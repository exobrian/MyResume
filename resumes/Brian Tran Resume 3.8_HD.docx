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88" w:type="dxa"/>
        <w:tblInd w:w="-180" w:type="dxa"/>
        <w:tblLayout w:type="fixed"/>
        <w:tblCellMar>
          <w:left w:w="0" w:type="dxa"/>
          <w:right w:w="0" w:type="dxa"/>
        </w:tblCellMar>
        <w:tblLook w:val="0420" w:firstRow="1" w:lastRow="0" w:firstColumn="0" w:lastColumn="0" w:noHBand="0" w:noVBand="1"/>
      </w:tblPr>
      <w:tblGrid>
        <w:gridCol w:w="540"/>
        <w:gridCol w:w="1880"/>
        <w:gridCol w:w="1720"/>
        <w:gridCol w:w="270"/>
        <w:gridCol w:w="6978"/>
      </w:tblGrid>
      <w:tr w:rsidR="004B4147" w:rsidRPr="004B4147" w14:paraId="0828CD79" w14:textId="77777777" w:rsidTr="00C00D81">
        <w:trPr>
          <w:trHeight w:val="1539"/>
        </w:trPr>
        <w:tc>
          <w:tcPr>
            <w:tcW w:w="2420" w:type="dxa"/>
            <w:gridSpan w:val="2"/>
          </w:tcPr>
          <w:p w14:paraId="7A231563" w14:textId="77777777" w:rsidR="004B4147" w:rsidRPr="004B4147" w:rsidRDefault="004B4147" w:rsidP="00CD6069">
            <w:pPr>
              <w:pStyle w:val="Logo"/>
            </w:pPr>
            <w:r w:rsidRPr="004B4147">
              <w:rPr>
                <w:noProof/>
              </w:rPr>
              <mc:AlternateContent>
                <mc:Choice Requires="wpg">
                  <w:drawing>
                    <wp:inline distT="0" distB="0" distL="0" distR="0" wp14:anchorId="50837673" wp14:editId="1F97FD6E">
                      <wp:extent cx="1177003" cy="928991"/>
                      <wp:effectExtent l="0" t="0" r="0" b="0"/>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77003" cy="928991"/>
                                <a:chOff x="29397" y="-84207"/>
                                <a:chExt cx="1177003" cy="918331"/>
                              </a:xfrm>
                            </wpg:grpSpPr>
                            <wps:wsp>
                              <wps:cNvPr id="5" name="TextBox 5">
                                <a:extLst>
                                  <a:ext uri="{FF2B5EF4-FFF2-40B4-BE49-F238E27FC236}">
                                    <a16:creationId xmlns:a16="http://schemas.microsoft.com/office/drawing/2014/main" id="{74653133-56CF-4FCA-A62A-18026AB24B64}"/>
                                  </a:ext>
                                </a:extLst>
                              </wps:cNvPr>
                              <wps:cNvSpPr txBox="1"/>
                              <wps:spPr>
                                <a:xfrm>
                                  <a:off x="29397" y="-84207"/>
                                  <a:ext cx="590550" cy="726162"/>
                                </a:xfrm>
                                <a:prstGeom prst="rect">
                                  <a:avLst/>
                                </a:prstGeom>
                                <a:noFill/>
                              </wps:spPr>
                              <wps:txbx>
                                <w:txbxContent>
                                  <w:p w14:paraId="3C1D25B4" w14:textId="47822117" w:rsidR="004B4147" w:rsidRDefault="009E1CF1" w:rsidP="00890F1A">
                                    <w:pPr>
                                      <w:pStyle w:val="Logo"/>
                                      <w:rPr>
                                        <w:sz w:val="24"/>
                                        <w:szCs w:val="24"/>
                                      </w:rPr>
                                    </w:pPr>
                                    <w:r>
                                      <w:t>b</w:t>
                                    </w:r>
                                    <w:r>
                                      <w:tab/>
                                    </w:r>
                                    <w:r>
                                      <w:tab/>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672644" y="100341"/>
                                  <a:ext cx="533756" cy="733783"/>
                                </a:xfrm>
                                <a:prstGeom prst="rect">
                                  <a:avLst/>
                                </a:prstGeom>
                                <a:noFill/>
                              </wps:spPr>
                              <wps:txbx>
                                <w:txbxContent>
                                  <w:p w14:paraId="31B3D865" w14:textId="6ED2833F" w:rsidR="004B4147" w:rsidRDefault="009E1CF1" w:rsidP="00890F1A">
                                    <w:pPr>
                                      <w:pStyle w:val="Logo"/>
                                      <w:rPr>
                                        <w:sz w:val="24"/>
                                        <w:szCs w:val="24"/>
                                      </w:rPr>
                                    </w:pPr>
                                    <w:r>
                                      <w:t>t</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0837673" id="Group 130" o:spid="_x0000_s1026" alt="&quot;&quot;" style="width:92.7pt;height:73.15pt;mso-position-horizontal-relative:char;mso-position-vertical-relative:line" coordorigin="293,-842" coordsize="11770,9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">
                      <v:shapetype id="_x0000_t202" coordsize="21600,21600" o:spt="202" path="m,l,21600r21600,l21600,xe">
                        <v:stroke joinstyle="miter"/>
                        <v:path gradientshapeok="t" o:connecttype="rect"/>
                      </v:shapetype>
                      <v:shape id="TextBox 5" o:spid="_x0000_s1027" type="#_x0000_t202" style="position:absolute;left:293;top:-842;width:5906;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C1D25B4" w14:textId="47822117" w:rsidR="004B4147" w:rsidRDefault="009E1CF1" w:rsidP="00890F1A">
                              <w:pPr>
                                <w:pStyle w:val="Logo"/>
                                <w:rPr>
                                  <w:sz w:val="24"/>
                                  <w:szCs w:val="24"/>
                                </w:rPr>
                              </w:pPr>
                              <w:r>
                                <w:t>b</w:t>
                              </w:r>
                              <w:r>
                                <w:tab/>
                              </w:r>
                              <w:r>
                                <w:tab/>
                              </w:r>
                            </w:p>
                          </w:txbxContent>
                        </v:textbox>
                      </v:shape>
                      <v:shape id="TextBox 6" o:spid="_x0000_s1028" type="#_x0000_t202" style="position:absolute;left:6726;top:1003;width:5338;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1B3D865" w14:textId="6ED2833F" w:rsidR="004B4147" w:rsidRDefault="009E1CF1" w:rsidP="00890F1A">
                              <w:pPr>
                                <w:pStyle w:val="Logo"/>
                                <w:rPr>
                                  <w:sz w:val="24"/>
                                  <w:szCs w:val="24"/>
                                </w:rPr>
                              </w:pPr>
                              <w:r>
                                <w:t>t</w:t>
                              </w:r>
                            </w:p>
                          </w:txbxContent>
                        </v:textbox>
                      </v:shape>
                      <v:line id="Straight Connector 7" o:spid="_x0000_s1029" alt="&quot;&quot;" style="position:absolute;rotation:15;visibility:visible;mso-wrap-style:square" from="5614,891" to="5614,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" strokecolor="#abe1c1 [2887]" strokeweight="2pt">
                        <v:stroke joinstyle="miter" endcap="round"/>
                        <o:lock v:ext="edit" shapetype="f"/>
                      </v:line>
                      <w10:anchorlock/>
                    </v:group>
                  </w:pict>
                </mc:Fallback>
              </mc:AlternateContent>
            </w:r>
          </w:p>
        </w:tc>
        <w:tc>
          <w:tcPr>
            <w:tcW w:w="8968" w:type="dxa"/>
            <w:gridSpan w:val="3"/>
            <w:tcBorders>
              <w:bottom w:val="single" w:sz="4" w:space="0" w:color="FFFFFF" w:themeColor="background1"/>
            </w:tcBorders>
          </w:tcPr>
          <w:p w14:paraId="0EC3C9FE" w14:textId="193A3F12" w:rsidR="004B4147" w:rsidRPr="00126D5A" w:rsidRDefault="009E1CF1" w:rsidP="00CD6069">
            <w:pPr>
              <w:pStyle w:val="Title"/>
              <w:rPr>
                <w:sz w:val="96"/>
                <w:szCs w:val="96"/>
              </w:rPr>
            </w:pPr>
            <w:r w:rsidRPr="00126D5A">
              <w:rPr>
                <w:sz w:val="96"/>
                <w:szCs w:val="96"/>
              </w:rPr>
              <w:t>Brian</w:t>
            </w:r>
            <w:r w:rsidR="00126D5A" w:rsidRPr="00126D5A">
              <w:rPr>
                <w:sz w:val="96"/>
                <w:szCs w:val="96"/>
              </w:rPr>
              <w:t xml:space="preserve"> </w:t>
            </w:r>
            <w:r w:rsidRPr="00126D5A">
              <w:rPr>
                <w:sz w:val="96"/>
                <w:szCs w:val="96"/>
              </w:rPr>
              <w:t>Tran</w:t>
            </w:r>
          </w:p>
        </w:tc>
      </w:tr>
      <w:tr w:rsidR="00A21AF8" w:rsidRPr="004B4147" w14:paraId="21D6E420" w14:textId="77777777" w:rsidTr="00997A14">
        <w:trPr>
          <w:trHeight w:val="350"/>
        </w:trPr>
        <w:tc>
          <w:tcPr>
            <w:tcW w:w="2420" w:type="dxa"/>
            <w:gridSpan w:val="2"/>
          </w:tcPr>
          <w:p w14:paraId="205F5747" w14:textId="77777777" w:rsidR="00A21AF8" w:rsidRPr="004B4147" w:rsidRDefault="00A21AF8" w:rsidP="00CD6069"/>
        </w:tc>
        <w:tc>
          <w:tcPr>
            <w:tcW w:w="8968" w:type="dxa"/>
            <w:gridSpan w:val="3"/>
            <w:tcBorders>
              <w:top w:val="single" w:sz="4" w:space="0" w:color="FFFFFF" w:themeColor="background1"/>
            </w:tcBorders>
          </w:tcPr>
          <w:p w14:paraId="04A3FABD" w14:textId="4602818B" w:rsidR="00A21AF8" w:rsidRPr="00126D5A" w:rsidRDefault="009E1CF1" w:rsidP="00CD6069">
            <w:pPr>
              <w:pStyle w:val="Jobtitle"/>
              <w:rPr>
                <w:sz w:val="28"/>
                <w:szCs w:val="28"/>
              </w:rPr>
            </w:pPr>
            <w:r w:rsidRPr="00126D5A">
              <w:rPr>
                <w:sz w:val="28"/>
                <w:szCs w:val="28"/>
              </w:rPr>
              <w:t xml:space="preserve">Software </w:t>
            </w:r>
            <w:r w:rsidR="00E05434">
              <w:rPr>
                <w:sz w:val="28"/>
                <w:szCs w:val="28"/>
              </w:rPr>
              <w:t>Engineer</w:t>
            </w:r>
          </w:p>
        </w:tc>
      </w:tr>
      <w:tr w:rsidR="007772B1" w:rsidRPr="004B4147" w14:paraId="30C5ECBA" w14:textId="77777777" w:rsidTr="00997A14">
        <w:trPr>
          <w:trHeight w:val="198"/>
        </w:trPr>
        <w:tc>
          <w:tcPr>
            <w:tcW w:w="2420" w:type="dxa"/>
            <w:gridSpan w:val="2"/>
          </w:tcPr>
          <w:p w14:paraId="4BFA73B2" w14:textId="77777777" w:rsidR="007772B1" w:rsidRPr="004B4147" w:rsidRDefault="007772B1" w:rsidP="00CD6069"/>
        </w:tc>
        <w:tc>
          <w:tcPr>
            <w:tcW w:w="8968" w:type="dxa"/>
            <w:gridSpan w:val="3"/>
          </w:tcPr>
          <w:p w14:paraId="623545DC" w14:textId="77777777" w:rsidR="007772B1" w:rsidRDefault="007772B1" w:rsidP="00CD6069">
            <w:pPr>
              <w:pStyle w:val="Jobtitle"/>
            </w:pPr>
          </w:p>
        </w:tc>
      </w:tr>
      <w:tr w:rsidR="00152D21" w:rsidRPr="00997E86" w14:paraId="17C0F118" w14:textId="77777777" w:rsidTr="000232A7">
        <w:trPr>
          <w:trHeight w:val="20"/>
        </w:trPr>
        <w:tc>
          <w:tcPr>
            <w:tcW w:w="540" w:type="dxa"/>
            <w:vAlign w:val="center"/>
          </w:tcPr>
          <w:p w14:paraId="34177350" w14:textId="77777777" w:rsidR="00817619" w:rsidRPr="00997E86" w:rsidRDefault="00817619" w:rsidP="00CD6069">
            <w:pPr>
              <w:pStyle w:val="Contact"/>
            </w:pPr>
            <w:r>
              <w:rPr>
                <w:noProof/>
              </w:rPr>
              <mc:AlternateContent>
                <mc:Choice Requires="wpg">
                  <w:drawing>
                    <wp:inline distT="0" distB="0" distL="0" distR="0" wp14:anchorId="3CF2D5A5" wp14:editId="16C63FA5">
                      <wp:extent cx="213066" cy="213066"/>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7008" y="2190638"/>
                                  <a:ext cx="90832" cy="90832"/>
                                </a:xfrm>
                                <a:prstGeom prst="rect">
                                  <a:avLst/>
                                </a:prstGeom>
                              </pic:spPr>
                            </pic:pic>
                          </wpg:wgp>
                        </a:graphicData>
                      </a:graphic>
                    </wp:inline>
                  </w:drawing>
                </mc:Choice>
                <mc:Fallback xmlns:w16du="http://schemas.microsoft.com/office/word/2023/wordml/word16du">
                  <w:pict>
                    <v:group w14:anchorId="5A6D57A7" id="Group 131" o:spid="_x0000_s1026" alt="Icon Phone" style="width:16.8pt;height:16.8pt;mso-position-horizontal-relative:char;mso-position-vertical-relative:line" coordorigin="5158,21295"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">
                      <v:rect id="Rectangle 132" o:spid="_x0000_s1027" alt="&quot;&quot;"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">
                        <v:imagedata r:id="rId13" o:title="Icon Phone"/>
                      </v:shape>
                      <w10:anchorlock/>
                    </v:group>
                  </w:pict>
                </mc:Fallback>
              </mc:AlternateContent>
            </w:r>
          </w:p>
        </w:tc>
        <w:tc>
          <w:tcPr>
            <w:tcW w:w="3600" w:type="dxa"/>
            <w:gridSpan w:val="2"/>
            <w:vAlign w:val="center"/>
          </w:tcPr>
          <w:p w14:paraId="02AF9271" w14:textId="62D6CFA8" w:rsidR="00817619" w:rsidRPr="00912362" w:rsidRDefault="00817619" w:rsidP="00CD6069">
            <w:pPr>
              <w:pStyle w:val="Contact"/>
              <w:rPr>
                <w:color w:val="FE0066"/>
                <w:u w:val="single"/>
              </w:rPr>
            </w:pPr>
            <w:r w:rsidRPr="00912362">
              <w:rPr>
                <w:color w:val="FE0066"/>
                <w:u w:val="single"/>
              </w:rPr>
              <w:t>909-360-9163</w:t>
            </w:r>
          </w:p>
        </w:tc>
        <w:tc>
          <w:tcPr>
            <w:tcW w:w="270" w:type="dxa"/>
          </w:tcPr>
          <w:p w14:paraId="2491AC61" w14:textId="77777777" w:rsidR="00817619" w:rsidRPr="00997E86" w:rsidRDefault="00817619" w:rsidP="00CD6069"/>
        </w:tc>
        <w:tc>
          <w:tcPr>
            <w:tcW w:w="6978" w:type="dxa"/>
            <w:vMerge w:val="restart"/>
          </w:tcPr>
          <w:p w14:paraId="636548C7" w14:textId="35566D15" w:rsidR="00817619" w:rsidRPr="00997E86" w:rsidRDefault="00817619" w:rsidP="00CD6069">
            <w:pPr>
              <w:pStyle w:val="Heading1"/>
            </w:pPr>
            <w:r>
              <w:t>Work Experience</w:t>
            </w:r>
          </w:p>
          <w:p w14:paraId="5305EFB3" w14:textId="1DB101E5" w:rsidR="00817619" w:rsidRDefault="000F2DFC" w:rsidP="00CD6069">
            <w:pPr>
              <w:pStyle w:val="Heading3"/>
              <w:spacing w:after="10"/>
            </w:pPr>
            <w:r>
              <w:t xml:space="preserve">Software </w:t>
            </w:r>
            <w:r w:rsidR="00C00D81">
              <w:t>Engineer</w:t>
            </w:r>
          </w:p>
          <w:p w14:paraId="25C998D2" w14:textId="7C6DB688" w:rsidR="00817619" w:rsidRDefault="000F2DFC" w:rsidP="00CD6069">
            <w:pPr>
              <w:pStyle w:val="Heading5"/>
              <w:spacing w:after="10"/>
            </w:pPr>
            <w:r>
              <w:t xml:space="preserve">LIDP Consulting Services </w:t>
            </w:r>
            <w:r w:rsidR="00817619">
              <w:t xml:space="preserve">/ </w:t>
            </w:r>
            <w:r>
              <w:t>Chicago</w:t>
            </w:r>
            <w:r w:rsidR="00817619">
              <w:t xml:space="preserve">, </w:t>
            </w:r>
            <w:r>
              <w:t>IL</w:t>
            </w:r>
            <w:r w:rsidR="00817619">
              <w:t xml:space="preserve"> / </w:t>
            </w:r>
            <w:r>
              <w:t>August 2023</w:t>
            </w:r>
            <w:r w:rsidR="00817619">
              <w:t xml:space="preserve"> </w:t>
            </w:r>
            <w:r w:rsidR="00811042">
              <w:t>–</w:t>
            </w:r>
            <w:r w:rsidR="00817619">
              <w:t xml:space="preserve"> Present</w:t>
            </w:r>
          </w:p>
          <w:p w14:paraId="54CB900F" w14:textId="211D56A6" w:rsidR="00811042" w:rsidRPr="00811042" w:rsidRDefault="00A34897" w:rsidP="00B6606E">
            <w:pPr>
              <w:spacing w:after="0"/>
            </w:pPr>
            <w:r>
              <w:t>Design, d</w:t>
            </w:r>
            <w:r w:rsidR="00811042">
              <w:t xml:space="preserve">evelop, test, and maintain a variety of software in an Agile environment for clients in the life, health, and annuity </w:t>
            </w:r>
            <w:r>
              <w:t>insurance industry</w:t>
            </w:r>
            <w:r w:rsidR="00FE3678">
              <w:t>.</w:t>
            </w:r>
          </w:p>
          <w:p w14:paraId="43513602" w14:textId="562CD569" w:rsidR="00A0539F" w:rsidRDefault="00C00D81" w:rsidP="00C00D81">
            <w:pPr>
              <w:pStyle w:val="ListBullet"/>
              <w:spacing w:after="0" w:line="276" w:lineRule="auto"/>
              <w:ind w:left="432" w:hanging="288"/>
            </w:pPr>
            <w:r>
              <w:t>Develop applications/APIs utilizing</w:t>
            </w:r>
            <w:r w:rsidR="001B4749">
              <w:t xml:space="preserve"> tech stack consisting of; Java 11, Spring Boot, Docker, SQL, Shell scripts, JavaScript, JBoss, Infinispan, Artemis, Redis, S3</w:t>
            </w:r>
            <w:r>
              <w:t xml:space="preserve">, and more. </w:t>
            </w:r>
          </w:p>
          <w:p w14:paraId="215F5416" w14:textId="286CC073" w:rsidR="00DC137B" w:rsidRDefault="00C00D81" w:rsidP="00C00D81">
            <w:pPr>
              <w:pStyle w:val="ListBullet"/>
              <w:spacing w:after="40" w:line="276" w:lineRule="auto"/>
              <w:ind w:left="432" w:hanging="288"/>
            </w:pPr>
            <w:r>
              <w:t>Partner</w:t>
            </w:r>
            <w:r w:rsidR="001B4749">
              <w:t xml:space="preserve"> with clients and </w:t>
            </w:r>
            <w:r w:rsidR="00E31C15">
              <w:t xml:space="preserve">QA team </w:t>
            </w:r>
            <w:r w:rsidR="001B4749">
              <w:t xml:space="preserve">to identify issues </w:t>
            </w:r>
            <w:r w:rsidR="00E31C15">
              <w:t>and respond to JIRAs with proper configurations, code fixes, and detailed documentations for release notes.</w:t>
            </w:r>
          </w:p>
          <w:p w14:paraId="4B5984E6" w14:textId="0C2F1F66" w:rsidR="00DB29C8" w:rsidRDefault="00E31C15" w:rsidP="00C00D81">
            <w:pPr>
              <w:pStyle w:val="ListBullet"/>
              <w:spacing w:after="40" w:line="276" w:lineRule="auto"/>
              <w:ind w:left="432" w:hanging="288"/>
            </w:pPr>
            <w:r>
              <w:t>Gather detailed requirements and collaborate with clients and team to implement custom features and enhancements</w:t>
            </w:r>
            <w:r w:rsidR="00C00D81">
              <w:t>.</w:t>
            </w:r>
          </w:p>
          <w:p w14:paraId="519068F5" w14:textId="4185AA8A" w:rsidR="00DC137B" w:rsidRDefault="00E31C15" w:rsidP="00C00D81">
            <w:pPr>
              <w:pStyle w:val="ListBullet"/>
              <w:spacing w:after="40" w:line="276" w:lineRule="auto"/>
              <w:ind w:left="432" w:hanging="288"/>
            </w:pPr>
            <w:r>
              <w:t>Contribute to development and testing of main codebase and custom client branches</w:t>
            </w:r>
            <w:r w:rsidR="00C00D81">
              <w:t xml:space="preserve"> using Git and CI/CD.</w:t>
            </w:r>
          </w:p>
          <w:p w14:paraId="068DE4C8" w14:textId="2A6E47DA" w:rsidR="00817619" w:rsidRDefault="00817619" w:rsidP="00B6606E">
            <w:pPr>
              <w:pStyle w:val="Heading3"/>
              <w:spacing w:before="120" w:after="10"/>
            </w:pPr>
            <w:r>
              <w:t>Intermediate Actuarial Analyst</w:t>
            </w:r>
            <w:r w:rsidR="000F2DFC">
              <w:t xml:space="preserve"> &amp; Software </w:t>
            </w:r>
            <w:r w:rsidR="00C00D81">
              <w:t>Developer</w:t>
            </w:r>
          </w:p>
          <w:p w14:paraId="0C8E86E1" w14:textId="7E2C10A7" w:rsidR="00817619" w:rsidRDefault="00817619" w:rsidP="00CD6069">
            <w:pPr>
              <w:pStyle w:val="Heading5"/>
              <w:spacing w:after="10"/>
            </w:pPr>
            <w:r>
              <w:t xml:space="preserve">ICW Group / San Diego, CA / June 2016 </w:t>
            </w:r>
            <w:r w:rsidR="000F2DFC">
              <w:t>–</w:t>
            </w:r>
            <w:r>
              <w:t xml:space="preserve"> </w:t>
            </w:r>
            <w:r w:rsidR="000F2DFC">
              <w:t>August 2023</w:t>
            </w:r>
          </w:p>
          <w:p w14:paraId="52D91E62" w14:textId="221678BA" w:rsidR="00817619" w:rsidRPr="00A6425D" w:rsidRDefault="000F2DFC" w:rsidP="00E539E2">
            <w:pPr>
              <w:pStyle w:val="JobDescription"/>
              <w:spacing w:after="10" w:line="276" w:lineRule="auto"/>
              <w:rPr>
                <w:rStyle w:val="JobDescriptionChar"/>
              </w:rPr>
            </w:pPr>
            <w:r>
              <w:t>Hybrid work opportunity allowed me to leverage my technical skills to design, develop, and maintain software applications while conducting actuarial analyses and recommend pricing strategies driven by data.</w:t>
            </w:r>
          </w:p>
          <w:p w14:paraId="45304837" w14:textId="36914A8D" w:rsidR="005807DA" w:rsidRDefault="005807DA" w:rsidP="00C00D81">
            <w:pPr>
              <w:pStyle w:val="ListBullet"/>
              <w:spacing w:after="40" w:line="276" w:lineRule="auto"/>
              <w:ind w:left="475" w:hanging="288"/>
            </w:pPr>
            <w:r w:rsidRPr="00DC137B">
              <w:t>Develop</w:t>
            </w:r>
            <w:r>
              <w:t>ed</w:t>
            </w:r>
            <w:r w:rsidRPr="00DC137B">
              <w:t xml:space="preserve"> </w:t>
            </w:r>
            <w:r>
              <w:t>full stack application in Python</w:t>
            </w:r>
            <w:r w:rsidRPr="00DC137B">
              <w:t xml:space="preserve"> to fetch, transform, and process XML</w:t>
            </w:r>
            <w:r>
              <w:t>/JSON</w:t>
            </w:r>
            <w:r w:rsidRPr="00DC137B">
              <w:t xml:space="preserve">, enabling seamless integration with </w:t>
            </w:r>
            <w:r w:rsidR="00811042">
              <w:t xml:space="preserve">other </w:t>
            </w:r>
            <w:r w:rsidRPr="00DC137B">
              <w:t>application</w:t>
            </w:r>
            <w:r w:rsidR="00811042">
              <w:t>s</w:t>
            </w:r>
            <w:r>
              <w:t xml:space="preserve"> and services.</w:t>
            </w:r>
          </w:p>
          <w:p w14:paraId="42DC661D" w14:textId="507B3F17" w:rsidR="005807DA" w:rsidRDefault="005807DA" w:rsidP="00C00D81">
            <w:pPr>
              <w:pStyle w:val="ListBullet"/>
              <w:spacing w:after="40" w:line="276" w:lineRule="auto"/>
              <w:ind w:left="475" w:hanging="288"/>
            </w:pPr>
            <w:r>
              <w:t xml:space="preserve">Redesigned internal Excel/VBA pricing application to a scalable Java </w:t>
            </w:r>
            <w:r w:rsidR="00997A14">
              <w:t>Spring Boot</w:t>
            </w:r>
            <w:r>
              <w:t xml:space="preserve"> application hosted on AWS EC2</w:t>
            </w:r>
            <w:r w:rsidR="0036184C">
              <w:t xml:space="preserve"> </w:t>
            </w:r>
            <w:r w:rsidR="00C00D81">
              <w:t>using</w:t>
            </w:r>
            <w:r w:rsidR="0036184C">
              <w:t xml:space="preserve"> S3</w:t>
            </w:r>
            <w:r>
              <w:t>.</w:t>
            </w:r>
          </w:p>
          <w:p w14:paraId="3E9D5901" w14:textId="21615BA5" w:rsidR="00AB1DCA" w:rsidRDefault="00817619" w:rsidP="00C00D81">
            <w:pPr>
              <w:pStyle w:val="ListBullet"/>
              <w:spacing w:after="40" w:line="276" w:lineRule="auto"/>
              <w:ind w:left="475" w:hanging="288"/>
            </w:pPr>
            <w:r w:rsidRPr="00817619">
              <w:t>Automate</w:t>
            </w:r>
            <w:r w:rsidR="005807DA">
              <w:t>d</w:t>
            </w:r>
            <w:r w:rsidRPr="00817619">
              <w:t xml:space="preserve"> </w:t>
            </w:r>
            <w:r w:rsidR="00AB1DCA">
              <w:t>data exploration</w:t>
            </w:r>
            <w:r w:rsidR="005807DA">
              <w:t xml:space="preserve"> and developed interactive dashboards for high-level analytics</w:t>
            </w:r>
            <w:r w:rsidRPr="00817619">
              <w:t xml:space="preserve"> using VBA, R, SQL, Python, </w:t>
            </w:r>
            <w:r w:rsidR="005807DA">
              <w:t>and machine learning libraries.</w:t>
            </w:r>
          </w:p>
          <w:p w14:paraId="6A1CC6D3" w14:textId="1044997C" w:rsidR="0036184C" w:rsidRDefault="00C00D81" w:rsidP="00C00D81">
            <w:pPr>
              <w:pStyle w:val="ListBullet"/>
              <w:spacing w:after="40" w:line="276" w:lineRule="auto"/>
              <w:ind w:left="475" w:hanging="288"/>
            </w:pPr>
            <w:r>
              <w:t xml:space="preserve">Cross-collobaration with teams in Agile environment </w:t>
            </w:r>
            <w:r w:rsidR="0036184C">
              <w:t xml:space="preserve">to create and maintain multiple </w:t>
            </w:r>
            <w:r>
              <w:t xml:space="preserve">applications and </w:t>
            </w:r>
            <w:r w:rsidR="0036184C">
              <w:t xml:space="preserve">databases across </w:t>
            </w:r>
            <w:r>
              <w:t>the organization</w:t>
            </w:r>
            <w:r w:rsidR="00A34897">
              <w:t>.</w:t>
            </w:r>
          </w:p>
          <w:p w14:paraId="46F12960" w14:textId="77EF357E" w:rsidR="00817619" w:rsidRDefault="00690B4E" w:rsidP="00C00D81">
            <w:pPr>
              <w:pStyle w:val="ListBullet"/>
              <w:spacing w:after="40" w:line="276" w:lineRule="auto"/>
              <w:ind w:left="475" w:hanging="288"/>
            </w:pPr>
            <w:r>
              <w:t>Train</w:t>
            </w:r>
            <w:r w:rsidR="005807DA">
              <w:t>ed</w:t>
            </w:r>
            <w:r w:rsidR="00817619">
              <w:t xml:space="preserve"> junior analysts</w:t>
            </w:r>
            <w:r w:rsidR="00997A14">
              <w:t xml:space="preserve"> and created monthly technical learning sessions.</w:t>
            </w:r>
          </w:p>
          <w:p w14:paraId="0FCAD994" w14:textId="167DFA00" w:rsidR="00D27813" w:rsidRPr="00997E86" w:rsidRDefault="00D27813" w:rsidP="00CD6069">
            <w:pPr>
              <w:pStyle w:val="Heading1"/>
            </w:pPr>
            <w:r>
              <w:t>Skills</w:t>
            </w:r>
            <w:r w:rsidR="009C0F69">
              <w:t xml:space="preserve"> &amp; technologies</w:t>
            </w:r>
          </w:p>
          <w:p w14:paraId="038EC8FB" w14:textId="7BF7CAAC" w:rsidR="00D27813" w:rsidRPr="006E622B" w:rsidRDefault="00D27813" w:rsidP="00CD6069">
            <w:pPr>
              <w:pStyle w:val="ListBullet"/>
              <w:numPr>
                <w:ilvl w:val="0"/>
                <w:numId w:val="0"/>
              </w:numPr>
              <w:rPr>
                <w:rFonts w:asciiTheme="majorHAnsi" w:hAnsiTheme="majorHAnsi"/>
              </w:rPr>
            </w:pPr>
            <w:r w:rsidRPr="006E622B">
              <w:rPr>
                <w:rFonts w:asciiTheme="majorHAnsi" w:hAnsiTheme="majorHAnsi"/>
                <w:noProof/>
                <w:color w:val="000000" w:themeColor="text1"/>
              </w:rPr>
              <mc:AlternateContent>
                <mc:Choice Requires="cx1">
                  <w:drawing>
                    <wp:inline distT="0" distB="0" distL="0" distR="0" wp14:anchorId="6C271581" wp14:editId="35A38EE5">
                      <wp:extent cx="4543425" cy="2009775"/>
                      <wp:effectExtent l="0" t="0" r="9525" b="9525"/>
                      <wp:docPr id="12" name="Chart 12" descr="skills chart"/>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6C271581" wp14:editId="35A38EE5">
                      <wp:extent cx="4543425" cy="2009775"/>
                      <wp:effectExtent l="0" t="0" r="9525" b="9525"/>
                      <wp:docPr id="12" name="Chart 12" descr="skills chart"/>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descr="skills chart"/>
                              <pic:cNvPicPr>
                                <a:picLocks noGrp="1" noRot="1" noChangeAspect="1" noMove="1" noResize="1" noEditPoints="1" noAdjustHandles="1" noChangeArrowheads="1" noChangeShapeType="1"/>
                              </pic:cNvPicPr>
                            </pic:nvPicPr>
                            <pic:blipFill>
                              <a:blip r:embed="rId15"/>
                              <a:stretch>
                                <a:fillRect/>
                              </a:stretch>
                            </pic:blipFill>
                            <pic:spPr>
                              <a:xfrm>
                                <a:off x="0" y="0"/>
                                <a:ext cx="4543425" cy="2009775"/>
                              </a:xfrm>
                              <a:prstGeom prst="rect">
                                <a:avLst/>
                              </a:prstGeom>
                            </pic:spPr>
                          </pic:pic>
                        </a:graphicData>
                      </a:graphic>
                    </wp:inline>
                  </w:drawing>
                </mc:Fallback>
              </mc:AlternateContent>
            </w:r>
          </w:p>
        </w:tc>
      </w:tr>
      <w:tr w:rsidR="00152D21" w:rsidRPr="00997E86" w14:paraId="6D23DFE9" w14:textId="77777777" w:rsidTr="00997A14">
        <w:trPr>
          <w:trHeight w:val="513"/>
        </w:trPr>
        <w:tc>
          <w:tcPr>
            <w:tcW w:w="540" w:type="dxa"/>
            <w:vAlign w:val="center"/>
          </w:tcPr>
          <w:p w14:paraId="5FEDEA20" w14:textId="77777777" w:rsidR="00817619" w:rsidRPr="00621B5C" w:rsidRDefault="00817619" w:rsidP="00CD6069">
            <w:pPr>
              <w:pStyle w:val="Contact"/>
            </w:pPr>
            <w:r w:rsidRPr="00621B5C">
              <w:rPr>
                <w:noProof/>
              </w:rPr>
              <mc:AlternateContent>
                <mc:Choice Requires="wpg">
                  <w:drawing>
                    <wp:inline distT="0" distB="0" distL="0" distR="0" wp14:anchorId="1A8A3771" wp14:editId="437D9C8D">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571761" y="2472564"/>
                                  <a:ext cx="97024" cy="74847"/>
                                </a:xfrm>
                                <a:prstGeom prst="rect">
                                  <a:avLst/>
                                </a:prstGeom>
                              </pic:spPr>
                            </pic:pic>
                          </wpg:wgp>
                        </a:graphicData>
                      </a:graphic>
                    </wp:inline>
                  </w:drawing>
                </mc:Choice>
                <mc:Fallback xmlns:w16du="http://schemas.microsoft.com/office/word/2023/wordml/word16du">
                  <w:pict>
                    <v:group w14:anchorId="06EF136F" id="Group 137" o:spid="_x0000_s1026" alt="Icon Email" style="width:16.8pt;height:16.8pt;mso-position-horizontal-relative:char;mso-position-vertical-relative:line" coordorigin="5158,2402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">
                      <v:rect id="Rectangle 1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">
                        <v:imagedata r:id="rId18" o:title="Icon Email"/>
                      </v:shape>
                      <w10:anchorlock/>
                    </v:group>
                  </w:pict>
                </mc:Fallback>
              </mc:AlternateContent>
            </w:r>
          </w:p>
        </w:tc>
        <w:tc>
          <w:tcPr>
            <w:tcW w:w="3600" w:type="dxa"/>
            <w:gridSpan w:val="2"/>
            <w:vAlign w:val="center"/>
          </w:tcPr>
          <w:p w14:paraId="453BC79C" w14:textId="57A8DF34" w:rsidR="00817619" w:rsidRPr="00B03ED5" w:rsidRDefault="00000000" w:rsidP="00CD6069">
            <w:pPr>
              <w:pStyle w:val="Contact"/>
            </w:pPr>
            <w:hyperlink r:id="rId19" w:history="1">
              <w:r w:rsidR="00633CE3" w:rsidRPr="00992D0D">
                <w:rPr>
                  <w:rStyle w:val="Hyperlink"/>
                </w:rPr>
                <w:t>briantran.math@gmail.com</w:t>
              </w:r>
            </w:hyperlink>
          </w:p>
        </w:tc>
        <w:tc>
          <w:tcPr>
            <w:tcW w:w="270" w:type="dxa"/>
          </w:tcPr>
          <w:p w14:paraId="21657A6C" w14:textId="77777777" w:rsidR="00817619" w:rsidRPr="00997E86" w:rsidRDefault="00817619" w:rsidP="00CD6069"/>
        </w:tc>
        <w:tc>
          <w:tcPr>
            <w:tcW w:w="6978" w:type="dxa"/>
            <w:vMerge/>
          </w:tcPr>
          <w:p w14:paraId="4D165767" w14:textId="56F72C24" w:rsidR="00817619" w:rsidRPr="00997E86" w:rsidRDefault="00817619" w:rsidP="00CD6069">
            <w:pPr>
              <w:pStyle w:val="ListBullet"/>
            </w:pPr>
          </w:p>
        </w:tc>
      </w:tr>
      <w:tr w:rsidR="00152D21" w:rsidRPr="00CD2FD2" w14:paraId="4963499A" w14:textId="77777777" w:rsidTr="000232A7">
        <w:trPr>
          <w:trHeight w:val="20"/>
        </w:trPr>
        <w:tc>
          <w:tcPr>
            <w:tcW w:w="540" w:type="dxa"/>
            <w:vAlign w:val="center"/>
          </w:tcPr>
          <w:p w14:paraId="1451D127" w14:textId="65796281" w:rsidR="00817619" w:rsidRPr="00621B5C" w:rsidRDefault="00912362" w:rsidP="00CD6069">
            <w:pPr>
              <w:pStyle w:val="Contact"/>
            </w:pPr>
            <w:r w:rsidRPr="00621B5C">
              <w:rPr>
                <w:noProof/>
              </w:rPr>
              <mc:AlternateContent>
                <mc:Choice Requires="wpg">
                  <w:drawing>
                    <wp:inline distT="0" distB="0" distL="0" distR="0" wp14:anchorId="7CC4E6BF" wp14:editId="28D51F34">
                      <wp:extent cx="213066" cy="213066"/>
                      <wp:effectExtent l="0" t="0" r="0" b="0"/>
                      <wp:docPr id="1707774600" name="Group 1707774600"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398327531" name="Rectangle 39832753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46961067" name="Graphic 31" descr="Link"/>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540193" y="3521134"/>
                                  <a:ext cx="164463" cy="164463"/>
                                </a:xfrm>
                                <a:prstGeom prst="rect">
                                  <a:avLst/>
                                </a:prstGeom>
                              </pic:spPr>
                            </pic:pic>
                          </wpg:wgp>
                        </a:graphicData>
                      </a:graphic>
                    </wp:inline>
                  </w:drawing>
                </mc:Choice>
                <mc:Fallback xmlns:w16du="http://schemas.microsoft.com/office/word/2023/wordml/word16du">
                  <w:pict>
                    <v:group w14:anchorId="79B822AF" id="Group 1707774600" o:spid="_x0000_s1026" alt="Icon Website" style="width:16.8pt;height:16.8pt;mso-position-horizontal-relative:char;mso-position-vertical-relative:line" coordorigin="5158,34968"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">
                      <v:rect id="Rectangle 398327531"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">
                        <v:imagedata r:id="rId22" o:title="Link"/>
                      </v:shape>
                      <w10:anchorlock/>
                    </v:group>
                  </w:pict>
                </mc:Fallback>
              </mc:AlternateContent>
            </w:r>
          </w:p>
        </w:tc>
        <w:tc>
          <w:tcPr>
            <w:tcW w:w="3600" w:type="dxa"/>
            <w:gridSpan w:val="2"/>
            <w:vAlign w:val="center"/>
          </w:tcPr>
          <w:p w14:paraId="21D1810A" w14:textId="358E9441" w:rsidR="00817619" w:rsidRPr="00B03ED5" w:rsidRDefault="00000000" w:rsidP="00CD6069">
            <w:pPr>
              <w:pStyle w:val="Contact"/>
            </w:pPr>
            <w:hyperlink r:id="rId23" w:history="1">
              <w:r w:rsidR="00912362" w:rsidRPr="00912362">
                <w:rPr>
                  <w:rStyle w:val="Hyperlink"/>
                </w:rPr>
                <w:t>github.com/exobrian</w:t>
              </w:r>
            </w:hyperlink>
          </w:p>
        </w:tc>
        <w:tc>
          <w:tcPr>
            <w:tcW w:w="270" w:type="dxa"/>
          </w:tcPr>
          <w:p w14:paraId="7D501520" w14:textId="77777777" w:rsidR="00817619" w:rsidRPr="00997E86" w:rsidRDefault="00817619" w:rsidP="00CD6069"/>
        </w:tc>
        <w:tc>
          <w:tcPr>
            <w:tcW w:w="6978" w:type="dxa"/>
            <w:vMerge/>
          </w:tcPr>
          <w:p w14:paraId="42E7959C" w14:textId="015DAEE6" w:rsidR="00817619" w:rsidRPr="00CD2FD2" w:rsidRDefault="00817619" w:rsidP="00CD6069">
            <w:pPr>
              <w:pStyle w:val="ListBullet"/>
              <w:rPr>
                <w:lang w:val="it-IT"/>
              </w:rPr>
            </w:pPr>
          </w:p>
        </w:tc>
      </w:tr>
      <w:tr w:rsidR="00152D21" w:rsidRPr="00997E86" w14:paraId="36C81168" w14:textId="77777777" w:rsidTr="00997A14">
        <w:trPr>
          <w:trHeight w:val="567"/>
        </w:trPr>
        <w:tc>
          <w:tcPr>
            <w:tcW w:w="540" w:type="dxa"/>
            <w:vAlign w:val="center"/>
          </w:tcPr>
          <w:p w14:paraId="010B812D" w14:textId="77777777" w:rsidR="00817619" w:rsidRPr="00621B5C" w:rsidRDefault="00817619" w:rsidP="00CD6069">
            <w:pPr>
              <w:pStyle w:val="Contact"/>
            </w:pPr>
            <w:r w:rsidRPr="00621B5C">
              <w:rPr>
                <w:noProof/>
              </w:rPr>
              <mc:AlternateContent>
                <mc:Choice Requires="wpg">
                  <w:drawing>
                    <wp:inline distT="0" distB="0" distL="0" distR="0" wp14:anchorId="4A17B49A" wp14:editId="0A784B1F">
                      <wp:extent cx="213066" cy="213066"/>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554464" y="2988480"/>
                                  <a:ext cx="135920" cy="135920"/>
                                </a:xfrm>
                                <a:prstGeom prst="rect">
                                  <a:avLst/>
                                </a:prstGeom>
                              </pic:spPr>
                            </pic:pic>
                          </wpg:wgp>
                        </a:graphicData>
                      </a:graphic>
                    </wp:inline>
                  </w:drawing>
                </mc:Choice>
                <mc:Fallback xmlns:w16du="http://schemas.microsoft.com/office/word/2023/wordml/word16du">
                  <w:pict>
                    <v:group w14:anchorId="11A288BF" id="Group 143" o:spid="_x0000_s1026" alt="Icon LinkedIn" style="width:16.8pt;height:16.8pt;mso-position-horizontal-relative:char;mso-position-vertical-relative:line" coordorigin="5158,2949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">
                      <v:rect id="Rectangle 144"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">
                        <v:imagedata r:id="rId26" o:title="Call center"/>
                      </v:shape>
                      <w10:anchorlock/>
                    </v:group>
                  </w:pict>
                </mc:Fallback>
              </mc:AlternateContent>
            </w:r>
          </w:p>
        </w:tc>
        <w:tc>
          <w:tcPr>
            <w:tcW w:w="3600" w:type="dxa"/>
            <w:gridSpan w:val="2"/>
            <w:vAlign w:val="center"/>
          </w:tcPr>
          <w:p w14:paraId="316741DD" w14:textId="3223C2EF" w:rsidR="00817619" w:rsidRPr="00B03ED5" w:rsidRDefault="00000000" w:rsidP="00CD6069">
            <w:pPr>
              <w:pStyle w:val="Contact"/>
            </w:pPr>
            <w:hyperlink r:id="rId27" w:history="1">
              <w:r w:rsidR="000232A7" w:rsidRPr="00677A86">
                <w:rPr>
                  <w:rStyle w:val="Hyperlink"/>
                </w:rPr>
                <w:t>linkedin.com/in/briantran-math</w:t>
              </w:r>
            </w:hyperlink>
          </w:p>
        </w:tc>
        <w:tc>
          <w:tcPr>
            <w:tcW w:w="270" w:type="dxa"/>
          </w:tcPr>
          <w:p w14:paraId="61567CB2" w14:textId="77777777" w:rsidR="00817619" w:rsidRPr="00997E86" w:rsidRDefault="00817619" w:rsidP="00CD6069"/>
        </w:tc>
        <w:tc>
          <w:tcPr>
            <w:tcW w:w="6978" w:type="dxa"/>
            <w:vMerge/>
          </w:tcPr>
          <w:p w14:paraId="25D6A6C1" w14:textId="28C87FA5" w:rsidR="00817619" w:rsidRPr="00997E86" w:rsidRDefault="00817619" w:rsidP="00CD6069">
            <w:pPr>
              <w:pStyle w:val="ListBullet"/>
            </w:pPr>
          </w:p>
        </w:tc>
      </w:tr>
      <w:tr w:rsidR="00152D21" w:rsidRPr="00997E86" w14:paraId="11495D33" w14:textId="77777777" w:rsidTr="000232A7">
        <w:trPr>
          <w:trHeight w:val="513"/>
        </w:trPr>
        <w:tc>
          <w:tcPr>
            <w:tcW w:w="540" w:type="dxa"/>
            <w:vAlign w:val="center"/>
          </w:tcPr>
          <w:p w14:paraId="2C6D250A" w14:textId="77777777" w:rsidR="00817619" w:rsidRPr="00621B5C" w:rsidRDefault="00817619" w:rsidP="00CD6069">
            <w:pPr>
              <w:pStyle w:val="Contact"/>
            </w:pPr>
            <w:r w:rsidRPr="00621B5C">
              <w:rPr>
                <w:noProof/>
              </w:rPr>
              <mc:AlternateContent>
                <mc:Choice Requires="wpg">
                  <w:drawing>
                    <wp:inline distT="0" distB="0" distL="0" distR="0" wp14:anchorId="398EFA7B" wp14:editId="3D2C1308">
                      <wp:extent cx="213066" cy="213066"/>
                      <wp:effectExtent l="0" t="0" r="0" b="0"/>
                      <wp:docPr id="150" name="Group 150"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tangle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540193" y="3521134"/>
                                  <a:ext cx="164463" cy="164463"/>
                                </a:xfrm>
                                <a:prstGeom prst="rect">
                                  <a:avLst/>
                                </a:prstGeom>
                              </pic:spPr>
                            </pic:pic>
                          </wpg:wgp>
                        </a:graphicData>
                      </a:graphic>
                    </wp:inline>
                  </w:drawing>
                </mc:Choice>
                <mc:Fallback xmlns:w16du="http://schemas.microsoft.com/office/word/2023/wordml/word16du">
                  <w:pict>
                    <v:group w14:anchorId="68A876C3" id="Group 150" o:spid="_x0000_s1026" alt="Icon Website" style="width:16.8pt;height:16.8pt;mso-position-horizontal-relative:char;mso-position-vertical-relative:line" coordorigin="5158,34968"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">
                      <v:rect id="Rectangle 151"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1d3251 [3204]" stroked="f" strokeweight="1p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">
                        <v:imagedata r:id="rId29" o:title="Link"/>
                      </v:shape>
                      <w10:anchorlock/>
                    </v:group>
                  </w:pict>
                </mc:Fallback>
              </mc:AlternateContent>
            </w:r>
          </w:p>
        </w:tc>
        <w:tc>
          <w:tcPr>
            <w:tcW w:w="3600" w:type="dxa"/>
            <w:gridSpan w:val="2"/>
            <w:vAlign w:val="center"/>
          </w:tcPr>
          <w:p w14:paraId="7232ABC0" w14:textId="20FA189A" w:rsidR="00817619" w:rsidRPr="00B03ED5" w:rsidRDefault="00000000" w:rsidP="00CD6069">
            <w:pPr>
              <w:pStyle w:val="Contact"/>
            </w:pPr>
            <w:hyperlink r:id="rId30" w:history="1">
              <w:r w:rsidR="000232A7">
                <w:rPr>
                  <w:rStyle w:val="Hyperlink"/>
                </w:rPr>
                <w:t>linktr.ee/briantran.dev</w:t>
              </w:r>
            </w:hyperlink>
          </w:p>
        </w:tc>
        <w:tc>
          <w:tcPr>
            <w:tcW w:w="270" w:type="dxa"/>
          </w:tcPr>
          <w:p w14:paraId="1CF3CAA8" w14:textId="77777777" w:rsidR="00817619" w:rsidRPr="00997E86" w:rsidRDefault="00817619" w:rsidP="00CD6069"/>
        </w:tc>
        <w:tc>
          <w:tcPr>
            <w:tcW w:w="6978" w:type="dxa"/>
            <w:vMerge/>
          </w:tcPr>
          <w:p w14:paraId="04DC44D5" w14:textId="7D88CA8F" w:rsidR="00817619" w:rsidRPr="00997E86" w:rsidRDefault="00817619" w:rsidP="00CD6069">
            <w:pPr>
              <w:pStyle w:val="ListBullet"/>
            </w:pPr>
          </w:p>
        </w:tc>
      </w:tr>
      <w:tr w:rsidR="00152D21" w:rsidRPr="00997E86" w14:paraId="2A108ED7" w14:textId="77777777" w:rsidTr="000232A7">
        <w:trPr>
          <w:trHeight w:val="778"/>
        </w:trPr>
        <w:tc>
          <w:tcPr>
            <w:tcW w:w="4140" w:type="dxa"/>
            <w:gridSpan w:val="3"/>
            <w:shd w:val="clear" w:color="auto" w:fill="auto"/>
          </w:tcPr>
          <w:sdt>
            <w:sdtPr>
              <w:id w:val="-1663241839"/>
              <w:placeholder>
                <w:docPart w:val="8942282CD2374F1BB83B9421762A8D00"/>
              </w:placeholder>
              <w:temporary/>
              <w:showingPlcHdr/>
              <w15:appearance w15:val="hidden"/>
            </w:sdtPr>
            <w:sdtContent>
              <w:p w14:paraId="5A92949C" w14:textId="77777777" w:rsidR="00817619" w:rsidRDefault="00817619" w:rsidP="00CD6069">
                <w:pPr>
                  <w:pStyle w:val="Heading1"/>
                  <w:spacing w:before="60" w:after="60"/>
                  <w:rPr>
                    <w:rFonts w:eastAsiaTheme="minorHAnsi" w:cstheme="minorBidi"/>
                    <w:caps w:val="0"/>
                    <w:color w:val="262626" w:themeColor="text1" w:themeTint="D9"/>
                    <w:spacing w:val="0"/>
                    <w:sz w:val="18"/>
                    <w:szCs w:val="18"/>
                  </w:rPr>
                </w:pPr>
                <w:r w:rsidRPr="007772B1">
                  <w:t>ABOUT ME</w:t>
                </w:r>
              </w:p>
            </w:sdtContent>
          </w:sdt>
          <w:p w14:paraId="4F145323" w14:textId="77777777" w:rsidR="00C00D81" w:rsidRDefault="00C00D81" w:rsidP="00CD6069">
            <w:pPr>
              <w:rPr>
                <w:sz w:val="17"/>
                <w:szCs w:val="17"/>
              </w:rPr>
            </w:pPr>
            <w:r w:rsidRPr="00C00D81">
              <w:rPr>
                <w:sz w:val="17"/>
                <w:szCs w:val="17"/>
              </w:rPr>
              <w:t xml:space="preserve">Software Engineer with a strong foundation in data engineering, statistical modeling, and scalable application development. Skilled in Python, Java, SQL, VBA, and R, with extensive experience building ETL pipelines, APIs, and automation workflows for large datasets. </w:t>
            </w:r>
          </w:p>
          <w:p w14:paraId="46891B62" w14:textId="60BD0922" w:rsidR="00817619" w:rsidRPr="00D82DD2" w:rsidRDefault="00C00D81" w:rsidP="00CD6069">
            <w:pPr>
              <w:rPr>
                <w:sz w:val="17"/>
                <w:szCs w:val="17"/>
              </w:rPr>
            </w:pPr>
            <w:r w:rsidRPr="00C00D81">
              <w:rPr>
                <w:sz w:val="17"/>
                <w:szCs w:val="17"/>
              </w:rPr>
              <w:t>Familiar with machine learning concepts and Python data libraries (pandas, scikit-learn, NumPy). Adept at working in Agile teams, leveraging AWS cloud services, and delivering secure, reliable, and scalable software solutions.</w:t>
            </w:r>
          </w:p>
        </w:tc>
        <w:tc>
          <w:tcPr>
            <w:tcW w:w="270" w:type="dxa"/>
            <w:shd w:val="clear" w:color="auto" w:fill="auto"/>
          </w:tcPr>
          <w:p w14:paraId="14EC5EBD" w14:textId="77777777" w:rsidR="00817619" w:rsidRPr="00997E86" w:rsidRDefault="00817619" w:rsidP="00CD6069"/>
        </w:tc>
        <w:tc>
          <w:tcPr>
            <w:tcW w:w="6978" w:type="dxa"/>
            <w:vMerge/>
            <w:shd w:val="clear" w:color="auto" w:fill="auto"/>
          </w:tcPr>
          <w:p w14:paraId="211B296A" w14:textId="6D56046B" w:rsidR="00817619" w:rsidRPr="00997E86" w:rsidRDefault="00817619" w:rsidP="00CD6069">
            <w:pPr>
              <w:pStyle w:val="ListBullet"/>
            </w:pPr>
          </w:p>
        </w:tc>
      </w:tr>
      <w:tr w:rsidR="00152D21" w:rsidRPr="00997E86" w14:paraId="1797BEBA" w14:textId="77777777" w:rsidTr="000232A7">
        <w:trPr>
          <w:trHeight w:val="5364"/>
        </w:trPr>
        <w:tc>
          <w:tcPr>
            <w:tcW w:w="4140" w:type="dxa"/>
            <w:gridSpan w:val="3"/>
          </w:tcPr>
          <w:sdt>
            <w:sdtPr>
              <w:id w:val="434569950"/>
              <w:placeholder>
                <w:docPart w:val="3D992DD937AA49FE9C3F24E00B071F45"/>
              </w:placeholder>
              <w:temporary/>
              <w:showingPlcHdr/>
              <w15:appearance w15:val="hidden"/>
            </w:sdtPr>
            <w:sdtContent>
              <w:p w14:paraId="363BE718" w14:textId="77777777" w:rsidR="00817619" w:rsidRDefault="00817619" w:rsidP="00CD6069">
                <w:pPr>
                  <w:pStyle w:val="Heading1"/>
                  <w:spacing w:after="60"/>
                </w:pPr>
                <w:r>
                  <w:t>Education</w:t>
                </w:r>
              </w:p>
            </w:sdtContent>
          </w:sdt>
          <w:p w14:paraId="24146108" w14:textId="77777777" w:rsidR="00817619" w:rsidRPr="00586084" w:rsidRDefault="00817619" w:rsidP="00CD6069">
            <w:pPr>
              <w:pStyle w:val="Heading1"/>
              <w:spacing w:after="0" w:line="240" w:lineRule="auto"/>
              <w:rPr>
                <w:caps w:val="0"/>
                <w:spacing w:val="0"/>
                <w:sz w:val="22"/>
                <w:szCs w:val="26"/>
              </w:rPr>
            </w:pPr>
            <w:r w:rsidRPr="00586084">
              <w:rPr>
                <w:caps w:val="0"/>
                <w:spacing w:val="0"/>
                <w:sz w:val="22"/>
                <w:szCs w:val="26"/>
              </w:rPr>
              <w:t>B.S. Applied Mathematics</w:t>
            </w:r>
          </w:p>
          <w:p w14:paraId="424D25B5" w14:textId="5F82013D" w:rsidR="00817619" w:rsidRPr="00586084" w:rsidRDefault="00817619" w:rsidP="00CD6069">
            <w:pPr>
              <w:pStyle w:val="JobDescription"/>
              <w:spacing w:line="240" w:lineRule="auto"/>
            </w:pPr>
            <w:r w:rsidRPr="00586084">
              <w:t>California State University Polytechnic, Pomona</w:t>
            </w:r>
          </w:p>
          <w:p w14:paraId="33FE8A05" w14:textId="33EF3453" w:rsidR="00817619" w:rsidRDefault="00817619" w:rsidP="00CD6069">
            <w:pPr>
              <w:pStyle w:val="JobDescription"/>
              <w:spacing w:line="240" w:lineRule="auto"/>
            </w:pPr>
            <w:r w:rsidRPr="00586084">
              <w:t>Magna Cum Laude, GPA: 3.</w:t>
            </w:r>
            <w:r w:rsidR="00127470">
              <w:t>7</w:t>
            </w:r>
            <w:r w:rsidRPr="00586084">
              <w:t>7</w:t>
            </w:r>
          </w:p>
          <w:p w14:paraId="57262D33" w14:textId="77777777" w:rsidR="00817619" w:rsidRDefault="00817619" w:rsidP="00CD6069">
            <w:pPr>
              <w:pStyle w:val="JobDescription"/>
              <w:spacing w:line="240" w:lineRule="auto"/>
            </w:pPr>
            <w:r w:rsidRPr="00586084">
              <w:t xml:space="preserve">President’s List </w:t>
            </w:r>
            <w:r>
              <w:t>2015-2016</w:t>
            </w:r>
          </w:p>
          <w:p w14:paraId="5602FACE" w14:textId="77777777" w:rsidR="008C64BA" w:rsidRDefault="008C64BA" w:rsidP="00CD6069">
            <w:pPr>
              <w:pStyle w:val="JobDescription"/>
              <w:spacing w:line="240" w:lineRule="auto"/>
            </w:pPr>
          </w:p>
          <w:p w14:paraId="375BA0A6" w14:textId="1A0C5AB0" w:rsidR="00133FE0" w:rsidRPr="00133FE0" w:rsidRDefault="00367D7F" w:rsidP="00B15051">
            <w:pPr>
              <w:pStyle w:val="Heading1"/>
              <w:spacing w:after="60"/>
              <w:jc w:val="both"/>
            </w:pPr>
            <w:r w:rsidRPr="00152D21">
              <w:t>Project</w:t>
            </w:r>
            <w:r w:rsidR="00152D21" w:rsidRPr="00152D21">
              <w:t>s</w:t>
            </w:r>
            <w:r w:rsidR="00133FE0">
              <w:rPr>
                <w:noProof/>
              </w:rPr>
              <w:drawing>
                <wp:inline distT="0" distB="0" distL="0" distR="0" wp14:anchorId="6BB4C233" wp14:editId="4F041E5B">
                  <wp:extent cx="2484755" cy="1917700"/>
                  <wp:effectExtent l="0" t="0" r="107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270" w:type="dxa"/>
          </w:tcPr>
          <w:p w14:paraId="512EC0E4" w14:textId="77777777" w:rsidR="00817619" w:rsidRPr="00997E86" w:rsidRDefault="00817619" w:rsidP="00CD6069">
            <w:pPr>
              <w:pStyle w:val="Heading1"/>
            </w:pPr>
          </w:p>
        </w:tc>
        <w:tc>
          <w:tcPr>
            <w:tcW w:w="6978" w:type="dxa"/>
            <w:vMerge/>
          </w:tcPr>
          <w:p w14:paraId="5D36BA59" w14:textId="7F587B07" w:rsidR="00817619" w:rsidRPr="006C2DFF" w:rsidRDefault="00817619" w:rsidP="00CD6069">
            <w:pPr>
              <w:pStyle w:val="ListBullet"/>
            </w:pPr>
          </w:p>
        </w:tc>
      </w:tr>
    </w:tbl>
    <w:p w14:paraId="337CA99B" w14:textId="6993BFBE" w:rsidR="005A20B8" w:rsidRDefault="001816B1" w:rsidP="001816B1">
      <w:pPr>
        <w:tabs>
          <w:tab w:val="left" w:pos="3104"/>
          <w:tab w:val="left" w:pos="7116"/>
          <w:tab w:val="left" w:pos="8172"/>
        </w:tabs>
      </w:pPr>
      <w:r>
        <w:tab/>
      </w:r>
      <w:r w:rsidR="00144B13">
        <w:tab/>
      </w:r>
    </w:p>
    <w:sectPr w:rsidR="005A20B8" w:rsidSect="004508A1">
      <w:headerReference w:type="default" r:id="rId36"/>
      <w:footerReference w:type="default" r:id="rId37"/>
      <w:pgSz w:w="12240" w:h="15840"/>
      <w:pgMar w:top="576" w:right="576" w:bottom="0" w:left="576" w:header="144"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1A94" w14:textId="77777777" w:rsidR="002A6552" w:rsidRDefault="002A6552" w:rsidP="00B21D64">
      <w:pPr>
        <w:spacing w:after="0" w:line="240" w:lineRule="auto"/>
      </w:pPr>
      <w:r>
        <w:separator/>
      </w:r>
    </w:p>
  </w:endnote>
  <w:endnote w:type="continuationSeparator" w:id="0">
    <w:p w14:paraId="26666D04" w14:textId="77777777" w:rsidR="002A6552" w:rsidRDefault="002A6552"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E5DD" w14:textId="371B28AD" w:rsidR="00A96376" w:rsidRPr="0032397D" w:rsidRDefault="003610B1" w:rsidP="003610B1">
    <w:pPr>
      <w:pStyle w:val="Footer"/>
      <w:jc w:val="right"/>
      <w:rPr>
        <w:sz w:val="16"/>
        <w:szCs w:val="16"/>
      </w:rPr>
    </w:pPr>
    <w:r w:rsidRPr="0032397D">
      <w:rPr>
        <w:noProof/>
        <w:sz w:val="16"/>
        <w:szCs w:val="16"/>
      </w:rPr>
      <mc:AlternateContent>
        <mc:Choice Requires="wps">
          <w:drawing>
            <wp:anchor distT="0" distB="0" distL="114300" distR="114300" simplePos="0" relativeHeight="251659264" behindDoc="1" locked="0" layoutInCell="1" allowOverlap="1" wp14:anchorId="40F4BA57" wp14:editId="336674EA">
              <wp:simplePos x="0" y="0"/>
              <wp:positionH relativeFrom="page">
                <wp:posOffset>0</wp:posOffset>
              </wp:positionH>
              <wp:positionV relativeFrom="page">
                <wp:posOffset>9481457</wp:posOffset>
              </wp:positionV>
              <wp:extent cx="7811770" cy="568144"/>
              <wp:effectExtent l="0" t="0" r="0" b="381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56814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xmlns:w16du="http://schemas.microsoft.com/office/word/2023/wordml/word16du">
          <w:pict>
            <v:rect w14:anchorId="7831DF9F" id="Rectangle 8" o:spid="_x0000_s1026" alt="&quot;&quot;" style="position:absolute;margin-left:0;margin-top:746.55pt;width:615.1pt;height:44.7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" fillcolor="#cdedda [3207]" stroked="f" strokeweight="1pt">
              <w10:wrap anchorx="page" anchory="page"/>
            </v:rect>
          </w:pict>
        </mc:Fallback>
      </mc:AlternateContent>
    </w:r>
    <w:sdt>
      <w:sdtPr>
        <w:rPr>
          <w:sz w:val="16"/>
          <w:szCs w:val="16"/>
        </w:rPr>
        <w:alias w:val="Keywords"/>
        <w:tag w:val=""/>
        <w:id w:val="-1653676572"/>
        <w:placeholder>
          <w:docPart w:val="E6CA5862611946D8B113E4CC7FB394FE"/>
        </w:placeholder>
        <w:dataBinding w:prefixMappings="xmlns:ns0='http://purl.org/dc/elements/1.1/' xmlns:ns1='http://schemas.openxmlformats.org/package/2006/metadata/core-properties' " w:xpath="/ns1:coreProperties[1]/ns1:keywords[1]" w:storeItemID="{6C3C8BC8-F283-45AE-878A-BAB7291924A1}"/>
        <w:text/>
      </w:sdtPr>
      <w:sdtContent>
        <w:r w:rsidR="00372DB3">
          <w:rPr>
            <w:sz w:val="16"/>
            <w:szCs w:val="16"/>
          </w:rPr>
          <w:t>Java; Python; JavaScript; SQL (e.g., MSSQL, MySQL); HTML; CSS; Back-end frameworks (e.g., Flask, Spring Boot); Agile software development; Git/GitHub; RESTful APIs; SOAP APIs; Cloud computing (e.g., AWS EC2); Unit Testing (e.g., JUnit); Object-oriented programming (OOP); JIRA; Containerization (e.g., Docker); Python Data Analysis (e.g., Pandas, Scikit-learn); XML; JSON; Problem-solving and critical thinking</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4E56D" w14:textId="77777777" w:rsidR="002A6552" w:rsidRDefault="002A6552" w:rsidP="00B21D64">
      <w:pPr>
        <w:spacing w:after="0" w:line="240" w:lineRule="auto"/>
      </w:pPr>
      <w:r>
        <w:separator/>
      </w:r>
    </w:p>
  </w:footnote>
  <w:footnote w:type="continuationSeparator" w:id="0">
    <w:p w14:paraId="7D6650DC" w14:textId="77777777" w:rsidR="002A6552" w:rsidRDefault="002A6552"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76FD" w14:textId="77777777" w:rsidR="00B21D64" w:rsidRDefault="00997E86">
    <w:pPr>
      <w:pStyle w:val="Header"/>
    </w:pPr>
    <w:r>
      <w:rPr>
        <w:noProof/>
      </w:rPr>
      <mc:AlternateContent>
        <mc:Choice Requires="wpg">
          <w:drawing>
            <wp:anchor distT="0" distB="0" distL="114300" distR="114300" simplePos="0" relativeHeight="251655168" behindDoc="0" locked="0" layoutInCell="1" allowOverlap="1" wp14:anchorId="5E6E4D11" wp14:editId="5E24555C">
              <wp:simplePos x="0" y="0"/>
              <wp:positionH relativeFrom="page">
                <wp:align>center</wp:align>
              </wp:positionH>
              <wp:positionV relativeFrom="page">
                <wp:align>top</wp:align>
              </wp:positionV>
              <wp:extent cx="7794580" cy="3632885"/>
              <wp:effectExtent l="0" t="0" r="0" b="571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3632885"/>
                        <a:chOff x="0" y="0"/>
                        <a:chExt cx="7794580" cy="3632790"/>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1" y="1780972"/>
                          <a:ext cx="2693772" cy="18518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xmlns:w16du="http://schemas.microsoft.com/office/word/2023/wordml/word16du">
          <w:pict>
            <v:group w14:anchorId="1D97FFD0" id="Group 129" o:spid="_x0000_s1026" alt="&quot;&quot;" style="position:absolute;margin-left:0;margin-top:0;width:613.75pt;height:286.05pt;z-index:251655168;mso-width-percent:1000;mso-position-horizontal:center;mso-position-horizontal-relative:page;mso-position-vertical:top;mso-position-vertical-relative:page;mso-width-percent:1000;mso-height-relative:margin" coordsize="77945,3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09;width:26937;height:18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&#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4381DB6"/>
    <w:lvl w:ilvl="0">
      <w:start w:val="1"/>
      <w:numFmt w:val="bullet"/>
      <w:pStyle w:val="ListBullet"/>
      <w:lvlText w:val=""/>
      <w:lvlJc w:val="left"/>
      <w:pPr>
        <w:tabs>
          <w:tab w:val="num" w:pos="-306"/>
        </w:tabs>
        <w:ind w:left="-306" w:hanging="360"/>
      </w:pPr>
      <w:rPr>
        <w:rFonts w:ascii="Symbol" w:hAnsi="Symbol" w:hint="default"/>
      </w:rPr>
    </w:lvl>
  </w:abstractNum>
  <w:abstractNum w:abstractNumId="1" w15:restartNumberingAfterBreak="0">
    <w:nsid w:val="018B5F6A"/>
    <w:multiLevelType w:val="hybridMultilevel"/>
    <w:tmpl w:val="4A3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CF2105"/>
    <w:multiLevelType w:val="multilevel"/>
    <w:tmpl w:val="9D984FD2"/>
    <w:numStyleLink w:val="BullettedList"/>
  </w:abstractNum>
  <w:abstractNum w:abstractNumId="5"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16cid:durableId="424688313">
    <w:abstractNumId w:val="7"/>
  </w:num>
  <w:num w:numId="2" w16cid:durableId="351608879">
    <w:abstractNumId w:val="9"/>
  </w:num>
  <w:num w:numId="3" w16cid:durableId="880047437">
    <w:abstractNumId w:val="6"/>
  </w:num>
  <w:num w:numId="4" w16cid:durableId="1670451149">
    <w:abstractNumId w:val="3"/>
  </w:num>
  <w:num w:numId="5" w16cid:durableId="1831284712">
    <w:abstractNumId w:val="5"/>
  </w:num>
  <w:num w:numId="6" w16cid:durableId="889069690">
    <w:abstractNumId w:val="8"/>
  </w:num>
  <w:num w:numId="7" w16cid:durableId="1818188010">
    <w:abstractNumId w:val="0"/>
  </w:num>
  <w:num w:numId="8" w16cid:durableId="271592619">
    <w:abstractNumId w:val="2"/>
  </w:num>
  <w:num w:numId="9" w16cid:durableId="1684895012">
    <w:abstractNumId w:val="4"/>
    <w:lvlOverride w:ilvl="0">
      <w:lvl w:ilvl="0">
        <w:start w:val="1"/>
        <w:numFmt w:val="bullet"/>
        <w:pStyle w:val="ListBullet"/>
        <w:lvlText w:val=""/>
        <w:lvlJc w:val="left"/>
        <w:pPr>
          <w:ind w:left="864" w:hanging="432"/>
        </w:pPr>
        <w:rPr>
          <w:rFonts w:ascii="Symbol" w:hAnsi="Symbol" w:hint="default"/>
        </w:rPr>
      </w:lvl>
    </w:lvlOverride>
  </w:num>
  <w:num w:numId="10" w16cid:durableId="13403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F1"/>
    <w:rsid w:val="00001226"/>
    <w:rsid w:val="000161E1"/>
    <w:rsid w:val="00021303"/>
    <w:rsid w:val="00022C66"/>
    <w:rsid w:val="000232A7"/>
    <w:rsid w:val="00041BE7"/>
    <w:rsid w:val="000F2DFC"/>
    <w:rsid w:val="001041E3"/>
    <w:rsid w:val="00107E81"/>
    <w:rsid w:val="00126D5A"/>
    <w:rsid w:val="00127470"/>
    <w:rsid w:val="00133FE0"/>
    <w:rsid w:val="00144072"/>
    <w:rsid w:val="00144B13"/>
    <w:rsid w:val="00152D21"/>
    <w:rsid w:val="001816B1"/>
    <w:rsid w:val="001B35B7"/>
    <w:rsid w:val="001B4749"/>
    <w:rsid w:val="00213CA5"/>
    <w:rsid w:val="0021475C"/>
    <w:rsid w:val="00275CAB"/>
    <w:rsid w:val="00294F55"/>
    <w:rsid w:val="002A6552"/>
    <w:rsid w:val="003021A2"/>
    <w:rsid w:val="0032397D"/>
    <w:rsid w:val="003610B1"/>
    <w:rsid w:val="0036184C"/>
    <w:rsid w:val="003659BE"/>
    <w:rsid w:val="00367D7F"/>
    <w:rsid w:val="00372DB3"/>
    <w:rsid w:val="003C0BB5"/>
    <w:rsid w:val="003F651E"/>
    <w:rsid w:val="004067B9"/>
    <w:rsid w:val="004103C0"/>
    <w:rsid w:val="00410C8A"/>
    <w:rsid w:val="004508A1"/>
    <w:rsid w:val="00452292"/>
    <w:rsid w:val="004865C2"/>
    <w:rsid w:val="004865D0"/>
    <w:rsid w:val="004B4147"/>
    <w:rsid w:val="00552998"/>
    <w:rsid w:val="00552F9B"/>
    <w:rsid w:val="00554601"/>
    <w:rsid w:val="005636A7"/>
    <w:rsid w:val="005807DA"/>
    <w:rsid w:val="00586084"/>
    <w:rsid w:val="005A20B8"/>
    <w:rsid w:val="005B7DB3"/>
    <w:rsid w:val="0061400D"/>
    <w:rsid w:val="00621B5C"/>
    <w:rsid w:val="00625ECF"/>
    <w:rsid w:val="00633CE3"/>
    <w:rsid w:val="00663F53"/>
    <w:rsid w:val="00690B4E"/>
    <w:rsid w:val="006C2DFF"/>
    <w:rsid w:val="006E622B"/>
    <w:rsid w:val="00704063"/>
    <w:rsid w:val="00733217"/>
    <w:rsid w:val="007571B5"/>
    <w:rsid w:val="007671DB"/>
    <w:rsid w:val="007772B1"/>
    <w:rsid w:val="007F138B"/>
    <w:rsid w:val="00811042"/>
    <w:rsid w:val="00817619"/>
    <w:rsid w:val="008424CE"/>
    <w:rsid w:val="0088296B"/>
    <w:rsid w:val="00890F1A"/>
    <w:rsid w:val="008C64BA"/>
    <w:rsid w:val="008E2197"/>
    <w:rsid w:val="00912362"/>
    <w:rsid w:val="009306E5"/>
    <w:rsid w:val="009410D1"/>
    <w:rsid w:val="00997A14"/>
    <w:rsid w:val="00997E86"/>
    <w:rsid w:val="009A1447"/>
    <w:rsid w:val="009B7D45"/>
    <w:rsid w:val="009C0F69"/>
    <w:rsid w:val="009E1CF1"/>
    <w:rsid w:val="009E5BFB"/>
    <w:rsid w:val="00A0539F"/>
    <w:rsid w:val="00A1414C"/>
    <w:rsid w:val="00A21AF8"/>
    <w:rsid w:val="00A34897"/>
    <w:rsid w:val="00A6425D"/>
    <w:rsid w:val="00A96145"/>
    <w:rsid w:val="00A96376"/>
    <w:rsid w:val="00AB1DCA"/>
    <w:rsid w:val="00B03ED5"/>
    <w:rsid w:val="00B15051"/>
    <w:rsid w:val="00B21D64"/>
    <w:rsid w:val="00B47FD3"/>
    <w:rsid w:val="00B53EDA"/>
    <w:rsid w:val="00B64EC4"/>
    <w:rsid w:val="00B6606E"/>
    <w:rsid w:val="00B73E22"/>
    <w:rsid w:val="00B86ED4"/>
    <w:rsid w:val="00BB7CE4"/>
    <w:rsid w:val="00BC33C3"/>
    <w:rsid w:val="00BD07F3"/>
    <w:rsid w:val="00BF0DAF"/>
    <w:rsid w:val="00C00D81"/>
    <w:rsid w:val="00C05345"/>
    <w:rsid w:val="00C344AA"/>
    <w:rsid w:val="00C37B1A"/>
    <w:rsid w:val="00C777FF"/>
    <w:rsid w:val="00CB761D"/>
    <w:rsid w:val="00CD2FD2"/>
    <w:rsid w:val="00CD3677"/>
    <w:rsid w:val="00CD6069"/>
    <w:rsid w:val="00CD7A0A"/>
    <w:rsid w:val="00CF1745"/>
    <w:rsid w:val="00D12DFD"/>
    <w:rsid w:val="00D27813"/>
    <w:rsid w:val="00D36BFB"/>
    <w:rsid w:val="00D62B7E"/>
    <w:rsid w:val="00D82DD2"/>
    <w:rsid w:val="00DB29C8"/>
    <w:rsid w:val="00DC137B"/>
    <w:rsid w:val="00E05434"/>
    <w:rsid w:val="00E31C15"/>
    <w:rsid w:val="00E44BAC"/>
    <w:rsid w:val="00E539E2"/>
    <w:rsid w:val="00EC567E"/>
    <w:rsid w:val="00F71C02"/>
    <w:rsid w:val="00FA36D4"/>
    <w:rsid w:val="00FC205D"/>
    <w:rsid w:val="00FC6EA2"/>
    <w:rsid w:val="00FE3678"/>
    <w:rsid w:val="00FE456E"/>
    <w:rsid w:val="00FE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BB8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qFormat/>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586084"/>
    <w:rPr>
      <w:color w:val="FE0066" w:themeColor="hyperlink"/>
      <w:u w:val="single"/>
    </w:rPr>
  </w:style>
  <w:style w:type="character" w:styleId="UnresolvedMention">
    <w:name w:val="Unresolved Mention"/>
    <w:basedOn w:val="DefaultParagraphFont"/>
    <w:uiPriority w:val="99"/>
    <w:semiHidden/>
    <w:unhideWhenUsed/>
    <w:rsid w:val="00586084"/>
    <w:rPr>
      <w:color w:val="605E5C"/>
      <w:shd w:val="clear" w:color="auto" w:fill="E1DFDD"/>
    </w:rPr>
  </w:style>
  <w:style w:type="character" w:styleId="FollowedHyperlink">
    <w:name w:val="FollowedHyperlink"/>
    <w:basedOn w:val="DefaultParagraphFont"/>
    <w:uiPriority w:val="99"/>
    <w:semiHidden/>
    <w:unhideWhenUsed/>
    <w:rsid w:val="00586084"/>
    <w:rPr>
      <w:color w:val="FE0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glossaryDocument" Target="glossary/document.xml"/><Relationship Id="rId21" Type="http://schemas.openxmlformats.org/officeDocument/2006/relationships/image" Target="media/image9.svg"/><Relationship Id="rId34"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svg"/><Relationship Id="rId25" Type="http://schemas.openxmlformats.org/officeDocument/2006/relationships/image" Target="media/image12.svg"/><Relationship Id="rId33" Type="http://schemas.openxmlformats.org/officeDocument/2006/relationships/diagramQuickStyle" Target="diagrams/quickStyle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diagramLayout" Target="diagrams/layout1.xm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exobrian"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briantran.math@gmail.com" TargetMode="External"/><Relationship Id="rId31"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4/relationships/chartEx" Target="charts/chartEx1.xml"/><Relationship Id="rId22" Type="http://schemas.openxmlformats.org/officeDocument/2006/relationships/image" Target="media/image10.png"/><Relationship Id="rId27" Type="http://schemas.openxmlformats.org/officeDocument/2006/relationships/hyperlink" Target="http://www.linkedin.com/in/briantran-math" TargetMode="External"/><Relationship Id="rId30" Type="http://schemas.openxmlformats.org/officeDocument/2006/relationships/hyperlink" Target="https://linktr.ee/briantran.dev" TargetMode="External"/><Relationship Id="rId35" Type="http://schemas.microsoft.com/office/2007/relationships/diagramDrawing" Target="diagrams/drawing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_ran\AppData\Roaming\Microsoft\Templates\Modern%20initials%20resume.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Sheet1!$A$2:$A$12</cx:f>
        <cx:lvl ptCount="11">
          <cx:pt idx="0">Linux</cx:pt>
          <cx:pt idx="1">Docker</cx:pt>
          <cx:pt idx="2">HTML/CSS</cx:pt>
          <cx:pt idx="3">JavaScript</cx:pt>
          <cx:pt idx="4">Spring Boot</cx:pt>
          <cx:pt idx="5">Java</cx:pt>
          <cx:pt idx="6">Python</cx:pt>
          <cx:pt idx="7">Git</cx:pt>
          <cx:pt idx="8">SOAP/REST</cx:pt>
          <cx:pt idx="9">SQL</cx:pt>
          <cx:pt idx="10">VBA</cx:pt>
        </cx:lvl>
      </cx:strDim>
      <cx:numDim type="size">
        <cx:f>Sheet1!$B$2:$B$12</cx:f>
        <cx:lvl ptCount="11" formatCode="General">
          <cx:pt idx="0">3</cx:pt>
          <cx:pt idx="1">3</cx:pt>
          <cx:pt idx="2">4</cx:pt>
          <cx:pt idx="3">2</cx:pt>
          <cx:pt idx="4">4</cx:pt>
          <cx:pt idx="5">8</cx:pt>
          <cx:pt idx="6">5</cx:pt>
          <cx:pt idx="7">5</cx:pt>
          <cx:pt idx="8">6</cx:pt>
          <cx:pt idx="9">8</cx:pt>
          <cx:pt idx="10">6</cx:pt>
        </cx:lvl>
      </cx:numDim>
    </cx:data>
  </cx:chartData>
  <cx:chart>
    <cx:plotArea>
      <cx:plotAreaRegion>
        <cx:series layoutId="treemap" uniqueId="{124DEAD2-5AD0-4A89-9A11-D6408F06CB6E}">
          <cx:tx>
            <cx:txData>
              <cx:f>Sheet1!$A$2:$A$12</cx:f>
              <cx:v>Linux Docker HTML/CSS JavaScript Spring Boot Java Python Git SOAP/REST SQL VBA</cx:v>
            </cx:txData>
          </cx:tx>
          <cx:dataLabels>
            <cx:visibility seriesName="0" categoryName="1" value="0"/>
            <cx:separator>, </cx:separator>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_rels/data1.xml.rels><?xml version="1.0" encoding="UTF-8" standalone="yes"?>
<Relationships xmlns="http://schemas.openxmlformats.org/package/2006/relationships"><Relationship Id="rId3" Type="http://schemas.openxmlformats.org/officeDocument/2006/relationships/hyperlink" Target="https://github.com/exobrian/ReservationSystem" TargetMode="External"/><Relationship Id="rId2" Type="http://schemas.openxmlformats.org/officeDocument/2006/relationships/hyperlink" Target="https://github.com/exobrian/BlackJack" TargetMode="External"/><Relationship Id="rId1" Type="http://schemas.openxmlformats.org/officeDocument/2006/relationships/hyperlink" Target="https://github.com/exobrian/UltimateTicTacToe" TargetMode="External"/><Relationship Id="rId4" Type="http://schemas.openxmlformats.org/officeDocument/2006/relationships/hyperlink" Target="https://github.com/exobrian/wordy-word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DD0DF3-2B2C-4FC2-89F7-1E841A071C96}" type="doc">
      <dgm:prSet loTypeId="urn:microsoft.com/office/officeart/2005/8/layout/list1" loCatId="list" qsTypeId="urn:microsoft.com/office/officeart/2005/8/quickstyle/simple2" qsCatId="simple" csTypeId="urn:microsoft.com/office/officeart/2005/8/colors/accent1_2" csCatId="accent1" phldr="1"/>
      <dgm:spPr/>
      <dgm:t>
        <a:bodyPr/>
        <a:lstStyle/>
        <a:p>
          <a:endParaRPr lang="en-US"/>
        </a:p>
      </dgm:t>
    </dgm:pt>
    <dgm:pt modelId="{85349300-CAA6-475C-81CF-8A73B0F9B205}">
      <dgm:prSet phldrT="[Text]" custT="1"/>
      <dgm:spPr/>
      <dgm:t>
        <a:bodyPr/>
        <a:lstStyle/>
        <a:p>
          <a:r>
            <a:rPr lang="en-US" sz="900" b="0"/>
            <a:t>Ultimate Tic Tac Toe (Python)</a:t>
          </a:r>
        </a:p>
      </dgm:t>
      <dgm:extLst>
        <a:ext uri="{E40237B7-FDA0-4F09-8148-C483321AD2D9}">
          <dgm14:cNvPr xmlns:dgm14="http://schemas.microsoft.com/office/drawing/2010/diagram" id="0" name="">
            <a:hlinkClick xmlns:r="http://schemas.openxmlformats.org/officeDocument/2006/relationships" r:id="rId1"/>
          </dgm14:cNvPr>
        </a:ext>
      </dgm:extLst>
    </dgm:pt>
    <dgm:pt modelId="{3A23AF5A-DDC4-4520-86EF-02B6FC867CCB}" type="sibTrans" cxnId="{79BFAD6C-B106-4691-86F3-C8C4E0A071F0}">
      <dgm:prSet/>
      <dgm:spPr/>
      <dgm:t>
        <a:bodyPr/>
        <a:lstStyle/>
        <a:p>
          <a:endParaRPr lang="en-US"/>
        </a:p>
      </dgm:t>
    </dgm:pt>
    <dgm:pt modelId="{11021B5E-3170-4FA9-B304-EDB698753B4A}" type="parTrans" cxnId="{79BFAD6C-B106-4691-86F3-C8C4E0A071F0}">
      <dgm:prSet/>
      <dgm:spPr/>
      <dgm:t>
        <a:bodyPr/>
        <a:lstStyle/>
        <a:p>
          <a:endParaRPr lang="en-US"/>
        </a:p>
      </dgm:t>
    </dgm:pt>
    <dgm:pt modelId="{EF5B5011-BAC3-4621-A08C-2395C9D3FC72}">
      <dgm:prSet phldrT="[Text]" custT="1"/>
      <dgm:spPr/>
      <dgm:t>
        <a:bodyPr/>
        <a:lstStyle/>
        <a:p>
          <a:pPr algn="just"/>
          <a:r>
            <a:rPr lang="en-US" sz="800" b="0"/>
            <a:t>https://github.com/exobrian/UltimateTicTacToe</a:t>
          </a:r>
        </a:p>
      </dgm:t>
      <dgm:extLst>
        <a:ext uri="{E40237B7-FDA0-4F09-8148-C483321AD2D9}">
          <dgm14:cNvPr xmlns:dgm14="http://schemas.microsoft.com/office/drawing/2010/diagram" id="0" name="">
            <a:hlinkClick xmlns:r="http://schemas.openxmlformats.org/officeDocument/2006/relationships" r:id="rId1"/>
          </dgm14:cNvPr>
        </a:ext>
      </dgm:extLst>
    </dgm:pt>
    <dgm:pt modelId="{E0E84173-9613-49A8-BA45-4BCCFE6032F3}" type="sibTrans" cxnId="{E00CDF9C-FC56-4D28-8CD9-7A44762D35B1}">
      <dgm:prSet/>
      <dgm:spPr/>
      <dgm:t>
        <a:bodyPr/>
        <a:lstStyle/>
        <a:p>
          <a:endParaRPr lang="en-US" sz="900" b="0">
            <a:solidFill>
              <a:schemeClr val="accent4"/>
            </a:solidFill>
          </a:endParaRPr>
        </a:p>
      </dgm:t>
    </dgm:pt>
    <dgm:pt modelId="{556377DD-D198-42D4-839B-6950905CF9EC}" type="parTrans" cxnId="{E00CDF9C-FC56-4D28-8CD9-7A44762D35B1}">
      <dgm:prSet/>
      <dgm:spPr/>
      <dgm:t>
        <a:bodyPr/>
        <a:lstStyle/>
        <a:p>
          <a:endParaRPr lang="en-US" sz="900" b="0">
            <a:solidFill>
              <a:schemeClr val="accent4"/>
            </a:solidFill>
          </a:endParaRPr>
        </a:p>
      </dgm:t>
    </dgm:pt>
    <dgm:pt modelId="{B7358503-1FEC-4AFE-A93E-8480ADA96193}">
      <dgm:prSet phldrT="[Text]" custT="1"/>
      <dgm:spPr/>
      <dgm:t>
        <a:bodyPr/>
        <a:lstStyle/>
        <a:p>
          <a:pPr algn="l"/>
          <a:r>
            <a:rPr lang="en-US" sz="800" b="0"/>
            <a:t>BlackJack (Java)</a:t>
          </a:r>
        </a:p>
      </dgm:t>
      <dgm:extLst>
        <a:ext uri="{E40237B7-FDA0-4F09-8148-C483321AD2D9}">
          <dgm14:cNvPr xmlns:dgm14="http://schemas.microsoft.com/office/drawing/2010/diagram" id="0" name="">
            <a:hlinkClick xmlns:r="http://schemas.openxmlformats.org/officeDocument/2006/relationships" r:id="rId1"/>
          </dgm14:cNvPr>
        </a:ext>
      </dgm:extLst>
    </dgm:pt>
    <dgm:pt modelId="{D9B7E412-37B4-4C29-A656-23942986E3D9}" type="parTrans" cxnId="{494AA4F9-481B-435D-9D31-6DB46D1917E1}">
      <dgm:prSet/>
      <dgm:spPr/>
      <dgm:t>
        <a:bodyPr/>
        <a:lstStyle/>
        <a:p>
          <a:endParaRPr lang="en-US"/>
        </a:p>
      </dgm:t>
    </dgm:pt>
    <dgm:pt modelId="{8952B3CC-ACCB-4B63-B586-2FF9079E1425}" type="sibTrans" cxnId="{494AA4F9-481B-435D-9D31-6DB46D1917E1}">
      <dgm:prSet/>
      <dgm:spPr/>
      <dgm:t>
        <a:bodyPr/>
        <a:lstStyle/>
        <a:p>
          <a:endParaRPr lang="en-US"/>
        </a:p>
      </dgm:t>
    </dgm:pt>
    <dgm:pt modelId="{A8BCD679-EF54-43AE-B783-A81023C2337B}">
      <dgm:prSet phldrT="[Text]" custT="1"/>
      <dgm:spPr/>
      <dgm:t>
        <a:bodyPr/>
        <a:lstStyle/>
        <a:p>
          <a:pPr algn="l"/>
          <a:r>
            <a:rPr lang="en-US" sz="800" b="0"/>
            <a:t>https://github.com/exobrian/BlackJack</a:t>
          </a:r>
        </a:p>
      </dgm:t>
      <dgm:extLst>
        <a:ext uri="{E40237B7-FDA0-4F09-8148-C483321AD2D9}">
          <dgm14:cNvPr xmlns:dgm14="http://schemas.microsoft.com/office/drawing/2010/diagram" id="0" name="">
            <a:hlinkClick xmlns:r="http://schemas.openxmlformats.org/officeDocument/2006/relationships" r:id="rId2"/>
          </dgm14:cNvPr>
        </a:ext>
      </dgm:extLst>
    </dgm:pt>
    <dgm:pt modelId="{50BE1C28-24EC-4782-A889-779F910BB553}" type="parTrans" cxnId="{7CE1FEC5-93B3-4A4E-BEFD-D50986B206A3}">
      <dgm:prSet/>
      <dgm:spPr/>
      <dgm:t>
        <a:bodyPr/>
        <a:lstStyle/>
        <a:p>
          <a:endParaRPr lang="en-US"/>
        </a:p>
      </dgm:t>
    </dgm:pt>
    <dgm:pt modelId="{02BB9E15-DA5C-4C46-B089-B103C3C79401}" type="sibTrans" cxnId="{7CE1FEC5-93B3-4A4E-BEFD-D50986B206A3}">
      <dgm:prSet/>
      <dgm:spPr/>
      <dgm:t>
        <a:bodyPr/>
        <a:lstStyle/>
        <a:p>
          <a:endParaRPr lang="en-US"/>
        </a:p>
      </dgm:t>
    </dgm:pt>
    <dgm:pt modelId="{2A26E507-E1AD-40CD-A589-2C57E538CABE}">
      <dgm:prSet phldrT="[Text]" custT="1"/>
      <dgm:spPr/>
      <dgm:t>
        <a:bodyPr/>
        <a:lstStyle/>
        <a:p>
          <a:pPr algn="l"/>
          <a:r>
            <a:rPr lang="en-US" sz="800" b="0"/>
            <a:t>Wordy Words (JavaScript)</a:t>
          </a:r>
        </a:p>
      </dgm:t>
      <dgm:extLst>
        <a:ext uri="{E40237B7-FDA0-4F09-8148-C483321AD2D9}">
          <dgm14:cNvPr xmlns:dgm14="http://schemas.microsoft.com/office/drawing/2010/diagram" id="0" name="">
            <a:hlinkClick xmlns:r="http://schemas.openxmlformats.org/officeDocument/2006/relationships" r:id="rId1"/>
          </dgm14:cNvPr>
        </a:ext>
      </dgm:extLst>
    </dgm:pt>
    <dgm:pt modelId="{D6146413-A6E1-426B-8365-49188ECE3FA8}" type="parTrans" cxnId="{1F22098D-5DA0-4EC9-B5C6-2D6B6B3482F4}">
      <dgm:prSet/>
      <dgm:spPr/>
      <dgm:t>
        <a:bodyPr/>
        <a:lstStyle/>
        <a:p>
          <a:endParaRPr lang="en-US"/>
        </a:p>
      </dgm:t>
    </dgm:pt>
    <dgm:pt modelId="{4E685E01-C972-49A0-B2A5-D88CB5409927}" type="sibTrans" cxnId="{1F22098D-5DA0-4EC9-B5C6-2D6B6B3482F4}">
      <dgm:prSet/>
      <dgm:spPr/>
      <dgm:t>
        <a:bodyPr/>
        <a:lstStyle/>
        <a:p>
          <a:endParaRPr lang="en-US"/>
        </a:p>
      </dgm:t>
    </dgm:pt>
    <dgm:pt modelId="{00B9C2A5-66F5-47FC-BF73-DEA09FDB80AC}">
      <dgm:prSet phldrT="[Text]" custT="1"/>
      <dgm:spPr/>
      <dgm:t>
        <a:bodyPr/>
        <a:lstStyle/>
        <a:p>
          <a:pPr algn="l"/>
          <a:r>
            <a:rPr lang="en-US" sz="800" b="0"/>
            <a:t>https://github.com/exobrian/wordy-words</a:t>
          </a:r>
        </a:p>
      </dgm:t>
    </dgm:pt>
    <dgm:pt modelId="{7C12A5B4-56F5-4A28-9CEE-24632674A02C}" type="parTrans" cxnId="{E2C49ECA-AB63-4340-8894-C13047282B8A}">
      <dgm:prSet/>
      <dgm:spPr/>
      <dgm:t>
        <a:bodyPr/>
        <a:lstStyle/>
        <a:p>
          <a:endParaRPr lang="en-US"/>
        </a:p>
      </dgm:t>
    </dgm:pt>
    <dgm:pt modelId="{A211F4C7-A05B-4AB3-B835-8858091ED9EC}" type="sibTrans" cxnId="{E2C49ECA-AB63-4340-8894-C13047282B8A}">
      <dgm:prSet/>
      <dgm:spPr/>
      <dgm:t>
        <a:bodyPr/>
        <a:lstStyle/>
        <a:p>
          <a:endParaRPr lang="en-US"/>
        </a:p>
      </dgm:t>
    </dgm:pt>
    <dgm:pt modelId="{35CBEE2B-1833-4418-AB06-9EDD4ACCF91E}">
      <dgm:prSet phldrT="[Text]" custT="1"/>
      <dgm:spPr/>
      <dgm:t>
        <a:bodyPr/>
        <a:lstStyle/>
        <a:p>
          <a:pPr algn="l"/>
          <a:r>
            <a:rPr lang="en-US" sz="800" b="0"/>
            <a:t>Reservation Sytem (Java Spring Boot)</a:t>
          </a:r>
        </a:p>
      </dgm:t>
      <dgm:extLst>
        <a:ext uri="{E40237B7-FDA0-4F09-8148-C483321AD2D9}">
          <dgm14:cNvPr xmlns:dgm14="http://schemas.microsoft.com/office/drawing/2010/diagram" id="0" name="">
            <a:hlinkClick xmlns:r="http://schemas.openxmlformats.org/officeDocument/2006/relationships" r:id="rId1"/>
          </dgm14:cNvPr>
        </a:ext>
      </dgm:extLst>
    </dgm:pt>
    <dgm:pt modelId="{F035FBB2-4DFD-49C8-A48F-715F7B087E80}" type="parTrans" cxnId="{406109ED-AF2C-4C02-8DC7-6A7009874458}">
      <dgm:prSet/>
      <dgm:spPr/>
      <dgm:t>
        <a:bodyPr/>
        <a:lstStyle/>
        <a:p>
          <a:endParaRPr lang="en-US"/>
        </a:p>
      </dgm:t>
    </dgm:pt>
    <dgm:pt modelId="{9A62C580-95CA-420E-983C-42799A89DD89}" type="sibTrans" cxnId="{406109ED-AF2C-4C02-8DC7-6A7009874458}">
      <dgm:prSet/>
      <dgm:spPr/>
      <dgm:t>
        <a:bodyPr/>
        <a:lstStyle/>
        <a:p>
          <a:endParaRPr lang="en-US"/>
        </a:p>
      </dgm:t>
    </dgm:pt>
    <dgm:pt modelId="{6DEE34D0-C58C-40A6-ACF7-C5B0281E323F}">
      <dgm:prSet phldrT="[Text]" custT="1"/>
      <dgm:spPr/>
      <dgm:t>
        <a:bodyPr/>
        <a:lstStyle/>
        <a:p>
          <a:pPr algn="l"/>
          <a:r>
            <a:rPr lang="en-US" sz="800" b="0"/>
            <a:t>https://github.com/exobrian/ReservationSystem</a:t>
          </a:r>
        </a:p>
      </dgm:t>
      <dgm:extLst>
        <a:ext uri="{E40237B7-FDA0-4F09-8148-C483321AD2D9}">
          <dgm14:cNvPr xmlns:dgm14="http://schemas.microsoft.com/office/drawing/2010/diagram" id="0" name="">
            <a:hlinkClick xmlns:r="http://schemas.openxmlformats.org/officeDocument/2006/relationships" r:id="rId3"/>
          </dgm14:cNvPr>
        </a:ext>
      </dgm:extLst>
    </dgm:pt>
    <dgm:pt modelId="{45854777-8332-4542-BE16-E26E48349454}" type="parTrans" cxnId="{51776777-6AF5-4D6D-B405-AE46E770E531}">
      <dgm:prSet/>
      <dgm:spPr/>
      <dgm:t>
        <a:bodyPr/>
        <a:lstStyle/>
        <a:p>
          <a:endParaRPr lang="en-US"/>
        </a:p>
      </dgm:t>
    </dgm:pt>
    <dgm:pt modelId="{6CC743EA-FD97-4F1B-AC32-16D7A012F165}" type="sibTrans" cxnId="{51776777-6AF5-4D6D-B405-AE46E770E531}">
      <dgm:prSet/>
      <dgm:spPr/>
      <dgm:t>
        <a:bodyPr/>
        <a:lstStyle/>
        <a:p>
          <a:endParaRPr lang="en-US"/>
        </a:p>
      </dgm:t>
    </dgm:pt>
    <dgm:pt modelId="{3369F82C-4366-4F71-9C05-ED9F76C729E1}">
      <dgm:prSet phldrT="[Text]" custT="1"/>
      <dgm:spPr/>
      <dgm:t>
        <a:bodyPr/>
        <a:lstStyle/>
        <a:p>
          <a:pPr algn="l"/>
          <a:r>
            <a:rPr lang="en-US" sz="800" b="0"/>
            <a:t>https://exobrian.github.io/wordy-words/</a:t>
          </a:r>
        </a:p>
      </dgm:t>
      <dgm:extLst>
        <a:ext uri="{E40237B7-FDA0-4F09-8148-C483321AD2D9}">
          <dgm14:cNvPr xmlns:dgm14="http://schemas.microsoft.com/office/drawing/2010/diagram" id="0" name="">
            <a:hlinkClick xmlns:r="http://schemas.openxmlformats.org/officeDocument/2006/relationships" r:id="rId4"/>
          </dgm14:cNvPr>
        </a:ext>
      </dgm:extLst>
    </dgm:pt>
    <dgm:pt modelId="{8C56FE8E-8E22-4B10-8232-3B7793E409F6}" type="parTrans" cxnId="{BC7D5E46-A783-4C74-A0B2-927B31F0889E}">
      <dgm:prSet/>
      <dgm:spPr/>
      <dgm:t>
        <a:bodyPr/>
        <a:lstStyle/>
        <a:p>
          <a:endParaRPr lang="en-US"/>
        </a:p>
      </dgm:t>
    </dgm:pt>
    <dgm:pt modelId="{A80AC7AB-D09E-427B-85D3-E16C59A5AC75}" type="sibTrans" cxnId="{BC7D5E46-A783-4C74-A0B2-927B31F0889E}">
      <dgm:prSet/>
      <dgm:spPr/>
      <dgm:t>
        <a:bodyPr/>
        <a:lstStyle/>
        <a:p>
          <a:endParaRPr lang="en-US"/>
        </a:p>
      </dgm:t>
    </dgm:pt>
    <dgm:pt modelId="{099BDD29-10BE-4B61-8BF9-8A8EE616969F}" type="pres">
      <dgm:prSet presAssocID="{A3DD0DF3-2B2C-4FC2-89F7-1E841A071C96}" presName="linear" presStyleCnt="0">
        <dgm:presLayoutVars>
          <dgm:dir/>
          <dgm:animLvl val="lvl"/>
          <dgm:resizeHandles val="exact"/>
        </dgm:presLayoutVars>
      </dgm:prSet>
      <dgm:spPr/>
    </dgm:pt>
    <dgm:pt modelId="{8722569A-2D1E-40F5-B3E1-E618872714EB}" type="pres">
      <dgm:prSet presAssocID="{85349300-CAA6-475C-81CF-8A73B0F9B205}" presName="parentLin" presStyleCnt="0"/>
      <dgm:spPr/>
    </dgm:pt>
    <dgm:pt modelId="{0A42B489-FC85-44B6-BB15-FFC39A1775D8}" type="pres">
      <dgm:prSet presAssocID="{85349300-CAA6-475C-81CF-8A73B0F9B205}" presName="parentLeftMargin" presStyleLbl="node1" presStyleIdx="0" presStyleCnt="4"/>
      <dgm:spPr/>
    </dgm:pt>
    <dgm:pt modelId="{4360FBF0-A1E1-4103-AC0C-43FAF107925A}" type="pres">
      <dgm:prSet presAssocID="{85349300-CAA6-475C-81CF-8A73B0F9B205}" presName="parentText" presStyleLbl="node1" presStyleIdx="0" presStyleCnt="4">
        <dgm:presLayoutVars>
          <dgm:chMax val="0"/>
          <dgm:bulletEnabled val="1"/>
        </dgm:presLayoutVars>
      </dgm:prSet>
      <dgm:spPr/>
    </dgm:pt>
    <dgm:pt modelId="{C55A3A77-0CFA-416B-A9C1-D8B336C30EE2}" type="pres">
      <dgm:prSet presAssocID="{85349300-CAA6-475C-81CF-8A73B0F9B205}" presName="negativeSpace" presStyleCnt="0"/>
      <dgm:spPr/>
    </dgm:pt>
    <dgm:pt modelId="{2907B7AF-3B66-421B-BE7C-F6BF3EBEAE7D}" type="pres">
      <dgm:prSet presAssocID="{85349300-CAA6-475C-81CF-8A73B0F9B205}" presName="childText" presStyleLbl="conFgAcc1" presStyleIdx="0" presStyleCnt="4">
        <dgm:presLayoutVars>
          <dgm:bulletEnabled val="1"/>
        </dgm:presLayoutVars>
      </dgm:prSet>
      <dgm:spPr/>
    </dgm:pt>
    <dgm:pt modelId="{54FFDBF2-5219-4893-9DFD-1E423AB7A2FF}" type="pres">
      <dgm:prSet presAssocID="{3A23AF5A-DDC4-4520-86EF-02B6FC867CCB}" presName="spaceBetweenRectangles" presStyleCnt="0"/>
      <dgm:spPr/>
    </dgm:pt>
    <dgm:pt modelId="{8C915DE9-BEBC-4B6D-B636-8BF559C2C5DA}" type="pres">
      <dgm:prSet presAssocID="{B7358503-1FEC-4AFE-A93E-8480ADA96193}" presName="parentLin" presStyleCnt="0"/>
      <dgm:spPr/>
    </dgm:pt>
    <dgm:pt modelId="{9140895B-640C-45B3-B078-00C16677CF87}" type="pres">
      <dgm:prSet presAssocID="{B7358503-1FEC-4AFE-A93E-8480ADA96193}" presName="parentLeftMargin" presStyleLbl="node1" presStyleIdx="0" presStyleCnt="4"/>
      <dgm:spPr/>
    </dgm:pt>
    <dgm:pt modelId="{FC108001-A1A5-4F17-A5A7-4671CE68259B}" type="pres">
      <dgm:prSet presAssocID="{B7358503-1FEC-4AFE-A93E-8480ADA96193}" presName="parentText" presStyleLbl="node1" presStyleIdx="1" presStyleCnt="4">
        <dgm:presLayoutVars>
          <dgm:chMax val="0"/>
          <dgm:bulletEnabled val="1"/>
        </dgm:presLayoutVars>
      </dgm:prSet>
      <dgm:spPr/>
    </dgm:pt>
    <dgm:pt modelId="{DAF634DF-D73C-486E-9F0D-78926A5A0256}" type="pres">
      <dgm:prSet presAssocID="{B7358503-1FEC-4AFE-A93E-8480ADA96193}" presName="negativeSpace" presStyleCnt="0"/>
      <dgm:spPr/>
    </dgm:pt>
    <dgm:pt modelId="{759C8AA8-414C-45BB-939E-EBE151214490}" type="pres">
      <dgm:prSet presAssocID="{B7358503-1FEC-4AFE-A93E-8480ADA96193}" presName="childText" presStyleLbl="conFgAcc1" presStyleIdx="1" presStyleCnt="4">
        <dgm:presLayoutVars>
          <dgm:bulletEnabled val="1"/>
        </dgm:presLayoutVars>
      </dgm:prSet>
      <dgm:spPr/>
    </dgm:pt>
    <dgm:pt modelId="{A743924F-5966-40AB-A0D4-C22D54593578}" type="pres">
      <dgm:prSet presAssocID="{8952B3CC-ACCB-4B63-B586-2FF9079E1425}" presName="spaceBetweenRectangles" presStyleCnt="0"/>
      <dgm:spPr/>
    </dgm:pt>
    <dgm:pt modelId="{D4806186-0A86-46CB-8539-95E5DF61B80F}" type="pres">
      <dgm:prSet presAssocID="{2A26E507-E1AD-40CD-A589-2C57E538CABE}" presName="parentLin" presStyleCnt="0"/>
      <dgm:spPr/>
    </dgm:pt>
    <dgm:pt modelId="{AAC4CEE1-B38F-4014-AE31-D8D405824457}" type="pres">
      <dgm:prSet presAssocID="{2A26E507-E1AD-40CD-A589-2C57E538CABE}" presName="parentLeftMargin" presStyleLbl="node1" presStyleIdx="1" presStyleCnt="4"/>
      <dgm:spPr/>
    </dgm:pt>
    <dgm:pt modelId="{59C70F9B-7674-4378-ADC9-09B03E916819}" type="pres">
      <dgm:prSet presAssocID="{2A26E507-E1AD-40CD-A589-2C57E538CABE}" presName="parentText" presStyleLbl="node1" presStyleIdx="2" presStyleCnt="4">
        <dgm:presLayoutVars>
          <dgm:chMax val="0"/>
          <dgm:bulletEnabled val="1"/>
        </dgm:presLayoutVars>
      </dgm:prSet>
      <dgm:spPr/>
    </dgm:pt>
    <dgm:pt modelId="{6BB94CA3-A3C9-455A-A7A4-26CBC8D1D843}" type="pres">
      <dgm:prSet presAssocID="{2A26E507-E1AD-40CD-A589-2C57E538CABE}" presName="negativeSpace" presStyleCnt="0"/>
      <dgm:spPr/>
    </dgm:pt>
    <dgm:pt modelId="{A8A2D27E-2618-46FD-81A1-3F496DF43838}" type="pres">
      <dgm:prSet presAssocID="{2A26E507-E1AD-40CD-A589-2C57E538CABE}" presName="childText" presStyleLbl="conFgAcc1" presStyleIdx="2" presStyleCnt="4">
        <dgm:presLayoutVars>
          <dgm:bulletEnabled val="1"/>
        </dgm:presLayoutVars>
      </dgm:prSet>
      <dgm:spPr/>
    </dgm:pt>
    <dgm:pt modelId="{88263186-3CD4-44C3-BC83-97149F7E7E9E}" type="pres">
      <dgm:prSet presAssocID="{4E685E01-C972-49A0-B2A5-D88CB5409927}" presName="spaceBetweenRectangles" presStyleCnt="0"/>
      <dgm:spPr/>
    </dgm:pt>
    <dgm:pt modelId="{E825F921-B47C-45EF-9B76-DD88314611C4}" type="pres">
      <dgm:prSet presAssocID="{35CBEE2B-1833-4418-AB06-9EDD4ACCF91E}" presName="parentLin" presStyleCnt="0"/>
      <dgm:spPr/>
    </dgm:pt>
    <dgm:pt modelId="{AD75C216-73D8-4613-A9DD-002264D12745}" type="pres">
      <dgm:prSet presAssocID="{35CBEE2B-1833-4418-AB06-9EDD4ACCF91E}" presName="parentLeftMargin" presStyleLbl="node1" presStyleIdx="2" presStyleCnt="4"/>
      <dgm:spPr/>
    </dgm:pt>
    <dgm:pt modelId="{A112B4FF-3704-468A-BC1A-87B25E550E9C}" type="pres">
      <dgm:prSet presAssocID="{35CBEE2B-1833-4418-AB06-9EDD4ACCF91E}" presName="parentText" presStyleLbl="node1" presStyleIdx="3" presStyleCnt="4">
        <dgm:presLayoutVars>
          <dgm:chMax val="0"/>
          <dgm:bulletEnabled val="1"/>
        </dgm:presLayoutVars>
      </dgm:prSet>
      <dgm:spPr/>
    </dgm:pt>
    <dgm:pt modelId="{B5394B70-488A-4F0D-B63D-0CBA4EC3A899}" type="pres">
      <dgm:prSet presAssocID="{35CBEE2B-1833-4418-AB06-9EDD4ACCF91E}" presName="negativeSpace" presStyleCnt="0"/>
      <dgm:spPr/>
    </dgm:pt>
    <dgm:pt modelId="{F347E017-20A4-48F9-B065-9953FA83B8FD}" type="pres">
      <dgm:prSet presAssocID="{35CBEE2B-1833-4418-AB06-9EDD4ACCF91E}" presName="childText" presStyleLbl="conFgAcc1" presStyleIdx="3" presStyleCnt="4">
        <dgm:presLayoutVars>
          <dgm:bulletEnabled val="1"/>
        </dgm:presLayoutVars>
      </dgm:prSet>
      <dgm:spPr/>
    </dgm:pt>
  </dgm:ptLst>
  <dgm:cxnLst>
    <dgm:cxn modelId="{7013D013-4E71-4F80-A35B-B2D86102FAB4}" type="presOf" srcId="{2A26E507-E1AD-40CD-A589-2C57E538CABE}" destId="{59C70F9B-7674-4378-ADC9-09B03E916819}" srcOrd="1" destOrd="0" presId="urn:microsoft.com/office/officeart/2005/8/layout/list1"/>
    <dgm:cxn modelId="{08DE1626-EF8B-4DFC-BF40-FB4816D06342}" type="presOf" srcId="{85349300-CAA6-475C-81CF-8A73B0F9B205}" destId="{4360FBF0-A1E1-4103-AC0C-43FAF107925A}" srcOrd="1" destOrd="0" presId="urn:microsoft.com/office/officeart/2005/8/layout/list1"/>
    <dgm:cxn modelId="{DF2D2662-70E9-4322-A935-18531988C577}" type="presOf" srcId="{2A26E507-E1AD-40CD-A589-2C57E538CABE}" destId="{AAC4CEE1-B38F-4014-AE31-D8D405824457}" srcOrd="0" destOrd="0" presId="urn:microsoft.com/office/officeart/2005/8/layout/list1"/>
    <dgm:cxn modelId="{BC7D5E46-A783-4C74-A0B2-927B31F0889E}" srcId="{2A26E507-E1AD-40CD-A589-2C57E538CABE}" destId="{3369F82C-4366-4F71-9C05-ED9F76C729E1}" srcOrd="0" destOrd="0" parTransId="{8C56FE8E-8E22-4B10-8232-3B7793E409F6}" sibTransId="{A80AC7AB-D09E-427B-85D3-E16C59A5AC75}"/>
    <dgm:cxn modelId="{8C49B769-50F9-4545-90C2-E2F2C60099A3}" type="presOf" srcId="{EF5B5011-BAC3-4621-A08C-2395C9D3FC72}" destId="{2907B7AF-3B66-421B-BE7C-F6BF3EBEAE7D}" srcOrd="0" destOrd="0" presId="urn:microsoft.com/office/officeart/2005/8/layout/list1"/>
    <dgm:cxn modelId="{79BFAD6C-B106-4691-86F3-C8C4E0A071F0}" srcId="{A3DD0DF3-2B2C-4FC2-89F7-1E841A071C96}" destId="{85349300-CAA6-475C-81CF-8A73B0F9B205}" srcOrd="0" destOrd="0" parTransId="{11021B5E-3170-4FA9-B304-EDB698753B4A}" sibTransId="{3A23AF5A-DDC4-4520-86EF-02B6FC867CCB}"/>
    <dgm:cxn modelId="{FF771C51-83AF-41E8-9208-BCEDF41E63A2}" type="presOf" srcId="{A3DD0DF3-2B2C-4FC2-89F7-1E841A071C96}" destId="{099BDD29-10BE-4B61-8BF9-8A8EE616969F}" srcOrd="0" destOrd="0" presId="urn:microsoft.com/office/officeart/2005/8/layout/list1"/>
    <dgm:cxn modelId="{51776777-6AF5-4D6D-B405-AE46E770E531}" srcId="{35CBEE2B-1833-4418-AB06-9EDD4ACCF91E}" destId="{6DEE34D0-C58C-40A6-ACF7-C5B0281E323F}" srcOrd="0" destOrd="0" parTransId="{45854777-8332-4542-BE16-E26E48349454}" sibTransId="{6CC743EA-FD97-4F1B-AC32-16D7A012F165}"/>
    <dgm:cxn modelId="{9A7CCF77-3373-4C65-98A3-A78B5260DA13}" type="presOf" srcId="{6DEE34D0-C58C-40A6-ACF7-C5B0281E323F}" destId="{F347E017-20A4-48F9-B065-9953FA83B8FD}" srcOrd="0" destOrd="0" presId="urn:microsoft.com/office/officeart/2005/8/layout/list1"/>
    <dgm:cxn modelId="{3C73345A-2E4A-406C-946F-37B86D630309}" type="presOf" srcId="{00B9C2A5-66F5-47FC-BF73-DEA09FDB80AC}" destId="{A8A2D27E-2618-46FD-81A1-3F496DF43838}" srcOrd="0" destOrd="1" presId="urn:microsoft.com/office/officeart/2005/8/layout/list1"/>
    <dgm:cxn modelId="{453A857B-2B9B-4120-AF9E-A289D8BA9FA5}" type="presOf" srcId="{85349300-CAA6-475C-81CF-8A73B0F9B205}" destId="{0A42B489-FC85-44B6-BB15-FFC39A1775D8}" srcOrd="0" destOrd="0" presId="urn:microsoft.com/office/officeart/2005/8/layout/list1"/>
    <dgm:cxn modelId="{1F22098D-5DA0-4EC9-B5C6-2D6B6B3482F4}" srcId="{A3DD0DF3-2B2C-4FC2-89F7-1E841A071C96}" destId="{2A26E507-E1AD-40CD-A589-2C57E538CABE}" srcOrd="2" destOrd="0" parTransId="{D6146413-A6E1-426B-8365-49188ECE3FA8}" sibTransId="{4E685E01-C972-49A0-B2A5-D88CB5409927}"/>
    <dgm:cxn modelId="{C564BE92-B114-4DB1-8D13-3A995C775326}" type="presOf" srcId="{35CBEE2B-1833-4418-AB06-9EDD4ACCF91E}" destId="{AD75C216-73D8-4613-A9DD-002264D12745}" srcOrd="0" destOrd="0" presId="urn:microsoft.com/office/officeart/2005/8/layout/list1"/>
    <dgm:cxn modelId="{14D63E9A-ED98-49A9-86CF-94D86567A3DA}" type="presOf" srcId="{3369F82C-4366-4F71-9C05-ED9F76C729E1}" destId="{A8A2D27E-2618-46FD-81A1-3F496DF43838}" srcOrd="0" destOrd="0" presId="urn:microsoft.com/office/officeart/2005/8/layout/list1"/>
    <dgm:cxn modelId="{E00CDF9C-FC56-4D28-8CD9-7A44762D35B1}" srcId="{85349300-CAA6-475C-81CF-8A73B0F9B205}" destId="{EF5B5011-BAC3-4621-A08C-2395C9D3FC72}" srcOrd="0" destOrd="0" parTransId="{556377DD-D198-42D4-839B-6950905CF9EC}" sibTransId="{E0E84173-9613-49A8-BA45-4BCCFE6032F3}"/>
    <dgm:cxn modelId="{97CF1CAE-EA3E-44FE-8E6B-3DD41C4FE1A7}" type="presOf" srcId="{B7358503-1FEC-4AFE-A93E-8480ADA96193}" destId="{9140895B-640C-45B3-B078-00C16677CF87}" srcOrd="0" destOrd="0" presId="urn:microsoft.com/office/officeart/2005/8/layout/list1"/>
    <dgm:cxn modelId="{7CE1FEC5-93B3-4A4E-BEFD-D50986B206A3}" srcId="{B7358503-1FEC-4AFE-A93E-8480ADA96193}" destId="{A8BCD679-EF54-43AE-B783-A81023C2337B}" srcOrd="0" destOrd="0" parTransId="{50BE1C28-24EC-4782-A889-779F910BB553}" sibTransId="{02BB9E15-DA5C-4C46-B089-B103C3C79401}"/>
    <dgm:cxn modelId="{E2C49ECA-AB63-4340-8894-C13047282B8A}" srcId="{2A26E507-E1AD-40CD-A589-2C57E538CABE}" destId="{00B9C2A5-66F5-47FC-BF73-DEA09FDB80AC}" srcOrd="1" destOrd="0" parTransId="{7C12A5B4-56F5-4A28-9CEE-24632674A02C}" sibTransId="{A211F4C7-A05B-4AB3-B835-8858091ED9EC}"/>
    <dgm:cxn modelId="{7488C8CE-8F52-46C4-B160-0E101DCC57F3}" type="presOf" srcId="{B7358503-1FEC-4AFE-A93E-8480ADA96193}" destId="{FC108001-A1A5-4F17-A5A7-4671CE68259B}" srcOrd="1" destOrd="0" presId="urn:microsoft.com/office/officeart/2005/8/layout/list1"/>
    <dgm:cxn modelId="{80C1A3D4-A195-462D-AD8B-7915834BB0F4}" type="presOf" srcId="{35CBEE2B-1833-4418-AB06-9EDD4ACCF91E}" destId="{A112B4FF-3704-468A-BC1A-87B25E550E9C}" srcOrd="1" destOrd="0" presId="urn:microsoft.com/office/officeart/2005/8/layout/list1"/>
    <dgm:cxn modelId="{F757A0D8-5A9E-4572-B554-009C57E0994E}" type="presOf" srcId="{A8BCD679-EF54-43AE-B783-A81023C2337B}" destId="{759C8AA8-414C-45BB-939E-EBE151214490}" srcOrd="0" destOrd="0" presId="urn:microsoft.com/office/officeart/2005/8/layout/list1"/>
    <dgm:cxn modelId="{406109ED-AF2C-4C02-8DC7-6A7009874458}" srcId="{A3DD0DF3-2B2C-4FC2-89F7-1E841A071C96}" destId="{35CBEE2B-1833-4418-AB06-9EDD4ACCF91E}" srcOrd="3" destOrd="0" parTransId="{F035FBB2-4DFD-49C8-A48F-715F7B087E80}" sibTransId="{9A62C580-95CA-420E-983C-42799A89DD89}"/>
    <dgm:cxn modelId="{494AA4F9-481B-435D-9D31-6DB46D1917E1}" srcId="{A3DD0DF3-2B2C-4FC2-89F7-1E841A071C96}" destId="{B7358503-1FEC-4AFE-A93E-8480ADA96193}" srcOrd="1" destOrd="0" parTransId="{D9B7E412-37B4-4C29-A656-23942986E3D9}" sibTransId="{8952B3CC-ACCB-4B63-B586-2FF9079E1425}"/>
    <dgm:cxn modelId="{68B706FF-3BFE-4254-BB8C-216175BF48EA}" type="presParOf" srcId="{099BDD29-10BE-4B61-8BF9-8A8EE616969F}" destId="{8722569A-2D1E-40F5-B3E1-E618872714EB}" srcOrd="0" destOrd="0" presId="urn:microsoft.com/office/officeart/2005/8/layout/list1"/>
    <dgm:cxn modelId="{66B2A5AF-809C-4602-90B0-CC85AC4967E4}" type="presParOf" srcId="{8722569A-2D1E-40F5-B3E1-E618872714EB}" destId="{0A42B489-FC85-44B6-BB15-FFC39A1775D8}" srcOrd="0" destOrd="0" presId="urn:microsoft.com/office/officeart/2005/8/layout/list1"/>
    <dgm:cxn modelId="{870D1E16-CA89-4421-A185-CF0E207868CD}" type="presParOf" srcId="{8722569A-2D1E-40F5-B3E1-E618872714EB}" destId="{4360FBF0-A1E1-4103-AC0C-43FAF107925A}" srcOrd="1" destOrd="0" presId="urn:microsoft.com/office/officeart/2005/8/layout/list1"/>
    <dgm:cxn modelId="{96B83B17-0851-486A-9938-1CE35D547B01}" type="presParOf" srcId="{099BDD29-10BE-4B61-8BF9-8A8EE616969F}" destId="{C55A3A77-0CFA-416B-A9C1-D8B336C30EE2}" srcOrd="1" destOrd="0" presId="urn:microsoft.com/office/officeart/2005/8/layout/list1"/>
    <dgm:cxn modelId="{6FCDE14B-A5B1-4AE4-8BB8-F676B9D87769}" type="presParOf" srcId="{099BDD29-10BE-4B61-8BF9-8A8EE616969F}" destId="{2907B7AF-3B66-421B-BE7C-F6BF3EBEAE7D}" srcOrd="2" destOrd="0" presId="urn:microsoft.com/office/officeart/2005/8/layout/list1"/>
    <dgm:cxn modelId="{6A8245B3-8714-4D53-A1BE-0E9281DAA9BA}" type="presParOf" srcId="{099BDD29-10BE-4B61-8BF9-8A8EE616969F}" destId="{54FFDBF2-5219-4893-9DFD-1E423AB7A2FF}" srcOrd="3" destOrd="0" presId="urn:microsoft.com/office/officeart/2005/8/layout/list1"/>
    <dgm:cxn modelId="{1FBB9A05-3CEE-490C-8367-DE1AFFE31F54}" type="presParOf" srcId="{099BDD29-10BE-4B61-8BF9-8A8EE616969F}" destId="{8C915DE9-BEBC-4B6D-B636-8BF559C2C5DA}" srcOrd="4" destOrd="0" presId="urn:microsoft.com/office/officeart/2005/8/layout/list1"/>
    <dgm:cxn modelId="{12010CD2-A8FB-49FE-8BCE-0B7DF3D450C6}" type="presParOf" srcId="{8C915DE9-BEBC-4B6D-B636-8BF559C2C5DA}" destId="{9140895B-640C-45B3-B078-00C16677CF87}" srcOrd="0" destOrd="0" presId="urn:microsoft.com/office/officeart/2005/8/layout/list1"/>
    <dgm:cxn modelId="{866F7D77-14BC-44A8-A791-C821CEF60100}" type="presParOf" srcId="{8C915DE9-BEBC-4B6D-B636-8BF559C2C5DA}" destId="{FC108001-A1A5-4F17-A5A7-4671CE68259B}" srcOrd="1" destOrd="0" presId="urn:microsoft.com/office/officeart/2005/8/layout/list1"/>
    <dgm:cxn modelId="{4CBFA223-0247-439E-ACE9-D387F586CAEA}" type="presParOf" srcId="{099BDD29-10BE-4B61-8BF9-8A8EE616969F}" destId="{DAF634DF-D73C-486E-9F0D-78926A5A0256}" srcOrd="5" destOrd="0" presId="urn:microsoft.com/office/officeart/2005/8/layout/list1"/>
    <dgm:cxn modelId="{E5B41932-0C98-41D3-9724-70BA7E170955}" type="presParOf" srcId="{099BDD29-10BE-4B61-8BF9-8A8EE616969F}" destId="{759C8AA8-414C-45BB-939E-EBE151214490}" srcOrd="6" destOrd="0" presId="urn:microsoft.com/office/officeart/2005/8/layout/list1"/>
    <dgm:cxn modelId="{981E1B87-2F83-4FFC-AD41-E74759C512CB}" type="presParOf" srcId="{099BDD29-10BE-4B61-8BF9-8A8EE616969F}" destId="{A743924F-5966-40AB-A0D4-C22D54593578}" srcOrd="7" destOrd="0" presId="urn:microsoft.com/office/officeart/2005/8/layout/list1"/>
    <dgm:cxn modelId="{543AF379-09DE-4577-8367-E52739433E3B}" type="presParOf" srcId="{099BDD29-10BE-4B61-8BF9-8A8EE616969F}" destId="{D4806186-0A86-46CB-8539-95E5DF61B80F}" srcOrd="8" destOrd="0" presId="urn:microsoft.com/office/officeart/2005/8/layout/list1"/>
    <dgm:cxn modelId="{C932B968-E390-4163-A9F5-A185AFB25772}" type="presParOf" srcId="{D4806186-0A86-46CB-8539-95E5DF61B80F}" destId="{AAC4CEE1-B38F-4014-AE31-D8D405824457}" srcOrd="0" destOrd="0" presId="urn:microsoft.com/office/officeart/2005/8/layout/list1"/>
    <dgm:cxn modelId="{F7ED16D5-1AAB-4E9C-86BA-B16EE3345D71}" type="presParOf" srcId="{D4806186-0A86-46CB-8539-95E5DF61B80F}" destId="{59C70F9B-7674-4378-ADC9-09B03E916819}" srcOrd="1" destOrd="0" presId="urn:microsoft.com/office/officeart/2005/8/layout/list1"/>
    <dgm:cxn modelId="{98F6F255-74A4-4A1C-921F-FDA47418B321}" type="presParOf" srcId="{099BDD29-10BE-4B61-8BF9-8A8EE616969F}" destId="{6BB94CA3-A3C9-455A-A7A4-26CBC8D1D843}" srcOrd="9" destOrd="0" presId="urn:microsoft.com/office/officeart/2005/8/layout/list1"/>
    <dgm:cxn modelId="{1BD17EC0-706E-4E05-B928-73EAE15CDC82}" type="presParOf" srcId="{099BDD29-10BE-4B61-8BF9-8A8EE616969F}" destId="{A8A2D27E-2618-46FD-81A1-3F496DF43838}" srcOrd="10" destOrd="0" presId="urn:microsoft.com/office/officeart/2005/8/layout/list1"/>
    <dgm:cxn modelId="{6EFB465F-9FB8-4FB5-804C-C878545FD49C}" type="presParOf" srcId="{099BDD29-10BE-4B61-8BF9-8A8EE616969F}" destId="{88263186-3CD4-44C3-BC83-97149F7E7E9E}" srcOrd="11" destOrd="0" presId="urn:microsoft.com/office/officeart/2005/8/layout/list1"/>
    <dgm:cxn modelId="{50C9745C-F7B1-4F50-AA6A-9C9A078E8910}" type="presParOf" srcId="{099BDD29-10BE-4B61-8BF9-8A8EE616969F}" destId="{E825F921-B47C-45EF-9B76-DD88314611C4}" srcOrd="12" destOrd="0" presId="urn:microsoft.com/office/officeart/2005/8/layout/list1"/>
    <dgm:cxn modelId="{0DB0BB83-5A84-45E5-BFC8-B4FC0BECC86D}" type="presParOf" srcId="{E825F921-B47C-45EF-9B76-DD88314611C4}" destId="{AD75C216-73D8-4613-A9DD-002264D12745}" srcOrd="0" destOrd="0" presId="urn:microsoft.com/office/officeart/2005/8/layout/list1"/>
    <dgm:cxn modelId="{5388B05F-CF67-469D-AD5C-4B07CFA025DF}" type="presParOf" srcId="{E825F921-B47C-45EF-9B76-DD88314611C4}" destId="{A112B4FF-3704-468A-BC1A-87B25E550E9C}" srcOrd="1" destOrd="0" presId="urn:microsoft.com/office/officeart/2005/8/layout/list1"/>
    <dgm:cxn modelId="{30AE4EA4-F17C-4576-BDD8-478476C6E399}" type="presParOf" srcId="{099BDD29-10BE-4B61-8BF9-8A8EE616969F}" destId="{B5394B70-488A-4F0D-B63D-0CBA4EC3A899}" srcOrd="13" destOrd="0" presId="urn:microsoft.com/office/officeart/2005/8/layout/list1"/>
    <dgm:cxn modelId="{086725CE-E122-48CB-BF5B-7F03D3FA5EA0}" type="presParOf" srcId="{099BDD29-10BE-4B61-8BF9-8A8EE616969F}" destId="{F347E017-20A4-48F9-B065-9953FA83B8FD}" srcOrd="14"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07B7AF-3B66-421B-BE7C-F6BF3EBEAE7D}">
      <dsp:nvSpPr>
        <dsp:cNvPr id="0" name=""/>
        <dsp:cNvSpPr/>
      </dsp:nvSpPr>
      <dsp:spPr>
        <a:xfrm>
          <a:off x="0" y="162552"/>
          <a:ext cx="2484755"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2845" tIns="124968" rIns="192845" bIns="56896" numCol="1" spcCol="1270" anchor="t" anchorCtr="0">
          <a:noAutofit/>
        </a:bodyPr>
        <a:lstStyle/>
        <a:p>
          <a:pPr marL="57150" lvl="1" indent="-57150" algn="just" defTabSz="355600">
            <a:lnSpc>
              <a:spcPct val="90000"/>
            </a:lnSpc>
            <a:spcBef>
              <a:spcPct val="0"/>
            </a:spcBef>
            <a:spcAft>
              <a:spcPct val="15000"/>
            </a:spcAft>
            <a:buChar char="•"/>
          </a:pPr>
          <a:r>
            <a:rPr lang="en-US" sz="800" b="0" kern="1200"/>
            <a:t>https://github.com/exobrian/UltimateTicTacToe</a:t>
          </a:r>
        </a:p>
      </dsp:txBody>
      <dsp:txXfrm>
        <a:off x="0" y="162552"/>
        <a:ext cx="2484755" cy="297675"/>
      </dsp:txXfrm>
    </dsp:sp>
    <dsp:sp modelId="{4360FBF0-A1E1-4103-AC0C-43FAF107925A}">
      <dsp:nvSpPr>
        <dsp:cNvPr id="0" name=""/>
        <dsp:cNvSpPr/>
      </dsp:nvSpPr>
      <dsp:spPr>
        <a:xfrm>
          <a:off x="124237" y="73992"/>
          <a:ext cx="1739328" cy="17712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5742" tIns="0" rIns="65742" bIns="0" numCol="1" spcCol="1270" anchor="ctr" anchorCtr="0">
          <a:noAutofit/>
        </a:bodyPr>
        <a:lstStyle/>
        <a:p>
          <a:pPr marL="0" lvl="0" indent="0" algn="l" defTabSz="400050">
            <a:lnSpc>
              <a:spcPct val="90000"/>
            </a:lnSpc>
            <a:spcBef>
              <a:spcPct val="0"/>
            </a:spcBef>
            <a:spcAft>
              <a:spcPct val="35000"/>
            </a:spcAft>
            <a:buNone/>
          </a:pPr>
          <a:r>
            <a:rPr lang="en-US" sz="900" b="0" kern="1200"/>
            <a:t>Ultimate Tic Tac Toe (Python)</a:t>
          </a:r>
        </a:p>
      </dsp:txBody>
      <dsp:txXfrm>
        <a:off x="132883" y="82638"/>
        <a:ext cx="1722036" cy="159828"/>
      </dsp:txXfrm>
    </dsp:sp>
    <dsp:sp modelId="{759C8AA8-414C-45BB-939E-EBE151214490}">
      <dsp:nvSpPr>
        <dsp:cNvPr id="0" name=""/>
        <dsp:cNvSpPr/>
      </dsp:nvSpPr>
      <dsp:spPr>
        <a:xfrm>
          <a:off x="0" y="581187"/>
          <a:ext cx="2484755"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2845" tIns="124968" rIns="192845" bIns="56896" numCol="1" spcCol="1270" anchor="t" anchorCtr="0">
          <a:noAutofit/>
        </a:bodyPr>
        <a:lstStyle/>
        <a:p>
          <a:pPr marL="57150" lvl="1" indent="-57150" algn="l" defTabSz="355600">
            <a:lnSpc>
              <a:spcPct val="90000"/>
            </a:lnSpc>
            <a:spcBef>
              <a:spcPct val="0"/>
            </a:spcBef>
            <a:spcAft>
              <a:spcPct val="15000"/>
            </a:spcAft>
            <a:buChar char="•"/>
          </a:pPr>
          <a:r>
            <a:rPr lang="en-US" sz="800" b="0" kern="1200"/>
            <a:t>https://github.com/exobrian/BlackJack</a:t>
          </a:r>
        </a:p>
      </dsp:txBody>
      <dsp:txXfrm>
        <a:off x="0" y="581187"/>
        <a:ext cx="2484755" cy="297675"/>
      </dsp:txXfrm>
    </dsp:sp>
    <dsp:sp modelId="{FC108001-A1A5-4F17-A5A7-4671CE68259B}">
      <dsp:nvSpPr>
        <dsp:cNvPr id="0" name=""/>
        <dsp:cNvSpPr/>
      </dsp:nvSpPr>
      <dsp:spPr>
        <a:xfrm>
          <a:off x="124237" y="492627"/>
          <a:ext cx="1739328" cy="17712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5742" tIns="0" rIns="65742" bIns="0" numCol="1" spcCol="1270" anchor="ctr" anchorCtr="0">
          <a:noAutofit/>
        </a:bodyPr>
        <a:lstStyle/>
        <a:p>
          <a:pPr marL="0" lvl="0" indent="0" algn="l" defTabSz="355600">
            <a:lnSpc>
              <a:spcPct val="90000"/>
            </a:lnSpc>
            <a:spcBef>
              <a:spcPct val="0"/>
            </a:spcBef>
            <a:spcAft>
              <a:spcPct val="35000"/>
            </a:spcAft>
            <a:buNone/>
          </a:pPr>
          <a:r>
            <a:rPr lang="en-US" sz="800" b="0" kern="1200"/>
            <a:t>BlackJack (Java)</a:t>
          </a:r>
        </a:p>
      </dsp:txBody>
      <dsp:txXfrm>
        <a:off x="132883" y="501273"/>
        <a:ext cx="1722036" cy="159828"/>
      </dsp:txXfrm>
    </dsp:sp>
    <dsp:sp modelId="{A8A2D27E-2618-46FD-81A1-3F496DF43838}">
      <dsp:nvSpPr>
        <dsp:cNvPr id="0" name=""/>
        <dsp:cNvSpPr/>
      </dsp:nvSpPr>
      <dsp:spPr>
        <a:xfrm>
          <a:off x="0" y="999822"/>
          <a:ext cx="2484755"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2845" tIns="124968" rIns="192845" bIns="56896" numCol="1" spcCol="1270" anchor="t" anchorCtr="0">
          <a:noAutofit/>
        </a:bodyPr>
        <a:lstStyle/>
        <a:p>
          <a:pPr marL="57150" lvl="1" indent="-57150" algn="l" defTabSz="355600">
            <a:lnSpc>
              <a:spcPct val="90000"/>
            </a:lnSpc>
            <a:spcBef>
              <a:spcPct val="0"/>
            </a:spcBef>
            <a:spcAft>
              <a:spcPct val="15000"/>
            </a:spcAft>
            <a:buChar char="•"/>
          </a:pPr>
          <a:r>
            <a:rPr lang="en-US" sz="800" b="0" kern="1200"/>
            <a:t>https://exobrian.github.io/wordy-words/</a:t>
          </a:r>
        </a:p>
        <a:p>
          <a:pPr marL="57150" lvl="1" indent="-57150" algn="l" defTabSz="355600">
            <a:lnSpc>
              <a:spcPct val="90000"/>
            </a:lnSpc>
            <a:spcBef>
              <a:spcPct val="0"/>
            </a:spcBef>
            <a:spcAft>
              <a:spcPct val="15000"/>
            </a:spcAft>
            <a:buChar char="•"/>
          </a:pPr>
          <a:r>
            <a:rPr lang="en-US" sz="800" b="0" kern="1200"/>
            <a:t>https://github.com/exobrian/wordy-words</a:t>
          </a:r>
        </a:p>
      </dsp:txBody>
      <dsp:txXfrm>
        <a:off x="0" y="999822"/>
        <a:ext cx="2484755" cy="425250"/>
      </dsp:txXfrm>
    </dsp:sp>
    <dsp:sp modelId="{59C70F9B-7674-4378-ADC9-09B03E916819}">
      <dsp:nvSpPr>
        <dsp:cNvPr id="0" name=""/>
        <dsp:cNvSpPr/>
      </dsp:nvSpPr>
      <dsp:spPr>
        <a:xfrm>
          <a:off x="124237" y="911262"/>
          <a:ext cx="1739328" cy="17712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5742" tIns="0" rIns="65742" bIns="0" numCol="1" spcCol="1270" anchor="ctr" anchorCtr="0">
          <a:noAutofit/>
        </a:bodyPr>
        <a:lstStyle/>
        <a:p>
          <a:pPr marL="0" lvl="0" indent="0" algn="l" defTabSz="355600">
            <a:lnSpc>
              <a:spcPct val="90000"/>
            </a:lnSpc>
            <a:spcBef>
              <a:spcPct val="0"/>
            </a:spcBef>
            <a:spcAft>
              <a:spcPct val="35000"/>
            </a:spcAft>
            <a:buNone/>
          </a:pPr>
          <a:r>
            <a:rPr lang="en-US" sz="800" b="0" kern="1200"/>
            <a:t>Wordy Words (JavaScript)</a:t>
          </a:r>
        </a:p>
      </dsp:txBody>
      <dsp:txXfrm>
        <a:off x="132883" y="919908"/>
        <a:ext cx="1722036" cy="159828"/>
      </dsp:txXfrm>
    </dsp:sp>
    <dsp:sp modelId="{F347E017-20A4-48F9-B065-9953FA83B8FD}">
      <dsp:nvSpPr>
        <dsp:cNvPr id="0" name=""/>
        <dsp:cNvSpPr/>
      </dsp:nvSpPr>
      <dsp:spPr>
        <a:xfrm>
          <a:off x="0" y="1546032"/>
          <a:ext cx="2484755"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2845" tIns="124968" rIns="192845" bIns="56896" numCol="1" spcCol="1270" anchor="t" anchorCtr="0">
          <a:noAutofit/>
        </a:bodyPr>
        <a:lstStyle/>
        <a:p>
          <a:pPr marL="57150" lvl="1" indent="-57150" algn="l" defTabSz="355600">
            <a:lnSpc>
              <a:spcPct val="90000"/>
            </a:lnSpc>
            <a:spcBef>
              <a:spcPct val="0"/>
            </a:spcBef>
            <a:spcAft>
              <a:spcPct val="15000"/>
            </a:spcAft>
            <a:buChar char="•"/>
          </a:pPr>
          <a:r>
            <a:rPr lang="en-US" sz="800" b="0" kern="1200"/>
            <a:t>https://github.com/exobrian/ReservationSystem</a:t>
          </a:r>
        </a:p>
      </dsp:txBody>
      <dsp:txXfrm>
        <a:off x="0" y="1546032"/>
        <a:ext cx="2484755" cy="297675"/>
      </dsp:txXfrm>
    </dsp:sp>
    <dsp:sp modelId="{A112B4FF-3704-468A-BC1A-87B25E550E9C}">
      <dsp:nvSpPr>
        <dsp:cNvPr id="0" name=""/>
        <dsp:cNvSpPr/>
      </dsp:nvSpPr>
      <dsp:spPr>
        <a:xfrm>
          <a:off x="124237" y="1457472"/>
          <a:ext cx="1739328" cy="17712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5742" tIns="0" rIns="65742" bIns="0" numCol="1" spcCol="1270" anchor="ctr" anchorCtr="0">
          <a:noAutofit/>
        </a:bodyPr>
        <a:lstStyle/>
        <a:p>
          <a:pPr marL="0" lvl="0" indent="0" algn="l" defTabSz="355600">
            <a:lnSpc>
              <a:spcPct val="90000"/>
            </a:lnSpc>
            <a:spcBef>
              <a:spcPct val="0"/>
            </a:spcBef>
            <a:spcAft>
              <a:spcPct val="35000"/>
            </a:spcAft>
            <a:buNone/>
          </a:pPr>
          <a:r>
            <a:rPr lang="en-US" sz="800" b="0" kern="1200"/>
            <a:t>Reservation Sytem (Java Spring Boot)</a:t>
          </a:r>
        </a:p>
      </dsp:txBody>
      <dsp:txXfrm>
        <a:off x="132883" y="1466118"/>
        <a:ext cx="1722036" cy="15982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2282CD2374F1BB83B9421762A8D00"/>
        <w:category>
          <w:name w:val="General"/>
          <w:gallery w:val="placeholder"/>
        </w:category>
        <w:types>
          <w:type w:val="bbPlcHdr"/>
        </w:types>
        <w:behaviors>
          <w:behavior w:val="content"/>
        </w:behaviors>
        <w:guid w:val="{DADA063D-8F38-413E-89AB-D03DF0A94638}"/>
      </w:docPartPr>
      <w:docPartBody>
        <w:p w:rsidR="001F4137" w:rsidRDefault="00504519" w:rsidP="00504519">
          <w:pPr>
            <w:pStyle w:val="8942282CD2374F1BB83B9421762A8D00"/>
          </w:pPr>
          <w:r w:rsidRPr="007772B1">
            <w:t>ABOUT ME</w:t>
          </w:r>
        </w:p>
      </w:docPartBody>
    </w:docPart>
    <w:docPart>
      <w:docPartPr>
        <w:name w:val="3D992DD937AA49FE9C3F24E00B071F45"/>
        <w:category>
          <w:name w:val="General"/>
          <w:gallery w:val="placeholder"/>
        </w:category>
        <w:types>
          <w:type w:val="bbPlcHdr"/>
        </w:types>
        <w:behaviors>
          <w:behavior w:val="content"/>
        </w:behaviors>
        <w:guid w:val="{3512F736-3072-40D9-9301-5A05C0C797F3}"/>
      </w:docPartPr>
      <w:docPartBody>
        <w:p w:rsidR="001F4137" w:rsidRDefault="00504519" w:rsidP="00504519">
          <w:pPr>
            <w:pStyle w:val="3D992DD937AA49FE9C3F24E00B071F45"/>
          </w:pPr>
          <w:r>
            <w:t>Education</w:t>
          </w:r>
        </w:p>
      </w:docPartBody>
    </w:docPart>
    <w:docPart>
      <w:docPartPr>
        <w:name w:val="E6CA5862611946D8B113E4CC7FB394FE"/>
        <w:category>
          <w:name w:val="General"/>
          <w:gallery w:val="placeholder"/>
        </w:category>
        <w:types>
          <w:type w:val="bbPlcHdr"/>
        </w:types>
        <w:behaviors>
          <w:behavior w:val="content"/>
        </w:behaviors>
        <w:guid w:val="{D36A1F14-EE29-4385-AF81-8610BDB7B1EA}"/>
      </w:docPartPr>
      <w:docPartBody>
        <w:p w:rsidR="007508AB" w:rsidRDefault="00273C7E">
          <w:r w:rsidRPr="00EA0AC0">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16cid:durableId="101657289">
    <w:abstractNumId w:val="0"/>
  </w:num>
  <w:num w:numId="2" w16cid:durableId="762385956">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9"/>
    <w:rsid w:val="001F4137"/>
    <w:rsid w:val="00273C7E"/>
    <w:rsid w:val="002B2811"/>
    <w:rsid w:val="00504519"/>
    <w:rsid w:val="00603F8D"/>
    <w:rsid w:val="006C03DF"/>
    <w:rsid w:val="00745119"/>
    <w:rsid w:val="007508AB"/>
    <w:rsid w:val="00823A9D"/>
    <w:rsid w:val="009410D1"/>
    <w:rsid w:val="009F49E5"/>
    <w:rsid w:val="00A455EC"/>
    <w:rsid w:val="00AA4BE5"/>
    <w:rsid w:val="00B41252"/>
    <w:rsid w:val="00CC5072"/>
    <w:rsid w:val="00DD5841"/>
    <w:rsid w:val="00E639ED"/>
    <w:rsid w:val="00E8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qFormat/>
    <w:rsid w:val="00504519"/>
    <w:pPr>
      <w:numPr>
        <w:numId w:val="2"/>
      </w:numPr>
      <w:spacing w:line="288" w:lineRule="auto"/>
      <w:contextualSpacing/>
    </w:pPr>
    <w:rPr>
      <w:rFonts w:eastAsiaTheme="minorHAnsi"/>
      <w:color w:val="262626" w:themeColor="text1" w:themeTint="D9"/>
      <w:sz w:val="18"/>
      <w:szCs w:val="18"/>
    </w:rPr>
  </w:style>
  <w:style w:type="numbering" w:customStyle="1" w:styleId="BullettedList">
    <w:name w:val="BullettedList"/>
    <w:uiPriority w:val="99"/>
    <w:rsid w:val="00504519"/>
    <w:pPr>
      <w:numPr>
        <w:numId w:val="1"/>
      </w:numPr>
    </w:pPr>
  </w:style>
  <w:style w:type="paragraph" w:customStyle="1" w:styleId="8942282CD2374F1BB83B9421762A8D00">
    <w:name w:val="8942282CD2374F1BB83B9421762A8D00"/>
    <w:rsid w:val="00504519"/>
  </w:style>
  <w:style w:type="paragraph" w:customStyle="1" w:styleId="3D992DD937AA49FE9C3F24E00B071F45">
    <w:name w:val="3D992DD937AA49FE9C3F24E00B071F45"/>
    <w:rsid w:val="00504519"/>
  </w:style>
  <w:style w:type="character" w:styleId="PlaceholderText">
    <w:name w:val="Placeholder Text"/>
    <w:basedOn w:val="DefaultParagraphFont"/>
    <w:uiPriority w:val="99"/>
    <w:semiHidden/>
    <w:rsid w:val="00273C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2.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3481F-D0EB-4375-8D10-134BB484888C}">
  <ds:schemaRefs>
    <ds:schemaRef ds:uri="http://schemas.openxmlformats.org/officeDocument/2006/bibliography"/>
  </ds:schemaRefs>
</ds:datastoreItem>
</file>

<file path=customXml/itemProps4.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resume.dotx</Template>
  <TotalTime>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Java; Python; JavaScript; SQL (e.g., MSSQL, MySQL); HTML; CSS; Back-end frameworks (e.g., Flask, Spring Boot); Agile software development; Git/GitHub; RESTful APIs; SOAP APIs; Cloud computing (e.g., AWS EC2); Unit Testing (e.g., JUnit); Object-oriented programming (OOP); JIRA; Containerization (e.g., Docker); Python Data Analysis (e.g., Pandas, Scikit-learn); XML; JSON; Problem-solving and critical thinking</cp:keywords>
  <dc:description/>
  <cp:lastModifiedBy/>
  <cp:revision>1</cp:revision>
  <dcterms:created xsi:type="dcterms:W3CDTF">2025-09-07T22:11:00Z</dcterms:created>
  <dcterms:modified xsi:type="dcterms:W3CDTF">2025-09-07T22:11:00Z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