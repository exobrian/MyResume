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30" w:type="pct"/>
        <w:tblLook w:val="04A0" w:firstRow="1" w:lastRow="0" w:firstColumn="1" w:lastColumn="0" w:noHBand="0" w:noVBand="1"/>
      </w:tblPr>
      <w:tblGrid>
        <w:gridCol w:w="3636"/>
        <w:gridCol w:w="317"/>
        <w:gridCol w:w="6912"/>
      </w:tblGrid>
      <w:tr w:rsidR="001B2ABD" w14:paraId="253B68DF" w14:textId="77777777" w:rsidTr="007D1E5A">
        <w:trPr>
          <w:trHeight w:val="3294"/>
        </w:trPr>
        <w:tc>
          <w:tcPr>
            <w:tcW w:w="1673" w:type="pct"/>
            <w:vAlign w:val="bottom"/>
          </w:tcPr>
          <w:p w14:paraId="72977E37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E5EBA20" wp14:editId="08DF0295">
                      <wp:extent cx="2122805" cy="2122805"/>
                      <wp:effectExtent l="19050" t="19050" r="29845" b="29845"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t="-13140" b="-36832"/>
                                </a:stretch>
                              </a:blipFill>
                              <a:ln w="63500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2068150" id="Oval 2" o:spid="_x0000_s1026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" strokecolor="#404040 [2429]" strokeweight="5pt">
                      <v:fill r:id="rId9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146" w:type="pct"/>
          </w:tcPr>
          <w:p w14:paraId="38D1F293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181" w:type="pct"/>
            <w:vAlign w:val="bottom"/>
          </w:tcPr>
          <w:p w14:paraId="62030230" w14:textId="77777777" w:rsidR="006761AC" w:rsidRDefault="006761AC" w:rsidP="001B2ABD">
            <w:pPr>
              <w:pStyle w:val="Title"/>
            </w:pPr>
            <w:r>
              <w:t>BRian</w:t>
            </w:r>
          </w:p>
          <w:p w14:paraId="6953CF23" w14:textId="7D41D7DC" w:rsidR="001B2ABD" w:rsidRDefault="006761AC" w:rsidP="001B2ABD">
            <w:pPr>
              <w:pStyle w:val="Title"/>
            </w:pPr>
            <w:r>
              <w:t>Tran</w:t>
            </w:r>
          </w:p>
          <w:p w14:paraId="4F3E5478" w14:textId="268492D8" w:rsidR="001B2ABD" w:rsidRPr="007D1E5A" w:rsidRDefault="00025C39" w:rsidP="007D1E5A">
            <w:pPr>
              <w:rPr>
                <w:sz w:val="36"/>
                <w:szCs w:val="36"/>
              </w:rPr>
            </w:pPr>
            <w:r w:rsidRPr="007D1E5A">
              <w:rPr>
                <w:sz w:val="36"/>
                <w:szCs w:val="36"/>
              </w:rPr>
              <w:t>Actuar</w:t>
            </w:r>
            <w:r w:rsidR="007D1E5A" w:rsidRPr="007D1E5A">
              <w:rPr>
                <w:sz w:val="36"/>
                <w:szCs w:val="36"/>
              </w:rPr>
              <w:t>ial Analyst</w:t>
            </w:r>
            <w:r w:rsidRPr="007D1E5A">
              <w:rPr>
                <w:sz w:val="36"/>
                <w:szCs w:val="36"/>
              </w:rPr>
              <w:t xml:space="preserve"> &amp; Software Engineer</w:t>
            </w:r>
          </w:p>
        </w:tc>
      </w:tr>
      <w:tr w:rsidR="001B2ABD" w14:paraId="7593F38A" w14:textId="77777777" w:rsidTr="007D1E5A">
        <w:trPr>
          <w:trHeight w:val="8928"/>
        </w:trPr>
        <w:tc>
          <w:tcPr>
            <w:tcW w:w="1673" w:type="pct"/>
          </w:tcPr>
          <w:sdt>
            <w:sdtPr>
              <w:id w:val="-1711873194"/>
              <w:placeholder>
                <w:docPart w:val="6D3BF19BC01243A7BFE1276A9970754A"/>
              </w:placeholder>
              <w:temporary/>
              <w:showingPlcHdr/>
              <w15:appearance w15:val="hidden"/>
            </w:sdtPr>
            <w:sdtContent>
              <w:p w14:paraId="7332EE5A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697C9273" w14:textId="198B5B0E" w:rsidR="00220610" w:rsidRDefault="00220610" w:rsidP="00036450">
            <w:r w:rsidRPr="00220610">
              <w:t xml:space="preserve">Experienced Actuarial Analyst with 6+ years background in all aspects of the Software Development Life Cycle; from developing automated analytical reports for executives to </w:t>
            </w:r>
            <w:r w:rsidR="00904186">
              <w:t xml:space="preserve">designing, </w:t>
            </w:r>
            <w:r w:rsidRPr="00220610">
              <w:t xml:space="preserve">implementing, testing, and deployment of </w:t>
            </w:r>
            <w:r w:rsidR="00FF4A4F">
              <w:t>applications</w:t>
            </w:r>
            <w:r w:rsidRPr="00220610">
              <w:t xml:space="preserve">. </w:t>
            </w:r>
          </w:p>
          <w:p w14:paraId="27A0015A" w14:textId="77777777" w:rsidR="00220610" w:rsidRDefault="00220610" w:rsidP="00036450"/>
          <w:p w14:paraId="13FD8563" w14:textId="1A3A7434" w:rsidR="00036450" w:rsidRDefault="00220610" w:rsidP="00036450">
            <w:r w:rsidRPr="00220610">
              <w:t xml:space="preserve">Proficient in a wide variety of </w:t>
            </w:r>
            <w:r>
              <w:t>languages</w:t>
            </w:r>
            <w:r w:rsidRPr="00220610">
              <w:t xml:space="preserve"> and tools to deliver scalable applications that provide meaningful</w:t>
            </w:r>
            <w:r>
              <w:t>,</w:t>
            </w:r>
            <w:r w:rsidRPr="00220610">
              <w:t xml:space="preserve"> accurate results that also tell a story. Loves to think outside the box and seeks a challenge.</w:t>
            </w:r>
          </w:p>
          <w:sdt>
            <w:sdtPr>
              <w:id w:val="-1954003311"/>
              <w:placeholder>
                <w:docPart w:val="93D45E80CDFB4FFA8CFD53091C2AB47B"/>
              </w:placeholder>
              <w:temporary/>
              <w:showingPlcHdr/>
              <w15:appearance w15:val="hidden"/>
            </w:sdtPr>
            <w:sdtContent>
              <w:p w14:paraId="7FF2F27B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A70FD27BBC1B428A826E00D86CA7D9B7"/>
              </w:placeholder>
              <w:temporary/>
              <w:showingPlcHdr/>
              <w15:appearance w15:val="hidden"/>
            </w:sdtPr>
            <w:sdtContent>
              <w:p w14:paraId="264D4D3D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7E98D248" w14:textId="33823C22" w:rsidR="004D3011" w:rsidRDefault="004F30A2" w:rsidP="004D3011">
            <w:r>
              <w:t>909-360-9163</w:t>
            </w:r>
          </w:p>
          <w:p w14:paraId="47C80C0B" w14:textId="77777777" w:rsidR="004D3011" w:rsidRPr="004D3011" w:rsidRDefault="004D3011" w:rsidP="004D3011"/>
          <w:sdt>
            <w:sdtPr>
              <w:id w:val="67859272"/>
              <w:placeholder>
                <w:docPart w:val="384FD5A2D70B4D79883E5D831B0283F7"/>
              </w:placeholder>
              <w:temporary/>
              <w:showingPlcHdr/>
              <w15:appearance w15:val="hidden"/>
            </w:sdtPr>
            <w:sdtContent>
              <w:p w14:paraId="6082CD72" w14:textId="77777777" w:rsidR="004D3011" w:rsidRDefault="004D3011" w:rsidP="004D3011">
                <w:r w:rsidRPr="004D3011">
                  <w:t>WEBSITE:</w:t>
                </w:r>
              </w:p>
            </w:sdtContent>
          </w:sdt>
          <w:p w14:paraId="4596CFA5" w14:textId="77777777" w:rsidR="00F56DFC" w:rsidRDefault="00000000" w:rsidP="00F56DFC">
            <w:pPr>
              <w:pStyle w:val="ListParagraph"/>
              <w:numPr>
                <w:ilvl w:val="0"/>
                <w:numId w:val="6"/>
              </w:numPr>
              <w:ind w:left="216" w:hanging="144"/>
            </w:pPr>
            <w:hyperlink r:id="rId10" w:history="1">
              <w:r w:rsidR="00F56DFC" w:rsidRPr="00412D2F">
                <w:rPr>
                  <w:rStyle w:val="Hyperlink"/>
                </w:rPr>
                <w:t>www.linkedin.com/in/briantran-math/</w:t>
              </w:r>
            </w:hyperlink>
          </w:p>
          <w:p w14:paraId="6534DDD2" w14:textId="788C7E6D" w:rsidR="004F30A2" w:rsidRDefault="00000000" w:rsidP="00F56DFC">
            <w:pPr>
              <w:pStyle w:val="ListParagraph"/>
              <w:numPr>
                <w:ilvl w:val="0"/>
                <w:numId w:val="6"/>
              </w:numPr>
              <w:ind w:left="216" w:hanging="144"/>
            </w:pPr>
            <w:hyperlink r:id="rId11" w:history="1">
              <w:r w:rsidR="00F56DFC" w:rsidRPr="00412D2F">
                <w:rPr>
                  <w:rStyle w:val="Hyperlink"/>
                </w:rPr>
                <w:t>https://linktr.ee/briantran.dev</w:t>
              </w:r>
            </w:hyperlink>
          </w:p>
          <w:p w14:paraId="36BABAE4" w14:textId="77777777" w:rsidR="004D3011" w:rsidRDefault="004D3011" w:rsidP="004D3011"/>
          <w:sdt>
            <w:sdtPr>
              <w:id w:val="-240260293"/>
              <w:placeholder>
                <w:docPart w:val="3DEFFE23AD9548D7AC3021A8E00FBAA1"/>
              </w:placeholder>
              <w:temporary/>
              <w:showingPlcHdr/>
              <w15:appearance w15:val="hidden"/>
            </w:sdtPr>
            <w:sdtContent>
              <w:p w14:paraId="34A08FDA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0EBB5B91" w14:textId="7C5D4D4A" w:rsidR="00036450" w:rsidRDefault="00000000" w:rsidP="00F56DFC">
            <w:pPr>
              <w:pStyle w:val="ListParagraph"/>
              <w:numPr>
                <w:ilvl w:val="0"/>
                <w:numId w:val="7"/>
              </w:numPr>
              <w:ind w:left="216" w:hanging="144"/>
              <w:rPr>
                <w:rStyle w:val="Hyperlink"/>
              </w:rPr>
            </w:pPr>
            <w:hyperlink r:id="rId12" w:history="1">
              <w:r w:rsidR="004F30A2" w:rsidRPr="00FA34AF">
                <w:rPr>
                  <w:rStyle w:val="Hyperlink"/>
                </w:rPr>
                <w:t>Briantran.math@gmail.com</w:t>
              </w:r>
            </w:hyperlink>
          </w:p>
          <w:p w14:paraId="32A8A460" w14:textId="3B8E1456" w:rsidR="00324427" w:rsidRPr="00CB0055" w:rsidRDefault="00324427" w:rsidP="00324427">
            <w:pPr>
              <w:pStyle w:val="Heading3"/>
            </w:pPr>
            <w:r>
              <w:t>CURRENT Projects</w:t>
            </w:r>
          </w:p>
          <w:p w14:paraId="20FEFED6" w14:textId="06328146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3" w:history="1">
              <w:r w:rsidRPr="00CB4663">
                <w:rPr>
                  <w:rStyle w:val="Hyperlink"/>
                </w:rPr>
                <w:t>Netcat</w:t>
              </w:r>
            </w:hyperlink>
            <w:r>
              <w:t xml:space="preserve"> in Python on Linux</w:t>
            </w:r>
          </w:p>
          <w:p w14:paraId="1657E4B5" w14:textId="10BD747A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4" w:history="1">
              <w:r w:rsidRPr="00CB4663">
                <w:rPr>
                  <w:rStyle w:val="Hyperlink"/>
                </w:rPr>
                <w:t>Ultimate TicTacToe</w:t>
              </w:r>
            </w:hyperlink>
            <w:r>
              <w:t xml:space="preserve"> game in Python</w:t>
            </w:r>
          </w:p>
          <w:p w14:paraId="71832BA9" w14:textId="72AB02B9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5" w:history="1">
              <w:r w:rsidRPr="00CB4663">
                <w:rPr>
                  <w:rStyle w:val="Hyperlink"/>
                </w:rPr>
                <w:t>Black Jack</w:t>
              </w:r>
            </w:hyperlink>
            <w:r>
              <w:t xml:space="preserve"> game in Java</w:t>
            </w:r>
          </w:p>
          <w:p w14:paraId="226AF7CF" w14:textId="454D91F7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6" w:history="1">
              <w:r w:rsidRPr="00CB4663">
                <w:rPr>
                  <w:rStyle w:val="Hyperlink"/>
                </w:rPr>
                <w:t>ETL application</w:t>
              </w:r>
            </w:hyperlink>
            <w:r>
              <w:t xml:space="preserve"> in VBA for processing actuarial data tables</w:t>
            </w:r>
          </w:p>
          <w:sdt>
            <w:sdtPr>
              <w:id w:val="-1444214663"/>
              <w:placeholder>
                <w:docPart w:val="771A3A8E89154042A56D8B34B834BDBD"/>
              </w:placeholder>
              <w:temporary/>
              <w:showingPlcHdr/>
              <w15:appearance w15:val="hidden"/>
            </w:sdtPr>
            <w:sdtContent>
              <w:p w14:paraId="44B47416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59D6427D" w14:textId="107766F3" w:rsidR="004D3011" w:rsidRDefault="00C56CC6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Culinary Science</w:t>
            </w:r>
          </w:p>
          <w:p w14:paraId="0BC18EBA" w14:textId="37CE8FA8" w:rsid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Coffee and Espresso</w:t>
            </w:r>
          </w:p>
          <w:p w14:paraId="1B8D3CD4" w14:textId="194B4839" w:rsid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6-8 String Guitars</w:t>
            </w:r>
          </w:p>
          <w:p w14:paraId="146360E4" w14:textId="60C0A61E" w:rsidR="004D3011" w:rsidRP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Arnold Schwarzenegger</w:t>
            </w:r>
          </w:p>
        </w:tc>
        <w:tc>
          <w:tcPr>
            <w:tcW w:w="146" w:type="pct"/>
          </w:tcPr>
          <w:p w14:paraId="4388D66E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181" w:type="pct"/>
          </w:tcPr>
          <w:sdt>
            <w:sdtPr>
              <w:id w:val="1049110328"/>
              <w:placeholder>
                <w:docPart w:val="AA81D8457EC245BF8C25251E380C243E"/>
              </w:placeholder>
              <w:temporary/>
              <w:showingPlcHdr/>
              <w15:appearance w15:val="hidden"/>
            </w:sdtPr>
            <w:sdtContent>
              <w:p w14:paraId="73971E5D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36A89308" w14:textId="4BA262C8" w:rsidR="00025C39" w:rsidRDefault="00025C39" w:rsidP="00B359E4">
            <w:pPr>
              <w:pStyle w:val="Heading4"/>
            </w:pPr>
            <w:r>
              <w:t>B.S. Applied Mathematics</w:t>
            </w:r>
          </w:p>
          <w:p w14:paraId="0774BEEA" w14:textId="250B1EC8" w:rsidR="00036450" w:rsidRPr="00036450" w:rsidRDefault="006761AC" w:rsidP="00B359E4">
            <w:pPr>
              <w:pStyle w:val="Heading4"/>
            </w:pPr>
            <w:r>
              <w:t>California State University Polytechnic, Pomona</w:t>
            </w:r>
          </w:p>
          <w:p w14:paraId="24CCC47E" w14:textId="057B5AC7" w:rsidR="00036450" w:rsidRPr="00B359E4" w:rsidRDefault="00904186" w:rsidP="00B359E4">
            <w:pPr>
              <w:pStyle w:val="Date"/>
            </w:pPr>
            <w:r>
              <w:t>May</w:t>
            </w:r>
            <w:r w:rsidR="006761AC">
              <w:t xml:space="preserve"> 2016</w:t>
            </w:r>
          </w:p>
          <w:p w14:paraId="4FF99149" w14:textId="179E0AA5" w:rsidR="00036450" w:rsidRDefault="006761AC" w:rsidP="00036450">
            <w:r>
              <w:t>Magna Cum Laude, GPA: 3.77</w:t>
            </w:r>
            <w:r>
              <w:br/>
              <w:t>President’s List 2015-2016</w:t>
            </w:r>
            <w:r>
              <w:br/>
              <w:t>Dr. John Flaig Mathematics Scholarship Recipient</w:t>
            </w:r>
            <w:r>
              <w:br/>
              <w:t>Mathematical Modeling Contest Honorable Mention</w:t>
            </w:r>
          </w:p>
          <w:sdt>
            <w:sdtPr>
              <w:id w:val="1001553383"/>
              <w:placeholder>
                <w:docPart w:val="BE526C5CD2B84F71A85F1315D4E63094"/>
              </w:placeholder>
              <w:temporary/>
              <w:showingPlcHdr/>
              <w15:appearance w15:val="hidden"/>
            </w:sdtPr>
            <w:sdtContent>
              <w:p w14:paraId="34478200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365303BB" w14:textId="6206DD3E" w:rsidR="00036450" w:rsidRDefault="00220610" w:rsidP="00B359E4">
            <w:pPr>
              <w:pStyle w:val="Heading4"/>
              <w:rPr>
                <w:bCs/>
              </w:rPr>
            </w:pPr>
            <w:r>
              <w:t xml:space="preserve">ICW </w:t>
            </w:r>
            <w:proofErr w:type="gramStart"/>
            <w:r>
              <w:t>Group</w:t>
            </w:r>
            <w:r w:rsidR="00036450">
              <w:t xml:space="preserve"> </w:t>
            </w:r>
            <w:r w:rsidR="00036450" w:rsidRPr="00036450">
              <w:t xml:space="preserve"> </w:t>
            </w:r>
            <w:r>
              <w:t>Software</w:t>
            </w:r>
            <w:proofErr w:type="gramEnd"/>
            <w:r>
              <w:t xml:space="preserve"> Engineer I</w:t>
            </w:r>
          </w:p>
          <w:p w14:paraId="29C2EC96" w14:textId="792FE752" w:rsidR="00036450" w:rsidRDefault="00220610" w:rsidP="00B359E4">
            <w:pPr>
              <w:pStyle w:val="Date"/>
            </w:pPr>
            <w:r>
              <w:t>Jan</w:t>
            </w:r>
            <w:r w:rsidR="00704FAB">
              <w:t>uary</w:t>
            </w:r>
            <w:r>
              <w:t xml:space="preserve"> 2021</w:t>
            </w:r>
            <w:r w:rsidR="00036450" w:rsidRPr="00036450">
              <w:t>–</w:t>
            </w:r>
            <w:r>
              <w:t>Present</w:t>
            </w:r>
          </w:p>
          <w:p w14:paraId="3DCA2089" w14:textId="4297DDBE" w:rsidR="00704FAB" w:rsidRPr="00704FAB" w:rsidRDefault="00704FAB" w:rsidP="00704FAB">
            <w:r>
              <w:t>Volunteered to serve as subject matter expert and assist developers in porting existing code to Java and build out work</w:t>
            </w:r>
            <w:r w:rsidR="00E15E31">
              <w:t>ers</w:t>
            </w:r>
            <w:r>
              <w:t xml:space="preserve"> comp pricing API</w:t>
            </w:r>
          </w:p>
          <w:p w14:paraId="35FAED31" w14:textId="2E428082" w:rsidR="00036450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Porting</w:t>
            </w:r>
            <w:r w:rsidR="00704FAB">
              <w:t xml:space="preserve"> insurance pricing application of</w:t>
            </w:r>
            <w:r>
              <w:t xml:space="preserve"> 40+ Excel</w:t>
            </w:r>
            <w:r w:rsidR="00704FAB">
              <w:t xml:space="preserve"> sheets</w:t>
            </w:r>
            <w:r>
              <w:t xml:space="preserve"> and VBA API to Java REST API using SpringBoot Framework</w:t>
            </w:r>
          </w:p>
          <w:p w14:paraId="7EAFB5BA" w14:textId="6B92E175" w:rsidR="00E50A55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Design and normalize 40+ tables SQL</w:t>
            </w:r>
            <w:r w:rsidR="00704FAB">
              <w:t xml:space="preserve"> to support pricing application</w:t>
            </w:r>
          </w:p>
          <w:p w14:paraId="766A3B34" w14:textId="462D74BF" w:rsidR="004D3011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Utilize Factory and Reflection patterns in VBA to implement ETL process in order to automate regular table updates of unknown sizes</w:t>
            </w:r>
          </w:p>
          <w:p w14:paraId="58E4A970" w14:textId="77777777" w:rsidR="007D1E5A" w:rsidRDefault="007D1E5A" w:rsidP="007D1E5A">
            <w:pPr>
              <w:pStyle w:val="ListParagraph"/>
              <w:ind w:left="288"/>
            </w:pPr>
          </w:p>
          <w:p w14:paraId="646E21E4" w14:textId="64A8CDA3" w:rsidR="004D3011" w:rsidRPr="004D3011" w:rsidRDefault="00220610" w:rsidP="00B359E4">
            <w:pPr>
              <w:pStyle w:val="Heading4"/>
              <w:rPr>
                <w:bCs/>
              </w:rPr>
            </w:pPr>
            <w:r>
              <w:t xml:space="preserve">ICW </w:t>
            </w:r>
            <w:proofErr w:type="gramStart"/>
            <w:r>
              <w:t>Group</w:t>
            </w:r>
            <w:r w:rsidR="004D3011" w:rsidRPr="004D3011">
              <w:t xml:space="preserve">  </w:t>
            </w:r>
            <w:r>
              <w:t>I</w:t>
            </w:r>
            <w:r w:rsidR="00025C39">
              <w:t>ntermediate</w:t>
            </w:r>
            <w:proofErr w:type="gramEnd"/>
            <w:r w:rsidR="00025C39">
              <w:t xml:space="preserve"> Actuarial</w:t>
            </w:r>
            <w:r w:rsidR="00704FAB">
              <w:t xml:space="preserve"> Analyst</w:t>
            </w:r>
          </w:p>
          <w:p w14:paraId="724A4419" w14:textId="458A5D15" w:rsidR="00E15E31" w:rsidRDefault="00704FAB" w:rsidP="00C56CC6">
            <w:pPr>
              <w:pStyle w:val="Date"/>
            </w:pPr>
            <w:r>
              <w:t>June 2016</w:t>
            </w:r>
            <w:r w:rsidR="004D3011" w:rsidRPr="004D3011">
              <w:t>–</w:t>
            </w:r>
            <w:r>
              <w:t>Present</w:t>
            </w:r>
          </w:p>
          <w:p w14:paraId="5762D9F3" w14:textId="3AC1C1AC" w:rsidR="004D3011" w:rsidRDefault="00E15E31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 w:rsidRPr="00E15E31">
              <w:t>Automate data cleaning, uploading, and manipulation tasks using VBA, R, SQL, Python</w:t>
            </w:r>
            <w:r>
              <w:t>, Batch Scripts, Ansible, and other tools</w:t>
            </w:r>
          </w:p>
          <w:p w14:paraId="362FB7C8" w14:textId="6821B8CE" w:rsidR="00E15E31" w:rsidRDefault="00E15E31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 w:rsidRPr="00E15E31">
              <w:t>Conduct actuarial analyses on loss forecasting, credibility weighting, territorial segmentation, and other studies to offer competitive prices</w:t>
            </w:r>
          </w:p>
          <w:p w14:paraId="70BBB04B" w14:textId="6B6717F1" w:rsidR="00C56CC6" w:rsidRDefault="00C56CC6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>
              <w:t>Train junior analysts in developing pricing applications for monthly deployments, utilizing Git to manage code base, and more</w:t>
            </w:r>
          </w:p>
          <w:sdt>
            <w:sdtPr>
              <w:id w:val="1669594239"/>
              <w:placeholder>
                <w:docPart w:val="42F64051ECC04F1EA4AA8EA370171CAC"/>
              </w:placeholder>
              <w:temporary/>
              <w:showingPlcHdr/>
              <w15:appearance w15:val="hidden"/>
            </w:sdtPr>
            <w:sdtContent>
              <w:p w14:paraId="065022A3" w14:textId="77777777" w:rsidR="00036450" w:rsidRDefault="00180329" w:rsidP="00036450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4B4D7525" w14:textId="77777777" w:rsidR="00036450" w:rsidRPr="004D3011" w:rsidRDefault="00112054" w:rsidP="00FE768F">
            <w:pPr>
              <w:rPr>
                <w:color w:val="FFFFFF" w:themeColor="background1"/>
              </w:rPr>
            </w:pPr>
            <w:r w:rsidRPr="00B90CEF">
              <w:rPr>
                <w:noProof/>
                <w:color w:val="000000" w:themeColor="text1"/>
              </w:rPr>
              <mc:AlternateContent>
                <mc:Choice Requires="cx1">
                  <w:drawing>
                    <wp:inline distT="0" distB="0" distL="0" distR="0" wp14:anchorId="503599AE" wp14:editId="1089130F">
                      <wp:extent cx="4196191" cy="1737248"/>
                      <wp:effectExtent l="0" t="0" r="13970" b="15875"/>
                      <wp:docPr id="12" name="Chart 12" descr="skills chart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7"/>
                        </a:graphicData>
                      </a:graphic>
                    </wp:inline>
                  </w:drawing>
                </mc:Choice>
                <mc:Fallback>
                  <w:drawing>
                    <wp:inline distT="0" distB="0" distL="0" distR="0" wp14:anchorId="503599AE" wp14:editId="1089130F">
                      <wp:extent cx="4196191" cy="1737248"/>
                      <wp:effectExtent l="0" t="0" r="13970" b="15875"/>
                      <wp:docPr id="12" name="Chart 12" descr="skills chart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Chart 12" descr="skills chart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96080" cy="1736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</w:tr>
    </w:tbl>
    <w:p w14:paraId="47F2F2F0" w14:textId="77777777" w:rsidR="0043117B" w:rsidRDefault="00000000" w:rsidP="000C45FF">
      <w:pPr>
        <w:tabs>
          <w:tab w:val="left" w:pos="990"/>
        </w:tabs>
      </w:pPr>
    </w:p>
    <w:sectPr w:rsidR="0043117B" w:rsidSect="00C56CC6">
      <w:headerReference w:type="default" r:id="rId19"/>
      <w:pgSz w:w="12240" w:h="15840"/>
      <w:pgMar w:top="720" w:right="720" w:bottom="432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DE139" w14:textId="77777777" w:rsidR="00DC6A5D" w:rsidRDefault="00DC6A5D" w:rsidP="000C45FF">
      <w:r>
        <w:separator/>
      </w:r>
    </w:p>
  </w:endnote>
  <w:endnote w:type="continuationSeparator" w:id="0">
    <w:p w14:paraId="56DC9092" w14:textId="77777777" w:rsidR="00DC6A5D" w:rsidRDefault="00DC6A5D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2E497" w14:textId="77777777" w:rsidR="00DC6A5D" w:rsidRDefault="00DC6A5D" w:rsidP="000C45FF">
      <w:r>
        <w:separator/>
      </w:r>
    </w:p>
  </w:footnote>
  <w:footnote w:type="continuationSeparator" w:id="0">
    <w:p w14:paraId="202936CC" w14:textId="77777777" w:rsidR="00DC6A5D" w:rsidRDefault="00DC6A5D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5896F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3FE82AB" wp14:editId="15E7B310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B5F6A"/>
    <w:multiLevelType w:val="hybridMultilevel"/>
    <w:tmpl w:val="4A364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46674"/>
    <w:multiLevelType w:val="hybridMultilevel"/>
    <w:tmpl w:val="5F06C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EB3D46"/>
    <w:multiLevelType w:val="hybridMultilevel"/>
    <w:tmpl w:val="C5062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2606F"/>
    <w:multiLevelType w:val="hybridMultilevel"/>
    <w:tmpl w:val="78C0F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F71930"/>
    <w:multiLevelType w:val="hybridMultilevel"/>
    <w:tmpl w:val="DEC02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5B06B5"/>
    <w:multiLevelType w:val="hybridMultilevel"/>
    <w:tmpl w:val="1EA63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E7923"/>
    <w:multiLevelType w:val="hybridMultilevel"/>
    <w:tmpl w:val="EBF0F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4E6E89"/>
    <w:multiLevelType w:val="hybridMultilevel"/>
    <w:tmpl w:val="AC469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677079">
    <w:abstractNumId w:val="0"/>
  </w:num>
  <w:num w:numId="2" w16cid:durableId="918825622">
    <w:abstractNumId w:val="1"/>
  </w:num>
  <w:num w:numId="3" w16cid:durableId="460028711">
    <w:abstractNumId w:val="5"/>
  </w:num>
  <w:num w:numId="4" w16cid:durableId="1449934460">
    <w:abstractNumId w:val="7"/>
  </w:num>
  <w:num w:numId="5" w16cid:durableId="818153646">
    <w:abstractNumId w:val="3"/>
  </w:num>
  <w:num w:numId="6" w16cid:durableId="1505389636">
    <w:abstractNumId w:val="4"/>
  </w:num>
  <w:num w:numId="7" w16cid:durableId="1639529845">
    <w:abstractNumId w:val="6"/>
  </w:num>
  <w:num w:numId="8" w16cid:durableId="17010121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1AC"/>
    <w:rsid w:val="00025C39"/>
    <w:rsid w:val="00036450"/>
    <w:rsid w:val="00094499"/>
    <w:rsid w:val="000C45FF"/>
    <w:rsid w:val="000E3FD1"/>
    <w:rsid w:val="00112054"/>
    <w:rsid w:val="001317D8"/>
    <w:rsid w:val="0015079C"/>
    <w:rsid w:val="001525E1"/>
    <w:rsid w:val="00180329"/>
    <w:rsid w:val="0019001F"/>
    <w:rsid w:val="001A74A5"/>
    <w:rsid w:val="001B2ABD"/>
    <w:rsid w:val="001E0391"/>
    <w:rsid w:val="001E1759"/>
    <w:rsid w:val="001F1ECC"/>
    <w:rsid w:val="00220610"/>
    <w:rsid w:val="002400EB"/>
    <w:rsid w:val="00256CF7"/>
    <w:rsid w:val="00281FD5"/>
    <w:rsid w:val="0030481B"/>
    <w:rsid w:val="003156FC"/>
    <w:rsid w:val="00324427"/>
    <w:rsid w:val="003254B5"/>
    <w:rsid w:val="0037121F"/>
    <w:rsid w:val="003910D8"/>
    <w:rsid w:val="003A6B7D"/>
    <w:rsid w:val="003B06CA"/>
    <w:rsid w:val="004071FC"/>
    <w:rsid w:val="00445947"/>
    <w:rsid w:val="004813B3"/>
    <w:rsid w:val="00496591"/>
    <w:rsid w:val="004C63E4"/>
    <w:rsid w:val="004D3011"/>
    <w:rsid w:val="004F30A2"/>
    <w:rsid w:val="005262AC"/>
    <w:rsid w:val="005E39D5"/>
    <w:rsid w:val="00600670"/>
    <w:rsid w:val="0062123A"/>
    <w:rsid w:val="00646E75"/>
    <w:rsid w:val="006761AC"/>
    <w:rsid w:val="006771D0"/>
    <w:rsid w:val="00704FAB"/>
    <w:rsid w:val="00715FCB"/>
    <w:rsid w:val="00743101"/>
    <w:rsid w:val="00764C9F"/>
    <w:rsid w:val="007775E1"/>
    <w:rsid w:val="007867A0"/>
    <w:rsid w:val="007927F5"/>
    <w:rsid w:val="007B6C00"/>
    <w:rsid w:val="007D1E5A"/>
    <w:rsid w:val="00802CA0"/>
    <w:rsid w:val="008773FD"/>
    <w:rsid w:val="008F4F2B"/>
    <w:rsid w:val="00904186"/>
    <w:rsid w:val="009260CD"/>
    <w:rsid w:val="00940A66"/>
    <w:rsid w:val="00952C25"/>
    <w:rsid w:val="00A2118D"/>
    <w:rsid w:val="00A71ED2"/>
    <w:rsid w:val="00AD0A50"/>
    <w:rsid w:val="00AD73C6"/>
    <w:rsid w:val="00AD76E2"/>
    <w:rsid w:val="00B20152"/>
    <w:rsid w:val="00B359E4"/>
    <w:rsid w:val="00B57D98"/>
    <w:rsid w:val="00B70850"/>
    <w:rsid w:val="00C066B6"/>
    <w:rsid w:val="00C37BA1"/>
    <w:rsid w:val="00C4674C"/>
    <w:rsid w:val="00C506CF"/>
    <w:rsid w:val="00C56CC6"/>
    <w:rsid w:val="00C72BED"/>
    <w:rsid w:val="00C9578B"/>
    <w:rsid w:val="00CA1973"/>
    <w:rsid w:val="00CB0055"/>
    <w:rsid w:val="00CB4663"/>
    <w:rsid w:val="00CE5FE1"/>
    <w:rsid w:val="00D2522B"/>
    <w:rsid w:val="00D422DE"/>
    <w:rsid w:val="00D5459D"/>
    <w:rsid w:val="00DA1F4D"/>
    <w:rsid w:val="00DC6A5D"/>
    <w:rsid w:val="00DD172A"/>
    <w:rsid w:val="00E15E31"/>
    <w:rsid w:val="00E25A26"/>
    <w:rsid w:val="00E4381A"/>
    <w:rsid w:val="00E50A55"/>
    <w:rsid w:val="00E55D74"/>
    <w:rsid w:val="00F56DFC"/>
    <w:rsid w:val="00F60274"/>
    <w:rsid w:val="00F77FB9"/>
    <w:rsid w:val="00FB068F"/>
    <w:rsid w:val="00FE768F"/>
    <w:rsid w:val="00FF4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DA8055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4A66AC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374C80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3476B1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374C80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4F30A2"/>
    <w:rPr>
      <w:color w:val="3EBBF0" w:themeColor="followed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E50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github.com/exobrian/Netcat" TargetMode="External"/><Relationship Id="rId18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hyperlink" Target="mailto:Briantran.math@gmail.com" TargetMode="External"/><Relationship Id="rId17" Type="http://schemas.microsoft.com/office/2014/relationships/chartEx" Target="charts/chartEx1.xml"/><Relationship Id="rId2" Type="http://schemas.openxmlformats.org/officeDocument/2006/relationships/numbering" Target="numbering.xml"/><Relationship Id="rId16" Type="http://schemas.openxmlformats.org/officeDocument/2006/relationships/hyperlink" Target="https://github.com/exobrian/Actuarial-Parameters-to-CSV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inktr.ee/briantran.dev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exobrian/BlackJack" TargetMode="External"/><Relationship Id="rId10" Type="http://schemas.openxmlformats.org/officeDocument/2006/relationships/hyperlink" Target="http://www.linkedin.com/in/briantran-math/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github.com/exobrian/UltimateTicTacToe" TargetMode="Externa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tran\AppData\Roaming\Microsoft\Templates\Bold%20modern%20resume.dotx" TargetMode="Externa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Microsoft_Excel_Worksheet.xlsx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Sheet1!$A$2:$A$10</cx:f>
        <cx:lvl ptCount="9">
          <cx:pt idx="0">VBA</cx:pt>
          <cx:pt idx="1">Python</cx:pt>
          <cx:pt idx="2">Java</cx:pt>
          <cx:pt idx="3">SQL</cx:pt>
          <cx:pt idx="4">HTML/CSS</cx:pt>
          <cx:pt idx="5">Linux</cx:pt>
          <cx:pt idx="6">SOAP/REST</cx:pt>
          <cx:pt idx="7">Docker</cx:pt>
          <cx:pt idx="8">Git</cx:pt>
        </cx:lvl>
      </cx:strDim>
      <cx:numDim type="size">
        <cx:f>Sheet1!$B$2:$B$10</cx:f>
        <cx:lvl ptCount="9" formatCode="General">
          <cx:pt idx="0">0.69999999999999996</cx:pt>
          <cx:pt idx="1">0.80000000000000004</cx:pt>
          <cx:pt idx="2">1.5</cx:pt>
          <cx:pt idx="3">2</cx:pt>
          <cx:pt idx="4">0.5</cx:pt>
          <cx:pt idx="5">0.5</cx:pt>
          <cx:pt idx="6">0.5</cx:pt>
          <cx:pt idx="7">0.5</cx:pt>
          <cx:pt idx="8">0.75</cx:pt>
        </cx:lvl>
      </cx:numDim>
    </cx:data>
  </cx:chartData>
  <cx:chart>
    <cx:plotArea>
      <cx:plotAreaRegion>
        <cx:series layoutId="treemap" uniqueId="{C9173312-874D-4425-8DEC-B7ABB173DA68}">
          <cx:tx>
            <cx:txData>
              <cx:f>Sheet1!$B$1</cx:f>
              <cx:v>Series 1</cx:v>
            </cx:txData>
          </cx:tx>
          <cx:dataLabels>
            <cx:txPr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>
                    <a:solidFill>
                      <a:sysClr val="windowText" lastClr="000000"/>
                    </a:solidFill>
                  </a:defRPr>
                </a:pPr>
                <a:endParaRPr lang="en-US" sz="900" b="0" i="0" u="none" strike="noStrike" kern="1200" baseline="0">
                  <a:solidFill>
                    <a:sysClr val="windowText" lastClr="000000"/>
                  </a:solidFill>
                  <a:latin typeface="Century Gothic" panose="020F0302020204030204"/>
                </a:endParaRPr>
              </a:p>
            </cx:txPr>
            <cx:visibility seriesName="0" categoryName="1" value="0"/>
            <cx:separator>, </cx:separator>
            <cx:dataLabel idx="0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400"/>
                  </a:pPr>
                  <a:r>
                    <a:rPr lang="en-US" sz="14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VBA</a:t>
                  </a:r>
                </a:p>
              </cx:txPr>
              <cx:visibility seriesName="0" categoryName="1" value="0"/>
              <cx:separator>, </cx:separator>
            </cx:dataLabel>
            <cx:dataLabel idx="1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650"/>
                  </a:pPr>
                  <a:r>
                    <a:rPr lang="en-US" sz="165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Python</a:t>
                  </a:r>
                </a:p>
              </cx:txPr>
              <cx:visibility seriesName="0" categoryName="1" value="0"/>
              <cx:separator>, </cx:separator>
            </cx:dataLabel>
            <cx:dataLabel idx="2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2000"/>
                  </a:pPr>
                  <a:r>
                    <a:rPr lang="en-US" sz="20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Java</a:t>
                  </a:r>
                </a:p>
              </cx:txPr>
              <cx:visibility seriesName="0" categoryName="1" value="0"/>
              <cx:separator>, </cx:separator>
            </cx:dataLabel>
            <cx:dataLabel idx="3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2400" b="0" i="0"/>
                  </a:pPr>
                  <a:r>
                    <a:rPr lang="en-US" sz="24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SQL</a:t>
                  </a:r>
                </a:p>
              </cx:txPr>
              <cx:visibility seriesName="0" categoryName="1" value="0"/>
              <cx:separator>, </cx:separator>
            </cx:dataLabel>
            <cx:dataLabel idx="4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200"/>
                  </a:pPr>
                  <a:r>
                    <a:rPr lang="en-US" sz="12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HTML/CSS</a:t>
                  </a:r>
                </a:p>
              </cx:txPr>
              <cx:visibility seriesName="0" categoryName="1" value="0"/>
              <cx:separator>, </cx:separator>
            </cx:dataLabel>
            <cx:dataLabel idx="5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200"/>
                  </a:pPr>
                  <a:r>
                    <a:rPr lang="en-US" sz="12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Linux</a:t>
                  </a:r>
                </a:p>
              </cx:txPr>
              <cx:visibility seriesName="0" categoryName="1" value="0"/>
              <cx:separator>, </cx:separator>
            </cx:dataLabel>
            <cx:dataLabel idx="6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050"/>
                  </a:pPr>
                  <a:r>
                    <a:rPr lang="en-US" sz="105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SOAP/REST</a:t>
                  </a:r>
                </a:p>
              </cx:txPr>
              <cx:visibility seriesName="0" categoryName="1" value="0"/>
              <cx:separator>, </cx:separator>
            </cx:dataLabel>
            <cx:dataLabel idx="7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000" b="0" kern="0" spc="-100" baseline="0"/>
                  </a:pPr>
                  <a:r>
                    <a:rPr lang="en-US" sz="1000" b="0" i="0" u="none" strike="noStrike" kern="0" spc="-100" baseline="0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latin typeface="Century Gothic" panose="020F0302020204030204"/>
                    </a:rPr>
                    <a:t>Docker</a:t>
                  </a:r>
                </a:p>
              </cx:txPr>
              <cx:visibility seriesName="0" categoryName="1" value="0"/>
              <cx:separator>, </cx:separator>
            </cx:dataLabel>
            <cx:dataLabel idx="8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800"/>
                  </a:pPr>
                  <a:r>
                    <a:rPr lang="en-US" sz="18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Git</a:t>
                  </a:r>
                </a:p>
              </cx:txPr>
              <cx:visibility seriesName="0" categoryName="1" value="0"/>
              <cx:separator>, </cx:separator>
            </cx:dataLabel>
          </cx:dataLabels>
          <cx:dataId val="0"/>
          <cx:layoutPr>
            <cx:parentLabelLayout val="overlapping"/>
          </cx:layoutPr>
        </cx:series>
      </cx:plotAreaRegion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D3BF19BC01243A7BFE1276A997075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9B40FD-B452-4EF5-A056-4C2379F20DD0}"/>
      </w:docPartPr>
      <w:docPartBody>
        <w:p w:rsidR="0087019B" w:rsidRDefault="00000000">
          <w:pPr>
            <w:pStyle w:val="6D3BF19BC01243A7BFE1276A9970754A"/>
          </w:pPr>
          <w:r w:rsidRPr="00D5459D">
            <w:t>Profile</w:t>
          </w:r>
        </w:p>
      </w:docPartBody>
    </w:docPart>
    <w:docPart>
      <w:docPartPr>
        <w:name w:val="93D45E80CDFB4FFA8CFD53091C2AB4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647FF9-5CAB-470F-BB20-36582ED59EB8}"/>
      </w:docPartPr>
      <w:docPartBody>
        <w:p w:rsidR="0087019B" w:rsidRDefault="00000000">
          <w:pPr>
            <w:pStyle w:val="93D45E80CDFB4FFA8CFD53091C2AB47B"/>
          </w:pPr>
          <w:r w:rsidRPr="00CB0055">
            <w:t>Contact</w:t>
          </w:r>
        </w:p>
      </w:docPartBody>
    </w:docPart>
    <w:docPart>
      <w:docPartPr>
        <w:name w:val="A70FD27BBC1B428A826E00D86CA7D9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0AB050-E3AA-427C-B0F7-1D3A034BF3C5}"/>
      </w:docPartPr>
      <w:docPartBody>
        <w:p w:rsidR="0087019B" w:rsidRDefault="00000000">
          <w:pPr>
            <w:pStyle w:val="A70FD27BBC1B428A826E00D86CA7D9B7"/>
          </w:pPr>
          <w:r w:rsidRPr="004D3011">
            <w:t>PHONE:</w:t>
          </w:r>
        </w:p>
      </w:docPartBody>
    </w:docPart>
    <w:docPart>
      <w:docPartPr>
        <w:name w:val="384FD5A2D70B4D79883E5D831B0283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A5916F-40FC-433B-A59A-31E6CBD7E6D3}"/>
      </w:docPartPr>
      <w:docPartBody>
        <w:p w:rsidR="0087019B" w:rsidRDefault="00000000">
          <w:pPr>
            <w:pStyle w:val="384FD5A2D70B4D79883E5D831B0283F7"/>
          </w:pPr>
          <w:r w:rsidRPr="004D3011">
            <w:t>WEBSITE:</w:t>
          </w:r>
        </w:p>
      </w:docPartBody>
    </w:docPart>
    <w:docPart>
      <w:docPartPr>
        <w:name w:val="3DEFFE23AD9548D7AC3021A8E00FBA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D95A88-A34E-4D2A-8059-39C557BFE22D}"/>
      </w:docPartPr>
      <w:docPartBody>
        <w:p w:rsidR="0087019B" w:rsidRDefault="00000000">
          <w:pPr>
            <w:pStyle w:val="3DEFFE23AD9548D7AC3021A8E00FBAA1"/>
          </w:pPr>
          <w:r w:rsidRPr="004D3011">
            <w:t>EMAIL:</w:t>
          </w:r>
        </w:p>
      </w:docPartBody>
    </w:docPart>
    <w:docPart>
      <w:docPartPr>
        <w:name w:val="771A3A8E89154042A56D8B34B834BD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642C00-732D-43F2-96DC-444260E6D997}"/>
      </w:docPartPr>
      <w:docPartBody>
        <w:p w:rsidR="0087019B" w:rsidRDefault="00000000">
          <w:pPr>
            <w:pStyle w:val="771A3A8E89154042A56D8B34B834BDBD"/>
          </w:pPr>
          <w:r w:rsidRPr="00CB0055">
            <w:t>Hobbies</w:t>
          </w:r>
        </w:p>
      </w:docPartBody>
    </w:docPart>
    <w:docPart>
      <w:docPartPr>
        <w:name w:val="AA81D8457EC245BF8C25251E380C2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0DE689-0A19-45DD-BD66-35A6DD6BBB5E}"/>
      </w:docPartPr>
      <w:docPartBody>
        <w:p w:rsidR="0087019B" w:rsidRDefault="00000000">
          <w:pPr>
            <w:pStyle w:val="AA81D8457EC245BF8C25251E380C243E"/>
          </w:pPr>
          <w:r w:rsidRPr="00036450">
            <w:t>EDUCATION</w:t>
          </w:r>
        </w:p>
      </w:docPartBody>
    </w:docPart>
    <w:docPart>
      <w:docPartPr>
        <w:name w:val="BE526C5CD2B84F71A85F1315D4E630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C8DF6A-5C72-41F9-B727-969006E1D272}"/>
      </w:docPartPr>
      <w:docPartBody>
        <w:p w:rsidR="0087019B" w:rsidRDefault="00000000">
          <w:pPr>
            <w:pStyle w:val="BE526C5CD2B84F71A85F1315D4E63094"/>
          </w:pPr>
          <w:r w:rsidRPr="00036450">
            <w:t>WORK EXPERIENCE</w:t>
          </w:r>
        </w:p>
      </w:docPartBody>
    </w:docPart>
    <w:docPart>
      <w:docPartPr>
        <w:name w:val="42F64051ECC04F1EA4AA8EA370171C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D05FDE-AC68-47CD-ACE8-E238FA65C6DE}"/>
      </w:docPartPr>
      <w:docPartBody>
        <w:p w:rsidR="0087019B" w:rsidRDefault="00000000">
          <w:pPr>
            <w:pStyle w:val="42F64051ECC04F1EA4AA8EA370171CAC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E0B"/>
    <w:rsid w:val="00395E0B"/>
    <w:rsid w:val="0087019B"/>
    <w:rsid w:val="00A2195D"/>
    <w:rsid w:val="00E24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87019B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D3BF19BC01243A7BFE1276A9970754A">
    <w:name w:val="6D3BF19BC01243A7BFE1276A9970754A"/>
  </w:style>
  <w:style w:type="paragraph" w:customStyle="1" w:styleId="93D45E80CDFB4FFA8CFD53091C2AB47B">
    <w:name w:val="93D45E80CDFB4FFA8CFD53091C2AB47B"/>
  </w:style>
  <w:style w:type="paragraph" w:customStyle="1" w:styleId="A70FD27BBC1B428A826E00D86CA7D9B7">
    <w:name w:val="A70FD27BBC1B428A826E00D86CA7D9B7"/>
  </w:style>
  <w:style w:type="paragraph" w:customStyle="1" w:styleId="384FD5A2D70B4D79883E5D831B0283F7">
    <w:name w:val="384FD5A2D70B4D79883E5D831B0283F7"/>
  </w:style>
  <w:style w:type="paragraph" w:customStyle="1" w:styleId="3DEFFE23AD9548D7AC3021A8E00FBAA1">
    <w:name w:val="3DEFFE23AD9548D7AC3021A8E00FBAA1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771A3A8E89154042A56D8B34B834BDBD">
    <w:name w:val="771A3A8E89154042A56D8B34B834BDBD"/>
  </w:style>
  <w:style w:type="paragraph" w:customStyle="1" w:styleId="AA81D8457EC245BF8C25251E380C243E">
    <w:name w:val="AA81D8457EC245BF8C25251E380C243E"/>
  </w:style>
  <w:style w:type="paragraph" w:customStyle="1" w:styleId="BE526C5CD2B84F71A85F1315D4E63094">
    <w:name w:val="BE526C5CD2B84F71A85F1315D4E63094"/>
  </w:style>
  <w:style w:type="character" w:customStyle="1" w:styleId="Heading2Char">
    <w:name w:val="Heading 2 Char"/>
    <w:basedOn w:val="DefaultParagraphFont"/>
    <w:link w:val="Heading2"/>
    <w:uiPriority w:val="9"/>
    <w:rsid w:val="0087019B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42F64051ECC04F1EA4AA8EA370171CAC">
    <w:name w:val="42F64051ECC04F1EA4AA8EA370171CA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AF77E-7D88-4795-A8CD-B10873277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 modern resume.dotx</Template>
  <TotalTime>0</TotalTime>
  <Pages>1</Pages>
  <Words>388</Words>
  <Characters>2217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2022-12-24T07:51:00Z</dcterms:created>
  <dcterms:modified xsi:type="dcterms:W3CDTF">2022-12-24T08:39:00Z</dcterms:modified>
</cp:coreProperties>
</file>