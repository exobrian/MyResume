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88" w:type="dxa"/>
        <w:tblInd w:w="-18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0"/>
        <w:gridCol w:w="1880"/>
        <w:gridCol w:w="1720"/>
        <w:gridCol w:w="270"/>
        <w:gridCol w:w="6978"/>
      </w:tblGrid>
      <w:tr w:rsidR="004B4147" w:rsidRPr="004B4147" w14:paraId="0828CD79" w14:textId="77777777" w:rsidTr="000232A7">
        <w:trPr>
          <w:trHeight w:val="1710"/>
        </w:trPr>
        <w:tc>
          <w:tcPr>
            <w:tcW w:w="2420" w:type="dxa"/>
            <w:gridSpan w:val="2"/>
          </w:tcPr>
          <w:p w14:paraId="7A231563" w14:textId="77777777" w:rsidR="004B4147" w:rsidRPr="004B4147" w:rsidRDefault="004B4147" w:rsidP="00CD6069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50837673" wp14:editId="1F97FD6E">
                      <wp:extent cx="1177003" cy="928991"/>
                      <wp:effectExtent l="0" t="0" r="0" b="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7003" cy="928991"/>
                                <a:chOff x="29397" y="-84207"/>
                                <a:chExt cx="1177003" cy="918331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9397" y="-84207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1D25B4" w14:textId="47822117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72644" y="100341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1B3D865" w14:textId="6ED2833F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37673" id="Group 130" o:spid="_x0000_s1026" alt="&quot;&quot;" style="width:92.7pt;height:73.15pt;mso-position-horizontal-relative:char;mso-position-vertical-relative:line" coordorigin="293,-842" coordsize="11770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293;top:-842;width:5906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C1D25B4" w14:textId="47822117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726;top:1003;width:5338;height:7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1B3D865" w14:textId="6ED2833F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8" w:type="dxa"/>
            <w:gridSpan w:val="3"/>
            <w:tcBorders>
              <w:bottom w:val="single" w:sz="4" w:space="0" w:color="FFFFFF" w:themeColor="background1"/>
            </w:tcBorders>
          </w:tcPr>
          <w:p w14:paraId="0EC3C9FE" w14:textId="193A3F12" w:rsidR="004B4147" w:rsidRPr="00126D5A" w:rsidRDefault="009E1CF1" w:rsidP="00CD6069">
            <w:pPr>
              <w:pStyle w:val="Title"/>
              <w:rPr>
                <w:sz w:val="96"/>
                <w:szCs w:val="96"/>
              </w:rPr>
            </w:pPr>
            <w:r w:rsidRPr="00126D5A">
              <w:rPr>
                <w:sz w:val="96"/>
                <w:szCs w:val="96"/>
              </w:rPr>
              <w:t>Brian</w:t>
            </w:r>
            <w:r w:rsidR="00126D5A" w:rsidRPr="00126D5A">
              <w:rPr>
                <w:sz w:val="96"/>
                <w:szCs w:val="96"/>
              </w:rPr>
              <w:t xml:space="preserve"> </w:t>
            </w:r>
            <w:r w:rsidRPr="00126D5A">
              <w:rPr>
                <w:sz w:val="96"/>
                <w:szCs w:val="96"/>
              </w:rPr>
              <w:t>Tran</w:t>
            </w:r>
          </w:p>
        </w:tc>
      </w:tr>
      <w:tr w:rsidR="00A21AF8" w:rsidRPr="004B4147" w14:paraId="21D6E420" w14:textId="77777777" w:rsidTr="000232A7">
        <w:trPr>
          <w:trHeight w:val="692"/>
        </w:trPr>
        <w:tc>
          <w:tcPr>
            <w:tcW w:w="2420" w:type="dxa"/>
            <w:gridSpan w:val="2"/>
          </w:tcPr>
          <w:p w14:paraId="205F5747" w14:textId="77777777" w:rsidR="00A21AF8" w:rsidRPr="004B4147" w:rsidRDefault="00A21AF8" w:rsidP="00CD6069"/>
        </w:tc>
        <w:tc>
          <w:tcPr>
            <w:tcW w:w="8968" w:type="dxa"/>
            <w:gridSpan w:val="3"/>
            <w:tcBorders>
              <w:top w:val="single" w:sz="4" w:space="0" w:color="FFFFFF" w:themeColor="background1"/>
            </w:tcBorders>
          </w:tcPr>
          <w:p w14:paraId="04A3FABD" w14:textId="2BA10AEA" w:rsidR="00A21AF8" w:rsidRPr="00126D5A" w:rsidRDefault="009E1CF1" w:rsidP="00CD6069">
            <w:pPr>
              <w:pStyle w:val="Jobtitle"/>
              <w:rPr>
                <w:sz w:val="28"/>
                <w:szCs w:val="28"/>
              </w:rPr>
            </w:pPr>
            <w:r w:rsidRPr="00126D5A">
              <w:rPr>
                <w:sz w:val="28"/>
                <w:szCs w:val="28"/>
              </w:rPr>
              <w:t>Software Engineer &amp; Actuarial Analyst</w:t>
            </w:r>
          </w:p>
        </w:tc>
      </w:tr>
      <w:tr w:rsidR="007772B1" w:rsidRPr="004B4147" w14:paraId="30C5ECBA" w14:textId="77777777" w:rsidTr="000232A7">
        <w:trPr>
          <w:trHeight w:val="188"/>
        </w:trPr>
        <w:tc>
          <w:tcPr>
            <w:tcW w:w="2420" w:type="dxa"/>
            <w:gridSpan w:val="2"/>
          </w:tcPr>
          <w:p w14:paraId="4BFA73B2" w14:textId="77777777" w:rsidR="007772B1" w:rsidRPr="004B4147" w:rsidRDefault="007772B1" w:rsidP="00CD6069"/>
        </w:tc>
        <w:tc>
          <w:tcPr>
            <w:tcW w:w="8968" w:type="dxa"/>
            <w:gridSpan w:val="3"/>
          </w:tcPr>
          <w:p w14:paraId="623545DC" w14:textId="77777777" w:rsidR="007772B1" w:rsidRDefault="007772B1" w:rsidP="00CD6069">
            <w:pPr>
              <w:pStyle w:val="Jobtitle"/>
            </w:pPr>
          </w:p>
        </w:tc>
      </w:tr>
      <w:tr w:rsidR="00152D21" w:rsidRPr="00997E86" w14:paraId="17C0F118" w14:textId="77777777" w:rsidTr="000232A7">
        <w:trPr>
          <w:trHeight w:val="20"/>
        </w:trPr>
        <w:tc>
          <w:tcPr>
            <w:tcW w:w="540" w:type="dxa"/>
            <w:vAlign w:val="center"/>
          </w:tcPr>
          <w:p w14:paraId="34177350" w14:textId="77777777" w:rsidR="00817619" w:rsidRPr="00997E86" w:rsidRDefault="00817619" w:rsidP="00CD6069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F2D5A5" wp14:editId="16C63FA5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6D57A7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02AF9271" w14:textId="62D6CFA8" w:rsidR="00817619" w:rsidRPr="00912362" w:rsidRDefault="00817619" w:rsidP="00CD6069">
            <w:pPr>
              <w:pStyle w:val="Contact"/>
              <w:rPr>
                <w:color w:val="FE0066"/>
                <w:u w:val="single"/>
              </w:rPr>
            </w:pPr>
            <w:r w:rsidRPr="00912362">
              <w:rPr>
                <w:color w:val="FE0066"/>
                <w:u w:val="single"/>
              </w:rPr>
              <w:t>909-360-9163</w:t>
            </w:r>
          </w:p>
        </w:tc>
        <w:tc>
          <w:tcPr>
            <w:tcW w:w="270" w:type="dxa"/>
          </w:tcPr>
          <w:p w14:paraId="2491AC61" w14:textId="77777777" w:rsidR="00817619" w:rsidRPr="00997E86" w:rsidRDefault="00817619" w:rsidP="00CD6069"/>
        </w:tc>
        <w:tc>
          <w:tcPr>
            <w:tcW w:w="6978" w:type="dxa"/>
            <w:vMerge w:val="restart"/>
          </w:tcPr>
          <w:p w14:paraId="636548C7" w14:textId="35566D15" w:rsidR="00817619" w:rsidRPr="00997E86" w:rsidRDefault="00817619" w:rsidP="00CD6069">
            <w:pPr>
              <w:pStyle w:val="Heading1"/>
            </w:pPr>
            <w:r>
              <w:t>Work Experience</w:t>
            </w:r>
          </w:p>
          <w:p w14:paraId="5305EFB3" w14:textId="6F7346CA" w:rsidR="00817619" w:rsidRDefault="00817619" w:rsidP="00CD6069">
            <w:pPr>
              <w:pStyle w:val="Heading3"/>
              <w:spacing w:after="10"/>
            </w:pPr>
            <w:r w:rsidRPr="00817619">
              <w:t>Software Engineer I</w:t>
            </w:r>
          </w:p>
          <w:p w14:paraId="25C998D2" w14:textId="04B9AE62" w:rsidR="00817619" w:rsidRDefault="00817619" w:rsidP="00CD6069">
            <w:pPr>
              <w:pStyle w:val="Heading5"/>
              <w:spacing w:after="10"/>
            </w:pPr>
            <w:r>
              <w:t>ICW Group / San Diego, CA / January 2021 - Present</w:t>
            </w:r>
          </w:p>
          <w:p w14:paraId="5BF6650B" w14:textId="366556DC" w:rsidR="00817619" w:rsidRPr="00817619" w:rsidRDefault="00633CE3" w:rsidP="00E539E2">
            <w:pPr>
              <w:pStyle w:val="JobDescription"/>
              <w:spacing w:after="10" w:line="276" w:lineRule="auto"/>
            </w:pPr>
            <w:r>
              <w:t>Hybrid work</w:t>
            </w:r>
            <w:r w:rsidR="00A0539F">
              <w:t xml:space="preserve"> </w:t>
            </w:r>
            <w:r>
              <w:t xml:space="preserve">opportunity allows me </w:t>
            </w:r>
            <w:r w:rsidR="00A0539F">
              <w:t>to l</w:t>
            </w:r>
            <w:r w:rsidR="00CD7A0A" w:rsidRPr="00CD7A0A">
              <w:t>everage my technical skills and expertise to design, develop, and maintain software applications, with a focus on building webservices, APIs, and efficient solutions.</w:t>
            </w:r>
          </w:p>
          <w:p w14:paraId="43513602" w14:textId="5AD32C8F" w:rsidR="00A0539F" w:rsidRDefault="00DC137B" w:rsidP="00E539E2">
            <w:pPr>
              <w:pStyle w:val="ListBullet"/>
              <w:spacing w:after="40" w:line="276" w:lineRule="auto"/>
              <w:ind w:left="576" w:hanging="288"/>
            </w:pPr>
            <w:r w:rsidRPr="00DC137B">
              <w:t>Develop a Python API to fetch, transform, and process XMLs, enabling seamless integration with the pricing application</w:t>
            </w:r>
            <w:r w:rsidR="00FC6EA2">
              <w:t xml:space="preserve"> and other services.</w:t>
            </w:r>
          </w:p>
          <w:p w14:paraId="215F5416" w14:textId="3873F43C" w:rsidR="00DC137B" w:rsidRDefault="00DC137B" w:rsidP="000333B8">
            <w:pPr>
              <w:pStyle w:val="ListBullet"/>
              <w:spacing w:after="40" w:line="276" w:lineRule="auto"/>
              <w:ind w:left="576" w:hanging="288"/>
            </w:pPr>
            <w:r w:rsidRPr="00DC137B">
              <w:t>Design and develop application</w:t>
            </w:r>
            <w:r w:rsidR="00DB29C8">
              <w:t>s</w:t>
            </w:r>
            <w:r w:rsidRPr="00DC137B">
              <w:t xml:space="preserve"> to extract, </w:t>
            </w:r>
            <w:r w:rsidR="00FC6EA2">
              <w:t>transform</w:t>
            </w:r>
            <w:r w:rsidRPr="00DC137B">
              <w:t>, and upload data from summary report excel files to a SQL database</w:t>
            </w:r>
          </w:p>
          <w:p w14:paraId="4B5984E6" w14:textId="02AFB710" w:rsidR="00DB29C8" w:rsidRDefault="00FC6EA2" w:rsidP="00DB29C8">
            <w:pPr>
              <w:pStyle w:val="ListBullet"/>
              <w:spacing w:after="40" w:line="276" w:lineRule="auto"/>
              <w:ind w:left="576" w:hanging="288"/>
            </w:pPr>
            <w:r w:rsidRPr="00FC6EA2">
              <w:t>Develop and execute thorough test cases for quality assurance, including user acceptance testing.</w:t>
            </w:r>
            <w:r w:rsidR="00DB29C8" w:rsidRPr="00DC137B">
              <w:t xml:space="preserve"> </w:t>
            </w:r>
          </w:p>
          <w:p w14:paraId="519068F5" w14:textId="2A0E8528" w:rsidR="00DC137B" w:rsidRDefault="00DB29C8" w:rsidP="00E539E2">
            <w:pPr>
              <w:pStyle w:val="ListBullet"/>
              <w:spacing w:after="40" w:line="276" w:lineRule="auto"/>
              <w:ind w:left="576" w:hanging="288"/>
            </w:pPr>
            <w:r w:rsidRPr="00DC137B">
              <w:t>Contribute to the ongoing redesign and implementation of the workers compensation pricing application using Java and Spring Boot.</w:t>
            </w:r>
          </w:p>
          <w:p w14:paraId="068DE4C8" w14:textId="656B8EEE" w:rsidR="00817619" w:rsidRDefault="00817619" w:rsidP="00CD6069">
            <w:pPr>
              <w:pStyle w:val="Heading3"/>
              <w:spacing w:after="10"/>
            </w:pPr>
            <w:r>
              <w:t>Intermediate Actuarial Analyst</w:t>
            </w:r>
          </w:p>
          <w:p w14:paraId="0C8E86E1" w14:textId="78CD536F" w:rsidR="00817619" w:rsidRDefault="00817619" w:rsidP="00CD6069">
            <w:pPr>
              <w:pStyle w:val="Heading5"/>
              <w:spacing w:after="10"/>
            </w:pPr>
            <w:r>
              <w:t>ICW Group / San Diego, CA / June 2016 - Present</w:t>
            </w:r>
          </w:p>
          <w:p w14:paraId="52D91E62" w14:textId="3A8B8525" w:rsidR="00817619" w:rsidRPr="00A6425D" w:rsidRDefault="00A0539F" w:rsidP="00E539E2">
            <w:pPr>
              <w:pStyle w:val="JobDescription"/>
              <w:spacing w:after="10" w:line="276" w:lineRule="auto"/>
              <w:rPr>
                <w:rStyle w:val="JobDescriptionChar"/>
              </w:rPr>
            </w:pPr>
            <w:r>
              <w:t>U</w:t>
            </w:r>
            <w:r w:rsidRPr="00A0539F">
              <w:t xml:space="preserve">tilize mathematical modeling and analytical techniques to estimate and manage risks. </w:t>
            </w:r>
            <w:r>
              <w:t>S</w:t>
            </w:r>
            <w:r w:rsidRPr="00A0539F">
              <w:t>pecializ</w:t>
            </w:r>
            <w:r>
              <w:t>ing</w:t>
            </w:r>
            <w:r w:rsidRPr="00A0539F">
              <w:t xml:space="preserve"> in workers compensation pricing, </w:t>
            </w:r>
            <w:r>
              <w:t xml:space="preserve">I </w:t>
            </w:r>
            <w:r w:rsidRPr="00A0539F">
              <w:t>build mathematical models, analyzing data, and provid</w:t>
            </w:r>
            <w:r>
              <w:t>e</w:t>
            </w:r>
            <w:r w:rsidRPr="00A0539F">
              <w:t xml:space="preserve"> insights to support informed decision-making.</w:t>
            </w:r>
          </w:p>
          <w:p w14:paraId="549D773D" w14:textId="32EA3BB9" w:rsidR="00817619" w:rsidRDefault="00817619" w:rsidP="00E539E2">
            <w:pPr>
              <w:pStyle w:val="ListBullet"/>
              <w:spacing w:after="40" w:line="276" w:lineRule="auto"/>
              <w:ind w:left="576" w:hanging="288"/>
            </w:pPr>
            <w:r w:rsidRPr="00817619">
              <w:t xml:space="preserve">Automate </w:t>
            </w:r>
            <w:r w:rsidR="00AB1DCA">
              <w:t xml:space="preserve">data exploration, </w:t>
            </w:r>
            <w:r w:rsidR="00A0539F">
              <w:t>transforming</w:t>
            </w:r>
            <w:r w:rsidRPr="00817619">
              <w:t xml:space="preserve">, uploading, and manipulation tasks using VBA, R, SQL, Python, </w:t>
            </w:r>
            <w:r w:rsidR="00A0539F">
              <w:t>Shell</w:t>
            </w:r>
            <w:r w:rsidRPr="00817619">
              <w:t xml:space="preserve"> Scripts, Ansible, and other tools</w:t>
            </w:r>
            <w:r w:rsidR="00FC205D">
              <w:t>.</w:t>
            </w:r>
          </w:p>
          <w:p w14:paraId="3E9D5901" w14:textId="5F01F036" w:rsidR="00AB1DCA" w:rsidRDefault="00B47FD3" w:rsidP="00E539E2">
            <w:pPr>
              <w:pStyle w:val="ListBullet"/>
              <w:spacing w:after="40" w:line="276" w:lineRule="auto"/>
              <w:ind w:left="576" w:hanging="288"/>
            </w:pPr>
            <w:r>
              <w:t>Buil</w:t>
            </w:r>
            <w:r w:rsidR="00A0539F">
              <w:t>d</w:t>
            </w:r>
            <w:r w:rsidR="00AB1DCA">
              <w:t xml:space="preserve"> machine learning models to </w:t>
            </w:r>
            <w:r>
              <w:t>predict future losses, expenses, and premium</w:t>
            </w:r>
            <w:r w:rsidR="00FC205D">
              <w:t>.</w:t>
            </w:r>
          </w:p>
          <w:p w14:paraId="5F0207E2" w14:textId="686936CF" w:rsidR="00817619" w:rsidRDefault="00817619" w:rsidP="00E539E2">
            <w:pPr>
              <w:pStyle w:val="ListBullet"/>
              <w:spacing w:after="40" w:line="276" w:lineRule="auto"/>
              <w:ind w:left="576" w:hanging="288"/>
            </w:pPr>
            <w:r w:rsidRPr="00817619">
              <w:t xml:space="preserve">Conduct actuarial analyses on loss forecasting, credibility weighting, territorial segmentation, and other studies to offer competitive </w:t>
            </w:r>
            <w:r w:rsidR="00690B4E">
              <w:t xml:space="preserve">and accurate </w:t>
            </w:r>
            <w:r w:rsidRPr="00817619">
              <w:t>prices</w:t>
            </w:r>
            <w:r w:rsidR="00FC205D">
              <w:t>.</w:t>
            </w:r>
          </w:p>
          <w:p w14:paraId="46F12960" w14:textId="27689252" w:rsidR="00817619" w:rsidRDefault="00690B4E" w:rsidP="00E539E2">
            <w:pPr>
              <w:pStyle w:val="ListBullet"/>
              <w:spacing w:after="40" w:line="276" w:lineRule="auto"/>
              <w:ind w:left="576" w:hanging="288"/>
            </w:pPr>
            <w:r>
              <w:t>Train</w:t>
            </w:r>
            <w:r w:rsidR="00817619">
              <w:t xml:space="preserve"> junior analysts in developing</w:t>
            </w:r>
            <w:r>
              <w:t xml:space="preserve"> backend</w:t>
            </w:r>
            <w:r w:rsidR="00817619">
              <w:t xml:space="preserve"> pricing applications</w:t>
            </w:r>
            <w:r>
              <w:t>, lead</w:t>
            </w:r>
            <w:r w:rsidR="00817619">
              <w:t xml:space="preserve"> monthly</w:t>
            </w:r>
            <w:r>
              <w:t xml:space="preserve"> pricing release</w:t>
            </w:r>
            <w:r w:rsidR="00817619">
              <w:t xml:space="preserve"> deployments, utilizing Git to manage code base, and more</w:t>
            </w:r>
            <w:r w:rsidR="00FC205D">
              <w:t>.</w:t>
            </w:r>
          </w:p>
          <w:p w14:paraId="0FCAD994" w14:textId="167DFA00" w:rsidR="00D27813" w:rsidRPr="00997E86" w:rsidRDefault="00D27813" w:rsidP="00CD6069">
            <w:pPr>
              <w:pStyle w:val="Heading1"/>
            </w:pPr>
            <w:r>
              <w:t>Skills</w:t>
            </w:r>
            <w:r w:rsidR="009C0F69">
              <w:t xml:space="preserve"> &amp; technologies</w:t>
            </w:r>
          </w:p>
          <w:p w14:paraId="038EC8FB" w14:textId="7BF7CAAC" w:rsidR="00D27813" w:rsidRPr="00997E86" w:rsidRDefault="00D27813" w:rsidP="00CD6069">
            <w:pPr>
              <w:pStyle w:val="ListBullet"/>
              <w:numPr>
                <w:ilvl w:val="0"/>
                <w:numId w:val="0"/>
              </w:num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C271581" wp14:editId="7FC1104A">
                  <wp:extent cx="4512128" cy="1975485"/>
                  <wp:effectExtent l="0" t="0" r="3175" b="5715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152D21" w:rsidRPr="00997E86" w14:paraId="6D23DFE9" w14:textId="77777777" w:rsidTr="000232A7">
        <w:trPr>
          <w:trHeight w:val="20"/>
        </w:trPr>
        <w:tc>
          <w:tcPr>
            <w:tcW w:w="540" w:type="dxa"/>
            <w:vAlign w:val="center"/>
          </w:tcPr>
          <w:p w14:paraId="5FEDEA20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A8A3771" wp14:editId="437D9C8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F136F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453BC79C" w14:textId="57A8DF34" w:rsidR="00817619" w:rsidRPr="00B03ED5" w:rsidRDefault="00000000" w:rsidP="00CD6069">
            <w:pPr>
              <w:pStyle w:val="Contact"/>
            </w:pPr>
            <w:hyperlink r:id="rId19" w:history="1">
              <w:r w:rsidR="00633CE3" w:rsidRPr="00992D0D">
                <w:rPr>
                  <w:rStyle w:val="Hyperlink"/>
                </w:rPr>
                <w:t>briantran.math@gmail.com</w:t>
              </w:r>
            </w:hyperlink>
          </w:p>
        </w:tc>
        <w:tc>
          <w:tcPr>
            <w:tcW w:w="270" w:type="dxa"/>
          </w:tcPr>
          <w:p w14:paraId="21657A6C" w14:textId="77777777" w:rsidR="00817619" w:rsidRPr="00997E86" w:rsidRDefault="00817619" w:rsidP="00CD6069"/>
        </w:tc>
        <w:tc>
          <w:tcPr>
            <w:tcW w:w="6978" w:type="dxa"/>
            <w:vMerge/>
          </w:tcPr>
          <w:p w14:paraId="4D165767" w14:textId="56F72C24" w:rsidR="00817619" w:rsidRPr="00997E86" w:rsidRDefault="00817619" w:rsidP="00CD6069">
            <w:pPr>
              <w:pStyle w:val="ListBullet"/>
            </w:pPr>
          </w:p>
        </w:tc>
      </w:tr>
      <w:tr w:rsidR="00152D21" w:rsidRPr="00CD2FD2" w14:paraId="4963499A" w14:textId="77777777" w:rsidTr="000232A7">
        <w:trPr>
          <w:trHeight w:val="20"/>
        </w:trPr>
        <w:tc>
          <w:tcPr>
            <w:tcW w:w="540" w:type="dxa"/>
            <w:vAlign w:val="center"/>
          </w:tcPr>
          <w:p w14:paraId="1451D127" w14:textId="65796281" w:rsidR="00817619" w:rsidRPr="00621B5C" w:rsidRDefault="00912362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CC4E6BF" wp14:editId="28D51F34">
                      <wp:extent cx="213066" cy="213066"/>
                      <wp:effectExtent l="0" t="0" r="0" b="0"/>
                      <wp:docPr id="1707774600" name="Group 170777460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398327531" name="Rectangle 39832753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46961067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B822AF" id="Group 170777460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">
                      <v:rect id="Rectangle 39832753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">
                        <v:imagedata r:id="rId22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21D1810A" w14:textId="358E9441" w:rsidR="00817619" w:rsidRPr="00B03ED5" w:rsidRDefault="00000000" w:rsidP="00CD6069">
            <w:pPr>
              <w:pStyle w:val="Contact"/>
            </w:pPr>
            <w:hyperlink r:id="rId23" w:history="1">
              <w:r w:rsidR="00912362" w:rsidRPr="00912362">
                <w:rPr>
                  <w:rStyle w:val="Hyperlink"/>
                </w:rPr>
                <w:t>github.com/</w:t>
              </w:r>
              <w:proofErr w:type="spellStart"/>
              <w:r w:rsidR="00912362" w:rsidRPr="00912362">
                <w:rPr>
                  <w:rStyle w:val="Hyperlink"/>
                </w:rPr>
                <w:t>exobrian</w:t>
              </w:r>
              <w:proofErr w:type="spellEnd"/>
            </w:hyperlink>
          </w:p>
        </w:tc>
        <w:tc>
          <w:tcPr>
            <w:tcW w:w="270" w:type="dxa"/>
          </w:tcPr>
          <w:p w14:paraId="7D501520" w14:textId="77777777" w:rsidR="00817619" w:rsidRPr="00997E86" w:rsidRDefault="00817619" w:rsidP="00CD6069"/>
        </w:tc>
        <w:tc>
          <w:tcPr>
            <w:tcW w:w="6978" w:type="dxa"/>
            <w:vMerge/>
          </w:tcPr>
          <w:p w14:paraId="42E7959C" w14:textId="015DAEE6" w:rsidR="00817619" w:rsidRPr="00CD2FD2" w:rsidRDefault="00817619" w:rsidP="00CD6069">
            <w:pPr>
              <w:pStyle w:val="ListBullet"/>
              <w:rPr>
                <w:lang w:val="it-IT"/>
              </w:rPr>
            </w:pPr>
          </w:p>
        </w:tc>
      </w:tr>
      <w:tr w:rsidR="00152D21" w:rsidRPr="00997E86" w14:paraId="36C81168" w14:textId="77777777" w:rsidTr="000232A7">
        <w:trPr>
          <w:trHeight w:val="20"/>
        </w:trPr>
        <w:tc>
          <w:tcPr>
            <w:tcW w:w="540" w:type="dxa"/>
            <w:vAlign w:val="center"/>
          </w:tcPr>
          <w:p w14:paraId="010B812D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A17B49A" wp14:editId="0A784B1F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A288BF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6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316741DD" w14:textId="3223C2EF" w:rsidR="00817619" w:rsidRPr="00B03ED5" w:rsidRDefault="00000000" w:rsidP="00CD6069">
            <w:pPr>
              <w:pStyle w:val="Contact"/>
            </w:pPr>
            <w:hyperlink r:id="rId27" w:history="1">
              <w:r w:rsidR="000232A7" w:rsidRPr="00677A86">
                <w:rPr>
                  <w:rStyle w:val="Hyperlink"/>
                </w:rPr>
                <w:t>linkedin.com/in/</w:t>
              </w:r>
              <w:proofErr w:type="spellStart"/>
              <w:r w:rsidR="000232A7" w:rsidRPr="00677A86">
                <w:rPr>
                  <w:rStyle w:val="Hyperlink"/>
                </w:rPr>
                <w:t>briantran</w:t>
              </w:r>
              <w:proofErr w:type="spellEnd"/>
              <w:r w:rsidR="000232A7" w:rsidRPr="00677A86">
                <w:rPr>
                  <w:rStyle w:val="Hyperlink"/>
                </w:rPr>
                <w:t>-math</w:t>
              </w:r>
            </w:hyperlink>
          </w:p>
        </w:tc>
        <w:tc>
          <w:tcPr>
            <w:tcW w:w="270" w:type="dxa"/>
          </w:tcPr>
          <w:p w14:paraId="61567CB2" w14:textId="77777777" w:rsidR="00817619" w:rsidRPr="00997E86" w:rsidRDefault="00817619" w:rsidP="00CD6069"/>
        </w:tc>
        <w:tc>
          <w:tcPr>
            <w:tcW w:w="6978" w:type="dxa"/>
            <w:vMerge/>
          </w:tcPr>
          <w:p w14:paraId="25D6A6C1" w14:textId="28C87FA5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11495D33" w14:textId="77777777" w:rsidTr="000232A7">
        <w:trPr>
          <w:trHeight w:val="513"/>
        </w:trPr>
        <w:tc>
          <w:tcPr>
            <w:tcW w:w="540" w:type="dxa"/>
            <w:vAlign w:val="center"/>
          </w:tcPr>
          <w:p w14:paraId="2C6D250A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98EFA7B" wp14:editId="3D2C1308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876C3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7232ABC0" w14:textId="20FA189A" w:rsidR="00817619" w:rsidRPr="00B03ED5" w:rsidRDefault="00000000" w:rsidP="00CD6069">
            <w:pPr>
              <w:pStyle w:val="Contact"/>
            </w:pPr>
            <w:hyperlink r:id="rId30" w:history="1">
              <w:r w:rsidR="000232A7">
                <w:rPr>
                  <w:rStyle w:val="Hyperlink"/>
                </w:rPr>
                <w:t>linktr.ee/</w:t>
              </w:r>
              <w:proofErr w:type="spellStart"/>
              <w:r w:rsidR="000232A7">
                <w:rPr>
                  <w:rStyle w:val="Hyperlink"/>
                </w:rPr>
                <w:t>briantran.dev</w:t>
              </w:r>
              <w:proofErr w:type="spellEnd"/>
            </w:hyperlink>
          </w:p>
        </w:tc>
        <w:tc>
          <w:tcPr>
            <w:tcW w:w="270" w:type="dxa"/>
          </w:tcPr>
          <w:p w14:paraId="1CF3CAA8" w14:textId="77777777" w:rsidR="00817619" w:rsidRPr="00997E86" w:rsidRDefault="00817619" w:rsidP="00CD6069"/>
        </w:tc>
        <w:tc>
          <w:tcPr>
            <w:tcW w:w="6978" w:type="dxa"/>
            <w:vMerge/>
          </w:tcPr>
          <w:p w14:paraId="04DC44D5" w14:textId="7D88CA8F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2A108ED7" w14:textId="77777777" w:rsidTr="000232A7">
        <w:trPr>
          <w:trHeight w:val="778"/>
        </w:trPr>
        <w:tc>
          <w:tcPr>
            <w:tcW w:w="4140" w:type="dxa"/>
            <w:gridSpan w:val="3"/>
            <w:shd w:val="clear" w:color="auto" w:fill="auto"/>
          </w:tcPr>
          <w:sdt>
            <w:sdtPr>
              <w:id w:val="-1663241839"/>
              <w:placeholder>
                <w:docPart w:val="8942282CD2374F1BB83B9421762A8D00"/>
              </w:placeholder>
              <w:temporary/>
              <w:showingPlcHdr/>
              <w15:appearance w15:val="hidden"/>
            </w:sdtPr>
            <w:sdtContent>
              <w:p w14:paraId="5A92949C" w14:textId="77777777" w:rsidR="00817619" w:rsidRDefault="00817619" w:rsidP="00CD6069">
                <w:pPr>
                  <w:pStyle w:val="Heading1"/>
                  <w:spacing w:before="60" w:after="60"/>
                  <w:rPr>
                    <w:rFonts w:eastAsiaTheme="minorHAnsi" w:cstheme="minorBidi"/>
                    <w:caps w:val="0"/>
                    <w:color w:val="262626" w:themeColor="text1" w:themeTint="D9"/>
                    <w:spacing w:val="0"/>
                    <w:sz w:val="18"/>
                    <w:szCs w:val="18"/>
                  </w:rPr>
                </w:pPr>
                <w:r w:rsidRPr="007772B1">
                  <w:t>ABOUT ME</w:t>
                </w:r>
              </w:p>
            </w:sdtContent>
          </w:sdt>
          <w:p w14:paraId="0C258FCE" w14:textId="7B6EBDE2" w:rsidR="00D82DD2" w:rsidRDefault="00D82DD2" w:rsidP="00CD6069">
            <w:pPr>
              <w:rPr>
                <w:sz w:val="17"/>
                <w:szCs w:val="17"/>
              </w:rPr>
            </w:pPr>
            <w:r w:rsidRPr="00D82DD2">
              <w:rPr>
                <w:sz w:val="17"/>
                <w:szCs w:val="17"/>
              </w:rPr>
              <w:t xml:space="preserve">I am an experienced Actuarial Analyst with a passion for software engineering. Proficient in Python, </w:t>
            </w:r>
            <w:r>
              <w:rPr>
                <w:sz w:val="17"/>
                <w:szCs w:val="17"/>
              </w:rPr>
              <w:t xml:space="preserve">Java, </w:t>
            </w:r>
            <w:r w:rsidRPr="00D82DD2">
              <w:rPr>
                <w:sz w:val="17"/>
                <w:szCs w:val="17"/>
              </w:rPr>
              <w:t xml:space="preserve">R, SQL, VBA, </w:t>
            </w:r>
            <w:r>
              <w:rPr>
                <w:sz w:val="17"/>
                <w:szCs w:val="17"/>
              </w:rPr>
              <w:t>and more,</w:t>
            </w:r>
            <w:r w:rsidRPr="00D82DD2">
              <w:rPr>
                <w:sz w:val="17"/>
                <w:szCs w:val="17"/>
              </w:rPr>
              <w:t xml:space="preserve"> I specialize in automating tasks, optimizing processes, and delivering impactful solutions. </w:t>
            </w:r>
          </w:p>
          <w:p w14:paraId="46891B62" w14:textId="0E23BD65" w:rsidR="00817619" w:rsidRPr="00D82DD2" w:rsidRDefault="00D82DD2" w:rsidP="00CD6069">
            <w:pPr>
              <w:rPr>
                <w:sz w:val="17"/>
                <w:szCs w:val="17"/>
              </w:rPr>
            </w:pPr>
            <w:r w:rsidRPr="00D82DD2">
              <w:rPr>
                <w:sz w:val="17"/>
                <w:szCs w:val="17"/>
              </w:rPr>
              <w:t>With expertise in building scalable webservices, designing robust APIs, and implementing quality assurance practices, I bring a software engineering mindset to every project. Collaboration, innovation, and continuous improvement drive my approach as I deliver efficient solutions.</w:t>
            </w:r>
          </w:p>
        </w:tc>
        <w:tc>
          <w:tcPr>
            <w:tcW w:w="270" w:type="dxa"/>
            <w:shd w:val="clear" w:color="auto" w:fill="auto"/>
          </w:tcPr>
          <w:p w14:paraId="14EC5EBD" w14:textId="77777777" w:rsidR="00817619" w:rsidRPr="00997E86" w:rsidRDefault="00817619" w:rsidP="00CD6069"/>
        </w:tc>
        <w:tc>
          <w:tcPr>
            <w:tcW w:w="6978" w:type="dxa"/>
            <w:vMerge/>
            <w:shd w:val="clear" w:color="auto" w:fill="auto"/>
          </w:tcPr>
          <w:p w14:paraId="211B296A" w14:textId="6D56046B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1797BEBA" w14:textId="77777777" w:rsidTr="000232A7">
        <w:trPr>
          <w:trHeight w:val="5364"/>
        </w:trPr>
        <w:tc>
          <w:tcPr>
            <w:tcW w:w="4140" w:type="dxa"/>
            <w:gridSpan w:val="3"/>
          </w:tcPr>
          <w:sdt>
            <w:sdtPr>
              <w:id w:val="434569950"/>
              <w:placeholder>
                <w:docPart w:val="3D992DD937AA49FE9C3F24E00B071F45"/>
              </w:placeholder>
              <w:temporary/>
              <w:showingPlcHdr/>
              <w15:appearance w15:val="hidden"/>
            </w:sdtPr>
            <w:sdtContent>
              <w:p w14:paraId="363BE718" w14:textId="77777777" w:rsidR="00817619" w:rsidRDefault="00817619" w:rsidP="00CD6069">
                <w:pPr>
                  <w:pStyle w:val="Heading1"/>
                  <w:spacing w:after="60"/>
                </w:pPr>
                <w:r>
                  <w:t>Education</w:t>
                </w:r>
              </w:p>
            </w:sdtContent>
          </w:sdt>
          <w:p w14:paraId="24146108" w14:textId="77777777" w:rsidR="00817619" w:rsidRPr="00586084" w:rsidRDefault="00817619" w:rsidP="00CD6069">
            <w:pPr>
              <w:pStyle w:val="Heading1"/>
              <w:spacing w:after="0" w:line="240" w:lineRule="auto"/>
              <w:rPr>
                <w:caps w:val="0"/>
                <w:spacing w:val="0"/>
                <w:sz w:val="22"/>
                <w:szCs w:val="26"/>
              </w:rPr>
            </w:pPr>
            <w:r w:rsidRPr="00586084">
              <w:rPr>
                <w:caps w:val="0"/>
                <w:spacing w:val="0"/>
                <w:sz w:val="22"/>
                <w:szCs w:val="26"/>
              </w:rPr>
              <w:t>B.S. Applied Mathematics</w:t>
            </w:r>
          </w:p>
          <w:p w14:paraId="424D25B5" w14:textId="5F82013D" w:rsidR="00817619" w:rsidRPr="00586084" w:rsidRDefault="00817619" w:rsidP="00CD6069">
            <w:pPr>
              <w:pStyle w:val="JobDescription"/>
              <w:spacing w:line="240" w:lineRule="auto"/>
            </w:pPr>
            <w:r w:rsidRPr="00586084">
              <w:t>California State University Polytechnic, Pomona</w:t>
            </w:r>
          </w:p>
          <w:p w14:paraId="33FE8A05" w14:textId="33EF3453" w:rsidR="00817619" w:rsidRDefault="00817619" w:rsidP="00CD6069">
            <w:pPr>
              <w:pStyle w:val="JobDescription"/>
              <w:spacing w:line="240" w:lineRule="auto"/>
            </w:pPr>
            <w:r w:rsidRPr="00586084">
              <w:t>Magna Cum Laude, GPA: 3.</w:t>
            </w:r>
            <w:r w:rsidR="00127470">
              <w:t>7</w:t>
            </w:r>
            <w:r w:rsidRPr="00586084">
              <w:t>7</w:t>
            </w:r>
          </w:p>
          <w:p w14:paraId="57262D33" w14:textId="77777777" w:rsidR="00817619" w:rsidRDefault="00817619" w:rsidP="00CD6069">
            <w:pPr>
              <w:pStyle w:val="JobDescription"/>
              <w:spacing w:line="240" w:lineRule="auto"/>
            </w:pPr>
            <w:r w:rsidRPr="00586084">
              <w:t xml:space="preserve">President’s List </w:t>
            </w:r>
            <w:r>
              <w:t>2015-2016</w:t>
            </w:r>
          </w:p>
          <w:p w14:paraId="5602FACE" w14:textId="77777777" w:rsidR="008C64BA" w:rsidRDefault="008C64BA" w:rsidP="00CD6069">
            <w:pPr>
              <w:pStyle w:val="JobDescription"/>
              <w:spacing w:line="240" w:lineRule="auto"/>
            </w:pPr>
          </w:p>
          <w:p w14:paraId="375BA0A6" w14:textId="2966702B" w:rsidR="00133FE0" w:rsidRPr="00133FE0" w:rsidRDefault="00633CE3" w:rsidP="00B15051">
            <w:pPr>
              <w:pStyle w:val="Heading1"/>
              <w:spacing w:after="60"/>
              <w:jc w:val="both"/>
            </w:pPr>
            <w:r>
              <w:t>Relevant</w:t>
            </w:r>
            <w:r w:rsidR="00152D21" w:rsidRPr="00152D21">
              <w:t xml:space="preserve"> </w:t>
            </w:r>
            <w:r w:rsidR="00367D7F" w:rsidRPr="00152D21">
              <w:t>Project</w:t>
            </w:r>
            <w:r w:rsidR="00152D21" w:rsidRPr="00152D21">
              <w:t>s</w:t>
            </w:r>
            <w:r w:rsidR="00133FE0">
              <w:rPr>
                <w:noProof/>
              </w:rPr>
              <w:drawing>
                <wp:inline distT="0" distB="0" distL="0" distR="0" wp14:anchorId="6BB4C233" wp14:editId="027095BF">
                  <wp:extent cx="2484755" cy="1917700"/>
                  <wp:effectExtent l="0" t="0" r="10795" b="635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1" r:lo="rId32" r:qs="rId33" r:cs="rId34"/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512EC0E4" w14:textId="77777777" w:rsidR="00817619" w:rsidRPr="00997E86" w:rsidRDefault="00817619" w:rsidP="00CD6069">
            <w:pPr>
              <w:pStyle w:val="Heading1"/>
            </w:pPr>
          </w:p>
        </w:tc>
        <w:tc>
          <w:tcPr>
            <w:tcW w:w="6978" w:type="dxa"/>
            <w:vMerge/>
          </w:tcPr>
          <w:p w14:paraId="5D36BA59" w14:textId="7F587B07" w:rsidR="00817619" w:rsidRPr="006C2DFF" w:rsidRDefault="00817619" w:rsidP="00CD6069">
            <w:pPr>
              <w:pStyle w:val="ListBullet"/>
            </w:pPr>
          </w:p>
        </w:tc>
      </w:tr>
    </w:tbl>
    <w:p w14:paraId="337CA99B" w14:textId="1368E798" w:rsidR="005A20B8" w:rsidRDefault="001816B1" w:rsidP="001816B1">
      <w:pPr>
        <w:tabs>
          <w:tab w:val="left" w:pos="3104"/>
          <w:tab w:val="left" w:pos="7116"/>
          <w:tab w:val="left" w:pos="8172"/>
        </w:tabs>
      </w:pPr>
      <w:r>
        <w:tab/>
      </w:r>
    </w:p>
    <w:sectPr w:rsidR="005A20B8" w:rsidSect="004508A1">
      <w:headerReference w:type="default" r:id="rId36"/>
      <w:footerReference w:type="default" r:id="rId37"/>
      <w:pgSz w:w="12240" w:h="15840"/>
      <w:pgMar w:top="576" w:right="576" w:bottom="0" w:left="576" w:header="144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EAB3C" w14:textId="77777777" w:rsidR="0025796C" w:rsidRDefault="0025796C" w:rsidP="00B21D64">
      <w:pPr>
        <w:spacing w:after="0" w:line="240" w:lineRule="auto"/>
      </w:pPr>
      <w:r>
        <w:separator/>
      </w:r>
    </w:p>
  </w:endnote>
  <w:endnote w:type="continuationSeparator" w:id="0">
    <w:p w14:paraId="0C99AF92" w14:textId="77777777" w:rsidR="0025796C" w:rsidRDefault="0025796C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5DD" w14:textId="371B28AD" w:rsidR="00A96376" w:rsidRPr="0032397D" w:rsidRDefault="003610B1" w:rsidP="003610B1">
    <w:pPr>
      <w:pStyle w:val="Footer"/>
      <w:jc w:val="right"/>
      <w:rPr>
        <w:sz w:val="16"/>
        <w:szCs w:val="16"/>
      </w:rPr>
    </w:pPr>
    <w:r w:rsidRPr="0032397D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F4BA57" wp14:editId="336674EA">
              <wp:simplePos x="0" y="0"/>
              <wp:positionH relativeFrom="page">
                <wp:posOffset>0</wp:posOffset>
              </wp:positionH>
              <wp:positionV relativeFrom="page">
                <wp:posOffset>9481457</wp:posOffset>
              </wp:positionV>
              <wp:extent cx="7811770" cy="568144"/>
              <wp:effectExtent l="0" t="0" r="0" b="381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770" cy="568144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31DF9F" id="Rectangle 8" o:spid="_x0000_s1026" alt="&quot;&quot;" style="position:absolute;margin-left:0;margin-top:746.55pt;width:615.1pt;height:44.75pt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" fillcolor="#cdedda [3207]" stroked="f" strokeweight="1pt">
              <w10:wrap anchorx="page" anchory="page"/>
            </v:rect>
          </w:pict>
        </mc:Fallback>
      </mc:AlternateContent>
    </w:r>
    <w:sdt>
      <w:sdtPr>
        <w:rPr>
          <w:sz w:val="16"/>
          <w:szCs w:val="16"/>
        </w:rPr>
        <w:alias w:val="Keywords"/>
        <w:tag w:val=""/>
        <w:id w:val="-1653676572"/>
        <w:placeholder>
          <w:docPart w:val="E6CA5862611946D8B113E4CC7FB394F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372DB3">
          <w:rPr>
            <w:sz w:val="16"/>
            <w:szCs w:val="16"/>
          </w:rPr>
          <w:t>Java; Python; JavaScript; SQL (e.g., MSSQL, MySQL); HTML; CSS; Back-end frameworks (e.g., Flask, Spring Boot); Agile software development; Git/GitHub; RESTful APIs; SOAP APIs; Cloud computing (e.g., AWS EC2); Unit Testing (e.g., JUnit); Object-oriented programming (OOP); JIRA; Containerization (e.g., Docker); Python Data Analysis (e.g., Pandas, Scikit-learn); XML; JSON; Problem-solving and critical thinking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44D9C" w14:textId="77777777" w:rsidR="0025796C" w:rsidRDefault="0025796C" w:rsidP="00B21D64">
      <w:pPr>
        <w:spacing w:after="0" w:line="240" w:lineRule="auto"/>
      </w:pPr>
      <w:r>
        <w:separator/>
      </w:r>
    </w:p>
  </w:footnote>
  <w:footnote w:type="continuationSeparator" w:id="0">
    <w:p w14:paraId="6BA7C9B5" w14:textId="77777777" w:rsidR="0025796C" w:rsidRDefault="0025796C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76FD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E6E4D11" wp14:editId="5E24555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3632885"/>
              <wp:effectExtent l="0" t="0" r="0" b="571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3632885"/>
                        <a:chOff x="0" y="0"/>
                        <a:chExt cx="7794580" cy="3632790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1" y="1780972"/>
                          <a:ext cx="2693772" cy="18518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97FFD0" id="Group 129" o:spid="_x0000_s1026" alt="&quot;&quot;" style="position:absolute;margin-left:0;margin-top:0;width:613.75pt;height:286.05pt;z-index:251655168;mso-width-percent:1000;mso-position-horizontal:center;mso-position-horizontal-relative:page;mso-position-vertical:top;mso-position-vertical-relative:page;mso-width-percent:1000;mso-height-relative:margin" coordsize="77945,36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09;width:26937;height:18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288"/>
        </w:tabs>
        <w:ind w:left="288" w:hanging="360"/>
      </w:pPr>
      <w:rPr>
        <w:rFonts w:ascii="Symbol" w:hAnsi="Symbol" w:hint="default"/>
      </w:rPr>
    </w:lvl>
  </w:abstractNum>
  <w:abstractNum w:abstractNumId="1" w15:restartNumberingAfterBreak="0">
    <w:nsid w:val="018B5F6A"/>
    <w:multiLevelType w:val="hybridMultilevel"/>
    <w:tmpl w:val="4A3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4688313">
    <w:abstractNumId w:val="7"/>
  </w:num>
  <w:num w:numId="2" w16cid:durableId="351608879">
    <w:abstractNumId w:val="9"/>
  </w:num>
  <w:num w:numId="3" w16cid:durableId="880047437">
    <w:abstractNumId w:val="6"/>
  </w:num>
  <w:num w:numId="4" w16cid:durableId="1670451149">
    <w:abstractNumId w:val="3"/>
  </w:num>
  <w:num w:numId="5" w16cid:durableId="1831284712">
    <w:abstractNumId w:val="5"/>
  </w:num>
  <w:num w:numId="6" w16cid:durableId="889069690">
    <w:abstractNumId w:val="8"/>
  </w:num>
  <w:num w:numId="7" w16cid:durableId="1818188010">
    <w:abstractNumId w:val="0"/>
  </w:num>
  <w:num w:numId="8" w16cid:durableId="271592619">
    <w:abstractNumId w:val="2"/>
  </w:num>
  <w:num w:numId="9" w16cid:durableId="1684895012">
    <w:abstractNumId w:val="4"/>
  </w:num>
  <w:num w:numId="10" w16cid:durableId="13403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F1"/>
    <w:rsid w:val="00001226"/>
    <w:rsid w:val="000161E1"/>
    <w:rsid w:val="00021303"/>
    <w:rsid w:val="00022C66"/>
    <w:rsid w:val="000232A7"/>
    <w:rsid w:val="00041BE7"/>
    <w:rsid w:val="00107E81"/>
    <w:rsid w:val="00126D5A"/>
    <w:rsid w:val="00127470"/>
    <w:rsid w:val="00133FE0"/>
    <w:rsid w:val="00144072"/>
    <w:rsid w:val="00152D21"/>
    <w:rsid w:val="001816B1"/>
    <w:rsid w:val="001B35B7"/>
    <w:rsid w:val="0021475C"/>
    <w:rsid w:val="0025796C"/>
    <w:rsid w:val="00275CAB"/>
    <w:rsid w:val="0032397D"/>
    <w:rsid w:val="003610B1"/>
    <w:rsid w:val="003659BE"/>
    <w:rsid w:val="00367D7F"/>
    <w:rsid w:val="00372DB3"/>
    <w:rsid w:val="003C0BB5"/>
    <w:rsid w:val="003F651E"/>
    <w:rsid w:val="004067B9"/>
    <w:rsid w:val="004103C0"/>
    <w:rsid w:val="004508A1"/>
    <w:rsid w:val="00452292"/>
    <w:rsid w:val="004865C2"/>
    <w:rsid w:val="004B4147"/>
    <w:rsid w:val="00552998"/>
    <w:rsid w:val="00552F9B"/>
    <w:rsid w:val="00554601"/>
    <w:rsid w:val="005636A7"/>
    <w:rsid w:val="00586084"/>
    <w:rsid w:val="005A20B8"/>
    <w:rsid w:val="005B7DB3"/>
    <w:rsid w:val="0061400D"/>
    <w:rsid w:val="00621B5C"/>
    <w:rsid w:val="00633CE3"/>
    <w:rsid w:val="00663F53"/>
    <w:rsid w:val="00690B4E"/>
    <w:rsid w:val="006C2DFF"/>
    <w:rsid w:val="00704063"/>
    <w:rsid w:val="007571B5"/>
    <w:rsid w:val="007671DB"/>
    <w:rsid w:val="007772B1"/>
    <w:rsid w:val="007F138B"/>
    <w:rsid w:val="00817619"/>
    <w:rsid w:val="008424CE"/>
    <w:rsid w:val="0088296B"/>
    <w:rsid w:val="00890F1A"/>
    <w:rsid w:val="008C64BA"/>
    <w:rsid w:val="008E2197"/>
    <w:rsid w:val="00912362"/>
    <w:rsid w:val="009306E5"/>
    <w:rsid w:val="00997E86"/>
    <w:rsid w:val="009A1447"/>
    <w:rsid w:val="009B7D45"/>
    <w:rsid w:val="009C0F69"/>
    <w:rsid w:val="009E1CF1"/>
    <w:rsid w:val="009E5BFB"/>
    <w:rsid w:val="00A0539F"/>
    <w:rsid w:val="00A1414C"/>
    <w:rsid w:val="00A21AF8"/>
    <w:rsid w:val="00A6425D"/>
    <w:rsid w:val="00A96145"/>
    <w:rsid w:val="00A96376"/>
    <w:rsid w:val="00AB1DCA"/>
    <w:rsid w:val="00B03ED5"/>
    <w:rsid w:val="00B15051"/>
    <w:rsid w:val="00B21D64"/>
    <w:rsid w:val="00B47FD3"/>
    <w:rsid w:val="00B64EC4"/>
    <w:rsid w:val="00B73E22"/>
    <w:rsid w:val="00B86ED4"/>
    <w:rsid w:val="00BB7CE4"/>
    <w:rsid w:val="00BC33C3"/>
    <w:rsid w:val="00BD07F3"/>
    <w:rsid w:val="00BF0DAF"/>
    <w:rsid w:val="00C05345"/>
    <w:rsid w:val="00C344AA"/>
    <w:rsid w:val="00C37B1A"/>
    <w:rsid w:val="00C777FF"/>
    <w:rsid w:val="00CB761D"/>
    <w:rsid w:val="00CD2FD2"/>
    <w:rsid w:val="00CD3677"/>
    <w:rsid w:val="00CD6069"/>
    <w:rsid w:val="00CD7A0A"/>
    <w:rsid w:val="00CF1745"/>
    <w:rsid w:val="00D12DFD"/>
    <w:rsid w:val="00D27813"/>
    <w:rsid w:val="00D36BFB"/>
    <w:rsid w:val="00D62B7E"/>
    <w:rsid w:val="00D82DD2"/>
    <w:rsid w:val="00DB29C8"/>
    <w:rsid w:val="00DC137B"/>
    <w:rsid w:val="00E44BAC"/>
    <w:rsid w:val="00E539E2"/>
    <w:rsid w:val="00EC567E"/>
    <w:rsid w:val="00F71C02"/>
    <w:rsid w:val="00FA36D4"/>
    <w:rsid w:val="00FC205D"/>
    <w:rsid w:val="00FC6EA2"/>
    <w:rsid w:val="00FE456E"/>
    <w:rsid w:val="00F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BB8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586084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084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7.svg"/><Relationship Id="rId34" Type="http://schemas.openxmlformats.org/officeDocument/2006/relationships/diagramColors" Target="diagrams/colors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5" Type="http://schemas.openxmlformats.org/officeDocument/2006/relationships/image" Target="media/image9.svg"/><Relationship Id="rId33" Type="http://schemas.openxmlformats.org/officeDocument/2006/relationships/diagramQuickStyle" Target="diagrams/quickStyle1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6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diagramLayout" Target="diagrams/layout1.xm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hub.com/exobrian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briantran.math@gmail.com" TargetMode="External"/><Relationship Id="rId31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image" Target="media/image10.png"/><Relationship Id="rId27" Type="http://schemas.openxmlformats.org/officeDocument/2006/relationships/hyperlink" Target="http://www.linkedin.com/in/briantran-math" TargetMode="External"/><Relationship Id="rId30" Type="http://schemas.openxmlformats.org/officeDocument/2006/relationships/hyperlink" Target="https://linktr.ee/briantran.dev" TargetMode="External"/><Relationship Id="rId35" Type="http://schemas.microsoft.com/office/2007/relationships/diagramDrawing" Target="diagrams/drawing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_ran\AppData\Roaming\Microsoft\Templates\Modern%20initials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Years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 w="0">
              <a:solidFill>
                <a:schemeClr val="lt1">
                  <a:hueOff val="0"/>
                  <a:satOff val="0"/>
                  <a:lumOff val="0"/>
                </a:schemeClr>
              </a:solidFill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Linux</c:v>
                </c:pt>
                <c:pt idx="1">
                  <c:v>Docker</c:v>
                </c:pt>
                <c:pt idx="2">
                  <c:v>HTML/CSS</c:v>
                </c:pt>
                <c:pt idx="3">
                  <c:v>JavaScript</c:v>
                </c:pt>
                <c:pt idx="4">
                  <c:v>Spring Boot</c:v>
                </c:pt>
                <c:pt idx="5">
                  <c:v>Java</c:v>
                </c:pt>
                <c:pt idx="6">
                  <c:v>Python</c:v>
                </c:pt>
                <c:pt idx="7">
                  <c:v>Git</c:v>
                </c:pt>
                <c:pt idx="8">
                  <c:v>SOAP/REST</c:v>
                </c:pt>
                <c:pt idx="9">
                  <c:v>SQL</c:v>
                </c:pt>
                <c:pt idx="10">
                  <c:v>VBA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68-434F-B76E-436735FEB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3"/>
        <c:axId val="426162959"/>
        <c:axId val="426163439"/>
      </c:barChart>
      <c:catAx>
        <c:axId val="4261629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0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63439"/>
        <c:crosses val="autoZero"/>
        <c:auto val="1"/>
        <c:lblAlgn val="ctr"/>
        <c:lblOffset val="10"/>
        <c:tickLblSkip val="1"/>
        <c:noMultiLvlLbl val="0"/>
      </c:catAx>
      <c:valAx>
        <c:axId val="426163439"/>
        <c:scaling>
          <c:orientation val="minMax"/>
          <c:max val="7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900" b="0" i="0" u="none" strike="noStrike" kern="1000" cap="all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 of Experience</a:t>
                </a:r>
              </a:p>
            </c:rich>
          </c:tx>
          <c:layout>
            <c:manualLayout>
              <c:xMode val="edge"/>
              <c:yMode val="edge"/>
              <c:x val="0.36662037699832978"/>
              <c:y val="0.882106520392816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900" b="0" i="0" u="none" strike="noStrike" kern="1000" cap="all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0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62959"/>
        <c:crosses val="autoZero"/>
        <c:crossBetween val="between"/>
        <c:majorUnit val="1"/>
        <c:minorUnit val="1"/>
      </c:valAx>
      <c:spPr>
        <a:noFill/>
        <a:ln w="0">
          <a:solidFill>
            <a:schemeClr val="lt1">
              <a:hueOff val="0"/>
              <a:satOff val="0"/>
              <a:lumOff val="0"/>
            </a:schemeClr>
          </a:solidFill>
          <a:round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kern="1000" baseline="0">
          <a:solidFill>
            <a:schemeClr val="dk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exobrian/wordy-words" TargetMode="External"/><Relationship Id="rId2" Type="http://schemas.openxmlformats.org/officeDocument/2006/relationships/hyperlink" Target="https://github.com/exobrian/BlackJack" TargetMode="External"/><Relationship Id="rId1" Type="http://schemas.openxmlformats.org/officeDocument/2006/relationships/hyperlink" Target="https://github.com/exobrian/UltimateTicTacToe" TargetMode="External"/><Relationship Id="rId4" Type="http://schemas.openxmlformats.org/officeDocument/2006/relationships/hyperlink" Target="https://github.com/exobrian/ReservationSyste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DD0DF3-2B2C-4FC2-89F7-1E841A071C96}" type="doc">
      <dgm:prSet loTypeId="urn:microsoft.com/office/officeart/2005/8/layout/list1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349300-CAA6-475C-81CF-8A73B0F9B205}">
      <dgm:prSet phldrT="[Text]" custT="1"/>
      <dgm:spPr/>
      <dgm:t>
        <a:bodyPr/>
        <a:lstStyle/>
        <a:p>
          <a:r>
            <a:rPr lang="en-US" sz="900" b="0"/>
            <a:t>Ultimate Tic Tac Toe (Python)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3A23AF5A-DDC4-4520-86EF-02B6FC867CCB}" type="sibTrans" cxnId="{79BFAD6C-B106-4691-86F3-C8C4E0A071F0}">
      <dgm:prSet/>
      <dgm:spPr/>
      <dgm:t>
        <a:bodyPr/>
        <a:lstStyle/>
        <a:p>
          <a:endParaRPr lang="en-US"/>
        </a:p>
      </dgm:t>
    </dgm:pt>
    <dgm:pt modelId="{11021B5E-3170-4FA9-B304-EDB698753B4A}" type="parTrans" cxnId="{79BFAD6C-B106-4691-86F3-C8C4E0A071F0}">
      <dgm:prSet/>
      <dgm:spPr/>
      <dgm:t>
        <a:bodyPr/>
        <a:lstStyle/>
        <a:p>
          <a:endParaRPr lang="en-US"/>
        </a:p>
      </dgm:t>
    </dgm:pt>
    <dgm:pt modelId="{EF5B5011-BAC3-4621-A08C-2395C9D3FC72}">
      <dgm:prSet phldrT="[Text]" custT="1"/>
      <dgm:spPr/>
      <dgm:t>
        <a:bodyPr/>
        <a:lstStyle/>
        <a:p>
          <a:pPr algn="just"/>
          <a:r>
            <a:rPr lang="en-US" sz="800" b="0"/>
            <a:t>https://github.com/exobrian/UltimateTicTacToe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E0E84173-9613-49A8-BA45-4BCCFE6032F3}" type="sib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556377DD-D198-42D4-839B-6950905CF9EC}" type="par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B7358503-1FEC-4AFE-A93E-8480ADA96193}">
      <dgm:prSet phldrT="[Text]" custT="1"/>
      <dgm:spPr/>
      <dgm:t>
        <a:bodyPr/>
        <a:lstStyle/>
        <a:p>
          <a:pPr algn="l"/>
          <a:r>
            <a:rPr lang="en-US" sz="800" b="0"/>
            <a:t>BlackJack (Java)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D9B7E412-37B4-4C29-A656-23942986E3D9}" type="parTrans" cxnId="{494AA4F9-481B-435D-9D31-6DB46D1917E1}">
      <dgm:prSet/>
      <dgm:spPr/>
      <dgm:t>
        <a:bodyPr/>
        <a:lstStyle/>
        <a:p>
          <a:endParaRPr lang="en-US"/>
        </a:p>
      </dgm:t>
    </dgm:pt>
    <dgm:pt modelId="{8952B3CC-ACCB-4B63-B586-2FF9079E1425}" type="sibTrans" cxnId="{494AA4F9-481B-435D-9D31-6DB46D1917E1}">
      <dgm:prSet/>
      <dgm:spPr/>
      <dgm:t>
        <a:bodyPr/>
        <a:lstStyle/>
        <a:p>
          <a:endParaRPr lang="en-US"/>
        </a:p>
      </dgm:t>
    </dgm:pt>
    <dgm:pt modelId="{A8BCD679-EF54-43AE-B783-A81023C2337B}">
      <dgm:prSet phldrT="[Text]" custT="1"/>
      <dgm:spPr/>
      <dgm:t>
        <a:bodyPr/>
        <a:lstStyle/>
        <a:p>
          <a:pPr algn="l"/>
          <a:r>
            <a:rPr lang="en-US" sz="800" b="0"/>
            <a:t>https://github.com/exobrian/BlackJack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50BE1C28-24EC-4782-A889-779F910BB553}" type="parTrans" cxnId="{7CE1FEC5-93B3-4A4E-BEFD-D50986B206A3}">
      <dgm:prSet/>
      <dgm:spPr/>
      <dgm:t>
        <a:bodyPr/>
        <a:lstStyle/>
        <a:p>
          <a:endParaRPr lang="en-US"/>
        </a:p>
      </dgm:t>
    </dgm:pt>
    <dgm:pt modelId="{02BB9E15-DA5C-4C46-B089-B103C3C79401}" type="sibTrans" cxnId="{7CE1FEC5-93B3-4A4E-BEFD-D50986B206A3}">
      <dgm:prSet/>
      <dgm:spPr/>
      <dgm:t>
        <a:bodyPr/>
        <a:lstStyle/>
        <a:p>
          <a:endParaRPr lang="en-US"/>
        </a:p>
      </dgm:t>
    </dgm:pt>
    <dgm:pt modelId="{2A26E507-E1AD-40CD-A589-2C57E538CABE}">
      <dgm:prSet phldrT="[Text]" custT="1"/>
      <dgm:spPr/>
      <dgm:t>
        <a:bodyPr/>
        <a:lstStyle/>
        <a:p>
          <a:pPr algn="l"/>
          <a:r>
            <a:rPr lang="en-US" sz="800" b="0"/>
            <a:t>Wordy Words (JavaScript)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D6146413-A6E1-426B-8365-49188ECE3FA8}" type="parTrans" cxnId="{1F22098D-5DA0-4EC9-B5C6-2D6B6B3482F4}">
      <dgm:prSet/>
      <dgm:spPr/>
      <dgm:t>
        <a:bodyPr/>
        <a:lstStyle/>
        <a:p>
          <a:endParaRPr lang="en-US"/>
        </a:p>
      </dgm:t>
    </dgm:pt>
    <dgm:pt modelId="{4E685E01-C972-49A0-B2A5-D88CB5409927}" type="sibTrans" cxnId="{1F22098D-5DA0-4EC9-B5C6-2D6B6B3482F4}">
      <dgm:prSet/>
      <dgm:spPr/>
      <dgm:t>
        <a:bodyPr/>
        <a:lstStyle/>
        <a:p>
          <a:endParaRPr lang="en-US"/>
        </a:p>
      </dgm:t>
    </dgm:pt>
    <dgm:pt modelId="{00B9C2A5-66F5-47FC-BF73-DEA09FDB80AC}">
      <dgm:prSet phldrT="[Text]" custT="1"/>
      <dgm:spPr/>
      <dgm:t>
        <a:bodyPr/>
        <a:lstStyle/>
        <a:p>
          <a:pPr algn="l"/>
          <a:r>
            <a:rPr lang="en-US" sz="800" b="0"/>
            <a:t>https://github.com/exobrian/wordy-words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7C12A5B4-56F5-4A28-9CEE-24632674A02C}" type="parTrans" cxnId="{E2C49ECA-AB63-4340-8894-C13047282B8A}">
      <dgm:prSet/>
      <dgm:spPr/>
      <dgm:t>
        <a:bodyPr/>
        <a:lstStyle/>
        <a:p>
          <a:endParaRPr lang="en-US"/>
        </a:p>
      </dgm:t>
    </dgm:pt>
    <dgm:pt modelId="{A211F4C7-A05B-4AB3-B835-8858091ED9EC}" type="sibTrans" cxnId="{E2C49ECA-AB63-4340-8894-C13047282B8A}">
      <dgm:prSet/>
      <dgm:spPr/>
      <dgm:t>
        <a:bodyPr/>
        <a:lstStyle/>
        <a:p>
          <a:endParaRPr lang="en-US"/>
        </a:p>
      </dgm:t>
    </dgm:pt>
    <dgm:pt modelId="{35CBEE2B-1833-4418-AB06-9EDD4ACCF91E}">
      <dgm:prSet phldrT="[Text]" custT="1"/>
      <dgm:spPr/>
      <dgm:t>
        <a:bodyPr/>
        <a:lstStyle/>
        <a:p>
          <a:pPr algn="l"/>
          <a:r>
            <a:rPr lang="en-US" sz="800" b="0"/>
            <a:t>Reservation Sytem (Java Spring Boot)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F035FBB2-4DFD-49C8-A48F-715F7B087E80}" type="parTrans" cxnId="{406109ED-AF2C-4C02-8DC7-6A7009874458}">
      <dgm:prSet/>
      <dgm:spPr/>
      <dgm:t>
        <a:bodyPr/>
        <a:lstStyle/>
        <a:p>
          <a:endParaRPr lang="en-US"/>
        </a:p>
      </dgm:t>
    </dgm:pt>
    <dgm:pt modelId="{9A62C580-95CA-420E-983C-42799A89DD89}" type="sibTrans" cxnId="{406109ED-AF2C-4C02-8DC7-6A7009874458}">
      <dgm:prSet/>
      <dgm:spPr/>
      <dgm:t>
        <a:bodyPr/>
        <a:lstStyle/>
        <a:p>
          <a:endParaRPr lang="en-US"/>
        </a:p>
      </dgm:t>
    </dgm:pt>
    <dgm:pt modelId="{6DEE34D0-C58C-40A6-ACF7-C5B0281E323F}">
      <dgm:prSet phldrT="[Text]" custT="1"/>
      <dgm:spPr/>
      <dgm:t>
        <a:bodyPr/>
        <a:lstStyle/>
        <a:p>
          <a:pPr algn="l"/>
          <a:r>
            <a:rPr lang="en-US" sz="800" b="0"/>
            <a:t>https://github.com/exobrian/ReservationSystem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45854777-8332-4542-BE16-E26E48349454}" type="parTrans" cxnId="{51776777-6AF5-4D6D-B405-AE46E770E531}">
      <dgm:prSet/>
      <dgm:spPr/>
      <dgm:t>
        <a:bodyPr/>
        <a:lstStyle/>
        <a:p>
          <a:endParaRPr lang="en-US"/>
        </a:p>
      </dgm:t>
    </dgm:pt>
    <dgm:pt modelId="{6CC743EA-FD97-4F1B-AC32-16D7A012F165}" type="sibTrans" cxnId="{51776777-6AF5-4D6D-B405-AE46E770E531}">
      <dgm:prSet/>
      <dgm:spPr/>
      <dgm:t>
        <a:bodyPr/>
        <a:lstStyle/>
        <a:p>
          <a:endParaRPr lang="en-US"/>
        </a:p>
      </dgm:t>
    </dgm:pt>
    <dgm:pt modelId="{099BDD29-10BE-4B61-8BF9-8A8EE616969F}" type="pres">
      <dgm:prSet presAssocID="{A3DD0DF3-2B2C-4FC2-89F7-1E841A071C96}" presName="linear" presStyleCnt="0">
        <dgm:presLayoutVars>
          <dgm:dir/>
          <dgm:animLvl val="lvl"/>
          <dgm:resizeHandles val="exact"/>
        </dgm:presLayoutVars>
      </dgm:prSet>
      <dgm:spPr/>
    </dgm:pt>
    <dgm:pt modelId="{8722569A-2D1E-40F5-B3E1-E618872714EB}" type="pres">
      <dgm:prSet presAssocID="{85349300-CAA6-475C-81CF-8A73B0F9B205}" presName="parentLin" presStyleCnt="0"/>
      <dgm:spPr/>
    </dgm:pt>
    <dgm:pt modelId="{0A42B489-FC85-44B6-BB15-FFC39A1775D8}" type="pres">
      <dgm:prSet presAssocID="{85349300-CAA6-475C-81CF-8A73B0F9B205}" presName="parentLeftMargin" presStyleLbl="node1" presStyleIdx="0" presStyleCnt="4"/>
      <dgm:spPr/>
    </dgm:pt>
    <dgm:pt modelId="{4360FBF0-A1E1-4103-AC0C-43FAF107925A}" type="pres">
      <dgm:prSet presAssocID="{85349300-CAA6-475C-81CF-8A73B0F9B205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C55A3A77-0CFA-416B-A9C1-D8B336C30EE2}" type="pres">
      <dgm:prSet presAssocID="{85349300-CAA6-475C-81CF-8A73B0F9B205}" presName="negativeSpace" presStyleCnt="0"/>
      <dgm:spPr/>
    </dgm:pt>
    <dgm:pt modelId="{2907B7AF-3B66-421B-BE7C-F6BF3EBEAE7D}" type="pres">
      <dgm:prSet presAssocID="{85349300-CAA6-475C-81CF-8A73B0F9B205}" presName="childText" presStyleLbl="conFgAcc1" presStyleIdx="0" presStyleCnt="4">
        <dgm:presLayoutVars>
          <dgm:bulletEnabled val="1"/>
        </dgm:presLayoutVars>
      </dgm:prSet>
      <dgm:spPr/>
    </dgm:pt>
    <dgm:pt modelId="{54FFDBF2-5219-4893-9DFD-1E423AB7A2FF}" type="pres">
      <dgm:prSet presAssocID="{3A23AF5A-DDC4-4520-86EF-02B6FC867CCB}" presName="spaceBetweenRectangles" presStyleCnt="0"/>
      <dgm:spPr/>
    </dgm:pt>
    <dgm:pt modelId="{8C915DE9-BEBC-4B6D-B636-8BF559C2C5DA}" type="pres">
      <dgm:prSet presAssocID="{B7358503-1FEC-4AFE-A93E-8480ADA96193}" presName="parentLin" presStyleCnt="0"/>
      <dgm:spPr/>
    </dgm:pt>
    <dgm:pt modelId="{9140895B-640C-45B3-B078-00C16677CF87}" type="pres">
      <dgm:prSet presAssocID="{B7358503-1FEC-4AFE-A93E-8480ADA96193}" presName="parentLeftMargin" presStyleLbl="node1" presStyleIdx="0" presStyleCnt="4"/>
      <dgm:spPr/>
    </dgm:pt>
    <dgm:pt modelId="{FC108001-A1A5-4F17-A5A7-4671CE68259B}" type="pres">
      <dgm:prSet presAssocID="{B7358503-1FEC-4AFE-A93E-8480ADA96193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DAF634DF-D73C-486E-9F0D-78926A5A0256}" type="pres">
      <dgm:prSet presAssocID="{B7358503-1FEC-4AFE-A93E-8480ADA96193}" presName="negativeSpace" presStyleCnt="0"/>
      <dgm:spPr/>
    </dgm:pt>
    <dgm:pt modelId="{759C8AA8-414C-45BB-939E-EBE151214490}" type="pres">
      <dgm:prSet presAssocID="{B7358503-1FEC-4AFE-A93E-8480ADA96193}" presName="childText" presStyleLbl="conFgAcc1" presStyleIdx="1" presStyleCnt="4">
        <dgm:presLayoutVars>
          <dgm:bulletEnabled val="1"/>
        </dgm:presLayoutVars>
      </dgm:prSet>
      <dgm:spPr/>
    </dgm:pt>
    <dgm:pt modelId="{A743924F-5966-40AB-A0D4-C22D54593578}" type="pres">
      <dgm:prSet presAssocID="{8952B3CC-ACCB-4B63-B586-2FF9079E1425}" presName="spaceBetweenRectangles" presStyleCnt="0"/>
      <dgm:spPr/>
    </dgm:pt>
    <dgm:pt modelId="{D4806186-0A86-46CB-8539-95E5DF61B80F}" type="pres">
      <dgm:prSet presAssocID="{2A26E507-E1AD-40CD-A589-2C57E538CABE}" presName="parentLin" presStyleCnt="0"/>
      <dgm:spPr/>
    </dgm:pt>
    <dgm:pt modelId="{AAC4CEE1-B38F-4014-AE31-D8D405824457}" type="pres">
      <dgm:prSet presAssocID="{2A26E507-E1AD-40CD-A589-2C57E538CABE}" presName="parentLeftMargin" presStyleLbl="node1" presStyleIdx="1" presStyleCnt="4"/>
      <dgm:spPr/>
    </dgm:pt>
    <dgm:pt modelId="{59C70F9B-7674-4378-ADC9-09B03E916819}" type="pres">
      <dgm:prSet presAssocID="{2A26E507-E1AD-40CD-A589-2C57E538CABE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6BB94CA3-A3C9-455A-A7A4-26CBC8D1D843}" type="pres">
      <dgm:prSet presAssocID="{2A26E507-E1AD-40CD-A589-2C57E538CABE}" presName="negativeSpace" presStyleCnt="0"/>
      <dgm:spPr/>
    </dgm:pt>
    <dgm:pt modelId="{A8A2D27E-2618-46FD-81A1-3F496DF43838}" type="pres">
      <dgm:prSet presAssocID="{2A26E507-E1AD-40CD-A589-2C57E538CABE}" presName="childText" presStyleLbl="conFgAcc1" presStyleIdx="2" presStyleCnt="4">
        <dgm:presLayoutVars>
          <dgm:bulletEnabled val="1"/>
        </dgm:presLayoutVars>
      </dgm:prSet>
      <dgm:spPr/>
    </dgm:pt>
    <dgm:pt modelId="{88263186-3CD4-44C3-BC83-97149F7E7E9E}" type="pres">
      <dgm:prSet presAssocID="{4E685E01-C972-49A0-B2A5-D88CB5409927}" presName="spaceBetweenRectangles" presStyleCnt="0"/>
      <dgm:spPr/>
    </dgm:pt>
    <dgm:pt modelId="{E825F921-B47C-45EF-9B76-DD88314611C4}" type="pres">
      <dgm:prSet presAssocID="{35CBEE2B-1833-4418-AB06-9EDD4ACCF91E}" presName="parentLin" presStyleCnt="0"/>
      <dgm:spPr/>
    </dgm:pt>
    <dgm:pt modelId="{AD75C216-73D8-4613-A9DD-002264D12745}" type="pres">
      <dgm:prSet presAssocID="{35CBEE2B-1833-4418-AB06-9EDD4ACCF91E}" presName="parentLeftMargin" presStyleLbl="node1" presStyleIdx="2" presStyleCnt="4"/>
      <dgm:spPr/>
    </dgm:pt>
    <dgm:pt modelId="{A112B4FF-3704-468A-BC1A-87B25E550E9C}" type="pres">
      <dgm:prSet presAssocID="{35CBEE2B-1833-4418-AB06-9EDD4ACCF91E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B5394B70-488A-4F0D-B63D-0CBA4EC3A899}" type="pres">
      <dgm:prSet presAssocID="{35CBEE2B-1833-4418-AB06-9EDD4ACCF91E}" presName="negativeSpace" presStyleCnt="0"/>
      <dgm:spPr/>
    </dgm:pt>
    <dgm:pt modelId="{F347E017-20A4-48F9-B065-9953FA83B8FD}" type="pres">
      <dgm:prSet presAssocID="{35CBEE2B-1833-4418-AB06-9EDD4ACCF91E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7013D013-4E71-4F80-A35B-B2D86102FAB4}" type="presOf" srcId="{2A26E507-E1AD-40CD-A589-2C57E538CABE}" destId="{59C70F9B-7674-4378-ADC9-09B03E916819}" srcOrd="1" destOrd="0" presId="urn:microsoft.com/office/officeart/2005/8/layout/list1"/>
    <dgm:cxn modelId="{08DE1626-EF8B-4DFC-BF40-FB4816D06342}" type="presOf" srcId="{85349300-CAA6-475C-81CF-8A73B0F9B205}" destId="{4360FBF0-A1E1-4103-AC0C-43FAF107925A}" srcOrd="1" destOrd="0" presId="urn:microsoft.com/office/officeart/2005/8/layout/list1"/>
    <dgm:cxn modelId="{DF2D2662-70E9-4322-A935-18531988C577}" type="presOf" srcId="{2A26E507-E1AD-40CD-A589-2C57E538CABE}" destId="{AAC4CEE1-B38F-4014-AE31-D8D405824457}" srcOrd="0" destOrd="0" presId="urn:microsoft.com/office/officeart/2005/8/layout/list1"/>
    <dgm:cxn modelId="{8C49B769-50F9-4545-90C2-E2F2C60099A3}" type="presOf" srcId="{EF5B5011-BAC3-4621-A08C-2395C9D3FC72}" destId="{2907B7AF-3B66-421B-BE7C-F6BF3EBEAE7D}" srcOrd="0" destOrd="0" presId="urn:microsoft.com/office/officeart/2005/8/layout/list1"/>
    <dgm:cxn modelId="{79BFAD6C-B106-4691-86F3-C8C4E0A071F0}" srcId="{A3DD0DF3-2B2C-4FC2-89F7-1E841A071C96}" destId="{85349300-CAA6-475C-81CF-8A73B0F9B205}" srcOrd="0" destOrd="0" parTransId="{11021B5E-3170-4FA9-B304-EDB698753B4A}" sibTransId="{3A23AF5A-DDC4-4520-86EF-02B6FC867CCB}"/>
    <dgm:cxn modelId="{FF771C51-83AF-41E8-9208-BCEDF41E63A2}" type="presOf" srcId="{A3DD0DF3-2B2C-4FC2-89F7-1E841A071C96}" destId="{099BDD29-10BE-4B61-8BF9-8A8EE616969F}" srcOrd="0" destOrd="0" presId="urn:microsoft.com/office/officeart/2005/8/layout/list1"/>
    <dgm:cxn modelId="{51776777-6AF5-4D6D-B405-AE46E770E531}" srcId="{35CBEE2B-1833-4418-AB06-9EDD4ACCF91E}" destId="{6DEE34D0-C58C-40A6-ACF7-C5B0281E323F}" srcOrd="0" destOrd="0" parTransId="{45854777-8332-4542-BE16-E26E48349454}" sibTransId="{6CC743EA-FD97-4F1B-AC32-16D7A012F165}"/>
    <dgm:cxn modelId="{9A7CCF77-3373-4C65-98A3-A78B5260DA13}" type="presOf" srcId="{6DEE34D0-C58C-40A6-ACF7-C5B0281E323F}" destId="{F347E017-20A4-48F9-B065-9953FA83B8FD}" srcOrd="0" destOrd="0" presId="urn:microsoft.com/office/officeart/2005/8/layout/list1"/>
    <dgm:cxn modelId="{3C73345A-2E4A-406C-946F-37B86D630309}" type="presOf" srcId="{00B9C2A5-66F5-47FC-BF73-DEA09FDB80AC}" destId="{A8A2D27E-2618-46FD-81A1-3F496DF43838}" srcOrd="0" destOrd="0" presId="urn:microsoft.com/office/officeart/2005/8/layout/list1"/>
    <dgm:cxn modelId="{453A857B-2B9B-4120-AF9E-A289D8BA9FA5}" type="presOf" srcId="{85349300-CAA6-475C-81CF-8A73B0F9B205}" destId="{0A42B489-FC85-44B6-BB15-FFC39A1775D8}" srcOrd="0" destOrd="0" presId="urn:microsoft.com/office/officeart/2005/8/layout/list1"/>
    <dgm:cxn modelId="{1F22098D-5DA0-4EC9-B5C6-2D6B6B3482F4}" srcId="{A3DD0DF3-2B2C-4FC2-89F7-1E841A071C96}" destId="{2A26E507-E1AD-40CD-A589-2C57E538CABE}" srcOrd="2" destOrd="0" parTransId="{D6146413-A6E1-426B-8365-49188ECE3FA8}" sibTransId="{4E685E01-C972-49A0-B2A5-D88CB5409927}"/>
    <dgm:cxn modelId="{C564BE92-B114-4DB1-8D13-3A995C775326}" type="presOf" srcId="{35CBEE2B-1833-4418-AB06-9EDD4ACCF91E}" destId="{AD75C216-73D8-4613-A9DD-002264D12745}" srcOrd="0" destOrd="0" presId="urn:microsoft.com/office/officeart/2005/8/layout/list1"/>
    <dgm:cxn modelId="{E00CDF9C-FC56-4D28-8CD9-7A44762D35B1}" srcId="{85349300-CAA6-475C-81CF-8A73B0F9B205}" destId="{EF5B5011-BAC3-4621-A08C-2395C9D3FC72}" srcOrd="0" destOrd="0" parTransId="{556377DD-D198-42D4-839B-6950905CF9EC}" sibTransId="{E0E84173-9613-49A8-BA45-4BCCFE6032F3}"/>
    <dgm:cxn modelId="{97CF1CAE-EA3E-44FE-8E6B-3DD41C4FE1A7}" type="presOf" srcId="{B7358503-1FEC-4AFE-A93E-8480ADA96193}" destId="{9140895B-640C-45B3-B078-00C16677CF87}" srcOrd="0" destOrd="0" presId="urn:microsoft.com/office/officeart/2005/8/layout/list1"/>
    <dgm:cxn modelId="{7CE1FEC5-93B3-4A4E-BEFD-D50986B206A3}" srcId="{B7358503-1FEC-4AFE-A93E-8480ADA96193}" destId="{A8BCD679-EF54-43AE-B783-A81023C2337B}" srcOrd="0" destOrd="0" parTransId="{50BE1C28-24EC-4782-A889-779F910BB553}" sibTransId="{02BB9E15-DA5C-4C46-B089-B103C3C79401}"/>
    <dgm:cxn modelId="{E2C49ECA-AB63-4340-8894-C13047282B8A}" srcId="{2A26E507-E1AD-40CD-A589-2C57E538CABE}" destId="{00B9C2A5-66F5-47FC-BF73-DEA09FDB80AC}" srcOrd="0" destOrd="0" parTransId="{7C12A5B4-56F5-4A28-9CEE-24632674A02C}" sibTransId="{A211F4C7-A05B-4AB3-B835-8858091ED9EC}"/>
    <dgm:cxn modelId="{7488C8CE-8F52-46C4-B160-0E101DCC57F3}" type="presOf" srcId="{B7358503-1FEC-4AFE-A93E-8480ADA96193}" destId="{FC108001-A1A5-4F17-A5A7-4671CE68259B}" srcOrd="1" destOrd="0" presId="urn:microsoft.com/office/officeart/2005/8/layout/list1"/>
    <dgm:cxn modelId="{80C1A3D4-A195-462D-AD8B-7915834BB0F4}" type="presOf" srcId="{35CBEE2B-1833-4418-AB06-9EDD4ACCF91E}" destId="{A112B4FF-3704-468A-BC1A-87B25E550E9C}" srcOrd="1" destOrd="0" presId="urn:microsoft.com/office/officeart/2005/8/layout/list1"/>
    <dgm:cxn modelId="{F757A0D8-5A9E-4572-B554-009C57E0994E}" type="presOf" srcId="{A8BCD679-EF54-43AE-B783-A81023C2337B}" destId="{759C8AA8-414C-45BB-939E-EBE151214490}" srcOrd="0" destOrd="0" presId="urn:microsoft.com/office/officeart/2005/8/layout/list1"/>
    <dgm:cxn modelId="{406109ED-AF2C-4C02-8DC7-6A7009874458}" srcId="{A3DD0DF3-2B2C-4FC2-89F7-1E841A071C96}" destId="{35CBEE2B-1833-4418-AB06-9EDD4ACCF91E}" srcOrd="3" destOrd="0" parTransId="{F035FBB2-4DFD-49C8-A48F-715F7B087E80}" sibTransId="{9A62C580-95CA-420E-983C-42799A89DD89}"/>
    <dgm:cxn modelId="{494AA4F9-481B-435D-9D31-6DB46D1917E1}" srcId="{A3DD0DF3-2B2C-4FC2-89F7-1E841A071C96}" destId="{B7358503-1FEC-4AFE-A93E-8480ADA96193}" srcOrd="1" destOrd="0" parTransId="{D9B7E412-37B4-4C29-A656-23942986E3D9}" sibTransId="{8952B3CC-ACCB-4B63-B586-2FF9079E1425}"/>
    <dgm:cxn modelId="{68B706FF-3BFE-4254-BB8C-216175BF48EA}" type="presParOf" srcId="{099BDD29-10BE-4B61-8BF9-8A8EE616969F}" destId="{8722569A-2D1E-40F5-B3E1-E618872714EB}" srcOrd="0" destOrd="0" presId="urn:microsoft.com/office/officeart/2005/8/layout/list1"/>
    <dgm:cxn modelId="{66B2A5AF-809C-4602-90B0-CC85AC4967E4}" type="presParOf" srcId="{8722569A-2D1E-40F5-B3E1-E618872714EB}" destId="{0A42B489-FC85-44B6-BB15-FFC39A1775D8}" srcOrd="0" destOrd="0" presId="urn:microsoft.com/office/officeart/2005/8/layout/list1"/>
    <dgm:cxn modelId="{870D1E16-CA89-4421-A185-CF0E207868CD}" type="presParOf" srcId="{8722569A-2D1E-40F5-B3E1-E618872714EB}" destId="{4360FBF0-A1E1-4103-AC0C-43FAF107925A}" srcOrd="1" destOrd="0" presId="urn:microsoft.com/office/officeart/2005/8/layout/list1"/>
    <dgm:cxn modelId="{96B83B17-0851-486A-9938-1CE35D547B01}" type="presParOf" srcId="{099BDD29-10BE-4B61-8BF9-8A8EE616969F}" destId="{C55A3A77-0CFA-416B-A9C1-D8B336C30EE2}" srcOrd="1" destOrd="0" presId="urn:microsoft.com/office/officeart/2005/8/layout/list1"/>
    <dgm:cxn modelId="{6FCDE14B-A5B1-4AE4-8BB8-F676B9D87769}" type="presParOf" srcId="{099BDD29-10BE-4B61-8BF9-8A8EE616969F}" destId="{2907B7AF-3B66-421B-BE7C-F6BF3EBEAE7D}" srcOrd="2" destOrd="0" presId="urn:microsoft.com/office/officeart/2005/8/layout/list1"/>
    <dgm:cxn modelId="{6A8245B3-8714-4D53-A1BE-0E9281DAA9BA}" type="presParOf" srcId="{099BDD29-10BE-4B61-8BF9-8A8EE616969F}" destId="{54FFDBF2-5219-4893-9DFD-1E423AB7A2FF}" srcOrd="3" destOrd="0" presId="urn:microsoft.com/office/officeart/2005/8/layout/list1"/>
    <dgm:cxn modelId="{1FBB9A05-3CEE-490C-8367-DE1AFFE31F54}" type="presParOf" srcId="{099BDD29-10BE-4B61-8BF9-8A8EE616969F}" destId="{8C915DE9-BEBC-4B6D-B636-8BF559C2C5DA}" srcOrd="4" destOrd="0" presId="urn:microsoft.com/office/officeart/2005/8/layout/list1"/>
    <dgm:cxn modelId="{12010CD2-A8FB-49FE-8BCE-0B7DF3D450C6}" type="presParOf" srcId="{8C915DE9-BEBC-4B6D-B636-8BF559C2C5DA}" destId="{9140895B-640C-45B3-B078-00C16677CF87}" srcOrd="0" destOrd="0" presId="urn:microsoft.com/office/officeart/2005/8/layout/list1"/>
    <dgm:cxn modelId="{866F7D77-14BC-44A8-A791-C821CEF60100}" type="presParOf" srcId="{8C915DE9-BEBC-4B6D-B636-8BF559C2C5DA}" destId="{FC108001-A1A5-4F17-A5A7-4671CE68259B}" srcOrd="1" destOrd="0" presId="urn:microsoft.com/office/officeart/2005/8/layout/list1"/>
    <dgm:cxn modelId="{4CBFA223-0247-439E-ACE9-D387F586CAEA}" type="presParOf" srcId="{099BDD29-10BE-4B61-8BF9-8A8EE616969F}" destId="{DAF634DF-D73C-486E-9F0D-78926A5A0256}" srcOrd="5" destOrd="0" presId="urn:microsoft.com/office/officeart/2005/8/layout/list1"/>
    <dgm:cxn modelId="{E5B41932-0C98-41D3-9724-70BA7E170955}" type="presParOf" srcId="{099BDD29-10BE-4B61-8BF9-8A8EE616969F}" destId="{759C8AA8-414C-45BB-939E-EBE151214490}" srcOrd="6" destOrd="0" presId="urn:microsoft.com/office/officeart/2005/8/layout/list1"/>
    <dgm:cxn modelId="{981E1B87-2F83-4FFC-AD41-E74759C512CB}" type="presParOf" srcId="{099BDD29-10BE-4B61-8BF9-8A8EE616969F}" destId="{A743924F-5966-40AB-A0D4-C22D54593578}" srcOrd="7" destOrd="0" presId="urn:microsoft.com/office/officeart/2005/8/layout/list1"/>
    <dgm:cxn modelId="{543AF379-09DE-4577-8367-E52739433E3B}" type="presParOf" srcId="{099BDD29-10BE-4B61-8BF9-8A8EE616969F}" destId="{D4806186-0A86-46CB-8539-95E5DF61B80F}" srcOrd="8" destOrd="0" presId="urn:microsoft.com/office/officeart/2005/8/layout/list1"/>
    <dgm:cxn modelId="{C932B968-E390-4163-A9F5-A185AFB25772}" type="presParOf" srcId="{D4806186-0A86-46CB-8539-95E5DF61B80F}" destId="{AAC4CEE1-B38F-4014-AE31-D8D405824457}" srcOrd="0" destOrd="0" presId="urn:microsoft.com/office/officeart/2005/8/layout/list1"/>
    <dgm:cxn modelId="{F7ED16D5-1AAB-4E9C-86BA-B16EE3345D71}" type="presParOf" srcId="{D4806186-0A86-46CB-8539-95E5DF61B80F}" destId="{59C70F9B-7674-4378-ADC9-09B03E916819}" srcOrd="1" destOrd="0" presId="urn:microsoft.com/office/officeart/2005/8/layout/list1"/>
    <dgm:cxn modelId="{98F6F255-74A4-4A1C-921F-FDA47418B321}" type="presParOf" srcId="{099BDD29-10BE-4B61-8BF9-8A8EE616969F}" destId="{6BB94CA3-A3C9-455A-A7A4-26CBC8D1D843}" srcOrd="9" destOrd="0" presId="urn:microsoft.com/office/officeart/2005/8/layout/list1"/>
    <dgm:cxn modelId="{1BD17EC0-706E-4E05-B928-73EAE15CDC82}" type="presParOf" srcId="{099BDD29-10BE-4B61-8BF9-8A8EE616969F}" destId="{A8A2D27E-2618-46FD-81A1-3F496DF43838}" srcOrd="10" destOrd="0" presId="urn:microsoft.com/office/officeart/2005/8/layout/list1"/>
    <dgm:cxn modelId="{6EFB465F-9FB8-4FB5-804C-C878545FD49C}" type="presParOf" srcId="{099BDD29-10BE-4B61-8BF9-8A8EE616969F}" destId="{88263186-3CD4-44C3-BC83-97149F7E7E9E}" srcOrd="11" destOrd="0" presId="urn:microsoft.com/office/officeart/2005/8/layout/list1"/>
    <dgm:cxn modelId="{50C9745C-F7B1-4F50-AA6A-9C9A078E8910}" type="presParOf" srcId="{099BDD29-10BE-4B61-8BF9-8A8EE616969F}" destId="{E825F921-B47C-45EF-9B76-DD88314611C4}" srcOrd="12" destOrd="0" presId="urn:microsoft.com/office/officeart/2005/8/layout/list1"/>
    <dgm:cxn modelId="{0DB0BB83-5A84-45E5-BFC8-B4FC0BECC86D}" type="presParOf" srcId="{E825F921-B47C-45EF-9B76-DD88314611C4}" destId="{AD75C216-73D8-4613-A9DD-002264D12745}" srcOrd="0" destOrd="0" presId="urn:microsoft.com/office/officeart/2005/8/layout/list1"/>
    <dgm:cxn modelId="{5388B05F-CF67-469D-AD5C-4B07CFA025DF}" type="presParOf" srcId="{E825F921-B47C-45EF-9B76-DD88314611C4}" destId="{A112B4FF-3704-468A-BC1A-87B25E550E9C}" srcOrd="1" destOrd="0" presId="urn:microsoft.com/office/officeart/2005/8/layout/list1"/>
    <dgm:cxn modelId="{30AE4EA4-F17C-4576-BDD8-478476C6E399}" type="presParOf" srcId="{099BDD29-10BE-4B61-8BF9-8A8EE616969F}" destId="{B5394B70-488A-4F0D-B63D-0CBA4EC3A899}" srcOrd="13" destOrd="0" presId="urn:microsoft.com/office/officeart/2005/8/layout/list1"/>
    <dgm:cxn modelId="{086725CE-E122-48CB-BF5B-7F03D3FA5EA0}" type="presParOf" srcId="{099BDD29-10BE-4B61-8BF9-8A8EE616969F}" destId="{F347E017-20A4-48F9-B065-9953FA83B8FD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07B7AF-3B66-421B-BE7C-F6BF3EBEAE7D}">
      <dsp:nvSpPr>
        <dsp:cNvPr id="0" name=""/>
        <dsp:cNvSpPr/>
      </dsp:nvSpPr>
      <dsp:spPr>
        <a:xfrm>
          <a:off x="0" y="159379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https://github.com/exobrian/UltimateTicTacToe</a:t>
          </a:r>
        </a:p>
      </dsp:txBody>
      <dsp:txXfrm>
        <a:off x="0" y="159379"/>
        <a:ext cx="2484755" cy="319725"/>
      </dsp:txXfrm>
    </dsp:sp>
    <dsp:sp modelId="{4360FBF0-A1E1-4103-AC0C-43FAF107925A}">
      <dsp:nvSpPr>
        <dsp:cNvPr id="0" name=""/>
        <dsp:cNvSpPr/>
      </dsp:nvSpPr>
      <dsp:spPr>
        <a:xfrm>
          <a:off x="124237" y="56059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Ultimate Tic Tac Toe (Python)</a:t>
          </a:r>
        </a:p>
      </dsp:txBody>
      <dsp:txXfrm>
        <a:off x="134324" y="66146"/>
        <a:ext cx="1719154" cy="186466"/>
      </dsp:txXfrm>
    </dsp:sp>
    <dsp:sp modelId="{759C8AA8-414C-45BB-939E-EBE151214490}">
      <dsp:nvSpPr>
        <dsp:cNvPr id="0" name=""/>
        <dsp:cNvSpPr/>
      </dsp:nvSpPr>
      <dsp:spPr>
        <a:xfrm>
          <a:off x="0" y="620225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https://github.com/exobrian/BlackJack</a:t>
          </a:r>
        </a:p>
      </dsp:txBody>
      <dsp:txXfrm>
        <a:off x="0" y="620225"/>
        <a:ext cx="2484755" cy="319725"/>
      </dsp:txXfrm>
    </dsp:sp>
    <dsp:sp modelId="{FC108001-A1A5-4F17-A5A7-4671CE68259B}">
      <dsp:nvSpPr>
        <dsp:cNvPr id="0" name=""/>
        <dsp:cNvSpPr/>
      </dsp:nvSpPr>
      <dsp:spPr>
        <a:xfrm>
          <a:off x="124237" y="516905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BlackJack (Java)</a:t>
          </a:r>
        </a:p>
      </dsp:txBody>
      <dsp:txXfrm>
        <a:off x="134324" y="526992"/>
        <a:ext cx="1719154" cy="186466"/>
      </dsp:txXfrm>
    </dsp:sp>
    <dsp:sp modelId="{A8A2D27E-2618-46FD-81A1-3F496DF43838}">
      <dsp:nvSpPr>
        <dsp:cNvPr id="0" name=""/>
        <dsp:cNvSpPr/>
      </dsp:nvSpPr>
      <dsp:spPr>
        <a:xfrm>
          <a:off x="0" y="1081070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https://github.com/exobrian/wordy-words</a:t>
          </a:r>
        </a:p>
      </dsp:txBody>
      <dsp:txXfrm>
        <a:off x="0" y="1081070"/>
        <a:ext cx="2484755" cy="319725"/>
      </dsp:txXfrm>
    </dsp:sp>
    <dsp:sp modelId="{59C70F9B-7674-4378-ADC9-09B03E916819}">
      <dsp:nvSpPr>
        <dsp:cNvPr id="0" name=""/>
        <dsp:cNvSpPr/>
      </dsp:nvSpPr>
      <dsp:spPr>
        <a:xfrm>
          <a:off x="124237" y="977750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Wordy Words (JavaScript)</a:t>
          </a:r>
        </a:p>
      </dsp:txBody>
      <dsp:txXfrm>
        <a:off x="134324" y="987837"/>
        <a:ext cx="1719154" cy="186466"/>
      </dsp:txXfrm>
    </dsp:sp>
    <dsp:sp modelId="{F347E017-20A4-48F9-B065-9953FA83B8FD}">
      <dsp:nvSpPr>
        <dsp:cNvPr id="0" name=""/>
        <dsp:cNvSpPr/>
      </dsp:nvSpPr>
      <dsp:spPr>
        <a:xfrm>
          <a:off x="0" y="1541915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https://github.com/exobrian/ReservationSystem</a:t>
          </a:r>
        </a:p>
      </dsp:txBody>
      <dsp:txXfrm>
        <a:off x="0" y="1541915"/>
        <a:ext cx="2484755" cy="319725"/>
      </dsp:txXfrm>
    </dsp:sp>
    <dsp:sp modelId="{A112B4FF-3704-468A-BC1A-87B25E550E9C}">
      <dsp:nvSpPr>
        <dsp:cNvPr id="0" name=""/>
        <dsp:cNvSpPr/>
      </dsp:nvSpPr>
      <dsp:spPr>
        <a:xfrm>
          <a:off x="124237" y="1438595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Reservation Sytem (Java Spring Boot)</a:t>
          </a:r>
        </a:p>
      </dsp:txBody>
      <dsp:txXfrm>
        <a:off x="134324" y="1448682"/>
        <a:ext cx="1719154" cy="1864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42282CD2374F1BB83B9421762A8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63D-8F38-413E-89AB-D03DF0A94638}"/>
      </w:docPartPr>
      <w:docPartBody>
        <w:p w:rsidR="001F4137" w:rsidRDefault="00504519" w:rsidP="00504519">
          <w:pPr>
            <w:pStyle w:val="8942282CD2374F1BB83B9421762A8D00"/>
          </w:pPr>
          <w:r w:rsidRPr="007772B1">
            <w:t>ABOUT ME</w:t>
          </w:r>
        </w:p>
      </w:docPartBody>
    </w:docPart>
    <w:docPart>
      <w:docPartPr>
        <w:name w:val="3D992DD937AA49FE9C3F24E00B071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2F736-3072-40D9-9301-5A05C0C797F3}"/>
      </w:docPartPr>
      <w:docPartBody>
        <w:p w:rsidR="001F4137" w:rsidRDefault="00504519" w:rsidP="00504519">
          <w:pPr>
            <w:pStyle w:val="3D992DD937AA49FE9C3F24E00B071F45"/>
          </w:pPr>
          <w:r>
            <w:t>Education</w:t>
          </w:r>
        </w:p>
      </w:docPartBody>
    </w:docPart>
    <w:docPart>
      <w:docPartPr>
        <w:name w:val="E6CA5862611946D8B113E4CC7FB39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A1F14-EE29-4385-AF81-8610BDB7B1EA}"/>
      </w:docPartPr>
      <w:docPartBody>
        <w:p w:rsidR="007508AB" w:rsidRDefault="00273C7E">
          <w:r w:rsidRPr="00EA0AC0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01657289">
    <w:abstractNumId w:val="0"/>
  </w:num>
  <w:num w:numId="2" w16cid:durableId="76238595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9"/>
    <w:rsid w:val="00117F88"/>
    <w:rsid w:val="001F4137"/>
    <w:rsid w:val="00273C7E"/>
    <w:rsid w:val="002B2811"/>
    <w:rsid w:val="00504519"/>
    <w:rsid w:val="006C03DF"/>
    <w:rsid w:val="00745119"/>
    <w:rsid w:val="007508AB"/>
    <w:rsid w:val="00823A9D"/>
    <w:rsid w:val="00A455EC"/>
    <w:rsid w:val="00AA4BE5"/>
    <w:rsid w:val="00B41252"/>
    <w:rsid w:val="00CC5072"/>
    <w:rsid w:val="00DD5841"/>
    <w:rsid w:val="00E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504519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504519"/>
    <w:pPr>
      <w:numPr>
        <w:numId w:val="1"/>
      </w:numPr>
    </w:pPr>
  </w:style>
  <w:style w:type="paragraph" w:customStyle="1" w:styleId="8942282CD2374F1BB83B9421762A8D00">
    <w:name w:val="8942282CD2374F1BB83B9421762A8D00"/>
    <w:rsid w:val="00504519"/>
  </w:style>
  <w:style w:type="paragraph" w:customStyle="1" w:styleId="3D992DD937AA49FE9C3F24E00B071F45">
    <w:name w:val="3D992DD937AA49FE9C3F24E00B071F45"/>
    <w:rsid w:val="00504519"/>
  </w:style>
  <w:style w:type="character" w:styleId="PlaceholderText">
    <w:name w:val="Placeholder Text"/>
    <w:basedOn w:val="DefaultParagraphFont"/>
    <w:uiPriority w:val="99"/>
    <w:semiHidden/>
    <w:rsid w:val="00273C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C33481F-D0EB-4375-8D10-134BB48488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Java; Python; JavaScript; SQL (e.g., MSSQL, MySQL); HTML; CSS; Back-end frameworks (e.g., Flask, Spring Boot); Agile software development; Git/GitHub; RESTful APIs; SOAP APIs; Cloud computing (e.g., AWS EC2); Unit Testing (e.g., JUnit); Object-oriented programming (OOP); JIRA; Containerization (e.g., Docker); Python Data Analysis (e.g., Pandas, Scikit-learn); XML; JSON; Problem-solving and critical thinking</cp:keywords>
  <dc:description/>
  <cp:lastModifiedBy/>
  <cp:revision>1</cp:revision>
  <dcterms:created xsi:type="dcterms:W3CDTF">2023-05-21T05:43:00Z</dcterms:created>
  <dcterms:modified xsi:type="dcterms:W3CDTF">2023-05-21T06:50:00Z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