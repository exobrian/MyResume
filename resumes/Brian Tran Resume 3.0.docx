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4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"/>
        <w:gridCol w:w="1682"/>
        <w:gridCol w:w="1450"/>
        <w:gridCol w:w="588"/>
        <w:gridCol w:w="6930"/>
      </w:tblGrid>
      <w:tr w:rsidR="004B4147" w:rsidRPr="004B4147" w14:paraId="0828CD79" w14:textId="77777777" w:rsidTr="00CD6069">
        <w:trPr>
          <w:trHeight w:val="1710"/>
        </w:trPr>
        <w:tc>
          <w:tcPr>
            <w:tcW w:w="224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CD6069">
        <w:trPr>
          <w:trHeight w:val="692"/>
        </w:trPr>
        <w:tc>
          <w:tcPr>
            <w:tcW w:w="224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CD6069">
        <w:trPr>
          <w:trHeight w:val="188"/>
        </w:trPr>
        <w:tc>
          <w:tcPr>
            <w:tcW w:w="224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CD6069" w:rsidRPr="00997E86" w14:paraId="17C0F118" w14:textId="77777777" w:rsidTr="00CD6069">
        <w:trPr>
          <w:trHeight w:val="20"/>
        </w:trPr>
        <w:tc>
          <w:tcPr>
            <w:tcW w:w="558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02AF9271" w14:textId="62D6CFA8" w:rsidR="00817619" w:rsidRPr="00B03ED5" w:rsidRDefault="00817619" w:rsidP="00CD6069">
            <w:pPr>
              <w:pStyle w:val="Contact"/>
            </w:pPr>
            <w:r>
              <w:t>909-360-9163</w:t>
            </w:r>
          </w:p>
        </w:tc>
        <w:tc>
          <w:tcPr>
            <w:tcW w:w="588" w:type="dxa"/>
          </w:tcPr>
          <w:p w14:paraId="2491AC61" w14:textId="77777777" w:rsidR="00817619" w:rsidRPr="00997E86" w:rsidRDefault="00817619" w:rsidP="00CD6069"/>
        </w:tc>
        <w:tc>
          <w:tcPr>
            <w:tcW w:w="6930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41F86E41" w14:textId="3A312A19" w:rsidR="00817619" w:rsidRPr="00A6425D" w:rsidRDefault="00817619" w:rsidP="00CD6069">
            <w:pPr>
              <w:pStyle w:val="JobDescription"/>
              <w:spacing w:after="10"/>
              <w:rPr>
                <w:rStyle w:val="JobDescriptionChar"/>
              </w:rPr>
            </w:pPr>
            <w:r w:rsidRPr="00817619">
              <w:t>Volunteered to serve as subject matter expert and assist developers in porting existing code to Java and build out workers comp pricing API</w:t>
            </w:r>
          </w:p>
          <w:p w14:paraId="5BF6650B" w14:textId="77777777" w:rsidR="00817619" w:rsidRPr="00817619" w:rsidRDefault="00817619" w:rsidP="00CD6069">
            <w:pPr>
              <w:pStyle w:val="ListBullet"/>
              <w:spacing w:after="40"/>
              <w:ind w:left="576" w:hanging="288"/>
            </w:pPr>
            <w:r w:rsidRPr="00817619">
              <w:t xml:space="preserve">Porting insurance pricing application of 40+ Excel sheets and VBA API to Java REST API using </w:t>
            </w:r>
            <w:proofErr w:type="spellStart"/>
            <w:r w:rsidRPr="00817619">
              <w:t>SpringBoot</w:t>
            </w:r>
            <w:proofErr w:type="spellEnd"/>
            <w:r w:rsidRPr="00817619">
              <w:t xml:space="preserve"> Framework</w:t>
            </w:r>
          </w:p>
          <w:p w14:paraId="6857E6CF" w14:textId="77777777" w:rsidR="00817619" w:rsidRDefault="00817619" w:rsidP="00CD6069">
            <w:pPr>
              <w:pStyle w:val="ListBullet"/>
              <w:spacing w:after="40"/>
              <w:ind w:left="576" w:hanging="288"/>
            </w:pPr>
            <w:r>
              <w:t>Design and normalize 40+ SQL tables to support pricing application</w:t>
            </w:r>
          </w:p>
          <w:p w14:paraId="66402AE3" w14:textId="51191083" w:rsidR="00817619" w:rsidRDefault="00817619" w:rsidP="00CD6069">
            <w:pPr>
              <w:pStyle w:val="ListBullet"/>
              <w:spacing w:after="40"/>
              <w:ind w:left="576" w:hanging="288"/>
            </w:pPr>
            <w:r>
              <w:t>Utilize Factory and Reflection patterns in VBA to implement ETL process in order to automate regular table updates of unknown sizes</w:t>
            </w:r>
          </w:p>
          <w:p w14:paraId="499B48F5" w14:textId="31F34367" w:rsidR="00817619" w:rsidRDefault="00817619" w:rsidP="00CD6069">
            <w:pPr>
              <w:pStyle w:val="ListBullet"/>
              <w:spacing w:after="40"/>
              <w:ind w:left="576" w:hanging="288"/>
            </w:pPr>
            <w:r>
              <w:t>Developed automated ETL pipeline to random sample and batch process 21,000 XMLs at a time for multiple models, reducing server usage by over 90%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146D2500" w:rsidR="00817619" w:rsidRPr="00A6425D" w:rsidRDefault="00E44BAC" w:rsidP="00CD6069">
            <w:pPr>
              <w:pStyle w:val="JobDescription"/>
              <w:spacing w:after="10"/>
              <w:rPr>
                <w:rStyle w:val="JobDescriptionChar"/>
              </w:rPr>
            </w:pPr>
            <w:r>
              <w:t>Use mathematics, statistics, and financial theory to analyze financial costs of risk and uncertainty</w:t>
            </w:r>
          </w:p>
          <w:p w14:paraId="549D773D" w14:textId="62EFB619" w:rsidR="00817619" w:rsidRDefault="00817619" w:rsidP="00CD6069">
            <w:pPr>
              <w:pStyle w:val="ListBullet"/>
              <w:spacing w:after="40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Pr="00817619">
              <w:t>cleaning, uploading, and manipulation tasks using VBA, R, SQL, Python, Batch Scripts, Ansible, and other tools</w:t>
            </w:r>
          </w:p>
          <w:p w14:paraId="3E9D5901" w14:textId="137F16D8" w:rsidR="00AB1DCA" w:rsidRDefault="00B47FD3" w:rsidP="00CD6069">
            <w:pPr>
              <w:pStyle w:val="ListBullet"/>
              <w:spacing w:after="40"/>
              <w:ind w:left="576" w:hanging="288"/>
            </w:pPr>
            <w:r>
              <w:t>Built</w:t>
            </w:r>
            <w:r w:rsidR="00AB1DCA">
              <w:t xml:space="preserve"> machine learning models to </w:t>
            </w:r>
            <w:r>
              <w:t>predict future losses, expenses, and premium</w:t>
            </w:r>
          </w:p>
          <w:p w14:paraId="5F0207E2" w14:textId="0D6A7B84" w:rsidR="00817619" w:rsidRDefault="00817619" w:rsidP="00CD6069">
            <w:pPr>
              <w:pStyle w:val="ListBullet"/>
              <w:spacing w:after="40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</w:p>
          <w:p w14:paraId="46F12960" w14:textId="4047A5C0" w:rsidR="00817619" w:rsidRDefault="00690B4E" w:rsidP="00CD6069">
            <w:pPr>
              <w:pStyle w:val="ListBullet"/>
              <w:spacing w:after="40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</w:p>
          <w:p w14:paraId="0FCAD994" w14:textId="1823A350" w:rsidR="00D27813" w:rsidRPr="00997E86" w:rsidRDefault="00D27813" w:rsidP="00CD6069">
            <w:pPr>
              <w:pStyle w:val="Heading1"/>
            </w:pPr>
            <w:r>
              <w:t>Skills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mc:AlternateContent>
                <mc:Choice Requires="cx1">
                  <w:drawing>
                    <wp:inline distT="0" distB="0" distL="0" distR="0" wp14:anchorId="6C271581" wp14:editId="5FFF191A">
                      <wp:extent cx="4382530" cy="2463113"/>
                      <wp:effectExtent l="0" t="0" r="18415" b="13970"/>
                      <wp:docPr id="12" name="Chart 12" descr="skills chart"/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4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6C271581" wp14:editId="5FFF191A">
                      <wp:extent cx="4382530" cy="2463113"/>
                      <wp:effectExtent l="0" t="0" r="18415" b="13970"/>
                      <wp:docPr id="12" name="Chart 12" descr="skills chart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Chart 12" descr="skills chart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82135" cy="24625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CD6069" w:rsidRPr="00997E86" w14:paraId="6D23DFE9" w14:textId="77777777" w:rsidTr="00CD6069">
        <w:trPr>
          <w:trHeight w:val="20"/>
        </w:trPr>
        <w:tc>
          <w:tcPr>
            <w:tcW w:w="558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453BC79C" w14:textId="5D72554D" w:rsidR="00817619" w:rsidRPr="00B03ED5" w:rsidRDefault="00000000" w:rsidP="00CD6069">
            <w:pPr>
              <w:pStyle w:val="Contact"/>
            </w:pPr>
            <w:hyperlink r:id="rId19" w:history="1">
              <w:r w:rsidR="00817619" w:rsidRPr="00517067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588" w:type="dxa"/>
          </w:tcPr>
          <w:p w14:paraId="21657A6C" w14:textId="77777777" w:rsidR="00817619" w:rsidRPr="00997E86" w:rsidRDefault="00817619" w:rsidP="00CD6069"/>
        </w:tc>
        <w:tc>
          <w:tcPr>
            <w:tcW w:w="6930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CD6069" w:rsidRPr="00CD2FD2" w14:paraId="4963499A" w14:textId="77777777" w:rsidTr="00CD6069">
        <w:trPr>
          <w:trHeight w:val="20"/>
        </w:trPr>
        <w:tc>
          <w:tcPr>
            <w:tcW w:w="558" w:type="dxa"/>
            <w:vAlign w:val="center"/>
          </w:tcPr>
          <w:p w14:paraId="1451D127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4EBB765" wp14:editId="21E7864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12C85A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21D1810A" w14:textId="637ADFDB" w:rsidR="00817619" w:rsidRPr="00B03ED5" w:rsidRDefault="00817619" w:rsidP="00CD6069">
            <w:pPr>
              <w:pStyle w:val="Contact"/>
            </w:pPr>
            <w:r>
              <w:t>Escondido, CA</w:t>
            </w:r>
          </w:p>
        </w:tc>
        <w:tc>
          <w:tcPr>
            <w:tcW w:w="588" w:type="dxa"/>
          </w:tcPr>
          <w:p w14:paraId="7D501520" w14:textId="77777777" w:rsidR="00817619" w:rsidRPr="00997E86" w:rsidRDefault="00817619" w:rsidP="00CD6069"/>
        </w:tc>
        <w:tc>
          <w:tcPr>
            <w:tcW w:w="6930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CD6069" w:rsidRPr="00997E86" w14:paraId="36C81168" w14:textId="77777777" w:rsidTr="00CD6069">
        <w:trPr>
          <w:trHeight w:val="20"/>
        </w:trPr>
        <w:tc>
          <w:tcPr>
            <w:tcW w:w="558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316741DD" w14:textId="456D2E4E" w:rsidR="00817619" w:rsidRPr="00B03ED5" w:rsidRDefault="00000000" w:rsidP="00CD6069">
            <w:pPr>
              <w:pStyle w:val="Contact"/>
            </w:pPr>
            <w:hyperlink r:id="rId26" w:history="1">
              <w:r w:rsidR="00817619" w:rsidRPr="00586084">
                <w:rPr>
                  <w:rStyle w:val="Hyperlink"/>
                </w:rPr>
                <w:t>linkedin.com/in/</w:t>
              </w:r>
              <w:proofErr w:type="spellStart"/>
              <w:r w:rsidR="00817619" w:rsidRPr="00586084">
                <w:rPr>
                  <w:rStyle w:val="Hyperlink"/>
                </w:rPr>
                <w:t>briantran</w:t>
              </w:r>
              <w:proofErr w:type="spellEnd"/>
              <w:r w:rsidR="00817619" w:rsidRPr="00586084">
                <w:rPr>
                  <w:rStyle w:val="Hyperlink"/>
                </w:rPr>
                <w:t>-math/</w:t>
              </w:r>
            </w:hyperlink>
          </w:p>
        </w:tc>
        <w:tc>
          <w:tcPr>
            <w:tcW w:w="588" w:type="dxa"/>
          </w:tcPr>
          <w:p w14:paraId="61567CB2" w14:textId="77777777" w:rsidR="00817619" w:rsidRPr="00997E86" w:rsidRDefault="00817619" w:rsidP="00CD6069"/>
        </w:tc>
        <w:tc>
          <w:tcPr>
            <w:tcW w:w="6930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CD6069" w:rsidRPr="00997E86" w14:paraId="11495D33" w14:textId="77777777" w:rsidTr="00CD6069">
        <w:trPr>
          <w:trHeight w:val="20"/>
        </w:trPr>
        <w:tc>
          <w:tcPr>
            <w:tcW w:w="558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7232ABC0" w14:textId="69AA58F5" w:rsidR="00817619" w:rsidRPr="00B03ED5" w:rsidRDefault="00000000" w:rsidP="00CD6069">
            <w:pPr>
              <w:pStyle w:val="Contact"/>
            </w:pPr>
            <w:hyperlink r:id="rId30" w:history="1">
              <w:r w:rsidR="00817619" w:rsidRPr="00412D2F">
                <w:rPr>
                  <w:rStyle w:val="Hyperlink"/>
                </w:rPr>
                <w:t>linktr.ee/</w:t>
              </w:r>
              <w:proofErr w:type="spellStart"/>
              <w:r w:rsidR="00817619" w:rsidRPr="00412D2F">
                <w:rPr>
                  <w:rStyle w:val="Hyperlink"/>
                </w:rPr>
                <w:t>briantran.dev</w:t>
              </w:r>
              <w:proofErr w:type="spellEnd"/>
            </w:hyperlink>
          </w:p>
        </w:tc>
        <w:tc>
          <w:tcPr>
            <w:tcW w:w="588" w:type="dxa"/>
          </w:tcPr>
          <w:p w14:paraId="1CF3CAA8" w14:textId="77777777" w:rsidR="00817619" w:rsidRPr="00997E86" w:rsidRDefault="00817619" w:rsidP="00CD6069"/>
        </w:tc>
        <w:tc>
          <w:tcPr>
            <w:tcW w:w="6930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817619" w:rsidRPr="00997E86" w14:paraId="2A108ED7" w14:textId="77777777" w:rsidTr="00041BE7">
        <w:trPr>
          <w:trHeight w:val="778"/>
        </w:trPr>
        <w:tc>
          <w:tcPr>
            <w:tcW w:w="369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4FE9D774" w14:textId="67988FA9" w:rsidR="00817619" w:rsidRDefault="00817619" w:rsidP="00CD6069">
            <w:r>
              <w:t xml:space="preserve">Experienced Actuarial Analyst with 6+ years background in all aspects of the Software Development Life Cycle; from developing automated analytical reports for executives to designing, implementing, testing, and deployment of applications. </w:t>
            </w:r>
          </w:p>
          <w:p w14:paraId="46891B62" w14:textId="58FB5A80" w:rsidR="00817619" w:rsidRPr="00997E86" w:rsidRDefault="00817619" w:rsidP="00CD6069">
            <w:r>
              <w:t>Proficient in a wide variety of languages and tools to deliver scalable applications that provide meaningful, accurate results that also tell a story. Loves to think outside the box and seeks a challenge.</w:t>
            </w:r>
          </w:p>
        </w:tc>
        <w:tc>
          <w:tcPr>
            <w:tcW w:w="588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30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817619" w:rsidRPr="00997E86" w14:paraId="1797BEBA" w14:textId="77777777" w:rsidTr="00041BE7">
        <w:trPr>
          <w:trHeight w:val="5364"/>
        </w:trPr>
        <w:tc>
          <w:tcPr>
            <w:tcW w:w="369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3.77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58B8F2DF" w:rsidR="00133FE0" w:rsidRPr="00133FE0" w:rsidRDefault="00B15051" w:rsidP="00B15051">
            <w:pPr>
              <w:pStyle w:val="Heading1"/>
              <w:spacing w:after="60"/>
              <w:jc w:val="both"/>
            </w:pPr>
            <w:r>
              <w:t xml:space="preserve">Software </w:t>
            </w:r>
            <w:r w:rsidR="00133FE0">
              <w:br/>
            </w:r>
            <w:r w:rsidR="00133FE0">
              <w:rPr>
                <w:noProof/>
              </w:rPr>
              <w:drawing>
                <wp:inline distT="0" distB="0" distL="0" distR="0" wp14:anchorId="6BB4C233" wp14:editId="678A8C35">
                  <wp:extent cx="2322576" cy="1799844"/>
                  <wp:effectExtent l="0" t="38100" r="0" b="4826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588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30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77777777" w:rsidR="005A20B8" w:rsidRDefault="005A20B8" w:rsidP="00CD6069"/>
    <w:sectPr w:rsidR="005A20B8" w:rsidSect="00586084">
      <w:headerReference w:type="default" r:id="rId36"/>
      <w:footerReference w:type="default" r:id="rId37"/>
      <w:pgSz w:w="12240" w:h="15840"/>
      <w:pgMar w:top="576" w:right="576" w:bottom="432" w:left="576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AFE8" w14:textId="77777777" w:rsidR="00B86ED4" w:rsidRDefault="00B86ED4" w:rsidP="00B21D64">
      <w:pPr>
        <w:spacing w:after="0" w:line="240" w:lineRule="auto"/>
      </w:pPr>
      <w:r>
        <w:separator/>
      </w:r>
    </w:p>
  </w:endnote>
  <w:endnote w:type="continuationSeparator" w:id="0">
    <w:p w14:paraId="3A65B0CB" w14:textId="77777777" w:rsidR="00B86ED4" w:rsidRDefault="00B86ED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F4BA57" wp14:editId="079D64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103A5F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0874" w14:textId="77777777" w:rsidR="00B86ED4" w:rsidRDefault="00B86ED4" w:rsidP="00B21D64">
      <w:pPr>
        <w:spacing w:after="0" w:line="240" w:lineRule="auto"/>
      </w:pPr>
      <w:r>
        <w:separator/>
      </w:r>
    </w:p>
  </w:footnote>
  <w:footnote w:type="continuationSeparator" w:id="0">
    <w:p w14:paraId="239A5DBA" w14:textId="77777777" w:rsidR="00B86ED4" w:rsidRDefault="00B86ED4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doNotDisplayPageBoundarie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161E1"/>
    <w:rsid w:val="00021303"/>
    <w:rsid w:val="00041BE7"/>
    <w:rsid w:val="00107E81"/>
    <w:rsid w:val="00126D5A"/>
    <w:rsid w:val="00133FE0"/>
    <w:rsid w:val="00144072"/>
    <w:rsid w:val="0021475C"/>
    <w:rsid w:val="003C0BB5"/>
    <w:rsid w:val="004067B9"/>
    <w:rsid w:val="004103C0"/>
    <w:rsid w:val="00452292"/>
    <w:rsid w:val="004865C2"/>
    <w:rsid w:val="004B4147"/>
    <w:rsid w:val="00552F9B"/>
    <w:rsid w:val="00554601"/>
    <w:rsid w:val="005636A7"/>
    <w:rsid w:val="00586084"/>
    <w:rsid w:val="005A20B8"/>
    <w:rsid w:val="005B7DB3"/>
    <w:rsid w:val="0061400D"/>
    <w:rsid w:val="00621B5C"/>
    <w:rsid w:val="00663F53"/>
    <w:rsid w:val="00690B4E"/>
    <w:rsid w:val="006C2DFF"/>
    <w:rsid w:val="00704063"/>
    <w:rsid w:val="007571B5"/>
    <w:rsid w:val="007772B1"/>
    <w:rsid w:val="00817619"/>
    <w:rsid w:val="008424CE"/>
    <w:rsid w:val="00890F1A"/>
    <w:rsid w:val="008C64BA"/>
    <w:rsid w:val="008E2197"/>
    <w:rsid w:val="00997E86"/>
    <w:rsid w:val="009B7D45"/>
    <w:rsid w:val="009E1CF1"/>
    <w:rsid w:val="009E5BFB"/>
    <w:rsid w:val="00A1414C"/>
    <w:rsid w:val="00A21AF8"/>
    <w:rsid w:val="00A6425D"/>
    <w:rsid w:val="00A96376"/>
    <w:rsid w:val="00AB1DCA"/>
    <w:rsid w:val="00B03ED5"/>
    <w:rsid w:val="00B15051"/>
    <w:rsid w:val="00B21D64"/>
    <w:rsid w:val="00B47FD3"/>
    <w:rsid w:val="00B64EC4"/>
    <w:rsid w:val="00B73E22"/>
    <w:rsid w:val="00B86ED4"/>
    <w:rsid w:val="00BB7CE4"/>
    <w:rsid w:val="00BC33C3"/>
    <w:rsid w:val="00BF0DAF"/>
    <w:rsid w:val="00C05345"/>
    <w:rsid w:val="00C344AA"/>
    <w:rsid w:val="00C37B1A"/>
    <w:rsid w:val="00C777FF"/>
    <w:rsid w:val="00CD2FD2"/>
    <w:rsid w:val="00CD6069"/>
    <w:rsid w:val="00CF1745"/>
    <w:rsid w:val="00D12DFD"/>
    <w:rsid w:val="00D27813"/>
    <w:rsid w:val="00D62B7E"/>
    <w:rsid w:val="00E44BAC"/>
    <w:rsid w:val="00F7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www.linkedin.com/in/briantran-math/" TargetMode="External"/><Relationship Id="rId39" Type="http://schemas.openxmlformats.org/officeDocument/2006/relationships/glossaryDocument" Target="glossary/document.xml"/><Relationship Id="rId21" Type="http://schemas.openxmlformats.org/officeDocument/2006/relationships/image" Target="media/image9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5" Type="http://schemas.openxmlformats.org/officeDocument/2006/relationships/image" Target="media/image13.pn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sv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sv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4/relationships/chartEx" Target="charts/chartEx1.xm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Sheet1!$A$2:$A$10</cx:f>
        <cx:lvl ptCount="9">
          <cx:pt idx="0">VBA</cx:pt>
          <cx:pt idx="1">Python</cx:pt>
          <cx:pt idx="2">Java</cx:pt>
          <cx:pt idx="3">SQL</cx:pt>
          <cx:pt idx="4">HTML/CSS</cx:pt>
          <cx:pt idx="5">Linux</cx:pt>
          <cx:pt idx="6">SOAP/REST</cx:pt>
          <cx:pt idx="7">Docker</cx:pt>
          <cx:pt idx="8">Git</cx:pt>
        </cx:lvl>
      </cx:strDim>
      <cx:numDim type="size">
        <cx:f>Sheet1!$B$2:$B$10</cx:f>
        <cx:lvl ptCount="9" formatCode="General">
          <cx:pt idx="0">0.69999999999999996</cx:pt>
          <cx:pt idx="1">0.80000000000000004</cx:pt>
          <cx:pt idx="2">1.5</cx:pt>
          <cx:pt idx="3">2</cx:pt>
          <cx:pt idx="4">0.5</cx:pt>
          <cx:pt idx="5">0.5</cx:pt>
          <cx:pt idx="6">0.5</cx:pt>
          <cx:pt idx="7">0.5</cx:pt>
          <cx:pt idx="8">0.75</cx:pt>
        </cx:lvl>
      </cx:numDim>
    </cx:data>
  </cx:chartData>
  <cx:chart>
    <cx:plotArea>
      <cx:plotAreaRegion>
        <cx:series layoutId="treemap" uniqueId="{C9173312-874D-4425-8DEC-B7ABB173DA68}">
          <cx:tx>
            <cx:txData>
              <cx:f>Sheet1!$B$1</cx:f>
              <cx:v>Series 1</cx:v>
            </cx:txData>
          </cx:tx>
          <cx:spPr>
            <a:ln w="9525">
              <a:solidFill>
                <a:schemeClr val="tx1"/>
              </a:solidFill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>
                    <a:solidFill>
                      <a:sysClr val="windowText" lastClr="000000"/>
                    </a:solidFill>
                  </a:defRPr>
                </a:pPr>
                <a:endParaRPr lang="en-US" sz="900" b="0" i="0" u="none" strike="noStrike" kern="1200" baseline="0">
                  <a:solidFill>
                    <a:sysClr val="windowText" lastClr="000000"/>
                  </a:solidFill>
                  <a:latin typeface="Century Gothic" panose="020F0302020204030204"/>
                </a:endParaRPr>
              </a:p>
            </cx:txPr>
            <cx:visibility seriesName="0" categoryName="1" value="0"/>
            <cx:separator>, </cx:separator>
            <cx:dataLabel idx="0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400"/>
                  </a:pPr>
                  <a:r>
                    <a:rPr lang="en-US" sz="14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VBA</a:t>
                  </a:r>
                </a:p>
              </cx:txPr>
              <cx:visibility seriesName="0" categoryName="1" value="0"/>
              <cx:separator>, </cx:separator>
            </cx:dataLabel>
            <cx:dataLabel idx="1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650"/>
                  </a:pPr>
                  <a:r>
                    <a:rPr lang="en-US" sz="165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Python</a:t>
                  </a:r>
                </a:p>
              </cx:txPr>
              <cx:visibility seriesName="0" categoryName="1" value="0"/>
              <cx:separator>, </cx:separator>
            </cx:dataLabel>
            <cx:dataLabel idx="2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2000"/>
                  </a:pPr>
                  <a:r>
                    <a:rPr lang="en-US" sz="20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Java</a:t>
                  </a:r>
                </a:p>
              </cx:txPr>
              <cx:visibility seriesName="0" categoryName="1" value="0"/>
              <cx:separator>, </cx:separator>
            </cx:dataLabel>
            <cx:dataLabel idx="3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2400" b="0" i="0"/>
                  </a:pPr>
                  <a:r>
                    <a:rPr lang="en-US" sz="24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SQL</a:t>
                  </a:r>
                </a:p>
              </cx:txPr>
              <cx:visibility seriesName="0" categoryName="1" value="0"/>
              <cx:separator>, </cx:separator>
            </cx:dataLabel>
            <cx:dataLabel idx="4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200"/>
                  </a:pPr>
                  <a:r>
                    <a:rPr lang="en-US" sz="12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HTML/CSS</a:t>
                  </a:r>
                </a:p>
              </cx:txPr>
              <cx:visibility seriesName="0" categoryName="1" value="0"/>
              <cx:separator>, </cx:separator>
            </cx:dataLabel>
            <cx:dataLabel idx="5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200"/>
                  </a:pPr>
                  <a:r>
                    <a:rPr lang="en-US" sz="12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Linux</a:t>
                  </a:r>
                </a:p>
              </cx:txPr>
              <cx:visibility seriesName="0" categoryName="1" value="0"/>
              <cx:separator>, </cx:separator>
            </cx:dataLabel>
            <cx:dataLabel idx="6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050"/>
                  </a:pPr>
                  <a:r>
                    <a:rPr lang="en-US" sz="105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SOAP/REST</a:t>
                  </a:r>
                </a:p>
              </cx:txPr>
              <cx:visibility seriesName="0" categoryName="1" value="0"/>
              <cx:separator>, </cx:separator>
            </cx:dataLabel>
            <cx:dataLabel idx="7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000" b="0" kern="0" spc="-100" baseline="0"/>
                  </a:pPr>
                  <a:r>
                    <a:rPr lang="en-US" sz="1000" b="0" i="0" u="none" strike="noStrike" kern="0" spc="-1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Century Gothic" panose="020F0302020204030204"/>
                    </a:rPr>
                    <a:t>Docker</a:t>
                  </a:r>
                </a:p>
              </cx:txPr>
              <cx:visibility seriesName="0" categoryName="1" value="0"/>
              <cx:separator>, </cx:separator>
            </cx:dataLabel>
            <cx:dataLabel idx="8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800"/>
                  </a:pPr>
                  <a:r>
                    <a:rPr lang="en-US" sz="18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Git</a:t>
                  </a:r>
                </a:p>
              </cx:txPr>
              <cx:visibility seriesName="0" categoryName="1" value="0"/>
              <cx:separator>, </cx:separator>
            </cx:dataLabel>
          </cx:dataLabels>
          <cx:dataId val="0"/>
          <cx:layoutPr>
            <cx:parentLabelLayout val="overlapping"/>
          </cx:layoutPr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default" loCatId="list" qsTypeId="urn:microsoft.com/office/officeart/2005/8/quickstyle/simple3" qsCatId="simple" csTypeId="urn:microsoft.com/office/officeart/2005/8/colors/accent5_4" csCatId="accent5" phldr="1"/>
      <dgm:spPr/>
      <dgm:t>
        <a:bodyPr/>
        <a:lstStyle/>
        <a:p>
          <a:endParaRPr lang="en-US"/>
        </a:p>
      </dgm:t>
    </dgm:pt>
    <dgm:pt modelId="{EF5B5011-BAC3-4621-A08C-2395C9D3FC72}">
      <dgm:prSet phldrT="[Text]"/>
      <dgm:spPr/>
      <dgm:t>
        <a:bodyPr/>
        <a:lstStyle/>
        <a:p>
          <a:r>
            <a:rPr lang="en-US"/>
            <a:t>SpringBoot</a:t>
          </a: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/>
        </a:p>
      </dgm: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/>
        </a:p>
      </dgm:t>
    </dgm:pt>
    <dgm:pt modelId="{89F1B4DA-5B4D-45A4-AEF8-23EAFE964BFC}">
      <dgm:prSet phldrT="[Text]"/>
      <dgm:spPr/>
      <dgm:t>
        <a:bodyPr/>
        <a:lstStyle/>
        <a:p>
          <a:r>
            <a:rPr lang="en-US"/>
            <a:t>PySpark</a:t>
          </a:r>
        </a:p>
      </dgm:t>
    </dgm:pt>
    <dgm:pt modelId="{F082E23F-38C1-4827-B131-991A5539EDDA}" type="parTrans" cxnId="{F2915ACF-FA79-4131-B9C0-24571B6E529A}">
      <dgm:prSet/>
      <dgm:spPr/>
      <dgm:t>
        <a:bodyPr/>
        <a:lstStyle/>
        <a:p>
          <a:endParaRPr lang="en-US"/>
        </a:p>
      </dgm:t>
    </dgm:pt>
    <dgm:pt modelId="{4464E26D-4B44-4A6F-86AE-2AA04D7BB5A8}" type="sibTrans" cxnId="{F2915ACF-FA79-4131-B9C0-24571B6E529A}">
      <dgm:prSet/>
      <dgm:spPr/>
      <dgm:t>
        <a:bodyPr/>
        <a:lstStyle/>
        <a:p>
          <a:endParaRPr lang="en-US"/>
        </a:p>
      </dgm:t>
    </dgm:pt>
    <dgm:pt modelId="{18C9EB5A-868C-4DC0-86E5-04C058447057}">
      <dgm:prSet phldrT="[Text]"/>
      <dgm:spPr/>
      <dgm:t>
        <a:bodyPr/>
        <a:lstStyle/>
        <a:p>
          <a:r>
            <a:rPr lang="en-US"/>
            <a:t>JIRA</a:t>
          </a:r>
        </a:p>
      </dgm:t>
    </dgm:pt>
    <dgm:pt modelId="{007803BE-AFDD-432F-A307-35DEA9A97355}" type="parTrans" cxnId="{A5D0DBD4-4379-4085-A64A-154F34FF2B9F}">
      <dgm:prSet/>
      <dgm:spPr/>
      <dgm:t>
        <a:bodyPr/>
        <a:lstStyle/>
        <a:p>
          <a:endParaRPr lang="en-US"/>
        </a:p>
      </dgm:t>
    </dgm:pt>
    <dgm:pt modelId="{33D642EF-E410-493D-9B72-B3698AC15EE2}" type="sibTrans" cxnId="{A5D0DBD4-4379-4085-A64A-154F34FF2B9F}">
      <dgm:prSet/>
      <dgm:spPr/>
      <dgm:t>
        <a:bodyPr/>
        <a:lstStyle/>
        <a:p>
          <a:endParaRPr lang="en-US"/>
        </a:p>
      </dgm:t>
    </dgm:pt>
    <dgm:pt modelId="{0CD5FA0D-CBD6-4F0B-87FD-7E1AA0E04795}">
      <dgm:prSet phldrT="[Text]"/>
      <dgm:spPr/>
      <dgm:t>
        <a:bodyPr/>
        <a:lstStyle/>
        <a:p>
          <a:r>
            <a:rPr lang="en-US"/>
            <a:t>Flask</a:t>
          </a:r>
        </a:p>
      </dgm:t>
    </dgm:pt>
    <dgm:pt modelId="{450982B4-B2D5-4B11-999F-AB780A951D67}" type="parTrans" cxnId="{068C2356-81D5-4BED-B5A6-AADA399FD1C1}">
      <dgm:prSet/>
      <dgm:spPr/>
      <dgm:t>
        <a:bodyPr/>
        <a:lstStyle/>
        <a:p>
          <a:endParaRPr lang="en-US"/>
        </a:p>
      </dgm:t>
    </dgm:pt>
    <dgm:pt modelId="{3D13305E-F4CD-43BE-85BE-33E09396D550}" type="sibTrans" cxnId="{068C2356-81D5-4BED-B5A6-AADA399FD1C1}">
      <dgm:prSet/>
      <dgm:spPr/>
      <dgm:t>
        <a:bodyPr/>
        <a:lstStyle/>
        <a:p>
          <a:endParaRPr lang="en-US"/>
        </a:p>
      </dgm:t>
    </dgm:pt>
    <dgm:pt modelId="{C55B76FA-927D-4368-82A2-5D0B58BF7061}">
      <dgm:prSet phldrT="[Text]"/>
      <dgm:spPr/>
      <dgm:t>
        <a:bodyPr/>
        <a:lstStyle/>
        <a:p>
          <a:r>
            <a:rPr lang="en-US"/>
            <a:t>Scikit-learn</a:t>
          </a:r>
        </a:p>
      </dgm:t>
    </dgm:pt>
    <dgm:pt modelId="{02A83227-7DD4-4E5E-8883-E9496E787852}" type="parTrans" cxnId="{6DD3AC02-A44E-4787-BCB4-5FDEAE8D5DCE}">
      <dgm:prSet/>
      <dgm:spPr/>
      <dgm:t>
        <a:bodyPr/>
        <a:lstStyle/>
        <a:p>
          <a:endParaRPr lang="en-US"/>
        </a:p>
      </dgm:t>
    </dgm:pt>
    <dgm:pt modelId="{B56C19FB-1915-4C0F-92C5-DE0D04073AF4}" type="sibTrans" cxnId="{6DD3AC02-A44E-4787-BCB4-5FDEAE8D5DCE}">
      <dgm:prSet/>
      <dgm:spPr/>
      <dgm:t>
        <a:bodyPr/>
        <a:lstStyle/>
        <a:p>
          <a:endParaRPr lang="en-US"/>
        </a:p>
      </dgm:t>
    </dgm:pt>
    <dgm:pt modelId="{7C909DA8-16A7-4C26-91B6-395B24561E28}">
      <dgm:prSet phldrT="[Text]"/>
      <dgm:spPr/>
      <dgm:t>
        <a:bodyPr/>
        <a:lstStyle/>
        <a:p>
          <a:r>
            <a:rPr lang="en-US"/>
            <a:t>SQLAlchemy</a:t>
          </a:r>
        </a:p>
      </dgm:t>
    </dgm:pt>
    <dgm:pt modelId="{F7BB913F-E73B-49EF-90B6-8A5E791F0A0A}" type="parTrans" cxnId="{21CD0E09-089D-4A11-8A7B-21660B436AFD}">
      <dgm:prSet/>
      <dgm:spPr/>
      <dgm:t>
        <a:bodyPr/>
        <a:lstStyle/>
        <a:p>
          <a:endParaRPr lang="en-US"/>
        </a:p>
      </dgm:t>
    </dgm:pt>
    <dgm:pt modelId="{CDDDF5DC-9F55-4F34-8AE0-D91A1FF4521C}" type="sibTrans" cxnId="{21CD0E09-089D-4A11-8A7B-21660B436AFD}">
      <dgm:prSet/>
      <dgm:spPr/>
      <dgm:t>
        <a:bodyPr/>
        <a:lstStyle/>
        <a:p>
          <a:endParaRPr lang="en-US"/>
        </a:p>
      </dgm:t>
    </dgm:pt>
    <dgm:pt modelId="{2ED1B43B-DCB4-408F-B8D1-954DDCE5296F}">
      <dgm:prSet phldrT="[Text]"/>
      <dgm:spPr/>
      <dgm:t>
        <a:bodyPr/>
        <a:lstStyle/>
        <a:p>
          <a:r>
            <a:rPr lang="en-US"/>
            <a:t>Pandas</a:t>
          </a:r>
        </a:p>
      </dgm:t>
    </dgm:pt>
    <dgm:pt modelId="{169EE2A9-A733-419D-B30C-F3E4E1455DD5}" type="parTrans" cxnId="{451D800D-EA88-4980-8B68-F372E4BCA8D4}">
      <dgm:prSet/>
      <dgm:spPr/>
      <dgm:t>
        <a:bodyPr/>
        <a:lstStyle/>
        <a:p>
          <a:endParaRPr lang="en-US"/>
        </a:p>
      </dgm:t>
    </dgm:pt>
    <dgm:pt modelId="{FDE3391E-9A5F-4628-88BB-5826FF957EAB}" type="sibTrans" cxnId="{451D800D-EA88-4980-8B68-F372E4BCA8D4}">
      <dgm:prSet/>
      <dgm:spPr/>
      <dgm:t>
        <a:bodyPr/>
        <a:lstStyle/>
        <a:p>
          <a:endParaRPr lang="en-US"/>
        </a:p>
      </dgm:t>
    </dgm:pt>
    <dgm:pt modelId="{969FC50D-A257-4130-8682-E9080F18C5FD}">
      <dgm:prSet phldrT="[Text]"/>
      <dgm:spPr/>
      <dgm:t>
        <a:bodyPr/>
        <a:lstStyle/>
        <a:p>
          <a:r>
            <a:rPr lang="en-US"/>
            <a:t>Numpy</a:t>
          </a:r>
        </a:p>
      </dgm:t>
    </dgm:pt>
    <dgm:pt modelId="{C26E688B-EDB7-46E8-8F5C-7E3DEAC26165}" type="parTrans" cxnId="{BDC2C492-D299-4059-95FA-C264EC8636E6}">
      <dgm:prSet/>
      <dgm:spPr/>
      <dgm:t>
        <a:bodyPr/>
        <a:lstStyle/>
        <a:p>
          <a:endParaRPr lang="en-US"/>
        </a:p>
      </dgm:t>
    </dgm:pt>
    <dgm:pt modelId="{859D2CDB-50BF-4712-A23C-149013C36153}" type="sibTrans" cxnId="{BDC2C492-D299-4059-95FA-C264EC8636E6}">
      <dgm:prSet/>
      <dgm:spPr/>
      <dgm:t>
        <a:bodyPr/>
        <a:lstStyle/>
        <a:p>
          <a:endParaRPr lang="en-US"/>
        </a:p>
      </dgm:t>
    </dgm:pt>
    <dgm:pt modelId="{F20CA382-0E4B-4AF6-9C39-F4AB34D3F646}">
      <dgm:prSet phldrT="[Text]"/>
      <dgm:spPr/>
      <dgm:t>
        <a:bodyPr/>
        <a:lstStyle/>
        <a:p>
          <a:r>
            <a:rPr lang="en-US"/>
            <a:t>Maven</a:t>
          </a:r>
        </a:p>
      </dgm:t>
    </dgm:pt>
    <dgm:pt modelId="{3D56AF2D-5451-4F67-B584-F5361F45A725}" type="parTrans" cxnId="{35CA36AA-D234-42A0-BA90-63029B1C27DA}">
      <dgm:prSet/>
      <dgm:spPr/>
      <dgm:t>
        <a:bodyPr/>
        <a:lstStyle/>
        <a:p>
          <a:endParaRPr lang="en-US"/>
        </a:p>
      </dgm:t>
    </dgm:pt>
    <dgm:pt modelId="{45BE7F23-3180-42E2-886A-B61912CE9EB3}" type="sibTrans" cxnId="{35CA36AA-D234-42A0-BA90-63029B1C27DA}">
      <dgm:prSet/>
      <dgm:spPr/>
      <dgm:t>
        <a:bodyPr/>
        <a:lstStyle/>
        <a:p>
          <a:endParaRPr lang="en-US"/>
        </a:p>
      </dgm:t>
    </dgm:pt>
    <dgm:pt modelId="{ECBAFB63-4967-4064-8DF8-5EEB01BE0B9F}">
      <dgm:prSet phldrT="[Text]"/>
      <dgm:spPr/>
      <dgm:t>
        <a:bodyPr/>
        <a:lstStyle/>
        <a:p>
          <a:r>
            <a:rPr lang="en-US"/>
            <a:t>Socket</a:t>
          </a:r>
        </a:p>
      </dgm:t>
    </dgm:pt>
    <dgm:pt modelId="{BD73AAF9-9E9B-4AEE-9060-E0210A770226}" type="parTrans" cxnId="{C69F5988-6E4D-4711-939C-2164239DD6FC}">
      <dgm:prSet/>
      <dgm:spPr/>
      <dgm:t>
        <a:bodyPr/>
        <a:lstStyle/>
        <a:p>
          <a:endParaRPr lang="en-US"/>
        </a:p>
      </dgm:t>
    </dgm:pt>
    <dgm:pt modelId="{617FF670-55C2-4029-B6F6-5B0483E785E4}" type="sibTrans" cxnId="{C69F5988-6E4D-4711-939C-2164239DD6FC}">
      <dgm:prSet/>
      <dgm:spPr/>
      <dgm:t>
        <a:bodyPr/>
        <a:lstStyle/>
        <a:p>
          <a:endParaRPr lang="en-US"/>
        </a:p>
      </dgm:t>
    </dgm:pt>
    <dgm:pt modelId="{646C5708-220C-474B-B651-58C11A10352A}">
      <dgm:prSet phldrT="[Text]"/>
      <dgm:spPr/>
      <dgm:t>
        <a:bodyPr/>
        <a:lstStyle/>
        <a:p>
          <a:r>
            <a:rPr lang="en-US"/>
            <a:t>Threading</a:t>
          </a:r>
        </a:p>
      </dgm:t>
    </dgm:pt>
    <dgm:pt modelId="{9539C364-0398-458C-AF56-BC656B3D3826}" type="parTrans" cxnId="{F113C66D-AAA4-4537-9C8E-F8848A304F0C}">
      <dgm:prSet/>
      <dgm:spPr/>
      <dgm:t>
        <a:bodyPr/>
        <a:lstStyle/>
        <a:p>
          <a:endParaRPr lang="en-US"/>
        </a:p>
      </dgm:t>
    </dgm:pt>
    <dgm:pt modelId="{76095C0C-0B01-4D8E-AB38-4FD730455F23}" type="sibTrans" cxnId="{F113C66D-AAA4-4537-9C8E-F8848A304F0C}">
      <dgm:prSet/>
      <dgm:spPr/>
      <dgm:t>
        <a:bodyPr/>
        <a:lstStyle/>
        <a:p>
          <a:endParaRPr lang="en-US"/>
        </a:p>
      </dgm:t>
    </dgm:pt>
    <dgm:pt modelId="{92C98293-DB39-4DC9-9A1D-8A2A75D82DBC}">
      <dgm:prSet phldrT="[Text]"/>
      <dgm:spPr/>
      <dgm:t>
        <a:bodyPr/>
        <a:lstStyle/>
        <a:p>
          <a:r>
            <a:rPr lang="en-US"/>
            <a:t>AWS</a:t>
          </a:r>
        </a:p>
      </dgm:t>
    </dgm:pt>
    <dgm:pt modelId="{06D1809C-6820-450C-A099-10A435492CCE}" type="parTrans" cxnId="{EC6FEFA8-7C94-49E7-9B76-04861353CBAA}">
      <dgm:prSet/>
      <dgm:spPr/>
      <dgm:t>
        <a:bodyPr/>
        <a:lstStyle/>
        <a:p>
          <a:endParaRPr lang="en-US"/>
        </a:p>
      </dgm:t>
    </dgm:pt>
    <dgm:pt modelId="{891A971D-B521-46AD-A939-D9169A0F21E8}" type="sibTrans" cxnId="{EC6FEFA8-7C94-49E7-9B76-04861353CBAA}">
      <dgm:prSet/>
      <dgm:spPr/>
      <dgm:t>
        <a:bodyPr/>
        <a:lstStyle/>
        <a:p>
          <a:endParaRPr lang="en-US"/>
        </a:p>
      </dgm:t>
    </dgm:pt>
    <dgm:pt modelId="{8C4E99B4-C2CE-4305-82E1-4197EF4B9A21}" type="pres">
      <dgm:prSet presAssocID="{A3DD0DF3-2B2C-4FC2-89F7-1E841A071C96}" presName="diagram" presStyleCnt="0">
        <dgm:presLayoutVars>
          <dgm:dir/>
          <dgm:resizeHandles val="exact"/>
        </dgm:presLayoutVars>
      </dgm:prSet>
      <dgm:spPr/>
    </dgm:pt>
    <dgm:pt modelId="{19FFE429-CA41-4FAF-A2DF-BCAEAE556159}" type="pres">
      <dgm:prSet presAssocID="{EF5B5011-BAC3-4621-A08C-2395C9D3FC72}" presName="node" presStyleLbl="node1" presStyleIdx="0" presStyleCnt="12">
        <dgm:presLayoutVars>
          <dgm:bulletEnabled val="1"/>
        </dgm:presLayoutVars>
      </dgm:prSet>
      <dgm:spPr/>
    </dgm:pt>
    <dgm:pt modelId="{C120719A-3696-4EFB-9F62-310E477CFB5D}" type="pres">
      <dgm:prSet presAssocID="{E0E84173-9613-49A8-BA45-4BCCFE6032F3}" presName="sibTrans" presStyleCnt="0"/>
      <dgm:spPr/>
    </dgm:pt>
    <dgm:pt modelId="{2CF38445-FCEE-468C-AE51-AAB432CBA223}" type="pres">
      <dgm:prSet presAssocID="{89F1B4DA-5B4D-45A4-AEF8-23EAFE964BFC}" presName="node" presStyleLbl="node1" presStyleIdx="1" presStyleCnt="12">
        <dgm:presLayoutVars>
          <dgm:bulletEnabled val="1"/>
        </dgm:presLayoutVars>
      </dgm:prSet>
      <dgm:spPr/>
    </dgm:pt>
    <dgm:pt modelId="{0F1DEDA0-0DD0-401C-8654-8AA20CA83BA9}" type="pres">
      <dgm:prSet presAssocID="{4464E26D-4B44-4A6F-86AE-2AA04D7BB5A8}" presName="sibTrans" presStyleCnt="0"/>
      <dgm:spPr/>
    </dgm:pt>
    <dgm:pt modelId="{17544D92-C8EF-4E33-9BD7-C09086136BEF}" type="pres">
      <dgm:prSet presAssocID="{18C9EB5A-868C-4DC0-86E5-04C058447057}" presName="node" presStyleLbl="node1" presStyleIdx="2" presStyleCnt="12">
        <dgm:presLayoutVars>
          <dgm:bulletEnabled val="1"/>
        </dgm:presLayoutVars>
      </dgm:prSet>
      <dgm:spPr/>
    </dgm:pt>
    <dgm:pt modelId="{910C9653-D266-4C28-A7D4-2EE8B864447F}" type="pres">
      <dgm:prSet presAssocID="{33D642EF-E410-493D-9B72-B3698AC15EE2}" presName="sibTrans" presStyleCnt="0"/>
      <dgm:spPr/>
    </dgm:pt>
    <dgm:pt modelId="{6AA72D5F-13CC-4411-BEDB-E94ACD045667}" type="pres">
      <dgm:prSet presAssocID="{0CD5FA0D-CBD6-4F0B-87FD-7E1AA0E04795}" presName="node" presStyleLbl="node1" presStyleIdx="3" presStyleCnt="12">
        <dgm:presLayoutVars>
          <dgm:bulletEnabled val="1"/>
        </dgm:presLayoutVars>
      </dgm:prSet>
      <dgm:spPr/>
    </dgm:pt>
    <dgm:pt modelId="{D30901C5-C8ED-4C0E-9DE5-795633F7AE1B}" type="pres">
      <dgm:prSet presAssocID="{3D13305E-F4CD-43BE-85BE-33E09396D550}" presName="sibTrans" presStyleCnt="0"/>
      <dgm:spPr/>
    </dgm:pt>
    <dgm:pt modelId="{AAF24778-74BE-42F2-AA4D-ADFC9E6D42F4}" type="pres">
      <dgm:prSet presAssocID="{7C909DA8-16A7-4C26-91B6-395B24561E28}" presName="node" presStyleLbl="node1" presStyleIdx="4" presStyleCnt="12">
        <dgm:presLayoutVars>
          <dgm:bulletEnabled val="1"/>
        </dgm:presLayoutVars>
      </dgm:prSet>
      <dgm:spPr/>
    </dgm:pt>
    <dgm:pt modelId="{792344D1-76CC-4D14-8A57-5944C3C3F134}" type="pres">
      <dgm:prSet presAssocID="{CDDDF5DC-9F55-4F34-8AE0-D91A1FF4521C}" presName="sibTrans" presStyleCnt="0"/>
      <dgm:spPr/>
    </dgm:pt>
    <dgm:pt modelId="{FD57DCE8-F576-485B-B36C-9FF6D6575B53}" type="pres">
      <dgm:prSet presAssocID="{C55B76FA-927D-4368-82A2-5D0B58BF7061}" presName="node" presStyleLbl="node1" presStyleIdx="5" presStyleCnt="12">
        <dgm:presLayoutVars>
          <dgm:bulletEnabled val="1"/>
        </dgm:presLayoutVars>
      </dgm:prSet>
      <dgm:spPr/>
    </dgm:pt>
    <dgm:pt modelId="{9DAFA74A-D388-4DE8-AB92-B1341F28ADB5}" type="pres">
      <dgm:prSet presAssocID="{B56C19FB-1915-4C0F-92C5-DE0D04073AF4}" presName="sibTrans" presStyleCnt="0"/>
      <dgm:spPr/>
    </dgm:pt>
    <dgm:pt modelId="{3F756130-C268-4F40-B1AB-50A2368EE4D5}" type="pres">
      <dgm:prSet presAssocID="{2ED1B43B-DCB4-408F-B8D1-954DDCE5296F}" presName="node" presStyleLbl="node1" presStyleIdx="6" presStyleCnt="12">
        <dgm:presLayoutVars>
          <dgm:bulletEnabled val="1"/>
        </dgm:presLayoutVars>
      </dgm:prSet>
      <dgm:spPr/>
    </dgm:pt>
    <dgm:pt modelId="{D113B2E2-9758-4478-912C-81BD46CE5858}" type="pres">
      <dgm:prSet presAssocID="{FDE3391E-9A5F-4628-88BB-5826FF957EAB}" presName="sibTrans" presStyleCnt="0"/>
      <dgm:spPr/>
    </dgm:pt>
    <dgm:pt modelId="{E4652340-D479-4D24-A84F-B35EAB759B7C}" type="pres">
      <dgm:prSet presAssocID="{969FC50D-A257-4130-8682-E9080F18C5FD}" presName="node" presStyleLbl="node1" presStyleIdx="7" presStyleCnt="12">
        <dgm:presLayoutVars>
          <dgm:bulletEnabled val="1"/>
        </dgm:presLayoutVars>
      </dgm:prSet>
      <dgm:spPr/>
    </dgm:pt>
    <dgm:pt modelId="{C2A31E26-79CD-400B-9555-24CE8B16B2A2}" type="pres">
      <dgm:prSet presAssocID="{859D2CDB-50BF-4712-A23C-149013C36153}" presName="sibTrans" presStyleCnt="0"/>
      <dgm:spPr/>
    </dgm:pt>
    <dgm:pt modelId="{7C0D6DA7-3599-4123-88F4-7197309930AC}" type="pres">
      <dgm:prSet presAssocID="{F20CA382-0E4B-4AF6-9C39-F4AB34D3F646}" presName="node" presStyleLbl="node1" presStyleIdx="8" presStyleCnt="12">
        <dgm:presLayoutVars>
          <dgm:bulletEnabled val="1"/>
        </dgm:presLayoutVars>
      </dgm:prSet>
      <dgm:spPr/>
    </dgm:pt>
    <dgm:pt modelId="{04BC7CEA-64A4-49DF-94C8-8E751899E8C5}" type="pres">
      <dgm:prSet presAssocID="{45BE7F23-3180-42E2-886A-B61912CE9EB3}" presName="sibTrans" presStyleCnt="0"/>
      <dgm:spPr/>
    </dgm:pt>
    <dgm:pt modelId="{9632EE28-0612-4D19-AA8A-7F73196A28D7}" type="pres">
      <dgm:prSet presAssocID="{ECBAFB63-4967-4064-8DF8-5EEB01BE0B9F}" presName="node" presStyleLbl="node1" presStyleIdx="9" presStyleCnt="12">
        <dgm:presLayoutVars>
          <dgm:bulletEnabled val="1"/>
        </dgm:presLayoutVars>
      </dgm:prSet>
      <dgm:spPr/>
    </dgm:pt>
    <dgm:pt modelId="{42FB04F1-C6C9-465B-A849-CC5603E50CD5}" type="pres">
      <dgm:prSet presAssocID="{617FF670-55C2-4029-B6F6-5B0483E785E4}" presName="sibTrans" presStyleCnt="0"/>
      <dgm:spPr/>
    </dgm:pt>
    <dgm:pt modelId="{F25661AF-2DC2-43E3-BD38-F508568A15F7}" type="pres">
      <dgm:prSet presAssocID="{646C5708-220C-474B-B651-58C11A10352A}" presName="node" presStyleLbl="node1" presStyleIdx="10" presStyleCnt="12">
        <dgm:presLayoutVars>
          <dgm:bulletEnabled val="1"/>
        </dgm:presLayoutVars>
      </dgm:prSet>
      <dgm:spPr/>
    </dgm:pt>
    <dgm:pt modelId="{E2AAA2FD-D48C-4114-9BC8-760586C4E072}" type="pres">
      <dgm:prSet presAssocID="{76095C0C-0B01-4D8E-AB38-4FD730455F23}" presName="sibTrans" presStyleCnt="0"/>
      <dgm:spPr/>
    </dgm:pt>
    <dgm:pt modelId="{66C05B67-9A24-47A9-BCD1-919C6B63A3AC}" type="pres">
      <dgm:prSet presAssocID="{92C98293-DB39-4DC9-9A1D-8A2A75D82DBC}" presName="node" presStyleLbl="node1" presStyleIdx="11" presStyleCnt="12">
        <dgm:presLayoutVars>
          <dgm:bulletEnabled val="1"/>
        </dgm:presLayoutVars>
      </dgm:prSet>
      <dgm:spPr/>
    </dgm:pt>
  </dgm:ptLst>
  <dgm:cxnLst>
    <dgm:cxn modelId="{6DD3AC02-A44E-4787-BCB4-5FDEAE8D5DCE}" srcId="{A3DD0DF3-2B2C-4FC2-89F7-1E841A071C96}" destId="{C55B76FA-927D-4368-82A2-5D0B58BF7061}" srcOrd="5" destOrd="0" parTransId="{02A83227-7DD4-4E5E-8883-E9496E787852}" sibTransId="{B56C19FB-1915-4C0F-92C5-DE0D04073AF4}"/>
    <dgm:cxn modelId="{988E3406-B702-4696-8453-7289A812E228}" type="presOf" srcId="{0CD5FA0D-CBD6-4F0B-87FD-7E1AA0E04795}" destId="{6AA72D5F-13CC-4411-BEDB-E94ACD045667}" srcOrd="0" destOrd="0" presId="urn:microsoft.com/office/officeart/2005/8/layout/default"/>
    <dgm:cxn modelId="{21CD0E09-089D-4A11-8A7B-21660B436AFD}" srcId="{A3DD0DF3-2B2C-4FC2-89F7-1E841A071C96}" destId="{7C909DA8-16A7-4C26-91B6-395B24561E28}" srcOrd="4" destOrd="0" parTransId="{F7BB913F-E73B-49EF-90B6-8A5E791F0A0A}" sibTransId="{CDDDF5DC-9F55-4F34-8AE0-D91A1FF4521C}"/>
    <dgm:cxn modelId="{451D800D-EA88-4980-8B68-F372E4BCA8D4}" srcId="{A3DD0DF3-2B2C-4FC2-89F7-1E841A071C96}" destId="{2ED1B43B-DCB4-408F-B8D1-954DDCE5296F}" srcOrd="6" destOrd="0" parTransId="{169EE2A9-A733-419D-B30C-F3E4E1455DD5}" sibTransId="{FDE3391E-9A5F-4628-88BB-5826FF957EAB}"/>
    <dgm:cxn modelId="{13A7FB12-44BF-47F6-8984-A7ECF717E5B7}" type="presOf" srcId="{C55B76FA-927D-4368-82A2-5D0B58BF7061}" destId="{FD57DCE8-F576-485B-B36C-9FF6D6575B53}" srcOrd="0" destOrd="0" presId="urn:microsoft.com/office/officeart/2005/8/layout/default"/>
    <dgm:cxn modelId="{3F2D3469-CCB1-409F-8031-AC83EE121C9C}" type="presOf" srcId="{89F1B4DA-5B4D-45A4-AEF8-23EAFE964BFC}" destId="{2CF38445-FCEE-468C-AE51-AAB432CBA223}" srcOrd="0" destOrd="0" presId="urn:microsoft.com/office/officeart/2005/8/layout/default"/>
    <dgm:cxn modelId="{F113C66D-AAA4-4537-9C8E-F8848A304F0C}" srcId="{A3DD0DF3-2B2C-4FC2-89F7-1E841A071C96}" destId="{646C5708-220C-474B-B651-58C11A10352A}" srcOrd="10" destOrd="0" parTransId="{9539C364-0398-458C-AF56-BC656B3D3826}" sibTransId="{76095C0C-0B01-4D8E-AB38-4FD730455F23}"/>
    <dgm:cxn modelId="{BC9C8854-17ED-49FC-B923-D615C5895C72}" type="presOf" srcId="{92C98293-DB39-4DC9-9A1D-8A2A75D82DBC}" destId="{66C05B67-9A24-47A9-BCD1-919C6B63A3AC}" srcOrd="0" destOrd="0" presId="urn:microsoft.com/office/officeart/2005/8/layout/default"/>
    <dgm:cxn modelId="{068C2356-81D5-4BED-B5A6-AADA399FD1C1}" srcId="{A3DD0DF3-2B2C-4FC2-89F7-1E841A071C96}" destId="{0CD5FA0D-CBD6-4F0B-87FD-7E1AA0E04795}" srcOrd="3" destOrd="0" parTransId="{450982B4-B2D5-4B11-999F-AB780A951D67}" sibTransId="{3D13305E-F4CD-43BE-85BE-33E09396D550}"/>
    <dgm:cxn modelId="{733B6786-54C2-42BB-92EE-4CDC81CC0B9E}" type="presOf" srcId="{F20CA382-0E4B-4AF6-9C39-F4AB34D3F646}" destId="{7C0D6DA7-3599-4123-88F4-7197309930AC}" srcOrd="0" destOrd="0" presId="urn:microsoft.com/office/officeart/2005/8/layout/default"/>
    <dgm:cxn modelId="{C69F5988-6E4D-4711-939C-2164239DD6FC}" srcId="{A3DD0DF3-2B2C-4FC2-89F7-1E841A071C96}" destId="{ECBAFB63-4967-4064-8DF8-5EEB01BE0B9F}" srcOrd="9" destOrd="0" parTransId="{BD73AAF9-9E9B-4AEE-9060-E0210A770226}" sibTransId="{617FF670-55C2-4029-B6F6-5B0483E785E4}"/>
    <dgm:cxn modelId="{43588989-917E-433A-BE0C-8BBD240A4EE2}" type="presOf" srcId="{7C909DA8-16A7-4C26-91B6-395B24561E28}" destId="{AAF24778-74BE-42F2-AA4D-ADFC9E6D42F4}" srcOrd="0" destOrd="0" presId="urn:microsoft.com/office/officeart/2005/8/layout/default"/>
    <dgm:cxn modelId="{BDC2C492-D299-4059-95FA-C264EC8636E6}" srcId="{A3DD0DF3-2B2C-4FC2-89F7-1E841A071C96}" destId="{969FC50D-A257-4130-8682-E9080F18C5FD}" srcOrd="7" destOrd="0" parTransId="{C26E688B-EDB7-46E8-8F5C-7E3DEAC26165}" sibTransId="{859D2CDB-50BF-4712-A23C-149013C36153}"/>
    <dgm:cxn modelId="{D58CB099-DB45-458E-A1CC-3B7205FA7F3A}" type="presOf" srcId="{18C9EB5A-868C-4DC0-86E5-04C058447057}" destId="{17544D92-C8EF-4E33-9BD7-C09086136BEF}" srcOrd="0" destOrd="0" presId="urn:microsoft.com/office/officeart/2005/8/layout/default"/>
    <dgm:cxn modelId="{E00CDF9C-FC56-4D28-8CD9-7A44762D35B1}" srcId="{A3DD0DF3-2B2C-4FC2-89F7-1E841A071C96}" destId="{EF5B5011-BAC3-4621-A08C-2395C9D3FC72}" srcOrd="0" destOrd="0" parTransId="{556377DD-D198-42D4-839B-6950905CF9EC}" sibTransId="{E0E84173-9613-49A8-BA45-4BCCFE6032F3}"/>
    <dgm:cxn modelId="{EC6FEFA8-7C94-49E7-9B76-04861353CBAA}" srcId="{A3DD0DF3-2B2C-4FC2-89F7-1E841A071C96}" destId="{92C98293-DB39-4DC9-9A1D-8A2A75D82DBC}" srcOrd="11" destOrd="0" parTransId="{06D1809C-6820-450C-A099-10A435492CCE}" sibTransId="{891A971D-B521-46AD-A939-D9169A0F21E8}"/>
    <dgm:cxn modelId="{35CA36AA-D234-42A0-BA90-63029B1C27DA}" srcId="{A3DD0DF3-2B2C-4FC2-89F7-1E841A071C96}" destId="{F20CA382-0E4B-4AF6-9C39-F4AB34D3F646}" srcOrd="8" destOrd="0" parTransId="{3D56AF2D-5451-4F67-B584-F5361F45A725}" sibTransId="{45BE7F23-3180-42E2-886A-B61912CE9EB3}"/>
    <dgm:cxn modelId="{F2915ACF-FA79-4131-B9C0-24571B6E529A}" srcId="{A3DD0DF3-2B2C-4FC2-89F7-1E841A071C96}" destId="{89F1B4DA-5B4D-45A4-AEF8-23EAFE964BFC}" srcOrd="1" destOrd="0" parTransId="{F082E23F-38C1-4827-B131-991A5539EDDA}" sibTransId="{4464E26D-4B44-4A6F-86AE-2AA04D7BB5A8}"/>
    <dgm:cxn modelId="{92FF1BD0-38EA-45CA-B405-A5C0A0C29A3C}" type="presOf" srcId="{2ED1B43B-DCB4-408F-B8D1-954DDCE5296F}" destId="{3F756130-C268-4F40-B1AB-50A2368EE4D5}" srcOrd="0" destOrd="0" presId="urn:microsoft.com/office/officeart/2005/8/layout/default"/>
    <dgm:cxn modelId="{A5D0DBD4-4379-4085-A64A-154F34FF2B9F}" srcId="{A3DD0DF3-2B2C-4FC2-89F7-1E841A071C96}" destId="{18C9EB5A-868C-4DC0-86E5-04C058447057}" srcOrd="2" destOrd="0" parTransId="{007803BE-AFDD-432F-A307-35DEA9A97355}" sibTransId="{33D642EF-E410-493D-9B72-B3698AC15EE2}"/>
    <dgm:cxn modelId="{D89A9BE7-9E12-4B9E-A16F-82AB3FCFF3AA}" type="presOf" srcId="{EF5B5011-BAC3-4621-A08C-2395C9D3FC72}" destId="{19FFE429-CA41-4FAF-A2DF-BCAEAE556159}" srcOrd="0" destOrd="0" presId="urn:microsoft.com/office/officeart/2005/8/layout/default"/>
    <dgm:cxn modelId="{38B4D4F4-8071-4A46-923A-69E5891D275F}" type="presOf" srcId="{A3DD0DF3-2B2C-4FC2-89F7-1E841A071C96}" destId="{8C4E99B4-C2CE-4305-82E1-4197EF4B9A21}" srcOrd="0" destOrd="0" presId="urn:microsoft.com/office/officeart/2005/8/layout/default"/>
    <dgm:cxn modelId="{48B555F8-7AE9-4CE8-BF17-6AB1699AC0D1}" type="presOf" srcId="{646C5708-220C-474B-B651-58C11A10352A}" destId="{F25661AF-2DC2-43E3-BD38-F508568A15F7}" srcOrd="0" destOrd="0" presId="urn:microsoft.com/office/officeart/2005/8/layout/default"/>
    <dgm:cxn modelId="{D3ABFCFB-9045-4107-BF62-F6288B62523B}" type="presOf" srcId="{969FC50D-A257-4130-8682-E9080F18C5FD}" destId="{E4652340-D479-4D24-A84F-B35EAB759B7C}" srcOrd="0" destOrd="0" presId="urn:microsoft.com/office/officeart/2005/8/layout/default"/>
    <dgm:cxn modelId="{5581F0FC-C993-4602-A92A-B1D51233A8B2}" type="presOf" srcId="{ECBAFB63-4967-4064-8DF8-5EEB01BE0B9F}" destId="{9632EE28-0612-4D19-AA8A-7F73196A28D7}" srcOrd="0" destOrd="0" presId="urn:microsoft.com/office/officeart/2005/8/layout/default"/>
    <dgm:cxn modelId="{A47D1B37-5E9A-4E20-A24F-E101E76E11E6}" type="presParOf" srcId="{8C4E99B4-C2CE-4305-82E1-4197EF4B9A21}" destId="{19FFE429-CA41-4FAF-A2DF-BCAEAE556159}" srcOrd="0" destOrd="0" presId="urn:microsoft.com/office/officeart/2005/8/layout/default"/>
    <dgm:cxn modelId="{63CF5D4E-0C3B-43F9-AF7B-7803E4CA14B0}" type="presParOf" srcId="{8C4E99B4-C2CE-4305-82E1-4197EF4B9A21}" destId="{C120719A-3696-4EFB-9F62-310E477CFB5D}" srcOrd="1" destOrd="0" presId="urn:microsoft.com/office/officeart/2005/8/layout/default"/>
    <dgm:cxn modelId="{516234B6-C238-4E11-A5C4-F7C0A882550E}" type="presParOf" srcId="{8C4E99B4-C2CE-4305-82E1-4197EF4B9A21}" destId="{2CF38445-FCEE-468C-AE51-AAB432CBA223}" srcOrd="2" destOrd="0" presId="urn:microsoft.com/office/officeart/2005/8/layout/default"/>
    <dgm:cxn modelId="{9B2EE4FA-4964-413A-8F80-EB19C6234D78}" type="presParOf" srcId="{8C4E99B4-C2CE-4305-82E1-4197EF4B9A21}" destId="{0F1DEDA0-0DD0-401C-8654-8AA20CA83BA9}" srcOrd="3" destOrd="0" presId="urn:microsoft.com/office/officeart/2005/8/layout/default"/>
    <dgm:cxn modelId="{CE8DA374-143A-4D71-A35C-5B15ECB60C3C}" type="presParOf" srcId="{8C4E99B4-C2CE-4305-82E1-4197EF4B9A21}" destId="{17544D92-C8EF-4E33-9BD7-C09086136BEF}" srcOrd="4" destOrd="0" presId="urn:microsoft.com/office/officeart/2005/8/layout/default"/>
    <dgm:cxn modelId="{0D059731-6BE4-4F01-95C2-4D17A88CE62A}" type="presParOf" srcId="{8C4E99B4-C2CE-4305-82E1-4197EF4B9A21}" destId="{910C9653-D266-4C28-A7D4-2EE8B864447F}" srcOrd="5" destOrd="0" presId="urn:microsoft.com/office/officeart/2005/8/layout/default"/>
    <dgm:cxn modelId="{BDB33F38-8FAA-4E3F-91A2-B757FA9C4CD8}" type="presParOf" srcId="{8C4E99B4-C2CE-4305-82E1-4197EF4B9A21}" destId="{6AA72D5F-13CC-4411-BEDB-E94ACD045667}" srcOrd="6" destOrd="0" presId="urn:microsoft.com/office/officeart/2005/8/layout/default"/>
    <dgm:cxn modelId="{D1D4C7D0-9562-4906-A69B-5CC840DB83B5}" type="presParOf" srcId="{8C4E99B4-C2CE-4305-82E1-4197EF4B9A21}" destId="{D30901C5-C8ED-4C0E-9DE5-795633F7AE1B}" srcOrd="7" destOrd="0" presId="urn:microsoft.com/office/officeart/2005/8/layout/default"/>
    <dgm:cxn modelId="{05F165C4-D98B-4B5D-8DEB-9BBFFFEA98D8}" type="presParOf" srcId="{8C4E99B4-C2CE-4305-82E1-4197EF4B9A21}" destId="{AAF24778-74BE-42F2-AA4D-ADFC9E6D42F4}" srcOrd="8" destOrd="0" presId="urn:microsoft.com/office/officeart/2005/8/layout/default"/>
    <dgm:cxn modelId="{CD2120B6-7B75-44F2-9B6D-8C1769A87097}" type="presParOf" srcId="{8C4E99B4-C2CE-4305-82E1-4197EF4B9A21}" destId="{792344D1-76CC-4D14-8A57-5944C3C3F134}" srcOrd="9" destOrd="0" presId="urn:microsoft.com/office/officeart/2005/8/layout/default"/>
    <dgm:cxn modelId="{C1748215-3183-4A64-A997-AC09A7410611}" type="presParOf" srcId="{8C4E99B4-C2CE-4305-82E1-4197EF4B9A21}" destId="{FD57DCE8-F576-485B-B36C-9FF6D6575B53}" srcOrd="10" destOrd="0" presId="urn:microsoft.com/office/officeart/2005/8/layout/default"/>
    <dgm:cxn modelId="{EE314988-A9C7-481B-AA61-E92DE2DA1C44}" type="presParOf" srcId="{8C4E99B4-C2CE-4305-82E1-4197EF4B9A21}" destId="{9DAFA74A-D388-4DE8-AB92-B1341F28ADB5}" srcOrd="11" destOrd="0" presId="urn:microsoft.com/office/officeart/2005/8/layout/default"/>
    <dgm:cxn modelId="{81883663-3513-4363-B799-5B1131528C2D}" type="presParOf" srcId="{8C4E99B4-C2CE-4305-82E1-4197EF4B9A21}" destId="{3F756130-C268-4F40-B1AB-50A2368EE4D5}" srcOrd="12" destOrd="0" presId="urn:microsoft.com/office/officeart/2005/8/layout/default"/>
    <dgm:cxn modelId="{C6A44BF6-E2F9-4934-9EE2-1822AF06C97D}" type="presParOf" srcId="{8C4E99B4-C2CE-4305-82E1-4197EF4B9A21}" destId="{D113B2E2-9758-4478-912C-81BD46CE5858}" srcOrd="13" destOrd="0" presId="urn:microsoft.com/office/officeart/2005/8/layout/default"/>
    <dgm:cxn modelId="{9527F9C7-9C40-4FA1-AA14-AA5BF2463BA0}" type="presParOf" srcId="{8C4E99B4-C2CE-4305-82E1-4197EF4B9A21}" destId="{E4652340-D479-4D24-A84F-B35EAB759B7C}" srcOrd="14" destOrd="0" presId="urn:microsoft.com/office/officeart/2005/8/layout/default"/>
    <dgm:cxn modelId="{7D89BF45-248E-4E1A-8C4D-619465272829}" type="presParOf" srcId="{8C4E99B4-C2CE-4305-82E1-4197EF4B9A21}" destId="{C2A31E26-79CD-400B-9555-24CE8B16B2A2}" srcOrd="15" destOrd="0" presId="urn:microsoft.com/office/officeart/2005/8/layout/default"/>
    <dgm:cxn modelId="{0A7D84F4-E2CC-4A3D-ABA0-347804D9CD2F}" type="presParOf" srcId="{8C4E99B4-C2CE-4305-82E1-4197EF4B9A21}" destId="{7C0D6DA7-3599-4123-88F4-7197309930AC}" srcOrd="16" destOrd="0" presId="urn:microsoft.com/office/officeart/2005/8/layout/default"/>
    <dgm:cxn modelId="{3CF0AAE9-3071-43BF-A819-8197CD454232}" type="presParOf" srcId="{8C4E99B4-C2CE-4305-82E1-4197EF4B9A21}" destId="{04BC7CEA-64A4-49DF-94C8-8E751899E8C5}" srcOrd="17" destOrd="0" presId="urn:microsoft.com/office/officeart/2005/8/layout/default"/>
    <dgm:cxn modelId="{D43F1F19-4051-4655-8191-BC6433D5049D}" type="presParOf" srcId="{8C4E99B4-C2CE-4305-82E1-4197EF4B9A21}" destId="{9632EE28-0612-4D19-AA8A-7F73196A28D7}" srcOrd="18" destOrd="0" presId="urn:microsoft.com/office/officeart/2005/8/layout/default"/>
    <dgm:cxn modelId="{B790C17E-7F7E-4D02-9323-ABF84D2B420B}" type="presParOf" srcId="{8C4E99B4-C2CE-4305-82E1-4197EF4B9A21}" destId="{42FB04F1-C6C9-465B-A849-CC5603E50CD5}" srcOrd="19" destOrd="0" presId="urn:microsoft.com/office/officeart/2005/8/layout/default"/>
    <dgm:cxn modelId="{76A89577-8E2C-4A6A-906F-710447A74F2F}" type="presParOf" srcId="{8C4E99B4-C2CE-4305-82E1-4197EF4B9A21}" destId="{F25661AF-2DC2-43E3-BD38-F508568A15F7}" srcOrd="20" destOrd="0" presId="urn:microsoft.com/office/officeart/2005/8/layout/default"/>
    <dgm:cxn modelId="{3DB17A06-6F65-4A4A-88B7-B4E6AF3F9C8E}" type="presParOf" srcId="{8C4E99B4-C2CE-4305-82E1-4197EF4B9A21}" destId="{E2AAA2FD-D48C-4114-9BC8-760586C4E072}" srcOrd="21" destOrd="0" presId="urn:microsoft.com/office/officeart/2005/8/layout/default"/>
    <dgm:cxn modelId="{BF0039B0-D8CC-49B4-87C9-71C4BD38D236}" type="presParOf" srcId="{8C4E99B4-C2CE-4305-82E1-4197EF4B9A21}" destId="{66C05B67-9A24-47A9-BCD1-919C6B63A3AC}" srcOrd="2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FE429-CA41-4FAF-A2DF-BCAEAE556159}">
      <dsp:nvSpPr>
        <dsp:cNvPr id="0" name=""/>
        <dsp:cNvSpPr/>
      </dsp:nvSpPr>
      <dsp:spPr>
        <a:xfrm>
          <a:off x="96169" y="1227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SpringBoot</a:t>
          </a:r>
        </a:p>
      </dsp:txBody>
      <dsp:txXfrm>
        <a:off x="96169" y="1227"/>
        <a:ext cx="665699" cy="399419"/>
      </dsp:txXfrm>
    </dsp:sp>
    <dsp:sp modelId="{2CF38445-FCEE-468C-AE51-AAB432CBA223}">
      <dsp:nvSpPr>
        <dsp:cNvPr id="0" name=""/>
        <dsp:cNvSpPr/>
      </dsp:nvSpPr>
      <dsp:spPr>
        <a:xfrm>
          <a:off x="828438" y="1227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7329"/>
                <a:satOff val="5398"/>
                <a:lumOff val="491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7329"/>
                <a:satOff val="5398"/>
                <a:lumOff val="491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7329"/>
                <a:satOff val="5398"/>
                <a:lumOff val="491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PySpark</a:t>
          </a:r>
        </a:p>
      </dsp:txBody>
      <dsp:txXfrm>
        <a:off x="828438" y="1227"/>
        <a:ext cx="665699" cy="399419"/>
      </dsp:txXfrm>
    </dsp:sp>
    <dsp:sp modelId="{17544D92-C8EF-4E33-9BD7-C09086136BEF}">
      <dsp:nvSpPr>
        <dsp:cNvPr id="0" name=""/>
        <dsp:cNvSpPr/>
      </dsp:nvSpPr>
      <dsp:spPr>
        <a:xfrm>
          <a:off x="1560707" y="1227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14659"/>
                <a:satOff val="10796"/>
                <a:lumOff val="983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14659"/>
                <a:satOff val="10796"/>
                <a:lumOff val="983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14659"/>
                <a:satOff val="10796"/>
                <a:lumOff val="983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JIRA</a:t>
          </a:r>
        </a:p>
      </dsp:txBody>
      <dsp:txXfrm>
        <a:off x="1560707" y="1227"/>
        <a:ext cx="665699" cy="399419"/>
      </dsp:txXfrm>
    </dsp:sp>
    <dsp:sp modelId="{6AA72D5F-13CC-4411-BEDB-E94ACD045667}">
      <dsp:nvSpPr>
        <dsp:cNvPr id="0" name=""/>
        <dsp:cNvSpPr/>
      </dsp:nvSpPr>
      <dsp:spPr>
        <a:xfrm>
          <a:off x="96169" y="467217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21988"/>
                <a:satOff val="16195"/>
                <a:lumOff val="1475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21988"/>
                <a:satOff val="16195"/>
                <a:lumOff val="1475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21988"/>
                <a:satOff val="16195"/>
                <a:lumOff val="1475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Flask</a:t>
          </a:r>
        </a:p>
      </dsp:txBody>
      <dsp:txXfrm>
        <a:off x="96169" y="467217"/>
        <a:ext cx="665699" cy="399419"/>
      </dsp:txXfrm>
    </dsp:sp>
    <dsp:sp modelId="{AAF24778-74BE-42F2-AA4D-ADFC9E6D42F4}">
      <dsp:nvSpPr>
        <dsp:cNvPr id="0" name=""/>
        <dsp:cNvSpPr/>
      </dsp:nvSpPr>
      <dsp:spPr>
        <a:xfrm>
          <a:off x="828438" y="467217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29317"/>
                <a:satOff val="21593"/>
                <a:lumOff val="1967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29317"/>
                <a:satOff val="21593"/>
                <a:lumOff val="1967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29317"/>
                <a:satOff val="21593"/>
                <a:lumOff val="1967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SQLAlchemy</a:t>
          </a:r>
        </a:p>
      </dsp:txBody>
      <dsp:txXfrm>
        <a:off x="828438" y="467217"/>
        <a:ext cx="665699" cy="399419"/>
      </dsp:txXfrm>
    </dsp:sp>
    <dsp:sp modelId="{FD57DCE8-F576-485B-B36C-9FF6D6575B53}">
      <dsp:nvSpPr>
        <dsp:cNvPr id="0" name=""/>
        <dsp:cNvSpPr/>
      </dsp:nvSpPr>
      <dsp:spPr>
        <a:xfrm>
          <a:off x="1560707" y="467217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36646"/>
                <a:satOff val="26991"/>
                <a:lumOff val="2459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36646"/>
                <a:satOff val="26991"/>
                <a:lumOff val="2459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36646"/>
                <a:satOff val="26991"/>
                <a:lumOff val="2459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Scikit-learn</a:t>
          </a:r>
        </a:p>
      </dsp:txBody>
      <dsp:txXfrm>
        <a:off x="1560707" y="467217"/>
        <a:ext cx="665699" cy="399419"/>
      </dsp:txXfrm>
    </dsp:sp>
    <dsp:sp modelId="{3F756130-C268-4F40-B1AB-50A2368EE4D5}">
      <dsp:nvSpPr>
        <dsp:cNvPr id="0" name=""/>
        <dsp:cNvSpPr/>
      </dsp:nvSpPr>
      <dsp:spPr>
        <a:xfrm>
          <a:off x="96169" y="933206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43976"/>
                <a:satOff val="32389"/>
                <a:lumOff val="2951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43976"/>
                <a:satOff val="32389"/>
                <a:lumOff val="2951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43976"/>
                <a:satOff val="32389"/>
                <a:lumOff val="2951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Pandas</a:t>
          </a:r>
        </a:p>
      </dsp:txBody>
      <dsp:txXfrm>
        <a:off x="96169" y="933206"/>
        <a:ext cx="665699" cy="399419"/>
      </dsp:txXfrm>
    </dsp:sp>
    <dsp:sp modelId="{E4652340-D479-4D24-A84F-B35EAB759B7C}">
      <dsp:nvSpPr>
        <dsp:cNvPr id="0" name=""/>
        <dsp:cNvSpPr/>
      </dsp:nvSpPr>
      <dsp:spPr>
        <a:xfrm>
          <a:off x="828438" y="933206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36646"/>
                <a:satOff val="26991"/>
                <a:lumOff val="2459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36646"/>
                <a:satOff val="26991"/>
                <a:lumOff val="2459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36646"/>
                <a:satOff val="26991"/>
                <a:lumOff val="2459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Numpy</a:t>
          </a:r>
        </a:p>
      </dsp:txBody>
      <dsp:txXfrm>
        <a:off x="828438" y="933206"/>
        <a:ext cx="665699" cy="399419"/>
      </dsp:txXfrm>
    </dsp:sp>
    <dsp:sp modelId="{7C0D6DA7-3599-4123-88F4-7197309930AC}">
      <dsp:nvSpPr>
        <dsp:cNvPr id="0" name=""/>
        <dsp:cNvSpPr/>
      </dsp:nvSpPr>
      <dsp:spPr>
        <a:xfrm>
          <a:off x="1560707" y="933206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29317"/>
                <a:satOff val="21593"/>
                <a:lumOff val="1967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29317"/>
                <a:satOff val="21593"/>
                <a:lumOff val="1967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29317"/>
                <a:satOff val="21593"/>
                <a:lumOff val="1967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Maven</a:t>
          </a:r>
        </a:p>
      </dsp:txBody>
      <dsp:txXfrm>
        <a:off x="1560707" y="933206"/>
        <a:ext cx="665699" cy="399419"/>
      </dsp:txXfrm>
    </dsp:sp>
    <dsp:sp modelId="{9632EE28-0612-4D19-AA8A-7F73196A28D7}">
      <dsp:nvSpPr>
        <dsp:cNvPr id="0" name=""/>
        <dsp:cNvSpPr/>
      </dsp:nvSpPr>
      <dsp:spPr>
        <a:xfrm>
          <a:off x="96169" y="1399196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21988"/>
                <a:satOff val="16195"/>
                <a:lumOff val="1475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21988"/>
                <a:satOff val="16195"/>
                <a:lumOff val="1475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21988"/>
                <a:satOff val="16195"/>
                <a:lumOff val="1475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</a:t>
          </a:r>
        </a:p>
      </dsp:txBody>
      <dsp:txXfrm>
        <a:off x="96169" y="1399196"/>
        <a:ext cx="665699" cy="399419"/>
      </dsp:txXfrm>
    </dsp:sp>
    <dsp:sp modelId="{F25661AF-2DC2-43E3-BD38-F508568A15F7}">
      <dsp:nvSpPr>
        <dsp:cNvPr id="0" name=""/>
        <dsp:cNvSpPr/>
      </dsp:nvSpPr>
      <dsp:spPr>
        <a:xfrm>
          <a:off x="828438" y="1399196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14659"/>
                <a:satOff val="10796"/>
                <a:lumOff val="983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14659"/>
                <a:satOff val="10796"/>
                <a:lumOff val="983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14659"/>
                <a:satOff val="10796"/>
                <a:lumOff val="983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Threading</a:t>
          </a:r>
        </a:p>
      </dsp:txBody>
      <dsp:txXfrm>
        <a:off x="828438" y="1399196"/>
        <a:ext cx="665699" cy="399419"/>
      </dsp:txXfrm>
    </dsp:sp>
    <dsp:sp modelId="{66C05B67-9A24-47A9-BCD1-919C6B63A3AC}">
      <dsp:nvSpPr>
        <dsp:cNvPr id="0" name=""/>
        <dsp:cNvSpPr/>
      </dsp:nvSpPr>
      <dsp:spPr>
        <a:xfrm>
          <a:off x="1560707" y="1399196"/>
          <a:ext cx="665699" cy="399419"/>
        </a:xfrm>
        <a:prstGeom prst="rect">
          <a:avLst/>
        </a:prstGeom>
        <a:gradFill rotWithShape="0">
          <a:gsLst>
            <a:gs pos="0">
              <a:schemeClr val="accent5">
                <a:shade val="50000"/>
                <a:hueOff val="7329"/>
                <a:satOff val="5398"/>
                <a:lumOff val="491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50000"/>
                <a:hueOff val="7329"/>
                <a:satOff val="5398"/>
                <a:lumOff val="491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50000"/>
                <a:hueOff val="7329"/>
                <a:satOff val="5398"/>
                <a:lumOff val="491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AWS</a:t>
          </a:r>
        </a:p>
      </dsp:txBody>
      <dsp:txXfrm>
        <a:off x="1560707" y="1399196"/>
        <a:ext cx="665699" cy="399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B2811"/>
    <w:rsid w:val="00504519"/>
    <w:rsid w:val="006C03DF"/>
    <w:rsid w:val="00B41252"/>
    <w:rsid w:val="00C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B1598360B740789D51DBE8F6223DBE">
    <w:name w:val="5FB1598360B740789D51DBE8F6223DBE"/>
    <w:rsid w:val="006C03DF"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  <w:style w:type="paragraph" w:customStyle="1" w:styleId="198E92A477054CFC8EDD28797351CC27">
    <w:name w:val="198E92A477054CFC8EDD28797351CC27"/>
    <w:rsid w:val="006C0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2022-12-25T07:19:00Z</dcterms:created>
  <dcterms:modified xsi:type="dcterms:W3CDTF">2022-12-26T21:03:00Z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