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30" w:type="pct"/>
        <w:tblLook w:val="04A0" w:firstRow="1" w:lastRow="0" w:firstColumn="1" w:lastColumn="0" w:noHBand="0" w:noVBand="1"/>
      </w:tblPr>
      <w:tblGrid>
        <w:gridCol w:w="3636"/>
        <w:gridCol w:w="222"/>
        <w:gridCol w:w="7386"/>
      </w:tblGrid>
      <w:tr w:rsidR="001B2ABD" w14:paraId="253B68DF" w14:textId="77777777" w:rsidTr="007D1E5A">
        <w:trPr>
          <w:trHeight w:val="3294"/>
        </w:trPr>
        <w:tc>
          <w:tcPr>
            <w:tcW w:w="1673" w:type="pct"/>
            <w:vAlign w:val="bottom"/>
          </w:tcPr>
          <w:p w14:paraId="72977E37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E5EBA20" wp14:editId="08DF0295">
                      <wp:extent cx="2122805" cy="2122805"/>
                      <wp:effectExtent l="19050" t="19050" r="29845" b="29845"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t="-13140" b="-36832"/>
                                </a:stretch>
                              </a:blipFill>
                              <a:ln w="63500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02068150" id="Oval 2" o:spid="_x0000_s1026" style="width:167.1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OlDjAgAAYQYAAA4AAABkcnMvZTJvRG9jLnhtbKxV204bMRB9r9R/&#10;sPwOm91wSSM2KAJRIVFAQMWz47XZlXzr2Ln16zu2d5OooFaq+rIZz4zncnxmcnG50YqsBPjOmpqW&#10;xyNKhOG26cxbTb+/3BxNKPGBmYYpa0RNt8LTy9nnTxdrNxWVba1qBBAMYvx07WrahuCmReF5KzTz&#10;x9YJg0ZpQbOAR3grGmBrjK5VUY1GZ8XaQuPAcuE9aq+zkc5SfCkFDw9SehGIqinWFtIX0ncRv8Xs&#10;gk3fgLm2430Z7B+q0KwzmHQX6poFRpbQvQulOw7WWxmOudWFlbLjIvWA3ZSj37p5bpkTqRcEx7sd&#10;TP7/heX3q2f3CAjD2vmpRzF2sZGg4y/WRzYJrO0OLLEJhKOyKqtqMjqlhKNtOGCcYn/dgQ9fhdUk&#10;CjUVSnXOx4bYlK3ufMjeg1dUL9DjplNqkPuW8cH+TowM5rXlSy1MyOwAoVhAavoWM1MCU6EXoqkp&#10;3DZlfnsP/AlZknjgA4jA25hcYhFRHxlzVI7LEyQPEuZofDYZV/EmtrlzR/mwcGXIuqZn49PRKPXq&#10;reqaoavEbHGlgKwYcjJsyuSjlvqbbbLuHC/2zEQ18jerq0EdU8f5iFFyIfsEaFMGlfvXTFLYKhHb&#10;UuZJSNI18f1ybUOgnINxjtjlknzLGpHVMXOq6F3qFHAPWB+7D/Bx7AxeBljGqyLN6a6wHrQ/Xd7d&#10;SJmtCbvLujMWPupMYVd95uw/gJShiSgtbLN9BAI2bwnv+E2HxL1jPjwywLWAHMBVFx7wI5XFN7a9&#10;RElr4edH+uiP5EUrJWtcMzX1P5YMBCXq1uAcfylPIrVCOpycnld4gEPL4tBilvrKImtKXKqOJzH6&#10;BzWIEqx+xY04j1nRxAzH3DXlAYbDVcAzmnCncjGfJxl3kWPhzjw7HoNHVONUvmxeGbh+egMO/r0d&#10;VtK7Cc6+8aax82Wwskvjvce1xxv3WOJsv3Pjojw8J6/9P8PsFwAAAP//AwBQSwMECgAAAAAAAAAh&#10;ADLxD2Qo1zEAKNcxABUAAABkcnMvbWVkaWEvaW1hZ2UxLmpwZWf/2P/gABBKRklGAAEBAQFKAUoA&#10;AP/bAEMAAgEBAQEBAgEBAQICAgICBAMCAgICBQQEAwQGBQYGBgUGBgYHCQgGBwkHBgYICwgJCgoK&#10;CgoGCAsMCwoMCQoKCv/bAEMBAgICAgICBQMDBQoHBgcKCgoKCgoKCgoKCgoKCgoKCgoKCgoKCgoK&#10;CgoKCgoKCgoKCgoKCgoKCgoKCgoKCgoKCv/AABEIDi8Jd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Z8t1QEx/J0Xp/j6Ee3NTITsZXySON&#10;p5JX/PPPFQqcryu5hz+vX/61OEh4CPuzncRjrn6HHrmgCbZIzbZFO5lwV4Ofz/D8KUhAN/PpkNnb&#10;/nP4VDGzbAyheB91VPY/57fSlBf+E/w5DcHp07fr3OfagCYjG1dyttHzBW4OByR7YH5ZqGUnDBSo&#10;9enPpzjp6A47+uakBLnqcq2FyPfPXv2qFjAox5Y+Zm45x1/n1H40AOjU7fLGR18tU6Ht6+oNEzoy&#10;sMrjop/Lp+Xv1pG3JuSRujbdy9Sf8eD+dML87d5XoOM4Ax39O3Trj3oAMlB8i/LnhV78/h6fWmkt&#10;GBx1GM568nn/APVSNIxbJwo/un8PX86iIj6su3p83PPtQBI5Klirc9BheCuen1psknlEBZW6Et5e&#10;fX3x/dpoZSPL34G4lsN+Z5xxUcvz8oysQ2AC2P8APr7ZoAmaWJlBM23Gf5DjHrye/am+erdWZWx1&#10;7HnuBUGQJck9+e3+etJvZRgcdPf8c/pQBOZkZ8EZ6EbeOM9B/nilWVZAFTGOSowQBz16nn37VCmC&#10;vll+OPlOB2J9f/101TjCjA+bLbu3+f8AOaALb7/mAPO5vuo2QATzg/n7Uiuu3cF5+YD8/wDH0NV9&#10;zNGVz82MY2ngY65pxkkI6Zyc7tvzdfp+lAEzSISwkc85DZ69ff6e/OPwcC3UHcOu7nB9fwFVWbA2&#10;PGVY/dHr1/WpA43dO5+8O3Pc+30oAmQEHgeuPbHv6DpQ0mV2qz5/vbunUcDPHbrn/CNHyNu5Wxwr&#10;buOx/OnH77ZTb8x7nA6+x/z+VAEj7/mAXapPyrtzx680oXCBWXdu+8pPXsc8e3XrkjNRp8z88N0V&#10;Wxz/AIn6HP8AWRRESGz1698+/wCHHQ0AP+6/A+62fmHHYj6d/SnQxIYyivH90HDKT36dDj6+9RpJ&#10;5a/dbI3fNnpznHT0I79KVZeFQtuO3C9eR/Tj+lAFgIMlVRsNgElsd8A/yqWIO3KhsbtwXaNxPXr/&#10;AA5Hp+NVYpRlduB82NuffPpz+lPimPlrINoxjb8ox9ecY/LtQBO0mEWRmxtTPzMPmGc5OPX8elCg&#10;l9pbP8LMB8vp9R0/GmQkIvlCQhui7W44H8jx+VPd3jKmJfvL/Dkgex/A4PTvigBw3MAPMJ4IOT9e&#10;M55GM0rSELwNu7+P8uP84PNMbLjDNltoP3d2OoH8h69evBITJSPzGnMeWJAXpyevr3HbnFAEq/Nt&#10;8sbgvJ3emf0/A4pqMG+Vv4evzZIXr26c5z/LrTXaMr5UW48/KzLn9OfUdv73TFG7K72ye/scY9f/&#10;AK46UAORpA4IjbK543DJ9sc/SnIm0IqEjbgfKh9vxzgY/Cox8x3LErfd3KcHtn+f+RSPmRM+ZuA5&#10;AxznH+e3agB8bEEyFBnecj+Ljt15H5Zx2oZgy7VjQYGANo5P/wCrj096c/8ADvl53YbbjOT39fX8&#10;qRSpix94KpU/NkewBH147cUAPEmwYL4UNmNemff3HfjnmlIZHz5jbux2ncCMZ7DJ5HXj3pGRmLAo&#10;FLLu+Udfy4zj/wCvSAk7g+0sBs9hx0xnj+VADmVjuwPm+7kr1OPT14/WkYyv+73HauP4ume3t1/T&#10;NORYHYJHH97jKsQc+vv/AEzTVRSWMa7iFy2B1/Lk4H9D3oAcU6sCq7j8vykfjx6/h+tEMeWyInzl&#10;gV78Aj3H4ckYpuwZ2SFvlbBZRyc8Z5/qPTinOqg5cr/Du5GMcYGD9c8mgB0isDIf4+iqxJz2wMdR&#10;n3H61EzLuYhN3fhemD1+lPEhKqSOVAHOcDGPToentzRk+aqsys2d3XpxnrnjtQAhRRKIVG7/AGVx&#10;weg7/wAu1CKJFRkm4yNrbflUgenPQd+tLtOMbeW5/wAR0/Xjn8aYuZHCoxbsrZ4IwexHfnigBZYl&#10;KYYYGAevTnnHHfA96cW3bvMPzZ+Ut/Dnt82SPy7UojElxgMcbtw3fh3J9fQ08RQrGsfm7v8AZYFf&#10;+A4zk/ligCFgy7jn+HG3hs89Mkev0qRYVLBnRO+3930Ppke/HPp1HdyqkbYUbscHncRk4P69R6Z6&#10;U1i8qLK8f8GWYKPQnIx05yM+mB2FADZCgXbuA3KflCgEZOec4478Zp27aGKt67do6Dbx6f8A16eU&#10;PJC7WDNu2+uRux/9bgZpAWX5izLt42+uR05/w5oAQSsqM8aqVH3W3de55GeeB0/rmlCFHLEfd+Xa&#10;yhmP/wCrjOentTWHyAlvMfcx6c8jr0yenbHoacqMrbSn8J5ZR257d+epz9OKABQzrtjjx7jJz0x2&#10;9/fp17UglKAkJzgZwuOPTt2/Qn1pBLKmCyfLnLCT+Ejkk5GOD/nrQqyBGz2UhSQBjdn29u1AEhUn&#10;75U/NtHPX0/DP+e9DKjJtTlRuHQ7R3/E5P1yO4FNKgqxYN/eYj+H+fP58Ur4Zh821lX7x9QOp4z1&#10;oAlRoXk2uVRdxBUt8uD0Pv2/Tp1okl80F2HzbM/KQAWOeeeeeccdDSW5DBmUNzwzc856Dp6DtSBI&#10;2h+UFiVwPlyd2CfXk/higCRmLN8rEK2RGNxG0Z6cAZxTcsgbBUfMo+Y9Mjoc9xz+P6uzK6kruZ+f&#10;mwcn/PqKcpn84pb8hmO3aPlGBnoccY5Hrn8gBoZWV2WRdu3B+Xqc+2P8Dz6U6RnYsJn/ABY5VRkn&#10;GVJ4z/njNEfKsVfJYZwFYiPPT2wfc/nUiuI/LnEeNz4yrYAPoDkEfXjOKAGkqZBIoVSzZAUDLAjq&#10;COOe54680Sp5i7FJYYXzMxkgH1Pr7nnHTnNCKu7yUYNu5X92PmzjqM9M9untQ28Iu6LcvVQ2PVe/&#10;pyfX9KAHMd+51l9woxxnn/6+OO/NNZWY4VTx3b19QMcdzTWKRu0SpuUcRtsOSADznnjvz64HWn5c&#10;rl2b5e5Uj39OSTnHsaAGgCMj7o2nG5FK56nHTIPIxxxmmByF3KyluvysPm7Dv2Hrn9DhWCkcR/MP&#10;uueFY59T0/kMUhJKbUOTglufY99x7jjGOPrQARsuSYEb5Dn72P65HpkYHJqOZ3k3NIzAMCdxw3zD&#10;6ZJ6cH2oc7UEiqpb+LgYDfnz/nuKjcFvleHkrnaFK4XPAGee3f3xQA51SNzHE6rlj0XoQR+PPehn&#10;AiWTLfKqv8vb6Hn/AA/Kmqys29kyxy20qQMn0659efTHemoSRkKFwcDI2/j2/Q8HigCYl9uFUMBg&#10;8dM8A5A+vHXrSsQPlZDhcgDyxkegPv8A0+lQPnBXCsOTtORjOPqe/wCdN84f6ohSrA/Lg4PoMY9P&#10;060AWo51R+p78tjcOPz7U5JRHtEO37pLYXnk4IP4Y7VV83KMobehb5fkOcbm5x+PvjNO3t/vbuWP&#10;cAnHTt360ATMxkiI3uyyLg7lwp68cfUenSpWf7shOwNJu+WMfJz17+/r3qt5gYNIdq91C5Xpnkc8&#10;nn09KekiqgIKhun7zpx9D9OPYfUgE8czBSI48Mr5b5ge5HXv+dOjdEVsBcfdZdv6f5Pvz0qrJOSx&#10;8vJCru6livrgfTjHFOV5El2jdwDghhjbn6dM5+uAaAJjcbi3zKU6RgruwOo5x9elTPKWfLR7m3N9&#10;0hSxwMdR9ew4OaqxNJwC7bvlCqMkA9hnIx68gj69KakrD5m4Vm+Ydc9+h49PXt70ATYLjc3zfN95&#10;cZPr6nOBx9T0oaRZHZs/N/fXHc/Xvj/9VRyEE+ZOfvc/MS2MNjkfgPXmm+YF+Ry/zfeWNjwfx56f&#10;rQBMzyFfmmZMtuVTnk88/h15wKaypyFjb7wBTcPmGMY9c/y9+KZyobe+1dvzMcbeMke/+H80b5FK&#10;sFUbQF6fQ+o/zk+4BIPMO1XWTO/azck9/fPQe/Tt2QSYcKxDLt2qo5xzjH15FRM5G+JP4gFIYbs9&#10;eOnYZ6dajlud4bkfMmducY4B+vGe3BP0oAmMygKyybl5+9nv14xnrx9aGkw3+tb7uBh+D24z29e5&#10;qF5ieV+TP3ljP+1zk5z1x+IFIs6vJkSbWZjt759Mk+/Xr0HXoQBxkiDbUQMW+4oxzn8s9D6Unmod&#10;3C/Kp3SH7wyBkfgRz9eKjMhZNg+7ux+85HTPYdT+tJkqfKZW4GD14P4fh+RoAe8wJZiei/n7+nfp&#10;gfTrTvMIOI2VVUn5VzgY/H8cVCWkCZCs3yjcG7sCf1+vP07uLK6nDepHzepznnnnv9cDBoAkdwX4&#10;+VlJILZO3n+v8x1pHKyR5i+b5fcnr69+vHQfWofMAO8sob5ixGfTr3p6u7jBLcchQeRz/M8fr0oA&#10;l8woA5XluegOfc9P/r04yRhVj3fJj7m0lj69QASee/8AKoARI+yNfl7LtHHp/XjNHmSJkmX+LB/e&#10;Bs9Dk/zz6/XFAEz3BBaTe3ysx2tznj73Pbj8wPXNAmRFbaY+GUEbdwY9ORnH9KjEwRWQS/KuG3sh&#10;z0+ZR2HcHvjFN4/if5htO7d1XA4HJPt3oAsC43D92m3/AGV7fr6/lu/GnBlhJjdm+VvmVO3uRjr7&#10;8VW88iPHPTtjB5xz+X44+lIszFdrFtmB8wUjjGD74oAsJOvRgyfL83z8ZxzyM9vf2NSKANrlOGXD&#10;AEEkHP8AkjoRVUOp/dmVN3X5pP4Tj/6/0x70eczSeZKy5yNzbB1wMHtzg+vagCaBg8i+S28rzuVc&#10;nn1P4/mTQWR1ZV/hwMsF+XJHTH+FQ+Y8obax5wyszZAA6Z79yfX601pgcPEQ3B+UjK//AFv/ANVA&#10;FovKzMwb5lbJRu2e2M9d3scZ60LKD0DN8pDeowx68gY6ep55qEyoGVWI3BxtwvHXBH0xjp6e9Hny&#10;4C4O0YLY7D29eefy6UATKUbmNc4bb8ufn4x29flH4U7ztoWMvkbV+9njjuMf5z0NRoEf5W2qTu+X&#10;cT2Of/Henf2oQlyr/dC4P3SGA9snPX8+fagCZXdt0yl22uAG3Dg7T69MBe1AYJtYMV2yZ3Z/LB5z&#10;jr9KhVnYfMd2FGxuAff8OvvUmJtuCg3Da2R36nPqPT8vegATzG/cRBumX3L+bcckeopGyUKbpN2f&#10;lXaTjtz83A/OlyrnyXI/654+mf8AJpyl/MzvP3h91ATweMA9/m/z0oAbJJFICoZmwwBDc5XuO2eh&#10;/IdqDG6wsrIPl+X5jjHBxj/9Y9Md6QZZWAwQvzFVYjvjaO/IxS+UhVlhAzt+YhR09+fb/wCtnqAM&#10;dmEakEbkyW5PX0PYche/5VG2EYM8+7GPm9fl6g545yMjn61KAYpFlQt2LMze/HGB37GmlZiXUNhV&#10;bOFb7vv0zx70AR4yPKkO1ekm5TtI6H0J6D8+3WjykSJmmXaS33uQRg85/PP4njgVILZ2dQq5bOCZ&#10;FwCPU54HPXPHrxUYXcQ6mP7g+Xaeefp1/wA9qAGmNlRhG27BOdp3cDjP06fzoDbzlSrfLt4xwcd8&#10;H0pyxkRgeV8u3KtJGBt5wOeOcDPf0xTGCEfvXI2rlerDPagCVRswPKX7p3N/DnnPQe/86TcQW3IT&#10;t/iZd3zZ689fQdMZqM7nbaUVm4+bj8Oe9MRj5ZTG35sSAkfrgeufagC0Gb7iycZA+8eM45xwcAA/&#10;QDvSGTcoVi3fdGWBIPcFTjH45/DrUCbWyZD8q4K7VzjngcH1470M0mGLH/WKckqSR9euece59KAJ&#10;wgYgCP5uvIOSSSfT371L5zxIsmSG25zxuzuGOo6/L9aptI2WjKj7ucqucdfT2I71JDOVbaC/3vmG&#10;7vgccdM4weQQORmgC0ZIwjraKrbcgYkDKRyOx55z6dPrUhmjV94T7xLM237w3en45wcjvVK3lzxv&#10;XdyPm+8D9SMHJ/z2qcXEqtsQsAQBwxx3Hp35/wDrUAWomztQKu6Rj8zKrMuQDjpjGOf84qRXBTaZ&#10;+/zIzFivrgYHTnpx9apmY7QzruC42rIeSueBjnPPr6npUjSIU8sgqu5ju2kAZPTkcge/50AXkSUE&#10;FYQW3Y+Zj1xkDJ47/wD1qkDbY5APM/dlhuXouWxyMcds9Ohx2NUxKrJMuzEbfeXIHGOMcdsH061N&#10;HdM8qygNxg8D7/OD/L6c0ATKIPL/ANSrKJGJ+X+HAGMZ9x3wKtQbWiEpO2OM5fK/cAPJzx65OOep&#10;qrgKgXzufu7doycHJxk9O3TntSx3OxmmeONircSsrcFTx29OnHJ96ALJ5Ckx7nGAseA2OD8v1PBH&#10;XgdjSkhOQmQoLH5uT2DHOcZx6dSKiV9jlvtDHdnZtYgbegH8+M46+ppUeRF3jzE3H73PK5+8OOOh&#10;5xjigB5SJSyI8ZYZBc45yQe2e55pGMaJ5wZvlUboxgMCSMDoR/CO/JPHelB2qAvmJt5I2DsvQcA5&#10;5z3Pfmo08xYv3sjcKvmMXCHHQjoOc5wPxoAdlYk8sqW25xjgDIB79xj14BBHINDPGXUOCzFPu8cq&#10;OSR39/qT7U6QlwyMyvtcL8xIIOBg4XrxtHTBxzSs+eQVUSfxHoxyeOn1x/XrQAwJJDJI6KsbKWw2&#10;wfexnIPfg0jRgv8AJu+U5xuPbb7cghcYODwOOaHji6u+4mMhQqjJ9DjtwcfhRKyYYJ/eb7knDep4&#10;5yRjJ/2frQARlMIgbdnALKfmLZ5x7/L9c/jmKfDv+6dvMLBmKqTnOM4z7ZwMdD2BzUk6gSmS4l3H&#10;cdrKQAw5z9Gzlvp74FMlVJV3I52jG0KPlO4gcA+vPTp04FABLM/mKobZznay5+6WPzZwM9e/PHsa&#10;Yx2HduLbV3LjO49uCTzx3PHpgYpylhuaJRt35aIfMwyvHGf9kZ6jOaaTGxyBhcLu2s31OSRnGcj6&#10;9KAEV0Km4jPyqeJIz7g4BOOSR68bTnqKQxkswJ2sox87AfMT15PA464JB6k9SeaZBgnaw27sthsg&#10;jnpxjkZ4980bsMXQxqkQAbavA44PU8YC8DPXGB3AHGQsrTkyL0x8u3PPrj6jr9M0K5ifYHzu3fNt&#10;JAYc5IIJzjqQMAmowxhlCiNS+4/KrfxHgr04G7HTimtNuDMu9s/woFVTwcdz/kUASGaS34J+bjOJ&#10;Pl5IOSQR17fjnpTSyqowM/MfmYAgYPUdvyP17U1ZYyf3Tbcbtw5wPl6de5PT27UKWc+bInysoK7V&#10;6jPB9SAcjH+FADlDysECjd/EV/znn170eYAnmg7W2kRoykqR6EAdxjp3J4qNwvlFQ5Y7QwRVz1X/&#10;ABx/UCld8N5m4H5yo43d8j8BxyMY3c+tAEpmR1IRV+7gbPmI4z1C56D8KeHVdzRW7Mu/du3DaTnP&#10;tkdO/Gc1XZzI8aKnzfNxvVSCePT0H4epNO81Xjy45Zsfd249+T9OM/4UASyhkAdEkYLyG25ZQBgA&#10;ZA5HAx345olaTaI0n6PhAzE5Y8YxjHQ+vAA9BUMZEvlrKokXcBuwN3JHXAB3dvpwaDLCF+V1G9v4&#10;VKk9B0B4HX6foABzSq8fnnc0ajDNjnaSB1HJPB/KnRTP0jZl+ZS6qcKwz6DAxkfXPNRISGww3Mv+&#10;1xu54XPbPT8elKv2d23Firbs/K3IxkDA9fmOfoBj1AJBhVjyivyAufu4PXAYZB/r60KSxykasBuG&#10;0so7eh46AZ5BPtUaSuA00jSLlckLkYOPwPo3vnkHHMm7IQSsepxtQllU/wAXTHT3z7CgAGYezbRI&#10;3yrKMBuM89Mj3xiiMTR+UEdmYMfLkjjIIP58/Tj8sGmu4aNXeTLK3zMEAxn0wPm7cjpSMsRCtuXa&#10;W2sGwq7eMEk8AZ47jnNAEsMikLGobdtOV+9zjGeQf7oB7Hjpzg25OJEYNtK7SuAWwR1XOBnp1/Co&#10;vL5xJbsu3H8f3e54z9D9D25pYTlldFURqgGVX+E87SSeCQT2z9aAHBo8l0AZdzb9q4G3LEHHPGOM&#10;Edc0E7GwBtZVDKfL4KDHAAJ75zwAD6c00ZkfCfePLKpHc8DnPGT+HejeqsXJ2seN2flznr3B56+n&#10;tQBMG2Tboyw2s23a2WbntznPPUj8upIzJJLiKMt97a0aEg8H15OMfpULOWVVKIrchQ2QFHZccDpz&#10;z1FK1xkFURZGZf8AlovOfVhzyOx4oAstM5Pmq/y7QBxnJyflznBHt2z2qX/rmPu84kcEr9eTkDjj&#10;jBU+2a0RQO5dVwGYMzSMdwAyCSvfp3P0NTQSFQokHzdNo3cnk8NnkjjI4HHsKALJRVmImiXYrhVJ&#10;XPmZxyfXjjp/9Zgfy08xwu5cGQIQeCOGznOeB78daRXkCk/3F27VyC3f8B17Hndz2p6yPIuN7Mu7&#10;5fmyeR1Hy8Z2/pQBIYV8w+fhmVT0YNnAxkjp3ULx39yRIwO8oI5OTvVsDjqAQGAbngZ5psNsXkWH&#10;CtlvmVgAQvryOcZ5q0ls6jpt3Mx2suMYUtnnIJBA/wC+e/WgCF49u1jHznO3dluoGc9unA+7g9Oa&#10;ckcSpmMLjA3MuSMY4J4Ofujp1H66MFjvmcxpIu1mztZQZOQ3ORyOB0OTnueKeLR5AssisGHKt5ZB&#10;VmOcgnB9vY+1AFBSqD95HyG3HMfA+bqc4P8ADn8OOtaGiwRyhIkWNlZNrbVwMk7ThjyRj27H6UHT&#10;otpjUqqn5WV2IKKR05HP09Bnjvp6PYlvleF90m5fMZQCOdoBB45JB55yp6CgDpdAsUjG0y43NtQ9&#10;csCMqCxHByeAOcZ610MenHBjETn7ocsc4Ax1zzwSDxnAHfIqPw9pdyyKLeFVYbcJuK7Tz94ZyAe4&#10;7nPHStxNLYIrsoRhxnb1U887V5GPl7cE5NAGTLpsX7wNF5e5ssJFwBns3CjJzweufrUckDnmTPX5&#10;g3/6u4AH+edgWT7Ps6xIrH5m+UeinORgdQcnHfHpUb2uf3pKYZn6ryO+BuBx8p9fw7UAZS21xtKC&#10;NmG3LBV3ZGevHsSck9hTFgxDmZ/vLkFcYOT1J7nr25z1rYFgElCOqnGCJlUgL36dBwABk5x7cU37&#10;G4+ZdzLvJymM7QSwOQR8uPXjPTJoAw5LFXgaSBOcgN5fQ4BypHQjCjv64z0qOWwUyMqopDMw3ZP+&#10;7jKj/OcYzWy2nmQbGJMgbZh/mG7jI5/Dv0Oe1M+x8wyo+V2n5mjAyF9hwAcD8OgNAHM38KykyyP0&#10;3ZbzOS21cseMdQBgktWXqHnAyozHbhg23kn1YgjAxg+nr9etuLEFgyl9xRSknPII6jOeRnr7+hrO&#10;vdNLCR3ULlcKoc/eO4Z/2c7ePw9BQByN4AhMWMY+UbVRVIG7g5PI5HHUnpkVSuopI8Ovm43ZwFXd&#10;kHAzgc42kdvrjmul1OzCGTzF8tt6+X85AYk9OT1zzwK5+/tWaXYJ1YLkcE56qeflJznJPrke9AFA&#10;xjb5atGfkG6Nd2CSc5PU59Ryc+3NRLFIriUxfKuSyuGBbng9TnkHnA/XNWGt5cgx/N++AQqq7UIO&#10;OMr25Gc9z0waqOz7C5VdvHysw29DzjPHTscigBWCdHH90syjIH6Hvx6Z9cVTd1lhyTtb+8SWx97n&#10;twx9xnPbBxJJMZHAuGG3d8+1vXBILfTuOSD+NV2l8sbmMse5d2Y8geg6njOSOe2aAB8NCwjiYfeO&#10;6Nhjjr/wHn689+tRxx7l8sjcWXZnocZG0bgOc/8A6wKLgMYmhyGwm3cjfMPX16Y78nFQyPuiYyQw&#10;+Wv8W3g9D9emc4GcnvmgBfNydqKjbRk7iMooByrdsnGM+v51EzbBnym5wW5GAAcBRkjjn159Sc02&#10;7mG1ommKqyjzNxH94fXA+Yg88gVXLySAiM7eqqGP3GY9x9fwABoAnWWJo/l2rH/FuCsuSeuR39uR&#10;9aR7lVb944GCAu6NMJzx36jB6EDA5quzvNn5yBklvm3fxepHA7Yzn0zQ1xcAl41kjZ+dyr09ue/A&#10;B989aALBmUzbmbazHMjS/eB7DJ6EjPPJ57jil8wReYWl2qqgh41IzwSMZGAfQ425HTvVZZfM4jC8&#10;tu+9wTg44AzgFePr78OgeJH3LJsi3AMrdx3+U88gfez7AUAStJGFKrIoy3yyKw+Y4PfPOcHPTnt0&#10;qRnEzqpc+Yq427l5Hc459V6+vB64qQsy8sy7lbhfMyBxyOcY9D0PA9qckjALFuLcAY2/e45zjk/e&#10;GOOevfFADrgPJtkxvX5tvdSNo+Xk8cbOfQ47Yp0pkYcr2z97jPXpx+fYdjUabfOzKU+VtpZl29Tx&#10;+v1/pSRvJ1dvm242rhTkgrjrxz7dzQA9tzjZuba7fLtXnoc9gOTjnufpUkRRiZCGG0j7sYYADPp2&#10;xjr2/DNcmLG77RtG5t3mHknv9OoPTtVhVlnkEaocLuLFmIAwDzn04I984oAkR43ZYAeAi7mCpIE6&#10;jJx3A745I9qEfLNCv8PMys2QuTjJ6Z6fl1zTGIL7pmK+Wx3qVDBSPXI579u3bpTxkp9nkI2qg2jb&#10;83vxgDAJ4IBJ+goAkwFhw0G3G0OEztzjpzwAfTOSMkDGKkYS7yI2Bb5ejH8z6AjGfw9KrwuE8std&#10;/NtzuaNcA5Hcg98enWngwLtcBd/BdS2enbr6/ligCWPd5i4Ea9lEi4yMDPbrzzTlkCZWXezMo/eM&#10;chV+pO7HUcDHPHvE0zlctu3JtLFlY45HPAGTxyD19cVZif7KPKDGMqSflkZtp4OeOeoxkeme9ADy&#10;RIrLlm3fu5N0hLH5iPUD69O3J5FLvATMJXcQCwLDBI46cZ7eo4/NsDngOW6bJFOwY+XvwOScj6Ak&#10;80H5Y9srrgMBtyMBRgNyBk/59aAJXbbIy7j/AKxlOSDgYwD+Wex5xxxmkUoeI4jG0knyr5nJUqCO&#10;RzzgEE4HtzTfNdOHaRZGXICsxGfzwOMcn16gCnAtDIVnhU7SC33sBsdevTk8g4OeaAFV/Mg8w/Nu&#10;XA8vO7GzPTkk5PH5+tOfHmcEK3+0m7J2cLjI9Mdeo9KhaTnfAAf4V3EnauC3zf8AAiM/h1p4Zlj8&#10;sbmXO1RIx6Fuow2e2c4GM9s5IA4u2VV8bhgqrrkJ69Bnn8RyMdCacpUp5QOxc7V+9tzzg4HHQjr9&#10;7HtUOXwivGzB1BKKQN3HP6k+nHTNDOQXEX7xgucsCVJyW5IGQ3P14oAsRszbipkIdcqNvOckbvmH&#10;P4c00TvCUDzP8y8L/s+uQfXnoBx2NRtIiSeZEMFG+8xywOcAe5xgZz0x7YRP3a7oiyru6Bu3rgDr&#10;gd+2etAEgZoGMkgy5Kkbjw2SOOevBI+lMICwsUyWZeWXB+Y4APUDkk9fxz1ogkjC/umVWGMr5nI6&#10;4zgDkg8j6nrTfLDcTceXzw3QEABM8Yxn8+/agB7vvfbFMrbl3L8p4XnkggdPmGeh9TQGDs21l++u&#10;cZ5HtjnHTj8ec1BcyMpzny12sy7srtwOWO4+h6Dvj8VeVuFDKu6Td+7Xgc87cE4+p7dD3oAkaUKM&#10;sGK4DfvNoTHHOM89P0/NCqB/KidW+QCPYmMgZ4wRn+Lp0+Ye+IUkkJR5FVWf7vJOPm7c5BxjvjqO&#10;KakimBX2r8uPnxk9ecHIwPru6de1AEySqHwAcFlPkg8g/e5A6cjOOB29qckuDtMeG243OE3HDFf0&#10;znsTgDnpVfzWH3lXcsjdSCO57gYz15B/XBjZ5VX92qyLhcD0656Kc+o6nAHWgC5E0busaqyruJk+&#10;XoCoxx1znHbkcUQzqV/ecqpG5mK7edwH3fcA8e3A5NVlkaNfNG4MzfJCGznlT65JHspA746UsVzL&#10;+7cSs25dy/w7jnnHGehz0zxz1oAljkg27gsbf9NOD/COTk8nHPrwc+tSArEd0R+ZWVmb+EnPTJ6k&#10;7s/jjtVZbmUR7Udfuhl+b5QecFc8HoOf97NOWbzZBJIudsh+ZeQTuHTpjpk+35AAsRxNANksLbFX&#10;Zt5+UAEYP1GTjn15zQkuWG2f5htAYMd2MAAHuQCD7fWoIVm+ULCq7QN21gzAj0Deg75/nSLcS+fh&#10;5GI3Bdu0k4ALdxjPQfWgC0rMkQgDq33dzRnPY9x0PPYZIOc8YphMxVoo9qlVUD0446A5GSQRx0x+&#10;MS3O99zyL8rY6HAx1yCME56EetCmOK1KhY12cfK5yo29Tkf7uBznHfkEAsB2baxZm2j+Fc7xuHbo&#10;ccde49SBTEjWILGxyFZY4yI/mYAHgH+X0Heot743yOWC7jww+Y5xxkAe30HtkOH7ubzSx/dqT8oG&#10;W/l19QePxGACTa6lINqrwobsUwMjnk84OcA9qA67VC4G5gVwR97OBjPOedo7jOMHpVdT+7Vdqqqq&#10;NikbUbI9eNoAHUDr1zxQt1ceUrB2bhFLHGTuHQ/meme2RkGgC1ubDYVlbHG1B0yADyCMcHvnjsci&#10;ozLiRQEZmCtuTzCTyfUt09ucYqGJgX8xvmUZIG8fMAc9QOnbpilcyrEeeGC88oeo9z3xk469gDwA&#10;Sl4xuid41aRcLublQQOD68ZPy/8A63K7S5LOd20/JuxzjtnPH3Tge3NVhcTBhbncildpXbz8xz6c&#10;7iCM59eelOeQ+ZyW/wBYWYMnXBHY5xyeT3x7UATb02FVRmGC+2Jgy4AOcdD1HHOTx05FIrxqc5Cl&#10;8h/mJI7dfr6Zx+WY3aNW+YLx/D6YGQR3GOMk9M9etOkeWNCVKledu3G08g9OSex7nj8gB5WFnxGA&#10;u1chX25xx1yDzwOpFJ58T/OJ13bSY8uDkd8cY4HHGeF5ximHy3cgrKdu7dJnJIznoffHfBAzjPNO&#10;82T7MxZ2Mi53M/XcMcfPxjn074wc0AKBLMhkVpCqqvWPcV74JXIB69+MD6U6RkiGDOI2G7arZBc8&#10;gDgHk4B+939KheKGQs7nG0naHIG1s7jg4JI+gxzgkE4psiRkMgXa7bgyxfLjg7dpz64J68EfQAFj&#10;zYpw0m99yt97cHyRg/wg/iAc4J565jdoV4ZuxO9HwCuMex6L39qb5OdwJXO5jwxH4Hr/AC7n0FOE&#10;jquYxIzM25R8y7yAdoI3DGcntn17UAJJtOSVGdw2+oO4D147Dt+nKNwQJo8ZUMIyF+YfxYx1znn+&#10;gpgOwfI3A3KmHOxQSw5woPU45yeOnOac7oNxG1eSdqqRnkcED68cEjt6UAO85ldnJEbb8NvkDZ+b&#10;OMDj8ieKjkTZHlY/lUDarKCAu/r7nqeepAFPXcCqksjKuxQWwfTHUcd+R/PFQs8buyrH97APJGG9&#10;c5wclgfQcdeaAJCkayb22qHIyTH2HB4xzhR1/TmmMZIxvACttCk7izfTnoR8350zhwrIi4eHEfzE&#10;ZGO47nr1I7nHIqN5TjATCj+AIflGSdw6k++cA9uOaAHXpQAOYG+8GU+YTnjvgjn6kdeO9RnEMqgK&#10;Gwf9THJ0+XOQcDGf1I5ptxI/ntLP8vzHdmTI6dOvzDk9yOaahlceXkMvA7jPLYGQf19/pQA6WSVb&#10;TZJJ+7VdsbY4JIyDnuCSfc59ASHSod7SKrKu7cfMjXg/UcAgjluh4HTNRl/LUQpLhdxEfzKrHGcn&#10;I69SM8dffkZULb0ik7FW8oAj5enIyOM8jJycc5GAB219+BGFZWBHBXAIycYx82DwRxUZk2RqVeP7&#10;u5UwWGcejduMdc/0XbEGJLlefmXaNw454J9MDAYnjnHSlQkoolK5GB94E7R2wOOD+ecdqACLycrG&#10;0a9wrbEzxgH5eecfjzTg24tuDMwBLFsEAdAMEHuR7cjpjIaDg5j2lucqVODxjdnPBx09N2PTEiKu&#10;zy1hxHsk2r93GA2BzgdwefbrwaAGssRmVPtGDtKlowTz1BxycfM3t8n0wsjMWeQEqWLA7pATyB39&#10;Pp+QoPmE/uZckrt3cgDA5ByPXGO3tSshwz+VhVYpheuPlwcdQOeT0GOooAQxE7tsK7GZfLO0HjaA&#10;D0xnoPXnheM0js3yyCBtow3+q459SDzgjnjr+VOEIyPmYr/Ey4IJ/Drxn3/MULudw7RZBZi21uvG&#10;3PTjBz3yMA+9AAYRBHsYrvBH3Fx26Yxu6DHXjPegMVHlgYw+GVgdo68Hn7uPbvkU5nkM7BCW3S5/&#10;eEbtvB249cdqQuqHGfunngnC7eBkc9Px7emABAAYfMWT5du1m3bTnGQM/d6bgcH8OtNIikyC67sn&#10;a4yR1wdo4J7jjHAPGc1IA3m7VlkVhx9wBQRzn+Lb6Zxg/pSNIqZWQqw8sB+jYHTll645PQdRjrQA&#10;xkUPEWjZS23dyqgAjHToTj6nPtS4OXRsL0KqOVznOORyMdD2p+XSXyo1YtgKFZgR2GeeGyc4H16d&#10;2nypIsCbzA2A/wC7O0fdOPToW9OM+nIA2QK6t5Em07imNq49PTGDzz1Pp6kzIZJZREv3mb5sc59e&#10;gznI7HJx0NOj3su9I8tkqzLITxnqO3APoBkfjQHZWyUbauZMrnjJ4wP4QSB09DnrmgBm5/LVzlif&#10;4sALgnA6Eg9+hOBg9eKQuWCtk7VYCNmzgDJP1OM/X2oJ2HLrJ8rfeXK5wvc84wOnf69KGzLcMBGo&#10;3Pv3Fh97IOecHGefp9BQBG3lqN7w7WjZufLVmAGP8g/40yaFEXL/ACY27t0eT2P90469+/fpU2Mg&#10;CK4UfMf3jMMbsjncRjGcc8k8VFE4x+7RVKhgrR7ty9M8jHORyeh7Z4FADfLaaQSLdFgyjdtI5OMZ&#10;4HGQRwe3cGhotzMp8wydFDNwp6d+x9u2M9cUfL0WSNlPztll5PQjGOODyMZ+lNlDoVKqmO22QH5e&#10;uDjPr/P8AAABZhHEfmz6jaB3Izjr6YH65bIDKhLBm+YhgyZ+bOCe/J+meeOvCOqxD/Vq3ojbufvc&#10;jj2HelcHYzmPou7f/eBPTOcgdBxz1PXigBkbmQrNy0jbm/dkFjnksOvfP4Z4pJFXZ55hX7x2qijn&#10;5T/F0Gf8c06VxI2R8zdf3nU89Acdcevt9KQxJMcs6/dIkzGeAOpIPsfbmgBWeU8rBuyCAq8buTgg&#10;emM9u9AJU7opvlVWMeVIzyRjp0zg/nSTCQxNhSd2Hw20ty2cnr3HfH9aSGU5YQEnqNzZUHkevTn+&#10;XUZNACC3a7kZlTbznlSe59CMdPQUUssJm/1cDYPzDy+MfKBg5Ht+tFAHI/wqiMPmbllPA9OB+HNB&#10;zuMhOABnJOTz/Lj3HSlOQ24nOG+Yqe2euR2/XJ9qRQFiXlcn+62TjGM8+/8AOgCRVCyYZfn3fek7&#10;nuTzz3HfFNXCDdjthmyPw59fWg5Rj8uMjPA6+4/Lt/WpA4Xcd4JPEbdcjOPX/D/EAbvKMrbdgVju&#10;+UrnGfy4pqLLx97cq/MQcg4z3/zmkXY8YUqU6Dbt6Hrz+fT+fIpT+8THIYY24XHp3A/qDQAEBZMK&#10;GU7RuLdQQMen+RUZBIZdn+8O5P5c9vfih3UIpI/iJ/TOM/8A66jaRTiMN8vO32GT0P4dfQe9ACsw&#10;WNiqhvnA3KeOMn8T/hVYugVicg7SM568d/yP1qR8g4fb0J2ng/rn/HpUDEZDp6Z547f/AKvxoAUn&#10;BzuORnPXkf5/lR5rDK7mDDA9x1/SmqA3LMPlGfu/l+tNlKtzt9+vv+tADvNLYJPQYGO3t/n1pobn&#10;Iz/j39abknII6805hg87d3tj+lAASnBBOOi7u4oBDcK33u3r7U0E9cfX8qAe5H+fSgCR2CHGWJXh&#10;u2MdvwpA3ycfyPoKaxPU9zRnb/8AWoAkBGMAN82Acev+f50oYPLnZz14UZ/lUe0IQGUcHkgg9Px5&#10;qRQdoUp8uf4seo7fhQA+MjP7w/Kcr8vPv+WalhI3ABT06bs9/pVdRxvVjx/F+FTxKsacqu4Anb93&#10;GOBz60ASRpNGFUnGdp+Vjzx+X09KQMB8wTAxkYx0/TjJ9qBsDBY+vTaozkcc+/8AOhQfMwwK7vvK&#10;q5698fj+lAEgkLN5oGCMbW5GP8/1/N3zj5QrZ6rtXrgdP0zz2qEBiGUOWZeOvHHpzz/WpThixI3f&#10;NkfMPr2x/gaAFVirdGPIxwcdSKdk8u8u7bwPl4xjP6+/rTQMDzOmGwu3Ht2x70BFX5RIfukdhn17&#10;8n8ec0ATRygkbpW2kr83dhn8en6YpwkLHbnnjgtjHXjp/wDWziod6EbiPvcnrgnHIxk5/wDrcU4F&#10;BJsUdCc9yeSPXnk+vb2oAk81WXaq71UH5VYA9evP1Oc859MU5JXBZIwzArt2huORycflkdPSq6qz&#10;gEBtwHH6Y+hzQX+TYT8y+uDn0P6UAWGbO7zGCqM4G4cE8gn9cUoWQIzomCr/AHiB7Dr+X+RUMcyL&#10;FtO37uPmbn8+w6U/eEG/Yu4N8hX9ev8A9egCVzl+EZskY3DOc8fy+uaUSPt2F2P8TKzDg4Pt6U2P&#10;YuA/Y92OSccj3/8ArcU7cWTA3Lhc8tkn25zQAqkB8l/lLH7zdfQ47/8A6qe4l2rMJSfLUhWZuE7+&#10;3v0/SkCght+duMn5tuF57kn29B0p+185yCSxIVeenAx+J/yKABIwWX5f4s7du7FOhQkK6FfkHD8e&#10;hIzx9enGPrQqqPkBO3aCM9P5+3/1qkjUZXfgBuV9uDjk+/Yjn8qADy1Jxu9A3mKeFPcfh+Y4702W&#10;NWIMsa/Nu/d85Cjj9CRz/SnbXLDAbDKdu4dRnjjB/wD1cd6BsC4jd/l+ZV35Hr698cN2FADQojfO&#10;drAbkXJBPGQRz6jjHpyaREQHJ+Zcfw85H69z7fhT5Dsj2pz94OGTcBx+R6+ncUj+eDlSEC/ewFGO&#10;nJA989c9OvWgBjKJBkFRuVtrdvwGT/eGOuKXyfM6LtGOOi9wMZ/z3pxjjMbRmQ7myqsXI7gDOTxz&#10;9PekCtKd4flvmHzfd5Ocfmf07UANaI7imMeu7889uc/U0/mRVbzVVuq7ifp69vbH0qWMLtb5VX2U&#10;/wCenHT9OKcqbAzlWXdHiRv9ksORj3xngntzQBCscKjIZVUJnG4cY/T8amkJjkYDLNkh1buw7e3f&#10;r7Ypm9THkKnYbu5IzwM+4xz/APXp0qwtMU4+VxtZW+XnPuOn0GfT1AGsu6QuPmwuF3fN0HUEe340&#10;jwrkbZlHzMNy55OO3I47+wxTyoxs2L8rblIYcnqRyR7nnr6Use4NsXy2yxXduGGPTOT9f/rHrQA3&#10;y93zljsbPzMPlGeDn8f1+lMwp3MHO0Lzhvl6gkc9Bx+pqUBGbzCu7tzjGMevTPb1Apxjwqlvu7sb&#10;uVGRgZGfyz3oAh8qMErEAqn1xgZ468ZH14pPJaSPyywYclV2hu3Yd+nbFWBGwCK+FDSZ3c5OfXHI&#10;6DHI60ihi2Yx1wUXysluMenGB68ZzQBH5Su+yMsVVx5Z2+h4P64oeJZTuC/Ntxjr/wDr4/Dn8KeI&#10;0MW4uvHBXhuMZPy59vSlaMv8zRhVZeu7GePpnvn1oAhK5wSRlzlflzkjj9DgcE/hToQrPvGwkPhc&#10;LxuBIGOenHrxSyGUFv3cZXgthcqG47EZ/IdBk0qxAx7f95uOfl68546Dp7Y74AAiKAuxxjH8TZ44&#10;/PI/qaerMVyyZ5Ax6n3JHqD+RNK4Eb7nJVuQuFHrnjGQvUfU0MVZtkj7T96Rf7q468Yz9MYFACmI&#10;Iw3xjdu4+TbnkqP0oOw8L/D/AAk8HnjjsRkZ/TPApY1OBGuwY+bbjvz97I/I54NKiZTeQucjvhkw&#10;AMei+g4GcHGeaADezPhpQ20/KFycck569B+dOBeJg+77w+VwxGRnkr69Mc9uO5ppBGCWba33VdW9&#10;fy/QfkKkDHKl4VLY3MrMBweoJxyBkD2IPSgBiNFF82+Nd3/AcnHcdsn07dhSqYo9yoTH82S0bdMA&#10;AZzyeDjPGPSnKiEbAzFSuMbdxKn1I6dO/tzyKOAo+fHUtuxyT9frj2A9qABgfNZsbSz7mVs8HOAc&#10;dh9Ocg1GEgUf6rG1gW3ZGB1zj0AJHUA8dalAikfaTw33gG9+vbse/B5NI7MQpKbS+SN+35umCM9B&#10;7ZwfyoAjVGRPNyfl53L7d8/Xv2BpNx3KhlVlbndggDjJ/DPbqcHk0uwbwyQbhuUL8uQe46cEfn+m&#10;abKjKWEvl7mUf675Me4zjqT75xQBFj/loVHzbfm249scDnB/AYHpTJGITartxyGLZ+bsBj/9fFEg&#10;JXI+Zig5POeOvXoc/wBO1NbO4lWXPIYlfpyCOD1/Tr2oAbIzr95v4v3bxr06gke2famrPEv7wvuX&#10;7z7l5+9k9/075FGXQmTZhtuVzGMH+n/1+3XBhhJ5awhVDkbGJOOQfUcY7/rQA15BgMA27b13Ft34&#10;/wD1yefyjEsLbcyL29MfTPft7fWl8wFFZuqr8uOmOvX1P14pNzo+PMXOf41x39e/XvQBJHM7ozJE&#10;zeWctx90+v45/wAPSnJMwXcjM0a/Lt6YyBgcnk4BPTH1quEjQr520/LlfmJ4xx0PPbnk47VI7gY2&#10;bflB+YMDxjp2oAf5mRuO7pnsfmHU8d/yqSSdmCwPJu2vlVPOOewPt3GKrGUYwrt6EL6Y46fT9Pen&#10;Gfadsh5DZXae2fbpxQBMjCXAxk+uMnpjnH8+vr0p3nKqrmNuxG4DjgAH34HFQtJ5eQu1Y1bHyttG&#10;OvHU56dPzpyOchGQqvQHkZ6f596AJ1uih373XauF5Bxznjn8P84pkk7FCJOehbn5ivHA54qITPEN&#10;4HO4emGHfr7gdenJpY3UbVIzzjzI4zzj2GPz9eaAJfmR9shbdn7u3knjjB705Jhu2Eb9rf8ALNty&#10;j5hxgnA9jVbzMlW2KcKuevyn29O3t7d6a0iIuCo4XH3flIAPOPx56igC40hEazj5T0Y7TjP16Z+v&#10;5dqhmuYwWLKeOPUnA75//Wc5qJZgflXPJJ+XgZx6jkcZzg+nHNIkyEsNxbtna3Hbr6fjQBPLjcUx&#10;8vmfMGjzj04I/mO3emb9o8vDZKjn09hz2qGOZQNr8Mv93HTdg9f8800yfIqNgc527uv8sDpQBMJG&#10;cYI3Kxzuz82MY/D07fU9KcXHBdo1Ab+Jjg/y/LPT6EVA8ygfe5xxxnnnOeOcen8qcH2fcJUYyWXt&#10;6Hr0Geee3egBxmlKLgbecFm4HoM5OOD6mo9y7dwRfvEYEYz29+Dj/wDVTAXBzKi8fM3HPA/l9KFY&#10;EMFH3lPtn5enGCPw9eaAJBIuwDGO2Ng6A/j9e305oaYGTaxbcxxhs+o7fnURk4Dna3J7e3UjB74x&#10;nigkBwWYKF43Fs5GDz1OTx+NAE7OVOzcuMMVXn9OenT0oQBh5Y+baSPkHXOfb2z9TnmoxcLj5TuJ&#10;JZl57Dp06n09vems8m049T8y9uDk5A7AfQ460AWDK03zFs7v4hk5J7+vTjp6UgG6UZBy2Mk8+vfH&#10;Q8c+/tmofMkjbzCE67dozz6Hj8fT+E0qtGeQ3oeWC8Anpj6e59TQBINrDeevGdvQc9eO3Ppk/wA1&#10;3eW3+lHPJ3Ky9OOn0PB9s1CZSFLMy4Vfl3dc564646/QfhS+YwHlb8fwsvpkgYwDj/PWgCUFFCsJ&#10;fmVtu4cgcdOB7kHtSRMnOXbduxxjPI78c9KhMpdiuSGbHcd88HI/Tv8AhSNMxXaB94jdu6L+fX1o&#10;AnVtw4k6g+vT09/y7fhTdyEqsjbV2fw/LjqR65qLzmbk/NtzjPO3kfXHPI/OmC4m3cfe3Ef/AFvf&#10;8MY7UAW0MkoyIvm68xnP0zk/0pHn3k7GZl+8C3b2/wAioUlDhCpiKqBtLYBI9O3qPfr70CTB+dui&#10;/eJHP+fyFAFrcgGUbcu37vPQ9sfSgSrniP8A8e459zjnr+J96ribzF2uVPyhT8uFIz0PT6/l2zT1&#10;kG9ZHj5I+YSKPTvx35PPQfTNAFgTI+JNg+/j5Vxkk5/Pj3qVXEisR93Dbct1Gfun39zjH4VXjdfM&#10;Vt2d27HH0/Pv9TwOc06MiMZRvfcF3EHP489f/rigCwC8o+Q7lLEbQ2AD0LYBx6nP4+1OCxSfKfm+&#10;bKtG3OOgx+v4mo4uTtkOVXdlfT0/DNSF1ZWRmPK5wcheBgd+T7/SgB0cpVGBUbW4UK3X1OMkH3zS&#10;+S6D/VH7y5Xyydo/QZ6/XFAVUO55JN3O1mZiPb3Oce/UZqUokK7Hb5d2yNd498g7uPy9frQBHJl4&#10;9jq5VVUR7sjA9vr/ACA9aSUuWO4knP3WyAAcE8Ef/Wye9IIlXiSFdxy20Lkg4bpipNr8rj+HB/i9&#10;OQAMe/P9aAGPkbvkbdncrMOQccnrz1+o/k3OQSdu3d91ueMc+meffv71IyRRq2E+WNmxt9eemT69&#10;+eD7UzEMW0MflTIAxyGx3457HnjHFADWihY9NytyXxtYc9M+/f8AD3pMk8ghT1XcwOD2POcY/Knh&#10;VVlMqrtXll3cNx0+mM5/SmnGzpneozuXAHfOfrj05455oAj3Rkqq7VKqVjZlHqDnPUY5/wD1c1Cd&#10;jLsDsF+8oUH5B/nNTSvGTtwrbuWXadq5J+X27H2x+NQyndnLqw+8zNjIOf6f1oASUP8A8tBu28fK&#10;2cEfjz/hTHeJYxEHbb0Ug+nbHA7fzpZHCqUJ6ofl4BHHXp6Z/MelMlfa8jSOQM/dL9f/AK/+fXAA&#10;7d97yy7DceN559TyB2z+WKYqxLEuU3Ky4z/ePI4+uP8A9VMcsqZB+Zf4uf8APOPyoaRlf902FZsZ&#10;brweP6fr7UATByp3NgNzxJwOnXOO5+h9fSnGVWfcdw4zy3OOO+OvOPxJqn5rq24na24/MCOBjp2H&#10;U+3AqTeU2xuqhT6gds885/pigCYHP3lAXplRwOvfj1/rT1lBOVjKh/vZX8SOTVZJ2KquFKtjjd2y&#10;T1P0B54H5U4yMTvBXcGG4b+mcf09KAL0MySuoUqB/E2TjqeRg8f4ZqdJwAsiu6qSD80jAd87QO3u&#10;fSs5DjeztjaPuhguQewGeeP1qwLkIc5XkryrDBII4/PrzQBdjkQoA5C/Mv8AFjH559eeMdO5qf50&#10;2sd2GAfyzIucZHqB/eHT6VRhkVMxAqyrwzc8jI5GCOevI9cVMkibdynblQzbWLZx64z6ng89QaAL&#10;SzKBhnb+HhXAyD3PUY/L8amhaGT5yzqdpBc46HPPftn16c5quJA0uxBjknCtkKfXgcHP6VJHJJHb&#10;7HkG3aG+VRxjrx+mf/rkAFsSyK/mIyr825QhIxyB7cjk5/LHchjiLsqQZY4KiPngnOCAenXjpz9a&#10;gSQYxtVRnPlsygenPPHHrnH6VMsjM/kSeWx2nLbRkseSc9B2BOenSgCQsrhWJUMN2D5meMDnsRj6&#10;njilDRhP3ZQRqC/yZAQ8dAeCT6fhTA6nasZU5UH5U+U5KnB6EdT0x90+lKpGf3m1/m+b7rDJx8uB&#10;jJzz3wPxoAeTIy5nLDYCGjJ3YPTnp3I75HAoAkI2At82dzDKqH7ckcDocn6Gmp+8Cgj5CMbdw4ye&#10;OccAg+5/UU5GjkVW8rc24Hyyf4CD/tDJ4HUEn070AOGP9TAdq8iPaM9weOvGCMkk5prMvlEll9eF&#10;HTBHOe3I+Xrg0vnOH3CJSyOoK4G7Py8AD7x6dPfrUfmttWYLjklQuF9COeuenAx7UALtkMzGMFWb&#10;LGRUYZU598YwR+QNNkSTBiMe47sttXGflOTjBHbnqQPyoJiVBHKOi7W3feX3JyR69euQabcbkVts&#10;KbmUlgAPl59AcEjPBA757UAO8t5kEDux75ZmJ24yW69BnnvkfSooWyQ5+bd23clwfXqM9Meuae0k&#10;Urv5ajbuLDdD1/iXOeDgdP8AdoIgK43Rtn7v7zHbgAkknOCOe5HXpQBEN8bqhk2kBPkYEEjk57dM&#10;49DnHamKqhsS3bKBwu1SD2BIO78ffpUu6NRshaNtuQzKPlJzuz+OTjnjHvimiVUik+78y5bKls+m&#10;BnOMf5NADJgyxNIWPy/8s5E+XOOvzHk8n0OKAWEmBcMz5A3Kx+f+hH+evNPVEAKrLhV37W29OfwA&#10;BxjOQehHemF/NVSq43L8sW7LHkHtznke5H0NADUzMuEO8KG2yBWJAA4GcnHOOOO3PNEYG5ol3Rsy&#10;+5b16DrjP0yCaJGDRqXO7G0OzS5zz7Z7t+HA7VCjgRKqHO1dwTd6bccdT7cDPvQBK7wTQ+TiOTzO&#10;FWPluBjg56Hrx3zRG8bHaiKV55LfKenT889v0pHlJTKzbhnKsw4c7RkdOP69sUNOJnUbo/vfI4jH&#10;zc+3bnpg8EelADlUvb+ak/ytkncpbK9ckjOcevrSYCFi4j3KxG7y/mI68+/HX3NRuXH7z92uec7e&#10;CckdBj5c4OM49sUowQpVV2rkfLjaBnIAx9O/bNACsj7jGRtZm+7xu5yM59QehHHt2qSMfdaBcbuf&#10;LPyjkDJ4HPOahdwi7MYVY8KIx1XJ/mM888geuKV3LKFkKn5Qq7kBHy59B2HODntigB0ZUS7UCsXb&#10;7qKO2OPzx3xyac2EKorNsc7AN20HGeMDjgn+XTu1Z1KySucpu4YkEjIyOT+XsetNV1P7sbvmxt2r&#10;tU5zyBxkE+pGAaAFi2QsXEaLhSjKzD+IZx0HHbAx096nhlSE4+Us2FYK/Occ8ZweP5e1QiJUCuE2&#10;7VByGIHBwR7kYx78CphhsBowsf3Qu7aOOnAYg8Hk8546UABkX/lmNuBlhuyPwx+Z46/Sj5FJV43/&#10;ALo6cDHPy4xz+WfrQ7FwokKfMm4KvzYI6nk5Hr15NMMkSEMh+7u/eKp4bPJ5PsAM9eue9ACuJJo4&#10;0ljk3NhE2qf7oI6eoH+eaaH3bcNljHg7lbJOCQ3U4ycds9sAU77vyTNhVZlJ2/pwBnoPz55PLWZm&#10;+SWIRqOAWwu3GMNnPI+Y9x+OM0AK7o3LFgu0hd0q8gH7vHcfkPalzIZGkfaCw/ibGDzzx3G0n06Z&#10;6cm0t8iIF8zny+Dg8Z6/z7fTNNkYSuzncfmzuMgxgnkD8MH68c9KAE8vMbboGKsG2jbjgA/kcnnB&#10;/nUhSMNMJThWI3Kyj94PTgjqM9c/nSCBXZSIV2syjc23t35PTH4Y/CnQuyEykLgY+ZscHk/wjr+Q&#10;6A9TgAkBwGYy53DLbnOOhOeOuVB7ZwcHjgzRxhZXMUe4qcMq/MSQSe+cc44HA74NRkJMnKqI2b2z&#10;3znaOTz2Hc1YtreNzxIG+VgylS3y5zk5J9DjvgYoAmitJFZYngbOdzRleEY4/XP+yc/XNXI7cb40&#10;KLjjy8n5W49846A4xg5yOuadYwR7sZ6yK0f7kKy8Yzk5Gcdxj6dSdSDTgkuDIu5Tn5j8r4GckKf9&#10;49exHXgAEMdmWZV+ba2cKr9fmGWxj5j8vJ54OM1csLQKY0hWNsZBj29+SeB68n1+bvxVq1sXVslY&#10;VWMe3y5UgZ/Fe/HIx6VpwadE8bLK67RKVTdGQB0xnuOi8nk5xn1AM6KwG5YpUCAFdpm5YNgdVPJ5&#10;H4k1YTTYY4mVINiqv7w7ckHBHOFBDe3AwB6nOhDYIpUBGUA5VQp5ViuSCQMgqePTj3xMLSF280xF&#10;twUbXXbkkdBtxgH2BHzDp3AM0abvkAW0bzgp2r5Z+cZwD6jcAck+vWtLQtPiaXesaspYIr+WW3eo&#10;9ce3fB4PNOktLfzdqxx7tuGyCoxn03DPcE45ytaGgJGlyrKrb9oYiQFdqjHVTz6diSDg55oA6/wj&#10;o8UYSNolVNwVWYAFSCcgZwTwBgHpx0xg9UNHZQ0YTbIuNzR7AOR8w656cknjLd+tQ+CoYlbhC275&#10;dq7Bn5wc7hjrtx06dCOlde2meUuRFt6AApySPT8+Rn3yOpAOMbQ2WHzLeBVzyqQwhtrDkjjg+vft&#10;x6QXGmOh+yhVO2P/AJ5rgfdHOSRxjB4NdZd6ZiVnRM7EZoN8bHA52sQeS2dvGOqnnPFV59ACjyPK&#10;mUbtyrGpPltluDjk9jg4we2CBQBzf9nNEWlEUhKLwJHIGDuO3OM5OOowKjl0+0ZVYhfTL7f3n3hu&#10;PB78nqeSeK6Q6KHCyiM8qDvUncwJOMHqeO4HfmmrpEhDHEh/eFdqg725yy57AK31POMhhQBz9xYO&#10;0rfIYygziXC4wSRnpgYLEZI9s4FV7jSWhVh5a/6sLtdWTpzuIOcnPr17etdMdHaNFVwg+98piy2A&#10;V/75HI+XoQw6io10mMKXmjbczAr+5285+93YdPXnIHOcEA5G4sYyjo0Q2qN52MN3Hcj3yRjrzj3q&#10;jf6JL5zN9kVmjb5to3YccY7cjHqBkjBxXYXWnfP88f3dwdlkO1uBkc55OCOvYDI5JxtYtm+yrOyB&#10;yFBZfLBA+XPfjrgcEgYYHrwAcNqen7JGQW4VjCFk2q53K2cxlhgY78gjLdAa5fW4UNqw2blZVIbb&#10;gNnjHpzkE4JGR2ruNchCM8W1fl5VTHu7Yz82cjgdByQT3rk9ZgYSMAm5VwBlCemMk55BHvgA9R3I&#10;BzFyCZDmHmR1HQbgcdOuATgH05NVLnDtuZGjKsuJN/TJ7emduPTitS7jEkiI77VbhW+YAH+LkEZ6&#10;jvg9qoyxOu1SWwoxvDH5OMkHpyxPf+7jvQBmzW5XmZW+ZVGCoOMkHoehx6npn0FVw5xtVTGwb5fL&#10;JG3HJ7HI7Z4q9cRSb/mVdzSchuNrc55PfPbIHI57VTugsMjXC/LukIO/d02n5QRkL6fX6UAU5CyJ&#10;tjKnav7tY49o5yx4GCcsH9PukHIxUL3MccpmSFlYcB9vzHg5Oc8989sDHIFD+VGzEj5V4O3IHbk5&#10;PsB9arFovKJTKqVydzHhsjP17/8AfXXoCAPaUtb+WscmAq7VSM4I9yMY/T8qrtMqN5bSL8qhm2/3&#10;ivQ8dePxxTnMb5nVVYbjlXjxuBBHU9DjvjuOcg1G21T+8LFSxO0uRggBsgnr1xg9McY5oAcZsnEf&#10;8K4UqwXPU9umRx79eKIZSrSPGshk24XaTubpge/H6+tQtll8olvmHyjdn+IHgjpg8+/bipsllUqv&#10;zPl4yF/i+inAwfUYoAA9zs8l9zcADBPcnjknHA5x/Q04NHFIxkb5cbclcKT1yQxz09unY8U04X5Q&#10;qcNlOQq5z8v4dPz79afEycPDyw24kCgj+8eOR1xngenPFAD0EqQtFJE2NoGwttVvmBJwQP4e5wOa&#10;F2bRCzqyk5iC8AjC9unY8jHrTdrFVjbyz82WJYY245IGOOO3GMdjUhVmGwJJhRhWVSynknkAeh6n&#10;gYGaAE/0Z0WMXUP+rww/2jxgD146AHp7U4qd3lTNyoJG9TjlvTqRuHPoDjjk0gbD+XuUZA3KwyMj&#10;rjn0X8s+tCbcYWFX6Da0YXovTj9Rj9RQA4YZPmLHGC37zcBxgHI6478YPFKVQtvKJkoGV2XnGOvt&#10;k4yeQTwMVHlNz7F92PIK+3HQHHbAGalModm8zqfutwSrZxk8YzwOSc88UADSOVbzFb5s/LuDN68d&#10;MnJwe4INSRZR9gZW+ZSvzZz2PToCB9RjjmhZQrsSnyqA37tByoPYAcDnPHQCnRGPZE2xd20nhQRg&#10;8bevI+vOSMZPFAAjOqtKrMG8wn/WHngfNweM9M85PPPFOgWZh5axSM79o2G0dRzz6ADrjt25bGzh&#10;Cys27kJ+53YBXuR9M9cd6kELgRu6Z/eHyWYYGCeOQe35njsKAGmSOUGR0LL0ZjwEPbqQP1PTJ4GK&#10;sCVfLKOr+Wx+UqP9YRgYODjJ555qJU3bFcSbcnC5K7eenPp78AjHFLHsZFlldlDZwp+bLHvnPTrj&#10;J6jNAE0MhAAAXOMLnC56k5AB47cdfaiDy49gJVdsYCluNxwOD7jqPyzTYE27Io1U9+GGADg8YPGe&#10;wz6cdaFukEZaKXaNoOWG4nI47kkcgfX3oAkMapE0aMqrtysaqDzg53Ljp1zyDk5qSRiiFpc7Wbc3&#10;y46nkktgcA8+x5qN5MEpHEu1TlQy7l69j0I47+vSk3fMVMaqeDu3DnAXn1zuOOew5yM0ASyFimX3&#10;Bm53M27I7AccgYJ98+3LEaD/AFpj4ZmYGNfmzx+fQdOx9Ka8uxGdY412qT5hIwDwM5JJz16cnn8E&#10;kkKZeJM9myxG/tkd2xnqcZ6HigCSOPzHELL3KnapHJPH0OSwwOtOYmb93td9pUnYpJCnkDBz2wD9&#10;cjOKjeQrHvKbhhzuVgflyO4OMjAGMdfU02STbK0UpXKyAKsisWPHH9M+vfPJoAmeRI5AAPLLZXhi&#10;M+n909lzxxj82zRs0jFolV3bDb1xtJPXnJ67eM988ZponkjGN67dxO9nABwOg554/HGO+aVJN/zp&#10;DJhN2V55GBhRtzjt1P4cZoAECsgW2kVhtbarr8rKfpjnoOvXqaWaNeSNpdgd+ItpYdyMAHOfcng9&#10;cil3I7oJZwSzD95ztIznGd2MH3GffmovOmZd+3720/KVIX2BXHB/EH9QAEqiO4KxlVU/d6+nJzxg&#10;45PUnIqOM74vtcpXaY1ZmeM/MoxySMjA+Ydecc9qklWQlZolA2qGG0em7pzlunboPoKbMvlnyiqt&#10;2aR2Py5IywbLc9TnnHJxnNAEbuqkmSJgq8sz4CjIxkkH+IemCOtDbmbz5Vb5tvDKA2ONx4PuB2z+&#10;tGxJFaXyTtwzK3BJOSc8ZOOn9aMxRqjPaBdoxu8r6cEcHoOvXCcc0AKFZoTIRuiy2F2Fhj0G3B+v&#10;uD0pCzRAjdtbgN+543DAP1OD6nBpshwVKmNmGGVlxyPl6kdee5OR7dKEYLKEiZlxJ0XncQemATg4&#10;boB25oAG8jy/+PZMMpJVmBLrjnsR6/N2545pZEZZvnnbLLt86PIyQFJIzzgHjvjtgUwlUX91Eu44&#10;PzXAZQcdTg4Bzxkn5cetOdVwu8Kcr8rKy4Hfsf0wOKABHxb7/MVQzZCnoGxgnoAe564BJ7U5cBvI&#10;Csu5sfNHtwuQQSO4BB4/lURjYfulT95t2mPjII6ZByOq9+cke1PKgsNoQsxDL8idcYPfjr09c8da&#10;AAMW2hxuX7rYzg/N8pP45HXHSgtGVyN0m2MMq4zuA4JPHIyR0x06GmhVkRR+7yAF3cDPLdyD0/vZ&#10;54600SbwrblIbqvynB6DA6hh1yMY/GgCwZ7dXUrhssSu1wqsuecjPt6ngds4pPtojZYp32sGLOqq&#10;N2eR36/h/d4qCQyH5C2AVDR4zkkcEYx0O0d+o75NC3CqEAMeGU7Sp+XqMDAx2z06DpQBYSQRjMi7&#10;BtJ3YCAn0GBzn6/h0oLQqPLMiswYnDNknk88nPPHcjIqFZyshHyqxwVXI28qeOoz69eQce1NWVEC&#10;RiVZDwdyZYYAz0GflwOmfxoAstcRK4Vtp+XG3d93gZ45z6cdC1JNtC7pH27WyTGp7knuBnrxx396&#10;ieXyl3F8eSuOhz6DjB7D0Iz6cZRH8geVHH/q0UIWznj5QOQe36/nQBNEwxHtl6oq/dHbHU/xckf5&#10;5okZWi4jK7uHkLE56Hj65989BmopJHIAWFX+b5GDNz/d5zjAwOGI5JPcUkrCEtKQdrH5iFH3RjnH&#10;JA4656j1xQA8qqQeWgjj2piSONfu8ccDkAnPp+tWTIRJwu0GTy93I57jjk8D2IqBkkZwpyrNu3Kv&#10;QNnsM7VP884+r9pxgD+7+629FI5wCeT9ATxz0oAFkjaPzJZNuF+9wO+7PPHt3x9ej5Fyq3BZfmUl&#10;pXYZPGAemGHOB1J7UyGVgwlfb80mGVpCuGC568cZHXgdKkLNs3kdI1O7buJ4XBOMZByQQev5UANl&#10;MJjk2GPAXBTdjgcnP49eelAdVSRF27kZjgexBB4PyHHX0z9SB/3abpWxsyqs3Kk57c/NznjrzjtR&#10;KqzFzGpVlVguZOnbb1AA689OuMdaADesnyA+WFYMvl8kjOc8ZGCAcdePzJIGUuWuCMbhs2kbu23j&#10;GRj3IxxjvSeYGHzADKn93u6kHpz3+mO3sC9CqmNpFUMZFDNHJlRg9unJ5+vXoKAGr5IPkqUVt3yq&#10;No3cHgcDn/8AV64bEUkkPlIJCy5EiruZuAu7IJwc7e2MnNTxxmTaoG7aygjI28ckEHtwM9h04xio&#10;wJDHtdml3KRvWMsWP1wR/EfqD1GKAB38pyS3zZ2xnpkZGRlscYBPQ9OO5EabYyElXEargYhGR1A4&#10;4HOMdeM9wBT5GjAdR8qqCSwGNnHt14zgYHTpyaJGgV5NyxxfMBI28MehxnPJxuwenbPY0ARnbEVY&#10;ELyxZ3wCOx5+uD1xweKaY2CKUj/iBwGOGwV5H/fP4H26O8wlGXb3y3zcA9FGSBkYz0NQySsowyKI&#10;mYkNLH1GduSOSDk56dh2oADGPLaEQSnzMLwgO8HjB6cnH/6ulRzrvcvM0e3IYd1H3jjrnIB/DHHS&#10;ldQkW6R1Vk2iT98GLZ6kHqSTg+1I6oZFJf5VYBy7FQRgdGz6cjGT7HnABG+2J2hkKIcbmZn+cYXp&#10;njrkHH0prvFK7PL95duFV/mIHAGCffmnDe8a4fc2BvbOMge3b/H2xTQhIO9vlyBsLMSxz6+5IHpj&#10;jvQArtKrsrbtzFTtVcKvAyCDyDjnuD6UhjWXDOWRSSZm5OP9nI4wFx8ueinuaacKuxWUK2GVshiO&#10;fc+vTJ69elAMdsw2/fX7vlyNnqec4Pv+XWgAikiWMgyMV+UsFYdDnC/XnPv+GafukaLfKZGk5O4g&#10;fMeTx2Hf8jUQ2FA2+TacqFI7E49e2N39cEU9z5rfIi+YzAqu7BGTk8MeO/B7jB60APSK4dtyyRbV&#10;bO3b90njPvyffkH8ViTCKUUhQq9IjtI9844xn37jjmmIZZQsr8CTn5fmUDnAz/ex17+oojO+TzJF&#10;4XJZs88AHAJ4JPP06cc5AJI/KCcTkLyPm3feyeeDjI59x+VLHE28b41DhcMzAFRyf6DPTPWmYkBy&#10;pXO0BlyM8AY9PzBOcde9WLWUJulReCwG5STu4OeT93PJ/XtwARhZFXafMJKgCNhln79cg5HOO+Rn&#10;vUggdz+9lZvlG/cmcgDggEE9BjjnOKIyTF5QjVSqjcvysTyMDHPOTt5x1PXpSsu8MzErhiFZcjJJ&#10;4xyOc+gIyOpzmgBPs+6NolcLIzAsqgEg++euPl5zUbKN5iaXcpJGVwynv3I6dPXn3qwd8L+edrMr&#10;AsFbOcEcAZxn8AcdjRJE4jaIiXdtA8vzAx6dvwPH1GORQBCCrNIIPvKcrukB29OOAOMsD25656U4&#10;nG0iQtuzjDhWfH3e/qMZ47dDgU8ozyhwy8AbdnTaee3Xp+vHelBJiwm1224Zgn3u+cfnjnHXGMYo&#10;AhaAtFsVRIFBLKi5wR2z/CfT370ShGba7RBljXcxYHHHPVQepyQePTmpvKePcERsrwQzAsvynIx6&#10;e46+9QukrBlZlyzf6xptqjcATgsOT09TQA2RC6qz2+1l+7jHAAzgYGR1bgleAM0jRyupLA/Kx3Aq&#10;OpK8cDp9D24zSo/8LxjDYAZVGTkbsbcdce+fzxSOocFuPu5Xc+QQemOCM7h6EnrQAsabt4ij+8dr&#10;bYzxxnk9yT2OBUcixk7vm8tpNi8HaT1xwTz2GBnrxQ+2Vt3lMrfN8u7dtGTgdzjDfhkcCgsm7IlV&#10;WwyuxYlgMjd0Jye498DFAACH+dJ2YMQg2tyy4ORn1GO+B0qN2Mqhi7YI4bHBzwMZH6Y7sKkDGSVi&#10;2/LnDeW2COccADB7gfhTArYJ25VduN2SOhwMZIHUnr0+tADAEULuj2+WuPL8xcg5OQewznHt79ab&#10;KHQ+Q8jeZGpK7j2Kg4A4weQPwp0iqGYiMffX92rZVupAI6DgAf3ccYHWmOiiNUL9T+7bcuAxIycg&#10;/wCIHfFACK4G57YqyoAVdc7uvXkDHX2/So7jKJulU8L8n7v25IyeCBjHbPtzQ4i+Z/ML7ZMFjIRx&#10;nAOcn8v50khOcocsVB2rnKHGDn/PHb1oAeXOPLVl5ZgvXD8YB5OD9fp3pJ0Vf9aF6MFDMVOcHgd8&#10;89//ANcXzCXlWj3SZbZnKqAPc44HtUkZaFCzKykhd21SNvAPQDnnPTnj3oAa8G6Xeij/AGQuPmY8&#10;7ffA4+nvRFGxiZU5dnA2r94Hg44zz04PT3pyhFQFGzhceXxt9Acnt1B9TR521FWPbx91cjDcnGM9&#10;BjH0we/FAEckKA7wyR7huxuTnPOcsvP+etFFxIqoi+WrcZycbjwOTgdfxNFAHK8MvmMP4eSW6n8u&#10;v601mClSxU9hu53Dofr0HTrjrUjIcfLDyF3JgD889/Tv9eKjdYgXVQBt+7tYnHPT15xx6UADbgvm&#10;dM8t1B+nvzjr6D6Uqo5H8RVhy2w+vTp3Jx27ZpCpkOMc5Abdxk55/wAnNAKn94CFO35ivX/OOfTt&#10;zQAKQq/Om1lHXHf1OeKb5gj6rzn7oyffd/TNEvXDPt2g9xkY6cd/6UheQhlKjaueFHA69+/0zxQA&#10;byyfJDyOMrx3+vJP9KiYq+5n5Xq3HAGfz74/GnAjG1SrNuypPp0GT9T+FMdgFDqvuOnrQAyUsBy2&#10;35vl7Z9fbrULNt+Xf7Dn9f8A9VPOR0b35H9f/wBXWmPIQd397vn/ACKAIzt4/p9aGIwu052/d+X3&#10;oH3um0/1puTjNAAME4JoJyMge1GcjpRgE8D35oAOhwR+dO7YB9utNIG3ilGSS2M0ALuwcBVxn1/l&#10;TlBPGN2eOP0pq8tuJ692anfd5HY9MUACkFt2Pf608JufaF9jtX/D60uxQuWDbhxgr06//W/GnxsV&#10;VRjb0KkKPXOf09/1oAdgyvyNzcAKr9OPz9+uKeq4XBH/AH13Hv7flmmqAm3cenYkHA/A/wD16cuG&#10;UOP+AsACO/5/060APVCg8v5huOF45PJpfLLn7q/Lz6e/UfUDNCxou5o8fdxu9Oc/n0/H6U9yzrvX&#10;5m9Nxx168fWgBBGQfYccL1GfXnH+evNAyiKcN/snd93A9vpTsvje6t83Qbff+XFCblJ2fNg/w+gP&#10;U89Ppz+FAAAyrtiKqGztVpPveg/766+9KMMcbv4cbTnptyD+PT/OKT51JjRefvDaB6dffjnNC4+Z&#10;SjKM7eScH+uf5UAObG3IHuzHI7D3/GkZfmK7Md9p4z37e3B+n1pNhIZ0jYZXdjaCD/8Aq6UbcNuy&#10;R2+7/j34oAGTa/AwV6ZXbu96A2SC0arg/wAWeDke3tx/vUgHPmGI9uq9vcDpzQAwbDHjcFOPfOKA&#10;FR0Vt6L5Z/ujdt7dPbB9f58PiZiWzg5x3PPoCcf/AKv5owkIAZPmK5G5sZznPPXvjvj2poyGyF25&#10;6blGc/r2oAmjLhclPvD7oPABB7+nt/OpFwFKs5X1wMDOOnfnjPPcVCAxGGjHHTaOn1/XvUkZfYHE&#10;m5RgHYRzg9eM+3PPtnsATLtVPmQLgZHzHgc88Y9ucVIWcxbQPl/jZl4Y8nnj/JFQq4EYfhc4LN39&#10;OCB75pxYumSfyOOc/n3zQBMUG3ekjbckDHHvj8fxHvUnKTZUbCpBVk3cc/e3Y4/Sq4ZlG+IFmweV&#10;9PXr6j9Kk3KwzHnAXarcEEc85HJ6/n60ATZiAwgjZgCPlPuOPz9PrSy7iMq2ctjDLubk9enoc9Kj&#10;ZzKV+YA7mHzc9R/nrn8KVZXlY/vAegHyZ9c8dOhPX+goAcyoT5g429do9PU47DGP5Um35d6FlCkH&#10;eqd+oH1xjn8aVeY1/dlfmU9QSPlPTn09iMj6UrOi8AfKuGP7zv6546n2/wASANx5e4Ky/LgDce/T&#10;PqetSBSAdyt8rfKzLkcHtx0J/OolMpHAbd0BVtxDfh/jTlUAMucblO3cQQP8++KAJv3UXyZZQPWM&#10;jCk/5+vpxSRqpLYO1mY7sDdzn7xwOxPv/UIm8phU8vdkPlTwfyGeM4pxLujF0+UqchSvHfPvg49q&#10;AER2Y4J8xx33dR05x2H6/pRuO/5pPm3fdU898Z6dz0xzmlk3o+ZShDFQ27K98dOnX9aAzuvm+Sw5&#10;/hG08nOO2OnqD9KAGmQ4+c/Lzl1ww6AdPoQPwp7k/vDOdxbPzNnJPcfrnIwepxRsJkI3quOnBzjH&#10;sO/P40uJN3P3vlA2Nt6D8hg+vegBwDSFpFnP3Qu4tu/iHH0/w96GB83cU+bdn73PTjnqPryaN6Md&#10;yhffzFOwYPTAxjnnPenbWkfiJh23NtJHQ568Y9R04oAYm1f3y/N/z0kJPzN64z09fX3NKuVUlxGx&#10;Vt3Q8kdOfTk/r7ins7SHe0in95n5SDt57+v1PGfrRG68RqgZVbcu35j7djjnrjAoAJlGfMw2wcKG&#10;Y8fMO56ZGR1x/KmKvzNsfcQwLbM/TBweP0qTYo27CvYKx5wM5OcjoOeozxikdTHGI2jbav3QTn/P&#10;+frQAzy4t2CybWzk/Tbt4P19uopvkmV/LYqOPmBz1O4d149c/U855lQ+USX2r2kHynAx90+vTPpk&#10;+tIUdd0mCNo6qxxg9e/Xn/OKAG7Gf5/Oxu4O4nJyeDz1yB7deKXzMBY1kX5T1UDC9enOfTtmlCuE&#10;ERXA65wBj25OSenHbFLGoIKxuud2M5PB6AZ56UACMQdoG0fw4kK544I5H69M0isV+Vgq/wB1SwGO&#10;pJP4fXPrTlAAYj5lOeFPynn2BGe/PpSy5LtlWLeox0HX8fyx04oANgCMIywDD7yR8N7ZHUdPzp7M&#10;yNuJBX+FUkPXr+uOTjoelNMgCssYb0G2PquevI46An1JxxjlWTavMbdwfl9e3OfT14oAI/nZkclm&#10;53rnls5IxkZz3+nak8x1AkEqArGT8m0cZ6dsnrx6HNORPLj2TW/Vdrbs8kgHk9fpj164oZGSPyht&#10;C7lzt67gOzD69AetAEbuSWVpdqhirK7568Z5/mfz7UjhR0BXptXB6gdOfx446VKrkSDexyrZzGqg&#10;++fTqeTgjFRqqhGVl4PGfuhgM8g5Pf0Hf60ANIRuJI48g5kUAHn8+wx09xUSqUOzzW+7udfX3x61&#10;PIpmjaSaNdzEldq4A68cDjuPXHrUTqqDE7nB5w0fOCMfiSARjPvxk0ARONvUMOR/F8pbnI9eO3+N&#10;N5EfmJGf95R69uemM+nX68OO5QwYpt2kFVHHf+v4/Nxg1GAWHmAht2dvy4yR369/yHvmgCORUfK/&#10;e+X5+R1HOeegz+WR9aaiEyo2xflbPLHOS20/Xrxg5Jp1wdsW0BvvfxEfL9Tgd/T3qvIdrMYnYHcf&#10;3fIJ688fSgBpdWjKiRtyqRhfTP8Anp1/WhiEbaN+NwCr3I5Hr14/SnP5mdpLKVwQAffpj3HP/wBe&#10;mnd5YIGNq/eycfTA4/H1zzigAyD8wGV3YJwOeR+X8+enehMN1PJ/usPT+R+v+FNV2bkNt4CDc3QA&#10;8AZ56fSiN8ICSeFJXOOOPrzigB5kDFQGLcAYZuvAGM9/y9M+lKWdR99s87T6e3T+foaCW3BD8wXG&#10;VbAwMYwfQdP85pu4hdhP935duCR+HbpQA6Joy42n5iw2+p9DxzjHtTgyoSYh93P8Pt04/wA8VCxe&#10;BNzMw+XH3iQcYx6emPx5pCuB8/8AdO4+2enX/OBQBY87MmGX5lJG0chl9x1OCDx+vNMd9+VKbeP4&#10;l+9jj0/z61GzMCx2YZf4c7fm44579sfpSM7PkqMqc7iFIHXH+NAEq3AziOYeuF7H0+gpDJEN0alQ&#10;zc7WOcE+uOtRHLPguHZmx3YBcdR9f0/GmqwjCuqHH8SjvwSD+J/l7CgCRthw3P3f8jHrSCX92FCk&#10;7Vxt9cj3HXn0qIsCxwp+VhubfwRkZPqM/pRglUMqfKy/3vlPGO3frQBILkqq8/Myg89++P8AOKa7&#10;s/ONoxgbMcYx+ueOtIHJK8bu/wAuPX1x/np7UiiXKqpYt1X1HI/r7CgCRZHUb2OcHoO46cduePT8&#10;c05ZMAo8gbBOWUA5xxx+P8x6VCF3oqOdu7hV5PPrjrwKcD8wJKq3IO1cgf5x+g9qAHl2VN23kt1H&#10;ADYHHTj+dKzqrNhx8x9cfjx/jUSElNof5tuVzzt+vr1pQzSKrbl+ZeNy+/H9O1ADlcSBtu7bkD5W&#10;7/8A6v8AIpyOQSzLzuDbfX/PX8KjJdgxeXH935sZ479CO3Smsx3YOVXowViB+hxwO5z60AStuU7A&#10;vy7cY3HdjH4/lnik3lzjzAM8HdjpjBHHt9eAaYM78AqO2cE9+/4f/rpQM/LGzfMDzsP0OPU+1AD5&#10;mWU7Q24H+935P+frSFztBba3GenXtjI+vpQgIi+VNp3fKPXrj6n8e1EojXJP3eR3bdhfpj8qAFJU&#10;HG3AAPGOeQaQyyKMK2Q33mBzn15xz79OlGWZ8MFZeM7FI9u/oPz9+tNMjbdwkXpj5fTnkf55oAHl&#10;Mjbj9OR157/Tn/x6kdREu5v72Pu4+p4A44pQTjBzuPI2rkHtgc89KYd5O75dpG792p5554+pPFAB&#10;5mH2iXG1eVA4X8Bx/jjtmk5H91tvB+bt0x/Wj5iNm35eBtx6j/H65po3um1oV+YE+uRzn68D9KAH&#10;FlVdsrhvl+ZfQVJIHZ8qDncQR0JyfXp+P6dqhDrvwzqvoV7DI6H6elDblUAjgnlTng46de2fagCw&#10;j7duJQzchVJxhuuOhz29Bg1MCCdh2hWwN0h9fX8cfhVb99NJuIG5uWH4f5B57VKN28EDGT8q/ezn&#10;r0/Pj3oAsrnBP7z5uTtXGe//AOvoT1qWJQ+6EMu0Hn5SF7jP5HuB9arqcY+RW+XA2r7eh7jA59MV&#10;PBLt+UncrcHauQfXuO2OmB70ATQ7juMSN2O3kbv6Dj88/XMzk+X5qSttxhWyPT26Z449/aoY0ZHQ&#10;H7vync3PzZyDnuR+P0qwoeQYKgA/dHlnn0IJ6dc9c5oAeXA8wNhuSGTk4Jzk5/LrnpQuxiNkSr/E&#10;3yjdjjnGeTx04NJGJH+Zt23ox3Hd9Dz6nH0GKeqyu+A5XPzfewwxgc4IIPHrjkcUAH3DjIXn7rSc&#10;cnkZJ6fhyf0aYdjNFOnzDIdVIyDnHPGfTp3HHepPKcboz+8VcdWIIB6nGD2/lnnimlmYrKFjJ5Ko&#10;Yei5B47Dv6dRigBojZpSHwrDjbyep/A8HtSDI2qsW1G5XafzPIwOTSKhD7VjP7z5ZD6Yxg9eMe3O&#10;aGZHKSou7cxVdq8cHHbr6565oAj88Bvli2Mww20n5c4HX6/T9aY6qxZlzu3KWZowNvUjryOPbkj3&#10;qdtypsf7pIHOMD36cZx9AahlQ7OEb/aPl4wM8H3/AM/gARy/O2wOo3H+Jm/Tg/8A1vzqKQttV3Yn&#10;MecYI4IJ69wB/KpWd0LAM3ykgFSRuwR2/wA/Wo2WVU2Yb5h91uc45x/k0ARTI4DYnwNrbvm9D6+n&#10;+cVAVyn+r+797qcDHBPH9KfI3Bf8T79fz6/hTJtznB2/ez939c49P885IA07mTa/rjDL16n88f4c&#10;01pAAzOI9y87l6Dj6d6GZmHKhh1Zd33ufX07UnzbisYXdtJxt6c9cf5Pr3NAC7kVM+SNo+9x0GcH&#10;9c/nQJDnaR93gnrt+nHA/L+dNDdwOjZwOo68deT3oYgtg42jglckDJ7/AF+goAkiYqFc54JPce3U&#10;f57U7cm0JtC47Hqfr/nvzUaFjjaTnP3toP0+nJ7U4ttXAZVx97vx/h19+c0AT+YGyvy7mYFfQN/d&#10;4Pp+hx71PGyjdJ5O1c53dMqSP1xyB3qnFK6Hareny7jtHHX/AOv6VNE+6NVYhV2Y3MvJPbP+Tj6U&#10;AXInnjOJBvKkg9znr+eQR1ycfTFhrlAG8+VmPzfKxJ6jk5J68kfqazUkKurlmU7gWB7nA/X6f/rt&#10;Ryt5eHj+vqf8DgfiPWgC6sjEMWTO0/vG3fMRzzn165J6+3FGVzxHCW248pdwweemeBz1OcfeFVkm&#10;dctGvt5i4OOR9PbjnpViOVAVVSu3zF8tVTbxyCOmT9Tnt160AWA7RruFxtGMqy9CCCo69+fXv3zm&#10;nvMzI0uAN3BbccA989/wx7dapxNKvloGztx04yTtHPbHX2+lWIJ49/mNHuVfu7owwXnlh+Hrk9AS&#10;ck0AWBOkjFjJlduMKO3zbueOp6c9T2pYz8ojhVN59JB6ckYJ+Xge/wDOqpuPMEZK7tv3tyDcBx2y&#10;Tzke31Ap0LKRtdc7ihwVHHQ9DnPXHbgZoAufaSV3eYD8oA/eZwoAwOT0A469PyoMxcMfNDblG5mw&#10;SDjvg9MH1qtl4zsiJ+ZsDa3ygghj1APbkcYxkUC5EpExJx5ZKgTDHDjIBA9ckewoAsujBt205Zvl&#10;VJWyp64wOgHH/jtGZPmkjU/eBztIxjrznHr6+vFVTKxTakh2gDtkhcdVx0JBHWm5PlqZFjjPRVRV&#10;5PUEenAGcc9TxQBY3s8m6NTIQxZvLQtkd26dweD1+nSmSsAGfCHK/M24t/u8nknJ79KasiuOF3L0&#10;VduB9QGBI5/D5sdM02SRHcsu3aMnG0fLn2/EZwOfagCZiFfNuzfL/q1kX7wHIyM/nx3bFG14WbE/&#10;8J+ZuNuT06AkZPtnnPpUMcvl7sRw7W3EDH3AcdR78jnoVHTNK0yeWzRwrgLlSqjAGMt09FA9DzQB&#10;JI5GUVNoIztLbuBjHbB6+vHUetBdnR0WZl3cMkbgY5yM59Wx/Ummyu6yLHJtZUbBLfe6cn1PBJz9&#10;BTZMkFWWRd+0SLJkLH9Mnp1H4fSgAlIO2WRtpGQH5J5wT6ckdOnTFNklYxtLkNyzSR4UqPlGc5IP&#10;VunPHA6HDXmUsXQLkHaWckNg8ZyDkD6ZpuX+douu1irLHtIycfpxj+lADg7xESgtG64KsI8Mozjn&#10;OOPpzxmmsx28xMzBiBhRuXOc8A9QCST/AICmqzFSSv3z/CpbPPTPPUeh7803zSJFnyrdJN/l8c9/&#10;19B+lAEzyL5jSJIhfdllLEDHrxyASSMZGAD+LfNEp2oQ43ZVWY5fHJOcjqD6+gquk8ShcuyxryME&#10;fmD0BznnqelDEZZivzAdOxPUcemfp+FAE0YVZMIV+8N0m0kKM8HA9Ofl6Z+tNQOUEjKoHQM3bk98&#10;Yxxjk9RTVlkWXPPAH+rUtjo2O/p0GRz3pq9NqFtyru+4Mk449Oo/l7UATOrSbs7+SPlXryM5xz36&#10;fWjzGZx5xzs+X9423DZxnknnt2HtUe9IhIApG3j5cnBzkde/tkdOtKpRZTLHISCrHcrfxen5+3p6&#10;UATK+11RH29Sucqcfj0/D/69PkeZZcHDMWJCSZbDDgAg8Nxz3PHXoTGrZ/dLgMzcN97LZ4APBxnH&#10;B9hwKAAzYaELGy/MOhYDtlRydwOTjnnPbIA8+RGBLnd8y7Qq8kc/l2Pc5OeopYWWOPfL8y9W2SdA&#10;Mbh252nuB3PQUMWZmmVVLFs+Yu5VBIOO3T8sgDoaIAVk8yK5XaGVtzDdgAgYP4kZ5HAOcjFAAhkG&#10;CpVV3Z2qpyce/J+n/wBeiQFoGIbO3cvlt34685x1x160GJmVQMr90YX+XToMdc/nmhZ0IW525VVy&#10;u4Fscg8Bs8cHpjt+IA5dzyKcDC7vvDG4ZxjkE+vH/wCum7/KiYC5HyxhtyA/NycE84A4HXs3bpRG&#10;nlMods7T13ZYg5JBJ9xgjnFCySBcfNuA+bafvc46Y4GDtx69aAHLEFaSRYgvzbWU/LkbsHkLnPTt&#10;jjgZIo3OZJCNp28ZVeBx2HPt+AzTURojtUbmw3zA89R8315/xNPYOCfMdtvPzZ2529CMdDn68e1A&#10;CNE8aeQsDI2Ru+XjODj16ntj2461NErTKXUMcRs4VgdoIGe/JGM/gc+1RFSvLxjbu4kVCoUjjtyM&#10;88e4xUqbd/mMkR2t8xEYx3Htg8Z6Z9qALFurRg7tzCOJS3mdDwTyOg6NjBPX2Jq9Ekccnkk7jwAr&#10;A4C4Ix0BGQcdP58VYI0RfMeLC/NuY5OG4GDx1we4AP41oWp5YiX5Njbfu8jrnoMZxngflQBpaYm2&#10;GOQynaVPzbsA4DdMjpkfm3XFbtnZw7CHReY8yK2Rj2Cn73GehAOT1GTWZpFoD+7EL+Z5Z+fsmMjO&#10;QTn+Fsdee3Gek0iy88HyoX6ZBVmXdxhh324BzjsTkA5oAkg05YZo1CF2/wB4qRjknBI7hegwAPfN&#10;XLawlT94ZW3FQI2ZuV+bOchcduM+3FXdPs0ljDeXHu8v5VAA9fxI4HJ6Z96uwW8CM3lt+72/xR5y&#10;v0PToOn0PFAGWLSUxOcNtbaGbrhT8oPTPAI654GABnFPS3jTlmj2iTPmclmHI3ccc8N2+nPGpHao&#10;o3K6+YP70YPbDdcls/hg988057SMrjLHKsNzfeKkcjBz+Xt70AYtza7QImiw24ny1Xdn14PIPPf2&#10;69K0NEspBdIM5UZ7MBgbRjGCen5YHPAIL2CARNG7ou4KCp3dMdMDock8jscdqv6BEGnhmkRcrIPv&#10;qzAAkcfUg4BPHHAOKAPSvBNu88MLlWZzlgFjB2tk/KMkhWyOmOh7A12SwhtzwtGu5yg8roWOMkYJ&#10;PTGfYc9BXP8AgqzD+W1wuWb5ZG8vsx4GcHH3scZHzdgK7K3hlUcv83zP5vmc5xgqRyQcY7j8OlAG&#10;dJaRPIsYQLG0uNu7tuPQN05Jz24NRf2ZFviYQheF+ZtoCjquPTuemckDsK1ns1QFZm+c4OW4JwMc&#10;HdkAdcZIwOgJoaxfe0hiwrbmZZozk5Hrn1UkcYyRjGaAMNNJtjGjiPhY8Z+UMo6Y5OFIHAGAcE8+&#10;rotIVl2M0bbRtVvL7AnHJ7Yxg8YKn71bz2bSySSAjezAtugHQ5GOwB5+h9sU420UiKYTHt3Hd054&#10;BwCBx93sOMdD3AOcGkpJbM0cKqqg/dUn5cKCT6n5Rgng7Vz1FQXVh5atcNMqgkiNvMk3FeAcbcHd&#10;327sckd8Dqhpo8vdKjLtwp8z+DacjseoQqOeg5zmq409VkLL828gLvfcDlv4lOcklc9uvABBJAOJ&#10;1DTlt7ppWUMy71EK7lZSW2nk4Jwf5jGQc1ga1bH/AJaQ/NI+w7WbYxwR6gfeJ4749DXc6tpwRVjt&#10;W+dkVCoy2DggjquM+vJ9jjNcvrMUUcUl1kIqsrfusk49AzHAOBjqAR0zQB5/rUBRfmhZQ2NrcgkD&#10;dgcEZz78cdTXG65bqwwYfmIysecsxycKBkegz6nnmvQdctUkZntkU7mG3CcswOeNo6HB6cgjmuM1&#10;6ARKwRWZcNxGucsDn6g+np60AcfcwrI2CrMr5CsylcZB+UADIwSD7dRWfPFC43sixtuG1Pvepz2w&#10;eAcEHpk5Fb+ooo2gYK+aOXYc5P3sgDIIxg54ANY1zChONnLY/wBYmCcgcfL6cA56ke3ABmzQ4SJB&#10;HkZ+Ucom7G3jjHvjPGOwrNkUmPzlDLkH5x85KgEAY4zjvjPDdeMHSuJXiQzvtDbAwb5fnyM46Hkd&#10;TnHOByKz75WVWjZdpOWGUBHygL691BP8IO5ucUAZ19G6SM8pDMGK/KM5ZW79+euMY/lVQyYj/wCP&#10;hvkJKtGvpj8c9OwGcVbvoXYiO4O09HCrjHOMZ64yScHOMCqF95kpa5Lc+WTJIo2464/mRn2HPagC&#10;F2DNtba0nAJRAQefXOef5D61GC5B5XlvutIwYjkfy4/OpJTK0jJ8zcsdqvuXjqMD7v8AntUaxn5Y&#10;4jh8AKu3q23I6jnv1HBH0oAkMrGXzUbn5WUNJ2J65Pv36D0omYRq0pYKOSqPt55+6e/r+I/Gm/LP&#10;+7lDLlcDkfN39MgnAHpUkUlwbgTJGokyHPyjCkHpzgAdOvT8aAHYiyBJIB3wiqRjsMfh16fzp5ka&#10;aNS9w/3flkkYNjr26Dpnr+NR/NHE8ew/dBHTHUEHP55Pfr6U9QT8wPy7stII+nBPpyRj8fwzQBIz&#10;qzeaxVgq7SWwchQTjGc+nzZBNOuUc/vZEMjbQh+YdcnA5yT0PI578VGu6QLHtjDEZ5U8EnBAHUHp&#10;0yKkDSAGKSJ17Rhht3fK3Xjnj8Tg0AOLMowG27eVVcHHBH07d8iiQKA+XQ/eDLg8Hdxxwe4HU9j6&#10;5jb92rCLbuzhcpwOp+719ePYfSpYZpgd6Sls/wALKNp68E4PUduoz7cAC7ZN5il3Kp27YWI4yf72&#10;35ewHBH40Ycny2X5ZP8AabnAzg8djjrxmnQLuk2Rhf8AWZPbd0A55xnA54PtQNgKySKyttLseccE&#10;gY68krx1wPrQASLg+cHkZXkX5nbIOQOcYwenr156HAVsfeMa84XbkYf73A6dTg5z7/Q2eYWZj8rb&#10;huHU5547Z+mBnPripoidxYBR3bGOPmxz2BAxluB0+pAE8sSo2VGOrYkBOecAemcEYJ60Itus25nR&#10;WZVBVexPPB7YwR0xgACnLgQoBIzcKfl+XeRz17D8CeSR7tU7Ruji3LgEP5bMe+B82QR0xnGO/UUA&#10;SCJLVj8zfK23cq/QY+mAe+PbPNOVt25hJIoVSAVz8vTp36ZH8uuaapI2IBjaGG8L6DOeSeMqMDPA&#10;JA704JI3yXB56fxfL79cjnrjHA444IAqckSKu5hnaq/Qg8HnHy9c9+cdKWNiiKPPdsIArRswH8JX&#10;bx/sjoDgY7/diaZC+xpFXfgbtwwCcnHXj+IevqKeJcx7vIyv90qvT+7nr6c+vPc0AODb12IqD9zj&#10;5VO3pgjoOg9ufxzTWZDIPNdDtw+dvJ5BBHTjn3xnvUgZsFWDlsbWwv3yMc8de3JyfzqNJGh2hNsZ&#10;P/TPjG0DPToMfSgAX7wLRMdqkcd19Rn+vT3pAFY/KzMWO3AbnrkDOTj8u9KojVWEmGZUA2quepHG&#10;cHnPPGD702F0mj/dSK3zEtmMMMkbjgDp075+lAEqSEhvOG4qpDZYDbz0xnv83X8epNIzsXLY3L93&#10;ay8EDPHHt1HXr3FR7o5G3DcGVP8AlnFjC5PoO39O9IWWMeasajcu5Pm4U/guBgH8+poAk2iN2d3J&#10;wufM25JA4PPUjHOcfw9+aSJl2/IJOEO3b838XOcdG4GecHPvUTjyW3quFVhwFz90kfTgjnvUhXIa&#10;R5VAK4JVSF3Y69COnOMjoaAHndDIypIquGVXeIYI+YjOeuMbep/izxgZjklff5LIsm2PEiK2MfKR&#10;jG0kdDwMZBzjFMe7SSFW3bf4i2QRkHHB+X1HB7Ux1kjdYDdZ42bWxtGAfXjAHOMnPXPoAWJJXVWJ&#10;SP5wyuZM45HTIz2PT+lBdo92RJtWTBO5lI7fLn69M9jx6wxAbGl2LuK72245HIHY8bQT0/LFOlcR&#10;uwGFLE43RkrxyMjrxz0OeDjvQBJ5sy4R3O7cCuVA7/eAH4dj+FRh1DSEKu7apyMYIxn8AT3PpTQe&#10;fKCsq7tu5lGT8209eWbg9PxppmkQgH+JcbWj27emRyMZ7fTpg9QCQPsYmNuVb5oycDdnPdcgjkj1&#10;Ck+1OYs25NjFSdytsPHJBA545HHOfT0qF5XR8LIWKtvxICw6dP7wAxz7H6inCUW7mIhm+YBY2jG4&#10;YGOpyM4J545JPWgCRyAjRfNIu1hgxsrFcdcc4BGAOfXnNJI7bPNZ9zN8rbuMsO5OT19PX17Q+e6v&#10;lHThuJNg5GSV+v0xxg0gcLGFI3rgEs2M5B4BPRT75JPQ4oAmm3KG8xh83zBZHzuGevT5uTn6L3NR&#10;yENHI0i71XO5mY4YeuRxkAe/PT2jlOI2RN2GXCyKw+YZ4b0xzjI5x7cUHMgYk/wkjYo5wx44HTGM&#10;5PfPuQCSdF2ybmVMllb5snuScHA9O/ceuKJDsLFlbLfI33cg46Hk7sDtwenFRqXRlizGr7iN67Tk&#10;n1HOFwOg7Y6YOUBjeLZGsjMMBdjbuvoCOSMNwM5yvpQApkAYK6j5AwbdyCcklT3zj3Hf8XI43R/a&#10;ZGHzZ/eY6k88DGR1/wA9a6s7IDCzruOfvEjaO2eOzE9Mg1G8ik5Ybdu3crMR1Dce5x1z0HOaALEc&#10;4CKiSFTGr7cbsqCOc56cZ6dPfFSSOWnZ3hYttI2yHkDnPQ59RgE++KqvMwfaC74PPouBk9AMn/Dn&#10;tlizJtdTuaNVyzBtoA452t1Jz17Y/GgC4l0ZLfJX5lUghgVI59SfbHHHak86NnVi7+WNwjbliTnh&#10;up69PwFVmuNwYOvzK2WjMePmAIAxnPftnOc8daBI8Z3MrO3m4LFg33T7knHK9P8ACgC2Zw53n70b&#10;fIuRxwMZPXuO/b8KfFI3y/8ALTywfl4wDkj0/p0qkrIbWOItcZHY5O1j2XOOc5z0/LGZo5lZvNfc&#10;VYqVjweMZ4DAdAMnsBQBcDyufOYbTkBW3EhDkgHPLZHJ6d6jjkjMYV0iG7hgqge2BjI9ucY/lXWf&#10;9/8AKqnduRvlUEg5HTJ5OfvdeamiVvOV0dVO0Rt8mMryenQ898ck59gAWRMgC+ZKu44JzJjGMgnL&#10;de3TpjtTFlUMsgGOepXd83P4g9Dx1B7VCJmRd6uN0YLFfMDBeDn6cnGOP61IrFE88+Yu2Qp90DPI&#10;Prnqc9ccc9TQBMsoQSJ5i7Sqn5fmGOR/D0wfXOePoHeWyZjRcqq/KzMAT7842+2PyqFTJn52k3bi&#10;PlkJz7jb2H5EnkHmiUIWZ5Aq7cHcnCheQOR8qkDd9fSgCVnlxk/Kowfl52rngfMB+H93k+lLKAoy&#10;d2A3BUKc/Tj0x9aZ5rR/OjKNjHau0nbnGT05XPzHv19KYrOH/dBGZhuXgyZHTtng+ooAmKRNhVIb&#10;bhUUZHQ5GM5x+vpg02MCNkUFMsw+bHQ4ALDpzjHboMEd6GeQvtVGIGzLbRgcjAPr1H600tmBQjfK&#10;uR8p4UbcDnjgEE8E/e9TwAOVGC7WVXVtv3dwxgA/NtA9RnPoPUUpWGRNiLlWbcqRsp29TjBPJ46e&#10;tRrkmT93IUbLZj4wcnjof4Tn+8MY6ACiW4GArlVO0ORtGc4bgDHqcdD25FADJdu1VQqGHMZXaCOm&#10;BjHBGce+euBw2NmuZGXzMndyY24JAI/M8DPoTjnGHM7yHY7nb/q+gUbSB6dRx64OahlbzDgqSeuN&#10;oBJ7evt9OKACOZ1gVlP+sXPyjB9zjIGcnqSSM8+7S6nEvmRZ/i25wVx+ZPXjtmgzMJGCM7bSpVSw&#10;bOTkkdTxn0/h74xTWld2jVGV9rZA7D5enAx1HU/jjpQATL5x3SFm7M0i7hu9yD7H346UwLsfzijA&#10;fxMVIyM49uc8fQnpSPLKP9aM4bczcr36+4B5+n4YrscROwZg3zbmjwVXk8jHp7nHYUAWZX8uGQCX&#10;j7m9QeOCcHk8nkfkeOaR5PKmZAG3DJO4g4br25I6e43Hio3kYLtQ52tkrEvXnrxnnnjJ7YqRBJIu&#10;CG8sEIdp4BwoIHbqRjnsOnUgCDajMmT82DtVQCx65PXPB9M4yTz1UvmNcH92y/KQrD249evt3qNp&#10;kKASTFiR8yr9B3B579zx1FRzS748zfM2AXKsCN+Me2Pp1xn+8aAJ4ZnZiCxMjcr5bYYsWPy+owTn&#10;j6fRzzdFEatnIYMduc4HGSe/fg+tVY5AV+dWyp3MyDgknHXvj3BAAJ561PEfkzsQDbjarcDPVfbo&#10;SPY0ASOZs7EReSQqsSxYEEsSfTcFA5PPTthySKj7gQ3zN8zLjHAGTznHP0+bNQ4CQANJtDc/dI+Y&#10;qDjORyBgd8+3WnK7AsN25gfnKzeoHflvz6dMcUAWMsI1jKv93AjOcgn6euCRkdvxp22IwshO1X3I&#10;FjHHoD059wfU1DjAYMBsaUBt0g9CAeRgE5x1HB/GpEnEkn2hQu3cN24AYPfjGBxxyMHrkkYoAtSt&#10;GkpZY2bfkqGUpvbkDA4BPGTnpgdaCA42xbTjcFZfusRjgkEnGO+e4GKhZ3aVgJGJO4THa3cHvk8n&#10;1xwRnuakgcecrOw3MQAJOPl3dM9wB+Pc+tAEgXfGQ27G35fMJHBBwckcHp7HJ96af3jB+WVgWXco&#10;CnIACf7WMngnNNt4mJVh8wGN7YJAPHP4j9TUmWySyD7o+9JuJyepGRkY5xntxQA1BFHFtHyrHlQ3&#10;C9TnnpgdfTjr2prxYjZI4Nzc4G4csRz0B68+5z2FPXDhVYncO6nBbueR0OM45OfakX/V7JPMbcpb&#10;b5ZJUcZI74x+HrQA2WFJnZJZHwo4IYYbI6H0zjPqCD6VGu11ZmC/OcTOrDBzzzjrzkY4NSXAYlt3&#10;DKB82BgfXjvjGScdfeoVZo8NI74XCr2428+xyfrnAHtQAhikeXy1i+YfL33Iccjjlcc+uKYwkkHm&#10;Qtu3DI+UANx2wT/dPX3+lTONsajymCsdzfu1GeM5PoRk8d+RjrVcyks2JM9d55OQcepx69DQASIS&#10;zTSlWbnHmN056cLweeMcYqMmJWcq8aqXH8RCk4PIAI5z06+2elO81Qu8xbsDCqigMAR90enPv0Bx&#10;TZHd1V2H3jsYrIMFiAMcdiASPoaAGyqpQlX27ZFHmN90fmeMZz0P4U0FGXzeY9o3D5iV+9xzjvyc&#10;9z69nSREBj5bbgjBhCTkD688j16nFRykibz8fKeW+bhsjHTqeoP86AI5C6srTBcqv8RC8lvrxjnH&#10;XgfjQIwoYGTcqqF3bDjDZzx2xn16fU1JIHP76Fm+XGWCquM54Ix+PU571H5kkkmViwxyG3AZK/73&#10;GGGMc+/SgCTy5ZFBSLy90gxjPrjjI5wMrk/lUbsI0Ox40kUZjAZSEOCR1Hr+J9BQ6soyzLlVyzNG&#10;Rg4657k/zI96aW2Nsm3Ku75txAbHb6Dr7c9OaAJD9mE6xrEowxLRjPr2BBz1yQcY9qRpFaPBYsnO&#10;1m3AFCfTjj6dM9+TUHmO8exyy7uJFLFsgkZPYY5OefzqYyTeW07B2b+HMfbbjvlePwPfHqANuJpD&#10;HGEkkj25G1Zsf1Oe9FNutRm0/a9rhd+5WPnddpx3x/k/SigDm2RvOJVj8zZAbH9PX0/LNRuWdgEO&#10;77vy4BwSeT/nvmpCvVU+Zd3TbwR649x2I9OtR3CN5m75XVSv4/mP6H8etAEakLy3Pqf7o6dP89KG&#10;RVGJAVO0HbtA98duvUcUodlGcNuC/wDsx/zzxnFM5UMQp7nDE9+h/me3SgAMgXjGFzjO449Mcn+X&#10;amlxjLP7/ORj6+n9cU75lO/dtVVPzMCMfTr1poby8FJFwRj5T1/yc/jQA1iBxvLc46Z6/X1/Kmuy&#10;EsSfc/KB2/Wl3Zw27BB7tk5470x2bDOWbb0B6Z6/0xx/hQBHMwDkZ9/vf5/w/Oo2JUf4U+Zw2CDn&#10;+uee/emOOcsfzzz+lADWIx079/rTWz1FOYnHJ+tJn5uPXigBRyv/AAL+9Tck8k8DtS8e3H+NAI9P&#10;yoAAAeM/Uml2jd/LvR1bhj/kU8LngH8/pn/P0oATI6MeMY+7zSnlsH5f72BTwoDYU4bd0X1/L/Jo&#10;wFkCxjnOPbH1/wA8etADvLCnn5c/MOBmnKmMlT1OfY/XjoeetNGACiS53f3Qf89v1qVULjCjrkbl&#10;+gH+HfuKAFUBX67ctj5T1GefrTpI0TdEzHdtxlu/P09P84oRkX5gdqsNp+Yenfj0PvzTt2NxbnqS&#10;F7df/r0AOClpNzjpg5HOOf8APTpninBVI39Mfd2jPHpn25pu10BXH3W+bqPpj/H+fZ8e5zy53Nzu&#10;H0+nv/SgBMlRvMfOOMN7Zx055waNuwYAzheMdv8AP0x/KhskYwu0fewuAAccfhjrxQuflBb6hlHL&#10;Y5HoKAHBtzfK38fL/wAIGf5c/wAqZyqjOF7cqvzc/T8PxpygnJYZz91Tngev0pAmAQwG3ryx9vzH&#10;H1oAERCcAbdvHKdMY9uP8aAx/unco+VQPbr7UoBWVSAPvYy3Qc/Xn+ZFL5ZBWNc/N0Hc/l65/wD1&#10;CgBoUMAqrjGQ20c9+31xRgbfMYFunpjuQM/XH50rbdhYMxHPzDOcD8sdM0pRhuPl9iGVm7YHHt/9&#10;agBIhGG8vDbf4scZ4PJ/IUpy3Lvz1bc3X8/z70fMjlchTu+Xd2Pr/n6e1OVGBwJAe24KfrznoCTj&#10;8+KAAKRtZsr/AHTgevXGO3WnD5yXUN/np/T1FCiNzgbeZP4l/oAf07800kr8rOANx3Ke38+4oAlW&#10;Z22o0Sttx90jkY6cfTr39xT0ctEz/MzbNyrnBIx/n3HqKjHyAAbvlIJbaeT/AJyP/rU+2YhSxTuS&#10;fY4x2z9DQBMFG9mkkPy8BlI/PjpjI/KkGJSu7aWKgbcZ/E9fX9R706ONycb23YwNvfP4/ln0py7f&#10;mRG646nheO/QH/OaAHLsCAOzfdyu5cA9OfTvTlMjDZjtnDZ5PAGcjrkH6jikWSRSrhmVWUMrHvno&#10;fyI5/WkYEhTsOwLht2OPQ5HoenFADwXZOGP90hs+noAcdOoHHscUzczIwYjBIO4sODk9PrjtjFNj&#10;3lY3kLDOeo+nbnHWlLlV5UErtyrDAB9MfgenXIoAc5WRNjE9/oSTnpSbDjau4L124z1PTPf/AOtS&#10;zHa4DSf8s8jcvHQ9vr7fjSFGaNlRQrL8yryME47H37Z+nWgB0bpHLlMk7gQOhIx9f8mnxsJIzCY0&#10;YyHiN85PQdP6/WmFg0hSNG+9wy4yOPbGPfOenWnRM+4qFZVXhsY54OO57jtxQBMvzNuUKf8AWEnd&#10;907QCQO59/yNCndEZHc8cjc2cnr+fP6j3pNyYDB1bLZyFwA3bjAGQff8qVmMnyKuF/hThV7/AC5Y&#10;9s8dO9AAuz7gk+RW+Y4+6fU/n1HWpFYTsxCLtO5ym4ldoGewzx198Uwnfklmbadzc9McDGTxyB7Z&#10;xUhfa53MD3+717dPxoAeIZGfaUYPnDbkBwe4yAee3tx601ihCkZGcnaW+XIIwe+OOOccnuKaInB8&#10;tIGbcPurGAN3r1H9DUiLtDEttVv4ckNnsPQdG/A+tADYpWKfvHbDRlgyqNoAGT2AYEevqBUjuVKq&#10;7bW455PIOF7dePp1waQRxPKqELgP8xJyG7enYfX8aFl3fvI5CzdePvDj0A7j36+mSaAEMaltmyOM&#10;Zwq70469CQDnOO+OaAueIywzzuLYyCcjnp0yfwpI/m2xxzY3L/A2ADjhc9eCeopd75KoS245+/nH&#10;ODx+PH09aAG7NsRdotjbR+78vjnpyemP1pZFQH548/NjzNu49hkY4OM0oIkPRnMePlX7xHYc5B4H&#10;4Z+tBjBGxXVvl5Vc89uwHB9qAAvEe8bbSC2CW56/n+GQBT0DKqjzNzLGp25AzyOmB/TPfpzTCGI3&#10;bmOwfKu7ryP5+/Qmgr5aFfkP3xtz04AJye/b3H1oAUgIFGGJPDFjknnGPxBPoaVXMq8qknHzfNuP&#10;C889cZzn0yTzxRktzhueSwHTn+X+fagZECiR28tocEhmDAdMDJP0x6Y9KABZCuPKdW+ZgdqA4wce&#10;nue359aciKvyiFsDHHl4DDP15P09aWSVpWLM4kBOf9YM7So6nHAPHtSvs3q4QeaO4wM92+77kY6n&#10;g89KAAx/dRmdW35Py4Pfgn6n8selNVA20Ywrbgp2c8n7uCOvAHv+OKkiWUoy7ZDtUHbt4bLHjuOD&#10;15x8vNEb8eZEVHzEblbO3ODzj8+eM9uBQA2RvLdbh5GXPzM27HI44wBznPYdDUbFNmxBtA53bcKW&#10;9cE/U9etTKsMZ80qdvV1XgsBtHU4HT+eTjmoysgCh1xu4G3BVsYySc9eD9COtAEbGKVW2Fz8rBic&#10;HBweOOvHfp0qPdIki+Ycbs/KvIP/ANYDH8qk/wCPjKbm/wBXlVzyeMY75GMd6HYDCs3Q4Oxevrno&#10;B0PfJxQBXKCZh94M24MvHyHOcDkD/PHSo3jY8/eDDO3dnv8Al0+vTH0mlZiNr7fl5K+Zgf5zk9+t&#10;RuJkYM2dzMrEtjk8cdeTz9cUAV5hujUl+FGdu3AHJ/x7Go5LVQ6xAFXXgrtGSOT69OnP+NWNkpX5&#10;stt5YtIcY59jj7pqD5o08sLhVjO8Mo59v5/WgCDaUGNvC9x/T/PGaCPM5Rc/8C5HX2GPTp2FSMTG&#10;ykAquD8zHGB6E4/p/KmOu2TMqfd9unpn9MHFACDGCdp6H7y/LnGccnjp0NNBj+6mOcDlcbhx+X/6&#10;qVnC/MGbLfwn7y/T/OPWkZnXlB/F1TvznPP+cetABgnKIinK5B6DtgcD0FN+Vgx4PysMn7pz37cZ&#10;/lSghvmwwHp1zg/d/wA+lJ8hPLL83GD/AEzx6f8A1utADpyBI393d8uMZOfT0phkboH+bdgr129u&#10;nbIpdsv8TnduKkdMHpjPPv37Uh3PHyu7JJPA69eg+o/pQAuZFPyP6KG9h+HHQfWmjaUV0hXOct8h&#10;+vXP9O5o2hCzpHjBbaf5DqOMYoEZA252nbjrjJHU/Tr34oAQEgBTCzfN0dhz/wDWPHNKvzr5SHhi&#10;vQgD64HXr6dqPLOWCsP9lR2AHPTgEAdqEWUnEatwOijrx+tADXAGHfuAfl9cfXrQ8cbEKGLAt97A&#10;XPb88fy7d2lXI+UHaB+ntz7n6U4lnPB5/Ifp/h1H4UADDeQjOWZo144/OjcChBbG5cn93nHB7Hn+&#10;VNPJWN3Jzyvy8c/5HbFOEnzLvUKueuPbJ7H1oAU4xzNu3c/eHPTH6Hr3IpQsKkR+YdvXjH8s/TqR&#10;TUPmfMNu75T8/wDEwHPI/P0oDSE/KrAKckNjsevqf/rUAKoIVZAx6kn5vmHHrg+9OCyOGChtucsw&#10;HoevPfH86F80bVXkjndgY6fezSrGm7L7Wxjdu5YA8+nHHJ9vU8UAM34wEG5jyFOTk9fz5/SkBQEm&#10;I7uR8ygc+31pwQyKysitlcNjp6H07/p9KUoScbG+U52tglcdsfQdPagBGQSNycgn7o5wf89yaCNh&#10;+ddv975enoRngEgevT8qXkkIY2Uty20++c9eKEKF1KqvYNlcYwfxx9fQ560AKAPKZWddx/gOPu46&#10;DPb/ABoziXzC3QgNmPnr/P8AwojD7RGoyWbr78DP54/LvSx+XIA8DHBJK4J/wz0P6UAMcyFcIxwB&#10;9c89fX1A+lEjl2LbmbLN83p16H9frTvLLjkK2B93046n04/zjFNkJdsM2N3O3PY9QTn3z0x+NAET&#10;yBCXCYGcYXHOO/tj349u9KjlSYt+84yMk/nwevt346dac7uh3FRyc/Nxjv8Aj0b8/pTVKqQGQBcc&#10;528A4468flQAkYjO0/8AAm+bH0A59/y70pVcFQD1Bwe5x9Seh+v0pTMd4LHb5fC9tv0xx7/hSbRv&#10;2hflH8XHB/w9f50AAiEhaNZVw3QihYjs3EnuNxj5H/1unvQwzu3IW99vTt/n605UJKoudqtlVHP4&#10;9uOv/wBegBWXO1WAYdFwSc98jrx7/wA+akQoRuxnoGXj+nXv78/hSAZULnAJ78856/l3yetPRc7c&#10;/wB7Cjhu3+fyoAmWPLeWHBAX5sMAexA//Vjt6Vbih/c+YTtZ5M7d21T0xyTkAfTHFVI8r8hIHHJ3&#10;Z3cfQVZjD4+R871AZufnXsAevX88UASJGhfZ5pYc7WVRkdMjrjOPyqTaI0bAI6/fUjC9Qffn6D3q&#10;NXKzeYXDPyzbV5YjAPBI/Hn1qwsp3hVbdu4X5MZ54HX8P05oAeYY4k+UEqGP8I6ZJJ6/TtzkehpX&#10;Tym/exxgt95ZGAK8kHpj0b0zj3wWrHuyP4uje/v1yc89f1qTcyZkScgAHzC28c9evuo2+ooAYIzG&#10;mAjRkw7FZuMck/ljHOP/AKz38tQpETASbNrccEjOOM9MjHPI96GjULuYeYvOWVc/h06+/fnFBL4a&#10;Z2ZnHOd3P14ByB70ARtwrF5P4d27zl3HPXjHzfp0pCX3bncMrAlWI5b9eOfyNPYSb/nXazMCxL4A&#10;PJ3YB75/GkWOfbny2KFN2FXaOPfnt6jP50AQTlj1TBLZCr2wR+nP500ykqHLLnqRuHy/U/r/AIVJ&#10;KH+6eG6eYu0A88H3HB+mKR1kaNQqSFQ2FbOc8KCAfT8RwelAFdQWKhflycYZsbfTIx1x9KiIQlXa&#10;2x8o3MqnPrznr0x059qmuv3iMMbd33v3nHUnGPTtUO0pufYv8PLeuSc+noP1oAgbHIZfm43NkcZ9&#10;8dOP8KjYbmwWZvb0+op7Bt5SNy3PH5e/PNNZXIx972GMN6nH+elADBHu5c8M2evQdehP4e2KY8TH&#10;Akj27m79z0Pr/wDqqSROCV2/eG7C8Zz16fWmfK0ZARdv/LQ44+uc8/jnFADcMzNuXJ2j5eetKoJT&#10;IdT/AHVweuc57eh/MUSRvuJZMd9u3BPI7D/PNKwKOVEXIwMZ7/546d/xoAQBY/vru68+WBxyOnb/&#10;AOv1PWpE3bWV3+73Yge2OaAjBGVIe2Puk4569Pen5OBGBxt2levuD24P4fhQAwIXwF6hiNzAHn8/&#10;8D6VOkm47VDZO47ep/PqeMe/aojH85YJlfultw5PPP0z+X61LEqiU/KOvJPbP5ew/KgCU7csVZsD&#10;+I+nHX/JHSpUcRxeUny7Vzu24Oc9M/genr26VFFLvbZCVLLweuQcfn0/9B71JAh2bzDgqwPOTkdi&#10;e3/66AHHHTfxtxnjHTj9fepomlH3SvEm5vm/iAxz7f59ahjAZVLLhXGVJ3YAHJUYJ9Qe+KcjS7sv&#10;G2duFeMc9CM5Pr04/qaALUbb02Jt2uzYcn5vp1wfT39eKUSALjeMfxbmwfUcE8ZI6e3qBUWIzJv2&#10;YHSTLMfY9Bx2x+tORghVmjB5ztUhueflAOOcccjPPvQBI7MVVmbO1icKV44H1yT2+tODNEjRLMp2&#10;8KMsB0x2AGBj8/SoDJ8mCcYLbtygdu2Pw7k9afnMikh2frGV+8D6DBxnv/h0oAn82Hb5iHbiTarK&#10;MKvOFIxwfyz7nrQ7yFPOZ5EbbxJt3Z78ntnv9PziHnIwRQ28A52sdygE9P8AgPpxgCiFhjYq5OG6&#10;Z3DK9BwcdSTz/WgCYSSLJvdy27LZY4B568KD0HIHI70K3z/cXONjKkny7Txz3JAI6VCHJk8s+WTG&#10;zOqklmYngjj26fjk5IppkbaU/u8D5fu89evrhu9AE52yWwZz/wAs9yg5zyemfT098ZpZWPmcsXAX&#10;C4z8mQR+WWGe3ao5SX8ySGJV3cqpbjqcfln19+xwOfMcpDGzdMqq54yDng98Z6fSgAWUvy06q2wH&#10;cc4/h74JxjJz1zUkapIu6WSRW6rvjHPPbJGTxu5/I8VEGLbVj+ZlXCsOTjv05/zzQZVUbpg465Xc&#10;Fz7kdMYBx647daAJN8KLtAVlUcrxngZ4GcDIPvj8aRNioQ+FXqdvUgAA4/nkdgcDGKjAL+ZwOWwd&#10;qgDoCOmf59BRIW/1ZXa27DHbkBuD9eDn8AOtADpJPmXb+72qflXABGQCB698fmajY/J5jrzna24c&#10;DnPO3nOD60olMZZlX5SowobdzwcZx2BPHY9KijkgHyXEuFjYKzLn5VxjPTnv6YB9uQCSQ732tnGO&#10;/wBcc4/p6iozPuXcDh2bIGD1xnPTiiVkb92AjYUFhHjk8cD5Rg5J+tNeSaR2J3YDdmyAdx+Xrx8u&#10;QMenpzQAsskkcgCceysw5x9PT8qTzsKWRSfTbznnH/66jEca7gE29uVzjqc/lk+mPpTvu5i3Bm2j&#10;5NpyBn6dMcnp689wBwk2uoc8rz8suMY79uP19KZGUxjKsAfvbhz/AE9vrSSEs/lKu7LfcX+M9QcH&#10;6+noPU05ZG24Z+AMq3pjjPfrnn3FAEkUzkrHvKldwjJJ6Z68njnn8B9KcrxkrKFXCnczNHz1zkED&#10;B/zzTUII27mHmcq5bG4fiB39P/1OjufNXmX1DL6gL3IPTp1HegBwYKdpCnEeFK7SWPr16/4dKlIW&#10;Nli8v+NhleCQR6D6+2Mnt0iVwTtdsMrDv0UAeo4PTHFTRI4LBQSdx8wKvTPQduc44PoOlACyQMsm&#10;/duZchvkG0fkDgnHqOuTStiViGjLKzfN+8P09GHAY/8AfXtT40MirsiVv7ihVPY859gvTjofrRHD&#10;KYsrGu08Dp6cZyTgD6njPTigA8kJ+9Zc/P1ZeSR6D88+lKwjQrM8jsEXLK2A3QcHH4c9QOnepTbP&#10;KjMsbeX/AM9G56luOBzxg9sZ9aSKJ45PL+yyDgYXjhS27B77QpyT15HNADH3I3lxqvO4Fhzzwd2e&#10;/buaRlR8loVkBzsMjMqjjGMDvwfoQOakW1zGqBJG27h8i/eyOpz16ZzwR0PBp0UDLIpX727Cg4OW&#10;B4/MD16+1ADJdieZEAXjI+8w+ZjkccZxkDvyRk8USRsNxCnc20/LHwq5yB0IwcdevXnvS+WpRgu0&#10;hjt3N8rOB24+XIGcdO9OMTM3mCPC/wAYTAJGT9OCOcEdx2oAaN652XDLIflV1BOeoJGPbk9fujpx&#10;UsUbs5QsyttIVemM/d7+hOOOecZxTFQfLIrs2I1CsMevJG7HHY8Hr7VIvlIP3kQj/eZbcwAUenGO&#10;2evXmgCxAmAoYorO2DjHr0yORgjn9a2LaPd+5imj3sznb8gZiQM/XLD09znqMu1VyqgMrgkEDgbu&#10;30zj3GK3NMjnki4SRkdW2s0i4YDIIB569eRj+YANbSbaKcr5UzbVOI8xJznPXcCAR8vpyO/Wuo0u&#10;1MPKKjDgrvyNx2jBXjjt/FnjGBzWNo0bCNZApCsvzFQQMc9Rx09OgA78102mqFRnj3LtU7dq8DPJ&#10;7cjv0HSgDVtVBi2TSO3QsWbORxz6difbAweameGYhijruZvlT5fmGDlcAHjBxyevfFFlFGx+YjG7&#10;dlvug5znjGMgenB9uBYUkR+bk4VScNk4w3Ge358cnpzQBDMrKvlHcv3flbknAAX8/wD6/pUMxTa+&#10;9Wb5hub6Y4z1ORu+nbHeSWVUOzeq/KpbLAZXjPGffk9MkdcVBLNNhhIF4+U7hkA854HXoQfoO/FA&#10;FWWNXuFkk4KsN2zkckrjH4fU9Ota/hFZHnUXKNJtKxeY397oT15Odxx2CnisW8cPcOksbekhz1yG&#10;JzgdTg/jW54Okl+1IynbNt+X034PHt0Xp798UAev+Bz/AKCrR/dKr8yfNjhWIyvQnk5x1OMcjHWr&#10;CM7Ywu5edytu/hxg8/4dFznmuT8DbIFikhaM/KpCsxLEDnrgAZOWHQYPrjPYIqoViYn5cLldowCM&#10;fnnHXI64PSgBsabMgZUCPLqoJCrkfN0wTkA4xxijEYQx5LAqPNaPBz93B44YZyC3AqYR5lfIba33&#10;tsYwM8ZOOSOnHI568k05QR8nKlmLNuQ7t2eoz0OQOuTgcdSAARpDLlnchsdcldu4gZ5/767/AJ0+&#10;SGRl5lBjL45fGG53cLxxu+nA79ZSojfbH2fCsGbjnIGSRg8dOOvShxD13FsNktHGcuoC+uMHJJ5/&#10;i56jkAhijeEbhK2W+8PThffPTtnJ29ajlSPeY7mHbH5jeZ+5BKgkcZJ6YXvyST2OKtCUQlY5UkVs&#10;5ZFjIXp2G3HcHnByO/aneT+U0iOy4Vf3katyqgnpu4B6898Hp0oAxdSi+YCRNu7asnT5wOCMEgdR&#10;x3wegzXJamkZgXLruMZB27TvGFBxzu4wwzyeQO1dfqbTFWeGFduHDdCu7GBnPGfQjHIHpXMa1Ncl&#10;GBdWVcY8xRgjjgdvTAz0GPoAcLraq0jZfcrN95sYwP0yDgYyThfxPFamkJiyTDtzhuNo2kYIIAA7&#10;j3xgDpz3GvSNKGYztvjyGK4O0A9+o4z37qRxXHa4yTS7jhWZjgFtzHjJOFGDhdmfXcMfeNAHMaos&#10;mfnYqzHarbchiBnJPcMOx46Y4BrBv0K7gNgHJVfOyNueFzjsfQn3rpL6GQRsphUbjljtUf8AAiCM&#10;dwcnP0HSsO+t4iJEhVW4BEYbJPJ68DPByenBGOmKAMW+MUSyBljTaPnHmfN1CjIzz6njJ9OOcm4d&#10;s7wpXb/Eo3YbryD05XOTwM8VtXiSxOzQI26L+JF+5uxk+v3iB0z05NZdzE4ZZAxb/nmd2VGWIx3O&#10;C3rxn6igDOmZYirQp90ZjXaPl74AC5/hI56VQlTB3KAdowD97JAJx09COK02wDtjudoYfK0itvXB&#10;OCBg8/XFUJhJOCzIjZLFR6E+3tnnHHJoApSKhbOxv3bHazDOcHGec89j3Ht1pnlhiYTMzMyhW4Aw&#10;Sc9vXp26VLMUbErsoVVxyw456/n+B55qNxtdY3jKndlt2dqtg8k/T27D3oAUIQmxQ2GCnaeAd3X1&#10;4696epJRdiAkEnd945HTGSeRznjoe9JGFO1Yhu3chdpBGeB90jBwc4z1HvSsGcM8p+Urne+cgj+I&#10;jnoCP85oAVWVIw6sz9N3y8//AKuR+Q9aftKSrmJW2tnHHHU9Rn8efamIN7+WoX5l/hAbOMccHnuM&#10;05FXyzuUBOm3nHB/HHHHBHfNADhnbku2FG7y1JOHJ4GOPXPcc09P3cvlQnCSZ2+XyO/JHbnP0yaZ&#10;tl+X51I3AA7AQBz3OMdug/ChzlWZi7L8vzbh8oz6/wBeMn1oAfzFwJtvygLsxwcdecHHUU8FVTgs&#10;u3Jj+Xcfcn39v17U0xskbMEBz8u5VHTBO38M/icmpAC+8GRmZVxJHuJxwfX6dOo5oAcRNKqxxI21&#10;GbbtG7DZxyPUHHXv9achUtiJX+4B8sZ+Xvgeoz3Hr071GYed7RHzG6hVyQOnc5H59RxUjibDSBCF&#10;XgMO5HTjA7Z44zigCSJg7NE0iiTcP9WQrdFOQST6kZ56VJ5gYq/mK7bcbWbhfb6dMZ49c8VHEq25&#10;ZUaNDGo+VW4bjP4dB37jnuHIdgX5wMR55jLYUZXOcdOg4PUc44yALwEJ2KwBH/LPocY+oz7Yp+0+&#10;ZuDtIZGKqzfdx7A5zx+fHvTBu4SVGZVwvzRljg9Tj2J5+gxnqEy0bqQRG0mQwK8nH0PHPfnFAEyL&#10;iJWBc478/dycHg9x9eAOT3YqxhVcoqnaAr7gcZIAz68Yx9ffJQKXiBJXDtlVWPoecYxx+PrjOKbI&#10;sjq2JGcKpLMVxv8AfrnnBPOO9ADjPIDuNxtPzFvnQY7AYx1OfxpEaUR5jjK/MBDiM/KSPYEbid3r&#10;+lEk8pj3BDIij7qsCgO0cjkcj8evrSPy7Ix+bd82/wC90yD9SeM8nk+1ACs6hfn2K2DysgxyucH5&#10;RjPbIz972phzuAZk77l3KBg7cggDjgHnjjHNDSOB86bchg0j/KDyM9RnHp8o++AM1EbjYhO1gjYy&#10;d3CkjHBznGDwOxBHcUAWdqySENN1b5d23cFyAc88HGeemO/Q02aZbpVSacNuz8rMTj8ATjBX6fga&#10;rnzcxx+V/FhfM3Y3Zx6k4yDjgmiOd1JWIvtbhWCj73OepA46cDnHrQBPJNGwVpCVUfLhlxlTk9ye&#10;e2AMU13j8xHuCu5do/ujrk89ex4OOnOKiEyrLuS4+RhhfLU8qc+o6DJ/yaFukihViynOdw3bQB0w&#10;Mc/99HHp6UASWwCfP02xheMLjK5yWODgEDoTznpnBd5kcR3CJS0anayru/DggY/x56VDHOUHmzRy&#10;bmkBZGwV78ZAORwOvUdjxREyKm4xCRmXEbOoJGQuRllPr6DA/UAnaQhgqB12sQx5IB7Hk+mT9B0J&#10;piy+Vslt9zbMOqvJtxwAOByex69PWqyzFFYwjcvzDa2cM2OvUgfxY/Xg09mHlMu6Rtqjdn7xyflP&#10;A5JwAOCP0oAm2oXYmVlRc/vGVdw4YduOcAY6/hgBrthFilAVeejMBzksfYc546/nTY5iMNvK7W2s&#10;p5XG49TjGctx3yx9OGySOIS7KyhV/eqynJOCx3ZPXBBxnIPsaAHLOnXGP9psHAJGTwfr7nPNHnlf&#10;KwAu5cg7htA3Fhj6e4B474pqyIJFmdeVYfNtGQcYyO+OexGQOcVGFyQWVtwZN21QNpIycYOemD3J&#10;9elAEzFGyQFBVvvLg7ec/e7DI9OvvQjEDDK27G3hSrDPBGADkc8HOT075qJlbc2SZFIxtKkZXJ4x&#10;wT8zYxSrJG6CNo8/MSyqwHbnHbp3J6ehPIA9dwVQIfmycpH343Y5HXpilVhs3F2bbhgpyTgA5J/D&#10;0/PNQyyeTARCki4jYLJuAxkEE57dun8qdKQfvENw3l88Dn8gMkenTjpkgErybW8l2ZljUgttA2nd&#10;z0Poe2Ov40xyHH2eU7csq5kddwzxnHYcE/T60O0km0vKN0y4zcMCpOc9QT39OOuOKjhnQKqJOu1V&#10;HAUDZ1PI5+n6+lAEhdiEIfcrHduY89M4wR35wc8UxhlctGDydzfNluw46gdDxz9ajADKwtSAx+Zl&#10;XPGAB+fHHHT3FIMuyuRtzuCrk8H06/N154BzycigBzSjCmP7rcsu7B42gt1PIz+XXpSGUmPy/wB2&#10;u4bW2gc8e49e455PsCxmZQGkiU7v+Wjr0bkEFSTn1/DvnFRvI0edqbcZDMvUEA8gsP8AHJHbsAST&#10;MZDJIo6/eOM7cA8Y55GOnbPbgVGQgh/1jLh8qMLlFwPx/TrRNNIGAXbt3ZUiQ4GeB1HXGR07HtTH&#10;ZVRjx16MuBz65xxz39aAJndlOdrALnbtJCn8+nUY9/SkWUCTczndF9zy1JBXHI4AHHHAPIPtVeY/&#10;vD8xk2r0K4+XkLwf6/r3kDgP8rjJOGVVK4BDZBGcdB74ycdSaAJEdzuZQiEbTt2n5ecgDnnk+vOD&#10;6VMhQsFQnZtG4Fc8B+hyQMc889M81THMP70bRyVJxhfU8c9M8+lSfNIrNIV2j7qsnXPXH8Pfqec9&#10;KALMck43Hcy7QQ8qhl2qCuAfpnk579aerPINz+Xu+6qvHkMSc5b3AxgjpVXzTG3LNtXcT+7J5H+z&#10;x1wOOM5ANSGR1dnz0bDM0h+Xp0IPp+HAoAub2Aj8mRV2Z8tAynao4HUHAPA4xnjg0QzE/vH+i7ZM&#10;EckEjBB6Y6VVS443/MRjnbzkZDZ64/iKkewIqaCdj+6W5bcvVl3ZHbGBgnp+X0oAtHa4wW+XGW2n&#10;BwF64bOfu+3Xrziml/nDRlWZl+UxgHbz0X+8P8kGobd/NUJHbSfL90FixHuDuzjHToAByKWJ2mk2&#10;S43YO75ixHIzkc4/LI/GgCVCMMnm+8fTKnO3tge5GOpPrTkkMu0M2I9wDeUq5B+QZ5z0yOMfUVAZ&#10;pZ1z5eSwDM7NjAI65B+bj1GT780jXNxzLteNXX92irjC5GQMH1wOuOgzzwAWESNSq7Y1wuWz/CSO&#10;e428n6Z6Y600sJGdGnzuyG+fIYYHIwMEDA4z6571CJSWUgKGjO7L5PAY9uf7veow7OiqsbL5i7ly&#10;wI79Tn5jkZ4z7UAW3KmRiFPynhmjRgGbPXp3A4z70zzSPMCysv3T8r/7Izk+p56j269IWmzIrrCx&#10;ZT8rbgemGHHGF4YYB6DHuRWLSffbywSo649lyBu9emDyeoxQBIF8oK0a/Mv/AD0foOMcHP045/Km&#10;s+Nqvt5P3h8xxgY7Z5xjtg+nQQmWNYm5V8/6v7wBJGeOQoPUfnntQ87M/lyyBugYDdjIGMYPUD07&#10;jPPNAEjyYKiZ5F2SBvkkJ+b1HbO3sAMn1602T7itKc7kw27IOBnGRzkZOB3Htiq4kQx+WkykbNjF&#10;lYEjJHIHJzwR/vfhTvN2sr79xj5U/dUNgHaB9eOePw5oAdK8EVw0irtbgtu/iG7k9ugwOeuetRyO&#10;Ld9yFtyjO/kNjbkAY4J+mPQ5oJULiOU7dh5Vm+XnAGMZJIHbPU5IqJnMYWRpPmY42qcbsjoPXAOC&#10;M+vvQBMNpk8pjuVThtv8LYOcAtwDnHBz6UxJArMsSnlvvKy8EcDIA469cnn8zGzGdWdgpyM+YVXk&#10;55PsPbnHOaaH3D90WYtwysegO4gccAZA9fcDgUATGYO6vmT5pMDIBIwOmMjHHt396aJQvLPsDDqD&#10;wOc4+n0pquDmRWHVvm27u3Hb1HqMbc8dah8wquSflVcgdO315PJ78e9AFjcqPkP8yyBhuU8fkPfu&#10;OPwp7TRAjeWjUYK5b9cfl6/0qtM7bfLky/8ACyhs4HH0Oe/fIpu7DCRDnbj7uV4yvr0JHOMnrwKA&#10;LkUrY8gxbssdwwTtA4DYHf1xnJ706zk80O4dTyWZty88FuOm4nk9efTtVV36n+LhRtTheCMj09s8&#10;49afG88sbAJJJuJP8JAODx+Zz+PvQBdGyJ1cP8vzMGKj72SccLj14BHH0pzSszZLlev/AC0LDAGe&#10;evTP09Mc1XjmnyJ3+cshHzDG45Bx646Y9PXrUm8YAVfMTYGVsnByD/L+f45ALQDMyI8cv3gHaTCs&#10;cEnq3pn2+tSxnzMKsi7vMyzKOQCOpK89M+3vVRdrI204T7q7m3d8Y55BzzwQPeiN0lGCuQFLc9lH&#10;GfbB74JznpnNAF2NhLFsjXarAgRthl4z3PGeTgD16UoYSn55m3MpAVFAwdvQjAzz7cEc9xVdJGK7&#10;VUfvNwKtGdzHvk454POCOvepFvZHUAMrdTtCjnkDsc9VyfY96AJWUxsVTdtCsW3beSewAHI/EGlx&#10;BFGVyxjYAoShwv5nuAevpxUa3A81XLHKljhmOTjALH/gXOQCP5UFo9gm3Fdu4BliOU4zjpjn685w&#10;M9aAAuxK+am0KwbcrHAIwfbB6fmfSoo1kBTbJIfmUtuUZOR04AHf29c4zT9zOrSxylWVh8+3oR9R&#10;14OTxxwTxUaGPzVaNh82BJukVj69AR+WOnvQAxnXyyj7dqphlYAJkDPOfQoRn3GMUsm0H7Od/OOF&#10;Ibbt7H375HTNNmdsm3GV2su3zMgcjpwc4/DqfrQ0xJDJIoVg3lscsDwQSSD36+5xxmgCORiYzKzI&#10;PlY8rwBjOCR9RnPPvRJhjvj3Myr/AKtlDDhhz39uo/Lu5GnMu1TIpTkDeQecAjOe2c+gqJ1UDK7W&#10;LSY4b16jPXqOoyKAGuPL+QrkKMtvVix4A3ce57nGTSMqk7GH/LTr1zg4IBGcdM+hI6nrRuhh3LHF&#10;Cyjh9/8AF0J64xwRyeMDjNQs2YcnbI6vh/3Yz1x97/H8euKAJAPOaMXGCxI3Ntzgk5P0xn0/Ko5Z&#10;mcZG5lMajDAfJx9D3HQ9vxp6uE5MpUqSOcncuD/XH4jpUWEmbZ5b/MB1xnBHXGOT/MfnQAjMC7Fv&#10;l+Y/LtAHByR0GOn6U0MXjG5wvG1z0yCMA+/TJ9qYrs6/wZbj958oByPTkdPwP40oiyQufm24I8tv&#10;m4yTg57fTP6UAKJN3yMzM3O6RSWyfwz0znGfalFy0ZMgB4+6JgGZT+Weo/Mc4zioY1kO3zFcr13N&#10;z1/M/h9KRHGFypVeQzCbjjqenb1//XQBNJMc7DLsKnHzfNnsOgPYdfp3BwVDHKAMhhH8uNoUgdT0&#10;AFFAGLhAoHzN6fNjJ6Z/HFIylfl784PHp3+vP8u9PUKZQse3bu2HaT0z09R0FNKKME/KCw/eZ6H/&#10;AB+vrQBXIjC/KN3YZyu7nrz35P8ALtTf9WQF3AMv3lxgdB7/AI1NKzdc7WwR8uefb8yfzFQt8hUh&#10;Np649Of/AK3vQA3AbACeh2dPf/PPNNyB327jxuU5I/8Ar+w/nTiFI8sqPlXnK44/w/l/JGY4DLuV&#10;huOQw546g0AMJdmyT7k7jz78/wCeKZM+9cbucY3FeT7ehA9xT8srEfdA/h3Y9B/9b6U3KoWI+Ztu&#10;I2Vuhz+HbNAELrhtx+9uIPH+c0IvOQW+bjd7evvTsblVlPTgHPA9f60wrztIxz92gBCq4pu0/eBN&#10;PCqBjeo5yP8APSk2gDhR1/pQA1SR8oOQf4c0ErtHr60oHygof4vX8qbxjrQA5ckYIH5UqbVXgfnz&#10;QBt5LD5f84pys3K7yRz/APr/AFoAcw4VGP3fyz/Qd6Bydzd/16j8KFyec4bPbj/P+FOQgsAO5x/d&#10;/CgAVlAzj1Hcj8sCrKbmkDOWZmbPzdGzj8D1FRI24ZBX7voeRg/z9amIbGCoK7t25WPXHJ657frQ&#10;ALsOXXB77mzx/n8qEyJlZCwYMMcfdPH68e9KfLHDKFK4+91X0X9f0p6jd8pz6Ybv0/w/CgBEIxtK&#10;jgY98deT/wDqOD609QR8pj/i444Iz/iP1pu3ccBNzbTyq5Y8f4D/ADnhzDy2Zfl4JG4r+Hr/APqP&#10;NAApJODjgAdxx27dc/y+tHODu+UNzt54X2zx60MT/q/m29NvH5en6f405ACv2gR5UsO33uenTGen&#10;B/TuANAYjcxxt55Uf59KAhQkSLyjKT6YGDz780pOwbXJA4Pcjp1/L+hpcHGW+8PUZ59AMev9PSgB&#10;vlDOfJbP3V9CeQPoPf3oyhGBGCvIxt68Hnr+P459cmFJULhtzHAXOPTGfxH4Cl5Zl3MpbaOd3+P1&#10;H4/SgBMjdyOxO3A557/mfyobEa7N3y8c+nA57ZpoClNqMMFem088dfywKUtGoLpuXGf4uCMf5H5C&#10;gBwO5dqJ8u3bu/Pr19cfl9aRWWU7yev1BOR19xn8s+9HlKrYVRxlc7eF46cf1okCOm9sszfNIcrn&#10;GP1yP88UAKSzjcW6+3XuTz68/wCeKUFUA2yluOgU5x+AP6UNIJjk4O45O5uR/kf4GneUh+Vhv77c&#10;ZwcH6e39KABNzjhcEfdAUHjHvg+v5mrFsoViGduwb5Tzx09ufzqNYn8vldqnqoXr+XH+e1SQnCKy&#10;Kp28rkbuD7dOymgCREYIG255XjaeT9Mg8Zz707cqfvQBuj4ZevzDPoSSCMg49KbEu0ZHyqvJ2jsO&#10;NvH1P86dgLgMQcA/dOfXtx1/HNADgEjdmIOV4OM8AEc5565/QAdc00BUZi4VcbQd2MY6YPfOBxSq&#10;ZQig8YPC8/XPB4/r709GZGX5iw8va3zNkAnBHXkc5x7UAN6bmZdpXI28Lk54/DOenSgCTbtXf/dX&#10;5T68j6cj9OnNODqj/PJ9F3HP07Z5+g69eKb5YyqsB6Zb+H17dOh6UAAjVMiGFSv97gDnr0zxwO5x&#10;9RSKNxJl+VUXjd27Zx9B9MGkJQvlQA0nCjb3z064OPoOlPR4QN6NhgflXqQfTvjn8Onc0AKg3RlP&#10;K4wGZucjj9T7cf4OkwWUurYX7yrlse2ec4GO9J5b+X5xXj+It/eI6+54Pr+PSnoSw3whuVGcd89M&#10;gcYJwOeKABAwfbzlVUHbkYH+NSlBGzE+5I3cjnBORx/+s0zO3bE0mdrY27j8vPp/Lv705HaMK7KF&#10;ZWJYMp4YckHjsfb/ABoAA691+XjG3u3IP0PGadGUSPfsDZbDLtxz27Zz2H+ci+UWSRD8q4Ab8Mcc&#10;fh7DihSzIscfRE2ltw2jJHUgduD0oAcq7l8oyMdvA3KvU9wD3IA5x+NNDhi/lH5t23jGSOPz+9xw&#10;c06ONztAZlXb97oRyOPc45xnjFH2kvJ90cr8qsxGcDvyec9OO3agCQOskvmSH5s5ZWbaOgB5HPv0&#10;6E9cUjAZUu+MRlfun5T9c89vzNRCZUiAjl6ZQAZIPUDPI46/j+NKshTcCwXHVWY/KcjHtnHI54wf&#10;agCUb3cSvH15+XLbgefU9sdT2p2QzAsFZt2FxJtwvr14yMfrzUcj7Dtw2VJMifNuY45zngj5evHU&#10;daTeybRvZh837rAYDnJBGeO3rxQBLLliFRmbGdnyEYxu4PYdOg446UmQSu3KlmUKWjxjn9PqR9ai&#10;YI6tvjEnq4Xrye+MkZB5PpUhZ5yRvLSbgWVG+bsPf0J/DtQAm+FgAZMHAyTx684yeo4z+hpRhwxZ&#10;VXapJ3dCew4we46cfWmCYqmAUwyn93nA/wB7sAfXnvTo3R/m27v3PzEHcGwe3UegPbrQA9RsJIC8&#10;sAwZsZwOAMgZ/LjvnOaFhxtCptLYDMuW7EZ9u/PII5FCrINySL5a7CWbngH8eDx6UshU7sbV+Xbw&#10;p+U46HAHboABQBIYvOlyobdkBtzkZYYzz2z0wevB78ybEWORw7bVYfcycK3PBxye/wCNQklWKuW3&#10;eXjazYxjOOT0GRzUyKBLuKqG+ZmeTkjAH91c5+mME9eKAEjUeeokSFuAV8xg2OOOO30J5GT1pwHm&#10;bpAnVRt27jt47ccnPTrQCUVTlWVuPL3Z3cZxz359SAKTaGZWQq23jlskr9M9cnrQA9mJZpsKFGRt&#10;5VcnrkZznkY5xxj3EcixBlkC7u3zrhj159Mbie3f8acCFPmYTccBV6nOODj3HQHnGOBjlqwiCE/u&#10;NqqvzZjxu4/mCQeoHy8CgCDMiEoZvm3HdtbkHaB69P6imsi42yS7stt+VTk49T09BznjNWN5EbO8&#10;mRtXdtPUYJB9/wBDyeeajeMmQB97OVA6LkdgOT0wSPyoAgaNpUYEfuyeVVcLgqencDrxk44qF8Hc&#10;ypv37mxtHpntz/kdKmaMlVkK/OAcB26HC98dj7YqO7DMGjmYOw+9kndncR3HUYzn078gUAQSgR/K&#10;G+VSfLzlQSG/pk9M/wA8REA8Iu5WGST15HOfxxx6ZqaRVDeWsyru4wu727deOeKjJK7WRsDg989M&#10;4HTLfQfyoAqONozj3VsY74x+PH5U7y5MmQffOeA20jjr9Md+tSurBfmXj5l+bOByP8nA4yc84qGd&#10;chgCMddnpnv+Q/SgBku77pbPYZyD16Ywfw70joX2sUXcDz9foP8A61DuC3zD+H7uccf3uT/+ugKD&#10;hG/DdnAHbsccUAAT5Q/TC9VyW/Lv2Gfamtlz8y/w53fiOvPuf8804ICdnlptAO5lxz7dPQfTJ+lC&#10;g5aVW5ztLBep/H8M+maAGDapyY/mH3sce/p69/8ACkVU+YruYdeB8zd/w5JqSCRphvjCn5cr/tHP&#10;1/zmlOJCS0TN1I/i6Yxnn049OnSgBiIA2Q38WMjHB4x+HT8RSPHxtI+6DuHr/gOvrT1VhiN+MNjP&#10;XHrjk8UpZozgLtzxhW49+v8Aj7Y70AMZRt3MfmkbnGeeec9T+mOetNj2KoXyvlZsqo5I4GQD9Aef&#10;enq6iHG4puwecYPHcg8duvr0NJ90ZCKxbqCvv054zkfpQA0pHnKjHzN0/wD1en+c0xkwmS3YEe//&#10;ANb/AD3zUrhw24sdpCpu6bh+Pp0pinDgj7y8t3y3cn8P5+poAQpgE4/3mPfjH9eP1oKq5LsoLLxz&#10;jkd+vbpTkRmkwxbcWx78/wA+PxxSq6Ltkc7Bwc4+UEj6+uD+DD0oAYIohtOd3PXqR+lPIcHDiQhu&#10;N33cHkZ9zznHpmlQFTgGMhmyxY45A+vp39z60KQIw2PXseRk8enXH8/WgAjiUvhjtX/aX+L1x7df&#10;wzRwVVJFVvowwfofT+VKAVi2PJGzHorAMH4zkc8jP54/Cn4cn533HdtwM9cng5470ANLbJBl+Rxy&#10;Rn1xTRuJ2GRW5GcEDB6jNP8ANdAoDYVWBOG9OB/X+lKwb5Q3JVR91unfP+eaAGpbPH8xRVPA+UHG&#10;e/r6f55pywsy5Zm+7hc9sj/P4LQgJbCsvzHLt6kDn36E/lT1ALq2zg4PKht3X0z9fTmgBrxpGdod&#10;ju/vAL2P+J59xTZFd5SJju5wCVzuHPUfl0P0qZIoVThG27gGbjH06ntuPHpTgsgOJG+7975fzPTP&#10;50AVjBviO5uvMfzD8MZP8qGhYthcfM3fsf8AHkdKsFMHZn7zfL8vXg89u5pXUmQMc/Mvy9sZzx7+&#10;/FAFby2BUsq469Qf5U3yXxktwvKswHXHv+PHP4cVZI3PndxkZOOnv/nn2NMuEyGEj5wfu5yM7f8A&#10;P50AV1t1AMkiKuDkt+PX680fZtgDHceMbfX2GPUcd6eqGN/3cW3qQ2316Hj/ADzShYwx2hd6tj5W&#10;+v685OcUARqgLr8m7cQdxXHp0/KnRWwlByPdVC9fbrn/AOsTU0exCw3/AH+QysBk89u/Q/p07uVP&#10;nBGVXGdi8ZPp17evHTsaAIxbyAs80e75h86sR83twPQj8fUYqWCJVk+Ufeb5s8sO+T/nPPtyqBAP&#10;NLfMy4OMZPIOf09f8aerncWLFeON3Ufl+FAAsRdAWO0luWUH2+bPHX8vpUpiUlsw923bSMYGO46/&#10;mAfWo44TEyuo2uOVZhznC8enp9amVIYw4Tc67STuAyckdQR/9egCa0P752zt3Z3bWHI+p45PYe/t&#10;UpC/IQ33s7tzH3ycc/4/lTIt/mmPcD0G4rndzxkc/wD6qkhQSNsVOGxtXYcjA2jpn1HAOOvQ9QBw&#10;ZZOZPT7m7Hy9vT24zUhHmsrRpu4+9t+YckbvyP04HrUaDhQ4HTqvUEjPbjjHXrTh5ZbzIQ3pub7v&#10;c85HPGPrQAeVFjasG7JHzBSWPOcZwCByfXrx2NSSQ+XAcr/d+Zvbp3PByeRnI9KjaRjxuVV8xkXd&#10;Gd3GDjpn6YI79KArr8sUaDauG3dl9do7jn8VNAA2Ui8kAgLkou7BHKknGPunr1/HtUfkw52lMfKS&#10;wVF+ZQevQc4Hv+FSHex+d8Zbc2WJGTyTxjdyf8jmmlG8xVS3Vtq7du37noDwOn6jHpQBDKAybIUy&#10;u0gfN8y8cZx9M/4ZoZQjvhuW5/1fUHnt07celOHyld0OVRc7vJOPfoD+X06U2V9qDBkVtv1P9OPz&#10;60AQzAlmCKvXI6nIHYDnr6/Wo5Qgy2Au7henrkH6Y7VOqndt+YFsBtoHKjI78en5Cotse07toG3f&#10;16nnHTpgHP4dKAKciJu3Atndlix6ZwOPfGPekEXUqpUKCdu0nHfoBxirckUpP74M3z/PIAcljyPQ&#10;Hn+XFJ5aBthO4lsqrMWGPy5JP0z3oAqiEgkqnAbO3HT1PI/x601rbzCVMfb7u3r7f/qNWzGSdjSb&#10;m2lVDZLcjlefw9OlOIDMWYHc2SN2VyCwOfrnPWgCj5BLBlC53Y9xjA6evWlhtnZQJDtXd1Ztvv8A&#10;5/8A11baKWGVgSy/L2HJUMPXpjjPPYdDTY4lhPyyqxXnd147Y59h9P5gEaWybdvlblA+6qEdx79B&#10;7UeUAu8rxhjyMA+5P1z+VTGJiWIZflB+UseOee3/ANanNbPG/wC9hbb1x5fTpzjj1zn/AAoAj8tk&#10;C5Q/L/ewfQ5xxj/63bkUeXh9inOFww459xUoiJPzEZYnLFeGIP09sU/7NIj4DKG3dee4+mfb1xQB&#10;CPkw0jYXuzMMbcnGSPrx/OpFiVf3O1Q3RisYYHrzznnPcfnTvJkiKttZW3L8+Dk9fT6npgjjHcUo&#10;hcbhsjbr8u0HHHoDnJyP09KAAKXYjG3f95vl3N9Tkfz/ADoKAD/VH+9u24VRg85Hv+GQKeyGNjkM&#10;qqRjOBtPy5985/8A1U8KQGaZtrbcchsnkcZ788/5JoAQHy9sfl8Nx0yR94cDPcnrkAYGeMUwqEG4&#10;P3/iUryQPrk8d8D5TT0YIv8Aqlb/AGenPTvyeo+lBdIl/wBTGqhuvowIz346Z7H9cgAyASeWo+Ur&#10;jGc9R1+Xj88Y69KAAHUIzBV4UzZ4543e/wCXPFDqk20q3p8pbccc/wCzyD25z+RpyNNMTL5uN7Bm&#10;Pdck+g5xuJoARnQjysbWDkrtXHB+o7EUisj/ACmTcp6fKMKuevb3/wAKRVYE5RVZceX8uMHrnOeA&#10;OT/nFODMzMFYq2/q6tuU4HJ/Tv070APTOV2hT8oOGAGB8o9u4/SkRn85Ui3bFXdn5jgAH/6+cGkV&#10;g0vlhskHaqZ6fMSvt36nvjpQ5SUDftbP3dy5Bx0I6kdAO/SgCRY5IVXaHwG/ug5x6A9+Onb3prY2&#10;eXIBw2P3ig4weR05457YqMxhCym3+Yn+6dp5zyGOcY9fapIyY93lorD75Vm7F8DjHuB70ABRArKV&#10;bduKja33m47+3PGOf1oRQeAB6MOobGccj0/oPWm4jyGDblwu4sc9z+nYHrk5wKBklgWY7WB+8vIz&#10;npj8P8RQA5/LHyF2YMpHXng+n4D5j6mnQIVeOWIn72G2yZ24PGDnrn35PQY6tb94N0cf97JyeRzg&#10;H19un0qvIVMoZ5tz8Ku7hWHHcnnOD7+ooAkUxMpSVW/hK9dw4zk+v07jpUbhjJsB+Zht3GQcZHt2&#10;49vxoYRqM4UYz8205II4HGQOn6e1AYE7CV28FlUkDg98d/fFACZAQLjndnuD6/kc9DkdKQHLAb+G&#10;XnqQo3dTx7Z/M9qHOTvaZd23b975jxwc+/HfPFNAGWj2bef4MkY68Z5x/ntQA45d8Bf4dq7tpI9M&#10;HjP8qau9EXgMFXJ6bc8n8+f50K58vaIzt53KcdMDvkfXv1OKAojYhNzdlZuOMc55BzwKAHBgNok6&#10;bRu56jjqCMHjpnPNIhyu0DccZHl89Ac5457fgKRZNhVY7ja27hmYjk/Q+oUdO1OjLqh+98rZ25HA&#10;9e4GMfXk0APRlR97r5mGUNuztwD+GM+npmlZGUZYFWVs/Ln+HGc+nUdB1HWo1CFGYMx8sZ6dBjn1&#10;wfx6VNbhSGWEMuGHzKeOp4688igCzD5cUgdotoLAbef73Oc8+nbjinpABukk+bav+sjPJOcb/wBe&#10;lQrt6lkVcevH5fj6VMjrK/yXS7trDfuB+Y5BxyecD05x7UASoqPugKKvdtueepxzg+p4OBz1xVmH&#10;KgypFIo4ZmdxkYPfpv56cfmKriNA3mhFUvzIPTJxj8uSMcd81PDJtiEzIgZpASFXq21sj19elAD0&#10;hTAaSBPl+75i7iMYBGCeue+PTHWnhGjDeUrKvUfLuVcE4HHbpwckYxnnFICHlaN1VjwNqqQPcH+8&#10;B3HH17U5YUc7hFG8ajG7d8q54xnHfk9cc+3AA10LblMDLwQpVg7DAPdu3y+xBqSSCLbulBxt+X5v&#10;4effByRjv+vIuYwE+RWxldy43KD1xwMc8DjH6GaNVjx5WVznH7wc84zxjJ+6BwO1AEKQhRjDHO0k&#10;qjHBGPmyenJ4GOBQ0Cu/yna7KPl2kHdnPIz1yPqQT0zUsMcQIYMqlZB8yDrxkgfjk/hj0pEjjABM&#10;cQVdu1V3KODwevrknsQPegCERROirtZt3Vj/AA9fU9w34n3xl0Me7zCIWVnYEq25c4ycdeT+Y5p6&#10;RvJhWiYt8oZZIzkDCnuO/TrzntSxvE6K2I8q24KOQc44yScMTjAyBzjigCS3iLy7zjazqrckkjj3&#10;yBxnrW1poQsHmbcrHLfKAzYXccHB/wAcg+orLt/3bKA7EJNt28Ns28YOOvUD1OMdudLTJ47eZXmi&#10;WNmGCzKqtxnDeueAQeOCT3NAHW6MmZFlVWMjfe2v93cTjjGeMDv2+ta9lOiospaRz5eVzndwQcYH&#10;THP49OhrndOumjjVjBna2VZnB2tjfgHBxg5GfXdnjmtazu2MIMO1UX/Vtt+XPtg4zz6g8H6EA6S3&#10;1NYcSh0O2RWDR7SAoYZwMe3I6HJ7gYuh18nYF+aPagLR5OcHJxkYGMdTyOe1c9Bqe6RgZ2bdtLeY&#10;ckr6YOOn05PTnNWrS/ZyVjyWVvnWNs9ev9fc569aANaV2dWKvnC54mz8uB07c8ds8EZOKqOQsey4&#10;DH5flbceGx93n1wfmzj5jx0IaNUSePe394llWTIzkA8g46YPcgD1qWK6gXdHJHIjMGGFGVOf8QD7&#10;cZ4oAo3MUUarD820s3zLGcqWPPGegHQ1t+ELVpbqKNFJ3ZRlIJPGPpgYDZzjru6dMK7MXltKNwMq&#10;j7smC7E5OTj8uvPHNbnhcxm6R9ke3ed3l4IPI6cDnI6YGPegD2LwUkU8KGNF3SAMWVfulst0P3Rl&#10;TyR0b2BrroPMaMbH24APlkKSv3jjJXC56dsbs9Bzxvg1VuPJjnmhLuuI+2TsOMZGScEk+x65BA7A&#10;3O597zsVdl+47L/EBnGMBuvfHPSgC1ICp8tpfmUFfMj74Pp0x8vqOmMc8hSM7mZJMnklYd33e2cY&#10;9s89fUGqasnmx43blPzsqnkkleVXJyMZyCDzQ+FPmfZYYwu072YLhtxPX0z68jNAFqQPGjKqxrub&#10;MfOGOMjHzDKkdRx1FMlSV1wkqhW+Qy+WBjIwuOx6rzngHjPU1/PPkGNE2osICt8xx8mOnOPlOOnQ&#10;fWo5rpG+aSXDDKhlUuCSBxwM/wAIz0/LFAEyTkDbIZF8zc/luuC2OjbcAluT0yM+gwBFJNFMjSTS&#10;YAXMYYjHQ9wBnhjg8getVWleCPyo4JFjXLMVOFB4Ck44AwxJzxjdjPaGK/aFo7rZtVcsVjJBXGAO&#10;c9Tk49yKAG6ha7Lll2oGZl3NySOCCM5wc+o6d+TmuY1aKKSIGa2K5jK7/LKnaBgsCW5BGSMYzz14&#10;roJri3iVo9iho1HmBdsf8A3HOMH7vtzwDnisjXH8u1mto7ba0cZKsq4C84yAeOp54wOvpQBw3iAe&#10;bKxYDduyy/dbcGxwPUMCPwJ788hq+xj5IkZtrbWYyFs/Nyc87sg56jiu010xCIWuzEe7Kqrldo5y&#10;eRjgjBPAJ6nJNcPrkyvL5kkKndllBzg8DOOB64IyOmM4IoAwb2ImRpwFZlZTIC38PI5yO+7njnnp&#10;gCsW8tpN8ggiTzNw2fvjheFPUgc//Ej1GNueRWQ+VcMwVgPMiGAMnb1z1HHfrjFZF2HVVl8tlXLf&#10;MrfKrEfw9hyOnXsCKAMPUEjW3Lqn7kLlmO9sMD046DOBnjjrWZcWxaZoyrA+Z7hemTg4OD2A57em&#10;Tr6kzxsJTIqtjLySMBsG1SGyMEdBwe3TArJvFRfMRcKu7PA4THJJP3SpP49cUAZd0Ni7SfLUodmJ&#10;THhc8DrnGfy4qrPFGFZSoXcw3FVx8wxz0/3uAOoI4wMaE6OGby9q928uM7GJYf3vvDk9+eO4qjOh&#10;eNpZEXvu3R8hcjPHYj+XpQBTmXI3I5+Udlz16EgDnn61CYQGKR/INxC+i47nI9T3NWpcuym8aNm4&#10;zu5DfP8Ae9zyuOnem7WT9277QBgAcfKT8w4/4CQB68igCN4kKbHQld2cyLg8cZ/l9cetMVREshSP&#10;aWXPyqSSPUDOR274qUAQJuB2suByxGTn26/z47U6KNHaOB4crnCxyEDjPU9ySwxx+PHNAEcW1ec5&#10;Xd90KOV555P0Ge3HfOSFfK2tiNivOVVcE44x7ZPQ/nUlv8snyxyM0ijayknzMkgDH459eCKeixyH&#10;ZHmTzAWVFbJK4POT6jjoePwFADPJyfLEQYBflWPk9Bz14+v9Tw4ANwFxg4VuDjPYnqeGHt06ZqbI&#10;YKskm5WY4zkb8YwMFQRgZ6Y9qArJF5bOqjaRu+bnoOfU4zjAPYcUARmON96+W+3b87bs44A5474B&#10;98jrUgi3Lu3bV+7/AHgp/vcksT1zwM9zQyI2594LK3A4+UjB6gAk88+nH1EkbLkOu7KqNrN2UbiQ&#10;Bx8o9uxxjrkAaP3zYERLHJfa2OpJAJ6A5B9ByKc6qxBaFuNpz1PTIB7ds+vJ4pGjEjMS5ZVYD5l+&#10;YHGMk9znI6ZODUvlhmVvKduu3bnIA7YzjHJ7/j2oAjjjWU7dkYwoaMed0baBtOR24x9Ohp8MMbMz&#10;wR/eBwRHuwQSSRz6/pSFy+ZZgu1WwrNzjtgZ6fTOM565p0mxnKvCqbm3MM4Lkj5sD8Mjnp+VADTu&#10;EbB0z+8xuboUIPAwAOCSefSiMxFjGgKrGRht+Of73JAz68/hR+6jk3iKPOMyDuVGBxj6DIORxxTk&#10;tyCAHPqjfxOOhA4/2vwHHagBiLG/SRAV/wBpSVUAsc84/wD145NKwd5NwiG5Vxuk2/I3QEcdc8En&#10;AAHNIsysm25nVR5gZPNkJx8xzgDv6Y9umaRnk2OvlOSvLeZgOvzE9jjPPBI9ec9ABCAfnaPdgn5v&#10;L6kZ5J49evBOM806TzULRtKDJHJl1ViNhAxnHzA8/X8+iOUUZYxMqghZNvXIwSO/Ax17dPZrGHG8&#10;QkqsnzK3OMnjPr7Z/unJ9QBJCUbLfMwU/dxk9+NpIA6dfTOKYDkbvMGOhdWBGc5I64PJ4+vNNnuf&#10;lbfGDhG3NuPzDnLfL3Iz1yCT05pty0rTN5hkOPlXc2WdQcccY6huPzoAc5IVneELt6NsDfNwcZHf&#10;rj8KjkZt4OSVZWCjO7dyO+Oh6njHb3qMFgPMypIj2szAZ/Adu3B/Xmmxuhb5ZQdzEkxt/n/OM0AT&#10;M5L5tyzN1C8DLZHA9enHPXtTZLhWbHmsPM4Zg/zcNhe2ME8fzqu0alRCVjHoRkEnkevXPpSyTBE3&#10;IwjbdkxtlurE5Jzjk5PqMEd6AJfNiZV82NF27yVyOOevXjnH4duabK0TRlJGRtykNhsAjCgD+gHO&#10;MdBUaOVffltqqRxJhu2fxPHPQ9KWNjbv5qS7c4O4KOSOp78Aj26igCX7RG0mZJd251Zv3WAwCsM9&#10;Tt4OOPUUL5iBTghoxz5ank4wenTqD/hUTTR7lwAo2jLMpHlgjH4dR68jtSMQNxaHO3JaTaPk46de&#10;vTjnr3oAs27qEKOWVVdV3PJjA3J06DOM46epNJLtgtwGt227Qdu4gkbf0J29xz65qOI4XBA+Urja&#10;oO3JHHYdeDmje3lbcbWxjzEXnJAOAR9fUcdT0oAmZsM0ZlbarlDhxyFPbOMAjrg809Io490Ua8Bm&#10;XbngEEdCeSMEc8jj6VEzuGO6LClc/NHndnORxjqwPPekdXJLPFuxnzQNpO7P3T6fTPcd+AAPeMKS&#10;JfN3R7gzfxFcnkArz17+vHTFPMSibyi+eSFUsAW52d8Dn5sc9MYqJJNhKwjCxycqpC++5euenvwa&#10;cZ1ZSAFVQ37v5uSCDjHHTDcj/wDUQBQMSKSAWJzuV19MdT9epPUDkZpFyF53ZZfv87SeSScYz9cH&#10;374WPzd/mLCW/iKrjA4/QkDmm4iwsxK4bPzFc/xe2em3H4/mACC1gYSiNQqj/ZYnuASMdDimOfLP&#10;kysyMF2fMpB3A8Afke5456k0+R2hJ3y7ZA+ZBtZN2B1JxndkflxxSbVU7QpTqBtU/NkjJ9e3t2zz&#10;QAx/s7lopPL2HeWk7gBfvdeRwOuOnHWmY2TBZ8blOG3NuxyR1xgj6Hpj604vLtZtqFV5DYYLwecH&#10;JJ55z1xQRIs+yMqq7huD924545IOBwOvegCEl41CECM7Sr/whRjpjp3PbrQ0lwD56mPcFz80o4bn&#10;2J69e+KX92sIVWZVB+XGMeoHXkDGc46k+uKYzqEbdGQG4jJkAwAQMDPr7j19OABrOMr+63fLlmLZ&#10;UZ5PQYHfrQ0ixSbTGG2j94FQrk/gBxj8aJX3PyqllYYxGdwGcEDPTI56+/emq7PKv7qNdrfLtjHB&#10;wDzjOeQPfp2FAEmQZmBkUjqrbR7ZbHqRn0qN0MSeSGZlVQrx9eCB83Tt17/eNCF4490m1cfdWQdM&#10;ZJznvkn86RA7wqqkjCqR1BA9fr+uPTuAKuU+ZlY7lLfu/vZzx+mOM9TjkVIViBMcXKr33AnIPYds&#10;5I4+veo3KOm+RP4cfez6YyOff0HHtTTGHco0a/ewyjGPfkDp7H0oAsb44/3aBjJsxIzIdwOccenX&#10;361JI7NtcZ+98pVTz3/u5H3cZ75znkmoPNjkgxI7fdKuqr14IOB34x+FK2I13qikqPm2j7x7/pz+&#10;I/AAsFoy3yx/K8mCvnNlxgf5Iz6DuDToJGMuBJ8vJXK4O71A9z+ucgVCZ3iLG3I6Ern7rAnKkcdC&#10;MD6nrQGZRj7M2xSVyONuOMZJOB1/OgC0oDDBTOXwykgYwMknoOMHt+NDOWTfKPkUZXL7gx64BORn&#10;vx/+qrE7gp5Enyj5h8pXPzA8cZBAz06c88UkdyC7SwPtZlI+WQdhjnkngnPOO/WgC2SSrSFW24O1&#10;9uMrg9scA4Hr1ppdBJtjjG1CCyFs9jjPQAcDHP55qq8sRbc8nVsZZev0OOcjHYZz16EJJMQdygbg&#10;u5v3nO4A55yD39O30NAFoTRMjRgNySdpJyTk5APbGfrx+Sm8ieVZZY/uuG3dtv3jnnjO4jJ5+UVR&#10;MoZcOV3dwvzELggYA9gcjvjjmnGWVQyLKo+QnlmIUkYzjoCB17n6YoAsm5SOJWbKsVT7oBIC9+R3&#10;59CTxz1pVkGGUJGGib528xsk9zyPXjIGcY6ZqrLN+/2yxbDuLHZ2ypzjPzevbuevFBklJELj5t/y&#10;8dOo4+hz2NAE8kkbRj7Su1WdnbcwOCSOeeBxntSs0aiQyMysyk5VenHQ59iBwTwcdarmaaNl2yfe&#10;bO3n5hjoemQD6DtTXkKIxLK3ynd329yTxjgYPHAx9DQBK7F2G6Nl5+6pLAY9FOf84x3prCRohGFZ&#10;geW2qD1PBHPXj6Hp71DLKgT51XjqpfG5fx4P8NLgNgmALy23aoXPqoxx6ntnPUnmgBxmDDOz5t3K&#10;upboBzyByOnr9TyUDKVSJxGFcgfKCM5HzZPfGMj059xSKuI9zLtUMVbapwrAdBg9MDng49qaSkm5&#10;2ChWByU/u5wSCevHXuOc9cUAOQ7huUKT/eZAce5BHHQenP1oyPLJkEi/fKL15zknt1yc8ZPGKbuL&#10;LvZFPzYCHDY5O3GRnsfxP4U3evmqPM3fMR8vGF9+Bj9eh9KAJGc796H+6wZm4BHQZHX069vqShV4&#10;/lCngbVbcFB688n2+g71E5kTbLMWk3LvZjkblHORuHOcE49qEZdjONrM33nxzjPUYHy//XHIoAc0&#10;siKrCePI2hNrDk4Hfp/+unB1jYBPlUKFjOCGGB6ev49h70yO5aaQgOrMwxjcOcN356Y9cdxzURkY&#10;R/KR/CG8s4PI/T+vrQBNJJsjwYcbFJXbzsP9OPU+nSnGdQVj/h4+Xack46ggdefYe1RPIe7bTuJX&#10;JKgtgenTGc56+5pHeORm3FXySNzuWP6/5FAFmCd7d02D5sZUNIQe3HHOODjueRUpuGaNiY2kKj5V&#10;WMnsORx7H8ufSqvmYTYyccjbnPUZHAPXHt3HvTmkJO4rgZP7w8g89j6AHn+tAGhHL9mkLSXBDKBv&#10;YNuC/MQS2Ru47fnUizOxVSjf7W6Qtj5eFxg8/wAiazyyl/nU/u8n5lznBJyc/hnPPPvQrmKPaRxy&#10;3l87WIJ4ZR1POPcg/WgDSDweXlQvzR5CqoyeBhc5J9PyFOQxSDBB/eKAzNnjI69PU+vfsaz/ALQD&#10;cM5k8zCN5kjMOOVzk5Pp7jip1l8qbIZgzErjcRhs4Ge/4Dn9aALscyqyMiNtKgsnXo3Tv0zn8frR&#10;GA7YkaPcqneq8ZGAp5J6g1XjkKs0hfPzZZtxDMcZK8jnIyOT24oR3HyhmULJtZeigcKRgZ/2f8O9&#10;AFhgZdisdzFdqs0ar0wcAjqO/fOOlNNyGVg0ikEAsC2Y+mT2HU8BeCOTUWVMXkP9z5uj/KMEZA56&#10;++PUHrwvn3BPmyRbWI3Z/izuPG7qBknpQA4TNFhtztGuGXGDg8f4447cCo2YRsDvVtvzfNwe3C8H&#10;PQ+g6CmSSB381SW2gbuMkqPu8Y7befp7cxNdnyyV2s64ELt3Jx8o/HI6dfSgCYzLjadrcj5iy8c/&#10;iD0569cGmCZlwAPmAJ25JBxt9sEjJzj+YNQXLq4klicNuVkztPzcA7TweDjoScmmyO8eSu4YZTt3&#10;Y4y3Xt0/P1NAE1zLHGnnB2+XAUcbWwOg5yMjv+HBqF5MyMzc/N8ucL/ex0/A9OfYVHJdrDlo0x8x&#10;G1W+YjGAuMcdBn1P6tnfygYPMHyrj5crj2/yO1AEjkICq7enzblxkAEdup4/Cml8Deo3H5yMMeT/&#10;AHfcgcfjUTzjadkmFLZ+VeQPbt357H0zUckxjO5wy7ZCBljjvkdeMZ9Oc896ALLSzDc25twjG5D8&#10;wPXnnOMYHTpzTZSj/u3iDL78/XHsOPxP1qvvWVdilWQ/Kq7Qd/0z/vH06cezw88sqltxG7kNxkc9&#10;TnIOOlADy24qEZT8oO7j5R0x3x+Y5FNYpIQj/wB7OeQByBnkHsemKjEroEfdhtxwQev4+uM9+9Lm&#10;USHaW8zJ6cMe+B+eew/nQA2fzZI08uZgvJG1jRUVw8g2m3Dbud3yjpnjrn39vSigCm+A7KxQ7M4y&#10;fvEYGOnbPtQyq5Hmj5tvcgH0xzyf64zSyMMZH947WCDjGefy7+hpvzOuFVvZAPrzjHPQ8frQBFKy&#10;HncS3XljxUO3afKR27cbj0B9Pf05qeZd52RdOBkJyfTr7dvUelMMjsuS7n5cMWY+v9OKAGyPu54B&#10;X7y46HJ4/XtnGfaoJFTs2R5h3bmOR7/n3xUq7W2rt99qt0wTxx/nmm/KFyZvxY/1z6fy/GgCGPcU&#10;yC3b179vc5oZYynG5gcfxU4/OBIdxLDKtz09c8eoprGWdmBUs20nn8RwO/agBpQg7JMht3zDGD/j&#10;UbsJHyB95sgEjnnv0qVQcFlXj/d7dRUbKc52Hlj976f/AK/pQAwbzwuef1xzQz5AJAIDZ+nenEqf&#10;mz9Mk4/n0puMdv0oANoP3sfpx+dDYHIA/X86Qgg+4/lS5B+XBB4H0oAE/vBvvDB/zmnBmA6f7ufr&#10;TcqfuqP5k05QmeG46g+/f8cUAOAweFPXow4Pt+X0qQAP1+6Bjvx/nio2+c5IG7PRcHP+f89aNq7u&#10;R2OP8/5/pQBOFbcF2nlsd88d/wBKUPIQpYr0znpngf0FRoyDnZt6fKAePU/560u0F/lP3Qoyqn36&#10;0ATnHbcw6fNwP5f0qRAGIT73IGFX7xz3HpUaqZD8inPHQ/p/WnxA42EHafmUZOD3wfTvn+lADk3I&#10;eP7p+9jGM9cH69sVIEVUG/dt6Fuyk/y/z1qNF3BQfu/7uRnjgdu3p2/OWORAeUbcGx97p68/1PvQ&#10;A5Iyoxj7rZDYyP59Me/U01YYvLzEWb+7nt+J7e5xT4/mICjb/sldvXgfT/8AVTywc72+Y8MxOFx1&#10;Pbp0/D8zQBHsjV9yYDbvk5/THQ8fT60BEbBT7oXO5mBxj9f8PU07IlbCna273OOSSc8/mf8AGgMB&#10;j59y/wAOcYPHAI9cH9aAI1SP5QAxbjIBPGPX1yRj6UeUir87svzAnOcjpz36/r79A53jWPy2fb8u&#10;cdVXjqfw/Gl81ccBhITgtu68fX68Ad6AGLCdg5kVhx1x8x4HfAHWkaR1zIG3MOgwd3H+cEfnilMm&#10;w7snhR97nB54/wA9KSOPafLCr8rcn05/Dp+dACS4jkKg7v8AbIAz/n0/HpSKFkXfGuRuz83v0H+e&#10;lSIoXbIu3cMELuztOentShAWz82cgbmXrwOP6/16UANOVIyW54OZD7enYdfrSndu6Lycfe74z37c&#10;fjTt7lWGc9Cw/UdOg68dOaFMQLRl+dvyN/F15wPpn86AERJC25UbaVB5A4OfxGO3TpUsQMiYSQMv&#10;IUYx6H0+vrTBFv8Al29B/d+vPf1Hp1NS7NoyyL33ZzwMY9frQA5NxU5+ZvvN0+bI/T68/rTwC+79&#10;6rfNnd0x1P49fpz3oB4TeD8rE7efXqPTse340KGkXzJF3d920c8gc+n65oAVSU3eWBlWyG+U4/z+&#10;fFKgKI0QZgo/h29MZ5x1759KdhyxZ5G3MMNuznHHP8vXvSKNrbU7feVuMHPP4fzoAVNwLAhl2uCo&#10;GF2/TP5U0LGABlRu5xuKn8cnv3+tOjWQ43DcpYDc6nDfXpn3x7U7lg0hZvvZ+o54Ppn1x24oAaIw&#10;qAGf5jkOWxyAcZIz6UrqFj8tLnCtyvTnPb8/r+hpVEmFDYOWwygYwAenvyc/j6U6NHZ8Ru2GA+X3&#10;5J+vPHuRx1oAcXkRsj7qMCzBSN2CSCOO4b2701CQka7M7cFlUAZAPfj/APXQiwwsu0qdjbuy5OM9&#10;cg9MfnSPy43Hk4+Y5yTyc9fU+tAD4i23GPu/wrhgOD29yPTp6daDHH/rMNt98d+3oODnByaa0bvH&#10;tdTt6lGG7ODk/gO5xnNLJI+47z/tbSo7Hv8A40AKWRZR87dcfKd2T6e+CaQyM+7Leu7cp+Xn88f/&#10;AKsUoMj7nXeu7IkYE4I7gkEdgfz96ZJuibZ833ScK6sQRnH0/DFAD3kXo0i4bGf3R59/f+vtQGYf&#10;u16b124j547469TUbM0vydlznqQCOc47Hp2/PpSSMmxlkKsGbLNt6D1A4657c8GgCaJkVdy5AK7W&#10;Zl/hDZ7nPWmb5I41R2br0ZTjGcdMnJwTTXb9580T4HKpxwDyeOcDBPc0HcNuXf5Wyoxn5uPT/Z+h&#10;oAkRkL/Ltbc3CgnDMPQE8ccd+tKvlk5I6IASZMdx6+voPzpJjK6ySyb3b7rMOgYnGPp1/wDrVGxI&#10;JT5du75duM/z4/nxQBN5hCh5F6q23k8NnA6+36E1I8nG3Hy7m5UbcjsfpjPPpVfzJdhUK+1myVGe&#10;eSef15/WgMVjyG2jru3de4/LtzzzQBa8wu/7o9WPOMEcHgD6cjHpTjsywA+ZGJX5gxJyB+WAevPO&#10;eKqo4K5APlt8rLyc56dOo4PX096eSztt8vdJu42/eGfQE+v060ASrKZCfmVi33doDc5z07cd+nSp&#10;mc7mSdXbP3lXq3r29ePTPbjFVw+OY5Gb5ANygZYYAA+mCQe2McVIMsNsYLfNtVtvI5PT8SOuPzoA&#10;sllXDbdmG3FY+mB3xx9c5zyR04pItp2TBhuKjDKmNw6EjPU9OuTmoUx5zbNrMT8p3dWOcct6EH15&#10;X2FTAoWwjOu05G7kso4wRz3x+oODQA4AMGLY+YgO454xjOO46+9DDcjSCBgB9/5ie/PIPXse/vTZ&#10;I5I9s2wblX5PMxtBwOxGfbr2qTaoeRJLhWZVwiFucD7uT19vqe1ACqpCsrS7duVywL4wAOQDz17j&#10;jnGetMVEJzhWy235W5z9MZx/XFSSoRIR5CyeTJ8q84JxwuOf6deajmDMv2dwqr5m5j/EPu9j7ZOP&#10;6gGgCOUqrMXkXuPm5HTJx/KmsrlGcbeuSu3DDk4x+PsPr6PfzA2VZd3zB9zn5W9vXAHf68VG5jYm&#10;MpxkEKucjj8fTGSOnQ+gAwmPa3zZx94EnHIIyuB0ORxj0zUMsjBmAUtxht2eOpz0AxnoDx34xUjZ&#10;A352spbdhhw2Ac4PJ9M/z7xu6CRnLqvXbvX7vfOefock/rQBEVZJ8E4LDj5SeeOO/H09ai3HarJK&#10;Ac9mzjjr6/zxipGVAvzZPQbVP16cf0x7VG25nURYzt+UqMBe/H49u2KAIVfEvAOO64ByPp249P6V&#10;HhsNvRQrNnd1PT68foOPenhk835Jl9M9PT/PP50zjGDgEY3buccdx7UANaMMWO7pgnPGTwOn4+/1&#10;oZGToOcZUevPTvjn8wKVW5DZ59Q5wOvf+v8AOkjIVv3fvuYr06ce9ACYOwAEY+7uHUjrn8j+nNAk&#10;Y7Vc+oXAHcjpx1pG2lcum09WbH68/wCfrinM2PlfhunAxjt9KAG+YHYSSYbvywbLc885zwcU47XT&#10;Lp77QB7D646U0q23cF+ZuMHCjPXB6/59Kd+7AVkX5uCuc8e/c85/PP4ADXG8eYFZ93OBn+vHYdRQ&#10;qY4KsG5AKnqc8c8/z9KcdrMokcsBnarcjrgk/mf1HTigqQAXTbycr2GB65AOD2zQAwbtjAjC/lx/&#10;n+VI6ttZfN24ba3X8B7jPuacsbAsxZgu7lR9On6H86bhdm9CF3LkqnQHP09c/higA2EMZI4Tu/vb&#10;Tkdzx+dCxhwREMFj/Efu8+mMDt/kU7ChypRceZ2Xj06/WlEYIG8L2HPqR1Bx/n1oAYYsNjyioKfK&#10;PLxjjt796VOuTt/xP+NCxeYrbI1J6FO4IPrg4/McVI3ynBk2tt+nU/z+nqaAGhVJIRu/zNnn0zkY&#10;JPNIcscurDaMbgQeOTjjqe/rTlVlYEuflbLfMPT/AA/KpIi/nKY227eYxuP6DP8AXt70ANbczbZn&#10;4VfmLdNvp9ff+tBP7vJz6t+7x+Jx2zSIFUqWXnG3O3d+X4fhxUqxFh0DZGCDjOCB2B6+pxQBGXy+&#10;87R8247oyMY9fzFJGmD1x8x+Vh0Of1z/AI9KmaHaNrt8rdFB3Bucd/cHr60jQlyWEw3dcc/Lz/8A&#10;qHb2oAj2qByTu6rt7cH1xx0H0z9KU7sNGiFc4HYj/wCueetP8kEBQVAzt27unP8Ak/lSLGn3pXbL&#10;ct06j2/H19KACMbpGJY8c/ePqOM55PXj+gNPGThI23N1Hp/n69KI8rHh3zljuPm54B6f56U9gy5R&#10;2ZtvGAepyce4/wD19aAGkKCJDjdzt+YcHb9R+venBEUAg9PuqOM/hz/+se4pdjqhQFgvRdvzDdkD&#10;APfk0I3mSYBPzNmPZ9c+px1+nWgBm3YNrtu7epHr6kemeOKa8aSrnbj7u369vTrj8cc1LGd6/eXp&#10;jG44z0zx34zSeWu3cG6Nn5vvDHv6f1oAi8kMrMd23r0zj/P/ANanPG5ZVwY+p3Y6etS+WzFSF6sG&#10;VkzwMfe9OM/mKQqFUN5fGMfe9uvI9CfyoAjKMFIVlC8FhuwSMYI6eo4zz8ppyRNL8uG2Ly2QSeMd&#10;B9M1I3mnh2L4GWYseQM/U/8A1qaESJsEsccq33T/ACP9f1NAAqvuwPvcL8vP9On880vl5j3K2PlG&#10;OMYX35H5/lTtqgHhW/vAcj1PP1pUjbzFL7WbgBjJnaM9D1xxnr0/CgBu0DhVKq3PyyZ5yPl4H6c1&#10;PboZXUksp34b5SNhHH9OgGeTTBGsaYG31PXsORwMZ6e/5mpI9qQZmcqORnZwB36kA4P178YoAdb4&#10;UgdVVdzHIAyCOpx/OpVilVMGVgF2jcq/dwTzx05zjGOTTI2WUlR/Cx5baPYjPbjHbPp7uUSOqyem&#10;WLMm5l/LHX6d++TQA8MoLFD82/eq7vfp6jr3/IUvlqG2pJubdjcMk5GOuT05Hf8AOkSQM20Iu1Rl&#10;vlYZ5yOvTmnMuYNiJyq4PZeAMH64IzgHFADkBUbWcMAA2z7vJ9+mMcnBPHSmO7xoVjbaud3+sZly&#10;cAcA9MHrwAD607lHUSId27dsaMtgc44PQcfy9aaqvGjRQblzH+75DbgOmAMY/M9eemCAIu4M0io3&#10;+yVj+VscZPPJ6ZH/ANek2OI2LALk4bbDnJBxwTz+I4oISR3YuC7N97aPmJPf1Pv14HJqMlULB12/&#10;LltyDgfiP8fwoAa37uQbcBtylv4R09/6U1pmIYiNtiyfcGNrcYJwPUD9cU6ZjH0kZWXP3W5Hy45x&#10;j6dzxUYZXVXAWTbx/rAp49P8jPpQAku1l4P/AI6Tjrjp9f5+lKDIZNzblb+Fdw69+v0HbOadEsqI&#10;0YO3P97p24I4z+WeTTV3A7inHUtu+6M/4Dp+NADVAYrtCnnA68ccfKQB+PUdqAjMfmEi5bjaMtjt&#10;6c4/DgU5vKhUttzx8rBjz29O3T/DrUjRhJ2eQKm3gLJN1I7DI6jngn1oAiAXf5Rl4/2cDdnkk+hz&#10;9cdKQRO4zN8zMv73aAcnHce/H5VZWCbbs+9tdhh/4jj3wO3/AOunGCEEjPVcjdGB2yOO+Px657Cg&#10;CpFBIFYLExz1Kt/tcbvzPShE8wMFP+sYbT689j9Dz34qwLRPMWaRsFmGwlsMRnr/AF9eBUn2eUA3&#10;Em4ZOVbHJ5PP1J4ye/rQBVjQtCzJuy277mc8nI5znseB29qkWFHJREZfmJkVTn5SOWOO2Md8jsDU&#10;y2iGNkl+VvlDA85bAyPQ4y2f50Sx4Ay42lTuG4kcN+f4D14oAh8sMFWWYcH5WZj6c9f89/WjYBkK&#10;eedvqMZzj0+nWrH2eRQW2sNw5+YfNz2wQepz+HXrQsKu2VXlUDbhlgAuTn+X4mgCutrEmfKXd8p3&#10;Dp82OmeeOn44PHSleFodwY9ARnzB2xg89B83HJz6inpG4HkbJPmA+VWG3Gw5xke3Axx6nikZZCeV&#10;8vYxZV6Beg+oB4OT60AMVY3Zg7cNneQuF+71Pt0P48UiuWyGdfm5bc555PoBzkDnPTvUpVpUPmRq&#10;2WH3iRz79sn8hQr+WPIfb8pXIVyc+3P8gMenOKAI1AjXAKru+TLDp7bj0PTp60MZE+8v3sbVUnge&#10;mBjHP54oYCF94c5UEA7stgbePp6c/hTjbsmYM7v3YUqoPJz06e3+FADSD95mXcv3u5yehx6cfn+F&#10;RMV8vzlAC/3d2cemcn/9dSlGdA2B93czHHHfj9OaaUIZsKG+bBxKdo47cYPPagBUDEKNjBt2N4I6&#10;ZH5HsM0iMV8vamUbBVvJAx24yPr7fXmnRq67YZAwyGH3gO/PfHakkxhSzj5ckFR8obPcHGOQOOwH&#10;vQAiTF9oMnAUKo9QM5zxjHTr06DinCYr8gO35iuWk7cc9Ouc8989TUDeWS0Z+6WKr3JH8R6e2fxF&#10;Pj83Pyyj5fusx5UYJxweRkfrQBIGR++d3J6e3HPPYn049OgHdgoER+ZWAO7G7j/9fBppBkBdN21p&#10;NwU5OcHHfnpjnOecZzTcbgxWRzu+XjqPvDA/M9aAHLOwjZgS25QQyr1OOeevOTQZJCm2WPdz2k6c&#10;Y/l+HvQ4VpGKOP8AWZXCkHjlePTnuOvqKb8oxhdqt97exxj09+MfzoAX7VukDfu2H8TMwbqQAO/Q&#10;nrx+tIhbeGMrL8xH949CM49c/T8KXdOZN277qsEViV4wOOvvSP8AupQxdh8wwyrjoO3Qk55znH06&#10;UANUblWNG++AzDptx05PXg//AK6RJWAVmPQ53Z5yR7jnn1pNgkXyWZvVQvr9MfLz+I460SKAj5YM&#10;ysdi9z8vTBHcj+dACqf4flZsfdxt6cn2I7DvnHrScKSJJQvbcrfd6cHn19T/AIUFsOFkPy/MFJbp&#10;19PbHX0xTSpRt6hlbPy+gHTHT0x7fSgAdiD5wIZg/PJx16fWlUlUaOR898lfQHnOevJ/Sgo/lLub&#10;5dv94MD7+meR9MU9wyFt4ZRuO35Tzx0GMdOn9O9ADGRmBBJjYsV+Vj8pOeO3Q5/PrT2cM2JSD/eX&#10;09vw/Hpn1oMcbMsbhsd28vt06HqakTcxV25XgMuTznGcDvz+HH1wAAyFKuvzfMGbbz3yP/r1Mkae&#10;ZuhVmwy/Nz169CeSfXp6CoY1cxLGVxlTsXaTuPsOf/rEd81YQcsjBT0PHVf09Px5oAciMuAg2F/l&#10;yy8suT9T+HGcVYjZXO1s4VeRIxO5T2PJ/rnOOxqFdiA7mX/V7W2NktnPr+HbtUiBW3NLIdsbEyEj&#10;d26EcfhnB/DigCRA0ciwryB3UH5s5yc9+M/kCKsR/JhXTzMtkL5mCDgg5OTnA+gFQW67/wB6snzM&#10;cMq9SCMHr/s8e3oOtTqTG27zBgzZ3mTqBu9D16nJA64oAkVtvzgMNoXCtkgr6ehHBPTnPTipNyxf&#10;Nlgdztkg4JA7DHoOnvTUSVRi0f8AeK3HzFj16YBxxyDgcbs9gaRNqDdvVFbaW65K/T14HOee2Cc0&#10;ASIRtbJ6NkqGK5x6j8Dx3644pwxnDIqt5bMwClct/e9vlGMnBpFaZCsRlXoVEe3ue3GPXrj8Tmj5&#10;3jZli/h+4rNycfc55PGR7d8UASeXHKBGUO3djdHjr9QeOD1x3pxO9i6Kzdmidm+YE55HXJyG544G&#10;CM1GzxZEZmjCYwpy3Iz2zznA6eg606Qb96sd27kIp64zk4PpknuQQemaAHARyBXV1Veqsylv72en&#10;IIPPfpnnGaFdg+6WPJUjtkDnk5I6856j2ziiJFjAPlhlXG/djLYCj5sDpz+tDearqjuWVWYjawzn&#10;P3OpwM/Qjoc0ASR+XbqJI0V1j5UE5OAent9Tj7x4qe1kkg3JGWVuQ2G5yc9icMNuemBjA61UJCQj&#10;zJYm43M27pz83XkkEcnpz6UO0m/HlncxICtt/EkYyB/hmgDptM1FnYYZwvVi3QfNu6Y7Z798gd8a&#10;cWoL5YLBVkZT8vynb36jkjcDx09DiuU0++ljjVkuW542LIAyZJ3fw8ZJbnr+pGzHqEp+67HGMqSD&#10;g8EnO4gdVGQf4e240Ab8N1K0gDyNhn+UFi2eRg9Tzn+eDiri6kW2znbJGrF1O0Yx0757A8Y7g1zt&#10;s8VwRGGjbPXbjcRkdPvN1Hvnd7YrQtbyQ+XJJn7y8NIcZIPT1OBjg4IoA2ku5U+dnc7VRWjlGchc&#10;ehxnn04PWiDUIoVWM3S9t26QAeh9eeOuP8Tkw3wlUuc/M4cr5gY8Lgjnphhx04Xvmmvq05Cv5siq&#10;wBQzMw9MjrjjGTnpg/3aANZ9REw8pZ5N5VQzKrLnAPI59c8963vB94vmqgb5vkx8pfHfsCR26559&#10;cGuFfU3DYlyV3Zbcx+YcYAB5zg9PbIyMmuk8J3LSS7g5Z2XDEgMpyD1JxwTnng5zgcCgD3bwXdyy&#10;wjfLGT/0zHTgpt7A+vUcnt366G8ZT+4flnUcx7cDOcDeBnOeD6kdK4PwLPDnfJPIyqy9WHBBAzkH&#10;r/rPxArqo7uXyWRXZWACEHAXjHI4IwTxnnAY8dqALY1F2G9pBIoO4FcsGwOuWz69OnzDiljuUyqN&#10;bgfKRuW4VHJx0BA5GM9PU+1Zd1OS/mAN+7UbfM2sDhm69h16cAdOCOY0uLi1bePl28KvzbV24J+4&#10;Bkd+mNxGc9aANma8Eg82SVm+ZT5jE/OvJbB6EHnoDk4wCekX23y+kx3bV2qrbmDNxnjJyePTAHHS&#10;qMd5IkTJ5YiCspULvByWXjGAFPX39u9Okczr88u4Y/ibG1t2Wbn6+o6fmAWS8a2/leTGsh4VcBWZ&#10;ed3U8Ek9jzxyMBagkljQMyBtzfMGSU4PzBgO/OMc85NVjfBk+V1XL7mhLBhuPYc7c/N7NyaqXl+V&#10;gZgclEBO4ZGShJ6gjpgc46jJGRQBJdXGxNhn3D5h8sgVehHOSR97sOPmI4OKw7++aJdkkjbWjwjM&#10;MtgH7w3Mdx7c4PGD6VcvbltkhaLzY+WYSfLtwx49CVIGM5OQvTvjatPc/MBM4k2nlHHIBxkE5J75&#10;5z83U9wDE1uUPH5j7cldvG/HXHGPwyMEjPPrXH68YpXKLN95dzfKVJXoANpGAAOfr0GM10esSKxY&#10;ExquxRuVSR1P+Gc5/u1yWtvKjKIT+6VmLBSm3kkcjBHQHPOcnAJxQBl392FmW4Nxu2ruXzMH04IH&#10;tnkA549Kybhp0U+ZyzLtZj85XK88k8dTjA525q5fyL5u8oq/dY/eZguc446jJOCCMc8cVm3UuQGX&#10;zGAOVZstt+Y85ycc59+nQZoApXhAPmeSw284TK7MDnn0xjI5/PrkyyDLSvIg24ztOzGen3uM8jpj&#10;PbNXrpZZEImEm2NFLfKeOccDqCN4OeMY561SnhnO5TKdjH+FjkjPUHBHqMHg8+lAFG8hl25lTbg7&#10;OSRg5zk4OTyfT0qrkBmBCxMp2LvBUgk9Oc5HJ5HrznFWp40MREsa8YztXgY5wOMEZ455OBwBTHgO&#10;Q23+GTczFsYPHHPuScYJzgjjkApSbpkZU3fcG5VbbyTnnHPfPXn36VDsKBYYAcKMrg/eY9Rk+4HX&#10;PbjpWhLC8h8t4yF2gBWbGz5iB2PPA7cZxUP2NVbciqqjIZU25PIycZ9uv97PTFAFRFkCt5Em1VU7&#10;cHHJGMHOMDAx7Z96EiKIfJO7KjZG65zzwB+GP1qVbeTzOEj+ZtqyLnaOF+XAyD1HPNIY3Ds8iH5m&#10;VvmbnjOCT/COD15oAiRM7Sk3y8bd0gUdTjjI6du304y8JO8DOpZtpb5ivyp36Z47e2CfSntbFApI&#10;z06YXJyOc846+vr17OaE7WYSFt2S25ucYA5xgPwD2zgHrjgAQFSGkeQfM2FwxIbHbA+nfjIIpZAz&#10;SNIhYdRz8u7k9SMDGe1SPGrbkRFO6QfKuVy2DnGD0+vf0qOC1wA8MbMAFDMvptBC8Lww+vOPrQAu&#10;TnYX+WRgVVu/qQMnPHpg8c0kUgRvMSUq2Ou3Gep5J6jkY6jnnFOdXI2Fd/zfMd+GOD7np0GB3BqM&#10;QSI4ZBsOAVYKAGyPlOTjHUZ6cE/SgBzySKu5n3GJdisZAMbQccjpzzwcHdUrEhQ2xpFHG1UU5IPB&#10;GevAPrxxUJDxkf6QS2cRnAX5iME4PIHH9al2BmbJdW3L5m5cbTtJ99v9D+VAEbPtVpFKqqrz5OV3&#10;Kc8cLjBwBjqOPepDvEOS67ANo2ttU4wOh56n0AIHfFMkEzbiI23MMuORnAwP844H1pY43i+RHKsm&#10;4rtPQEZwDjrjOemeRzQA9FwqgeX97aMx/e54PuQM4ye1M2MvO5ZArDdJ5gIxkDHvgsOnc0N5nyqY&#10;Qxwdqt/F0GPbI57DGKGkYJ80rOq8CNQenGeBxyTzkEDPTigCN9ySNGVbJ2hk3YXrkg9+3p0prZKq&#10;HCjc25trDjqp59cjr+VPFs6IbdnkUCNlO5QMZHPQ8fl/Llkr703Sc+YvRWBK/LnjtyPXuOgoAAAq&#10;qzNuJyS+4ncfTj/PPXFNQg3G4Ip+6vAJwD19s+59aGHz+fnO3/dP3c56AEDb6Y7VG5DJtIbO3ByA&#10;CO3Qduvr7YxQAGUFP3jlt0bHaJgB93r9fc9xUUsiyD5pM/NhT0yuSCcbuOx9vpT/AJ3mURRO2MAt&#10;5fUg9R1xng8Y4qNSUGVY89G5+fggHI69+nrg9xQA2SWIq0gk8vdw/DYJz1+oBJxj8O9BdiqiWc5w&#10;DlsdAc5+uB0PJzRFhWwH+6wOWYIy4IGfTPPPaoxIUHmrnPqwxnnrkEHPuOCceuKAHI+9GcJg8Nns&#10;c5znn1+p46VGzR43De46dsjn15/u4/DpTmZZGwzq5Jz8pBPuQc9eCM9NxxnplsjNHH5SStjb93hf&#10;p17EdfXPBoAcAVfGAcnLNt6YxyBz29+1NDwuq/wgNkfMR2we2OeOMmoyqO20HCnPzMoO3gDJ56jP&#10;5fWnMxX52U7eD88uGxyc9P8AGgB0M3lIodmwq5w2CfTAGfcUoPl4FwuWXAwBycDO3I6dun9ajXy8&#10;eWGwxOFG4BsntjPGe4p/+tt1BnIj6ruZQB+oHGcf40ASIE80MWb5cZeTAJwByOSMDjtmiNwyI3JX&#10;g7sdODzjv757mo4ShVmjkPAzu27QOSOx6dR3+oqTekuZGw6s25twH3fw49PxoAcpBZUAYbzjbgIx&#10;yBgZycce3UdOaXzIpIjKo3LtLfNGAoHXg8Z49h+PNMY7cFQ+Sobcy9MZ4x7EdBjt16UBf3Xlxx7f&#10;l5Bb+LqDjnnp9AKAJFLBvnkC8ZO7HzEnpxx+hIx3wKMhj50ci+sZkIBPzdSCc8gHjAHSoXKbmA+7&#10;u3HKYJOTzjBznJ5/HrUhdoQyO/ysw3dicE5478njIPAPNAEkbw/KBHu4HmP27dOB6jv3PB6044Ta&#10;jLlgu5wGfjqSOcfpn7tQ+YgdRJ8x27GUfLtGOgI5wR+lPUMpJT+7/wAsQMqM54GRznrz6+lAEocC&#10;X/WDaAo+XCgjPUYUgc8YHI6E1GxBOBtVud7HPck9VPTrj360m9pGYlsMpIUeYc4I6jOcccU1yxDM&#10;77lOFk2NnA7KDx6fl6UAOMhDYxwzdh824H1JHIPILUw4KrFFgrsZQqyDk7T8vI65A/CgxRo7KGBK&#10;qQCq5yvTIz07dDjv3GRiWl85tshVgS2zcwwOuOPUD3xQAx8B2wxZV/55senHr7nNISjA/vl+YAt5&#10;hByD6nrj1/OgSFYtwdVWPBZt2Mbun4YAHGOtKwlSYEnDRgAASHO0D69yeB7daAIJUUIqoc43fNnd&#10;1x2xjvUarGGB4Lbie7dONowcgjINSMvmqQw+XPUfzAz19qTyfLKksy9QFbGG7H6nj+Y7CgB0ReNt&#10;7BuFA+ZScnPHqR7/AEpkZX5ZSqsvy7hkkY+h6foaa6EgDO7b8vK859Pw69vxodm+Uh8hfmbd1zkZ&#10;HTAyCe2eOcUAOTcEVSfvR4LHkqOv1PTHbvUwcsu0JlZG+9yc4JAHHTv68EVASSgVImHILZZsEAcc&#10;HoefTv17UoMrIxDbm3DcPMHOMk8Y/H060AOwzKsRk2/LgsVLYwT19s44+vIppJUiMHy2T5l2tyM9&#10;h2x/SgNuRjyPlz8y84HQdPfr7U47eUACqO24epJfnrgj9aAHK3mOY40Z90h+7+vGB69KQP8AKXEj&#10;HbnDM2R+Xvj07ikMbSnD5O842rgAZ54yfmOeOvH5Uec8h8xp5d+cq5Urjt3Ppx+C80ASOzucv77t&#10;y9cc9OeBnPFNMjyo0e1mRhhtzYzx6/lg8fzqMSCJP3ci7huZCGOWx6dunXtRsMW7huOCrLt34GfX&#10;Hf8Ax9KAHyySecXMxzuzs3DDe2OmD6c49s0wlREsUicYyw2noeMDnp1GPSmAmRfL+YBuV2ng5P5Y&#10;znnr19qiumjOAY/++OcYzwM46A/rQBPJOJlLb2Y/Ku1mxnouPlyAOOp9PU1HJJIOUbIXDbWY+nHf&#10;/OKiklYnzCFBWQ/d5we/PLZ46ZAHvUYlyVyy7h1wPu8dO/8A+r0oAsC4YKqxjKsclVU4Oe3pn8vx&#10;60nnRN8rtlR/Dk8j6jt0H0NVmnaRd2W9WXG4D8ecnOT+H5BLRrsk+UfxDnjH6cYP0oAtC5hPOVX5&#10;f3m35VGAPz6H88nvTlu8P+7HG7ALDn04z7dAe9UneRiR825WO8Yz3x/n2pTuDb3QZ5+8CB2IbtjA&#10;IP4d6ALnmIeWbhj2yO5z1/mcEY685DWlZ1xhHZmPzLyQM9OB2+tV0aVf3sJZZNuVbAypx1559Bx/&#10;WnC6TcsadG5XPf2/z6DgUAT5jZCrfN13MFGDgAqMj885wM9qQOMMzSNvZg3ysdxOf/rmoDOpTOS+&#10;75FaRlxz27AdfxpVmV9yIG2nB4GQePrxzQBIjOik/d5xuxjdx6+nJ46U4OuF5kweWU5+XHt+Zqv5&#10;kYfLoy89BtCj07Y/PmgzRu4Y7v8AaxggDHp0Pp27fSgCccy7Efkf3mAJ9PqMrnnH9aRJFZ8qM+g2&#10;tgjsct7HA6jiovOX7yk/M247Rwf8/wCcUxip/eA7Qcc7W4z3PuMfj6UAWJJt4zKfldvn3c5/DA4x&#10;19+lR+cytw/zL8qr971HOR+FQ7mJxvCryuG6H0ycd6R2LjzSzbmxj5fXk9vUdAemT2oAl89Ci7J2&#10;b5cexPp7YI46/hUkM6r8iOp3Db/rBzk+46fWqL3fy7Agb2zy2Oe/X7pHbGeKkaVnB2M/3vmPo3TB&#10;+uP1IoAtJKGXMh3hlwvOe3r16+hzzjFORmB8zcuRxuUHqRjH6EdPriqZyJMMNob+LdjGB1xgdsDP&#10;8sU5HCFZnPPduMemT7UAXJH/AHrIs25cZaRs/MDzjr1OTn/IpxYOdu5m64VT8yZGD2qsJmkO2aTA&#10;yB8vzZz1OD149vxp3mnytpVtyr8q7ejcfl25x3oAuxXEwbZEjN0LbVwd3ODz9c/hU0NyAVdpNgUg&#10;eYw4Az69vx57+uKiP5ZMdu5VDkSDzAPTjGOnOOxpVnhWbc5YqQfmzzjnnGfX6ZxxQBejaMhVk+9t&#10;6eh9xx3/ACGfpSu6SLsSQqrLhS3PHGeP8jjtnmGK5ZIlSR+FPIbHXB54Ix3+mRStKFV9x+bcQzD0&#10;IzjnGOfwyKALG9o2y+1l3gFS3Q55PKjOMdQTxiopCyxeSXkyvLbl3MDx8zY5HXp2PWmpcFFZ1wp5&#10;Kqp6fw4x64x7mkk8rY0UbfKARHzyfQkevX+X0AGySNIuCVZvvMqFs8jJHTHB9TRJJDjK4+dcNn+L&#10;nnvjjjoe3U1CxVpPLC/Nk/Ko7ZPrnHJPPTjHemt80Tsq7fM2hl65+8QMAc9OM/XnigCQyvuZvl24&#10;x5hU4OP1PUDjpgVC0qnJK5w38Xf0/D/61RtIrM0H2gt5mG/1fr1ODz+OKZK8yoSD1Ge/pjP+eOKA&#10;JnmMZO+Rj8uRj9c5HXH155pjXQ2iJjx/Gytyf9r+uKqvKVRhFt6Nj3/r3ppk2NjGPX5uvPHb/wDX&#10;zQBYaVJf+WmeAW2OuM44/X3/AMKjlkZ0aRWbcwPzKxHy9+ncZ6H8uahM7l2DudrHJJB5zjt9Px61&#10;Gbts/NIvysTjzD6/nnj9KALQYEbVBbaRjnOOv9f50qyKVy5Xa2MZzzjjHt/9fv0FN55MKhcEk4VW&#10;YgEf1/pSLcbS0sZOcdO5647f16H60AXjL/Cj887mBx9PY/SjcuxkibGA3Gw9eOMYxVGSbjhVHUc/&#10;p69ql89ZXVGdXPy8CQ4/XP5/0oAtGRJDmPDc5Le5Oe2KKrR3BiXjcwbn5c/4f/rooARlGGGNw/u7&#10;ehx19vbp1pj8cgqPrjA57/n3qRMDbuj4K9+e/I6/4dqjCx5HmMw6DIAOOmf6c+/agCOQiTd5aL/u&#10;lR/nHt7VCIyoysf3e3t19/y9asbWVTkLldodlXA3evTn/D0zTWXYrJ5qgfwj65HTHHX8PwoAgdQd&#10;zfK31A6Y9Ow/T2pjbjyY/wCLGWGWPPbuTgfrUkixBSSrHJ+bcSMD/OKQ4RABt24JZtw9evGO3agC&#10;KXaH3Mw/2d2eQOM9OpxnuKjbarErJtGfvbSPXBqYqE43DccZ54PUE9v6UkmUO1Xx1G5W6Y9v1oAi&#10;wSVEijjgZ69en+PpUZG1NoXPbO38fyqYptO1c47Yb/Pr/OmyllYtg8t0b/GgCHaS+7OTn8/agocf&#10;IP8A9fqPrTmXbIIyPQdBz19/pTSFDZz3OaAGhVJ349//AKwp23qzH3XA4/z/APWoVcScn0BbPQ/5&#10;/lQoAX5h/vdRj/8AUfxoAI871dj8u707UKzAbc4wvrQNo/Ike3WnYbfle3Hb5f6UAA2LlscFc7Wx&#10;k/5/pQD/AAlv4vz98U5VLJ8yswz3/i/H6U5YkLbHf2zgDt9R3/r6UAA5IYLwBx8vXPf3OD/Knbds&#10;oDdB975ePf8ATrilY56lRtzgsoGDjPTtT3BBWP8A2sfdxxng9aABVWMeUyLx1xzj3xThHJnywp3H&#10;jBbp6UDbs3CTjn73B4zg+3fpnr64pwOG244JI+XPIxz/APq/wxQBNG65baGT+8GYkY546cHH4Y54&#10;pP3rTLuLElsBsA9+3PNMQIxwF3Hd93k5+YnoP8ipEyWwAufzx1596AHRFBIWyoyn8PGOP0/IcnrU&#10;gkUspcKFXO5Xx93nPrwKgVV25Dfw4YKowMZ9PrT+CrHOAW+X5fl/P6Z+uOKAJHYfKJpO+e3HfPX6&#10;fXrUbzEOQ3C4I67emOB759s9qBlVVv738OB0x6DHt+tBLK2Wb1Df/q70AG5ifNC52n+71bjPbimd&#10;vl9/XA68f/q708RBx8xZcqASFJx78dOv50qpEkm5Bnrn5ug/zx+A9aAGxrIG3Y6Lja4z2PB/H2xz&#10;Sov8IJPy47t9B65qRcRnekzFQ2YzjBB4+v589vQUKqMclznbhV2+n1we3v0oARk3lo3B+9t2tge/&#10;6Efrz60kcnHmkNtXLdBz3/Dgep/DinMBt2DAVcKVVi2WA/PpxTlCtu3bvujc27kH0zmgBoik+VWV&#10;mbd+J6f09eacquRzEzK2F+8OPfn/APXUoMm4ALnvyuc8fj+n6UhWJsjnOOflPTnufr1+nSgCOJGW&#10;XJDFcfKD7A9cemanGAA5iVvmyR2PHP1/+vSIitkNghgRg+vPT8SfT9eJCjbt3B3bXZjyMe2OPX8a&#10;AG7QULKzbdp+bGfTPc9s1KYYdp3E+pPr+XHH/wCul2bWyW2/xKSpBK+vB55zkDPTrTfKQrlVAIXj&#10;5jzzjBPT16fSgBSpX/V8cc/LwD3+nPHrin4d2wvyj7wX09unTPapTDIOBJtZWyy7gWIGOxPPJ655&#10;FMKhX8tW9dpYdVz9T3xxnrz2oAjcNnCR/Jzhifu8EHkDpn068Hqc0vl5LZgw2cblXke3X+uRT2jg&#10;YqHIZdw29G9s/X9Oe3WhoYflVQzNuO7eoAYZ6dT3PoOooAasfluvmRfNv+4oBz6evPB5P407y2CB&#10;XG7K/McAH1AP5gcH6U7bIQUDKfmyq+oPHQZB5x05x+ioiiVSjbBu+UhRnqM5Hbgnn27ZOQBiGNeo&#10;53Y44I4ycZHupPfjNClrcssgZD/dPXI7HPbGfr+NBCbgTLtU/LuA2gjseT9O/wDLkdUKgScH05Gc&#10;DGNw498+wxwaAGsCV2uuV5B6NlvwI9+fpTpFfp5iyfMdzc7R3I9uv9PYNctjJZeoB53MemOoz3/U&#10;UK7AZL/8CAzxjg8+p/yaAGlhJ+9RF+X+LaDz05/A/wCelOG1W2M+75uxAOBjHbuc46/h3YTsOGQj&#10;d/Dk+h9f/rfpTLg7R8irtOeh6ccH29PwoAcJsqCRtIZdu7kZ9PqBz75ppkVW2h9q9fTjjjkj17e1&#10;RuoUcHBZcJhQMr3Xv0H+e1DsIf3mf9pWK4xk5/z/AEoAmDFVxu2uyjduwMtx29hk9v0NBcvPtjVc&#10;si/XHc4znt+XPrUDttZlH3gMNjHTuOPf/PQUmI5R85XHy4yAepH+Hr+VAEyO2GZYQfmI3MgOf154&#10;x+foeQ3CphGZlDfxdT9fc/qKrh98m5tzZ/vd/p1/nTt67/3ZZcryy4+n9R+VAE/mqY23lQ3XlRjH&#10;HP8AnilWVxjY+1toPzYBx65//X+lVkdSduWAZty/L+PTPPNPJDLnBK7gG7/j+Y9ufrQBYjlT/lmp&#10;JK4yyjhcdO/4d+PenqzrH8iqQMlW2jHfvxxz7iq9u2UJm47bnXkNz+lShYiFLoGYfeO3seg6/T1F&#10;AEqMj/LInrngYPUbvfr+PWp4y5OMNu27cbcHgc9eB2yeSMflVhVYxkRtt7ZxyPwA65556VZTa8Sg&#10;yeYc4DcKTnPXnAPPTPTFAEsLMx2u0h/druCIV4UnqfwPPfpUqIzAojhgoAkXlivpnJ547g9zUS+W&#10;68MzFiTt7L/nJH4CnrhEZ53X5T93y+hx14G5Tnp9OaAJSH2kKAjbWzsxlQMDGe5GB7+9S7mb5Wdl&#10;VZMfKw4bkqe3HbB9M9qiYRn5Dc4G0hj5YyD2AHuB7HHGKeRJ5uWPzYK7kVj82SSMEDA5zxQA4eZt&#10;ZoI2ZWVWCxqrKcnPJx3GenU8fRkqEHNuHb51+YMTuJ4/UnaPZe9OmYLEHWPqufmhAU4HBGd2eB3H&#10;0602QJK25l+XzCTyBnG054+h47k4yM8AEJACsAqszAYZ1HAOOMtz3Bz09KaI5PlJj+Vmx0JJIPIz&#10;nrgjnv2p8SBYQq7o9qqrGJMrnoQeemPxOOmOahlI2hYUTJO47hkrz7ZycD2z3z2AIywZDvPynhuT&#10;tGB0Geh9hx60yFyWwHALNkgsR2Hp09c9D255pJAHkIDAYU7cKdwGPT06/wBaYBGSwjLbBn5Nm0bs&#10;nkDPHf8AKgCOV1I5PzA5LE9eP55pspP8bZVjzuHT5jwMn60OVOHjG4jH3c/Nx6+nH1OfriMzNIAy&#10;R+3ytgjjqpI5oAj3F9qlhtzlTuBAOOmevXFN2b1b5G+m49P89xj8qJEHcKN3LY4/r60joc8xfL/t&#10;LjPHTr0NAC7XC9fv8HC89f8A6+O1NUscn5uc9v1/z0oCxE5l+767QMHH1HFCs7IX+VWb7u5jgdeM&#10;9h/nFABgO3lrt+ZuQuR7DtQjMDycbvvfKOeOvUdvxoXYy5kL4duH28E/X1/lnmmjG9cL6Bvl5X5v&#10;p9ev1NAB8uzAI4OGKk//AKx+dSYJO4KB2B29e3I59/Sg7Su9u2c8Dgen68+nShljTkspyCHwox16&#10;g/lweQe1ACMUVsRbc/7Q6EcYz1P/ANfpxSI6DCA9yR3JB6/yxmnAZw7ghsHByeByDzxn/HPNBTCs&#10;kpZV6MR1P54/xoAaTkfPuUcHaVztyf55/rRGBJ2VmC8/xE8fX39KUt/y0Lcfe2lhwDninZUnBJz1&#10;2qf/AK2c9PrigBGiVdyM20FTtbd3xx7Zz39qHUEliPcrHjCj09j/AI03HUjdhOmOh/8Ar8fUCpZF&#10;KblhKnuPlGBjkfgR3B9emaAGFQW+5t6cBsn26d/8+tA3DD/xbfvf4f4n6cUKp3LGUALNhN2OB9e3&#10;btj0oJQcB2fcARxnPQetACoqxgljt77to6/X8sU3bsTLRf7Rbbwf6fn6UrhSceZ95uSvYH/A0KOp&#10;TJ5/hAG76kdxn8fWgBQ0iEOQVIbdzj/H3/Gp48/6s4+U7tuOnHHbJ9fT8TVcKWyAB7bW+7x+Y7/r&#10;Uj7CxJPXnBGQBnjGPUetAEmOG3yqrdMqwznBGc9McHvzmnfe24fb8x+bng4x+mCce9NtycqJP4fv&#10;bgV2d+3159zUiZPzbPvLjaZT6nGeg5xzn+9QAyRFO9GT1yvdeOM8cfnznFPcO/zovynPcYA4wf07&#10;imqOF591BXAPPGPTv/8AXo2Rhcr6r8zL04+nHBGf8mgAyX+78zN94IMEkn2POfbGelARGVXXeVB6&#10;oM5GOo9R9ae7IWxjgNyyqCTyAfb6+lI+1X82QbW/iAUDH5//AKvyoAFTawIGGYfMu3lTzx+gPrkn&#10;0ojG05Zf+2ZHDLnGMeuTQ6xAZjTd74HB6dPy546U7yfnVJC2zdg7lBxz354yeaAAhyzEhmwoBbb1&#10;59vfA5I5oZSxOxB0G7avb/I/l70oREKmUsq45bbkjIIyAO+e3tTggZ1jmX5tvRUyPT2+mehx36UA&#10;RyJueSOQfN0wuF6YBxjHp7GkKhvmYZ4wvyA5z+H0/L6VYjkLqw3su7nEfQZy3LfTvzyOME01vKCr&#10;wBjhdpOMk47e3+e9ADWhZ2+f5h/eZP1x/npTVO07ckEsvCsMjj8f5c1IQiMriRl2nPylfl46j36c&#10;HHOacURSrqnDKAx8kn+RPp7UAMldN26SRSquRtLY56nBx+HTp+rgJNwl2blYk4JzjnBGPxHGM/nS&#10;pt27jIxxwwGBjryAD79Onv2oChctMrr8vI2g/Nn3/A5x3x2oACFBVDtx1WQFumfXAPTt/wDqpVQE&#10;4RD935mDdjjnr68nr+OM0KNx+zhzhc+YVwPm5HT8SAfT8qeFRkaNzuP8QZgVPP15zx+FACQs4Mgl&#10;RhuABLbR9R65yP8AHtTymSAyszKPvK3qfbpj0680L+9Qlwv3ckMeoA55OMHOPzp7xho1SOFZFD4V&#10;NzHOPoOh6dPzOKAHJu2su1mjXBzHnJ59wcEHAOefwoMm1mTKq24KSqqxDHnvkhueowcDvSSCNNsi&#10;7ZF+Ujcu3BGeOp757DseM04oqf8AHwPkjYnaAOxyRj6gnPcUAAbZu8pCqMrBty/p074H5+9I8fyb&#10;AW+8QzR9sZ/I4HHXgdulJ98fvYvTzO2fvdeBjhelSSfvGRTI0m1gzZUEkZPy4wRxjHr81AEe5f8A&#10;WSx+4jXjH4rz6HIqNgI0xGJOTlW7bsc847emR+tOkQou0qVbG1xGu7PuMADPJ+X2xz1pjxfvCTGo&#10;/eEbsdcY/DHTj3xzgUACRlRsljZVOFb5vvfN179QP04zSBpXG87vvbtu0Hnoegx05H4ihx+6ABww&#10;UfcBJLY6nOOnoORx9KkjiQStlk2twDw5B5yeDhRnH8uvUAjeOQqwaJVxn73O7v8AiR2A7CmxRq3B&#10;Xau7+JOPbvn/ADjvVhPKClwccD7jDavfOcc9vbp16UNtdlcSOG2/MvB689j0z9T+VAEJj2vgo0fG&#10;75mAA4yOSe+R7HmnFdiNCUdCBlvy646k9O561NGEhjy0jDnuAuMk8deR0/FfWkgCIqyJIwOMDuOc&#10;8Hnrxz9e9ACRgO0jF/8AlpnaJB82T069ewI/HtUlukoCCLHmNtCssPXr+WeOn1NOcFEAmlKDdtZd&#10;o9ewyMdOpx7Zoljtm3BR8pXDcqM/jk56A9uV96ADZwqC4Xd5e7G4YJKqOnHP3snvinfZmM7QiEu3&#10;fjk8YyMHJH3sjg5HqKcpdnYhvlQ/wRcDHTnnjvjtUkcdp8sUzNsXrGMDdnnJzjkE9/68AEKxrI2V&#10;m37W27fl3BenTHBz3+lKIMqrKEIX7vlhvyHTJ68/nnJqwmxoipkJYj94zPlWPUE/MB/e7cYpfL6y&#10;GPzWVudq+5JGeM9+MUAU/syI28r5bbc7owGPHUYOcYB4zzkdKdJCEPlhBySeCCccdfXGPwwc9cVY&#10;KAKsKjd8u1X3McDP3gT35AGB/Ef7opFjjjfKqy/NhcMAWyOnBHc9OODzkcUAVDDuPyFVVfmZdmOp&#10;5z6ZGPamojZ2ArwmWjWTIxtH15x6859MVaeGNnO1izRqSuMt824BcHJyPp1z7UyWAfKxO1ed2RgZ&#10;HbODjk+oHAGKAKyoNzM6qJFLHapB/JQCM+1N8gkgtIy/KdqrhdvPB2/j+P1FWGhkkjYLCu5Q23cT&#10;kdyBgdeDxio/si7REkDYY5XbDhTwQMN0J/UZ70AQ7NiKPLZW8tjkScBhyOPrn14/DLvL/eOnz+WW&#10;+UfecDOcZ59T0xTyis+fmO5t+V6t78+2Djoc4z3pSuQBKny8lssRt4/U9cdD6c0AQiPP7ttoU8qE&#10;UZPpj/PrQ7meRvmDZblepzjJx68HOT04qRgFI807tuNxK7Tg4/8ArenXORzThB5isodmZVbCqAf+&#10;A8fz6+3egCs9vl8mNuemFzxjIIHGf8/WlKtHwIjlT8pwTuwDyM5BGCOvX8eJXhQq0isqjBI3YUnj&#10;057/AP6hSpG6TqGVfmbGencc9hnA9e9AFdTcGUy7Bu3gfKoTGOP90dv60zZJ9yJDjd8zMuCRgHnJ&#10;44B+tTsgIUmLpndujzjp14/z0pr20Cn5kZf3Y/1i/NyeWPf369h60ARuRu2yqPVl6bRnoo9MY578&#10;eoNADn5yOG+95fAYA9eO+P5/SpCnDSRhg3+6VwR/np+lNePY6mRlX5t3zjAbt159v/rdaAGjexKy&#10;GTczYI8zBz7Z755x3ofJ/dk/I/IXaRuYDscDvjgZxmiQZXzxGVLjfubtyBjHP6mh0WQNlGbPzc9+&#10;3Tv79eooAGZXWQqB8zZR+nPPbB69O3Y01jKqFxGPlXouenGBz06857mh44YyC/BYfKwXryB2Prx3&#10;zx0oYKGjB+XkJnacgL9M85x1xQA1lO0yyR/7u7OBk989en50IgUqFj3bW+7tJ+Xtn68ZP6UkSFlw&#10;VG4jsQecZ6cYHHP/ANenggNsC9Dn5mzj+nYjHegBgXaDgBlzlvl3EHntjjpwOlIzMsnzKg53sNvv&#10;93HHT8ulKVClSu31Ve4wPof6DrTvLWI7kdsdfMH8PPUlfUfzoAZ5YDZZWOWJPze3r2/rkU7aJMKd&#10;p3fKNsfUduhwf51IjAhQEK/3VDd/qTz6e3pSRKqwnn5SP4emBk+uOvsfX2oAQID8ixAkZO1cHHcE&#10;Annj69uaEEQGW27m5U8/N0+p545zxz0ycvEamPaZFVWGP3ijHUjqe+MfgD0yRSiMMuWUltu77uNz&#10;Zz9P4fTnPtyASQmbPf7uJFUfljBHOB/jzmpAkgTbErZ3A4f5uecnGPb3zn05oTdGqFTIVXLIFUDJ&#10;6nAHTovp04pyxqxX+95gG2Jctkc8HGc9RQA5Qs7EASfNyApAwO4BPXtwcfSpC7H94ZlyU3HZxtz3&#10;7Z7dM47YFMWNFm3FxyzbVVRkn16kYz+uetSossecs2WXPyEcH25Uk5x2A4+goAdEVPA2/wARVdw4&#10;yM9Cxx681YibDsFTa2N2TjGOMHkcrg5545quWijY4+83DSSNy3qMHjpj6D3PLopIUHl7EUrHnap4&#10;OB2OBxjPb160AWoiG+Riqvnaq7z9M98dRk9+npR52Zd1vFGpwwVGU9x0IPU5A9DwBxUYZC4jYbQ2&#10;AONvBwTxkdv5VIhV3VI03ZHyjnLYO3rzg556nnHtQAhKMuYwNrRsvzMVUZB+THOOcEHvxjHd8xSQ&#10;sJHXazEiTzAoHA4+X9MdM0oKhMsd3y/vBuAJXacjrnA/Lp0qJpFIKF5NzcbmUptzt469Pz7dOaAJ&#10;pEDSbml8tmy3zuvXGcDPTGT2wPbiiKSNlXZ82SpZRhjnPHHbAODz1PqKi+0KWYMmd4zIysRj6H+I&#10;fd9OtOkmNwg2zjcnLL5hHQ85HJzkHnv69qAJCAuYpV2yL8u0MqjOP7v55wSfcgcJuSN2LpHGVLbY&#10;1C/dJx82CedxHHI5xjg1XJdU8qHav8AydrYbtxkZ4PI55OccUrFtzhAq4bPLHnofQ8nHTpk9sUAT&#10;ySP5m+ILIVztYRrs45wckjHQjI468UGVWUrGNvylVWRV3DgjHQLkkHByDx3qEmIgL5G5Vb90oByT&#10;j8gemSO3Sk82A4Vmdju3MrfMo4Oe5/Lgj14yQC7b7mklmdtjdB8x2oQM7cjI4wTx9elXraXlflKK&#10;qgBcFTtJP8WfcjngbfcCsnzGjVxJHJnzNuEbOeBjPHzDqMc/4TiVYUULMu9SW2xK3fsOeozjkDGO&#10;9AG9FeJMVbKKGAyqr8qMMHPJG08D0JGe4NT297FHGJgi7ZGAAUgkADnjvjP8J7DrzXPNdpGDvnVW&#10;RRguTyffk4J7d+eKsx3xLNvRmX5lK42nqOPXpjPSgDoobtkZkclf4WVvlxtyCzZyAR9MkLTLi73o&#10;zuu0f8tNvDMe/OQD1GOB2rLg1FduI2b7oTIYZzhvU/U5Pp0xTBqduBuVNyMmWkKjd15BAODx7nj8&#10;CQDSlnPnbQse5n2yYQLtONq5Xk5ySMAdemOTXW+BbqXz4dsske0rje2NpJwORnJwCBzkc54IxwFt&#10;qSTEH7V3wNqrySeejDPOeDwOtdd8P7mFzGfs6lV+ZUKfIcAE/KOQOgPOCQvHJoA948DXkL26y4XA&#10;jBb+8uc8AqODnd8uQepJya663YG3WIo6jzERhk5C7cEe/GepHUdSM1wPg+9CiOeItMvO75slgWPB&#10;Az6egHGa6uCR3RlQsybQoLYPA/h43Z6+uB6dgAW3uBuV55Yjv2szFsKMkbgDnqMDjrzxnGBG0u0Y&#10;WLb8zMFiBLkYUYPJPRuR0GD6io3u2jlz5jJhmTZ5ZQnkcDAwODwBgD3yTVedyz74Bu2qSq8svyt9&#10;44Bzx9MFeCSeAC4t48sbSWm1vLUhuCd65JUZA553EMMkhCPapHdJWlUrJ977zMR0YsoyoxkfxKFB&#10;9SQMDNfO4Qwncu4qCyjjA4GcYyVz7YHfk0jzBR5cYUq2wnZjZyV/hx94ccHHpjnNAGi91MyqEib7&#10;rEttPy8ngdOcsTnAHAB9qlzN5MjkusZbKF5Dzs655A28jPHADdBVdLouFyqsobKrvzvbIBYgg44z&#10;6gDjI60xZBbxoFmZdpBVoyFwe7AKcZPTI+b8DQBDfTKixtIFDDb97+EArn+EZPIPfBx6AVj6n5WG&#10;gjiCEx5WOThQBn73QEggAtgcDBxzjSlk8rdGsUm6ONlQ7TxlT05xx/DxxgZyTWPqMhRkCoFY8Ylj&#10;UAfP/s5yeCcHA9fcA5/WZgUJE2QzAqSuG5GfrnHTHHy575rldUuAg84Rtu+Xy2AIblSMHKnIGOOO&#10;nWug1a4V1/chdrjZGzNtAwOpOBjGO+AAf9oZ5nW54pBwrNC3EkbwkFcMcEjIw3zAbcjAORkDkAxr&#10;pQ+61gkCsuFXzDx3wduemSenXj0GM+7mjDyABMrhV+ZCTnrz6/Ud8VZuX8pNksnl7XI3rgbgfl3E&#10;e3XPTJ5rP81Ud4gyqq/8s925eh9MY54zyDnp1BAILkKXRYljaTzGKNk/KSMnCkZHRQMcY64zmqMx&#10;RgJldtwMnMYUYXJ+nTA6nkH61YZYlykQZeOGZRgYbJPXoMjsR9ck1A8g8wM2xVRtwVlJYcEZPoNo&#10;zjpn1oAr4UDzVUZXK7UYAn5vvck9gemODUIiOFeFSWChRhlyxBzgDpnjjI/i98VM0EcsPkSQsyfK&#10;oVV35UHGeenv17HvimtLL84QMRzhwxJzxxjG3d0xjPHPOMUAQ+SIv3bSFcH+7gADj05zxjjv7U2S&#10;ECJV/uKTH8p3Nk4bGR2HzYY+pFSMY4nRkfZtOfLjU4VhwTzy2OPTqR65jmjWQnCts4UN5Q+bj/D3&#10;4PqATQBG++UESK7M6gZbOTwvOR2+Ynrz68CmmGF5dgDfeHylm3FfUkH5ep+mOOalIiMbEx/LwZF8&#10;sgA465A69PfrwMZKmTYNqldvmfc3cthcjthTnHHPGTknigCIIVkIKsTuAHzEHnAxwD17cDPJ96WG&#10;PeiyNBuLcMix59uQFPfOPbjGKlaBNoUEnaAD14xyB1GMgY9fl9+I2RRGYYRtLKy4DHI4GeMnI/HI&#10;A7YoAYsbAfO0g3E/Oh2jjOfXrkDjr6Dim7Emz5YZvfG7a3GMEknAHuo9+akxGv8AEq7iMENjGOuM&#10;cnjHbg8Z71HMMuryDb1Gw5DLgA4OM7RjJxnuDg0AK7I8YO8MpXIdWUYHXO4Djvznr0JGaRoVePzo&#10;oG2tKoDKvD/Nz7EZVeD6HrkZQx+W64X+IcttG044HBx0PrnH5UjGPf5rxDdzt6sSVBGM8cEfiO3N&#10;AEeE3iGY4xzJ5iHaTkAc+mAx46/TNAeGMMsvXI3CRhuJ5C9Rx78ck47DKhYf9U8q7cYdFIbKnpgk&#10;9Tk8HkCo8/8ALT7SEG0hmDbeMfdz6YC+3OBzzQBJGx25SQBv4SzBi3GNwzzwM/kfanyyRtskDLz9&#10;0Y7EDPHHTp3zzwahLbS8K4csNqhu5x1z9ODk8daR3DHdGjbW4yx5dcEj0Gcj2GfyoAlJWO3cu3Lc&#10;svHOUIA4PsuM888AZxTZDiMxpu4bMS+YVJ5BGMd+c9+o9KaG2S72nHO7llC7/ujknqcn3wOTjpSK&#10;6LBLtX93945+ZVHQnjaPbGOQeMUASs6As5VuNzKZCVx0xncPUjrzzkZqJxuCCJZG2thf73Tg44y3&#10;P4/SiSJdxMjhV256Z3YwejdTzjndgH04pEDboxI5ZlHDCPJj7Hqc98DGOpoAayMo3iI7fl29BnGW&#10;Oex5zx6n2FRuNoZX5dWG7g/exgkEc4571IyRlFjR1b+8OnPccduCOB0qMOAVaA/wkqjKV+oP/wCv&#10;FAEcqO2DtUYAK7s5POAOMe3b9KYylMSLF79iBzg57AcceoNSyRwsQ5EmFY/N3JBA49Dg8D/A4hbZ&#10;Ewxt3LkfdzyAB+oAH4+lAASyuqMH8zbhF3jdweCPlzn6d+vBpi7g7eUvzMeqYIBx6d/X9aWMTrhY&#10;yfnIbaxH1PbOOBg+/bpTWMEgJAZkWPKqVzjjGDuBxxjnmgBN8CNuaYsu4tngLkEevTr/APW6VFLv&#10;EkY8rn73bG7jJ5//AFA+nSnMqkszbi7Ls4+Vd3Ocknn+nFNAQNhB8rsdpx0HUH078/zoAcGVVUBC&#10;qnG1uMg5Ppzx/T3FOM0jjYJGOF3KeBuxnBI9OPxNRpIyyrGV+/tXarZycAn689Oo600NsXzCdpXl&#10;jzk9uf8AH+lAEnmSxDK7/mjbrzweAR705mCtu39ACzKp+Uc/4/09KhYRK2d7KwyfmwPcEnnk0pQ7&#10;FMLEf3drDkgdwec/UYBx7UATIC2Rsx82PlXJDZBJzjI7fnTmcruZ3bG0huvynPTg9Mjrn6dOIwkL&#10;PvjHynLBihznAPOPqR7U8Shdjy7mj3fNluT749ev/wBegB4VHPUffKtnIzgjJGO/T3OeelIFfBiC&#10;su0FmTd933Pp16e/5RvIVLIAVz32gZPHPGepB9xT8giNsbBjcuQTgDHuec/ngd80AOYkKMnktksq&#10;kdTn6H8Pw6UrSNIoTH7vzcMXx09yOn0/nTYmkDI6sw+XfiPPHGcDp1475GfplYWRUbCP90hVVRuO&#10;RzkcbR+eMe1ACxb5PkTc2M7I1wTk8Z5OG+X396dh/Kxj5CxDEqccc/dx398k0KS4/cuxDcKEX72c&#10;Ywevr/8AXqN9rIoaKPdwG6gjkn0P4jj6eoBIqqihJgoXkMGXIQ5zz+AIx6n6U6S6VpN+75t33goJ&#10;wRgDOO2D296XzFjkJVWCj7u4Y285xwcA/d6cZ/A0pXhnWbn7vyrn5c43Z+hPGAOuTzQA1RKs2GHz&#10;LyxkYPxwCv6Ak/ypsmTHvY8Hncucn6fhtH4H1pSqeVwix/eG7p9D1/UA09AwchyyqyrujHzbDxno&#10;R2I7UARlGkl3B13bscYO0kk4GBwOp46Z4qFF8/ywkKs+7jPuOMgnnlicmpH8rY20t8oBPGMEDqcA&#10;k459eOvfA4VS1u0y7fMYFeq8EcAd+ecZ6EUAQ4c7SCH6MxAPr1Pp1A/nSqNoyiDI+9HjllJ5Pp+W&#10;D+tLG6sq+aGVVztkx1569eMcHHOOnvUeQ24fN97JIPGc7fT8eT7GgAfeE+ZDtbPXpwP14I61GylW&#10;IUJgsDyBwQD6+x+nAxzT1yDuVSTt+ZmJ5HA9B3/nVdkj5EbnBI2bUDdR2Ppkf060AToUmjVHKiPg&#10;s+3OMkZycdunU9M0bVjdcps+Un7vzDH6/wBOPrUSN5dwJBcAbMnduwRyf/rfnSw/PIpwvy53Kq/x&#10;HnnI5+mcYFADpnELZkJB2seWJJ59c/XmpyrK+CgDRt8pYDr+I54JPPNRRxqUNuufTaU5bA4HJA6H&#10;r3+tO/dhlZi7HJH3eTnn+uO3se1ADlIXaWPDYbMi5P14HtnHQ9xUZUId0YHyj5mVsAHI9ME89ue1&#10;KBCUaUKPvAr8vAyO/p1BPXOOtPyVTzHk2s0eWZW7evXvx1A74zigCMiR8xFPlaQf6xuTwQDkdfw9&#10;OaYhYnaR8xUZVm77hn3H59upzxIR5i+S25vM4+Xqcc5wc/pTGjLblK5b7rKFLYXluOme+f8AIoAh&#10;eZi211kUtyTj5mOCP8PTvUdyTJGcGPH3Qw3bTyTnrz34GRgfSnSRRxtyWbMn7xWABHPoe/Xk46et&#10;RAQiTzGkznv5YIJ9MfQHrQAjs3lySY+8xUtuxkj168fkaazM5Kb2zkr2Izx+hz6/hRdN5a4DH+Ee&#10;YevTpwSOfx4IPFV3G1uMd/4sd/QZ7emf60ASbju3Mn+8yr1GD1x19fxPcUm3acgfe+bPfp2/L9ah&#10;MgVdwzyflb1GfyH+elJ0XYFLfN/C2e/oOh/Ht7mgCxFhRyVXgc9APoPTJ/T0FCupJ/eIWxnPTjAz&#10;x69/5VC7Nxl8MnJ29B2zzx1zTWkkC+WW464XHXvxx7fnQBY3na0jKpZTltvbOPzpySKcDeGbb8oz&#10;u/nnnP5fSqsblPmPLKo2rt/TP+f60OxCrjccZxz1HUf44/8A1UAWRNsbfGdpP3XSTGc9h74HvwPc&#10;UIYlDIRwy4ADc9eR+IHbp7VAhg38llOeNq546Y6+gAx6mkJMbY3ryvO7HIIzn0/OgCyQWJbaqs2e&#10;2cY9sd84/wAeysQBu+Zl3ZVlk6+4/wD1dqq787oww3Kuflye47/gB6VKCmWJ57I2fvfiO3fv/gAS&#10;7SrRgnaeuAp4Pv6d+x68kdKZvyrEcbRuPy9Oenf1+n600uDHjaBjgEKfw+v+fpTZXUY3KOJD7EH8&#10;en9KAHswVvl+Xn5dq4PBPc9fz/SozO+/lWOPryOuDnuf60xZEA2q23co+YDoCOnYfhx+NN8xztBc&#10;lj6nr69f/rd/WgBSWQ/dX/eZenToO/r+JpVLH/Ur7fKo49h/+r8etNBDruATnle3X/657nj2pu4K&#10;vk4G0+2efT8j/nHIA6OeRFzGO/K5xnjPX8PpUsdy6p8kQJGemOBxn36j3+nrD5u7cSDuY8LnC/j+&#10;A/zmkPL7lcrhT/DgD257fn68UAXS8izZVw21shlTGSOcYB+vA9u1PMrvt8wkHbj5V6YAxn8ucnnF&#10;Uo2x+8XYvoGx8vA4zjNWY22qoEbfLwx8sduR3/nj260AWklBkyfvFuGK84xnuO5P/wBanQMjSeTu&#10;27j93aOufz9e2DVVWz+7YEnBI9+nqOOmakQxluXOGwF5HJI6kZ4zz/nqAXBvKLwdzKSq7SuPmHGR&#10;0z+Z9fVzSFxmNfl53fP3JGfYDkdPwJqqDGuArRbWUHgjJ9D3zUqzMNreU21V+VRnHGev1HU//XoA&#10;l37DvVlz1XcFYdO/Pp7Hp0waDgfuypO4ADbD978cZBJ/EjjFNLEllifgYCjB64GOp+nb+VCsUHzh&#10;lX5W2MGHykY7jHr+YoAWeVT/AKxU+Xqu3aRgYx7+vOevrTHlRt6N8oZc7m7cdR2Az6AZ6elNkZI+&#10;F52+/Q/j75Gfy6UFSw3I7cc7lUNkY9O3T65oAZOY/M8pkG3owDYH04/p1FQz5Llz9Sw6Fv8AHGOe&#10;oPpT5JA37vym+X7uzIyT6k8j3781XbHUjdzjCgfr+OOooAJdwRREr4LY2emOAPpjH1J71C0qglQd&#10;gbAyWPOe+OuOn+eakk8oqUPzM3HzA9M4596rFUILCRm+bHI4HA5z/wDW/lQAk0v70pz97G3cO3H0&#10;9Prz2xUfmNuIOVIyc854/p0obdjy3PHru46Y57f400NjC5IG4nr7d8UAOaQL8p2hsYHP459utLHI&#10;0ajYHypyu3OR0we9RtsLFt2P7zcDnH4/5/OkY5bLgAFj1bj9e349P1AJBI4OxQvc+/09/p0+lPWZ&#10;kOQCoY/wt79+3rx0qDAZVYHORj7gIH+fw6cUwyBRy/O3soBP1/z/AI0AWZbl9ir5xVv4t3eiqsk8&#10;ZOJX2f8AbPOaKANZVBz5rSfMvbjv2/X8xRJGys25NpXj5ucc9cduf6cd6dtHJjYH03Ecc9iev4H/&#10;AAoAxnYpUbiANuc8en+FAEeQ0WZJFC8AtnjsO/brzSOnqoGDluOmfx6c9fc+tOc+WRtcHPX8vbt+&#10;Ipu2TGWTgrg8Z59B+XU/XjFADMEjcyYx329T1zyPr+B9sCEruOxFLfl64x+f+NTZG7eVzt5+Ynpn&#10;pj/I/qx4c7jnvhl2n8/x6/hQBAGUx8Sjp8rFTzxz/n1oIABGR8uTt/u8nj/PvUkiiIqCeMfLkYyM&#10;9e2Bj+VMORIqpuGP89vX8aAGAjIkZR1yByPcYx/n9aaEJXaqjhTwoxkZ9+n+FTKMj5vuswLZ5Iz3&#10;IzUbMzZbPX+I546c8dOT1/KgCPg/LnufuqPz/SnFG++D1PPTsP8A6/8A+vrTigcbZNo2r0PY459P&#10;SmhEDfvP4Rjd2Ixjj1oAjZEU7Bt9scY49/5/5ApTH3fl6Dpx/n16VMY2DMhf3+Zhnt/nvmmsnGSO&#10;Svy7lxnkfn1oAYYyhBHyjbnn6f57fjSpHIH2t/e5Y9enX9aeI1G5Qfut69een1zSrgDaoX7xb6du&#10;/wBf0oAjwFkyEb6Ej/J4HoRUicryp9wvQ/N0zjr1/ClEQ25UdM54Axkfpx37dKURjnG77wAY49Ov&#10;Tjvz/KgBpO1zv+Vt3yrtxnjke/P1p21Au1T67sfr/wDW9PSneW7nyiFxuwvzADPrz+NOXbgDpnI+&#10;70Ppz9CaAEKtn5iuduSq/nxzjp6c88U4M2OGP+8F64zk8f5FJ5YU7FH8OU9sDAz2z7insBvbnaN/&#10;fHv/AJ49O+aAGgDyyrt1HKsOvTipVin3eYRlc43bTwe4/P8AwoWBgvIx8wODg+/Q/l2qRIi2FVVY&#10;tkbVYfTr+Pp2HOKAI/LYsoZtrBfuhee2en4/pmnQKGZWCH7uSVHH+I/P605lbChnIx97d36e3Gf6&#10;0LG28KF3Z6YxjuMnGeRQAoiXb9372ThsHPv1+bH9eKdGiD5Qu3co2t64wf69qeExwD/Fhev/AH1+&#10;VBBVWKr8y87+PX6Ht6elAEY271YKvy88nHJx/noaAzCUIxXH8O5iDn2z/T/DBIpdsCM425+YZP5d&#10;evbFKoJPPy7jn5Vz0HX9aADcx+bpuwRlcEjPJ44pIgQN4B5IyucEY759MZ7n6d6cVRYyyp8qqD9T&#10;j2/z60qRAqZCF+Vctg9cDH/1qAHIoRAxjOApwuME/U5pUiA2+TjHVfl69Rj86dzEGA2fK2TgEe3b&#10;/ChQvzBgqr1DEn1PuBn/ABoAcIlwwRD+GRj1Gc5B6/n3p4RsFCje/PXsT7cge/enpEGmw5P3WYZb&#10;GTjqPcYH1PHXIqRIgvyqGYbcZyOeh6dx06fWgCNYGU/uwfvbeE6/oPY+1OSBWUEf38Bl6g465B9M&#10;fz4qaEEABB6/wjg4GP8A9WeaeiBl3tMrPkcnGOO546cjp/WgCJIWifcfvNIo+aPg4z79eR1/EU6M&#10;ZHmcsrPhWkUcgdyOcHPf1+tTRW7hfJ+ZWb720dOnPPJHPr34pwRdhMu5o/70i49sZ/HHHp3oAgaB&#10;SnzbVG1huZjx8vTpnPHXpT9jSD5HG1j68FuT7+5xUxgWXHmS5wxKMuFPQ8cdAc/pQkMUab0G3avO&#10;eisTkZPXqcehz+FAFbawbaE+YBmy0mMjg556cbu4PWkBjIX5hs3DnGOhHfp29B096sOihPkLbSfl&#10;3Nkjr2PTOeuOTSbPM2nazLz9/ODn06dPx/pQBBFFvXaJY93l7fukBsj09uOv5inSrGVBHOGxuwPT&#10;5jnj+X4HrTiyqqE84GV3cY689s8A9qDGAczQMo3HHzYYep6Dn8c80ARxrG8pYuzNuJZtp6ALnPHT&#10;AHSo5VKhssvP8TKVBweox/8Aq5/AWBtddskm75h93LHGMHPfrjnrjn2qPy1AyhkVWbH3c8HuDx/P&#10;saAGANt3F9pU/dY7eQSe30P5j6Uwtj5gFYL02qegzj04+lSTRrvC7eem44yeevH+eKjBUtm3PYhW&#10;yeM/59evIoAFjO9WjThWy20EcYyeRxUcu77swG5R91csPfk9B9fbNOdYs/Ic4X7p+n+PHp9KY42h&#10;hnquF3dv8/l9O4AhXYcfZ2DbV27VA3Yz69cDPWoVbYrLHubjA+Y46jp+tSyKQGJjK9Su1Rx6Djp/&#10;9elZAFwM7Fb5u3Of5DP5mgCJ8O2CcqWO1scr79ecUhUkhgMswyTgN3P4f/qpwiDAbkP3cj5evPQd&#10;6DGQ/m5Izz8q/r+tAEaB42VTGB/wHpxzgDr0/P6UMQBvUA8Z+bPODg/jnv7+1PVVUeWcFTxt5wVz&#10;0/8Ar80pjbAkyScd0/z/AJ70AM2MW8rZlWB3DcPl5HcntScvySPm4Tbnknv+R/P8qmSNXGUX5QuQ&#10;3Hbv7/X9aDDv2uzfeXAOOAcYH5ZoAIvnPyr/ABcqrdP5f5NTBQ53pJ6/vCxyOoyPf39aYq8bsdW6&#10;9Py46f4U9wdwAH3Vwp2c9OD69vX19aAHbVK/aNy4UFm+XP8AF+n59uKtlstlmO0Z3KcnHXPHoOPr&#10;2z0qrwfmRW2nsGB2gnpnv3qcNviWTcd/Xcjfd+XGCPrk9MigCZchw37stuIZXbO3nGfx/Spi/l/u&#10;XTcrfdwuG6+hI7nP4+1RxbgWMef3eA23HJPQDIGTkH6/niTypFBtyg28ryAo6EdOBwSf/rUAOSNn&#10;ABQEbWHfG0jJHfsc5H17U5SrTDYqtuU7kVhxyDknuevT+7QySF22sWGw7c+yjsenX3qTYxJUJJs2&#10;BtuOUAxg+uQATwP1oAQKp8uSK2ZmYZjbdnDHoOnckevamMqpGrAxbVkw23LbcMRjIx79uc+1PBfz&#10;REnDY5yo2qxIGOnzDp1zxknuKjbYzblBG1vLDLzujxjH48fQntQBF5gK4Klm2sFG75h0OG568j/G&#10;mToDISyfdAO75uFwRjnp+WOalkj4aOS4YnC7l45IJz+GRnPXpUbu77XMcm3cDwFX8eAP5e9AFZXK&#10;Ohjk+9t+RWPHqPwH+cGoCJXcKqbm+7tVTgnHXnp0HH6CrDI8kjZZvlzn5iScHnp+POOvpUcm8/PM&#10;rZY4YRocDpnjtn86AK8xz83z7VH3m7dufTn2/nUZhYNjy/vNgKy4PXH+eo/Op5PMJwit5i843D8T&#10;x7/lTNnmTho23bnwqrztbnp0Hf270AVmbaWaJm5fcTngfr1PFMIdlwfm6jlevIz+PB/xqUk42Rw5&#10;VjxtXsM46jryf8iklKMvIddxOPbHTrn/ACaAGMWMnP3uNvynoP6fpx70xGmYbQyjbtVdp9+/51Jg&#10;Dn8P3YoVWRsAsG9Qeh/Hp0/n60ANKkBWfb9WAPbjk9uo9efrTgozxx0G7g/z9eenanrE5QOR8xyP&#10;mU89+MDsfX+oFOdMLt2fNtA+Xpyv+e38qAGHbv8ALdvm28jbjHI4xnn6/wCFN2SdcszM3904zu6c&#10;/wC8fXtVhokZsL93P3dwOR2I6c9f65pEthEvmbG+783dd2OMc89j0FAESxybWkV+GU/dBGW98/Tv&#10;0prSblwrKvONu7p+v8hmpiyyJuCqwxlm5yRz69PWnH/Wk72+8SzbQQR3PBx05/CgCFIpJICFRvzL&#10;fTtwfbr+dIyM67to5XgAcYx0GOoqbICNCU+6cY2jqPTH4H/9VKN2TwF/h+7wOe/PYH0oAiKPnei8&#10;8fMF/wA8dqTEruPMbJ5P3Tu9fzB/+tUzk+4KnPbjBz1yOKjCyqPnTdhgCpbJA98c9KAGorKSgLHP&#10;zMnHPXoenbrx9ecUkat8peDndjc34ddp5/nxzU6rzsyVwFOfwyDTGBjG3yR8q9GUZ9Me3egBg3SF&#10;FYfN/wA9Mcn/APVzSBXwp2qv8I9vbPr2qVGijkVivPOOmD8wHbt+NOXerZclf4e4Le/6H8aAIRuZ&#10;gduMHnv69effrUkK5UEBfmX5WYHI+n8++Katv+6QN945JBBH19/89utSEoCDkZGS2M9PQYH6k0AO&#10;YFlcBF/2vm7jv+JBNK+JDwV2lWPbB45HbPPHekG1Y9v3cdNy/L0/z/k07b8ylUG5tpVSucH9OpP5&#10;0AORkM+yAsScHqefU42jGfl4xxikAwNuxG2gj7vOOuT+vr14xTAgEZBcfKpCluen6Dng06VeGxuO&#10;Nw3Mo4OPr+v5UACoBuaRVXcufl749MDjr145pykQkAJ0xuw2ecDj36Hp+p4o2weZuC7Vb+LB6Z4w&#10;e3T8fwpFUhNu3hVG4enPTgj8h0oAkAIdlIPyYADqWGB0P0474z79KSFAjRpsUdA+4HcpI5/T69aA&#10;FZmilkwuSCu3169T16f/AFqe0W7cxU468fKQMenTPHT0oARon/1Wz7owu2PrgHBAPrz/APrpfKZT&#10;uAbCkBQ3fjIJ54PHT3zT1iVSCsfu3yqM444wP8OtAjAkRURfUSbQACP0HP5dulAEaKykuVAwu5du&#10;eMd+vHrnjg8HvUhiZpfIbay7vmj5U/7xHfnjPP15pQMNGrjbuCkBtvsc+/OQfTHPeljQ+WY1LSfK&#10;GbbGv1x69W9eOvpgAaiR7VmJXH8Pz+nqOmcd6EeIq0ny/dO5t5+Xk5JGfr+OKk2Ku2SWHcrZIHBx&#10;z0Pf29velU+Wu7zGO0Ls5I2tuPfINACPsky+1Y1kfd8oB+U8nsOMZ5wMDt1pGik34CSdSW/hB57/&#10;AIbcfjT3jWGXo7bsgMucuRn+Lk0GFAdqq2Cyg7W+8CB7e/8AjyDQA1Y45Sp2JhehjXgcE8AcenoO&#10;fahFYqJHj2ruBZdox971z2zRgFcIX+baq/N93A9ew/nzTtpiP7tmVlXAPPcEdye/HpxQAEL+7Zgg&#10;kHyttj5IOM9gOnHXP6U+OMTbXkY/MwLDbwqnBJOB1/Xr16UgDMAsrfxbmXpnjpz79aDhlDSyLt24&#10;3KuVBzuzwenPegB29cB/N+baA3uOATwB/j7Cm/uyrKse3OF2qwPp1I6/n36cU4ozfdjUfxM2/bjP&#10;0GD/AC5p+1y4aTn5eFZVI4GPpwMfSgCIIsbMdjbjvIZunJzz36cdev6uYNGm1lO7d/q3UfN2PXJH&#10;IHUjOKBvj4iPUblXp9OgHXp1oaJiXIlLcEcSdR0/Pdn86AGqQx84qPvDnbuwoPX8vT8uaSQRqWAT&#10;5eDhV/h4IOePTGemKe4VjtG4HlVLnndgdsZx7nj8s0Pu2RkD+LCqwIySeD+QoAYIgQpVfM2qBhMZ&#10;IyePTBPr6jOKeqSyW/m26k/LjPLbuOmMcnjn9fZx8y3IlXczbiCzMR8wyQcjn0z9RzQsa7lJK7VG&#10;Gby9wIweeQSGwMnn+QoAaflO6LJ4BUBBhl/HueRzngY47uRdz9V+VsKEB6Dt9BwOe340iuyxqViG&#10;R8zeYwAP6YU5Hcd6cE2BkPIC7du7APzFuQAOOQMZ6flQAixxgZjcvjcCyKPw+br74GeKdJEzIwET&#10;bvmG5kO3GDjOfQ8ZOPx7HGMBF3ZAbaAcj8QQBjtjpjkYqQRs0fkmEMdpGOemOmB16dPp6UAJGTv8&#10;uNGHzOdkZHHB7Y9iR1IoxHlmV8dm/ebupzgnknAGT2wPxp7MWdlV+xxukKkfXjsucd/XFEBhJUsM&#10;M3Efy9Oh/Hp+Z+ooAckCqyq2Sy7NythgePm+U/j9RmpLWMKgVAVVl3blcgDHTr9Gx+HIzQWiQLvg&#10;k2rg7VbJ5HTHX6HP4d6kSJzujeMfKRuVgPnOc/TI4+UHj1oAEhUNlISzZ+63G3OT6/Xjtz6cixox&#10;3uFVWPLMd27ngH6j6cN64qQxFNquqtkk7Tge2d2e/B7Hj6ggAWRWeNlLYO7yxuPPJ9/qMZ4PGKAG&#10;tFEzqy427uegBOOR93J59M9uD1qNYl+zLIQMeYT8rZHXOcjjp1xnGe2KleV9qg+W7quSu3A6dOmR&#10;09s8/WjywwkVEkfeuPmyd/HHTp3P88jOABkttIsbQvG2N2GVeNxBI6e2Mfj9TUMwCKJCNxX5ieu7&#10;IGOfoDz1qyd0jHIXd8wUKvtx33Yzjtk4HHXLW3nmJ2j3SEL1GPmPU/KMcDPJIIPNAFVIEUsYIWO1&#10;W+YLuAXIK5IPXGOvPOaSSN2DBbUsr7l3lFAJ4ODk5wDgdc89+hnAVk8z767t/lhQvy/7XfPsO2fX&#10;FKIQhYuzcA7vlB6Hpx6EnpjIFAFOWGMr+6Ma/MxAZfvYAJPuAc/UfSgogn8jymTlSqs24np7c8fn&#10;xVpISrLudTubbuyrf3cgc44Hv1OOTxTBCfKUxBmVVUMrZ28+/GerdD0z07AEDsy/KxZV25bdIVAy&#10;QM/QEfljmhbWdtqeXuRtuOCzc8cc/hzVj97M2DEW+bJZTwV9efUDHrmhUidtwt9m/wCXsTzjoMcn&#10;ke3HegCnsEUbHcv+r2u0YK4zzj0PBxg/SklgchkaIs2curdj15zgHoefqO1W41aRo2hgYtv27eXO&#10;fvYOR046AAH1FJ5asMB2LFeNxA4PPP1yDjPv16AFTy0ZsqN67jt6BeeM8Z/l1xmhIJXVY13Llj8v&#10;zYAxjpn69vqMVYlUyOQoV/lxnZnjtjr7c8896Qr56K6IsmcnAj4Jx1JB9T34GOPSgCsRE5WaV1Ud&#10;S3lkYB7k/T3poTzgPLi3c52qCxPPbHQkduf6VYaNwNoc/NyNrY7+/I5GOtRSRmcE4bcfvKWBYLx3&#10;7A/0oAjJRmZljWNWkLL+8wME56g5PX07CnGBvLwi7SzNnhu4Hv8A4/lUkqttcghd7kMpUAYYdOBn&#10;OOaa8cSy+YbgD5Qd23nOB1AP+PTpQBW+yyDgxbf3fIGOAefx6cHvj83JEufmjy2eJNpJbceh9f0z&#10;k81JgqoyHjz/AKxc8dc47dMfj19adEQzqihl6feXAXkckjtjr7ZznigCvswiyGT5vlC7yc5PUH3z&#10;2PTim+UyysJIuVb5lYfpznnPtkZ9qmdCq4MbEMoZcLjOOmMcEZPOCOvrSMjLcFYmDc7YvcZ7Y57U&#10;AMMexMJJt2qBu+bjOcnnnPJpuAVUtDt3KW44x0PpgfUdQPpUigpjCtt2gqxUjIA/L+VEY8stja3y&#10;4JVeDwRk5HH4/pQBDGGKLHt2bW5y3zD1PHUcHjHXPNSRqcbFT7vzL82e3QYPsfb+q+Wsa52MVPLs&#10;2QTzzkfXv6+1LFG5YvGVj3crukHB6Y/QjPrj14AF8pF5MW0ysfbGB0/DA6f/AFqfhFJeFQo7yL0I&#10;+nGR17Dnrnimr8vChmO37q5JHU56c5I/MDinjDKPOJKsw+X8eo6Drx+efWgBYsMgzEu3J2MwLfng&#10;j0P+RTsykL+7dvlB+Zs46YHDd8AeufzpWMwwXZ8ljuLKGx698jnPTAOMetIpZnynG4ZVvLxtB9M9&#10;/m9eKAHpMmMI6hVP7v5jx3HfHoOckU8iRFYiJg2372SDuxznGMEdj05PNRtI6thmZgWyPl4PbHIz&#10;+ePypzkRbnDfMmcsJMenPPsew/DFAEkRnjDXKhkO/tIfn5wMADHHTOec9aegfe0nltIiuPm2nG4f&#10;56dvfNQMFbdE64VVYbD0O3g+x7DOelDuRF5kkMjMqZ27dzNgHnI5x0HB+o4GQCeORc4Rl3fMArZ+&#10;YdcjB56Y7YPWpVkO8Oy7GZhsz/CxYf3eo/Wq0sy7WZW3YXb5gZPryD2PXp056GkDiJnPkhuPnjjz&#10;wvORnp+I+nSgC48rkMHVlMY+VdxPy5PB/wCAjPIHB6GmELvbYF2ltiyFc7hgcfL9M+5+uagOyPKR&#10;FV3Z4fAA+uT35HYcUSzNnCthm+ZeW755/I555xg0ATDECmUIyqfu8AliMnuCCP6+mSBIQ0sTS7Cy&#10;Ku7aeRuwc4IGAR6HH41VZ03/ADRq3P3uFzjIwc59O1O4Wf5lzIu4MyN0wPXrzxjvz70ATOpb5Lh4&#10;933XDR8gHHJHsR1Hp6A0NG3kyXBt2+6c71O0ZXr8vUkkntjPB61XEigbRBxFhT8uBwB16D9Oe5yO&#10;HCVCQRjd1XzOpGc5H1DZ685x2FADywkTYqsVXncMjGUzg4yoBPHbv7EPMjbxODnglWXPzHHtyBio&#10;g2FMkxb73zYGB74P8WOeh798UhlkDeXEG7jmM8D7vH4/gMD60ASpKI5HQru2gBvl5Y4yuc9RyO+e&#10;T705X42rjywASzIGA5z057Yy3foOuKrEh+Y1/h+XqTjqAeenT0PHp1cFySEVvukKT6jGDwO/P5gc&#10;0ATrcIhV8gqOihvvDAz90AnoBjilivfJzIcMS2/avzFuRkdSGweo4yM81XEpH74ou4DO77ueAPx6&#10;55POKd5inaFZ9rHDOd2Rxx29OvP8XoKALxvPI+95vzf3ZuPu+gwO/uRyDURu5VlWASkq0m35RnZw&#10;exwCc56DGaqfaFZmQFeVOVDfdwOehxyecE9W4zUcplQCQu3yLg4yNuAMDjkY56+vrQBoWV9NMFCP&#10;v27cNITjIAJ9xz65GPSu++Gs6qyFBt+ZQ38PzYOSSAcZ49wD0ry+2mjMnlyJg7ivKjCncRuPp+P4&#10;16V8OZ97RGVGIf8A1ZZi3c8Ag++ATkcg8YJIB7h4SUi3XMZ2/KAy/MA3XOc4xhc84698ZrsLBoBF&#10;5Zt0TcXWQleOR/EMe/Uc59sZ5HwZAPJhZ7boq7zsbJG1TjoPm6nnOc+pNdhZxv5W3y244WQttwDz&#10;t5BwOMHoDnpigCZgokdxbrmRWDLuK79wGe4B44P069BTpLeJZtqqqqHBZjAflz79MZJxgYHBGBg0&#10;wHC4d2JYnyyrDd0PQc89TlsHuO1PaQRXG9Svlp38zb8oB6Z4/u+p455wCAQeUFtw6Mq7drSc/Mcd&#10;8g4zjgfVsdxUDRPE7Rom1VVQu1irKpY9ShBwVI9ME84IqxceaVMc2z5WKKysxJ4wMDOT/FwM+nfi&#10;KYR7MyOgVgDtVg+TweMZbnlu35ckAruQSrSBGaYqrbsEE5xn0xzn156ck1HK22JpY9vlrzuMIbb+&#10;vHOMFhypHPNSzuxlRZVdujs20fK27kZ577j1wMcnoaqvKCnn/ZMOsYO54yW7f3lAwOOPfqeSQCpd&#10;mMSMJBuX5QW2D0ycYOeqgfdOfoaxNUYr5j7drBvnwQq9cHnIABIx1GcdO9a98WEflO2/LMF2oSRz&#10;jrjb/d4579OtY2qsgbzJY25w20KvJ6EDk5J7joDj6gA5vxBJ5/m78tujxuRizH5c5+8ffHPUfnyu&#10;rXUb/v3jVVkUhZFYscEDAyevfJyK6TV7lEZyqyI20kHLHbgM2RxjsfbPUdK5fUWaJvL8oBoyBLCF&#10;BQcnhuPlHb1OKAMy5kjaDytyrjIwFwxOB+o9c881Ume3yQ4bbkKyMcAnJyuM4yeP5VYlmYybSJFX&#10;ylEhZCvJzySSc++PY57VCC5UROwRguGXcMA/MTnDdcgY55z0oAqSxxOGhlCnzCCzH+6eO5Hp9P51&#10;SUeY7Nvx3Z8yYTJHuST1GMY5J4q9LKinMi/Nuz16tjpjAB6Hqc8e2ahlmjADS/PuXG7O7aScDvnG&#10;T7HjjOaAKqrH53meQjLG3zLtO5OmOSO3A/8Arc1H5KEIPKby1UFu/wBO5Pt1xjp3qxMElkVvm+bc&#10;i88LnpyBzjPHfHqOKiKM7fw7mUbgny9hwx5PPGAOefyAIHUqxCyZbzfvswVjyDjnuTkY/Qdaa5Qy&#10;bmtRtGMFly2QQOePp25DDqSakOPLjYQM67dxCoW4z6AHcDyfbHHeo/JSAhDuVgihtyjlTnjByM45&#10;HQ8/hQA1M7dmfmXhnDdQckfnk5H8zxQCWj2RPtVVIbf8rJgY6DHOOckjg/Wlyrx7X3qP+WhK9ABj&#10;HTPqfY80gnPytPIPlUNLlhx09skHAxyD0xg5oAb5Z8zcYGXdg7sBWMZ3cnr3z9Bg9uWuI5I8r/Ed&#10;2xoCFYZJ5GDxxyee47U5IRGFJR/Lj5wVbgjHoeo69v4vSmqfnVyy7W5O0DGN2Mj/AHSd3bA69zQB&#10;GGUgw7kkMikAKw556ZzzgccAHmm7ljjaRBx0ZlU4Y42gD3I4455qUFiizC4wG6SKm4HnI/iIHX65&#10;HWotxeXzGJz5g3BD0HQgnqMYPt1yOaAAwNMxaO3+6WCsqtjOfUduR15HPqKY/wAssZITKjb+8Y5O&#10;F44yM8A9OnTgnNIGjdc3EY2rtZVCjp3/ADxjnimsJIz5SoxZZNrIq/KenPyjsB+eeTQA7/SUjYy7&#10;l2s3KxyEY457579cY7A8GoZD5ZMrwsqggSMCV9jjkY6YwP60pSNo/KjUDcw2sqli3HTP1HI5oJkS&#10;YjDK28nocryeeD33Z9B36jAATQvsaN3YK8eWZlLbeOOo4xwemenPalIJO5wq7l+QDIK4UE/TAHJx&#10;zimEqY98EZAVflaOPOOckn5cZ5x64I96UgB2EpRnXd95toU8DGec89OeaAHKm1AyoybsssjKSEye&#10;wHbjp2NNjjVRu8hlZl+UspOOecccc457UgWNy5j24HXcAC3yjOPm7+gwM469aDIyTmPYzbmYKoyW&#10;PI9Oe2e/WgBZHRJCAuC27fujALZ6deuct1zkgdKSV1kdgyAh5B9Dy3QH6D8vwpisuWSOXdHyW+Yr&#10;nHGAM88fUnqKcqtvwx3SbWVlXBy3Hy9e+PxFADZmjKiNk2qxOxshfvHgcjOeOCOm7BPemvtuFMrR&#10;phlVuQAeeewP/wBbpmhiskLMRIysfvccEnAPGB6Hp/jTY53iYTrCqszZXapGBkHODn3596AHAROB&#10;MAoY/fYL9M+2eS3/ANeq7hSN0gX5lz2I7HaTuDE5475x7U6VoU2rhsNtJBwc8Z98DrRIVlZmDKf3&#10;h+Ubc9c8bj0GPp0oAjfLDYQ277q4dUC/h1xyT6YPtQVV+fLU9Spfbxg4JwM5/TpTgE+aN0YnA2lX&#10;DY6A8Y3Hvx1qNgAu0KP4j/dzgdeOn64zigCNXiDqZBt3ff8AmHHPcAZzxSFNvMluvCklmT5R2H1G&#10;fX1zwaU88xswbgoyr04zjvznmm/Mysdpxt2phf7vYevTt7UAK0IWJQy7uq7du3sc9vr/ADpGWJE2&#10;bPmUDb8oVcFevtz6DJ465oDQvJuT72Rv+XOO+T687eeBx2oJZf3mNvZvnwDwOenqfxx6UANZsAJF&#10;FsO4bfkH5kZ9+nNK5iBCo6yYwcr1GRnuBSMQUMaIp5/hcnqOp2+g/lTlbfIAir8zbWUKOPlPTIxj&#10;tz6etADktzKABu+YEhdvBOM56A59cevanRMs7kFBlxtXzGxtJzg56e2fU1GjERrGe7MV24Pfj8OG&#10;6HHPPSpBKplDq3mbfu7mHQc8ZPIPp0z3NADiUG15QqfMqhlyNvGe/cDA/H3pQ0gSTDYYBd244UHH&#10;Q8k5I5wOpJqLz2jG1VZPlx82DxjAJ2joR24+vpN5ildsajoNp2N0J5GR6/TJ/CgB0omZSiIzMx2r&#10;8oHzHuM9s8Zz/wDWHJSTAnwY9w29Cpz0OCPTOeTzjmoz82Y2EeF+UnJbPbPqfxoYqxXI+bbu2hfx&#10;IHPfI7E0APRWceYyMdo3OSvGOnAAPzdMAn3pVlKIyEYZeeCOeRjPb09855pkBVpELgqdvzMuc4zn&#10;jgAdP/10+3ZjGuLdQwB5Cnk89RjP5gdOtACx+TBMYA6iNmbO1hyoxkZBH8vWpFHl4WVHAdTv2nOe&#10;M9Gz6jHB9aRDMR8m5S+PutnjHHrzwx7cfWkSfZtkPyhWywY8FjgcnPTpgcYHegBxikXdLLbsw2N8&#10;4X/EdCM/l2zUT7lGMH5STGy5xkr3BA9v8TTmiSPdEqHcoYLJIyqOjYxzz+BodWCHy0U/eB2qQzHa&#10;Dzx2z14/SgBpVsYMe7aCfuluc8A5PB6ce9INxbciMP75wDtyRknceTnbjjoDSFg2WaTzO7YOccdj&#10;xz349cGhwDwxTduyv90nHTIP9OMUARqhlYqEC5HzDnIG3Pb1I/GhmcDzM/NtBwzH5eM/nxjt1709&#10;3DB4yWYOwZlMeOoHOeemevX19aiDk5lKLn+HpwOf0x39e9ADnhjRsMu3OFH3s+vYcdueo6VXOZH8&#10;yRsbvmyvU854xnB6nv6U8ybRgD7v8WeGH5Yx+fSkkKh2zGfX5lyT3yP8k8fhQA19/khcnbt2qAeA&#10;eOeO3T8aT52OHJbcOA3X1/zx1pAsajGfvHDMvPy9+g9z+npRtbexAPJPDL756HpQA9g8nygsNyn5&#10;SvQd8fj9Kf5jsGLlS3VVVgNvOemeTweP/rVFEXULnd8uG3bun+eentUoD4Cn7u7G5ZBzx7dOnJPp&#10;2oAI03bX3N8u30+UYCj6dBz0PrSkqHDmUndgHa2Oc8nnoc9/pil2uUACkttDfQH/AHcn0ySaCwVC&#10;rB9u3b8rsM88Djrxjr70AEcR5WPc25vlGWO7pzlcZ6HqaYwUKY/MVlaPKr5f3lb649P0pcAISUZS&#10;sZO5oh6D/PJP58U04bagTCryx2jkZ9fQZOfwoAgkVUO2UHKqTjb97JHGewqGXMe5ELMu3PQ8j6du&#10;nvmrLqd2Ajqq4z8p5GemfQj+VQzKSm12ZV3ccYGc4z/+oY9qAK8u1WY7ThmAHJxjn6/y9OKrkALi&#10;MjIGfLVeSecc/wCfTtVieMBFYMyncPu8Hscc45quzsf4eMjcp+nofrQAMNp+UbhwGO3/ABHqajAG&#10;cEY5I57Hr378e9OLYwM4K5x/DnnjimHDS7gPur9zjgj+tACA7QNg+7nD7hjoeePf+lOb5yqlN2eF&#10;+Ye3p+fPNQ4bJAH8XYZOPTpTiQvyldy4yemByOfX8M+1AEoUgM4G1W+9t6Y689en0NIwAOSV3YO7&#10;6df17fj0oXAZWBDfMPvd+3B/P8KEC7Rukz03HYDnPp+dADiAgZZTtXkn5O/oOvYn/HOKaWZDuCMu&#10;445bjIGT/n07UKWLYcfNt+8pzjjnB6fr370KTtJYMG2nJ254/wAOn6UAKwGTuPy8ke/T9MCl8xuj&#10;Ix7MfTnv/nvTQedu/wBBt3Dnnvzj0pvlqz7opMHcOSeDkYzjnigB4lJLOm0dA2443cenPfNJK0ix&#10;7QT8v8JzjH09PqRUbqi4Uqx5Jxt49v6/lQoyMH5ATnG/lgB74z9c0AOeTIby2z2Xafpx1/zimOgy&#10;Y1Huu30J5/z7Uj8BgrfNtO4defbB/lSPCCd6t0+7tHufX3z+n4ACmQt8mfl6N7D356dPb6Yo8zzC&#10;u3c2V+b25HP5f1qN4l3YIx2wzD8vbj6UIyqpYEnnocYPqeaAJuHYbB97B46L16+9Cys53kuflB+X&#10;0/wqIsVVm2ZUfd+UfiMjvTkl3pnJ29ASR0A56jvigCYOYm2ugXa3zfL2x0wP8TUqyxNx90quFLLh&#10;cY6/p696rxomfkkwG5Xdxjj0z7f560Ix3/6s7u2fp6/X+XagC5EzKFGOFXp0wMeh6e9SR5DNtTLb&#10;cnbnjnPQf5wfaqauFbOzpwOckZH5f09PeeJ9h/1a/KMc898jtxyfr+HFAFpWlIb52Y4x39uvHt9K&#10;laRQhaQHaW+bc3U7cdf6ep61VT5cAfN/ssev+f8ACpo5WidGiZlkPRi2Dn19vxH+NAEyvlA7kNuY&#10;4LqfzyOvBPc+1DN5Y3FWXapDbkGR82eg4/ljnGetRoctwBtXgdgT079cHqelOjEbRnhVVs4zhf65&#10;/AYoAV2cxKcMylgfu552jgZ4zjv70OpkkZT/ABNjpn+Lp79vfrSsA26Rz909edwyff8Aw/KgLuAL&#10;EKu7A3cDPA/LOPfntQBCxV1ZyN24Et6jOM8dP/157VFJG0e7ftDc9Mdun+TU7E4Yq7Lg/Kyj7uRj&#10;68Y46kYqF/mwGXazL8rZ4PGMfyoAhcLsU7jz93rz9PWoSi7wSqEbucjp7fzqwQqkGJj975pMdTxz&#10;j8Mf/rqu21zsZFPTDcDGP5dqAK7Dc+7bluDuXP079846Co3G0jO7dnDKv+fw/rUkrcZAwRk+ufqP&#10;bntUbMVLfKp+X+919cY/yKACUOTiSTc3JOe/OM/5/wDrVD5hHRj83P8Ak/nUh2HnjpkjHoPp6/09&#10;6jky2XZmz2HfGef58cUANklZupPTDZ9O3+felVgXHnKWz93/AD3/AE+tMLsnX16/z/nSLyQMe3OP&#10;89+9ADiWBxt/NaKaZTj7i+n3R+dFAHQyHCkbMKPvNzn64PtikVkL4Q47NIV+51Bzn03U9Yxv2lpA&#10;c9UPJ7Z/+t+tGAj7VkXdkfez3x27/wCRQBERDlm8naxbKsy8n2OAeeCPwpojPysY/u/NzxjnPbHP&#10;0P8AiHsnybi7LuzjMg4/H2H16dqFiQoCOvYqx57+np70AM8vywdr4+7369Tnp37896iaNDjK7scH&#10;5eBx/LH+Rip9jqNmF+bnauOOOfcdDTCAzbi33ckeg7fzweKAISJFG0x7RnOMEZPPuP6mo8MPlXAP&#10;Rl3dfYnPPb8BVgqqOB5RyDjG76D1xn396MAn94zZx83zf5yODQBWZJA37yLr/C2O/AP15zTCNw3S&#10;bvm9cc8dM/ieKtbDtztUlvlb9c/59vSjZ5hbdu6gkr3Hp7d6AK5jZvmkHfA+Xj9Py/wpAPnLblX+&#10;9u79iOp7GpzAxYsrKd3Xbxx688+v40PCQpRz3I2le4P+R1oAgB58oS7u6qvX8v8A9VAjGGZUG5sF&#10;sDtzn6dKseShOEMv+6Ce34cjg/lSG3yW8puP7wbp74PsenWgCPEgbzCx+VOq54Bznp/9bge9N3sy&#10;tuO3c3zbmBz7nnPtn2NTLEilnWMcHGGIODj16E//AFqeIdjsw68/dyT3GD9RwcY/rQBCPvZ5HOeu&#10;N2D3/M/T86WNZJF3HLDdxlh/h9P5VMsAU5jVvlwWz1I9cd+1KsarHhWbpgHvjH+eM0AQImAvH8OJ&#10;OxH+f6VIkbRrvaHc3B7AHj/P1qYqv3G2jLZ29h7e1HlYHBZTgjfzwSP8RQA0QrGwOfm5zJvzu7fn&#10;/jSMnynP3mX5t3y9eQB0781KYgxwrNywCrznr+mMj8885oESlP3e5uFK/wB5hhQOf888UARFYxkF&#10;c5PKcY9cfUdvrTsq0mAQdxO7dkZGce/HapfKLkSkllKn5l6Af06fz5FOW3faCXkwFxuXPzdef8k5&#10;xQBDEisQrMoHXczZxk5B9j7VJHFjaAOWGVVuSfr7/Tp75xUyxEH749FHPHv9fxNCjjCnr/Crdeeg&#10;6+vqOnvQBGu3YVRQB8zHC4HA6nB9M5x/LihEUBTEnzf3VPXnn+vvipjGnCOrHDZb5uvHQdvb8eaB&#10;CGO1Y2ZmYfMzY9e+BzxnNAEaJJF/yzO4sBt55PGBz/nihVYHcHHOd276Yz+mPxqYoo+eM7Ru+YN3&#10;4/PB96FiBBDKQqknLqPT1+vT0oAh2FoyML8ygH5gdx/D2H6e1OU53M55/vbgT7/0/wDr1IyMdyGI&#10;fK2N3BHsPpyfxp6wgFdi8HlVyOOP8+ooAay4fy3iYnnKtJyM5/z709EP3hEeQAu1Tjp6/rzz0ojh&#10;MvEgO7aAGC/hnp7fU1L5PzFyenzE7Txjnpn/AB+maAGDy1TYHDM2CNvOeensfw/LHL/Lw20xorN/&#10;GwIzwfToTUiw5+RTKrI2dz9DjqMc9SRznH9LKWrAZFvt+T5fkPBIzk8/hQBGV3L5ok3NnDFpAuME&#10;DqcDHrnp+HMsVu0g8iOMFd21juyGznJIH4DGP4fbiYbUwyYBX7vzbh6Yxx6nB5wM98U9g4fy5SrA&#10;HcNz/Nu65Hrk857596AIY4Cz7vu7toOEzzzg5z7YwefyNOjgRB5kcPzdNvl/N0I9DnHHT8fUWFPl&#10;sq+dChySu3aMfNjOVyOBkfgfYUq/6xfLZc8bVZV+bjIwegHBHr+HNAFZYiXXZtkb5W3bucngdOMc&#10;keowaIbVok8pVfHzbQuPl3HHVTwD8oOT688CrTRLCzROGby1KruDAbeSf1J6DNMSMW4KKJHXGNvI&#10;OOR/DnPDZzxwO3cAqOkyyMu5i2c/M44wDzxjpnPt+pa0ak7xCFBYtGZBtPXg8deT9eeatTYeHY23&#10;OCW+X2JPABx25PpwOuR/LJkOdvdv3fB5BJ+Y57dfwHpQBUkiXC/vs/e2qGJw3OQM9DjB6D3pgiG7&#10;y/Nba6kD1AHYnn+7z24q15ZhZUKhsfMy8DcvQ9Pf1z059aTycs0Tx5ZcoVbPOQQeAP8A9XvQBUkR&#10;93lmUqwXhRnrnng55/EjvntTTBCBvljUuDtb92CcccdO4yOvcValUSPslT13KFyMevOOMf4+oqIo&#10;srLsXcXG3/Vk4PqScZ49uvPOeACBonK+XIeG3Z6bi2TgnOc9u3p0zUJ2lSURdrccOMf19cYOe2Kt&#10;v8j70ZWUfdXAyRx7HHPqOR70yTI+Vlbdtx6e/wBOPQUAVfKcszBFYBj/ABHjGc5C8+nUYOM0jQxo&#10;WDjncCv3cMfx5H6HvirMkbLJyjZ+Xjcenpn8hjrj3qGVisW9G/iO09O3I4P+HWgCM24ePdD8yggZ&#10;55Oc884Gc5+tMSEKN3y8fKecg8D/AOtVgRIp8oqx2pwzKDn8evf16elM8uNUjdWz/ApVOvK+3P8A&#10;+r0oArtD8jDK/d+8xycAnH4jIHpz9akaOPcEWNV+ZgoyBnv069MDj261KUKnaIOA2O/HbOT+ppPL&#10;l27SXPy425wD7Yz1NAEaRlBhwqjj5evf+nr70gtZd/mCMfMFZmKjk9c+nFSqjbgNvylfl2gj8gMd&#10;+PxqRIVU4ji/h6lRyM479wMZ/wB72oAreS2VaFsN1j+Xng5/+vT44nSVQOQPnbflRzzz7j9ffNWI&#10;4kdhGhBZio8tWPzDsOePT8BTo4+FOMttAGG6+nJ9MY49O1AEMEUpjASBmXJYhVPJx04PI4Pv0qRL&#10;ZN4ke3yq8bvbPXj2+XjoKkjithJuMa4IzneGx06Y7j3qYZRNzFlPVmY4wfr1GOh7c9KAIY4VeLeS&#10;GITALNx045IAJ/Pn3qVnkbMgIbdwjLn5TnPGcc89BjHpUiRBPmZduWAxuOc+nHU9x156inwxuUEj&#10;hN20FuvHOcY9O2OKAGRbZNzKV4yrDg7ux6nJOQcr17ipDbiJ8NCzNxhWYfLjqDgZzx+Gae0Q8w7i&#10;SNvytyCAAAe3UDA/I85qSPIJmxuDHKfIT2298c7gM/0oAjKSFniK7vLDYw3+ryeuf09DgnmpmhMi&#10;iN1Yxhtx+VSM/lxnhjnpk+1KUSIgKmVXjJZgMYwSMkkHOen45xSKAUZETac5YqvB45PQfXHOD1xi&#10;gBrea+JLk/eJdtnykYJJ6k55yeMn8KJYJhG0R4GFb5sHOeeuMY57gVJGEk2OcbXc7sSH5hlflBHO&#10;ehz6d8GmxnGwscAKCCyths5yccH1xk9qAIfniG5ZPL/dfK6vgsSPTJ9fTHHTvVWSMiPeg3AJ8ytj&#10;ge4BPH4njk9BV5mkjTEgbc7A/MpBIxjHvz39CBTPL2MACSvmMG+UjHcfkMn2NAFOSPZuWbapJHTJ&#10;6AkHOeee/vTHg8grkqpVgC3y+nHGRggDv6c1Y2Qn5JOwx2UZ4zj+LHbjrg+9EYVl3Kw2gg5ACqCT&#10;9P8APU8ZoAom2QjdGmW59MEZ+Yex5x/POQahFs7ADDtuJH3TwO464/yKvSJ5ysJYV+Ziq7sKDjjn&#10;n1/+t2pskMaOzOw28jzGXd2HPb6+3FAFFoZHfe77i2crjGeOOvP+PTNNWNkGd6rnb/DnHA69/wDP&#10;NXFtkDZEYwrY4j2nr930PRvbjPHFNktVAJ8oH5myPLOApHXjjr7/AMqAKe3IUNs+Vs7W6/dHX16e&#10;vrinRwkvtVP3n95cjA9z07dKti2gX58lm3EBs5xkjGeOe457AUgjRFwDnsrK/TA5PX39+KAKrZIJ&#10;Tbt+Xhlx9P8AI9akEOw8DtuX5cEgnGOmfTnpU3kITkxyLnggDnvnsPb/AOvSpEWfdGEJ25ZVyOOn&#10;r+PHXj1oAqvA4TDKEAH8KgnbtzkZ9hxz60othEOEyfvYYBcAn8Mjtwewq1G24K+37oz83Q8+gHI9&#10;iacsboAxTawz1XO7Gc/hjrmgCqsBfa/lMdwPzbcYyMn8eT+H40kcGdsqwyD5fmYY+bg9wfX9OPar&#10;JQB/LFx8rP8ANgcj8zk4656ZNIFJKsZdvsGxt5+nH4UAVliJg/dOx74J6cfyOB+dKYiF3IPu/MDy&#10;MceuOB2/GrPC5lVDnOPlX6+/p7ZppWOE7YzHJu4OM5bvnJ9cY5oArtEGyQPl3bFDcgevc8Y/D9BS&#10;rbtIu1R0I27WXjoOo46Y/OrIXJ3rG3H3tuMYz9fT6gUhUN8/lqN2fmK546dcjuR+lAFVYTGvzQs2&#10;W554xnH/AOofpSi2kk/dlg2FP3doA9ODj1zxVjas3JDM2N2d2Mnkdx/P3/BdkGAhjHz8KF6Yz05z&#10;nk0AQfZpYly0ci9R0Azgnvn0PrSKjRAlZFVuqtuPPtwcZB6mrKICwVF4YqO2089cdD3H1xTUKnbM&#10;XZRnP3zg85B4x7j8R16UAQ/Ztg3GL+EkSAjoPQ/h1x1oMU2Q/wA5KctuG4c549QcD8yasFMRjIX7&#10;vy/L+ueoz9Tj9aDGhU4C524+8G5z16D6fj1oArukgXfjy9q5Abj19+3Yc9aUxLsMZZVP3uGX6c++&#10;cZx9Ksxwb1kzdbTwu7pggDI+uc/98nihl3nbnbuQ/ewv9cnrnAoAg8pvMIY4YMNnzZz9M/gevekW&#10;Fn3Axb8jEZ3+ox069+/6Va8oBsRR/ek3Y2q2OfTtxz7cetEQdSqDay7v7g7ds4J/LFAFcQ7D5o3f&#10;8CVeDjqMnqNp9+PelCTDcWZuAcMrjLDGC3PXOcc9R2qVIwFWVQ3zHorbc/n69u/FObdlk4+96D73&#10;P/1uvT9QAQookT78jZwVC4b0z259KmMOz7z/AHM/M2Rg+vTgd6cYcx4ccY2tjJ3DHB454zk4+npT&#10;hHLMT+5I34OQDlunQkc9T3yTQAxbeMhpI4ty7uvlghuo4II/nQcsQHU/LtY9Mnpjv2zgex5IxUiR&#10;NNtEse7+8Cy57A8k5/wyOaftkAOVLDA5ZsZG3ngHrz+YHFAEaReXGrp5in7rbY8AYGc8HkYyf8mk&#10;EBEghkVdzY2gx8lRgnj/AOuenrUhhUfvBwWXK/u/m28nHp3YdOeelKIwpWOQbT13Ku7k4xuGeffP&#10;5UANKbh8zswX7y8jaM+hz65xRtiUhHuWz93PQbeo/TPBqd4kSVZN6vsbDA4wCue3GOPbgnvT44lR&#10;cqMKzdGkYkj2GBnnbkZ570AVkTMfnZY85k8tVyGAznnv788fnSvbq+fMLejssQ6buvrzz09Pc1YF&#10;uBJmJA+H+dSMjg9R83f3BxTvsgkVSy/Mv/LQttzx1OeRx2PGQfpQBVQMB5hk+9u3bcbWbJXPTt6n&#10;07Z5ckPkn91BtaOTO7IVmyABzjjnnp3PWppw0bKZUBZgTtdQGIP4dx+oANEsQjXEhLbSAGwQufYE&#10;e2BnqT0NAFdIHjXyi+F7ncwJ+ZcnHr79Bx708pIwaQN+82gtu64De2eMkdc8Z4zipXjj2t/Eu77y&#10;pgbuDgjr2HFOEbzR5ghQKVB+9wuTgkEd/fuAeKAK4gVo/mb5t24fNuLD6D6AdOMdulL5LDhH2tIq&#10;g/L8xJ6lu3Ixn14461KLZSFijTbuOVV1IzluhIx155PSpIkzKjfd3yfL8oJDY69fUHqcGgCs9uQ5&#10;LRgFtqhWbknGQPXgMMj2xz0oHmpEGBbuJAFI28YI/AZNWBHjPzfMqjKrJt2joOh5wM8D0/EvitgQ&#10;d2Ofm3cYzg8n8vUd6AKvkfu96j5FZjuXIXO0889eQe3vwBTntV8xwQxfqymEcHB7+nI56frVvbCv&#10;73y424QlSV4wvOSR6df6ZIpPshYMok2hflK8gY9ueMn893WgCr5B2+ZFAzNgrwT8vHr6foKU2aSH&#10;EMHzcrjK7jnjHt368dfxux2kcrR+aq8nZnnP3uSMj0JHfnOSRTUgXZgR/eX0HTkdD27jjtxigCGS&#10;2kYLO7bvMOY9snJGc44wOvYfp1pDbzA7Y5WH7oH7uP4s8gAEgdOPUHPGanFoAkjYGJOPTPseTg4y&#10;ADj1IpyguChLDdwoYFQOeB6DHGentigCGNFU4yqq3ChWbg9AM55xnGeenJ9V8qBvMV4uNxyflPzH&#10;0HPbPbkE9OtTt9/bIrLuVf8AWLglSBk9Dzzjjr1OalWAMuJpdinB3M2cKdpPy8543EcjpQBAkS/c&#10;EPCtk/Lgq3AOOSSOcnv7mpfLuGVnuHYs65kbzDzk8kZxjnPBwO5p7ROyvcPg7WKsDnGR3H0GPqBn&#10;pTliSOUbYvmUZbdD0IYk9APpjvQBBFbiVVjAVvMG1QvQ/j3x049+tIBGBtZY4+7bWHX72PzOT3II&#10;qZY1UbpPk3LtZ3+bPoM9xkHgdak+UgjcFZV27uRjryMnj6YPIoAhdfLfaYR+7PUKowccHrngDHGD&#10;zxnu1jFAPMPlou47VVdueSPxyeOMZ9qtvaIeJo+uBtVsEFiR1JY5OB2yOeDSRovnq3nbWZvusxGS&#10;SPvdNuMdCR9KAI1tZw2fKLYk+b5WOD6DgDHGO/HrUc1sXkUTwZdfl3O3CjaCRyc8hsdDxx7maOMn&#10;bHIN0bKv34sYXBOc889OvvQ0McygbAGUZ2rnnoCeD/Tg/jQBHD9oI2mZgHb5v3m4k9jgHGMj0yfS&#10;oT5SIoRVCrGGY7/mHOe3bI6kc5Pqautvw0qhm2tksWHYZH0x7EE89KYsSKnzxH5Gw21tvP17fKfX&#10;sfWgCvcL85VpPvbwdpCshBHIyeh449qPs5BeSRGHyZPRieQAGPfPXI4+br0qc28iBY3ddrKBuLbg&#10;exP4+xwPxpPJiMLSBCjK27cEyy8gDGee/OPX8KAKtzbmSbzHbaV/j3Bc9O5z3HXpin+S0kzEw5bz&#10;iNvmA9Nv8WSRyevTnjNTCPyjkRyJhcN+73EYJ749iOAc46jgUkESoPLeTcuMZCj5VAz+AwBwO+OK&#10;AKzQxbMnDbnZgFPJPzf3uOxxxzg8ZNPNmU+UKyoMblC8MvPrx3xzyKtGMgbG3fMoG7rjAJ6+oycg&#10;gfjTDCoDCHPyqd3y8+qjkcHH93uRwaAK7xNtzLIxO3K7i2AACS2PZQT/APWpjwK7eWYmVkkDbcbt&#10;vQkjAwe3T16mrjIgDPHIvLF8MwO0nkdue46dBj2ppUyHZb7ipyYvUY46Y6DnrjNAFdonnfMNtIzb&#10;lGE4ZXDYJByeM9gOOOKYbYSfcTzBtbyx1A55HYA9emAfzqeW2Ln96N21gfmz8vB54bn8MUGCNpDC&#10;Cuc8LkgEcHI+nPT1oArPal1eJFyqj5tu0Y+bIznJHI9Mc9u0c9o/meeSyblwuR1XdkdsH7347qt7&#10;I7dVDdfmK/NuyoHXoT1HYZpGjXa0jj/ZXvj8uAT8oxjI9aAKAsoY1U/MpbH7wJgHB6BiOcZx+A+t&#10;NEfmBihVZPTd1bJGMc9SMnmr7QhZGRVGfMy21fukkDB9Md8VGbN5EZfLwNo+VMEA8+/THr6E0AUv&#10;Ic7lt1G1QFU/dG30x+v19aR4Hkf97D8zbgM8Bu2MHPHXP0q20Ub7TK/8X/LQcA5PHH3SeOvp0IqO&#10;RMRP5TZSRs7mXdng5z+J+nTtxQBAUiYebMNu7J8zqzZPHr16fh7EVIFD7kdVwcA7V+8S5Yf7I28j&#10;ByMdKeIX3GMjDDhmX7x4zjOSM9eMnv8AgLFCcfu1T+8Oeh+6do56A8n9KAIIkdIvMQ7kXIXYudx7&#10;jHAwD9M+nAqJ7FhtLxMF3bl3HcGyVGM45yR19fXmraxkRZWD5SzAbfqe556+wye+MU4R7W2gO3OF&#10;bau7qec888nPfk+1AFKNEhiZkcJIGyzbuFwR3HXjdyT0+gqVoVj/AHq7lXv0AKDOOg5HTj1xVjyJ&#10;Qd6Rtx952AO38OuM8jI/xLFhLTY3w7pD94ZAOcLjkk9u3GT60AV5LZyWMirvYbdzZ2j1z3OOPXJp&#10;zR26yYLL975mZxgtzxxk569cfgasG3XYqyxmNWVXXcwYHI9PXHPXpmnRwcH+6I/4X6dPmPr09D19&#10;6AKpiCZKoyt823oA2c5P4knuBxTktolZURl+bgLuA7D888H1qQJFGv8ArmVm4O3kHnGO/OO/cdcV&#10;IsAY7wBt5K/MFyc89fb+VAFf5nC7Q3TrIoJxwR39c880CNw2BAzFf+WfGO/B9Dkc/wD1qsPGkiDY&#10;WbauW2jvjrwPcU0+YgVG/iAKYTJHXI9ev86AIWlduJ33vkFW3AluVxwx5Off86XyTGC8A2lSGK45&#10;VRz9QcnjHIxz3FTCBOqBkG9hxHu5Pfvg4xz0HbgcJJCI3IUbd20/KuGIxnBO7I55/P60ANkO5cxS&#10;Nt6hdmSGBHLAfj3/AAoCbW86AnK5Cs3AToQOBxjkH1x+akFfl2bdvC7lH3cdeSM+uff2pEVNzBRm&#10;QdSrZKcjnAx2PvzQAohRSGRGVV2su3HH1IGOpH4+vNIVynmljJ1Zi0Q2nkkn659AOvopNOCowydr&#10;MrEPGuRt/Xrx/T3preW8g2FWU9W9ecg8nrjtmgAXbysUm1UGwP8ALkMOMccZ/PtS/LI3mcheo77G&#10;44yc8jA6HgjPGKcWaXy5STI245PsSPlHzdvYfWkiWJnUhS3zY3rLkfXPf5scdeMDrQAEujbpG3bT&#10;tLtyAM5POcAY6/qO9KFdW2pKUb7u48k9iD7Y/SljAJUxRr8zc5YMc9s5AzxTo4t/Klmk2ks3BIGO&#10;OOnf9OtAEc6ouJQq5blVBGSTv9R06dOgPtRsSIFigTPC4X5Qu7AGc56bj05J96eF+fdDLkkjdlSA&#10;QVxnHT8c445pTEFkIVCpVscMOeQPTOcd/wCmaAGxIgCxsdq/3OBhvmGcYxgY5x+PemgGT70Y3FSz&#10;KjAk56jOeMnHBP8AWnAZjYPFJlW3MvBw3X09OM9D70qLbxxgbtvXKx4BBBPfsSQR/k5AEWIsrbhj&#10;MfyyLmQbC2B9OvTn1xxy1IVk+RQqsxw2FBxleecnvkfp3qZIx5PO3AXI4G0YGSSTjjqMA+uMU1oT&#10;5n2Vw3ynA5Pzc8NkdDjPv34oAj4l+9Ku2RVZslcdPbpknBzwKr52yKdnzIdq4kO7HGV7ZHODkeo9&#10;KtShlRtwb5gdq7R3+90+pPrgfjTZJQzrLu2q24tuY7SMdPlHAHHTOQueOtAFe12rJGzfdRSyjA+p&#10;XGe6nnr9ea9I+G8V19pVZ4ydjEFuG3MMfUDuORxgdxXnNqSZ1TGex4PXAzng47fT8K9N+F8IK71R&#10;d0eF+XO0MATknPGdg78g5NAHufgqFViQmGFFyoVpG2r1AJDBtw5BzxjrgHjHVwQ5bEQZumCFBxuZ&#10;TwCep+Y8Z4yehxXMeDlDxwyLPIuNwZcngHpxuwQSBn/dyegrroj5gZkXavG7cuDgjocYHX1xjOcc&#10;5oASGD5trttVtgVlULkH69eBuB7Yxk9KfJ9o8pZkj28c7V4zgdccccDHYjOBTwuzcyK6+WPP3CNR&#10;1wMg5yAcE5+YccDHRkirGWIzJ8px5mWz1+ZsjnGEAPUgegNADZ3Rbpmt2uMrN904+Qsy8/IeDs+b&#10;355PSq8oSNMTE7pfl/eMFyoGRnue47/e9yatNu3bIxnAZVZNuNpI+XDAdc8EHPHAPNV3EphACtt2&#10;r80fygt/HyvXogHOfzGACvKkaBogWkHmBY2wFJbHUkH1Yntx+NVHiiba23du+YCRVCnA4xkjJPqS&#10;Bhh07W3gkKMPvbVUS/NuJXp0J68HkE5CjvVWU4JJhYtIclFYbj0yM4zgn8R8uMZFAGZfBizeYkis&#10;2d23DgdME4yevPJasTVmWN8IXWM8rCjbWHDHI24G75R/nFbl8qhSjs3zR48zc3OSOw6fjkgHPY1k&#10;6kZiEm3D94rPJngNwQevI57HGe56GgDj9bZkDM4+6RvZpAu1t2MEcn7u3kH8a5fUZhy7N0+YKzDd&#10;uywIzk84PucV1GuIrtseT5gjeXJt5UfOCARkDkgegIzg1yurtH5jeWGfcrEfxH68889eCTj3oAy5&#10;1hmiyi5XoGLIB6YyOB1x2OB64qu0ZZ12vwPuqOCM46++R9MnvxU0yqB8sjMvdtxJZR05xx1P49PU&#10;xzGSQ+WZOOSq7cfxKR9edw9hQBDNIioQxI3AhS+OeM8nofxH5dahkDqpZSwdT1UfPk8DJOePTHpj&#10;ANWJEDJsa452cNuKjk4yDnOME56nHp0qMkvI26VumBu3YB4wBg4Ge5xnGD6ZAIZIJIZiNu2Rcqfx&#10;YZwSOh4OM+/XNQzqUTfJG54VXUqPnx+ODj3J6D3qTac/adn3ssq84GT056AYPXmo8MEVFjYKq7mZ&#10;PvAA/wAIHsBnknn8wCN0RPMjVY9rZEuGK5PPPHt2bd1xk9miFjb7EPysCu3aeBuBK5HucYzxyfep&#10;Ah3/AGRn+bkMrt8p+bBIOcAA8dz685xDhctErp/qQGX34OTnj1AHXk5oAaArWzOhUq2Su4EcY+7x&#10;jGD2zjP1OGzIGYbIlbC5EflhtzHtnJw2D+QHTkiQtFv3lnZRGfvc5PXAOdo59uabIqwtmKT5Vbaz&#10;eWcdc9MHpyf6EcUAQCOOU7inu0gKsy479+7HHfntSb2ErT4Yszcf3SwGeOck+/vzzUrRmVZCvnbe&#10;2G9/mwOo7enYmoW3lNk6bQ0bKy7VHHUkDPABB+pz7CgBGijRgsiKxOSFZQCByc8jOCevpxngio3j&#10;8wefuD/MAWkbCnjpkdOM46VJuQRKrGR8c8KuAx5GN3B49sVG4QDKOy5427l2qM8Dr8x5J/4Fg8Cg&#10;CHyy5CzJ8sifIdv3+vGPp7c5+tBRNv8ArvlUcK3Hb07c5HYnjpTrh9wZUKt8o3IW6sRtxgADGQOe&#10;fxpsjkP+7+YKNzOy/KCcYP69z29qAG+VGrBWDLn5Mtjbx1+g4Bzn8OuGhEGFxlXkU4jwAfU8dThj&#10;04Ip1uu9o/vsuUwqyN82c8dewPp3qHc/leXgltnyqiYA5x79wRQAqEPHvd1kynPzbgPXHQ4/HOVz&#10;T4mSRSokx1CtCD2PIwM7j+IHfBpuf4Wjbd/EOCo/PPGT3I5yKFZtql2T5hhMnA68dCcjj/x480AD&#10;gTW+RCrEjK4If684A54OQTxmlaOV5WhZNxb9434kgcN97PHzY7mkwGbAPzMcMApAPQdPpjjj2pGH&#10;ysDubb83LLhefYjP060AK4MuHJBRmG4MOjFuvv8AdPqDj60wIgVEbCcbFCgkKO46A49u350rNKrE&#10;FY2Ksy4UBSGweue2BnoBkfXICT+9AXuCyuCuSevXkgUAMMJZd6Ki+Y75ZVORyfbk/N/PNIJC8ZYH&#10;IOCu5vv5GMnbwSQO35cUscoLGTy/uycdiMdgcHPQfmT6UxciHcQM/NtZc45AwOufzwfwoAcqszR2&#10;7SseAFYyLkcHoOi9h7c1G7bk33Eu1duGVieCAp9DnGR1OcinKYt211GW4ZVXPIJGcnO7p25yTjGa&#10;RGIRuevVVXBAxzj2/wA/UAaflXymDOu7aqt90AjOeCM9OxHWm8JuAZ12qcsr9eT2B4B5z1GBT9yb&#10;RtU8c7ePu9OcjnkY6/hTWYIGLQ8NuO3BGemex9enb6cUAV5IljbzPL+ZXU4aNQc4+729x+B7YoMk&#10;Z3MuFyNpKt1H3cE9846H1HpUibAcD+8D8ozkY6+9DmQyYMGNuQdvPYED6fn1welAEbCR/wDWjLfL&#10;uEjYyRxgD0Jxn6fWkyqMzOy8clmIBTnB6nnPBx/XinkRx4Yp0LfKv3W4OR3B7AemaaB++GAwDMQs&#10;avjnGT144yOPYUANLFlwrN6/eA28cd6cseBLjLE/6sBTlsHBHI689epP5UZKxYJXljtwQGPuRkHP&#10;+eaFYdIgPMA+V/4uvb0+vU8dKAGrtDlWVWVmIUlenG0HrzxyOffjinbPKgDGM4VclJOcc9u3oOvQ&#10;9eaUeUp3qjKynBOOOhHpxx0Hf1pfnKbnUcscttJ25AHrtP0PH6UANQASMxdV+990AEcHnj0wOpyM&#10;1MVZijLI0m3IjX+769+QdvUZ6nvUZ2ttGG2eZ8xOMYzhSDkZ71NIWBXK8jbxtzkddp6cdeOwoAYw&#10;VVwR91gFXy8YOfTtx/LkU/y3EBXzH3LjP+117ZGTgf8A66jJjV2w7N0xtBDDjjr+nPTip1Xy/mVG&#10;I3bFIb5evfPTgZ4/TNAEUaIqMm1QfusWX34yR064OB0qRIAqqjxkKw2o3CqPU+/P16ULEFAXLY+7&#10;82WwOcduecfpSjckPzSbf3ZON27B7/j+eM0ALDAvm5CKHyBuiXGxj1I9cDsenahfLgjV1k6MQu1e&#10;AeOegHBz36YpHUxk7W3ZyWbbk56Bv/1Zp5JXcHPHzblHUKDjP49O/NAAI3B2QAg7trKqjvkE+xx+&#10;eTyeKjeJHyZFDKNoUsCGLEY9OeOO+cZGakBLspkZN38J25+XnJ57E/pUZSdlyYtrYAj2rkex7+vr&#10;j2zQA1wVLKZAjK2ctjJPv+PTjv8ASmyRhA21dy7cMNoyBjjdx0B46DGBUzAs27O1duP73XkcE88c&#10;9PbriopowyMjQN2UCNhnIJHBBzjoB/8AqoAj8sNGd6Z3L1YD5eR6A9c9e3PtT5IZFO53IKqdrcDn&#10;nA9xj6gAetEjwuXmbHcsFUEpj8v4iP8AA02U7pGMlwvXkdmGeeTjjPYDt34oAheJi2JnyD0Ydeck&#10;/U9Bg+h9aaQqjzGm+b+I78dj6+/uPp2qRhvfbuP3ccLyMA/59cDvxTHaTsBIGOBtzlhnsTjqO/50&#10;ARSLuj8w89dq+/PqPTHQ/WnARk5D7G/vfKcYwcde+OCAff1prFF5UFtv8K8A9v8A9ftSjceYjzt+&#10;ZlZT8vIPGf6cUAEgCLxs3KMFsAjdyfm5IBz9OnSn+ZG+5j8zZ2hm5yO2O+Pr6VHI8edqoVwAGIyc&#10;nHr64P5/WiRxltz/AMKj7ucA9v5H/wCvQBNsd9qm2Zt4yqqq8t0xj69DntTgNz70JjZuMbv5cfzP&#10;HXnGKSMNEq7Fy3XnODz3HUdD3P1zSoZFKiHgdFV13HPYHgZPI/AE9qAI2iTHmbAwXac7QevHf9O9&#10;OZWDqHLFtv3txwPpk/T2/nQMeUpjPQfKy8lRwP6Dp0xQNkfzKAn3duQf6f735CgCuQ4bzIipywbd&#10;uPHrjnuMn/6/FRyK4PmwhOemOc8f/Xzz0qbP3lKcYwu4dBz7cH6D8abhS6yfd4+b5eRknH6YoAhl&#10;jDBljVflPbGCOox+XX6c1Va3JUKsbfLk9sA9OPT9f8bhJGPk/wC+19MdfXpUcrH5nd/mVSdzHqfz&#10;96AKHCKUBU/31CjnnOfz/kaa6sy7Nu4cY+Xgcn/Crci7j/rSvJKgY+bn9P8ADA96g27GwF+bb8y9&#10;PUYoAhaNj80bK3zZA6MeOM//AK+uaTY332XPzdT1+v5j+VTMgYFcdc5wcg8dOf096a+0lsSHb1Yt&#10;16j/APV6+tAACplDK393a4Y+o5GR2Gf84pqYVlyQPmH3v4T6/n9KcyuiFpZGRm+Unb04/wA/nQI2&#10;PzLhe/y9j0xj3/rQA0iQKcrjoC279KCGPykfMf73GeOO/p344qQKGb5Q3y84b73T19f05pu0BRtU&#10;KOnX6HH+zgnBb1HHsANJbh9nuN31H9RQzZO/efm43Z4x6H61IqZLAxjp34OMH655qFsOFDHq3v6d&#10;sdv5fhQAAsEzvxj+8e3qfzpqgZwqBcL1KAcf0/L1qRAu08nHUYXpjvn/AOtTJFUZXltvHP0Ht/n8&#10;aAEwWXapAKnLJuHB9abgDaThWVMYwcjHX8eOadtCrnb8oX5evc8npjtTTx94rnGV+Xr7fX9KAHNl&#10;U+Yfw/w9AO/X6/gTzTfmJCYyMdweOPw9qaVUvtYFefr2/wDr/pSbXLZVPYL36n8vc96ACRH252Bc&#10;EHO7j/PP50saYLMv8WRwecf54I/Kmh8bWAXoeVIGMe2PTtUhIy27P97pjigB5YK2JDy2TtzgHkep&#10;H19qUINw+VcKy7QQe3b39+1Nztj3bmypzheR0Bx1px3j7q7eMdBkjP0oAkiXYcH+Hpz/AJwORUsZ&#10;3qUU/L0C/lntxxnr7cDmolAAxgfMeFVc/T6+9SIcspVvz79PYf5zQBOp52lio2nO07fwGe3HT1qX&#10;DLIwT7vVtrep+uD+PH50kbOGV4uz/MMnp9P/AKx9O9TrsyDtb/ZG4DcORn8h7dPegBsg80FU+Zsd&#10;DyT09TjjvTkykW9JOF28D5Qo9DwO39fpTgPOTeSrbl+8q9eg9/X/AOtTjEY90q7udyqd204z6dj7&#10;dcZ4xQBH8wG44ViPk5PK47HjAx+Yp0Ofvwt3B3K3U49P4u/5+9OH7vGPuqp3Iw+Y5PqQeT9OgzTp&#10;dsZ2b8cY+X5i3Xnpz6544xxxQBXePzF8qUKVBVm2jkcc/wCeecelMdNqZVhzu4GMk88/TP8AkVO8&#10;UYZjJPghiQ20YHP3u314qKWBFkUlBtK/eXqDnHTvg5+v40AVJkLfLlm+U5+VQS3H69Ox6VDKMvvR&#10;fusB93ofQe1XJ1Zjh42Xa2AFX/Pt+VVZosjam75fu85xyRnPb29OtAFVmxtcFSv97Ix35/Wo2IbL&#10;eaPu4znOOTx7fTP6VNKNylg+F3HOMjGT6e36frUcgVck427fl+XJBHHr/P8AnQBGxG0BnJ+XJ+YD&#10;8vpzUZIRNzD6rnqB/wDqP4ipHBHHf02/e+vp+nFRtGHHyeuMbjzxz/P8aAGlCzDeF3Nxg9/f86jZ&#10;mjPB7Zz6f5zTpTx04/8ArU0Ng7FbjdQA3Kk/Nn8hRSBtvG381zRQB1ayAqcr1XnGM549PoT6HJ60&#10;NJJ8yeZ/F8uWwG65JznqevXjvwKaCCqlxt3cR9snr6HP+T2oZwflzztIZfU5/mTmgAnWPO4Nu/hU&#10;uB0HAPPtUZVuiR+wUNxxz3Hv2p7qm4ja3ozcjPtz7U0+V8zoF+98v+HP+fyoAZIvynKN8y4+6Oe/&#10;pyOfx/KgsxXcfm+b5t0nfnrx+HtTVZQGEZ+7xj1+vr27dzR5u04wD83U564oACu/aRJu4HzBsk44&#10;/wD1+2aCcHeQfl/h9DkjPsePoaFZRsK7sLzuLDOD+Hof0oU7cA8LjnaP6DnjNACEKZN7Nzg7eo+v&#10;64/GldcDymQADjZgevbNBZx+9PzZOGYkn2/x6n+lIYyCUKlT8obggqcYyc//AKqAECKFVMEs2Ryo&#10;wW55z6cfnTjDGWPmE/KmMLjn1Gf84puVUfIT67gQv5+3+RSrIpb5T8qrgnd070AK0CqwaRVYN/Dk&#10;/McfTPXqaFVJD8v3sZPTB7nr+P5+tODMQRGV25zhex49ce3+TTVCEjBK/wB0FfofT/Hj6cADhEuc&#10;sO4+baOQBx29j6/hTto2qu/6/MOeOPzyfyoR1UI4PQcFe4x7j0zRwvG0rjHA+Xp/9fsefwoADGif&#10;ebjqGbjt7/gfpTlUn7r7ewIPBI/njn19u9BUg7du09V9uT/L16cfkFs/dP3Tg7sfhn/6/tQAKMMA&#10;qk453c/j+PPXNGIg2GeMhV655/nyaWJgrMJsFgDuORx9evp0pVJ27BJsLY+Xcc57Hj8f16daAAoJ&#10;JCJJRhztyWznnHPt/ShQTiTzjxhsjsepx+HP9acBsc+UuG7r+I9h/nPSpMAR73j/AHeM9+V6HnPu&#10;KAI/KG/cyp67lY9T+H+c/jUipiRnG1iDld3ygcfX1/CkYsp2yL3zubP5+vXn06dacJSDtjZfvfKF&#10;bA7/ANP0HpxQApZjtXLYDEsx79B/IetNXIzhW2rk5XvgDnjilDIx2q24bcq65G3nnjJ/Tv39FcRr&#10;8wPmfNhW3ErjPHb6f1oAMxA5J3DHCrwBjk5z/wDX7cGljBAV/lLYG75jyvTOQB2ApGIXKuHbP99s&#10;5HJGT27+307tSTf/AK0/KRy2D1H0+v50ASpHIeuB8uPmbkcDjPr7enrSJHEflYbVOS3zDJ4zk8c/&#10;hTTI0hyT8u35vlB/xx19P8KlViXP7htuQNnPTnqfpQApjV3wPnDfdVupHbBA56EcjrSiCURtvLMu&#10;D746cZx249jUQlaXktnpkSPkZPXr1PX/AD0myhyu+NV/5Z7jxkgcA49+3rzQAphMTblttuGLfMm1&#10;hz7c5464/GpbaCJyqwxBmUfN5eD37frnPpmoUG9hsKrJ1wq8n39+nsM9uakWbeirn5icKvmfr14O&#10;PQ5OaAJxGQmfLXay4+X36dj7+n5nNWbNQm0x/u25EabjGvIwBnOemOu3HWqUUqqOW+7u+8QuQCOe&#10;R82CcnPbHvVm3GIcNGVXdkdlPTA/UZ/CgCwDE/yFsxoVKqp3DJ+nX/62CegqdGEalfkzz8qg7dy8&#10;cDHPTOM59sYAg84BA+NxYFcbl4GBjA47gd89qekocFZCu7JxHnnOecD72e+Ac8/hQBMr/OrRs7Lt&#10;x8p3FsDpwRn8xzimHaR5McxZW/1ny7VfsPrwR6kHODQzRPHgSLy+WkUbuoxvOOw4OM9RjHNOlKFC&#10;2zaTJnb97Y3oMrjGffPp0oAFMkbfu4uFO7+I425GcgevGeOcZprRt5XktKu4N+7VlPbI44Iz8p/M&#10;HFNeY7UOFTC/u1dCcD1yRjoKRrgqNwG3r949TlueSe5PHcH8KAH3OOTJhky275c/LjJIzweh9OlM&#10;b5D8+FCNt+/wcE9Prx09/rUbSqzsI92Fk/hcDG5fXcMgDke9OLxE53gbtvPABJA5JwfwHoOaAGN5&#10;5KyEsy/d7g/y6jsc8c0kpHlFvf5tqjC85yD259uw45pQVUAqFOV+TjIUfXAB5HYU2Sbc/CP+7I+Y&#10;MOR0AAOMY9z3oABvcGDcEVlbd+8OVO3HA2jAwec5ppLM2GVk3HDwhuh69M/h9M0v+rXawbjBxkN6&#10;j5SWJxnI56E8Z7JIdyhiAoVgVB+b1AyfTOeD9PWgCHc7R7BtKsQu1eBjvjjGMjr1ppiVVbDeW27D&#10;HGz3/E/l0pwe1KqqJyVIb5gN3HoTkf56UMdq7GaQKOGG1vlxyxwcYOAe/t6mgCI+Yjs8h2KysGAz&#10;z2IJGDzwe/WklhbqGLMM7l2kHOP6/l+dTEg/vd7Nu+bPJy3HJz6AE801wGUv5W3OSxUdBng+nOem&#10;fpgUARC3QR53sqqNzFQcjP8AXJ/SkNvG7AtHuboNmG/DsRyfXmrC7B/yxVv3gyQBjIP0zg+/XvTS&#10;GAVhHubdja3ORznOR0zt/wAKAK5TCqY0H3R8vAHf345/EA082i5wi7sNnOM7uCcDjtyB2qWGOORl&#10;C7hnhWZePXJ9RjGPYU0SbEX7wO0NuG1T7j7wLEepzigBgtdgZftKq3lndhs+nvgk/wBM88UpiMkJ&#10;2yNtCnHygge3rnjbxxxz6VJbumwBvu7t25QRjC9eh5xz3H4ZpwkkbJkYjd7bvlGOODjgYPv6UAJN&#10;bc+Xvw28Db5fKtn730xg+340qWcDBUBj+9gNsyDwcZJ64OO2PfkCnJFGrrkqxH8MbdeOCQBn0wD+&#10;lOUr521TuVgqrukzvycfxEZ/Ac8jGBQA0RM424VlIZVXzDgf7I9P/wBWetFvDgrsMgyA25OO44OT&#10;x+v4VMrI6gkt8zDc+zOOPu57A/pj602TEZUzL93DbWyDjPTkgA4747UAIsRD7iy8KAqRse/b69fb&#10;rTvJSOTzkuNyrIzbyv3hj6f1zTgZU3dPmddnylc8nJ5Axwf8mnBoxCoX7ojIZkHCjBXJz7YPegBV&#10;jWNVAOCMBm3Y6cAe2D6Z6ipAiN8rscl/m+UnaSe+eCBnH60zDRjAiVMHEmYwcZH3un3ec9/veoNC&#10;tFtLK21SG2heSST7nB6L6DkfSgCTyVSN0Mnyt8u7nafVsDPU5Hpkj0p6qyoWYMm4bm3L8oJB6n14&#10;P50haNCZDGVXcT94gkgnpj35+tIWbfICm4/7oAJHHUDPUng+goAJYf3xKSNIysw2x4LHrlc89sn0&#10;JHNNEZWRmEbL8pDOrHueuD1z39KcWXYouEPl9+NuOfujrknOeOmeaVX2OuYg3lnjcR8pGDjvjJPp&#10;16etADWtkjLJAuVz1aTOW2gc9s4KnHSmGMmTMIwy4VcKv3cY+99P4enrUhOT5eTtU4+aPOT6gdBz&#10;njFMiKKVEShnYbuM9zkjntncfTigCKQTksQ7NGzDLeYcPg/Tgk++M/gKQwb/AN6FUfLhTtPdu/GB&#10;/Pr1qV2QspjX5MbkxGM7eCOmMDnj24pd4RWITJjYndtDLjI4I4wRt65749yAVPJeT5VjLMoJVcDI&#10;GepwPc+n9Kb5KgNHuUf7H3e55HoQP6+lWnCAfKw2sxK/Lu5x0wMcg8cdj+NNUSTbYQSpLeX8jcD0&#10;5B6df1oAhaPd/wAtNqsPveafmHr6MBzx2zj3pr2sYi3bvk67UjGD1/l/X0qZ1lSPzflbc2N23oSf&#10;0OO/Xij5gcjaz9vkyeoGOSCe55/pQBXMMhIjUqNqk++c8L+GKclt86pvP+7typPOcfhznqM8VKD+&#10;82kJyoVS2cDhvywMcH9aQspWMhedu1Y29wOfpzn3HpQBCYi7NO4+6cl1XcQff8vUcg/iSWqDiSKR&#10;iq4x3Q/qeTz2PBqYlppAdobcv7uMDr1z/P2698ZoQBWV2LCNiNrE7evQ5Uc45PTvjjrQBC8AibYh&#10;XaM7ZfwI6d+ADjk9KaIVaMR/xMSrDbyvHcfh3/SpoNjTLHIhXA2sVyM8Y6gk4xjgjH1pwYD540Pz&#10;hSeeNpXn27kcAjjoOlAELQEv+8Xb8pyzDrz1xjnqeDz7HimlHU/NHtZuNjDquN20Z+YA8dR+FSRF&#10;U3YC7gwLK3J7Y9e2PQ5/CjJiUhSWUKV/d4wcA84zyOvXNAEa2+AYoZQ6hgFXcfnx24Hp/wChUiwT&#10;PgF5WLNuHlryOTgA9fT3qy7qshbdvBPysc8c5/iHrlvwpsZR5fJ2dWw27AIyOmB/QdD0HcAhWFT8&#10;+V2qSv3fuj1HTOOxJ/PFNWJW+Uwx7W/usT19jgkdf84qwZFyqCM7gM/LJ2OCTgYJI/vdMZpU+VfM&#10;yPl2kKvy856Dsuee+PqeKAIlgkLrGqgMBkL944xnP0/HjPU4proSu427Yfgrjhm64PPXPTrVj92q&#10;yDaq7lG1ZB+vTA/OmySpIplwu4AbQD9339OO2T6+lAEMcLlg4BzyVjjBG0Y69s9c8Z4P1oEIdxKj&#10;7WIVVaRsk/njuB7AfrJExaUiKMgscnPt3/MfSnDczPLF/AvzMygtg89s9ie4z6cUAVxEFK/vtqtJ&#10;95sqc8jOMDJx7Dqc04BCm1sSN1UjGee35g8Y7jnkVM80SPyApVcrtYbjgMSOgI4+vP4VHvkEjD74&#10;WTK7R97nhuvJ79v5UANmWNm2OxwWbLsSGxjk5wc9AfXJpscbLHsKL94mTaT3JzngAgnOAO/XvTiy&#10;AbY5I22xn1X5t3TngnA9uCOlSCRCpVM/N8u3dnBweMY5GCeCQKAGLGN4Xy22hsfLg44AIGO/HtSJ&#10;Zgr5pGdoy0bKpz27fUdec08PuRWd/lZV/i69cc47c8c/jjNIZiV5iyxyG2yAE4IOMdMng8fjjrQA&#10;LAqSAtMdv97YMnHA7f8A180scO1wWYbuOG6jJzj1DYJ9qfEgkkZFTccncrKWIwfy6c/55WEw+au2&#10;J2wegbpz0OOh6+vWgBhtxhsR7lVid0Qyf4c9+Pf2/DEht5AS0gVC6sJsJ2zgjj73+eBjFAKFMypu&#10;yfveYM9OR27fyBGcmnTTyvKxMm1txHy+q89ARzz0+vHFACxh8xlpsbdrZMoPPcjuOvrj2pLWItGJ&#10;0bb0CyKpPzDvxj6/Q+3AxjxmEB++BuyDjgnBwO/enxny5d6tG3zBvmP3u3+J6ntQAJDEwIaQ42k7&#10;RkKMkZ6jGCM//rp6LGu3ZKp/eE7mk3Es2PmAXPt1A9R1NK+6M7cMmFwrZPy8Yz9c/ic1Irb2aPy/&#10;m4IEbfLuA6n14x1HA9OtAEUaSbvMhjyrMfRS2BwSB68c57inG3KnAYsM5HzFgDhSeOx5HzHtxUie&#10;UoxvOzA+8ue2OfQY9MdB6ilE/wA6nIYMoO1ucE8984OfoSKAI/LWRViGdzsv7thxjHXtwevH8qUW&#10;jbWKqNu0OMqD83UY75BwM+1ELbEAb5VWMHawHp3Gf6dqkEqluFVflwG3Dluny/iPx6UAMaBYyXUr&#10;tG9m/eMN+TkZOfmz3IB5PcChYHSc+WSpY7htxlstz/Xrnv606OZyN6KSMY2rhcj26+/XoOORSZhY&#10;bW2ruYgqHGRnPYAjOD3468CgBvlvEvmu/KqpK7RgLk9/93p65PtTnhGWUYYK3zYx1xkA569RgnGM&#10;DOcUEqW2qzKcfeEhyWAyPmA44zjHXHenKXXaZEOFGDub7pyM8c/MfwPzc0ARC1bKtubHJkxGvOCT&#10;zlR3I6+lP2MrqJUHmNwitxljjgZ6HPPFETpvym15FXH7sFgv0ySPzz7E07erbeF2hgyrtUnAHLYA&#10;A/wHrQAReYw8ozMq5UjzFBwxB54API/kc05YiZN3k/MOT16HB5/DPuPWmh40TaE2hdpxHyuMYPGe&#10;57D3qRFYFg8X3Qw3ScKG9/TjoOgHGelAEiRzLK0+D8uWX94fvnAPv0755x0poh2lY8MqglMntzgj&#10;njOCcdeKeHZn3bSFZiY2kP3geOT+NSwPsAjS43NtyNrZA7Y79OOvNAEJhSMAEbSuQVXO1Tg45yME&#10;cc8HpQkIC7jJt4LR+XtY4wO/pjHQZ9+pqRJSBvt9vy4YhmzwfmHYZ/h9M8jpzTw0e/hfvKNzK5/h&#10;H+7/AD75PrQBE8YjlaNiqspO1o48k85HPUZz/wDroaJ3Ro24ZQA37zoM8DB4x37ZHFSSTAxM8UrL&#10;lSV64APbA4A5xn1/VwjjkmIAA/dnZvYnke+Dng4HQYIznOaAFj3qPmbaucFfNHygKQMdMHt+WaWS&#10;JY45A8S+XtLNH5Xyqe+ORgcA47/lQwfbtZMqBtk3Y+TOOx/ln8MU6LapUscLubaWXA4IJJx16898&#10;CgBqhlaRo3Zm8wp1+YtnoT2HX6Zz7U4guwZ7jy2blpGLYDcknII5wCenP1zQSsaY8gheVjXdx23d&#10;x1649jipN0LtyWZiOY9oYkE7iO2O/TnDYz6gEakR5kSPG7tzxk4Pbg4689Pzp0aK02xwvqrc8D2H&#10;oOcYOCCT6U0bvMLlfmH3GWIc4GDk7hkn2A9Tmo5HZY1yPupnKk5LHvkHrjHvjGCO4A8BdpZJOo9T&#10;93uMjn73v296RCsarGMIAM/LtXgkcn14Hbn8TTjdRhwrMNwUDGepyBxjGOjevammaUjfFMwVcgHb&#10;nk8emeoIyB35I4NAAvkBI5JLhV2/dbrwVX7uM5wfccjnNK0SSLIrR7flBZm3SdzjtjPGe4U+uKXO&#10;2Jpgvy7eWVWX3Ixt9/73NRoFBJ3fLsDScADjk9OhOPfndxg8gC7IpG/exmRmBYrzuOVI5J7jPX8q&#10;UrI6+Y86/KrBW8sHPI46479B9cUI0qbraQZYNyNu7Deh456+g6HrmkZTljhsbxz/ALWTwMj3P0AH&#10;pQAuHQMss+/uxUZbjGeuMnGSPpyO9E0a7ctAI923IK/eHTvnH19zQQ0iqACFYEDa2WAxyR0J78+3&#10;XmjcHcSu3/LTLbQMdPmzgA/jxkgZ6mgARQkiopYY+b5c7unYDknH54PbFGxfmAQbWOOFLK3PUgdf&#10;z/8ArrGUK5VtytgkH+JsZJ69gcc4709vLwEkkX5dyosjZPHXqvPQGgCNo4m3DJjV+WViPm/PJ69u&#10;3vRHGVlxt3NJnLRgcsSOPbJI6n604iFB87R4bhsLwMYOTnpyTU21i0a7edw8ssTge3HQe3Q/hQBW&#10;UBJVCny8YePH3gT0BHP6HJ9aY2dzKriPKOBGkig8846cAH65OB1xVlB5jfL8u7gs25sKTj0I9wAQ&#10;e46cIu0IoQYj24wM4zuzu7nv35oAgkt2jZlCNuXO1dpGD04Ixgk+mM5pksUY3bJGZT8km6Hbg5wO&#10;Ppz1xzjkYqw4jDbNi/exuWMDBPt/PJ79+tNZU3AskZcqfl2nK46AqSPf8u3GQCPy9zCUMqnG4OcD&#10;bgg7u/8AjUMkKtmSJlVTgjawxneRzg+h/DpjrUyv8gkjkHzgn5m2knI75/rgDv2oDneDEFk2ou1f&#10;vAfMT3HzHJIz09+9AEMlqikhkXYrY/1Y5wCR39MDPt36VHJbNJIULd1CmQHCjD5Gcere3sD0qwys&#10;iKPMZscArhcMM8nvnOOO2KNzLb7FTK59V5bAOee3HTt6UAQOGk3sz7i25o5GY4PJOR6ZO3Oe4z7V&#10;GIGebFvMwUbtz7gc8qM8Dk5POO5qc7GUI8e0FQFZX2gfN2wDnnFICJEYFPZWUbiM4GDkdMZ/769q&#10;AIBEZbZo41V8R4/1mc8HHHr6D2xwM0XEBjVhG+2RlxnPzDgjAy2RznOKcTmFWMvy5LbZJGOOecEn&#10;HHK9SfzxTgzR/wCrLL0ZV3n0BA6c8gfn3oArhECZSRVO/OW+XK7unJycADnHAzzUkdlsdY4kVFH3&#10;mXg7scDB+nOOvrUihQyxLP8AMw2Nscqc5PYdznjpjPvQBAys80X+sTe0gPynK8ds8EHr70AQm1VS&#10;Y9ke1Qx8zgFe+dw9vr6e9KYoklaUvtxt3K0gVicg4HX29s/nT/MV3xL5bL8pXav3Dnvye3HbvTkj&#10;XcomRF+XhVJUYHH+6eeelAEMOnMMiOBd2AjP5ZyBgAnGMnBBx2wcZpy2kjwsrwSHO0L064J/DAOe&#10;Rzz6Cn/Zo2wpi3tynltIck4wF6f5zUiSXBfz2CsCu7zJFOCoB6gHn88e+QKAItjD/SvLZgBltsZ+&#10;6Dyp9j+HQYx1prwCNNglbbsGUXBJIHA5Gex4/P1qXPlnEzN8vMh25C5Y5PQ49c/5LWKBdu7cd3zf&#10;vCSp98dRxj3I7igCNooy3lqNzY+UNh9oI7dvT2pjxxbRnbGpGGZM8/zH/wBftU/DBS4k4O4svyqF&#10;Iyd3HTr06dvSmyu254pA6MxztzypIx6jJ4x14wMcYoAi+yWzfvFUNg4+ZQACME9T06H398U020Uo&#10;KpJnfHiP+LsApIB9GPr1wBxU5SeNllG5w7fK3lkccZOc/MfTk49+6hMxgSHfuO1m3EDHTd79D070&#10;AQLG6JtA8v7q7lbYd3PGOOmfbrSzxIN7HLqp+RWZdp69Tnof5/lUzsBCXw27cC3zE85+8MgEZ5HU&#10;fxUFNluH8plTg7lj4YHjnjHQflz7UAQvDJGBEqEMrfucpt2nPXHVTgZ6UNaqp/dqrbVKl9oOweuc&#10;ZJOcE456VMkbLuBRmkzj93JwTx+fHqf8ac4baI4Tu25Vj5Y3Bsn7ufY+p5GeKAK8cDIVkV2bjA2R&#10;lSB1/wBkr2HB6GnPDIG+dZCqr8p5yOwXvx2/xqxFH5zeVgMSoAGT8p4yenPv7+mKYInfDeQ3+r4w&#10;vbHB4Pfr6nNAEGxtojkgX7wKgLuCqSBnHHHA7k/hTp4kkUuSjfMB88ZwMYGOVIGf06emJmHmL5LN&#10;5fopb5V4547/AEAzzRmdh5xRlYsAu4Zbdj+8R1J/hGPfFADEtxPOM3fAbA3/AHf7vPPIz3zwPrUS&#10;2yr8snlsNo3KwBxwW5wvOcdsHsasSJIy5CGMt9w8tg+5z656dvzpzrskVRMqqq7ZAwyCvY84AHOA&#10;MH7w+tAEfkqXaFsN82V+Ugge2cjvu9fu45pSk8mZmuf3rcJ0xuw4B68Z3e+fTqalWH5twt/vSZbH&#10;zbT6fQep/u+mKmEAEiwuVXcONsmMEjIJb256jigCmFUTmVHjAHOGG7888hufUY6Unk2wKQxNGUPy&#10;lZMHt6c88D26VOyDHyvIQNpzuPy8Zxzz05zwKbcF4j9ldmXHHToeeTnjAHHHA5xQBWKr5asIcKeM&#10;7sA429sDkHGf0zxVWW3jT5LeH5NuxSqjbu545z1XbwT1+tX2LO3mupyPuiQsW/PsMgDpjHP0q3CJ&#10;L+72sxwPvbjg9MZzx24weR26EAZZhJJ1y25Dtyyx7sjuMfj/AD47V6X8MwI3jmmkjXp5m5fvEA88&#10;4GBnt6djivObaNBeeW5Yt53Tbklc9P6dOD1r074Z/aI2ihuo2Vtyg5A5yANqqB69R9DQB7d4MtHI&#10;SQKu5uiyY4PQPjrnBB64+bj0PVw20e+O4iZM/wAPyjKq2SVDAHgnpk5ByDiuY8Hyx+TCkjqMLlvn&#10;UqXPp1I569SMD611lviSFYmiUjzE+VFUg89fbPc4BIzgcZoAdHbRHzI4mTjllXIBY7ecDJbg9wTg&#10;+gqOa3mHmRiVdzxHajYXZ0x0zk4Az1HXrzVgMbSIRs3lybgu05XHGOS3y5OPvMePc00QozKA3yty&#10;vDYXnAwGYj9OeM54oAhvt0jM8O9fMO9ZJVKn5sjOW69eSDwex7U57SYzrNLG+H+VdxI65+UEqwJy&#10;3Zv4cnPIF6R0kudz7cKRuUtlgBgc4IBPQ84xmoLqOKFN3zZ8vld7FWBAbPQYxg9c46c4oAqNDFKV&#10;82SORVkB3ScH1U7c9e+B1wRx3qyxN9nV3nZWYAGNvnYlf4uM5Oc9B+FXJQQfJX3Mm0Haq/KG9Oh2&#10;5AyOR71VuUYL5Ajwqsw8vld3QYB79R9Ac9xQBlXa843DaAx8tTuULjP8PX8MYzg9aytUVnRtxbG5&#10;ix2g8cjJzgE9fmPXvmti/laRBM7febG8qBjo27PH97pyT07CsfUt8kTSJAC3lgiFdrZJGNuTyfTn&#10;2ySeKAOT1mOeJvtDSNHtZsbWHA5GOmegAwDyPrXH61BwBGzP8pO3CqX7574zxwp655rstdZVVhI6&#10;4ySrBmRWHGeVGDjheT1wa43XMyNskTC4ztCk7iRkbT6cZ65zkgYOaAMu4WFmX5wpb/Vh5NmMj3HT&#10;r1yeKhYsg3wqcR5IVc/IMnPsO4/Pt1sTefmZZE3/AHmdVUHdkEKe+3quc/pnNNMLbgECq24je4Xg&#10;gcAcDtn5TkdDwaAICkaxssT+Xu4dljBJyOOFbBP48imGJw/m/aBGuSWw3OSe/HJOD3/i5zjiaRWV&#10;cRrIMc7eecdBkYyOmMnntjNMkzGzRmTy92So2qBj+8Fz6E+g5/GgCq9oEbMMiKqtlfJQhV5xwPRe&#10;uOenUdaZKnzgNJ5jblZd6/KrA4B/QrkdPxFWgreVucooCgYB+XOfUZH8PTtj15qN4d/yFG29PlLg&#10;heucnGQCN3POPwoAr4JCxJzHu+cYZQfUkDjoB0PSofInmBA+VJGB3egO7JI46E85z0/CrBAlDMNr&#10;eZlQ0mNwBycHoeQSPbPUYqMvKsmySINlv9XwMc89+4Az65PtQBXckcAMB98gZOOe/wDh05prRYLA&#10;hlZEKlo4zuVevHfA5IAPNWhE7N+8jO5ePu5LZHX6Zzz0xUUsSSHy/IUxHlk2jPGCw3DkDGeg65xQ&#10;BXeFHG6RFwrAhhH/ABfmMj14qMQQ7mjzHu90yAP7rY/kD+IqdQX/AHkWRg/KM5I5Abbg+p6U2VSP&#10;uhm3KNrMwGScg/TGBz6GgCPY4DSblxJ0kXP3dvrnpkkYx6fWmN825wx3OuTuB2lhnk+569Txx3p7&#10;oVLbi3yqGxwCAOuM8g/MDnBzg0SoRujI+bJDNwdp6YwAe5I57+lAFdywYNHD80hOWZSCzdeuMfzP&#10;Pbioj5qxrGpMm0KWKlsOQfvcHHrycf0qfZG03lFW4ChstyV3e49R39BTSpjkVXjZflLfMjKH57YJ&#10;5z6/TpQBWbCESsu7aM/6sNuwp7nsDn86aiJ9mEW4H5stydqnGQT8wA5Uc+p9qnjX51EjvtAUMVIz&#10;tI6Z9ztPammOKSLaz/OrFchyGXnqORjkZ4OenQCgCGJZZDujkLDjJPUtj0ycc89uufq4iX7P5bSk&#10;Ky53K5+7jH+A4BJ+vJkcmKTeJuDkH5sY55I6cD/Z9etRxRhG2AYVnYMu7gkA9+vBwPoB9aAEaGRz&#10;tUZ+bH3uT747AZP0LGkba6sDIzLyNu7d8vHTPfj2p0o+dRNGF3DPDd+O3p74PHrQWZDuJ4/2m+Ve&#10;vOT3oAhKR5yWVVYKcsmcgnp/FyPbnIppcyr5rBNqx/MpY4AO7KgY4yO3fJqZgu5SAyt8xjUem5Tu&#10;6EepweooeAs3+qX7vysvI654xwp5PTHXv1oAhWNwPNL/AOrwdytwxxnk/gPrTAQW+d/M+8GUSHJ/&#10;DIPXp+FSy7AqyjaR68k5yRwTj09+9AwRgxnlR8rPuIOO556fr8tADAhU75TJtLZiUKOPmz0ABDfh&#10;+XWmCEM0aLJHxyO5X+IngZ/EY+nenFYQhRSuGJbAHXg4GPpnv70PuCfMJNzfeQuV59PvDjnHqSM0&#10;AMULhnlf5VJZVf7ygEHnAHYZ4zx60iGFB8i43L0bqDx+nf6rzxgVYUSb18uIttb5crtxzz+IOM4/&#10;XpUSjzY96hRtbP1PTsPl6Y9OOaAI5P3itnH8QywPGTn/ADn0z3OY5VPmNt/efMMAcEc56dgQW/Kr&#10;JEa7XfO3Z8vTp3GfXj9KhMcwlVZAoXd8scY3YGDx1/D1x7YoAgSNUk/eMvYs5XpyMc/l+Yp7Iph2&#10;JLtzz935TkDP65/PINSEtneTHlhnOVGeoGMYPTPGP7vSm7EdPkbH+8VbGByT83t0Oev40AR+QFVZ&#10;TDkDczgZ7FT2HXA9eM9qdLA+dhXlcfMrZ6ZB4/2Tj86d5crEsIGYZA+VR1257HA61JH5ksOXg3FQ&#10;mdgGE/h7DGOg993fHABCEOGEeWzH823PHt3z8vHPYdOeXJbwo28xeYVVh8zA4wOMkdCR0x65+j8B&#10;4vMdehByx6/405YhHI4RI24+ZVQsRxhRkgY4x7UAMVJdiyIflX7pOWIyGBHTjqMYp21biRW3rIxc&#10;De3zZz24HHzY564qRcEYKYbbnG45Dd+o7/h+NEKssewlWKnswG3GOh69h16igCOVmIzvjxgYL5wO&#10;MYwBwakVTIrFTj5sMrSDk46jHfGc8dTTlyg3Z3Ntw3XjoOCBz+eOmeamjUqzSJ97dwvpkE4GAewN&#10;AFdYU8lWVdys/wAwVecAdQOB69PwpWgZQkW1ldf4uBk557eoI7YwM5q00USOxMbLwpK7Qc9zgHjH&#10;rjOB1zQAudkUmGkGF25Ct7cAAg/X64oAqpbswKJG2xl4UZ9OwwN2BwMe3pSxRqcJu2sG6LHk8ZHT&#10;o2TjA/lzmyyQFN+F69Qw+U5/3cnn+YpHUF0lbcFOQpZdrH5eAcEcAH+Z+gBXfzZW3SuG5zkKOTnq&#10;TyR34PP0xQLcbpNqbcdQv8I9enQevt1qwyxybmZWYfd27lySSexBA9ximzRK4Em/Hy/PIrDG3AHL&#10;LjnJz+HNAFOVF2MHjyCoI+TaFUEYGMcgfjx2pSNp+UMcsGVjxkjI6DI6jGB2JqyA5lC7ef8AZXbl&#10;cDtj3BH69ahKLHFGipv2YHl8D2A49AvOR1/UAhPmSqoJ6LtOzOOAQAPTj8PSmZ875gqqvqH3Y78+&#10;nAAqw0b7GdVXzNxDMev3emPpk/nUZibAYQcbSMjODx930YY7gUAVpEIj/dxoDs27hjqcgr78j+X1&#10;qGZYi+9fl2/d8zHBzj8Pc5xxVyYshdzHtY8/d5Pv0HY81XCsG3Bvmf8Aut1yR0ODx0+v54AIQRK2&#10;FbcvRF3HuOe349+gxSSMTEp37lVsR7pANvU8fh/X1qVyu/8Aejb13ruVe2cfn3qMsuN6Pubv8vLd&#10;M57frQAAGMMkcZb5ADtP44+U4x9PWh5dozIT225PUgmnOEjO0R/Mqhvm+YsfT8vXA96CuWZtqqw+&#10;U7V75PTGOMf/AKhQA1I2TDlNyk5Axw2BgdOeQDx6g+1TQoVdxHg7lw0aY5AOex6/nz0pke5m3RQs&#10;/Qldo49xjjoOuB3yacPMUeY6H7uc8nHOTz9O36UALI1wFVXk3KuD+8lzg+o7dvzpSQDujYKy5b7v&#10;3B7kdPrnHHNPdGWRQVZe8f8AeGDzjIBphSPyt8QJ+Xdg9/r2wevXPUUARGM79pRgq5I3HGMc46/U&#10;fWmY2pgHlQBu24z37dO386nePEpd0aM7j94ZGPX1+vH41HMiAKVQ7dmFHBJ54596AIXUYzI2PlPf&#10;/wDXn+tMAOcHay9G28YyR7f5xUpVA5jMY+Xdll78/p3/ABpjRsuG37eCd2e+Pb/OOaAKxB2ghmLN&#10;z9egz6dec9aj3Ntwo+UnhUY4J+v5/gasGJNxwGbP3fmzu9fX+lQuiq20H+L7xU5x/n160AQvEWfJ&#10;DbW6BVG5hzzz/T8aQlc7Wb7q/Nzj5cA/r9O3FSqFBG1F/wB5s45BpTCm0YPzbc7WYkNj6e3r0zni&#10;gCIRjdkfeb7rfU989/0NIXdwW/2SPf8AP2p/yiTa/PY453YyD1HqT26U1lBfbtbHQNnv04+lADXE&#10;YDFpOVbPzEckYGfryP8A61OV+dxUcc7gx64/CnKqxqVAz3DDIbGOx6+/pxQoKkHep3rnjB/yTigC&#10;NVLrG38Lcr83/wBfPemOS4XardMAMwGCB1H41K3CKHden8yTnPU/me3pQyfOx8pS390nhf07UAQh&#10;Qz7SoGT8uWx+Pv8ArS5Zip6dDjccdvrx2pyxIke9Fk25+X5sfQdKijy5VEC7uBnbjse3pzQAKCcY&#10;77RjjngZHH+elId7t8q++Uz+I5z/AJ+tPYkpuKZyoODnuOnueg61D+9I+ZM5wcMcjr0/z0oAcwDJ&#10;yM/Mdu7HPbv1GM8fSmkg8hAw+o6cd+e+TjPanZDEnhfm/vYyeeev5Z/Wmyu2Q3mncVz8xz+vv+VA&#10;CGJ3RkyvGNrE+/X9ffP60wRS7MOMfRj6cVNCDuCAA7up2f1x+oPFSLtRsZwWGenJ/Tk0AR7PmEjL&#10;jsrd+PYU6OFlDcrnrngAnPXoP8nFPURsxZujfe2/3enX2GKkVVY7WQKf7u32Of8AHvQBLEiooGz5&#10;9wCqwyf6U+EP5quhO5uQqqc9O/Hf1pASMMv3WHzZXg89O2PyqxbwgDeeVxgjd0HU4J6devTqaAEi&#10;jBO7ey7eVHLZ/i/n7irMW9SiiXbtU4+bOAD19/b/ACaiNsxG5i0fZI2yT067s/T25HrirKwjOFg2&#10;L0/vFRx6g8Ad8ZFADDk/IWV9oXMi/Men09MfiKesEmE3n5kHzZ44OQevuDzg9D9KEikkby2VTuwP&#10;vY+Xqev5dMnHSlBLqpPzq3+r3Y5GG6df8+1ACYwmc7QPuvt6Ejk49Mcds57UbBvMZ4VjjZ90Y/Xn&#10;2PNSFGMbFB1bJQd8nkk/y9vpSPImBcL5bbj2zx14A9B7H0oAij8xOZG5VcBt2M84PbnjioJOR827&#10;+HG9hx278nrz9O1WZAAG8vdjkfd5x6e344qKTdGPK+ZSRjgkbu/4/ieMigCpNgvmQR5IIAbnv0/P&#10;3/HtUM6RIygM2dm7nHofX6/zq1Ir/fQ9W67sse4J/Hv71C+ZH2n5Tuz2XuP8/n60AVZQZBkv8rMR&#10;0wPX0PSqpPAKFQdx5DYzwO/T/P4CyS2wKQF77QPbn0/XPX3qCTKjKt2BPbn8+OvWgCGRkMe3A6D7&#10;pzjp6D3H1qNxHIWUA4Pf05GT9MetTkDiV2bls9cj8/X8x78VE3mJyrleP4s/XHPT/PtQBDs5yPf6&#10;ev8ATtTHODtMhI6LT+Q53Yx0PBx0xTX3Lyw2t/EOmDmgCPIXgrn60UMAPSigDe8zKkp75G7aOf8A&#10;P/6qcJhkfMV5ByFHHPXt9PzqqZWU7mi5Prxjjnt/KgzANg4wW75z0H/1qAJjKh6Bs7cYK4xkY7/W&#10;nG4LNght2ezY/wAjH0wKq/aF8zj5WXop4P046+tN8wjaWUnvH8uR+tAFszcbS7Lx3zyCM+g/n6el&#10;Is64yife5/Xg4+uTVWKcAZDY7YweP89KdvJGUBwSf4R+vSgC00wAC4+bkKDn+frTWkV1CRrltoDN&#10;s9iSeM/yFV/NkTgvt+YkcemP1H5U4T42khd2Qd27n+fXGP8AIoAsLLtbkAYX+Jfb6ZxnNCusY2yH&#10;2+7z06f16dqriU9U3dPy+X88Yx+ZoDgfMvO3tz/nJz+tAFgyD5m2+5w2cgYpyuShb+6vUr7HH+fa&#10;q4kI+bGN3GF9P8n9KcJQVOw9Rx+X6f1oAsb/AJsleM8Zxk8+38+1NMjH5AvK5+b9cdOnWoN4wrBw&#10;ufu88E/U+3608NHnYjY+Xv8AU9f0oAmaQ7cbCD5f+r/w46Ghn2jAVmZeTxx1/HBP+NQRy7kLKrfV&#10;WA44/THH1xmnKSRw3r/DjHHHX6DigCaPbwGkGFG1nxgEcdOcfl2p7Mkj/f8AXPzA4yc/5+g7U1Iz&#10;GjPLKoZdu1VYhmOcHHXoPUjqMZ7tEsj7UEgbPP3v6flQBMs2072dfvZbA/z/APrNOU5jUyliuMZ5&#10;wMAd8D/Pr0qumMbj/wB9fwn05/zzTmkVvlcKct09j3/T9KAJkkI4wv3uAoyfr25H49umMUROqMVR&#10;vu/pzgDr/jiokwTk8916cfz/AM9e1KgJGFGew9RwOOn1+poAmicdWXjHO2TA9ucggf55pzOwyPN3&#10;Hr/q/vex49f6c9RUKv8AMx2t8xG3f6j3xnv9ee1IG3Hgk+i+vP8Aj+v1oAnDkNkvjj8cZ7ZprsF3&#10;KFbK8hi2OnT6frULSbtw83d2Pznb/wDWxg/lSeYQdrH7v8OcsPzHp6UATNI2/wCY/NjPbv26fr7e&#10;9INzcgbfwOAPUn/61RBtpwT97rtJGf8AI9PSkV4n53KzdCFOCD6f5Pp70AWPPZBujJzxg9D0PpQH&#10;2fd+VWy2dvX9OlVxIpTCOC3+8Pfj/PvUgmJfC9D78j2Pt7f4UAWBIoQ+cgVVwOMnA5/znHoMVIZM&#10;hlZR8p+Uc4yT09+Tj16elVSwYCQtggZbKnPXP4gYo89IyfNcD5urN096ALjSRgh1AG5cLn5tvGAf&#10;bB/DAoWYRne6BFIx+7JAB9eg7f0qr5smfMj8ttvTvjHbGO/6Y+lOWWPbltpbceM8jvnHqfU8nH5g&#10;F4upX5wW2gbV3bgGxxz9ADwMdRwKeLp2kMpfc/Lbtufm9sd+Rn2xVJmV26K+3G4GXtnkeuTg/QGp&#10;d2373mdSP9djkEdPz9OpoAuhwPkO1tnfhtvOR3/HrUkEyAt5iNjnevquBxx6/wCPpVAuGkVy2AWy&#10;Tu546kfT07U+OTCM77RlP4uVzjgZ6jvjvigC8s8mzMozt2twG2g449R04pwuIxLhCzSbQOGZcKR1&#10;4x6ZH1Pes8TEDzETd8xPzHOQMckg9iB+lO89OkTNktubfyd3fnjJ6c/X3oAuLcsh3RmTnmMbcEnB&#10;Offvye2fSje65jtZWYckLtG7Azt4B59yKqCeLHzGNvl+ZnBOOQPr1JyehPpzTWuH4UhdvQqzfLvP&#10;GSfUnkcZ/nQBc8/LE7mG4DBbqPfHJJ6Y/H8UjmBhaRHMbM3zKqZzg9T3ByO4PXGaplpZEZIk27WO&#10;3aD3Hp/nHWlNxJK+/jd/D04/vAewB78AeuTQBYkmIyZPusoP3SeoUnkH/ez9ce4WS7Xf5pI3A7tz&#10;Mevfv6gVVJl2sFhG5VyzeVgjg8dTxgfSmea28cN8zY2tH1P0B+v8utAFmV1Zc87RwPMXGO+ccnGc&#10;9TjrTt4E27dIpLKCF3e/T1/E/wAqol1TOH2ll3MN3PT8P8njFGRHuAl2t1Uq+Avp9Tg9OvegC4Z2&#10;dADJvw4OWypwSfQ/yyfWm70U/MU3Ejd82cd8Z5655B9vwrs0TMxR1LSdU3Fm3c47AY5Ix/hTRLEx&#10;Z/KHH3Y+mcj7o9STjuKALHnpll81fmbP+tw3Xn/PelDkxtMEG7dncqgckH+oH9e1QK8g+6NuQxx/&#10;ewMHB68800cbd+fM5DMc9yPz6fmaALPmh9pPTdwvGWOO7YHr/ShJEQFozuXONpXoMc8c46etV0LN&#10;JuVM44+XPUH069+fpnpmlMhJwqfKq4bdhs++MdMHPpQBYV5E3DYpX+6GIxgcdMdj3/DpQHiSNWSW&#10;MEthflBxjjgg9cY4/lVVpxGZGRuOo5Bx7HA9M9akEkgcL5u7IwiNIfmHt+X54oAtcodzBVbcTkyE&#10;89OnfpycZxmhWyADuXGDt79D+mce/riq8UssgVMx4OQ3yjaOuO/4Y96c0kbLuSQKvUbTyPXJ6/oB&#10;1xwKALDSREsozuYkbTkAtxz+Q6Hue1OldfmRh8zKHXdJ9446AMeeoOKpr5hABC4DdS4PGPXjHXqe&#10;nFOWZljZ+dqBfMbufxzwOBj1H1oAtJKM/LuOejqo6E9yMemDzkihJFL4wzfMdymLqQeP84qmHLP5&#10;sTHhiWKtuPGM98jv/nFJ5ykeYAsiqobO4NtHJODnseB9fWgC+kiEfx+YrfN5mQF46Z6+h6Hmk8x1&#10;CzMFTI9Sdxxk4PT6dOlVBIjbQqZboOf4/b1wQD+nehp0Kb4TuVWXpggD1546nsKAL5J8pip3fKCW&#10;Xv39cdgOe/Ap7znJ3vuZt3tuPX3556fTtWeZiF3ygj5dzPwcdeeep570JdF8u0uflBbbztHp6/pQ&#10;BoB13B1POfutjHsenr1+o7ZpVudq7fmz8gbaRkLn8s8//q753mR5xJt64X5lBLdvvdT7dKckpLbU&#10;wzYyUyd27vg85xjgHNAGgJVMbxkcMpVtvGTx0A69OB1PFOWcooEQbl2w2cfMCT16Zx2zzzms8zPs&#10;kjkgZlPLLtK4z0GOvt+NH2g+YwlO5Vba425Y/wAIABPX+VAGgGCEpE2E6wk4GB2zgj5hk5z3A9RT&#10;RIJCGZmxuPBXccc+w45HYdeCaqwXTNIqytuZT0UbiAc5HHpkn06fSnASqvDEsVAH3tw6j1HXOO/H&#10;vzQBMZBMGJSPar/ddjz0bkZJBye3tTjcF5Srygj+L94cjOAT2YkYBAz+XeuZlflcMqyA7j05GMe3&#10;HbqfrSJ5rqsPDFl/5Zvxzxnjt0oAnbd5bSvKC23livJGTwD9T6Hr7U5AJNpG9tuWj2oSDkDqR27E&#10;/oarrMxPmM5VVUkYwuMg8d+2ev0PTNIGLnDSxjbjC+3r3AO3nn0oAnARYjguq7cMzR4AOSenP6nI&#10;J6UCVHhYSyc7s7uMZx3+bjt/+uq4kZiQhJY/dbdluM5Gc/0wMUrFtzTum4yZ+VQGwAAOcn1PHPO3&#10;nrmgCUsM7jMVLbSu48t168jjoMdelOBSKPy41aNvmOPMGT0z1PJ6Y47HpUEkkucYBK5+72OzB47E&#10;n19OKV5Mlo4inyknbnt1yOeRzgdPegBSCx2CVGbO12U5ye3c9zz24xTQyJ1Xcu4F+OQCR0y3U8de&#10;OBTGlmk3MJF4JwzSfng54Jz07ZIqGTzAAillXzCGycDf6YwMkA/1oAto5EiqzfN1Yj5eO/4nt9BS&#10;JIVkWQhvl5YeWFOOw5654GOPoapyzoGYIyKvzH5eOxOMY/8A1YpyOQsYXds2/LwTnn6HsBx6mgC0&#10;8hEe2VJF+YBxuPHXKqfXH4HHagMfNAxtC9iCu7JHf2/+vxk1TlzArJIWDNg/vGHTO3vjHT1/KhiV&#10;JO5gOuGJBB45Ppx+VAFxWZ1Cxvt+Uru29Ccnu3f6+vFMmkVQzMo27Mxqe3qOfY9+1VhNNvZZCytw&#10;x67jx9PTP60Rvn5VALMuVVjz6jtgnH5CgC1PKHVo2/i+VhuODzyc554OfwxTdyxjZIDtYYbzO455&#10;3cfkMDp+NVH81hCsGWO5tqxnd09Bz97HPvzimm5VVPlldyj0AI9zx1we/qMd6ALSz4bDsyhedqrj&#10;djngkcf5HvTp5TIW8wncc+Y57kZPrgn6Z79OtVXuJXDRSlvM3sNu7jP3f5Dp3yOmaGuvMj81JEYs&#10;x2ruOO+BnI28dRxQBaWVi2+IrtzvXD46nB69ctjqPf3pXmYuX2Nu3fwwtgADHPJ4GPr1/GoJnyzI&#10;F28/O6+5GfpjHPXmmmYFfuhmZcht3LcH/Ad6ALn2lYkCsfTYNgYZ5wff12kY+pyaYX/hVFPzBR1K&#10;4H06cn3qvJcFSyqQFYngLt+Xtkdxj+WPamRusuSw3MrZOzcSffgH/P0oAtNLCkalbjIUZ6njk9cH&#10;r/KnNKWUcZ4w21RuByPTv/h7mqMcqyEJvAXhVbd3zxg5+hprTFHVGPlng7WbnHUfQ9OBzxigDRaZ&#10;uC7qMp/rN27Iyeen4c56ZxzTFmS4Q72XLJg+a3KjOO3bB/Q8VT8xCFnVlXrt3gdTjOMjBH+NOMjS&#10;yL5ZMgZs7W/h7H8OfXjNAF55TKNrtzxgcnc3oOD6nrxz9ak+0EDAQyfMWbDE984ABxn8OB2FZ6T7&#10;eSj/AHQ3XB9cY9PTHp0p0UzMxZjuYKp+UcnOMdO3A68YagC4Z0Dq4LMqtlm2nLdSO3r6D+EUolxJ&#10;mSR2ZWJX5R6d+Tt9uvfjpVKSdS2XUEKMrjbnsccdxx7/AM6FfDKjhlGMErjORtPH4Z65/LmgC9HI&#10;GPnIxbcu4MzYxxw3OOMn9KlZ1Dhi2UHdsnPbgDP5+9Z5lkf95IFXcQvmCPPYHB9Ox9qlS5Iysefv&#10;bGVV7478EdTyMd+vAoAvl18wRsP4sN13epxjOPTJPWhZ8KyTKrH+IA53fL6Hvj06Z+tZ8N3GxAik&#10;3Kv/ACz3ZwM8c56/THT85UZoyoLsw+X7vAKryBg9egz/AF5oAuNLITsZWX5uN2WHT/dz9c8CpDLF&#10;kIFk/wCmf7vaTz2x1wOp9uhqhHMg8slWbkhV345ye/Y44wOeKX7QwVijA4XcrZHJ28H3PGfXmgC4&#10;MIJFZ1VwPur8uB6gA9QewGMVJvDkxS5b95huOh38HOfw/wAe1AXGBl3+VR8rOxYrnvnPf6ClFwGC&#10;2yxLhclmVvXAxkHGBj3GSelAFsvCEKqFONoXPyg55yMZ68D26cYpJp3VW3DlsCP94efQ4z047/1q&#10;mbmMBXZ1bzMFVU9BjGc9+/I447U03DIzNHEV+b/lm2eo6n05A6eo9KALxuFLkBpNvXO3op5weuMg&#10;Y4PahJS5CsOWwVbn5RwODjggemelUGuckRtGp4OVGSBjGDwfUHv69jQb1z99Y29GbOcEbs9enXrz&#10;z1oAutMpCl8fd+bJP3iMj6enGcEY56lUl2nG5dxQ/M+eBtGMDpyDzk+tUvtkiv5cUyqV5Xod3Izz&#10;2+7u/HFPS7kxkM33SV9xj8/w6+/agC/v3M0LlmUL8qM3Qk47cjgD8RT4JZXTn5Ofmk24UehBIG4+&#10;55471npdEnaYm5TG6ORmKnPAI7ZHP40+OcQgZkXduG0N8nABBPp9emMetAGiMu8YVH3A4bdGcnjG&#10;M/j2p773dRIq/N/e6rj3PpnjGOnQ1mrf4XJk+Ztrf6wDBIDbe+SAAeefWplut43s/TbwGXOSOgOf&#10;c9x+mSAXEkEgWBWG1uCm0E9Ppx+NSKV65XOcjbIFXJAwN3Xv168VTW8ka4Vd7bmbO1ZMFhnkZz+f&#10;tz3zQt2pIaRjgn5WyAoyOvP4+h5PtQBcQssahIl8xWVivcrxk4ALDB4J9QPXFOSeX7jzbUWQgDae&#10;MDHTjdkbTz6HHOKoyXu9WJMXzAl5PNbbnB4ByMcD2yGHtSzXMo/2WI2sX+UH5WAxwOOP0oAtrIsa&#10;lWKlujKwOCT8uePTt7exqS2WEu0QRew46NyF55GOM+vb3qks+ZcKmwc/NtL5AJ+6DnHUDOP1p8V1&#10;PIdynblV3NuYkHPPU4wTj8KALn2kELLtZi33VKnc2SAffA4HXFOEyliXaQ/89A6lcHOPXgdPUVTi&#10;n3FFjflVVvmbIAx93gcHk+3HrTYp2aMiPBXP3lxuPYevH6+uKALDPGI1GVIO4M+7d9eg/XHFOlZJ&#10;FbhmBwjO0nyg5b7pycfw/XHrVFbt/K3gFlVRuCjgtx1+bjt+R9cBGu98ozJv8sqGVWzjnONx6/lj&#10;njmgC6LoDlG27s7ucDj6nGfu+mcd6JcoS3lAbs4Vj7enJB4I6+p9M0ftO0FQV+ZeVPQ8e/UZORj1&#10;B4ppuZw4Kv8AMv8AH6DPJ6/XmgC/5iRsrM5by2HzrHuyF7cdM9PbPWkmuCG2zJu6tzxuxyAMdevr&#10;k+hrPa4jMHltCQzfJJ5zc498+447cetOfUHd1deoYbtsnGcj5SORnr1OQc+tAGi8pSRoZSdrMN3y&#10;/L1B/LB/T60kMwUAknzMOdq/eH0HUe/4e2Mv7YPJKKFUN9/Z3GCfTjHIwSMdqc+or5rSbl2+YQpL&#10;dgDn8Rgj3z75oA01lR8Nh/myzeZ3OOgJJJP6elHmRsNilWOdvzKGUYPzEYzz144HfqectLplJRgm&#10;7cNu3j8QM/X6Y9+Xx3ZmCqZvlDHb8pKop+XIJ6/kRxj6AGoZifmeJiqgHczY4wODkEHjnjrz3pzT&#10;wxSeUkm3auG3ArwODjqo4GO3GcdBWQs+T5kitG0nKqq45+UDGO3y9D/tY5NP+1yLFmQeXvbOdvfH&#10;J/z2GfQ0AaCXEK7TJKVXlcqxJ9yOnbjpxUizmKTaVCuG27SvBboM8fL79MY9+ct77cuGbYxYBtzH&#10;OTn9COT19RR/aAkyuV3vtCxNGMlcglSNuCcg8nrx70AaSSrJLsGxf4VDEr2weCPbnqByeRinCfzY&#10;wG/ull+YNy2X784yMn0x05FZbXZQjcPvNu8uReN2OAcnse2P6Usl35RaJAGO3Eh3H5uxzkei+g6r&#10;zzQBfluOFVC25T87yE9MYzj0DHPbIoE4aLy027Q3MaxkAnP3eeoHtjlu+BWe17ulwq4Zsk7QAzcn&#10;HHrjHb6mm/asncjqrSbge2Ow7nJwTz3PSgC7NKPvr5ilcgxrnDcHjOOT+HbkeiTyR42NF1bI+U/N&#10;jb0HXv1yOneqJuwqb2iVf7/lnkL/AHvw6Ae4Jpq3UiLuMqsplG2Pdhec+3YkZxzkfSgC8Gk84ASK&#10;jOuFbOMHg+gwc8/lx1o3xh8xw/dVeGPT5s4GOf73GcEY71RN0cGIbm2rhB9RxkeuduDwevXigXii&#10;L+78p+6o+bGfvY6/Nn/9dAF37UcfKXHzfw7y34njuf06UmYC7SP8qbSVKqWJOeG55x+JPoOxz5rp&#10;YpmiMq87/vZ+XkHuB3ORj9aVp4sNIJFXbknbI2W645PTIY/jk0AXXklV9ol3BlyfvPt69D06EdcY&#10;NNEkSv8AaTKynCswXgdenIz1PqMHHIxVOW7jzG7MqqfvN5eBg9s8HuRx3FPjuvMkAZlk5G47sgZP&#10;qB698HIoAupMnzKY8Mvzcp1Y9hnuCOemCcY4ozifZEdy7mA28DgkE9yMdsZBOBxnFZ/2nduy6qjE&#10;DKsMBuOevJP68fg9r8kmSWdY+5buecgncc5A6Z54xzwKALrBJNwaRpCSD82PulePU5HoOMnnGaCo&#10;CBTHIrhuVjBXDZ69ceg6dB17VTN0JdzQsrenzZUYI7jgj9SeoolusDzBIdgO4HI45HzfTkjHQ9uc&#10;mgC84hzhy0gLlfljDZ4GfyyfxPSm5cfOLZSy/wALE/MMjngc9WHbt0zVMXkSKriSMqdpZtxI2b/u&#10;dSDkDp+uadFdRhGmt+GxkbDu7cnAGP1H40AWmwHzDuXAEatlhkEdec8fiQMde1AI8tk2DaV4CMy7&#10;voO3IXoegOPem93GsW47WYHZuaTcoz8xOM4xxnvjI46ZDcnDI8v3o8ct/Djr19+xHHPrQBenlUyh&#10;ssZHJ27uxJxgfqcn8eaajK/zIrhmxuG37x7D09e2Rj3qrLdGQM7ndhcqN3API7YHH8xTZJgWwWRv&#10;lyVx8wA4ycdMkdT16YHOQC4HiX5YWWQrncOOSp/HpjOPoQRnhCpcbrN5F+TKs3HfgkE9eoPrx71U&#10;ku0Z2LSRszLwxdcE5GOh+Y8An6/hTmmQEhjtVshmC/dYnuA2RkbSMUAWSXUlv7rERsy8AkDAGfp/&#10;nrSCKKPbLIJF+YDC/Nn1HHIzxjvxVc3R+VjGueewyWA9MjJDfiMUPOkWUTcykbVj3bgcA44IB/Dn&#10;pyaALiylRGCW3hgW3fLtb0OfQ/nRGiKMJHt5ZVXnkYx17f8A6+MVRMpYGNWf5dy7+SxIOMYz0GO/&#10;GD7VItycEecCu7IEcZ5AGemOp5A/3scc0AXHGIvli7s20LldxIJ6jOOPXtQsRRlUQowjYhl3che4&#10;6DPoP596rm5VHAldWEfyY3ZyTnjnp0545z1prXLFd0rLIpbPzYP3j7Y7d88cUAWI5VjVWCbhn5pP&#10;btjnOOBzxnnrQUXDKsCsBGV2r8u7jjOQQQCM/gB71XMpDsZD+8wCWC/LuP6kkMOe4PGAac8jvHvE&#10;flrtPl7uwwVH0zgAdc9eO4BYSEAs0rru+7uSPG4AgEZ6ZyMdicdRQwcllgO77pXc+NxJGVxg8e/X&#10;AHSq7XiOzGIKVKMezcHHvyRwc9T60iXAlzKJR23OnzBck8HGQOW/PtQBdLRSBZAVO1cKNvVe/Unn&#10;B9B+tSKRFLmSPao+Vd8mwIvHOO59R2BzzVBb4Dc0wXy+QBwFx35PynknnHbGelN/tFowCPKCtyrB&#10;j8p5BIBxuOMdc8HuOgBdQyMEVywEa91xt+U9eOp7fWo5wVTY5B2pgbmx/Dzz2yB1PqTxVd7tmbzp&#10;Y/8AloT90feyD24OenTjHamveSpEwkkxtIWR5M7emOcfif8A9VAE0kkZH70bF25WRSTjOB7d1U8E&#10;/wCNe4mErs8sm4yP95m5B5HPpzg+w5702WeRWKSKwX+JSrAjBGRzyDgD6ZHXvTubpgqxmSMnyzgC&#10;T72AecevJ9B69sAFzT9nneSo+6v3d3Bx1xyNw6dMe2eceofDIxgrsV1by9xCbtoGASd3pyCAep45&#10;xmvKdLmQ3CsWC7ssrZz3BBz9SemcZxkZr1T4XrHK3mzKi7SfM+bI5A4xg4wdvB6D3JoA948IyRm1&#10;VdxUcja64XbhDxnBIDDoDuHHPauotVhXABi+ZflIkA9Dzzknn1HQDqSa5bwTcyBdqFtwUbAk3T5+&#10;oAPJwpz3wD0xiunsWZAEWaP5PkCqemBle3fBOcHII78kAsQAxxou9mUKA21guQAPlGF/iOAR8uB2&#10;5qR4iWWS4WHd5iIWXJC/qD77RxTAnyRrFA0SKcfeAAABUkHnBA44ycjk9qjMzZ80BR83zZwAMvzn&#10;3wMdh8xxzQAohjBZZIguUwIdrALGMDB54BCsT1zx64qqy5kWRwwHdmXhON3BIUE8kYyeM+2JJJCq&#10;+XKRGEVQrNnKY5JOAMkDaTz0HPGaqz3UjSKJdoOVbmEq2SSB93cQQo46tgn2AAI541wFkhG3aCry&#10;Dkk5OVBAwdp/lkdxTvIYwfl4TnbtxnJy2MZYDg9Ac+3GKkkupI3bEWFkZsNCzHcqE4GBkc9OmMdu&#10;SaoXFxdrtluG3qeGaPd8wUNyDnnIHPfHpQBHfI8r+TCrbiu35eSc5IAJPTHH48DtWFqMfnJsZdw+&#10;UKF6HPBJ6HnP0+7zV26vMoxZgOF+70BHOQccHBHT05rJvLpiu6Bg20KzKqkCPJ5zxyBkHj254oA5&#10;7W5Ngxlt3HRjkDgjGB3LDkcAY5GBXHao8GAyuzD5RJuUjGQcA+pI6t9cV0Ot6i8kQaKXAYEqq/dP&#10;ILMCSByTkeoBBxwa5nWJi0shXy5Cyks3XPVRjJ4BGD156ZxigCmxMibiWb5csVXg44bHPIBHpmml&#10;YSAqruWTmRWi3AqckHuOB2PA3e1R+eu9ndjuZTv2rzGvJx3+nQ4HQ00ztK6y8t8w3MzcA9cn3wD0&#10;5PbrQA4YMREkSncACpBO/B6Egd8D8M/QtkkCBkR2UsvzllY5PAyOeeO+BULyG3mVPIYMpO63dfm+&#10;nOBnn6Ed+1Ri9VkZjJEe6nbzjbgDk+mPc59qAJnk85RJK3lmTO6VvmZRj73A9QfTgde1Nk/eIxYA&#10;K75f94TnkYOc+mcYyMAe+K8l+fObYFDbgjDcMF89OMkAdgP73PNRpfxM4VDG2PmO1ssQSd2eOny+&#10;3BPPWgC1K7szeaOfmb7wOMjLZGOBknjn0xUYbyYl27l6Hacbs7Q3Q8Efh29qrG6C/MF+bbl5JMtx&#10;jpkHGOgOe/PPWmS3mwSeaOjHzDIrcs2Nw57gk9uvSgC0NsYEMargfdjwcKMt0yfQjAOevtxXuUDF&#10;87WT5Q0fl7gfmORxyeqgc5+lRTXbEsZTnOFxu25I6DOc+vsKY07Eq+4KfOCqWyfnPOAOnfoTz9BQ&#10;BMwy+x/3m1cCPevy/NkcHHT3OTye1N8y2+U2sbKGYsTs3N3AJDDjjB6jPTIqvJcxtE2FOw8YHIPH&#10;3eCBn6cc1FJfQH/W7drEbY9w5Y/w8nPBJzjnn6UATPJtk2kBflLNuPQH9SM7eOnanMVb97KPR2j3&#10;DoOccnceeRn17cVXMpdliO7cJAAAec56cjp1+uKQXcfl5Rm2jdjaxGGyeee2R06H3zwAOkR2VY5m&#10;ZmUbUyoP8GB2P4dc1H5iiNvIki+XHybiuG53H268Y65B44FR/b4gnmwsJGUgttf7pHzZOCOuCOcj&#10;72O9RpdsECkr94narYI79j9OMknA9aALCR7m8oK8h/ihOM+mD6A+/HTpjNClNp8qSYjPz7lG1xnh&#10;eCePoef0qFbppG3K8m3jaq/MAOGznnHPoc1G8rugZzwy4VtpyTnn9fQ8mgCw8DOMBs9twjzuBJ+X&#10;2+7k/QA1GATul3bSVyzKjE9QePx6ZOCGz2FRz3O7mJlzg4ywJ6kc9Pp1NE00kcYXczJ82C2dpJ64&#10;X+8eM4yc88dgCRkMI3p36eVjHfrgfL/k0OsTXCzSGSP5ss4UMxGDgjJAJ6+g5UCmTSMP3xi5y3zP&#10;kcHjOce2AOcAccg0yR0GR5OMEvIu/p2wcnHXue+ORQA9YmZv3gCiQrvb59xbPOATzyOx4+lIYcY2&#10;xq2T3jZWwCOq/wCeo68VEHAXFv8AdBOWRvl6HPcY4Hr0pQzK4cxMoQ5LKoXHORg9M9x1wfwoAaAi&#10;BJFkw/RWUfd4z078d+3X2oki8pGSJDt5Cr6MPXHtj360Cd/KUyHau7yz7YJ4PXt34Prju1ZzK+13&#10;yu5TsbnbnB6ZHOT+JNADyiM7eZ5Slx36Yz7/AMPQc9TSeUodkI27sqn7tsLnocHAHr1wAB60Fo1R&#10;ZIojuxx5a8ElRyARkkZJxnI79qYMsCWxluG3KdwGMY7dfbvzjqKAH+XHlplgHlsAyx7evoCc9Me+&#10;TikKI+0ZO7blWaMcjt8ucYB9PbrTLqQRK0zRoHdf+eZAYtzz9eeOOnTFSIzlmkCrtYlVbjJbJAz2&#10;J/Q98mgBpSFeSm3PzcLtHXsMDjvjt70saxqCJUbO7J2xMQfXJU+gGRg9OcU35VKWrxsqvkbV6/dw&#10;cfUHkHmkecACTKh02l2OMrxjtgAe5PGR60AAi8krtAXYoVe7EgY7jucH8R9KckEf+qclUwNqrz2x&#10;nGcZA688e2MU2SNgwQM67XC7XTkjn735e54OSKSOQFNyRxf6v5ujD3Hyn64zkcnHWgAEaBFMkagq&#10;pO6Nm6/UnHPqelO8vacp93bhflPuccH09yQOue7ljPlkLJNu3bQ235gNp+Yj649+D7EJKUXfJJEW&#10;XzNxzH8o6c7m9c4J6/hQBH5RUhti/wCs28Hpk9QOPQj8+e1SiDzGW1WPPyqoVto4PGOemc446UjX&#10;AD/MfUKUkG3kDH3hnHTnA57jihpVkPmbSrFt7AKDtyAQeMZPHY447cUANWB3YtxlmGWRQARjrgZ9&#10;PT34qWNA6ZigO3JKq6jcOCRweR1PI+tNVsZQ4xGPmCuNy5JB55xj3p7W++NXMTMpXK4jbgdAckdy&#10;D/LqKAF+z73bBLbto/1o6+nuMn17jp0p0cIWEMIV2MuVZj8xx0J5x0z17n2qLcWZUcbht+Zd3zYK&#10;k556ZAz9M+lSpKjQgSKuNo+UyYBwQSeuDwOg5yCfqAPaGMbpHPCsxeRSDt468LzzxwenfPFOdS6+&#10;XM23czFjIxyOR+Gc49Me/dwnxlp8bpGz8zBd/AA6j3YZ7/hQrSSr5jKPTcvHOM454PQccnj8wBz2&#10;5ZvMTahY8qU27fru5HBIwMDtngUi27NHvMWdzcqzHafw/hHpzyeD0qVGAbYk7/dyu1CpbjBGQMnO&#10;QT2+b6Uw+XhVhChlKkBepYjrgHHTByPzoAalv8qo8O3uAygk8HOB/Fj6Z45pJLXOZVkw2zIkbjHA&#10;29OmOT6nGDxUjOFfY/O9j8pJ+boOBtH6AkmkdmCeUqbip+UKrZfkEZyBj9OvSgCAxWf3kx8gJVeG&#10;9SMZxkAhceuTnoRUc0XzbEtiu4MNp+6ff6nJxnpng8AU+dzCqnay4wqmRWySCM9fYD3/AKMRlcjG&#10;1mVV/j9MAYwTkZye4yeKAIfJDPvR22heCq8jgA5/DFRbFRwrp8v8W6MDHzDoTnJwBz+FWWEcrsAw&#10;LfwqSCT35GDxz349PWq5WIybViVDk5aN146/XHHPT1oAhIjXE2clMPngMxPJIxz6+vP1FRyQGOJl&#10;uplVNm3dzuxuUdD6kZxipZJo5tpaY5K7ZMSYBG3gcfe5/DIz71EXCDy1Zoyv+s3dM+56cc9u3WgB&#10;PJ3t5f8AdbKtuyeOMY4xjk9ex9ss8ltmzP3Rgt0zkZ7nHUjp/OnGedvncbn4eRs5Xdgge2cgDHfI&#10;qMzqCuBnDZ2kk/Nn/wCuf6UANSF9vkhY/mzgGTAB6D0//X9Kc0Sj5oo/lYDDHBwMn/H68fWjiNGj&#10;4Te393bg9QeeQMev40yQo8eJEXdkk7zjODjp+lAD/LDy5SJVPIj2/wC9nIyeCCMdOlP/ANaWRfl2&#10;ru+6SGfucMSfTp2HQUySVFb7QE3MASG3n5evHX69u1OJjDtC3yjAA3cEBRjJHf6cn8aAFXyxDJP5&#10;nzFs7lI4yc49Dz7cA9aVoEhkbz45Pl4bHHzA8nk8e/8A9cYFuNpaSJSEbO0bwc++O/T+XrzGH8wj&#10;dIu7cQuPmJByCfqT3PrQA8wRJ8zqudrA5bbg5+uc9CPX3pkxUDzIkyd+4MY+cdsnOPrxn+VDXH7w&#10;eVJtY8qvHLED6cHJ5x36+rQwaPO3zNgYq2enHI9PSgBoifaVUbtu4Lt4xjr0GSfwx1OabJEdvyv8&#10;qj7w5OPf3xTgI/uCTbuyVJI7LkEfnQJXYHbCMLyAqnAA7+2P69R1oAgaNyeUO5vlDN90nPAOePy/&#10;LrUZjlKbychWwp5OPb278dOKlHkYZlMLLg5ZQGHXB+73wRQ8xZiZJj68tkbff07deOTQBXe3IVgf&#10;faxbGMdunXn/AOvTY4sHKsuVbH3u/THv6fWpmYnG4LuHC/Ljpj/aP51G3yqBv7jGG+UDn/P4UANC&#10;JIC0obnB2bRnJ/rg/wCcUxo2jTDD5l9VAxk//rqUMqfuw69m+i/5HYflSndhgU+bb9cn1zjOT7en&#10;tQBAsTBN3l9xlh/MdP5UodjIfMHys2d/r7/56ZFPkXym4RRn7qt16nrj3/KmurFMyLnswVcdPXH1&#10;/QfWgCMsFHB+ZeOeDxnnjp68cU1lJGUkI7AsB+f+fxqRZNzKyuvzDoiqOp46dfx/pTtwV/3pXnsy&#10;9R1OfwH6UARbFfcWb73I+bv/AEP0phfd+8VhuI3bSRg/5/OpAFd1IHPy9sHPTHX17/hTZHQjDjo3&#10;O5RxjvQBCzYRio4/vAH8/wAwe/FDFg21Ub73t7e1SOd3DsvHPJ/D+g+lNYEkZjU5VmbKqP6fke9A&#10;DUZk+dwycevIHX16+1KqssgxuO7oUUY6fmB+VLhVGEf02MPXPTpSFD1MJ3DPVcnr74/H6UAJiJnV&#10;ieODzyT8x9fT0zSogTmNvxVc+vp/9f8AxVSQol2/xA52j06g+nX86VhJxuHJ5B3AHjP09xQApXLb&#10;yePU/wCOPf1qVIy33S3I25ZduOBz1pAxSXY77lB9fvf45/WnplGX5cH74+fJzgc/j+FAE8O0zeWe&#10;rHuO3P8A9b0qWBP34FxO20Plm2htvPPBwDwPXt2qKNUVGTB4b5VPRT0x/iO57cVYhG9o4o45Gyc4&#10;+Xg8dh247/gKAHiGP5Y2TdtUhQz7cc4Iz/n9KsRQPJLseL/lntRdo6ZxnnBHPqcc/jUQYuVOVG7g&#10;L5e3gcZx7ADrxzn3qRShG5GG3hSwwMKfc/Xr2z70ADLGI9wVWZsKMrux2yceoyKdsC7kRyvTlsLl&#10;wM84OBxxjn8OpU7jzGvzbV3NuG04+vPr+fFLDuWRY40fzJASqrk49xzk9v65zQALukXjdtbjYGK7&#10;cNjpnB7cnn8KYYiWzJH+8OWbJPOF55OMcDOanWIGdYzEzbRn5Vbj5gSMYHTnP04qMrGqM2+NeMcK&#10;e54Of0/nQBC4VZBO7KxU4wudvOWA785/znimuGQeU6qcuMDbjPX9cnv6/SpprcMjosu4bcA8/NyF&#10;9v4j6/w9OKjZJY13O5TfIcEtw+O4Xqe/GO/YUAVni6qQu5h8vQg+vJ6/h+NV5LaRVDj5gV+UqvJx&#10;36++ass+xt8bMo2ru+faB0wflPTGOM98DNRuHZSeTtP+9gep9cn69RQBnywRgiQDcCuW2856jj1H&#10;APUDtioiGQ7WB43cLkdh6dzj+VXJEVVIZyu5fm+YAg8cHpg8HP8A9eq00aq3KL652n6evXJHb19a&#10;AKzI+QoXOeTkenT/ADiopULRrtJ2rztyB1//AFfpU8iMv7wJ6gheO/1I6g8Y60yXK8ZO4Dqe3+FA&#10;FV0A+Zvmz06dxTSnAOw9OvtU8rSSdGYjBOc1E6ENvxz2GeRQBH869fl/4D+lFGGP+rU+p2qDRQBb&#10;M20lmb5v73HOOnAB9R6Ux3yu3Y23oRuP+exqMTBeRuznrnn/ADx6VG0hAyv93HpQBMsmcqpPPt1o&#10;Dgnax/3fb/P+eKgc43ZIPbtS7scFuo/hPegCwJGyGV/4f4V6H8vw/GlJDoOD8uOeuKgAKDBC9/8A&#10;CnYaQ4cZ/D6f0/zzQBMJl5d1U/LwdvOSPr6/jQrFRvLD72f88f1qJXI+YOVboGX3Gf50/wAxRJuR&#10;2bPOPXv+p49qAJDIo7cdBuHOPrz6+vU063IWQBzn5QOeg/n1Gajwd+H+bry2eeKMELkKeP0oAlRk&#10;ifDBsfxY6/55pyTEncwz/tcc856/59uKi6DClhg/3enHrTtm05XgnheMAHPv9KAJGK7WKtgbSG4x&#10;26dvemENvwT8zMBuDcDnNJyuG2c9c8ZwRnj+lOUONpPr0ZuuSMnjH4/hQBOrABfu4ZeTn/8AWP1p&#10;Vyi85J3Dbtzzx1z07df1qFXk24BxjA+6f19/8+9Oj+YtI+O2MD3/AF5+tAEkR81di/NuIA+XOf8A&#10;JHepNxTqwVfvYzkewHv3/P1qPzQU3IjLgdevQcg89s5ojklI80sx7jnoMfT1I70AO8wAFQPflW56&#10;ED/P/wBapUlVVVAoxz8qgAsBj0P1/GonMbLuaP5vvbmXG71J6E849+tMWfOMuFH9RjHtn1oAnEgi&#10;Klgyg/L8vOOPp6++fpQJ1CjfIvLY4Xofb+VV2Uj5wjeuWXv/AJz/APWpRvCsuSvbaMdc9B+NAExm&#10;UpgyHLeuMf49+KQ3CueAMN6N25OMc+n61G2V/dsuN/8AEowWOf8AAikBZs+ch6fMNvTp9Oev6UAS&#10;vKSqnaG3N93dgHHtTWmbB4buduc59ieOc1EWbyvNjTIZRt+Y4PP16j/CgEEfJtXHGfw6fXFAD2md&#10;QxZ8c8+oP/66AQXLMx4H8QJx6fr6ZpyOIwG34x1A6ngdeOfzHf8AGIOBnKYzx83H0GR15xQBIWWQ&#10;gSDKg/My+nHI/D+eKVC6naoX5uNw449f8/lTY9rHAQcsOPX8BQjxNwCp3Y4U9OfbH680ATOxkXO7&#10;5tv5Ek9fy9P1oDbWZu2MBh2Pv37/AEpoYld0K7s9F7nOeP6Y6c05ld0+Y8dd2Ooz/n3oAmjkVxtU&#10;nlu2T3pUYsm5Hdmbg4Xrx/nr/jUW18+bgFOdrcdfx6/561JEiKWR0XAYDDD0PT360ATJIrSAIo+V&#10;uNue/THTHOfr1PrTgyk7mHB6FvU4x057dDmm4ztcDcVHynPp6dO/0oOPnQIG+UD1IJPQeg7Hr+lA&#10;EySqwEZPOMjByfcdsj60CQcwvu+8wwV2kcYz35J/zzUfnSyEwuQwPLfKT74P4D8M03eySfKV+U/M&#10;fTDDv3NAFkvlMhl+Zvlz9enf0/Dn0pGuQWLxuy/xLleQp7Y/oeKhYxBdrLu24KrtGeAvXjpj/PWm&#10;j5BncvcJ78HHbHbOaALCXJhK7Azbfuoq9OPQ5z0FAuVUF2OWXjcPpyOOMdO3aq8kgTdHIGPbOcEt&#10;z6n8cf4U6R22lWD7UPze/AzjHfOQaAJnZNzAHOPvehz6c+3b1oSaLb91vlU9WO3p0x7flULyY3fN&#10;+767VbOP844+tB2s3II+XDN6qAOB+v5jmgCUvEDjYvcK20Mo4A/lnp6U1pC/zZLbjjr7j15/PjNM&#10;Ygne23LNjcOw57/n36UrFmfKo27cVK/jwPf+VACtyzIgKhuO2Tx2xn0+nFN3DblY92TkYPr/AIf5&#10;FND7Nq+WdoOcLj2Bxn37dM0hYbDzkK2GxzgevP4UAPViD8653cbWx+Xvz1pzSK3zSvx8owDnHA/S&#10;o1G190qZ3c/Nxj/Dp+tSFJ2jwW42478fp+tAArKx3BkLN0+bkcY6/wCNKu3avnM30Rvb8u59enbu&#10;FPPHmyP97HzDnP4/h70MCjLIybVZvn3Y56/kOtADi5XKs25WPzKvb2+v480gQqhWNQVGPugnnHT/&#10;AGe/5d6Rdj8EhlZsjGSOmD09Ofy49KU4QYJw0edyjdx0yDQBKRtkw3bGJAvt1BBHH6Yp6uzHaRhj&#10;3U9PbHGe3TBqB5D5nlnbuZcMWYLuPGfpyOSenalYruYPt9e+HHv6j6UASLtIUbfuthvl+YkD079f&#10;aldQpyGbftw272JxnjHH5/plo85VKAsSy5bzH9McjuecGmcKNxwPlU/L6deD+X4UATI6o3DtuXlQ&#10;sf4YB/8A1/hSMCpwqD5shRxhTkjnqO3tnimEKZByWyu7LMcnJ6ZA4yCfxoKmIZCn+I7sdAfbHv6f&#10;pQA59silyTjZhgG3f/X6+mcZ9qRpBIGj3psH3d69AfzGPw9PWmXDjH76MDk/6xunOO/I5z6duaak&#10;sgO5D95sgsenPsMnp+vtQBMFJ2shZQyjALY2+pwT/h0pHmZR5oH3TnPmnjIYenfkY980zEuAzKMH&#10;I3Mo4+nc8Dv3NR7UHKbc8Y2AHCjjaP54HHtQBL5wJ+eTA67gxDDr34zxx+VJvXghWbbjJWPODx+e&#10;T/hUYAU5Kqw25zxzzjuORz2wcnnPZoLyfISpO3DLn2wO+ePwxQBYSU/MuchowAzZ7nPOeuP5UPMm&#10;52A+6cnEPQ9zxn8xULq0rsm3cu0syqvXOf15/Sh18wBVX+LK9MY4+vHrQBYJ8yLymXaoGOF2leo6&#10;cc09JncszuOWZgGXOB1P069PUioLco0eW/i/2QB3xgDtmpFjaQMVjY7myq/3udx7d+MfSgCQSTFF&#10;Z3VlGPlVTj+nHB+tODRgb8ArtI3H7x7behJPPHf6YpmNknyn958pHB+ZvXrjGR6+2O9LsDSKgjVV&#10;Z1xu9xyMAnA6nrQBLJKC2+frv+YqDymfYc/n04oDb1/h5+dmAJ+U4xjuD0579+lIu/O0lQWUkfMR&#10;jjoM8DP09BQSoYo0KltzE/wsckY6fQ+nWgCQlhgDcu36cHPGMZHc0sr7VYkrjnCbs564JHuePWof&#10;L8sM5HzHdukYlscD6Z/z2p6P5O5lJ+ZcMVVsfQ8+g7e3egB0km6NndvMUdG3DPYc8cY+nTilm815&#10;GZDhyTtVV6Lu6D1GTnOM/wAqYFlw0YlXuFY84IP/AOrqCfyp+x/liEeefl2rk8Ac9fQenbp3oAQu&#10;Sx3r0bIbrkZ/+v8An70CVgVYD5twCrz19xxyMnGKb5gYeUx2qzDcnHC9O/HQn+lKk7GLZK3lqMKG&#10;TGOhye+Dz29OaAEefH7rI27iN23ovGSBx1Pvj69q5kyryKNyqQN2TwORzx78/TFSSFgFAY8j5jk5&#10;GSD7ZPfvUMzKxZmkz8uFbt6eueeMD0z1HNAAsuTsdR6soU5z7kcjg/Sgyw/ONo+b06nrjP4HpUJN&#10;xtaGEsqNwcjrz/iKd50ynKhmUMcK3zAk9iR6nH60ASB9hUGVg2OMcdeD9B14x3pFlIwrFvmXIOfu&#10;k/nnj9aQhtpcRuq/dYgcNjJI98Dtz7g0SMse5WRMDOV+YbsjBOCefxoADIrMzS/eVfmDFsg9f8+4&#10;54qNtkY/u7Wx944B55+p59RS5SMuOGXHdjwcYzxjjkEj0pku6VGx95udu4fLk8duvB69vrQBJJKB&#10;nb91uwU/ln8O+KaZCQJMc7sjb057Djsew7fjUZeM4ZBt2nPzP0OR39PTmnEyPmWRWbGR27/j9fSg&#10;BTMFywB+XJHHHfA478A/4U9WjiO0u2RuC4LKW4I9/wDP4mmyb2dctj5CO+GXAwAD9T0HamKA0eAy&#10;sGx91vf+X+e/IBPGQ0qhNjEyYZixIGMHOeOn600TowLh2Xc3LHuc8Hj35/Go/l5dgeBy2Rx29u/t&#10;07UpUJtcbTt+9sPXvnjqP17cYoAYN2FOVA/u8/MOnvSNIBwzLu9dnXn0zjoR0FOCGPKs+1ePmzt+&#10;o/r06L0pnnFTmOY/eXC+YfmGccDHrigAjklQFQW6EN7cg/8A18UMQygsD8uV27hxxgD1xwO3UChW&#10;UsNqbs8YI+979R3pBIvlsvlnHseOuM9uvP1/AkADhv27h8235m77huHbt/UD2qSGYkhVVm3Yyq9/&#10;fB+n4kj1pod4x5ciP8owNzDPQ/pyf/1UMEVMBsBsfMWI9ePw/SgB4mJO3OAuON3P8PU4/nziglAq&#10;qyrlmBz13cY/p+RqIfMmFVfu4x05Htz29/SnuT55YMvPDHHHf8un/wBftQBK824FlCbmYj5/4uB2&#10;x7du+KZ5zsfLVfbjnoOgH0zTSvHkSbh0G0L0+Y5P145HPTgU1QDgEjjj6E9Oh5NAE3yABmRcbTuU&#10;YOflyPTB68+op4Ztx2jjbztxyTjH6/h7VBtKgbFC9hjIVfXnjtz+PFOLhk3PEWVRlZCxxjGM/Xv2&#10;6UATO8txKDJIx38NtbOc5PYD196ct0zAytIFYqR907fQg9s5Pr39eKryEMcZ5XABRhjPHOc/y9vS&#10;pN7pJ8sfC5yUkxxnkdOeD3/woAlimKsqB2bbyvvx1x68j0/rSrcHaCZSuP8AVlWHvnI/SoURhH5y&#10;+Wy7QF3KSpYcbd3T/wDVQzmUqzhm6lS3fkdM/wCetAE4ljXcVkztXK5bkL+fbjrzz74pDNwQD6lS&#10;DlQTz246g/mO4qMM3l5Ybl6tnPp17c/57CmoWjw21dxJG77p7Z/H/wDX1xkAsNcEhjJx8uYwuNxz&#10;656cdc+nvmmhpjlC248Kue59M444x0HtUMQMr7HHC5G1j82Mdfr37DrSK5LfO2dx+6rHj36Yz9KA&#10;JTIrYbCj/gIbPTjj/CkLyEqI1GOv3SAGweuenPTJ/LpUcZKZOVwr4PsCTg549D7EdeKeiFxHhlZk&#10;wFDDB7Y7dPX3ANAEkc2fnwwOMKCAefX9D60okKMcbvvYUs2B7Hn6Z9sGogEcbRcBe+F9AOvr0+gp&#10;sckkfzqzRjcNyqemAe3c9D+dAFppRKudrbiq7drds9OOT3PSnfaFZWSNiyvyoPcY4/Hn6HGTVWEl&#10;VJcjsud3sx9OelSYUHaWVtu7hc8cfL3GOf14oAsyXDoNwZmXorleSM8DtkY/EinmZxFjduXBDbsY&#10;6cdB1we3X2qn5a5ZXKhmbHGOMnHUgcfhUj4VtsiEfK21RzltpGcEAjk4PbHNAFpp1WbG9CpUFmDZ&#10;HGBk4x6e3UVNDdfKpTorA4OOPUlvXgDoR71RkUAuhiaTquPLAJJJ4xngYwR1x+FS5Zw6mbc3Gwqp&#10;BI6j/Hqeh9qALMU7SFT5i/NgFiSWXgDgdQpH4Z4+ro5iGJ24Vlz83fOWA7etQJJLLISqMvmNvWKM&#10;7s98Ec/l196eFZdg2KGBB3q2cNt4AzjBGSD0Iz7UASCVmUkq2WbeNy9xjOP89fzoZl/iibCsQxbr&#10;g5B4I6e+ep9qjMaOq4to9pUsMLnLY7YyOgz/AFobfJ8oDK2wgMrbSST94fj7dqAHo4Y7RGrZ42vw&#10;CvtnPcH0x+NKJeFlQli3K/ux83zZ9Sf4T69e2Kh8wuFCpuzu/crH1yT/AI479KYbrzV8p7vO75SZ&#10;AOvPOM+nXAB7dqAJWfy4QySMPlHzdRjggct7kcA9B0pr3MZXCxSFTwFlUAE+wIPv0P09agjkQOyp&#10;5bFuQfM27uQfXP0+vNJJuTaYyqx87VWPGTkdO3X0/TOKAJmumwZjx/F97hjn/AnPufyGnEbN5hVc&#10;LsVf4SPw79RnOarl2MmNm9lxuHI4449eSTz6+ncVT/rkm8zZuX5cHdxz2/zkGgCy88zLuCyFgFKk&#10;k/M3Xu3THbqeeh4pi3RMe5x92PaflOT1x0HfjPNQPblm2sqg4JdtoY5A5Iz34z6n8aYYm/eTJCNv&#10;zFcLgf59ec+54oAsySOJPvNtX+KRSflzjrn3HHNMlnd/lby1VmB79R2/IfjUbwYfysbS3OV6kdBn&#10;jB7/AJ0ixDzQzfeLLub7pb/Z9Tj1x/hQA83ce3YECL/CQduCOn09Pw9ac19M0PGz93yvzAFePpkj&#10;gd/zqNF3tlUb5lPzKDk8ZPXJ7deOM+1RokhXe0SqpAaN93THfvx2P1FAFl7lXMkaMzKy5OQQw6/e&#10;P5HOR+Gaet+6ztJA64zktgn5uoOenBwPfnrmqrb2KtLtZlz97ljg7jjjjvzx+WMN242ttWRduFx2&#10;HHrgntQBbW9by9hmXaoH8O49lHXv/MD60G9RhsdNq9FXn5cdsfUcjPb0qoZnPyGMbjwRnjv7njk1&#10;H58wTarFlkXAUL7dfy+tAF83BQqy/KrZL/Lzt+gJ/DgcetOju0X/AEcMnPRQ2QOePfqfrVBDIQsi&#10;jryxIHPXH0IP6U9mkjWRWZj8+RtbIJ7frn1/CgC2L4xfvUKrz/FIemc46VCtwIo9y59G8z5cqOmD&#10;gnt6CoSdw3A++5lHzZwD06j6Zzmm7CF8kRr/AHl2xHjnB7Z/pQBaa7jD8Fm3fdPOWwR6Hjv+Y68U&#10;guCHwsPfCnkhsnnkH3PTgfnVaS4lO6KRETDHcrfMpx69QTknPb8qY0rb2O0s3zBn2n731657fU9K&#10;ALK3kgXKp/AAvHTPHHPI/oacbtiq5HG0bv3e3Ppx09apkouIx8u4EfIMYG44GD04/KjcmRsVdwUk&#10;quOvp+px+PtQBaW+ZSqxps+bAXlsnucHv79B70RXCq3zHkYB2/eGfT/9Xr2qmN8ceHJVQNgbLY79&#10;x7inKWDIxUbeq7gPmHJxxjtQBbS5bK/Z4zu+UyNsOSP6gD8TRBdfu1ZYy+F4ZsgEdhyfw/rVRW3S&#10;NkKu5Rt656DjgkentSDzWTasjbeArD+XvQBdF2dmCcY6r+uMHH+RQJ5XVufvc8cHPc/r+mKqqcss&#10;sUY+8fk65HTpjp/PNG47cLwNox7j169sdjQBcaQbgqRnb0xv4AxjHtxTmn34VG2lTndjpk59iT06&#10;VVWQEK8zbgCN25dvy7cfTv6cdcDNCl0QFydrKwkDMPlPTHvn6UAXDdqIl3PsHV0jAzwPc/z7+tNE&#10;zYX5m5UruXovPOPUfjyeKrt5sz7Iyw8xsb93VvcfUZ6Gmsgbhk+UcfP+ee/P04OfyALUd2U4jZio&#10;bIwpZl9vxGOh+lL5yriT51+8N3B/ToDx9Tnk1UVPm3iD5V43K2PlPQdOgzUipJ5m63b5ljwrxqPT&#10;HU8jv0OMUAWPPKqDJI24/L/rBuYYyep55Hv/AINE8bbdsi7f4tpwNxPJx2HT8fwFRK+4lElbazY+&#10;8Ru7fTn6GleSSWPy2IZt+fM5B5HIx9PbvQBN9tVGXkcc/K3A+UZHToT37UGWNUw0zMq5IbaSeBzg&#10;Bueeh9PSq67zt2ylFXnBGT659uBzzgGgqFLbIwMfNjJz0PXOe3PX+E+tAFkS7ZDlWX5gm5VZicKR&#10;nByRk/jk5z2pEuTs81JfvR4znJY9Qo65OBn25HWoSi4bNwuW4I3fjgkjqBjPbIodQ6uVRZMrtYsp&#10;wxyCMgDj9KALH2jLcLIwVc/LnA+bOfx/xoju2hRd5zu2/wCryR1xj09evpxVcojQ7G2bVbOfLYce&#10;pH0x1PUUK0iAFpduWG5d3B4PXPPTPfmgC15zRL5yHaqrtOQOOBkdcfxCj7cArZVlZmUPhRwck46A&#10;9x07d6qxySBPOUt5aqT5mRg8jIJ/Hnj8DRgCH52DOvHI+bqc/h3PbrQBYS+MSLFGjMFwW+XOfzHs&#10;eMgk9DxTluzGPkdT3BaMHqSe2cdRwOnOOgqqrttYrKq7htUqxyuecZx06nHQ4/AmWjkZ03dP7xPf&#10;2wPT24xgUAXFn+RXQrt+9s+8e547e3b3FKt0rOfMDBl4DK2MZ6njn9ePfFVH83DIxDbuPMC9fc+5&#10;yOnbPU4okEoRR57Ksfy7cH5OOcjGB1/MH1oAsJchhgMzNgqG3HjI6dcdu+OnvQb2Qz+ZIrbiuXHO&#10;QTnoT06AEjHPGaqSTSSI2G3KwyPm+Uj/AD/Lp1pXB3btqsq/LH19OvHXg+vHJ4oAm+17TmCTczYL&#10;lm+Y/NgMP59fc5pss7ONgdcbSPLcAHDZwuR68k4xzUfmySoBGrOGbKnqDgZ4/nxjpjvUM0u1FwuY&#10;1/5ZpgALz65zk4xz35FAE888zl4AjbmXdtXHz9D/APr7n61AZxmRnmQ8ksqr1yOOOg5H15/Cmvgw&#10;+W6sUDFVPY8fMSP8B+VNLs4UnJZmJO6TOOBjt68//XoAvabNIJNvzHH3lAP3vqO3TjPI4x2Hrnww&#10;YpIsz7tzKFZ/4yzdzx7KeOMHtya8j0u2eSfbLExK8fd+Vc9B07/hXsXwytncxtsh2yHczRqTuwAe&#10;nfpgk9VGfWgD2zwk8z2sYiw+d2x+G2tggljzjJ/h64bkV08F1JJCxibcvmSBcZZTw+MEn5eAckdQ&#10;c88GuU8NXccEce/GBEoZvOPzYbOTz93IAwB0OOpyNqTVCq+agVcKzAK2COCvBwR/f4zzkDPPABpx&#10;3iRyr5NwjrGxKbySp6befunjBPP3unYVFLqSxsHDM3yqPnYsccZJ55Azx2699wOPNrYLfJNGzFW2&#10;BssTxgdBnqTg4OBkZOQahk1JA0i+WhjZsYLEEjzGK7iAQcAkkZ64HBoA1Gv1QZzuj8v5gqYxg9CC&#10;oHJGBxnDe9QzXyxrIkuV8tmIHOSwLfxdQDz0yCePSs99QiZViEm5WOPLC7u7dlOF/DuR6VXe/hji&#10;aRJMKDhdrHd179BnaeucHkA5oAvXN0MSCCRpXX7u6E5xk89cdzkYJPJ4rLvb5bd/KE0jLneTsIJP&#10;IYZOf4Q3PI5+mWXU7MrKIRJ5bKv3vfGTg56DH4dulUJJ2JEas3lqc7VXggkZOAPQA8HPAFAEdzdy&#10;RLjzkLlFQbmAYbedvJ+6R09SOmax9au3LecJFZhyG2rkfNjhgOc8HgcjNWrudUj3bV+ZctzuDNkg&#10;qc9u2e341i3zDZudtqscbpFDbRlTzu4z8uT6gDnkGgDC1u/R5WWSUbmYDbn5iucA84PPpyeM4OTn&#10;ktV1LdkMnViVkaPaAoPBB4Hfvjpj1zvazcMyOViX5Y1b5CFwD97GCT128knJ46CuJ1i5dpldI2Im&#10;yV2oQGPCjaCB6dM8UAWJNUWLgzbdyn5m746f14B5464qu9+8hWV1HzZ3SLI2Tg4z74JPoDx9KzDe&#10;OW3CU4fDDDlSffOeTj3+uDzTC7hs4b+IcMB1JIHTk449/brQBp/bisflI6+W0W1tjE47Yxjnrz/9&#10;aozqBmKmKV2/hy30wCD6df5Vlvc79zkNuZsPtPI9vpj8jSm482VkZyxCgSMqnORnqOgxgdsUAaP9&#10;pITuFw21fl3bvugYPOCe5z07dKb/AGmrRF40MfKt5ayB8Y7+oPsAPrWabl1ZSXbfGoCjbwmAowCe&#10;O3ag3oSMbpDtBxlSTjJHr7A468k/gAXxdR42bPl5XKr99MZyMHrwBn06Un9ofu/NjdNoYldsgXOM&#10;YGOD1/LOfWs5peGiIGXb5tqbQ2WHp0yeMHnnNNN0ZI5Cj5+XDBQcL6cfh09h0oA0BqjBGVAMtnOJ&#10;juLYxz04wc8HHfHaoZNQDSMr4fghicq23Ppxxzz0J9eM1TNzIW8wqH2tj5pOC33hnr1xz71GsrFQ&#10;FdfmyVaPHHHX1OAPp+tAGk2ohi3m/L91s7mKtjIHTHPQ9etQrfz5jBXoCrBvm28HjPXg7sZ/vHpx&#10;ijI0bKqwrluVZuMcnnuCCeeo7HnpQZpThJEJXdjy8nb9MfXjg/zoAt/amwwyG28/KTzwMDj0/rTB&#10;eYKsP4Sxk+c8e3TJ4XNUxKsj5YNy3LFtuW9OB39foOMUkkpeLcdo3LuXacg5IGQc+nrn+tAGiL1l&#10;G1y25mz93lckZAyO386at5kgO/8AD8qlAcde3XsP/ris9XTc0yRgtuwpU7T+GD15J75yRxQZtgES&#10;yDarELvLAd/wxz279eaALz3ZaORlD7tpydh/Pjn15A9u1Ne+R5GIAVgrbMZAbr09+vp/SqKSRyAK&#10;kO7qVUDeT+Hb6njr1oZyH2jHYuOoyAAMD15x7e1AGhJdxFtkLEqFw0bZ+6On8J7YHXqfwprXTsnB&#10;Vvkyzc/UjoOckevT2qmCpxF5vs2/GBzwOeo/A803/WrvaPaBx94ZxyRk4x3x/SgDQfUECsYz/Dtx&#10;xu79RjgdOc8fgKat7GG3xO/3iQw43HsCAG7N06Z+lUXleZgX3Nz82eQv88/n9KN0tw2VVmOFAJYl&#10;s54PfIGe4oAufapnGIohhQT8zcdOefwJ7fT1I7lmOQrZ+6oVeT8wz1x7djjJ6ZqiJEA81drbQF+X&#10;kYxjPH09eM9+lO44SXPr82ck4yTjj9PTpQBbjvQ4jfBQbvvAjaefzwevT6GmLcotuvmKVPyht7Db&#10;wMZY8YOQe3eq4DjdvBBZR8xbcT36+ntjpRl1ZZcbSPnzn8MDOf60AWvtfCAuWJxz78H3/X8OTQbt&#10;lRQAW5XcQCCOQO3fPc8e9VFecqJEzjd1zk5BzyPbjGaQqE2sg+7tDMGXK8njBx6Eev6UAWRfuTgE&#10;ZZixx1XI74x3/nSm6j2shdfvAnjPI5743d/bjFVSGZPK37ccfKvy4ximoXDZJb5WBUcccj88D60A&#10;XI5znLMqLvyysOdx46dT9M4+lIL3OFEq4KgD5goJ6j6YJH5VWTZHgo7K3UfMMDjOc44OBwfammRh&#10;MNh6BT93OcY4+pP06/hQBe+1wuSske1R3PRQSc9vx/D3oNyW2sRyV3bAuCfcDP8Aunp2+uaOXi5f&#10;zFb+FjlSOOxP4+5p28qBg8DO7ce3OcL2H6Yz0oAuPdK8eJS7fu8NvUjB64HOevft+VI91Ir/AC/w&#10;5Abj3GST15/Sq2HBaLfyqgKVXaAuB19snHH8qEcnmWMFmIPbpnucdv8APFAFo3MaOwZN3zHZtzxg&#10;45646Z+lOilJiUOGywyvbHCnP1yaps0pBG9tuGO3nb+WO39eM0YQyMsixsvmc7sjJ6dOMdP178UA&#10;XDcibDhzu2427ueg4yOc5BGMVIl0sZaRRlhxuVuNw5HY88fz/vVQLuihmG1WRQyj6sc4H06ds8U8&#10;BY0yU+VWwfmC7OOFzj8ew+vNAF5J4ZQ+fu7v7uCMnk/lkDj0PFL9p8ptjrnzG2uB/F074Pchc9eB&#10;75p+Yw3gBuPl8xVPOBn1PYdcHqKckjvuSFSNrfNs9MdDxg5yec49xQBd+0btzkbdxJ3bT97BHUdM&#10;g9h1p3mEfI0v3sHay8jrjoc8Z9Bis2OWSIGTOJFj3NyEY5HOMenrU0soBVD8zFucY4z1+9yCePwo&#10;Aux3jYUsArDlTn8ug7H1z1NKlzxh3+8uMNJw3uPbpnGOB3wQKcdwg8uQOzEdGXggY+h9hnApVuZo&#10;U3nKq0mVWNs7jtz6+45OT1x0NAFt72UqzNcBvlG5lyc9jxjoeoFD3km0AShY925VkUc9OMEAAdPr&#10;iqS3Bj2gTqyxqUU7vv8AOAeOw5z60rSyAtJEW8wq2G+YZ9OvOMn7ucc5zQBYkuSqtJAyrtDBc9Vy&#10;vpg56cnqKbJKdxKui/eUZ5O3GcjOBjJ4/U1WM0rAopYj7gbJ5yc9O/IPufbGaR9xiEkYZYeihs4O&#10;O5H3ep+6B/jQBK8knzO7MdpzlgP7ufXnkY7+1RGeV1WRU+62SGkH19u/t2P0qGbhjudl53DaMYOQ&#10;T2wePT0/E1w2EYoozgBSqg4zjp0A7/jQBNcXTbcmTKsGC/Nu5UZPfjg9hjGeuKhNxHzh2VVYKMru&#10;GAevPTkE/pzUJHzY27WH3l6McevHHB6VDK8syGf73TO3Oee2D175zzQBYE5G0kAZYPgtxu7568Ak&#10;/wCeArXKiLiR2XqvyjgZI9Rn1PY+1UnfYRJtB2cqzNxn19R36cYppZg4VQF5GNy5+b2yOT/WgC0b&#10;kQjdGR8uc/MMjHPGM9sc/wBKBcsoysK/eI6nj3474/rVUOIy5UL8y/mexHv6k0kjPJxMWbPy84Oc&#10;A98e/IoAuxXByrqpV1bdu5O0+/IH544oeZSnyAjdkBSwOOh/mfbpj6UJLtzNlJP4vYgjtxn8fX8O&#10;KVbnc0gdmwBklm798/n/APqoAvi5JTzFEgxj5uen14/H+tJ9pdFXGVCr75P8j+XvVHzo1YGEqWb/&#10;AGeCc8HP+ep9KPOUv8rrjbuDfKP1J6/T170AXjc7gwy33ucHocD6cY/Tika7R4mC7uc4HB9DyM8d&#10;Bx+tUvtRz5fmn5Vx3H8/pQbny/kQbeD91jgemD6duhoAvPdMEbY7ctn5s8n1x06nH4dKhkmCxljt&#10;6Z6ce/H/ANaoPPQDcsbZAy237w45Pc+vtTBdGNs5VfmyflODxj8qALHm7QqtMxK4xtbg/wCefpx+&#10;DfNZY2UbFO3JCr2+n4D86qiSTdh/ulssv/6iO2D9QaYkjDghcrj7o6njJ/Q0AW2uAV8xpJG2qPLY&#10;ddpOMd88Z9/akWeFjhHA3Nk4PQmqiyzSEoz7mx07jn2+uab5rlvvYyuVbr25H5flQBf85vL8oOxV&#10;VydrjbnjOMHBOe/pSGUkblO4hf4euewx1H+eo5qn57SKSBuGccd85J49PwH07Eknll+Vn3YyIxkn&#10;A54HtgfXPagC555k/dhmP1LfNnvjHv8AnTcNndHlm6+3/wCuqzXDlt/mdcdOPp+v/wBcCkExZ/ml&#10;LDH5+/8AXn0oAsC4Dcu3THDKPf1/DtmmF9hz5qlifusOD65qKSWXOxBgkY28n6dfT3qIzzKVy393&#10;dhevt0/x5oAnkb7qyOf4c9TycN+Ocdc00XEe31UNnngdBzjtx/ntVcuPmCjJ/iPqe/8AX6UB9rfJ&#10;jn+9nBz/APX9KAJhcxKMtCG3f3X9uecZ/Cla4BGGY9iGU53Z7/XioHZ8bmVvvAsW4+nX+dR7wseC&#10;ykdep9Ppjn86ALT3SspDlu27HHH3aa10GbJU9ht9Of58A/h71XZ26RqqnII+YfnSF2z8oKruwPlH&#10;+H50AWmnJbch+83bk/p0PQ+lC3KYAAZvZh17f0FVvPaVmdQg7jcMjr7+/wDKgSoxGUH3sbmI/L2o&#10;AuiaOMhNzEqdzfvNvyDHHp2p6XTZKvcfdXDFTyMcZ/SqRcY5bavVdvT368+v/wCqnC4f5WCqucfL&#10;6cfp/j60AaQn28H5ht2+vPHY+vPv1qeO4U7Qw3fP0JI4z/nkdKykuC6srAAH5l3KfX6c9fxqWO5C&#10;yYV1VGORz/PA9fqMigDWjvS7fIylcZ+bnI9fYjI6cVJHencpBbIUYZxnnt9cc9R71mx3Y25MaDc6&#10;nO4/Pz7dcn6D1xSrc7F/hLBeQOcnGSf0oA1FnRXDY2MVBPyDgYHPP44qykspURhtqs2FzkDoTgbj&#10;6+mOnFY6S7gQdpHTPYcdff8AnnA7VYW6di29OJB83l7ievHbngnqPegC8LtcL5rx7WGW28heARgZ&#10;wPxIyew7tExjY7f4WPzdTkjAwefzqib0gI7N93nLdsL25+tEtx8mA6j5cljnLL75/MDH5dKALn2q&#10;Niwjc7hz9OnI5AzznHc1CSY497/u/ull9Rnrxz7c1XN3Nu2blKqB06D3x6jiofPHQKuRnaF6LwM4&#10;9/8APrQBa8zO7aWZVONvl/e6dRjjr/KoJJ227UB3bh1/p+X4CoZZgkhjzyWKxqwHXpj3OSPr3qCS&#10;eJgrSOWXb83mYJOOCOOw7dsUATLLAiKN+1QuOW7du/cfrUMkgByqMxVv8/596iFxzuaT6/NheR6D&#10;8/8ADpVZrhFU/OvzDGBgZHP17460ASsVWNlKgY2/dUjnjn9aYHVpMgZDN9Bg9enTtUe8tyBjH93H&#10;17/5/SopCD86/TnA7fn3oAUTsVwduOKjLKDnb/DnGaDIu4FT0pocDp/k0ADFicBsY654oppK9jRQ&#10;A4kKcD8c0mTjIP8A9akPHFJQA9Tg859OO9BYfxU3JOPmoUkEEE+1AEmRwv5ninboyQTngdsf555N&#10;R7jv3Kee1Hz4wB2zigCQOOMH24Pvwf8APpTtxZsYH+R/hUas6vucspPJb9O3anfwbSPu5HC9OenS&#10;gCSNmDZO3k47Dp/n1pxdx+5K8/3W9eRjPf8APrUQIHyj6f5/Gnl2RhtOGzndzxjoc9/y7UAOaQsc&#10;tHg84x9cjP51I80TD5AB8v0z+AH0/L3qEHOCx57Aen4enpTo2X5SzjK4+X5v8/1oAkE3PI4xkDd0&#10;GOOuPb8vejzmPOC3OMntxx+lRq7n5Fk68fLx2xTlGUIBPzD5vT8fwoAdG424K8HPPIz36/T+dOd2&#10;YqFZgf69v896aH3HKnpz82G257n8cfz60pIjVsFuuD8p/L6f570ASBgBsAY7c4Uv1HPH5Y+n6Usd&#10;yqncwXn+Jm7Zz1/z/SoSVA+U7h/db8vSgO5fzA7Bv4ivQ8/zzQBI5Z4w7Hbuxnc3P69Tx/OlSRdi&#10;p7n5d2OcdPy75pm9grAn73PzOR68E0H5cMFBH+1jg/TtQBI0hkG/yhtwcbfcnH8v0poIc8hT/tK2&#10;MjOMe3603Yv3s/73t0yfp1prvlm3OVyPm3enpQBMkygldvzYw3y//WNOSbDeaU27cfUAHOf/ANWK&#10;jTc3c/Mx4Vt2eenH40Km48sMZ6bup445oADLI+Bjnq2MccgH3+nPFORyFAcDoO2eM88dTn8OfpQ6&#10;LnlR93Jwvt/jz6n9KPLG8lfl5IU9jx0/zxQAjA7vvBs8KT1/z/njFPQgfI397d8vsTQNu05Ct8vf&#10;Bz35/D0oTlvnjVumCPvbh3/M+/40AJuGBvTcFjy3PAIHXGPpUgO2TIOfmwvUZ4Ht29h1xQI3Vcqp&#10;UrJ+7VWyC2Pu9+elLsAJVU3Lu2t2/n9aABd2VDEq3yhiuflP+fXvU2weXuiX+HK7fpzx9ee3Sokj&#10;bzsR9Qf7vTI64xx0FBXC5x8oJI3fU/lQBOZUZstHzkbtwx/e9O+MYJoR5HXbGMNjG7Gf+BZyeRj9&#10;ahB8sLtRV2t2XPoevQ9f880u4SKFLbvl+6pxkf5/DigCxuBPCbdwztCDGMDPA642n8x3pIpFA2tj&#10;G/8AyD+IP5iozJuDFw3zFRuC/ez/AC5APrxTmlAby5Gyo48sLwKAJlcF9rTfLzldw598H0phmkba&#10;V2soXKqVC456Hn0NJ5rdURtv3SWzknPpzzj3+tJDIp+QlRuU4YSbfxJOPQcd+PagCX5nfdbudq5L&#10;bW/McHt+OetAMYXAx83G0tuwPqOCenTHWmOf+WtwpLfxFgM7cYx7dMdOpxzzTwG8vy5fMcDG3djC&#10;56/h1oAkBDDyzu29OoAJ6YyeORnjimoQWLxEfPwfrjHccdf8KjL7vmbaWbkLtHpxx1xjj15NOVpH&#10;3sxKj+KTdwfTg+2R+PbrQApVdimLtnafbv78D+WeKahJ+WLKgMP+BcnjPbpT2BeVXJZmwd2e/HY8&#10;85z0OO9CtIvBfB2r/wAtMZzkAjv+Pp6UAOSWWRmZbf70mdvHTtk8ep54oct12jP3d0i5C/KOh7dO&#10;Mdj+NNTbnzFK5I5VRwvqOcDqBwTzj3pzJksGJwG+Xc21unHfn8qAGkgkBC3YJtXOOce3t9etEi7W&#10;wQy7sfX1Bxkce+eopwOyQZYeikrjaMZJHI6e47YprO0SYkQ7edyNyD8uSfXAPoeD+VADvLwdzNtD&#10;cjcpAPtkkj8zTu28qG5zIeyt1xwPb86jZikm+NGj25VmXA7459cEe1SFQy+ZubEYwD5Ywvp25OM4&#10;/rQA4qpOZEXcSCzeX79fw5PfoabEqFem0rhipjHy/X14PUf1prHErAQt/tHGM8fN0zz36YNRsTHE&#10;pLHaq9TjB5wOnQ4/SgC0I3K7fMbodw8vqCRx9eh69vTim7mY4LbWCkKuwgHjk+g4OajLPhtygqv+&#10;rI6L39SR29etNjDLbqEQBv4mQZwcY445yB3oAnWSQ4Z5mbCnc2e4z6/068UB3IdUYqoC/NtPHB/U&#10;evQfrTA/mS+YqFstlF5yOnAyPUev402SViFRnZvm6sudvcAjnrz7c/SgCYSfIxZ/m2ArsOM89ifq&#10;e+fSm5kaRSWwehC9+OOvvzUbyyKrOYwuG3tuOeAf0Hb9PWhGk3+ZC/zDkfLzjGB25+uaAHiYncFG&#10;FxwFdcDkY4BPrTg2NvOem8cfy/P8qjmkJChHyNpVVkY89R7+o9OmcYpC8YjJb/gQVVK+2T9P/rUA&#10;OYSPh93y4wSn0Hb32/1pIxKpYooH8LKwyBg84PTr+PtTGCon+0W+ZvT6nHfr19ae6RKxKhWbaRuY&#10;9RnOc+vf3HbtQA0gMRghe7ZGc/pj8+lKXVlHz4X3znHc889Oce3FIVZucZO3tIBj64HHsKUkS48l&#10;WVdvZe5BwBn+fY8cUAC7VXCN8vIXau0Hn1/X/OaAzr1VsdQFycDp/nFPLMrM0uPu55xjaOmR269A&#10;f50vkfuv9Uq5HR2zx05Hr2xQACNWPEfXJG6QlcY/HjPHHJpVk4ACH1D+ZwBwcn/OcA+tISTE0ihi&#10;pzuZnwD3OT36fX06ZqQqry/M21lPy7m6Y4HrnGMe9ADUYPOhjQ7Qwwp9Bk46Zx09akiSLlt/3ef7&#10;uOxHtj9ce9ICyshdzu27lG77nPT2556DBHtSoVZtobO04+71P5cjGR6AH2oADGFQRheGXG5SMeuO&#10;DxxhqkVFDMsBOTuGFbPPXHX1z701Zn2rMY23rk7u4wPrwR7/AK9KNzD91kcMvzRsDgZz+Z649c98&#10;0ASRy/IHEg35XdzheQDkjvx+POKdC7fcVVIyVLFRjuTnIOeoqPdkBSi/KONyqoI55y3rn9M04K6P&#10;/pAxzt3sDnByegGCMYx6Z+lACtho1XdlduBsPQ4GQffOPp60NIwlDSrxlQyswx3GM5zj5j0o3Rhc&#10;efltvysxySB8ufyzx9Pal8iRW3xoOHyFVeM54yOuOv0/CgAVgAYfL5Cqdu3Py469+OR6UYInb935&#10;e9vuhfujHUY49Pf6c0ARxv8AMq7ZFx5Z6Mcg+vI46+lH2dW5VQWbO5lbG76cHOOOpoAahfG0Ixzt&#10;Aye3Y4xQ77n2n5hj5f4tuT939D6elOaM7jvKqRJub0bkAcbRkde/vnFEgZvmJZV+XK+YSv09B259&#10;j60AQuSegZTu2njnPJzzx05HPrmoX4AaMHCt82QPXv8Ar369xVjywjLhV+X+EsSE7ZyM569D2pXR&#10;nbzJZN23A/eLuyduMc/T8PegCtuJYIYlzzwp+vHtSxxGY7Sy7t3zEDBGOoPr/nBPOZmilj/dkn7p&#10;LDzCv/1senPOaBHMyKpH+r+7s6joBn8hx/jQBBmRlwYwWyAu1fmGM8cdD/nmjZK/zJIu1m2jjHof&#10;Xj/9XvVi3QRrGHTdtYfN5eeg56YyCPYYx1FMaMOiq5VyqbVXjcew9/f6cUARHzNoWXd0w6njc2fQ&#10;8Ht29fTFMBVQpcdst+Wew/pVhYpCPLjBBZgAq4C9M9fyx26fSkkjQnEbK3OdrfdBz1469Pr9OKAI&#10;Y+oAborbl25AIBwfxOPz9aVAikZDMp5OW47Y9enX0zTsgny2YkrkYZhgep6cf4kUrrIH3FNx/rn0&#10;9fxx645oAYxAi3O+3c2W59v0P0xww/BZt7Y3Ng/MMbhz+XIHf8PSpFURgn+6p3qvdc5I2nHOSfyz&#10;Q9vIvDowY8eYSuCckc5HX36Y+ooAr4T+F/4ugGM88DH+TTXAVv3rNx/EeM/mPbv2qwIw6bFddrbQ&#10;68Y6jgcnH4/SmKsh2lox5bDmNXwAM8jrwP8APfNAES3IQEMF+bKnavTp/UGkd5iCSNvPVd3Y4HGO&#10;w69qnEc7jZPI24LtwzdWPUfXnJ9cH3qN1eRDMwyduf8Ad7Z56HjHSgCNVlClZDzux8qkDOf/AK3r&#10;iky3RjjBwW6EKcfX6fjUrpEoJVW+6drEndj168dRnjtnvQsbY8rPzZbcrKSq85PpwevvQBHhtzHY&#10;Nyr8wC9OAcfp3FOB2tvZCQvB+X+frgdqdgufM39F+7uyRznHP49PWnrGgHzQs20HO7hRzjIx+PUf&#10;pQBGZAR5r9SvysW449TnPp2/lTwWiXao3eUu4+hHH6c856+gqRY5CMscMwxk8jd83X+8MY57fSkW&#10;2Mp2xh1aQZXdhepPt6A+344oAiMshHyMPmxkq3oeRjHuT6DH5nlqUKk7WK4Cj+H2HSpvs+/hVzuw&#10;MdGOemDjrxj9PWporZh8xik35Hy8FjwOeOf05PPtQBWEQ34R923Pr93nHc4PP6UqlZCFkBwcN93t&#10;n8+cnpj61a+yOsQT7Pn7o2s+OhH5Dn8cmhIgrrtlY4Zt21tvA7np/THNAFfB+XIJZ+Tu4DZBHbt0&#10;6fy5pUQP96ReFP5evqOKmjWXkeSP3hCsu4ADgYB6A9R2/OljjkxtSTIZsbpF/LoMtj5vfgdewBCG&#10;cEKZfnOA3QnpnnrxjA+vaiQbGxgjGSo9PXP5exqwYZHbzVSTnbt+YAjjPUjIPsP6ZpskSouFXav3&#10;VO7AHHJ/n9c9KAICUI2uPmL4b5s5+U8j357fl2pXbgqT+8A+8D8pA65H589KmbdI/wAzSeWynbu+&#10;YqvHTOM8evPXrQIRu3g/wbflYnPTjufb8cUAV8YCjbJtHG0SDg5GBz19KHkMilo2G7d0Vwq85+UD&#10;qp4qVo8Ll29s7hzgY4/z/KnyCWRGDBtpwB2OOcdOT/TNAEC5J3FtobPXA55BH4g5/D8aIiZisiFu&#10;Rnbzzz+BHBA9T9OKl+Zvm/ebiu1/mOQM457EZIx9TQbdcb/s4VHyMHGD06+2cigCFRHGg3/eyc7m&#10;9/r83/6sU5CHbLuGZmxvK4J4HXk/y/xqUJKrMF/ug7d23PUH2HQcHtUqRiNfJiLf8BkOBk9fp6/S&#10;gCGFpUJkH3twGfJOOnHP1+me9SxuQIz5p2853L8xGDx6+vqOmKekMe5l8otJ5m1W8s855wOSPccA&#10;cUsdtISIt64XhlVSzZB69Ov49vwoAYjYVn2qWw21mGFPToMev06n0pyptLAkfMcLtyFb5Rx0A9P1&#10;I9amhtmLeWZm3SMoZtwyuT69+/XIpY7dT+9Ea8sPmUg49/TB/D86AGRglWMcu2TZ8p27gAerdePT&#10;j069qkCqnK+YU3N5i7eRjIz3GOR09KfBBLvZZIuW4ZXJGMnPTPr6nnqe9I1qy4Jj2ydlUnI54/Xj&#10;PHXigCNQN7LFL8kb4fOfmGRggHqOnOMc81IyyDayfN820NG5DdPqf6fSpRG4BKney5yyYw23OOc9&#10;MY6/4UwrHHlXkZdrYyG+ZeSR0+nrigBHDDb+76Kfm2g4yenABHQ/keRSAyJtR5Oi4G1dpXOep5PT&#10;n69Kkgg8nqmCzEb2ft0wDgZ5z+NKqvEimPK7VDMqlTyQeMA4GcCgCIxLt2OFPT5doAYgdMY+Y575&#10;7deaYFIXMkyszf73B9cN9CcerHpVjywE2K0nRRgHbj0BOemCD0559DhRbyoytGcHcGjG5QwAOcDJ&#10;5H49TxQBVYbgQZpPTBYkAEdu2fwGB3pI0YEDy/vDHlKCcjg9+2R27Yqy1tKOBnOflOfu8A4JAPTP&#10;OSOnY042xGwOY2XYSvQ/xEgY47nPbj0FAFN4S3Mb7lZsKPlwMDg9MdD+nWj7OTKCI2dsncrMo2rn&#10;oN388ewzVpbYiQR+Xt7SKCD/AHuOn3sEdx+NBt/NRh5TLt+aTYvTPHTd0yOuM9DzQBWwhZ1fqrDc&#10;wbopI44/KkaJ3kCx/e3jZ0O7kYPHbgfTPOOgtbGCMA7KyrkDaCfTPsCMH8TmnSQjDsIGZRk/d/H1&#10;IHTuefzFAFIlhF8o2n5S8bds/wAQGen+eKWS1kyF3Lkx5yVPzNwcY6jr7++KspCC+yPaArFdzDop&#10;5POevHTJB7UiWzsn2raW+XaFXryOg4DDuMc0AU0SSRstuO4nazdenUngZxnOfT2pHCghicMWcnco&#10;+f8ADj055+uKuyWqtIqMQ+Qd6g9Oc8jGeucDGcYpqxOFXO7duyqr3UNjIyM9TwB9D1NAFUQk/PGQ&#10;VbC/dyTxnPy89j9evGDQsDYykMh3J1IwRwOe3qRzmrQt+ky7uAvfBPIwOnA6d8Z445whhUnK2yyM&#10;fmLbSAeeCST34HtnmgCiEj8rc7KmfvZU9exAx+HOPxpBGI9q7224Bzx6dBk9Mirr2gQ7Vxv3Nubz&#10;NpBA9c+vTimPGqSEiTaWz65OMeoznnvQBWiRmcIBypG1RjLYAPHv+GBjJGKjnLN+8Bbbt4LYz9c4&#10;HY/jn2q7Jayk4aL72wlmb7wGOmevfH8xUX2VSyA7lbB3L6jr6dzxgcHtmgCsSUHmtuVeoZVK8ev+&#10;f7wqPaUO0MNu0YDKG+Y44/E57d6syLGjjzVLLz5ijBAUZ6Zz26D3A46Uoj8vcd6nt/wLHI6jjvjp&#10;QBWCFYt8fzDywf8AV7cD15H1+lIcqpZl+bBX5wB265x3+Uf19bCW80UiyYZnVQNwGQORg5HPOO1N&#10;jg3APGig/wAPy5bbngDH49uM/jQBCoLEKHGDgdNuB6+wxQHVkyFbr8rLIWx7cj+VTR2y71dEY4zj&#10;b8oXI68AHg/THPA4p00G9/tDS7sqv3Tz0PGecY56DsPagCuqrGfnZcHjEYG0dM9/p+OaVRGW2qdv&#10;y5YtyB1znnoCO1SKHjTY7kbv4txHqOe3v0xk/SnMFlG4k7d2UduMD0/Pt15oAiiyfn8xm7gHoe+O&#10;OvP8qcI1jkAViVCnbz91c9RnoeeuKlMe0AsB8ytukx1XPP17dgRnvzSZ8oErtDcNs4zuPsB69v6U&#10;AMbZvwZPmyd3IbsPm5+v6daTARQ7Pt3ASOctxwR9M9amCO0Pl+Z5i5Y5+Y5x9SP8RQkczss6yOrL&#10;ym5uRxkEZ5zwCcfpzQBEkjgqFB7Y+bj7pBzjp0/QU9HExAZe5Ksp+8So7j8Kc8DtGSY2Zydm7aSQ&#10;APXBBPtjpShS+XZvlVSvD9uB0Pr+RoAYsxOSm0MTv3eh289R+P407JJaNwd+1W2hgcDHXrwM8n6D&#10;1p3BdHaZWVWyu58jr7544+lO8qXGFjbaqjcshxjGOOeOQentx60ANeXynyV3Ntz93iTnr9OKcFBL&#10;EjkkqCF5689uvTmpI87vNQM3P3txG5eMMc45OBx/9aiNFU/Kz8cMqnaDyAew4x3z9ccUANILhlWQ&#10;FlU/eY5BP5ZBwM+nNDvsbYyHcv3lYlc8dB6dCfT+r1ifbh0kXccqocfeycD34BGefypDAWOSIzuO&#10;NqqDtOe3r6cdPxoAbvMZ2ysp2g7t2G9eQMeo7dTz0oZY3mMSgLuyv8Qxz6ZPUE9u5Oadli+QWZXw&#10;WYSfe4wff1GOcjtQgY7oyqr8uGRGHGDjBHPA455/wAI5VJbygn3l2fLGeATnP3sZwe4prglvPYeX&#10;3J6FST1GDzVgIq8N8q9MKw5wNpI+bGeg9fw4pqrGsasFAZVO1VTPb73A5x+GT7ZoAhRcFZAfYqF2&#10;8+hGTnnHXPc8UmWZN7XCtnCHggMM9QP++uf9qp1SJH3eSqtHgbm788A+x5yR1x702SKGUiD5GXaM&#10;7FH6cdPTBx83figCHYr53IQ4UfKq5x/CRkZzzTjuMgjyvyqfmznHuMdM579u1WFRWZUYvt2Ebm/v&#10;dwAvbAP40Ik20ZYqBgqrKeNvQYx2H+PoaAIFXLl1Tc27JeTjnIIGcYOOnUAUkiuhbawX5SRuIznO&#10;ccYIz27d6m8mEKpJ2sq/fk5bocAdz24HbH1ofOBsk+bcPlDEY4wPXPHB4/GgCNX/AHvP7xVZflI4&#10;bpz/AE56dc1GUbZtDNjrkKcdfQdgDVh0Kq3mnO5iwL85HPI4z0GASOaDAAzKsfzBQN3dvyP1I98U&#10;ARtCwYBRJ8pA2sckMT1wT8vH88+xi8uHdjY0ig7RtbGevHTrj6evrVpoYWwJjGvGCnGFGSCeDSJb&#10;yE5aT7/PyjAGe3PTrx9BQBXmiEgzIi8HkqFxu9T600os0YSVxwcgbsAE8dj+fvjnirJt2B+VFb5v&#10;bBGRjcT1JwRnHbjNOWGRIMLuDKpVHzhgOuM5Ax+H5YFAFYxS/MXC7c53N/AcjufyHt7U3y2jby33&#10;fj19Mcd+o9/xq6lqqACMna2cNIwxwckj9Rzz0pRbSsdiKzNuYDc5Hpz7joe/X2oAdosTFyTGoZed&#10;+30ORyBntXr/AMNIRAimEmRvOxgsCRhcEYHGQBkEEYzxzXlekwRtd7SiOgU5ZoxsPGAM5Hrz79sc&#10;V6R4NupmRCxdmZF+YsSB2PtzkkfVhjtQB65pN88cUbPdttUbv7qnr29jznGOOCTVxtQnP7tiSd3V&#10;RgHHAyF7j27gZz1rmrDUW8hZh8q7sr8vPJP3uOOBtHTlQOmALTXis7W4Ctxl13YyARwfocfmMUAa&#10;j3plODIxXcw/eYb5SQMEZPTnnjP6Ee5ljVpZJACN33gAynHB6DPJUdeMemSMr7Y0q/uiqoFbasa7&#10;fTgHJwMdwe3U8UkdwVHJ+Yrt8zYV257eoPOcDrjgYNAGnKYYn8tjlR8p3SMQ6g+ufX0zUZuJPNy0&#10;rbmPy/dB4bH0z9D+GKpPeiaNDhtvy7V3BiV29hyf738+lRi8wTNGuzKjc3HPOfbHP06keuAC80z/&#10;ADJ533c/KIxyMZBPzdccE8E59uc+7vZELsWT5ful1BHDA+3p0wefcZpslw0hURct5e1VX5gPmGc4&#10;J7Drn1P1oySfu1kidFbdkhSxOQRwOOeT6evrQAXN7Msjr93euWUYJVdpBbIHBxz296yL65j/ANYP&#10;LDK2ZCpXI6H0wc8DGTyAKu3DvuwJGXHCq2Rtbaxz0PcHn3rK1KeWIbYHLMvEbGZhnDdiGOMk5I9z&#10;0wKAOb8QsrxfvZF3KuEL9mxjI6YIz+vtXG65K0cjfKOJG5VucdxxwP15Fdhrk8iJII5Cu3LMu0qJ&#10;FUjrnpkY6gZ9elcdrKyK2wnzW4PzSEHAB6Dtx60AZ8MxdWZTz1w25iF7cemMdcfpQY1Rc4VsBhtV&#10;AMnPIPB9B609FaRfLfcSTwpOehIHrgDHpjngdaJdrxMWZ2xt28scNyc8Y5//AF0AVpAZC2fnXaPm&#10;TO3aRkY9f0x696aHV28vyFXc2FX5Rzg9Cf8ADr9c1JJFCyksqqvXC/ezjg885PPJpj7gj7Dv2j5d&#10;zYx35PbnkD/CgCJGZEjZIyMdP3jY4P4Z6euPrUbjzQZS25tv3tx+6B0GMc/ifwqzPEcEKSv3v3gy&#10;cnpuJPUcdffpTRGAQ8n3d2C23d8xBzjjt/X0NADH3lmjWVepC9V24wR2OOcjj09+ISzKdijdzhQs&#10;e7HGRnn6D8D1q0yK1sYZYOhG5duVX2/LPB5xn2o8iQswBVQzYCt8wX0Ht1HvxQBC2WzkYk64XK4H&#10;bp1xTSpKNgfd4VgoPzenGeCPfmpz5Lxjam77x3Ff6knJ59B06GlYTxt5h3ZwF688fMRj/DI9KAK8&#10;jRhuVXasYBbbuKjGM9u2OvIzTWcoPlRlO0M2eNv0PPI4GcHmrPkSGP5g3GVZt2QRx0GOmPp06nik&#10;SIhlIiVvLYDGw8Efp39fSgCm8boilMhg3CtuAPuBxgfn2pWAkkIB27m/u9FyD19OT+VTvAyQZdPl&#10;HG7sWx35OODnPQE0SW7ENC6LnlVx82BgqRxyRnn19eKAKnlny8N97aB0bn0x/XJ/nT/nclUbaSPm&#10;G48evoemfY4HWrS2rl9oHGQVzH1Y+mT1/Lv6037OrJhhIse35WOOOPoe69OenWgCqElddokaRvmZ&#10;vlJzx17n/PFORGBDYwVOGJ7jPLEc9vbnnr1qylq7KqNuUcIu44CtzwADjGP1/VwhkcDB3FW+TMnQ&#10;cAkd/TpQBXjbLAF12tz/AKsen45/nTGR13B5VV/LPVuevQ88ce/arX2RmTzFzljwxZThcnDdRjgA&#10;59c05rcbmij+9ztVV7HAwP1/LtQBT2lm2IWyvHyqP6fnmmhTyVct8v3iobb05/PPFXGt0baXGRuZ&#10;zuUBTjv+np7fRPs4dMIR8oX7y8qc4Py/j+tAFZUkckIOI+NoJIGOf0z05PXr0pEA3NApXBK/cUfN&#10;9c49/Q1a8j5gkhG4FTs75zjPPYcfnSpbzZ2sq/KQMsVDJ+vGO3P8qAKbIu0hY85Qj5kUHBGDwP4u&#10;vvimmJwf7rN97avQnHar0dqgKkuu6Tj5j1bj0x1H/wBfNNW2BG1WDKTwrEnGRwOR7e5oAqNEAGmD&#10;fKc7TjO3gE/d+p4zToVZQd+75uW+Yt82D2PHQ4/Dn2tpAyAy7dySJ1U9hx6+4GTnrQY5YX+ZGLBR&#10;nY2DkY9OmT2Oc9qAKe3C+UHUnlt3PQD9OfftTX25jYJ8vON/48DjjgA/WrIg3jYHZucbVXryAD93&#10;k4pI9qo2xuGPLbsdB+Hrz/hQBCvznBkVQ2Qq7zgjoOn49ehphSQtud2+Uktubd7+/b+X5WZbXhjg&#10;Hcu35scKDweScjk/gPycsXlR7JiQq/d2jOcfRh26ehPNAFeNMphV28ZO7b83XJx3/wDre9KUlB2r&#10;lmx0EnX8xjv1NTskiBi8v3eHV3wDgZGcAZzgjg/nmnNb+Y/l5Vsk7Tt/hIxkHPXlj7Z69qAKxidg&#10;2SMA5CqvTp7n6c96VlDoYy7Y2+3Jx1zyMdOnvzg1YERMaN5OVJ3hlztLYOfrz3HP0pNs6Hy9zDcv&#10;3ck/y689fcDigCu5C5Zt2xuPu9Opz0Pr/SmvId7F2ZWByu584+bnJI6A/wAqnkgZSAhCENuBGFAO&#10;Bzg559foPWmrBcrEAsTRlukaN04yB75OfxPuaAIfLeP52kblSdvTcCc56k+/vntUuzDN/D95mUcY&#10;Geen9R3NOW1DA+cufl27VjxwRnPJH0PXODTz5e92Z2ZTnczL7nkcDjj9KAI1jdxIysFO3DPtJJA6&#10;YPrnP9adyFYxDGWPl5UHK4IBx0yeRnP4d6f5b+axwqswXax3H8toznj0OKcVIQfMdu7O7b8qgHIY&#10;8Z7+nHNADGUSGRGdVyMKgHTJPoMdMUkhw+R9xt3HQk7ccdSDnH+TxKIgo8sqFbIG0rgY45598cY/&#10;KnIkZypYZLY9sc8cYHYf/XoAj+fzTh16k5Cn7ufvben+fWhVymFTazZ+XPBA6fQevrn8C7yywUuN&#10;odTj5vm/Tv8A5x2odgwVwdx5DAD73PQ49B375P4ABmTesseBuOUHBPQ54HYHrzTW8xRkKy7WwWZS&#10;STgEfTnBzz0FSSB9m5l+VslmjYbuBj/63TG0cUJGEm3xxqHX7yxx4AGOOvXqP64xigCCTBRpIQy4&#10;TaBk8ZA+nPB5/PsKRwPNYoxX5uPVFzgemDnH86sFEVVXjaVwF2/d56c9uh+oqNS7OGV2GcbmZsgE&#10;859u/fqD0oAhkTDLvOz/AGgdo55xwOwI56dahZX8pjsYdlWQbj09elWpE5+Y7mYALuYc85689tvY&#10;nj2qGQRTOp+ZmwRl+5OD346+w78UAVZYhJgHupCtkj8enPPFR4Xcpk2kb+3duRjHboev51YMJQbW&#10;dflYgDDAgdvY844xnpTZxK4ZJmJ3f3ueAR1z+f1NAFKbC/Oud3y7flxzwfyypphyrsq+jHacEf1H&#10;fPTirUsODkFkPzYjyQT3x+PPHtzUUsULfeY+jfdyc/X+n15oAgkB37ZMLg5+Xn9aa6ybWffw3B2r&#10;gDkHj/61TyQIcgbcH7pz7n05Jxn35pg/vtI3bLKp+bp9Of8ACgCF8N82wjbu/wCWgJ2/4cY/CmE7&#10;WBYH5SSzNnqTjp7cVLLGzP5ZHrhTjqAPU+v86HSQddy8bVKL19eRnPH+e9AEIV1PmNnGcNz39/8A&#10;Pf8ACnGQ7C/zf7Q5wcc4x06/yqRYdj48v7i43beMfy5oQElWVmYqV5X+8Mj/AA+hoAb+9J+9tX5s&#10;dsfhnH0+tNw/c+27d/T/AD3qRkDHqeeF4OBx759unvSGP5DuOFk+8y9Dnrn0NAETBsNkd8j5QQM/&#10;yNOAEw8xdxZuS2cY/wDrn6+lOVSGBZfUncPxx/LNJJH5mBE7Md2F3Y9c9+3OfrQBDkiPBC5HLfN0&#10;P+cZ9s0jbm524YdtvXkZz+v51MwQjAlVugXd/CMZx7fSjb8vXtyC3J4PIH+eaAIUQFlARtoIB+Xg&#10;cdOnXjuKFTIAL7vlbOG9uo/z/jUgQMcYU452/h1/Dk0SxSAknJz/ABHGWHr/APX6CgCHzJMB2Ysw&#10;QlW35xzx345NIWVjtXBx029P8/4e9SlThSG+YncvzD88/wCNDRMzfMrY6L8vTnkAH/PNAEKkffUN&#10;sI+96f8A1vWnEsp5JXnO0N17kVIkUoyoT5t33S2BnHb6Y/8A10jIofgDcxBHTjr/AJxQAx1IjO9S&#10;o+Ur06Y/x/8A1U0oHJQFeW+b5uQev5Z/z3qVVCnCJ9e/A/z260jorptPXb1bpwOh/wAnigCsf3Z3&#10;H7u3nHH4UmcN8/3l9e3X8+n61YmUu+W6c7trZ59P89ajNs0a5XouBwwx06+vUfTmgCM4wI/unsyq&#10;R/nvTSNgzk/dz/n07fWpTDL1CN36dd2cfr1pFAG4xYXk/ex0PU5Pf/PagCHarE5HIOB2z/jTlCFM&#10;Mrbl5XnAUYP9cU5kVGVsck8qDj/I/GjymPA52t8uGHX/AB/woAj2gfNsb147Dn8qaBvG456fwjti&#10;pJIjy3px9Px/z0p0cRdumOwPb/PT6UAQ7mcllz6df16e9SxmMBCqfLwWbGc5PT8KUxoznahPzYPy&#10;nj/9VAhViD5ecKvzdcH64/zmgB6NtGGfquN3GMc/n3qWNypUbW3fxf59/wD9dRoijCY/hK8dOPU9&#10;/wCVOSNGC4i4X72Vzx69v/rdO1AEnnsArA7lYH5c8Hnoc9efyqXerNiNW4YhWaQ544xnpnBP1BqB&#10;clvJR2AYgyfL+Pf8fT6VIrME2ouOOOoCjPA9PXtQBICUl8okABW29Mg9cen+e1OdwDuChcnP3gf/&#10;AB7v2z7c1HFKrDHTdwnsPf0zxnI5PpSIZZI1ALLwMZU8fQfU/mB70APFzkBSeo+YcDt/LtxR5v3i&#10;X3EEBgTn+VR5cJhpc5XOWb368j+fp6U0TKBgBgvJX5h+n6fljvQBKSuNyFu5X95k/wAvr+lMMzgL&#10;/ED2bLDr0PP+ePWmo+3BV/YAL1J6dv1xjimvsdNmR93jpz3H+fegB3nlV8wH+HDf7QyP046daY9y&#10;B/rBkZ+Xa2OMY/yO2KZJIc7icAdvXv6/WmrhOH+Xtnj+eRQASuXdpJGOWP8Aeyf881CdzneDu/Lm&#10;n713DIH3eQc+uaYdx27mz34PegBpb5iCc/MT6Y96jJzhVPbP09qcykrvx7buwpr8cKPloAZz1zSU&#10;4YHVqCpPIoAbRRjNFADgCx5NGOwFOEbYD7fl/GgRjJwP1oAZkdMUoHOMmpIkZuAD/WnFHVsqD0+X&#10;r6f5/CgCEJ6GnZLDv8v6U4xHIVjz7NnvUpgO0buu37oXv/Xj9aAIg7r8y55HbilVCzF8cL1an+Qw&#10;AKkYP91v096d5UrEy+Z3xktjPt1oAPL3O2VPzNht3b68UBMjBx05HHAxnP6j/ChbfaV8wL97njnH&#10;0/P0NCxuWwjbsrgLjnP/AOugBpKg7vLPzckf5GP50qhGOETd7Hnt+FSBGc5R2/4D3/z+PFK8MuCH&#10;Vc/7OegH0xj/ABoAjBJXKHB2/d/nxn/PpTmx9+Rflfn5m+9749OtOEbYUMw3Bd2G7H1wO/8Ak1II&#10;90gQY3dSeRx15xQBG0jE9ev8PTPQf0puOFIH3e3cY9/89qdskeXj6KPu9f8APenRow+502/MN31N&#10;ADdocbIz8pyFJI5Xnr/jQdsi7tpwrfXP6+w/+vT1jZWwxJwcNwTj9OOhpVRxjdJkFsBuvP8AnHrQ&#10;BGkiDJaNjx034A/IU9pQR8q5/vfMOvGOg56f/qpxjkQ+YrMejAsfm/xyRz19KXyGwqyKy/MR3Ge2&#10;P/1UAQ7dhVJPlb09D6fyqRQvMciMehHuTjnpUnkMh3ITuXjJ4xn2zwKlEKtF5avt24Zc5wOvGCe3&#10;XgE/rQBAYpGZtvPyjc27P51IoYnEe5fmxtJGRyeB/nHBqeK3Z+m7LHDeXx34H0HH09aetkWk8uVW&#10;GTjhuevPHGenvzQBXMGNqpwuQfvZwep57/0oWJWVY2Rcbtu7P3v1/wAOtX47GTy/vrukI+WRuB25&#10;bj2GRz29KWG0l2q+Pk243SNtxnoQT9PzPpQBTEDeXjO3qW3DueD+p9efapHttqNtMnKn/WDGD/d5&#10;Ht7du9XI7PcjMF/vYDYALA4/x/Iml+xF0X5cs7D+LgdD3+lAFJYxu2p8uOVVWA24wBjJoEI37lTa&#10;33tjZyB0B/LnJ46dK0H07ajLcDcRuVl3fM7e2exGfUcdjSNaTRjaX+XzPm+XqT3xn0H4ZNAFBYWV&#10;GC/NtydwAb06ehyOwpzROwZdy7uvKAfr3q41qA20xA4IVlVcj1I65HT/AOvSG2JQ/KNu75lb2PT6&#10;j86AKpROg+XdHliCMn8O3v8A7vvQbaSRWXdJheGXvu6dP1/KrX2ORSUaMdNzM38Jx0/Ek/gKFtgp&#10;8x4tvbHHz/7JA9fwPFAFQp5mZzjnLfeU45POfQenXI6Cl8l1+cn5MZbEg469x6mrn2YhQZWLKqgF&#10;cNgYzj0Hbg5xj9UWEsvXy8d9vAxn35/l096AKhQrtbavy44HGep7n0Hpinugh8xElztYqd3cYyO2&#10;Rx16cVb+zBSDuBbBHzoWz1GBg9fw7j0p8FmVKl4MANydrHI6dMnnr9aAKfkjGVQ7euCcMfUnj0H4&#10;fnTliYhnCRMw5+YdB6e/T16dqtRWaqvmH+6N/wC7+UDJBySeh47/AKVIkIU8gfvFztxjB/AdMfpQ&#10;BnlUyVcfcXcflxtwPxB7D15qRbTy13fNgcNtU/zzxjtV5bVJW3wiRm242qh57Dpn/wDWacLNgjCF&#10;vl77s988fj2560AUvszM65+8xO9uM5yeM8ZHT6+lIYcRkbQF+VmbHbHf8+h+laDWhKtJDaxjDMQO&#10;V2kAHt0OcdO3vQLOdyFG7P3ipUkJ6duo7E+nagCn5DeYZyd3GNyn7vtz0/EcUrIIm2I7fM2G+fIP&#10;p9Mkjk57VdFtEGYodvzYZwo+XlueW65we2TxSGGX7scbehVVY45PHC4zkdyMe+aAKLRhnkVhho1z&#10;uZduc/Mo985/l6UxoDEuJY9p5HEmMHBHvz6jpg+uDWg0ClGChflwdy5OADnGR0PXr2Gc9KaYWiHq&#10;+75T7/h+v+JoAoxW/wB07W+8OfLO0Z59OKPJLbXx97hUCbPYY5447dse9XGiRnw4UnjzF8vgfrTT&#10;brE6zGJuoPfn29xx1yOTjNAFRwEf5o887fL3D7uRkA9M9MDFJ5QMRnX6DK5UEgkAcDPpzirkcEiu&#10;oBZWbPzfex6dPbp/9ao44ZG2+W6/fwTvI5wO/bjI/GgCGBN/zFHI6NtQZ25PHOR3HfmmiNgiu6Lu&#10;OD2I+6OCO/4GrBhZlwkW4dBjll59eRjr16YoWMocCHb8rfN0zz7D0NAFWVWU7UlZ128lZQC4wemD&#10;14HXpipGifeI1WRgdx5U4Hvg9Bz+lWUjCnyzK0e5vkbccnsOoAz+lL9ndyI1t1UsGDKrHglR/Pr2&#10;xz0xQBXUY/eB5M9VZWGeR2IOO2M9OOOtC2pZe4LKP4uvPUkDPGD7571aSMyMgR87lBXp055x29PW&#10;nLb7nOw7jtI3bvmIwenBHP6UAVTCXcSmE8MTIq/Kw56enuOO1C28iD95H8ynapboDgn3x8uPbn1q&#10;81iZOXRWVOXzwT8393j39e3NOS2ADKoU/wDPMbSobJzgcY564BNAFFYGiHy5GxgGXoD9efSmvavF&#10;8rBlVR8pbC8YOenT6nnFahsIldh9lbKjHHuDk9c9cdv8CsdisKMjxxgDAZUXHZe+OehoAzFtXXKx&#10;ho/mbhW/Pp3H9etSJbOcBomzznbgK3sCM8Dp71oCzcH5m/h+Z2VmzkdAMjnk/TinHT2JWPaV3bfv&#10;IvPOPX3+hIxmgDMFuTNsPIVf7o+96cHsOc9fTvSrCwlOPMG3O05H8/Xqf19KvPZ5k2Kp2q/ykfMC&#10;p78cdOwzj8qcumSuqs0Wfk4/HhePfBoAz3gQjfnO5QY23Y6/oTnH90U5YHV1UNgbidzZ9erEdR6c&#10;E/1uRQSId8MmWVQy8Hc2cnrjjr79B6Uv2M4VEDfw7j97gEYJPTGC1AFKCFM4GGH3gqqTjtnPPHbo&#10;KCpblpmYYVSCo7Ankj3PT8MVeFiJj8pEgVsupJOfXv07ds9OeaabV2IXa24Lu/eNyAAPxAHp7nFA&#10;FMRq4G5VY/7TDjrz14PAHT065p+0yKyqzY3A7ixPJI5PHt+B9elXFtXMmEx93AZmx1A/Lse9JJaq&#10;Y2ZQw4wzLH755zuJGTzycnpigCn5QYKXhZS2NsfQDjjHHbjoQfQCniJmjzGrZ/2WBUfmOucc89Po&#10;aueTIHYShhuOWj2lsccg9M/Tr0HfFLDaMshVnbczArxnAxwfxPGOen40AU0tmkizFHuY4VWZs9eD&#10;wcHp3yalNvG+CybtqkHdg4XPGfwPrnHvirMVmBL+/j27twb5s7sg59e5Ptz2qVbL5PLbDKqhRE3T&#10;r2wevH4d6AKCwoW2R5+Zjubnn8enrxjnHtmnJbIw3SQN03b+meAd2cfyNXm06YRg7treWAP3nXIX&#10;8eo9O/pmlhslDdct33LtzxyTyPp1PfBHSgDOjiAT55jwxDfL9eDzx24yPf0qT7JvVVW12krwGYHH&#10;/jo6H/PNXvsDtCyxPIWUH5mk4GPY8diOh4I6UTaeqSODCzbWbcpj/iz3wp//AFAYPFAGebRPuhtx&#10;VTjKf7X0+YYHt/OlFoGX5rfLI27aPQ8kdMdifr04NXxZxbgrNuPQR8jqDx1545/Dvmnf2d8oz8uM&#10;qrKOM59Qenf6460AZZsl2EmLrnaf7+OOfzPGee1I9knAy21udqoSvXPqMHg9hjvmtBbZZIBho1bb&#10;ztBIXBOOeMn8B0o+xYUpIN2V+ba20YPPPbJwaAM3yvMWSZArENmRfN5HA4xwD0/HtxSLb/vPJjkZ&#10;gcbsKG389Qfrjpk+uBkjSFrIyK6xsrKCeGO7HOCQe+QBj0x16UklpjbEzbflUszNn5do6EdcA4Hq&#10;MY6GgDOTTy9vvEWQ7YUswx3yQQSOnHB7Z6UjW2V+/s6jLLkHtyAeT0OfQe9XXsyXYTeWgZfu5Xg7&#10;Rj+R96ctqV25Ygt9393kDjOF5/lQBntb7RlS2dvyrnjp/TB/+vTRbRniMptb/VqqjgE8DHI5/wA4&#10;6VoiyP8AqJVVY+AN3Q46ED13Htnqc4FR/wBnSHaQPm6BmBPGMgj17evUetAFH7O54LttVvlG3H8R&#10;A7j/AOvSCAM21gpY/KVPBzgBgDgcH39O9aKW43hUbAVeN2MHrnHOOue46/mtvZlm8qQrvBOG25Y9&#10;8kAj6/h0oAzWtVYgMJAdoxwepHXgdyTzx0NI1uGUyMBuHzyK2eOTn0/wxWn9gZxhYlL5HytJzyN2&#10;Tj1yce3vUiWNx5xWIuu1dwXPIGTz34xnv0NAGO9l8m2RBlUbK7Rg5P3V4zjHvUiWbSP+8bdhuVkU&#10;cd8YHHX09s1opZmJWRYlXdlWxn5hwRx+H0p76a5IUx9WwvC544+noTn0FAGRHayIcj5WG3c2709R&#10;/kEdjT204Kn3PlHbb8rA88Ywec4/WtNtOUgcdgV3SEEjnjA5/l70+PTCrmNYssdzHy8njJHTI789&#10;+1AGU9iVV1lk2/Nw7Nye2cAcnPqRgfWgWiNhPuhmVdqtt+X044PTrnmtdtKOG8s/6sZXLBs8E7sj&#10;69fz7VIukOJmUyDJ/wBYrfw5I5OTz156EUAY8VjIp3IrchQ/lkeg46ds9cngUq2ZnDbejKfujk/K&#10;ccc8cex/nWvHaqMMy7sHPLZPDAZ4A6E8nHNOa0zGEYhu7M7E9OTwRyflOenU9aAMn7KgfEqYP+8A&#10;sYI4B54Iz9fSpYbUOqyBN24DKbTuz2GR65x3rUisBsVFeRVxywj3beGJIJIx8uB1zzx0OWPbZ29M&#10;8lUbOR2OGweOSQSefwoAzVtGw0ewdNoCx5HHQEcdwvP8WT6UT2cahleM7VyPmZR2PqfbHfp2zWot&#10;qYsRTr91vuhh04yMe+Bz7+lRxWcyHO0+Yo6R7jzwCD7Hv24oAzltbk8t99uWLZJ69SQeecD1A70x&#10;gVj3xMcFVPMeVyDxkdf4s85rVNsob7+7awA+Y5KlcAep68dOAOnSke0YopZ2/dpghguTgcEc9B3x&#10;xzQBmiCISbVbay+ueAW6kjAA68+9NeB1RW+ZG8stvdcMRxjke2QecdOlaT28jZ8zcBnJ388Hnnp6&#10;dfU+gFDWHmMVjSXzG+VfLQZ2+vtwCOCaAM1bJHO5lMeWIYJjcW28++R6kY4xz1pzWbxZLJ/rJPu+&#10;ZkE5GR2xwc+2OvFXktEWPzAzLlflTn5R+np7ZPXjNOjsQ9xJDsVl8xSsYHJOT1yMZwM8E9PwIBl+&#10;Q6RjaGJMe7aGzluePfv09amm08Rs8Tjc27Csg4ZuDxjt+HUVpDT2UlnMn3srvzk8nKsevQH6gUkO&#10;mvs2b5FKqGwijjjrjI6Z6Hjj15ABmpZxhtshkxuwu1vv8kcHGeOPz9xh32FVQLtYfJhsrg49fqOC&#10;M55OevA0xpjRAkxBVUEBlA5YDIAHbPB9zUjWkMZCvIF+Qc7BkgfU9R7jPHI60AZf2XjZ5Xy7gD8w&#10;6DvgD8M9u+cE1JJY+UQzxN3x/Dgc4J4HUenQ+vStNdMxb5EYVtu1tyrgAHAAyeTtJHQGnjT3SU4K&#10;8Sf3V+QY+969vXqaAMc2j7SUUMdwHyjOFxjJJIHP+ccZettls/aCoIIj3PhuowOp9/TPfg1px2hK&#10;bT+7+991t2P5ewycjjvUhsZUOBu5BBU9WXnjPVuAfYkg+1AGV9gEz+W8TcthWY84/vAbjjOT9fSp&#10;ZLY/NBNEOnO5dxPqencHp0q8dOliRVmCLjkfKGB2qvBHIJ+nuKmjs1kKoyNt/haONvkYnjJzgAkY&#10;BoAyzZcCMpu3rgP5q84GM5zk8DkZx7AU77JkxzvH5e/94u5x7gZHQcHqP64rSgspIxHIqoqlVcIs&#10;x5Oe+ecDHuM1JHaBWOI/lyrMu0jsFPI5PXH457UAZKWCuwEYbsTtTrk4z9OAOhznsDw+KIllYfxZ&#10;P7sdMkcevr05x7VqvZziNmeQ7jkRyIxwRk5GPTIHYnPehLMyQ5kd4wvIQKSOCB13c9+3QcZoAyls&#10;ovMV0gDN5mOnuQPbBIGM98EClSxgjdYsbV25VS2CRnr3xx9Pw5rY/s04byoOy7lmXYWOMcnrntjr&#10;jntTRpzBnCQ7lZcbtv3j9MdMnPPGCR6GgDLg09UXaXdS275dx6c9sEjr0OMn07O+zFd0jsu9ZB1w&#10;u1u3JI5/w6d62Es8EfLu2/MVHyj5eCOe3POAOaEt1hMaQTF9q4CofvDp6ZA4GOeNxyKAMc2sMyt5&#10;w+YqW3N8oON3J9htHrTvsCxCYuP4sMjRbiPUj29z16duNZrPdHsLSfKoO5VPzHAOccAdOOD/AA5x&#10;TTZbXJkG0qW3ZBGzoMjJzyM9M88fUAyRamciJQu7zPlVW5xntjvjgdevoORLLCboowvzb9pX9D3P&#10;c/lWpHajzchF+Vl2qu5j9CAOf/HjjPTmlOnKwUIS4X+NuOMg4HJAztbpjPNAGVFYssewSSFl+bcs&#10;m7AwAeOevvkc802SyEZ8wxfw4T5Q3y/dwAenB6446jNayWmZY9xCMoKt+79DzjsO3A9hxgVImnux&#10;UOmfkDNtjLdgNgIywI59+RQBi29gk0jQqp6hSvmB14wSABxjr2FNktEES/vV3cALjdlfUjI9u/HQ&#10;5rbgslkjUTMrMMOd7DI49yOvf0284Jpn2SQMwRFXavG35stnAy3Qn5hj0+vNAGO1gpLSQwD5VJVl&#10;btzwPbjHIHb1pkVmBuYW6rGjFXCsD7kHkg8kD5sY9a3f7OR5WEaqGZ8HDbcLj3Pr6Hv1oksXeFp3&#10;3bWXC7XCjAPzep49CcYxx3oAwZLeONN3Q/Luw23I46859PbP6ta1SIBpk+VZCdzbcA9z1/HBArel&#10;tJ1DAMEZju2KwBzk85BOflH/ANY02402Zz/ox+6AV3KVHPB/izjp78dB0oAw0scBR5DKWVThSQMs&#10;D0HOAc+wP4jDfskkbbo5JPmIZPnOB6Hn8en5VsLYpIdkBXlsxlvkXGPYDORgeuBkk9KEtEYIfK4Z&#10;gQrK2F4J49fT8SB7gGHLbop82URqu0gnaMn688kn2FNezaBMPFIqnhZGztB6fqeR1PHrW4loyjIE&#10;i7Tn92zbeB345z/WmPYDzmQxLH85HLcHkc/OfbHzcdM4oAwxZKiYVP3bDDBWDDPG7PPr2xxikNsr&#10;LiMsucnewBHBHXjPT3rYksJYgvmoF8oZzwDnkY4A77Tkdc5702TTmcspRiquPl43c4OSMZ6k4/rQ&#10;Bji1DndHCi/Mu1Q6/wBORxxu/LrQ1nEVw/8Aq9u5hu3cZJGcgc+/9Rgaz6dKZQVTa6thQsjZVVPG&#10;B1BznqfpmmpCYJN7SeW0g3KzSBgTyASBx0bOTySenFAGTJaZQRXA8xm5X92AT39MjnvQIB9xwzfv&#10;Ax9OucnIxWo9gsTDyFCnK/I0nBbkDIHsQfzpo00tygx/dVgWxwAO45OTwc4oAzfKJ2jbuaRlO3A+&#10;6B9c/wA+/ahrORCGaPLOABu7tk88++eQD1rSa0ADBfMxuBKrls5zgg/z9M+1MbTQfndFYbjuyvb1&#10;J2//AFye3qAZ5t1XbE+75j7cA449v4fXOO2afJbM6yRr85IYblCsMn1XGcg9uD9OtXhYkJskL/dA&#10;+Y5H4+mQAeOn15L/ALIh+XbtUckLleBnHOeee/X1oAy3t181Y0kz16fxdj147fz/AAeNPH34bcyD&#10;f8uzAAOCSc9+B3/PvWiltcHaiR/eGFBd/vgdht4JOOuM8dqedPJba5ZujBmVh0Zfug98ds5yR3Oa&#10;AM2OxD7SkCncQPM2j2ycd+vHB+poNtvjLs/l7mI5yu09hgD1/WtOW2YP5zsu7LBm2jaOnOc/3gO3&#10;0zQLeVZMyM27aw2orei8Z9OQB6jtkGgDMa03yZDKu5duW56lhx+HzfTinLZbn3CHceu7P3efm5+g&#10;zgY646VpJbL5eY1P+syucgHsM9cjI+h9utKbeNwWuFb5v4trYwAeOeOuMDrgUAUPsCswLL1ON3GA&#10;OcjLAY49+Pxpr252bjEw8sA/vFOOnTPGOeOvPH1rQFiFH2dbJW3Hb5bjIYggdR26cjuT71GYkYiV&#10;1dWIdm3qeW555Pr1Pp2oAp/ZFCKHQ7SQFVsA9emM+w/nQsQU/KjbifmU/e7cH1/p+NaElrMrNFt2&#10;tGFXd5ZC8g5PHBH6jPc03yMhY1Y/eUfKoyoKg4PB9vcZHvQBR8hFUhQWCtu2qBx165Hpjjkkc8dK&#10;b5TDMZk3Nt3mPryOnTp78gfStD7KUIkkfaqk7vm6Z7AYGMjC5/8A1Un2RQ3yqV2jqyk9OCMf09qA&#10;KRhypw7fLIMsV9CDkZOB0Az/ADoW1DeXIP4m+6F3ZGTzjvgev5Vf+xPlUDHcoyyt0Veex5xkHjAB&#10;69aQwP5bFlkbcu/OCueMhsnv1yvagCktq21Tu+ZRld3U9QR07/zH5p9nx8yup2tnauQwXgHJ44GM&#10;8ZAyK1Hs2jUAyKrLuLKsnyg569enJHbB9aiS1KD7PsfBI24DENyOhwOR070AUVt9seWZsJwp5+Ul&#10;l57/AKY5Gc8gUeUAzAw7djHKqdqjHHp8uCB649q0WtyNpWOMr95Rn5snHfOT+H69mx2g3q6hWZcb&#10;uD87ZAxknnOPoMgigCh5CDLyIzNuA2gD5sc43EnHQj3z6UGBklVjHITtUj+AMMdOvr+OfWrq2VxB&#10;CknGVA29dx744B44HXjnvyactjIq5mG4s27yVz8wPOeg78DgggnngUAZz2m0F3ycNk7icj69Pfnv&#10;07082yGNzH0ZsH5MbAPy/Q4+taCWUrYZJl4yV/ebR2GBx9eT+IqSO1JO7ytyrwo6ZOT09PwHuPWg&#10;DJa1YORCPXEcbDt0PB5Hoc5zTzaogCKCu4MoYEfM3Td7D+QrSS0kUkrJGV+8Zd33cHB5PJ6fXI70&#10;JbPktH8nlp/Ewzndk/KM849PWgCh9iUuzG2KhseXheRwemcc84yAOKjgtoo0aR1jYR4G0MCe2T/n&#10;j61oJpxb93GdvOVUrjA3cAcew/A1Ja2AMqx58tdyjdz8meoOeM5HGDzQBni2j2fM43bwuPRfmGDg&#10;Hnj6HHTkYX7K7Fifu9fmAbex5B/DGOg5PFaCWZeJgEYsV/drkfNuAOPl59upGM/SnixEcyjdwuB5&#10;rZ6fXk4z6HI49iACva2W397LKrbuXDMQCB9R3788dOep7HwncRw7TL5ny7iyqV+ds4wR93g9s5PO&#10;DxzgWsavON9yo28M208Dpn5PTaDg8DGM1veH1WJDH5n3VKlTIWAyrDBG7r7gd/egDudOvHIVPMEk&#10;iqoV88nLZ4yeBnpxxnqcEVfS6j2gxxyN5mNvQ9iOMkcncDx0+tYOjzg4DNt5+XzI9u7kHJ9/6A59&#10;9e3eNowcx4bo2Nu/jpnkY7/45oAtx3EcjZZlxwD+8B79vViD+B5wKcl3uPzHDKuG/ebeeRnHbkZ5&#10;OKiWSN1aeQLnf82xgMt0xntznGD+FKhhBPKfe+VRJgOR26cHIxxz+dADo7hm+VZTuKq/+zwMZ288&#10;Ht0HIyOlJJOyjO8rwrFmYHqOhGOp9enseacyKUBUk+jLhfYklT1IH3hkZ4x3pgKlvMB4AHyiUbuv&#10;Pfnnse46dKACVWckRna3Uq0YJ4x2zzx65Hr3qB5EDmFrk7sDb5bfw5ySev8ACDz04HrU+9VRYj97&#10;cSo55yfvZPfp1Pfk4qu7KrYEpUDldq7seg9gDnk+vGelAGfNcBo2UqgaRMhjIPm47gce3HPT3rNv&#10;5CFZ1b724rtY9M57HGDlh1zkcd61LiQbVZ7j0Bz0PU+o549B+NZl0TIzFHGdqgBcEybuh9eh6cgE&#10;8nsADnNbUyFoyp+VsKjIv8QAwTjk54HA/HrXLaoryMZDLvLSZG+Tljt2knGeCBxkgZNdjqDxgqpx&#10;tbIY78EHoORwAA3HPAzwM4rm9QiyiTOmPlw0bMM7gWwMsBgDGN3Xn3oAwvJDTFGUfOrFvMYcE5ye&#10;vTHTjNEsa+aryP5fVirdyO46YrRktldDJtY5Yl/f/e7njqMdajNowkKo33vmPzHHp+mfrz3oAz5I&#10;HLqWTazH5V8wAHOP1wf/AK1NMAMpZFkG4Z+bjABHOex+nFaJtHaNQFXY3zcylMjqeMEDGepySR6U&#10;p06Yrl5DGDGo+b7m3g5PPJ9f6UAZbwqrb3cfey27seOp78j6cGn/AGVkiyBtC7iGX+Igdx6fQ9+3&#10;FaK2k25igcMfmAPRMHB79evfvTPsjDLywplm6J95hnAzz1Pv0OcGgCg1mctAU+YyFVG488/NjAyv&#10;4gkfSkeHy0MkUb7tzbfmx1AOPU9CPX6Vfks2ii2Mq+jBXB27Qcjge2PpigWTZ85FZezJtxjrycnO&#10;ffHPFAFFo2ZVeE5OR2OF5C9McHHfvTTaDaNsiqO2c8emfbv9a0FtWYrGYS25g33iW3fKRxkYGcDv&#10;QtkDt8rd83KnG3HPT5u+KAM9rZS26SA/KfmUH5jwNxwM45P04oNss06+cihjIAxbJ4z26HPv/OtC&#10;Sz54gdWbbvG48En09eTnnHr1GXGzmMO592JXPyoc7s/1464zx9KAMw2yPkMzPu5DKw3fe+vPHHUd&#10;vpSiJ5D2wODuxkHntnOcE844yK0VspGVdsrKrf8APMHhiMn7oPU/lz1pWsZWiAKKzBAvytuGe2Rj&#10;nnAzx+uaAMv7HlVXLNtPzbcnCngcdR0zuHHFONvGyfOpU8nOR/MflxxWnNYAxyIiLgNnayhTjOe/&#10;Vmx0IApWsZIx/qV54j28ehJwM4+8MdjjHvQBlm1i+YSmLcyn5/MHIzyOOcggH+vNSCw3qzvDtXvm&#10;QcHPQ+mcH8TxWlHbSTM0ZjbgYKqMbVJwcZIwc9uSMntio5LMSM20btx+Xb8y9fXOMggcGgDNeJnR&#10;SziMuvAKDK55HGexLdPXp0oaxMgWYJw2G3GHdls5xjPcHIxxzjBIrTFo7BXjDMrDCyCMqRz8o64y&#10;fXHt2pv2MybhOq5MeI12bi3UZ7duh55J+tAGcbTbD5kQkX5c4bPXJ4688Ae47U4W6RFQq7SGITa2&#10;CeOvB9frnjHWtDyFkfJhZj905Vue/wCJ+hznOMVN9mkEoUxyNuK79i9Dx3zjt1yM/L1oAyfskSkx&#10;7G3bl3K2MdcdMHn9e/ehrE2jA7txj3Y3YVnHzAkEj2HJ6dsjpqCzJiVMjbtP8PGOMjAPGOO/BoFi&#10;0o8zludw3YKsSvOckeoHGemO1AGUtt+53ROpK7tsisSpAxg+/vz3H1pWto2VisTcq3ysAdvOfY57&#10;duorUewdpGCEyFhtbzOM/c6nnjr+VNnslYtt8vG0bsLuIXdndgZzz37dcCgDKFsxdRJHkliVDfxD&#10;1OST+ZI6Ui2n71Syt8jLud35GB2X/wCtj7346628zhfOJ3TPsfjgjvn8SuD0NJHal4kcbtxcLGy4&#10;+UE7QTjaR9MfjQBkvaK/mRI7dG2ru3bCRnOB7jG3jHHak+xKjbxEVwxKsw6cYHPrg5Hbita4tHII&#10;VxuThcKxwMKQ3HUnv2GTxnrD9l5yzbQdxC7TuznBHrjp6D2oAz3gBGzymjUyYk/Xnjv+OeTSLbFv&#10;uxjc24Jv9SCdw9h744HArSFnJM4fdt3LiSRJPfHfvjB/LrTTbuylZF3BnzL82e/qfXBPSgDPeBV4&#10;QN8seHDYI4zz0wOn/wCrIpFttx+XsFMamYAk8dwf7pB7dceoq+IAAs5AfcQ6r6nP58gg9PrQ1rN/&#10;y0gON3zFuc9DjBHHAyegyccUAUpLVz8rQfM+P+WYyO3PPf8AwqJrf5DujGXXO046kdMdfX05q6LR&#10;fLGI02ljhgpBPXAIxxggj+ppVtgCvlRu21s7jnjg89v/ANZFAFPyZAu+RPlUgL+fHIPPJXv+dMlU&#10;qNyqvAOcsp/wA6fTj1xV5LdmUsgYr5eQTkg85z83p784xStA7/dOBtzlkCkHpnOT164yOh4wBQBn&#10;yWwK/LGNqp87bOBj1wQen1H60PG0Q3Sn5mUs21Qu75hwuRgYyDnPfqauNGp27UVl5XHrwOff6fz6&#10;U1bYYwiLt2/KQp64+oGOM8ZBPFAEAthE6hU2bmwSvBI4xkjkg4B+h75NJHFJIgkKbgoHTj2x0Poe&#10;46d6meBHXKqvUY29BxzkDPP5dT2oeMPuaUbt2P8AWfLg9uSD0I7EUAQqBCTKHH+sYn5s5HAB9Oo7&#10;npT0jjLfvT5m3hsDaOp9MgnA9OKekb5wVVlORujU/Mo6579O3PbFG0BgNmVCkbvvdeD/AAkEe3Xv&#10;mgCKNXQfOPmj+UtjA5I9eoGPXvk+7lhQKodfM24LYbGPw6gYPT8e9Tpbt5KxGNk3KAuJBw2B3xzj&#10;nnocULGQ5YMvPReAMZwPr1oArvCJSztt+Z2ztT3z0HT29vSnMgRd3mqxX5sjBPqPX0J9sH6FwG5N&#10;21WOcsr45xjjPYeg4/Gh42ZCgmZtw/eNxuA6D5cE5B5655oAhdcMVz8rKC3QZycg8HJyOPXFDRsu&#10;YiN21SJBIu7J4GOw9PrzmpNjEFlbB3bMD+Mnt0xnAAz+Prk2SKMYIGM8gbQcDoT+meKAK5QE7YmZ&#10;trFsK2M9c556ce1NjgAXbv8AMVMHcWJyBz178Dr0q40ZOSkm8lsquBjaO3Xn8QeM/WmMpzI0UrMq&#10;t8rKR93cMnoOMZ6eooAqNCDjZb7hzt4wGGM9ccnj0GD0qHyQW8vO1tuGZl+UNjngHPTHT6/XQkt1&#10;lfyogrLuwvzBiw6YOC3T2PHXPFQmJmhWTyWC9du7BUccYPOB6gc0AUfs6qm0t/ulvvBsDrlh/nNR&#10;ywbypEahg2GX5W284/Hir5tggVTHJu3AgMCSR6/oeP0qOSIlP4cxrnGMNkLn09fp16UAUBbPs8sR&#10;/LuAG3HOe59R7e1QtanBWTO7ny2ZivGBkDPfnpntWo1tIg5zjoPm44Pc56c/gaabZgqqQF2nCxNj&#10;leOOvt6fWgDN8kuCOdzZ/PPTHc559h15FI0WG3GNsn5ecnn0zx+NaHlJkE7Ru27T5vygYwD17fpn&#10;kUeRtPl+VgpINzbfcevvnp60AUDausakxts6q3T16fln6HtTVtyP3gT5Wb+7jpzn9eavG2RDvEag&#10;M2W4UYz1z36enNNNq7JtmTPygKvXvnsB0/z0oAowwtJGZIyzMvVfvZGQeqk44pvkxkiIPuz/AHfv&#10;HOB26/lWlLaqz7zKXUejZBPT8yAOn04pvlZRI5m3fKM/vD83f9frQBR+z5lO59vzY6Hj37E/lx70&#10;R2qM23d15fjGO+MnHUfz6VoG1zwR8rY25x7DJHbHHHelW3jlbAQbWkyF29OOjf557dqAM5oJQdrT&#10;8cHZuJ3DBJGO/GMU0wEBUKsWZfXKvzgd/wDPvWgYg5ELBj3yy7TznnnnqvTg+/qJD+63Mdp2/wB4&#10;ZPHboTjJ/wAe1AGa8ZGd2Ny5OSemOevv0o8klNsScZx90c8Hp2NaUdq3mqkoz0DfNnGMDHt1HX2p&#10;ptiiASxsN0SElWPBIGO/58cfTigDPEEu3zAuN2TnGCeP17e9Hk4C5TGV3bdoHQ4J4/Lv1B9qvNZu&#10;fuKu1sD7xTd7DOeOf07UG0bBxEw6FtzZ3nkdO2QPXj6UAUUtWJKrDxxuYDrzj3JGPbHHWm+UrBlR&#10;mJOCzbjk/wBcduTzkVejsiCy4J+br95unJBPr068UCx+7HkerKq9MjPHPX270AZwgL7QoycZ245H&#10;TjHrn2PWn/ZSiB5FbOemeD7Ajj8zj0rQFiBhHMnzMpJ2849hxgYxnv79qJLCXzMCNGbcdzLnlufU&#10;k56juOnSgDN+zo7b8d8t8vyn07evt1PUUyS3HVYtu3+FVyV9uD+Ge+K0m08hzgD73DFc556fhjpm&#10;mLZSMpCIF+b5SedpJ6k9cc9wOueMmgDO+z5G6MfMvPpkZ+lMNr5ZUeWyq2VVXIPfGBWw1mUBJVlH&#10;BG5QAT+fJJH4ZwDUZ09o+I13MOMLn7vX6nnPH58nFAGUIlHCufkHrnH6dcZzSNCi9YvXj149fz4r&#10;R+wTSQgMrHc21ujDPryc46moms/LXo3zEZDN29cc/wD680AU0hZh5cCMVHI2r15Bx9M88/pSNEwO&#10;5h6HbtB/H9Ku/Y/Ldg8e76fXvycd/wBKRbWUOMDdliqn+7/+rJP40AUjbKob5dxxnOPvD26fSlKx&#10;HOwchsEq34+/Gf5irs0aoWfj+Jl/yCQR0prp8+wN91cLnOPpn1H9KAK6RFZMOv3VOPmxxnk9OlBR&#10;V+V0GVBG0sPl6c4P+ffuJlgyjHzGwMHbuHP1BIPA7Y/nT1t3OU+YhmG2PdkEZ+vpQBAqbgxJOV+V&#10;uv1/LFGx1yfKJkH0OP8AP+c1NHEr/KGypI2s3c5xg9gOv1PrQ0bSKV27TtIWMHnG7OOKAK4WMKMg&#10;fe2/N7d8/wCetBUMCFA9xt5Iz2Hbr+f51a8tgikK/wB37yjp97nqTn8PSmrGzvtWPjPXdwp9Pfk/&#10;X60AV8c7RtP+yfXHU/jS+Unljcp3GPJy47556cfw+9TyxuBuH8WVbp3Gc8fT9frUYiYeY7bdo/i2&#10;/QZ96AIdhHznLL13Ejn/ADkUBtoYMN3Xtx0xjnr/APXqZowH3KGXKn7yduQOvXv/ACqMruQZf70f&#10;KliMY6f54oAYqsPnBbIwF9AScdMc1EwG4uT8v+z2yOnqasbGB2E7mxnbu6e/6/nTXjdhl/mXjnfy&#10;T1/lkcUAVW2hv3a7c9Mnqfp+XH86DHtGQu75uhX9f1qdoWjXO7OOq8cds/09iaiMfmEKEHT+90/E&#10;/XvQBEyxsdu3/vn/AD/+uonG3huPWpnjzuUDp0HvTCCpw38+h9OP/rUARYx1Hak4HUU+RMHIYfdy&#10;fbgUBTtz0NADOey0UuwkZH8qKALiWwYKu3G47ffP+H8qX7KvIwvJ/izzzkf4fjWgsO/LKrN8mPky&#10;B6YHqMfiPwpdiB/O4YZJXAY4HOPQ/QZ5oAz5bb7qsfvc72bOev0z+vTipEtpN4eZWHUMApOBj/6/&#10;rV8WcxzHklR8nyj5SR6Y7/jjvnpl6WnAdHxtX+8vpxnB7/nQBQlsh94Bsup2r3PPb3/yadFbq0nl&#10;qn3hltq88Z/H3q8LNtpUKvzMpUlmC8Z79+3apRbqy/N8/IxuYKMDgDP4DP6+4BmJEispztcgKNxy&#10;Rnpx9D/KlSDndGn0C4z79Ov/ANatBId3yIvRchlHAwMgZ9QcntjGO1JJbwpCZF27R8o53AEYP6jP&#10;tQBniIbf3ePlGR8w65Pp3x/OljgaUKYlxtxtG7ktyfU4wT9ORV9bJkbMnUH1yDn8MkZz0FNZIxkk&#10;eYv559846cUAU/IRIcKrFsD5WUDK9jj2GT3BpWtkJYPGo+Y7eAcAAev14/8ArVeW3Yl8KPm427cZ&#10;wOvJ/n/WlkijRN7ttUt/Fj37AZ/Lj8qAKRt18xd8asu3IUe/GefTB9s1GIJWO1VVj1Zf7vHX17de&#10;vFaC2waPasO5dpAkDDnrkA4GRx604WkbuqbV2/dZo8nPTngdcn9OOlAGf9mYSeUDhv7x69PwweB9&#10;aU20fD9cHHzdVye/5/z6Yq+lrmNbdgFYqBwq+g4yTz+Y/OlNtuXcysMthlUnJz3x37fSgCgsClcy&#10;RLuZ/mx8xHBznv3+uPSnLahyPMZsnrluDzz69xz3/lWgsASTz2+YgE4VifXkfn/9apEgPygqrEyD&#10;tuA9cHP5+hoAzzZhJFYrtG0Fl554PPT0/l3o+zAINqKAvBVV6N2HH4c+zVprZl0URrnqD8oxnB65&#10;6cfy7VLBbEjCysxyRujHXJJPynP0z0yB07AGamnkM8TxfN93jP4nleBzz+lWE02RHJWQIzLyx43D&#10;H45GSOPY+taUVmu0YAG4g4j/AE6DOOvUcVIlgqptf+HLbVGVOQeffnHT2HGTgAzTYkhoQVfg/e5x&#10;nvjjoe5zirCWMjR5mkwXOQOgZufbk8Hp3rTWzRmVWWPp9cNjB98j6HuccDM8GmSxozJGytu/vH5S&#10;OACBnPPuCOtAGTbadG7h0XcG4+VSnqOD65PrwTU8WlmZdjkEnO5WGD/Fj5ecfXtjrWq1qpXJbaow&#10;F3RlQQcKRxk8Y9MZOam+zKG3Tj5SS/zMeOMgc8dR0zQBi/2U2dhiy3zbcMcnoxx17E+nX2qR9OYD&#10;Msart2ptbgrwx/ixjnrx07mtoaf5TbPL2lgDuUD5efRVA6AdD3Ocd2/2ZGybWTasill3LtI6be3D&#10;buvpzwRigDDazaGESsFHBP3mCscYGCPcevfnGaJtPcZyrfeUNt+8cg4GB3GO/pzW2LIqWJbBCFV2&#10;4X5uw56HOenY8ntTGsxCN4U5GWwo3fxEhuhxnOR6YoAxfsDE7lXc3y5XapYsM4IBPP0ODyelOWwG&#10;7KRv90DDJ0z0/wA9cHjNbQsjAmxjt2grt2cnnOcZO7ufwx6U37OiAmRFIXbt+8epA54ye3A6kdxQ&#10;BjnTVV/KlA77mA6846AcZIPOOc9DSGymX5IHkRi23yVzkN0K4/Hj6Vs/YSkbRYY4bbj73Q9D3yST&#10;gnON3ty2Ozj8vy1HzbdzbVVuxwMD0/AHnsAAAY8enYZYliUt2jbBbB+XHbAP+fcfTldgzDdwN2xT&#10;yOTjp6dPfI962kticNKg27gm1lGCBjscZ9OhHBp01iNskjk5253vgBPvMccDPQjjjk4AGAADGXT5&#10;RuK9cgct8rYBAHXqf6ili08yBo42+8oVDH/d7NxweeByBW1HYkP+8Qbl+ZV3AMQGPT6AgdMHHtTk&#10;01o2+QR7lOccNuZRz3xzjGCOvbvQBjtp23crIyqi87TlQv8Ah+GO1DaXIFYSnDJ8kjHfkHp3wCfQ&#10;ev1NbRso1CuJFB4HKj5Tg/MeD7nBHbPUVJJp5RgSeI2+7v2kfPnPG7HIPXHUdKAMcae74Mir0Py4&#10;45P4Y4B59RTl0tclHRf4iGDYYZGNxJ7ZAwB1wa2BYYdT9m4ZTuUc7OnHQgAg5Hrn8Q4WcESqvqSN&#10;ykjLYwSODxjHOfX1oAyTpUk7MYoTJ821VjG7+IZA6YP456DmmjToy28wmQbFOXUHsOfpjA9hj1rW&#10;uLF44mbccbCNyjqOcY4x0wM9cfXFK9orXDEtlEc7dq9OpHAGO3Tt3oAxhZkHCxBPkLD5xt6dwAR1&#10;ORnPTjmgWWyZZfLkbcrNlYy3cDPzDg89fUmteS0ZizBFVdufmk4LHA5yPTP0HpTPsW7dD5YIzukV&#10;l27gc5x1P1wcgZ4HWgDGlseQoiP3M7XXeVG0YOOw4GeDUVxYmRcOuFxnLdAoyQePwHt83St14cFY&#10;ni3MZC7xqhXJ2nnp7gYHXtgg1GdPOcbV3M2FG7jpyOeRncMnoAOM0AY0lkYwu5FTb9xnyO3IyRn8&#10;ev4UR2gedUVvLHmKu5G6qRnpzx+BrZa0DBvLXcN+VVVxuwvPUkg8Z/8A1Uv2IzJsRf4iqtGyrjpj&#10;HvzkcjH4UAYgt26mE427mC4CpwME8gEYx39qHsFcK0i/e4Ln/gXAGPbHBrYjto2bchXccsd0f3OS&#10;c8k5Gff9KU2bLEwjVm+Q+WryBscHA7dSBx6dOlAGH9linDK0iPtY7sL908/lg/lx6inJZorbWCrt&#10;z+7BHuecfT3ra+zSAqJnkkZhtjPDfKN2eOe4xzipBpyDIaPmTnbwAo3YHQ8dv7vf2yAYrWEkIDTx&#10;fORkMx3N6Z57HOOg789qd9gQr5aR7ep8tQQpO7qPwx6Y9MGtmOx8opLKwXy267Srlsn5cjhuT36D&#10;PpUi6fJISSu1QGG7kYwASM/z9fU0AY7aZMsuTauPnwy/Md+1sE/oemeOR6U4aUgBXqTwPvszAnIH&#10;JIA9vY+lav2NcMbpd3d2UsFHToB+I7fQVcWyKFstIh3c/uiASwAx3BySDjvQBhtZDzN0aptYkhWk&#10;DAnnPOO3J/8A1GnRWcMSYI+bazOpYKJAM8HDDgEYz69Oa3vsOx2b5V2lR80m5Rgjk+o47ZxjHXJp&#10;w08wxfxMFz8qqeOeBzyevXt0x2oAworFM4aNlZukm9AzqRk9ODjjPXtxT49Lj3MIEUny24VC2484&#10;4HB9c4BrZWwkEauY2XbkgsccqOwIz2/DPuKVdOkLsq/wkBVbBXg9MDqcH9KAMVtPEp3oF3LkYEZO&#10;epPUnsT15+lH2SMyiURfKrZJ4zk5PXqP5+w61tfYkOBbBssd0QTcSc/Lk4OeTk+xzjjkkGmyy/vY&#10;o1Ks2Iz5YbHTrk8Yx34+tAGK2nGSLafMVUVtx6YUYAG7sBjsfxzxTfsQk+aVd24kKFU4znd29+T1&#10;OOmK3TZFipjiYfKGVmXBK4yF744I/wC+jnpUjaazDl925cFtzHP3t2cewPPAHtg4AOeezWIKFfdu&#10;Vc89yoIH1wPpTZLSKNFjBUK33IwwXOCMD9e2f1weg/sthIrbWj8v5S7KWTjnk544OOnfFNl06IyM&#10;A+F+UNu9Pl4C8A9gOTxuOe1AGHJZfIVmfON2c8nOM7uB6njvjtTRZZcw72LOV8vDKDu5H1PJx7nH&#10;augGlTrEuJdpQ5VgoOGxkuQT83XoM8Z+lEenFT8wkjPy4EjAZX05HGQBx1Pcc5oAwJNPB3SJH7+Z&#10;6cdOcc4w2B2I5pXsdzbnHVcMxUEjknnn1z26j6iugj0uMIjkbTtUMzR9ctnIA4PH8I4zQmnBQQwY&#10;c5aQsSw4PGcDvjtz+dAGH9gVHLNGok4b5pMYznK8jGSQG6HIz0p508xv5hUDY2dud3HPUcY7HOeg&#10;HrW7DpspdUVlUllcnnDMD0yox+fcenNSDSgkbGALujXK5Z+B6nAOcE88DuckYyAYKaYBCAsgZ9u1&#10;v3hG3g89AcDv3HpRNpm2PdEFk2sTkfLux6AgY69z9c1vtpbZYlVzkxnc5G0Hs3A5x04wRnmpI9HY&#10;nyg8fzcjgZB5xwTk9OOcY+tAGA2j7FaQQ43N3XoDn26de/Rhz0w7+yljt2AjZl2jcjZwMDbtBbpz&#10;05JJ+ldAdGYqzbmxlSvcdfbg+2DzmgaTHHIwZl+VRndGeMFcnuAMEfN7HqSaAMN9FlZf38LHfkbX&#10;xhuozn3/ABP3fenS6RhTJ9nbduLK3k7sgclQfwz6HPNdA+lEBmZI94UDcDwBngZGc4BxnBPzcngU&#10;o0iFQyxBdw+bjIYcZUEL3zz1PuBQBziafIwEcSKc4O1grA4z2znqPYde3FQi1jU7lhVlZgV5Vj1J&#10;x1BJwOpHHvXS/wBkiMbH/eJkfMvzbB1PU8cDaODhjjPXDBpTwHcXXdtADBsKuABwQOvXp9RjFAHP&#10;DTJpLkW6wtvZtqxsuWLbucLyeT2AOe2ccRNCzKswl2KzADy2GRyCT9765x3HbHG++kGPdEFVWkTa&#10;21CFT5doPTPUH6k+uab9hWLH3V6KjMwyvPp+QOf60AYEdi7xq5CthlJ2HJ5I54JH+eeaPsJEwWWR&#10;iW2qvT5htBxjPA+6M9v5bj6eBGs0kJjbP3PKZgp6YGQemNv/ANah7CRd3yYHI9Vzx6DGQMHvxQBh&#10;mwZVaPlW3DeoUEbscDoBycjtkeuAaa1kIhgPIxds/LtweePzGff7vPat9rB0cusTNkEt5bDaCDnP&#10;zAYPXHHPbtljWKxDdGCPMxllUuobjAOckHjjgDtzjIAMNLNlRgynC+inHOQQT0xj0PPIOcUj6VJD&#10;cMtxYqJNwSQsvIYdQeePp15OOxO+mnQyxjO1gqkxrwuQRkg8fpnoe3IpUskiXAmVh820/MQGzjPA&#10;zjGeRQBhf2UiBQ/y46txtzgYx079evU0DTJ5hmNWYMwZQZM4cnBz+fYk8VvvppjVkt1XCnaWXbk8&#10;kYztJPJPOTkA+tTTaOs0jGFF+9tTbIXYqGwM7RjGMDIySQOvOADnP7MYR+SY3MbLnbuxtx3AwOc8&#10;ZAJ59jhf7GiTcDt2qctgdeVJ98AZ57gjtk10q6OxuGkj3Ns43eSQ3I4yeQM+nB/Amnto80gaRLhG&#10;dmCZZgpVcjj29enTnvQBzUemfL86Ltlwgdfr90cnpye54qSLT1IDkqFK/wDLDaepP1JOFPAxXUSa&#10;NJHCyJLtDblDLJj5QTgdCR255PzZ7Ur6EwkYyW4LcfIy4YAEkgHPb09fwoA5iLS5Fdk3bZI1zLHk&#10;HYxwCD3GPXk+9OXRS4YBM/L91m3L3wePY98H6EV01vocgiiBPO9SsmNmGwOQWOOucZznd71K+mM6&#10;7iyrtXCj7PynHHHoMqcnqMnkAigDmE0ZptwCblZv3m+MMeoHAxzyx69257UPpcsSCSNVT5d0bMoJ&#10;yOee5we/TuOBXTSaSkjtmHaeuJMDHBwuVA9M8Dv3obS1MbPFMq4yFjkAUR9RkMRggEdeuAemaAOb&#10;k0dy0bCFvlfcFZOg35J3dwVQ5z3FNOkGAM7Ft0bbpMsG+h5GFOc9SM9+tdMulBZVSSJlUnH7yTJA&#10;2ngnGMcnIBOevWon0hfszMkaJ+7ztZf9nqP7wHoAeeTQBzkunlY/lidsLwzAjDfNhvm28Ehvb5u/&#10;Z9xpxidkZJAqbivUN06H5TyRz6AHt1PQto4UBlVQQxO3aQAST1JGcHI6YyMjHy4Nd9ImUstqyyFV&#10;IRmyM4xxxgc+h4OKAObfToQnl7mVUYncuCvuRg9T69MY606SwKoZY4ZI/wB4Wk3jAXnIJ49O5zjP&#10;FdBLpfmny1eNx8yqqluVx8vABORz9cGmTacJHYxouDuZXCncfmOAPxx1zj88gGD/AGdLE6/IGaNs&#10;FAp3DjjjkgE8DOefwNJDY5Xax2xJjfIMHaB3OB6tjnHQ10A0p/uDb93b1HUN90nHTA7dwOMURaaY&#10;pJGjSRHLDCxKxI2jH3e2Txzj73X1AMBNNkeNBLJEiSNhV8whcYywHHOS3HsKVtIZlfbmP5grblPy&#10;8E4OQQP5/gCR0B0lvKU4fJXaquuWZcA44OR97g9TgjinR6LJKNuzDs3yydSfm+YADk+x5+vBwAc3&#10;HpoMW6DHl7crtQsNozzn7v49vbvImnSImx43+8F+UYbPJJ2knHXryRjpyRXSNo0jyyC4kjz1xuyd&#10;w6kk88EE8dfzqQ6GxG1nYru29d+3BXBGRnOM45A4HPNAHMxaUm1lMbAnH3e+CDge44HIHIyeKkh0&#10;Y7YgVDK7g7VGd2TnaAAT/PjOATmumXRzMXEkfG5hJjJGe7Agj14weOc96eNJjUiaULlGyy4+VeuO&#10;nB5B6880Ac1b6NEifcUKv3fkO12KH5uPm7NwM5xzkCrFtpRlkBjVl3nbuWRiu7IY4wpycHPAxg88&#10;5roRo1xGWEpbcyhVYklSNpBAzwGPXJ547d2yaYzPteNdqliuxWkJUn0xknvk8+maAOZSwBXzAV+a&#10;LG5uGKnjPHrx0zwe1KbB43+z+XIsnLLHyMt8vQDkfdPOB1B75rpBpgR9q7fmH3pI8MWy2Mjb198/&#10;4U3+ySsbQbFw0e0R7QPlyB6cjJxk9c9sUAc/JpPloM2/ylmTaWK+ZjPAAK/MMYOeDnPTJAdJlH+q&#10;DFmLFWMZ+bDZJyeDx279RjNdImmQ+cQELbmG1iw69sfiB14A4zxSxaLbqAjlX3Kqn95hmJOMjkcj&#10;rzjtgqM5AOa/sqNZ1ggWP5m/dquAX/4Dwcn2PPPfrIdPYTM82xvlDeZku/t8xPA6Dp79ea6IadEv&#10;EhHVQdkfmAnd83bPBBx+PPNLb6MG8uSOJD8oZY1P3cH3I78cDnnHbIBzgsVRH+z7ldCzFo3HHykc&#10;cg4wR1GBwc81J9hjFyfKTB4cherL909frj6Z74rol0cOnz2O9VjUtH5YbkHGAG4yenbtn0p40zbu&#10;RUXb5mG8yQsoJzz8v3iMkH3HWgDnF0yQRtJKigjO91UbCSvzHOcDv1AyCee1SDSWMjAx/NtCyNtP&#10;HPHVRgfTknHaugGloWVpI1+9gs4yfz5yMfxY6++amGlyDIWOLcpcAsdyHnOGI5HAJx2JH1IBzH9n&#10;QSzBooizGT5duwnbkEdDweAef0BzT4dMjKq5njXYf9YxK4JA5PGcZyM565AAro101ctC43Z9+FIx&#10;hTlvunIzz6+1O/s5znZ+8ZVwWble4yeMDk52+meTxkA5uPS4bhhE0iqq8sqgdiMDk9c4HQAngHoK&#10;edKllbesVyNzElfL+8xGO35DPX610S6akrMySRsW+VmZgScc9D14z2GNwxzwA6RJ9wEr1XcqkbR6&#10;Hk8gY784oA5+LR4lC7jhRGf4gN2Cep25Gcde3AwOaQaOFtkQIy/dMfnQtzwc9sDPr6fU10I02ZZP&#10;mXr8/wC8U/3RzxwByevP48U46WxTM0IYdGLqcNyzcge/4dMHBFAHN3GkxJDJPOdo2syruH93rgjk&#10;59OCf1cNDuvOb5W4Vj+8iO2NQOWG3oc5bjHfoOvRPpMi7idrIo/drGpBzj1UHH8GCOpXHcmhtHcD&#10;IlX5mO0yR4BbqvP+1njuDnqBQBzf9jh7eRWuZcI2NysTnaMH07MWPGcL0qZtHWJv9UzbnGGX5Tk9&#10;j8vIHy85+nBON59I/deWxO3crHaxUnjk8Ddk9ewGeAcUDSmfbN5cZ/iYJxtwcHOFzgcnnj5enNAH&#10;OnSkhO+1g2ruIXy4tqggMQM8n689Bk4xykmlssc0qqxXy2aR5yOAV69ezFsZByDxiuj/ALGmVPnX&#10;Dfedo4x8y55wcLuyRzng4HXnAdHkeUBBn94CO2cnk8gZxnOccEDr3AOdutJMMjIqMMbvLjMYU/Kx&#10;6cjB7Hk/0praWBGzqn7xXHmHkZ/iC4x0I7k8jjnit8aSFSNIuf3OVTyQvv8AN3BORnPJ3npwKcuk&#10;MFYTszGNmEm3v/DnHfr0IycE47gA5r+y1VC6SssexdzLnOcdwD2A/wDr84piaO8aLHNxtGF2pjG3&#10;A3YJOM5A659ccV0w0zaAZxGqAqNyygcjcRnPPU9wAO2aQ2JjBhZMPkgMmOCEyTkL7Hkdcjr2AOZG&#10;nKzsnlKwYngKMMoHA+90/Dj9abHpchfYqAsMDpzu67uh5/LBIwK6h9JZywiGV+7/AHf4eTyCMEDj&#10;sMZHU01tGZ182d3Zt2MKrEqSTkeh6E9OvA9KAOWl0pXiVET5Sq9E+7kDB2scDGScKAfl6UJYPlZ1&#10;dgxIMjcgjOeM8EYVThuoDnr26ZtKV1BlQl3LeY2FDLj5iBnBBz9PbvUR0ZlLJKr7uTIdrAl8BugP&#10;/s3BA9xQBzBsTEu222tt2sNvcY4znAz2x1xn0zUTaeYnRXU+W2xlDqM4yvJJ698ZP0zXVHSlVvIk&#10;8xvmxtLJhieOMdO+R06dc1GmlKE82ErIzttz5YX72R1xjt64GMZ7gA5n+zIRDH5oTCcgYHye+W9c&#10;9+pP4FJtNkiXd5h2sAzSLHgNjnC5ADdeMnAGPSum/sc43AbUiJ+ZVDMFH8fzdTu+uOvqKRtDiEjB&#10;0+Vl5UMWbBPK8AAgZY+46ZBzQBzI0p0XaVEixnYhUn5gD/D2xhh36ODj1Z/Ychfb5QLKN23bnp7D&#10;oMLj6An2rqJNHyPNzHukbdvhwSeWyBwxA446cHsM0SeH1dCrKp8vpsjG49VAwQcgfLxzn1HFAHLP&#10;pCYUY3bVHzK+dvOM42ngEnOQCPfrQmlqZAViSOVmVI243biDlQdvUZGc4Od3XFdRLoxlJ2zFi/zt&#10;50f+7g5QdCuevrjkZpx0W4VsiYCLdt37huZRgk9ORkevYY9KAOV/s1fmYhvL+UnP3NpAI3ZzjJ6f&#10;j6U5dKCyBI2mkUMfusOQTgYII7fU9cdK6VdAaHMnk7fLC43jhcAjDD69MHv6mj+wdkvlyMzBWXO0&#10;cAZwTkgr3PzH1/2c0AcxBpHnqqFfMxu3LGuduOo4Gew59T2p0emi4lYLtAkydm8HuP4scnoOnPr2&#10;rp/7GMigvtU7TubYME4YY+o4zhjjP0qKTQrglZTt2/MZGOMsM7ejYyc/3u3qeoBzo0gyhFhiO5sB&#10;X8v2DkeuBgjjOO+BiiOy2kPauzdDuikPzZxhflxnpXRNogztKNINrHbtOQdo4IyATgkDng9eMU1N&#10;FuHUiVRIuV3b42+8w9OfThgeMdeTgA502ojTz/N3NHw27jbhT1/h69vzNCWkf2nazL95Sx3BWLAK&#10;MdDx82fu88dc10Y0e8ZoWRdw3AFv73XHI7Y7Zzxnng0xdJnMZA2rGuSNy8gZOV65A49OtAHMmwiM&#10;RjeRm/d7eh3n3xnk4J9eCO+DUj6cUePOI2kYcLsVXYA7j/FnAOAf0HbppdGkZ3SR1+VmLMu7C993&#10;TIx0JODz6ihtGljkCuFVZGJMauQF55HB+bGew5x1oA5f+zo1BMxaPqQ529Mbs/X6H/GpBptzKihC&#10;W3ZUqyYUJkdsHsw59Meua6RdEkwI1ljjUcMy4BXgnA7+oyMdRzgZpP7AkMO/5F2qPL+Ziu4H6E/x&#10;HjoSfUYoA5pbBpJFkitVzJ8yvHGu0rt7DPQZ5boD+FOfTAYXudvyoSzTZZlXg4GdvH3SD83aukfR&#10;5mfbGy8yYUMoO8bhwOOep7ggtz0xRForgKs9tGvmbf3m5d8eQMDHcfKVPPU0Ac2bAtukRX2rhZGC&#10;g4f8eOQPqcU2SwihI3RkGNjtBlKspIyDjOORgcEj6V0x0Cd1GCpkDAkHc7FfvEY4xkZ9c4xjgUQa&#10;DvhUmLajZ+8ANqkYAySCoAPIIHU+2QDn/sWYmiUv97PUAYYYGAMZIOM9Og680n9mTPO0si5LZCeX&#10;nnnPbnHB98D1FdCdEldWmBR0XJKzElflbkHnCj1OD0HBqRfDgt0Z0O4LIfvtt3cFQT1H8PXH8ROO&#10;c0Ac2mnTgbQnzKo3BVHIzhQMcAkbeTjp3pgtoYnMfnxyEqH+8FxlVGRg5ONyseOfmHfjqP8AhH3T&#10;azwng5UqW9juHA4IyQc4HOQTgUkOjTsF8tGIbGdmGwv3s5zgcAjOBjPsKAOZbT3wsiLHuYZCju23&#10;O/15z0A7ULpMsPyxSuvzDDfKu4+uOpJyeT1rpF0iYtG0PHykszMdxAYbj8uSR07EnnuOHDRpNgkN&#10;mCGUMqqNuSwBJ9hknOemMY54AOZhs/KOyMxsQpJ4wpI9AcEj/gPUU9dKkI85RJ5ZbIzwcdyMA4PJ&#10;yPQe1dGNBuQp+RZGZgOU4DcHGAM44IwMcexp/wDYZVwxhVm24VhKuWUAZPA5zjgcDrQBzY0vZMY/&#10;sihlYAkqfmGTjJI4bCrj/c780n9nAbbghSix71byyAByc9egznP6nqOk/sSQFWQ2q7SP+W4JRtwI&#10;AUEkgfyFE2hPJH5Gw7nVRtBO5SwPcjAGflyc7doG0E5oA52TSXWQxtaSZUNiOZTyAOehHBUdBn/e&#10;9XLosqPGqKyyKu2NnU7m+Y9BnkfU4rpItFd5PlVNsuWZfl4Y9CQfY/e4PH0oj0QS/dgjBbBb92u7&#10;Pyn7zLwMMRnPp3oA5k2eG3FCp3BzhgcjnlskdRtPYfN61ImnKkZUWvzRrhsSbeuRjABwcjB57jrk&#10;10f9isVIZgy+btIYBs8EgcZyNxyFPsepxSRaMUbyhLtO5W3eVjdzxnHGc46cdaAMJbMiRUd264X5&#10;XyDjpjGegxz7Zq3ZRzF0aKJm8vdtjWP7mepGOxBPft3wDWodFKPmQyKzI3mBmYE5bOAeDzkgZ46c&#10;05NGZWjJXdlcbWZgTkn+E9Rj1x93GeaALGmbo2aIyL8yqJNpyqcBgPqMEe/Sty1QSDzDHw2Qx2jn&#10;HPfnGccg4HPQ1l2tu9ptaTa20+ZmPnqSSy4JJIBPX6+la1vFvbyTsb+8qncR8pzk7Rxznnnk+woA&#10;uLE7oZHEjbmBLZ5LHrnPUE/yp21oyyqeflBX7vl9MHjgH5+R9M9KjENxPEFXbuYjbkBs84GenJye&#10;eep9Km+ylh5ZHEnLLsJynXIGMqeG6envQAyNYG2tHHtGBvRW7e/XAwBnqRtFBC3JaKWVWfb82WGe&#10;STnBJOCT1wCAG+tWWWeUiZuS/KLIvzDIPXPfn8MHrxTvJYlZFnjGWw24lsY46g4znqevrQBVZY5F&#10;+0QRu25htWPacZznJHtj16n8KstuhjJgI3BWfdJk7eR1446r3PHOBV6e1k3NFsj+6CNzcrxjnA56&#10;njP4c1VuEPmfuZFk2t8oZQwJyFxgA5Jb65A9BQBm3oG1t7Lt2ja0ntz7A/h/drP1NT5co+zbZXZl&#10;dA3XK5Oen05OcDoMZGpJFOo3Ku5So3OVx/FjPzLx3yBjIzVO6tjvETxqpZjhdvQjHTjGcfTp9MgH&#10;O6mhcbZS0atuIaYbcgdRjkEAbRjOcd+gOPfad5SKsyiNmjPlqerH0JPfjB6Dmumu9OkG4MQv+033&#10;hzz6YA9c4/KqcmiNukkCnG794VDJjgHdgHGQOMYOAeowcAHPz20VvwrN8u7y1kkH3scnJAPfACj3&#10;ps1tFJcK0UajLFY84OWP8P3uTncOAPXAxXQjTXj+eOH+P7rMewLLt4ywHGcZyD1NNl0SSNGhCsoX&#10;aPusQuAeACD8oyQOnUcZ6AGAmnhpFNvEh3HO7aX3dh17E8bcAnpz3R7NVdVjVFGxm2rHgFtoJx+O&#10;emT2rd/sOWMAQxfxMQNhO1iSCBg9cc8+vGDzTxpDuWj2/KWVFU9wf9ojAGcdiPqaAOeeGCOdgJPL&#10;VZdzDzNoYYBAwADkZHXuajERbcyTfL/CyqcH8CxzhuDxxjPtXSPpF0w8mVl+aMK+5QvVjkZ25Oee&#10;h446YoGhXMjbnH7ttobduYHHGMN8o/hx14yQeASAc/HYbP3zRY+ZQSnVhz65PVeRknn2qM2LKrJg&#10;N1CE8g844zjPb7vP1FdANImKbZl+VmZnVYxweOME54Ge/Y/3aBo0jDbMNvUKqRMe54yG3HvkHI+u&#10;aAMN7BFj+ZSsa7UaQ4UA4+U5JOOSeuCMA9KcbIszpPGxVWX5X/5ZjI+U9unbPPb+Gt5dMk2szvGj&#10;Mz7dzKepI28D+R4z605dFaVm2KVY5KK0OePl2sBkbfun/PNAHOLYHyNqQRxqyq5ZWxv569Og68j6&#10;89HtpyeUySW43tHuV921VB5yNwJI75zxjvzXRNpaSyqiSKFlUj5mDd+QcDj8/U8YoXRZJmbeYwDk&#10;Ku/5Vkx0A24IweCc5568UAc6umR+ZsC7G++jlfug8jaQCQMfUdBxTUtoXMkERVW3Y+WQEMp74BOO&#10;3oeo69OkbSXZ2JZfusdrNuzgdM+/tk54ySM04aNKQIJlkwqttypGcM2cA4IBzyQAM+tAHNwWKRKJ&#10;ArR+ZGAf3RBB3DjjPvz7445psunLAwV0b5sALs3ZwQMc4J75yMfLXQ/2M4PKA+ZH8ytIoL4Vmzjr&#10;6e2R6k5edM3SbAWjEgKfNGMnACg4HGcsMZ7EnHIyAc4tlsPnrEEKq25lYBtvVV3AkZHPOfxpy2Mq&#10;GO4lfnygRMo6qBzyPTIGMD8a6E6O86AMI9rAbvLx8vXBU45GeM9h+NO/sdUO8IPkYbvLU7uV7cck&#10;Dj2x6YoA5sWbAttPlLMucSbQDhuuckYU9+PpSJYxzSeSi/ekbarAcdew6HJ6ADoeOhrpTorebv2/&#10;NFlmwvQZzkYA44XgYzTH0hYUbazEfeZWCDIxkcnOTk9weo6UAc3Hp8KSK0LqP4sbVHAwc5Byeg5G&#10;evTmnyWu1sJGBtUbWZhlcjoCcAdsHgYX3xXRLocqhh5G7lj8rblzk5POQ3TOcAjpTX0kBQ+9Y339&#10;FbbjjJ6DOM57Y70Ac6dPZtoUHeUHzSHbhj26AAngdwKbNbBYjMXVm2rnfIy7IwAS2TtHf17egroj&#10;pDAiMzL/AMfAHbPUDePTCjnkjt6CmxaQUIM27Bba5yW24UHHI7/N+QHegDB+wyCU4hH+sY4Vctnv&#10;07dTkjkDkeo1tJt5gXaFJVWYkHj1xgY/kea3TpTna67flIATG7OByDxyWwB1OcnvxSDQVG5YoiFB&#10;OXVyoIOVA+uVJB6YTj0oA59rKVd0mCuFwrbAoI6+vUhlzk+uKGtgyMrSxlfNUrIijJ4Jzx2yemDn&#10;g5rdbRZnUSIm5mbO0Kx4PHpgdx1A9Mc0i6Sm1WjbOWB/utJ2GS3TgDufvHqDQBg3Fmj8sqjblnYS&#10;FsKFHG7pj7xyM4GD2GWjTZUeQYlLbmO1flY8gfl6d/51uPo4hjEcr48tcjapU9QuMLnBODzycdh2&#10;DpjSYxsZs7d275V5PHJ6Z/iz/PFAGK9iLgsJCvzLu81gGX7xG4fmTnPU96ha0yoO35SrP90kqo/v&#10;YPUbvft2PG/Jp6TybzJs3MRtZGUx5YnHqScgkkDJ6cc0w6Y/nKMkfPnbxlRnkEAdRj1POfrQBg3V&#10;s2+NXlXZMSFZmZR8x6NkD1B4Heo3tTb4YwtuCg4woO04YDHXjPUdq2msJI4tuz5WXB3R4wAemR2O&#10;T1J6fWmtYiBtoRo+c/dxkEA+vTHPHHHAHQAGK0AUMRHjv5vy7Vz265JzjB5yRz3prRTDbIXXcJPl&#10;y5KrjkY45/Ufhg1svpbbM527Fb5s5KHjJ+XBx7478Uh0gyP5RHlhpQuJFUbclcEnI5+7xk8nnoaA&#10;MVEIODDkbRlGyMc49uvqc/XtTbeMSR7kaPBK/NGygFsdcjOM9ccda0pLAk4MCLyGALMcAqGx09Tj&#10;pgY696JLSVEMkm1VVid8ZxhQAecHqOOTk8jnqKAMiWKaVWXIwyZfj5QPXg4J56jHOKHWWZFuXiGG&#10;+flRyu4sw6kHhOvp9K047KdWCpGyKrAfM23jLYGe+D1x7fSmtYlG3F1PygrGqn5ScZH4c9OPmHrQ&#10;BlNvnn2nymbcqhVbdyOp9DyOuef5oiSiJAsOX5LEqucAe/T8P8K1JLUsn2d2yuW+8vUHI/mDg5HS&#10;kjs23EshY7X+ZVPPHY9MZxk9cUAZhiRj/qo4/M/iHUj6j3/L9acYuQoLf7pkHrzjkZ659q0HhcJu&#10;VFVV+UPIgBVtoHQjtjv27dctltiiMjcjrtUY3ZOMDH8QAHbAz1zmgCmLYzp5gibLKApUDoSO57Hp&#10;x3yOuajmYuODiNVDtuxtA3ZHTPHFX/sIbJSdeeA+/k8g5HPyjJ64PTNKbPLFNrD5iWaND97pwMYy&#10;CQMZI9cUAUUs5bl2eeJlaM/eZMFDj7uOcdRipPKCqzY/hB2BuCD6AjjnH51bWxyFZUUYYr8xyvOc&#10;HoOevbA46mljtMlYkHXjEeF7n+p/DjPSgCi1vH5TKZGypIAVs5Yrg/mdvofTg04RyNK0aAseeEb7&#10;3v69APqOMGr32ZldvOg+Vsny9ygq23G7DcnIIPp19hUL2hZGMpVhnBJUnPoc4HGcgY5/KgCiyIFy&#10;ksKtxsVmCspH8QwuQfr1yR6U0WkoUSRqT1YMoPUYA7c/56VoS2nloxkTb8wXDZYjgYOewH40xdPj&#10;kXl2j28fNgnLYyOcdjn8D9CAUDDLP5a7JOoCrwdp9DxweBxyOeBzTDAzRrGqKpXlZFbgD0z/AA+g&#10;x3HcCtEWBCkLbKZOrP5X8XzD0+vcYpX0542BJYbePlJwDlhk9RnOOvpQBkrZqZvNSLCtzGu0E8Dq&#10;cdeDjoR09aa9vtbIQ5XjbGBknqQecjB4/P0rYFkuWjIjUMu1iqD5Vx8x5Htzzz2z0pDEZCo3Ebtp&#10;8zbwD1H5Zx64znAoAyPsUax5uIWOSpyBuVh06+uSfrimm0mQ7Y1Vfm67QoyRnHBHPPpjvWzHaZlE&#10;oLfKwHULnqCvp97PI9OahXTtnzLGPmwdyR5HrgkKcHpxxQBmLERwZCu0/KW7AHgnqSTz6YA70wWh&#10;Uecgbd6hPmHHXpwMnHUEd+9azadIZVdYfL3KSqtnJ+vpx+fb1psdhuddyjk/Mrf04559u3bFAGW9&#10;rIuFk+Y9NrRk7lzz9R+famG2lIYLKuW+UMpJ3ZAGM+lbP9nqv7uOBlZtvJHtz07/AI/hmmrZbEYh&#10;WMmSWSRvpnqPlxkZ9xQBkva4fzPK3fQdufXnr9eg9OAxFHCH5tvDbmB7nnj2+laTWojO3C9dp+UJ&#10;/FxgdhjuBz6801rRxHuEa42k4XGN2F4xj1PTOKAM+O1VU2LvbJ5ZsdD/AIZPXPSm+QSCZnz6sxBx&#10;weMZ5HsO4OQM1omyAZEkdCOBu3AD5u3Tv3pbeAP8oQ8MAylcqqkZ4HAHGPofSgDPjtAh3pG7bOdu&#10;ScY69v17Gk+yny9p3b921l447Y9x3PHBrTazmiVknZVb+JVwSDx+Jzj1Pr6Aj2vzNui8zLD5lUZ3&#10;c85xjuG44GKAM0WyfwrIV8vALKfkXdwOe49uOlNeDauXZu2dqjjouSc56YP4e1ag08s6xjYxU/Ko&#10;XK9+gBz37nvxTksVccAgrHlY2TbnA6gn6D8M9+aAMn7GI2zGTv3AMFXB/Lryee5+lH2Ntzbt33vv&#10;dMrjcOoP8h+NbEWnksHVVbdna56/wg+u36ep60CzwuU3CMfLvIwuD278+nOf5EAyJbFn5lVtmW2q&#10;RxzjGD3P596Q2m5dhVNvK/d244HPbvg+uDWwbJBNvkh4U7trfeI3Akc5Pbv07gdaPs5KsPJbdx8u&#10;CPp/nrzQBjeQWkDNH97Kr8x6emfc/XAznpSC0MkXkyKsnyZwxAZlwAuD/wDq6fntfZmjLZVsBT91&#10;j6Hp6njgHOaVrIRv5bIAqtndkEEdOPXIyP8ACgDC+yREbVDDj/nnkK3Ynk9c9CKc9rFHkGL7u7Db&#10;VBHT8SQB0x2rX+x7VKhMyM3EiyDcDkjscYJz29vemmyZSchRgALHuwSpJPU8ZH0OaAMprNoyd25c&#10;8OyqfT17+lNktfMVNir3HTvycgfnwOeR0xWs1nE6/u2jx1i3MAwIHsBwevIGenWkewt1+7j5gFBZ&#10;V5BJGOv+73x19KAMZ7BhFulgGV/iaMfMenJOfQfXH4VF9kMpPys23J2j5iR/F9MYyePU9q2WsiyK&#10;beNPmb+NsErnr3JH17ikn0uVzucRn/abavGenHfrn3oAxlsHaHc1u0m5N2+PdjGRk8DH6jB4pjWs&#10;juyHrkcMDnHGO/p/XrWhPYmMfP8AMOQ7D+IFcH6nJ9elJNADtRwr+Z03d+20EdvY45/HABmvZxZI&#10;KDHdWIVlAx94EdcY6ZpjW8aqGWXbnAGGPzdyOh6g9vxrXktyJNgbndncD15HPbpnv2xTXtUXkxfK&#10;FXdnHK9vYnB/WgDIe3cIIlDbRyqq2OR6d8Ad6Ux70fzE+R0UsfLOBz19PfP9eK1jZTAlwm75h80z&#10;MPXB+X2zxmo/sTsnlRlW3cx7W+YA+nPXPHsKAM827LuQ43M3zBuAfr0z16HuT1pptUI+dVZcnc3Q&#10;ZHH0/D3rQOnlWVogyhmU/wB7qQBzk4I5wfzpUsyECOu48Bv3fzAfXnBGT6g568UAZ0lmdwQqxAH3&#10;mXByOOfxUjPtTUhkYmZRhtuGUMOTkZHfIyQe/FazWpYHIPUtnuFyevqOvT14pgtGjiWYLkKu75WI&#10;/DPXOR1Hp6cUAZaW0uzcIfljx+AIJzxnqOnTgUNbIE43fex8zD04wPx4HPFaUtsu4q6hlXJUqDle&#10;nsBjrnPGc9e7RbsqnBUnrsUbiO56k+nrQBmPauSVTq0eTg7s/l97n9QKjlRUdkdtpPG2SUYHH16f&#10;57VqNaxlSrMqru+ZuGweMkDIOR6entTTasxxlVPr5mQF9OPQgDNAGa6FTui6/wB1mOPp25zwfbvn&#10;mojDhtivhd/TjPXP0/L0rTFryoZGbb0C5wec53Yx/L/Bm0rGw2NtYjHzEhOv+eB9aAMxU+TYBnoc&#10;A9enT/Pp61GIBtaQe+T2H4H24rQZCX3hcBiWUMpOdw44x+f0qFrcK22SRGVf9YVYtt5x2GPT3oAo&#10;zQLtLMC2ONy9Dz+IqMwGRsctnvn/AB7f4VoNAQcOrErt3AZXgZJ4759ahltpREeduVyT1yeen+el&#10;AFFoh1C447f5/wAigw+n3m+6vU/l/nr9avPaBWYsNyn7uAQB+ftnrwaa8TAMzhVbcSfLz169B09K&#10;AKYgiIy/HbarH8+hoqw8MIObkKP7rMx5/wC+fbFFAG0scYX905Uctu8sDuOc59x0706NHj+Vcr3+&#10;VSFGRjcMjP49cmpUEhURwSKN2FU4zk9lPTuB69KVgrLxJjcoLAP93J45wPY8E9aAIViijl3MF3cf&#10;M3y4GD9Dx3z2qSIspWRB82c7izADOAeMe1SLv/duvC+YzK7L177vp+fSlBWYr5rbvlUcHHY8A59x&#10;3oAYsYhjVyOit8uBtwe+SO+O3HHJ4oj3JIrKTlGy2FO7Hc4Ht6fXOKcywqgEbfuzHwdpUnrgnPcr&#10;x1NDRqy+aQRlX3DbhsDJyMZyOfp+fAA3yVO4+ZtHPQfLuB7H1AHfjI+tMdI5GVZXHmbidrccY/Ho&#10;D35AqfYxZuQdzfMNxPOcH14GTyadiaNlEm5Pmzyx459eeM4wfU/jQBCyOQu0blb5xGqndgAdM569&#10;29elRvGojXMcbfLheR05GV/ID+VWArfcdlVcn7zLngA9M/UcUkcbRoxSNiB91l3HDceoP+e9AEZK&#10;kgKVPyljn+PBPPPU/kPSlS3dofNWSRVxlZCfvYx04+voeMVMyK5IlLDdjd0+b2zxnk/n+gkJC71j&#10;bLKpdhtzncO5GPy/OgCGOJRLv8s568YK9RnkdO/PuPwUA4yUG5QT+8Y8L1PbJHGffFT+T8j4Vvvf&#10;MxXdyM8HJzn8QM0+OAMyhgwU84UD3GRx2z+NAEVuhUlI1VlX/WKJD07/AHeRyR9R+VHkoqYxGCyn&#10;LZz34yMdM8f/AK6sLbs8Kwujsd2cbSx54/w7cAenNOhtzsV9m7cQGYNkAFgueBwfqe1AEMcUipGV&#10;JAK5Hy568/zBGKmit0C4CYVgSqjkjp+p5BHbHapbeA+YG2Asxyfl4J68gnjoM+x6jmpYbcEqWIYN&#10;/wA8ugGT269O4zQBGsEpk3pDJuz0xnGMgjrjHUH8akFsA2NpXavy7owuAeR9Bx7/AM6sRWsULL5s&#10;UmPuL0X+n/6/5SQWaBVVl+8uMNH8vqPm+n6tigBIrUxjy/m+8u0spBA74GM45DdPb0p4s0hizJAB&#10;ubI/hLtjIxnA5B/U9c8zRWpK5cfIQ2ei7ipyMH0654H8IzVgRrlo1iG4PtVfuh8HkdP14AAx7UAV&#10;0s8xn7vC5kkCg/L3AzwPT15xzxVqGz2BQE8zqYwfvN2z75xjIwT39yKLYWnzuEfzq24Dvwcd+R26&#10;VY+zPEv2VJP9TuBVkDDdu4I5HT8ev4gAhiUlljVGkPVV29QT1xkdMfp3qaOJbf5ZWfcuM/Kq7VOc&#10;jC46EjOe+c8YNSGCISGN06tllaT5Txz+WT69R68yJtBAif8Ausm5TllGR82Rxxjt/FntQBCAd/Rk&#10;LYVdzHLZ44zjPB9cYx1of7MqiZpBGWy21uFPPQlvqB15HvVhkUjEcbKxUmRFfPy9sH3OeTngDp2a&#10;yBt3lySfNGCpboQc/KcdRgDj9TQBX8swBlj3LtXAdcq0bAnnAIyQCOCD+VOkj85fLYfKF+ZfMB24&#10;3DbyCM57YJJPFTvayeXuXc0iKxXajEk7eoxkj6ZODSfZS42gYkZyPX2z1AxkL19z2OQCFLHbIlrb&#10;lWVZBH93KtjgdM8dz0bHr1LRbbIcMFRPm3L53+rHXjPU5xuzxnpxipo4VEO5VVoVYLnZgn2B5JHU&#10;Hn8ad5BUeaImjXbniMKNvrnHTOOB1zQBE1vDkypDtxjylVj8pzuA6+23kZP61GYUMf7kL90qvlyH&#10;Zk5xgE92J6/hVkeZGi71y0ZUBiT8hPOT6Hn8Bj0xUjwp5Pm3CNt25JZioKZQZB6Zxng8gY9qAKhj&#10;8u4Zoju8xs7hIy7snseTnJPOCSRzSQh1KhItx3ZXyzjfkE8DjjBJI689qssoiLeWT8rAbSpyD/F1&#10;9R36g8DjJpEiJ2rNHx5q7mdhs4yMnBJ65/XHTNAEMSRBo45XXaGyqysDuGSeASOOuPxHQ1JsxErS&#10;xr80fmYwdp+X1zxxkdMYHNToGQMrSS/Nl23KcyEAAEkA9u2QOKEgEO0mPy2XhVaEKRwNwPP49eDi&#10;gCJYlSVWCfe3LHwVy3ze/cj9R+LzEFyEG7H3W4wDjvwOB82evzevNSskLjcmNjHbt6blwCMhQATn&#10;PUHuOKkMUoeKYxNllLcRg5OTuGOh+mBjHSgCrDErrlQOV5HHK9N3APQ454xgZqTypS3myRrnlvmY&#10;Y45z69B24z6VNFFHhmA8xFX5lyxIzheoHII/L65FKsEu/JT/AJZ9M5boDznPb6dePSgCCWOdJjcF&#10;Ny7mYM7KNxBBJ6jb6dSRg5OOKI4bgsu+JmPK7trBiOcLznqB+n1qwLdGfLzr/DuaWPGFxnA56kdi&#10;MHb7CiK3UstzNuVV+VcLx0IBzk5PvjP1oAqGyZIg5MfyINzNlsNzu7Y6c5z7jHSmTW8kRYG3ZQyk&#10;sRkF8qSvI5GF5+6Dg+nNXFhOd28SfKV/dZUryW25P0zjHFO8hZFLmM7G53In3lJzwQvHIXvgdORx&#10;QBntAyLIAEXYGbafk3dMrjP155I9R0B9hdpDbRSOy/MBtHCqRwMDHICg8elXRbNIWVYy6/e3NvAP&#10;PJOAcHaThiQBwfck9uxXYkyvtYnIUcfw55XgFuBjJ49OaAKTW6S7RIm1Gwo3SFvl29TnOQc+nGPS&#10;iO1kjlhk2LvjK/Pt29OvI+b8R/IZNuK3SIbWEg3f3XOCvqBgtwcHnjrjAJp8kJCtwuSxPzE5XnHH&#10;5+o4XrQBRW1aI/uHbGwKQwyR+XQ9+/vRJbRMvmyIqptCsQ38WW65z2yPl/u8YwatMhK5Ys22Qpn7&#10;w6rzyx/hXHB4qTKSyNHhW+Xy9sPZSWOOBjoT+GRQBniBGLbmUYAdl52jrk9yOe3FTCKSIb/lO1c/&#10;e+UnkE9DwAegx155IqZgGOZ/un5/lkHUZ3DJA5wMAe/PNOW24hmSILjdIRtbjI4wT14G7v1oArta&#10;7SzxQeWV/hUcgg8jB64DKMYyOvvR9ntFcyKI/lX938q7sg/xcD9c5yenWrQtJFhjRm2qsS/MyhQ2&#10;FwcZUE4HJPT+p5MwO2Jfutnhiflb1AYe3U0AMSyuJfMhihbczMHAVioYr94jqT0/E4wTUjWsfmYJ&#10;Kg4xleQpx2PQnt2JHSni0Mqru+b5l2yKSTuI6E8AZDHqce+c1NHHMxAWLaq7kVlBPqp+XoD+Y9BQ&#10;BCEjaAbjuVfmjkVSRgDlgBxtBwDkcbs454kSGN2WfLM24D7m7cd2098LwPxx06mp3jdf9bGqttbG&#10;TgkYII3Z+Zj07Y6Z5p5tmZvNZ87dxZXyu75WB5xyeSB0xge2ACnBCkbeZFEoZ8HzY1G3lhg7gR26&#10;8HjI9akS0icqTb7A21VaRipT/Z65OB25xz7VfFtGCXDL8wzIFQrglT368ge+TSvaho2t2lbOWXpn&#10;aScfKfTkEDOMdcdaAM+W2ikOyf721pB3Iz0GCudx4AHbPenLYwtslaJZEJUKyKeVPTHy888BeSR1&#10;rQKvkSJbquWbCttOM5wM9AOeAB2pwjjig3P5anaGk8uP1A55z788+1AFM2YYRq0LM2SPlJGMFsY6&#10;5+Vm6jueOtOlgR2L3Mce1sq25d/cAdT29cYHpVqSFS3lgMrO26ZVVvnz1xz35PT+LIHpIY5Q0jSD&#10;58sDx7EYB45Az3yewFAGe8TZjneLbtfG6SRx82D8vOAPwxtDt7GnLaFk+zi0LZ+Y+v8AEQOfTr3I&#10;x1IJFXBCVudsyFWDbZAqk5xkZ9OuSe5UdaQxqY2Lxbt5V1UjOcdOOR745OOD1oAqtpiO7StaLJI2&#10;SrLHluDtK5OMDGe2KILZfs+0K0ZMm1Qi4ywUg8E8n5R2yeBzjFXVtVZ1SNcqvLbUHGeN3TgZPpwD&#10;jBxT/su5TmJdqrtYBeGUn2Ay3Ddx+hBAKiwBZGwqttb5t244IDYB74wvU84606O3aMeYDu+YJ8pO&#10;x8479PQ9eo+gNgxt5Mk5jRmTcvy46Ac5x25wPcflLHEWB8kM2/cvyoFywyeP72PYjIPY0AVI7KNo&#10;AqW+5VGGJzs4zzj3BJGeemcgimtb4LHzOrfeZi443N1x19j/AHSfWrz2vl/ILcKF+7+6YqMcjGWO&#10;epwAOq44HJc8TFmjigZmVmCqy56kYUc/P6DkDoeOaAKcdsuFt02na2xRtG5W5wvUhjx0wD+PNOAU&#10;rukk+Xy2MfJPy8fMM9Oec+/Q81aQwrgyzEfxSGRgucYONxGegxgewpyoijzII2jLSbS33sEr8uBg&#10;AHHJB4x7mgCv9nExVm2kjHlnmQjBAZQGwQOR0xweMUkVsS/z7seZGVVsfMGw2TjuDg9fp1q35cYg&#10;ki8ncwwMswOO/TBxx0xjjHqKSVA6yS+ZGdof5ihUD5skcckZYEev0GAAVkid4d4R2XawI+bau4n5&#10;unfkY5yMAdsBgkdFilVsDj5mzycnO3OM465GMeoHNhkjQsGkVVK7dyqUAOBznIznJPY9CSMjLfs+&#10;X2hBwuF2Z244J78cj9eh60AVQ0YmUMvmNks37wMzDncBtHXBx689Dk0oh8iRdpYMThWXhickZHsc&#10;9cZyR3qzKZkby0J+XHyyYIOc/N7DHt1A+ojaNGdgEPzbSsbc/KQRzycnj+W7PWgCn5Sqm6PLRiME&#10;c4ZQOh6dMYwc+noSWt9mKZRk68Ktxgtzj7pbOR26VeEYG252Ifmz9MnaR83Uc5456+hpEjaEMqyf&#10;McK3ynuMHdxwM5Jz6Y4zQBQntf3+2RJBtlJDSck9SeMHnlup6fXNC2wiCur7dzB/lQgH5c55HAI2&#10;8gA8Y+t6CNc+bFCy78HasfykccgADuAPU46kYqRbdCfM2M3yhdyYbHy8NgjB6rxkkE9sZoAzTYq0&#10;nlNcKu3K7sYJAOcnPTnqOOq+hoitijGdG2q2WXaxBZQ2euOwzyMnOTwcVoRW6SmOARoy7guGXDKd&#10;xI6dMFmzzzgdRQtujIoQmNnAVTtLbWwrHnIbgHONvt7UAVI4FZly+5tx2ureYVbPfHUY6nAOKbHG&#10;jR+aJpFwWKMXXcp2qOvY8BsjAxj6DRKPN90fKkf7tQD8w5YgcAfdGcEgj1PSleAxbm3xyFdwRxHy&#10;+OQcbu/Pp976CgCkLQJG0fyrtbasaKpKMDwP07AEY4OalWxDOYyjPtbIYD5iec4HfnA7Y6HNaKwS&#10;MFIi3Rxt83y5GMDj5umcAkduvvUiwD5kWBm6YBbll546c9iOnI6mgDPFi6gL5IZVUiRlX5ecnGGI&#10;B7cZxn8aseTGzZLL5a54Vjggn6HAIPGD6dKuRwI5zGdrKoaIBl456YBG5sc49c9cVPHaZby5Dtjw&#10;QABu69F3ZyMHcSe2705oAoQ211MdkKyMdwWRV/vepPb2JTqOmTTrfS4AG8uHaocF22gEcZycDoMg&#10;9c8jOeANOOCFvJNxjcy/xfeA75Hb7rd+MZ9DUogXZ+8XhowNznljjHB9jn8hyetAGStk4YrvZiwI&#10;3NIPn5HYr8xz74Bz2qM2kKxKqNlVDP8AvCvAJJJ6jgcnocZIwcmtfbDHMwAdWaTC7v4lXByAATjB&#10;B4HJBwRTBB5x2RL1b+JsgnJyMAcd/wCRoAy2gZw7I28qu7dncM+W23J79z+PpxTk0+PzQht9mGz5&#10;fBOPXpzwCM+3StCWMMnzMWV1wu0gAgjH0JL4OAQcY25xmmmFQ5EaAbWZvuc8HOMkkjO3jp09TmgD&#10;MjhZY1a3Zm+VirZBJIYjJwOcBj/kHLBAoKpbxJu8vd+7xjG0ckgn5c8ZwMnrxWots/mqyGUsqqzC&#10;XLZ2hh1LEg4BI645qOO1fKmJfujKqfmCdicdCw6Zx7c0AZ7Qod4Ur+7+bzM5DfKTk5J9e3QNkdqb&#10;JZSGT5m+Zs7Y1j+YZGeOPQdM8Y+laj23lDBOGTaF8zGSQuOMnvjPft1PSM280Z/d7u+GlUrz2JOf&#10;XBwev1oAzJIFDtukC/fDfN93HLdR6N69+aW6s2WBv3OE2lgzRkYUqR+WM9D39BWs9nITsjjmYcKI&#10;1XkLgYwc8c9jyCPWomsgymRU3ZVmZ44/ceo5ABJyCOvFAGYbGCZiXg8xZGUKrdWUHA+ueme+TwOl&#10;PjggIjUyqx/uls7+gHUYPJA79R686cWmuV2OvLOVbyw3LAAEfL7kkHPXOcU4222RmzwG2j5vl3Hh&#10;G5+6AGPHTjGaAMmOxJhcONn7obtqhgRg5zgdCWPrj24qwlrsZh5W4bQNu488gD5TgHoB1H0NaEVn&#10;G+2UeX+7PmLFgtjoCS24qMZ69BnpxuqWC3XzX8/aW+6y8cYxjIGeTn68tnPBoAzIrYW8SxgMNvC7&#10;piuAFIyQWx6Atjj86dHpwLssjMWZNoQwjBUHOOgPDHn1A6ngDWaGNY1DqzbmJVeDkEsOuAc/jnn0&#10;4oli3RsuNuxcNIGGDk45bI689c43ducgGW2ntIxHys3/AC0U43qG45+qnH49QcmpDZxWzLncu0Hd&#10;Im1cZPBCY6hs4/3u+BWoIwiMwO5V27vm2ngHsBz7/TpSzQ7FaJCfm/5Z7fp2x82eB7gEd6AMhbJi&#10;2GiZgzDcdyhAdoXOcE5znHQ+xpIrQM0YlkMisFb5lI4GcduevU9ePWtWWCXHzktuk+ZmU/N0555y&#10;VDc57cdjQyOzEhXb5WbC5O3Dc8+31yM9scAGSls7RjyrdjtXkqpDEleR82cYOSWxntnBFC2Cy7o2&#10;QbWlWPbgYOTyRxn72OScHpkVrCB1JQwDdGwZlwW+XcwIOR6cg8daFh2CMl2j+YuMuflQD33ZB/Lt&#10;gGgDNis5miVRFuxJgQ7V29cY2nHB4754HNOEIB8q2nf94gZcYDFRgkEA5bC8Dkj3rQFrHEQY5fL5&#10;OwKPmQbeBwQWPXHPGPrUsUccxbZGdrtv8o9Gz7ZxgDoB/OgDNFg0WSIpIx8yq7MAx4X1Zcn0znrT&#10;raxjYZRGbI27RGvHBOFP0Bzn0yQcVqeUE2KQfMXJ8xZcbeBx6cYxj6DilFsrBh5a99zPn5TtOQD0&#10;HX8tuT0FAGVFplvEflEhTa2VZdhK4CnGB049cAjilhsFhgPmDheN4ySoJye3Izycr+PpqPZxtExR&#10;EVQudo3dNqgD1wO30PoTUyw7Q2ItvltnMilsnPDYx0HXr1AyMHNAGWmnyx22d7Ku0jMOdvy56A8f&#10;e/Q9ATUgsot++dsLG33WYtt5+XI6YIzwOee+K0fK2TrLJB5WFDfdPyNwRzjnjsASp4zxSQRShPlG&#10;5lQeWzLk5yQCOefpx3ye1AGf9kSFyC/zN8q7+/O1eD2w3TGPnx3p0lkblY0+ymXgGNPLO0+wGfYY&#10;7Z9a0xCyOFiaTY2B+7BG4cjb7qQT2PPAyBSraLMMSwsnmMFb5fwIxwPTkDg9vQAyBa+arvjzF3Y3&#10;NjJIzjk8t0PXqMdMZqQafChVHwu1fl81evQbvujd1GccewB51QHO7Me1WZSTJ24PGe/Jx1/DsVFq&#10;qq0qhVVZB8zR9CBwQcg468cc4560AZX2Dy1YuPmjb94vy8DGcc9AG7HoRz05dbaUs4jG04VVC87t&#10;rA/RjnjPpgY6dNR7Y+WIhAGRfmC5Py84OehGB7nGafLbO0jNKnmbVOxtvPJzjnodpPTjv1zQBlfY&#10;LmSAqXZsx5fd6E8AgrjPv224HahbKWFlj8xUUsoBAwQCwUdABk8jHoMc1pG3WVXxBvLM3lsqMVyD&#10;jOM+o9se2KckKKVf5l+YFQcY65HI+g7kjHHTFAGMmnoYh5TEqFwrN9zHZgMdxnJ9/QipPsoBykTY&#10;2sGbaFwPUhTxng4wPpwMaaWcbxrEI9p8pjho25+UAjnPPHJx196Vok37WTLBjtK47nGDknP+HTFA&#10;GUtuCGkTdhjxG7DC5xx14x+pY9ac9hD1YybfvBZBjpyGyf4j8uefT8dQW+AqyImAT+7aNtxB68fn&#10;jnAzz0NNeBWmLeR83V14XHH1Gfzz27ZoAy10rybVokiYNt2qqFgy7QR178hfU+xok09FdXkiZv3m&#10;5WVTnjgEng9O3bNaptQqsPLfACnG3G4Y7cgHvxjP1p4td+UCR9cMx7ueMg8n8CCQMYxigDH+xzbM&#10;kNuTA27Tu3fNgfhjoDwc8YHLRZiA7Q/kjYMq7Bfl+bDHv94dTnPt31RGd6tGkbRllKqVztOPf6k8&#10;f40RW8TPuk+VeNyJwOAPT27Dpx60AZBs1dvIM+3b91TICpx0yO+MHqOmOlNW0SYLvdpF2E7lUD5f&#10;QDGO59QfU441xG7GIYk3AKGxJ78nGQxHHv7URQcZmKrtxubaDtbB54B/3Rx2yT6AGMtnE6bILQ8j&#10;CsqFlU9Ouc8ENnoAT9KjuNMV43k2q2zndMucHa2OvOAAOpPLVufZ0ZN00D/Lg7dqkr8oB6dcbefc&#10;/myW2hIAdMg4P7ttpIxkdfc/kec8YAMCbSpFi80CUqFwrNxt9Tt9+Pl/U4pUsDaymRlCtv8Avthe&#10;NznA4xhhkfgK2zAhljKeWsi/PuCjcDjH8J9m+9z25NRixaFY5Ei28ZjCspIIPPswwByMEAd6AMeP&#10;SFNusaLIzRxY2ryE7ZzySGznPuOMcUfYHEZjjY9t3TIyBjgH2wMAZwvXPG5HZMqxqY920YVtoClc&#10;549/bPAzxQ0CAKjEKojVTk/KvQZ6d8dSMgcfUAw5LHdckNKPvAFmZs9AO2SQV+pzkdMU0aXOB5M1&#10;ttUhVfbFw3GSOgPOB16/LzxmugaxZywMLbHb5vLh2lRg5GfX6DkgdduaiFh+9UQ2y5b7x8v5j1JH&#10;BHHPGMnA9qAMIaeIhud22oqttY4UALt44z0xxnk4p6abKzxk27E5Usq5w2OCG6jBBDccDAyckitc&#10;2rRxsywRsFbuu4DAG0Y6jjPXrwc09rPYxjwxVRj5hnb/ALXJwAeoGOnHSgDAS0hkRRjey5bCydOh&#10;656c9D2P1w5tOAjXIVowAfLeTpgYzkkgjAfPPc9e20sP8U0obdJhcrtUZ67QQWHVhzjI5wKa1rvT&#10;YbQ4KnCiELjt+Hpj8sGgDFbTHI3pF5ki4AZQGctnkZwehIxx0B96e2mXAk3ukjbZmRW8xlUck91I&#10;weckcnkZIrZ+yL5knmIoPyr5h4BPUHABwCefrj0FItojOoMRVMLuZId2wDouSc4P0GD1BoAwBpCt&#10;8oh2s+ACIzwSMjrk87WzkHJPTphZNJJ3SKjIGXAZlHyL97jjoBxggEc1uvaoVTMEnr1DdVG7k424&#10;PQ5xjI9MItlBEgUo0a8H5kO0nPUfKVIwVz70AYktlK0jPH8pw21VlJ55GeSeV4PbAHQ4FD6UN2UR&#10;WzGCq7TkgA4HPOMnr2z7VtTWyneXj3eYx4bldoJxkevH1PHpy9rSRixCfebaI1UfMff1GD1Pr9RQ&#10;BhPp1xPEouD5m5BshVS/XI4Xrx3GeeOgxSx2CPutUC/vJACyE46YZgcYxnJ/HFbpsD8xTH+83AHU&#10;Zxx375xg9TjNBgCx7JVfhjIzFFZssoI45zwD7UAY09lK7NMDJHjBTcpUhiO+44HJ5PtSRaQuCxEZ&#10;VcDdt2rncpwQR0OVB64PYGtxbE+cscMYA3DJK7mIBGMsuOvPrjFDWrrCUMYbcpLBhgc4IGeemOck&#10;Z28mgDBGneazLIG+ZlHzsuAyps5yBuPfpyQPUCmnT4YiXiAj+fA+bt84/u4/Dk8HjiugfTglwxeI&#10;OOfO+XHHUjHrzkdB3Hcl8GmszqJOnG50jPbGByeSN30J9M0Ac/8A2QSrwInlqyqqnkcYyR3OPXv9&#10;c0Pp5SFhEAsfl74lkwoVQOpHrgdMnryBXQjTCJFIXbxnb5bbR8vGfxz6jHTrQltHllty3CsMKo9T&#10;yevPQnH93r1oAw/7NU3arHO25m2xrwzHjgnnr15Bx14yRQllumaRoircGT5T8oxu+8CSACxPP4V0&#10;D2aunkmLPJ2p5ZGDwAcenBxz+dCWQhCuth0bdzyACDxgjHbHXopA6nABztvpjhl8yzL/AN75eR86&#10;59OOM9wOOM01dKQhQyI0bSYzJnbz9OGA7+ldF/Z9r5W2JYx82Oecrwd3TJO5s9MAY78U6KycSL5Q&#10;kUld3mNIOcqMg8cg8jPseR0IBzc2lLPIyzCTciNuwy7h+JBGdp46DjnrTm0iRi0YgZRv6PD2+bP3&#10;uo6ZBz0B789ELEu8ZdPkbaQpXAPqMdOMjPFO/s2B1kQouMncuwrnABA5Ax0HPQHJyAc0Ac7HYxOn&#10;2iSHcG+bJyFIIyf4iWBzjI5GFA5JBc2jvMXhMDblJEinghR/EdxxjHtjke9dIlkhLOcSFiAsoH3j&#10;k+xwO/Y1ClisZMhRsZY7WZW2gMQFAycdc57jB45FAGHBp8zL+7ZlTcWC/wCr6qGGdo46ngHoAec8&#10;H9kPH80StlXBVWRvl3ds4GM7iCBkkgda6B7BAhXymznG084+XPGBheOuM8c9cih9OWTlFUsw+VY1&#10;PzqccnnAweh59h6AHOnS32CaO2YqPmDPGD/wHOMHAPc5AHB4praZI8LxY8qPgt8y/OuBjsVA4Hz8&#10;9D1OMdEbESHJ7Hksdwbv93H8wOOx7OexMQ2yIPk6NtB6HBHThv0+tAHPppRVseW52/8APVTggnjo&#10;BgbvzII96auivNmOG3kZmUuse3OG4HTB7Y5yfXIzg9I1inMQj8vMh3bm+UfxEZPJzgg4AGOP4eGt&#10;YwBFdlzu2jK8KcfXtkDPHp05AAOfGnb2ZAPqvODwQAeRtJ5BOM4WlOnKFaNYGZJPnhRiNwJ+6Svo&#10;ThskEhj6VvSWB3GVol2rLuXYMDqOD7Dg9BlueeTTHtIo4uEKpHhtjZ4Ydzzn1/PvxQBlf2aiIJI7&#10;dWjLEjzOUbjjOBwO/PQetTeVKuUZmbIwrLnaflUBscDO3OD04P4aItUEbFrhcZ2+YuAu0deSvHsD&#10;n8+KcIXE2FQ/eO9fMPHQYG0dcDO4jIxjjmgCm+BI5l+XOdp2FQMAEMAAeMYPQ9B9Knjt3VgzRYUv&#10;91vu/dHVSM53EY7evtPDZmNtlt5cTKv7tSdu75sDIIyffPPT0oWBYlkYRbpGLb9zAMOD1B4zntxj&#10;GR60AIqshTYgWOP5UaRm+6M4HUjoSPz9KcQZUy00jM3VZG5PGATxjB/l6UskU29THtVt4+aSLkEg&#10;4/oO/Xr3pskBZA21d6sdvQcbScEjHHPctkY44oAhkQCLzE7ZC45+v0OBjgHjuKr3SCYq8m4/MwWQ&#10;KG/hKl8EkZx/ngVoGJowzorN87D5ejcd+Oc4HT096jFrsTBX/V4zvhxj5s/wkHODwO2fwoAyZ7aD&#10;y/MRAwPytIrEeWxwOc9eSOvBCDHBNV5LFZVywVo3jIZDJnLdCPmPXjrxjI56VtraL+72s33ueW3j&#10;rwuTkdexP0pRYKm2OaFt0fyeY0hxIQAMAn/dI5PfPagDBOltD8jo+7bgrGdqvkZGePu88dwGz1yR&#10;XGlK26d5Dt3B1aaMLv4+9kfd7n8OnOB0wsPL3SRhvlbIwvy9SSQeeeR2yOQOKP7O2M7xJtV2+Xdn&#10;pznLYwVAwfqQe1AHNx6Y8KbZPlV5FG1gfnXJyB0B4z9c8iozprW6/vhLG0SgHby2MgnHOMEnAJHQ&#10;fXPUGKNBIIB8vdl5JXHUnaSQQozk5yevaoWsgJ1YQhSm5VZMAH5owSvAUZyc8fTvQBzUmmC1LBg3&#10;zjK7ZMZJJ7hhn6kEAgcHFL/YKpAw2/xJjyyBkb84IHYHOc56n0rpo9P2z7gvzEgBUVeuepOQDnc3&#10;QE/NzjkUQ6S6lY/s/Kn5W2lSeeDlgeBn8uh5oA5uHRfLG3AjWTnaeQfcADBGMnOWGQfYVHHpPlrH&#10;JDFtUMpKqSu3AJ45GMs/PfvnpXUCyYw7oEDfLu2plQWIPB6Y6Zx6t3qRNMDycKzB3U4ZWBZQQw5H&#10;GD9BgZz2oA5UaOuMKUZ0HRRnAyAVIxxz/DjONvPWnR6QdoD5Zvu/LGWYg425wPX+hxkknpo9MZ4F&#10;3Nu6Ebid2NpXAyTzn/gPbApzWMauFeDaY5N6/u1H1x8pPQn/AAPNAHNwWJ3KwkUhV+ZYyGB45AHP&#10;IGBkkcknoAKamhNHEIUg27WYKu77xAHy4AOQOcc59ema6hbRE2x9SsoXex6ZGccg5zuHr+lH2GCN&#10;dwkVd3zN+7Cn154xxzz3HHagDmodNZfmWHHyqzMpYhVKNnlccYOMj1pG0P7vlI0m2NVaQqNy4LYY&#10;456AdM4z0GM1039nIHkgJz84Lbl6ce/JAzjsMAcdMtksgRJmAMy7cK0YbHytjGSR69ADke4oA5x9&#10;GUMAYtxjLL85IKfIcDpjqF4XGR68Uo8PW9tgm0Ro1ZSuQSDxlgSvHJ445yD65HTDTlIEbRAL8oC4&#10;wPvDqe68kdMD+TbaxMu2YRn5sbiqjPOM/dHzccdM/lQBzSaS8EbTAsmeWO35k+Yd9o6lg3cDafWl&#10;fRxbKYViK7n24GV8z5uASMZ4AHANdR9geSFQ8cw38ruibBzt9geOc565/EsFjtKCKHap6qGxleBn&#10;offrzk98CgDmn0ll/dyhiPmKl48LtzyFyOmN3QZwBmmrpEsUmfKYZYBUEJDFuScj5cDkDBzj+fTf&#10;2agkaIlRlMOqqfmXJXJGMHjrgdTziiOxUbVjVR8xbG3lCDuzn6HGOM9sDmgDl/7DjaL7MI12quFf&#10;yxtU5K5OMYGTnBAHHtyf2MIy4t/lXr8i9Mgtn7uTz1Oe/tgdOunPy/zKu7LNGwzjkYycgY798498&#10;K9pCsbFom+7tG773Ax+WQfQ80AczdaEGaWWVWUs+WeY7gQQO/J9OwPvTX0rDSTPJJubh9uAy7RnG&#10;cZIIbHPUevFdK+mxmQFtpY/IAy5U5z/MDHH5E8BslpFgypFu3fMysxz644x27dM+lAHNvpXzbAzS&#10;DdmRtwUY+bnPXHAxyDjI+UgU2TSJhD5MaltoLbtzKq8cY2jsf9n054rp009UO1l27lIzu+63PAyD&#10;yR9eT2ppsYg6ypHgq+4HYT82cYOR19PXvnnIBy7aYDGy28gZG+UNHIclSWyMc5yc9+eeRjkudKZp&#10;DLJC2SVMjL1b5s5GT8pB45wcE8DPPSPYED/UKpH/AD0bnbjleSO3H1NOFkQ+IQ0ZdmLhlC4xyScA&#10;ZOMep564xQByo0rypcuFjXdnLRtkZztJA5wfbPPTNR/2cIZBbSFFkSQlolKhgB1BHX04A6N2rqP7&#10;ORgqhfm5JVT1X7wAGBnnOTnkDJ9Kb9gRVaNS23K5xHgEEHrnjnkZ6DPtQBy7aRJIuyOJhwTvDE7c&#10;7AuevuwyRkHgnFNk0m7LIpXuvCqSNoZSqr8vOdxHtj8a6g6cssTbZVbdy2xtysxxgkc/wgc9Dtxg&#10;8io5bBCN8nmKNj87N2PlycEYBB568nnpigDmIdKSSNRNA8mU+Ybdpb5Ruf1J+8QeuMdc4EaaXE6s&#10;oj+TeHkbnht/UHPU59ufxrqm0sTyeXOV+ZirNHk/N3OMcdfX+VRS6ZKZPNaIbtpdC23oVy2cEZHb&#10;tg9jQBy7WCQYnxtZc7GZiFLH6YyCOn9KhGkbtoSPO058tV+9zt29OcjORuB69ec9VHpDSSICEZlX&#10;au1CAMjr64IHtnjnrUL6cyKqG12yMoVdy9MMOOeuAM4JHDcc8UActd6C7FVaDavO1BHuY5PT5jk4&#10;GenPbkAYi/sSV3aSINvmy3mx/MQTggkk9hj+IjJ685rqjpYOwSjO1GH7sBfvEHjjqRkexbvnFQNp&#10;0j/6oqzAADYny7iT82SeDngZOfXqAQDlnsEUM8C+XGP9n5VI6dfQc++T1zTJNM2F5JWfO7cxTDNk&#10;Anvg5A9ea6t7EqXQyKNg2rmM7tvPvznpwfQ8YwIpdNA+SVCNjELsycYJHHBOCfwJA46UAcrPpC7t&#10;oiXcu5t2C2CewLA5+Y4HJyc+lMl0wRth0cbn2xscBW4GG69/TnocV1Mlh5C7Yrdm6llO35ck5z74&#10;zx6Y471XOmCGMAR/Lv8AmjkywORj7xOc43DJbGM9etAHMJo6xf6R/CWzukjU7iSx6cHo+Qc06XR5&#10;li2m3Yb+D13cHqTnP4Y5zxmuhlsI2AaFY18tzvZlYZBfn7q47D16HGe4+lKtxv8AJ3b2IbPJK7V5&#10;OVHP4Z9PUgHNNopXdKUWNV/ijQ/ICOck+xyO5AOO+F/saRpApg/eMCiqI+g4HAPOCPY9ByRmulTS&#10;1jXzJY2+VS33tpC+xOc4BUnJ7/WmvYspChv+WYGWXg8Z5U8HGTx1OfTggGDJpDlfIaFVUbkUSKPn&#10;4PGASpxkcHGNufemnR42RsqDGQjHbGMYweT3wc5J9z2reFiiyqY4WjLH93/DgepUfTpgA4PBo/ss&#10;SOQYgCF3KzqW+XdwT1PJyDxj6UAYJ0+FS3lCYALtUn+Fc9gRwMkd8+1Nk0oyoIntN/Veed2MEheo&#10;5yPzroXsP3rOnm+Xy/KFh8p56gE8AY4PSk/syKR1DuoURhQrFsudmD7nOT36BfSgDn202LarpL8u&#10;xgjNu5KsOSD05UgDA4b1og0/yS0QVfllB8tZB97qeOxIHPfAIwBk10CWMjQ7owG3bfmkx8pwOpxn&#10;GckAdwv1A2mFR8n3doXYjDOMHOCeO3Xpkk4NAHOppSKWCRIr9d0fyyKndeowMhu2Pl6jrTjpKAC1&#10;SFkHl/dMZ3ALkk4xnGDgngccHrXRPZrniNUBkDKVH3mKgZxwOeWGRTRpUSlfOjZV3/6tF247EDn7&#10;2D35zQBzo0mMHzTaKylsbVizySCVz7Kc+vHfPIdLbyg8y/xDdIy/Mchh6cg59M10CadGz7SjDbn/&#10;AFij5hn5R7qTn8MHjpT100A7EiB8tWzgADOCCQDnB+9+JHYUAc5/Y8x/ebJD+868lTwMYbgY5A59&#10;vUYYNLlkk2tCwyyttaTaCccAg4weeoHeukj0eOPZtt+I+fLjtwc+h6nA9c5yfelTSlSVYZYI/m2g&#10;BcAgA88MOnfPXuOlAHMjRhvjBZkZn2oOc8447YI3DqMZHoab/YRmG1Y33Bcssefl/iA5XqfQ4wDX&#10;TnTBGrSodvytxjC9sbjg4+meg9qSfTEkDKYm3YxH8wPTnBA7fL39DQBzL6XAHdLZQ5k3FFTKnkrg&#10;kA4zgdM46e9NbR0B/iXcAJG2DJ+Xpt5Bx354rqH09CWVZd2xgBwNwXIy3Ix0dccgEntzUU+jCFWl&#10;aM/IvQyDjIZcEY689j2OOlAHMy6bB5W05IbIkVmwqHIGD7HIPTB9+lMXSCg8u3PVfl/h4BPTn5lO&#10;Oh4GfauobTHYum3gswZtu5gpGeCeV9xke3aoxpqqslu7K3mdFZsnceowQWA4PpnuSKAOb/sp0fzB&#10;dbgjYyrGPPJz1HX7vHGScdeaF0O4MhHmsNrJt28qw6bgTz1x0HBwOhrpG02QoZZY2Xy8FpFJ4IwM&#10;47Yx1OAQO44D/wCyyiqRZLu5O1EyBt42kAfMBxluR9MUAcw+nSrGFfHzMWj2zA5YMG49MLg9M4NN&#10;bR5EXYG3b+ccrkjrxnJ5xz7Y9c9IdMS3BQ8DgruBJ5wxH1IH0I6cA0Pp3kyLny/MVcyLxljnJwcd&#10;/cY69aAOZ/s7L+WDkJtO1eTyTgjdxnkdTjA9AKcNL2srOn7zZ054bpk55Jx256Y6V0g01Xj8p9yr&#10;5hKru5Ubh8x+bPc8Z7mnDTYxCn+ibV+9gZC7cZDHPGAWHJ754oA5uTSIv3ZaR9v3tzZOVx1PPXPp&#10;jkCg6QF2uzlvmYMNwGSOg4yMnAwBnrXSRaMYxMxhUZQiR1Y4Vc8n644HT72RThosYkULH8zL+82t&#10;nAB5x+Py/wBKAObTTGIYTIsix7TIxZsgjDE7ieOeen68ULpLqxDL8zcELjcMnOR0OM4B4ySR6V0k&#10;mjrNCsbrtXuyuBuBPBJ6Z+9j06kE059K8wq7IQeql1PPBAwB1wDySMnvigDmW05jFuclovlLMYiB&#10;uyT8oxyOvGQTTX01UKjYVYPjbu27TjoQR97r6HGea6RdJ4BEIhPlqAuAGPt7jJ7ZJ47U46UqTs6x&#10;AYkwA8fyqfXGfUemPmP1oA5lNPhkGUh+Zm3E7gcfJkZ+YHpjjqcjsQASaVCYvtEESsN5I2KTtG0k&#10;ZOMAc5x6keldF/ZSN1ix+6baNy9Sc9sj2HcDrwaLjSPI3DyNm1tm5iAeFBHtngfe4J9cUAc2bCJQ&#10;S3zbSV8wqBjIOM4bjnOfTHpThpsokEX2LaIwVVZOpOPqeeRz06AV0R0p1HlDf98qi8cgheF2nJwM&#10;DJJByajGlNBFv3M2xdu549x4Gc9TjPPoeKAOdXTCUUoNy4Aby+rZAwfUnn8OtNXSi7bQGLFivl7+&#10;rY6Y69ePq3UZ56WTSIiNqSAoynbubl1HC4PfAGAOMjvzksOmK3KxyIpGPLMgOG4wAVPXIz04J47m&#10;gDlzp3nK0gy249dwCgnJ+uedvv04602TTwF3wWmRuxtXPryO479ucfnXTPpbDGZJArHDbSPl5yO4&#10;+XG36/pUT6Q67TIN3y5KyxAFewxgdOD0/OgDmjYSF5Bb27bu/wApwOev0zj/ACBUcmkh5GkC712j&#10;b7cdc7TxgD68d+nSNpkMUTM6ltvyL1+U4Hy+mecYzn5ic8Ypw0p1XY0Tfu3G4rnOBtDHle45/P60&#10;ActLpTqGnxmUtndtBzk9cgc5O089eKQ6Q+ciJtykFYypPTBxyG9fQcfQV0yaTJGwWW02tuxIqjaA&#10;xxlRjp3HpkZpqaO5fbHxsVco0ZI3bRgkdRzkZI64xQBzDWK7fNKjgYYq3AIGcc//AKz2ok0/zcr5&#10;TO3J2lvujd6cccn1JBA6jNdL/Z7FvMRhu2r/AMtNzZz1zg4449s03+yZgMJa/LkcRtls5IwPbLfj&#10;74xQBzJ0qR5CWjKtlRhlzn58gZPYjjnPAJyDSrpUHllIV3KoVRH/AHl7ZHJ3EHn0z2zXTxaXuw8M&#10;XmKT+7ZQcMwUg9h8uQcnFNudOS22LPa9FY7WlDArjkjdxgEHB9+meaAObXTFI3n94duBtVTtPHDc&#10;HGeD1x0wKiNgsaiQBnKsCzbsY244HTHAz65z0rpm0zniDcS2doGQvy984GM+gI6dOKjbT4nChXP3&#10;cPljkrz8mMYbjpxxkdKAOcl01mRwpkZdo3KseMc5xnHP4n6AZNNlsVWPY8PyhdrbQ3XBIOT25/Qd&#10;wa6CWwU4kmtzub5v3nR8ZPpnBYqc+4x603+zBEcGNndVyu1jtwO3v1Jz+BIoA5l9PjLo0qcbhu3f&#10;dPXgfh7g89qbcWc5CJltzZAUzH256dv5+1dI+kBiolRm25xuUnI/H/6/bBpjaayRM6RsCB8rMuSQ&#10;TgnHc4xycetAHNfZFd1dBnuryHBx13Hg5PT61G9hHuHyjj7ofIGPb8e3X2rpP7LVyV+zhiw5EcR+&#10;f5uc/hxjPHGfau+mKy/O68bQ3znA56kY75P+PegDnfsBX5Ci/KwblTznocAdB/8Arpr2Dv8AOsRX&#10;cRnaowpB7/3v/wBXHcb76afL+TLMuRtCj5QBz/Fjp7802TTPKXzI4AxZtqhFwev8uexyefSgDnHs&#10;JHjUeU3zfOr7yeMgk/p+fpTDpzSZAGMuWI2njJwc5OP5V0EulGRljeLblcbgpztz19+cdsGopNMx&#10;w27lgMe49uM/55oA50WCfwLlc43bgcnocH1PB/LrimtZSv8Act25+6oU+n0966Aac+5iC24rszjo&#10;vfOe23kYwahm0mRXWIJy5XaI16H6ds49DznNAGDPZsEVhhssfmaPdngenSitq5sLuPDW7/eJz05H&#10;UdCPX1P4UUARwkGXc8uduNuF+8On/wBf8BU3kovygNuVhtfng8Zzz049O1N8m4LsJUYgjbtZAV57&#10;YBxj+Y7YzUkvTzgrY6BlkJB56g9PoM8Nn6UARmH935kQddylVaPBZMdPU5wewHehd+755Nu0YdlY&#10;/KACOvrjHYfzqQxx7nPzBuWLNgkg7cH/AGc9fepDCxbdJD7425wv97vwOvqT9aAIcSjc5ZdxYCRy&#10;q5PPXgn/AGvSnR26CLDSKqs3zFlHfr3/AE7561P5HlurE4bDcsnQcd+PT2p0ihY8JE23diTnaT06&#10;evOcd+PxoArywfaJIw6bgpORtyQOD0P+Ixzz3DRA6qM7o9q7Q0a9xnpmrcUatGWI3ckrIu3GeSc9&#10;vf2pWhQZk8wBlbaG454H/wAUePegCssUhUlVkX5gCu7r16fr7dabHaCN2Z22bSp/1R65JGOnzZx6&#10;1bMXykjICqCRtJPAIyeAPXpnp3p8lqyyl424VsDbIw3DPT04BHt1PsACulvID5ik/M25vLA47/jg&#10;E+npzSCABfRt2PLkTBGOoDDt/PIq2IEI/eRNtw4IXGM4BHHJzk9ew7UirsdjGFYK26RguQT3yDjI&#10;wPbmgCssE0Z8x1JP8Xyg7/QZx6Y9ev5zKqRfOD0X5sJxk9Rx3OOPp144m+zp5u1WJVcnnGTnj88Y&#10;+u2nQxK+WMrHy3IbauSOOMY6de55yPrQBC0LOHZTuDbiGH8RHtjIGfzzU0NnEWb9zGu0Y3HjnsRj&#10;/JqRbfYoRm2vtwV4LKckkDvnsOevtUwSR2ZTbrv527s/KR1xg546+2fToANRY3KtIiheGwg4A7BQ&#10;D7njtx+LlgdU2zorN1VVUHAI6HsOwx9akijf5p1jP+yypjc27qcHqCBwfTqOtTIvBUxFV45bpkLk&#10;k++cHryTjmgCOOGXe7CTarjltoXOfy6EdcEdBUtvDIEZonZWYnbIrdFxx97AHqOe/pinxwghWLtG&#10;vJj5+6uTnOe4G7rgZOKkSIsykOW+fuxGScHp0AAIPB6fnQA1Ld9ymKOPrt27dzZJx0Bzxzngeo4q&#10;VYXkPzy7fnwVX5iAGAx7/e/xxmlggZh9o27t02VXIbcDzwDnsv5fnU0cR2qYE+Yqzfezu+bG04wV&#10;B6ZPUDAyaACCJBMYd7Kx3KpVRkdsHHTknkHgdacIYWiUqqjzA3yyKD94YA+9ndjnn9RUiRPIdzcq&#10;rKQVyq4xx1PA44HoMGpYI3jkQMzKy/ej+bd16Zx6EDHOePUAADIE2qwiuduR95SGXk5zxgHkDrz9&#10;c1I0bM+wLJwwZV253KT2+U9iTjg+w4p0QCsqKdqq3/LRVbY3U+2cnH02/WnJG6IuxZANvyiMhefY&#10;55Pt7c7uwA1IRIisW+9GGVucjPoW4BA29f7xoRB5q7n+ZcM37xcDOP8Aa/lxj8Ke8exS8kyr842t&#10;uI5xnYVB/DhuSeB1FOeFo1LGPbs3bj5eGHAxnOOcKTwBwD+IBWMIfbjao2qW3YK4wcDJ3HHr07ZN&#10;PELM6plwv8G5dwjwTuPH8gQRj61KgmkTbuRio4MbBm5XOcA/Lkt3IyMjjG6nEpjEcSrtLH5lzk5z&#10;z1AOOe+cYx0oAryQJh5NypKy48xm47EcKfU7iDkdx6U3y1C5iiAZiPv87yQWUHOejZx+GamZTH8u&#10;W3JkKZNrYP4dt2OpII9AaFtyCIV27yzJuhbG3BJ6gZ7EeoKjPIwQCHiEND0G/JX5lwoBzgZz3HGe&#10;2enNBRHkIi8lfM++mQ27IXJPUk9uSRlcVI1v5MJU7iqx4Vmjb5d3bkeuTn39aPLlhO54ZN275l8w&#10;gSckAe453ZJ44weDQBD5fmJuO3ayL++CcAZHuRkdx7dic08LGdtwZNu7+L+MfKMZGcA4yASe+D6V&#10;KkEK/ughVWyu5ZFySB1OFOcf3vTORnmhvnjaKKP/AL5i6DAxjc2RwpGPw5oAhFtaxqoV4WTv5fyq&#10;Rj/Z6nt2wKmW02RuZUb7m2Rh36A55HZD29c1IyFzIrfLhmIXk4B6keoGD1x9O1S7/MG6SPcdxVnE&#10;iqckk8jkHk46HvwOKAIljEO/z5FVt2OpBzu64HP97vjA55xT47aMLu+zQM3VmPzAAnOScgep57DP&#10;eniIPd7EZVZ5CY+fmOQfmwp75zwvXrU0avdSI+WzIpbc2G3KOx5JzjHXGMc44FAFc25eRg25VjYh&#10;flXKY4zn0xk8+vvmlWDcseUXn7q/KCfm5C+nJxxjnHTrVprVyht40kX5NgVoyDuyccKfTk5PHY08&#10;wBwcFJGbcFVW5diScDIHH1zkkc0AUPIYRF8buhkZl7AHOff5gP8AgRz1qUxTgq6DnGH+dccDgjnr&#10;gH2xjnmrTqzI1zAm4N80bcc/rnOT2xjcM5xQiQGQQrJHuZyqtG3Q+vOcHOOoB7duQCmIArNkMyyL&#10;sX5cse3ygDBOcnOSM496BCkxVFl+ZmIG1Tkf7QGDzxzxyc9sZtJbB0RoCrKy9JI26Z2gHgHqMkAY&#10;+8MDGSS2/wDy73LK21i0zbcdcA556YGDx/e4I5oAp4QhWdvm2hmLKWK85xk45ycEgdzg8U+U7nVv&#10;P3SNjG/Yvz4OG+98p4/TGKsQRCV28q6X94wPmKpIYgDBwcAL2AwDnHbNNEFyD5sSs0e7DIy5Ixx8&#10;y7vXGOvv1zQBURZAzRQTbl4ZlXYu7j0P4jseKSRfKVkiZfunduYAZHQc+o9zg9uanMbNGqvM22OF&#10;Q0bxggBcjcM8ZB7k9DQsXm4BRtzNxt2nZ6jODuPTkHjg88UAQyREyFYourBo1ZRktleM89DnHX+V&#10;NeFJIo5FkV18z5Y2xjacfeBBGflz0B5GOoBldI0eQyw7ljbc6MwY9TgYPJXIB6DOffAmmtpLZ5Gu&#10;o3xGNoQxqucZOe4GSpySARjGDjNAFTLKJJYk243g43feBODkgc59s9fTbQtugLT3DZ8wH92x+nQA&#10;DOe/fJ44q0tnGHEpPQE/6rlTyST6rtOcjj0ANSeTLFKWlg3Bl2qzMAdvzHOR1Oe/cr0FAFWK2jEj&#10;OTHu3bflUnnPVuR14Ix/SpY4WWRdzAjAb5cBW+8evUNhfbkduTU8kSwwq8zyYUZjkZQo2/e25OPf&#10;qeDyM4qdYFSUhmZd4VTIUYMCTncDnoGz9AMjOSKAKyWRml23McfZZNyk8kjKkhegPTHrz2qQ2px8&#10;6Lhid25ivGRkbSMbjkfUDt1q15ZLNA6iNj8mC2MDjkgY9enJB9KkVCsg5OT8zKuTlQeoBPTHOe/4&#10;8AFaOHZCJBHufywSm453AcbeOcDdz64PQGpY4I2O3y9y9d0fK8tyPmGOx59RzViGxwrG4V0YqN27&#10;OFbaBnAU8bs898Ee9Ols2dl80KrfMB8vLfMeMk8Adfw7HgAELwSqu4HZ5JJYCQevHC+vXjjjAOcZ&#10;WKGNpNsVysiu2GZQFVsnkjB4znr1wMd6mjCqrMj7CQHj6HoecDH3ee2MDoc06OJpiEZiN3DSyZ8w&#10;qeNxyeRz65OR75AIhbq5Vk3Bnb918qnHzdiR35B7/Xu4RJGFCyKnzrtA5DrgcZPPXoO/0qykfCtu&#10;RWypZipVVGM9u468n/65HB5QWWKFVUlQ0ak9gSQcj5eEH8PGO+eACoIhs8uJk2rvI37cA9P7vBz1&#10;59uvNOFum04RVC7WZivUj5gCccn3OPu9BViRJYQCXWRWwnmfLGrNjdg89OmeMnA5OaV02fuRMpZQ&#10;ojYkKwBPA6845z0zQBUa3ARtqJhuV+6csqgZOF5xu4HJ5PFSCzYnfAJORkA43Zzx7jHPueDVpraa&#10;HfNJGw2KdrN82xcqdwyeDweevPSofs0WFbd8qN91lDZyR0IGTngANzg5yMUAQrHCXUkMPuuu5Qvz&#10;Yz2I4OepOccjtgFrbbPN8pctD0aIYJ4Iz3IyeMZP5mpUjDqzoBuZcL5Y99pCgdeeM4AxxyADUiQh&#10;k2Btu585k+ZXPJAwcgdCMsRz6UARNbszSPHF8obC4YEgcFevAIJbqMdemabLEkodSQUkBQlcYGMk&#10;Djpxnce27PHFWbWFQqsE2ou35mAYEtwDzkDBPfP3eDwAA7PlZY93mIrNGXPK445JGSO55I296AIj&#10;G4LbTtVSWXahBZfTpkHJ5IUnnjHWgRICquVbbjZHxw2MAjIGOMdegFTfZ22sFjZmXc4ZmftjPcry&#10;B2OPl96ekSmXbFNt/dbpNqsT/F/dwehI59M5yBQBAo/c+bCyt8o2sjHCZ9Mj8SSPXGcU8RR71Msr&#10;DcwTc2dxXjIwRyO3bPHNWEhWF13puG4bY2zwo3dN3OMjJ2g8evWmRW6m32MPu7VbeSdy5xjjr8zc&#10;tkA4ORxyARsjRzBZX27WVvmYbQflIyCx4zg9fXntSGznMcfkKG4+WRwAd2XBHPfhuoAPHc4qe2g3&#10;sVinZkxj5jnHJzkg9jk9uMY9CRw+ZB5hGWVdzSEqxQkbhkFjjkgkFsnnkUAQwhlCxpMhwoCtszhc&#10;9cDgDn7vHWm7laJYbdirN91vLCgcjngnjkfTkgd6maAfZy6xbWK7Vwq8Y6KGz1B5zxjIqYRPJLvu&#10;DjAXyy0Z+ccr/tH35wPT1oAoiCDft3qnzYXhQMckbc4GcnI6Z2nnrgdVfDIuOmd2QJCTg5/EkdOu&#10;OlWnhkfEizSLJ1DybgWwGKsMDcAQTgg8dO+aGh3RK+CWkj7ITlsDdk4AKgAH29fUApNGI2XzolDq&#10;+JXbccDaMk7s9/bPzEmpFt3CjB+XaNyhd2B1Axj5gDj2xzVp4RvEabsIvYjG3txgY6n1xnpjILGi&#10;SKFWcfNsOSygnbndnJIGQP4vbg9qAKr2bNFJDN6MPmxt3bQD9Qeecc579KkkgiFwr3ESl3YFpmBZ&#10;sE5U88k7fTbweB6WGtfIMkJHzbt0cccaq2znoN3XgdAM7j04BkFrk53MFVFU+SpyT0GMDkfL/Xr0&#10;AKdpD5qKyTiRVUZ5VQeCSMkZPvzn5jwMCpFjzMqxTxybgOWOQMEc8jIB475+lTOiAP5obdhcFiFy&#10;ehPPI6gZ4wRxngEeDYWhlk2LtLFZOiYBz3PHH4cZ6UAQizCl3ULuHKlm2lhnjJxnrgd8DoRkGpjD&#10;HCzNF5bbck4+USqowMkEZG4OQAM4HTGRVlbW53H9wcl97bo8l139ByW45wegxxxTks5sKVjUSb1W&#10;SSONsq2Acnr/AD6HvkUAQi3RpMna2OdxVSdyrjO0nvndkYx9OaelvvfZJDx18uNty8D7x+Ufzwev&#10;ep1tHmkXzBJujKsuB/q+RgkAZzwfTII9MU8RBF3uFCdShU7lyMnPIycHrgdc8jGQCH7MGbDvlNv3&#10;TGckndzyefvAYGcYzip44hFzIY02sd+MfMvU89OpJyPboeanto5ChQFWWPkYTaw+7uOT7gYJ9DUl&#10;vHI6coy8ZDpnBG1uADx1ODnP5UAQwxP5KyhlUAATD5jj2Pf723J7AUKjrCsfytjBZpJB90jvngkg&#10;r0B6datRWsytHGEzJubcq5YbhnK++MZxn+VM8mWSHbtVi2Qqr82SPu7gCMtjnrznPA4oArxIu7ZI&#10;g2kqzJt++3UDkjt/hwQRUCQrcbY5IVdt3Vtxx2X5jjnAz1HXuOK0HjMjSSAqAzMUVlznI5B6hs9M&#10;gjk8kY4bNaurK7xDdGgJLJycJg+m7A78dSck80AUIlGzLEbpNoHyj5Ac5XgA8cnPTnr2pY0jlWNS&#10;+Of+WLAnaeMZ3fKBg54AOKmMJibfCq7l3EgsD2A6gAEADv6+wqQQjLMwwy5DMy/ebccDJIAAx9ec&#10;0AVJbdJIVVo9ys2WQKOpYnIzkZ9c9PrSmNBIs7TNwzNjaWEh5zzxlsr+S8Y5qzFGzlBbjdu+Zflx&#10;uwRjoAPXsRgdRmkWzaSNBA7LvXy41kjDN0IB4xnHf1wRjmgCukAhPmwQKvzKP3YyR1T0we/1xknp&#10;lq20cdu0qBeAw8xAVyRkYzwDnJ57Yq95ZxuI2tkAv5f3R93OAOD1AJzgkHmlWGWdVZFG5/mVVRwR&#10;x8yjgngnGcfzNAFL7IIw3y7kEvDMw45H3sYHY9cdRnPdv2RFKrI251DfOuOcYBPpnA/SrxtyZVTZ&#10;uLFWbyY/u9OOvy8dfXNHkh5ESQRk7iPu5Y5HGOox0GCcnoMUAVo7dGm3mNVUsV+XBYcAt04GOPTG&#10;etJHbSKdodtwyGULyflG7kDA/Lv7VbhVoisQXbnAWJo+B91iDj5ug9vTrRFbkrtiiXao24+8zYBO&#10;T07A9qAIDFbGIsHyu4uWkZPm56kE+g546E9Kd9miOYGkXDN8mVxnrjG7Hcnpnr1zViGCRtsspeM7&#10;hukQ7MZHQ8kDk4HUcVIscLbSIvmZAeoXC9RkYP8Ad6nnigCs8UUKM80bfMyli2GJOW68k7hgcH68&#10;54IYQlyJo4lDBtuYFHOATglRk8kZz754qcW7uAybn+X5tqAMWI54yR2znkjPXuQW+NxZk4jVlZlX&#10;5MgkkZ44BA49T14FAFdI1UECWRWVsZX5mClQxJGPvEHAUjOQKQR5SRJFIJRs7WY5G3GOeS2D0wcH&#10;OccVbELhRtzu25Pl5AbIOMA9sZwO+ac9oI8yxsWP3sqqg44xxjB4bPP8xQBTSJG4hjU7RjbGOB07&#10;Z6Z7Y6A55amyWy7lhS0WSNY1/dtgrnnaBkEEH/e7gYHNXnt45V2qzbQQMbunzdsn0A68c++KkktO&#10;FljVjliGVsnJzxgcc4x65PSgDO+zsYvLKIp3DB6qTgc/MuB0J/Dr3qSS2zdfLKq5b7rYCnJPcg4y&#10;eDg5GO9XUtxGPLIZf3oCyN/Fn17t1Jzxxjg1IY8yKoV8TY2rtPzEkYHbBwegBHHtigCjAhXc0Uaq&#10;2A3fu3rzg5PvwVz7uitwYTFbFd3K7tq7W+VspnHQD1GTxkdqugIpCCRfnyNrA7jnGfxwCcD0A47L&#10;JCWkYmWPa0eCxTO7nrzjnPy4Oe3WgClJahHkiiuQuxTt2gbd2GAwCDzjb2OduMd6sx2a5UyRt8q8&#10;b/ujIOB3GOwPU4qeOBBG28ou6MruaMNwOecEkryfwB74NOigKP5TJtXH3uxPzA/w9fyAAJoAqJbo&#10;qK6ldzYZZGG04wBkAd8ewPOOKc0OT5gDeqsDgY5HPY8e43ZzirHlZg8o7wrKpk3ZwyZ3bRk8EevQ&#10;496c1s0uZQedy7Q3PJ7jqNpIAPTGcdaAKpt44naZ4weh3R4XZ1wQR+uCpPYZp0dpIWaIxNnkBs7S&#10;rEkY6gHH5nr3qdwjNIy7W3Mpw7Zxx3JIHUk8Y6dD3X7EZNoURKuOFZS2WPbnjjjIGDjPUYAAIUgQ&#10;5dD82NuWU5PoDg7VO7AwcnJPbgiWgdd9r8rFcxyL8uzA5yfvEZPGOee3e7FYRxhG+ykKuSY5FHHz&#10;cc9CeR06HmnxWMkkZgdmmYcAquCRgDPXofrx+eACnb2pidfLhddxyqjaSmRkgEDBAAx+HTPJkisQ&#10;GXaioUI/dq5UbQfcHng/zyMVYgtY0BcKy7VyhbdgjGRzzwMg9cYHPpUixxQ/IsoYR9VPCE88YJwD&#10;grnjoeDzQBXW1iaMxvt2jIOGY453cjI65z1xRNbR5ZmjVmbIO5vvNt6d8j8cc49Ksun7xUK7l2kK&#10;qLlRx1O4D27EAnApJI5A3MDR7WB4kH3ueMZz6jnsueuaAKj2i+cVkKl/4XGGbAYkDPr2PHc+uaDb&#10;28QAB/jG3cwy2CF/IYGD+oq2lsAmZkU5+VthGWA7Y6Z+bIOexp4iktJfL8sM/l4VdrDodpO04IGe&#10;2cZA/EAqC2hz5jSblZfk8s5G7jPGepB5ySDUbQYfbEpVipBbdt3KegGevpwOenWrjxPHHtDfNwXm&#10;EnOcevHYZzk43e5ps0Ss7Et/rNqlTJkP8vHbkgHHTv6ZNAFHyogC0ZWNG3YZo0Q7cA5246DnjnjI&#10;PWntGHkDmNflw2N3sfTPPA6ZHWrKQOZWNxIuGyXMnf1OQThSDt7depqQW0wmV5JOdwHzZPbpz0Ht&#10;wcD6UAUzDHHGzMWkUL8zFdvzYzu45JwPb071ILaFpt8W4O23DcKQcH1yRggetWHtwE8zzVjY7hud&#10;OMMDt6sOvZc+p47ucXNwgBPmNcZ27SzY+XcAOT2HueR03UAZ80ZEyvGxU8NnPPQN154HAznPPYYp&#10;qxFThi/TH0wD3HHHOeOy9TgVeaNDJ5zDarcRkKQXyh45HuOMDge+aVLXblpPusAVMnysgYHILegx&#10;2AOTjkUAUvIGxUxtbHDqxwDjk9R/nHriozGrMrOipubBZflQc42Y2/d5zjt361cW2VnWNyu6XcTH&#10;Iu1lOOM/NnHfp+IJoayxhzGzMzHyWZugK9BuweuD0z+IOACkYDKuWbpGHkPJOeinBHBwccf4Ur2n&#10;PMi7d3G4kZIBwAA2Tg45zznGQM1ceyLxssqDP8LMoYdSc46dCPx59qWSJ1bJYKWbADEgtxg/e9/5&#10;nAoAzpI4zIuy7KfMwRRIV5x3BHv9SQME0NbiRsRBtzfwxtkrkjAGeh6gc9/atKO0lbmIssbZG5ct&#10;8x+707ZwfY8cUn2SWRsh2Zm2lmYFtwwFAAzweSOvQjrQBmywRFchRt3YbzGCgqemckhe34+9Sywq&#10;RzIyDBO3jdy3TG7HJz7/ADfnaeCSK1JeVVG3MZjUIqZB6/TjuR/KlWynjuf7reZjaqkEYOR0744J&#10;65PQHqAUDbxR5MnzMPlWRl5bjPQcEcdO/brmgxK6eWWz+8ZZIyuWbHHQ4xnj69s1aht4BDuGAI8G&#10;PYwVOp6YyD360hiaSNkkRm2thtoHCjsevGM8D36YxQBUSDy28yL5fnbn5V6jHQdB0znr05zTRBEr&#10;fu8thtu2NhldowDwevJHPHGeOBWgtsA3lxsoGMfKo4yM5yOgDeoJPr0pvkIyPGyxLtDcH5tpJBAw&#10;wJJGec4J9eKAKP2VIQIYg0ac+bhQVU4PXjHc9SCeKbJpqNj91H/EWZmGRjHyklT78n1HerwidHwi&#10;jeu59yt0bPHOeOxx3Oc0fZ/JZsnco+8+09OOp7btxPHQnjPYApLFaFlEN0p2tvAUAEtgdR1+8WAP&#10;fHU54bDbRRkBJAPmXyssTsXG0Eg8jqeePcjNaJikdlDndu+TkcM2Bt74HqMjvSG3CRrIDMcqSq+Y&#10;cg5we3pycHJ9ucAFFraKNBKoClVyrcYHQD/x3+LHHP4LHZxqQ6NllOBMoBzjIzwQAT2GACD7Vca3&#10;2RrtiJ7qzLyc9fvEY68HOactvsXzJVLO2cMvzEHHqRyO/B5PNAFCS2T5vJn5+7t289+OpI+8evPb&#10;NP8AsUaynqN/CtxuOeR93njpyO/NXIreaZQtu8Zkwfl8g5Iz93jvlj/FjqcHOA6OJpFVBG7HYxLe&#10;TlWB9MZPY5+vagCi0URO6Ueu6NVUKD06j155+mKcbRZ4kdhuXzAfmU4DL364PQehHPbmrgQCYbXD&#10;R4yPn2k46dM9gewyOnu5LaRQDluGUjBH+1lvcE+3TjGcEAFDyJAGZoudjOVLjceM4wfUkg8HGPXF&#10;OjtokZXgXlcgttxuH3QeO3IOcDB654q+sKfZ9vmoY8nHk8AHqB/tHtnpwSB3pxtzCdvmeWe23O0c&#10;DrwCeM54wOOvNAFE2CjaHjG1Rt2yR9O4znpgDG0kYx070ktrCyHyioZQSp2jHTcuc5xggnGDx69K&#10;0Y7JYo1CKq/d2Kq8A8DHTufQAULbKYUiRUK52rtOMrkcDB6cNge/tQBTazYgTIjK3LKVGcnB7EHO&#10;ePUU1bdmjLPJ5i9TuYON2On5cd+tXlt1ZfLAKqq7tzRK2COR0z82c56ZI/GnTaeFZojbMwiUjrt+&#10;U/d4HsfUZP0GADNW2Xbjy921SW3LnJzkH1J4HQH7wp0Vv5aKQVVkYDymwATn0CAA9sYyd3bFai6c&#10;ZTtkb5uNqiPOWxywBJHGPUdaIbKd8urbpAd2NoyqkYwDz0OckHgEUAUEtiEZZWH3+m0L2+Y4bjBy&#10;c+mPrQbJWJjMnK8ANg5GA+eD6jHA7g85wdBbZTMsTbGaToqkBSMLxjPII5PGcn60qQPtUqGZWXGz&#10;/ZIPHJOc8cDjtgDGADNe1EpdJSrfM4UYGG3f3gSBjr3/ABFH2dC2Gg/iDbXX7vUgewzngn8wRWkd&#10;ORSkZV5A7c/Kv3ew9yd3bIJB6d3Lawja/l7flzuyclsZ5yuM8/qOnFAGa0CHdGYevytuzyeCejHP&#10;3s/UUQxA/NE7Mvl5BC53AE5xx97tznp7mtCW3eL5bZoo+vlttBwBz0yN3qMEAgHgY5d9mYEZWVmL&#10;ZCtj5gBjGd3JK4PPJyemeADLhsnMfC4PRF29OMg5A+6evQDPtyRrZnXbcDcHO7ajkfJn5Rx979Op&#10;wGPNaUdp5paMlSWRvmLgBu2cAnbj3xjPWg2y7EVQ7A5b92oGw44B9BgEcdfTNAGcYmZWSRPvbuAc&#10;7sknnIHP4DHp3omgXe0ck8m8riQLz16kj19QcDtzWj9kEkbRhMMG/wBWFz2I5yOeTzye/Xu6KyMr&#10;rFEysyvtwFYktngYAPJB78n5vXFAGY9udjNb7lLYXcoK9M4HTOOAMH19KYtsEmBgkkHUDO07wTwe&#10;F5PGOuR17ZOnJppij/dlT22ltjc5YDORyBn3yRxnojQNM7Es3fnPIHp1ySCenrnjgUAZ32e3Efl2&#10;0YwCVYrCW2nIPHI/i+vY0qwSIC8MPlvhim6P7p5X73r6+px26XooXLKJ1RiM/MoXaPmxgYycccjj&#10;JGTnpTTYSeWyoeWVTuVCNrfdXngkZHf36YoApJBNGjRxL5h2BpV28sMjr8wzgr+OfpSyW85j4eZV&#10;Ykk7Tt5JX+HJ9/TBGetXZLNhI0rI7hCNvlrhumck5PBz1OOuBkE5RbPaftJRVZcBdoC9x26E4G7H&#10;oCOccgFJYFaPdMyDrzhWYKf0B+9nsSAOhpTaqigrAc7MK2CCPmXk/wDfOPTJOatW8ACJJl9o2lcu&#10;GzkDHGD6+nucZGJmhjV2UW6q7Z8xmUFl46ZC8g8HA7bu+DQBnC2iC+akI4x8qxgd88cZ7DHXjnA4&#10;wLAjSbklG7bsaTGAOfXHbnjORt/A3ri1XymxJ1H3mUlXIGCcMfmJJ59wemaWW2jKsE3Er825cseW&#10;wOMA9iDjg549wDNS1VlyxZQzYdVkDMcjHIKDI7dBx3+blRH5bBdn3WwqedgE88ZAwucdffkCryQb&#10;23RBV2yMJNqoeSFG7jg4OR689qeLSWZ1Rc7m42lcAbvlGADxgnHXJFAGe0LSIQ8skjMg3FlALcHq&#10;Dnj1HX0xSpZrHL5IDZ2gJuYqMY4z9B/D+daLWzMqhIVZTnO2MdTt/vfLjHHIzkHHNOWzAK+apVVU&#10;jf8AKPlOCT6k569D69qAMsW/ytJ5Hl/e/wBWvA6gkEY5PXJyOecZzUjWKJJmMKFVmPyRqgBHcE9u&#10;oOBnHY1cNm5BeWHbtwPujlQxBUZbCjoTz68dKlWxnz5pfoyliqDrjPylcheSxHvjkYzQBmNbLMio&#10;r+Yfl7bQ569fmw33jk8E/lSCCGRm2MGHK7TsXGQONoBPXb3HOe/Fa62qAGOS7XcoyuVYMMhcEADo&#10;DjA6cHk1GLd5I1DyQqB8hfcEUAkYOQSSecd+e1AGfHBHhTGjR5X5TESc8dx+PAI59KjFhEYcNGgK&#10;7SdsYODt47ZB2r+JwM9BWtIFeF50Uthd0m3ntnBO0984OfQc9acLULcbCAZPmVXU/LjGM4OcgHnG&#10;eMigDMa3DY8yTLNwpYZxnnoMHPU/5Bpi20QRZUjj27c++O/sOTzyPbnppfZo52IV9oYnaLgNwTxn&#10;k/MSN2QMZxxUi2Ekg+QQ5baEaRcAtxnOB75x15oAzBZw72Xd8qzMMvyR04ILdSMduODxTzaRKGlk&#10;LDdgttUYPsF6k9OpOB7VpJZGRfMt4WZVYCNUibJ5GccfL1OcgdQO1OW0aOXlFO4kq0OUJ+bopxnJ&#10;Bx0GRnnPFAGXHYKjMkw2L1EhU8jGB2BGcMuDn8sU42AIUbdzdfLRsFeGxyRtxk8Akc8dDitKK2hD&#10;tAkrRtuxujb5R0zgep6YPHNTT6f5cBuIlPl7WbdsDZXGed3qecdO2KAMs2JYAyeZw3z/AN45yc4I&#10;46cgYxtGTk0S23lbmWRD/rFHl9+x9uirx3HTrWo9qYY5Ipgq7edoiBZtxJAzk8YK9eCWPTpQ9q0T&#10;biVX5Om4EnDE4BIB3cdwB8uQR0ABki1h+ys6wKDIwaPy8jC5yDkngAqDyrc+m7APsKRoyvbsPLb9&#10;4y4LBsH5MAjdyOTj2A4rSS2laXznkbbwsjKyhtoPU9sDnpz7jHL49OZZDC5CuAN3UbTnBxkHj5ug&#10;HJPXk0AZDaakTGCOOKNQdq7drqcDHHHsO270pLezEoWCS3TazAp8rZU9B8pQKDjJwRkY4Fa/9mST&#10;qqL93kqyBW25HpkMvfAzzjg9iNp0rRypEjbdybmaMnJKnGM8jHPGevrQBlxWtutur+Qo8xlaQ7jk&#10;nHJ4IA5x2zkjgd3RWiAKRb5wu18JjOSMgY69Qex4IrWjsJSxe3dmYSB1XJLPzwPRSTj8A3cDA2lf&#10;ZVDSQsBhQ2Iyg3E4yeMHOc8jjmgDHOnJKqtPGykLgqvXB6jrjnJH5GhLOMDyoflGT93aAHySSMd8&#10;A5/4D1rYTTXQqgkZfMYbPMQcrgZXOcn+QHXPaNrJSqxtHt3YONyn5QBvXjkk9cjJGST3oAyZLBQq&#10;ohIO3dIvqcZ67fc+nXAHFE1g2RBn5WXad0nOBjrnOCDjHPGG6VqPp7rAsO9jnhjIobaWxjpzyB6d&#10;c+lNexUvtZmVtuVVY1bAHGASeM89M+nfgAy2hjkfBEm7b++XDbipYlsZ7H1AGfQnrHJZsr5ChWZQ&#10;RJGhC9DxkfXvj2Gcgak0ClQJlYlcFY1UADJPOfzPbPtjhr2TMGSNWXd1VV+oXbxk/wBT6ACgDNlt&#10;YoyPMV1X+6q/MDxjpzkdj0xyeoqF7CDyvMd/4QWMnOT2/hzlsDnGQOwJrUe1il/dln/eL5ZbbztO&#10;RyB/wIZGR09KGtJD8oZfncLIzr/rDu+9/COfr/OgDKmgwW3ou2SPKjj7wPzHB5x/ID3qJIW2rlMr&#10;Gw+U7jg5Oe3HfvjkfhpjTlkTaEVZCFwsSbjuyMcKMAZGdwOOD+LP7PaTZI0O3cSdu0tyH9h0O0Z5&#10;xweecAAzWikkIXG5mC53NnHbAP8AEN2M9cg9sGmm3lLl0PmBm/iiyRleOB2HOB1z7Zq9NbLGoWUt&#10;HuTayqxDbeTu6/LznGcdO+M0C1ZY8lGHTaPLIZfmOcnkc89MdRjvQBlzQ27xrMhU/wAS7lyWyvXB&#10;BwSegwCcdOKP7OiXapso2b5FYMNv8IyeV9fm6DPtjNXxazkmVwqhm2lZDtRj/t+We/1HXgcHLRbr&#10;D87fu1d8qrKEG4jOOAcc49euT3NAGY9lGCIiFZYlPzMvyj5hzkAc5Geegyfow2cahRECflX5lizg&#10;9SDgAjDc9cknPtWnPBLFl3iLFELMvljqGwfvcjlTyeOegFNa1mMqyeVu2ttXbGSeACAT7AZJ+mMZ&#10;oAybm2mJzNt2tJuYuwyDu+7yuduA/wCO3BqN4kMWwn92YxhwSdykqx6gj+HsCB3rWNvIJ/Jyq9/l&#10;54P1Jx16kH2x0quIlbYGmUqyAJJuOcEc8Z/u59+c/QAzJLVFDxTR4yg3RsxXnB2/LxjluCQMdcc5&#10;MT2ypubzWZvuxhc7euOMHhTz0zjjHOa1JbIxoyNGqqwUxxqvIwMDgdeuOnP4kmGW0lHyiQDezM26&#10;Qnjg89A49hkc9RQBlyWVtBJgRZRVAX5huIIz1UcY9jwD04wUNizFXfLfIo8tlWQbguDwEJx6njv0&#10;xV97cqxDKVXbsjUDJVcDPX+79P5cksMzP5V1bPuaRRIq7sn7oIHP944zu69u9AGb9khklUTxK26X&#10;Mm3lScFj1xuPHoPbtSCwgmh8pcSZYBuQu7j5sZ45/HkgitL7LvTLgttbLdQxA4PYenH19aTycFku&#10;rnc27v3AHI755IHQDvk9aAM6S0iYKzyfMFHl+flcsPvEZB4XPbsR6UxrYW6MEXGcBvM/iPOQTjBJ&#10;3dOmT0ArUWz3EIC24qC+w7T1HHAK5PfJGMd6ikhVpSfPVh5LOyhmyc56j6Dk9cck4xQBQjtV8xbV&#10;WfG0+W0g6jsQAeAfmOeO4FRi2i2CMR/Jnd5ag/M2Dw2cg5CnHTAwe1XZrURuUEeVjZtu2YLtYY27&#10;TkgHhxz1zz1zQtuCyqYo1hLBQGUbTnIPOSO6jPP3vyAKQs4gywOvyq23y9o3BdpBUgnIOTnv2Jpo&#10;tnWElWLb+SqsEyfQnrkEfexxitL7E6yLGGkVS+F8xzhn3AcA4wDz7e57tMNvHGGaMFWjHyHGCoLb&#10;TyOe4464bPSgCm8MblmVQVLYWNWKhRnqcg8njg8n0INTLbRvtgEnDZw7R5Uc9RlgABjHfGMHnirb&#10;2U7hW84lRIVaRuVbhmxyQMnHbOMDIHSkhtQG82NIw0jhTjkHgY6kfxc5OSMnsN1AFFbNEZdzKuf9&#10;WytjOSxxjcOAdo/PI4oFoGOYZeGXklhuY5zuwRxzzxjoPfN1bZRCrptGfmT5Rjsxx37+55yewpLq&#10;zlTchTB/eDawztyMADcR9Oefm7DoAU1sbYzbJfL+b7iqvJHPHc9z0JyRjOOAhtD5irK7ZwVk3Mdq&#10;4w2Bu9xtx0ycdavXFpK8S723D5vlWTsH5GM9s469Kl+zrBCx3fKpHzfZxhVBA4BAxyVzjrk8E80A&#10;Z8On26hWkh+787JLCozkjoeTtBIyeOn40SWqCBYUlOQFCxNGT83A4DHoST0zt9+tX0spHCrjHlsu&#10;5eFUjPGRkZHQketK1rDGduWZty7vMXcpwe4xkEsB6nNAGbb2cKosEEn7tmHl5jyz8g7gM4BBx1Hd&#10;qb9jhG2JnCtKuz5YCuSScnIOVUEZGScBq0pLOd4vKDW7IwGZJkJ5Ge554I3E8g8jtSGJlZlRRGF+&#10;Z1bLYYY59Bj5eMk/XoQDOa2hkdZCu6Hap2xzYyv0yecZ4zxkDjimmwgLhwmMxgr+7xgHByTjv6Z5&#10;z26HTa1WCWMIm0iT5ppBjocE8YO32wMH2wKQQSGP7mdrZZWABGUGB8wILEhRgcgt360AZo08eZG+&#10;xdq4K9fkBYcnAyD0xjI6D1FNgtoIo0KyspVfljjXIXDnn2PBzyCcd61ILZVk8vzfm3sSuDnBH3sb&#10;ieQeoI78daclnIwHl/McqWARgT09RyCAB3GCT60AY72Xlznj5FbO6Rz5iqWGARjj3yeuASelD2sR&#10;Zrr5l2uZI5dpynUjPGeQx5PocKK0zbbz9oMQ+XlWIHEZHJHygjIAzznP96kjgEr7wwSRWyx3/dbB&#10;xxj1I6HkH2GADPGmoP8AQYvkWTI2K2F3E7jxxnO3PtnpTRaSvGscXnCSSP7rNjLAD69iB2GW6Zzn&#10;WMDNFuztTzFb5g2AxHA55P16AYx0FJ9maNVDRfvFfKrINu85zty4IHUZwSMkk5oAzDpziVTGmct+&#10;7dVG4MMc54IOO/T0HU0NYESl1fyy3KqzZIXaDjOcHjjk+9aiW5f7wbbliGyd33ec4B5HToA2elDR&#10;YufLjkVXLBV5yRjGR24POOnDDINAGXHZQvJ5e1R0ONnzDjBYDd9c9SO45oOmITskTO7BVWUMR1HA&#10;xkevfOD34Oklrj5XVlV0bdtbJyRncuQdgOP17dQiIgjWNmWNmOVVcLzyRjCnA9OehHOegBmLYyvk&#10;FSzNlQqyA7z1xn6Y7A5boDTVsFyxKcGMFBHjrkDBIw2d2T35zWz5SuoYH5XXMeA3ytndu6HkdscA&#10;AcnFAhH7uNnwpwyxqNuARk9iCSMdj365IABkHTwf+WisrHO1hjcNw6ZPfp6fpTm06ZWDixh+8W3I&#10;N2eeh74z2GOpznodQQLx5kXmMzcZK8dsjPPGBxj8KU28UaeUIdu4EB9oY/wLnBHX5V6DqT1BNAGN&#10;NYO8u1G3bfnRWYkbePmxk8cHHfr04psNnAjb7eSPaz/cj6kZP3gTlQCW69Px52prVRuT7MFKxswG&#10;3ITBIyQcDHQYx7DNEtksm4JJIu1gq/vXbaxJOeSfUZ6Yz1oAx101Q3+qyVVjlVXHTccjGGHT1BJ9&#10;aBp0DpsUL90YfAIVf7xHTb7AD8K1W0xWbaYmXccKEYtjIJznP97nA7A8dyfZmW43xybWVt3lrCAU&#10;z0zn36DAwAe/UAyJbAAmeNvLfcCcscDjnk85HPYjkZzgGojpcrxrudd24qzDr0GeNvy9+DjJxWz9&#10;ldFU/IzKSPLjJ27FHcdjkhc9OPamizknZmErMqLhvlBJUnJGeeoJ/TPSgDGNiYhneeTlgTy4YDtn&#10;2x1ABAHPSo00+ESHzoyzLsK+Z0znkLjHXCnucVsvajeY8E8qV3D1fJOcnPXHQdOh6VGLEBl+TbuD&#10;KE8tdvK4znjn5c9MfSgDLNnhIw8uMKq/MuMDqBg8Hr0OOgGeKaumw+dkh23rn5VGcfMDj3OfXtzW&#10;v5AlmXaCm6T7rqpdeCQCM8j0HX+YSW0kU7ow3ysuV3cKMjOR379zxjOcUAYq2TFstGq98qDlflwA&#10;D0O0Hp6nimtpjL5cbqsmzG3+6MhcdP4duBx79DknamtWQqSki/vCMSS/KM5HHyhQQeOAec4HOBG9&#10;n5ULearbmBbbyucjPHrjp2HPscAGLcWBC5e3yPMyyvkjOCAOB849O9N/sxlzPJHhoxkttDfd7dPm&#10;4x0H8QOR0O3Lp4jn8iNV8yJtvyRjBHJPA/h56H68jFRGzkjGEZYztVUYxnH3QfX26ce+SMUAY76d&#10;EgVUJCnP3mUKxBBAG4c46YxyT05py2ixFvIZlZGZGCqdoA+hxjnvkEith7P5lZFPlspK7pQoBzwM&#10;4yQACOAByMk4pslnG4ZWCbVDhvNU4KAD5VPOMepB9cUAYX2Pzl8hVZcKfljbBUFueg7lRyO2eadL&#10;YOz5mTajScBCWT72RggZIU8ZHcdRjFa4tpnVXJ3Yk24aXbnBz6kHk8evbPSobe2TdIxPzbRs+X7v&#10;vxuGM5464ODQBlpYopxtXczcL0Xdjn2Hp1PJ74quNNEisMv5flgN5agKOeMgkEA+5JGMCtmW0KRm&#10;KNJFZo1LKpI+Xt17cH154GegR7KGRvmmZdsh2Fl+7zgHHPJ65GDz+NAGJNaGeXMKsjD/AJZsxG0E&#10;HA+bJPOBjg57jFNl0tXVg0cKr03SR4weQT69MY+vQcVtSWZQrA6qu4+X80Y3DkgdDg9VPfgt0PSE&#10;Wys6yBmRvM2/dXjPTH049cdKAMCXSkkZHLHzHXKblDjrkH5l3HHr3wR701LEShcSyfMgCmQEDHbJ&#10;69cYznjFb02nysjOiD7u4bV5VTj+L13bevGCeKgNq5LGKNV+9g84b5uSfmOOnHYD0oAxJLKThcKM&#10;FmZhuXkA9SehAGO2O+arjTxlnwx3ID8qpllDZBPfJOex65710H2SNhugt22txxhmOT2PtuxjknHe&#10;q80EpXeY9uWw0nmq43cjJ465GPY8ZPOADBNgg2qro6bsthRz7nP/AOsexxTfsZLsJcqVjBkWReeB&#10;znGcc56fzNb0lqJpM/vGbzCGkdsL0PzFT90FeT6E5wKqmxih2+fGyr5ahfm25wepJ69uh57HtQBi&#10;jTPlYpb/APLTKqowG+Xr9MAenPX0pv8AZsbELktnHAHzlRjjH3s9QPUt+NbjWPyhpo1+ZV/1qhm5&#10;zk5Yfj3PTGails5YE3SFZBjO4R5x29Bgd8A/XqaAMmOwhZ2U3MiqGyqwk/j0/n3/AEBVu4t9yruj&#10;k+Xj/Wbee44OKKAOVjGyLdhTwTtVTx8owcnr6d/1zTlhBYLhf97qQuR9CB1B7eue8k2DJ5ckgwzZ&#10;j3A4YHJwTnngAk9c896WOGKV/JWNZDzlY484JPX+X4HPWgBka/uVXLZxzuYZC7V+bGRluPYmpo7d&#10;/MGYk3NuG1uN3XuSOc4GBjn1pwi+XER6n92rZO4+4xlj2+gNK0UWWijC5XgIrLtCj+vygc/pQAki&#10;IZNkkZb58eWVK9+f8ASe/wCaiKTeu5GZmOcBevAyRz6e3GalEAz5cLN8zEqilc8AqO3PX/A1LFbr&#10;5bSYZUVSfmY4b5uhyPy56CgCAWpAbyUbJGGkyFyMH0z/AIjOPSnqrxgbSqqrDCrN8vBGMfMPTrj8&#10;epEohEg3xRDCcHyVDMMnH88enSiM/Zzs+0MrR43ZbO78zwMc8kYz3oArgIGXdJv2nldjNk/3sL6g&#10;8dQKk+zyLIq+Xu3HCLu++3oSOBnv6Y+tTGJWP32xtYKrE844I7+mM+9EcO7hZW2MoLbcKW4+6PzH&#10;XAHWgCOBBOu3O5eD5m8YAzzk9x0xkcjPJwKBHHGF88ru/ifA5x3HGOvX3x6VakggQNuaTDMdrNkZ&#10;fAB6jkc+mfbGDQwkVcBGjUN833uDnn/Z/i9Mc+1AEbJIFYKgDYLJzgA4HrxnqMnp70rJNs8sMWCh&#10;W+VgvU8E5Pow6gnp6YqVYmU+X5gz1VHjwvpx6jI7dxTvs+/91ubC/dLNywxnB68Yz06++OQBkUZZ&#10;uIlZeg+Urnjp14HOP6U9Uk2kM25VXafO/EbRnHXn2/OnKGDyCQiTbNhl44+YnJ54GeMdvfBqUK8S&#10;LGedjA8qwz0wcY4IODx6ehoAST97KWUKzKCwzxuHOe5/P9B0IIgWCpg9B8v3hyD/AId85z74kt4o&#10;YfLQRMjJ8siycsMckH3PYdfzFSAoVZVJby1xy/UlSMnJ5xnnIGMk8mgBkFtPhbhkZjGu2Ta+4biR&#10;zwT3zke2R60+MylVkjTzmVvk2wlixUkYBIHBxjkccYxkZmMSEb2t2by8lWZgv8RwwyOoI7/X1xMt&#10;r5s4hnyN7AYZFYtnIyemDx6c4PrQBCqxKu3zd2RgbuT/AHcdCc4PAPPBNSeUpkZvIjVWJb5Zv9Xn&#10;J6kfL25zxnvinRwjhN8bFSF+UjKkKD2A6bSfT6mrEQZ8zTCRYg21d2cEEZA5JzwRweuRk4oAiSLb&#10;Du2q3zYi3DPtnBHA69h0qeCJ3wkcPzZG1SwOSMfKe3Xnp79xh8MQPmAjy5FflHVQQccnPfPcZ9O9&#10;TmKWGbcoZVWQFE2nnDcEADgZz35x045AKyxH7MZmG5Qv3WZV+XryMZGQRhsc5wMVM1tMLlknjUkt&#10;iSYKOTu+YkdAOp7dB0xmlSAOFC4df+WeDwxA6gbSOmBwFwecYpxaNo98jqqtDuXzMNjODkYBOfqB&#10;gnrmgCNLdt8ny/MVztRgRtyMrxkMMcEEnHOOQacUMcjZX5Y8lVVyrE54xnn9Sew6YqZ2XzDCUZiM&#10;ho5GYb/Yc/n68ZoEczJsEshLYdirllI4IxgZJ69cYoAhhTe/2RJsMceTH5O5OgHJzgA8HJ6Go5Yg&#10;MoIyw8vCsrDPA+bIViMDnBOenappWQbZDOoRsK2MAgYDYXsOF5Gc/QGmmOWaL7RIWxn5pHQ7T0A6&#10;bh6nqKAI5ZEWTFwGjJ6fxBfXbt47dOemQeSKRkQhVVlyrKrLt6fLnk9CCQ3POD9cFzmYB5GZopDz&#10;ncyqzYXk8E9DnJxkZ79VKvG6rIo+U8MZsb06jPfB479cgigBkbJv3eS3Cn92in1GeOAMgjAOSMDP&#10;OMue2eJhmJSrKGbcgIyWzg9/usvU4BpyCQMHLblZCGUrgnjpx3+vQY6nFPihQDEcvyt/q1RQo7Yw&#10;MEnjH5+ooAhgtwWWQRbQy/6tyq+uOoyeDnP4Z6VPnacFpArZ3bW3fNkHgn5TyobOcE/jSR+YAVjb&#10;aDtVmY/LyeQcdzz1HvzmpI1a6EpgRl3f6lOc78DjgZAxkjuB+oA1LV9hZUK5Zic7V/hPJX1A9QAc&#10;nvUiq0pG5pF2htu5w2QOSM5zwACM8cnOcinSRRN5cIs1XPzeWIwpGQRuII9ccnoeasQoZGWS5hb/&#10;AFgBxIeV3fMM46E59ASfxoArwbjHthXcqrvUDf2JIP6Y6/QGpYrWOLcvl+Zz8+6VW3r6kHntjjB6&#10;dcjLhGiWyuZMhY15HzZ4zjoB2IxnjJx3qVYnDmWPP+rO7a23OG6kLnoqnpyDzQBDFaWzfJHHGokb&#10;pJuyRgHuOeCv6+lTRpKyKYWVW25fKhWAGO5APTdx+PfmaJnldYUJkfAAVTuOMcHr1wDnPHOcdMNj&#10;j3ndEqlUKqX424J6Z9T2x82emKAEhQEYCRrJ+7G4fKqsx6ZPGOC204IG3PYUpiHleQCyqzZKykIc&#10;Zz3IJAB49lB71JAzF/OFwzSBSFdZM88Yx6r1IBxjGDSywm0ATbIrDOGk429/4uOnTnnkn0oAiWB0&#10;fcG+8Np3OcEjI6njp78e3FNMZTYwf5Y2Cs6kbSAev45Bx7rg4IqeS0WDzCloysFKtDNHtC88Aj17&#10;9f0pl05Mohn3Mvl4jXavJ7DsM7V642/d/u8AFHBeERzZZFX5maYHK9eeMcnKnkHjGTjAbLBtTMqb&#10;lRcSSDPIIAKg55+9jg4AOKvTMwbzfOIZnIVtpAPBGR2J5Hv7+kMcRLtfKjK5bJKyZ24wepY9TyQS&#10;fxxmgCrKsRVlLByqkN8uWGOMDnGcAZxg5Hcc0jWrAtAz58xyDPsHC8cgDjIIzzjP51ZW23RiRlKr&#10;DHglsBFAGAcnpgA5BwT2ycAyLGCpmj/eem6TcFbOQRjHp9KAKscHmYaEsPL+YZuN2c842544z0GO&#10;SOMU2K2eKNfIt1ZdgHBK8Burdsg5Gefr1q9Ei48mF1DEFmEa7cHAxwCMHGSOe/vinOp8xpEE3mK2&#10;VKkFtwHUsfm445+vtQBXitSqsTDuPDMsuTuB79SDyevH9aIrVkRkCZUrt+Vl+Zj3IXGcHjkkY65J&#10;q0IQ6+WrNtWQrGqxsAvOOAASeAgI5ORTpGLv5kkXzLkbVkT5+cEY5wGzgc5znPXgAhezLpJcQxqu&#10;5ju/iGMbeRzxlsdumCKkhgmIwBkxqQ+05C5fp06H1GOfzMwgXzP9TuZi3lsp3byG+uWyCRg85I6d&#10;RJBFGHBij3MdwRYdyl1xyc4Pc9OBnI6jNAESw+WiwtEu1VZcrJtXrgrnnb0GOgIIPOaeiTncGjaX&#10;c/zMzFRuJbGBjA6YPHIx9DYjt0QMkp3gxguqruLKM88AnGSpzn+Lpk5pxiLuY90fzR7T0zgHJPXG&#10;O46Y5z1oArrbOxXemf3f8SgBR8uWzt6YBzwADx61OkEe7enUs0ZO7BOORgn1OMHjPTPGanQGV98Y&#10;barbkXb39mPC5xj88A062TM6GBTuGAPKA57578ZH3Qfx5GACG2VwykCRHxjhWx9zBxk9drH36mlS&#10;NyNzyKNv90lm3nA5545yMjJ79MAPjwCrQtG3ysG8lhk+xGcA8njceeCPSYxgr50s68gAuzcFfUAj&#10;7vfqD145oArqpWTydpXamWZclNo6jsox+eD044UCcR7trR7eNyqRjCk8huTjcevTpUpi+TJaRuCz&#10;IuCuzOONwxwGKk5GRnANOWCVDmKNmO5WVvmLdcckYGSc855yMZ6EAhaMpHu3HblMsMZYd+hJz0OB&#10;1qEI8R3If4gzNG37vryeMDI+UdBkEfjandXm3faGWPaBI0Z6rt4PPbGD1IHODUaSq8yzGZvOKgL5&#10;km5lXjO4hjkcD6+1AEUwEcf2iOLaduGZgdwB4HQ9epxgfeJ4o2hnUDy487jCrMflXafXr0A6DHTq&#10;CKsQkNGvmXBVV+9tzg4OSWP8JJ4zuIx1o+fcTDIZEaPu25snGB2z36ZPHSgCsxjZkwjKV2ny2+UM&#10;PnTGCAobn9SccZpywlDshhYr5WT5eTyAe33eDnjPsAKmUsxNvAnzbmDIHPK4J54xjB4zn69DR9mj&#10;bbld3GD5nuPTbwNq9jyT+NAEaJKW3YVeAoCMwCHHB+6Cg68ds+5NOjWR/lfcxyFVtwJHIIIPDH7p&#10;6dz05qUbbWRU3KjNGxwrYVfnxkEAdj1w3p2p0cUEiZ8x9oX5d3JUdgTz6dh6dc0ARJGV24HzMvyj&#10;Plu3HIx9D07k04KQFPlLuClmZtpCnp95R1LYyOPryMyONv7pl+Zv3WMjarMeSTxkfMR2+hwCHNHv&#10;jDBmjEi/3ipGRkkjkHru7/pwANEczN8kDMcLhs7cAE44J55P4E4HrTkRpCnltnjDE/MpHXr2Puce&#10;nqKesUHmcwr975iVHLblJGVB55AyARk9OKliiaLh1PmbV/5Z/MuAMY6YOfbBAzxmgCusDSjLxs3R&#10;sSYbb1AyCcgex7joMUGy3BjLGuxlw25RnGR1HBUYU9uQOo6C0seVxIGZQoC7VwhAXkjAORjv15x3&#10;JpIQ6NulCv8AKWKh9pBxntgDjcT26dKAKzxmFmDK3QsCWZjnbnkfl3yc+uKFiSNgYmYDap3Nnc/Q&#10;nBBwQM+/HUYqyomKmNUaRlJY7sKwx/Fz06Z+mPXNRNsG3yxDhSM8c9SR3+uPT3NAEOyWH5ARGzfP&#10;823jqQOPdQPw9MUfZpC0hI+b5WVo1A6fMTgjGTwe/XPFWDAixFhahdnGSoG3aBkliAAo5xz7+1Rk&#10;pLHmGXcrbV7bXyvK4IOe46859KAGrCHlVGVlYyf8s9pxwemDjp06c8U3YBtmLksDh9uGHOMcjOeh&#10;GOvc07bGyFljbcX3ssmF3sOwP3c4IPXb1HenshVvli+7vZlkiIY5BGMhu5GfTLcUAQxwiPyxHH8q&#10;qDs7ScAgkHp0+bkDPUnPEsNvJHJsk8zcmB06rzjA4BJIxxnoD1NSSoke8wO3yuQwDAbSDnrjGBnc&#10;eelOgijaNUj/AOemMRyDCklcAEYwf5c9RyACGOCQW+5l3Kzg/PIHOOg9TgnHIDdunGHmGVWYvFuZ&#10;st8wUZ4bIwcZHbnsfwqcWyNFIYrVdpClNq438FeAO3yjscYyOKkjgRGdMSbduFZD/teoHqeOB9Oe&#10;ACv9l+0O/wC6jVmYcooZhnknnPrnPTOcjANTNHnMtxGsfU/vIxgLztbJ64wct7DjkZkYRzR4KgKN&#10;3AOWQ9wAeBjHbkHnmp/ImiuljiWOOVpl+UqCwfnH8JzztBxzjPXJoArfZ3k8stB91V8uN3IXCkDO&#10;eOcBuo7r6ipoYpWXeq5wzDII+6OnHVT0GMjJXmrMYbZHhm+X5VxvwV4GCTk9OOn4ZpE8gssJf7q5&#10;j3YJ25yc554GDz0oAjFlKy4ESMx5ywHy4YKT8p+h+nTrTtj3vzRxLu252yZPzZB3ZOCAfT+vFTMy&#10;y4tpMSHap2+YDsG3IIAGeRgDpxj0qQtKy7sllLAjOSdoOSOTycHtwCR1yaAIYh5o2KN25WLde/Ge&#10;mSSfr64IHClPuxzAFiy/6zJAwOe46/TrUj7owCzxrt5HmN/F6Z25wD9B1570iogSRPIU5ADAqMjj&#10;OTnB+hycg8ZxyAV4y4JZB8xGGWPLKzYxngAkdcccA55OQHYX/VkFQcxxqYxwD/EMnbk4HGTnGcAd&#10;JpXWNmNw25huA+ZuCOvGeCRnqe45FR7ApjEhWM4VTux93b34J7d+Tk9Qc0AV5ElnOcbVZiQ2QeP7&#10;pBHB4JxnIzx2pVCIdoc+2zrtZcgdTj6ZGeueQKmMZw0JSRWDAjfjcuOmMdDzg5zgEEUkyOiefJGq&#10;7FIVmXqPlyOeozn09vSgCEfvImSVgd0ijvtHP4+3GMdiKDul3BELfu+qttYkBVOc/wD1+cEc4FTM&#10;uBgiRdzA7VY4IOME8YOfc9M4o8yP5dx3d0LY6E528Z4yMcdf5AELh08tXVef7o3bfm4zxhTggc8n&#10;JOec0NGJGZVKsw4PlzDa2D94c5/DkkN71IixNEqLGcE4XDGPPH3u4/PA7etSSplfMfftXJ/1YLAd&#10;hkjsemB/KgCvI8cYXYW/vY8sfKACSo5IwAD1Ayc9SKDBsKxXT/KFb5lUbQgOONvG3PJPAwBgYGal&#10;ZvLVZpA2zqxQsFJU9QCMAZxyTz+GKeqXDPskkcSM29lDZ5DDI5zngHj0z3HABEIZJj8o+9GN3lqQ&#10;hU9B+PJyDgE/jSvEZkkXyyd2DhTlenIB4xz34Iz9amYhIN4JLdVxgYIUEEHnkDH4frIQkxIWMsOo&#10;2qDjjqcHpt74PA4OeaAK5SQvyGXaWYNlRgHJ247D1xk8++KkVQjHyyqqxKr5kgRc4bgY4HJOc4BP&#10;51MiRSMMBdrYZt3PDEAZ7+vf+VOMkXmM/mLtwu5m4KkZHAPU8UAQqDOFEKsu7bnzN3G7BAG4Y4Bx&#10;xwfXJNLJC68R25LBSePumTK45yQhHPTvjFThFSWR8jcsePMDAZBOCckBjngZ4BHQCnR24dlhjt22&#10;5A2r8wz8u3p0GGOCBknrigCBoblXKk/KWLNyBuOff19uAc+1PiicHMYduuZAG+9wegP1z3+YZHAp&#10;8LN5/lSKwKk7tiZI4Ge5OMnBPfJ6jGTYgb7NdCRd0h3MZSG5Aywx06dDzwT2AoAZbwsGLEE4/h+X&#10;5cgdOh6c+/T0NKh2n7ioTGDub5VUlvvDB6YA459qeA8sTOFRd2X2N82SNoALDHAOBx6+2KB5Thp4&#10;pFdXOcNKuxuepbGCMHGTnjGOAKAI/LdI98QZfl/unnkY4xxnJ6DkEjsKcgjH7tY/lVlP+rHzLzgn&#10;vuwxPLcevapiuUaQ22Cq9VXcPujnoMHA6cjnGPRpiglZrSNlDbiNi7V2DBH8O7I2kdcYoAQFkBwG&#10;j3ZOV3bf4D1I+bHXGcAH3NIoaQ+XCq/L935+FZcpnJHoeMt1PfrUibWbJgZmZd+FYnOcYPPTG0jt&#10;9RgU4Kw+8fM3N912++pPbJOccdc8+9ADJIslj5C9s71T5jz8ucn1Ix069c0piVZG2MoXaNyiQBWG&#10;Dgjn5TzjnuADg4pRGsaK32d/l46r2DdiMd+o9R1OanbenyvcmPby3+sYudv1wOfUDOeMUAV9gVXi&#10;aVuG6oOe4z/vZ47H68U4JublVbcvA3Lkc+/uOvHbvzUkimOUW05KtJtUKs2SSQvAB68kj/gPerDO&#10;BkoflbnbtyC2eOmAe/BOQSKAKyqyNvMYyONsi4ywIO0lx39e2BweKVLXyQqqvmtHg7x/CoGc+nPI&#10;4PXHUmrBVArKDIpP8TZDNnn1yeOOe9OaJTLmRIw2SVbPAz1Xsc44z6k/WgCO2tlgTDIPlXCvHzja&#10;eQGXp2PDE5HQgU4xKkYby1jXqPLUPsOccj9ckc4P1p7bljZpn+fblllQ/cC5IOfY844J7dTS8oS0&#10;xRm+XzGYnB2+nGR9R+mKAGzpLHIBN1Vss24H5iVOQATjrzye2eeaakiBFkLSn5fvfMCVwDg+jcE+&#10;nb0pwWBV2yK2VJK4YHK5DE7gOnC4HX3ocJJGxml+ViF+R2yMhefz56dM4OaAGxgiRQBu3Fh8i9Ao&#10;5Ax0Hfsc/Thd8YjAYbv3f3XXGVJz9OQcjHQjA5JzL5fmkqxbMjHzW3cDIyT1OD0yMdDz6gQGUAqy&#10;/MwO1R9wk8Dr3PIH+1360AQiPy5I0aUr1XG1v3gUHg9yOSeoHy9zg0kSEHKllIb7vnAADjI6Dg4O&#10;Mep/GxbpsHlqu2PjKou3nd647A5wPb1xSRiRh++VFLYduMrkgnjOOM56+ntggDDbyAmOGRfu4/1g&#10;APbHHB544zjP0pFEwwAJD5nO0n7uDtOOM8ZJJPOB26VOTlxgyqPueW3zc9evGMEZxwASODTFgWGL&#10;z4bNdpdixbcPmDEjkAEnrjjvx3NADY8NIVDsjblKt5IGxiMZ5Ixxjnkf0SOLzj97cu1DuZh055+Y&#10;49BweNucZ4qcxTKrKHODkZj3ADu390bc54AyAw9aFj+TCxMN7n/VqcyZycgKcH3GcigCKSRllWT7&#10;m6UgMq7WU5Bxxnv0JwOAB3wn+qhMSd1UMgi+6xx+RGOufpjg1PvlkuSu0/u5PniOW2LuTdnGR0Zu&#10;/wBeaikkhjRY45F3LGh27edp7f7JwuPQ9+aAI2XaxWKCX95JiRSH3NyBnpu4LHqQtNaM7o0QlW+U&#10;qrKN/RQSTs3YyQOcDgnnNTPEuHt/s67ssxUZ+UH24x1xn2oIjf8Ad7VbB+aNWx83JJAAPXDYz02H&#10;uRQBXMXmmRVEjbo1+Ug888Z75GMkjHAyQetLFFJ5bIoCuVH7zaMjpktz3Ge5JA7HrM6yIiid5AWy&#10;Fd9y7unQn+XPB7ZpAkZGQ6yKzA5ZxudecfmMjpz0xQA0LK+J8rtD5X9z15xn8MjHXp1FIsTo5GVV&#10;duV3MGJyOCc8ZAOep5OMY5qQBQzFpG6ZYhuV56scc9Cu4Z9s9KaiELGYtxVnU5xuJ56d/TAwcdeR&#10;yAARzRIyMAiqqgktGw4XauRwO+Rxk53cd6e0cDytIzRsv3Vxg4yW5HPUEg+/PSpN6iOMtuCYBQiQ&#10;jb6c84Pbg/xdaNysyomV3ZDBcKGbgcfgc4+p7cgFdB5250T70m5hGhz2I9upB5+oyOajngXO54V+&#10;ZVG3Ibcep5yevHXgbvXNWopXdFl+V8Nuj/eL3G7IYDjoRnrz2pqqJSo80Mq/LlcfKQMAY7nPXp+W&#10;aAKnkMHy0zuPmLFWUqeB65B4BA6mkmgJQlidpfait82DgHIwemOeh46c4FXkSURqXi2lOGYzFjlQ&#10;SeOn3mySTxweadZiafannjMihdytwRngg+g+vA9CKAM4xkKQQD8xMeW3qFBPJyvXnr0O33NOaBh8&#10;8cWPlzufuMZ4yemR6nqOO1W0RpYG3II2dF8zgDZkFhx6Y/H6k04wxyt5qLvbzA2EwN27HfH+1jPX&#10;gUAUWgZmz9nIXcQqqw2nvycD0AwePcYzSrGFQbIZEVeUKqcjDdMjHQE4A+mTVmZEJjib+6MbTz6c&#10;8HjGMds7qjRY9vnmKP7o/wBZNjzOBwSe2Djk9Q3HHIBGbZiio8LHjDOzL8o45OcdMDI46/mRwOZx&#10;uiVWcg7UP8RIzhvYenXoBirqBDJ5sW5ihIl+ULgD154I59vTOAKRYgJEtZo90obbH8vO7I55YfXv&#10;3OTQBT8mSNFYs3O0/TqRgkY7dD0pyRbd2wH92flXzNpJwM5B24APpxzVqW1YqYwNoOA26PAIOCQQ&#10;f9rqcAY5604xl9zruG44ZydzDJzkkj06ZJ6DrigCr9mU7dszdSu9ow24dAD7DnOf7vTmnLFKnzL9&#10;4chl2/Kdv3R1zjIO49+DyKtJHjav3i3CsxbbtyuSMkDG089skdRkUJsEWSqrzgYX5h13DGOo3enr&#10;x6gFM2bhliRJPLzny1YEKu77vfPHqeO3AqSK3bcxG3qUaMNnd8pPqCDkjufU9xVrL72Zk+625n3f&#10;Mww2ScE474OT972NOTaV8jzRhZCFy3yqdxGcYyPugZ4AyDg8UAVyrlmYJJgZzIkhOBv5PHzZGQOv&#10;br3pzxqApS3+VvmYeUxyDzhgdx5I6gjHfIOaniVWG9MKq5H7v5ghBwMemCc+2ORmklffDlpNuN25&#10;uSqndxj5sEcAAYHXknpQBCsD+ayJF/3wpKkYX6jp07HrzxTjHKQCV3dym0ZHQg46dB0Pr0qaSECM&#10;pMhMO7KhuFY+x5PzHIzjgVJFBASQrjzAuV8nAJDE556kDnpnGDzxigCu8SxhssF4G1pCuF+U565O&#10;AfUc+uKk8ho7l1hUxiNuNqc9VABA7Z68qfSpvs86MwA+XqdqH5cD5jyuWHQ88jafUGntCUGTHIVP&#10;GACwU9hggAkkEbRkkjPPSgCqlmRIYpI12quGYKMYHTA7g+ufrS/ZjcBVuLUMAxIbdvx0yvy42jLD&#10;g5BxwRkir3lIkv7tmaRi2Np5RiGwwA5AyrAYHIx07vMBZ3AUOzu21VTcW4AxxnOflyBzgc5wBQBS&#10;FvIDtA/hYttjXPQdOPmPOAAc5H1pq2zqZFeFXXrIwjBXnOGXJBPXgZPIGByBVzyZIHLoDjOEHlks&#10;VwQOuCQcEcjv0GacyZPK+WI9q9Tnk7s/XvtPf8DQBQWCUsZCnzDJ3LGFwc9gAMEY468N3xw4WZkk&#10;aNY5Bu2luqlgegzzk8e/DD1NW/Ln8hm8ra3+zJg9hnHOeSvboe5qRoHR2tWX+LBjXOQoGSW47fKO&#10;RnPOBjNAFNYxMJJJXEaFPl3K2AwXJ2jjA52jByT0HFOlsSyA7Vbq23JHOFzxnsOnJ/OtBDcDbdB5&#10;I2aXKyeZwWC9Q2T6Y6kfypu1psuWZB5aq3ViVJb5OvXGD64+lAFFbKUb3MEe5lGNqkMFI25BYZ4x&#10;w3qe2MCN7OVhgQrJ82dxYBVbqxwRj8Tg88gGtYiEy8uNzb3Xdy2M/XoD2IGeOvNR3Ns0TSPPLEW4&#10;bDED5QDnv0AIAGB/Fz2IBniyDszbCyrIQWbACtgfMO2MAYPONvHIxUbWivFtaYRqNisyqAQcc4GA&#10;cjk4/wBk+pFbkGmy3TrO3mfK275slRgjIHPooPfrjtVyLwfOP3bxyfLGExjG8YycBlI5OCfQgE+4&#10;BzBgC8iBVVeFxG3JAzndz3ABwcDpxmkmtREWjMTF1XauQeGyfqRu9RyPXFdkfAzCUedEvr/qflwU&#10;yOCOhAU44zx7U2LwbHB5KC1aMJ80cfmLwoPUYP3eSOp+YHt0AOPjtJXDeYsil/mYbsZ3biOOOc4P&#10;TPIz2pkNi4DB4trebgKGzu4wCeOx9BjHGa7R/BCqFiNqpUxh1wv+yeBn6EZPBHrgUjeD3eV1MbMr&#10;MGcbv4dg5GM54Jz0HX3FAHHrZ/KCoRfmz5m/bg8ckHGD0znGAT/dFJHa+YGY7lWNtu5YywDY6ZHu&#10;oGR7c1083ha4a02JC7Mg3PtK7UJGDyCcZLEbsk8nqCBVK409Q/nzNuZWJ2/L/Ex6kknB4OT17YOK&#10;AMR4ZokD+SrLtd8AFTnAO7b05A7468jJ5Gs1i+RJZEXlGEeMcfL69TwCcfTPIGsLUSq0cSv80WMb&#10;hu698N0Ax1/AjgVG9q8bO3ksy9wy4+TJbGMjpnPuTQBmi2IfLwsHUs3uQFOOQDnnnP0wec037NI+&#10;YpCzMjAoY8MxBBb0OBjb0/i446DShsdoWER7fLJViVwvy9GHPXC9+fwXIkNkW5J6yAN+9xyP4cHH&#10;zZ4BI78elAGT9ljlRVZpGDKqZ8kncpH1PJ5PXuenSnPbSE4V45McMzSBckcHsVOcY7cHNbVto9+V&#10;ZfKlbdjaq8fNjAXgZIyH54PGTnip4fDV28aTxwO2QrR/LlRkdQcDP6jjgUAc+tpMHYrF92PbtkHz&#10;jAPHOM9T2OOO9SRacoOyRZFVm+X5cBecZ+UDJPfjGR06VvweHJzPgWr7uTu2gucDO4ZJ/l+VNTw/&#10;kDasfzM38O4MuAO3zMME9+hHqBQBix27B1lkRVyzuysu09AOc4zzg7cjH4gUv2VliAU7lB+Vm2gH&#10;HIYDH16HIPrkAbq6Bch9kWVeRSgO87unHoT8oOTnH8hXl02aKNrkIx43HcVVtpAOT0GeMnrncM5o&#10;Ayvsb7W2q/RVPO3vxjnH1P8Atc89F+xN8ot4mlxjbI0pb5c5B3YIGRz6HB68EX7q3aKRjKpWTawG&#10;7lxxjuc4689DnGOlD2gmkVDEpZ2JRWkLmM7iDkcZJ+9nkYI5xkEAyxaNImJQfLzhFwV4wAeMYHHA&#10;453cDpTjbSPv8uORW2MSqqSS3XAGeh5Xv09qvxW5cMY7JkC8rujVMEsNoG09+gJGDknqCaa8EUUh&#10;JVY90ZZmEgUsvbOQNwyc5yT976UAUWtZ1LRBQq8Rx7sbdhxggnk8Z5PT601bRQnPkx7JBuDcYXHB&#10;Hr90njjoc9K0hbxxKsseI93zbVUIehOenUAZ56jnoMFr2zRny4YFGMFd3zbcuTuwecA5+YDGFJGT&#10;QBVitYHkjmaNV3MA3mMNxOTx97IwFx6D8MlEtnHASQMq5Eki45Cv3yM84z1AHPHWtC3ikaNXQNtw&#10;THzuwoz+GAe/GCRntlmQCYlLq2FI+Y7cYx0BzwBnn04oArIjDy5IgfL24BDFU+6CvXPYZODzux1O&#10;KlEUCTr5UIVgS20EgtjLBCe3HzGpyWizuT5vK3/eJyfuhsggDlu+AQO9DZ3tK06qNwaRvM4HzEiR&#10;hzzkc5J4A9qAKy2oIVJPmRpFb7w7n168jsOAfQZJVLZmgaeeNssczbkG18AcnsR1VeuRjnJAqcDz&#10;/wB4kbLiQcDa5yWAU5UkfoD1Bz0KSoYU83G7ukTAqAcn5QpbqcDr26kcUAVhbSq58xPmDKGWQnDZ&#10;JABznruGfTA68ihlij2t5g27SN2Mbhk8557Y+XPX0JFWZomiV4w4by+SpjbaPlznHY8569OcDIp4&#10;aRDJtwrbQ03zHpjqQOemOfQdeKAK7WhR9hRGU4zvC5kIPJ4Y4zjoOcqaalpK8bNlix2nzNiowXGS&#10;cEfMeh79/wAbXlIINscK/NGzfu0wrAbScnOe+7qDk4BySC+SFpX3oGL/ACr937oz0OAccZGB3B4x&#10;zQBWe3UKsmxNqyH5mciPHzBsAkc45+nGRxhqxxgSfZl/ebSPQfN152sDjgEjJOSPQ1ZfZvKyhd2C&#10;WEUzhuS2SB7Dp1yBnvikEjTD7XJIfmkbc3DZbcB13EkdMd++ABigCqluZR5ipuZl3sAvBP0bG7v2&#10;7fdPNAKrEVAzl1VlIO3GOM46+uMDGOM1elE8yMtzHJiQ8eYh2klj1BPPJ4wPTtxULupCs7qVY44Z&#10;fnG3cARznjHuM/XIBSe0A4QyIysFWRuDtJHJOMA4IGACevuKU/unWaRnVuGG5FxkkkjOMAD8x6c1&#10;NsngRTIkcckbfvVLBSMsPmwBwMZ68gmnGGRRvRA67B865wvynpjHOB0I70AUZLVidsO1hu+V45QP&#10;puxxxljjq2Mc5pgsJGPnG2LbcltpBAA6kNnqAABjHB9uL8cUQ2sykqzny2XGSOp27cYOSOM/KQOv&#10;OWgeZHvZF/ckBmXJVeCBg+vDHI9R14NAGbLbSCBnn2ruLIqqwXavRucZzgDj3zuPQD2rJMZIoiqg&#10;lF2opwwK4wecgDHTnOfQ1pvbXHmNFGi8yfMd2Rnp83v+We4AHNWSGLYvmK2GGzzGYMWznknn5gPw&#10;+mcUAZ5iSNQ2G8vjMfp0PIIPAP6L14NRrC8TYJSQqu3d8gHGOemCcH68j3xeeAu2ySORmhZSwViS&#10;pzn04boT0PI+lROkiBl581flIbjqvQcZ644IHJxz1oApz2rQhtzFXQDcm4+nVivQcseegT3zUM8I&#10;IMSR/M5KsrLuG4EAZ4xnkkZ+p9TofLO2YtskaZCfMdvTGScAjgjnOfTqctYySTKJC77/AJVXdnB5&#10;B4PJOQM7c8A9egAM+S3WR2aSJzvXa3y4bacjPUbieMn1wMUxYGEyqwGOuIVI3McEkD0xjgfXFX1W&#10;3jDSFEVdp8zc4wfY5PY99vUjA7hBbSQvhY1+ZmXckZ55HABA98nA5PBGBkAzvs0ke4jzNq/uw3DK&#10;CR2znH1zgZppgOBKkTsrN8u2M8gDqBjIHPHQYxg4FXLjGVJh+URkjG5iFPI6HOMZ6dc8imTW7Wwb&#10;dbsMqUZnVv7zNnOeCemc88daAKTwRxxvEkw2oQsnmMikc4yCfvYx2yBwc9KrzpI0Kq4Zv7zL8u84&#10;PI4PBwenPOMdc6JZwyjy2+Q/MyyDg5J52njqeMYAXtUTD51Co0jfK/8AvDBweeTyT0A/oQDPeArK&#10;32mPcrqd21iwxk9SOnKueD6jPSo5LOSNvspUsv8ABtUsB/CNoGemBznJ3VpCKIDMcrNwC5DfMxPG&#10;exI6cHuSMY6QvH5rM0Q25kYGTbnOVOWBwcZ5XB46detAGdNbDO8yKEOPmjYtkZ3b+M4PAOScMOe2&#10;aRrSMeSrRsseG+XO7v8AU8cDjI/lWhIkiASMJFVFwkivt2rt9z0wTwMYOcU0xJEVk89IxtywXA24&#10;OOfwHPHPHoKAM8xPGoNyGJWQHb5eQDn+6oGOVJxnnv1NKluY0S1SJvTaqnBPc8/73XvnPAHF9Yjs&#10;Cxbw3mbTtjOCQcceuTkjvz+IhEMe4iIKo+bcfLCsuFOc/hkYHfrnBoApzQDJjVCCzE/KoPA3diTh&#10;s/mW75pvlOz+TGyllY7o9uFYY6EY+Xqfl6c44xV1oZZFEkdsy7o8tsBJUAYGOM5GcemaZHEQDGih&#10;fmLN5jHPH8OcnknP1w2MCgCnLFcxXBeJpJOSflYrv+Yk/d6HPvyOnFQi0ZdzRR7WKr95dvl8/ofv&#10;cEcZzwDV6VEeNmYLnr8yq4XoQc9DhWbqT17U6OKNf3qsvyqvzK2MAcgg5JyeeAQOc4GaAKa28kO4&#10;h40VcjDRq4+hz2A7dCQT14qTyBFLmG2LjaQsecscn7pwdw5XkjjgHnJq4sfyEZ3ASBjuT5SvXjPf&#10;7p4PU545qN445YvMZEb5WPlhgAFCjjPPY844GM5GMUAVSiR+WqRbv+mrc4UhgT3B9R05B5Hckt5A&#10;ryqvl7Vc+YGwwwWGD1AOe/IGe/Gbf7xT5USYDZO1JVGcgDIAPKg4btg/WiGBFCh9rMMFWPL4I+9l&#10;R/UdT160AVDESfKc7u3CkZxngEfN7FuRgZ9KFQs3liM7flG/AUL+anH3jnBzgDvVyJAkWwp+7/iY&#10;gAMxHL+nXHXGRjPWhYtyK427XKhtzt34BbAOcY55GBigCpFbttKLC7MBl9uAVBPqOpGDxwRnp1pQ&#10;PLijmjU5VB+8ZAu0AkE5xkfgM/mauRqJoVKrvYPy3+sKEnCtk4xx15HGPbMnlqu1z5jKqhzJjChc&#10;53Hrjgn8vfNAFHyNiKsxXd5e0OzKGVQM4A6E9Rn2B4oe3Z+WhZect5bbsYHA5IzwQTjqeSDV5tkJ&#10;8xx8u5kbcVHdSRyPxxkcc96jVVfMoGQWX5lGcsQwAJznkHHHt1xigCm1sk7NHNHvVo9jMzM/DEdc&#10;Ec/XHGelNENyJBuR9/mPv+UEMScnvg5/Dpirs6yMfnTuQzOw4OD6kbTnIHGBhj7Uj2yoHHzfIufl&#10;BXauOE4AA6kd/wAe4BRMJIxAVOAWMkbDOQBjkex9B2BHBp62pZmgSENuUg8biQfmPTGBkdDjp7Cr&#10;8NrJbzeX5Xkt5m6NTwFHQnoM59Tx8vPXFNWNIizu8Z+X5hu4wAODg8HsccdfegCjCsi/vNsbL5gZ&#10;h2OBjjJGPxPB9uAx7Qqv71vm3Mq8FCVAPyjDZx971/M4N9VVgqiJW+YZb7wPC56cY6/d4pTbylpG&#10;niLblVGRt3zsQRgdyT1yemT3xQBRMEu/zTbblSbcF9PmXd/CD0HQAj0xS+TPuBSZZBHhmEI3B+vT&#10;nGfYHjb7mrjW+2RsQb5MFnby/vKOw46eh7ZFJJAdyfaNrYbHzHcpIG7+IE44PAIA3elAFAW00EhK&#10;oxZQxZV+YgluMe2CeB2PHNStayQbmWFRFG2fLVVwUAb5c8fwgnJGSOMVb25IdWDblYAbhwTkjOG9&#10;MfKAevUdaGggDMGZPnXcTuz2PzHj3A+nPc0AU5LdJ2WMgbmYkPs6cH5jxjr78fWmrC0jtIituU4V&#10;mxH8uN3IXsSuO4Pzc9M3niiGRHcsd0ZXdHJg4IGRyBgDbgcdl9KLq1hlG2QK23PzNGeMk9OeOqn8&#10;DQBRSMbdyMVMnKsckZ//AF9jxzkAVIAAV3HOcgHafvfd2jjk89QRyM84OLn2fJypxIxYk7tpHAyM&#10;c8e/vTfJIXyXYDONu4jC8ZHRhn73XPOSKAK/lStujEbeYRnDt3GME8npz6k/nQLNmi3I5wy7Y87e&#10;MgkDJ5HLdD1xwasLHEw3kJGGyyqI/mcY4IIHJxuHU8egGae0XmA4B+VmH7z5enA5JwT6dh7UAVZ7&#10;dU3LFGvzghRIy4zk98jn+Y9cg014IVMiiUhtq/LtU5XkbSSee5xgn86sxwxrzAxxGdu9mxng8Lj0&#10;468Z469EeECHyxKFU7jt8sfMfvk8kndk9eThPqaAKy2yqVQQp8rchcheD14OOvQHvyQOpWJEgXay&#10;bPur90cYAzjk8DBX04yMkVZliWWTfh1U4HmLCo3c564UEHGByQMHpkU2KFiUaVSuZM7+B5fcgH2z&#10;9OfrgAqvb7UwUX92D5bNH+JP1JGO3B6GiaKH7ks3mAMdqtg7sNndwemQTnHJOOeKnVEA3xPhm2su&#10;5vmVt3JwPYdfUdcUqiPdvZ5Nrbj8sZzt69R3GcH/ADkApyjJ8lZPmVsFmJ5H93GANvHqM4qEJvZT&#10;iN5JHAj+bLP1PQDIyfXjG085GbxGZFiYNuXyzIx7ZwOeehOQOOpHXBpkdvt2xyl/vABlUhEPHoBg&#10;HDHAGOPagCmoBbzIlcsy72bcRtIyeegbBUZPH3vUUwxFEwqfdz8uzdle54wTz7Ank9KtSxQ5eJlJ&#10;ZFw0a8leOFJz7nPOMr+FNlWB3Vc7g/G5ZNzHoAc4GefTI/qAVwjBQj7c5Pk7sna2RyQOmOecDIUc&#10;U0wTLKo2HdGedsyN/DkZGPvnPUEY9BViaONyzXEiDzF2yeYTxyfl9zw2O3GDnAy9o0CbQPu8/dPr&#10;149wf/rdKAKRhHmRvKrF2kwPlyCOuMnuD+A9TTTat9xBJkjKqOFK44yTnHT25JPOatGIqpVGPloA&#10;BtQkBQN2R2wOGPXpTDGkLg7F/drv/eKzFRjnrzj6dqAKgi823McasY9oCqYQTISVyQCDjOcd+CD2&#10;zQbcyNmSYqrKTtZQeOcnr1/iPXnsetTxxpKFgcj5sPskU5YDbhiD24wMgckVIsceW+zyKwwcKsuS&#10;meTwFA+7/tHHrQBSFoHIwZOQfLWNmPUZyPrgcHGckc0xwVViGbaWIDqp6HjhR/h+fSrTWkbqxCGT&#10;5SThNwAGO+R7cYAPXFMTZCpdiI/LTK+YxxhVXGQoGeGPHy598AkAqSIXwwjWTbtBwwOVAIx349sZ&#10;J5I70rW7D9wpUrt/hkDblzjkD8Ae4CgnHOZpFeAGPLR7eY5PMbnGQDknj6+vU5INBje3t1KxttXj&#10;dvzvwDhcnrkjIGOAOOaAKcsJaMQsv+sjxI3k889hgYznn6rQymSJZYJMOflxs4U7vTcOemOFHzZ4&#10;5q1JAsm1NqrtYqv7sEMA3XnJH3Tzg9e/WmrbOsS7UywH+rxyQdxIwOck4+uOh5oApXEBCPmAw/8A&#10;LMKW6qPy46ngj05wajuLSTPzRqEbOT+PBz3+bByCORzk1faAwy+UqNuV2VZMHI6EDBxyCSfujJ/C&#10;o2gPVzJyFKZXBKgHIHI6Db1ODyeooAzWhjZTI0a7QgYSSKvB69Dznp7HnpgVCYkmDPAy7h94+YrE&#10;4znk84wM+mOnIBOlJauX81SVG7aHyzYOePyI6cnP15hMe3y5JHddshwXjLEcjnpx+HXknGKAKLxe&#10;aS0jMFDDYs3ysOVJzzwdpY8+3fNQrbNJtZFk4yqs6qQ+DznsDznA6deccaDW/lx+ZEkuE4MxHyph&#10;sZOPlxjHc9BUUkKlw88PzdYxKgDHBBCjqTkMT1OfxoAzpImdG8wp99mfCZOB6jHXBI6d++OY5E2H&#10;IjRZPl+fG0ZxuwT3XgEHpxWhcW9pGFC7tzZAxhRndxz0ABIP4cZzVc28UMkkTfLtKhY3BbK5Jzgn&#10;3/EGgCisQVf3USn5QArOWwAvt6HkHGOM5+U1DNEgja6AQeWpIbG0cDOM9c4z9TzWhPb7cxzJsXzG&#10;dXBJxzzj5uuDnPXHqc1HJCo3GT721ht3feyQOmAeh64z6Z6UAUTpb3UrI0e1kxldu7Gf+BgDv0/I&#10;UVeaGGSZhJZ+cy/L8zpleT+mc/l26UUAcIquI8RDrkqwyxAGMjHJ9O+MdjTmh8qNg8I3Bctu78r0&#10;/Q884HpTzbKQzCPH3g5Vjxz1JOcHj2BOM5qSJd87+WeWbJ249ee2e/v0HPagCNIBvJ2R8/eJy+Bj&#10;oV9M9R3BpyJjiTc0fzMF37sAdOmenAOOM8jtU0KSXEcQnVmDFWOXOSMLkDOOzdcDPtQj+Ygcurbl&#10;X5c8bs43cD2OOcnHGc0ARRxb1ZJkXsGbcOThCAM/zHfNSGBl8tnCDbj5+PYg9cnG4D05qUq5LO8S&#10;L5nPmMCSMjHJ9B+OOo6GnyMZVbzWZVUsFDO3HOO5/wBnnGcZyKAISp2K10F2nPJU9jz1ye2BjP0p&#10;GjyjIxbarONvIA4PGcdO2e/TjipFjzLtROf4jGgYA7hk5xkduvv1zTTGsSYWNdoXlWXORt4PA69O&#10;nQ/nQA1gqkI0h3bQrNlhnGBk89DwcnHWnR7pZsTqBlcOvcc9+Pp/CPvHPSpEjWN/NSZTt2qqqhAH&#10;XIGPfvkfhTVP2RQrll3YDB/lHfnAxnpg849AOaAAZG0D5WPTc3fjPGOQenTnpS2pXzVlVjyd0g2n&#10;d75JHoBkAHmnRABcOV2sB+8Z1GRuPI5ycEdByD+dIi+bG0JlGBgfuYw207cYwAOQDnjI/GgCRY41&#10;4WDbtONu0rlu+OuTn8TjrmlRFdVUFfuk7tp+bA+YE8YB/TI69SiKjTYCiPBwXjZuMng8jJI+mSPx&#10;NSRyMxaNnbDNn5T8qMABnJ75PfntQAG3LQsxbawUmMFs5bI4IPscjH4VYijDMymLO5vuLn7nzNwc&#10;+mWxx6dqiigkkVZFmJ6R58tTuwR8pyPXpznj8anDIX89VwrAbn+98oIOODyMADnJPIJ5OQB6fMVM&#10;fmKdoI7Bcke2T3P+chwjCgSMH2+T8zDG7nvkZ/8A10gWVY/J+yqfuts8wtg5OMkHOM8D0H1NSQZj&#10;lSVo+jbcKvDYJH3uCR06ccD15AFSEGVlVlHznc8L7gSM5I77eOnHtU0KwxRKhkXdu3s02FDZ55GO&#10;MYJ9xikjiLbWlidWbarNtOcYABBGMfdx25JHY1ND5kKFuYxuyqrwQc5ODj/d4OaAE8qSWDCRzBVV&#10;Q3ToAThc5AGMduvpUuCwZ0KFiXLNtXjnGDn7uMA5PtjHciiiWXMMfzHCjJAyo4AY9cnOMZx1HXin&#10;bzK2wuzHbt/eZKhffP8AunsMfjQA1UUY3x8DBaNt3B4JHUcfUEYx71JbRlNqkKxD7XVWPznjnI6/&#10;l27A0QNgqkIV22nCtMRuX0+UDPsB6fXMqsMbJcFt5O12wSAeRwR68c9QfQYAGR4hjWQll2/MrZGS&#10;uep4x0X0OAakABf92hHzbVWKbbxg5zjaOo6DqAccnFCiOJmfLRjzDt2yFdvIU455OPbHoMcU9Q+8&#10;hWO4s3zLuKrnHdWyRnOO/Ue1AEA2+Vh0ZRj5WXKqOcckeoHXrxjvTmYmdjsDA8btw2ng/X3A4J6Y&#10;xUyiOZ97qw9MbS4PC4GBnpnjORnOTkigYZl8yKNQylnyrMWA7de449qAIdgWXzEmXe2wb/K6jIP8&#10;ucEAHOSc1HMqqdywt82A0fUKc8dB0GQCRt9+Os6qUKSbfOJbKyAruk6+h44yvfrRJaqFWC8kZVWR&#10;SzDBVc7sYByN2ABnvzQBE4IYJboFUbfL+YerY6gg9funIHHJNMVQ0bHcyqV2HdjGM9cZ7g84596m&#10;WRfMkkll8nbIGZTIdxPPzdRg4Ygngd896TcCsMsrKMAE4zkEgYGTk/ljofmOaAIivlSMUSNWViQG&#10;IKlSQMDj7pIUE547YIqREMY2+XJhWGBIxIHAORwOc56cc9uDT4wBMI5Thk+80eBI68ZHrgHPy8DK&#10;kmiNbdfmeBVby2L7uQrHk45Jz365/OgBsEBcqHRj5n+sVXwV6YGcYwBnJHGR9MSQrIFErlCNuNrS&#10;5JY4wOT0OfwHU1IqSBds0bLxnazEKhJ6ZGOxLd+CB7UQq9sTOTtUMNzRoF9W687QTjpjH0oAckUg&#10;WOCP5vlypC7vm452559j0PapoLaKWVkWHbn5dqsBlepwexIGSecA9c9HW0VyHwsO1y+1trYI5II4&#10;55wD2yDgelRxBZ41lil2rt/dtswflG4bQA2Djpjj2JGaAJIygClFTIOSyoeMEE4HOcFSM5Gc4p9u&#10;nlsyFW24dvmyMgJjPoCQW+h45qVS2fLlIVlX7qsV2Nt3AHnAHQfNg/kcvW1t5MLDC2flb5Yz3zt7&#10;Zxjv93IH0oARBlwXdn6ny9+CWHpxkZJx0z9KcrYi8sglkQAHywxDBtuQNp+bkE8k9/U05Nvl5g3l&#10;XYhdzAZY9sDr2OMjPOSaRIlWLadrK2Qu1du1RxgYG3BwARznigBscaySAqdw3nazPy3+zypGMg8d&#10;/fBpCIXiwqxqu3G3gAlgT9wfLjg+/frVjaJMSEfeR1hTeFUAqox16fLnPpkc9KasDzuUWCNQ0eGZ&#10;kYBuCcNnkd+2OemMUAQx2qtIpjG0vnb+7LbcEfKATjgA9QfTg9XIoYf8ezFcK21m2qewGMd8YzwM&#10;HsDUwjMpZpEbO7zDujKljjcp57MAfUjkAU1XkjO4TK2zCqo3DIUnn16Y7dV9sEAriFnj3mZpGmUb&#10;twG45bByMnnjqeOQcdy2VFZvtGxlVpj95cZyCeOTkZ68dh61cOJLbP3mk+VWLcyjB7BsdT3wOB3q&#10;ImFZ/tUOwyJyMZBHP94E8Ad+Px7AEBGTs3Zb77RnOV+U4GQTxz09+3WgJEEYyIrLwx2qfmGBxgZP&#10;PPPXj0qZ4neMKghZcgOfMLAAlAG4PzHAbGc8560htmCbmLJ/zyjZOGJ5GQeABgZ+tAEQhkUiVeVa&#10;Rv8AVnJUk8kjGME8cdAO3OXRxMyK7nywwy37tc8nkZ4OdueRwcLgccue0WWRS8TSlSDEzRFvlABO&#10;09CQAuOOw4wamhgWD9+WhVujE7vpzj/gPfkc55xQA37P5kroG+8qiQ56n72Px/mPY04pGvLD/lqM&#10;v5h5Ujnjjlev0z6U3aiu1uwZfl+VDjaByOMjBAwcc5OBz6WPKfMiJaqFXazZB2nC4B6cZJJ44wB2&#10;6gDfKQ7pGgfHVQFOxvY4yduGwOMDI5GKk8uMKGCdyf3jcn5cZxnA4Dd88A+lN+zOy/aJLNtvlE+Y&#10;xI3KDu5IGQACPmBxjHPHNh1P3Zo9uwk/vARyTkEdcYAzjjJ5JoAitE+ZYHuNpVflVpBuC/3jxyQx&#10;XuvA61OkKshjZdyt96MsNx9epyDwe/PHccy7HleSBgz/AD/MjZzj07ex9sg5xxT0jZpVlij+UdWh&#10;box+835Ad8cZoAZHGGOX2rtJLtJkojFep3Nzj5cEZB6deqtArJ5e1NrQgKWXcwBXHJwMgeuOmenB&#10;qRYEhTBAUfeXkEvtz09WDcZyfr0NSPauEZ52bbIcs3m7t2T93GMc59cYHXpQBDHGhkYGJsmMszdc&#10;ckd+MYIHB756ikRSi74pPLbg7mYyHuCxODwBzx6dutTskasqxRK3zfLhC23k8Ht1YA8nAHQkVGsE&#10;TN5TGI4ONm7IxyPbpyM4zz2oAa0ZLCRlG1BlWxyOGG3qvc8c5AahowUaP7TtbbhnUqjKcZyBglRk&#10;54PGSO2akWBnx5e7ai5O5fmGd21ic4PG3AyPx7uWBswwqGDIwWNWbIQ7s7sMODz2z6Y4oAilSRWM&#10;m5mfLEbMKADg565IwVzyAeMHrTGjaNvsyy/f4y33B82Q2cc8fxHnIqRYjLHtiZ2Vv+Wm9j3IwW6Y&#10;GCMdKcInRPMUqzsq7vMwvzHaMHcenQ9+3HWgCuzO7vKPvMzKqqxb5sDBGOPUHHBKjGDzQzQSHKSf&#10;Ns2xqyfdGcdMjphRu457danEX2yIyfZS8fl/eVScqcfXB68A9WOegwm0um5SrKxUlfM3btw7kkHo&#10;DznAHY9gCF4muP3BBxIcbpWxk7SSd2MjnBHoOmOhPKtizCZCFdcsxG1lXqoPsOMZPPTBqWSGWdP9&#10;HTPmR7kaN26n5t3QYGe+COnSpfKeTMkjloz8rN5mOAGyTxweO2fwoAhlDgZmiCBRuXfgep7EYODz&#10;x+dNCMG2sGQnPyzbmzyQMde38wewqxhWG+aLocSFI9qlQN2Dz05OPr3ppUrtLMysFALCQKG+Xtzn&#10;pj04K9cUANjQKkXkRqqsQnlspxtbAU4ycYVvvY+bd25FPyssXmSD9238LDbxjggBc55IAweF6VI1&#10;ttVQsXyqpDbVILEnPPAzgYIPboB0pSGibch+Z1PzMp3c+g4I7e+B0FABtiJ8ttm1WzwAw5znHGTx&#10;n8+xp0SM0X2fcu9WZGPy5XqDuyOg56kdOtSJGsf7wlSAwG5mK7cnvjuTgcj+H3ojUpHj7mI/mCrh&#10;d2A2OuD8rjgk/wBaAG+UsgBjhXJXEe6MZDd1JBzg4GDgAChbaAzbASqlsorc7lII/i6YHHPJJ75q&#10;S4jxuW4LBdoJ3KMhOoOCTxjHv39MCQvCjeZEw2hXdmfCyEAneV+6eMjODkrnA5oAhEQeLEsas3Rk&#10;UZAwfmYDt2PTjjp0pCg2lpHkkXcG/ixgnPQHvknngHORg1ZEKyQqssG7HG5WJ3YPPQ4wRxnaD83a&#10;oxsMwbrI2WXLAMRgYAA6jdgfhQBGjK5jRkO7CnesbED5htbgcc/196a6xhN8sy4LYZY2OTn+Hls9&#10;ewBBBJwDUkkLvlrhmkMz/NvCNn5Twfl55B5ye3SnAXCszS5V1kVmWYOSrAdQW/xIHbAoAha1Ls0Z&#10;jbDcMONowMcnscYOOB04pzoHj2oYhwXUKp3EYBboOv8ADwTyT6CnpYRorQw2UatuCrvUYAxwevYD&#10;3PrSuFbdC/DH5udpPQ44yT0P8/pQAxVCBd8qnaxCtlec/wAfbcOufUEfSnRq0gy/RAflViw4znvj&#10;Pqemec9KkNuIdzxbk3OxX5hydpw3Lf7HAAHfvzUtrbooLLJluCPLUcsBkE47kY9j6HOaAIo7cKqI&#10;0aY+Tdvxx2OCf7o4PXJIHapUCSop3DJO/dtVdo2dsfMCMngYyOfWpBB5juY4vJZN20Rn+HHQgk5H&#10;QHHfqCamSG4lZsM0hXbjEhAU5xknOcEYP6+tAEe1gFB2rtUL82CB6nORgdDjPJ49qIEZ4/LjjK/M&#10;cpJk7QB/tA9TjPQnHfGackaPH5nlL2/erltw7kkDg4xntng88VJ5bsI4mb5ipXaxJU44zjHJ/h46&#10;7elADGRIk3sGxsJYMvIzhuG6fwntzg/SnqCrYukj/d5G1cAAgc4AUZXJ45zgjim/ZzO+ZLYxswHz&#10;FQ2PvH07cjnoCM88VLIZIl8yRFVvO3ArHt246/h14znOBx1IAx4FWJ4miU7Wxhvl+bIH1AyTycj0&#10;9aCPm81vvMct82AW4AAOM9TgkjkcdhT2EoQ7SFVcjAwVB4z9eQpye55pHBH7x08vc3UZB9O/HcjH&#10;PTHQkUAI8RMcmUkK+Xhhuz2BxweDg9zgn86ZNDLJ8vlr/ur36e/Xr1OelOEMsiKkpaUwrtVDH0Ge&#10;/Qjrx2OBwKdtaIMm/P77cA+F6Hpg8HjoMZI9KAGmSPfHMjKVy23y0DFwcnHGOgPfp8vQ0xWf92ZU&#10;UMXAI4YMM4znOCdo78fTinlBncrO26NQrbTuPTb35Bz7Dn3pC8hbLRr8u0SKCQOoU5yAexPpgEA0&#10;ARKoc+TjbtRgNoxhQoycDpnPQdh1JFO+zgzrKIc7Ww0jN90dC3zdRjHHU7vY0+TZl1klmUH5juAU&#10;NzgnnOMAgZz9aTyZJQ2yPYoJDSIu7HB6dh2B78kdaAI1S4JQiBenyqi7jH+GQB/FxnjBzREquVZY&#10;WVfLUMTll+6OxwDg5BHPAqSWL97IsfdgGVm3ccHOOT0GB06mlW2V02IRlgCHXgtwMdScHGegJ+Y8&#10;85AAgiJdmAPcZb5sEZwfr83uMnoeRStBARhEy25VJEYBY49Ac8jn69fSlMablJ27nOR82D2A/muM&#10;dyc5yKd5BkZomiURsqnbxgLj+7ycfNnru47DFADeY3U5jTPb+I4OMYxyO2OO2TTvsyRpsfaqheF6&#10;7cH3OffPp9KkdHXc0owu0eYJG+VhyQuPQ9P6A9JEjChZIy2FkYd/LLbuc8fL/AO2cntyACPysSr5&#10;cyqzEhV8w89gMk9eODjoue1PSBJDvSNtvLZY5x1Pb1xnPH04BoiXLbxJgD5P9ZtwPTHXt03Y/Kpo&#10;7ZzIECt82FZtp5wvpwuWAPRsYbnnkAEHlA8BgrIdrNtx25JzjJ4x/U806NWBMgiZuNqmNz93kk/j&#10;9Pb3EojZ0RlVd/l+Yu52Y5GANwBICgk/njOTSeTE1wI28vLyKzM204+Yk9R15x1Oc96AGKjljuRh&#10;twc7Su35Rz0HA7t/9alKKVxIu7lsMzDGchev3R+PzZ64zToILkiEofmlIACyBd7kcH7o3jcG6dyB&#10;gDpIiNt4jVvNZlUKrbZNxYjBx0AyeR35zxgAgKLkyDYN2Nu3K4II7dBwMnt9aciRvHGWSSKNmwwW&#10;QLhWPt09Mgj3qcR718zyGYfM25mDfLgg9G5/x9KLeP7VPHcLLukJywC7iemDkf73bAPPPNAEKgMf&#10;mCL8y5XzAT04Azk8nPU8c9c0OqIkjyRZjXhmUk9gMADPt+P4Zti3bdxMzDIZAxK7uAc4Xpw3t70i&#10;wMkXmSSZb+F2YFkYdSp4xjGee3fJoArGKMHymUKzbm2BgMncT/L35NSMI0i2Axrj+HcFz8pGcj6d&#10;vw5qV4VLPlfvff2tjJ8vg4OevHrwPWnQwyFVhZtoWLnavBOOWAI+UdOB6L0HFAEbLEdy7F2ru3R7&#10;ipIyMgcfLyDgA8c+uSrQEO0Zt4yW53bepHHsOnJx0OO3SVgjAcx8LnauOcjheT7AcDqDnqKb5KIN&#10;hZVLBX/eMq/LyoPvkr7Hp2OKAI3hd4VVQvmeSNoDbUPHU8Dv6npjntT3QxKyxCSNW27PlJUEgKcH&#10;HPTt7njFPdWfhoV8sbvm2/dXJyMdB6c4/pTlJVmkKlm3BvlZ1ZunfsAOf5HvQA3YoBe3k4ZvlWNg&#10;Nwz6Hk98cHJ9DUgCoVY7m8t92FxyOMjP+zz646YFJHGqJtMYYqg4kXaI1HTdgjGfXnAPHfKqMSeb&#10;FLErYVmdW5THIBOR044zuJzk9DQBHGnkW7Y2syxhVb5Wyw6887h37Z7VIUMRMLDK4Ybd+N2CdvBB&#10;52gDnmnfZ1KRtHA7blKLtjB2rhlABIOR7HjPfplyGPeM/N8v7yNm3hlzkZyfTnIOQuDxyCAR+R5b&#10;YPyrtYqjbjtHcEYx0B47E04DaMgkPn5d0YznHXqOx7nt2xTjBFGMeVF9zczrHt2HdyWzzk4yefu9&#10;KcERhIibvv5Znw5TJ7jPPr06nvyKAIUj2lIiTuDY+XeNwB6+hPOOcdjzjNH72aH7STuPSRtzb89Q&#10;egIPPT5jjnA7zRxY2xiNMKWyu07g3bGcD+L0z7eqPDtRQZV3RpvH7v7o57EZxgDGRzz0xQAnlKhO&#10;x1x5jYw3zKQQxHPvxnn2xyKVQTJsjTPz7UaRgcjGOWII+964OR2p0olSNmWPGRmPbIQApGN3APGT&#10;789xSFY3dmeLepbDpIx3Fc+hOFzz3/iJB9ABsUYkVV8nhgFOZGQ8nHTAIOc4HOBjp1ojhDgpE53N&#10;IPlGAA3BBJ52jtj3zjANSLbFQsYlZmYZwuAp+XBAHTjcM4OM46YNBVXJOwYX5Y97E5yfrwBjHB9s&#10;cZoAYGYos1uhbMPEnOQCDxxzz64HXJxin+WEcMgl+9825cM568HHIyO+B256057eSU/uzuZ2IAWM&#10;NtIz03Zyc9RzgE9RUZtkig8uM/LwVc/LngZwdu1u/AxkY5zkUAOkiWNmjR1ZgcMpZQQegPAyBxnB&#10;I689qRIURmG2TPLEcEHOSfXA5OByMD8aniLXG0oR5e5NxL7lA4yf9n72BnAx6VEsatCjAxszFVj3&#10;KjbztKjJx1OTx2z17UAMFtlG3SR7l2q21flVSpOASDzkcYxx7gU7Y5k3ylgvDLbux5bp90dPlbHT&#10;n1zThA9wmYVVmk3bQFG3kHptPOOSOp+tPUIkruxlhYklo9zDk4IXBIP3Sc+mD7EAEUVs7ZjSNdpC&#10;ghJAoJ2gYHXtk9M/Q80xh9pcs68yrtbeQeT79vrxzxycCn+REm5Jdo24SQyKjbcMeOBwMc7efWpI&#10;mLSxzQGQSs4KsJF454GRyc4bpjtg8UAQIhcLLFEZCzAZzwcFT93jHfv2A9BSYeOJty7FVRlWzglQ&#10;uRzzweM/Xgg1Kyr9/wAuNY1YKqSXHBBBZeDn+H056cHNCwSKqKiq8WPk/u9CpI6kc5PftmgCLyHX&#10;ZGqsqrn93G25h8rEkd+uML35GaWSIoNwlCOsZHm78jgDnPc55x0BB9zT2jQSbfl+RmXb6seCBg89&#10;+4J7D0AYvM3+dtkK7dzN14yw5+oGR2J9qAGPCzB2ztRmcyMSDkZGD15HTGccDmkMUhYOxZHb76/a&#10;Nuecg5ABPHPPX9akNs25oUi3H+5u+9hjkYIxjOfypGEEZ3G4jOeFJbnhxzjsDjqM5BPXgAAiRRn5&#10;1G1ePlkxncO4+h7dTjPqARszs0h29BJtYEsvTIB4ION2fUcVZ+zFNqpGEUAHb8+wqMrkcZ6ZPBAI&#10;H4UkNvGfuTNHuxtVlAHTOCMAY59+g6dSAQQrFLtM8W5WbcBtf7xHXp1GAccfnSbANz/u12hQys2c&#10;sx3YyQTn15P0qcm2ktvMEnmRybWXBUrjaWyxGA3QZA6Ke1PK3gleZkkbbk58sfIdw+Q56AHb82R9&#10;7BJoAixsZISm0Mu0LKwJ6kY4HGCc9enQ4yTEY45ijTvhd2ZY2ypAPO7jqQO2APlqwIFIkeJVOchW&#10;TJ79eo6ED1yOw5JJFj3pE4Ktv4By2CASD8xx0BPHdgPagCuwRUy64Rix27+MkLxzycA9cAA+hOQR&#10;wqwZ2+91Zd/GMDIB9wSOuOOgzVgJtmVQGDKpRYum5c5AB6fw9BxhcmnWwKyeclz0ZCqwsfXAxj5u&#10;ucEHv6ZyAQlYGdX8xVTG/LtuU4XIP4k54BHPUjGG+Rv/AHZiHYMvOMenH38f3u2M1MquZfNkIbdg&#10;MyrhQc4D8EKwBQcYwNvfHLfIiYMhPl7pAoVkyXwCRwSCeTnqSG985AGxhN6LtUIio3fjjnOByCcd&#10;MnjpxTlibdgod2FGGB4HPPueGO7GDjFSIrlVuY4EbcwYLuX5+Rnp1OB7d+eMUiYCMYWVsALjBbK8&#10;gDIBwF55xx1B5oAjdZJoMsdu8lWO71+UZI/A8YHTuM099rru8xfmJP8ArPvLk9sdD6cD5QODg1NE&#10;qQ3W+KWFVV/mXdtxjPysCdwGDkd/cAEEIXkNK27fuxIwySAcE4HXOOOT09zQA0piby1bOxsFsbgO&#10;M5C4IJwMeuBnjuRq4Q71ZlVl4aYfL6L/AJ7kcdamSzdljdn+XaRH5nRFyw7rx36EjnHPWpEtg5Do&#10;NzKzBV4yCvHBPqDn0z+FAFeEtOVV3WTOMSKqgsME5OB0J6npkjgcE2BGqytLt2syq0m9t+W9ePrn&#10;r27U4WJMW4yrsQx8yKG2hQcMMgnt1zyMYwQKlWBndtjbRtO6NY8nbuHJHfPOO5Ckg0ARRLMcSwIy&#10;t5mCDGPmIOTyuMZGcZ/DihLeEq0SbRuwsizqu7gYwckfMMHnvn16TNCjksRjag+aRT94cgsw53j1&#10;9QemKdvIt/s8cbHyt21WB+RAceuMcAc+vtyAQeVEOd6qzMx27mPpkY7HG08H25NI67wpaRTtVjJI&#10;seTghiTn6EcdR+lWJv3JxEu3acx7f4scE4Y8kZPGeWLH3pqwsI1itovOby/3ag5YsOjDOe56+meD&#10;zQBG6MGaKQbQZM4yxx1OSRxjPPHB54NSCNHjVkgDMwH3GyvDHJ6YJA7cfdPGKUpasudkbDLIrKyj&#10;AGfl/Mjjtj1zUrws0wnG1txOGbO0AE4wRncMDgE46++ACvCioVkldSwJOdx+XnHYjgjJ6cn04qSO&#10;1c7YUDBuNoVjuXJ+6o3DALAjjPv2Bm2SMrJGjZb7obPOBj5vTJA79eO+KalqssTG3JO5clVXO0+4&#10;/h/LjJoAiiMPlbztaF4/vRtwx46e3544x1xTzBtTyWiVVjwu0/eHQADA7gDgcEeuacS8cfmLKwxu&#10;3Ksh2jCqQDxj06AAEH0AEgtfMwViVR5gbG1TgkYOQwwCQGYMOvoaAGPs8yZgihfvBRvKkcnHQevY&#10;fXnNDxTs2zY2dzZZQ3zZHI56duhOfapYoC8O+FFZZFzs2kKRkZHAz2UZ6j9avafojXF0/lWhb7qt&#10;tiyM8cA4ByTtHt7EnIBRsbC5IXymkk2so/dyE4TdnJ4xkD6HB4re0fwhJPtKRFVYsf3bHJ5x0Tn5&#10;SBlj1z1OST1nhfwLJdLG93B8q7VXKqdgyCOpY4znHqCfpXeaF8PjHEuI9wXDISp+U8Hg4GTjGBxw&#10;T0PIAOB0rwFxG4iTKkDci9Tux82PdjknngYznFdFb+A1VPNa1Dcl2O0E5UjJB6A5/u49cc5r0Ww8&#10;ERIVRoUwp+XYDnaTwRjPQe5Jxzg5rXj8Gyrky2rR/KN0rKdzc8LhjwMlhzjP8wDy1vBMaxnba/KV&#10;KfKTxyMcY/vcd+uTxnLn8IRkssKbvnIH7zhj0JzyCc98duozXqVv4MDHf5Hy8/Kw25GTjI6jnkf4&#10;06XwYskW5lbagyu35gM89STjBzz+JoA8in8G7Ytk0Cgsx4kYqxycDOOp+56d+pqpe+EUCeYill6s&#10;u4MD3J65B4HfoepzXsLeChA/yBUCjK+XhQvbj09x9azr3wS4BZIVPlq3yPGflYZI6Djnv2OB2NAH&#10;juo+EcFUKrtXLfNjc2RjtnnGcgj8SeuLqHheWPG5GbarHYVB3jIOPbtjoeTjpivZb3wkIpGQQSr/&#10;ALXlqXPBBJC5zwMDHX09ca68JeUfljCsisGWNtuD07cHDf55xQB4xe+E7iNWSeDzRjbt3MdwyeQc&#10;bueCCecepxVY+G7wv5JQiTlmEnHGO+4DBwD+oGTivXJ/BSRhohHJ6MVbOBxnpxwBzn2POar2/gAz&#10;SG2MA+XIZYmbcFA9Mc4wOOeOp4AIB5TH4Vll/dxqJIxJtx5nDEcgHaeue3GPfNbmn+BJJQJJoE7D&#10;aJl656ZUjDZI5PJ3cA816bpvw9ZHDybcNHhT5i8849SvHpx04z36O0+H9xDtk2qnygLuLcHK5wSA&#10;3oMDoDjjsAeUaf4GZ4fsy2QbhdxZQxGM4OdvuSeQQcHORmrh8CuqLI1krPu3Kvlh26kZyR39+Qeu&#10;TXrkPgOKL90trv8AlzH2P3enoc7lGRzg4yTnD/8AhCISqqsGVVWdkVArdMFunA474x37UAeSN4GE&#10;S7HjG1VHyoQMr29DuA9OuT2NM/4Qxywyse/aWkViRx3HB9c9hgYORwB68fCUmzcpPzMNzCQKpGfm&#10;GT7ryBk49wcw3fg2X7PtmtSqiP7phYbsE8r6DdzycA88YzQB47N4RkK+UI2K9PmXbu+oJ+YY755B&#10;zx0OTe+GSFImiVWwAysOhzjPPUHvjBIGMmvaLvwMHU+ZajbtZn2oTjO4A859c54HHfqcfUPCKoHM&#10;MSkdY8Nndzx3/pjBoA8bm0ByQBbruXkdT7HcPUKCAQTnOcjJxl3WiuRJEYDtDKN0qFskZ54OQcnq&#10;OhHJNes6p4PAWSFIPvKQH8vgbhjGB04AOT6cdTXP6n4agR2jW3X5RuVTjjkjlcjPORzux6dMgHnT&#10;2g3Ai2zklpBu3ErjGR2BJx0/vE/UKxpIxfsrHC552jHUA5zjofeum1Dw9HKcBRIv3fMZVO/HUH0P&#10;TpjtgYFZN1Ztbv8A6lR6ffy5yM9DnnK8jJOcn3AKDQBXdAjSbVLYjk5I3AHPfPHfnGOAKEgIPlb4&#10;8t8rRqwK56jjBOMcH09ckmpvKeYbmKsPM3/N83Qffzzz1XJJ4HQdabLEpiZX2usRBaSbduB4Gfr7&#10;kdDxmgCGQrKfNhbfv4U4Lb2LY+8SR0ONvvj+HNPwoU+Z827I2Ko2tjHPOeuck+oxzkYcYhIWMqeZ&#10;5qDKKpLPtBGBnqchQfc8VMsa3DMElZtr7WdegY7cjvj7p4GOmeODQBTSELMCBnc4LMqZZckdMHtx&#10;9ADimuwhhKGA42D5fNw3ClsKdpxkKBntuBPU1P5aXAjihhjLMu5Nq/LkY+YYJH/1xSm3iuFaNwkv&#10;nMw3IOBk4bGRwOSvPBzjBJoAi8lBunlfcu3O9gflGWbqx6dfyoij2Hy/OVcYCqrE+p68+nr0PTFT&#10;RhVeSUxq25l85fLPzNl/lw2D1O7PQnOMEUqoYCIJNrKDneAW3sAcNtBHOOcA5BGMUAQ+THtCQrlW&#10;ysfG4DO0H/dAHfjnpjOKFCOzbI1UbipV5DgLnJB5J6Y/Q1M0DTQ+cAuW3FXbJY/L345PLDtgcnPB&#10;pWRVj8qOWRW3dl25wQpbA4GN3JIxwPQ0AVlGf9eFkXzNrb2BJYZ+bPGen05xnIpxjg2GGW4Vlk2/&#10;vMfe+fBOfc5B9B9TVgP5T4im/eKS6qrbTnJGeg6kNnGM+vTDW85V8yZGdPmBDfKckdDnjGSCBnH1&#10;6UAR4Mr5xhuJWYsOd2QT0wPbuB0xTlj2tujjXcpZW2v+p45yR7gdvQueHzQ0MaKJH5YxtwhxkDkH&#10;GPqMAdB2dKFmPmSgsxZQxaPGNw27sbyemOCenTnmgCoHcRR7mVWZVKlSRnB6528dT/CMZ/Cn7CJf&#10;vyLuXG1WLE5GcYBHH1UZIzkAcShA84cKqM33mV8SNnklTwenPrkUgt08nP7uOMHBaNOmVGcHOBwf&#10;ywc80ARSxPbIsRjMhViqbcOQCw74PGQecnp1FIsbhmeNDkxq8Z9Du+9hs5OD9PXjgyupix+6bdHy&#10;37voMDAIHA7H8/xSdYlUxsFUH5tq469jkscj69s49gCHbFlsxkgxKWBmDEDjLk+3BycggHHBqNwk&#10;qKRAoVvu5Ukx8E4wBnnge3SrQVywVkXd95V2nJ45O3oxODjsAx+lGzYgm8xW2qreYdxAGeoA4w2O&#10;jUAU/JVW8osocfMV24yO4JPGOwANQ+V5jFWtwyruH+0eRkdSM/Nj1yMjrVsq8JUkR7I2VV2ArtwD&#10;gc993y5PGT0U9IhAVOzaxZV3lThjzx6jB3dTwenTuAVVt5T8uc74/vTN8owc5BJ7EIMY6kDntXEZ&#10;Ks1tLgbSFKkjhTk9Qecc9sdMjiryookM0XJLfOY1xkgjB4G4jHT8CecVH9mleOMlvM8tvlHLKOSQ&#10;nI4A+bgZPPQ45AKMkTShodykswb7rH5t2PXkYwACcELnJOKjAEj7YNq5XcQsnIX33KOvsevcmrrQ&#10;ebtAjkeNlGCykhwcEDGfl45A/ut3zUQhilt4zHN8oHLLyMY756cjj1yelAFeQRn5tzKDvO4MVMa8&#10;/MeCc4z14ORnpTHid23LEMO2FEPQ8r0wAD9f9k9+aseQCnkCH/WPnqCGOdp747kkYJ6HuaZLbyJu&#10;8uIFtrDKRheOMHnjGSvXnH40AU8w7PnJ+WMbl7njO7HcYI5//UWtb53LPCrFmB+WPd97gqxz97np&#10;jrnHUirkysu3Csdq8qCSWBOcY9CFA7VBNbSwp+8l3Ko2qxIXnI9Rx1UZxgjjrQBVKRlRIu37w4Mf&#10;6HPOM8Z+nTNRMFVGQgL93buVVyc88kY7Z4HGDnHUXGth5RhLrGixgsrfLsOM/jzjB/lUU0K4aQbg&#10;2CZOMHnOcY467uvXp1zQBUMMWwfL8sny8oSSM9s9eo44I6kGkVdrLM/3mYb2DAleBkjjA9vr6cVb&#10;azjjc9WbbjCx4LMC/PQ+/wCvTgCNIAxSOOGN5M4TahwoOFwD/COQRkenPagCmkKhFO1QoyuW4yOe&#10;MEE4PPHAx69KUwqG+WRm+Tcuxuo6Z56nAzjPduvWrcKYjRzI7bcbW3jK+hA47dB0/U037OyqFXcx&#10;YbWXcSdoOMZ6Y47jGR3GaAKMluFkDPCqhT+8Cnlu5APXn09ewBApBA2SjRttUAOyfeCk4yFPryAM&#10;cCrQiGBCgXYu4MwY5k5cZxkjsOeB1zS7EJkUMWY4Z2jXkAMO3Pf6kj0JoApiB5dpbaSxKP8AKCPv&#10;Y5J6HI/DHUUNAXhCeV+7GNob5gPQ9Ovcc/XNXLmGWRX2pJJhW2xgnC7hwMn9DyMc45pstopkYyRs&#10;5Em6WSRfvjopO4dRuGMdQfWgCiluf9dGo2+YGRhhSxxnqME9vy6ckU4wjyxC0mNsY25kAI6cDbyO&#10;h6+g6A1eEMxKRszKWbCjgMOTkggdM7ufc9elIAJEEKnnazCNlzx1/pjHAwfzAKptfl8w/ebONoVg&#10;OOOSRngHtweTg0s8LJLmOP7q7z6gcnJHbr0JHHHWrj2zT7pJ/mQ4+0NuO0kt1PoTjPsAORzmM28R&#10;KmeEeblTuySRgDAJx0wScfqRQBnvCsbb5IN33mbb/FyDnIxz+HTjIGBSvbrC7RmMAqMbF5fucgdz&#10;j1z6D2vxW235I12oynjyyuAAQV+XPHQ+xPbFO2lh5bSSbXk+XHzKOf1IIY4x+ozQBRjtQsbJzuMb&#10;Feu4DHU5OQOOgxkjgdBT41Ik82NRuDA7uc9OD3BPv1+U8VZigQho4xmRm3fKD97uR3ycA8j3zinN&#10;bSy7d6bl4O5oz8w9ct8uc5+YEf8AjxFAFMQoI/LlZtpQAh3baRjccc5HbB4J+UdsBzQkZ3ROu1VL&#10;eWCuT8uAMc9M5wB05q5HbyK3lo7KFyP3X8JGMDGRnlsYznC47YqOO2If95HvXLSqu0cL8p3fLjr1&#10;5/M0AV/Jlj3GIyK209ZiOnGT3x830OPY010AySJOnzbs7ckdRjvj06H0HNXlt5dytHO+3bujXbhQ&#10;T9ADyMEnp8ueetN2sG/1rLgjPcg4GPmJJHHHT+fABTFtiRj02sR5i/Mcd8cAj5jx1x2zQkG+MTLb&#10;7V+6qtHt77cdMc4DHk5496spaxjaXI2vhZBgYPfoef0xk/SmvArD7Q8cXz5BDdcc8ZwepB4z1+mK&#10;AIGs2jj+YNjdjrtBbO31IB254ORx1p0dp+8VQXHzY3Rv14PGAAOoOCPTnNWGiUNIfLZDuY7cAY4G&#10;R8vUghhzwSD+CvBEWCzQY8z5WVowOc54Gc9c8YPOfSgCk1qwh+UoPMXPrnGDnBHHHqO+RTTbod+2&#10;KTcijdGu7JB9DwBxj14696vvHksSE4/ujLFeeD7Dpz2HeoorOR4tqn5doKttGATyG4HsTzx78jAB&#10;Xe3DmTEW45+ZVUZzk4HAyenXI7HtmmSRxl2WPbvVsYjyoC8dMEZHI78e9WzDu5jk4VWZQ0g5XJ4P&#10;BGOxxgZHrzTpbVlSSOA7tr42bRwvOCT2wAF6D7vtyAVRbASjncD97cx7gk9M5Oc/n17kS1Zo/wDR&#10;2ZiMhdvXccgcjPy4Iyc5x05Aq2lvtVgFb5WUlpFOc5B5CDHXk55GSc85qMW5cjzdseV/iyQfcnH5&#10;c9ADmgCAw5jViH+6T8/fvyOwJ7Hr69KjkgWFfPLSpskB2sDuI77R35A6E9T6Vc8tCcRzLzIdqgYY&#10;cN0687gR0zxz6BFWbDCNlKO4VVDkbfnwTxjpkkjOPTqaAKxgnVWUebmPJVdgb+IfKvI4yFweeeD1&#10;GGmBI/nA+VeVVZOgZgAR8p45HTGST0BGLSRQwDdFH5ca4f5UOVLcZyOSTwehHUY704RDzWhwitGm&#10;XYK26PgAn2+hJ5POOgAK32cfvFBSRVz91tykbScDB6Y9T17Z5pZLaVQWji2/uz8wKjDY4+XBDcsc&#10;+xz15NxPmdWuJFRtw2swORjBxye+Ceh/I01rXei738seXh1jIwrbem5gfXPpgevNAFV9u7AQgK2c&#10;HHzgHjnPOBnj8hTGRlG1Cvyqw3fLk9cjJPHT0x/W1NC+wyDcu1QGbIYkknrnIxlW/u89emaTy0+Z&#10;dy7Y1K4RjiPnqM+34Dk0AVWgkSDcnzLgfN83OeBjLcD147etAiQzskcrYdsSbV3Nw3YjvlTjpjn1&#10;FWhbSQfLKNpVty8D164GOmTyD29iQzyYZXbcGEgKlirLxweePpkYGTgnoeQCuqzD96qrtYEtlS2W&#10;IxkE9Oh6gE561EI4xJ5kcXOQRu+U9BgDrjqOvcGrklsXVlhZ2VfuqVyU9RgDHXv79M4zHKg3bZJW&#10;27gHXcmR8wI64xn1GPTIwKAKoRFWMjaMr95jgkevOfbr2wcgc03y5EiGEz8vzY53Yz0GeR07dT7V&#10;ck8x0ZUL/MzMqq2BzjJPOOepGeoXpUbxOT5DxfvWwqMrMx7L255B68gAcccUAVJYnWJo97MqjKmT&#10;JIXoDksMDgDn3780j2hctEN21n6Kx4wW/LlScdhgc5NWJYZJ1LGBVJXdgq4KMwz3/wCA478nrxTb&#10;iGVE3+X0bdHGsJIk+Y8jg5yGJzx780AVRGyq00hjXC7wN3D/ACg46jIBGeB26d6JIVnlZdrFtpZs&#10;qSVIYAkYPIG3qBxxk1a8iRHbZE0JDABlXOOnUnnAJJ3YOQB6jMYihmjVC4Ilb+FV/h7hsnufTOM0&#10;AQPHE+12yyyYGVH3s8ABAeeG78/kaZKkivh41eQxIGaNgA5zx93OCR3PHNWkaOU53qu7HHmA7uAe&#10;OeeD06Dr0xUPkxlARt/2U5GSATgE8ZPmjp2z7YAIHSOWNmkJDMpYfTByQAB0479uAKWZFdm3SKG+&#10;Zl2yg7csQSRnPIzjoPl4zyKt+TIUby5Zv7rtuBU5zw3JPJ+nfFRwyEorIf3e3MYz8ozkckHI+77k&#10;8jtQBWMKzNhIWIZdzsrfe5Vj6ev5g8dhDPD5JkjBVV3HEXLcKfXtjPqRxx2xaeBZW2tEu1XyrTfN&#10;wOmcA9c7up5xikdIY13TOqM67pNzYZgVyCOmBxnPU+poAqBQXkZyWXdtLtHnPU8c9zx0OKDbH93K&#10;BGNzbWwwJ3cnqOrd8noCAateS4lZo/4OG8lfuNjnPJOATx2HHHFQtEuei7WbCw7uGUYIGW68j7p7&#10;nsKAIXgXAXYyqedx+U7iw6YHXn9V9c1GkSyFTsACxjcoTJ5AY8fwndz6c/hUxt/LZXiSNUBz8uFG&#10;35QOnBAztJB5yeeBTpkZiqFjvRhsWTL4y5X1xn7p6gjqMdKAKvkQD53APzgbSR/EeV24O7uBn06V&#10;WEbTjfIFX5QrIw67cEKecc9MY/TNXBaRSQsRDtVozzGoOUyQMHAB9f4iR60ksJMTp5mXeTy2/eFg&#10;CM4A5IJIxkHkZPNAGf5fn7kLSMzcfLGynPYDHJ7N3A57DJjxDEXnWHCqoLqwByAR0U5BzwAe2elW&#10;mRXHlhG+6xzwAzEgOMcAAH6YwORmmSIgi2h244Pl4+Ziexz39sH8gKAKhiXy9rlGZflEZ4BfJGMe&#10;hPp/tc9hE7rF+8KusaxhgEPzHqMkZx/Dwc+55q/cwP5ryt8jGRuW524JBGcdMnvngHmoLlvIkdt+&#10;2TbtDNIPmO7uBnP3cY7jjGaAKSxOSbcseypnAbgYwAeMYzxgk49aj2jasowu/lljXvjjG7gKSB2z&#10;mtCe2ZQ1tLEYwr5GS2U29MAn+9g+2Ac5qvKix7o5Ytqj5vL2lSoYlT93jGencn1zkAFEwZO5Y265&#10;z5gG7noSBnrxjIB9hkUPBIDtLfxcPMgA6jjp9T+eAcZq1LbuNkEv3o2xtyBgkE/d2nqfocetR+VC&#10;EKqgUqzKd2eB129PTr8pIyMDmgCm8GlqdmqyXEO3hfIjySepzgr6+/U0VY8mFmaOVrdVU5WO4vDH&#10;t55wDnuOeeMY7CigDgfLDAF1y27937sFHAIxggc4P5VIiG5DCAKwYv8ALu49CCoIG3vxnGM45qYq&#10;oVt7lcD5WVSQD94jBJ9Bwc/eJqwitGMMrRtyA/TnB/LOOaAKc9usysylW3L1L4PJbkDPTnpk9+Kf&#10;5MsithVYsSzvtOOW7nClh+Y/lVtkRl3iNdgUuyspZACBx16DHX3GBSJAjYd13su8YZjxz3OBgZwe&#10;Op7HqQCJbPa++WVGUtj5WK9Bzjg8H04zkU2KMkKJVLL5mN247s8ZXBBOB+o+lWZW8sNKiKrFTltp&#10;Udep647dx26HNMkTlvLn/efxFc5A5BznPQ7se3XsKAINiM2N+QxU5Xtk8np6YPT8zUbKTCI5U52f&#10;KrLgrx905Bzjj9TzViXcoYsrbf7rLjC7sdwP4e3t260w/P8AKhZdv3sZ47HPt+XPT1AA0KzMWchv&#10;lIkfbjI7DPXoCPwz60eX82ZIpFZIwNnPXPQBfu9evJBxQ7OZGiLBVZcr5a/w9MDOexb6AN6ckm7c&#10;0hRWbcfvKdzAdj+B9CcDrQAJtc7CAMth3243k4+YDkn+ZyT6YdvZvu7Wdjlc8cevPQD8Bz+SRsqx&#10;7YWO3cQzLxyO/bk8k5PH4055kIDSR7lVt3zbvu89QORncc9PxzwAPCsGZTKFUE4Ow9c4Ocgkc+g9&#10;evWnBSyMJVEbN/eYLjjHTB6E47ZxwO9RoojuIwp2DcHba3I56gHox69R3wR2kjEkUSf6G/yv8y/7&#10;QYgA88MW3emNnXk5AJlWSQAQ/vH8tivViPoO556gAemOlPVAH3NtjznhVO0cjkZ98euDnrTEEe1k&#10;uZGA28q2cn5sk5GeSM/qOOtSBowrIr/PnbtVhgMSBg5/h44yemeuKAJGQYzsG4bjGJFHXce4B+nA&#10;7VI9uVjbJ+faSPm5K8YyBjoB2OSOCfSOLak5jCkrz+7xnb3BO3HJyozzz6kZqREdCp2bdsnEeckH&#10;Gc8DPfPXP0FAEiqfMZ0eI/3WZSo69OOeD0HbPerEUPljznLfI2VwxVlHGQAVz0bjI5654xUMYR3D&#10;o2dxY/N8ny85PI/HrjPc1IYg48mRNq4J8vaSBz3xx6HOTgjFAD0woGIseYoUKRjLZxn5uO+eeRjI&#10;xzUoR5SyQrJyrKy7T1B4OAcnHJzxj2yMpHHsPlk/dbDKWGTlhngHp8vJ7Y9TT41YphlaMdfKDbcc&#10;8Y9TjFAAH3FfOYKNy7VGfQDn5jkYIO04GPpUlrGggV0hQqYlLKmG2t05zwcAjK5J9euQsBbb5UQ+&#10;diFZfm/eEDcWOD15wOPpintbCePzIx5vnRkNtY/KMHg8/dHBHTJ7jpQA1IkDfdZv3ZXoGBOefTsS&#10;M+34U4ok8gJkVlVssZPmwCTkZC/KOM9M/wBJHO4fI/VvulWG4njAz0xwOuDx3pwzJGpLKVb73XgH&#10;PVSvynk5GD7460AV5jHCWaT5I/nyUztI2nHU4Hygkgckqc8GpBI6xssjlmZhub5V34LdTnJHzD/g&#10;OOemXJbgMqokatMQi/MDt9u/B57kjOOOlB3MTJNPKdy53NhlVcccAdPxJ5PoKAG+UC++QD/WKNwj&#10;G1gGHJOWYkZOOufrTmBk2hUaPzBgRxgLgbQA2cJnjGeSOCMU5PMZlEa7mZPmaYjhc/ljI2+mO3HJ&#10;bwR7FETMq87WXHC89On1J4zigCLNxKCIWXHl52K3VdvUY6Z3enH16iJIIytqQylst+7K545GFBB4&#10;IP1J46ATyQmZmVir7nZf3ZDIpDMT+HXnjj1PNRuzThnjjLfKrfu8tt6nkkED8h19OaAIjF5eVUod&#10;q4ZS+RtUN7nOdy8jtjpnh3l3LMzRohJbaQrAKSBnAAG3t9Tx2FPV0jLQu0m7qyluc7ecrx2J5ILZ&#10;IweeHZjAAEn3ZMb1+YbmGcD0wR6A84ycCgCFI4wWaPaw5OIxuz1z2JwfX8e1SxR7sxoNxU7WY5+X&#10;pzj3znoSMZxxTpd+3azr8u0cMcnnAyM5BHTnjbn1pSqzgoQpUv8AJyAyDPJA254HYjGCSe1ABGgS&#10;VQ4+5jZtB4XO7PbgADjGeCB0NPiiAZZXLIvl/vAYTlmyeeARx3x/9eliYrJuiG3r/CVbYBnHIwQM&#10;YzkjGT71JHHcOv7q4mkaGMERqdy8p1GcnGTz+HWgByK3+s8scfMFZSMEDrnoAM9cDtkjrU8MbHYh&#10;KNmPczLks4yeTyRn/vrnHWkhkT94524dmDSQq5JGcLnn0HcDtye7wFuIduxpVXDbWjwBjccZHB5O&#10;TkCgBj7p5GjY5k2/MqrjaxDKMAEcZA7Z5Hoamw5cW+GGVKKpIyF59D2zk/jznGImYxyeXI4T5iZP&#10;lwuMNyRjHUE+5qVRLcSbXbeGXay/ZxtLY3bfugY7Drjr1FACSIpzMVUvGWZg8asvQZGcDIz83I6+&#10;ppfs4IjkEe7DEp85fPOQQcY5A75BPFKQG2yRMXjx+7K7SEye2M88gdTy3FPCXEzs8eX4Ublbpggg&#10;/dIPOOuRxxQARhC+/wA2PduB2jjHzAf3cdW7Z9aCgKggsu4ZG1hx8pB427s4DdDyRn1ot3Ur5lsN&#10;v7vACNuVVIA4HUcjHXBGPrUhbYFbCsdu1mWMgrtB+XIOR+OO56kgAEMkhadhHFiQf6v+JgePlOME&#10;jJGeo+X1Bw0T7R8oU/vFLQeao6t90sccfKe+B7kipnKt5kbS5VVaRtxLKmQSW/Anvw2e+RlptsFI&#10;mjmU55UxnrnOfrznAHXGPWgCuo8wNCHWSQps8xvvuSvqv3sAdQ2CQOlC4c+eADvZWaSNPnfcP4WJ&#10;O1uhPQ4P8XNTby23cMM2W+bOGJYDOc9fmY+hHHUUGMnd5kW2QY5ZWGV+6Bk9Mc8j0xnA4AIxLbu4&#10;mgOWV8/6sAZ3YxyMHnccjGRk9KLddqZkEfyqrTTKeOo/hwSTj6Dtxg1MwSZd8Um4ZBZVJK8Z5PXA&#10;6fMQDyRnrUhLAje/lsFYnnKu3GOSfX0x16UAQKnzt5cjLg7SqnGcYGRgjnmQDK+nWpI4beV1SJFU&#10;ZHlbY9zZAx144xkdcZIPsJYRCpPkSqkXQlj1IA+bnjPU9euOBzUnkIB5ZYbm6yMgy2AOhJB/iUY5&#10;ORQBHZxxskbrF/d3b2AyOn4nI7k5+lTW+9T5JK8pGoWNwu49enHJyOOOSwyc1I2HiaR93zLgor/e&#10;BGeOhJ69foeOKmgi3b0Td+8Y7toJUrt6gEeuRycDn6UAV44hNuhLBcrhVHy7QeABjgA9/wD9eZlh&#10;dpG8+WP5s7Fkj+73wDzxxz044HUmp1jj+68DBcMyQrHuz1BGQ2DkbsHJ5x+Cww+WW2zMPMYbk2DP&#10;5AA4Gcc/rQBHFk7dkDq25Rt5I4xn7p4AGcZPPcns5SoYhwgUDJkODtG3PzY9AByO7NUkRx925cr5&#10;f8UgBHoQcA8e+PvDg9xS6opGGZOFaRs5wMKBx1HTO3Izyc5oAjiBeLLBsna2fLXHtk56j8iAcHtT&#10;oYwiqjD5vlXa3RTuOR9P4flI5PWpGWRQq7fL7LGW37MD35XjPB46UhaMqsrR7dyiIFsr8pGcdTg8&#10;/QdKAIEyI8NDE/y43eahIOQMt35OARxnkD2e8UIbyPmyzESfu89DjAzycgjjJ7g5qXYeI5I2+blV&#10;2MuRz26dzxg579eEIigcCBGk2nc2fmAG7BJGcZ4HcdetAERUMu6UJtwPlbJUNnpz06j6A8UONoQK&#10;qgqqiNhkEL83POMc8dCTxipCkMTtl/lTaVZhjKqrerc/7uT0B9qSBeRCi7nVdynB3MAeoO7GQc/4&#10;UARP8oTeq/34yVKk4HB6Z5GPbI5GcZQlh8ySxhpNzbWkyThfm24HynJ6fpg1JKv2dAqqwbjaijII&#10;PODhTjv2796cCvljzPu/NkliqooO3juQCcnnOfxyAM2BZ08o+Yu8FURfbIIyBn/9We9NSLaFZpgz&#10;NyvyFt2OT0zg/lUkrR7hvtlxtDtGrHn73f0yuQeeQDTkChw0bY+Ygq2MNjsMHPf2wfToACONUgmQ&#10;zlo/3JRWKsNn3cEnnHGe3PPtmRGcDEpaNeA+1shiNvH5ZOD3bvTo1jjOIfLUrw3lq3JDHG7K88bc&#10;9ewFOCB2DlDlT1GflwSw5YHnoCeCMdehoAiAZPlfKrIpaSTs+09h15wfXjOcjpLGUJ8tpUTc53fJ&#10;8vzepI5OQw56nPrUqwrIMAszc7WZTsGSD07cbsZGRk9qUj93tjjbhflLZJYYPy5OMevbJx1xQBGG&#10;liVmMax/KHVcFhkqeo6jIJ4OAMH1qRcFsK33T8rrJtUjI5UHGOGPHPYdqdEtrt3RbWXd8oXJLA8D&#10;nHB3YGOehODToVG6MlTuYK2efm+bdjgdjngY9evQAhWE4aKcbfmAwF2snHU+mQo49Me9LBCoXanl&#10;jb95lTy8e4GMrn5eMgjIPridVuZXVI8rjG7LkseAc4wRkfh701IFYYZWVSwWRWY+vHXHAGMHjke1&#10;AEMaIBmVY/kbC5U5ZduM8cjseuSWOSR1EhVoFt55du6Pa2xQvA6NjHIAA68jI5PWrBilZw/zR/Md&#10;/wArfewRgeuD0xjO0evLXR3iKq0sZkVSrfKpJP19Ofc+1AEEsIlVS7ru52qrFDznp2I69z1/Cl8j&#10;9wrB0QE5AhXK4ByOBgDqPbA46CrTB9/moGfc4c5+8QQcAn2B9+T15oWOQnc9u2wrtWRd4HU8cjHC&#10;9+3v1IBXSAsw8zn95hWHGzAOemd3fpnGckcULCCN4eNl8vOxV+Xbu4PI47YPTlhx2sRpIJPNi+Vt&#10;3UNjdgZIwevQ9O5pIyiupV2DM2F2p6++F79zgn1oASGNS/lMv3drOyKFJGOmevJx1OBg9OMuWFGR&#10;owSWGAokbI5JGB7fe49MY6Cnv5bKGZ9iMpXru298jOeRjvgd+T0ejouUNxjdwfMY8KCx6fnz+nSg&#10;AYIGkMq5+fd8ygbcfc5Ycdsg8dqcYY1ETxrEY9y7ZI1Hy5PGOmck8HB5OBUgSRFyhaPe2R5Y+6cY&#10;/wAgjJ9MU5GJIjAVdzAsrO2dzAZfryScHgevPQAArptwx8wcoflUkkYZueCfcEZ55xUk0Su7ef5b&#10;RmQq7Rr8wbdglQCeevUdOnWntJNjODuZg23a/wArZ64HoD/47070k7hizxoysy/KdrHOAdnqTn5e&#10;x4A6mgBGRQp2MuV2tjOcYxnoB3PcgYA+lMhTy1WPZuUjKsrdF5XjJwe+TkfocOEiNDgL5ipHz/ER&#10;kt6Ljkj2wFGcc5PvRgwryq5wV43A88FTj+HovpwO4A1PN2+YFXczHcibW2DtyCSMk9eeeMA5pu+Q&#10;jYv975spjHOBxxnI75xn05y8eW2fLBYbW42HbncAD0yDn3wc98ClC7omSJpGZQcNGi8yN03cHkc9&#10;R09OoAGTw3Do6xJlSrKflBIycAfe4OQo+vfkGlVwSSQ3+sz8zFW2np2PToecU6cZV5YRx5gCtnJV&#10;eSOQeBjZz8w6fUNTCgRPJHjd8u1tw+96cYz+RByc0ARsgkXaItvmfeXaFBzjPK8dh1/Gm28cjDeq&#10;EE/d2rjGeeCztjvkcA7mxjpTpjFEu95OQV+UBTtbpu9uOOPbnmlCxSNuLM3zA588c46H39geCPU0&#10;AI24MskLKjRqfKbZux03DgDofXI+nFOaJcN9niQrtGWK7cLj5f4ePYHBOck5pyhpQpTGMoFZGzuO&#10;7vnjHUDOM9eBio0fYUZ2kJaP/lmh3FvYdug9M96AHMmRGPu/KS0ayfM2cnnKj1OPw5705I5kyzOn&#10;3QehO4E88nPTOMnHA470mAS1vhVMy4Vdp2Ad+M89sDOenqalSNBL9oniZGaQcB/mx0xnq3y49Rx1&#10;4oAakwIZI5I93BbhTt7fw/xEbRjqPx5kCq/KpnJA5yc88HHpgnnjgUN5mN0jFmKqFVsnO1ewGDkD&#10;pz/OppJDI7N50n7x9zr13q3bGSCec85zkjOAcgEIjSNSUkK78hechieQCc5AI5OMHnqelTMNhIA+&#10;bkqWUYBbHUHtszx0BzxzTgTbhjvClDllDfeBBY9skZPXnGOtN/cqUjGWCrgFZP4gVwCcdceuM4Pa&#10;gAlkZWZy25fMBVpFGFwDkgnkcZ6cYxkc4pWUpOGaHYu3oVJB5PHGeeeDjHPPrT7cSAkOSzbfm3hd&#10;ww6ckKM+vOOM/jTVcyQCSI+YqcRjzGyRz+GDjA5OR6gcgBgpHtyuxox95srnIbkDAyeOcYwuPQ0r&#10;Ry7cs3y87vlORzn0xt/r6AjCI2JAn3to+YIuccgfxADPB4Yjp14zTvKZG3PubbzuRQ3p+R6H14P0&#10;oAYY8CTMTZ2nPykYA6d+dpA5OefU4JUCIxq+zdJuPmmRfTgnBHXduz3yBx3Mg8wQ4k3bljIALey4&#10;Xj3PPuv0NEbAPkyltsgO5V4ByDncMdBn67ecdaADGXaSJNoyF3MmGHXuOhGDz7cUMVig3uvyr8xj&#10;k7jPTnqcgZHcYzQBGkfMLDduUFYjyuWz3wADx09Sc81NG5C5edkymGXczM2fUAY9ueynjPNAA0ca&#10;ZCysNjFgvG5Dnp8uQDgdODz7ZL5FDblSRWYKAqxruz7nAHGQBzjkZ5FI7k7UWWPd/rdvmccBefoO&#10;RUkLiTafvBcCNNxOBvxxznGDkZ45I5zkADSQzktGr8EbtvzYxtHY47c+mcZppj3HyyDtZcMue2Rl&#10;c9RkH73Tk9KURBIdsj43IPmBOTlM8dvbGfQkA4JfI26SQxx7tvysoBKjHTnPr3zz6d6AI43iKiRh&#10;lWJZQx65OS2D1HLDrk7ecCkty5cpEvzcKFRv4sY5HAPJI6D1JHGZAsk0rKEI2yBTlTtXJ2gnPXA7&#10;k446jil+0B388ll+XJ85tuc8g5yTn6Z+tADco2E8tmO0navB7gemSD2IwKcIpW2qrLtZctu3A7gP&#10;mKnjnHTg4OOlNQblU27E853MvDcEjPGAOp/EEnIoVkAaNJCc/K25fmOOOmRu4PToTg4oAfEIpU+Y&#10;eWu0/wAY2JuA5xgnAyeQQc5Oe1PTIfa8TpnIUs4OPkyTnGOD145P0qFWZpCyBmVtyjdHkKQODwuD&#10;nPueB9Kkk3FTKZ2ZSv7w56KVA3E92+ZRyfpzzQA1EgXaGkjkkHJaNju78nvnOeuSeOOlP3ESGJZl&#10;fapDEMQWPoSOo4PBB9fSnmWed3fcucAM0kjAE84yR0Od2Rgc/lQJ0RAs0LbY/mXbnkMQBjnqF9s5&#10;HpQAwEs2YlbcV+Xd8/pkEg/me+ScjBNPkg3gJI4+8UjYKcnIxuweCSSM9+OBzmkYBm8szx/MuNvP&#10;TgDuOqsT68qBnOKlSVGCyw3QgX5jujXgKfcdvl6Z56AnqQBsmZB5uItvIxyPl654xjsevJFG2WNt&#10;/DdWkYLncy/xHJ/XtntjkxK5xIu394wYrDhQOOoAA55B554z1pzFndjINuHB3SYXao56E+2Opz60&#10;ANjjSR/Liwz7yfvDduPHJJx+OM0JMACyyuAfn3D5mX+71Py8kkZ7j83SvJs2Y2/Kx9RngqCD3Hfg&#10;+uD1qRZmRSYnwVZQsgBwwHfPcY9OuB3GSAQqkQGwSMv7vK7GO4LuGCD0GCQeO2MkdKA8qlWDffXJ&#10;RY8sOgzkdgTk9SQQadDJIjKd6sysHYMGCr7fL8vPGeeijoeKEjOFMSH+L/VDODkc88cgD0oAdsjT&#10;a0zK6xsSuGYMwU4HuDg5zyOO2RhIvmbJB+6253Zec9+GOPyHTjrT7dPIk8sMv3cxxhR90EHcNvfA&#10;PqcrwDmm/vmZpEdsjaW+fbgY5bpnuOM4GT1xigBqC3Y+U7rHxsjOcfKFHpnv2+pPPFSSpu3MGjDj&#10;JbHXnoMKFJBxgD6896eZpgrMkgYBcs0bAhjngcYBH+eOKSYmZVMLF1T5YSzbTjHQAn+E9O3OeDQB&#10;HHBFNCImH3dqMjqDuUgnHA9c889cU6BBIyxqWXdJhSrAKP8AZA6jnHPT7ucHNOQgcnbJk4Xc2Cy+&#10;pOTgdDnr7kA5Rm3pvEpwzf8ALORWYLhj6bh/D685+tAEaPIGUrEy7VX+FQoycFuMcZB5IzwfoEjy&#10;zeVKpjxtMhc44xzn1A45BOBng54c0jLEWZWbbIpYZYxsVYceh4/HkjPWppbd4mkgY527omH8Mik4&#10;2g9zjPbqcg8UAV3cbVDyKu5NsiqoUj2/HoewA4p3yzTs5fzDJIBwDjPJz0PqBnGOnOakjd1CgSnK&#10;4yI5MsWJ+XKZBJG05b6Z4waACzEeS6jYdsKthDznB3ehIAG7v0FAEYZkRmDqysrlljX1xnOA3AOM&#10;jGMinOoib92WHl5Xaq4J4OFycDOPfGPTC0R27xJGyoDtUAg4HVhtOQN3AJJ70jQlhlbeJ92T5nXj&#10;jP8ADjBwOCedvUckACeSTAzMi7dqncpDAjH0ycY/HB5pWJ8yRVTbIhx8gPAwc5xnJBx3+maf5dxc&#10;KQoYMwZQd3TkjPOOcYPOO/BpY8oMCFVVd3zcqoGDkDOegwOeRgc9SQCMxR+Z5ilVVeFLrweSQenT&#10;GOvQ596Qx9lcLlQ25kPTORwMfT3/AEqxbpgbpZfMk4DK8Z3DnLAklcZwck5PNNAAjIQ7Ry+SzKVP&#10;zbThDzzjrngA4oAjjRZpGCvuY4/eNEG3ZHHH8RPy8dsZ5zTo4ziKSIRlvvRyf7TAEdtzdu5AH5U4&#10;5VpAzuPmVQpUb8f3sAcEYGRz14NL8m1fMC/dxtWU85Ayudx4xjgDPy98YoArRwJJttxFt3EYXy8h&#10;j/LHP6jnPV1v5MxQxyr5bMu/5gUI/u8ZOfp16HuakiViFJjX5l+4q7uMgnkj5iMZ5z2zilCXPlRu&#10;8knz45/hC7QeFz75GOCRjIBoAgjaXZ5nmKV25bbG6Rlc5B6YwQCOR+XShowjCCZvMP8Ad2j5vlwc&#10;HOCxYj8T9AJmRTvEYVhwGU7hhM847ZGT1P6dRBKHZmuRtWRSWRduDnG7I5xk9fbpQBGoberCRY2Z&#10;MlpM8Z4OWGcH0HX1HNOjDM6hC/7w5CnlXJ5wM5yed3Q9OmRw6PdlQiN8oB/iXHyliefyJ74xx1pP&#10;KIQxiKMIzKP3fzB8DtgYb2+maAGSKpOyURspJ2q2eSF6dTjkeg/A9ZHjn37VPzL/AKzOfVTzlsZw&#10;Txz0GTziplgeaRyyqzRpukV5CRjkjqCBnkYDDjoBUkUCQNGqszMudrRqz5beRxgjGM8YwBuJxnig&#10;CGOCTd80qrt2o27+GPOSWHHGD0z9eOC5YWkXYkg+bcUAySuR1AOCOmOvfA6EicGJ3QC3VYvLBWN0&#10;O1R146dcgEZ5HJA60uNpKZYSbSZATtL5JByAfVifyxQAy3ZIn2y7flkyojmAH3gME5GT17AfnSoD&#10;/wAtU/iztkY8N1HP3cZHYg4HaplYvKpjuUkQ/KWRmPQnJwOvB69MjjpTkCKm5LdvMOM7oT83yrgB&#10;g2euevXPbFAEUcS+Wk+AgVVK5VSVbsMqOeh4x/wLnlwiDfwZ2sX2rHz1wQTk9we+Bt/ORY7VLhmi&#10;t1kPlkbvn3/ewC2PXaDnp6g80+RIpJ0EsOWZlH7wdc44BB3DJHrwPyABCYrhFMmzzPMiIZ1QfL1U&#10;nqTjG5hjOSFPcCnCG3lbZJKixtJja2eRgH5eMkBcnB7HnmnIGkRkjjjbcV+83LDjIAUZGCemAent&#10;ThNI0LJ5zNGqnIVXHYZ5OO/4DHBJ4oASMRMm5Bt3ZOR36nI46knGQcYGDSCLbKQ7LIqx4lby9qrk&#10;4BHXkn0zncfTFOYz7d6p5hX52yu5ABzzwSOnb096Jd0TKzRO20MfmzuA6ZwfXA6/Q5oAYVjmRmkj&#10;ZVChpPLKqyhcjHygEZ29eRz9TSiOVmYXIVs7ifbP3j1x1J7HPv0MklyiKGa4+627gc4Bwck89s9P&#10;X61HL5OGjWFNzBT5fmdOx9SOoP1HYYBAJVgEnmXH2Zi27C4yxPbH3Ser47DsOmaYLeNU2uVkyf3b&#10;CEfMpYkduMcdg2RxjmllZLiNtrLgswwiFj/ENxOTkjA7D7vuCJGTcsil2fzMBn2/N/ECODyM8HjO&#10;PTgEAYxLOVQKNvKr5Lc4HHC5wQD1xkHj1p0Ykudr27r95R97gZzkZ64HpjqRjpR50jNuHzHqFZc5&#10;wpYNyAckjpjt15qaKLz5Gicsu5mRXlY5GMYHzgAnoTn260ATadp7X8yRCYbZVDLMIRuPBwT3Hrj2&#10;wT0r0LwV4QnkuVmmRZFaMbfMAwOM/TuOQDyD65rP8GaAbyZWkh3MZMsp53d89upI6e2SeleyeDfD&#10;ixbfJX5vlIbgN6++enGBnn60AWPBfgyAQ7Ut9vO8bV2ljg8jb+X54AzXdaf4aijgjmSD5Vw3mDqX&#10;wvAGPbpjHzduaseGtBjtwMIeFwGVivGSccn+YzmuusdI3xKwDbsKFYDlce+cY5PzehPrQBg6f4cj&#10;SQRBQq56bRzzjnHUc/kcdM41LLw0HXcluPnYHaMcdxxzzwewHH59JpeiGVlcLxgDcsfbPTk+2cdO&#10;tbkHhxtjOIVYuMqzbuc5x1HTp+uOmCAcRb+EcncYFZs4+aMY46kn1OT/APrp6eFRAgj8pjtQYXbn&#10;AAHT2Jxk9yK9Hg8NCQ7zb4xJ15I2578Y5xnrxn6ipJPCkbt0745Y469T1xzjpkUAeWSeET5yrs3A&#10;8BmbPUt789RzgjB744z77wqrOb1I43zGGOYzu6deOMY7ADp37+sN4UbGTDyzDooGeR2GPb8RWTee&#10;FWMZH3mwNu5vvYxnn8B0HX86APJNQ8HoqNEI1CtwsYC7WAJOGwMt0zkZ6DjjnCu/BjmRSFyrdVCc&#10;thu2BkdfcDjPSvZtR8P5BUiQru+9jDHjng4GR7H61ky+GS95sZGO7LN8hyBgdsc/nngc+oB5bF4F&#10;muGWL7JtwMHcq8jBPbkAds5yR1451rD4ZDYCsGV8w+Wp3hT8/J9DwOw457GvTtO8IeXD8y/LtUsz&#10;sRjn0446Hp/Wta08KLGSot9rcr8oJO7ngE/5zjrzQB5nB8P4Vj/dorLtzu2n72c5ztHr1PUY69Kk&#10;XwVbQzfu4+jLwq+5yTwFz15I54616k3h1mDGO3X5ceXuUkL7cg4BGM55wO1U7jw9K/8AqwrbMZ3H&#10;rn7uOvr2oA8+HhQRpjyRtXlhtJJzj1A4PT0xT4/CZICMvBbKgyEfMSepzjdnPQYIx07d/beG2Y7V&#10;VV+bCLHkZyDwPl5HU596sQ+GniOx7dc+qttJ+XjpjsPTvQB5yPBpEeGHzYyx24HJyB69sd8+3OYZ&#10;fB0cabUiT1dhGPm+XvwcgnjJ5wa9QXw18gd4fm9QuMflxnp1x79aiufDTK7Ri3bA4+UE4xyG5/nn&#10;GD9aAPIdQ8JKIsiML5bBiyxgknPX146cccYOa5/U/CBVdqW3T7jheDz93P8AEOc88Z6ZzXs1/wCG&#10;gAw3OyqT8u3A6EH3xx3HNYupeGpFdmePAbGWYdehHscDPU9qAPEdW8Kqj+X9n/eLx8zbeCOCRjlS&#10;C/BPPfHBrmdS8PrNHsjjOCvG1cjpjd068egJ6k8V7VrPhqOKPDQ+XGMlsscLjrjGO+OnJ49Fzyes&#10;6JK8EhSLduVjlmMmCQcfL9TyzZPHfJoA8V1zQPn3PF95txYt94fMOcc4w2OuD2zxXJ6toRSLDxBf&#10;mHMsYYfUgdecnp27kCvY/EOkZ6Kp+8drKeOpA9ugORjjt0rjNb0UxN5gA3MCAxXLHkgMTg9/f+7Q&#10;B5deWksb/anjkby1/deY+/OOTnB+bO7uc8gdqqJELcefIFEasNrbRtHvgcjrnI4O4Z6YHVappIAX&#10;5VjBC7hyACDng4447cdcjpWJPCY7guYJI5GUHbtO4j5W29fbOc85x7AAoDy0jxJIzbWIO+UMD045&#10;3BupwT/ICh2YB3WVQ25w/Tarc5znnk7vTOM8AEVLOgKM5kklaQdPlOTjHqSRkZOBjOO3NM3BNweU&#10;blcgfKD82eSPmyOnfjHAPoANmZHj2NFHkthUaNtqEr1zt9skg8EZ5xR5QbIkLbXlwvmgHcQoH3e5&#10;yO2fenhxGigq5ddzybckNhmPfGDuweAOlKqi2cxx/KOTuLAHG/GfTI49MZ+lAETP5y7WdXbcCuZM&#10;AY6HaOenYY7dRgiVkJdgfO6gs/mcnHJIzjqcjkg9QTQHuQVZlZWDfdWNsoNwBUcDI2/y6jGaQyTS&#10;x+awZgzDayglh945AyOchRjJ5PFACMFZWLQRxsVLedj5TzyCQc+oJOOTxUjIxXayRna2MLjLMCdp&#10;GVzk4PfnAOeuFSUJBtSTd8uVYMdyj5egUcnhj3PXPIzSmaAHywGRPmRIVwNozyOAO+AMY4XOM5FA&#10;EctrK771jCjcxG5Rg/e5I6YGeM9M5HWo1jVH2yERq4yV5RsZXjOcknjPf8+ZZjuiZiA5WMFhsyq5&#10;ByOFI7Dr2GfpKsbI7I0LKqgHKtg98BQDwB6+g5A60AQSRLwZFwvU7FztG3AAIUc9cYyeB0xmlibD&#10;MS6bf4thHPJA6ZP4kdPTGacWeVCHkYx78Drtx6eoHzZ6Hgd8GnRl12B/MPHHOW2ng5PHTjHGOBkG&#10;gCCRoRD5ZGNqM3zSYwB3YAf7vXJ6j3LQHRt0O4yY25UBmBycMd3XGAVHHQDPHNiKZZD5Debt3KgZ&#10;sBguBgkEAAZK9OfmJ7GkdY5mj3zSASRqFmDZIYqTweBwRjsAPXqQCNoAHZ9uOcr5cAHynqMnufXg&#10;dB1IpGRfKDMu3aP3jeXtKgDPB78AkYJYHnkYp3yeUZZImVdoyFj47E4GBtAP1GQORzhWiVnaNyWD&#10;RjczZZuSDkjb0+bJxjJJHHQgDEgDAFUWRWZ/lkzsPT178cMfyxzUVxHviaIKW3RsVdHxjKnnsF6d&#10;+Mk9TirZLFfKV2Vmj3D5s7gSxAye4AZcdgOaaTCVyCnlnaBHJJ1wV4PrgKp6ZwevTIBWkEm5pZ0A&#10;+ZhsVsFsD5jnByC3JHHHXpmojbKZGgI3bjhlj5bOcZ5z13Zx8vvjmrA3TACS2LK2NsbH7y4ABORg&#10;4BB44JbrzSSS5UFpGG7cy7l+VTzgjkHByBj24oAqlcqJipKuMEK27LfxEEZA9hx0OMkVFMruAM7W&#10;XH7xmJ6/MADjgZ4wTgHnjrViWMu3IGdu3ftwVX5QDj0GCCvrnjsa74dvMWJhklliB2k5AHTBwT6g&#10;8gkemACs5JKzBtu1RJJ8uTnceOeSevGSADyecU42u6NoY1GCOR8u0nBOTwW6gYIH9cTjHmB45X2r&#10;Iu2ZSFI5xxuGOm0H88kdI3DSRrG06llOz7zMQTjhQeP4OmQCQTkjigCs0KySnc3lqx3KvmHBXPsP&#10;fgDj5fwqOYDDS7YxhcyLt+63c9Bn/eI6deOtlIVZVR4lZWAPl5Dc8DC5254HrjJODxUU+IZFPm7d&#10;rKyrge3BxznGeR2AHTBoArypFIFlV1by/lVgwwMkkeoAGDj27nmoHUIjQwlQ3QNuHrkjG7nOcdSK&#10;na2kJEfkNM0nAYbyo7beF6cBhgde/akabbIredlWHPzEKuM9lPPA744z16EAgxGVEke3jJ/ecYGB&#10;90gYBGRyDxyCRTZkLRLEzxuSHUKEKlTg9CvHUdR29amm81lDSK25Rj5Zec8kFfl5GOSBwT2pWiLN&#10;5cTLuaRh5jYAPRehXA6sCMe/0AIJEAO6YqqMdvzfdbr7ex/Oo5Y3kSSOR2dCn7zzDuIyuQSMkZzg&#10;/dGdw5JqwyxozPb/AC/NhfMjxkcdeqjC5Hft3GQKBHFgIQY1Ztvl4+UcY6ALyGHQ5GSecGgCqbZ0&#10;KoH+Zsbg2OSc9sEAHPXJ6cDijywJ2MY45LM0nVdq8k4OGww45xz6g1aVGh4WJjuPybVxhj39gevJ&#10;6KaarxErE7Fvl3J0+XHIPA6/MDt59h3oAqhBu84RbgrZZedoH4jnIJxwD9eMtSM7GJkV9vRmUFRx&#10;0HP+Gcd+lWjDI37xz82G3ZHQbgM8jORnGc8juR0Gi8tvNgmbEW4qVA2jOSTyCeMdAQD17UAU2jjh&#10;bzRGPlVv+WZ6dQwXHfHOMfXqA77JJE2xI/u/xKuT1IGM8Hq3rzjPBzVv7M8Bby3kXYVX5F3Ddzg8&#10;9R/TnioxZ2iII1dF+VkAK7V2jbkg9z09jwfU0AVmtWm3BVVnbjZu+Un/AGfrn6/yqZbZpSd5bbJ8&#10;69W4JODhQeCDk4/PuLD/ADKxWdpB8w2rxgkHqPXqdvqcjinJbxkLi3Viu0lmkOXXA7gj68DHJ46A&#10;AFRYC8jOqKdsnyxxqpweCM9AOnpjqcd6Gt1MZjEW5eceX8oPp0+8OmBwDjNXpSs8PkbPm24UNnu3&#10;1/2uCMfrimyozOyqigTNhvlOXY+gIJzx9B9OaAKTqWc7NvKk/Kq+3pwDg+nP4VG4RHaOeElmX5xw&#10;VPy5JGc9NpHrjPXNXBG2zYZM5ILZ4HtyM4PUDsO/WnBRGvkOqruj42HDRgMBjBPXIPXHTqOlAFF4&#10;V83ZMTgYHJYcEjruHsOmB/KmxRho1Ls27/lpIka8rjO4E8njjnOSfY4vGIRlgxb7wDfKRyCDg+nP&#10;bP0x1CrDG6eZ5K/eztVix44JUcDhcdMnHfrkAqRwyCQqWUKR9ySPPOW+7nqCRwBjG3rinm2UCMgs&#10;d+3Pykl2yQT74C9B689ybcKAJ5kyNnjcrRkL7HCkZxn2OCM5PNOxJGGZVVe/mbi69MqN2Bnqe5z6&#10;nkUAUSVYCQHem5jEzKp5znjPIOBg5PQdsnDUiIO1BtAwR5ZJ25xhTweg4x9elaRg3XDFmjXY67ma&#10;P7vPC5GcZz64BznsaT7OzvtCq2BtzCxZo8gtx3wMglskDJHbFAGcsIQbwG+95fyx4UcY9wQfmyP6&#10;imrFNCQZoFVlboCOuTjqeTg5PJx2q8U3Rlgqt8u4LgnIOFwfwPf1HqKJIQrbQuzHCsWYkKOnY4yN&#10;pwSG5xyMkAFFYIZGQRSmNeGyswLDn5emecA8HnAFOjt3MgURptb5WXjI5xk+vOcnGc56ZwbjI00Z&#10;Dn5G6r5jMu3AJHI6emME57A8L9n43R7k+fB3rk8YH5nn1+7wfQAoPA021lf59yH7vU5IzuHAGQoP&#10;Xk855NNe1ULuNtGuWI2yYJzg8HapBI7c45zxWkY5XQxTvJIAMKSNwPfoOnU5478kdaEjgR2UtkqA&#10;QJG45YttJ+8ARuzxnAHQZNAGe8R3LO0i7QxPzTdeOPbnggDPXv2Y1q5Gy3lWRY1GyMooIwW7ADHO&#10;OR6jPpWh904SRlO7ashbOcnkdMDgnt0z3zhqwho185VVCxAXO6MKeqnaOR79cKMdwADOWLEXlyyg&#10;dH8ztg8sPXHXODwTjAGMSRwzLIJWddygfu+oGBk8Ake/Q8cnHSrkMaRTfaBHhlAUydlYDnnPYdum&#10;e3ahI4IkCsiopjwzeWeT0yMY/wBkjnjqRgigCqg2Y2k/MBu4K7sEckY7bc9vUYyRTfKUFg0nCsw+&#10;Y4w3TcRkjoF64/rV77O+CVG5mkB+XA5+Y4OPrnp6YprKi7pAy7uAqljycYCk8H0+bngc88UAUECv&#10;zIjKVO5j5gUL15IzyMnP4/gHiInaW8xflAXEYxuLZIU55wCT049+cXJbaSdPuvIjN8q7j8xPJwfU&#10;/L9PWgqlwzOHXaxYfvEOFxkBhuzk7TjrgH2NAFWRAqtLcgL1HzcCPnB3Y/3e1BiWNFlQAqjKRwMo&#10;c+2eB6d+fxtrAplRsllbncYcsVJwCcZzkenr+NNCP5KTFpHkX7u5WwwJb5hgddvHXAyMdDkAqPay&#10;FfuzMVGI2aUszYBO/Hb5mHPTimzWsc+5g25VbdHtbd+HBHIySQeOcEVcmtERjavbqiMrI20AM2Mj&#10;oM+469cYyCCE2EyqfMO7mSMBSQM9BkAjjAz3z3oApSQRgqVVfm4woJ6gAfp7nj3NMjtJpJPNWWNm&#10;LeZ5flgMwztHHUg7h6ZxjjrV4iMr9nM24huFOGw3XPGQD0Y59e46MPMTLEjbW+7tJPTJyPfPHAHY&#10;4BzQBTghLBgH80Fl28EAcHHLdO3XuODULRs6LEt0rFeMlcgk5+ZQCOM8fz7VoSQlk2vPxtVfvD5g&#10;dxX7w9ufqME9KZKgk6yfeYYZ0fI7Mc8gEDJ6Z3DGemACgYx5f3mZV3As2NvPc7vu4ycnuBxUMduE&#10;MayptaTlo93zL2IO4nJAPXkZIq86hPm81mkV1z83zH0HsRg8dsjrgmq4tvLHlKS6rMq/7PReCMZ3&#10;cE4z6e9AELWR8nMRXhiG3ZLDhc/LxxuI7gYzwOpjeOCNm2KyN8yrwOwHPOM/eU5xnBHoauRW6rwY&#10;/wDWHGS2NoBAOPTHXjnuc01od0Zw4U7gfmXheW3KM98AknBwWoAqhALfZbxqZFTCsOVzj5RkgHOR&#10;yRjn2pWi8yTy3Rn3PtA3Y2gKwz06gAcDqMY7kWbmJ3DLK21nVt6sN2QWzg5zg9umOR/eqNssSE+4&#10;FwqxqQMDAyeTyQPUjk5oAgmhGCpPlspUSbT0+VuNoC8duMjAxULZkhaTau3y8sAh4BXGMZHf5emM&#10;9M1fVdxSJ2+Y8N5kxGwcAHHA4AH8I6k4Oc1DJFIq5khYSfL5UhJDKSDhs8H+LPTAAoAguFWWZXZs&#10;lQQZOVGN2euATwfcDmm/NuJzufdu3ZGFHXI4znH9B6VPOQrrMvK/Nj5W7E55ycYB4xyc8A44ctq0&#10;hO4SArKWZl+bBJHUd8E9uu3pnigCksUkkbMSVkEi58yM4wSQeg4B2noeMngngIzAFXQ+WVY4MhG0&#10;nrzgDAzk4xkD6k1MbeRV8yKJs4Zcw45HHByA2c9OxGPcU9kEZ/0eYjDA7Y8fMu4A7e4z3JPbjGTQ&#10;BTK73eRlU7RlFflfrwSBkc5wDx15qJ7fPyM/Rc7VwA3+0MZ7jp6DPbm2sEULErsYbwAVY/KCeSPq&#10;SPpz0xwknmMzRkKu5hujJ+ZuT8uRnoWzznkDjBFAGfMNzm4E/wAvRm8wbieMemeRwOoyegJpCsMg&#10;EiAMp5LSYOCBk4+vBx/sjnirbAxgOHyxX958rFgDgDuFAz685PTkZjO/cN8rKjfLhmwGJHYlue/O&#10;T04oAplVkD4MKkMFkAYFgx6ZbJJxtbHToewpkseW+UqqgZVRGcDjOep7A9cfd+tWZGUMr+eYwobK&#10;soU9ThsM2cnoMY/HOKjkBkRSJWaMMB8x3YHYAnrwCOgOec9qAK0tr5LMHh4+Ut93aOQe4+UYUden&#10;fJyaikhKOozHuXI2hSPmZwvI4GBxyegHBPSra28pMUM6x/LhmdV49D2/hJPI9R6GmPHE0WIh8zfK&#10;saqS2eu3DNjkcdPy4oAqzpIW3PGSyt8zy8FcFzjgAdfbnkHGc1CysCN0u5pGx8q7QOmCeOAAvQen&#10;fta8rJba7bdjBP3m7A43H/Zzt6E9PzqOWJDjyxJ8smRmMs2eg4Xdn+LkjHWgCm6J5SgSKu2NdyKx&#10;IJA4DZHOcnr75Geajdx5fmCBv4jGuM4ypzlduPQdsBiBVp4p9o8yAtujdS7KwD5VQvRQM8nng8EY&#10;JJIidDNu2RTfMSzHaMdM9Me/TpnHI5oAhWKITmNVBVSI1+YZ5Dc8DoCCB3HUioQrxgO7Ou/Pyltw&#10;xjPT0AB4HIB64xVyQZUwOARhnXy24kfGecZHXrjpzmmSxKRMsMgVZIz5bMB8xz1+VunDDrnC+tAF&#10;F7g20SttjUMzdYQ/IOOOeOMev1NFXI4ZJ5XbZ83X95IVGDnA7Z4+vaigDz+PZbthXVVaRnXzEJwM&#10;YBIPPIH889akji3R+Wtu33SGbucA9gRnr3OabEUUiMOqttwrKwzjsPfoD1HQ9qfgGJlcRlgynDLj&#10;bkAgev19D1oAUpGWXeOf4mODz1zweOh6d+OlSBA8hRom3Rs21WGSe+Bnr0PvmkkXYqx72jDHC/L8&#10;w453DHHBHXvkdgaevlIykK3DErDIpOOeAMigBrHbHv3Mzbfldc7gMr8pPccg+wXp0qNopXn8sjzC&#10;jFWTA7Kdq8Zxnpzxgds1LKzKm9QxO4gM3HRunA7/AKbfemuivFsuY48FQVEvK8c8k8Dsfo3tQBWe&#10;2JwrRb/m2eXtYEDuD/CMnpzgEj1pgCNJ5jSfKoViVI5GOPfuOowOepqWOOJptzpG8fG7j7y4wxxy&#10;ScAYHuPpTdyxL5h2b14+XluiHPQc5DZJzyD3NAEPn3GfLMhVlb5lTGCxB+bIYEnkcYpXH7zDFiN2&#10;5o2ztxnDZKn028huQKVkUOuVbPX5JGYJ0ySc9CPXGfypp8p1LkKFZMbpHZQB97jpk8/54oAjDM3O&#10;9mba24gMc9eMY5Ix+GD1p8wiCYGMfMis+c9c5b8/5YxilcNIOEVmbIVlYj5iueeRjHsOenJokeQM&#10;rENGJFxlM7mHBPYAk7f0waAEJWXdICu0fu2VWDYPfPPT9c446VOkrBsh1G5cuu4kHjrlcdDkdTyf&#10;Tmo0Ac7o90jdPvc45P3sdM9/b3qS3QTsBDLsj3Y2qBwQR9ABjk4zkd+tAEmSieU00jJ5R5UfeUj0&#10;9ScHPuPXNWI3482GX5eW3RqVXG45Jx1/u/h71XTyireQMB1xt8zHyggFgWJ9Pfp7ZqxGsDyAzI0j&#10;Mo/iBAHcZzgcY6Y+6fegCb5lVlWKRlVVZFk+U4HY85zyD26fnMi71/dKzKsSrv2luQoPO0ZJ6/Kc&#10;gemM1WgE0Kb5EZtq7woUKxwB2C/e3AqMDPPPFW44EHl5j2fKCGbbzx0GQTjLdRyPTqKAHwNGyoN6&#10;KJF3bdo4X5s9Me3IJGKkLLbxxy+XswScsSSSFyQCTjGfrgNjmmQCRySEVjt+Ysdu4EfizYGRz83H&#10;IA5p6CMS/K3lsGJLCQpwOhz2xjqOOvvgAlW3jRiI/m5wkYk3bR13YIG4gcZx35xmpI/JfDRtIoMO&#10;flXHAOAT25wMY9B17RwlHdgVkBZ9rLncB0+7j8uDxzk9DVlAJFaF2K+YQjcBScYHQfTqSAM9s0AO&#10;COgVXP3pMfI53bifXrnj3Az2FPMS+Sslxb7VKKdzSBQfmwccHjt1yaE2uN0cY8w/fkcYzkKdoPGV&#10;xnsadGFhmVULNj5V+bl8KB1zycY74/XAAqneTl25zuzCfk45PQ8cD06j1p5jQDeWVirFpJBg4xkZ&#10;Py5Jzuye5A6k1JBAsjYFsu7apU71PAA5yTg8L+Jxnno62Cq0ceJAEJAOw7V5wpJBxnJ9SAQM5oAr&#10;+VFG6tMVxJkblb5WXBzkjGPTOO2cZFTKh37X4Y5LquFb69DwAGyfWnRJNuCJHIzNw23LfgAOpA43&#10;Hue/NATYvlws3zMPmEm3nJzxuyD+Bx2xQBGzRxR+YThdu/bvORnuRt6n2GTz9C547mY5VV3KC0nl&#10;5O3gn2yT0Gc8eoANTIJHkLKvlvtAKuxTO45B6/L1J4xj5cnNDIm4LNFIqrn5ljZ8DoSCQRk4xkYz&#10;zzzQBUcQgBTMZNvDZ6sufXPGDnqT/u96mLM43NDJKADtxt+9jHDEjsMZxznBIwRUskNxKsjhJFbf&#10;8y7yygEDgdyVJAwMfdPWjyGLbHlhJjU/xBQuQR65PUqfXHegCsqKfLCOo3NiNVz97OcYGc/UHpj8&#10;EjWRnaSKVsqFLSYzt4JxwPYjsDheucG4SGf7QZCw24ZUdmyp4yCGHOP4cZPPvUboCFkfzGKKFCkH&#10;5eANoGc8kZ44GVHYCgCIpLEuIF2srblUbuMZPZQCR6rkHr6GhkH7whD5akkNIwzvA9wVyRnJIzwD&#10;UzW0gDYVWChxHgjLLt68Anpz7Z574FXZLhYdrcLjywW288c8HnAx156d6AGIx3b0uAm6T+FsKRkf&#10;ptOeBU0FvsiSExKrYG9fLHytkJjPbjLE5/lSoBanKu+1o8bmLFdpJHyg5A6EZIBGO+MU9ZIGRZWI&#10;YK/zMuehByRz09+oOenQADm8qMRuUkbDMd/mAn7qjcDxt+8MYHPHQZw6aJFaEP5aNhml2jdltxDd&#10;egwCO/TGcYFEahn25VmWTJWObeSRjA+9yvA46ZB7iiJ5ZD5au210bcxXzM8+pABwCeQcZyDzigBC&#10;tx/qti7o8s6sm4sA3ygDvg4P4+lLjZKrybo9q/NvbgfMOfU9Dzz19KcsbSTMfMZD5g2jcdqHBGM9&#10;O56f3ackG+PaWTY6q8TM4bdtBOcEcZI29yAw68igAV54YxO8bLtchVUDBBHIGOQMKcc45HsA2TyI&#10;nWKUgBmADbtpHGScnB+9+ueucF0CwOyrH5j7SB+7++wwvzYxkN6kEHPftToVG7IR1VVG4rHwzZyw&#10;xj1+bHBPI9KAB45lbF3aShiuW3S8gjBX/aBPqQAfypZ4w0it5I3KmxdpOWHf5jwR9/GckkUscRCs&#10;v7sbkyyo56gjLDB6HJ9AMGpghiUBLb5mmH+pz8q4yBgHAX5vTGWHfGACuBKAJlMioGAdmzwT2ByA&#10;OMEE5yRj0FEUJDR2zn5pDl41hI44+VVyDgAjHJGcegqxEreaWWHOT5a7Y2G8Y5HB9M87Rk8cEU0Q&#10;7rdFcs6LjzF5+6RuLMCQMZIyMj6igCq0K8bo1O1huMbAHG45Hyn0xkexxyTTo7eSHru3LuMyr8rM&#10;4+9zzuOc9cD5u9WFLGQlGk/iGE2jOBtHA/DjpjJ56mRy6K0SPI7c7eCCGzndhfm5x90Htjr0AI44&#10;iBv8yMr0yzduRwcZHGB05B4x1pyQSkZEz4I2r8oGG4AJwxweT0I6g9asRsHOGcKMqN0bjnChQdxw&#10;BgAdP1602MeYGMDNnoGRc7mxnAY/XjqOvHoANiiebEaszchMs6vg55yecngd84Ye9OS2W5+RI1l8&#10;zJZWUFmyclSufx9MVMrxXJzMiurBd2QRuUDGTnjAyBjHBPXGamUByqSxjOOmSz7uQMjBXGDzn0HH&#10;SgCFYld1JlJcEfLJICo7jnoOPbtjinMkS83CrgshLbR8p7nruJPpnjjjrU6IWiaJIs5hB3Kpwozx&#10;8oHbHru5wMd5G2svzN8235c4Ugt6nnGfQ5JzQBDFE0bNuHlkMpbyJBuQHBA+XHIOOnHb1IeEdkXe&#10;vycN+852LwOq9h2wO/rU3G5RCy/3wqKMsvQAgn0wfvZ+XpRFJGh89MMNxwyk8nIyTg9PfPWgCFYw&#10;yh1WSNdmzfv65IABORkdOB6Y4PWYCZeIp2wF3Q7Wcc5A5LEY9OgGac0csaNNKdrICAxbgMBzkEbj&#10;z05xgKCDkUSLCCxif5dzD/V/MRjOe+M5zt749TQBXUeY7iH7yEqnl5+XPuCc5yvPykdB3p0kMlvI&#10;zKki/KQFjbLAbiQMtj24x2FTb/tEOVSR/myisjFsfMCORnseTxg/hTYUON0TMjLtKhcbVG7ByRjg&#10;H8PpQA2CMpL5UTiFWZh5hU/d+Yc4BJzk9OvtUaodke2ENtYY5A2tyu3oMkAgAA57cYNSSkBsCXaq&#10;sTlsjCgDpnAPXg9sdxkiMxB5Sgj+bcd2503bidpHBx16jvzjPQgEbLlRDER97dzghQuQwwTkf056&#10;808/cZRMQGyV8vDfjzgng4yefTnFIxCbDIJBsIKRGNucAH2ySMdeOwHao2j2KvlgfLIPLZ5F3Ko6&#10;ZwOuQeMDOPwoAcJIolUJJCu6TYqiThieRnJ59c9c0+PjlJ4+Ax+WPG47SCc4IBIJ6+uc0wvJGvlR&#10;SyLtUBehIB7HnoMHHPJIp0zNKCFaR/n3ZU/czjv379O1AC74QVRQWaTcuZic5A9QORyQQMHBI4xm&#10;no25d/zDPG7a2FOQcnacZ/T3pqyF412zOxbJzxhyQQuOcHgg8dqk3ASOuF3GTG1udgyMDHUjbknq&#10;BjHWgBqxSJA0Mr/Mqn5UyA2AM43HrzwTjIGalNtvLg4G3GSu4HnAAGeoxznp9eKVABuChFXdjmTc&#10;y9Np789MZwSM4yAadhmgWKJgq5A2rGWGCSB1PGDyemOh5OCACSuyoFl3NI65G7btyTu55wSD15Hf&#10;BOaWNCR99mUKd7BgQW4zjByAc+g6D1qXzWm81Y4g3r0ZHOQcfxZ+gPbHA6yRbZiqRllRWKRM2VLH&#10;CgcnpgdBzyDxQBCkUxWSZmbnht2EQnHbr36r6bj34EijiyfMCLn7u3GFxu+XHGMZ9cnsCc1Inlnb&#10;JEFUhWCqIwozjnsemV5Bz14qQReVh/O6kkHcQQNvs3oByf0oAhETOUkHl8rtVlyuzHQgfxDj5sZ5&#10;x/s0FF2SDyWVRuyF/wB3HPJ2tkn0OSDVhY97q3mqy+WRnYcbQPu49cle4pkXzfv5Uc4i+eQqfmPX&#10;OCOhA6nv2BNADfs8gJfG/wC7hlU9ME49PzPU/kyLfbtHJMm1WJ3SKx2nIUFe3VmJ9RU0UMaOqyMj&#10;fN91o/uqG+vtyc8Z9KYjuyKFk64LFY8bs4PPucnvkkYPqABssVsVjjaTLMowCmeccbcrn+E59hx0&#10;yFCbmzEitIqt0YEoSWOMg9e+Acc4J7VKzKvlsV3KqqY2bPXA/uk845yRxz9aRYzuIU7WiGFBbDbs&#10;txnGQcnH3sZoAaVjhkVIpVk2NiP951Afg5OB029O/NDb90aqgO3b/rIQ3HA5z6/571NGFlm8uWMb&#10;AcKIWICncBjIODwW54565xUbAJGpSP5l+UBW+98vLc9T97tgc9gMgDTB5UbxK5+6QzcEnIK5PPXj&#10;uakgkYI0qvIE+ZhCHPz5G45wccjI6dR1xQqLGgOdo5RZN4Bx7nPp6gdc9BmpE8pFO6D7pX72eOuR&#10;j6j/AMezQA1vkl3Om7acfLjnJXnPoMngZPy9s1KyskWwl03nHznpgA52npz0x2HSkXyCqowj3Hnz&#10;JPu4BH9dv1288ZpVGxJH8vb5fLKsPzYBIIBwCx5xgHg49aAE8vMYUptRg21VXpk5LfKM45OcfpTZ&#10;QwVhLtPc7WHTvgY7HsTkZPXipTEVUrsaNjtR2IXnjHPYZIPIxj1pXMju0zJtXfkocKsgyM9M5HOO&#10;MBfXrQBC6yPJ89yD8zH5V53cHA7KAT2P3fTk00oJJhJMXYBSYyjDnoMlsY6kjIH4jrU0jbcKjMnT&#10;5myoB45HPf1/+vglVVcQkBdi5ZfvduPu4x1//Xk0AQhG3ZJbcNwGe7HsR+HFOVnWVUY7mUBvLdj8&#10;wPGVJ/pgcU6MGEqxVsx8ruwN2DnHv3wO2emRRGGEn2cBflbK7t5Yt9Mhc5Of5+gAI13pHucnbz87&#10;Jznuwb7ueR1AxRKkrIzTxMq7jkvMQsbAnn7vJGD0bOCPWnRLuby0VZBt2nzhnuPm6YIIwOoyD+SM&#10;hRN7b1ZsDzIVBO3nHAyASPwx2yMUAM4WHzd6qmwM7KxUnngHkj17j09KaAzGPzD0YjKqCVB5BH4Y&#10;5x2XODk1JtwGlIbcG3Ns3csQDkDkgfLjIzgZpC8b/KCh+8yurbc5DfMNwyMY6e3vQAL86+cUZQzE&#10;k+YMnjOD2Pf1H1HIQqynDOjNhgvzEHdnGOoOfp6NUg28eT8q7f8AlnhcdSMqR1wPXtzRkM6kyszM&#10;zOu2QsGI46g/NwQRj+lADcOhaEybV+YAFiGYY3dM85zt645HepIdokA/dhWPzFWwDyeMcgcHsCPf&#10;pToPKUCLe0ZVhubkEfqMHJ4+uO1SAPGRCHA+UHy2baRnnnrxwR26ZBwcUANNvI6odibuu75t3GOD&#10;xk9uRg4FBfbEzkMqBst8w/EjHBbr78Gl25Jwny8huxHA5HA6jv8Azp7tvPmTK7Mqlf33GeSdvX5S&#10;cHrx145BoARlbzcqT+8lK/u+oxg5B/E8YPQ8Ac0kc0HlKwuE3bsL++weV6A4PGeT3yacqMWJwu1l&#10;G7P3SuRwOvTp+Z9aQGWdxiUbmjDRjaeDyfvEjgHtnnI9MUAP5DSBPmaPh4wzMA33euAFPHcj6nuo&#10;BDfvk3M3zbWkYHrjqRz6g4/lSMsaFo4V28EQsuFJ56nnrx6Z5GM0bGzkRq3zcqxUFsHj3BI6dOn4&#10;UABJX5FVd20uImLL5nocY56H2wBzxSMUkl82QjHAwGHIBIyOv9evtiljEczi3nugx2qsm7lcE4IH&#10;QY+Y9MdScjsKJ5syiTjn7x+br1AJ+bvjAIIUHPegB0kMjSSIy4+9lseny7RgZHOedoHzUXDxgMkw&#10;/iw25RyPlO3lgOrenHT0oQuEMzQMG8vH3i+PVSc8gEdcc8nmljeQJhZWA7bcjaAAQSM9+PqR07UA&#10;JFMzDzSys2SGbKtjnjcRxjGOM54PrTopVYbUywwz7tw+U8AgZJPX+fQ4qTdJu8g/NuxtaRh0yR17&#10;DmmuBJtkutzZb7xLn5vwOeM9SCB1680AKpAXyox95Su2PDDnjpwAevrwfwqSCKZpV3bFbZuPHPUA&#10;59cE+p6H6UwiSNgSreYY90m7gDI5Oeh6nt04oDs8+InkVg5+ZmbA69OMcYHTGcZOaAJAI0lUJKF6&#10;tljjGAq4PP8AsnsM/XFKFjKJFJtLK3mMrD09vXjvu9+cimA4iP7zd8w3Kse1RyDn1JycfyycCnIx&#10;MUYIXmHG1JvYEjjjIzwc9eeN2KAHSbmiwcyBo9o+UnHt78KV2jB/QU9onQtHv484lZG24H38H06K&#10;Rkng9AKRSJTti/1pkO5sbG6qByQSFBBOcYIbvniNRGU3qqtFJuKszcqpxwRg4HI5z/PkAcxKQPLJ&#10;GR8xOGYbc9ceg5AbGe/cZxIsQYNFIGKsrMCIyxZdp4JAxggDn8AO9RB45Iy6yIWYfKyzKCQMDj33&#10;ZB79+3CID52wv8rHlmDYIGVGOAPQdeDn3NADmUM+5Y0k8zIJDEhu/wDeK56duh6jpT4ikgVmmaYf&#10;xLHkYJ+UE43cZGD1OMfQwONo+UR7vL2jv7AkgbgcY52k8+vFSMVmIO5csMKGbB4Uf3vb3yT2HWgB&#10;7IDGcNIGwylT95yRj5SB3wAfTHA5pRIAzIMEkgKZJBkkNjn0BIB9AGOabHtk2qjfewfLkjyS2Afm&#10;+Yl+exGee/SlJkeLfvVWICruUqRwE3Zx0OP0PoaAJFEe5oYjl93Q7tkYIUjPHBzt46H25JR3icNc&#10;wv5kbH92fMyrfIxG7k8HIyD836kNZ4m3Lsm2hs7lYskbYO3589c8j6E4OATJyV4iO+NCVk27lQED&#10;+7wBnOM4GCOlADjES3lRySSYba7L94cdeCAo5Hy4PAxkCnb1ZYyjNtK5+98x+90xgZIIPG4dOeaa&#10;V86No13MF3ALIo9FyBnoBjGfQYzyKe5baxb7xz/rDnGOufQ4OMf7INACCdYYxMpAdRlPMXdgrjdt&#10;49c9efl/GnGERcB2WNeEEn3h6kEgHqMHA5b0GcIHxKd33ckMN2CRgBUPbphvXHUcU8PI5EgZn5Xd&#10;5fP8W7qeMZwecYJ7DigBqHpmNy21dvUkZH3e3TPO7AI6GpI2wNjt8jLlg/GFOeeTnA5Pf6EZBiCO&#10;seY90jSJ/rGICvznjHDEY/H2wAZ0eRJzEZXUc7d+eSy4BHQY+93PQ5xjgAarD7KqRXG1d5yyzAbO&#10;ANwxgqenCnP0yaUqZTlJPlkjfaFjPTB6Y9eecgZOSRxT2WLcxZj97DKq5Vl/HO0cHkH055xTlDMH&#10;IBKhssN3JII+ZBn0BHGeffigCH/WLvKLuT5WOTxk9PvHt/tc4NOCRodxZvvDJZccgjqOpwzg8dhz&#10;zmnSQXcbYleTzFUq+4ncxBzg9ORwefx4prpgOdjNtPzbiTj5enAGM46YGcHk5JAA2eKZchoW3KpD&#10;Iy7WPvwRlh82ccDgc80rXEO5tzRtnLR52qeHyfwAU9MDBP0I/kqrJI8mdxJZlXkg4xgEkk5Bz2Pf&#10;vT4Ttfa6xpvYecI5DwMnBG05+vU4BwetAEKhZEVjsZnAEa+YCGxxg85PJBx0/kXpAq8KV/1m1cId&#10;xIJ554DZJ7k9c5wMKJpZm86c585Q0gYnDbeDngdckc8d8cGnxQLt3lW8vLEqccjA57evp3zg9wCP&#10;ZNCzAouxsEb1YAHjGeeoHoByOtM2Qxt5gjP7vllkiUKvBJJ5wOFGc9SCM55qRYvKwXj8tpPk8xGz&#10;kjkEnA4z1GO3SnbYZHWeFI4zt3BNoB9uMcnsc9gcDA4AI9m1dojh3M23O3PIJ6kgc9DjO7HbpTX3&#10;unmF9zNMq+Y21mY4IyTuHOccevr0qwIVIYeQysyswRWOBnopHOecjB7AEY6U12V2TfFtBYGTzG28&#10;cFtykg5w2RznA6igBLePzGj8lCr+ZgfKW4B4x75Gcegxz0MUcKk/PCI/lBVZOONmOce2Rn16iph5&#10;m9WEakttDKrFs8+ozt5we3bpTo4920lG2szHKSD5R/eU8ZxyR649MEgDRHI6LNOjNvUfMF3YXHYn&#10;g+2OuemBmjyyoG37ylTtAztbeOQB2PIzkdjyacxR4GeMLIy8qy9do/2u3H8RHQ4yOokEMbTbWXdh&#10;ztcZJ6AYOeoHXgY/qARIgTiSR2VflZpG27h1JIJOTn8BgjgmlhxJ5pe6R/LbbJhiCMHjgE9SSeg5&#10;U56062hPnJHGm0lAqq7ZeMtjHXpxxk8j35VZgFlTM8nVvvszEcMeRkgMB16c8dgMAFZ7Yp+8MUm0&#10;NhuCRHySBnP3vlzgDsOD3RLeRSXXezSfMzPuYsAx5OB+mRwetSqkLp9pt4EGVf5mi3bcDAwCMAgA&#10;fjTPKtftCQrEoHnDhl+U87duQTyRljg9x9aAK8calQjx/KI2H+r4HyZ4+Y9uOM/dJPSppYv3zh5I&#10;925mWUMcKenTrjBzxxzToxKqfvWZV8sMypIPmY4G7GMgEg/xdBmpARHKzvL5exwxQHhj0bAyMc/M&#10;RnGQW9KAKzQxtFhLP72ZIVaTcDuycdM4+vQ+tWRBGZ8wmR1kkMZZVLF+ABwcn7qjjBJBPHanRxRK&#10;+0sfmTZtOATtIxjpjOcdz09BUkEEkR2lRggrtDDacjHXPy+x/SgBvkqwVR8rbsqJGyydBnjHXBHH&#10;4524odEA8oqVZsmPdHwGBI52t19CAQR0BxmnJCQwaCVRzhGW4QK552k/Ke5JJ4455olGXCedtPRm&#10;83O3kdyQR1POQfXrQA2O3XzWZpTGpaQboF7fdOCc989B/D0zRHbxyKskAZo9x4ih+VeMZ7Ht6d8n&#10;pUmVMmJ/3fmSbZXEZO1gcZLYGMcZzgMOnJBLUV5HVZzuyjKrYLDG4YxwMgD68nvQArpOjnzYfm3D&#10;zFKBmLYxtyWweOOeOV6808xPblg5C7WVgzfcfanB7Zbjkg9SM96amDHuVQI/mG1ju25Bxkno3TP4&#10;9KWNo1gykYCsPmVG2nHPGARjJ/hAzgD3FADhEWufs/lNJt3Fo/JGGxg7hknH3wO/ANJbxwRxRlXh&#10;UldzeW3bAx0A4ySeuM9hxQPJlbdEmepVn3D5QwbI3DC9h9325ycyJnPDLuDA/MzcHIH+eq8ZwcYA&#10;BHy+2QRMvlqoXEm0k53Bc5PGcjGcZXHPWkiEZRSY423RBV8uMEMOpAK89Rt9QTjJ4IcrLt2ZlXbI&#10;pOHwQRjkdOm7jjkjjvSr5kce5EKsmQjeWxycn5ix+mOnJB7mgB4V2O9F37mJV+BjrkDgfwjGBnke&#10;9DIiysGMayLJhv3g8stjOe2Bn1xnAPXmo5HQzDG75f8AVvIoGSBx1GMZ7kj+lIpit0YLGHjWLLjB&#10;ywAx6dscH/HkAkkZdxQ3KtuXONx4yRnOBhThcY7EcdTRKrvIyHerg528KvHOcFcnqcZ59xgUMZsr&#10;GQWkjG3G0kOwO3nLeoH19KbHHGNsW2PbIuVZkU8DjI+XkYPfnoeeDQA+GBPMkiRRngRyKjZyOC+c&#10;cng9SO/qCJRskmwzAqXY+U3Dbcj5D1Hc8c9SSVFR5HlrckKW8zdGrpu34IO3GfUkY9B2p0SuVEUQ&#10;kKmTaRv9wCTg84Pr0JxkigBQBcKmIlbzuVYYXG4jnnGSfxHy1f0FEubjygiqzBd3l8Ltx8vPYFRw&#10;Bn9KzZ5UhjW5mt18kqWZVx8ygbiOfujaOuDyQeetanhtis0YJDCNmTJj25+bjnv6fmec0Aev/DjT&#10;EeONvLLM0nBUZX7uCfrxnHfA5r2Pwpp0Syxllb5lG1t2S2QCSeg2nrj19RXl3w7t1EKoWVNqbd3m&#10;ZHYHHODxxx14HtXrfhZIGBAQOuRlkYgcjpkHsc+tAHXaRp/knaYtuF2hd3PIH6dew6V02mRQeYqs&#10;8bbjwzbSD09yT0B69c8c1iaVaKsiuGB+bquCrdvU8YH0I5611OiWULPGnzctmRhkYXGPUjA/zmgD&#10;oNA0kFVBTcGYHcw45B+U5GOTx2rsNJ8KrdlWih+aTB3DJBx345xyOR+NZ/gmwaWaOQj5h12R+h/+&#10;vz0wB3r0zQ9EU26kJu28Y+9zyf59x7UAc1F4bVRwu/pxtOBnjnnP8+QMVK3h+H5c2+MA/K2fl4B7&#10;fj6/XrXYTWcUIwB82w/wgcd/8isyeMBtxU/7PzYPp1PegDlLvRo2iYKm3cuNvpgY59e9Y2raCjGR&#10;Xjbbux8zdM9se309OmM129wQV/d8jGN23GCM8/oOfp61k6hBE4CALt2/KyyH168Y/nz2zQBwF9oL&#10;M21UUPv+YttA/r+fOfmGKq2mgpJKzRwLtVjIcHAHHPAPYnrxx+nY3Wk7zh4V7D5hyBn/APUD9TTo&#10;NPWNwSCy7vlyo3YJ69c9+lAGPp/hZfIzMWXKkEiQ53EDGDznoew6VoJoix7fP3bcYz04I4HfJ6D+&#10;dbUFq0bJI5Y8gbvMz6nt+Pv2qYWUar5bAN1G5QB0+nNAHOzaTDMyRQ7SytncVBx+oz0A4qq/h5PN&#10;yLUMc/3wGJ5B7/8A6h9K6uazZyPlI+YHHH659/0pI9MZn2B/u+nyhj+WMcfqKAObg8NC6QRpFlfl&#10;2rkcYX61eHhQT8iJl8zhd2B7dOD+Wcda63TdEUn/AFSjI+f3JPB69McHrj2rSh0NWT/VBgV78Z//&#10;AFUAcJL4RhVsKnyH5trDnqvzHjGOKp3XhdoYmlit1wrZDMwPPp055wOx5B7V6FPpUMa85xyW3dff&#10;8Kz57e1kLeWn+sG/73Q4BHPv2x6UAec6n4fchg8G9ejN948jAPIOCR3zyenSud1LQX8zL+Wu0Hdu&#10;U4PB644r1K6sIjuDPhWjHG7rn+XUVzWsaSjo0+z0wm0sB3xgZ9T+Z9KAPJtb0AK7MGClejPwy4JG&#10;CeM4yOfbJ7VyHiDw8j/vpFK+Vt2t0wQ2eM5Hbn05r1fWtJXBAjbs3dQevZuc/T8cVyGu6agLgH5s&#10;bm3MxLEZ6AHp+Y5/CgDx3WtCEaMGDjYquzHO5OcZ46d+/ToO1cdq+lR7WcbcFhvbng4yV64GORx0&#10;z61694i0xF+VgvzN8rNgZ6dPzI7c964PX9O+UOhPAwzBeR6DucZB+gz160AeTa3pEbI0nlFV2nEg&#10;bbz36Z29eckDjJB6VyGq2IQuYm3cbmaMrx0469Bk8dQevrXqWvacEAmeFd+0seRkkFQM8YJz3wAc&#10;8Z5rhvEdk+xUx823J3DndgYPPqecdxu7UAcY0DJvKLIvzbjGrABvkGTweRwqjj1qOSNY1VojIu2N&#10;vM47beABjJ7HOcfL1GcVduVWOVmTDFfuhGBJ6H5cdfQehzxVMuF5lOX2rzHyvH8IJzyMbTwM8/iA&#10;J5OI2GR90hVj/u7SvPGANoTrjoeM0yQQG4VmbzF85T/rPlIPJBGMg/gcbuhxw9kRUyEjbapxwRnr&#10;8oK89iOuAcfi0iRf3Q25wpWTzkBkXBz1G0knJPse2c0ANjgWKBUhgkjwucmILjHONqj73JAOeRnn&#10;tTlEaxMsbx9zuXp1GOhOCCc8YJ7eyyOoG0PlQSn3tvXHO0k7sdOcfezTJGSUrMhZd3VsDpuPzZyM&#10;YbHGPUZODQBJiaUbF8wsWwq7fu5wCM55POMk9GHXmnHYh81RJsk4bBAYrnbgcYPHoucZIHWq+Zt2&#10;AVzjcOoHGc4HQcdfbGByBT1kWJvNj+XdtK7fmYYONxI64z0I5x0oAe6QfvIwd/ljLbydgIc9B93k&#10;g+gx37AaJIl3NG2UYBzuZOC3U5zg4J7nI49gjuhGzC+ZyG+bnHJ7ZI78e/HNPlbOWHybSJFZo+q5&#10;HTPsCOD6DJPBAGNGkj7WVgnmALu525z1zwBz+GfbFPNvHb7RIhX5c4Kkc7ieuOfmfpnIGM4xSYlI&#10;ZHw3locMknynjnBHXByeehC8mlJ8l2m8/DMCQ23K9OeQepx+vGKAEEcscaoVK7V5Ux4A4xkA5x1/&#10;DBGM9Vb9yrTiH+BvmaQfvFHP3mHT2OAT2AFNKOP3YQLmbCtuAGc9cjIwDg5OemN3JpX3v8kZ+fb8&#10;37wEDcAQe4x0yDjA7CgBjxLENnymRZFDAghhz93sQCduc84xwcmnBSImYL8u0bWKlkBzyRzzxzxn&#10;B6mlaTI89gNu3O5h7Z65AHI7HjPPU03EbPsPQKob5mw3OCBjqOT0B9OvNADkCRSNtbazbg208MRx&#10;+uBkjBxg8daSJS2B5zFtwDYUjc23GDjHOSo74wB2oKJIrXTMW6jjHZs8c+x6A8gdhkNVjGV82bd8&#10;uHk5O8ZU5H/AVb5RnBPPpQBHi3MZllnVm3K3mPg7m9DuBycke3AGe9R+UnljNm3HyyeZGGbkgZAH&#10;3Tz6n7vuamK8sBIyqxy67ymSDjaNpPGe54O4D0pgUR8K/PmktJtJU8j5TzxyB8ufQcZ5AI5oSlz8&#10;wZSeG79PfsC2Dt7jGepqtMju/lQoVySPmGMjgknBGODj1+UZ7YsNCoTCRR79zLgqWxwCRn7w5J9Q&#10;Rxj5qjljQzb8qNrbiVj3cKAdu4Z79fUAn1wAVZhFGGSWRY/lwQyBSMAg8E8DjJxzgdxkUfZMyNGX&#10;3DaSys2ccAjJ5zjJHbH5VNiRFARpIRtznaQyYzndxwc8jPykZ9jTJV3oonRdrMAVj2hly3QehBI/&#10;P3xQBA1uouDG0O5myJF8sLht2SBngDaMEYAz9c1XuFYQiBvL2rtLbCfl28Agce3QnnPU1bEhzuB8&#10;tW55XcobjoSDnpnPIIz0yCYFDSMkbw7vlwIeQGwp9Oe2enGOMdgCuYjvZJJvMWNsMkarwBkADIIH&#10;HPOB9SBTXhm8oedK37wEqANpbJPsOORjH4VNMG8za26TLsVDY4YcEsBwCOfU9ehxQo/dtJE7+Yxb&#10;AUBVb0OVwWxgjoegJwWBoArusUaqySpI29R3AYnA3ZC46dhyQelI8UZPlDaI/wCJvMOPu8kHscHq&#10;B0HQVYQPJ/q7liqtgDaFwTj1I44x0xzg9qYyb1BYt8yMY1kVsqM5OBklQQcc+hxjNADWVjLIxkZZ&#10;ehfy+2TlvbBPHFMnRQqgqg6GQ5wwAx8xY8g5B25IxxnpzKiefujk/hOFXzMEKCTkKOT+R6c54NET&#10;zBUfLNKoVmbzOHPY5BIwcnn26d6AISiZ2SxlW5BYoB7FRxnPp7CnFX/dq9x95du1vl2szD069244&#10;GSM84Mij7PmVhIy7TsAbGOflOR/ECSepOOKlks4wu2KVkxHs3dVxubbzkZHHpnJPWgCqApkxG6jD&#10;71Veu7du3HkHqAeOc9vRWtSJvMZCrfdVfm4x2znJ9cd8Y7AVYeENIxUt8xO2Mnds4OOMdMZ5JJ4H&#10;GM0rR4LBAqtImNvJwOcck57jkjrQBUe1gVfs7FlLRD/WN85XI45O4FVz05yadGgB3qPvKdrZDKxG&#10;D+owccZ4q2YxDlypkaRQP3a7t3UnjJAPUZJxkLnrilityJNgVlkf5dqqR5gw3AyecHb+RPHOACnL&#10;H5UZaQ7SrE54DFcHIyce4z/+uniCDzN/mLtZgAGyQcBufyUdO57gcWQiqwf5N21SGjA8vg5/h49f&#10;XPTnINNiRQBIT8oZW4JAxnAz0B5I7cc+1AFcwGJdnmx/LhVRmxlifvZyBjOcjqePpTWO2OWKzuVX&#10;axUud3YZU4zxg4b1x09atJHO8WHLbdhXPLDlR3I4PJ65+8OlKRG0WZoXkAwrLtKk5wMc9OMYzkDp&#10;1INAFV7ZopWRo5FUttXrh/vcdTkDdwuMep4zUMsKtHJFLHIdsZbaow3Q/kCR1IHJ9eKum0ZVaE2/&#10;zMwXy1+bpn0P3txBOD0AAGM0SRgxkiRgrsd6+ZgDjGVHXI6gZzkdxwQCvFbklkjUblm5O7JPzH0G&#10;cY69cAdBig2bSR8xszvg/wCrCt823HytnJwOcnAxkZ4xcjjy7CZGVCpLI0jfLz0x1GeM8ggZA6sK&#10;VkiEUhSVdoUn/WhdzEdc8+mMHIx2oArtAPmYO0LRAkdmwemB1OcEgZGMetSLHK5WRZC37vEijOe5&#10;yHJ5BBzxyMjJ4FS+WqEHyv4S0IVy2w5bBGB0z6jHHfJqSSE+UYjGvlN8pVm3ADJ9B90dck9s9CTQ&#10;BVMIXcQHVl3ldkgDFwQu05x36Z4+X6mmfYkjj86Qr8o38fNnBOf4SB6f1Aq2Ld7lxtAfPP8ArMYB&#10;JwcHlQS3QEH5iOSMU14x5bRSeY5wSvkxs2MZwQMcgnrzk4OKAM94DMNiLJ9zK/ut3sSfr7EDjtyT&#10;IttJEzIyMu1W3tu+ZQTxggZP3ge/T8KsXMJX948O8bW272LbTxkAZyRjjJ4OTzRsRAGQyKOefL+7&#10;wVBPGfzwQBnkUAVl2lWPk9m2/LuzwSB78f8A1hSrHAXwjLJj5wARg92AyTk4znoOevBNTGAxx713&#10;KAu1SpyWBU/XHAwPoeTxlzQqXzIWJ3Z9c8kseQc/N9cDpigCuIVeX7OZI5GVsKu4O24DGOT/ALWS&#10;MHG5adJZyylHaFQq/NFtXsRyvAyD0P4jkHgWFdguZJJGxj7zYU55Zvu9QOPTHoOKa1vGiZnkTuGb&#10;zM9Coc/e5OT93POPUZABTeFY3YiP+IbiOMAE89vXtkHJHJxUckCxMu75ivVpG6fL1IPfr1xk9c1f&#10;ZdmUaNg4U+Uv3d5AYnaRwCPlx1z7jOEjtyT9n86TO4KV27TuyB0Hodp6nIOD3yAUntlTaG8zn5vM&#10;VmwOmcHcAB8pPHIA5HHKrEhPmCJPlib5Xw2AF5+Y+x+nPPYVaMZcLKFPzFdyNIqq2eMDn5iSDnBH&#10;B46Zp8cZxH5jE5b5Sf4mPXL5B7kbj2IzwRQBW+wsS0Yibp8q7CO/QcHI75PYjHam+WJZQ8KbQzHh&#10;ZO3JCk9cYORx27dKsDy/KXMfy7mLN5ZXqQCceuF6cDgZpjpvDRyBUk8sk7dzMnfgHjOSOQCMDnnN&#10;AEEUUQwqpGzFv+WmSX6cZ/u5zz6jsKdFHKSSWkO0EN8pY7cDjgcdvUDPA71PGEWUiJW2sR8rMMrk&#10;ZXGMc8dOo6njik8rMnlyxZbyzt3PxnA6ZPzfpgHk9aAIXjQt5U6puRm3shB2Z7AHp7Z2gDHQ04q6&#10;r5/7z5/vGTPBJHHJzn5c4BOMDnqKsm32s0c6naow3lA/ORgHuAT/ABdwe44ICKlpK3nSLubdvaR4&#10;/mXnOe3PtjJJyDxQBUkVgGAO5W3FlP3W5y3TjIGc8HJPtSTRKxZ9i/KxYblJyM8HOB/PueOhNxo3&#10;gJj2O0isskjRtn5sEFec9y3fOAMfeFQx2cPlKjxKNpwfk5bAwR1yBzkcfxdzzQBXgBllJEzfLyRD&#10;MflwMYyc4yOmcfe6YPML2wZMyDr8rMpyT90leSPfryPU8CrkkCKwneEytwEV0O2R8Y9xnjr34HYi&#10;mS27u22EK6qpKncAenXknYcbcAnj0GMgArbXSYxxyLna3zKGGMHg9z0OPu4/ComCElkTjkxwhucD&#10;OABjA7DCjAPPTgXZYf3mx4I+xfawztxkAY4zn0I7fjE8Khd7M23aN22TcTnIwMdeecdvbPIBSaPh&#10;mBY7VUpscKNuM4zzkkbs8cgHjmmiF2h2ibLfMgbkjrjr65xyDxyO3Noqp2llZipUfuo9u8ZBbscj&#10;AxyOCueuahFu27yE3SNtAUr8obhevqcEHt6dqAIbgbYdpZSzE/LJyCDgjPTjj6+3NRNC8cuI3dW3&#10;LlUjzvORkn1yM9u/PSrJO5zvmZdy5CqOCuBkHBxjnjGT/QED5YSBspgscHjnr6t6d+v40AV42O1U&#10;gI3MWChWHLcH15Axnsc4I9Kh8qOPb5i+c207V3nJwGJ6nnoOvpntV6dVKERuzLvHVmGMDsuTuGB0&#10;5wB3qusa7Nok2KcBQrDgHv1zjnHpyRxzkAhktfkkj8xW8tT5qxoEHGT15C9PyPHSo41CFQ1v5fzY&#10;cL03Hd3I68D1/Grfkq7Ykk2rGv8AFH8nXGQMYHyjtj0qN7dFOYvvBD91cMpxkEnuAc9MYyD3oAhj&#10;hKzZYzKehVgDs5wORkccenP0pi2zwgn03GRlX0BIBx0Izx15x0zxYMcImkkhG3cG2hl6qdoBA7DG&#10;MY4J3YpzRSyfvy0bbvmk+6BjAUE9Nuck5/AnigCnOmI/O89hv2+XKzjaDk/L2UjqOo5z1xTZLbD7&#10;EibacBWz/CDwMEDPPofX1q2U8p8+ZIu5j94BfwIDdQD+RGOoBiKEbd0I3Bfl8xtwbB6LtGBnK8Dr&#10;82Oi0AVWQsyoieWFI3Lu3Ag44BPORznI6nvUa2siIIWTyd3G1XwR2K8LyTz1z2q4CRlVZdu4DbIw&#10;OORxsz14PTp1I71G6+WA7/Lt5Zo2wQoHGQOn69O9AFKVI9qp5xClsqfMAA6EEHGAO/f5sfWoJEYG&#10;UrIysoDzrG3G44znj5eARzj2POKuTxybTAobEg2bTtJIwQcnpglfToPc01yzSFp3YbhvbDZKZYAg&#10;c4HTPQkdRQBTkhlSNmEnyg/fz0x165GQoxnuB9MRywSKnAO3yvvFSQy9QTnnbgE/U55wTVo275+W&#10;HazEKCsmxQTk5A7D0PQZHHBqNYFC7DHncWLEdV49h169OfSgCtc+UNxSZY1flQ0m4OSc5I6FSDnj&#10;0PQ4qGVYohtkmRfn3NIGPHzcdRuPrkEnk+lW3JbzEj4bDDcFJYeuAecgj8ScjgYqKQjO8KV/eELv&#10;kPzDHIA4wSD0Gc0AVysrNulKgbwPMXPDfNuH1Jz1/wAKgJhEbWrGRvLVmZUI7np06kZPp35q580U&#10;3nTJ8u4ApJ1bsRliOgBOecY5qvLE8e1G3NtwB++3KflHzEYOeTz7HvigCtNCpeSaIMJAzCPbn5Dk&#10;8bic4C/zx7GCeONn2rHv3cx7uVb0HIyMMOR1xn1q9IkM8fmBpNvA3MwbA/8AZeFyewIqGdNodZlV&#10;vMXEiYBbdtHy9fmPQc9SOmaAKrptZQPM+f7xym70zk8Ajoc568elNuIEuXaSQMVbKFV2sWwOEHA5&#10;+bv9eORUzQlk2bh82Q7DIwuQOTxxtHORnPp2bPDvV5vJwxO4bl4PU5HXOOOCP5g0AVbmN53DCJc4&#10;y26QL19ieuep7minypZ7sXEUeNzbVL+X368ZyCMf5PBQBwETSGP5TJtYYYbSQ2eOSAOMbR14wBT4&#10;rkSAss58tWKs0bA7c4OO+c8/ge2ahhy8ZdTub5lzyckgYzgcEHA6ZyRzgVZA3FjEPusPvYySyHaS&#10;M9Adp9CR60ACAw9xHtbHzZXAwfTtnk5weuScCpGSZFARpPlYE/vOq8Yzwf8Avnkc8nioQEJZYUH3&#10;iu3zjjb13Z756d/u80rRNLua3C7eeQeABjPQ8enTOfXqQCXNxvhcDczAIrbS2QCcDOBkc9eenGKr&#10;ibL/ALuExt91JOWOCOufXjpzgEDnFE0saZimiIAGVCxjK5PUkjPYDvjBz1pp/evuA3bS0ZZeFUbj&#10;1xnJIGO578UAQgRMgBKDKlXJPQY9h2AHPrz7B3mTRBZCvJDO2xyN2GDcL39fqcjpikXew2kY8uPP&#10;7tlXjgZ4IPfH/wCukkBjRYzG33t2VxyQeBnBPOCeT145xQBGqru+Qq+c4bb8xyPzxn+VDO6konmx&#10;tuYlRL8yHGM9+wOePr2pQFRGRkbarfMu0AYIOcYB7ev5dKUooAEi/dYHbu27emF6nsD68noKAG5A&#10;2qjIjMwOS/Xufcde5OD06gU5kj2lWkhDcbW+7uwcAYGccnJ5Axx70GHzOBGJNzfMrYVG9eMjGBnv&#10;wRToyWJ2sodV+790n7pAPtj9AKAAbG4XbnYNq55fv36j5TzyDtPrUkZJj2K27nAb152np7tTZC8W&#10;Y5D0IK5X51YqfTnA+UemMcVYjDM42sjfNt8zy1Y/gWHoeuRjA6dKAHwF4ikrlyfJJjTcBtxhgeQO&#10;Oe3XPanHLoyNL8q7d2ZNzIQflI5weBjp1JPtTELqFhlSPdjbtZQuDx17sMA9TgfpUiKFCsvy7zlU&#10;Zi3GcgYBAJ9R78nHFAEkUjblVxyrZ2h/mTofu56gk8+v44l8m3WJmWI5/wCWirj+HJKnj1+oJx+L&#10;I825MTM/G3931yeeuM7sqvp14+ky+Yih0SRfLB+9gYxxnnJHOfmxnJ+mACxJJ5krEPiUSFtu5csS&#10;xY+55YfgOno4klvISRSqSbm3N144YeuMY7nntUMZCsrAFVVshGb5Q2fTnPcdPxFTQAyPiMKu5uCz&#10;DgDkKdx5/HAzjHGcgEkStg3BV8MRu2kANxgEdj345/pU0LZbBkYLuU+pHGB6Aj73uOlQxmLarody&#10;nBbfwMAAbemc8dMdf1mUOiKGbHQ7JscDYuB1KjvyfpQBMSFHl5Y5/iJOVyASoOMdCoI749MGpoN0&#10;rCBWwzbPnhYgDbxuxknO706YOMY5bGHdtqojeap6de+SfmwpAYHjHQYPAFSbArFPN+dpGPyscL2y&#10;Dg8j3PIYc0APgjclWgtAweQHashxnGSv3h3JI+uKmW32rGsaSK24su5SAQMfLgDI5PYDHOcUkHXc&#10;fmP32Ma+ZuHquFByPrjHGRmporaPesLEecrfdj+bkDleDyThCAOfvZzzkAhlOyBoZZtokUn72Dt7&#10;HLEfxYwCB90jceDUkVs5Ul9wjXyx80YHXIxhQcDP4DJqaKGcJ+6+/wCXGRtQMQp57kntyCAD0Gc4&#10;oWKHcxVFztYqPJwr5G7AIAOecYAP6CgCKJltVjuZJvLO3/WL8ucDJKqcZI7YB7CnxRvaykCNQ8IV&#10;40jyj5P3cfmM57nHGBUgEsZ3Ncqu2NSzRRk5Cnd64KjaTz1x06gSvaTHzFR1RVzjy1zkbe4PGSe5&#10;5Hrg8AEC2iwzNtZo25IZVACYGQ3s3yk4GeDUePlAncpEsfK7sbfvDPIGCMjGBnj3q0drKZPsUckY&#10;G9G2MB2+Q9c8sc5HbJzjNNS0fyo2RN+3O1pJANxxyM8buexyO1AFaSRJ1eSZU8zbiRfvZOd2OCfU&#10;ZyOgPPalFrGcwpErHPl+Xs2s+cHB6Z+62enRhkZ4sXA2vhZDuyT8zKok4+UbDlcnt2zx1Y1HIsex&#10;o5PlVF3KqxluoAJGTzjlvz7GgCN4ssrkMw+ZE2rnDYUfxYycDn1I6DOaZvaRWI2xqzFW2rgZPzY7&#10;bTjaMA9B+FS7Gd1Mkcm5w3DNtB6+mCCS3I6DHPpTTCqsYhJ5hTcu1CRkjAOOvPB5yOvvQA2JJFdp&#10;4gMyAD5ZPdjjcByPvccgc9c4DncoEmZ1KruUFpeQN3UnuD8/ft+AG3ecbjBXAzu6Bhx0BHQE9cH6&#10;9xHIGgkfyh935lXzScgYAXjPOSx7jGOlAEqTRMgiDjcq7hukTDtlcdPlGPmxyevIyOXxTt9oUrIr&#10;CJwqluCuSMKRg9Qe2ByOBzmvZzndsUEgSYEckjchs+/PPUkY5GamM823odrbPLjaPbnr0IxxjP3S&#10;Rj8MAEgEo3SQP/FtSQorM2DkEHk9AOhGST0qRXaZPLjlX55CoO4qWXdjB4BwArdTnp9KjEbtnCo+&#10;CDiFDyQuN3qw5BA7k+vWSNY52YF1Uf332gnr+J7DjknrwcUAEpnmJW6jmLbCNsjfNn34yeSFx0+b&#10;GO9OaMpGuCerMXKq27LZz82FUc9jnJ46imq0rMxHyll2rsby+MqQFPRSSVyRg8YyMczIoO7dFtwv&#10;DMo+dtpK4bvnk575GeTQAoByI7l5GZipj8yRh/dztye/Izjvn2p+WEePLyWchl5wcAEdec9T9TS7&#10;EiGyT5AJs+cRhuWOCMndy3cYx7UkCPlcwE7SSoaNf3mcj8R/tY5FADZIlbMce1lVd2GjPU84w2cn&#10;0I7j2OLAthueJoX2cAL5Rz6/MOM8Y6gfTii2iYO++RdxcllkAbBwoxnJ5wBxxyScZOadHCHTdmP5&#10;sny1A4PQ9DgdumB7GgCKGGWRI1ZX+VQA3ythsE/xDBIAHBOO3FPDBZftCxSRqzkrt5GA2SvPPc4I&#10;P4jNOK7w0oJbbkR9l3H5tvAwSWUkcZIGOBT4wBP5cQWQqxHyj72MDnGWIAI+Y5/hI5wKAIltnjOC&#10;CHVs+XsU4LBsnGMg8YOe/rzmWNC0u2fLNtztbqvJOc/ex+GO/wBFjhBC8qwzHuxhy53Z6Y5I4HHO&#10;c56HLolz5a+au5clv3hkyQSMtzgkAdMEnHGKAHBd8bOLjc395t3z449vY59gakUCSGTau7Dk7VBP&#10;yldp9Txk+pPT1BHUzDeqsH2Z2shGTg4POdpG3PTuCRTmAYsZGMm4Dy23bW55HOOvovv3waABoUUm&#10;Pa2NuVCr0U9G4wQOvBBGD0qSMDA7PltnXaMjOcAY9RgYyfcmliVhLv8As8mxWD+Xn33Yx97+fX8l&#10;i/dNuIaQYA3ON2c4U8HPPfsevtQAFShMDAqu7bjIXH1PQMMHHAIx0FO3ZQuJJWEm1sxy8KOg98Hd&#10;+mQSeaZFI4iV0G0rGTuHzYXOeD68A7uSR+FTyFQWuI9w+XLJncFzg8/j27AD1oAbINsvlsuW3FoY&#10;tq7mXJzgt2JwCB02mnOsocNLGzbmHyBi3IOcdzjoRz9707CwYVlFpiMsXdEcurMDgA4zj5Sw7jIy&#10;eTmjB8vy3i+4SrKuxSMHB447+/OfqaAIyGSMibljgsWfKrgAE49eBzwQfWh1ldVmEIkPmbl9SRjA&#10;z04zzgEfMfpQTFLGrrFkKNqtGpU9R8wxggggcccDjOaRsQos5Kthd+5QvHcfeGWIB6Zzz0HOQBkx&#10;A/1lx5TNgKzcEnopGDgH5c8k81ColYGWBMJIASq/LxgHpkgYyMD5iOeeKmjIaTLsuGXazbidnXB2&#10;gHPcYwOME4zTC7DbcCaHbyf3jEAknORyOMdTyeM/QAhAIAY7VbzCd27J3Zxjg5zs74B9zUcpby9r&#10;zHKqGLFhtj/LvkcHHqalDlRny2Rtp3FlC9lXOf8AgOR6hie9OeFlfOwKd21S2SDknk4XPtnrjA54&#10;oAhKEIzCPd+8LFSu7B4PPqeTn2BwB1qQPJJHIxPyoej4OCV4U7mPUgg4xn8RSiW1MjByrMxyu5em&#10;Au7PJHYrj0HGaeh2DMiqG+6xY7cE+gUbiMenPFADpgEh2o3AiJXzV/hO7LYIx1zwO1ODSSSeUEZl&#10;VQGH+yMZHp6/LjnnBOOYwGZFJgG7cF+XCHzAjDk4wOmQTx+eakjjlZdhZm+7jcrMVOeM7SeD0wSR&#10;wKAHRSBA2xl8yNDKpz+v+6SfXHb1zN9nDjykjVdwGWaLcQSw5OB1xj065qIMfMU78bM7pFlKKTgZ&#10;yPT3PPy4GcU+JIhAFe2kUn7qoFUO3cHODyDnIPJBHrkAdvC7Z/JG3YVY87xkHqRgYxwemcDoeasR&#10;IjSMkaM7fKqtHhiMKMDqc4xjvznt0ZEW81pDdKzI2dzLtKgHGcZOegwR3b606CORCqxW/wAqKAnQ&#10;4wvvxgevX5uvGaAFVHDtvcsGQI3lyDDEqBknn0PboTUgUl1l37tzeY2FCnHTGRz3GeBz2ppfhYmk&#10;baGCeYylMYxzxjOMnn07nmnonm8KjMG/hVRu9gD2LZPuTjigBjJ5rfvEJbpuYgqTjqcE4ySfz/Jy&#10;pHvWSOE71k/d7m3fLtyFBH3gWx35OD3p6l2BmS4TGBhvlVRzk/ewMc9c8YHGMGkUohTy/LVcYxnB&#10;AHIGQT/D3P8AXJAGMqcqqFVC5XaQ2FKcNlscdD+tDCYTC6DbdxBKv93DFV4JIz9046cD83OnlLmR&#10;/vYLK7E/MAM4BAGR0AHbHXFIwQBoXKhlUndJx97BwfTIx3Hf6UARqI2ZZXhDsygSFupy2MZxjHB4&#10;5PPbrSnJGxDuXdn93kZ6cADgfQ85an4YyHa642scE7S2D0GTjqxPAIOcZOBgDK7qqOdrKPLG3GSR&#10;1xjn2z3xxkCgBo+eXM5k8xWBVt2MdSNvXHJwBjjmnIoDR7TIzFQq4TLN2x0JJyT2wcDrkmnbG2ll&#10;fazHLHpsyDzx83BwT0PHammNo1ZjIy+YuUbZk9Nw5z6c+gzj0yANiZX+6/7zb83l8joMgjtnnjqA&#10;TiplRm/fEHcW/d4Y/NyOck8jLE9BjYPXhux532Dcvyfu2yRu4HPAG05B9OmB1NSRCJuC3y/emjDB&#10;uM+oXJye2e2O4yAIpjZGXMfzMFbLcEYHy/TJx7Y6AGl8tZRHFG6q0g+VQ23GQFIz078/TuSBTlKw&#10;oGkmb5mUu0jE9eG+v4cjg+9OLGGKRNyshZiwXaV2+voMgFhjH4ZNACvb7WV2iCr/AAloSCFIyTgj&#10;AOCvGT/WmRwkx7kiX5huLCL5VYYw2eQDy3PPueOXF1yVYxkqwLOqjLHAyc9O/r+eKaVxN5TRLuDb&#10;CrNn5uScbuP8M9zxQAK6H5o5vkbuJM5Y8EnBOTkZIxx046U1ZJghkB/1a/6vOSMjI9wMY7Hn1qTC&#10;uymIldy/e6qQADk8duTg9zn1qNpVK+Um0MsZO1dvy9e2PccDnkelAABHj5WDhV+fy3AIXOMnOAPv&#10;dx1BGe9MjbyUkaNmUeZmUqAFBxyxHrg556HOe1SGZCNjy4/iXc4bHzeuOT7c+ppjCEhnGSN2Tl2U&#10;bQORj5sdAQQcc9BzQA9sqqyTNuaJcDaxHlrtGSeeCcHB689KZc/v3x5SsrbSwOTuwcZGepI5J6cd&#10;qcUCfJkbvvH+InOcHOCe3sDj0qOaMuZHaQBfM3KsbFMEg85HbvyemQB1oASLJUFVSQ7tqhTuU5I+&#10;XjsQWPbIPSnSMWTZNJu+YFpj0VdoAJDZ6HJPTkYHNIskO95pZRxja0kezjIJ+8flJx6Dn17rIY0X&#10;DAnadobuO5yfXkn8MUAA84ossiswkbDSeZ1BPB5Hzfdb1zjp6N3E/vJN3z4+aNhjBJI74Pf356DG&#10;KXY+/O1dyNgfu9zJ9Tgr68E9j70qocbQjMQvzZwB0HynHPTvwOcdeKAJbeMeXtXGMbTGM84Q4I44&#10;x0wM9evFFuFhkaLzVVXYHy8kc5BA49CCR7fnUYCPGGPy7urM5jIydvLZ9uncVLlFLSSSsoAYptYf&#10;dHOcg+2exyO3JIAoK+WwD+WFVizfwhT0/rz7jFSsw+ZplP8A1zUndwc4HoAMjv8Ary1S0bnftXbJ&#10;975eAQOnpyQRj6ZpIIwlskX3di7ctIODt5DAYLfr0AoAa0gjSQySq20793qRkbvTjg9j2FSbpZJW&#10;V4pDGWcdMpkYG44zydw6Z6dutNdyeV85VXn5lX5QRjnuPmzz+Iwac0QaIk5LKpGV6le7dPpxzg/h&#10;QARlUZlSNm+ZTtjkyeCvIPOPlHJOc+xFCx7olCpwn8Sc7SOTknpx/dxjPU5wBdguHeWSJmC7pGx8&#10;u3dnjnHqo6cfTFNhjJeNGP8ADjbu+YY7ejfzx/vcAEkO5HWVFOE+VtzZJ43Y3AcDPrg03mSJWdGb&#10;Iw3mOV4UcDoQByOMfgBiiNYhBGqzeVuTag3ZKr2IAy2eDkAjoPWiFMEz+Ym3OFUtyFGecdvTnjP4&#10;0APxGhMqFZPLb92Fbtzgk44yMdsnPbkU8O2/5413K3B3fM4wARxnHGOOoyT6ZjDyFG8qRm+YEbcf&#10;K2OSTwSMnOCDnnr2kDIZSsa+ZtZWG1uuVOB9c4zznpxwaAFV18+QB5EIfBVZQTnt3HQAcYB64pQn&#10;mIxiXIRflCMGU8+46nIyO2B1o3Db5Z2+XlgArctk8479T16de2adtjmYeZEpU8ktsUjlu/Y9MHtk&#10;nNADVFsMxJgbWPEfQ5JHcc4wPm9R05xTxNBbKd6uEXJYrIAAQPQAEdPUdPxpigyKFZlbLBWKyDaM&#10;j3J288+vGPoSkKNzo24ZLKPl5xyvOMfeP557UAPKKCEkhX7y7g0ZO1tzMCMduhzyeeSaWBYRmeRF&#10;45ZerDgZPyjJHTkc9M9cBrwsNqSHaysobsOuQ2SBkntk46elOZNvQFmMzbvm53A98f7v8+MGgByv&#10;J5XkiZtqufm8w/KeNzDnPUL/AAk0RlDL9oMZZVblmbd05zuHPGPT09DUZEiRfc8th9wLjduGO23P&#10;pnoOe+DUYcJGwAwykquGwemB/wAB5J6Y6Z9aALeLh2UXrzZ8wB5FYBgpByAWOeevQ+vBFMjiE0cj&#10;qgfdtO6ONmVicHqB94fy9cDEbyBp8hfm3N8r9eTkHjBOcnr9aFCumxFlkYE+rbiv5+i8ZIOaAJo4&#10;ZIkZoo5P4WKNuPy8YGdo4OOvGDxQxALBFjwQpXOT6c54x14+mACQcRghcSExsykGPJAYcg98Y6c5&#10;4xn2pyzIRkyOzDAVlfG35MAevBGOMDAxznNAEk7M8RgukkGxR5jRjo27O4BumAe46gGnJnzN32dV&#10;bdvVv72c4YdT2A4U4z2qFHdWZHV9qrtbhcnaV4JGfm64P15xinebjL5P3V25zjGO3/AgDkkHIzjk&#10;0APWONn3xL1XCmTHqM9Op446Yzk8k1KscMc0ccPlq25eucjjnkDJ5xzwRjjrzGzLtxvTBY/fUDuc&#10;cjHGffg9MUNJJCg8iJdy9AhLbcjPU9cg/ePQHGeM0ASK8bFZLgt8yIv3xllK8gZ798Ywc56c05P9&#10;WsMKR+ZGuY9s3ys4OA3PuQcgYOBjHSoiQpErNIvzBlVmGV5yAQOGHGCQD0H0qVI22KZC20ccfNg+&#10;v9MnvxkdKAHGZUdvKbzCqqI1MgH3iFwdxHA5xj0P1JGIrgq6lc4yrYyFBIYDA9+3r0zngjxF+8yr&#10;BfmZl44ByAB3PPOBg9aJ0Ko26ft8vB+XgjbyBg8dgTnGOtAEhH7uW4QDmM7pOSdykjvgHn5eT37H&#10;gujCHNsg3KjYzG4XC8AkD0AJ7YABGTmmuZt7YST5j/FlWC5yEBAHJbHvjHGWNPwfLYj5fLk274zt&#10;xkE7uPQ/3hjHBoAeGhlfzlkzuZWXcQMYXPocdvlBwOM0sBgk2xluAWB4Hpjb/PtjtxjNJESzMjKz&#10;Mf3e0MR83Zfmz78LgE4xThKywqTcfMy/ekUENhc8DvnPT2yelAARFjbFGfvZHlsMHBBPXqMYJ49B&#10;70DczYcHcvyqvJPTaDlgR2ByOOnqKcxYtj5mWNt/3V5XHA5BHG49dx5x8vFRmNnVVHOFIyWOEIxu&#10;xzgkHGSM9xxjFACPG+1YWVvLVeIxngZxyWXg/gBzQN6j9zIW2MuwqB8rc8D2xxnAz+IyxFV0OxNr&#10;Yy2JAGyQMg8jnOMk8g09tqbQQFZuB04Xbngnt0z/AA+1ACjHz+Uikbd2JNuSMnJyOAcZB3YHcdqI&#10;0WJgse0Mr4KvGN2Cq8HgcjB5OQcnIPOGmF5I8RHcqthmXOQQQRgj374H6GprXypjGke4rvX5IyOS&#10;e3P3uOnuSeMUANgYrLiKb5iyjbDIGJ4IK4HJ4BzwD155apEnysZDNGsrfKGcru4P+198gH345psO&#10;BGI/ulkV8tDleRzgMT/EOnfJJ7ESeWVhUsjIn2cqwIGGwVwG6cDOOc8+uCCARtsEeDGvy58wsT8r&#10;Z+6Rz0Pbjk9jQyLH5jXCsm4Msm3B/gCnI6YHDEEkj68h2QsuGZFUZC7cElSDxyD2xgYH1psilpXM&#10;r/7xVcfKG+714Oc98DufQASMxuRLGEZGbO5yPmCtyv3sD2bbjGQOgFLw3y4/1iqBuI49hngg5HqS&#10;AfoAKYmjck7m3FmZSQPU4JI43Dp6r14qQbMFciMAfNujZhyDjjrwAF3DnP1oAjKeZ89wQ7IpE24o&#10;WBxkEng9OoPQHoRzTkC3Ds0rx7WcBlEagHsfvHn0549OvEjqy7T+8VdxGPLztY9yeoIJGT3wMHHW&#10;QQMh3SBvL2YkcEAbSc4BHbJz0PQ9D0AI9hmGXZWWQncqsFHPTAJwD1Cg/Uc8U9sKDKrx/vix+VSQ&#10;ykjgYxgHgDjoOpxkuwZnkYxscjBjVQWzz06gYJ6L3z3yaUodpGcK2R95o8fMfQfN8vbjqMdSCAV2&#10;VwcSwzPhi+NpHT5SpyPXdyPTjNSFQ0qyyzMyiTaxWUqxUEcbuwJGMjBGGx1o+Zn+0OzbfvFm27Qu&#10;wFTgnIHB4wORg+7mkiQSSFNu7BZdue6k9RlW+UcDkbfXigCI2v2VtzbtyBQxcdPlXsQMc8c8YPfi&#10;kyLVVa4+UqpB81dxxkjHPUk89idxAxUsm63Kq6xqWZSfMjxyM/LhhjgHJ9f5omGOA8ka53M24LtJ&#10;PIznJ4w2O3UUASeTcZa3eNhhMyL5x3KuBljxkHO3rgAEY5qONYFHnKu5o8lni+UzcAZycnI+Xrxy&#10;Dwac+2UNE8a9cltu3bnPJ9OgA6AH0qSRSWdhuVn2/MigOD/ssBwPlHtgDrnIAGsZpDtkd5JOCvlu&#10;cg7RyOe3OF9M+wolUtG2Qykv+7jiiC5XGevJ6Z5HHtkU1wRIUkjded+5kOC2ScdjgY4HbCjtihkU&#10;APGvysc7Y1ChjzgkY5IPfoOPrQAjFJxJtTcFAP3gWUHuwGVx2yBnIycYxSPyh8wqC0O7YZj+8B9N&#10;2cn0JABJz3oaeAqBJLHKqkbdpRmwMdAuT3x1OQMmpF8shmjVizMBtWTKnnGSPUnB6ZAUjigA8uTz&#10;PIj+b96VUBm2jAGMAcjkZ45xgYxzTjI67Xku/mwFj8xjuC5UdeDzxz1496j3B/n83aWX5W+8B6FR&#10;jGAABuBwPwFSIgjlkZpHb7uUjk6cAcEgjrjoR6UAEUQktVjEK7vNGFYfKrHHYZwf/Hge3qqzSG48&#10;mJW3K/yq0hZQdvzY46ZBGBgjv6UxoYin2dJPu4UKse1yvXO7AI46kA9cZHZBIrL8kuNzfdkUZPT5&#10;ef8Aax+PB7ZAHxTCCLyWfB2xlY8jlVVumB0LNjPY4+obHFbpJ91nVVUybWHIyCSOOwAXnHzZPReV&#10;lMcrfLM2ZNxA3P19MA5UYIPYHvkimRyx7R54VQrFhmMSHJwSNwHoG9+o9KAHDgtHuAJUKzbBtJw3&#10;Xue44wRz6015FjBR08s7S4+bICgHgbstgHgZ54+goLLGi7idnyjnaPM56HgFsHPGcnrweaaZFSD5&#10;/MZCpH7vq3BJGVyQc5468+mBQBMn2dw0IMS/KwbYw5weB905G7OeME5yAeqMsRk8sLlW+do5JDgY&#10;OMAAHJ47Z6Y9qcvmsyu5DZdPLCoArcglsnPQHqcDJ7GkjK+X5Zm2hWJYrEE3YOeikZ44zggBuT0o&#10;AcHaOTzAw+Yrt27QznPU5znkhgAcE++czIsCMoaJv3a5/wBYoVSp6kFeoK7s56tg9sxITbgNFMzf&#10;MpVWUtvzyDz744DY7d8UhktwrGKQsoAJO/PzHnGMdycHjp055oAmdoWVj5KnfLjyWQnzOc7cdDgc&#10;8nOM+grU8Kgm7DNOokjmOSQAFOdxPfGMdRj1OTmskO4ZZwC37w4GwBBnkgjrgYOeDjHPFXtAm+y3&#10;iAuq904PXHQKp6cHtxnjg4oA94+GqsIYSNsSnH3iVXG0Y+vAPf72T0BNes+F5cBVkVmBAOwMcrn5&#10;voeO3OCDXjnw5uI2tFjDYUrtxuDbVLHGcN2yMkEdTg4zn1jw7qAEynztu5V/h4VhjkkEdwfTPHNA&#10;Ho2hXDsEjM+N0eVXJwTn3Jwd2MdeDXXaKFmUI+5Rn5izD5c8d8557HsfrXCeH7glI1WJVOzMmxs4&#10;OP8APP8As/QjuvDFzGjKDIuF53KRkZx6YI/XtQB6j4IhjYho35zt+Zs/X8cDp/KvTNKCrarugVlx&#10;/ePOf5cZFeT+ENQAlj3Hcx4XBBYc4I45/wD1+1elaLqEbRbA27DAOvp268/1oAs3eVPyt8w++VPI&#10;/wD11kXLFHbA3Nt6btuf8mtK9lV4/MSTOTwf6/5/Gs2YhuCy7VZRtbHOSeP/AK3oaAKN4A3Pk9f7&#10;2OeB3qhMhZsID1BB7DnP4gY9uPSrN3LFEofzDtVVLcegJJGfp0qk7qUZV+VsY29QPYc/5JoAhkjV&#10;mXy8+q7WwDkfjkYzyansbRYo2ZN2PvbgvofYdfWqmdxy7xlcnc3r14znB7D1qeO62BSxZVwPmVff&#10;HXvz29KANArj5d23Jxll4Gen14z9KDGhdWYN/e2gdB/e49/fv0quLlFbYjLleNu0DaD0/wAn1p8d&#10;ygjzGR8vQbRx8w5PpQBOIUlO/wCYu205PoPy61Zs7NN43R/MOWz2+v8AhUFsVI3Bf+WeBjHX0/ME&#10;+taFqyk7vu4bjb25/wA/hQBraVYQrACyN90HOe3p/KrN1gYj+VSRz+fpiobC7i+4rbeeAp5x/kj6&#10;ZqW7cONyn/x7px/SgDNvlwm514+p9v8AOfTNZN0Fy2W2xqmNozxgHgj/AD9a1LrqCEB6Ejbzg46i&#10;suUkMqeYcbmKjdkgY6Z/L9fWgCjPvUtKxcjJA29ie2ef8/WsXULPzsokfmKoGGHIx6nt9Dg8Ctm5&#10;Kk7HKsU/vKTkevT1z+g6CqF5K6ttcqx6DEYAHJ7AUAcfq2nCTzDCDhpvu5Bzjk+2fx7CuL1yzEas&#10;V3fe27V7HH+z2HXk84I5r0TWxiNtwX0ZNgBHfsfbj0rgfEwRgwEm5VwWXdjO0DB/2Tn+f4gA8/8A&#10;EsBTP8JDANtbgDr0xz244rgPEViAWL7WYybVO3kqSc+/H4duxxXoevoVj/dtj5cBg3IOMDHOB+fP&#10;euD8Sq22UQfNtH9/cE+6Bjgdu/49MUAcD4igieOSWUssbZJKsNxUn7o3fXrz24FcR4itE8ouQrbm&#10;bDLk8cbtoxyB1x22r07+heIEX5mV25baBtGcZOCDnsM+v6kjg/EyA7nMrMwXczZYE53cck9MHqD0&#10;BGKAOC1iJmuvKWT5vtDLtWX5QenA5I4OeefmGM5JrN3RMRKkgU4wrKQwC8H64AxnkHAxgGtTVkje&#10;5ZSEDOCSqxs23IxztA4wAfUEjgd8mVFYxq0u3cw6RlTnbjjGcnngdsD8ACMqrGTzY/KLKEk24Gzn&#10;PTGSThcdMYPOTmhZl2yTIsasyncQAM55HBHHJwATj71PLlnZFZR5gO5UHynC8kY65GO/HPvTZmlK&#10;SXA3f6sj+4W+Yf3T/Qc88EZoAUTFM+XOy/dVR52VAHbBx39voOlNb/ntGWCt96Rj8o4yQctxw2eS&#10;fWiQlXZm8zg7W28Mw5GB7nHHbpnigQ7z5cYXDAjzvKB4LHoxHBwRz1yeh6gAB+5xuO0KccHYBnHD&#10;DI+nrkdSeKcSfs7SyzAgMom3XjBch9uOmMZ3E/8A68tVo5ot4CKs2Au6ELgZ47ZIJxyemM+4dmQo&#10;u0Ptk27+mdpHJOQWK8Hn3JyetAC7olH2fa24BfvTfe3L1BxwcAnGB989s4dujj3K8i4jOXRsfKf9&#10;rt6Ej157UgkLr/C25MBzhkHAAzkdc9yMc8E4NNZysR2Ozfu2bBbDZ4zxn0LZ56tj0oAcFiXduDRr&#10;tDY4JA6bgQv3cc9OCuenFJuQblifb5jEswkHzcegIyM7R65YU+RF3MmxS6lsr5fJLbhkZ5znp6cn&#10;jNDSNv3Ssxbd+72jIUgLg59twP8AwEnHAJAAlopo50CKZOPMaRvnb5T19OOuCenQZqMpH5KlzHyx&#10;X94GKlflz06HpnPG49CSKkMplIdEEeT8rbhxzwCAORzkg4B2jIxQqLGRcBGXdIfMXbu7A9cYzu+h&#10;4B7UAJEBmQxyBmbvH/dI74wSDkHAPQ9Bk0yWNV/fz7trPv8AM8s8cE4DEDIDZyc5x9BTgA0R3up/&#10;dkeWV5HG4evzZ5yRk05m5yQqrJt3bV9ugKg4GBxjHccUANXfHFHIAflZS3zAbV6Hndxgccn8exij&#10;I8rCt/dQ88NgdRtPTGeMg/Uc08eU0Yl2u3zAyeT/AHSB16YOQPcZzjjNNYbsrISB/EZAQqjkHJIx&#10;1P3R/e4NABdBsM0xOWVwWhYhRkqoBwcg4AOMkH5vTFIHVpxP5qs2EK7SWyv15zgj8ABSumSZDEu5&#10;QSSWPU8kEA/XBycA1GIpApxExdOCOQQAeuCxyBjB6sQvPagCOWJPm86EL1yoAGGzu+8xPcZ6joSA&#10;Dio3RY5PNMe1du5I9u8Hvwe575J6kdcVJOgO5ZSvzMNqspOGJ7Y6HsAewPOKiGzG1YVLSYJ3whgx&#10;4xzt6Y4P0JHQ0AMMKrEXUsWVWZm2qMZJxj2GR128nng5qN4PMYMPvEM7bd3PzDqSMcsqng46Yp8+&#10;6TMlxtXbINkjKeDjkbhjpz25Pr2YUQFZI5jEok9SwHPQ8jj5QCDnmgAQfaXWZJMNLgq8n3wD0APX&#10;IBbt3I9BVcwCNfJRGUKvziMnAJ/hOeOpKkZ7LwaljVBMsoULtBDK8fmbBxknOCDyOO3uTikmjRWB&#10;jL7tv3d6qwG0ZCk8buduOoySNpoAhkwqxxzz5ZV+XdJtVMD5vlPQDg5HB3Y6g5JbedHbap57MoUn&#10;GevHPXnIz948ZGZHl5YxLGu5i24JwT97cc9SAeehGO/FRm2dU2wtIq4ZmkkUsBnKg5zleMfTI60A&#10;RkEMAEIaRFKsVUk547EnkHt15444GhNy++DezhiW+UsPM7N9489FGAAB+NK3kuDGT8so+7uC4PGQ&#10;Nw7HP19jUr5uJFNxOu1nZmbKqvXqvPp+GB9aAIWQlwsj7s7RHE0hdmHH3fu4PA78kZPGQUEZmRbi&#10;f5ysYabCqfMB5JBHbB4yTg5AqQq24qxEbbP7/wAobBBByPU9sd+cdFCq85ECHKFyqxx4CjGfl98Y&#10;HfOKAGpDNvVFL7m+8yYx8yjnnnGcY3Dv2oVZ9saqJHbbvO5m3NjJ7gjGPXPfnINK0QZjEYdxaOQh&#10;ZFyc7RzjPHJX3OOvFS3cMeCHLqOihyeu4r8vbd0HTnJ55NAEYhTy1iE8eTJu28cEd8ZHA6depx65&#10;dHbB1IjOVyTH827advGOmOhPGccelOWO4VyryeWTIS23Pythjn5en0xgY+uSBIwEz5nQBYw5HAwi&#10;ggHgcryRjByQOcgCRWi58iIlVLMCv3mCgkZHPb8MEEcY5UQFvkj6hwf3fIPynnGeO/HHB4PUiQxw&#10;Ns2If3ik7ZAwJyTj73AI6g9utOMCsioZAc4DEIFzk8qenGfqR+NAFeOBXIcBdrEKqjnZx6AHAHfn&#10;6A0RlG3TqjbW2I3mOC6nJ4PUZz0z1B6fLirCqXSR87i0e3zOP3nQLtx0PUcHr2wKjdQw2mR2YBg2&#10;4NuAwejA9cgDI6+mTmgCPyQZ2lYMrFW27jtZx0zj7xGRj+lJJbuzMhkO1erFl6gNkDoCM7R93+HP&#10;0skhpBIsi/vJGZY2X5s8dmGSffHVgcnFCQRkbomYLHGG+VdyjsCwPYZz68jqcYAITbiRyBDtwvB2&#10;9Ru5A7Yz14A9OtE9sxdtx52lW/chRnOAME/IQc8ZA6c4qZoI2AWMIuZAzLwCM4x1I7dsfXHQtaFE&#10;ndyqhVkA3LDnPbBAbGBgHgAdQeuSARxwuvzqGYqWHy7dytkHjHvjp0I5ORT0Xe21mLKzjcmSuc9h&#10;1zyORk98nINPaBB8z/N8pEgUEkksBkbgRjr6deDmnfvGctIw3b1DeWd2F+9jLr35wfoO1AEJ3RxA&#10;tkKG+aSMjCYHv7kDGeoBxnOZGijZWkTcdrNt6AIwbvwSOncZO72zQkUgWSRcbvmdSSq8gbcZBwMZ&#10;A44GTyTmnkM7qDDjbJiNf4QTzjp05GM9V570AQyIXLT7lkXZknA4Bxj5jwDuHAzwOvc0lynlR4mh&#10;VAq/3tu0gk+uOhwASPuYGRUzRlYvMjEe3GdzHfkAcEkc9enUjvk4wCCNHZkYrtDriSMtuGTycqPy&#10;744IoArtbpHKEVFjUrnmFR0Oc8kZwDjjpls4HQ+zu0PmCI8cbScZHUL6d2z1yDwasMilQ8oXc/32&#10;aP5i23kYUZxjnHHPSm/ZwHEgBbCcbmPPKjBzwfbg5HFAEMiMGYNMWbcFLFSNzb2Pzcc5BGOe7c9g&#10;5bXG0ID++/hXP3SAw7cnkjpnjqKkghhcRhplA8v5m3YHbJDZbAPXvz65NKVZgqtbH52B/d/L83VU&#10;xxnAAyvPDD1oAg8iKYvMu0M6sMMvQgA5zycAqDg5xnsOKQ2kkxYJNIsnpxxle/H3hnsRg/XiwYgr&#10;+WhZuc5ZSw6dDnqBye+M44ABCLAk7MqDf8gZBtIfGevBHOD2xwfyAIRbSMGeKPHnEGRh35b5jgDJ&#10;Ib6cd+aaYFdGkdto4DKy8xnOMFBx94njJ+7zUygs6x7PmK/dC57cEDbn7p56H6ZojC/6ky7FTBj3&#10;Lg4OBjJy2QM4OTjdjoKAIbeCJpAIGb5ioDYwGUjC4weQBkc4wD1OM1GtvbsvyR7QwIkZWG4HA5JA&#10;ycgHntjqeMWwYtys7LtXDbSpBGR8w57jGBxgZPHSjazQ/vYVzt2jbGE3cg4GMZAPBI9cA5BoArzq&#10;Yrllnf8AeKocdAzL/wAC5xjHQ55ySTwVW1kCrCpYqh2s4cHIwT0xjr06ZA96mmdxHwfuLlRGoUcL&#10;kk7c+w6+hxxTZPL3bMK3yjdvVQVw2cc87sdOOAPxoAqyIqBFXduwrBSwDqNvUjnbnnJHTAPPSlRG&#10;S2YEKsSyMNzPhRguwXr03Z5yOB/D1q68bLHuhlXYuRu3HJ5xnJI4IOeoGeOOcIY9iq3mKrRqAPlB&#10;ULjDAj6kDOCe/IBoAgS2VWZEg2My4IYZJGQex6YU9yDkYOajYQRsJCVVt5P3RuK8nHPJ5+pHI6Cp&#10;4443hykPmfMCF3dQMfKd33hwp54y2QOalWIK2VDq28KCzs28Y9Sc4PJzwAduB2oAoiNzIN37x0bL&#10;CRvmHPzHG7jt3GCfzbiKO4YQjbvXH7xhuALD5SQQd2R1Of61aCRmKPeFVpDncwHGchjxgYOQMY5C&#10;56YxGYitqhjXquFBySRyMckfMPXI5IAPSgCEhE5MyfM5ZiJEHQs2D0xhj36bjz0qMhZFYyQoe/ls&#10;mcE9ex6HPfk9eoqxNEImZSkh6nluQCVJHXGcYx06ZxmnRQkywmQqyLIrNlRtbLZA656fwnoPpigC&#10;kluzLmL5l+60ccgztAHOMbccHoT16dqYobadkm7aFVtkm4852tnCk9sdOOeatTQR7FkZWbKfMZB8&#10;gbjv0z+Yx6DOBIkRkMkflhXAKsNu3B6nODnp3XI9QKAMt4wCyfIWaL5lLdDxuGMZ6Z7EfNjvmmzW&#10;yxSM0soX5SdyuD/FzjI657j17VeaIyKqiRS3DSLt+43oNzE4ByCpxkg8EYquqCVIpy6tgDy5PMwx&#10;BG7jIGM9fbjgZoAqtEJQYJfL3MqpmRlYkH7vfrgtxwOSemDTWi818FlDFwzozLmNsAkA4Izj+Xvm&#10;rghYBlEq/eBP8JHIHTBPpwQOR3qNSITx/dBRWUZwAOoI9D1IGDQBXdJJCwUFWZcDPbIJ5APzdMnO&#10;BwM0SSSq6PI38W3dJITngHAznHB5z0I9BUzRMoYBpCrfwqpxnjn8gTn/AA5j8t44t0eFOD5g84fJ&#10;znBA559CeRjp1oAhSBZI8q8g6BpmXdJuyMtwOSAex6EelRum9hOSqgNu+TCkHPUE8Z78EHPX0qxJ&#10;AsW6ObazRlv3iybx8q4z3xz3PXPNBjWOQOXjVUwWU4yWyo4zySSASCMYA4wTkAr/AGc4Z5I22Moe&#10;ZV43qcMGzjv0H1wcZojikkxG5eTc6hlaPPIXBAADdxn2zipPs0sW2Blt90e0ZaHbjkcg4GBzyvfg&#10;89nYJRJAy8KBIsgUKwwo6Z9cev3c80AVQEhLEsItiq8xVgCvyjJ4OcdP/r5qMCGObdtVY938DD5u&#10;cc/KO2wE55Ce9WWtx99CpA+bPl85PBIxgZOAO/J7ZNNYo0m7zVPQhkbduGMHjofUA46d6AKsbjyl&#10;XLMQzEu8m7jceT1HcnHPI/ComcLumljx5asNh5y2AcAkH1wTxwCKtMXLYEm7spWdccDqwOcHknj5&#10;jk+lR+VH5vy/LwQokG1sHjbyMdMcjOTzkUAVpLbdudQ67o1BZQPmIYdSOORjvtOSByaYAtyWMbbm&#10;YK6rtBIVmJ42sf4c9OmMjk5q0UMjH5cjjCsQq7uhPsegzjk7fwSQIE2v8wEQZhuY5wxwxOSfwzn0&#10;oApS23mI0ob5lU7maHkDPIwcjAPXJ/lUNzGsK7kcKu4My+V0PO1cZ9eM49OAM1eIV13M3G37x+b5&#10;s4bPUeg/LJ5qG62lF3SFNxJdfLHGCCMrj5eSBwASD0AFAFA7lTcS/A6K2dvPIGD1Ht6dODmJ5GUA&#10;HcqxSY+XLZAO0jHGQcHnHfjpmrjxSImDuXG4r8y7kJ2gnqDkZ6dRz7mq7gRnEZ2/MqhsEMV6dNue&#10;4PJ44oAreQLUtGvy7jtkcSdT6AZJ5445zt681FIWCeYN0mzJXoMcDnd1HTucD0HNTAm3iLny/wB2&#10;GO0RjH3RxwCccEdDjPSkk+XdvO6PapVeWXjkDhRxgn1ycDkA0AVp4ltXWRwrfJsiZQoGDlcdeB2y&#10;DjHYjioMyu3mRo2F5+6uQCeuNwAy3y8f36tXETLKvmbF2tncvfB59zzn1HtzkxTICN5hyhB+QMTg&#10;DHbv2PI6YPUA0AV3i2Q5I+aPczL5m3JI4BPuGBGfX1zmvIv7tlSIfMcKrEZfjjHODk/04qyYzEVL&#10;p/F1kwu4k5DHAGeCw9s89agJKorLMBtUZXYSyttPJ3d92efWgBksbyPtjHyrxt2rxz/tZyT1zwCT&#10;RUpMvmtmJ5vmwNwUBf8AvptucY5Xjge1FAHl/lo8gS2icH/ljI0YXHBA6g49v6cVLbxZ+ZX8weWS&#10;0kf3gM7sfL8x6NnP6c4rYAQRqI2+X7qA57fN6Z5xzk89eSasQZZo2J3EL+73Yxz1OCeec989PQkg&#10;E8FyQqz+aMjOxI5mxtCIQBgjgnPOcEY45pjsqowlRZPvBuD+YOeeWJx/s0LcSRMsgi27QWbHfBOf&#10;y4HII+UnnrTjJBArDzFG1iVZpCT1xn5Rg4z/ALPB70AKZSjLukYKzZ+UHA65JPPQn2J7d6rSK9xO&#10;qhs7TlvkBwMNnqeM8e/BHtUzvcRBWDNuTIVXbo20BQT05JPXI+neNDE0iny02rg/NICW9cfNnBbo&#10;cevTGaAA7JrfesYztCg7h6dc5PTvgAcDrTJxAsjS7trKrHAUlhh+SOnBGcdxt/GnmRzbrGZVIXIK&#10;qh+fCkAY+rHk5GMYpsSS+akiRHYsjAYA688jpgZIHc8UARsCC3mSiQqdq+mN+CRz05z6c+nNOZcj&#10;e0cbEswPmEZwRjHQ4ODx7E9eRTlUxQszRt5ZQIp3EAKcgdT0J/SplUJH5iBdgJ/eLgY2kDgdBw3c&#10;k5YUARiJppAyQrnrGPL+bqOQcHuCMA8Z5oCO6dGjRvusoGOnA+Yd85z+hqR4oVYh7feqgPkMDuJA&#10;PTb246D9Kc6oksnnREfNnbgYbGRyB3yePl9MZwKAIwAcgYVg3KqwAQZOT7ck84PSpoQzoshuVPdi&#10;rBgc4yPm4z1PCnr2pVVY5223TN5cmflxyAxPvu7+nuO1LFi4l8pGLcBcKSysuD1B+oOSOmaAHnzI&#10;Nwk+Vo/4mZlRTgcnIx0z78HjkZVA21pn8xQqr1yNi/3vTI4PbqME9KFjuJIt0TbcrmNvKZXVzyD2&#10;wODxj6VJGIvNZo2Y/MWYq2SQei8k8fN7Z2n1oAmt7cwqImTau8OV2k568nOMk7SD8owSD14p9uMI&#10;JFK/I2c7Tu4X8PYDBz9O8UKhNo2x5KD5VIUF88AYHOOOQQOe+MGwgyFcM2dpUs3zZPvwBuwD69wP&#10;UgBtCMZjJn92cfIfm55BPue3TtUgcoHUy8KpKsvHlgZGcEdD6diMe9EGZZPNGdysH3evRscZHr34&#10;565qTynSP54GG0kqoHIOOnB4+XsPWgB8cLSrhopOWG5sbwSMnK5B5wDg8Y9elT2weIrHJtTZk+a2&#10;/wCVupPBA9gOvfNQ4WTzHkm2rG2P4fnGQcejfdA59TnvU0aJDIrlOCFwGYFSuAenIPBPfngc80AO&#10;8gx/IY1EbZVQyjOQ3uBnrkfr3q0scpZpFDfK21m75C/7vPf+EdeKrwCeTMbs3K/O0eQOFHucYHoc&#10;cdAKtRMsSKcLtEgDIMjIwBsHZQPY0AS4WZAxvFwNvyliMN0BBBzgYwA3HBIxVmGB0YrGDtXB2rkE&#10;rlflJz1GD05qOGKXYQ8iqwwGLIQuCMgZHPPp+YPawrLNbbjtXjDZJwDtzhQAPptP4daAJEsirsIo&#10;g2SCV8sqOhwegwQT1OetSxwIrrKy5Xap2lQSecBsgAcccg/w8UwQ4DL5Y27v4eeN3zAc9PujgZ56&#10;HjFrK7mJO5ei5IxkEjjA5P3sce+eaAI/LK5XzNu7JdZ+P74ILZGR14x2OMg0kNod/mLHtZWXkDGf&#10;mPy5C5zgY4PHboDVkNIYzMsnlyM2FyFw7FcZ5A3YyOvoOvFOEKvIpRG2mLEZyfmHyjOew49OR7Gg&#10;CsYCuxUV97qRt+4yrnAPU+vuOe4pHhmjkaWSFEVuWO7GQQD3IzwOxxj2HNqRZDGyrbs0Y+YcKxYZ&#10;OAee+D+C8YBFQ+V8wG1hu2nbuZD1B4AYjPr145GOBQBVEJWRvLZY92Y124V92fmPXrnkckA447VH&#10;cpk+YI4ZG/ulht6cHnBwTjvwTnqc1dkjaPcztDgfeV0zubdjqOAdw9vXOOarTkNHgNIjbSduCu0t&#10;0J4wSDuyOvTGSKAK7x26RSB4NrYZYV+8xyPl/iBxyPXGR1wcRndIVayf5ZPuKsZ5xkA57EevfGcZ&#10;qSRVmQuilVVeqlVGWznHYEAAgckleMGkkVri5e1Ub9zgtH5ZJ6D5vl56YGcjv0zyAQGOOXKHaTIz&#10;bl6h1x0HHzEYyf8A9QEcsQeaQuqzSfd255LDqvHXjscY9MgmpgDcwpho5FLfvPLY5A6E5UDPPO0n&#10;grg5NQSuWjeSX5m2M+92bDMQCe3HUkYA6nHfIBL5zLtCzRv18sByof5i2Tn6cHjJHQmnM3lqzhpg&#10;3Dk7cbcHHBPP3eRkdc8YFRxLyI4Ff9443+YgVpPTOT0yeOe/HYURsFeOOcsWVnHzKANuMcHuM44x&#10;z07UAWrfcrC3jiLfOyRyBXyvJ9gFHPVR+BqSNEHyJJ5bFlPl7ckZU8gHpgAdev51SI+XdK2VGH8s&#10;sSvOcqcjGMD8wKsxpHCOY1+6I/LZQRzuXJ6hh6njAPUGgCaB23L5M2xFIzGrMN7EgdPY9ORkgA+0&#10;w8vbtZVX+7tUNwSDzgkHoCT/ALP8VRxNuSTzZcsVzJJuJyc98Z5+cjGTx68VJGwjYyMjDy1CttVQ&#10;FIBAxxnj88fTgAdE7eeDbqOchVaXpkhuenTr6HPToTLDFbtcMt0FJk4k8xZPmHPU5AIB4xntnjoS&#10;MZm/eIquuE2tH8znvtBOVA6Yz1OanR41ADtsPBk3OGxkAZ4Hr/L35AGQxTERLKZNucr5hypB4AXp&#10;gcEfKAOvXOS+GMsfM/1nzMWWLOMYzjPYdff1znh8EEbyKnkNuLDeIztJ68YxyOBnOARjrSx/PIHu&#10;2Ex8sAM3QjkcAqMnrwe/0oAa6F4yzHew3bWPCpxnPH6gD1AwTUyQiU4ZpM7eId20HcwwoJ6AZPuC&#10;Oe1PIT5nnUHKsWXbtPHzAr3zlc8cHHBqVlBka3diM4+Tbt2ZbpgDHXsOxx05IBF5f2j5GOFJHlor&#10;PxuHTn2OMY/UCjassSQOVO1c8ZKkBsDPO3G4HBAXg85p+CE8whYz8oZVjJ285YsMcc8jp1A5xmlK&#10;jcNkUaOOCjKThQWGMg8dfwHTpwAMAhB81pVWMk/ejxsHUnPHTOT0PPU05I/sztMS0TcblVRu2kEf&#10;Xtg85BJGTiprYIeEi3Hn+HOc7AMg8k4B7ng80632yIzQgnapU7MngZOcY46/WgCGOCTPluo8yOTE&#10;Mn91s8MAR06nHb3FSrBuk3wPKWVFK4wpRcgjBPQ7Rxnpx7Zf5CBVkgg3/LkbflZuwGPc+319aPJR&#10;SAqfKy5ZWjOHJUDPOADwcA9zQBFbxjyI41RR8oVVQfKp25x0AyT2IyNvTpTzEpjj3jiN+GDBsNtU&#10;nrjb+HXp1PEjRsXMskfzKN8gZtofkDB568g8kjA7ig/LL+8kUbdpDKgIA5wMDg8EgN05PagCGZEV&#10;t0m2Rdv3FQhhkjHYnovGTn3pQibFXbtjXef3cwx/eDDAHGO4/E9aeXeVsyxbP3Yyh25DA5xx6Yx6&#10;Hk+lQssYHmmNW3fMwXLchTww5zyRgDvQApZnUysrb9wYxyKPmwSSPQDGOg47E80z97A+EupP3jbt&#10;owu7g45UAMegz83Tio2eGSQhWWQKQp8tvmLDHBIPOeuCPYEd2rdJBCGSdlMcbFgsZ3NgZIx6DB6n&#10;I3fSgBwwQB5TyYGGj+8wbaM4z7knnk9zxwxHRPkUrHsI2kSHjBA4H3sfQgfTpTXuYQvmRjbs5Ubl&#10;2gElhnoccEc8Ht1xRkwyNb7/AClRgoZiTxjp0GBjI6YwQD7ABgxztKg+doxtXeMnlzg8ccA/TpkY&#10;pHgjbc+/5mZlV1DDLccDnoSM57fhRIrbpJntJFYPsK9MEZHOMAnk98kAd6UPEUyCu1mJ5Xdu4xjB&#10;yx5IGCffpzQA5FjWMhWSRd2GbkAqCuTjvgnOTjqeadBapAdkMkzHcPMZ5FIYAAEH16NkcZCnHXNL&#10;FEPmVTITHhWy27jcpwG59fqMYoRXRdnyKq7QcgdePXjByck8jPGeKAHWot7eaOWF2JWQIvltyAH3&#10;YySexxyD8vIo2mTjHTIVV5PQDgnoAw9O3FOeSSJVjaPc3mbVRyNzDqNwI6A8e2T6DIwwNqncVz5Y&#10;ONuQcDAPXu2Txkr6UAK7Q7NyMdoOATGQpAHygHPI+bsQOvIJp/mhZGlVtxVwwYMdzLnvx69wcdM5&#10;5JHkiUISuF3MVm3Y2pnrng7gfTv+VOwkYJkIyWyWDqqrkjjJ5zk57Yz70APjUMAhjDN9/ax4RAfm&#10;CjnOQQeg9e/M2zJ8qRPusAqyLlR14OD0GF+nXvxE7xuQG2vnBLeXtVRg44IByR6gAnNTRDp5obDN&#10;hlX5eoH8X0GduCMDPGRgAcrMxx5bEqxLct8xyAPofpjrz608Q7Y8MA3lqNu3OWwMYAxjn5jyc98e&#10;qIZFRftB+bG1lWPLMv4g4I9DkDk+gp8ZDL86IWl4bylH3ifmAGDjA7kkA7emBQA65WTzMTlfP+Uq&#10;rK3AGD/F0GR2HTucUxIyV3LGwaRQJHIbDL6DjseeQORgHph0Z8tcRTKiq2WkGQoHP93GR14PGaNk&#10;2AxXYyoxVWKLznjoQTkjtnPc9qAGqFjbYYUVmwv7zcd7Ht1BI6np260LHcFFgZCMMCWdmdRww+Xg&#10;AYH6g9AKlMToFbcuXbBUoxY/MCBzkdD2yM54FJ5KhswHDLIflUBsZ4zgnb/XJ4HegBmTkxhFXc2e&#10;BuXdxkkbjg/0/KmYj3tbhGHzM2zA5XPoep7Z9e/OKmVXE5QSMoY7VXk8ZIHBHt9QcE56URgsFTzC&#10;ytzIindjAzk5GAMn36gcc0ARJuThFUbXKY2HJG3H3s4A3Y6Z6np3WBlP3pNvy43KpODg4Hy4Axnt&#10;g4+lOdLiFQ5iaPapwvzqdxJ44OOvrnpjI6hqqzO0Eb7toysa8nAOMnJ9FI4OctwSMCgBztGyqyx7&#10;cKC+E5B3H1wSfmz2JzxjrThiNmjyqtuPPdec/UnIYdsevFR43hYy25ZGVd2372QBt6Y5Izjg8dut&#10;OiZt7Cbd1O5VbjjGRg55weeOeoPGaAJQ2HyXkVdzBVY7N5XBz6H8M/Tk0m54yHlkXcoxt3t82D0P&#10;v1HAzgdOaaI2WJY5pSvmD5mG4bjgAgHk8n3560eaCfJZVxK38S8HIJI4OeAB+FADtyLtWaVsBXHz&#10;R8gAFuPXOT3HXjODTgPJk8uZGG2MBdrA5xywBzxnHrtqNAkTHy2UspO6PzCQOPmz9Px9PYyFn35D&#10;MGfG5UbaT82Oc8qfcbuo6UAIh34cqZGC7CyxtuGWPXd2zjJ4xg4zSByExOeFbd9/pn3IyDuPXrgE&#10;Z70uJJV3bVG5/l5OeQecHPb8vywuE3qiEZXnyywDjJGODwTjHGST2zQA0tJ5YKzbfLxnaGK8joOS&#10;R2H19qbIlx8u4sSv3vcd+3APIGOv6VIRII9j4+ZTgbjk598cMWGPUZ7YoeBWPyryzMFZVbA5GDhe&#10;Qe+OuDQBHhVCF/mVIcYJyPf3PTHb+dI4iR/ODfN8oVlwP4cAbscdSMdTnFKzFWZQU9do6ABic9h2&#10;6HnjnvQEd5GIiZQr/wASuCWB9cjA5yOOc/7PIAJl1aU3DMJNzM+d2eSc5PUkg/UDjIyQx/LQLMv3&#10;eQvmR+5bbj8wAev48SRsAhkVlO5QC0fGeOmW9snqAME4FOC+XuKhjtION2SQQRgZ5x6D+XWgCNrY&#10;FvJeI/u9wURoeGwO4wePUdM0ht44gxaLy9jfw5w65zjGBjr6ZHFPBV1W3WPJP3grYxgFumAccDsc&#10;557U9PMMXmpK52jJ8uQrjPfceg5XpzjPQcUACwsHkKf3iCvDMMYyPfnt3465GHN5UZhDgJukA7AM&#10;NpLHdjsq9vxPUU0qCvzROFKkZZei84OdvY5IPBB96ckKhg0b7dzNlY8hVALDGTz+PPT1oAbkFW3M&#10;vc/dHyeueBgD9fwqTBWZlPyndj5l29xnkY5wOxIxxyabhwvLLtWMKFxtwAQcDC9cZ/HANDqqRr56&#10;xqFJBX5sKmcnOeMAA4yelAByy+WV2nb8rJ8u325POBtHIOaJHDnJkEe/5vufKADn+LuPwPPamyOz&#10;IzlgxzzGq8HD4wMkBhhfXHI6804Psj24VlU7dok+8Mc4yDz83r1PTngAI4y0a7wzbmx868ck5wOQ&#10;TjI6YJHU4pzn908gbLSNloyRl/mOcnG7qM8jnj8GhgGyT/CpkDN8pB4U8epHPv8Ao7aTtEeT8rFl&#10;UgkEnGc/8CPPOcGgCRWKSM2/JjZWRs4wwIxk846fTj8KakRI+W3ZgFXoentxz/XvxUfyOHkWbaq/&#10;OFQ5K56L14GM9O5/CnMkILIwO0Aj5mOeej9vX0OR3B5oAc0TmLKqA3RB5I2nDY3cdMZ4I6Yx707d&#10;EykvchlHyrDK+RwwJ6gnnqeoOM8UhDF2mji8tlYGQBMbc5PQZAOMdvbnGKRWlQsscn8WF+YYXGTk&#10;8nOOfc9OaAHfMrIJPMMnzJIv3QzEgHoOgz7Z5+tSZaWFt6mWPZ8+GJBB6Dk98HPPbt1qKJVjYJvZ&#10;V2/M2WbIzyo9CR7470tusMHzSjbtbYrbtwxknJznBGcc4OeMHpQA+5kTdiWZmyu1n3ZzynfpgksD&#10;z0zn1p6AGVfNRo4+gY/eUd8YON2M9/WgKQkm0ySbgqfJI3tyeOmSPT8c0HdGWuFl+Q5bcjEA8luv&#10;HQf/AKu9AEcexojJltvDfMoZR82e49Qw+nPoakkheMYdFPysPmj6jnjOf8evPrTlDxsQrNhGx+8J&#10;7KTknPuvHoRxikZc75ARu8vgSKDlsH5vzYdxjHU0AMV0iTn5flGCzA8dMeucYx6+oApvypF5bDad&#10;pZlbCsCR1wcHHHXkgc9cZkaQkLLNI4bdhWVyqnAXAwBj9fbg01HYybfMJbbvddp5zzgHPv6kAn8a&#10;ABZI0wpQAfKNm1mwuRz1H8PPuByM8UIkW0iRQ25sNGFG5iCDyDjnJx3wD7UxQ6fvRGzblwGaMHvk&#10;N7+nXo1KSgZYSu1V/utwPm44HTsM9Bk8jJoATgwKvn/N5AYHcQBxjrz3A6AHAqeJ3JYosm5V+VF2&#10;8c5PGevsM45qu7t5OSd21TljJjAAzgMpyeT1Pbp2NPfcGKIu1dwwzNuAbK4GOO4P/fXXANAE8Jia&#10;JkikVl2ky7ZP9X8pHbB6gHPPXmhvJZdy4RmZeJCCwwOeeoJO4gckc8cVGrxyhVllkYD7kbDdsHy8&#10;DAOMdOoxn0qZTMsf2iMDLLtZV3Z3feJIHHXbz1JB5HSgB1u2wh49iqy7GXDYwVG77uD05xkjIGel&#10;ORz5ayO0kYXg7W2+TwAWzg8kY7gcD1FMDsZf311+83AKd2OAPTucgcgcZBp8InZM2xji6Ku3LYGf&#10;vZLfN787iD1xwACYl42+QbOSysjGNccNxz3ywPGT6mo0+cbHKgxtuysvCsV/TvzxnHTpRC+8bljZ&#10;VVizdNp+X7uR05LDnGeOe9EGX8rA3fKqqTI2AOPUDIBHXBIXucCgBzeVInKqyvINy5Zd309QfpjH&#10;SpITn93HE205Ejwqy7n68j1wecc4/ColDMvm55wBv8s5AwOD9Djofp0okeKIeUzMxWNlZWJzkE4z&#10;yMjGCepOeOBQBLHLFLF5qvG+352G7+I4zxzuBxt7H6ZqwYzhhIVT5sqyruZcDGeeM+/pjFRpvJ8g&#10;SSNjdgNcMFDED24zk59SKdGN8nlN8y7xtkYf6zBJ6ZzgkexwOnegAAYR7WRdzZVlw4A+UjoPcAfT&#10;d1xmpk+ZzLPIdu1lZ1bdgbT1wAc5xxgn65qG3g2clWyNoP7zcr+pwc+ueelShHAUZUttO0MuQwwM&#10;4GOxH4E5zwaAFKJB8kiSJIudoKgMPnwTg54z+R45NR5hdsk/dZQVVRwFzj73GD83Qg8EnJ4pryxK&#10;hjeRVMnLGSRFXHOT8rYzj5c5I/SnSyODuAb5cEIzBgWOGJ9eueAR0Azg0AOLlInEkkbLhfnWQcc9&#10;gMjnJxnr360NvHmSbi0m7D8HaOeFyOcbiQPXjrnJjJWMfumVlijVm/vuRzyfoARzjp1ycOYtOjKr&#10;Aq2RmLkhdpG7oM84+mMehoAVktkbLbSocsszNt74GPTcuMHnP04pQpmtSJZNp8tEZjwrE54x6Zz6&#10;U5rjYvnidvvN+8bOceuc/mcZxx0XNC+Z8sqSD92yGNfMZNjbXwox/vc447dqAHPtYqyhmDbyyj7r&#10;YAxjjtnHqCMA4qYW5DNNAFYhudzFgmScZOenrzyc+tM3u7l1XaPMBEknCjK/dwvHOR6HknoeEUKL&#10;dtkCKqZ5SMEL26njHPHOBtB96AAQ75og8bIu47nKsGXDD/Z655yDjr2p0aBG3tjcu4PhSSoxyAR2&#10;6emTz3NNNsEnw0LRnafMZ88gDjnPB3HPHbvmlTcu1wysWjYr+6I2jHJ+70PHfjPWgBnm9pXIDKPN&#10;28ZPzH5cYzjqSfXoTU1vAs8jDAZlbJZMnBZdxPUd+vTOPUVHDHFj7K7kMuPn5G3cSxJ3En7u7nI9&#10;uDinxsvkxzEJtdRuwxO5ipBIHTpvzyWGAfWgAWNcfaVh2/I2Ay5VfmAAPGeBkd+mcEip4Nkskkwg&#10;XzPlYoo+csDyWKnPBOQB6nPJqNSFTZhdz5ZduF28n5sdcng5BIHYZ5qTyhKwwrZUMcbs4I56nIGf&#10;lGOOSM9MkAJYVZ4xIzFWfGc5yOo798H3GehppjVZCHAVuG/dsuWzuJPQcj5jzyeenFGHz++GWbIz&#10;z8o4HTJz/F9NueeKf5ckbbmdoxDIdzSKTleMgYyDyT15AYdcUAK8jNtuDAu7awhm5JTPQH5sAHAP&#10;OckDGKiClEadLkhgcdQWHG7G3ABBz79CM9TUsaIDiJcEqRu3HAKqAQQADngcdsEggVHsdmV5D5iY&#10;AZfvLg5HAPsV9eVPY5oACjbE2Jt2Mq7FVieep5Hr06c49adErybY4J9xbbtZWxjk4bODnBUdvwNG&#10;6blTFlwuEb7pDehwBjOcdhx1B6JHslZbaM5G1QpY5YNkL8vAyeRz83I655oAYkitFGqzBm+XCycb&#10;lGQCOd3HzABSPfHNSPCiu22BV+VhH+8feoJ2nv7EZOfqadlh8p8yRHVWjUvkE4BAx1bBOceg6nIp&#10;olgj3eVCxZSQFT+KTGccr83UY5ODtoAhuI0XzhHHHtkXmNWHoGY4UDcCevU4GadLDHHEQTj94FJc&#10;gKrZxn/x3PTPWnzLubcEVZBtLsGxzsAB4AwuNvPfnHrUW7y13RFsfIS3l4Z1UAYPf3LHqRgnmgCZ&#10;fNyw+0vLt+8zyY6MRzjH59hntUbyI7gySk4jB2s4OG4IJ6dSTjG37vPQU3z/ADIjJgbVLHG7bn3w&#10;OASvPPPXk4NOR5GcRF5F+UklRlC3Y8duo28c4OTgUAOWONFVUtdmEXzI9zDlQcDI54HHtjAGMUqm&#10;J02xps3NwsYzkMwOeAe4YcdcZzUcDQ7F/fB+rK33jnPJPHHToCR1x7OWRWjVGkA3Alh54YA4UY5U&#10;47n8Mds0AKAUjCAhvuheeW7YBC4PYdDyO/OFgQkqzMqqY1+7JgMufm7AYPGenGOgIzBavtjVjuC+&#10;WgKtx8nHHU9Rz1G08+tPUK02yQ/vFXG7cWBXJ2kDnbxuOMDPTkUANMUcimJ1jb51DL8uSOMqMDse&#10;30GQDSqGkkaOWCTaFAjby2XIPGzjJC4zxk9WBAxSRyPHGySlkZRhg+1s4HJ/HJGSc9SaRVRm+zy7&#10;vmdU8xEXheOOmTgbiO5/E4AFjQTIwjdSesmGXknBxkHhe3IB5z3p8McRi3xxKscjFmZfuhSC2Qc9&#10;QPbGF644qH7UG+dplKBQFbAKNnke6nJzz3z9KQRIy7D8pyfMjVRtX5f97AHPvgDpxQBK8sTqxCL5&#10;mAZiflUbSM+v0yeCO9PlZmYpIqt2cSbQHb5dxxk4+bPfnOOMVEvyqoclUccLt3blOflHXjJzgdjn&#10;AOMAnMm5SrJhh/rAf3ZIXuByPmwOOPegCRmcKv71Q2WHyTEfMQD1ORngHjvgHpUhbKbpOioD5ity&#10;F6Beg54xjtjBJ713kVEYt0VsndjLN3DYIHfuRz68UeaqpkSZC8qSSwI3EkbicgkHOc9/ToATPJG5&#10;bbKob1GODjO3uMc8g55Iyc4FaGnyQxzeYFVAOepbHYHGf4QBn0zj3rPjuYiFDxuN2Q0TSBtrHsAV&#10;PPGO/vTw6Qx7hgYZm3sDuHPJzkjgn7vp9aAPWPAGubkjifcrQszKzYZk6H0PT8OK9k8MaqjR7wzL&#10;tVfuuWGzGfUggLz65YegJ+avBeuTWU0f2yXa0c2RuYfievrvPVjjpzgV7P4U1tTaRqWHyYH7z73I&#10;9cAgktxk/wAxQB7ToGqKp8p5VyrMJD5g+9nHfgg4PP3uw7V3nh/VWIY7lXcuG3v1+p9s4z714zoH&#10;iGVHXyZjtLAxt/CVONvb5s9vc+5Nd14Y18eSsZnwAvBePBJ3Y29uew5x1z1oA9q8NaqokjZMkfNj&#10;Ixt4PGenX6fyrvNE8QRurfvNyqzAbc8c8888+3pXivh3X7cQrmRVxgK3Xcc5/wDQgPw967DRvEG0&#10;B1lQ+Xk84bHfPT27k/hQB6vHrPmNgD+LO5WyPx4xj/PHWmzXYBUqc7+ccn8QM/5+lcRaeJsQs0nH&#10;uMHkd8+hNWR4mVVyD95RtVnX5vYZx2zQB0EzQiPbI/3R94dvY9OcZ+lZ1zJAkuCdx2Ft3BB5Izkf&#10;nxnP4VlN4iVlARtuD8qqc4bPuDyc49sVSuPEoc4abPJ2hwAOOMZ5/T3oA0NQ1FYVGWdG24wx+bpk&#10;lh9P/wBXeqcWtoswRmXdvCqu7B69sNzx6/kMVg3+uSsjFV2Kf+ebEAnpwfwA7Hrms2HxCWLRsy42&#10;g+nA69OcZ5x06igDvodWJRPLI2hAQu3OQD/9b/PSprO/6qAxYY2xrwMcYP8A6FXF6drQgUQyP91d&#10;jB85LA9epI/LgcdsVoHW2MnmLL90Z+Y9PfP+e3rQB2ltfB/vyRs0jEnb3wfc5I569OlXIL0feyrf&#10;LnKr0APXt1/n61xdnrpQqssjfMCir0xxjHTn9TzyatLrMZT+9t5+8ePbOD39AaAO4s9WVfuyKOpZ&#10;vTgd/wDOauR6t5pxJ1zjsc98/wD6q4OPxFkKA7PnnPmeh/P165zVm28SEtjzd3bardfagDrbi4R8&#10;7SFAOGX0JP6f/X6Vnz3CFCw+6v3TkYHOMcY+tZn9vbhtc5XBzuUYA7n/APVUba+Hj+ZnyqZHXjnp&#10;79f880AWZ9+QFZducHZ+GTjHpVG6HlR7X2lk52hd3Q84GBjseBwTzUNxrSrmQuVXH93kjGOn0+h6&#10;1i6jrbeX+5m/h+UN64wOcj0HYfU0AQ61dRkeX8zMueqk554AxjuM89PxrgfEt9FM5LH72NpdQcjj&#10;5v1x049a1vEGsozMqSLIqofm3jHH8W7P0/SuM8R6nuXEaL6DCg5ztPQY6dB16DjtQBg65Mh3Mqt9&#10;3I9OCFHbA6nJ7n17cdrYVw2Z/wDV5271yVJGeMFfw6547VvarffMzKu3cu1gseN/TnJB6Yz2zg1y&#10;WtXSkMEd8tzwvy9geCRww29DwPTpQBzXiDzVcgbVMchZOo24x82Dk47nJz7d64PxThUm3kt5a8qy&#10;8EAnH5Dd159Otdhr+oxQ2/mbgFPGCoGe5A49xwK4jxLcoA3yYyzfeTowYDHODgg8cj29CAcX4hkU&#10;3BjkYld3zRsxO4gADO4cHJHtnvwayZ9rrIrKOeHXacO2Og465BGO2OOK09Rn3tu2fMY9yqcHHsRz&#10;z8wyemG5Prml97M3zIDny9wT09uOnfPftzgADLNE0gU9fvLl+cLn5gu3J69T0I6A4qFfIEefKXcG&#10;3fPuJU46jHOevPUg9+lNM1q7Iht2GGUGLzM7cDksRw2NwIz65OcZpsboiqLsr5UahZN20qc4G3nr&#10;x2P58HABIwkD7XTa3O0spO0gHgbl5Py+vQDHPRxhi3LAUjULuXb5gOOemRnHAHpnHTjmv+8KhQrD&#10;92eGGMggKc9yQB7geoOclzIuGLtk7fMZQQuB36DP3to6HqeaALEkohbdN3kAdXY/NhR/ez22846L&#10;jtyRoE/dyP5bRs3ynO5sAnJGcgk+nOAT7VE8jRKySxncuVkKr0wRjPAIyee/HGBgYQO0RE3DBlD5&#10;WMfP90nr3+9+mMUATFgd0z+ZHwWUEjk565PXoepPTkA0pAcKwRcswyzAAZ4OfU4Oe3HOSSAaZtKg&#10;pb87W/cjbx15z6447+nWlMvy+YGxGvDSbgmecD8flI59O+cEAWJo5JV3uxEjMFjkUFtvQ8gBcBcj&#10;jjBPvmSKXAZkLDKqzcvu4UdcnHfHTPpUKFmO522qMs25mPO7rnnbzgFgTk4xjBzInmlVVy6qrKV2&#10;/d6EHjoTjHscgYJAoAFSVdvku0i8jqoBOBgdfu/Kw4J5P5oEU4eLc27ch+XO3C5yMDOOeeDj16Cm&#10;vcvDEyXFsH2p8yvGoBCkkn14+YnoAT37PbdEEZf7wZvmDfKfugcevPplSMnnAA7ymAaIpIuScLuZ&#10;h0IGeBk8deSCOOBxG0kBb97GflkI24yq5yT0PzbsfdPHfk4FRhVDBIXXAb90m7b8o2FQBnGMDGOD&#10;z9KfG+6FRE7EbVCsrEjaO+Bx2bp9DzgUAJMA+2WYmRQu+OPcRJg5yBx0PTqAQOhGKlLMZMwhWYf6&#10;to8sOxHfkDAPTnqKaG+bzFiG1dxxsXlsDHOeVz1BHbHB5pSqABEWQZXZG7IHJ7jsegx6Ek4z0oAi&#10;kw6eXv3KwzI235mYg4HB25wOcdewGaZIizu0kke5WZmLDPCnqcYwOjDJ5P4ZqWUTQvG+zauz5vlb&#10;5eMhcnHpjv0xg4NReY2W80TOy5KsGVieT0APHLEjnucDtQBGqKzloZPLXgPJtJLfMcjORnpkYzk4&#10;61E8pUmE5i+Y7lkk2kNxng5B5APBz1Hc1Pu2z7nVd0XzPuJ+TBAx07AY5/nk1BHFNIY/MXsdzR8q&#10;3JPI65BHHpzyBQBFmKzlYxwMvlx/LFD8u1cluxG0YwPXoSOpqR1dSCvmOrKxXfI2SM429cbfpnoO&#10;DnmNACGiSR1bb8q8nb1G4gnkfN0zkYz25MqsTBQGbaC8cnLL1GOeQc56nqQeKAIzI67SDu8nB8xm&#10;54yMDByvUHn1yMUeW0cXRtjNtBDDB5xkk45zwD7d6bMGgQqrsrkHG3C7hgYIAA4x2JHBx1pPlEu4&#10;D7q/dMe5myQCPm6DOB05A/IAWLen75FZcKQzRg8nqM4wW7ZI49sgimSW/mIxkEcg25+VSWIIOCTn&#10;I54HQHJ/B4CqcTNtcZCM7rkDjvnJB28HOQQvakjjlG1I13FZWC713eXnIzgZOOoxnGAPUgADFPmB&#10;mWRv9ZjPJXkhuSMjkjJ5549aX995ioS/ztnZuLHODyMcHJXsckHr2qXbE3CwtJ8uY98gYKACAMbc&#10;nOMjODwaY4G5ftKsT5mQ3lhS5O3JBBHXBb8jwOSAIEEnyBN21jtCyEnjhnzwCehJ/D1y17ZWzEY/&#10;faqjg8/7IwOqgcc4OM0JNF5fmSwp8qNuYxqzM2MH7vTqp568Y7ClMUcAY/LIsLbUCP34X5sk5Oeh&#10;xux2ODgADGka+WJPm8v5NygbhkEZUZyM8+/Ge9O8toUYwwq2YwqnkBic8dsdM8jGenpSbFEW6Jl2&#10;/MpkVcj8cFSAAf8Aax0yRTnUsmdrfvGy0zbcjr0Yk5GfQdjwMjIARRJuSK63tIzLGsbRgMSTgcBR&#10;klTxjp0HFTBnkcTRyFmkyy5kwwzxk4PU4GeSDjGCOKjlWYlhNHIN8eGELbB0YfKBxj5sE4BJ5J9C&#10;WVCxtxdLtLEgCQdgRnOQeWLYxjr0oAdbxbHVEUgs3yr5ZUtuGdyqoXGOw4+92p6NHKn7kr8y5bax&#10;+f5e/PI/LhuRgikCzLN5hRlUMBHz1yvTHQjGOOevrTYwzgPInyjA2xgr90kEjBzjAHQnoQfSgBzF&#10;It219oVhuZVKgcDA+9jA4xkA8dsckkTrzcqy/Iflx1PB2kH2wB/u4IPWj95GgaWRl2rksvTcMktn&#10;bz83OOuD78NUqkuFReNrKu7GMZGQAR3OOg5I5OKAHJE6MI1mVCvHlqxyMeuOnIOOhJbI7Ukipu3N&#10;JhlAJ2ksQCWOR1zwQT1+6M5xmn3X7o7JwvlrJs/fRj5uvckdu5BPHQjio5VhjZYmTbhnxvfAbnqM&#10;Ec43Z7Y7npQBMJEh5icK0gJKq5wwxjnnjqB+We+GxiAIZDxtbDN5XEY28lcN82cEdTnAycGlQXCR&#10;qY4m+XDfdXkAMOvX8Tnj6DCOtvFA0crKvysXkUlcfdAfJ5AwO+AOAe4oAQhQUD7WYKVVWUlgfm4z&#10;gY25DcdhnHFJC7PEreQzbosCPa7ALjOfQ8A99pwPc0u4+ZJHn+FWkwoYfwnGM4zkdfRqfIWuFMMG&#10;WWUsNqwBdvbdjAYrhu3Y47UANZHaRZcmQEgrGXJLDaD1Oec4GB2U9sVJGiAeYwKrJ87yCHl2AcHr&#10;wTzjk9Bj6tRXukaKNWaPaC3lqMDndg4IyvQDHIAp2Cp80NuDfKjtg5IIXgd+eq56r3zQALHviWOI&#10;vDwV3Lj5G3AbsAkDkjjAzn2qNrceWJ1jEarE3zSA7lH/AHyQM7c9R6HnmnOnnsxxyyjbHtYKMEY/&#10;ugnHOAeDjr0pEYsXkiikxu8xizKcEnJBxn5tp57Ak55oAUeRuZHVTumyi7t3zbQSBkjBJxjpkcUk&#10;kUZG6aGNh8x8sqxXduxu5PHA/EYz0pGkYLkRupYn5/LU9BjPI4+bHf8ALHDhEUCq6hVVWLbVJ/iP&#10;I9ByOOTz1xQAsQ23Czo+/Pyr5jgbsd8nrx6f4EouGVZEjyo2n3b5Sp2jBGcDngEg4yBgU/buTCSi&#10;Jyy/MzAHkYyeME8nJ9QORijaPMEc1vsZm28qfnwBgHcvPQZA6A9aAIo7LyrSNXkkj2qI2YjCKqkk&#10;5UgYxj8s+hIdHGZ5GWeI7TlypXO07sB+g9+rDHOA2cAEUlwfOZVklI+VYVyx3N82SBzjH5FfpSNt&#10;lDSMfLHByQS2PTCgDA44JGPXvQAnlRtIsGWXduAXdtJIx78jIPbAzjBxio0iVUEWXRVwwbG0cnGS&#10;vbnjrwKmXzRu3BcRx/NhfusMH26lc4I5Axxmgia3h2q33dqiTacsq+meh6+nA96AEWECHZ5h24y3&#10;YZ4LYPTHGM+ppk0MThlUKWkz8zMwZ8/d5GS2QeRwTzjtiQGNJd7hV+6C3lqu3njgjOeOc4J47ZoV&#10;HjJVy3ytvb5sE4wTyMjj3HAJ4xnIBGyFm83Zuk3HnG3ptywI46k9PXvzlqJFHCqZAUjawdhgnJUD&#10;vzyDgEdfrUsYLQbPL+aM7Qu3cSMjp6jgDBPTPtSBVEcebllcKTtjkILYHXj5iOByWPBzkUACQSO6&#10;uY2fy9u7t8pIzja3bIHYDvmoxGTEIo0O7aNyL64znO3A+8ccZ64yaGQBpGMoaTb8u5TuLZZQR6jJ&#10;6cdOtSNMiboRLGiru5XoobAzkZ/56Yz13A80ARyJuZpV/dsqFPvbmwTkc++5QFPBA4HHIsaFjGny&#10;7SqqdxfbycDGdp4zgkcD0qaLb5zElzhszBpt2M4Uk8cnAwOo69B1a6K5WaUKzKp+bzN2QRtIwAME&#10;c88jg8gjFAEO9kTYTzwDx/rAT6DjJyeMYGTioQuY5YlZvm4URx4LNyO/Ug8cqcHoeasny47dssXG&#10;0mPbhiMYzyvTnGfTPJNLPsjcPGGb5sR7ipwc9jj/AGvyH0oAqqoQrEghGeGaNiCFDHkcDK8DGQOM&#10;U53jY+fJtMgXI3NuyAAw+91JPbJ4B9amMXzfJA/yNu3BvMwuSuNwHOD2zgZwKZ5MsitHG+/H+r+U&#10;ncAQGG3IOBuHpjn6AAg8yON2CzbEVgjHzguB8q4OP9kc53ZJHHWmyQSupaFAZlJaOSJjubk4A49/&#10;TjHHFTBZVRfJk5VcRqzbsjn0PIwQR7Y96aXhkZQhkZXbPk9mA7E8E9D0GfpkigCjJDHEzsu3aqll&#10;2qFyxBYqcjg4IPGdvPTrRH9qLARp82NrMCwPUkORnHB44wMEY462FTyoh+8VWGTlzwqli2MYPf0P&#10;IwMdi1LfzZ1hTLNuxHtfDDHQEkHjvkjpxxQBVhSV5Y2C/wAfVnZdxK46AD+Y4bIz1qNo0EaQxbYV&#10;6NuAXZxn+PI/iwASOmfepkjkmkwg3CQbkU55PHX5/p04GOO9Ow8hzJMxdl+9l1wuO2DwCeg756rQ&#10;BVmLH5WX5nIG1GPLHJIznqDgevGe4IikbbD5Jd1X5hHHt+UfL0HHAwTwe/63Z0jktmMSROFVjujy&#10;23nktxgAjHBycn61CIpQ5VT7lVU85UBM4GOO/XOSPUgArnb5ny/KvmNt+YjaTkcYPJP8xxiklD5a&#10;J2Hy4dtzD7r8HhtwGSoHOSMVbvm+VgsuP3h4PzY6/JxgE7gehGM8AjrHcwidvlC5JVH2YA246ELj&#10;PGOvfmgCnGyiXesq8Z81lcMRkdjnPrz7+2KN8qN5QG5lOF2SA4JwPfjIK8Y/lixMZpgWktydz7m8&#10;zkt82eASQOvAwMYpjDziAZG+YYPIVR3J9h2yBkHkDnNAEBSMtyBuXACncQpwPTOD93kAAc896j8p&#10;fOCCYttTCruG5VJGCDjJOCO/r1qwIXcgNETGqj5l/hHH5HHTPUAZwOKjAkiTelvtXd8sYA2uoKkj&#10;hcd/yFAFe5Zblf3j8BgxMhPHsM5GM/o3PpUciFVmRV2sSWfbgA+/YEnqAS2MfWphE0Sx73kXbIF2&#10;yPIobYANwxkYJGQOmMDjmo0hSMRtujxy21cnooLcHrn3x1wTxQBHN5mZAVbCsgfcc/KVOfochTg5&#10;B4OOKhWMdIBtVuNkcmMZPGOOnf06VakjSWbKyGRuSdqtzzjgY446YB6ZI6YhAaUhlAKBT8yrlQeT&#10;wO/Off6Y4AIjF5w2KF3HLSMJG3dhnr1yeoxjJPHJqJvI3bgMLJxGwkG5gABnO7kDOO5H482EXf8A&#10;vBJuZc/vNx2qBwxPBHHPTnt71FsKoCQVJVflX5WPHy9SccYBwPTtk0AVrgOd0hRiG+X5VC7jgnbk&#10;nqRjsM9hzVPy5C7FX2ssZO4Hlevb0zgnockDoBV+RgF823kXjJILKd3HBwe/AznqV96rz+VvaNn4&#10;kfCKxPvkg4Ax1BwO3TpQBUlkQEBAzRqm75vlw2Mcg5wfz5qEJIMIwVWXrvc4GGxnJHVRg9MYqxcx&#10;lZVdQCmBtwxG089OADgcdPT3qNwqhdqKilvutjHbnoeACcD37UAVPs8kYV15j3Bmj4KYGBuGFA7Z&#10;GCeDnkDFMOMYG0naTjkncMZwT3wp757detoqXKoyL90HleM8gcDGOuOAcfpVclRuMbsqsq5YEFgx&#10;HT5v97rx1GCelAELK7t5UETcyYbd1zg5+pPPOePm9arlsIshkbar4VWmHy/7OcjjGeMc47nmrTlf&#10;uBm2mMj5W3KMjAxgcYz3GT0HpUZBmYkHLM6htzkYH4dOCD+JzQBWksE1Q5nuvJ2tlS0cfzZx/f57&#10;c/WinLb3AlK28CSEKN6zFcpyTjkdec9Bj3ooA8likgcqJZdyr3ZuB1yQc44Hf6npU8W3cu4NhuBG&#10;yqwYZOckE4+hIFVZ7hjIyHMsmM4G1WGPlycn5vTGBx154qeO4SGWRCRu46EDPvj6n0/GgCcHdMZh&#10;5m3em1guQRnHPGckN1zn6CpPKm2rGm0q33SqgHHBAAzz6c4zgHPNVXlwuIosK24KdwPXoSRjjg8c&#10;dPzdEYvL2LtCspG1g3Bx1BwMcn8CBigCwTMsnmqJJCwBC78DBJI6KfQ9emaSJkZ9r3G+Rtx543gd&#10;QCCB0HOAcnPIqKSdJCvlR5X5f3f8PUdQMYHfoAM56k04eYzNHE/fIk8wndyfm6dvwznjpigBynYE&#10;xKWbCtIiyAZ64OAeo+lNUfZ5VkKohjbC7QAp5+9nsevHAyMd6c0TbWh8ySP5WVY5GHK9ScAdvqcV&#10;IbeWBvOMS7slkbaR82R8oPDDngdsE0ARkrAwWNiu1toZoR6EEZPBxn+8efxFSoqsVfy5Hww+WQE7&#10;cdHzxkdO/v7UkcDISrD+7lV4O7/dXHJIGMDtzzmpdjKAJIWZd3ysyhcZbleTw2D6UAIluQnkvJtw&#10;oBk8s5+ZugGMYJ9OPanQoU2lUClvvMeGI4yQTyeR04459KUbFkOGVmBxneFwTyACeuemO2Ke1t9o&#10;hy0ijzFw258K3cZAGD3Hr60AG7MZRd+3fhh0A+6ec8jnPPQfpRIUM375CFY/6zaXAGOm3p/EvHoo&#10;qTy2RfOhLBmXeqrGPvHk54H+0MjH3T14y6NUhAKttjb5v3b/AC7AM9M4JyOAeOcmgCOOENHuWL5v&#10;733gfY89Mnjgg8YPenbJTh3crtYbWX+7zhvqQPpx+cjK0QJaXcq5VZDI3LBsjbg8cj04HQUotfLf&#10;DRQxqrDDNkA4BAGf7xJHbAP1oAQeYdsI3Ky5BJ3HDe59Rz0GO+KlH39waMycsu7dhhn7o28kAYHB&#10;6ZxjOaVIisYZvmCqFX5QoX5eDnPG07l47jjOcmR45MSFOV3HczZXdxz0wcdxn3oAWOKNwzqF35G1&#10;ZAFGMZx684PTJzn0IqURuoVUkVXzhgsh46Y9T1BGSQMccGoQqvO0TlWPKyEkfvDjkEeh9fXtxT4j&#10;hVaOZPmOco3C8N82MHHB6f4YoAsxiYqJMOvlyBvm+X5gd2DkHnqoB+9n1xUu8I6OCZfovRQMAEDO&#10;PTnkZqGMwx3Sm2tlKnlDNDuHXapB4YcEA7R268VLBNkqqySqrKvllVJZ88nBHsMnOBwM0APQYxud&#10;16L8rYYcds9OBySADnB4NTLI7ly4aPepLbQcj5c7cH7wBJ6n+uGRqWXYjccBF45BO7OckA5HHUnj&#10;nipkniMjbtreYoGxpAMfeOCc9e3TqRzxQBatFgRmUKoclmVhjkZPJIP+9k5zyO+auLcOqRyPLhZA&#10;WWQfKQpPBX2yCeflBJzniq0KuyhWn3B4wu4fxbd2AQT27jnG1ffFy2MyJ50abmc7isT7QWIIJHRc&#10;Z7dRg4JHNAFlFkO5CCzK3ZuST27A59vrjGKfAG3OgZVyp5aT5CuBzxxjHTGQc98VEsZLSFdpKyn/&#10;AJZA5bJKkAjjgnuOvSp41ZRHcAttyp8xhuBAPGGz3AOMZwBjrQA6CaSGFJ2z/Cy7VOc7dy549hjI&#10;zk+4y+JC4UKrszkKzRYYHqCffCkdR3PTiiGMFGYb422hot0hXGeQ3GSB36jp1pyIkjb2cEK3/LPn&#10;BxyvOT2HPXr3oAWIrP5TfZQV3KWj2qoDHuMc9fXnBx0NMZQu2IspV0UpsYqHUgY+jDA9BkDrkGnv&#10;CrKzeYsquCD824ZJx13DkkZx15/ClWIKxdQWZmJ+997+IjkdeuecDOc0AVMzP+8KxLIAPvsCu3rn&#10;jGPmzwB6diMxeU6ENKwQIgKyITk9S2OfmPf+Lk4I5FXcPExi3mNFXY3y/K5AHzDAyVJO3GCODUE8&#10;ccd2scQjRWUjDMMjkn+8MHv0J6Y70AULqAPKZVj3SH1bk44baBnjH4fKM8Zpk6psMwRVVWG47hwe&#10;gxz7bugBCnHpVqcQvH9qYFo9vz+bDn5uDguBtJHTGT+NVy0z433bbT8qs0nA7noc8cA8gYB69KAK&#10;vzRzfvnX5ZONy4AjPGMYB4BAycfgM1DPbM8q/bTKrbsSMsW4LkEHkc4OSeQMng461ejgy/JKq6lj&#10;KV29e/f1I6jtjrxCbOSXy1NoBuYM7MjbCOB8wHGD0zzz9OQCqYS7u5iabeoDBm+9gH5DjnGc/gOD&#10;6EEyB/IZvmLKzRoxwR8oUZ4IwGz3+7zzU9zbBm2sF7kBMqE564bnhieO/FIGuC0m29VVVi+4Z9VA&#10;OcnGW3cHrzQAfLOitvK7VCZxj5iGz1z19DgjGasWoON6Kyr5W6HbIB8rA8K3Axnnp1B9MVGq7yyQ&#10;ooXy9rMvvycKPTjjjp+bvLkIIYsvmYZvMVvm44zgc5HHpyoOMnAA9mhaH/S3wrN1ZfMBGOSN2epG&#10;cEDknng1Pb/NhyyMxYDaGH3skd+owACCM4HaoYt0k21I9jOxVmfbkH5TztJYYY545544yKmjy4XJ&#10;wVZcnI+UAnHbGBxjk9z9ACe1kiaLzImDK0Yx5bBd4I5C/NnAJ5yM8n04sJ+5bnzNo6LHuAA5OS3r&#10;gtxn+LjFQRq0cTtbsB97bHtOH9T0Gec46DGOhxVhFjzskdY8L8y+Z8236DOQeOcnvn1oAdFHLcSq&#10;qlWO4bdsZ3KeOMcemB7ds9JgrBFuDJ93hVL7WyfXuOMD8DRhmt/3saybm2sCwBbJ654C8gdDySOn&#10;IqwxCCRsqrNtKlXYYUdc9yPTGeME0AEIW3+fYyhWYs+QuevHH3enbP8ALEkMSQtFFIifMF8yNYxz&#10;u6jOemA3cnnnrSpBMjsiPKJNrhvlO7joM4HGDnn1pwdAyzBQvy5aPaFDKdxCf7Xpnp8p56igBjw/&#10;KmFX5kx8oOVYtywwSDlcjBwBkcAdJIYGKtFGWwGwu3HHUlmzjJwR0yMfXlyIXXyTuZmwm3eTuIXB&#10;xj+JsAc+wOackXmxtLbxblDNtbbypIyeR14BzggcfSgBjJEVaMJt2gmNtuADwFHXHsDz3OOaV8Ty&#10;ZeONgzn5mVvmbKHIx2IOB68cjkibyxGvmOiFg2W25DFfl4Ax1ODxyOeuMkSLDOskcbQs+2RSoVvT&#10;p7468dAB70AVVhXytqXjbdql24wfkAY/yPTGRnAqSO3jR2EcioVyTtjVgSe7dMn35OeOCciS2hm3&#10;/NDllyGPII6fkOTwRnBPPXLhDhzC5U7vvJNkgL16evHTk9PegCuIw0yupX/WKwVVDMMA9zgDGDgk&#10;k8A8jqgDSReaHJTbtAZspnGBnPP8WfxqWSSTDL5sgATqIwAvQZI2jJ55Ax04qOeOQAysxPlq3PJx&#10;3xnAIOCF6EZ596AIxG8ys5fCD7xY9Oh/i7nnI5zn3FV7nLcGaTc6/wASKwD+gIyuOcdfwFXJopo5&#10;sFflUtt3SEYG8nOSOnJB5OfTiqcyxpMzggO3yN5bhdw28HBB6dgM+oJBoAhluItijlY/uqJJMKVz&#10;nGSwHALevX8ahDttQwHzJNuVWf5V8zACjIztHP0HXippnIcyQK3Kbt27nt/eUDPzewBH0zDNsA2y&#10;q0ka5JAUqe4PB9geCcc8DmgBodnKz+fJ0+Vd2WKnI5GOgA59O3aiGV1aKYRsxZl2xq20yHG5cZPT&#10;PHXAHXBzTJplCSNJJwiszMxX5enXaSV6dPfrzT3aYPse33MdzLmMtgnIBYE84xgkY5+tAC/M6qQd&#10;20FQ3mE+YoXCkd+PTAGS3J21LGuXEkkUh3fMzNGMbQVzznrg55HzY5I4Jh8+NUbzNq4wPm7DA5PJ&#10;z1IPToTzxkjaVZPMeAq7PuduFX0OOeuQOcY4/AAE643xeV5kYGOi4VevJODjkZ4I7Y46vQqoGXVW&#10;Vs7V6ZGDtUjg/wAOQRk8+tN2Bpljk+YD5U8yNjz0yflw3AA45HXnpTzM4ywkDNlVVWUKX9QckHna&#10;OD1yB2OABxjiEGQFeNucoDlgM8Ejke3BOX68ipTmU7Cyq7cqqAAccjJJyAfpjB/AQtJLPFut2aQt&#10;F8rJuTee27kjHUHnvk+tSbp3haL5ljK5GzEZHDe5wM87cnOOKAJJE3AjzcqzF2kZsKeSR7AHB6kZ&#10;546U6NgWXyZGVtpDKjdVB+6G79enbJGajSaEzLKswXLrsbdnbgAsOnYDJPfgdzlyEyDDn7y7eN20&#10;5yx9QO3QHgZI70APU3EcipJwGbLM+4E/Xjrngde3cDM8JATgjyz95nYDIwucdexx1PXjqajIiR2k&#10;aZdvLf8AHuFxyctnGQAQCe+DxnGKkjXfI0T/AN512rub0znkn1POBmgCSPdGvkSx7F37fl2oW4Gc&#10;dM9yTjB9jThCJl8ny5JMEJIsfJOW6DJAGQfUj19Q23Z7dZJYnRI9o8w8kBsEdjjoT+OBUwG4KWVZ&#10;CueG+ZmwOeBz13deRzg4waAFlAjVlmUbkyxXcSvPyjqOOSPwNSrFufzQc7uJG80ttBA3ZY+gx6jg&#10;cdRUUTEGNBIV+6I2bacAbsdMYHT6DBHINSrDE21oJ4WyxLbYCuOR0JTp8x7g4I+tADYodvPlYyoO&#10;4fxNnq2MY/vcZ+90pEh3qjPt2beuSUZc9zgH7yt6Y4J4Bp+yHIIKq23Ofu9ugIGc53d+Mds0m85C&#10;urABlBk8zChgSvHzE9wRgZ+Y0AINpXZGzDr8qsAGPHXHOMfhnpnmjygQxhO5dpIYKpYBc5yB0x75&#10;5A96eTIH/wBIXOxc7mYjauSM57jBGc9m9sU1lkYuZYfm/wBX5i5yeGJB6nnHoBkkgc8AELwwgEgr&#10;Gy8/NGrMSQcAjGT19M478gUjDdH9nbcoJyq9ASegHX8fXPXNSyzGVSzXDcbi2G27DuJHToc9O3fF&#10;MMaqf3qCRmUjnOFy24hcjCjcQR7KO9ADJ4ogrLHciSMp/dGGGCACRkjhR36dvVZnRFZY/M7kcEAZ&#10;x8v04xj8aViSNsbfMyn94Tz3xn/H04pEDgyOzIzbSGEZA3HAycE8e/A69RigBz7MtKWjVWf51jUA&#10;sg69+Seex6ngc5essi8tKy7Ux90DHJ+Xbk9CB8vocnpUcjOioyXBYtk7mZsNzjPJ77sZG7v6Ushj&#10;hbI2ttbZtVRlhndn72R12nk5z6UAPfcCskr/AC5ZNo+6pxxt75zx6epzT2IXdCrtu3Y/dgtluuRz&#10;j0PT2BGajtp2CeaJGjxnDbl+bKleuSD6DnPPai22sFkgDBUjXdIpJHQ4BIycDORyP60ASHZOMSzt&#10;GSCFUY9Rjqc/MMn6A0KzFRtb5NmGTfnjGRx+Q/BfWmmSSNASM+XGu773ygHHZzwMnPJGMVNLGCzR&#10;faP3jHYu3d8xzzgkZweBjjNADVRMHywyjkFVj9Rj6gck855FNihQr5jjbnafMdRtDdRjJ5PPr1PT&#10;dzSqvmfISvyNkruOUxwBzkjt1HHalBiZvJXO6RDuWNjlh6465Ax0znPuaAG/Z0MubpG3KrMzGDJD&#10;DBODjA+8PzAHueWLh9xZdqyFVWRhvBz0HTqT6kEDOKekRYZmRIzt+YsxwOcnG0lsDI649jkcm2fy&#10;vKjX+I7h95cdOgJGcdDk9uvSgCN1LsvmLuIUrG3m72+bnqR1Jx69ugoaPdJ8zH5mHz7gPm47kDB7&#10;FiTjoc5qeZZGla486WRtzMrKxy2Mjge/zc8npweabJtcsEi3/eLPgfMNo2qSO+AuOuM89DgAjEZU&#10;ZD/KuX3KAu7A65Bzjryfb60pgwpGNzfdQNnJ5Oe52kj2Ix1zS5jeVWQeZ3G3GQuMlFGeeBnsOT17&#10;SNbOITCsauu3KsysOuOenr6gAHkmgCORYpHaSSXewk+aQANtyMHBH0HXue1EoWWRriNo9rfvMFht&#10;XO48Ek5wRwDk8nvTnbhSWeT5vlZMJuTruIJyR83r2bpTXe3dmkBg+X73z525zznpjAGemBx8xoAa&#10;0DRIwh8zaqqW5VeuOeSS2OeMjPfmgqjfM0i425b+HHO7PHP+1+dOkRmG84Mfl7juU8EZyD7jBHTG&#10;e9OMu6Rv9Ib72xm35Yrk/NwAMMeBk+nGScADbiQh2lUspVcfKrbDg8E9QT82O+Qe/BLgqxOoiDty&#10;yhdgyVyRk/MSOoJUgZxyRwDHM0wDKd+6OLC+UoyGHZs8YAUHqOvY8U7y4ll+0+UoVjllVRuVsk8k&#10;/KeVGSOcdxzgAaWA2vBxtbcdoOH+8MZBPGB0HPbvmnReV5izyRxFcbgHkCl8k579ByCR0OOnYJVl&#10;ZJPLkB+YrHn5iwye+R8y4zngg845Lglx5JeN2+bK8HqcHoenQHP+8ODzgAF3u6+Y7FtwJaYl9h9c&#10;9ATg8Z5GO5xTljEn76NMjcT0ON3GTxnBBz1z94A45NSK0ylY5cMGmKkcjdyOgPXv17A01FLSb33L&#10;IvDSs3PB6Hgkn5enA55xmgCMIUXYVbcq9GUnbxn5ehAx1yD1x3zUjBnKoE3bo8btwHAAODwcgEZw&#10;MYJHTvGUCBgDhQMELnhTjjrnJ57dj14FSiAIAQud33dyfKGz1O32PYEEAevIBH5XnQr5bf6wY3LD&#10;sB+fDZGcZwSegzkA1I0jfMyTbW/5Z+Y3IOAPTtz16Ac8gilKoSvLLt5jG7jaBnpz/Dj659zTo08u&#10;VkljxwAy5G3qc4GeRg4PUEEHJyaACVBJMEJ3cMV+XBY5BBIxnHPYn6U6NVeLzYJVOPmyv8QyOO56&#10;ZI7k4+lA2OiyKehIbDNjpwevOevPPt1pwU3SbJW+TPzRvM2B0PUZwOcdRn2oACqIMszqu3CoVOeW&#10;IBGAc5OevXHPA4aC6sqgqRx5m6Mktxk9BgkdODjH1zUiB5Bi1Em3cWKhix+ZeTkHCnn7wAPPQ9aj&#10;do3ASGESfKfuEMSuflHJ9CBngHGPqAM2O+4yCJX2D5943DnhieD27ZpHwytFbbSvzNGoYbl+X2P9&#10;09cZ/nUjlGyCxaNdzK6t6gnI78BQSeAfp0aqmbKPDuWPLKuA3TJ7ZwcZHQEenegCJYYndRsPmbwS&#10;xXOT0+8evQ4yDjPp0UNGwUuxaMKpXLn3I/Prxzjt6LKCgO2TbtP3S5+XPQfLgE/UZ9evCMY0ViZV&#10;3K/8XGW3c5J9MZ4zkc9wKAFczOzExL9/K/MPvceh6DPvx0wRSbCLlR5sZVpCeoG7PB42kDjgHI5y&#10;KcyrhkIyqlvmXqRxkqABycexznn1d5iLHIXnjVZkZUk3hQdylc5I57ZORwSfWgAVDLHGsh8s4O5l&#10;x8oz9OcHOScDPHoaltgdimViF3FdrYK+g/u5ycHjoccGk3+ZKZIQy7sltvDAk855OfQ4xnkUNsUA&#10;Hao2nzHKrz1BBOQM9s4I91oAkRflRVdV2r+8jVvmVT1OMtxjHqeAD1pzFXjZp3VldcMu1fUDDY7Y&#10;9fXGOlEG0IpeTjcFPlIeCQcjnngj2BB74obLHcsu3ayLy/T5QuO/cHsOmOTQAPG+8iQSZK7NzKd3&#10;Trn2wCOMdzUe9bhmlkRfmI+ZfmU5zycrk/eI49+tCCOIgRFVO4gRqu3JBzhsdeT065znFSI583ZG&#10;02P+WnmjDHDDHJPOB78Z5oAkEEAHl4O0YH7w5wDxgYPJJzkHnBBpwVYYt0dxH+8YbiEA+ZieTz97&#10;rx0wR07R7wg3gybcNuZs7TwVJ5APXsOvHPSpIZUlljlt5xtP3W67iMHPT5l5B9QMgjpQAsaxk4PZ&#10;toHmbVPPQjb8uAeMd8c8nMrgqrJNb+YysEBXJwxyrAcHBy3Q9s5qOFnBQOsiq3zbXxyCBnHOSDwP&#10;Tv71YjCSgGRv4QZEdGZdxDEDoewXGOo78E0AN8iGKWJZHXcA+H3bc84Jzzg9/wACcZ6oixSfOXVT&#10;uHlrJ8oyzZ+uSRxz69c0qyy58yN2YBVLMG5br0ycHnBHfn0BIUPsQ5L5CruVZCrKfxOB0zgdR364&#10;AHWsgaLzLe5k+cB+GCHdzjjI3+nTqeDjFCQszl4nZVRlyysv3cdyScZDL06DHXnDI51llBjJK7iN&#10;qqBn2BGCfT/PKGYbdsTKzeQu5WjBPXDY6YGV/DPJ6GgB+3920cfTaB5asVXdgAY+buGHOOnbvQwW&#10;QbmcHcp2hgSWbHI9xnJ49B0zTZXCQ+cPvKDtZo/m5yCrE+mG5Ung8E4qSQSbZJIYmkjPB2sdrbd2&#10;OT3yVHHPAyMDNAC+S7r5o3M4YK/lttYkHuOvTB6dgc5JBeJWHlywXQLbmRGbBU4B75Ylu/AGMZyQ&#10;abMVf90IN/ysWaTGUUL0+mMNkE5x+IEmR5SySqW8tTneFBI6hgP68YPbsASN5SyKojzkYXqvzHgE&#10;g9Rlc+30waST/ULIEY+UuVWTPzgDJJI9AOmF7n2pF3Mu+TC7fQYzgA8nnuF5z1PT0a0pt4vOWPbu&#10;RpYkf7pP8IweAPmPOSOPTIABONxDCR5VUnO1QoyDjBGBkggAgjpnvSOpMolnRlDZEiLH0b6Z5Azj&#10;8cdcU0CSAskit1IYrhcrk/N17jA69+/WiVx8wKsm6TDqzdjgEjtntk85x17gAEmlHmxDG0BVHyYD&#10;YPI5wQMqfw56mrCtld6RyKTgsq5DOB13c565BJJA/DmNbeaUtAX3szfeHygkk8EkcHJx15JIHBqa&#10;Io/IfarLna7cDk8Hj+mfrmgB6hUlwTIm3Csyt8ynON3QHIySO3I55FPQLtXD/Nu/74HPAAHHH0PX&#10;nHNFrKQqhY2UxtuRVIARwf8AZBGOMYzxj2xQS0sQESNtVT8obo2Oct0BPfHGT+NADo0ig2urqqkK&#10;2OvyjkDhcYAA/wAetEsUbQf6yQdUUkjCYTr97dz1wDjjHXNSkusjpHtUeYxhUnG5ARzj+6M9SR0P&#10;XGQjSFtqSljuQjd5zcKRwQMYyAuTx0PU0AR+TG05YsPlUgblHAz68bR05zxnpzw3yYVKidSyq3K+&#10;YN2M88c564Azxjvyad5p8p3haTakm6TaPlXjI/DB6Drz0NNE7BfPgkVmGWJVlcHjgcEZxnpuJyR2&#10;5ABG0SzP5brxtyybCwzuGMDblju569eNpojDTpvimkYyNlWjbln4wdpHXr0BHQ4zzT3aEnZctu25&#10;JLZYZB+Ucj5QcH1BGeBSRMxt5IY23KrKzL5gxIuB34GMbfTtxzQA0qt1H5cKELxnCsvz/wB4kjb/&#10;AHucYIxjGRROm5ZCCwYln8lpPl68bRg9ieoyRnHGCIDOnkqYSvb5jImR8oO0nPOOcDsR7U6WVArb&#10;n+XkfKvDDOM5c9CCD65JB64IAOrwtlF3MrfL0BUZPA749jzgcYxywLIBGY2GwP8AKwYKy898nr1O&#10;OB/MNlQmZZCcSOnyoyhivykkYOOM/KD0oZ4TL5Ed0uNsaxtnGCcPnke4OAB6HPJoAIFnY7o42kCq&#10;oYLjgcHAA64JFKY03Krqv+1hv4s8jJ993cdPyRYpBtCQuB5irtjJyBuLH2HVMA4x1GeKIzKY8xpk&#10;Mu4fKTkYY7jkjn5W+hz+IAOgxlWYgBhmFuARuGd2MAZPqBlVPI6yhJJCpi3FhIxh2uAztk9sjowH&#10;TpjHSo5Z4HCTOZFTb92RgcgEZUnBG7BPTJO04HQUyQYLQyoznhfMYD58ehIByMemB69RQA7ZBA0k&#10;W2NljYlv3n8O3P1GSCDw3HGegCOJJYi6MflG1tiYAcgKc9CBnnAxgMe2MME4Yq7Xqy7vm3ee20/d&#10;G3POOc9z6nGRl7TATCaeRRtAP+syCpPG71BBzyepGMbTQApWUXItoUZsSMI1j3YPpwp9QDnr05OT&#10;UYmjbarYPzD5ipGH+XcP4e27px8o9aacMn/LT92AeoKqxGB2+XAx0yNoPTikMeybEILYXcsZyxUg&#10;FQFUnjgoKAHGaaMMIyRJgj5twU8k4J5Pp1HYnkchZ2tmKrOWVeg+fLAHOOckZ28cgAYJGOKbC0Rf&#10;yxKqlAp25BAIJ4C4PPJH16kVIG+zGNXumRS2WZSNy46DgAEDlsc7sjvxQA2RIGViFZV2Lu3RrtP8&#10;R5VyAcMfUAHsTS7VhKmTagZSG2c5boM8grjO0EegPrlMXGY1XzI2JVmV3ywGFO4djntnOM++A0Sr&#10;5jK0yBVwBF5m35eMDjOQOScnnp2FAEgkkhR7h2k/dKob91uHTkk+nPB5HTsTTi93uYJyu3c0bMRn&#10;g7jnnBIJBHXOMc5qnt3Ri3bK7o2IdmDbAyk46nB5AyBjpj2mluRI29FZlbgfvGH909+GGSTj+Qya&#10;ALA3RvsTdH0kfYeQOnGcfxEdxnuOxdDNLFIjCNvMAXb8uSvVemOP4ic9ABgYGagSUwP9rV967v3a&#10;rGPn4BC8nHVeeSOn1qVCyoyiRR+7zGqsdx4GR8x6fe9iSCO9AF/TLyW3uF8uZmBbKxs21ifpjHr1&#10;7HPOK9F8C+J1UYWY5UfKyNtYNgbugyASc9MkLXmKyfZneNS2xZPkUHaeOAMgE7sEDkAdz61e0vVW&#10;sboLOFBXjY2SVwGGCMHkADscdyck0AfQug64l2VeBl/fLja6gDPy8dD/AJ5PWu88K6uICrNJ95gN&#10;zMocKD14I4GSvGckZNeCeEvFgkQRNcqxULyrBivHU5DY/Xg54BrvtB8Sq6Zjki+VRg5X5xn7pOen&#10;Gc9vTJyAD3TQvFAZEIm+bgspYL8oGcYY8jn0Bwvauu0nxK4jTD5O7AyWHbgdO3rj8eleH6L4pXOU&#10;ZjxuLZHzn6Z6AqR2HA7ium03xeuGC3AEnCnL8hjjjp2HXv6GgD2ax8TpGglW42grhWY8gkdhkE8e&#10;/HfpVz/hJCrMDNuViSc4Pyj3H9T/AD48r07xc6hnjfCbMBhzu5PfkY+90rQh8UuJMB2buN2RkA53&#10;HPvxnHXtQB38viGTzmYlvm3fKGBGcc9R6478c84qpda8fmG9ugCq3ykL/wDrH/6q4dvFPmDO/jkE&#10;FiD3OO4BGMds5z6Gq83ifA2i5+WOM/NuOOoyRzxxyM555z2oA6zUtcZy+9o923swXPGcZ69f65qj&#10;Jra7iZZ2288yE8sRx1A4464PtXMXPiJDE8c0m1s5XDjHXkbQDu6huoHOetZl14pjDMIrsJlSv39u&#10;/OTnnnHXr696APQrDxIkUqxPdBQOW2soPHUAYwBg9P8A64rUj8SIUUmT5mXLcjoB1579R/kY8jHi&#10;1YpcR3OcrjaD/D0xjIHGOAcAfXitLT/GGBlpl3Mdu0DlcZ9uuSRx6fmAeoweJQqsI5WX5eGj55x0&#10;BPbnP/Aj0HWVfFjGPLufvev3sDr8o4HTscdOK8tbxipCyiTavQ7mO5G3ZxkEDnGcEYHX1p8XjKMO&#10;yQzRqOwHGOQMduc54OTk+vQA9ZTxcrSKkVwzHgqxb7ynHb0AIx9OcVah8TjDNHJ91QfLbqvHPQcH&#10;+XevLbbxYZHYtI2d20N5m3068Z64/P8AEaNr4lDMm+Vo248vdJjBzjg59z2PXvQB6aniHeqt52WP&#10;BywxjHuw/H6/hUbeIWKbJWIO3Dbcle4x15P5D5elcAniVwciXzFY9MZzxgc4GTz0wOOvWlXxOo25&#10;ZdsaqwjHPTkDnvgflQB2l14jYJglW3KpVmI5B55wew/Eew65N/4gViBMVOcfL5oZlHPGPqDkelc7&#10;N4jSU7/PUgEZZmznIGec8c/yrOuNfbasRfbu5CKxwDnsD3zjjsCD3NAGlqeq5TdJMWYc8vjPAAOe&#10;TjJ54OAB061zWp6krnczfKfuyeb3PcLn64wfT1zVW+1uNR98MnmZx8vPf06/h9fWub1HV2PCyBl4&#10;+fOWbr3A/r/F0OKAJdavI5WUuS3zfKuM8ensQDxznnHGTXH61cJIGzs3Mv3twIVsgc4HBJIA+n52&#10;9T1SSeFjEVk3xj/lkcDBBBI29OMdRx9K5PXtdjChVlzt+5HuyME4GM/1btwDQBl6/qkGx5i2FdQd&#10;vPoSQenb+Q+lcPrt8jTN++VUk+TK/IvBO7HXGBnod3A6dK1Nd18zhmiu49vHmNM45GVPPOOo79eQ&#10;PSuRvtQeR/NZmBmT7yMFIG0n+6SepzjuSR3oAq3j7/naR41ZHbyeOW6DjnjJA64Occ9Kq3EKP5kO&#10;dzbMHnnuDjJwOPlyAfbAxmdprh3eUfNJvyVj6NwxORuyec4BBwCM1BOwFusdvINsaMyswLZQ8h+g&#10;43AHOcDjIweACvNCZv3j+WFeQhlQAjhsgDBwCGB68/kMkIWTc6ytHu2p5kTkBcEHqMAcM2MegPUG&#10;lmDtH5+5m5Xa8mcZHPUdM9uccVFIphuI1+aOTdgNs2snUY5wQeOAMgbu+eAASJB+6j/d7mHAiKn5&#10;kbB78474HB4ORyoVZdyrApXdlowpZs+Xt6cjOTz+ZwOKZ9ri8vy153YZl3K2WJwCcg98AA5/DGCO&#10;6/ZvMkj3QLmUIzOVIAwTg8cfNzkkbeewoAkQfZwJUlDZ+Tyl4HCAYwOdxDAckjPTrSKuHPlr9xRs&#10;ZVxuyAM+4A5O30xwBTZbj7OZGmXcqjMb/KpVy3ueMcdOTu4NLuZZGtmQeZksyrjGdq5HfAJ3c+gH&#10;OOoA6ImUBXQmPOfm6nnJGO2BjjJ+nenFN0kc/nJHujK/MCOjf7XI4Xop9MetQyrIwbGxmWMjDRtt&#10;CgdF5AAzwfrjoakdlDlVjCjbsZhINwJxx2J9MdBg0ASLFEkYMkcbeYxXylAbgckHaRyPTGMcZBpz&#10;WyMI2Q/NnLsyhcgrliOvZSeQvTvjBY7E4CXIUOuTJDIAG5OBjrjkjgdFxmnHdK2V3bVdXhO3645B&#10;5H4E5/OgBY8Q/MkoyOPLjUAbuQMDOPXuB83vUnzQq0RYs3mLu+ZQ0hKAnGCcbjjPbp04zDCR8sUc&#10;G2Qru25Bf72Dx6DIyvJ68E4qRQsjq6yqy7uc7uRkcDHfHU4574xwABcmLy2m87n5S0nB45xtJ6Nt&#10;ODxg5/hpxSWdsOuSo2l1kbcx+6DgnBH3WPr7Co4281Nx3D+KZs5yqqMkAfd4AH0AOBnFA2CRYnjV&#10;mP3PlZsg8cYHA7bh0BA60ASO3mrmNvvMT6MQT+PPUdMYPpzQ0ZlVkjWRd3y5XLDAyPvdR1478Dpy&#10;Kbbgud7sp8tdsitHuPA+bPXHHr3556CONTIiQsfmyAuN3y9RwcZxwTxz1HXNADjGFn+0QDawbiNl&#10;5C7N3Q9uf4icewppVTFH5U7BGxt3R/fXdgduCeBx+FRrhlYKnmKOFW3Az34x0Xk5PQ8+xozueSVJ&#10;Iri4DZ5jJ3E4A5zxnr1Cgtx6kAjkjxmNT8qnywIvm2t97+EY3c9CeuevFRtbxy5STaWDLtbaBz6/&#10;d+nbnJ4HeaWWNY9kzH5d2XfLbhwAoJBIYKMjBACjjuDGrAsu91aRuZF5bBycjp1+XPvnocUAV3Qp&#10;B5fnLtX5TG77W6sBkY46nn8RnHMkhijSOETH5WO7jaRz0Azzk9QQOuQfmxTTcKF4upF+YKrswAGM&#10;8n0PIUds4PFRwtO8ywRiWFl5aNGDKgIztwCTnjpjnke1ACx2scYw6s0eGVGjTdtGFGOuRuOPU5we&#10;gxSvEsf7h1wyEDy89d2AeAflJJUnGcA/gQRlDGzJGqsuORtXgdPmAHZVwAedvvho2+Tu8pnXd/yz&#10;yu5Q3vnBBHqAOaAC3ZY5/MSTZ5kh2/L8pACjOcZHBJIye2KSRU8pYZZYvlVdp8wAhsdc4IOcEnqB&#10;+Bp5VzI0DzKHZfKJSTduY8Z5zjJxnoflzzSPcFmzFI0Zb5V+fDbeTlSPf3PJ9eKAImgMg2uyAhhy&#10;zrgHkqASBzwemTz7impDFGjJ5hVGXoj/AHQQTjb93PH6+gFTLcxxqzmTZujzwjfMgJGRle2FwTjq&#10;MZ5wsUcjmPZCzMV2tubIKgYH3en4H+eCAR+XLcHKkhlbzMcfIpOep4BJx17jPrlPIttsawMNvlhY&#10;9gOVU91yCQApJz/Xo+KTE+Jf3nljevz/ACxnHbO7jHHAx1OelNQxjbbLNuXBCs23awLY3EBs7cKT&#10;9D25oAfcJudXDSfPGo+UkscMMjJYn5fTjoc0i27MWjYeXu7Fug9d4HABJ/McDHCruZtwmCsQQF3E&#10;sdpx824ADPTqQB67aFSJV+0MrbGbbz1bgnPIIyduPXrxjBoAEt1QJ5u6NSzFl8sbiQFJGO2QQOCB&#10;zwRyC6zLGMBrgyJuw7M24HkA5LkAd8cDnO3vRtWFlWOVRsByu3gbfmyMAHHuR2HIqRFuFffL5hIj&#10;x8shJOf97oOOw6ehPAAfYwU8ti3Q/u1iChznbnbjODz0z/PLdjfLN8sit+7bD9wOM4PX7/UDp9TU&#10;kYRFI2LHu5+b5WGT16fe46kc7OCOKGZSiiY/K4bMXGBlhxyeeo5GfrQA1YIHl3EoWDFXMqg4JJO4&#10;7uc8jpgYFOAAyMKuGjYeYu5V4Byc/LjJYEHng9OKb8xXzZZVyy7pGCcE4A25UBjnnP8ACBjuMU5J&#10;vKCoE27W27vMTd12kHpxuyfmz1OBwTQBG0SRiRPK2s0bnAULIoIxg+n05OPYU6SOJJWDBlTcB5hk&#10;IZgM4ALEAkA5wDnPWiISKq7irH5Sy+WRg8ZVs9iT2yMHHbNHnwh/KG3c25fmkTnI5ztGOxPTGBz9&#10;00AASNDlZGb58ZZh8y/xfdHVSOnI/wBrBAK27CK4jYv8/mL1j67QAckdR8uTyeD0zzTYJBKElVFk&#10;C43tuU88jjk9c8c5OOvNKgk8sSbyx8w/dY8tubj2OSV7jLe9ABFGiwxRw3J/1f7tlAOOFwehJbrg&#10;5xgfd4pWtVBCs8irwZMydOB82OoIx34/OnpESF2zK37vdudjgjk8cZBGeOvG2mK0ohExgX5OVIAz&#10;HwMHAxjJLfxAjp3AIAjQoV8mZ8Fhj5W5XqQB94jnrjjGOmBTvJLyszRrlnw5a3Kk4weeyqTxk542&#10;+9DbWPlxwNlSqeXH0Zsn5cdAefYY2juKco3ZR2WNQc7tp4bHTADdMkde3HrQALanaSZvL+UJtwAe&#10;TgZAxjaGGT6rSOqzqpECZVTtduqbuf4yRwOnsval8vzYv9HjMinlVt2bjKkZ468E9BkZ5p7Ext54&#10;m/1bFR1JPXPQA4wcYGPc4OaAGR4V3kPJLA7vJClsYPy4wei9Vz0x1NSGAmTAH3m2L823PJPTPzcd&#10;eOCB3y1RxFJQtnJKz+cuzlurEBSCOT7dD93r1Bc900kTTMu7KsrSPz5pBAG3DfdGO/sexoAVZA/l&#10;t5vmM+BtVhyuDwQBgHnoDjkfSkit4vLwE/dsAGZcfvCSOcAYzkcYokc+Qw+1yYA27WcE9M4+bCnr&#10;xnI46dqV5jmSSB1ZljL5bOG+fpufGcAAnPGBjpkUARGFZGV5IFkbarn5TuHcY4OSO5/2RyMYp4BJ&#10;b5FZmwNsbK23szEKRnJBHIzxnHJpJwIYmt0ZVZeUVV5PuBkHJ4Axgjjk08gyu0cs3cqd/K43H5hz&#10;hckkA84xjjrQAyIFysIeNo0XO1WDYAJbP+6PmGQfTGBQIC0XmEsrsuJFYbm57+p7egJB7ZNSErJh&#10;g6tGVbcfmYdeccbc5z2HJzUbmISLvcbdzYkkkHBwc89BwOf4sNxigByKi4ZsbY+N3mZ2tgZwQQoH&#10;zY45xTWUj5pBsXYHdiuFbnO75Sc4I7c9MgZzTkOSp80Mei/Oe3zcHIUgED3987SV2xqBIZl2twzP&#10;khgD1IxznHqCPyoAascS46Rlgw+eb/V8KeOf94dueoPZcyRJ5f7wAy5U+XlWI3Bj8uBkYXnpjn3L&#10;riQDETXMnzcKzSZ3ZGejYzwPwODg0rtBC7KkyjK/Kyyf6zoCfnQHrxyMnpxxQBCIllUOfm3csfMI&#10;83OMcjHGSD6ZokUu0e2Vm2puVR34zxjOOE46Z55JwTK+95mkNyp3IpOWLAsRtzz+H1A79KJNsZDl&#10;f4ixfJGBu+9nHsvb1HOcgAiIkWMy4aRVUtH5bMy8YJbcP4iePT5ePdgK+cwTa4DfvNvDKASMknGD&#10;tyvbpnGc5sGCBHzKuDCuW+8GVdxXjcByeMdB8wyOMUipbsPKkLYjVdrRuSikjOBuHBzng4B+mBQB&#10;A6YmUSYeRDtkkk6K/T73RvXPT5fSmwK+RKspjXna4k+VlwMZzgD27dMdOZy5ZfNmj3HhZPOmXacD&#10;BOegOT0HBBY55xTAvlOrIJFj3gKy4wzYyMbgcZxwVBJB6dcAEPkxyxqzBlZcKqqudgYFQcHk8j1G&#10;CTk5xQ8aySZeAqBMfLj8sHaBznaOFJHHoADjmpAHSDn/AFbbo2j3ZCvk4JKr8oznOQSQPoA2VQkg&#10;yk21BtkZowvyjB244OM4zwOvvwAQyqsAXaX2qdrMMZJyEC56YLZ9gM4NFyoCeW8jMvJbzG+ZmPfg&#10;89uw/WpjHtk84r5atGqxzMdydMgA5JYY68dGHNNZC6lBAo2qQx6gjONvGcMTxxxkZ9cAFVYgrskM&#10;W1gxCttGMZIJOAM8ZYcHpz14aGEg8uOOTcYyVTywVIAB45xx8vp1Bx2qaKG4kXzDZqqiRcNtQ5ye&#10;BxnAyd3JB9M0xYxKw3xcqy4/dkq+eAOFJzxjac59DxQBAR5p2qDu2j/VnO7AGBjoABuzjnjoKaq7&#10;YWAZ9wYbHZeFIzxk45+6M9Rg8VOsk0ZCO0ZCbC/nRtuUA8AEnAxtz7YbGAQKZEqsvlxqNv3dqgnc&#10;QBxxwcYzmgCusk27KqJCfmXMhyqjn6Yyq4BIGDz0FNkRRIWVldS3zKVDRlt2Qcqcj064/Cpm8tiF&#10;ikZy2fLkG5lBxxw2DkAnnb3AwMYLZFgLngx9T8sOPlDcjnAfJBPToe3SgCBJJgVleLym4CuVIKdu&#10;SW4PJ68cADpSoEjSMSpuPzbFYnJAHbnvk/T8Fp6mZHKROVZCVVVYhhwp+bHOQeQT1P4U04OZIypH&#10;l7nXjqOmc8cE9DxycH0AIpIUQMyouGJ4xlAMYzkYJ+pPUYyOKhkijCgxvtHkl/vZ3Z9Bg555zkHA&#10;XpmrEnD7efMIwrBhjPY9cnv68A0tzNvfCOwZ12qVbkjPOCR6g9uo9OoBBOXyyFGw27C5G1jnnjJJ&#10;PPr3PBFQeSA0bTufl5kXygu5ux7ZOPfoOozxbJdyzy/Oy54WXlcgA9vl53HtgcdhUb5EygH95ksp&#10;5Uc8EDnP0xnOex4oAqOBFIxdcAxkMS5GTu6cHGPTjP1qCPeUjkMTqy4OVbGW2g5GR35HTopz3q5L&#10;E8i7rUMytk+auCMEc9AOcZ9e4qF8JGXeZQrNud2bgrkjOSfUjBPOSKAKsowMOFaNQSq/w4yeDzwf&#10;UcdT6io3TzIsNlsr8m6TqgwxJ3YIBJBK55+tWGDMczz7fnXcu0evXknHHBPzZ9Kj8tSQjfLly0iq&#10;zAqxAyegAwee/XnnOQCvJH8rTRBR5edrFtu3PfPJxlgMAH7uec02ZkR8EMsTMCZT1xyB/FnHI6/r&#10;UjQKpCvasU27l3KDglTxzknI2kD6EkdKagVxuhZm6hm3Z6k5AwDxhSMEdV9M0AVJg5hkMit8sbK2&#10;19ypnrjnGPpjI4qu3yLIFWMssjqVQNlxjuMkEfKeeBkfU1dlmd28p1TfJyvnBSTnoOW59eAM5PI6&#10;VWdFlOAPlbbuXzsq27semR368DgA9KAK0qQENiUDEf3No/ixt3YOQSRwucY5zUTMHlKuxjO/5iW6&#10;cn7wPfr2HarN05ljaCdeVYKFkuAFJP8ADk+/oO3SoneEHfHL8zbgmCv3sZyMdz+I+ZelAFKQlVVm&#10;RuzEyADp1GQMnlj+WMYBqNvnyMyfMvRVCNjHU56dMcEdMGrQtot7R7nU8Ljf0z82Onp6nOCQBmq8&#10;rLIuJm+XcrfvGCso29QSeBwB7Z560AV53WVCI/mXcdzeW3yruH3R9CeOcdSe9R5aR2+0Tsfn+d1V&#10;crknP4DJ59cDOODYc3LOrTRqzsrA7h1yhBHoOATxjj13VDkmPdG/lvgna2d27B7KT3wSenr0oAr3&#10;IvGRVtII/lJBOPyx14+tFOn+yzSbrxTJxhfNZ84yf7oPH1wcdhRQB42o8wqULhd2SrKMHI6cHjnH&#10;UemevL0MjQfvNypwrSEgbhuP0yfYHgflUC/u1LSZZZFLMzL1HdudoZcDp/8ArqQbcOoAUbtrPGNu&#10;3kEDnGATu454HcUASyDchUN2Ik3Z44x0/LgEfSpWy7MyxhVZCW2sV2gj7p4xlT3b049aht3IdJA2&#10;1WbeskeSeOC2ewzjoefwzT4G83dLG8e/ALMJDu4xg45IB5ySeRxx1oAfuZh5juy/KrMoj6naCcfQ&#10;ZJ+lWULhFAtpMHJZlLbcYHPTjPXgk4PcVAybiyrHtWR8bnDA45wRxyQD68YOM1JEIWQ7FEnPzfu1&#10;xzxgjOeMHC/gTxQBND+8JeRlyrbGaTHXj1I6HH446U6GPaFkjiYHau5R1OT0Ix6kcYABHXjlI3+d&#10;GkYsMttVcYC5G7GPTPPscc9alHllDE8iYkUhccKSpHQHPYnqQfyoALeI5/1TNtKhmMZC5yeCM9On&#10;uCe3JpVTykR2VQNpYbo1y3AGe2RkDinrG7JGGZXUHIPlncVGM89MHOM8EYzUi2zIzJJGH6lW78AA&#10;nsTzu56jrQA5FPm4lZyqvtI3dBjBB6jke/RT3ojVo18/AbapHmSMOO+cAe3TBJz7VM8UkwJWN0PV&#10;FDfNg4DYOSfQ7uefTNWoY0m2yxOQ0nK7j99SeB6Hvjkd/WgCqY5gWCLj7/JbHzH7wKngYyuM8kKM&#10;GnRxKH+UMF27VMnBIAUE4yuSTwasCBoWUeb6feVjtHqMAYGB05x69MuhtclXjZgq43sy5B+XPXn+&#10;6ec5yOPYArmMpJuEZ3eWxRvLB7dsnknB/PvUgiWIMYx80e7aq7j2JOe/UAcHgnv0qSOB1EggUZMZ&#10;MqKi+YwL9eDgcjkH/wCvTisZXycIyblHltHnBzye/UAnkd+3FAEctuCAkPlspYbm2HDE85b368Ht&#10;xxkU426swDW7EzbTJGqDgNj2JPfrjGD2wakSIXCocKyq+2JlHyheCTgZ7g4OOgHHWiSEPy4BO3KM&#10;0YXI+9g4PGM+vOe/SgBkbAwiSaTryI0c7XOVBAHUAZz05+gp6SfMqlpo2y3meZk5wTg7h14yakKM&#10;Vbcm7duLfuwNu0En029c46fXFOSCVsRknc+77kI3Y8s8jnpg5BwBg89qAGwxzSnaI2YqflkVicDk&#10;5GMDqO4PQj3Z1sdtuWg35yxZtpXPKEnOfUD1BHbtTlQ4LESJ8oOGbAGSAD16/wA/TNSLDIYmtjIq&#10;7CNqrGdw444wMnHOP9jtzkAdhS6o8aqrY3bsqA39c4zyDye2atYmCMWEiiHbyrNuHXOMHOT22jge&#10;9V4IkMjA3EeFyV2jaFyccdR/s888g9TVvHlysjW8gLN8uEHzAg8LzkEdAO+KALECxwlopCF28OAq&#10;rgKR1OflPXkYzyc9ashXOzzU+baQNpBY/Mo47YPGOnJ96htYkwoeNlYsxhRlBGcjjPbK/XjqSOtu&#10;KN0dUDsGU/JJ5eWA5XgnGScjryCevFAD4USZ8mT7zEMFBBwx6AE/d4PthTViJZ2ceXHhnfIZ2Hyr&#10;u3dcnIIGDkgdhio7VWjPnrH5flssfy7uMZA9BkZOeMZPsKeVgSGSI2+Cse5l2L8pCnALH/Zx0Hrz&#10;QBLGjIqiOEMw5EalCT0GDnJPJI757dCamDAJyRIVPzMzghSMZPA5HPAz2x6mmxk28bCST5Y5MqsY&#10;G0/KpycDOCF4HXpnvUiedCfLhkkB8tm2qyrtB4woUc7geeoAAzwcEAG8yCRNh3SKWyzNv2nnPfsx&#10;HT8yBUfyLAr43RqnzLtIyOezZ7DuAfSpUjjAVkl8xo2xlYVbOMEc9DuHIIOT04HRWbyolLAxxquV&#10;kbCjPPPJ6nrk560AV2jdRuuVkLBwGZgcKAc4x1A69sdfXNNEjYIRHjZl4aPC45PPQDPGcAHqauIz&#10;qY3Ct5hk/dsrfxbuuW6H2HU9BVfy2IXEOdse/bubdnjgnGfQc/XigCnPGxXJMirnCtzu2lVzkA5A&#10;wehzjnPtDLFJIGG5/mGNyoueAcHHQNnopPYYrQmikEoMkfzbvn3YxuPTk5OOSOvI7ZxULxPEivFG&#10;I32k+Y0ZXGMqoz2w27jjqPcUAUI41jzHlR+7G5uD8ox9OxAJznr14qKSASFSYmV0bPlyR4Kg/MTg&#10;sBkEnGc9MD0q6bNmQBEX938zKyq38JABznoM/me4AqsYIlijhjjh2eXwzMmxQxBG0dh15z2zn5sU&#10;AQtAyGTErqowWO1WA5AAGfrxnBwc4xxTZEdm2vHhlDBmYdOG5A68D8BznGQKsNaSQOY0Eg+XBXAX&#10;AIztGVGM8ZxnkdfUkjEM3kq7NsYIwPzcjOP4sg555GMg9QaAKskUm/yiG2qVLRNs3ZI44I56fe57&#10;9MCpIo4NnmLtKqudwHDspbjnBz93oSCevegIjyBV8tWf+6hVju9PmycfjinyqknmbG3OU+8sg/iI&#10;+cnB/hHPcc85oARmfaBahlPl5hbuGx8pyQeRlTjJPUZ7VYiKKQ4kVY42CjbwUAJDHBJ5+vTjoaYk&#10;ASUzSj/WZOxX2+YWA+U8DBxjnJzxgGphBOrJbn+8Gbc2098jHB59Mdxz2oAlXzTukEK+YDiZHkAd&#10;eW4PHJ5GRj3zU0MhRHV7pT5cYAVME8HnO3sePyquzu0bzXDtuAEjbV7EepPXPqQc561cidpoTFAW&#10;wzD5Tu2jJzxtJyQxGF29GByewBJHBExziTyw2Purwfl4xnp8o+rZ71KIgYlXem3aBzhgOCCOQPTH&#10;QcntmkhWR/33mfek+WZmKgNnj7pJY8nkdyc4AwJkDkNMCrFo18t927JY5AGMAnnp7+1ADkSOWXAi&#10;9AxYDG4MfXgc8cd+D2qZIVX95IrRklAxUllxgnqxOMcc4x065NNYxyBkd9w6LmTmTBOAfocZAx19&#10;GyJhGjsW3Hc2CzSNjdzk565z6cD+gA0xhWcG3+6vy7sgkZ6d+evQDv8AWpVhYxktExYKfk8v7igZ&#10;2jg7T7EAfewDinxJMwIhl+8wJVsdsY9MEAZPU5BpyRWyiN3KbkPy4OWAyMKeBtORjgZxzQAbI2DL&#10;E/z/ADEspU7mycjOeDnfzgE5644qQwF5POK7YyQzKnHXPqcZHXpyDzUkS4MU4l3FMBSu053HgjHT&#10;nqMkHzCeCSC7yEBVFi5xhf3Z3LjjBBJ5PQg46HHSgCpHGYkaL92jKcfLFuCts6c9eQSO2dvrT0ti&#10;+ESBB7YPUKCcH5ewGM+w9aseRGFKi328CSTDHK4bPXHByp9MEjqcZZNbiTa7IrKpPDxjuQc8jPTn&#10;oRzk9RgAqusSxncdyjbjDE7hj1PfKtjHJzwTUQjxcN5Rb0LK2VJ56nGDk7uhPpxVsmUt8zMGXLbE&#10;yRu5PHvyuO+MdO8Ukb+YYGRm2/MqsuWPB3EAdQcHoO9AFNhEsXmGBf8AVht4j+Z8jkDAHI696ZJE&#10;5lZQ5Xau5dueDg4IA9sdCSDng9KszOIHKyH5lX940khD5yMA8jDZ6D0PbNUyGHyxRbEzgGFV2qoy&#10;NrD1C4JJPJ+hJAKzBvvqs3YqFjPyLgk56AHryVGccMOCYpI5TAXmiXd8wdyfmYHjqTkcDkcZBNWJ&#10;ItkcSPbqWZwyxSNypAGducZX+ZOM9AYyiFWAtUDfdUqDknrtHQZx7cc0AQzLIkg8qdRtYFtsY4Uc&#10;HgHPXPfA96qsGeEtNFI26PO2SIlsYGevXB5JzzyBjINXGjjmg6M0bdWU5XHrnGG4xjJ4wuOSajct&#10;FFM7oq93wFB3DrjJyTu9Sc5IPrQAxVnRjGLbYq8r5eVzn0wRjjk4ycHtxSW6BZY50Byu8Kqq+P4T&#10;g4P0+pBz3qZIpC2Gk+UsRuU9QM/N6e4/mB1aIj9oa5uYtzNJ94L5hBwO5HPKtjGQR34oAkiTYNsS&#10;LGzc7lUAe7cDAH8jj3qYAK6tbysM5G5R5ityAPwIwPQZ5GRVePznjZZZlZkDGXLDvxklsnG3npji&#10;rTTxSyM7FGzG4y/7wjjaADn1/DgDnigAkVpF8gyM27KxJ93k7uevft9B24EgRGcvLGQyt93ftUtg&#10;t1/vdsZ/LmmjPzFZfLZZPL8zyxwxxhc87SOvA6gjnHMyqRK3lxLGo5kZWbJ465HGTzwMYPFACMWJ&#10;aPdIVY4XEL5b2JHOcc9xxx05lRWDiXy03scK0vzE4+bAwSF6njGB1IHSo1VTNGtyxUSSfNzuIwG5&#10;9iD6dD1xyRLGGSNv3a58oK2WY72ypKjOAcc9CfQDHFAEnzKzxyjy8DGzghsDnkAAc/L2znpg09nc&#10;tuVMfK3lx8Nn5epyW4z7D7oz3pgiEQVRtVUVcLJ8y/e9MjB6Z+vrwZXkeFfMkDKI4/M24OCwOWG5&#10;h0Psc5PuMgEiknay/L8qBcgsBkgkD0GRnBz3zwakghVysQt9xXapjKn5OccDI446D1HTrUZ2gKHR&#10;Qm/Csq8vJx3z+vByc4OKkgZYo2S02hsA7C3Dt8zHcoxjB4Ocd8UATKrthSkzDdtChiQVAGD3AB9T&#10;juDk804pK5QtN5j8qxZsnd97PJGCR6jIzjFORA5EKbmjLfK3OEUEjByMHHUcDnrjJqSN2lTekjcy&#10;Z8s9Bk9j7KeQPegBpjVnMqFlZZCRsQtj+HkcYwM+vHtzTTC6hlhDZK/IuAqt8v3cn7vPoSPvH0q4&#10;BvDYPybQPvgnb8uMgHGB0H45pohiRfJjYcEBlVCMlTjJJ9TjjH8XPXNAFd4dm3AXbwN2w88gAjHX&#10;nB6HjJz6xN5pDJtLS8A7mB6844HY98YHI7Vc8uMNvhLcSKdyrtEifmcdyfU+maZIVTy4luAvzHy9&#10;mcADC4HXqcfgRjPWgChKUk/1R3CT5o18sEqeCPp78+3rTf3qx5jI4cBiIwT971Hfp6Hsas/Z9xWE&#10;HzFjVf3e1jx2YnHJyDkj/Go2Q3Db2TzJNylg+W9Djj0OOecY980AQ4Rf3cixsvmBZFK4DAL0G0cj&#10;r0HOeoxyo3KG37mY5crnGOck4AAAO0dhz39VUiFFjhmk+VVVdzn5wCOcY6Y7cA59TRGkaBlhjj55&#10;UCPhX3e5GTyw+oJ57AAY1jzC1vnc2PvZJxxwR04789QO4oTKneCBvCqx44GdxJ5HJ4OPU54zgAGG&#10;2nbsxukk2heOgPA44JGOnQ5HIpECRbZTIu1vvMDwBkgHB9M88c9aAEWPy1wv3v8Anm/OOQMHJ9OP&#10;Q569qeheRVlVWLJhY9wZi4wD7gHHtg9OMYpGeUjzGikPyMctkheoI4Iwd2e3pnpT3QTs4EPm7mBZ&#10;ZF+/x1wfYjpyB6DOQBRGSmWtdu3J8tdzbVJGTjjAPHfjj609InTDPb+WwBbaUKh+fr1HPU9M85ps&#10;byhljhKt87cKc5ABA4z/AHePYZHTin28bwqIk+Vlwqr5ZGGwOACeAefTG7gUAKpiA8oq67ovnDpz&#10;97jrwCehIAb2pVjLr5aAtuDfI245yAeuMEc56np7U6CSKNt0YZWQ5WPdho8lguATwcAjk8mpPsyR&#10;nA2/vFPWNlUchONwAOSPvZPTHUUARxxiLc4jZWXDqvmfe56A4/HI6HpnGS/7Od3lIseBk78YHJ+U&#10;tnjHK+nTpyDVmNCfm2l1Tay7QctgjH0I5wRgAjHWmtDEylTIobbgeSpHXgZJ54P+91ORxmgCuFAV&#10;XJ2qv3lZdu0Z9cg554xnPXvTlgKgF0b5Vx5e8Eg4HPfHHIBzxzg1dFvcuTOtu3ynBO07VPUAnnjB&#10;Xrg+3FMRSVeOKQv97KoWKgMOQecDIxnOScnPPUAqyQSRlY2k+8T8zMTuCnpuB5Oc4GQcY47Uxop5&#10;UaBIGZtm1WH04GAD3xzzwc1caOOPb5btjy2/eRyBdxBJDepz7ZA2rnJNMkt4o/3WFZQodVX7ucZ6&#10;YyeOASOfwoAqhJnXa25d3P7vqDzzg+46/Lj0Oae+6dgjSYwzBm2425Lckg8dRkZ5/KrbqhZox93c&#10;x/eHpyBzzkckYwSOhOOKCl55HlGST5TnEmVw27BBUdOcdOnI60AUTCpjCs3y7du1mI9wOoxg8A4/&#10;GmyxecGJumkVfl/fRuec9xk92bjGOuMYqwY2CqwI25B3sFPy5HB5/vEjjse/NSO8jXSy3MuZJGXy&#10;28ws27fkkkgHueD6+1AFFYQjKqNnzY/7o688dSuec4OAABnPWlVI5H+STLbtyt8xZRkZzgAbjwQD&#10;ggfiTYMeyD5WyqxKrbYxtDYx1wR26c4GM0q5kIhMjbI127HXd8vTaAuVA57dznpQBWaFAzOU3fKD&#10;t2k7ueBlTg4J6c4PJxTxAjT5MP3cjeqnLcr1JJxnP0z7ZqxlIH2KHCsFJTqrZy3GcdgQcZwDkcZN&#10;Nke22B5rlC24H95jqN3UE5BJwOh7CgCMwt8xSNX+bDZU4+nHH/1z7jEhjy2Y3ZfmG3c3y8dM9Txt&#10;PPbd2qSGDNv8jptK7VUZY5P3uNoBPPvnGRjpTx5iXBTcVkC/LGJPmYdMHIBHt6D6YABD5LxMrAHg&#10;ruK55b5s+uMAZ7HLEH3a0Lxfu/mUkLjapbjtk7icYH0+bAxziz9l+xqyyhgqfu/MU43Lxyp+Xacd&#10;B0PsKa0c7HyzlWXaEYclc57Z9wen+NAFfb5cYeSP93y/yjnGP4cAFuPx6dcURx7DtIU4bO2NuG5P&#10;3RxwR/L1qxHChl+UY3Mr/MARj3A524HQcjIPWhIm2bHeNflZR5cm1c7fdhxgnnA/DAwARgqgBEI6&#10;FsDnAB/HPUcnkbTjPdwYqdyfK0eeNvzY9flGD/DjHTnvnMwhklZi5VTJgswQs3POD8w3EY7ntkZ6&#10;07ygz+asCqzt95tvoeOWB9epPfJNAEEsHdpEbbgRttz2zjA9AR79MkdC5kX5VSMNn5uclR153DgH&#10;A7DJwM1N5RCs6nG0q3MYTJz0z+RHPOccjiklQB/LeORnbqy5XduzyAR3/qOD0oArMEBV5E/drgYL&#10;EY4HPqM4xxnnPTGaiaKWNfmBDYOxmHdcDJyOmQR04BzV5UkBaVI5I1XcisuQWIc8c5x1zj04GOKh&#10;YRwNIThtvEn7va2GODgHG0EAdcZx05GQCFI12Kyncql18tSGIGP0GM84/wAKjkKbNpQFmAACsM45&#10;APXkZ5/DnngXHaWQrCZGkbzyPuhmdtp7kYzgA4GG54buRJriOH5WlVeioJGIDdmzznqOvOMfSgCs&#10;UMUhWMeZtbcx5AHJ+XkgA52j8c893xbo5mZG+b+I9Vz0yeT8oOM8Z4z2yJrYFeEVlkjGFWIjcpz6&#10;5GBhcZOc9+nEqrLdQgyIzHZhYgwOQOhxjjgcAfgfUAreXMSpdJCCvLM45OcZ54zgNn149sO8ssfL&#10;ijz2ZVX7/wAvQ+2fqST171Y2GOXfHu3P/rPMUqxbkYyAc4AXHTnPHQmvstyFUS4YJgbgu0ryQRz0&#10;x3J/OgBy7mJlhHzZBdmjKk5PcMT/AHSOxAx6k0Oxx5hYv147hcgADv0Yf98/Sppk2w4EDeXkBfNj&#10;O05O09PyHfOSPdu1GG+MhmY/ehzgfL0xtOepB69weOCAQp+9UKyv8/yMrKV4x1446jrj0HPAp65l&#10;lJeLDMCRG3zbuOfm6D9O2PZ/kg7vMgYhVzGske4v0DY2g55IGeMnjgg09Aj/AOsK/MS37vb8/A6A&#10;8gYJ6Z/EYoAiEYQB13Mq9FVSzccAdSSQe2ewqZd6Mu6SeRlX5nGG+bP+z0Pfj0PpmnKqbhGG68+X&#10;5g7kBscHgfNxycDOaVY4T++JU7Y1ZHyoMbdDwDxyOxBwcUANkiECKPmGUJb5eRx/snkAHvjjvjmn&#10;Krk7VikC7ldpGLDBPXPyleikYzk+nJq1GscQ3LGqKrDzCzfdBGFBx3IB68Y69jSSwsp2Y+/hWZkI&#10;zyODux23NtHuaAIESa5do0G3c23DAgruZlByeSBnnke/XFMjdiiud3zbflXGAQe4IxgqAD09c9qu&#10;IAdhRV/1nybuu47eA3H1x14FDuyAmUyR7lkyrKV5wF3Z3c9Pc8cDmgCv87gqyrvPHl72O5cjjOeD&#10;x06EelJGJLllLjC8fKWLHjjIHHAC46DmnmRSpkY5VZGKrGuVXjAxjp0yQeSO+OAQzxh2VJguBho1&#10;kGHbO3Gc+gyPp2yMADUSYhZHf/VKGysg+UZGR1Bz+pz3pxhRR5z225uu5lOVyhIznp6Dk5JHTpT8&#10;MsWYiyhWLMvPy46k9sjA5zg96exjNwZDEfMk5by1KsFVgcDJB6HjqOxOcYAGvGqttCMV3A7ucdGI&#10;J9e3vgGiYNIGNwjbW7SM3y89fbGTnAJApyKqBfm46+YwOGOCOeCOuP8AHrhYpFbCyRn/AFgbaWyh&#10;XdwQRkkAKeTjgY5BoAjJVzIRE0e3/WMy556Hgk8Hn8BwKlJP7x87iWIZUYK3TaWJGMENkYAxzQsW&#10;VzOqyNgALNy/PzHjp1zxkcmg3DuWeV/M+fdmRg/zHAC4JAJP97HI6cEhQB/lBZRAGUuzE/OBvyDj&#10;sdoPpnrzwc5pVIUuMyFduGk3EEbh26569+AR1Hd0M0i22YkIjHHO7Y3X+Lcc59AByfSpGLop3x/M&#10;V3fxAgAEYHrzzzxhRz3AA2OB3EirG2/zCynaq7XwPxyecY4yKmREBJICKdpVljIPIIyMYPTOSe4F&#10;NUO7lI4futlVX51GQSCeoA68e7de0yKyhhHuwoG1Vj6rngkevI4yfr0FAEKxF18y5j+9Hv2q4wck&#10;ZH49OQc46dCJoYnYMHhOfLIcBmwDt4OTwe7dQATjAwKc0I8zZ5MWN3/PIrj5T82Dk/dx09enPDkg&#10;EA+0KzKqyCRmjztIBzuySd3RucdMjjsAIsW7cfKaTd+8Eity3BOOc8e4Iw3TkUjWwifBCqGXG7y9&#10;u4kEnHA5wwycd6dHGF2FhGQzBS+7OeBgZB5GF7c4wO2DIgZo2TazfuduMlsgjO1uec42gc9OlAFe&#10;fdM6sNyl1YqrDpjuOAV9OcDpnOBUfltIyl3b5hmNFyvJx24IySCen49KubRKqyO4ZfMXb8xZQTlc&#10;nB6nG3rz39hEnbakLOEjX7pBYcEDHf69OxxxxQBSdW2HbuJT720sN33WIwp75PTPTjBOKYVSWNUn&#10;mdX6s0gK7Cw3Fuu48HGePTqARacSBVXH/XNpISwckMny89ffBHGc8cpKqWymNGUxqqh2bgBcDGc4&#10;xglSOnX8gCk/y7ZCrBiSfK3E5YqAOSTkcA9D+GaVxLMS0aDcwYkowDc7iOgLdMnkHoB3pJZZWjk2&#10;wqFYZkkycDgA4yTjoV5PGOe4oNw8yN5kag58xXh5UEYO4DjpnAO44HTHFADQkZPkKflY7dxfgE5I&#10;4BJX5c89+3ThoLKm4fLufle3Tjkjj0GBg+vNPe8gePf5ybd25dkn3WZeeA/zHggnq38kiIiddse3&#10;n/lnnnIwMnI29fcc9qAK74mhkHm/LHGU2r97BHOM8Y6Hv90jI6U8xhSrJtZmP944BJLdhkD7wxxz&#10;7Gnl0TZAtruby8BfL2j6jA74HAA/WnfOYhCZHWNldVWSMYIznp0PHbtk5OQKAK+YiAzkrtXnzP4R&#10;3yNowcE9Qc8HJ7NY4DGSUsW+XIX042jgjOSOh5x2JqZ2dYgxiZVKb1TcVPbp8w75y3qB9KhlyWa2&#10;ikVTtbg4zjp5eB6klQR2Gc5oABK/ysrupCqfmkwXBPB+8cgc8d8Y6Uw7nZhEknzdY/JA55OcdAMF&#10;e3+NLG58lTaCRxJICYVUgBtuAvB46DsenJ5p0sXmgStGJI92AzDBwVx1xjHf3HXjGQAkYtHucbl+&#10;Yr3J9OmBzjr7dqaWmRMYC7VG1irbT0x098ZIwcDHJwKkdpMtO7fJ99mkVs46/wAIIIJz14IwCfRw&#10;3xNIYmUyRttULJuKtuA6ZCnoOCemT0xQBFwVVCPMH33XluAOvqRnn29M07cVRklVY2Vtqrx8vJGD&#10;hgcD6H8OKeRsg8pG2r97y1w2FwfUEbsZB4IxnHNPmWUGSMuuId6qxO4Z9i3uCvTnnIoAhYP9nMfl&#10;ERlsKqwndt4wuccj5R1/xy+OYLGJmmkxCxBzExHOR/Fj2H0HXinyRwOYzKqged8s23/a45Gfb0wP&#10;XNNhJjZZ/lh6K23puwDkYPThgN3tzigCJBtXiThWQIzSfMSowB2GOPxJ6mkKOzeV5Y27QnRiuBjj&#10;JB7Z9/YGp2Drt+0FkZiw/d/fIzjoT6En7xyKPs4Cs72iZKgKy7SgG1uQBkjB/HgcjigBsKFpvlSF&#10;m4O+NgR19R1HToc9ulOWUIFid5AyygP8oBA+UnLYP9488nqfpJE86btiBfuKZJJipVeMEkd+Ce2O&#10;cY7yxeWuZCi8Y2ttwW4HAPXoVHJ757jAA1o/3SxFRH5kXJWQMBgk4LZJHHHUZ7Z6GVU3yqywsq/K&#10;QqfKoA4688YOfxHPNTQpIzxFo3UsMiNuhO7BG3B5we3QjnoaNsfltFIzKdxZl2/MueAey4I55zx6&#10;HFAF7SNZurVkVj5jKBtkZfl45zs6d/Xr68V3HhXxX5qKrzrlm2xnzM8Z+UAISBwefUZ5zXn8MQzu&#10;VPLZmBZWjYM2BtDdDz2BzgED8L2m37W8pk85oyxzuSMfMxHb3x169RwM4oA9j0PxKXkG+dmVzn2O&#10;FB5BA7ck9uRzXT2niaR2ZHuvurgL5iBU55yP4SMdh0XjrXh9l4kdzs8r5dxyJ0ZlCrgN0J4OC3uV&#10;6HqOg03xu7RqktyWj3fu1GPmI3HOA39BjsPUA9mtfFKrKH835vlXn5sgHIJB57frxjAq9D4rbdiS&#10;Zi0mTvKhSOm7264weTkYGc4rymy8Zo8QXz0UMrLt2hhj+I9P93tnPrjNaMPidppPvx4DH5UjAULy&#10;f4fvDJY8jv6cUAejDxYCjSFm2qpLfvDuX3IAOBgH+R55pjeKJo5cGQF0I+6Nqjk52kAngccHHHU4&#10;IrzuLxP50UbhvM/djO1lYDOOAR8vXHAwCB6mo38VxvHJ588chRfmd8Nls4ycZGeM8H9eKAO+l8Ty&#10;pEGdWbarbWAbBXjPTJAJUHjHXGB1qjceKpijNLes2FP3Qdp7bgMjkA+mQfpXFy+KIXiYRjcrNt2k&#10;/eJ249s9OvPPSqknjNZd4jnZmDYl2nJB5wSMn5vunnPAJ9cAHZ3XiZtxUs3LFMSKeO3TB7555wT1&#10;wRVVvGogkMJkCbe5kHRhjrjJ/nz9RXB3XiFA21Vzkb9yoH6kjuemM85PHfuM+41e4RHmXJLD5jt2&#10;5Gdx3HgE45z+PNAHqcfjkttYTfxEr5bA9TycDJAI/POD1rRsvGLy7RJcM3AO5pT97HB6DH0PBGBk&#10;4rx0a7dwNmfdx/q1XPJ9Vzggbt3QkE9+taWmeJ0jdWEu0N/DuHPU4yAM5B75zjGc80Ae1WfiV/MY&#10;BiGjfGdzD5uO+QCecZ56fStS28R3ARQWI3xuFUNnHGRnq2TuHXHpzivJbDxisK4BOzaQqqwXr2PJ&#10;Hf7vPHua2rXxZGkqrIF3RfdDt8yAEgZwO49AcA/SgD0t/EaMZFKs2PuMMHHGW555xjpn6U4eKWkK&#10;p5u1gG/hxz0z0PQE+x6c4GPPG8UQtPw7BVXaxXA7+ucjHH3sDrxxTp/FCFGX7SuGxmTcDgA4/o31&#10;xgDuADvj4nMirls7uNqr8vfpkZ9s46AGqeoeJpGRWExy3O5CccnrkDsv8R4xn044tfEyK6uZ9xDN&#10;5hXuABjv0wQR1x3qndeJNqZFxt3KGabIxnqHOR06kE44/OgDqNR8RMIyqH7ytwuGDZx/h9QB+FYe&#10;oa1NKdvKrxuXGOo5OT9T1wDnnNYN54iAZnBjAIzt2g54zzxwMfnjoOlYupeJhsZFkXMfyrGq4AOS&#10;NvX2bjPG446cAGpqmtQsqyny25/5ZwncSOPz5Hp1rldc8QO5YmTBVdrL5p5zuGOvXHp3OKqap4he&#10;eNknxJHwduRz6gZwOx4JHXPoKwtTv7ieMzEqN33QWIB4PzdeMZYYB9hjJoAr6lqJmYlV3fKGXa2D&#10;65zkY649CQTgday5VLsvnqF+Vi5aTr8x685xknnqMjuKtXj/ACM8hkCr8y7sgKu3Pb0z04GecjGK&#10;jdVD7YlaPcxC7MKu/dw2T1B5HA/LuAVSGVQVjaNsbt39wke2e/AxnGB3zTNwm+aLarMwKM0jHknc&#10;OoB6AjIBIGM8VYkSQx8Mw54UbuBgkgc8cgcZGOc96jfdInzCRVEnzbY8sCQp6EDH3SeeTxyewBWl&#10;WUyxo21vMXaF3cyEjJx2yOg3AcH1qMItxeLbl2O6RQzK2M5Yc5zzgbuSeOeTkVO8ZkjaMszR/Kv7&#10;tchsYPbt93v0684qvcIzRqgCqrIWb5eRlWXH0Xr0PPGCKAIlndfJJO1ZFXfuz0YoO/GPTBB9cUAK&#10;WVGG799hn3Z67s9j2JzyDnPWpTEybinWP7qqq43YznpnPXv0Hc1GVHleQp2+WnzdG2cfKB0GcnqR&#10;jhuDQAxX8td3lyJ8pZmLbdygexH4DIzhSA3JqXZIkqxNGsihX2qhHPyjHcjGduDkdPXNOh822c7G&#10;YMGz8isrNkAdCMZIPXBzyeQM0yCE+R5YtsKrZkG75Vx2wFIBHqRnH0NAB5ZmURkn5YwuJM9tuAuS&#10;McHI4PHUntJG5MyjDqvO0x5HVSMfeK4yenHY+1EfkKu/CxK27aBsUk9iGBIzgDoOqmpFHlSLHAix&#10;srfMI2ZedwGD1AwG7epGcnBAGrcXSjO9VI3OpXoepz34zk98d6kMTF0iEnybVUlm+X2A4K/d49wc&#10;nFNuWjkTa0brCflERTcp5Y7cMxHByQPUj6VNCyPtDyx/Mx8zDcN8vU47kA5BGPl/2c0AQyx7mZJQ&#10;2FU7gUbnjPPAwO3Bx+ZolaaRC8z/ADdF3Kp3fLx75Jwecfe5PBq0YpWV0dmLMuPL2liWK9Scew9c&#10;A++KDjb5qyE/vGB2kgkMR3OQT9MD7w9yAVZJR/GjR/MxizGxweWJGOgyQuR9R3pxkcuIjE/PHzbS&#10;p+Ud89eCe5Ax1zxIsG5Gw6yZfLLtJ54+bgfgPZutNwzvtkcEyZjberEnnIXHGSPTPU4I4FAEGwEr&#10;cRw7nRclTI21hkc9egwOMkeoPZUT7SPICko7fxghSpbjg5xyep5P6GaZSxAeJWkVvmEmTtbYR06g&#10;ZIOQf0JxHLCLbdJOsitHFu8yOPYTtVR14689DwB60ANcyPiRolLMWZd59Rx+WRz/ALPPs0mMOskU&#10;K7cfuxg5VRj5Rn0B6c4A454Ez7I2QGIqpdpPvFdw9OT90+5zkjpTR52HBLSSbS77mOJG25J46Hkj&#10;nIzzxQBCzXCfxyKobPORxyB06ngZz02nODioySuEMm5d2GWZxtzgDseMfN689c1JtIf7TENm9j+8&#10;6htuVBUg889/9o4NNMccbYQbV8vy9yhF2qT1yT0ySDjg8YOeKAIHeTy2Z2kjx99mym1STxyenHU8&#10;DPTLU/bIC2+AeWu4bWwwByTnqO/4nqBwakRgP3qxELLuLSNkAsSDnPfOByOeTkejikyu32he5+8v&#10;LDGMhT0xjaep9KAKvkeWWh27WWMfw8DjB5BxnlflGDz6dEMcu7zUilVmGcFgcei5bJxyB0PXrxmr&#10;eyRR53WTDfNyuPmxyyjcMjd1557kmk8mN33P/eBZvK4IyBkNgH/62OvUgFUrCMQxxRqFPyxNjK9Q&#10;O+OuePYE9qQtKirhflxlvMZVBO3ocdMgdffv0q08B2SQwuyxScvuO4NwRyvTGOvpj25aYFEhkG1f&#10;lLleON3G3k+59Txn3oAikjlUYiWTcpAwq4bPJ4GGwR6e2PQFNsrBkMA3Ltbay7lIJHyk5/vcdyMd&#10;BU0sc21cRM2dyoqr1Oe+44z1OADwwznpS/ZWVlgjVfuKFj8sruAGCDzwPu4OCcAZA4oAgMUkqs3m&#10;M4cqY9rhiFwSOnPA4JzyOWOaNkjN5qwht3T5jlg2cYOPvYU4x2ORnNXEhkKlll243KWEfADdwCDt&#10;B9vvdetDBlQzHaqrIGddu7aNxByCMHB68k5yM4OaAKjRliweNujYba+c4zxjj14zwG6DpSbTFLJH&#10;GV+ZPmYr8p5xxn3YYIJ4PrVtYyJMxvzJC23LFWA2gc9NwPHPQ4OBSxQGOXH2eZec7tp4BOcjkHgB&#10;SSRnoOewBTjdbhPJUsp5PQhQSWGcnGcbeO/OOelKzPIMpHtViJM9Tj5unB6Bic55H/jsqRxlG8qM&#10;MMBW8qNeRkjJ2jHVVPbPzdeakIAbb5ku1pMpJuAE3tngZwRjHv6UAV182Eecy7VXc671BYtzu6DP&#10;Jx94Y+VeO9SIFE3k7WZlT5l+bHAXJHIAPT3Pb3m8t2HmmNj0YseCPu7T3AznqemR65oaBwnmOny7&#10;lUu4wSSSWJOe/HHJ6etAFUsQVcRN8zAKzxkDoTjJBzyF6k9eDxinMkit5e9lVVIXdCWwxzzjtywI&#10;9zU/kxurNHyzRgzN5Z3dAeOmev3uOBxikSLyEW2lCq0e1FjkPC5Jx97tt+XHXjj3AK8hkU+dHO+F&#10;+ZVkYYTgDBznqp4zzznGKaE8tXt5SqYX7p5JG/cCAOh6HnPHtiriBomXywQMgr86/KB93GADjO70&#10;GW64IoAkA2WxxuZhnLNgkDB9ySD9cH0GACrGFmmKywlm53FW6jPfJHHbkjj24JFiNctLjy8K0jD5&#10;hxnrkZ4+v16ip9gdfLEUbhSDGiqcfKM8fMcEcD157E8vaGaeJ7dJT5ZRwNq4XJOOnO0cDqM5Hc8U&#10;AQwqzr8sO1fMYlVO7byM8HGckHvnAHBxThGzcoWViMs0Ssx+UA5JABByPpjHvT1Zc7HY+Y5UffGF&#10;yMhjyMZHPHOfbik8tnT7SYkDNjdtZVCtjB7Aj1xnpyMYoAYkcbq0UPRvvYYt2zjqRjnJAGPXOMU6&#10;Hz2RW2RgKv3dw+XJ5OTjJyCTn6jrmp2aZGbOdisWDbiN3ynuO2MjPB4GKkMEmzypI38tWyFXOFGw&#10;4/DODngjmgCq58orJHIqsnzYZ/vHOR+fHBHQd6bBtK7VT5yVVswhcjHqMcn6AgE5xj5bT4eELPtZ&#10;OuJG6g/LuHOOcnB+mTjpHDDJMpkhQYaXDLj5B8m3Ix8uRjgZPQ9M0ARMyGM+XLu3DgKeHULkYweu&#10;RwMckHrwKVmZizwuQVP31x8ygDoB24OM9A3HJOJWklMbsJeWXdJ+8OVJGTgAY/UZ+mSQxFzGzKzL&#10;HwGDMdoHHbngjGATyTyMCgCJBOXjwGVto8tivzdQM/MevB5zzuHTrTogAwYOo3N98/RTuBz75GO2&#10;7OACDIqTl3mltmVmkLsC38S46fjx1+8p7c0zyQkuyKBn6BAwHQbvlxnkdWA4460ANKTwwqo2rg9P&#10;tG0LnucZB79e2RnkYa22Nt0IPl/eH7s4HfOQT9Pbn6VYgEay5ikctH919oON2cHjDAcJjPrz2pJF&#10;3so8yTcFHyxsAQuMqckHj7xHTB+uSAQynecH5WLZUY/i6YPHTHcn6etNVQoYQbmVWUqWTOVXpu+X&#10;nAAPAHfnkAWGDIjKbfHzLGw8wrvUnGTzgjjpnkfo2aKOdFnnh86OPOSqDaeDnO7GO3Occc4zQA3Y&#10;6TLGinHAZmztP8WenPYZJHPbvQhnSNrhI2UR7fLKyNubnkcr0wOccZBHrTsB4wDGsnG2RYwdv3sZ&#10;5PHPTp0p/lCSXzZizHcwOzLliTnrwM4A9ySODgUAR5jRvu8K21sScFepzj1x26Z6ZNI2XdoVXlkI&#10;Vt+dreo9e2OTyCeAKmmt5VhEk7NGi8iT5gq8AZJIHGD27n2GUMWxvLYbCiFz5jY3dSB0xuJ45/Dj&#10;BoAZ5rmTzFhVl3ERtFyNu5QuBjnP97k88dMhgFwsatkqohb5fLxuJXvuwc4J7DGMjHWntbFmVcq4&#10;ydyyWueufqcnAJwM4z3xSNBtyI32bgAGUAkrn5snPpgY9RjHqARzRrDM4ZmVcKSyq2eAQB0I3Hj7&#10;uG6nmnqzxzN5jr5kjEtn5WPJz9QeehH3ae65Zo2Dwrt271AG7n8QV9eq9MetM8uRHEcce5z8uxWJ&#10;DDOSNpIYE55IJPfFADSFCt+7/wBWpG7zOSvXkdxxjIyvPrUd2iuFNxcN/H97b0IP93JIw3JIx078&#10;VPsxtIj3N/eKkLjLsWBHfA6nqcZ9aR+QBIdzDcdpXJI5yOSeSM5A6fiKAK/lZZpGXcvmBTujO0Et&#10;kKMrznt7Y/AC5WH53c7QVby1BP8Ag34gjjp3mCbmZpLch2bCmNvuNjpkcnGccZA5zjpRvuC27G2R&#10;lYqylV2n1PY89+efTFAELxxF1mA2DaSispyqAcEL/wAB9T7+lRmKXzPKcc7dvmY3A5752gYz+Qz1&#10;wKtCAozNbBUzkZjj2pt4OScHnBYAnuR6VHKjoqpMdisp4kVV2tnHIONxI9vqTQBXljBZsqoZlAVG&#10;ZTu+YN97Hrkkc8k5OKa8ZD/ZijKiNgmRiuVK49u+f4j9OmJ2hMaOFVucbsk52jnbx05JPUYAGTzT&#10;PliDSo7fcYsp3YC9y2MDg9Tjqe/BABASMK8ys0PcMpK4wCT6nt07gdiagZlIZ5DN/qvm3euBjpyu&#10;GJ445HpgVYuEzEUlVydvzMV4AVcjBOff5ce+TUMkKrIuWCqqnbI235QR7Y3c9cjqRQBH1DSkBvfa&#10;3OflJzwQf9ng4zyOw4VFVo4pMKMfLHkLhcdFzkHqOdvrxzUjrPIyMI2bbvaRlYtjn1xkdumMZ6HN&#10;NmVJYiXC5RR8rvkKoUYJY8AfqT04IoAhZWEeN/zc7VhPyqc5LAhu2Bj5eePpSbRv/e5VUZm6hgmO&#10;Dg/UfiAMA0+4i8g77iNfMjyGCx/dwOQeTgYU8AfiOQHGBkUyr5mFB6Lt2SDbwMk7eGHXqMdgQQCr&#10;OJ2h+WIqoj2lVbcFO8AAYAJ7gDHOM9OaeQ8XyvH94HEkqv8AP83QAEE4xntlWOPUvPmR+XPcFuE+&#10;USNjGMZIPBOWwcdcDvyKbFa7QxXho2+ZfL+U5AGc8c4J6kZAHagCvsYkBWbbtA+YjuM54PYd+D8w&#10;+lIyrMriRFHDhv3m1tuBgjLEEAEk9OeevNSxAXAjZBuYKT/rBySQcnv0UAYPPA55qBlWW2yzx7Xj&#10;VQsmMAcgk/8AfPIyDj25oAZKjMTvC7j8y5HB7EA+vP3TyAc9MVBcCX52iDFgAyhNykHHAHOGwuOB&#10;wQT0wCLSpJCzLGGj8x8SHeE3bieD9R+JOSAaimjZofMmjk2spLddrE53c9B0PfnkDpyAVH3gtNAo&#10;KrI5ZuABz/EByenO3J61B5BMgQnbIrbHVWwx4BJPOB82Bz26VZu43O6YiQlo1VVfrjlt+76nHI+n&#10;PIjnt7xD5cvzeXJsWRlZcNg4wMc4DHA7ZwfSgCFcOI5VDIcqysu3nLgErxn/AGjnOc9O9RJHtVfL&#10;jVPLZSVjbIHp0yDwPp97uakkGx5IQWRMMG25IRQCckEZIUg8dhzxjAiZSQ2JPLZcEBpAAEwOcAc5&#10;GB+HPFAFeVo0gkTL7eskaoG7c9OuQDzzjnpxlHEkTMY5seWrBVbndw3bOfTHOACOlSSM7lJIrhvk&#10;X938wYqm5vqMg54Xk9z3qPYuFjjjbbt3Rqp+XaGycdPlz+P6UAV7pZYpMN5ilThfKXbk7emc846g&#10;nHfmoXkdTvCyYXPzZZcE9vUjjg45zUzbzNliS23du524wNuT3XJPTq3HB5qFo08wNv2sy5UyMflD&#10;c9gOTjnnv1ODkArCGMweSU2yeWNu1T8uSeWPGeSuRx3J6UwlmVWG5FYeYvU/eOQQvvgYzj7vIzg1&#10;Ykjby9hi2fL8qyKV2t1/A/hnk1BOn2ncQqZzgNw3ljj+8ex6dM8gd6AKjn7wV23bSQrYyemc9jyA&#10;fcDoRnDJ/LVHSAb16KfJ2jGBjI/DAxkAHjmp5jMrgGTjkP8AvTgZbA4zgHac8dRjGRTNq7tqopUb&#10;iJGjLbckgYAA9z/wLp1yAMhm+zuy+R8u0KqkZ6E5OS3JOc9T1HrRVW4k+zruS7W3LSOvzKq52nGC&#10;Np5Bz+dFAHi5K/MywsSpXcyLlunU4+8eBz0OQamwNqxISrIMKp+8uBgcLyDjHToetRFTMnJXLrtb&#10;5cZyffHH454qUD+FBtLZVfn7EcZzjC5xyB+NAARL80lsvmbVz8meVA56kZJxjABx14qZSGBiRWXk&#10;fvFX5fu4A5OeMdOOOfeoyVMckqHy16qyHZn/AGyeoPtz+ecTGBHyBGFO3axVsAZOcc8/XHbrjigA&#10;2b5MCJWQSYaSNQPl9eT6ZwPwwc1aSMlQMbiqqfvKNuecc9Ruz1P+NVcJ5iy5QNkkqMhTkDufp7jO&#10;PQVYW0AbZLbqPLChW2g7hkZ598A+278gCSBTLJGVQrn+LzN29jz7nHT8xnkZqRQJI2Z0LRurZbkb&#10;hkc8dMjGO/XmmpECdvm/e5O7C7nwAOh7ke/XpUkMKGSMPFGvlyffk25TcOQvyg9BjpnB+uACaNVl&#10;YJkttj+YbvmfPIzhBnI9yQT27yWqA7YXj3qAo2SKMMeuSOg5AB45/MlcRyMDOz7lHyxyYzk545IJ&#10;6du/buZ47dTxjbtffwAvOTnPH4duVoAfbxNO/GHUupbPPPqGB45+XOCccA4xVqGNWP7yXDSRc98j&#10;ntz6Dg4Ix0OTTEtVYojPkbvu8YKgDrz9D249KtxxgyYy7MWHoNxJI5yTycg9hk/jQAsUYC/aIWcH&#10;n70bcYOQwA7H8RinkMpIWPohJVwMZzycdO7cfr0yqpGreW6xgs+fm7Z+Yng5JAPr0PWnRYK4XbJu&#10;yzcckZGegx0PXHX160AQyw+XIYo1hI5YK69+ee3PRe/GckYNBtdqmOFWK/LndknbnaW+9wD644A5&#10;OMVaiiljVvszSNIxO/5AnXb9eSTg5HTHWkeOBXyoVWi4XaG69QAw5yATxzye3SgCBrd5kafMbh+W&#10;kVeGUZGevAJHIGcZ9M0JAsAVmjxltrHYWO4lj15bPBPfHygjnmx5KXDSRo26RpPkLRlmZtuAxB/h&#10;AIwT15oSGMurgjYqj5/LA9zyQQCduPxz3FAEMVurN5sOzEbYXaCsZYgYx644xnp9BinLZtKgY2sm&#10;14/my3qBnqe/bB44FWLeDcZGYM2NojbygcAp1GGwp9OTjjg9KcltHCuY5G3JgMpzljkklgeeT7fh&#10;2oAgjtpUMcc0CqmcI0agZOeOACCec9e2B3qW3tIHZV+7GuA7TLxuwMnOf9on0IyfSp4bdH+SNVO5&#10;QvfG3HT5ByOSQR6g4xT9ijmYLw26RZFO1W5HXOcEjGOwz0oAjigiRdqp/ApC5blQuOOCc8HOTknH&#10;FTw207sGKfMmUZm6jn0PUc98nsTS+QGQqJd25lLsVzucEcDjOeqjORjP1qxbiMKbfZztIDg7Ouw5&#10;xzk8g8jqccigBFiaO23yO2XZcR7SoODnnBwDg89j7kGp4YyI1jUZ+fMarCp5HcbSAOM8Yx2yDRbx&#10;jLSRRSjdk7V5yduApyccAHqcYPTgVJsHlxmddsTfvNrR/ex/Ec9cEkZyMfVaAJERZJFMMcg8tgAx&#10;3ZORtC5zk8547GprOOMlTEx/iEbNITuXHJ5yOc7eP6nMbRGY75EizIxRAzj5jnod3zYC/XI755Es&#10;aBvkSXezx5XOUzgAgkAHuMcccjvQBKu9pJGVUAc5Pyccnk5HrwOBj73vT5IMs0UcVwdvAZSTzwfu&#10;j73Uj/ZG7pTGKErDFuYsw2/KCSVZjt6fwnof9r8KfJBEw+e2CruYqWUbWGc5BY85IBzxngYOaAHv&#10;JGi+XHIq4ysZHII6qR1459fbqKCY0lR0ViTgDY27ABIORnpgHqpHIHanwpJEnyGRv3hLbofl4PBG&#10;D6ZznoQM+y+WSRHuxn5mXcDsUAc427mB4PUdvWgCNUbzN75kbd80rfMTyOeevOce4yMcEo3kvE25&#10;W4TLbRt2j5R2A5Bzz2BPOKlKIp/fGRlj5Ktzj5enByOqn1yccZwE2MZWJl2sq5+UBu3Dc5OB6kgY&#10;+tAEBRDIpieTdtG5cfw445zyOOh5GT2GTCsRzuEKnawZSzeZuPJ44OAD2wQMZ75Fzyxjc4fDAsI2&#10;i+XHXI5x9Mg8H1poiXKxPnbwFZv4vdlz79sE469qAKaWzbuZHO2UBC3y9+v8W78enfGaZLH5QWRs&#10;sobJVV4J6nAzgZ44GQMe+Kn8lGVUaFOP7vHy4wOTgHkYPTkjoKSKFdyxN5a7jgxquMZ+UAe2OM4z&#10;kL0oApPaeajLKRtb5WwxPIz78E8jdweQMdqJLbzArI6qxXDeWjMEHIye/YHPUZ98C60citCpRAyk&#10;fIQT3xx0x1B9ODn1LEhjnj8pYtyiQNwnH3fvEl8DHPbPGe3IBUkOXLH5ThTtbB4Y5znbg9cg/gTS&#10;LAJF8iQ+d+8BXB3Hduzt9B0OexwfUVbjtB5LNEgK9SOpIyRjgZPykjpjBz2o8uMwslxMsi7fu/eV&#10;u4DBsfMp74J5z7UAVo7aQQeXPHG2OWLLyxPy54weMBj1Bp/2aNtwi3KC2MKCAMNgk4IyM5PPOfU8&#10;1ZWEsQBIo+f5Tt4x7AYORnI7kY7CpPJLp5ajbt3bG3fKRnoPQ4PTBPTJJNAEKR+dIwi+XYyq6orL&#10;sYk8hl6YHGMcE896mhgVjmKRizQnO5mKrgEZORjq3qDnHPQU4Qh58yTBipwp8td+7Ppu3KW+b8Me&#10;gqZA20xiRRtz8zDrnH8zkj2AxQA2FIVk+0Txqisw2kTbT12k59ypzg5yB0y2JoVKfu9/P++PvYIP&#10;t0ZiOvr15IphVw/msp6Dy4+Fyehy3XPqB3wKnVUa38lmd8R7Y4/lKkjoo5C7iueoHOfXkAfbCQBo&#10;mU8k/ckA5K5BOOcr/dzjg+tSBQIwzxp8r/eKjGeWDEq3145yG7ZFJEoQ5Mau/wDqymC2/P1Py+oA&#10;HG04PrYJDM0y3K7tuW3SH2LNjd8vJ9fpjFAD4opiMyQKw/3eh7dR9T0xz9akVbgP8hIbb8wWU8sA&#10;OuOq9O4GB6037P5QZSkinI3ebEFKdcdiPpjnB52nJqQREyAGL5vlILAHZ6kn+Jf9r1Y5AA4ABPN+&#10;eRnZSyBlVZOQPM/hwcHg8Y6459AbAkRb5FjztabaNq8ADHPy5+bvntk8YkkQ42z3KlZMO+44/hXG&#10;QR/+vB6VKPlLN55AKscjcMEg4PoQA2evb1wKAIBH+/8AK2EbQxwzAfMN2VG7ncenPTOe1NkjjePz&#10;mX51VSN3PpzyPp169eM1NcZd5I4C5Yqc7mVmX+JTjnoOOpPPQd0lXCb5Jl2q4K/KDhQo59ScE+nb&#10;0oApGPkq8SsUk+ZWdQCRgAZ9SB3/AC5FQyQoBGPKZ9rANuhIyQcjJzyM8dGHFXGh27YnmRhuKtGj&#10;Ft3OTkMAeB269M+oqMu1d7w7di53q2Gj5I9OmR6A+/egCCQLlRJLn5N0m6XqMAjlQOeeoBPOfSoJ&#10;VeONoy3O0iN2ULuwoGc9OT1JIyT71ZkixJJgqkjSFvMReMkDLZzntjpjAyeaiuCUY7XUru3yLtxt&#10;GO5544H5igCtcnLmFyrFgCoYBSeAeOvfB467RUL7twcxKymTMjNnbgZxyuOT3IzkmrBhWM7ZHYxt&#10;zIwA54wOMZHGOSccDrUbqN++5CxuvLZGN5Gf7wPqegwOOtAFdwrZCqNzH5lkIyTxkqCRle+APXAJ&#10;NMctCAqMVbfiESRDcOG6c8cEEDHHQjip0R3VLbCsVQELzu3YyWxwMAc46ZxUdvawKR5allG1tgjA&#10;VuBjIHfgAc9DyeTQBDHCoY7lZt2UbluQR2yeCAew44x2yseWUYk2qykGUAt8pOOmPyx93Jz3qU2Z&#10;LK395ScMudpx9BxyeQTjHfBNOZGfbIMKr53bWJIIB4J4x0OSOg5x2oAaFJcRGJk2IWZYgV2ZIzzn&#10;5MAjPOOO1PG0Kr5Tdnd67lI+9jPbOQe+O+MhEhjFyqxuo/eb1bOWBxnOO5565PJHSlWNhA0gUNuU&#10;NIu4Lzt59MnIOe54BPoASiCBnw1uY42Y4ZVLSBW5I4bOfvD688cUsaszLIWx1DMZAA2R6Z5G3HOe&#10;vuaV4JVk3bDtVuc/LnH8WCpyFHvxgYp0cZ3BYyxZc7VWQg4xxgc7uCOT6AjGRQA5AJV2hNu4j92y&#10;beSdoBYA54wd2TkUsf76D7UTiOPncqE5JLdcYCjA64JyfmpYIB50ckpjUx4aRlX7gAHQgDA/UURn&#10;dIbiVpGb7u3cAEPzd8Zxnjoeg5PWgCQ74h0BdcsvIAHB+YE8fj8386sBZPP3gKyiX5Aucgbjycc4&#10;IIHXHB6dabG8iYXcq7doVVyCp54x/FwW6EHtx2dFIqunzLuTlWaQKTkHpyOcKcfT6UAOt22M0qzY&#10;RtuflC/Kw4JJPXA9Mc8YFW3UrxMQdwOY1kDYUDLdB0wMZ9cnJNQWlrHuT9y2FUj720DjgZJHzDB9&#10;OM56CrFsjXRwkiyM27955uAQQAOM4AyevQY96AJLdow+S4+9hR935ec9W4yF64BJIPvT7aKX5ZV6&#10;ldhl5X5uF5yWy33ecnqc8jNLBIwiXMhaJtwXzsgjoC3PC4BxjO0/Lwc4Elvb+ZJ5j7F3KRuGOc9M&#10;nHyjAbjgcrjbnNAD48lGfy1VuCNoHHPAz/d4DYAIIX1PD5UxGwjeNgsv7vaSpK9BndyM8kdj+GKQ&#10;MjBVCbT5fynzmZQADg/zx1/HPEqxCWfzVwVThhHDjPYHPUfTI+uOgBFLuaQuG4bhX3YDA+xzggDG&#10;R3wAOuGPGzHDK3zKCPmb0JCngfew3TjIIPSpPJO8I4wr8NvjGdhB/Bh2+mMGgxgwiM267WclVfjP&#10;ykgn5sY45wARxyeaAKdxbOsTLzuVy2ZFGd/IywGeAfw3Dtk5qzRtIWQuyqr/AC9T/D0JJyOvcjnH&#10;FXJFt7iIQOqsAv8AFF8qkDPXt1Gc5HXHpUJtwVy2PlRlK7sY4O7BAycDPY98DjNAFaSIBtsbKWUn&#10;5Gi2k4BBXrkjjP8AwLtgEEMY+VXf7xAV25zjPX07dTweOcmnSmMO0hnQP5bfMOq565/MdT/jSrHb&#10;qjGSRT+8BYxgDbgHnHTkFgeudv5ADHOFjkkVvlYja3Xbzyc53DHTqT1Hao0QYV3/ALo3MzckYGBy&#10;cZ+b8c+xxPGscKYTarLhflU8cY/vDjsO5GOveNhEkGyTd8oDHP8AC2ACMcjIBPHHoCM5oAjWJg2+&#10;aHk4dVki2tgjPXOW7dufxyH7FEjosak7iNzSoQD6Egk8n1wfrxhPKVY1yFZdx3fu/vt0bB+76kfX&#10;PUGiQSSsWEUZXcPl56EHgcZ/+sB70AOGUKqYlyuSUA7Hr8uOOc8YwMH1FOhkRQ/mZC+SNzNggLjP&#10;49fqSAPo1UkQ+ZiTcGCgpld3ofm446j/ABNSW0H/ACyhjjjYsNx8rtg9N2eOnt8pxg0AW7cMpYEN&#10;Gyr8x2lSuB16cjO7PA4OTzip0jmIJjVYzyd25un4fQDr1xVW3aNYMRyqhZs/MxVtxHUAkYOcfeHt&#10;yTmrceY5GYR7vl3Y3BfmwB/dHGBkdSevTgAD2jwnmRFcEfedSmcDIP3iADuAJ/hxmpHQxR/Iu4L8&#10;0W5d2WHqO45/T0FNSOLBa5Pzqq7mZevXkccd/cDPTtYiAkPmqhXexOC5CkDJxvPU8t754oAjSKCM&#10;h4mUlW+VpJB0z06fL9R3U0GDc2ZVX7w2osh2hTkAjt1x/wB8471IEWRM+a/3sbvLz9ASfunGOPoP&#10;chhtoFLBI1ZvmZ+fkBVTjryQGbgcgv6igCLMACmP7uMsXXPbIxn29gDjrlcUotmZlQPGzbseTv54&#10;Xrn6ZHru+lWMsr4UbSCS8ZUY6nj5uvPGOuKikUuyLIGbZtySQCAwI3Dd0PC9MZGOeuACISqjZmAW&#10;RW4P1wMEYB7jP4kih402+V5R2qu0KF2B9oAyA4PYg/U555zMrO7vGW2rk/LE2VB4ByCOuABzngDo&#10;c0NbQkD7oXeG+Zwctz26Z5zxjhic8UARfZUEm7a392TcvYsADkuRjryACPxxUUMLFAxtmQvtSZWX&#10;3baCCfwJ6nb7jNpQijzV8v8A1mf9QcKeRkleoHXnjj25dMu5vJkjVfmI+bIy3IxjGAcfQDn2yAUl&#10;t5HVZI0kZ1AZizbj175BIAwATjA4yDg0wQnc6vtLNyoYsvXGQc9ADkcYJ+mRV5YUkXMMDN824BQc&#10;FeQOeMfxds/d7GkmhaWM7gz5BMkm8HI3N82cfNwcgHr/ACAKDW7spgCN+83YbnaeTzz9FPXuOmcU&#10;8rKR5rmRWkwWV+QccY+ufpx6cVPJBHIhRSrbgRJ83YjOCV//AF4JOcDJlZYkVnAG7+FsbW6kkcc9&#10;OevGRQBWdWlk3AxB2+XflRtx0J5GR0PJ6DnoMTQwyMq7tqqrBW2vhc9MkcDngkkHJ+lSPayRs4Nz&#10;ErLJgN5h9Gy2TwQOmcjofYF0ccSNIq8qvz9xjhjnhjznPAIJJ7ZIoAbFBtfzmeP7yMCrDB+Uc4+b&#10;kcngbfQUn2aZ9pjbczEFgI8qAOmBnryATke/erPlBXeFJv3ZyP3UmATng4yTz29DyMEZoKt5Ye4G&#10;8SYXKqx3uAOmOhAHQ5z1xQBTSAIPOMnLctlu+0+pI646cD3xTjEwLbJYtyjJZXK7M4G7B6cg+vU+&#10;pqy8LmXaZpsL82zdtB+YYB2qSOp456tzjBp6lW4OWVCAu3jYpwMjnk8H5ck43dzQBVFvPEfNjdtq&#10;SKzxunBI6ZJO0HucDnvkinhDHJutZJN6thREznZgdcY6g4JJwMZB7VKLeNmUbAvoyQAkHj5j2GTg&#10;Z/HtSyLg7TErO3BWVsE7RggfNjkquB35FAEC2xiPlRybWGNjJCDuIH19cYOecVHGkYiVmbd8iuJA&#10;p+bgHBXOMDDZHC8H0q4kKjIjiZXVcqFXpgemeBtPTHfpVcxwxQ+VFGV/dnaq4+bC9OOvZcgcYx6m&#10;gCtcIgyu6Ndytu8zGAR/ezx2PPrj6lpDs/m4kXDYjKcZYg5HGM4JHPXj6VPKMsyll2jAVfMwBx0w&#10;DkcAev6YpsqxswJbufvITsXnjrwPmBz1ycnGKAK8RVZN6ttzGp5zjCkjOMYzjg4Gfy4cIpLdVXZG&#10;NzDmRSuCT6kEdPTqSe9OdQv74t9zBk8sZAAPXqTnk/pyKc8MarJJC8a8q77VXllBJ6EnoTk4Hpxn&#10;gAbZDC+ZIu1Ek+YblZexPQ8jA4K4OBjqc09YyADJHIfmDbWYMy9PmOM+o/76/GpfI8oOXjb5mYqv&#10;zMVO32wDnjIO7OOpziiOJWKpIoXzGJ2uu4PjG3nqT34zx3oAITEoAB8v5XG2JmZQpAO7IUkgEhe/&#10;Poc0qHc2CW5XcxdS4+8pAyeM8Mex5A6UkUCGHaZThoS25mPzcFd/Y8jb949BkU+VhI0hYr5nl/d2&#10;k7mzx1yfw/vUARqAsmQy+Z/Fuyu5guOCR97IHIOOnXGaZLAE+VY/MjZif3sIxyec9uQe+OfxFTSZ&#10;ijYxSrhflVvL5X0xkEc4OCOPlXv1JjGf3iww7mkydsZOCDkEY6jIGDghjkcdCAQK4WRk2KdzHzNy&#10;hdynbnOT8uQWGR0Occ808SK8P7x2bbH8rbdquuA2TkY656+uBwBULlYo18hu7Hy2UHHI5A5z0657&#10;gnPUSCS5aRgu3f5g27VZmBzyQOvOcEAH8OlAFxYZHw6Q7vm27ljwAMHA6Y6457g8YyQXNHDvUGSR&#10;fk2/fB49RnGcnjOPQdgTXgtYU3MrbnVd3mbuAe2fmUDnPqCRxjFK26KPdHcSIEU8R7lyoz8jZIyB&#10;0OB36gkigCyMyMHZNu1VeNd+FJOTgfp+A6+g80YkzcfKqtu+Yby3foD97PPQ4IPrVP7QYnWRJWba&#10;flZ4x8i5ySDk849/TnjFQy620EWxTIDGv3VbBCjr2x0znAHH05AL6gFRFvizwW2x5wSApwCfmJA7&#10;8Dn8FxE2CoT5V3SMvA2jk4z6dvXbj0FYsviTT1Iiurv5twB8xh8p9f5jd/tfjUL+MtMMjMlwrfvC&#10;GOcFcg4Hc9GGQeo45zQB0EchVgoVdzShVRscgHO3O04/EgEHB9mswK+UoVtu7C9c7gMseOBjHHB9&#10;Mk1zb+NdJTc63S/MwAQrtyQCQP8Aa5x+B/A15Pif4ctx5Z1JR8uWLSfd24OwZz0P90cZ7GgDqFdF&#10;VWkbbt+7tQ9MY+Xcc464ySfeppppyrJKJN23DAKQCQQDn+EEEcnjr3rkYfix4bRmilvNrFgjI2UA&#10;YjBXBwDgc/UYxUSfFTwrMxhgv42dzujEjE4+Y5PQYP1/vY9DQB2UpaPcI7Vtwk+6MDd1XOTjnAXH&#10;IyDjGRSG43iZd+RuYMCu0EZHHTA9m6muQT4l+DTMyf2grcbZN2cA7Qv15Hv7HjmrK/EXw04E0Woq&#10;+Vwv3lZxheoGdvftwOMHigDqEaVfmxDxlWaRsLgADccnk8DHXHTjpSRkOjIbdc7flTjI9unYY5HY&#10;j6jAtfEtnKFa2v7dVCYTa3DH72Npxjp7gcdwDV1bmRJCzyqqqW+ZMY+6RjjHGc+/OeaANdJFm3Ko&#10;O7aQw69ffnbk+7EcdusyCGdDI8i7lVtzEEsP73AwOQADnPGM4JrLhvGJVfO8xRwyKCxXO0nAB5I9&#10;OevAq5aX8YMcdzD5kbRr5ivgKdvAG3d0OexwMnIORQBpxsyMz3O7Csd8ixksmDyOdx4wCMc/N0J6&#10;zxQOjtHK7Q4z/wAsvvDb25wDkjP1yeRmq9tfW5gDvII/lUfu2OQQc/Lz328A8D2xVpZY43Nuu3Jy&#10;JdrbsDCqcjjPJLD179cgAaImCeRKdqhnQncwycZ6n5j82ARjPoeoqQRQ4BFvj5t0m4depx90HqTx&#10;2wO1PYmNmjBEreY25twOeSS3TBwvrjIOOpOFbauBJLIG3KTuHG4H5T1zjgdj787sAEKH5leSRZNz&#10;YZlRMucAkfLxzzzjHI5A5p6W+12Mtr8253Gc525GOCcEHIGMDk9iOZSohciWNDxtVGckcds8ccZ2&#10;4OQMZ6Chj5e6FVUqI9qg/dHHXB6nA54+mTmgCuUyn+rX5IWG7qN237o2kZ4z24HYckjwpDLlSpZW&#10;Xy9ykk4TjvzjsAff5sYqWaLZKyIWWUSEKpBU4yeOhH5nnOfoyUxYaF2TZtz5fkocsAQeMjPfrk/e&#10;GB1ABDJAYyzpbNwo+XaAFyAvzA4IOe54wGx1NKYojIuYWEcfOfKXJ5P3s8/dPp3JJJIFJciAqzny&#10;87t8bN8x4YMR8xwPXvgYI7iqeo6lZWwEcktrHkDDM5/d9RnIJ24XGODyc+oIA4mMvzAzNtDlXk3Y&#10;Ayu4hsAZ/EZXvVe4il3rLM6g5y3mNnbtDdyB3XByOhHTtXbW9EWFZJtXt1WRt+Jpdu8kZzkA5yQe&#10;gzhRim/8JRoMci276pFuVQNoV8gBgeuMnPy9jnPqaALSoUGQvzNJvYhtu0kKzHd0K5JA6ADpwaa0&#10;LSFVZuG5h3RY6E5Oe393HbjOcDNM+JtBEoX7cGyygBxyfvNxjqQTzzkZXOcml/4SXS1TyhdbvMbc&#10;oI2g8DkYxx8wB6d88c0ATzGe3ZpTGvlkZ+4EwCeuOT06EYPPvSFiGeIxsuEbd+8GCo68cc8jJGc8&#10;HGRVWbVbaVnkiijZmbEcnnYOcNg555xnGOO2ODSGUtA0EYWVQSRGqMATnbzt4Hr0JbgEegBaJWVW&#10;kQ/wktIpycnGD7qBnkgEleeOrQ4RNgbEe45VkO37xye3oPXHHTFV2upo9u6OOQqzdbghiqjHPoMh&#10;hjrgj6VIl4zOcErtUfVlA6cgLxnoOwxQA6Qll8icEb/uyBjzhuvBwcE4yT24PGKkeARzsjr5ZkYF&#10;dy/K3Qk9eR1HTgNjtTUHlhi3y7gN7JHuxx25wVJznP8Ad6cEU4fuvMaF0MfB2xyfeBzzjPPIwRz6&#10;0AKsJRo2kiZVEm4qsewlugOevPJ9z+dSxJ83zQxvnaF29+nXIGcg49/XOBUgjhVvlOPLXB8xQEIX&#10;JzkE45xjOf1FN2x+UICzOrDG1sqeRk+2emB0weQKAGiCIxqSy4+7s85pDwOvJ4Yk574DdQOKmRMY&#10;kAO5RubZ+94z1257HH6c9cMWVXiZ7iaNVUuBzk4XHYnBBAHX0GT3qQlSqvEE+RlZdjELjGTg59S3&#10;c5oAYYUMamMr8rKgdcny8AhSenA3HlsfjtFQoqqN0RVS23qhz6cfhn0/DrVoRhpmb5WwxGVPI6gj&#10;25GAeTlKaqtgTSB2dshhu+Unb8wzkEjoccZ70AQxKuFVY1V25G6AEn+L73TPHfjDYHPVwjQK0tso&#10;4BCtAoVVBxkZ6DK7hgkNyDyakjheOJowN0Y2gLyFyW9cYHVRk55PtUnkTSyebIy58wfMIxtQA5JH&#10;HJOCefYjmgCOKCOIRsiD7ykIAfmUHkA9zgDuQemTzU32cS/upm+5024UbcZGSCSCuBknA4wB6kSK&#10;0gaWJWJwPLZumRzjpzjIwO3XkU+JEEaI23b0jUJtBGM45IJJ6egJ6mgBEFwzrFJF8zN/q1XgnqQM&#10;HOAzbeRjb9BiQqyRqY7Xb/s9eAOM9OpKsc4yD1ohjjSNh9oVUZVDSNII1HBIYbeCMY47c+mKmt4l&#10;lCxscNhdwYNtUcfpg5xjgbe2KABd0iMsUZO6ZQ3l7nH046dM55HPPBqa3BRlZ3cbX3cMVBI4HXJ6&#10;HHp0z0phQzIkLt5jMoIX5s9uB19e4HGBg9aeghSZTNEY1jJ8yQwnn5sE8EegBOMc8ZxQAufLbypT&#10;Hhm2KGZ+eQCv16dj1PHUizb3F3C7t5chkLY+VjjgY+53G7P936cCq5VsLhy3+zgZ78bccHJwSATx&#10;j0yixQvtYw7TuXGxfvEAgfKcZ4OBjGPbFAGpBrc0ajFxllKYUzBsY/TqPfAGOpFTjXp42WNX8tcA&#10;/MpAHzZy2Ov3TjOMc+mKyxFHgkzfLhhhQe+M5DED736inK6N5bkKu1l2t5ZwGOeuTnjdyRjkEdBQ&#10;BsR65JtWPzm59V9Tu2nnlgepzz16dGx+Ip2VUSWRW6H98nHToD0I79SPU5rJSBI02LJ5bmNjt+YZ&#10;Xg4GCM4z+JzkjikV0WQyRmMup2nGf4tpOMcgEHPcAgZzQBrx67Mu2R5GX5snlxnue/QAnAxj8qZJ&#10;ql20W0hmYRsAvDFe/Q5+nQcfUZzIw0UaqzbWJxu3LtHy4I44HQHofv8AbFSSGJyQo3eXh03KflGQ&#10;BwchQMjg4J4yeDQBenmLzSFh8vmsOM46nA5J9W4Pp0OM01bmUbdrMM9VXHHJ9McbV75HPPrVX7Rs&#10;mWSRCwy25myp5JBxx075xxnBzzhHlZzueNRzGzfKMoRg4xz1GD1zk4GCM0ATxyB1VoIVyy7dmCu4&#10;NzgdMEjOMHIB7dKmguTBMZ0mZvkGVd84HJ4Az+YGSD+VPc8UXmSZVQfm65HIOB04/EdBkU5HjCbA&#10;Yz8ucbM/NkDP6D06H0GADch1hkKxm5YsuURtxyVJ74z1GOvQ+g63rXxNMqR/6SuG252yBMnB5HHp&#10;nscEDkkGuXa6lDZN0VCnMKmTG48ZIBzkg5HcZPI6Yebgl1jmLnbjcDI23gYwCPoewPT6UAdfH4u+&#10;VdzJtWMD93tPPJ4/2cHPqck9cCpE8ZTIvn3EjGQNmRTuYBt2SPz4x0wK4kzSRJtaH5f+WnmbhyBy&#10;pzx0+Yf7uOmacb14GaSeZflAG5Tlic5/l7jk9OlAHbL4wi34afZhjtVuQNozzn2z6E9Oab/wlGPm&#10;Vmyu3c23kKO56AtjHfIwScg1xq38rkROxjbLDufQHgsDjp0469elR/bLiYKx3fe+80fIHHPIG0nJ&#10;OevTr1oA6C817dIqrsXcwUbvlwMkHBKkZ6dPUknmsefWJ5tzMFVd3yGT+INzxtJz3z0xyelVWuHM&#10;eYwzfuyo+XaA3GM5PA7dx6g9aaxQn/XHIHC7sNySduckHqq89R+dADpblrgttlYuyt5ily2c8ZPA&#10;zkc8devXNIxBdlETZkA3bXXjG0Z5O49zyBnB6ZqIGXy9hMbKvHZVf03dMc4b6E475IvMAR4mQsE+&#10;Zh8pZSeT8vU444wBnlc9QBszxyJ5BjVW+Y7WlHy9RnP4kduCOvWgANK7FM+YwG1uWY45U9sDHXPP&#10;4cuuAojdGm6kj5lIw2Mcrzk5wT1PC57iiVCi73RvuqFxl2bIBGRwcYyTz/WgCFYVWPLFfljzuZtp&#10;4zyTknqN3Xv71D5MMHUbTlSqsx3Z6469h0B6EZ96tOnzKznbmTEmxipf5uVDAcjgA4wcdcYzUE42&#10;R/upfl2/deHaCAODznHQeuMA4xnABXMEcKbPs3zRxr97gJgYPUZxhfXnGe2RFJEu75JFVtu+QBU5&#10;4wT1yDuPb1wehJstC24xMW/uqyZ2tzhWHvkd8nqeM8qkrLcIGXayqXVl4KjcCcHHpjqTx2BxQBSe&#10;KIIqrFJtBDGSOQsU545HQDH06dgwK5ESRzu0iyRR52sAcE88cdsnnn+YE4S7SLy2RWVVCr8hJVs8&#10;8DAGFPHzehx1NRTvI677dhuVQVVVLLuIxwASR95RweeetAEarEoWJkbbGfmjT5tnvgdh065OCMZO&#10;KI1Vgsikt90bghJxjJIOOMLgdyDnvTkiUlVRWQLkuNm7y+2SeBgY74wOOvVu13iVHaOSNgFXMPUD&#10;HTnt8xH1HQUAPjaNJFzEqhI84J+6pyWzgDqBkYz97pxmn2ybvugFlB85WI2sNu7BO3HQcNwORnFN&#10;DL5jCWZQJFCx5bsQ2SRkE8YBzkceozUiIrLhCUX+H5l4UggHnBGBjjkZ9flwAFpxtdx5jcNlVAHO&#10;COenY9SQSRU0Me07yMLt3CTbtzkkZwRyOQcAc4HYjEaxnGSWXcc7kVlLHBGenHf0weMcZEyqsbs5&#10;j/hB3L24xj2/i+bGcc5IoAFVt7QiLaT8vpwMZBx246eg79STZ2u6iNkZcs0gzyCvofQk8H68YxId&#10;xXy4R8yvnKr8u0ZOATkbf1OKEaSJfMPyh2/u5ZVwThcY7FcAkntmgCORQojXy937vHzNuBY8YyO4&#10;BJ6ZwG7VGTPs88u0iyPtjXbjoQRj7xboOg55681akV7c5jKrgFWZ8AKMkZJ6qx9D1I9+YmhZAzln&#10;DNjaq4wwzjk/TucjIHAGaAKw/fFfKj3f8sgpkK7Rgdfc9eRkn0zTYQ7IzRIwV2+TaApBK8sNpPU+&#10;nGc8VO8SvKrlB5Wzaq+S2euQoUkZAwec8ZGOmKYULx7Vg8wP97AJ3RsOpxuzyM456j04AGOdgWMr&#10;jbgqdo3KvXO0gHqR6n34zTVWRD+9jVV+VV39Hxn5eflPI5HGT+Jp4jZrV1glCqrESxhcMF4y3IOM&#10;/Nx0x09myF4WWZWKSKuGd1+faeO3QE8lQcd/oAVwwUeYI4wz7k4jGWwMYODg9M9efYtTlgGWk8lV&#10;74MYbGQuc5ZiOnTIPXFJLGj7d87Rqq5+6DhQCCME9NvcdQBj0KvEwT5wnHzdy3RlI+o49eGAOaAE&#10;WKQHeiFmyAq7jn3XKjoDjOcD5uoOaX7pCKhX93g7sArn+Hd/e+bOMg8Z6nNCQo8hXI3SOQsi84Oc&#10;ZVhg7ffn/FyyBSojTaixsscZXAALDjIOMD2zgL3zQAnkiRsBOu5jGjHBzyRnvyOODjjB4zQ4aVgU&#10;cFWjALKCeCVYg9xwOvbB69Kc2WbaE3ZY/KjM+44xu+YkkYBwRwMAc9Q6XMoaaVW3R/ejky+QPugZ&#10;HAwAeMfeOD2oAikiYkGeTbIo3fM21gTgbQOc/kcDNPMB3tIVZQw6+aTnng8n0I/hwOOecVPt8qMo&#10;gl2q2Nzs0e/5txbliR27Lk9shjUcCxkLK8KsqMAqEZyc4OR27ZA44IzjAABGXZPkKKdyrtG454OM&#10;HA6ZOMDnINPWOVfnSRmWGQNuEBU7vlzzx3IIwDjI5yOEAGI41jZl2qg2qT0wScHPOBnGOaW3ti6x&#10;zRxpJIqhQwiDMSRkdMAk5PHXA6Y5AAxbSKRP3PzY3fKQcBQec88+g4I9s9HNbTOzKNxk+YLgsx6e&#10;hJPUdT2GCcGpCsUhVmG5W4L7QQFIU45HPOeh5PUHgiZ4187IUMFOVU7gobcR94En1GCc847ZIBXa&#10;OOThC7Yy/wAq4+UjB68kfL15BxnHNEsYSdVZAFAb5V438fdwRg9OmD94dDwZzEjW5R4dyncWTa43&#10;jBUd+uC3PqWPoKS43sNmFVpABI2WUOQV+8OcABzjnH0zkAFWSPZ+9kh4VlxuTHOMnsRnH4fh0cQA&#10;GEbMzFgXMaBhnH1A79Qc8kkcYqTyY0lC+Y3ytloypHbGOmO+R0x8vTGaVUWNfnkB+fDeYRhmGMdP&#10;fPXGPxoAiaEMroW+7HuJdsiLGOMjjA5Oe/IzyaRIshWt1VRv3dyoZsMQvqOOccAMBU4hRtqsVk2k&#10;LJ8/zR7s7emcDkdMY5zxQIhIrObdZGwGbZgt04I3djnOdp4/DIA0Rq0yo/0dsZGOv905BPPIOcc8&#10;imxi4Us0RLOuAR93bz7Htj04J/KZYwmQFzhmKrGmM8gkDJxnk5yeOCKbLA3yo7MvzY3Mv3cgcruG&#10;4gk8AcH16mgCPa0aNsZtxk/d4y3yjnIyQT/F1J5PsBTWhBUjcQsy4Ktbs2wnkZDA8EEDIx0OTirT&#10;QxuCFdR02/LwcbuOvzDBB69cYPTDbgFImjVtu3dsDdeTjpj02n6bvfIBVYGSTagTOGY9DgdSnI+8&#10;ML3HAxjpRHCY3R5rbftkyymPaxOACDvJIx0IYkZwRgVa2IHxKit+8+XLE5J5/ngH3Xp0IhEZhj2y&#10;OqlWAijZvVc5wRgjJB/HtmgAjiVWDtbEPhdzKrBWBGCc4IGcZ4HWnFGjn84lmO10yFYKMD34wwyB&#10;xyN3PTDvIhDhWijjQD7zKG5yOxOBwMgg4wTmpI4xlS4Hy4Mm3vwQB0GR8oH8IxnC0ARfZ5kUZKrt&#10;bKCJcntjJzyQM9c59RkCkFuEXzXkX5dwVVYNjAHH3ctyNwIHQ9PWdFCxgAeZIPlHyseeudu75ec5&#10;xkD0zjCxKsO7YCqqu1dy7VwA205GCOCBj1454wAQ+SP9XMisrHDbMAEYI5PoFweg+9xycUMomLSf&#10;e2n943mnjJ6rxyCM9u/GKmMPzcEBu5UHaAM/L0zwSDyc56beSUurfzVkaTcPvCQNHnLHdgZy3PA6&#10;cfjQBAwkGBKNu7jKuBsb1wOmM9e5x7U0Rxu7OjqCIwFO05U5JyABhjlcZx3wCc1NJAhIlWIsys27&#10;dHkFsbiegPUnpj9QKJAoZiE3SbT95SMKTnd164OcdMgkZ5oAgm3SK8scLbm2hV8vYwO0kAAY+bDd&#10;MAcewFStbRxgMrKzMhXdySrKqlh7H8eg7c0Jb+WWWV/njQBoeF28qSPVRkDuPfpy7yocqI9yheF/&#10;dkcnacZ6g4B649e9ACOqffE6/MGZlUr1BJAPX3x6hvTq1ITkErhgcKW6nggj0yBx1xkHBNTDy1dp&#10;4cKo4TZHlj8oGOD7ep+UfhUUypvZESOZ8bFBwhPYKWAzjOR365wSMUANEbq2Si45Xcqcnke/PccD&#10;j8TTXRwoQBlZUbdsb/VqQAOeox0zznBI95pIkkf5oV8tpskeYuHwSRjGc9O/PIB5xQySybfNZ2cy&#10;blRlbD/dHVsjBORkcgMM89ACNgF3Pn5g+794Bu69eQeR9DyPxJFCfmWfaNzYRo1GDkoM5IxjO4dO&#10;Bj1qURPuEp3MrKo8lseh6+gB7kjGD6HKGOFM7hu/d5bzIzl13kZJXByRznOM5wRigBscZYiRYlV5&#10;Np4ToCODjHIzkkAAAn3o4ZVmhjUKdzbfvDAGMjPHGTwcjPuc1OYTIpjMPzec25RkYJ7jH0Iz1x1J&#10;NMa1ZMqfvNtbcoweOvbr9QD09c0AQqotolVYh8iAF9wJ+VR7fnnAIz6UGHygTBt+RWVcLypPDHry&#10;Pqc5JwRuzVgRxiRIVjJZtoLY+6vO3IOPoAFA9yaSRfveaqbnUs6upO9cHI5HfOOcYPbmgCOS3lab&#10;Do4EknEZXcSCDgHBO7HUc49OgBRoXk4lWNmkjXbuORjjnAU9ufTrwOcTGzVlaRkZtxC/6v73bngD&#10;jKjuOoB61IIJFBUK3y5G3pv5GCADxxn5SemewBoAptbHCrFa/dGI084Keeew5xg9M8L7io2tw6EK&#10;flPzbVyDtwRu3EDBPygdRzyOM1eWNFk2x7lynY7SCOMDHbAHI6c8c5psELs8aK4b5/u88EN1AA/v&#10;DjIxwBnNAFN4jHukK4PlswZMDqS38I4GR6nkjnPRpdY0eSdkLRr8zSIM4yoP8I9enUHJ61ajtPIK&#10;rGsi7eGxGNuMDod3XOeSe/Q4NRhXhdLmHKMke2Pa5+ThsY7nGDwOee1AEMalJB5hDYdiy7B8owcg&#10;tkjr/D0A65xUcEM8Nt86kv5gVt7NywIGRgnnpkjAGM+uLEUUsCeXvX5VJUyKNxxux0AAP4dAMg4w&#10;WtuLb0C+ZtyNsjAE4ZeOOR2AyTjntigCvLb7QwuG+Q4KtIoDdRjBVu2ABzg57cgRsqRyqwiU/u2O&#10;4AHZ3zkjk9BuxxgfNgCrUsRzu3R7dyqN2Thjg/MScqcZxj654qu0aTTbvM2/MGVWkBO4YOd3OQCP&#10;vZHB5zzQBDLHLKf9a27dui+cgg4AycMe3+PHWo32fKGB3eQyRrJnGBljuPPY5OOT0p77RD5iM3Rm&#10;ztHAA+UkgDt346+1KGSF2WMN+73YEZ46Age4Axj8jnjIBVuIy775rdtrMd24Ft4O48FhkkZ9ARjH&#10;PSgxGWVkyzNuG7a3G3dgDpkHC5Dd9uecGrRhChnKDduYswwS3YliDnJ+nJIPtUcsMNza7AjEMmfu&#10;hiQcg4HTPJzkdTz6UAQRRpGu+N0RlYcKx2p8wzgfd6L29RTPLUqDcjdtXODIM9QVydgzj1z06ZwT&#10;U0rQvcSSSJtkL5kgUEbG7LnjAAIxyc8kGiYxyszyhvlbDblI+bJB4zgEkE9emORngAri3xH5TSSN&#10;/eZXZcnaFzuHXoTkEj5icEZprZRY3MuJGXG1sjJPJOByckf3TgCpHjxG0o8ksWO9kGcjcMnG3GOe&#10;ce1OlV1Cx4KrIzbUL7MYweWB4GAT2GDjOeKAK0kCSELFbnYQvl7W6AY+bPy49cAg9O9MkDhvNKSb&#10;duTJtGMjHqOOuMgd8VOxZ085WZwz/faNgHJOOSoxn3HPpnBNMmcKfPijULt+ZVbIHIHYg4GTgZ5w&#10;ueuQAVjAEheKJm+VGIbgbSOen8XQ/T3FJcII5JJQrbklysbzMQoJyBkDjAAz+Pc4MxRyPKBkUBQq&#10;/u8japx34H0yck1DPBEvBRVMjuiho1A5Odpzjgkjg9waAKk8aO4aQ72Ugcxldx6Ejp19yRj6nNc+&#10;WX2oI5N2RvbI3Y7MQO+c/h7VfYq/z3Bbbt+TzCAOnIwSOOFHJxuqqLeVnyM8fKrScbh78jHQ98Dn&#10;PagCrLGZECtLIu7ftbb0BJwQMAE8cYGSO1RmGTgPGBh8MN55JLHGcdMjaD7fSp5I4vMMTF5B5Kl4&#10;yOp75AwORnP5471E8XCyFEDLgxuy/wAI9MgHBIzxjt1zmgCpOjIWVN3zcM4zknHUA5x164zk4pjI&#10;jb97BY5FLKUAABz8y9+Qcj8OCOtXDAC0YRQQrrt2x7cnJGOoxxg9QRxmqrRlW3yzgMpIzu+50PXH&#10;zZyPoeDQBXnVmLYXjoxX7vL7uG6DOSOwz0HAFQXCRglyT825mXacHPPOO/oeh55FWZUjA8xdq9o2&#10;yM+3qQBn1449qjl2tKUaYthdyiNRuB6cdFyRkev50AVQjPIzKrct/ArHrgZIBxweeevJzwagKyJI&#10;gkI3KwDLISNy8nHLHAO7PXg/jVuW2DMy7t258FmUYGTjI5O4Zzz79iahlhCbkKrIqyMR8gT9OMdT&#10;xyfryKAKjxeXHwFYf8s5EZQSOO2G5yD7HG0Y4NReSTblXZlw3zLn+EHOPl6Ee5zgHPoLssLyf6TK&#10;I2O7lmjHPBP8WTgfN256d6qzW/HlmZdygqzKpGwgE8KAAATjjHQmgCs0KM7BtijeTmSZ1BOeSACe&#10;vX8aKR4zOu1Jkg2s247XbcxPI+6cAHpxjB4J60UAeKRbXJZ280iRfmjOM8454xj1yRyQR3p8MUhi&#10;EcbPIu0/MWPAx1zyBnPQeuOapm5kErO0citgszbm+QgdchcYAz35xU7zCNtq+YX+bb5m3K9iM529&#10;T6ZPX3oAnQ+a25oN7b90wWTdx09xyT07bqnilJ+YygnyyV2ooC8Y9OQP6D0qoJyi8yZOMqIyO2Mj&#10;jocngew6Yp8cuUaOWb92ud33QAASeV+nXv8AXqAC95ziRnjSSPYWJ3TAjgj1yOue2BjOOlSKvlKo&#10;zlI1+VlCjgfezgen4g8ZqnFLIDtQx7vmG3coYDlcgY7rk446jpwTZglVmVXvcDqzBQex46j2z06e&#10;1AFsGRXClMSbHG3zNuDx23ADBz6fWrNrEAwVCqqI+Rt4xk8dOmD3zz0xxVSCYna0m0qxyzeYxzkH&#10;ODwOQvfGNy9ARU1rNGswVNu5I/lzIPlzn0x79zkcdqALxZULSFRt6bmULg5GM9Mgk/Q9O2Km8tTb&#10;iH7Mf9WNq+XnGRjJxgZxkZPp055qrNKqNi4H3duEZfmBzwPXqe3XvVpp+JAkm35WWPa+5s4+8AvQ&#10;8enY0AWokty+1HYkZDH7vzE4AOMenHoDUioHCxsDIj8NJt3FF2knH4HpxnPfkiu0kMcm4pt/iZmX&#10;qAVzwM8nIB/SnqGddvlqzKuZFwOgwBxzjAIHTIoAtl1wyiTbuYOwVgN3Ix15Hc4x1U9eKliRxFvD&#10;eWsbGOSWR/l5z2HqVHJwRgdecVvtW7CZKt5e3G3aCpB68feIGT65+oEzny5NhmbDLxtZGX0+g446&#10;c/lQAolbcqwhlk3MIwRtwdueQD24zyCQKXEDKGjkwu0lR5hyBj/a45AGTz909+osipI25GVGbep3&#10;BC2CePu88cDr0zmml4/lRpNuTu6AnqMFRyeqkdMfNzQBI8KrGWcL91vl4+9jptOQPlJ6Dp0qSMs0&#10;/wC7dW/h2hDnBOAcZ7Y6gHPPpUEgwsgB3boSsjbQME459cHrzjkgU9Csw8n5tjMzBdxJxgHoeD9T&#10;7gcCgC1bh/NURoFYN8u1Qdrc8knHI5wOThe2MU4bXb5FaTcwZ1Vc5BGOvbp2GO2KhJXzv3kb7D8r&#10;KXVW6k5PIAxhs9BzxnNO81olKDbvJZl2gHaQM5zznge2RnuOQCxH5kpaSdSzZUSKqDG5gcDjoDjp&#10;2GPTFKiW5OPJVvlKIm4A+6+h4JGSOB3zUUj/ACiCKNdyL8qyTAMuecDPoRnnqSOAOalS4iXaqj92&#10;x2YXuuO4H3ecDrjpnryASsZCVL7mKZ+b5RtYnIHIBzwCPrwasLEjFhI7opYLtbcMnAA9mGPyNVFu&#10;VhuWjjRP9UGWSRyzDjIHXH17gDPPWnpO7DKmREYrtk2qo5bJPIO3BB9fc0AXkjBiVvOVfkzuXt3x&#10;xzgfXqfepEiALTyRlWKkTAgHJONxx93I579DVWBll3PGFUvt24l4YcZAODwODkZzxjocyb95UtGy&#10;or5DSKMn5iMnK569WAGDtGKALcUW1fOB2kP+7UOcNhu+DznPcjnoAanjidYVaRejKpO07W4GD06Z&#10;wASBjb6nmraSlTHdeZw2CvzbSCcHA68464x3+gdayKI9yqokWMNtVQWU4KjqNx4wfukEjngAkAtR&#10;uSihpWZWyFORjAB6DJ3Zzn/gXbFSQv5XP7tBtbcvlhdq7TnoCenP5468VVmjG4F2VWVpBtlJbZkA&#10;nHfnH1755qVZCMS/Z5F2AMVC/e/Po3JOMjocDuACZxmXMi7ZI3wy7sbfY7euePXnHHGKcud+GG9V&#10;4I6naR04OU6Yz29OBUSSHzPs+zlflY7cYbP977pwvqcdfTIeswEMW2TzF3birfdxjjAU4P8Ae/h6&#10;deaAJHVmIcCJmZT95T8pyR/gcY7AcZpyB4zmGFVKMJN20ZL/ACgdQCPQfXqarhjhVmLN/tPldy+x&#10;x3+vPrkcvWeRiw2EquAx3FsJkEdV4GR0z29c5AFRW/jKja2ZJGbH8XXPPHcE4Oey5wIn8xD5gtRG&#10;zMWRVwNrbuwHOMDueR+GHG7MkQKT7WKhmXf0yPmA5GOOMD1J7VC0y7WIKsxbKqVIjb6cDrxyOmc7&#10;jQAgCIpjIVVEm5kWMlj7/JnPXngcD2pWLRRiKNmI8s4T7wOCSOuNpPPrnPJGBUMtyGWRS7Zz93LM&#10;AcdDyRjPGSOcmpYnLFkdNvzZVXzzyARnC/3iDjPIFADzaSIm4q2zy/mYgnC/ewfxPBK9vQ0qJI7l&#10;owEkVv3gkbd0PQbQw659uQMYxTHlSI+ZHatuB3MzRthV2gbgwBzkZ9Mbh0zRK43tHOW8tssf3eQA&#10;OmTnbyQRyecDPsAOiRZJFeELyoMbSBWycdMkZ49MevWkR4RJujdo23KfmYfKWyVDZHA6KMe/PHED&#10;TEbonHcMFVs5O5hkHlScDGecAN0xy58+WrRxybd+7cy9P4s55wOTkHHI7ZoAkijRZsRFdzf6tY24&#10;Ay38P0J6jJwB7CYxmUK6zb9wV+pZSAd3RsnqCOnPTpzVfzS0XzMu11YvuZuATwezDrxnp6ekjqtu&#10;3my/My5YFos8ggkfL/vn88kA0ASwmUSyLHO3zZCquWYklct83JHXgfjyTUkJQNuCLkIrbVxkqRwv&#10;TkcH8Kik8tg1u8a5bJCqpO4fjgHggLyevTuJPtDsnlC6kAyeWb5QpXjPHqMY9BxkGgCWApGih9pY&#10;ooAHLDJOM5zgHrxkjI5NWzBAW8xFWVcA5Yk8cEg4GDn5f6n1ps0js3mIyqcH5unJHA6jAHHU9Tz0&#10;NWGlJKmQM6o2W2sCX4xkAc54GAB2PocAEyW4ztWNvMUeXI0nzfMG578cLweMZ49rCRyKF8s7WWLA&#10;ZWPLZAwFPofXrtz1qrHOv2gkhVYOwZVbaQMZ4OeSCOPqRniphdwhAxbanJ2hl+YY5yVUAdcHHHHa&#10;gC1HGUG0xtv25STn5T2BGPw7Dvk5zT44ZEI3ELH7rk4x+JYfXB69yCIROSclN/yjaGIwx5yB04BH&#10;4j86VpI8bE2785baD+85GCeueD9efTFAE/lsjjzYGB8tgiqu3IznJHQ4Bz0Jzu56EIQYm2Zij3ZR&#10;ZDnaSMDpxk5559BycHMY27tiIyrufDbCgAz1HOM8kcHI3jcOc1M12yEEMF2swyxZc5Dc8np24wee&#10;vTIArQrK6pHDtWbndJxg7evI993TOODnio5ZBL+92MyjAUblXA3DnOTgnng44J7EVHPOIUJuFTZt&#10;+6zHtnn+LJG0+oI3Y7BkmnEgUu27ZuOGxuAX5vTkZHGcYGPpQAMigr5UkcjBgCVyxK7yQQWzjg9T&#10;x06DpXeI7mdQVkTIVipAHHLYGAM7geuQDgg5yZHMklwql2mwu3c3Ab7v3gOh+936/iBVluw48uRw&#10;x2PtK5KhQeEO7gkc8Hk89eKAB1iWRUVySeJVQYK5bgdew9OpHXGaiczxiOR5BtjX5t27k9txBAyT&#10;gnGeM5xnhCwMhUkMrZDfujzgBfQHd3wT26cVG0+IR50km5VwNzZwuQT2GRtDfw4zg9sgARIkj/cm&#10;RmwvJbJzwcHkEjvwOoOO3ER8kRYRP3PI3L8uFxwBnknk9AOCOtTSMwk2ed8ytx5cnJ7lvpwM5yOD&#10;ntUe5/tDbPmb5RHGuSpbnH1Gcd+3pQA1of4gNo/i4zuOOuT2Pz+31xgIgld1Ecu1kHyr/Du7nk84&#10;Bzt4HzZ6mkaZPMjCv/F1f+Lp2A4yOvTOcE9aIpSpbIwuAFz22hePm6E88Z6dyc0AOaGNcQQKyswC&#10;7XXsRleoywzg5Pr25oEZly6BflclGKqVHGc4x275znHGM0iOyKxmZvlUjKsjdyCOAFHyqMEngcY7&#10;lWImGHk+XaytxkEbyrYHccA+oz6c0AM8rEZ8sZVY8cYIwP4cH0x06c8nipRGBFmO3b51YruY5YHq&#10;P5dTzkjtTfOeNBNIHCsFdt20Mee+B0288Y7jmkfczAMNvIf7vVs9efbJGP72Tg4oAfHbsNyyHzFX&#10;arfuyT6hQdpw2SnHc1JFGzJ+8fgsfmyCenHrtPy84HHeoUuIkjMtuvzH5tqly3Y9cZAG4enI46VN&#10;5+wYgaTbtYMzElc5xjOfcdeAMcUAOjTcqbAqyFhtZwrBO+fb37EdjU3ljarI0Y+VdmV255HfPK5P&#10;ODz3J5FQvcMZ2aR1y0i+YgYFjwT6gdcjk5okm85jjlmCnAVQHOG54Jz1yTkYIzwCaAJlbYqmJ/l/&#10;g3Rhfl3YA5I6jPbOex+7UgTy+PMYKFwVXduUDjkryPyxnr2xA0qBpS8rbWjLfPGOdp9j6NwBnnip&#10;4ZXjc+a0i7WYHdnjnoeemfXI+7nkUATRANKCvlnPCN8oXkgZzgD0GOeenBqwonXEjs29WHlxsCv/&#10;AAI9h83PJByAcGq8dxJG42+Zu8vCrGenbGMnDEkcdRnr6SWzxExxQtt3bV+UbVK9cgn+HOfmOBj3&#10;5oAtWib3YxofmOFCtywJIwTk+i9+Mnp0qyA8ibpXQnaCzGEYbJBLZI3DJzyDjgZyc1SjuC+PldWk&#10;XB3N3yoHUEHoSP8AHmrUDwSLkW2F2rtH3SFzkAEHhjnaeuNueuaALlsoMbTMDHub5RtLFhnp6Lzl&#10;iQRwcYGKVkfY0kkgwvZlJXI56jOO+eM55qCK4wcSRuzbjyysMk84GcA42465Ax1zUizqVkKrkrw+&#10;yYkvyN3fk4I+nWgCQQP5hlLbtnAZcqqhc8FgPRhySuOueKrusRT5Qj7Fx/qVU7DglgR0HHQnI3Yp&#10;yyoGHmwsvlnZ+8PzNgZAyxwBnJz+Y7VAJFVc5ZdhVGwpDEYI4456ZPYZPfAoARnR0Lm4W428llbI&#10;YFdxBwG25LDj3yaa1qvnSQt8p8xVPmZ3bNxwRgZ5AB6DP05p2RG6wt521WCsqqxZRxjn2H8WfXqc&#10;1AzxYcZdlb5doC46d8AZHI4OR25oAjmRwVT5t2MOC3CsSAR1AxnA9+uSc0xYzBGJhwv8TLICzZ5x&#10;kN78dySenNSPdOw8+KSTYvKvt+ZcbiAecjOc5P6kmoY7iMOzFlHJCqpxlQSST+vUH364AA9lkTdF&#10;IGBVvu7cYOMjJxknnHvn2qJI0BVoyzbT8qr/ALgHGO+TjngEgHOacZY/KZJW2biAyxqfQnI3fzPr&#10;TXnbYznc3LeWVyVO0HB4A49D+AOSDQAvzs0cYdx8wOVyBn1O0jI68dMZ68AtMSm33h9okKldwwGb&#10;bnb79s8g0JLJ5PlOxXoeCSRg5wAABjkDPoacZNse43Uyq3MjfeBGMjJ9sH8xigB9pFHLjGFRmbLA&#10;blznb2BPp3wNrEDApywDbukRlkkYoscgOQMkH7xIbBAGepIPao5bxAftTy/fRW/eN8pIbJHcnnOO&#10;O/TjhzzqwyZJGdsZzHx6ZGB0wV7HA78k0AWIGMd0rmQpuVWkyQp2bTwemMHPbtxmpomYlYzKFPlk&#10;qqq27G4E/d7/ADE59CD0qrBMYTmJv4s79oX5gOD8vb17jkCrgZRIwkDbsfMqsAGZcbR1Xd14xzxx&#10;igC3aqdy+VG23cP3sbDJAUHuPXpk9vqafCkZCSRuTlV3Kc4OCOgLckEH5u/vVWFld4xIo+VVbGEO&#10;XIGB847AN78ehBqe3uEmdRL9/p99SrYYYXGRjPPTpgnmgC3DbCRS+GHyYViu1RgY3YCge2Dg/hzQ&#10;I98W5UY4U/LIwboByPnyOmOvTHTiiAu0qu6x7iN3m7RuPzZJ4BwSc9weBxxmnxTSBY0UMW7Bo/ph&#10;R8vUAH/69ADDDI/yyzLvA+Ysq43567S+RnOCAeoz3FBhJTcdznBYsrFdwOO+OOp7+4wcinfaHhwm&#10;/djd1YrhgCcHCD/eGeeh9iqXB38IrsgJaN2HyccHcACM9OCMgcg8AgCCGNXy5kb5dqq2QrqeN49x&#10;1/H6Gk+zFnWNIm3beWhbHHzdBkZ+77j0PogdVjUFmZV42rlc9NvHoD8v6dejvMaUK1wWClSc43Bg&#10;QCeDg8ggkjkdcHmgBrQDbtCs3GflXGBjnp1JPTB5PGDzTpLOUt5axurFSFkSM5B6cdwfVumB9KR5&#10;iSQWjyybtxGMMo6Zb0GSOe2cAcFUuYyPOG3b5ijev3Sx2spPJ7nPT2oAJ7YCf98m0nHycrsXquNx&#10;z364OTj3yPYBUUxJHIyfMNseNzZPB9BsHqO3rSrcuse5G2quQAvSPoCPU9RjGcjngUeaszK1yE+Z&#10;k3bFGBkcnk42/j19MigBiRGJluMmTazFWQLwByRjGcEBcdDkj1IIkXkKqeX1wgZRlsbiN3zHnnqA&#10;QcDHHBDhIZQscx2M2GZXxjORhV9twOc9Bj3oVmQhYjtZkbKhfv8Atk9Bz2IOOtADdjxp589wZl2n&#10;5ccsOvJzwcZ5A68Y6CnCESgMiM6r8u1mJy2MY9D93k89O+aJJcSAB2G6TbvXLGQEcMMnqcZ6Y6eg&#10;wxpEkjaQr83IabHJblTycjkdxj1GKAJY4LeRlchSudquzBeOcqwwOpPYcY59akjhIX5E2tjcGCgk&#10;9AF2/Q57ZzQ8jqzOqr75XBBz1xyepBxkccDJGakia4VFbn5W+UenC7c9SOSeeD6Z5wARrCCAhC4b&#10;cFVWyD8uMqQcjGD14yenU0n34klJVmZQNysu4nA4JHT1z2OaWWaRkwyctgoNu4kDAzjPIznOffp0&#10;pyTu935cUhzJJtxHuAPLYIJ28cn1BxyQTQAwwO7svVtuN2QzKRyO49D1/P1fJawxxLJI6MCoG5o9&#10;wPXlsjkdegx6U1Jt7ruQYCjdER8pPTnjnAJz1HQc5FIhaN/NQclc7nlwzcHPQAsM4zk5HzY6UAKb&#10;VWb7OHG0YG2RMnb0wOMjrgcdupFQtulTzE8xl8wFHkcYwcnOMZ3dgDkEduSamMrxlHaIhQqcyKeO&#10;R0OCeijsAB6YGGhN6R26vLMoRQGiw2AB1HPp7jg5waAIDA2By0mRldsYLN9Bxycjk46UyO2R2kR5&#10;IxtcbW556ZbvuBYMc5wSMdqsyyMJSZZFj/i28Ko4werem3vxjIxzmJnOMvK2V3Io3I28FhkDJJ7g&#10;fLzz15BoAjKxybFdQ5VtqlY1H8OMHtgEZG4k5HWmPAQV3q2erMd3Tjoc529iDn6cVJud5MSFQm/5&#10;trHavXAI4CknjrzjBPBpkoiWPk7WJzuSPgYPysACc9NxPVehzkmgBo8uRshGLnbtwqNlsqc4xz6D&#10;gVIqHDqjYxwshAOecg88nv7Hj6lHkhlLGOT5ssyxrDngnIJwcgn1xxkYx1pwEkcjCV8AbQHUhWUY&#10;yMcdSOMZ5yQfWgBfsz/6qNVWToVkjDMjdBle2cevG78aDF5rvvXEe3gnLD3AIwSQDz09893eYWfy&#10;y5j3cyLt2ljkjIwDk/NtPOOpGcA02ee3b5ZEZtygFYzhscnI7Ac+mee+eACOUNEiyM+W8v5eByfX&#10;AI7dwCRnv0qF4xdOI5pFKhtv3cblzwqnBwByOvXt0qTfukDTL0xjaz9ASMfe4IGAMZFRzXMUKNNF&#10;A0nlqf4iqhuT8uAccY+nrg5IA6Kw2x+UAo3I2VChWdcj04AwTz1yfUHE6wRxhpJGVVPABw45IOBx&#10;8x4z7jmuc8R/ELw/4eQrPdLJMAojUHDDBPByeQATjpgjnGa8r+IH7SgsbZk0y5WOLKovl4BjIHpg&#10;7V4PJ6c8dBQB7ZqXiXRdNYvd3lvFnhXXAGQOqhV45xkrz1zXJ+IPjl4WsFYR3Hmh13KY2YA/NtC9&#10;BjvnoDgdBivlXxb8fdY1aYyrc3DNu3Ru+OR9CBgfnwB+PE6t428QaxJ5lzfv9NxwOecelAH1P4i/&#10;aZsvLd7FI42c7VeQYVWP8PJ7c9T/ADrzzxP+0dqV843X251YlVVflUHqdpAHTPf6Zrw6XV7yV1km&#10;uGdgMcsenpmo3vXIKIuFyD16YoA9Nuvjzq32bak+308t8EHggZwSeepBqqPjx4hdsqx+/wDL5jNg&#10;DA44AwSe/wDTmvN3kZ/vGk3EDFAHe3Hxv8Q348uW/kj3MpLFsg4GADx6ZyQOeOKybn4o6/KCi3kn&#10;8Xzec3OcZ79yM8Yx0rl6KAOkk+Kfi512/wBosAGyqgdPb6cZ+tRp8SvFiJ5f9qSMv91jux+eef8A&#10;PeufooA3/wDhY/iYfMt8ysp+TacbfpgZ/XvT9P8Aif4w09llTVGdkbKmTJxxjjnA/KudoGM80Ad9&#10;ov7QPi7TbhZZ5TIv8QDHn1PPHp2/EV33hr9sK4tUBvbdkfd823nDYI3DLfTryASBXgp2ds02gD65&#10;8PftZ6TqCeS0+R8xJkVW3f7IIO7px1wMDrzXd6T8XfD2oBXS4jwzAs+VUYwBvPcDoODjtj0+DEd4&#10;23xsVPqprV0bxv4p0I/8S3WriNf7iyHb+VAH6DaP430y48tlut6upyGlLfLjgkD5jjgdPfjFb0Hi&#10;W18yOG6LSNuw58o5PzKGJySVzu/DGQMivg/QP2kfF9kyxahMzJ/EUbvkktg55zz6e1ej+Ff2oNKt&#10;4N+qTrhZMHO6RsY6jAA9ehGM8ZxigD6utdcVrJGe32smNzTMOeAOg+9kE9+BnFSw308lxtSaNG3b&#10;f3aDDE46YHOD7ctz618wSftqeH7QrHCJ5GUZ851DNxyM9DnPUggnJwMEg5Wo/t7atGn/ABKtMl5b&#10;O1pmwhyDkZPOOcZx7k0AfW6byFZLvd8wbbCTh+cbfQjGfyHccxBI0Xa94pjOU/d4LFu/Qnk54U5P&#10;XoeK+LNX/be+Imoq6xwxx9o85OFznH3sAcnsevU1lf8ADV3xDvWY3GoSf6tVZVYKHI6HgDGcnPXr&#10;+IAPs7X/ABtoGgQSTT60qhcstvFMHdl/h4DcYxzkrj6jA848T/tQaFbO1po0nmblwtwzBl67flAY&#10;fl37V8seJvjJ4i1lGtru9kbDEfvJGZsEdsk9D09/rWHFqWua7MwtjdXDqNzMznIweG9v6UAfSGp/&#10;tZXmoK0Ubqu6TP31JORyfl5IyMdSMZBwDisCf4/6tfTefuZZXkBEjRbkU7ehz16dRx6ivFofC3iF&#10;Pnu54Y/3h4mnTDHHPqT1H5+1WrPQZpAPtfie1hVh/wA/Q+Xtj5Qcdhk8cc0Aewf8L51DkR38heTb&#10;tjhyu0dMdRztH4dsVYtvi5ezyKk80mfLy27lR1xwWPXIPUjvkZ589s7TQNHtow2urIGUBcDd8u1j&#10;0wD2+pz2rJ1LW9P3yQ2OozyIrFV44A5K7cA88d8j17ggHqsvxVuxi4hnlyT8yBHKhQD6ZXoe/wBe&#10;MCnQfFfVV2ySyZhdWPyMmG6k5J+964/EHNeMP4jOksqrfSbihZm6tznnoPb8vSqL/ETXANkN9KoB&#10;xgOcFemOo/ln3oA+jtC+LupKFKzBgFw67SuODtPQ4z7jPNdDp3x2hSX7M7KxVPlSba2ccAlecA4/&#10;ToDivlnT/ibqCTZu9zKZNzfNyBz06+35V0emeOrW+gMIk8rty2evYfN1G4/hn0IoA+pNG+KFjrlz&#10;9itPL+ZQpyoJc9QMEjn1yAT0Hat621+Nz9rdFkRlwp27UGTkH5Rg/L3AycCvkzTvGktnIoh1Ffuj&#10;zFRQwXOcgev+egrs/DPxiuYHWa7eRtu3zCrLkKCN3p14559uvIB9JRalGzxxMqoRgPhQFbDA7jyM&#10;dsHqeAc9tGP7Ozo26MZ4k+Ulen3cBeBtJ9eua8g8I/HCwuIFW92xsrfOqvt5LHPpnBPYAnjmu103&#10;xrY3hVrDUmZZFG1smPqW5wScnpxnI46daAO4hAccxTfLgssmMjqOeMnjHXGRnoCcOhjmkPlq2S0e&#10;SrKAzNwOg55wx79eMdsjTb6O7bMUe/LFvmZV3Ad1/vc87uB8vXJzW3AyNBgSeZt5G1i3Gz8+Tk44&#10;A464oAXyE8k4jZPLZXEhZeCQRjGM+2OhyvY8rJbpM7TxzIytIHLNlt3y5yPfrjI7jjoalTbGWliK&#10;lRuK7Nqt04wABjJ4z7AnPIEkxdZ5I1MhVmc4VsDOenXj1znggnHU0AQSWziT5TsbzMMNvzIT83qO&#10;w9+ASMcUiW5KLbx26jcuEySVOcngAYPt0z9cCpoIwZd8yYVZuf3m4DGQp7ckH6be5601LeUtsmid&#10;T0Vt2TjBOTt78YB9qAI4oo3XEn+r4O4uSZAcHqCc8cY7EE9AKdHBCzGKKHn5tyfJhWxwTntnHTOT&#10;9afC8x+VfmXhQNxOORyRwVBwvA7/AKOQwBBIkb7toESupQDJO3nOBnAOMfTPWgBHVC2Zn4XaFDKA&#10;33upGdoyN35nrTjC+3aIZjjho2Tleem4njPoDweuCBSl1dcW5PzbgrKMY5wMjqPQ45B7c0saJKir&#10;DE20p8gViWORwM4x0J9ABntigCRLWXc0QYM27arbW2+5I5685GRnjp8tC2UZLAI33VKDzD1bDbRj&#10;vhs5zj8qAEeLbsjUMwLlo8DGBlh045HsMnvwHDZEzLIkeFX5VZhkc5CDHJ6A9Ox75FAEirEoEyoj&#10;bgpRtoO5sdCcfMeAemMA9e4nlRlUgVWBIRP3hZccnuMc+2ecgjA4dIoSbb91mbP7tR8w9uCCMLjB&#10;5wcHjFJNsNvIDIPuspXcBuOFBXg4AOeOO31oAR4o4o986q68N5ki/Keg5YgjPzZzyRz6DAYiF3fK&#10;dy4+WLO7npwRx7D2zgU5hGs7MW+b7sjRMeMHa3OcZJPvwBxQZW3+Y26STb87PlhnPYhTwST6846k&#10;0AOEIRtrRqu3C7tnPB2lcAnHGMY9uuBTvmjSNpHRdp67dm3kZ/iOcZ9ehHXuRbsYSL5jGhIWQ8jP&#10;zZfPTr2yeuM4NNkIl3BG5b92WkUt8rHknGTnkZBA75OMAgDgF81Wjt2X5cMzSFVwM+g65Oc4brjk&#10;dCUru8wv93+ErgHA5PHpgDPbj6lytvlV2RY13AsskmMnG7G7jru64A2jgDnK28a7ArbiVGDhfmKj&#10;0I9QAOQSTnGcE0AJC+1lWJxtVvkLMDzwSTjJ6r39fwogWURqyyqPLyOYxgAHGOPl3dRnO4+g5pYx&#10;IgVRKW+6ZGyOf9nGP7/PUdO3UJ8pKupUoNwXYcY+bOfUfxep9CM0AOVOgjWTaY/naPjPAGODkdMd&#10;OMrjFDplMugVlbcVZWbHOT2/3ScccHqKRJJFRmO5GWLLNub5sZIJ4HGR6c56GlKqj7izAbVHzbV9&#10;ePUdh3BwfWgAt952yGJVlYgLH5e0xfdG1iOM5OAx9OmRUkIjdlmEvmRsfMbc3LLkY68bTyM4x7+r&#10;Y1dR5chXPUMg9DyCO+OuOvHtTolSIj+Hcu1drjDcjnOf4eBjoBxjpgAIlK4twnO1TNGqDDHpycZ5&#10;zx+J7UMRGvmGXPyFvcgEEjnvj2p+A7/v45MAnCsh789Mjn2PUZ7cUxWeX92twWbOGZgcN/tDjHY4&#10;OOw5oAkliZpNqoF2yY7qAQRwQBnjn0HPcVF5C3JVDIwkbeAUbaTn2zyT264OD1walcqJFRkX5UJ+&#10;ZSuBwT6jrnIz0PfJoQmQrh9yyEdZAQy9eTj5enbGCep6UARvGpYssUfzYDbJPlb5SexBOcjJx1Pf&#10;k0pgiO5dqfLJs3IhXGc88ZPBUqcnjGBwM0qb1xIA7eWy43Z4zgjr3BPPoAOlE0S7mMbbFVdqrGoP&#10;y5HGWB74xz047UAEcallTycBSThlLZwR36jnJ68jPTrUPlDgvtHyjzm2gLu2BSMKAQcY5wdv1IzY&#10;aKZZVEhZfmxuVeMfMc/XkcD1x3oRN8uYm2bhllXCk46Z5yOMnHbPAOaAIgI2CbHj5bZ97p/wLHcj&#10;H0zSRwSSxjK7lDAKnDbfvccE9j68cDripYQkkW0yfeBH71tuAT04A55fjB6Dk8igtvXcy4Xgb1Uk&#10;Yycjk++MgYoAjaF0j86NeoyrMCwOMHgYwOfYjkZJpgt/NYi2/ecqFZV+pA4x/n3FWZjAuQFXc20L&#10;5akt1PIxnnGO3bt0pJPNkcIX+dm2rtXg5P8At+gJGScHOeKAKfkRfflRpAytkspztG3GTg9SCeSc&#10;465OajMS9kkZt2FHl7erE+gB4OMjPTPfm28Ux+aF5eFUbmYDd3wOOeBweOQRx0pht2ciRSir0GCf&#10;XGcYJ43dSM5HtQBV+z25j3yqWYkLJ91m3YzjO3v0wOR2PQBssUYLzPMu1hlty56E5zx/MgYxVmVS&#10;8bM0e7Kk5bdtUbc4wOckgt1yMds054ir7PJY/M3ylMcAg9AOWbJPHXdwTigCk1snzIIY1UZG0Ioy&#10;cnoeuMZyeOvHcKC3ITBheXbtLK0K5Y7sd1yG7dTwuO1WljbdtAZ2G0tIeTk+p45+nJHHPSo3jVfm&#10;SNdu5flEjYPc9up+mR6DmgCq9nbRwKhQHgBWU8E4/MYGT39OcUFYs70+7uJXbIfmyV7YGMjjGOSM&#10;jOTVxllil3KW3N0X5ce2eMY9s9+9J5Dj93I7ZHy5fJ3feHfGOxPb+dAFeOwtvNVEXZuyuEUfN+Qz&#10;n73cYx36UqxG5kMc2xS2NyHbktxtzg+pI/LNWJISRmKPCrw235cAfxfMDnABx6c5xwak8uQlUjhH&#10;yvn5ZD8rfe+mfTOMYzxQBFHam6TGfXahVl3cgFeF4/xBP1V7OOBfMPPRiVbBJYknB/h+vGdv4VKy&#10;pGMoPkVj/B0IHHfkcjBJ5PcmnNAx3BEXew27o14UFs5JAw3Xpyf50AMEP8IdWG3PzKTzjjBAxjJO&#10;eB154GadFalZFWTcvQZ28AdieDjrjj6VYMKuTIkW1lfKI2zocMD13YyewPb2pkce0Rxou5WJK+/P&#10;OQOMjbgk46nHPUArJCkaBs7M43swPfgEls5GDjgjGfUUfZmlaSIOrMygN5nzHp659SueOASKn+z7&#10;YljkX5mVfl3DOMnjOAOw579z2pCpmLefNhflP7xlXrkZ7ZHO7PYdOhoAqyxKoeRpBGuEBZuT17HJ&#10;B78YHTuOar+TEz+U+0qxJYqhGU2gkcew4z8vTHIrR3qg8zay9m3HadxGOxP4bcY6dKgMO9NjOMSc&#10;CNiGCksRwB3wc88YBHrQBUNtaqy73X72MSSFsDO4/eXJJye+ePamQwZjCpvj3Pu+RDuPygDovGVJ&#10;6c89iKuSRnehjC7WU7lHG7jIU8/KAc+n3unFRFIgyM64VDvGI1wVAOV9+B2GQV60AQDceIEXbuyz&#10;c7iDgZxjpuxgYJ47HBquUiYeYqhcYjVjh2BYEN9fvDJ74z06XFjKpuQlm25mcKeGI+YAj7p6Z64x&#10;26051Zt07mTcW+ZmQ53bioyxPv3ye/0AKbgNGzumxnVmLfKyx9lyAPm78em0nGOX/Z/Lm3Zyu4Rt&#10;t+XPPIzjB/ljI4xTwhEu5mC5ZSyM23HDdCFJGScZ56dexdsMMpUBs427Fxz7gLn1ORu/vdMmgCFo&#10;I1ttiOdyx95NwA6Y6c8nPXtz2qR4k7JuEbAN8qsBtbccYxu7jb275wamOVVWeVV/eZba4yuASScd&#10;QM8Due/anL5awuxVmG5iT91TzzxkdwQepJOe+AAQm38lNwikHzZJ+6WbkZ6YyB6DmnCKbHBDbWZS&#10;dpBLdeMH3BHQ4zkcAVIkSiIZcMq5J5UccH/gOQD0HX07ukXfEsG0MQu5FX7ucHrx7dPcDuKAIBbg&#10;O0auD32mQndxwMHBxww9s5BpyRK8ilpVkiE2NohGUx64B2gqo7dTj+KrPkNuRI5G+baV2qBxk5PD&#10;BfTOR0YUQ+TLAs6oWkWbIHOW4C4GB6cZwRzg5BzQBAlqx48lgWkxt8z+LGCQM5C7uf06HAelsvlM&#10;FLbVVtwXJ4xjJwexx6npjuanSBYl/dlVi+6rbhtYgHjPpxx0HJAIpQkiBfJP3WGCyldrY6kY6+mT&#10;gAYx3oAjaBF3ErhsYKqoGRkck4GfTqP0zSy2/mRLAQzKwUsWYAcEjPY5IyQTkcewqdtzFXVV3D7q&#10;/dxzwOeOmBz196cdvlBS5CjgHONqgHkn0AOentjnNAFV7di4EgSMycyZj4XjcT9OOSM/hmmtbpFu&#10;ERZT/FnA5PQdAOeR16+pqw0BAZSmdy4bOM55B6DHQnsfYEk1Isbru/dYVm6hWP8AEQ4wOM9x1756&#10;UAUZLcyh4gzbV4VhIGX2PHTH0OOPaiS2LyfIFZVOV8zJHQ9DxgjHU4PQnrirciSOW2fNtz5cfUr/&#10;AN9HOSRjnJx6dQjQIyBo0YBhuwF/hA27stkjoe3TOO4oApy26RknevljqrIRuO0AHPGOM8ADtQ8Y&#10;wym0bb935VTORwT1/wBkEc9SD1q6ollOCrHK5ZUZuOM4wPug/Nk9j2zg0zy4yI2QMpxjauNxA29+&#10;/Jx6kZwOMAArokWCqGPcNwjWFgAOF4TIPBJHAIPU9+XC12xCVbldnz7VVsKR8vVRxzwMYzxjnFTR&#10;Lg+bcSFi397ng4Jx8ue3cjnrUmCjCaNir8kgH7wGc4B9M9e+PQYoAotAtxNmOSRirbtwbJGcfLjH&#10;PI6Hp2x1psdqiful4z8ijdhegHIz04PrjHcCrgt952yp/EFXcuQqj9D29u4PBwPG/OSV2gja0p69&#10;OccYPBPXoQOBkAFVUcv5ke3dG25sqNxPUAe2A2BngninR2gSNT8x4Usy5bIwrEg47Fdp79vrYHyK&#10;SkqZWNtzbSMZHBwwx1H4+lOEeSSU3HzPmUyYYqTknJA5zjHHbggUARuCB5fl/dwZFyr5BwSBkYJ4&#10;9+vGaIFL7hcGNmZkE3lrjLZ685IHb3BA7VIiRyx5+bjc+7k89MY9CVxjIJHGSDTnjIyJJJCPn+Zm&#10;IK8ccjoTjpn1z0oAhjhMhjjSP5gVAOAcnOMYPUg8e+e/FNSAOVB53Md25sYJJJG3pnn349M4E6mN&#10;pvMliKgt80cnfqMcjpzyD0PTuKY0MohBkZyW+9J5hLAd+nJwVJPTAAHzUAQC2WbcqRLI7fdZl+Zu&#10;ehA6gYzgHjtzUe2LZuBKqx+7Ix5J3YX0B457evWrcyo+5ZlA+82cEqBkjGew+boRyMfQRkXKcyOv&#10;zfe3cAYHHTHr0JwAB6ZoAjWPJwSPvExs6/KBjngdADtJACj5egyCS3hKliIs9BujU/MvQAEjnp1O&#10;CSe/eSQ5crLuVg33QBuLjqMjvyDnGcYzgHgWOM8CUMzMnzbeH6HgHPqTwD07AUARiIKdhVMCRUbI&#10;DLySAeh5zjnqOQAD0bLFPhvKXnexMjAfLwM54HP3c+3pxmZXeUKhGAw+Rm+Vh06fLjge4GMD6uiX&#10;yxGCoV1x/CPl5GOQBjOPQehz0oAqvFDuaGNYtzKTsbnPsRnPYEYxjIxxijypXw5jG6SRWb9wCp6k&#10;gjtge5Jz0qxHL8qRCVsMyjbswuMY4HTkn8ST1xw1m/h8xRH5eI1DbgQO3GfYDafbpwACMQsqsSh3&#10;dt2efm7ccdOn55NAibYFUtu+WRhsxzyOmOxPqeWOM9pFj8xykXzMOSu7blMn5ye3Ab2B9OtKCcFg&#10;WYf8sdwPB7AjHqe2fXqSKAIzGceWwjbDZVmTGOenrz69Oegpyxxu21TGdzAsS3AbPXoCeOcfTPAq&#10;X/VTO7Nx5jHqTnnOMrjuOfmPcHHAoWModiY9TubpgdfqMcfUZ60AV1XbGquwXfjcyhflHXq2emPU&#10;n6UImFGE25Y/wYVM9sL9fwx1HSrThpk8/G8/8s2O5mJxz1PHU4OMdMZOMR7C22RCGO4qylAW7fxY&#10;6nGegA4xnpQBBHEXgWeQtIuw7/JUhcZ6kA4YjPHJ65z0IeqykFtjHa26EAg45OABzwOB7n8KfGFZ&#10;VkZyo53bRvXOOByBk7SfbIwR2pWzGNv3s/eDg5LD0AycjBx68UAMkRbdNqJuTacNyq+xJxnJOOOe&#10;Oe2aZ5PKl1+VicGRR82M5IP/AAI4PP8AKrCyqZGw/JcMJkUhVPQkYGOrKc84B46DEcMcUc3yhgEw&#10;21VHPcde3QHJwd3OKAIzEsjBjF0bB+6NoJGPmx2+Xn2wAc1DcKk8Txqq5ZfmjbAJ4PfIzjr17jIH&#10;ewYkhOx17Ejv8wwAfl/3R/gRTEGF5TavSPqQMHtkDA49OrDgAYoAg8mUygRO3IYHYw+U8fw/n7Dn&#10;A9W+SZlVrrcm75WVunOenXrj9exHNgIrDyyoYN9za24dODnop52gY7cVGUMpV9jN5jHcysfmDcnG&#10;BkZ6ZO3jODgUAV/JE0eSedx3bgWC9MYwSQST25ycfKODHKqkbXMpRvu8/M65A555Pp7EjKirREj+&#10;ZEI8naAAqZYc4xxnp75/mS2RsfKoSRmXgLGPmycMDz2yf++ie3IBRWQRMYpN25kyoC/eBPA74xtJ&#10;5I7Y9KjCNG6+e7MGH3m3YGVI6MfXOeufwqzNFM/7yN1KIcfNIq/MFGeoO7Bx7nvimeWCy+UJGxj5&#10;+m5f4jwcYIwedoznOO4BXjRvOzJuHmd1yhySCQDzgkHOeO/TgUzZE0JNwkb/ALlSVYZ2tsOMjGCR&#10;j2B257k1PFCGjMTNhxGvmO0RG9tw2luQeGHPQ0Qyb4Pkdl5UmP8Ah2kBdoI6YLY9znoDgAFZHBfy&#10;vN3srY+XyztYquDxnHQDGeTz8oIpDBtuI4TJ825f9WdmVYHGCMe+cg49fWaWKVQYZZ2CrIR+85wu&#10;Np4xgHgn3Ix0OAzYwZooIV9ApQBm3dSTzx165HA470AVWD7VADM0mXd1jXCDHXqM8Z9v0pGleCRv&#10;LcBVG9QzZyQeSTwQD2BA9Oo5m2/uVRpo1bqqhVViMYDMOf4hkgAAcjnpQR5kqiNgG+9s42nLddvB&#10;UEdW7jAzjGQCrLGmSpaTqPmZ+pyMAgk4b3z6Ux9h3KJPl2j995p/iJGMgkjG08gcdgckmeRSQJi7&#10;N91pJDjKtuIzkAE9CMegzzxUbxywbpIYwGZicq/f5QB93pgEdO59qAIfLEAWK7AVB1/dY9e+05A4&#10;HJ7g8nq24S4aSQqCuTjbHCTj5vuYHRgV64I549KlCIyfaIIOTLtXb0PzYOOflbkLnkcDpTNkkis6&#10;zGPd9xmIXnO7OWUHGen5kg0AVZowNzL8q/xFecMecHqCR97kZ6c+kbCMTbIE+6+DtXO7g9+MHaff&#10;uRmrLbD8zttZWB2w/wACjoBk+me3PX3qtKN+bfcG3t8wxy2RyOjZ4PYHvmgCrcAMCi/LGsfzbTyq&#10;9c4wCOue/XvgVDPA8rO0kHyeYp2DI2tkHBO77w4ODtz+dXZy/lMpVfuFhvUgJ09h/s8kE+2cmopo&#10;YDPukfPlqpjZlzn7p4K57+h75PpQBR8sghFbdMFLMzMWIJyxBUY9Rj69c1CY2LNwyrtx+7Y4GcA9&#10;F7bv5Cr4to5NrKTtbBUq23G7aeG7YUkfUn8K0kK4S8DbWyys393GMheM4z646Aj2AKdwm+JSp/eN&#10;n5FUZb5QMEjAJyxJzgj8BUcZwu2STzEVdzbW2lVCnjrt4AZcZxkdM9bj2xBUKWwG+4yKMkgYI65H&#10;AwMjqQc1FsHnN5jDAjUkbQFUbs4wOQSPQknB6YNAFKSKdCCsLfvJD5Z2gZ6AMdxGMk+ncZ5wKZNB&#10;8jDYV3LhFLEhs5HBwecY6YxjnoatiLy3ZWYbpGVpuPm64DED7pOQepOec4FRSRq4RfNZVMOR+7ON&#10;pyDkgfXv/EDzmgCkUMkrpAuV3FvlbcE2gE5Hp3xx1x3qPY0jowiZdzcruDbmJ74BwO33TyM89KuS&#10;LHIRK6/dXPmJ945xkdz1AzxxnHOKhWP5OAvDZZmYAYzyDgHjP880AU5IPJkZJULYbChvn469evfH&#10;PpxjFFJqsiJHHHHcNH88mNrHcRnbzj3B47fqSgD5wS63S7Ygzbm3rlMkH1HTPJH4noKm+1LNI0LG&#10;NWxhmZB+vJ+boPrisSO9iCeSzM3y/dVecZ6/ln34HvU/2tdoLBlyxONwI5PTjp90duaANhbnzE8z&#10;axVZOfmwAuAQD9BxnPWpI9Q/e5y25QAq+ZjrxnrxjlvxrHF6saMskysoG52CdD0JxyOoOM5qb7ZJ&#10;uL7/AJic8fKQeTjOOg6D6GgDZtLqY+WZ4gq7mJPmFRjrkjLdTgH6Cp473aViBRlfG7ZlVBHOegx1&#10;PY/nkVhx3YT/AFSyBufnLcBjyMn3+T9e9Tx6hKVxHvC/INpkPYg559h+OfwoA2oL0SR7l/vDZ+82&#10;5PGOV6DA5z3C+4q7b38hKqZiwVvlw+cc84GBk8AnHGQMDrXPHUXMeUkXG0ncGx5i568e7EfgKnhv&#10;40PzyZb5h/rMlvc89ODxzj3zwAdEt4Sf3cRB3MZGCKcY6t7c+3GOccZkW8cq0Mw4RtqgrtwNp4wW&#10;I4HYc885rDF/G74mdlOfmUKD7nGPT5euc571Mmp+buRZFUyMR5nOF4xu6kkd9vJ4HbNAHQ299cIF&#10;k81mI+VVaT7pBbAX2Py/98j2qWO5DbULhljiAXdKWwRt5GBnn5vxrCS+3yAmL7zfvMY4IVSe4OQB&#10;7HNTrqDwxt5nyybmY7enGSSc5PbsOegwcGgDeTUZMLF/wI8ZOONo4IznA65HOOeTT01CFBvhlAbO&#10;B5WcAjseOTkL0GMY44rCS63KRH91cgqG5U5GMk9CQ2fXk5FWJL6RTzuZdvySlsjr7E4APUY5GOlA&#10;GxFcRGbyo4MMzEqVb5unJHy5JGT1B79OKFvpIisar5axxsMMemR25GOpB46DPFY/2who4HjPl/KF&#10;jznsG4HGc546Hg59aktL9o12JPwDubZx8uG3EZHJ7DHOD9aANlLiOJ1ZVRdrKrMJFz/FnpxxnoOc&#10;GntftHExBDMy53FupHy9xxnI6+prBa/Vky2P3ePM/eFenTBBz1x0yD157zR3yrJztU+cS0mdqupJ&#10;BAweM7RzzgHPuQDXlvQYj5EmWmYtjgj14I5IPqM8DnuKla4YTFBIytG+YVkJy5AbBxgnAOMg46fh&#10;WNDetGVjnhJ6AblII4C5z65x7dcDvT3um8oRjiM48kbcjhc5HBPXHtwB60AbCXR2o1vAGXcDHHHG&#10;fmx7D8e3OD15NPGoSoA1u5aQOxZlj3DOeBjuM49+AOvXF+2qSRs+795dvOPw+Unoc4A546mn+chK&#10;sztJhUVWVgPNVTyBjHOC2BkY49KAN0ztAHjbzFi8lcKVbaf7p+Y/ewMccA96dHcqzLMreWrKTuZc&#10;KvQ/Ng/4jPpjFYUN86DEaRqW3H7vZsDqCMfe56cYznFTRakFxIX+ZmI3eXyBxx0+Y47Dgn160Abl&#10;vfSPJgov7xhhdxyzDdnO489eMDtjgU6DUAvlyvOG+Xe25QRjrlsHnJXO4dSc5HFYx1YQSIZJNq7Q&#10;SBg4IIx046e3Y49aWO8nV1WTbiOPKl5G2hV6D1PPVs8/KeetAHQRX0skbEXO5kX5miJDHceB6Ann&#10;jPUVJFqZkh+0pcySKv8AEuRhz0HTb35BPdsAcVz66lmNmLKzfNkyS/MpGCMFvr/TpmpjqrIGaZs7&#10;RuXaDkKW6cDpkgHv70AdFHfF42lg8zYrDa5XhG/vDggkZ5zj255pVulCxlrNdrFt0i5bPIAwSTzj&#10;PXkYrnVuy8hljIjYfL5ghJPI27jgHcATz6gH0FS/a4t5x5n+r6uv38L0AOOOoPGeB1oA6KO83BQs&#10;Hyj5mWMKGI4BwCQdwGOuDzjtUi3kZ5eP7keWZnHK5UEn+LAPXHH1PTCGpCWbyNyhmfOVm+91yePu&#10;nLdzwT0GKdb6mSfKJX92wUqvBGXAYEbiB/FzQBtJcyf6llWPc2FVWPBPrkkYyeMe3ryC5bcuyL5+&#10;irtxyozxg7lGG9R69ayIr/dCvnMBtzuYIQoODxtI44PuSFHPPAL6OSYbUZTt3Kqx7QnJwSTjrjqF&#10;GOOKANSO4Zol3+ZJuj+YKOQoxg4JAGRknkgY9eKdNcwmM+d/q5OUaRSvGMfKST3HUc49qyDes6CG&#10;IAlV27W4BbKnO0/7LZOOjd+aVb5XeQCVkUthdyqpPHZgODtP3ucUAaTzSy/u4+u5WZRHt+YE9zjI&#10;4bHoD3ppviGUQws45KrFt3HqcMS3T6gHPrjJz/tdo2GbbnzA2OPY5+90z3OfrUZuluI/KiQ7dpLH&#10;buz1xwT3zgjOOxNAGk83lKxIh8vcRukAVSPXJwDgnByeDkAc8Kt35ADebubd+7dmC5xkjjvg9DwC&#10;WxznNZUt7JLwke3dj95G5PXGM4x3JHJwQ2OMDIbtELSQiTO8l1ZioGPmxn1AwR6EUAaUcyq7RmIl&#10;ud8aqPn56djjOBg9yvfkSxyQqFlhEW1/m8xSNxyNxGQBg54zyDjpjmsiO/Pk7VkYseVWOUjfkg5A&#10;BGDtzkc8j2NSS3eWYESLnlN0R5IBxncAOg49TQBqR3iRN5qFV3YZmf5wpznjPJCnoSAeoGafDeqp&#10;YRFWboFhyrAgeuOR09SayE1BJE+1NDtjEeAq4cxqcEDaSDwQRwMknpimDUIzG8MTrMNoDL5PpjOf&#10;XJPY88gdjQBvx3CWq7ozIdrqzAg8EKxAx3YgcEHoR9Ket80QEaSybljPDfL/AMC44wTlc8cgDg1z&#10;633nTNHGjH5th8tcgYUdCoxkErz/AEOKlXUN5UNFuYwjaRycFe/GTngjJGDz/tEA6AXcrBhCrMJS&#10;Du2bQvPXPHJ9iOc+mS8XgV2aNSyNlfMXDYXIOSD0PGcngAfngLqls+4tIu1v9b2IGQCSAAcEE9jw&#10;fY1LFqgA2q+7oNhJDFsjuxwpwDzzn2NAG+NSLxxlmZhuwr+ZkA8Ywc47Hnjo3tThdNFG07QiJlQt&#10;Gm0Y+XqBx0P3eMHp6gVgx6rG1wqTXKNJuO5m+VS3OAN2OPxzzxjmpLXVHY74QzyEBmdNu05Ix7Aj&#10;n3zz3oA6KG9RzmNFU8t25O7OcEEAZycjv1prX58hd0f7vy2LLtHHtyRuOc8ngnOSOKw49WizlVGH&#10;5C5Y71GeueQcnI/D1qQ6qTKyh/4dqESKMqMnPXBHzD3oA3P7Qkz9q2ZeMqsm5d2zHABJx09DkfUm&#10;pEuDPKpjg8xfLIDcttJU8HPXj1zw3tWEmo7o4bgglW3KrcvxwepLAAgA+mcCnLfRyqpjBZtvA8sn&#10;BHB7c8+mAM9RQBttfEN53lTR5Xd5ithiAcliduM444boc01r2ZSnlEruY7TtZd2SMnjluWUccYBP&#10;PFYwv7Yhmhddqrv/AHgAx1GScjj3HY/Q086lEo3G43BcPuVVCtlcY6DJ9T7dKALy3QvQsaoQzSbf&#10;KZtxU+nXAABB2nIAqNr9WO+S4LK6oJFcFiPTPPB6cn+nGf8AboROxnVlG7p5YYYz6EDovbt+VRve&#10;hLZTAzqyoPMVV3ZwAM4XPB56460AXheLONrdWGyPzfmLKcbvm5x17EdO/GYnuyI9nlK29fl8yMHc&#10;53Hk8DA2rjOPc81QkuhtkngO5VYK0ccjBSWwQQeSfbGT+FRvfs4WSOLoSFWSQMH/AIRlWOSPzHXA&#10;4IoA1jO1zvaON5G34Zvu5J59Bj5Qfw45yDUMl7bvuiFwyiWPaMyYwSD2PpuAx6njisya6jML5yyD&#10;MZbd0yv8JIyOcHPUHNJLqj/ezt5yQvzFtwB6+vC9s5+lAGq18UfGVUMPlVcn5e+0Y6E4J46kdKi+&#10;2xMjXDSwlJGwzbj8mTnAyMkEZPJz9MYOXJqIZWYRt94FTJn5ien3QOB8oHBIPeoRq2U86K4fdGN0&#10;chkbAY7R9eeMDjPvxkA3EvhM2URWZvmVY2PzDdyCe4yo74+Y+pp0V8ypl8swRv3i5x0wS2M8ksPX&#10;IGPSsGS8yzjduU8FfKyAegB645+XHGcZ5zkSC/jKmbKszNlf3QJYbiBxxzwR68ewoA2pLqGEAhlB&#10;Ur0XqhU7dvTkcnkjIz60v2tS/lqypu+bKgZHzAEnrnqOccngE1hjUdqiYCP7wDxrDgFv7oBPX0xj&#10;gHml/tUYLmUqNwHmKGbqSA3Xr6tjoCM0AbU2oSqJHBMX7xidzDauBy2P9k4Bz2H0qSS+V2zMzcEg&#10;5bgdcZxnnJByRwMd6w4dS810SNhDI7LgON2CSOMZBIBI45xt9s01dVBlV8yBlTDyFcnkcAnjt35O&#10;DQBvG6cs7eaVZZNu3HzbiMfeQDuM9AT74JpVvgxDSoxWQ71fjluvGRkkDnr0NYkWqOWUr8zMMKyO&#10;F6noMggDOPzpF1ko/mAxsuPuqxAHfOeeMk8DHQ/UgG7b6jbxtm0kC/KRCGmLL5bKRkAjoVIxgYyO&#10;BnkzW1/GsY8qTdJGMZ2428E5OByM7uOvytXPxamSvlRtyPmY8Fc47KRtPXsfy6GeHUGLeVHIyqu0&#10;r+8ycdR/FwBgYPQ5PHFAG9HdIY/JiyNy/dPQj7vPQf7Qz0zzjJzKt7uMeYvMVtm1ZJBt7fLzztzy&#10;cE8AVhx6myj55NyqCdvG/gZyc9funPIB61JDqEyhV8pUkGF8odAvClTlhxu3dCPu9e9AHRRaiFGU&#10;ux94Pu4O/qTgkAbTx1GMkck1JBeLA+TJt3MM4XDA4454z0yNo/iPrzgwX+cKZ2UMW3BZFwAMHdnH&#10;XB6cY96miv22BT8uxdzGTHoOOcZ5wefXrQB0C3A8wybzt342j5cnaT6e/tyvXoaBqCiZWYr8zMsf&#10;zHk5Q4zkDkc49FGcnIrDS6CpkWvOSPlb3LZzjk9ew4PfOal/tOJMqBt3fdVeC2Tjnj7oyox0zz1P&#10;ABr/AGjCfu4tzPkR7FC7W456joWPY8vyAQaiuJwi7pApj+Yr5mQo9FYsB06Zwc5rKGo7hIjRSfN/&#10;ssM4GRwflxnGeDy3QcUkt4sRBjjhDbvl28dT0wM/oRjvigDRgvZPM/eTKnVxH0ZcEDI2E4/DHUnj&#10;imy3bRxbmhkb5cfLHt8vAHXJx1PYjG3P1y/7SVVBWXdG2xm82PKDv16YyFJ6Z56VWn1BkfdtMfdW&#10;GcdDz+P3uOOeTxigDae9t5Z2kV1Yrjc25eBnqCclB7kZzntTWvGWMvt+VsBfmXJ9iem75uMe9Yra&#10;mcNmbiPG0SbGKtj+6fvYJ9wSD7CmJqC7tiBF+b76qGJUZXJb6beuDnPPPABuC9YMVjjUqu443Hlu&#10;zZA+4Qwz0yeO+Az7QiOU2Nt4Vl3cplsANkAZyAM85J4xxWEdRY7lIxImAg4bg43nIz6jnt6UR38N&#10;wRubdukPDfLkEgAgHpnOMYxyeRmgDb/tFmj8xrb/AJZgyI7fNuyWwMEYwABkn+VOTUjGVffH98iT&#10;YCxzgEMBjHT68cdq54asscS7I9q7F3bWxnkkgDoVy3UZJweehpy6kUTDPM0m4AqucHA9x7cYGfmx&#10;0NAHQRaoFmE0cv3uA/Cltp9cn3HTvikhvFtgr/aN0irlVcqrHaVyTjGOVJz+HsMFNTVt/wC8Zedr&#10;Y43Z6HHfv+XODxUttq6MikyyNG3zSKNvzbcfxYyTjI56+tAHSxaobYury/Kw25kbJUAj+7z24GCc&#10;AdDk1NFeNE5jFoo8uNhHIsXO0EjGck9c8AY64BrnE1EOpjeXdsVhJ5mexCkDoc8544wvryLCan5k&#10;+FPmtuy7MR0AGCcHI5bg9M9emaAOgbUIVkaMhdq5ZkDfKuMrz0O3twM81YGpu/3xIrcswDPwgDZ/&#10;9BU8Hjp345qDU0BRvtC+XuJKrLjapzyVLc8MMDA7DHcTpqMUasrNtVVVdodsE5+nJyccdQMdxgA6&#10;NLiQSsTbsCFYrsAV9x6njjJ4z07ctipfPhYCKMKd3Knycb+nB46Yz65C+hrnf7RjH/LwoXk7o1AU&#10;fiCQOnT3HUAGnnUt7NuwNqrubb8v8RzyeuB0Ofx7gHQvfuqKFhZlVmAIUfebHTocEdsnJ7U2S+uF&#10;jS1kZyp3IqEMxxggPkEbgQM8HIGe2RWFHeiP7kZ3LlfljHOSFzxzwUJx6ccU1tRjRcs3yFf3m1fu&#10;r0xuB9OM9/cHFAG+97vZsqM78LjJBOeBjOc8Ke/PpxTVv1iG+F413ttVTt+U5BycZBGR0B68dcCs&#10;Q6wEGMZAZjwuFGSVOf73Vs9iM8Y4pn9qbUaUPk7FPlltzbAPTPdhjHqfWgDe/tMwlRBcCNV2qHjb&#10;G3A/P7pPXPGeDyKX+1FNw2CzyqrKyhhlzk846+3Ixg/lhSaiTuBldc7VXbhdy5K+nUBfempqIABB&#10;+7zIq/w453DBIX5SPfBJ70AdAuoq+GjhCt0DJztI2jd8o9eT/vHtxR/a7FZUV1KhX3Nyo4GO5PTs&#10;OAQB+PPx3qFtwIw3Ufe4HJxnHcemfrTk1LcF2gKI2X/lowBY568DkH+g4zyAdF/aLRuzRuy+rSZw&#10;DjGSc+wOcA54560SXMBkMZVZOcZ8xfm6bQRgFR09+gz0rnzfsCr+aPMO3OxSzElcHgEAHJDZOOOO&#10;OlSLqGISg2iJRtB2YJBGevPGBgcZ445zQBuG6VpSjuzc5kbaAxx7k/e4HP8AtHrzTorlpYy+9Szc&#10;fxEkgHgEL0B46+nNYP8AaI/1wTzs/OqlF+ZSR0A9PQEY6dxhrX6iTozKhHzKoy2ABnjgD5T1z70A&#10;dEtzOqyBoWRlj3GNeqYOCCe2Oecgcd+lOXUUQ+e0SjzD/HgKMDAHXqOueOv5c/FqkYnD42sjrIud&#10;rKvK7uvt0OM8fk3+0/J+7L83HzMxAbHQcKc8d+nGO5yAdEt7cCEQQz7dse7ajMuW55xz/tDvyepo&#10;e+E8gjgZZOFePzZCcg4547HnJxwPesFdUQs0blV2cBe+4kEcbhjr1z7euAaqJGWOa4PzHDLxs5PI&#10;9Pm9unTsaANxruSI7Xt5GVNoX5BgdOQN2Bxk8jPQ+tPN0coZMncMKTGFyRwMnuM5+769a5w6mRw0&#10;i7VxwgZSCu0heg7E/XbT3vxbs3mTGMLn70e08fQHI5x6/jQBt/b1hh80RsGVfX9OvH48A56U06jb&#10;ztu81eNoOHDEscNk9wMDHPB61hnUMOrIuG8vDfvCcLge3DdewIwD2FF1qOf9YZNy7g652rlSemBg&#10;ZJBx1OM4xQBtLqaLE5jYbWXPlx4C5wDkqDj0Oc5Oc03+0bWZdkrIC20P90lgQfu8ZA7cnGeO1YjX&#10;oZGkVwvy7tyjcOo5IJ4wCD0Hp61C+qM5X94GGWB3HaFQY3AEdDggjt8y89aAN2W6W4k3SDzPM/i6&#10;LnDcAt78c9D1xmmy6lh96ksx/wCWjSqFY5559M8456kA1iLqG6f59qsshHyjBjYkk9R6eufXnBpo&#10;1jCiIywoQpVWkcjABBBxxgc575PpggAG8upojrGGXb5n94FVG4DngHjI65ztBxwBThqYc7bSeE7W&#10;IZS24qCMYOTjseOvNYH9pIjbreRvmUKo287evPX0HJzkk4z2auqwxDejNhWAZlLE7sdxyfbnPr1G&#10;aAOgTVcHdHGqqGDbYmGO2Og6/MMH/IjOpgn7u5ZMeUndj/Djv93B7Z+U+tc1Prgt02wSeWY12szR&#10;jG7gLkg9fr6HtmqGt+L7HRbCW71KURou4fvJOuDnaPXr16fU9QDpr3xPa2VuLm+v1hjyxHzONzAn&#10;gbuuMDv/ABeleP8AxT/ac07SoptM0Ta3ljY0i4G7nacZ57AcYPAODXnPxm+P19rk8mn6VNIsKEBS&#10;sh+fvz/k/U15He6vc3qYlbcT94/5/wA5oA7TxL8YNZ1OVpIbxt+7dI27AJ24wfXuOwNcfe6zc3hY&#10;zSl2OefqP8/SqBYt1qRJ1jTb5Qbuu7+Z9f5UAMkILHB703NBJPWigApVVnbaoyTSUZoAsWlgJyxl&#10;mWNVYBj9a6HSPDnhNkU397IzMf8Anqqjg89ccY965cMc5Jp8V5cQjET7cdxQB3x0n4cwwK0dmJ/l&#10;DA+cMY78gDv64P8AXW0vSfhaYVkvNCTKtlnOVyDnbjLYzgehz+PHljX12/3rhjj+Inn86YZ5j1lb&#10;/vqgD0zXJvhDDbyQx2MLSM3zPt+ZevGF289DnpxXC+Iv7A83/iTnt0XP8/Xv6c1mF2b7zE0lABRR&#10;RQAUUUUAFFFFABRk9M0UUAFFFHWgA5PFaGm6Hf3kf2kOsMX/AD1Zv6daXSNKjaVbvU5DDbqyljt+&#10;ZhnnA+ma6FvF11Jph03w9aw29vDlfOlAZ2bjnOOO3qfegCpp/hjR458S3S3TbuNv3T6ng9v85rZT&#10;w5qBVEtitrGzAssZA2A9c4J4x6ZPriuPuk+zhriW7AkLZCKSxJPXJ9sVetfiDrVnaLbRQW+5WyJG&#10;j3N+px+nPfjigDopfCIt42vb+KaV2Vtst1cFNoPHJHGDn1zwfx5zUtZ0pJt9jZQDDEKw3MduMA/1&#10;5rP1HxFrWqtm91CRh02r8qj8BgV0nw48HeFtYnWfxVPdLHuG5Yxt79+Oh9u3PbFAHP3fiK7uSfuL&#10;uXDbIhgn1PqeevvUdlqv2R90kPmLk/u2Y/5zXuLfC34LXEH2K1YIWwFZ927O7AJwxwCe2TxjkE4H&#10;nvxJ+Hfg7w1Zf2jouuSs0rEw27JxtwD+HXpzj1oA51vEmmyqEk0lQM5yoGT/AI+3FO+3+EJwxk0+&#10;aPK8BRn69CP1z9aw6KANa8ttAmDS2V5tVVyqs2D9AD/9b+tQtBAjCO3vFbA+Uqc5z/XsfYcZrPoD&#10;FTkGgDWFrcjayXu75cqdxIC9PTufTt69rlt4guIJEW5umchlxltxPOe59sY47Y71j22qT24KFEcM&#10;CPmXkcYyKuQpp13CrrPsYtho2Xoo5HTOc4/OgDo9P8dy2jefHeJ5nmfeEYHUnIx3z7Z612vhT4vn&#10;TImuobxY12k7dxHOOTt74ITuSQMGvL5fC0lvF9phudyquQ3vjgHpjv1rPF5PagRN2Y7lbp+efXP/&#10;AOo4oA+wPhX8YItVh8iZi0zMisWjCq3H93kHaDuz6g/j7Do/iW0uIvPheP5iSnmfwZHfockqefXo&#10;PX8+PCvj7UdBljCTfdJIG5uOQScjnkjp9exr6U+EHxqj1azWzkuiZPutGJFVx83IBHzcZX1JGewJ&#10;oA+jF1ITso2s/DfwhgPlAwQRxjIHA7rnvQuoRMqiORI9zLmRmXdGScBjnrgHOB+ORgVyWm+JrLUL&#10;VZ1mZtzYXco2qxPBwTg8sowMcAHnvdh15Am9EmUYVlaXKsCPdurYAzz/ABc5oA3P7QtfJVUMWNpE&#10;cLMfkGeOQeVGTgDoQOMYqSO7SRllRNok5XBHGSMnjvwx6dT9K59NSKrsGPT5myTgsDwW6env6U8a&#10;mdzOAPba6/e9gRwPboTyeDQBuJdIZBLnarNiOMM3POf4QPXp19B6ompIUWRbxWy2FZWbknpnovUB&#10;enfHrWOupAbgjszKw2/Nklflxg9OgAPXkH0xSNqTNlJpiF25VgFXnblQcn1/h9MdKAN2bUo4GZZJ&#10;VZY2B8yR9qjLsAcsR6Edic+gJqUX6uSv3lTf9zJ2kbt3Y4Abj8Tn25tNZUCQtMJCFyd52K3JJDY4&#10;z0+Ukn+sn20xrGqndgLKvmFvmXlufmODjs3J96AOia8tFdkCwfvCxWMfxDPQAqTtwQMjOe3enNei&#10;KRUBhVVyIiVyVbPHK85JGe/IPTiueTUPIGIFdtpIeSNj90degIA7cgY4xwMGSLVvKeNXVmCr8qjb&#10;u5/hAYgkDjtyB3NAG8LyJkcFY1jK5X5VOBgdRnBOQPpt+hpwvCYfOZRMyxbWXzsqMYZhgjGTwODn&#10;j0NYMmqqi+Y6IrIwEjqTt78/3SACvpyOSB1mk1qEQKF+fdwiFh83GQvPPbOSO/PSgDa+1RQFYnYA&#10;5+bcm4qG6bvmzwepPGOeeMt+1lx8qKx27m8ttrKT1HzAAnDADj6AkCsV9VhQBQ33eI/m2r0xkeuD&#10;ggYzzTm1dgjIWRW2/KrOV6c4Ix6kdMd8AkcgHQef8zcqGZTubzGBB2kA8jPG3GARyOp5pz3YkuJI&#10;wh+Vm8tVkX5SR6deOfQD09cCPVMhUSNc5bH7rk8+hBGAoyep4p/9r7jvZo/vA7Wx0AY/yPsMEfQA&#10;Gwt6FDhCpJ48uEknb1yeeme2RyrdxTxN5dxvYZ3OWXJ65A5IBHcHpwcDrWI2ohRhAGb+LuBjB3ZB&#10;PXn3OO/IqSPUHaXBK/M3zEtknk9ORjPp3496ANb7SYYv3RTBwA/HU9RwcDGeeMEdeSakhnQ7Y4/m&#10;VlZdqkcgAjaOcZyQMEYy2c81lpfyZCqMhlzz/DnrjPGd2MjAxjOeMCZbxP3kiyH5o2G0Rksi/KvT&#10;PvyTz+OaANDzYoo8Myqqsu3+FY0ORk8nvxn/AHRjrlzSAg5j8w/MDznIyAPw+UDtjviqb3Tx7njk&#10;Cyb2KiToDu44I6Z656DPpuDlngY+Xa3CfvMtGeAc8ddxBJ/qOnWgC4JJLiTG8s3lgFlJLYwdxyM+&#10;vXGBuU8YBoFwzL5oj+8G3Mw46gbSOcDPU8jBb2NU2uEjO4qzKsgxG3VsIcKOD1HHbGMdQKJbkKsm&#10;6UuQxTK7VwcHJCgc9RgEDGSe5oAtNNAmWcKnJ+aR8DHG7+Q9Mn2FSpcq8yxbomkUDbz8oG7jJ44I&#10;GeOTg5POKoPchGxGPMAydsas/BJGB1OMdeelR/bE2MfNVtiguvmKY2U9iCeDzzjHbigDS81VTeVE&#10;SbVzIynj0B9GyP5YzzThdBjG6kBipbd5gJ2jHPofXqRj2rJ+3wodgMeduApUgjAJPzfh6HJ6cA0H&#10;VE3MEB3iTLA/xnauMlepPcge4yRigDWWeJ5POUq21f4snHIwPyLD14zSpI8W2Mh22hP3knUEE9SO&#10;fXjjgnGcYGY9+rr/AHuyn6HAJ4PXbz269iKbHfJjhjIvAyDncqkD0BHr0xj8KANRAIo2g3xp03ck&#10;c7SQTx2GTxnjd2BFOSaGQLncR/CrSbsjkgdMYzgZx2/EY4vIU8slN26QMuYyNwJJ/mT6cD0zRHqJ&#10;kUBmyWbEjyHhuCDk/n0Ix+IoA1vN2SeYYRuVfvemT6kd+c4IBzj0povYXRpvP+6qg7VB3Ag9CcgH&#10;gjnH3uKzDqWI/OMa+ZHyG3LtY/XJ7D9ODwaSS/8An2BscHcd6qz8Y65wf4eue5B5NAGrNdGdmZJi&#10;oDBzIFyvB+8O3XnuOCe9CXKrIqgHa0m/5Y9wDYwCDu688Y69+uKyv7R812MX975I9oTHOcDI+nXp&#10;34p0eoiUeYCvlsMKNw3AHOSck8AgY4HO36UAaBBEm0sF8zhV8sqv3euOueG9GHHXBpZZIWTJVWXe&#10;wdHBOTzkc9+vTGOe1Zj6jLCGYFssH2KZvnDAYZcr0GAcZxz1+8MPN7tPlICsa5VNsYHHGMHHIyeg&#10;I4PcDkAvySgsyMP4wG8xvmwCDnjHY5wQfSms0vlLJDbMGkbIEanEjenUdT79QM4qjJqCwQsyyL8q&#10;fNsXbtB3Ngc5HGOnoTxUc2oCON3MaNuXHlsAd2BkKQB74757YoA0pJTHHvt13fN8jK25ScEe2Tk8&#10;/U96j81T5hjHy9GMcZYqpUEH17+o9h2qjJfL5v78KpWRlLcLgq2N33g2OhIPTrk9Kj/tBVRnEBDZ&#10;+VWjHByCB9cd855wKANMXKuzYmBby0ZpFyVB24zyMjJJ69QD7EojrChtY4tygALHChw2Dxj2PA7H&#10;BFUZdRVV81mx8pOWkBwBkEjnjk9Tk846jgXUEEwicfvCwVVPQnPqMjAB+93wc4GKANBnhMjhkjkY&#10;KG5BO0kjBOSMHORwARj2zRHL8ywxRA7flbC4YD1IHPUdgeB2AqjHqIIXbIxw3zZU43YXg4yF98A+&#10;/Sj7btdXSZvuk9RjoD6HnGR14HbNAGiszSQ7w4U7QWA464OT15PHfjHrinsR9paBxtwy7hIpLAZx&#10;3HT+HjtjrWWdQJdmWNlI2nayHcMjJ5zknPf29Km+1Df/AK+MZYfKufm69CGAHTPfnpjIoA0I5HRN&#10;1vb7d3KiPoFAGO4yBkZx0GODwKe08eVO1t2cx/Mwzy+M4xxjI98/TGcLpgGYsueoZ125zz835Z4O&#10;Owp0eoxvGpGFbOSMjABPc8DJI9PyxQBoM4iC7Ylxww+bA4bg9lGePy96bbzxsqbIlYr90xjJIz1H&#10;TqC3I6g9s4rPN5HkM4TCxFA3Cj3BPcnjkcHpnND6g3mYlRXKsWHH3uuF54Ixn2HHtQBae6Msi4kO&#10;7hlkhw2cckHOTgnrxgBqiyrR7PK+9gcfNs4AIwCQ3JxwCeRyQc1WOo9A8nzbMJ8q7TjqMkD9O5zy&#10;cZQ6hEsse/kKxztfkZ/h6+x7gDH0FAFsu7fKgCY52IrYDZHTGDjGD68gnuKhjuRGEaeT7zbVZWYL&#10;gAfLnncce59aqy3kahWkcF8rn+LbweQF6/MrfXHPGKja8jAZHZoyzEbQ5yoxsz8x56Y9T2HOaALT&#10;zMf3hWNJI02lWRchgDg55+82O/JHQd2k7uI925AVEjqGAHzNk4O4Hbu6kctnBqpFe7n3KNz7s/JJ&#10;jPLL6DjI9zjsMmmPfwMRDE33o2+6wDY6Y744x07nAwSaANFpNwYTbmVnZdi5O3JBbjHUEY6ZOT0H&#10;NR+cP9STHuOSNjcnBOOMDI6+uO/GKopqUMu1sBflznGSBgDaOmDnOO5HFJJqqlVzcKrMF3K2DsXA&#10;54OOmeTjqPpQBqQNEzKJHcbnOW4yRnBJ+mTyODgelEd1FLOAZP3jZDM0gMnOFPQE9QwxwSAB1FZL&#10;aq85aPYmCG3KzNkZyOSBwOe2T6CpU1WGf908reW7bdjSggjPvjHBAGf7oxnuAaalXC+cqtubKt5f&#10;ABPUDr/XI+lSRzedLGZAobCnc3X0OfoDjoOMdeay49QVdjJtkkxuYrgE47YBOORjPUH1zzLFqGIV&#10;2sGxIML8x+U4CkjPXgduNze9AF2KQviExbmZg6qwU8HB/hPc/Tt68TGRHQoQzRtGNwbqwOO45OQe&#10;mOffIBzUv02YiJ2qyhdqlQcoCCPmPtxzxkHngzRXkanzA+35lEe9eM4HHTkY+brgn0BxQBdhCNlh&#10;EGbbgqrDB6k55xwM9s9+c4L3kVOJEbdt/unKtgEkbhkccj/gPTNUY78DbFv3KVB6fLvweOnH8PHA&#10;z168O+1RtHsRyI1jH/LMDPPXB2+gOAAec5AAoAuxbihki4xztVeMnJLYPqegzgjdwOKl+Tf5aqu5&#10;WbbGp+ZVyc/rt/H15FZ4v4Ru3OW+UBmG3B9Dz3yCeeMgZzgU57q3UKshZefut827A2k43dufl4Jx&#10;nnrQBajkQuq+VCSMbl2Dkc/LtI4yB05ye3Q019m3ft9E85CeucFSR0PIGCcdc4zg1kvUeLllCux+&#10;fzDkDBzgEZ7ZyBjk8nrS/ag4Z13bfM525x0AIYgHIH48cZHJoAtXBljVpAJVPzMxjVgclevAHX2P&#10;4cUTErK1uIj8sikqM/NxjcQrDHcAHsPQ1XFxGs2GjHoVYdBweduTk5PBz6U0XQdkZwdokVpF2/MS&#10;fm+6B1wRyoOOvYEgFtTHLIqq7Bd2V+b5QMEdVAGc89xzngAmmm78tEJuMbsdwMsQMgD6r1z26Gqy&#10;zpGqRh9vy7eQkjFs4yMHA7fz4zmnJdykhEDK5bPythh3AwRycg9cg8+tAFjz45gy5Hlsp3bcjy1M&#10;eCuRkD7x6dh7U4LI7F5BJHuPzKxOSSORxxkckZ7DPcCqZuxdFise87tjEd1OM4PUdcg5xxjigXkD&#10;uz4xlS24Drz1yQRjr79OfUAuIGlOCm5xIQqomcEDGDx+PUjkdMcQqyorSR7VKsu1WHCNu9M46464&#10;zz9RXacEsgUtu42spZlJx06DvjjoVoa/i2YRl2qcfMOOM4B6449SSMkck8AFrgNGzKqjt8xKjacn&#10;GcHgr0xxgde6CZPIwIpFUKY124OzAHzDPyjsMgjp0FV2u/LncMN+WC99x4x90Z7ZOfakW6ERSZVV&#10;kOSvzY46jkctjJ6A45x7AFxi2WklG7LABkQ5GQcAZ4PH4n+YzoGyEXb5jBWhxnaGz1IHBB7dB+Bq&#10;n9uiSNSXXiP5fkHcZzwT+hwPbIpxulwQkfR2+Yv9M55GOqAEE5A7GgC0kwU7yI8ZyzAjAzgHcBzn&#10;qDjOfrTvnK7miAkWPcsfLAhUJJyOwP4AHPvVUXSn92MR7vuhlGAOvfHOcjjPHcjIDHu4nO8iORtm&#10;Qu5CytwAe+cYHJxwODzQBbWQIvKbdvLNG5+TBA44B5HI6cHpnFQkGR3jjiVQqncy87eDyeOh/PBY&#10;Y4qKS5iLNgD/AFbfJGqnZx0xnI/3uOcDHFRy3aoo/ebWb5l+cnHOOAO3zY444AweKALMjKp2xkK3&#10;mAK3XHOf+BEbQeMZGeM1Gwj8s/JuVoyGw2QUIGVHoO2cjnHHUiFrnyw0Kqy/MTt8wYx6AkbSBjpx&#10;wee1NNyi/vXbaOcGTBAx3JIIx27ZxkdhQBcaaFZBmRcspZ2524BGT06cHnABweh5qMywR7JGfyv7&#10;mcDbxzhQOnB6HoOAOartdR5aBQyhXK4OSuQQfmwPr3755ApPt6nCtu3ncyhlO44PfOAOeh+oyKAL&#10;W+VWXKvztVl25wSO/QYx9ec46Um3fEFkkC+ZgyZQhjwD1IPPHu2V9BmqzXmYwxO8GQAZKgnkrnaf&#10;mPHQjrg9+Si3EYfDI6scKyNjnHUc8EYyOwPpxQBbmMyna6fJGudy5Ixjk9BjB6ZxwMknIpYWL8xw&#10;KvOzzPLBKYVccqeDg/8Ajv5U1uIV5iKyZcgMrEc4Pccg5PGeByO2KJZ1Rd1uFZVDD5RxyD7Z+6AO&#10;e7epzQBZCfuo3+zZGDtj2/cxheuTknOM7u3rmpvmuAyPkjGGVVOF49uc5BwOuOKpi6hTccruZtqB&#10;1CLhWxj5eTjOevQZ7nDpLqHK/NudWTDLhtuTgnb9Dng9uvqAWl23OfNi8yNtrY2jaFwM54IIxwcd&#10;mpN8gP3C3I+8pyzFsHnPu3TAx69Kprc7opC0YZmGV3MFC4yMknPOc554znOc5lN0WSZnjY7VZyqo&#10;NwHXAUAclcduSfTigCeRXl5Q5cvtzJHy7c5Bxjkbc4zzn8ASOiyRhR94/uyFDEjg49uTyM5GOlQt&#10;KY5lGzzHkbaY8fK33sZ5wV454wd3rimxzwsMjd8y8ySRlcswzjkj+E9+g4wKAJoU5Z7SOP5mG5Ys&#10;9eOSem7AC88985ozIY4xl/MfhE/i+XqB+fv0570jXW+P7RFGWyfk/dk9yo7HHY5xjjoKZJdoMOOF&#10;+UsuQ3yjHYg47+owDkUAPQhQrrt+b7u5So744A68cdQCDjA6xsizf6gxoG+XcqZHRsngZAB+bjHr&#10;zxiBpY3XO1mbGOVbcF4yQMDjg/QZ5FJNdrPP+8faUfKsuV3fwk9Nq8+54XHvQBO7eY3mlGbbgMSN&#10;xVsZK8HBbr6cc9Kj+WRN5lVlaT5lB8za31J2j1O48kjjnmNryNNp2ttbcWDMW7hc4HUfd/A845yp&#10;uY4pGeSQ7t25fMdeeRgnPB/hB5Hf6EAeYQ53yQ/eOVXA4wTzx3I6d+cH0qIo+1WuPMVWYAPIRnaS&#10;AeejfMvH06YpRNFJG2yP5WUFtyr7cE5IOev/AALgd6rm+Ekxjz828SOPJHHCnpjH/LQgE8jH4kAW&#10;4u2XNzKcFdvmYPTIHGT3zjrjj1zimTLGu7bFHuLE7ApBJznJ55yR3HXnrmke6B2w7pOMlti7uTgB&#10;scE/Mo9OB+NQefb+Spwp3bSCu8KevcfjwSc0AOn4QGOB5PvZ/eH5sYG3nuCp6EYPPHGIsylswL5z&#10;KxBYtk9VHBY57H3yBmkne2MD8SAtkLuJ44xn5fXLdBnJJzUYuQ8e1RuEi4ZTyuARj75B77uh/A8U&#10;ASOlurqtuvllABujQnao744PTPp0x16xlZUdWuLaf513NGEDZHPCgg55564yRkdaJrmN2PlljkSG&#10;MMw+8VByMdOQAevY1F9ogt5vPWNU/eZIjB+ZQuSSMHHHpkfLQAtzIV3Q3BWMNgdvvjGeenoOmfk6&#10;DFRvPwq8L8+CEl3N3yOAMjI9j69M0y2cRGPyn8tVXCyHg9ug7ggHuee+c4ia5QFY0brJkR26kEcZ&#10;DbQeOAB9fyoAsCRHVWXyZlbDccHgfKzHn5hhvb5RUMflynzsszMuN4HXkHAyDkHGTx26dMNBfzPs&#10;oWRW3fdjySVJdewOfun/AL6NRmUSozSMpUptLMDkdBj5uhyOc8nPWgBzgMVYuu9SERmX/lphThdq&#10;9QDjocjHQCoZVto0V4otyFcoysAyjkHJztORgnnAyM+lSPO8ih2ct97dtiPIzwCOTzx9MDuSS03K&#10;lvMeR/mk+aRZMl/m67e2Dt+U+oz05AGPcb3342qUBVduFHJwAewBAI9QMGmTyNIVxDIrOHO6VVwn&#10;OT8vU5yc7ffrxTWupVVRKHbaFK/JkMdoHUgDoB26+h4MLtCsaFW3BZMlcbiffdkc/LnB5GOgBoAC&#10;qkMCTH8o8sKAx2kDHTGMg/iQR700OHCk/LtPCr82BxzyOTkA9+CMHg4bJJAzNJcNmPd1VcZUZ7eu&#10;D0PTOfTLd6Ou6eMgn7rY3f7OeFxnJAHYA8YoATD8PLAY9vMq7Sip6r7AZPAJwM8ekD4jK3ZaPKsN&#10;xbuwXoTnnA5OTjt34kYxvhZD5fRcrHtxz17tjk9245quJ3ZP3QXcycKqn+92JJ7c8dxzxxQBXRI2&#10;KxxRJu4VQIw7ZyeeODg9ff1FNMaHbEQHVT8oYcLkDJb8SvQnk9emZnMB2sCzEKyg7DnaTwN2R7jn&#10;JPFQkwRKSkkiqj5w0wXaPoRgHOeAMEAHnsARlJ5FTClV25Q5IUHIHBHTg4B9O4yDUMx2QGS22qu/&#10;K7W2+WQDjnIIOOgBOcHjiprgW0cey4O75So3IvyAjGArDrnPJOVAGOoqNnOWVV8zBxI+CflC85wP&#10;Ug8Z6nkigBjrIWkk8ppNq5XcuPlyRj2PPfHc98VXc7/uxJIh2rmHbhgBzxn/ADgCpcbhufy/lPyq&#10;2eM9ueM9fU5PUVG7RK5iinVZFxnKk4wemDgnseOMDGRk0ANb7XAR5Ib5l+YH5c/7XA5yc+nSikRL&#10;e6JkWCTsNsLYx7nHr15ooA+OEuD1jUrnj7vOT1z7dvfnNSpdn5XePPJOWX8++enWqSfOVy+zf3PA&#10;6fTgZI/GpomGAxb72CQe3Y/TBH6CgC5FcSK29nUMMMvIxu6n1x2796mhuGCmP5sbeWYYIyOv6j8M&#10;+tUd6BvMaNdrL/Dg49sf4VIn3tpOGPPygrnjI+vucUAXYrqMPkHnB4B5PHTnv0H8hTxdhyo2h1Vs&#10;jdjavPXp65qqJHdVAG7jlj06/e49/wARTsSbvmDMq7h8zYyPf/JoA0Le7kLHO4F2UtuQg7cfxHuT&#10;n8M1NBfiBV2Lt+XduHB4AB7/AM//AK9ZcMhVlEe1VZf3YwcjPU8jkf8A1uamSeJEyrsw67V542/n&#10;jk/WgDUjvpCojZiv8Lbgfqcc/wBOOamF5IECR7v9XtKr26jAGM846Z/CstbjbKGI3ZBZlPOPY5GO&#10;n6+pHFiNpM7ZZADkbXB49Pw/TigDSW5bzCSu7c33tuB/Q/wnp2+tWYbxxb4DybS27943BxwuPlGM&#10;ZPT8cd8eORyq7WJ7enQp37j68cVZS4AUlSrMz9m3Mc8+p549ffGBQBrQ3sq4eQlFVSrM/BKBgQOu&#10;ccdSR3/GWG7diJ3XazZ+VVC5bAPJDDPPvx+lZUN7JHIZQx4XLBWHPIOSOe4HB6ip1nO7chTuBHuA&#10;4yec9BjHBPGT1zigDQF2ZiUlfzDJhXIO7d8vXJ69Tnp170+O8LqygSKpcOqxsSSwGMk9e3rn0qik&#10;yNM+2XC7vm28KFxkD1xnn3J5p0TFvmMfzN820/3c5I6E9+p9qAL7XsScq7KFX7sZAVeD6deOnpUr&#10;XTtuVpnO5MLh/m4x09T90ehNZ9u5Qq0atjhFVjjgtnjtjt0x9OlSA7lELbdq/wAWTg/LjPGcc4/L&#10;tzQBeN9LECiTBQoxu5KrjOOuO/fjg96cL5Wj81YmUBmbqd3T5jz16H0461VVkMrbjtLPtXjouMen&#10;J59iD2pXLtn+DdH/ABYPbnqOnPHHsKALq3SI6qt0jfMfLZeORsAGcjnv68cHIp5ladmHmK0jSLuf&#10;cA245+Ykg9OODzznnrVUSEtiIkFmLcxlm7AjJXd6HnjHvSK28bg20NjGZOUB5/DA9ifrQBoG8m7y&#10;s3zATRtIfU5OSTz/AE/u9KBeSKhzNIshVl3I5VscYx9O2B36mqLTCNvO8yNvvYynVSecgkcjJxkD&#10;BGKcjEDhvuxjzFZh8/QevB7kDOO1AF838jSNOJX8xW/hYfd4BHAOMccAnGOcVL5pLt8qq0kmQoDf&#10;xYG7J+mByCc855rNjmlEbSM+7ywN2GOCSPu9snngVLGqF1WSXzWXBPc/eJGeueiknGRuFAFs3kzy&#10;rcBWuFjVSvy8rgE8AdOMcAnPFSfaULrOqeYu07SI84YbSNp/+vxiqUbF12ArtST727cM4+797I4H&#10;J4z7c09JlURssKMdo+Xy+MAk4IPt0PPPTPSgC1JeLJukuJVy3sOoB5AbvnPXPXmrNvfvG/LKodcb&#10;V4zjkenfofbOKzTIZSUiZemDImcFm3bsAHGMY9cnjkGnmVlYrsZi6sF+nTI9Tyceh+lAGodTZoiJ&#10;LjzFSVj825g2eTkkkcn6Yz3wMuF6xAimf5lX+KQgMFB655AwRjuAuOorPhxJJubHztjMbFvToM/X&#10;nPX0zUi3BXckfl4UEybcbcBTjBHfgnjr0PHQAvi8kgT7PGQisoZlaNgRhe655IwODkYHGKekqpGs&#10;UkxVlbb83fO0FT+OT6Djtiqe4n930XzMKVyoHBAyeT7EEDPtTozOnlussybGDIrEEYxwSSfpnIB4&#10;Xg9wC1HeSJJvKD5sjc8YIBIwQOmCRjHbHtwJVvol+SGVmWT50HQ44H95T6DPU568mqUChW8qMx7m&#10;27e7LgZzjk45+oPuQQ4hRG8XVpBtx5i+xxtP0+uRyeuACzJfzsjSu7YVivm7cfN3/QBePemPciNs&#10;Tg7eeJJMZyvzdSDgHjn0btURZ5OYELEtsIRjkkk45yCO5x0xSvlpm2JGzSNhU3EBvn7jJ4xx7ggA&#10;daAJprvMasoZ2LH5mIClto6HnJ4GMYOOMYIwkcriRXWNhHtHljcBu5ODyD3wRnpz61Fsdumz5kB4&#10;kB3EhT1GPUdAMbhyOaFBWN3jIkVWCeYqqvJyBlQeCVU84GT+dAFhbmeWLyDEduN22RsjnAxg/dHT&#10;GQPSmmZ0TzUi+VUbc0agBTxt+bAB6g8HpxzxVdrmIJtYK+4jO75ipxnsp5yCDyMBmOTRGFRJGeJv&#10;lj3KzfM0fGeTnc2COecEZyOaALDXnmzssbfxHhtzNt4APHG04Gcdh35FJNdyzKq5DheNxyyZBI2+&#10;xzx0BB69KgWTaXMTHa2fmgJ2nDKc8cD/AD1pyuWK+WyhRGR80gAGMfKflwOcHAGTjjB5oAmnu98v&#10;nm4UmT5lm8wbkYnoOdowP7oPBHORkKt6S3+jeYqx7UZdowAvIPBOzI2HBxyAR6VSjuXhjXcQvQsr&#10;NgEhQMdfl5xnoaVHYn5mwzNj5hwuBgYycZ55Cn1z60AX11Xztzz+ZI27LZkDlTtPPUE8Ec9SeRkH&#10;FStfXErfZbgK6s2NqtuAY/e4/BffPIPas6OcKN847KNypjC5I7jI6ZB6g/NznIdbyrFt8xVVdodi&#10;PlCsNvXAJzjHIJJ9e1AGjDqNwIt0bPHvVuWfDFcEAELxwM+uCvPU0k9/LdxyeaST5bRy+Zn7uAMc&#10;tgDOGABHb61TZiW2wpGmNpLRxhyq5wcY+bGNox6U1JgY1BZY18kMWUZAAzjI4+YfUHjFAGodVPmF&#10;F3KkkmWVu7DH9SOMccY55qWDUdgXaWCbQNqoPlXg9P4QSBwc8njHOcwOnQIzeWwZY9+Nx/i44OQc&#10;kA8fKR706NlgXdL5ZZWweAQoAwSCQecj8B0x1oA1DqU10TCTuaRQGVlLZw2BjOcKCBww5PpUz3rF&#10;irxySZdvnkUEnA7/AJsOp655rMIkztKNHvj+87YyMckYzn6dhg96eJZXyPKYsZVR0O0bjzldwAx0&#10;J788UAaE9/OWMFxL5eGbMeAWGfvY745ODxgcmnC6Y7rje0bdOc/uwQfkHbGBx6E57ms1maBcyMvk&#10;rEy/vCSH+mT3GzPB4z05Amjkdg0IVjldqBJFbAA7Mfm5A9j60AWmvJ3bYjLDuU/NtYkHcCvPOOTn&#10;2HXk8Mlu13BgQdrfKzMCu3Hytx9eTjhducYzUBiC3KpdxMuVwwTEYwScnIOeMnoD2x6VHG82wktG&#10;WVt26QA7SPXLc9Rnk++elAEr3Ugk2Oz/AHHMbNHzG/y8jBycHJz255OeWXNyS8ju6svIZRMG2gdh&#10;k9geOejHpUccJ8xIl2qNqr5at0UgdAQCTlc+xHPu2VrllZ4HWMsVLBXOdu4c4OeOBnGB/KgCQ3Eu&#10;7dJI3mLJv/eRqGX8M8nHu2FI+lQy3TFlufuq0ivJJJ95jjnHr69xnOOtJIWI3xj5VjJ+ZhyvzZyQ&#10;MnAB47npmkkX7Q6BI/LJG1oY3Kt1wQR3569R60ANe5SPa7R7WVNu8YUnjleucc5x0+U5xQ10yKyz&#10;SsCNoWOViFxjbjhjgAbgBjHPA7Gu0pdfNPmMGU/vI1Kscntz6jPTvTXlkVFuC6/LnPl8fN69OenG&#10;Sc479CATPLhlkVmkzhl+bDHPzY6jBwdvB5wenIpj35kcRHc5YfO7LjJPGDnP3uTg8ce3MLgNI/kw&#10;jDBj93cMgsMei55wOg6jOKZHhW3RzNJHwI2Vfvk/KOpPX8cZoAuQXLXBXySJGjb5W5yoJxwCOO45&#10;xjJ4NNS6uDEGKEbmYR+crDaADkjA5OCw69hweaqfvc+c8Cs38fyt8rZyB3456e5pWEKxq+8Ha2Fb&#10;bkZxjp8o64OOSDyASTQBYk1CT7ORLu+fA8uNQrOTjJUnALenB9cdaWPUQbhlhlDHb91V2lhztBx1&#10;7Dp6VUkKxRr5Uar5cfy7OgOOOuDjOfzPJoXEqeW7R8MOP4cZPXgAkZ475B9KALiXKrKTBCzHjbCz&#10;Kn0B5y3Qe9SnUTFHhQfNXJ2wt9dp5J6DcO/3j6cZyEGNlikU/uwcNt+Vee/OCTzng8Z6U51cxM+0&#10;9M8R4LZ5H04Oc8c445oAvRX6TTLu87crKf8AVrJwFC9hwei+xGfSpl1hoo1uJpWYqu4SeYeWA+8M&#10;88EjnH54rNWR2fZuYhWC7QucAHgd8Zwe56HrjBkMjQzeYoVG3fK0Xf0znHYeg6/iADWW7mWVkS3a&#10;Qr+6wdrYG7I6npjBH8qmTUY1XzDc/MChk3MvHIAByMHvkD8B1zkRuWHlKQqvzs3ZbALY465+bH0H&#10;41PaXbq22KfEny+SrSMQoPbnIHIz7gY6g0Aa0esxuPs4nWNZAXXdINu4E5J7nOPUYyPWpV1Dz5Wd&#10;4mX5iZvn3MrbSOxO3HUk8AqeayY7p5IjBbzbV3YVHx8ynAJ5IYgjP0OeBxl63KvGGSRfuELhc4yo&#10;OOMNwvGMkjHWgDZXUIkCqY/lkTcqyLtYYb29c8dR8vapV1HEYXKsuzcyrGcN8uRkZyOM8Y/i46gD&#10;HhMiRv5Ct5hkJj2s2WPbgnvuJ924IFSpcMSzoqY27dxPVcnDdAOu45xxkDOeKANOW+O1oZol2tiJ&#10;VXLZwucY65wTjA6HHOOI59VgQv5hlXY2GbaFH8OCSxGTwOvYCqcU05nEaxxu25Qy7dysSATnA+8S&#10;OSe3WoWfEmNxPzeX94tjouCAeCRyWx2HXAoAvSXKl5HieQ72IDqmCzH/AGtvUgj2PrUT6jFs3GfH&#10;yBtjKpYkLnoWIXjPQZ6dxVV9QEge5ik+8QVLR4B3YfqOpG4f73bGKja5kGUU427VfEY3AnnI4zu5&#10;PTKk4+7igCy2qXKswe72hSFaT+6MrlR6Zw3Bz90+9Ri8nK7pJpV3bR/eMeTk9MDG7nP0yO1VGuni&#10;eSPzd7fMT5eFUrjqMk4U5JORgdMACopJwnzAfu2QFW835v4iRuXIb5eOp46gY4ALTXjtCwFpkHGx&#10;UjLY+8WI69AfYcH3qObU3GYY5dsjDAaM4x7Ak9yPTn0zk1TZsxqWlRl2sN0aAhucdmOfu9c9Bx3q&#10;OadgY2bb8qFo3YFfurwcdDx1JORu6UAXjrLhzMHMZVge4DcnJJycc9euScdehDqUMY85VZo1Y7mR&#10;BgfMOMYHXHXgk8dKz0nkjj8oyKrk5VZGAB6AgdDnnjnrjG04oUOWQyBZG4ZeoOM45PQ+h5P3h9SA&#10;aUWpFpF2Of3chwy5XDA5c/KevygZAHCnFSNfvGfs8salNxWON9ygj3yOM5OPQdayUjnZfP8ALbDE&#10;jcPvY8wnI56cZ56dMipIp5eS7/NIpKsI8KcHnOPcHgHPFAG1/aU0QVrqWMbW8xfObd25IyMk84yA&#10;OMjPQiy2oQu7HazRjcN8mGw2R3LHDZyO/t1zWLA8fmLNjaxfcrKNu7kDGFz6nrx/IzxTK2GRWPAV&#10;mQbQBjLZHpkkA9MDPJFAHQW2rXDmT964j/5aSxSZ28jLEZ4xxz2qSG9nO1ZFdXXGFFvwOSSv3e5I&#10;HXoBzWHDOHO9m8zEmV3Mxx0ypOPmOCwPBB445BEsTvJ5aunzNJhWRQvVj82Aehx29M0AbX25RH5Y&#10;mYfu2VA4xhRyOPXOBxwp4x1qVr2VWaZBIPvFWZV2lv8A0Lr68D6DnGWQF2kEfkq3LZVdyL6jJ6Zy&#10;pxgEnBzipon2HfHHtm3geXJIB8ww2O4Ulif9nGR7UAar3waR4kiby8Ha3Dhhkc449+PWmjVmikWV&#10;VZWVfMjOR1JOM85BI5x659KzvtcICMkkcg2sMbsFju9MAc+5IUY454fuY+WhHHVdrDnIAJyMhie+&#10;Qc9TigC7HfNtMPnLt24XC7g5AOOMckKDSnUHSZv9Zv3CVt3VsMMZGMkY6+hPbFUGnDR5dW2KVyNp&#10;/eHLdT35J6/nwKia4UshMsLBWJ3SSDPHLH15xk5wcZ69gDQjvwqZNtt+6Cu0ckDABOdwONuODj9K&#10;VdS3OrizXd8vPysxbIwFx+ncYzWZDc7XLxIuVz2QbfvAg8cEbgxxnJOOT0areXOqxyr5SY8yQYO3&#10;bntj6Hpjp6UAaq6k6yEPcZZl3O/2jcSuPvZ4GPqMkEjFOS/Ow+YjZUL8ueUY/eGFY4PTAxyCcVkK&#10;7uAZrgMyriFWY/d4wep7c/geOAQRyGRPOin+eSRlVWi4DHrjJIJyB3747gkA2Bq4QL5lxGcthgWA&#10;UkHAGT1AOfu4wMrnIqSLUPMaNVSWQxnH7xlIU8depGAuenXjisU3MpXEEmM8KI5mVW4Hp3JPtkYy&#10;OxckyqrKCHO5ihbDqfl5zwcHdjv1weD1ANpNSL7V85lx8q5OAp47c8jPUdwOPm5QXxc5MbSLv+9l&#10;VC8E5PHLZz07DkCsqa7WWJjAcfuztZlbdg54XIGTxxnvwcZoeWYhpZW2/OzBth4GeB0wOPUHJ96A&#10;NaXVMn7M1w21gV2k/K7biBnIGCf7v4c05tU/eETy+XuGSnPCcH5Rk8DrjJ59ADWSHO/y4pVY/vPn&#10;DBl6Hkrkk5HPXtTVkWTy0Y/LtDBcYP4sFAOOB0PI69KANj+0n8qNmZS/lqFbbja24jI54HbPU8el&#10;H2+TG9GVUVS3yxsMYHfIz3OegGM96xzcz9Tu/dxqJlZSeS+4A9P4h9eT2p7XGdodVXy3y6IzfKrE&#10;AkdPTPXHfigDYOoFl3yOhQ/KxRcKoIPHpg7MnudmfWmrrEduvnTIihFyoVumzHAKj03dCSM/QViC&#10;5kJVHZN/l53HLKfmzkgtn1zn1HB6UouJiPJj2qz4DBtzbuAc4G1vU8bfoCDQBrnVWjMkBmWMtDlm&#10;aQ8hsevJGc88gr2HFNGqurllt5EPmLtjwQV74x3GeuO5PpWT9vZW+V/ugNGrNk9CCPpxzjkjtUZe&#10;aJwPN3Mv8SyfK3AGRx+I79+STQBpprLJIsggSRkGVYSAhmxg/Nu4yV7e2SOtRnWZFXd5zOzZj3NM&#10;W/i2geu3p7E8jrisltRSNdvnK2G+XCqdp9sj0A6dB2FUp9VEEeJbpQsalfMZgCOSPXdyCcA8ZHYd&#10;ADoP7bS0ZGM056LJsLDZkqeORno2eepUepqH/hIDhghyWbe3lAEqRngnJ4wepBOT3rgPEPxW8O6O&#10;C893Gx8wZWOTardMHI4JBHJwCfbiuC8UftHXbo0Oh2sYwQVPJ+b5vmyRnHTAzgfjQB7peeKILUie&#10;4uo4yFYy7pjwzDPPynkjAx6E8Vy/iH486BoEe9bvMi5Ct/EnoDgj/wDUO3WvnPWPiB4n1sj7ZqLY&#10;AwB/+vPfP51jvNJI5d3yxOc0Ae0a1+1E0RVNNtfuyNtePqpz98ZJwe3HYDk1wPjX4veJvGToJ7uS&#10;OOJdscO/hRjqPf8ApiuToPFADnmkkbLt9Pam0UUAOHP0od2kcu3em5ooAKKKKACiiigAooooAKKK&#10;KACiiigAooooAKKKKACiiigAooqSJTnCx7m6dP8APNADNp4461owWcGmwrd6iu7du8uFW9OM/nn2&#10;496pzIbc/Mx3fyP+f6Uhkzl5TuZh+NAFm7u3uJPOuJNy7RtTd93B6dMHv7c1FPqU8vCsVHru5OOn&#10;5VBJK8py+OmOFA/lTaAAknk1JaGIXMZuFzHvG/6ZqOigD2T4XeANCv5IbwRWrLLgOsh6DBycYOcD&#10;J9u9eiw/DjTLVVAsIyN/zKqAKnyewzjjnjHpivCvhh4oaymFlc3z7fNU+WzcH/a+oOP617pZ+Iku&#10;NCt54rllZQA0anPbcMAZPRepOOR+IBzvifR7WyhNwvypGpaRo1+UYXIxgjJ4PJzkAkEgHHhvivVz&#10;q2ptIn+rX7ikdM8nsM8/nXpnxa8dQtbyaTazMsKqqyE4ZtwzwG7nn72AcYznmvIZZDI5c96AG0UU&#10;UAFFOjjeaRY41yzcCtSy8I316m9X46BlUsDx6/Xj/wDVQBk0Va1HSL7TGxdQMo6BmXGaq0AS/bbz&#10;Cr9qkwowo3Hio2Zm5Y5pKKACtbwv4u1TwxeLcWlw+1WyY9xwfyIrJooA+pPhX8ZV1S1VXvyrNEqs&#10;JpiNwwSRx1ByQRuI57V6jY635sYcSeXuQh2Q/KOvPyjlcHjvx0xmviTwd4xv/DF+kkMreXnO1T0P&#10;b8M/zNfQnw8+Jlre2cYhuFVV2+dHGOCvzHsM7to/hww565oA9gttY3yNsZsCNBuRtoAw3cjjjdx1&#10;xkDrw6PWA7KoI3M2dvG4HAJxno3J5xXLQ6oZEOLhvLziN2kB5z0J4AI/DrjvUzagT8wTzGk5A5ZT&#10;kj1yfTgc88YxigDpft284VV3SON2F+YMQCflGcsOnT8+0kGrzQZk2yeY3DsuV45+UsO3JG3BHrk5&#10;rljqYYMjsrLn5lkj2KVzx1OMHA+voOaempJnZBdL8xxjy36biMgDquTnHTGeaAOmj1tI3jQXLA/K&#10;nzcMcnGAM99vP4DPAAd/abO7YT5VyzESbmTOeAPlPP8Adz6571zKapNhvLVlZV3SBSWyvGAwGM85&#10;9eh7cVKNQErCKdQm4EBmYkKe3oMdBzycj1NAHR/2qswDG4LbMsFaXO3jkgn8OQeDk55NOGtRyKyC&#10;XKyA7fLbd8uNwI5/iyTkAHqfaubXV3lCvu+aQjaoyWU4bAxyOncHgHp2p0l5JvyyAbmJXcQFAwSD&#10;tz0y3XofwoA6j+15reP7SA0Y2sfK8woq43bgDjOAoweACDx0xUi6+ZG8t7tmkkmbcqSfM3KKO5GC&#10;2V5wSVznqK5d9TiiiRnKLja7SRsQ55+8CBnPXP8Asnj3d9uZ3a3ZlPmZWT5hu+uCevcc4+nYA6Qa&#10;vhVlZt3A3bZB1AJxk4PUe3HHJPEkWrm1EgWTy/l2orNgEZ55wPlHP1xnrk1zX9rRuVkMsbfOTuyv&#10;Deh64yRnByOKfZ6hM+wlCobayrgjGRjBPPqOOD8vOT1AOgi1RFDW6zqsiknb5alh83XkZOSCMc89&#10;84qZNXmjDM8pZvm+aROpIxtOOm4Kcnn8e3Ow6nhY0ZVYFvumYhSQFOfm65APXrz15yQX+FWXdvBY&#10;GTzOd7dxhuccdOnrnigDpBqqJE43ypuXMirIFDZK5A564B5bOPl7gYuJqOGy10pO9stu3YbJJHI4&#10;z6ZJ5HSuZivJSqsF3RhcZkjL9AAcDGeoXjHHTJxWtaXOQ0xmkVfJD7gAzE9egDeg9AM55AyQDct5&#10;3V/LkRNu4phUyFzk4Hp8wyc569OoFxb7zGVvNHy7sBsFePx44YZzkfP+WFJfLCC7bU2Md25c44PG&#10;cZGN3Tk8deaVtUyWCsNwjdVkXH3cckD72evX14HJyAb39qAxNLEzKrKw3LHjvjd04OMr7+46n9sR&#10;YxKzMOFkbaGzwV/iKgjPXjJyPWsWa9M/7r7mWZTtYFgu0D0yD8x754/OKLUFjlf7RN97ccbjyMYJ&#10;AG4AAkenTOMjgA2Yr228libaONWUZWMYz8gBHBPcDHJIPTAzUja3GD5ZnbzOnDIpHLHJAbn5lDE4&#10;IPXk1gnU96yM2FbcDtPzY4PHGcjPPYYPXk5FvmjKx+YVfawbhVRgz5APvg55Oee3SgDalv4VZVZl&#10;8oybt207cYPzfdGMDJHHb2NQf2iEtwof7y7FbBCjBIA68cl1IAPI6HNZQ1I7YxFKvmZD7m5ViRkH&#10;GMD2LdMH0qFr9SZCZgFwxLMBuCjHPGWwee/r70AbR1RcMik7V7Fh1wTnkdMD2Iz2HSNNYWFle2Yb&#10;S2UZYcDv/XkDH8ucNr1jGPL+XaQyNx9ccAHGB19Bz2qN74v80eP9YDtYbsNz8vv1UY6ZHQkcAG9J&#10;qkYddt2q7ePmCjbtzyc9cDoOPXuQXDVYUjaOTZsVdsayZDKwOQBgYByAfUE+lc4l3JxFCzP0fbHu&#10;IRc5JwW7jPA57dMU4Xs25vLkkwGHzJ90j+nC4wD1BzjrQB0K6hNuZLcs8ys2CwGQ3PoRjH3c5wAf&#10;rTTq6yKqxMrKYwMyEcA7c7eOgP1zhf8AdrnhfNJEkJiDRsoXy+CDjjj1JxzgnPHoDTFv5ppNzzbt&#10;zArtkLBjgEck4ODuHHfNAHTtqpJaa4LbgCdu/PzE8joGOM4JODjHBIxSprYTfJ9pG0K25VdVCIN2&#10;RkHuCfU/15c3+F/1sirwdwYrxjjkdTntnjg4xTvt8h+VixPO5vM5POAM5PsMe3SgDpl1dFXDTKvP&#10;3nb8+AQOmMAHA55oOrI8MrPIspEhkyzFc8McdOwGPfOM85rmf7Qd3CvMP7vOQOuOWH4n68Y4NB1d&#10;gm155PMZQd8nIXjAAPLchh0wB2GRQB1L6s253kZiuSQCvzYI5bsQMqc9f60r6vA6rGp8s8ht7KMr&#10;sVcHHXBU85Bxx7HlZtWaYr3bYwVflYkEn5znGWBIH6+lKmsSCRmluI/vDlV+ZtzEDPVsY/DigDpR&#10;rroFYNglS424UnPGOpIyD19snpTf7ZUFTFEZJPLY5UgbxtGQQOo565Ocj8OafUy0hWOQ/Lwys2F9&#10;R6DA6dCQDjimf2pN5m5Z8YbBy+G4zznODjB+Xp+lAHRjV3iiWG2fYiyARrD8qgjGOhOPyxx2zSjW&#10;IVkVoXb5Wyu6LaWYkYJOdwyMcD1wPWuZbUI1x/pIXbD86bsY+VPutgAc+mOvfihtRYOyQsyn/ZlX&#10;b3I+YdDg/XrjHFAHSRa6qpiS4Ma/MT8x5AYgnOTgDnt0NH9qokTIxXMhKu+4cjGdoBHp6+tcuurF&#10;V+VR6bVUKRx29QABz74zzUo1dGd/3u1lwdmwBu/dQT3Xp6dxQB0p1O12vsZGHzeZIgUY5G1xnjIP&#10;OT6A44OJLnVjMjhCeGwfMkJK5BwcdyCM+2BXJnU8BQ0jblz5bsRxjK9j9e3pxno+HVAjtGAzL8u3&#10;aflAGB02nHU/3TgcYOaAOrfWI523JL5ZkUeXJkkq3JwMZKnCjp3yM5xUketTo/mssnz4LZUr8uVw&#10;wwxOdp+6eMAeozyZ1jEatM4jTad0jBiRyc5PHYHjvj1pyam+8mUey+YRw3PIB6scAkew9KAOst9c&#10;CxYhby5BzwTgdOOPmBGeCQSTx14M0usJIJNrMrKm3YxJPHQkHBHX72Dngdq5FdXK/L5jnLZVZJGZ&#10;D6gg9cg46+4xjNSR6swLEgLuby88AEHOBkcZ+Vu2BnoTigDqbrW1lcs8/l+Zk8/xKWUlhknJJx0O&#10;OOxBoGqbjsV1SZVOAW24GAwzhsZz2I2ggZrlm1cs6yGeNY9u/C7sYJU47f3cZHZxxk00a27SKjTs&#10;EDE+WzhthG7JIx8wIGMt6+uMgHTHWfJjV4j5ZZVLN02gdMLuxge3Q9M9o5dZt9uFmBxGVZZVXL5B&#10;69+cgEdeO4GK5eDWF6CRdkzKu7cGx82SBknkHp05x1pp1WWWEbSY9yYZfO3Fc4AXcRkdDjI75A5o&#10;A6ldWKyzQx/3ceWpChgQQvsTyOOR8x9cCKfVlKtHDeFmWP1bPzbh/CRyCc4zgg9zmubm1wSBUMm1&#10;Rkq20HYrE5OAMdvfnPQGo01yUtG6zDO4gRs3C/MCwIxzjJxk9x1oA6Q6kFf9xP8ALvH7sIAGPLHo&#10;M4zzzyODwTUU2r4bD3SsNrFWlkByNmC2f4RhhkgnJyRk9ObOs7FLEDbtXcz/AChs/d55HC9ec59K&#10;i/tgRt5m1tq5PzMyhido4Ynp0wPUc0AdV/bjW4EsVxtFupPzZOSCGB5xjvnkc8Y6GhtYYLHGs0jL&#10;HgL8/wBwZG3v3/HGD0JIHMHV4s71ZfuqdvyrgbQRjIwowWxnsBnFJ/awnjKTxq/f91HjHPLZAOec&#10;YyASMkEdSAdI2tb0811ZsMxO452gkscnPAyR/XNSR6wqbg8aRqehbPTB5BGNvGc53cHpxXLrqzK7&#10;FV3sgHTOcjoeQMk5PfGM544px1OaJcxbV/dgA8YUjODyQVPPXOT+AoA6iTUlSQ72cqCSgZl4bYFV&#10;f4R2Bz6e9SDWZpJNslzJt3MqHglieoXIPUjnkjgHiuV/tRyAYyET5vkXHK5Pqee/Y989SadDrMmy&#10;QHam4hvlAYg85wcEgfLkAHjdwMA5AOsi1OWaXzQMlQys24NszyBjnjIzg9OTk9BJa6uGRWVNu7b5&#10;m0gemCScYBYkcDrjAyMnkzqxZliW4wQmVi3dF7HHG0kFeTg89yRgh1dlZVEmeMKFYDYOuSeepA6j&#10;gn2OQDsBqqxyeYysjKxQLxheThufm+vByfekXVliKtDAvzKGQblG9gRls5O3PAJzkjIxmuWTVpPu&#10;h1XaWBVyOSwHPGMAg547nvxQ+ryXETSxSsrOpOWAjKsf4fVTz3OM5POKAOt/tvyg3kzSY2csp2qO&#10;eG7cBjjngHqKlk1OMq0McvmL97axG4DJUHOcZzg89D+VciutSSOzK25S27aC2ACQM9j07jGc5706&#10;PWpIQ4xGyheu0Fj3GQUIxjPOAeR0xQB2DanHIfMaWN/vAbWJwV6DnkAZOOR0wAOaH1RZlVchVC8n&#10;OcKq/KNpyO/B/DGa5SPWmRm+dd+dqp8nzHngr3wB0HTHbOKWLWmjbcJti9VO7JZe2Dw33v4sZB7H&#10;uAdZJqKbvICyLG25dqKhyMA7dvJ5HHPcdwDTZNRBnClSxbAXeg3cZzxkjGRnntjgYFcqur+UnlRe&#10;Yse2MAKwO5VIOB/THb1yaRtYwdkqhj8wHC7jnv8AKOvKkcHBH5AHUpqDARRxGXaFC+X5mTt24GM8&#10;ngZ7fcIAzxT01EK6wSynMYC+cFGQeRu6cYAGeOw561yX9tb4/MjdXYsrKz4wGPXjoM9OAR9eaP7b&#10;UAlju/eHZuQrkNgc5/hxj/CgDq21beEkd4fuL5as2QvP3cbstkZOcgfNj3p8WpKrKE3M4YFUaUDH&#10;ZvlXALEH16jOa5BNeMjtIbny85aM7jkdMjB4yDwMgccdql/tsFlE0vmb8DqF2njKgjI3HJHQAAZo&#10;A6hdR3zLIf3jMw3BZDuPP94rzjJJyeTkY607+15ItrPIpMbHIkYja27dz264JI74I7Vysmr74z51&#10;wxXb93eu7s2d3GcEH1OCe/NDa75abxL5JXLNIJFGF9lB45x34I6DGaAOoN+ZTyxbttVsM5wvQtjs&#10;Bxx2wTnJI7+eCTfCWUnJVwpUg4GPu8EH1BxnBJrlU1dXJdpAw3E7t5ORuPft2684xQNWkBRVuRH8&#10;vGWD7QMDIB6grng8UAdVLqM28STiTAVWjebkIewyclSeASMD3HdP7RlDB1ZldVPlrtP3MnjI5xgH&#10;GOABngkGuWi19fmcNmRoiG2qpDNwAMMT2JyevTBGBTn1uVmkZ13ps2N5uCWH3ugOAfbkjGc80AdO&#10;l5DCWXeu2SYFlGF7df4ewCls5wGAJ5wp1Rsl5pWk27gp5IPGSeeB/DjBGPU1yk+tSZ3QMW2sTtVW&#10;6jp90jPJHOMcY6EZRtbZsoJGXshSQZzleR/9bHJx3oA6qbU0dWYSSfPzvWQYzzhxnO7qCMkk/TFN&#10;TUNhDmR9yq3Eb++4Dk+/tkD2FcvJqrOyxxkBmbYu3jHHHB/3VwSO3HGaa+t7pJHL9SxYqrZGV5BC&#10;kj/gQGcYJ9aAOoa6hTdBF8q8Eqr/AHgM46Z4wDzn8Rg0f2iXna7Rm2mRT9zIY7vlXcScZyc5ycHq&#10;MmuZbXtp89p/lDEpwNrfN0yCBn29O3rENWjQbpJC2BlVaRhnj7ucHj7xwcg7fxAB076hCke5wu2M&#10;n5jKeF6HLbuOM5/XjmiTUwLZld9zeTlo2BXaDtxnnHGMcZ5IOPTmW1ZQd6XTNuX5jtbdIQPmBPT3&#10;744HYmm/2o8jhPtDIrYCtIm7y8llGBn1JPHHH40AdRJqsckplcZCyMJC7AMWA+YcswyRkk56ZIoX&#10;V3iY27Mu9kCjzCuZOmdo4BHUY6ZX0zXJnWknVtwDBYxtVtoKqVyvTHOQO/H6U7+25VMm123MzZ8p&#10;lONpxznPYnHHBA6mgDrjqoZ+JWHzZUzSkmM46AEnBzn3P6VHFqiBA0ci/J/cZPmOM544GQSvzHvz&#10;jIrlTrhhG0Pty2ecnawIxkEHPQdCT/KkfWbfy/ntflfJKLJtyNuBzxtA5ycjp0BzQB1qal5QaJpQ&#10;u5mEiqyAyYAK4HsOeeQD0qx/a6MFimf5XyP9YxJ5Oe/bHccH1zmuPTWwisTcqoyBhd21zkcFfunk&#10;Z5HQ8nk0Lrcm1RJcYbAbc2F2nvkMARwP4jz19qAOuGomWbzoQw8yXH7xjuJxtx97Oe3ry3PXEYv4&#10;jCqTJ8uwCOOXDBQQeuO55GBx6dK5ePWXjbBVtyt97dlufl4Y8jv2/LNKNZeMYklby1Vd27cNo2Dj&#10;rwQu4f8AAscdaAOrivZEZkC5ZWG5VzyQSGOOp64B5yAAeRSjUFCYR1ZdgT/WL0BXk5ycHdn7uR2r&#10;lF1yBWWaRDJtAO2FhnOCwAwTx7euPTNOXXwiMTMzZOMrcEK2RgFSATyMfLjuO/FAHUDUU83zUEbM&#10;qg+ccEISBg4zuwVPXse2MUNqMcgVYyUZWXyYioyMrhAfoC+R3xxXMya7Pt8tI2T92wXC8vyME+uO&#10;R688Uo10uzR3E7KrZ2q0hBQZxnOD1UMAOM4FAHRT6i7Rkqco7KUWQHao6fLxhj1ye3TtSm4uUaQR&#10;fM3OUCkbuAMNkA9gPUj1zzzQ1yViDG/yt93axLH5h7DqMg4z96mLqsaKIHiVl3K24ru68gknkggf&#10;dPHsetAHSf2pCrNcBmlViQT8oY/K2W4Gd2BuI4OB35AVtXMYxJPkdWaKXo2MN1weqg84xwOoxXKJ&#10;q8jDzFulXaN27a+AwwcnB6BkGAPQ8YPLzrDG6JCyK/m7I9s2fmJ3bSc887RkDA24IoA6V78NKsly&#10;W3BWMzmLbkc5PXB5LZ5GQPcANkvHkAE0bKoO2RdoPzY4xk4zz0wADzx35sa4youZPVGyrdOh757A&#10;Y9Bnqc01NaXClApKsh8zCsWOMkbj0+XDDqBx6UAdA12h3K7GINhJlXG3LDHOPrnAzwOnHMcl38xE&#10;capJ94hVy3mBM4PfhVJzgAcZPaubl1kgqVuF3R4C7XO3+ZPQc9Rz0FEmuFEY/aSIxGEww3K67jtG&#10;B97nHOMjPagDobu/eNFinkZeF8yPdwOOOCenbjHODxjBhk1Ebt0rAY3/AHWO9TsyG5xk/d78cdcg&#10;1z02vKCVjljeNJGKoo2Dg5YkLx04IYdO1QvqyvEj+duDSALIs33TuG704zjmgDorjWLUxCUPG0Mi&#10;swbzui5xhTuxzhvXIH41HJqTn5ppV3JIcGMqGJ42sPTOR8vY7s56Vzx1l5I5JJ2kMix4m8wlCi56&#10;4POPp0JPamS6sHm3iVssuVaSYsPQY2nBx3/D1oA6JdRuY51RppC0eDIsLHg5PzemME9cEAk4yaiv&#10;dUeRM3M7LGq/MM/KFHBwMY7d8+9c5LrDBmgY4Vcn5cMoGFyeCc8HGMjvjGDTDruXyBtXzCI1bC7j&#10;ls5CjC4AJ6Yzx1oA6WXUomLfa0GVztjAJB7ADjCru7ZyDnk0fbxFP5O4Yjm/dh2DbM4CkYJ9RnGS&#10;dp9xXNR6sWt2ihEi5bLx7iGJ5JHX1JPGQNoJHBqP+2cHy2dAxHypvyCRjnb6+nvwepoA6Ke/hmRg&#10;qtubjnG7bk5H0+9leDkgegDZNTZGVxcPCzsfm8zrngY9OD1x7+tc62sKUZonj3gbVVmK4OTjjJGc&#10;57ADjsAaG1pZHY+YrRljjaoyyEcHGOuD0JHXpnFAHQNe2efMSBV3fLlJCm4DBAGecAk9iMDOeRiG&#10;S/WbdJKB8siqpXDDpkYPT7xyM/8A1qwhrDg5Z1xgA7sN8uMdT149OefeojqrtHvWUBZPublIU9yu&#10;c555Hrz36UAdHHfo6fPJM0cf3JIyPu8lu/fd6Dtkiobu4DTeZKpldVYL8qliMeo5GGAPBGe5PSsG&#10;TVFV2kJUANu35bkcg8Yx3UDg9c7abJq7+Vvyq9BtZe3KlcBf9oD2/kAbU88CptIXaihVRMgJg9MY&#10;5GCTkgnuOOSx7mIGQoY9rMX8tZduGGTg55PJ9s1hXWsiQkXEw2tkqzLwB8w5PGAB83bnH4ubUpWA&#10;Yufm249dvr0HGTjjJ5wMGgDTkniZ1SOaPduAXcqhlO4Ng7V5O4E9+3oKFvUR/PgnHmNIeVkBAXdw&#10;M9cg5Hp064rDj1qSTgyxtjlsEnH4557d+/YUg1iQyqwnjZVj3ttkZ8Z6ckFT04XjvwcZoA2vtKtD&#10;5aSSJvUBlPdtpy3GRjn3AycntUE0tvcGNQkmBtyFy3GMZ9iBj8uuMCsYakyKoefcpXhhhj8p5HQ4&#10;JzxgfMcdaik1RGdUi2N8u0K2CGHOB17FQSMcj8TQBrvexxnIjZXZuSi7cDfknGRnjA6Hr2FNOpWq&#10;HdEVbchcbYwckDrjcF4Gfw/CsddTCxBEO75shfMO0cdBjdj72eD78dKiOrQnbubaq7fmccFeFPUD&#10;kYGc9cdDQBrXM0d/t3b5EjysfXC+2AGx+S+3oCsKbU3k2lLpZG/iAuPKYe7FfvHtzyNp6ZooA+Yd&#10;sjH5Fwfuqc4zxnI459OtTBfmAXauWyD7d+v6f/XNAEAyGdWw3Ut8oHA79eO3X34qTYByw9cgcc+v&#10;B4/IUAEQCnKyfIFG11UFgB079cVKybR5ZBXH+sXO3uMf/r7daVT5b5yO/wA3BPr3HTjt68VIsBA2&#10;Lzu4+9weSOD+A/P8gBrQSNJ+8eM5bDKp5z1/zx+VOiUoqqUOPMC7SvQen54HHanIjAfMWB/iYPnf&#10;xgjHuc8/SnoWRsLlQD09cNnv+GB+VAESJGSXO5SzAL8x5z2xjpVhScfMm3aMtt6/TqM/n/WiJW27&#10;UkVlZTk5GD8vHueDnA5/SpkgRZN0irn5s7sAjA5424wPr0P0oAYs0pbcVY7W+U5PyjrjH+e9Sp5P&#10;nAs8eA2197Z4+gPXOe/SjyIxIqhY1/Qjrk8EDHtjtUxgP8QZc84aTKjtwe/17DPbNADoSxQRuDv+&#10;6q7s4yOc9eCO2M1IkcgVXGV+UhW5wOM9enOQMD3pkZUxsm3+IllDdOf6/wA6lii3uRjO5sZWRvTt&#10;6Dk++PagCRRtAG4fNg7dwOW46g9vr0C1IsaMCUZOAwVRhtwHHbIz06+tNXKtgg8pldsgU5KjAH5d&#10;P5jinrubHyt8+443Fu2cA44yB27dPcAsxANs88s33QwXtgj05J544HfrniSFZI/3mJCxG5iw6HIx&#10;jjnOPoc561DBuR8Rnbt7IQMHOGJxjpjjg4I61ZWJop1RZWjGN3zrk9sEceg6jp2FAC+UixeWuc4+&#10;7t6dx1B9F7GrEcbuMqm1mdV9CMEDqfoO3TtUfkhn27JFCrkLk8Dle55wT3x+FTRRGXyy6tg/6tVy&#10;Nw7kdcnIP07npQAJBGT8kPz7sNlNoII7kd+Ow/HHNTIoUb4pNvvH93OcEYzkYBz05zTY4l+5L8x2&#10;lFAYEhuh6dAMHtx+NTJE0pjPlMxONu5OnYY745oAZCmEKkMqttI27vmIAUHt6jjHfsM5f5BV8uDu&#10;aTH3uh79O33uAeD9Kkht5SfMY/fz8wYlWOTzkdcYx7HknGcPjtZWgYxQhgzN5iqpOQM/rhhjPUjp&#10;3IBDiVSxg3t5jbl+Ubih5GOvc+hHGfqqxqSsdu235QrYOQCT0yOT6jp0zVloWkkUGLJbjh+dzHjc&#10;SMZyScemBnmkigaWEXDMfLXdiRFBEfAODyQOuR09qAI4BGds0AdsNuX5RwM84xx14HrtH4OWyJLB&#10;Vb1+dRgjOBnkAjGD3xgZ71IbYyFvLXzF29MHA57kjj8RjAPrTorYZz9nUE7kJGG43jPPPQjIJ56n&#10;noABkSIDuW2Uoox8jFt54GOM5x6jA9+1IThlQ7ZDtLsV/AE8/wC969eM9qspAVDNsLFTvI3hs59O&#10;MA5Gc/zwaRLVdgXKMN3BU/MBxkYz0GPYEgUARxDy0UmfAj+8NpAbaevI7Nz1H4VIx4ILBgquRGxJ&#10;LfLjgcdz05BqxZwvuQopEf8ArD5aqC6g844yeSw4JBxjtQlk6owkaPKsB93AdskZ579sf7XFAEaJ&#10;5TiMyK26Ty1Ee9hgHsSQTkjpgDGc9jU4jVGWN4o12qoIbGecHgnocfnxnGTQ1hLsx5bbP4fMUqzD&#10;p/D7gjjPPuKnhtnUKsDth2xgqwKg46EY6jGABn69aAI9zx+W8gz8wB+YYK7iTzjHU/TA5pY7SUL9&#10;njAX5CvyqCuQCCOc46jgEcntU8NvgC4KlfnwW2dQP4sZzkcjue/apLKB9katCct+7b95hjj8+Sfx&#10;9s4oAroGKBo42CszbWyAOeOP7x+mM4PWpHjTeXZQCvMLKec9Mcj0JPA7DgVNDA7ruUxg/MfmBJB5&#10;/u8gZx6E5/hHSZoHeSSVg0e1iqscj5iSeSTycEjBGRjGKAKvkyCNYvs/y9URmyBg9R27+4pxtch7&#10;dYd27iXauPnJ2tjnkcdgMHt62HtYlMYDYWQY+ZSQx/iySeozjPI+UkYFOitVMgguLc/PHgwvDtOc&#10;KSOQckk53c88c0AVwix3Db2CgMD91cEgdc4yP7uQe1KLM71R41do/ljZ1+Z2BIzkjs3B/Mcdb22R&#10;N0xZQx4+Vtuz5T247dAMeoxxSiyCssSrtaRtyqwII5OOCqhcZ5655JOMYAM0xySMwV92/dt3KO+/&#10;PP8AwIeuBTkt1Mu5Im3KqjbGvy4brkegB5PA9SM5q8sSyIuTu3YaNhICd3U9B17ZzwDnpinJYeZI&#10;qCF9ihQ25d3B5685+7g7s4A5oAzWhWUszzKqtGQPMYfKDx6DA+YHk46880GNDMs00vmMykbWODxk&#10;fjxj8seprQt7ZkibzAvy/eG7bnATv025DEZJ6MO1OlsWLf8AHu3zLt3qm3zGwccsFOehzzyG5ORQ&#10;BmrE2xpUX5to3LGp+YAZUn8SOOmFwM805YRIqy27RnaSWfe+7cGbOfmPB9h0rQTTWKsoRGhjbbC0&#10;UZICglsjGeOo/lxQlq21Wj2bjkNI/wB5pODycf3sj25xQBm/ZmRNrSsW+Zk2knfx35O5vmI+mOvN&#10;OlhMn+kEkt5h3N5YyPbp1z2wCOxNaEVjwIY1ZtzLsxhGY9eSeem365oFm8YVpCxk4ZPLUqSwIVRn&#10;J6j1A5+lAGfFCiKq/e2tldwwzEe/I/ujI7GiVEm/dSDKhe7Z3D5sHJzyG75zwfcVpfYhJvZPkTav&#10;7wkbQDztA/I9gelNe0XycqrKOCzr8uUw2Ac987TnuOOgoAqrbsyf6tcuNzK/Xhjk8due3Y9B1p8Q&#10;csDGgaNMBFWb3yF6ZGefTscDpV02kLbjGFK+dhPlVj2BAwF5z/F1yc4yaclgHkZvL4+5vd+OhyDt&#10;6E8dR6UAVYwRG0aY5jO5g33hwcHIw3cYz/FkkHmlZAVYKq/KudsgRQOR74IB5B6896u/ZW82SSUs&#10;WPLkyZ5x7YOMcYAx35FOe0jikKbpH2n5WWRezZ6kAtng9s++4UAVlhKzMixt5oVVWPzCGxgZzjGD&#10;83+RSOgZcbPlwG/I8Y5IPBb6N16kVa+wjax2TbV+ZCspy3X5c5ABwPpuP4U6GwkmlIWFvm3Mp2hQ&#10;P5nqR2GfcUAUxBsEm8Ro43H/AFa9ePmCkAgkcggdiOlOEAVfKVAy7WKsGHy5ByM56cdc9MdKvRK8&#10;YS6WDCsyuImfGMjcMHlf7459vqXGzkhK73Rm/wBXhm3bx8o744G5uBn0PTFAGfLGGGBIjRyMA0ir&#10;13A85I6Ac7uvA96gmtiCZY9rKu7LMoGAc9Sc9O5ycflWq9nJJG3lDC5+d40PXONxzwBgj5h6Z4xQ&#10;mnqbrEkcinfhii/K+Xz9zJz8pJIxk4BwcDABktbfvvL37trLiRlO4AjjGdwYeuePXvTBZzxwqkDM&#10;N0e1iXznHTg8EZ9QPUetaq28ufKhXcHYOrK33iAOevHJYDoMDv1ppgf5ZGO5dq7ZAoxwC+CD0zhu&#10;T9KAMqW3jhWKboVY+SE6sQSFwf4QePf684iWzXzfLikVo0Ux7FU4YbRt/iPGDjK5/XNa8lsyyHY6&#10;rwzbtxXqpzgcYHXj644zUY0qKVxbOfLXbtVmw7BeVOOmV449c578AGRHp5aRTIiuOR5ZZcDPGOcH&#10;OePXH6k9uxklZnHmtxulZuV4yOefT156+tai2YZN0vCsuxhx8vQdQDwOnbPXPempaNGgWR2TEvyj&#10;yyq7tpHpnOTn3wMnoaAMm4s4/tDGW3+bBG7uDjI4wcdB7DHvSz2c0X3JI/lYbpPM3fNgrk5zjPqM&#10;E8euK0XsJyPl8z5WAEbfKGPQD7wPUjnIP3hk1FIIWYiCeHGcbsLwRnjB+bGT+BAznINAFKKzkikV&#10;ooXyowjKu3d82Qu7jb+eB2zk4jkidFZxjCsTvznnAZQPT39vxxpGyWZmiXPz7jJJGp+fK7flIzyO&#10;OgODg1F5UyYVV53fdRQCMEDBP1OeOo6jrQBTeA7m5DBeY3jb2zzjB6E4xkfnQtqioIPKVVVgzM0Z&#10;244AGec8gcAg85z2qzFbT+a3kwfdkKswj3bcgHbwecg9ume1Oit5IuFCtuVSrD5hkdeDkkDOB0wc&#10;5JxQBVSIF8kMOFDGZhuwQTg+oIPQdvXFOUSxf8tdrbfusoPQ88cH15x27YqyIsRrJAnb/V7wzNhe&#10;R23Ec9+M8DHNPW3lEmEaQkr97yWXqx5G7jkYPoMnpgZAIgizkBnJ2tiMDnjr1J69+Dnp61LEwDKk&#10;0aHCN8o3EkHIJwSABwRw2MZz1FO2sh8yQbd277yqD0JJBJPy/MB15xz2w9bQvH5UrcYU/MuPLbaP&#10;m6/LtB6d/wA6AGGOVU58whkIZsgbjktg8dMAfjkdhUqyb4pXFwxWJuSrchiCcbV47rzzkZ+lOSDY&#10;wRIwu3BPzcMuBkdPTuCScjvg0jx3KKLcncV+ZmkYE9doYg9AcgcDrxznBAFwJH2S3J+9htvOGXgd&#10;vUfTjPfFLAssLrt3Rs+wja33TkZyMDJHy8AYI4pzRSb99rbxyeUcMseS3JztL8Y5/TPY8v8AIfDQ&#10;pGu5udwKtgjOCemRweB3HegBiDKpMVVfL2srM3I3Y9845PQfT1p0cMyq0cbENuIYKu1gT90Ejp7Z&#10;yMD8DJLGm7M8qhQQvGwEduvHGCccdRx1zQFlWLzJIkOFV2Er/wAOCW5YbTjjpwCOPWgCv5byMJI5&#10;NqtHhmZvXjnGD29B6YpiQz+bs3YUfeYttA4GO2M4Prknt3qyLeCONixkKq+5pZJGbgKPmPHcBTwc&#10;+hqNYjc/NKrN5bnPzZIbABPX6Y3ccMBQBXkklhjVy7/u1ztdSOcA8ZPpkdOewzyYpLaKI7JC23O1&#10;Wbaqk5+9nH3vfJAPUcir0UEbp5sYlVAVkZpMjC5OPXOFK5yRnaaiEEcce9nYSKfmLSH92AMAdPXc&#10;c55+U9OgBTka7LeY0e6Zl3Zz835jjPXoenrkmo5YwUZIPlCg8bvlOMcDt155wOPXirz2kkxSF1Z/&#10;Mb5dy7ip9doPIPJ6nA9icNS3neZXtoG35/djJ+XknpkZIBCnvkc96AKTI5G4L8o3BvlYDnJ9cehO&#10;MdB15pjpFhcsshz8zbV5JHc5HHQ4PJx14NXntCJfLiVfMDZWModxG0Yzjpx34PfINI1pPbhkO7gP&#10;t/dZJIwQG5BJ69+MeooApuowu9d3XcFfLRrzkjGeDzngflipfJcnZ5m7ZuH7tQAM8ggEjPOPfk+m&#10;KmWxjUKspwjNt+ZcM3zZ3dDnnPOCTnv1DjHII/MKGRSchmQcjrz9QT7nGcHFAEIhdpfLWVF83cWc&#10;PyR93P4t0wDznsMi15ssjfaopdkiNhtzH5vlGCeuDnOOBkkUQ2qiUrCW45jbYHIw/Xqe3bjn6VPE&#10;kUjsIzvKswffKXZOoJK9eMj3zgjmgBIW8squ/bGyAfMNuBxtJ6A9QOccD6VNFF5iso3/AC7W8t2G&#10;YgoOTxjHHUZP4U2C0ZoGjQSCMrtbYcYzwAMtwOnXgc4qe1h3j95yzfMu5goVfuscDd/CVPPH06UA&#10;LHK4m3JjDMGTG4BPoAe/PHUdiM4qTMqbXUYXYpCrKQHyBge5Gc46nrjvRbJLJJFFbqDJJszjaccs&#10;ADzkjP8AFz19qdGsLKpiZWLcM20EZA4BPGD14I6MQTwaAJguxpGkmKovzZ3bsjg5xg87RjHPU568&#10;OJkZWgcFmO0Y3Ft+ceh4+mPTpyKaysW+0Jt4BYq3G3g8cegBOOcn2xTxb3CLsluVC7cEAMpcbiGw&#10;R0znPoNvrQBEwhdllW4Crt+Vgw9AM5PI9M57/Smv9oJ8soG2t+8ZsngMODwQTux0OeTk85qYoxTz&#10;JIWZtqjZuCtjAy2ABxj+8O3Qio2iDDcQrvkK6KeHzxjBJxzjOOpzzQBHJFvyJHU+WwZejA4I9Mjd&#10;xwT8xOcDsGwqwWJHf7mFV17ZII4IGD3x06D5s1MISRuKgt94hWz93nlSeMEAdeuSOtH2a4EnlGFZ&#10;DG23evO5gc5Xp334HAwCaAIwVMG+WVtvl7GLQ4wRkkjgc4B7Drmm+VHI3LK77fmLKGwRwRkHnjv7&#10;kVIsb/KrxSidhh4WXfggspB4OOCR3AyOTwAA4+ZY5PlwWw33F3EN8ucBcbcj+eaAITGrzrbyPt5K&#10;7owCwz0AJ6AbR0I6j2oS38xldmU5U5kG0t03dcZxkYycEAep4sH5t7AlVbKSMJASDgjaflxnOeh6&#10;9jTpE8tmjeBuOM7SChAHqPXb2JOOo3cgDFhLy4Kqc/MucEFiQM4zwSD1yenfOaWMzLzFIvy7d27L&#10;MOOONvI5Pp+ZprB5vMeSBW2qzSK3rg5XPQZ5HORxUku8swvJVX5dzrJGFZRtPIXjtgdORkcdaAI5&#10;DtVYZgytktudSFA2nPPp0GOvpkgCmoSVDpMylQBIFAPzZxtBPU8nHTp+NLLFHBHMt0dm2PfLGkhW&#10;QBeC2CCe2P4e/wBKJo5Jf3Usyr8zbmwfl+cnAJIXgbfu9OTwCMACxJ5MbR2wAjH3JI8Lhcnpx2yM&#10;5J5z0pvmJHKqtHGdyAiKPnzB6fdOfutyO7AdM0MF3faGi2nGWwx2cg/dGcZAIHYfzqMOsSMyyMj7&#10;f4X3fKMkA7SQ3Ruc0APzIiNHPtYMqhvNPJxnkeufoSSOnJwu8ea0TSlmMmNvmdU9cDpgZPfIwepq&#10;tcXnkxuYJ9pWRTtjwCOO/OQOCeoAycg8Cue8R/EPSdEtpC9xxCrMsbLjOSCoAxyu08NuH3c/LzQB&#10;0HnLaKqXE0abNhUjCjduBBI7E4OcZ7854rD1TxvpemWkbvLHGpUxruh2s3Q/KRjOC3U9CPxryvxr&#10;8dbuaQ2+jSKhXrI0jPkj3G3tgY9ByTivPtX8WaxrEjPPduN2d4Vj82etAHrviz466VagrpUrSSKf&#10;lkZiSPXbkkA5yN3XAAx6ed+J/ivr+tmSOG5ZVZvvBdufXgccn2/HmuTLMeSaKAJJrme4OZpS1R0U&#10;UAFFFFABQST1opQOMkUAJRRRQAUUUUAFFFFABRRRQAUUUUAFFFFABRQQRRQAUUUUAFFFFABR1pQp&#10;Y4Uc1La2kl3J5UfYZZm6CgBsUBkOV+6PvNUyrBChC/MzcqCo498nr/nrWtJa2FrbRwW23e+c8fOy&#10;hh/e6E5PPTA9zlt1DF4btVmd0a/Y4Vc/6sddx4wTjGOeKAMu+spNOfybjBk/iG7OKq1NO8ryG4up&#10;C8knzHc2c571DQAUUUUAFFFFACo7xsHjYqw6EVuQfETxLb6emnJettTgNnLbeuOc459O3FYVFAFr&#10;VNZv9Xm868mLf3V9Kq0VoaJoU+qXcaujLEVLs2CflH0/L0zQBBZaZNeMMcLtJJ9AO/51FdIkU7Ro&#10;c47itbWruKyYabZQNFHsXzG4yx5weAB3/WsZ3Z23MaAHQOUnVwucN09favXfBAiutJWG4X5vJ+bg&#10;DJxngnnv0xx047+T6ZHDNfRxTlgrSAMy9uete6eCtK06205VbT42kKpxIo3LkA9/vYAA6jJIzknF&#10;AGX4i8MW9/ayQiK381stvUEFznB4IHOeR0Jwe3Nea+IvBV9pMzbEyOu305OP0x+OfQ17hJaxqNqu&#10;zqveRjuK+oxk4IwcjjOcCuP8a6noNusyXmZHjAG0MOoz/F+Ht2oA8hII6iirGqXMN1eNJbxhUz8v&#10;y1XoAKKKKACt7wZ4vk8OXamWWTyt24qq5G7sTyO2fyFYNFAH0r8PvHi6zZKWZASjKy7T8xx97qec&#10;kdBjjPauvheOWXzLMZaTcdynDBcY3H+8Wwo5Ax0GcA18z/DbxjeaLfi3aZmjP8JGe/X1/XvxXv3g&#10;/wAQ2urW0UEbr/q2CxyYw3QDt0Ge/GffBIBvl92z9ySvBbzFO3HA54456DOc8dzT42lky7xjypFO&#10;M524VdwI6EkfXBxioXkRVWV9u6WP5HLD5zx2wBjBGBxycnqcx/LCzRvOW3EbhyCeQQeTxjqRjODx&#10;3FAFgz/u1juNmGY5AY4RduSV3ZxjGBnvxkVNvQytJNP82dzHj5flJB4B/U549RVeFcR4BU4ZWbGT&#10;k+mB948cEZ757U7fIkmHcKWk/efuwzdCOg4Azg5GMZPHJoAuebcudgeMLyNqszYY98dvbr0GQeKa&#10;Hk+ZCnzfwnzh05HXGckAeoyfQVVSeRigIX5YvvbVb3LY3cDtyv06YpzHfuhRmZd46sNw2gNgdOT2&#10;4zk9M4oAufaJo4Mi5ds8DLFRlj0JGOOvVeMcAEGjzHceSkb/ADjbGpbkEHK469D8o/Djiq8hUKZJ&#10;RGsasxYMu0ZyGIPodvUZx36kgmBsP2lZG2n5mXd94HaVz1B642nHt0JALKyq376GVWHllWxnnPA4&#10;4xjbj2z0JNODuVLtcqrbgzHaOTngnsOenPUdugi8stJIs0SKdu3f1A7gn5eep5HGSaASZBkHcv3k&#10;mUAngjBHbknjj5e/WgC0JCHMsRUSGbepT5vlHVupzxx2Jz34qxayrGfvAvv2sCpVQdoyDgk59cjH&#10;J7CqMO7EiSK0nLOSoKKck57kZ4P93GeAOtXLZiD/ALLMdrGQcjnHTIOTxkZGeBmgDU063fftUqZV&#10;bK42/N93rzjHJJ9+u2ta3i84fu/LG7buUyLg/wC1kc+uTx2/HO0pZGC4f92cbZCdyjkjBJzt7emO&#10;M9ONO2GWxJGsSquxkZ+c8HaTn7xwexH5AkAkdpsSMNzfKGCvMM8nr/s9xnnGOR6QsFcrC7Rsu3cB&#10;uyPkLHHU4PHGSME4I5zRKitAzLtk2nO4uMDAxk5Pv64yR6VC87JIzkj5kyqrgqPQsGbJHOMjGOMZ&#10;waAJmuMRFnm3dd4A+Q/LjB2nnkZ9MY54FDXe52I8uRnkDbWYDGf4sdyDjHHc9aqxDZJy5KqoEahS&#10;CepXkD6HOAeSMcCggyNlH5PBUDk/7WQRgnGen55oAsSXEsufKmbvtLSZ8vI+bjnd1zjj16HlHuGb&#10;ciM25lc7VIxjv8xHpnsNvGd3eB2Jtl2bN3zD5mBG3C5AyTxyM88cGkeOV1+Rg247WUNuZht4yA3f&#10;8z+tAFiaXZ83nL83AZZASWY7eoP8wB2IwciF7oH93lVcOf3bHaRx26cjB6c+3qjjylMYjYKrAM20&#10;/KOm0/geD6jPPFMXClHmSPdlvlVQN+BkjGDxx+HI56UAP+07cmKVV2lflVvvcNtbnp94kjr9TUck&#10;0kY3F3jSKMBFbIYAZyMEfdyDgZA/TMeYoo+F3ycBupIb5ueRj72MZPGMY7VHLElv5bB2CliI1ZXZ&#10;j15XA6AKPugn5h64oAbMyTPtuAGVV+TG1lbjBHT0XI6j1BHV8kxYKpUuy/LHJI3C43Y5B47+g49e&#10;tSfzCWYtzF1LLu3Y4Yfe9sjPHOR6BkrNGoW5aLaoBmErFt43HuOmc85GDwR14AJ2vJAnygZ3AlpA&#10;GPJxuDHBwSucH07ZNOe4eUld7EtuC/PlnA7D+9wD1z7EVTEyyFkjulZm2hd2OSd2No4YgEnA4xx6&#10;GnJdJMkkcWHDHHyTZG0Lj8SOeuMDPXOaAJmdVYEofLX52Hl4K5QAfw9MZHPI6YPYDxqdiRxxttKr&#10;txhfXgDuSBngHt61DmR5FjiiXdKuWwwC+mdoGR27Y45z3a8qBYUzwdhMbADevBJHIyeQR354z1oA&#10;uLPAu7yAvl8YLMB8hxwc7gCQAOhyGwT1pGlGN5m6cmQMDj5WxyQMAkjOMjgdcc0wANuZioH3WXgb&#10;cjleSo/AMDgjinss8CG45YbshmjBVVI4yC3TnOR6DA60AXHnZny6xx+ZHnb82FOM46dvxPtQ3mIH&#10;WFFVk4+XcMMCQB3AODjPHQetVUeZY1MMiyM0bfLu68ZHQ49eA34mpCsUm5jIrDLKoXDfKoIAHUDr&#10;79O1ADhKHYAfK3zBdzDcFXPQN7lVPfvg5pgkYSRmY7I8Aq+FVVGeCB26t3PBwO9ReYzMzu/zbWLK&#10;eMccnp9734xwOtJskXdJ5iszN8vyn5u4Q+4wfTOfoaAF80+Q32pdy7drbIWYdSPzO4dOOOOmKc0/&#10;2s5kkU/MwmCqZAqnBwRjkcn5T6jOKrt5DIxm+dguF+dWIBATGTnJzyOhyM+lEzOb7YJP3h3GMyR7&#10;WGSwJHHXjJ4ABB4zwQCRWlAjjN1GVYAsGUA54yPm4xjvwTj6ilS8Dqu+5Z1bhsYbpu+YAY+fKrhT&#10;0weveBIyyCI/e3K+zbllbsBtPUnoeO4y1CmYDZl9+5Uk3Pk7sZBO7nI3DvnP5UATNNcuV3SQ7tu6&#10;RXAJXd6naeuAQSAPxp6yEyxoYZNrNlWB2jIGRyRjGSMcjPPXiqqs5KyqzMqj5VMhA6nJ69vcev0p&#10;Y0+Y/Z5NrZwx2jhhz1+XJ4KnqcHA6UAX0vGVcKokYnd8uDnksvTPoAOnXv3k+0jhdwwoZWcR7VGQ&#10;OmScnv8A1PSqEc5Z1kAwrSL5asN2OAcf3WGMcAE8H0BqRJC4ZYCq/u1+ZYwuTyeCOQeR1IH1yKAL&#10;sVyZh56n7wUMsbAqueRg4Gexwcdc4OSKXzjGdmY03KAwCgMpBweOoyADzwefrVEzM8nl7+F3bY9q&#10;qxjyGA5Pcce2QDjAFPini8tnVU+ZtvmJIrCUjoQx6t1OCc4PFAF77U5lbYPcL5g3FicgAeh3dv73&#10;sCEedSFeL73VY9rKAo4B45Azzz0wfxro20+XK+7DZzvbH1G4Hgn8R7cmmlGfgFlLSBGkkO0Dk/Mc&#10;dSCR9N3cYoAm+0SJIZdzBi8fy9cjdg8YXOB8w+ucDrTIpdqbxIXKKrM/LDIIyM+uGGOM49KqXDK5&#10;Zl80LwyruwNxZSM4C8bmPJ9OlVhNJHH9qbYkjKNpdtuONucByCPu8DB9jigC6ZCZfL3+ZtkbazfL&#10;lzxxjpycYqNbn9yscKlVLKYV8wgdezdzjpjqR1Aqu03mQtHC7nAxuwvyhj97cRz0xkknHoaikIaU&#10;BpAivKVjVm9uvI5OfYEcDuTQBbluUcpi62vu/dtw2G4APDHpnIHQYwcdA1L4qzZ/vAqd5LPhSeM8&#10;PgN6kdifWn5sjjcyIQHAkULwwHBHuMHqT1JPaopJJgrJIsfyqxbkHIGfmxnJwCepGSvvQBfa5Eo+&#10;ziUMAPLdFRiFGTyfm4BPy8g4JPPNNF2ZZQWKsF4ZlwNjAYIOVOMjjIODjj2rq9yUyscm7HI25y3A&#10;yByCDxxuHByTUYuLhlU286/Ko8sg/wAAX7vHy9+O4HPFAFp54lfbK0aqqDco5UAdu2CcjA7g84pf&#10;MMUe5nhXy12llXorlicE565Ht36c1QILt5dtJHt6bo2wOrAHg+nPc9OOtJJOkbZS48v+LdvH3jnb&#10;1P8APjIoA04b2WON/Ol2yM33comQevoDkj9evq5bmMyiNXaQ7s9W7jgY+7nJPPtnkYrN81GXbBLJ&#10;tdgp2/7rEA4IGO46gHkHk1I0s0SqztuDKxCH5jkAHJUjp1x1+ooA0BfSeVsBb95JhWQs247vujHU&#10;EZOevH4hxvWYAYj8vd5kf7s7Tz12n+I9enrWaZWTapbJVlVeobcpJHOcnqSfY88U6EqXYLaKcKfl&#10;xjaQQV5x0JyMdeeelAGpHcICuwlmjGFVMHY69ATkd8cdM+lOTUo/KWeNSsb4X93Ju4zkDI4Iz7tg&#10;55xzWas2AsXysZFwPLUAbQvzMCR1HJ9cnv1qaZ3VC0ku0qWJZl+Xdubrjg9/UcE5HWgDRF+6v5gm&#10;+83PVSrZ69OQeOc4zikgvm2qqn5nO2NTjg4zjJOcAcE4Ax71mwyq5zsZl+UKwbdnrkDaTkY+b15H&#10;XAp2/ZvfdNGqbjIrMWK9ATuBzkgYHOeO3SgDU+1R7/Kx5allG5hzuyeWHY4BIz69KW2ucrG6oPvI&#10;fL8wLtAIB/u8DaDuPpxgjiiDcQbleIRbZMNtiwGBGOcjjA54xzk0PNK0myZx/Gu0r8ytwMcgg/MN&#10;uBg5+hoA0Uu9g2xyeXtyyttyQ+OG2hiDz35OelIk4WNFYqvzFV2/OR144HJ9SfqMmqX2l3A8uT70&#10;bFYlZWUncCAQBx0Xvjn3pIrmQsy/u2ZmUhQq9Txj3ABYc9OucDBAL4v/AClEgKr5aLuVmCtwf1OB&#10;nHH045a92Yolh++qrk4XhiDjPp7npyPeqPmCWdbfzkJ8wgfvApGT16kgc5HBwDyAOqcMqzMqlZGQ&#10;qwXGOQT+HA6HA9CKAL327G6WOVmxl5JNv93I6r3x0GPT2NM+23cStsU4VSHLcckngcEfeB6kc/jV&#10;Iuyo32iOQ4YEfKTtIGemT2z78465qJniRWXaqsqlV8zDbDu5+Xr0Yds/rkA1jds0gVG2tuyBwdoG&#10;M9fcnPHbHFLFesI96T7ZFLFdpCujYG5uPmU5J5/I8YrKlaUN5DwncCpkjkX588EHdz3AHH3uhGKc&#10;tzJDDyXfk8htrtzg/wAPqCcAnk54oA0muZHYsz7mWPneCCmM7RkL03evH5cyC7BZUtvmjD+Yu7C7&#10;eT253fKSPy5OKx5ZZYiEeNs/KMt95W4woLD5Sc8c9CO+KJLqSVypnWR/uMMrkN6AHvnqcjHGCKAN&#10;R70bfLmnz8qq2/buKliQD6cDvn9c00XUcaLMM5ZQ25sDcRtHXOSc/wCec1nm4cvsG4RN82148nkA&#10;nhhnPfIA7c4pouJUYSzyyZzjLwk/NtwCR39OOm73oA0TdASbmcbWycmPcCCeflHYKM8HuDwOaQ3c&#10;Mx+RSdrDdhSABhTkEggjgDqenFZa3cEbMAq7lCH721d2eh6kAjIJOByoppunXG8sGVggxhtoJHTP&#10;RTg9D74I4oA2orxUEaM21UkHybdoK5IwOw/Md6hlvCUzKGG1ONzgDAOeQe/6AH04rLa8k3oAm1Sx&#10;TcuCT82SB6EDGeCAcdeKPtUhwq7Rlgu0tkZAPbk8nA6kjd2xQBrPdzCVvLKtJk7sAnfyFySe2ehB&#10;7/lEl8FlkdnO7aSNzBWChmxzjI6Z3HPHbBrKa7HyvFFuUfw+SCTxxyce3Q4we54Cx3UagImdu/JZ&#10;FzyQu4jHLHcPw5Ax1ABfF+6wtLLcKxCncNoClsE5GOck9+OucU83xWZmEasG3blMm1Rg9OD2465x&#10;nn3yBcq8iuZ1bawALNuUcD0788nORuzjtSNIoVke4b/pm0i5yAck45IAyOwHp2oA1/7Y8hFCtIqs&#10;GHOcngHBAI4546duOM1FPqeYN4GSFYxeZ944BbAIHykEHjHU8HjnM+2Wm7ZEqyYViPMkUrJx6EcE&#10;bfx9KasySlkHIwqsu0N7EYPTsOOhBGKANkaiI2bbhcszMynAbJxgYwQAMHPtzSjVMKcyofMQ/Iyv&#10;llxyNvIJwepz7Z5NZDPG67yNjMCd0ilW4z1GzjJA4GD3OQaik1C4EbbnC/wKph2jGwsQM8df4h+A&#10;60Abv29Yf337x2+6d3zencHI4yckjP6Fg1HyI/LDJE3P3mIOR6dd2cHoF/GsbeyKrJBsTcSP3A64&#10;5I44GOepznNIbyYM6pKQxjIFvtPIH4YBB46ZBYdKAN5NS8z9xaq21WYMF+XB2jjPPQ9MdznnGKQ3&#10;8xEcIZtyKCv7oDA9gTjqSOo6/Q1hC5aRfN85pPlyvyZ8z5geOePc54GB6ikMkHEYDbf4WbCZDMmD&#10;zjCn0OAcZ7DIBvtq8oO9DI2V3QusbIVz1AII79+evX1G1WWSYW4kLbWwsfmHhcHLDHcnPX07cYw/&#10;MMbMbqLYqqskjKMbfm5yCwznnHGCQ2KQXbB1jlm+bcgkzMO7Y3ct8o5z2PzH2oA3xqTyqR5+FbLb&#10;Vb5sHg8Hpx7DjmnQ6udmFV9+9ywjU7RhuMc9OCe2dwGea562unjiSUIFI+aRvLKhcqAflI4P5dOO&#10;9K0+/wD5aybWGI23AhepOD3xz6EDbwetAG8NRjbg3CnnAZo9vHX6cjnIOeoAHaN9VeNA7TNIzqo/&#10;fMvYYA9Rk+/Hy9Mmsc3MrJG6yvt+9FtUHIyQTjO0hf0PrnNI15cxLLcFmjdcnqRtbgjI24zjIOe5&#10;GOBQBtf2q4aMllVclVZnBDIPlBGMdcjJA43DGc5pBq7tFtkb5VXdt57g4H07ZGccViNcCMLN5PzF&#10;9i4f7igEKT/CCOeOOOcVGzTqrCNF+U7Y1ZCOcEqCo7545wScE5FAG2NTjSLYu1V6EYPQEc4PBPHb&#10;k5INImpFpVikZmV2JaRZAoXhOAG7Y3D5jxt7dBiG/l2rOPlK7GTY4B5I4xn5uBg54649DG0oQuwK&#10;/IA2fLLKRjA5OMeoOAcN3wcgG1LqAk2zb/LblvkUqc7dpIPrznuo7mozq1uHV533FVwkisMjLYC9&#10;eBkAg9TjnArGmunaTaoRi2fL3Yyfow5OcA4yffGM1GjyK+RcSbWXc6xsV+bHO7nOfyGM888gGyur&#10;zRNHBI7hkGI5EYMSRgEjoUPc54BzwM1H/bEaswkmbzFk2K27AYFueW7EnAxkYPqDnHN0PM2K43bg&#10;nzQ7T9DjGRjHTnKio5L1zbmBJGj2qVdtygk89ehHUH6A98igDYbU2nBVHbazbYQWAyuwEYLZ7+5P&#10;17NbVsSmENIEaMEthtuXxjkYyclm9N3XHWsG4upZEdwPKbozLgqhwOA2e317d+ctkveMu3l7SSV3&#10;/wARJyQc/Nxx6DPSgDaGqLGyOs/7tuWkfYBtx1Y4AGMZIzjBHPFNTWEAVTJ8zblHy/KcYO3sSevJ&#10;GQSDz2wnuGCNsdo2jAdFWLb5WCSN3HJPzAD0PXGKYbh1jwm77qndna3qvr0JILHqf0ANwa2r8vIv&#10;mbRlvNI3Zw23JGMcnPHGO+abJqgdlhkCs3lsrZjXkA7sAlTn8B1PAGAThx3Rfndj5drRgfd+bAJ9&#10;+B2AOec1G915i7zOu3gq237vzc9TnjPPb8jQBvx6yNmwbfljA2C4XPTntlcYz0/Ckk1ILJujf5d2&#10;4sYzyh7nbjrjp3PHNYP290KmVF27gBujG0HdjaTj5RkAY68rnAqOS+AChpMbmDHYxzt9SPQnkD9K&#10;AOgfWCY9ohwoVct9zGMAdiOMfhg5xyALrceRIZlVmwzfM25BjrncMkDaQOBj0rmze3Lf60rn5tpX&#10;5tuDuz6kY7kn34qL+0IYhiAqWxvxGPujgL1BzwEycjpgcmgDpZNbKK0rys0i/O0fyBSwwccfMDgY&#10;4Bxjpxmm3GrKrMPkYLkKBATk4BJHJ7diSRt44zXNveyEsJ2j3dFOz7udwP4BRgd/zoOoXEaLJIrL&#10;tONy5yCFz39s574QetAHRf2rG0/zt8pZcTKexK5Y/qOfU4qNNRYL5xiRQcmNygbfkjjOeOvY5GM/&#10;Tm2v0EjRs+fLJAWNgNq/3Q2cgZ7DHPTqKa17G33Z1JY7tzsfvbPp69h1oA6I600WBujwyqdxkPCg&#10;kYBPXG373Tn1FQrrDOFllWP5dzbt/wAyt2AwF2n39DyCKw5biaN5IAHUbsfvI2y3XaBjHB38Dodv&#10;fmq8l80z7w2Vk5VvvHPJOBnjIIA46k+lAHQHVIxBtcL/AHt0ignHHzYBGQSO/I/DmOTVWYNGpx8o&#10;I+Ycu2W4xj9Djg9K519RV1AjEe/c5JbCqT1x7g4GM5+lRyXcisQifKu7jaMsu0j/ANl69uucA0Ad&#10;D/a6JLIyQ+Z1+UgBSAfXPHU889T1qH+2JAcxKV3LhZSVXfyBkHbtJBx2554A4GBfXzn/AFsy7urK&#10;wC57jafcZH1Pamz3jKWkZY3/AHjATMp+fOMdAMZ5G3PT1oA3pNXuGwbVJPX93xkdQTkkg+3aiud+&#10;3Tkb18yP+EyLIi78f7xH5Dpnt0ooA81jRgFUPjcu0tu9vQ89SeOtTLGYk2PEpyN3zKcrk9c/4kdR&#10;1q9FZmNywDdfu7vmUYzjOBnqfxxTvsZAYpD935iw4wvofT8cHBoApeUZMHPuzH7u7PUZHOeP/r1O&#10;lsyHKbOqn7u0Dnngce2fWr0UD7vMTqy7vOVtuct655/znpTo7RYv9ZFjy8hlwQxPDY9McYz6Z6Hm&#10;gCrHApxvRlwAGPlnPJ9COPxo+yyOGZWIbnKr3JzgDPXn2PtWhDpskRzFEshRs7scAjsOMAEjP505&#10;NPZziNGChtqty2WJbjjqd2PzoAoRxMh3oCw4xtOM9snFSpbjd+8UYXG35cYI9cD0/Ue1aC2TeX5o&#10;jPJyix+nQ/d4zx6nORU0VgFHllR5n/LRipBGSO57D2yBnnrQBlwwSbjHhF+ZuN33uAOpxkk+5qZL&#10;d2yHZe7BeCDlQQMZ45/l9a0o9PmfaV3nLYaMNjoo45+g6fQ1ImnEKyRQlV2sVz0C9O52457cUAZq&#10;20iruA8z5d3z/wAR5xnjAH+cU97FEDSSbdxDEsNrNwCAMLwB9T6VomyTaIyF/wBZlRwq8dvxx9MY&#10;qwtk/k8gKFb8cAZI454B7ED2xigDN+yqJTCqY+b+IBMA8DbtOPz/AE5qaKyRBIUVf3agkgHknodu&#10;fXj156DmtBLKTdw+7dgMu8Hdx97PXBwD1yenvU0emhjkRrtQru37jtyBjgY4O3JzkE9M0AUba3kj&#10;woyq4y2Qv5fn2/xxU0FvIR8pEZXBbD7TuXnnkZzz2wB1zitCKxQ75PIYquSzFsAMX5GcHC4AXB6E&#10;jipI9LnX5UjaNljAUqO3PZX74zzg88dDQBRjtkTMYdsE5Vdvy+gJxxgDcc/XsRiQQ4fEiqAwGAY8&#10;duBj8D3BOc/XQitBIVYzxlct8wUlRwclsk4PygHIznrmrMemOsjLBbyFVwUTyjkd/pnA6epBxQBk&#10;+TjcrgH5lO1l39v72DgYxnrUhtVYxxSFlYr+8ULgexyfTP8ALkVp21oqIqpKnl8nzFQYbkKCBuA6&#10;5GTwM9asQ6a0zKpaVdy4kijXzNo+70GT1Ibv9ygDLFrP50jGLHmfNJsZcuB1Gfujj5Tz1457TQ2M&#10;lwFBXLkEEtyFVf4gcZIHqQB+FaJ08MQ/y7lwWZmBZF3Dk8+36VPFp6TFWe2VypDNG2CVXAPJDHb1&#10;x6gfSgDJjtlZfNWBdu3IDSDA4we3HPOc4yOeOKm+zEoZwkZ25CltoIwTzk56ZP05GeK1IrEMFk81&#10;cyTf6z3zz056+vpUsdlJKAFZxJu+X9yWJzsHQ9foeck47UAZEdlLy0UO4H7rbRxkdGA+7j654A7V&#10;NcWAeWRhBIFBZhuwASMkct9w4425BP4VprYxyKwdd23JZmX5WAB7nuCO45J56VNLYxocDdub5dzP&#10;xyRnqVH8I4GCTyB2oAyo9NkV3YBtrEKp28YxnBzjsw9wGx2zTo7UyHaxAG1XMYYs+MAjjsWz6gg+&#10;nWtiPTIp7su9s0ki4OMnnduBGCCeNrdDjjjpU0WmNcFc+Z97Zu29Wbk44yC2ADnrtYdRQBiw2CNJ&#10;saFZEYqY2OQCMgewGPQk8UR2J3bfMYsWCj5jgnGAP7o49iDnHBIFbkdgSkk4CM24MjKh2sCSfvZy&#10;VHPGRjNTS2HkOHlgkUmTPzRgbSASCRuU9CPX6c4IBgx2flurLASVKnyy21yO2cDIHXjOc/UGpBaS&#10;E7JArGOJUAk27W+91wM8dBgcbvet1tGKxPDJHHGqsVeNVZeFA7dDx8vUjPbPFSro0kLhpIgqrkqz&#10;KRlc545yeGA544PrQBgRWTlzvRFLKSWSQEE/wktgZ4zzgY69ASJU09POxd7mjZU2swAwvXDE4UZH&#10;APU47nFbX9mRtAhddsbID85bPQ+vy8gkcZHOCeanj02WKXzt7LIyZU7jnp046jOePp3oAwzbylWj&#10;kEhkVf3m1jtx8x5xn+8OMc5bJ6YT7C7hdsShmfeucYHTHzDPXjgccduc7tvpiu7RbcvxuYc7SFyQ&#10;cDO0Eev06VKdM86bdKZFbn5lXBRd/LckkEAH5gc+vsAYKacW/dTLsUMWj6cnG7njBGBtzx9M9ZYb&#10;NgqxW8IWRWBYNHt+b7ykE+px2FbkmmNJH5zEJubGzGQvvyfQYOD36c5qU6XbyKyvD8rDa4WQbh8m&#10;fqwwAOxzg4HWgDDWwEoVIlTYD0dgFP0Ge+F9BhQc56r9klkjkMsat83y/vPun7209D1BHRs+/Wt8&#10;aXGGWXyFG5sFH/5aDC/Lu53Dkep+XNAsWBYxR7jlTufaFXggnhuBnPOBzQBhJbuoa6O9o2+b5c84&#10;5zz0JbjoeT06Uq6fjPyKVZgyiObBZgcN0HQg9TnnjHPHQLpQWZhKdoyCh+627Jzx68LnpSrphTai&#10;SNu2kLC0meg3H73UjAHTqR05oAwE05kh8iVjIvllWYKFyARkkHDZ78/U46iSPT1WQOkjSM0hDOAM&#10;SYBGOB2PoAcDitxtKjysMAbyW4Xy/nJG4cc99uecnJ6jnBVNNO75VbLYZl8vpxu9u5Jz1IGe5oA5&#10;6LSgkUcwCqWCmT1X5cZIHOM+wPPODmpItMUxLgZYsFb5h8p3AnjJyAeM4Przzjej09QPNjZTlWaP&#10;y+5xkE/keR1HSnRaa5zGZvlVV4k+bf1x1PUgLycfnkEA59dIR496vt3YDsOdijOQOTnkDBwMbc5A&#10;6SRaNFGmHt1TcvO1CFQcHILYycE46DHTOa6JtPnjUoPlCwjaWjIOe2Qp2kcY55G0j1oOmbT5nmqV&#10;8xm2n7xOSV6ZwcEY9kPpQBzqWEomVvJ3bsFmZT90nG7pjIxkjjpwOaF0WZ5QsTMys21Ny7VHOMDI&#10;5yPUjGK6RtNtUDyunytgqWzxkYLe5B65wR26U4aVG/7xLcs3knczYIc9NvbGeeeBxkkZoA5s2bxJ&#10;slfy49yA+W27ccgnliB1BPtk+lC2CH7scmUydoQ8NuyPmPcA4/HpiukOkvDiQoy7cLwu1hnvwQQO&#10;ff8ATlH0wPIXESiSQ7v3bkMNzDPUccn34A4oAwP7OUbUVWkUINjMwKKvI3csTnHbHAPGMU2OyUsF&#10;EX3tvyyfKNvH8LDGcADg9eeM10a6Q6HmP5Tgrjfuxxuxxx6HnrngYzUY0+OKVVMaq2zLA9yx4PTJ&#10;449BigDC+zMFQxZy27c3LLwTySc9WUdj14z3a2nIV4bbu4bcx+ZgMA49Q2QMdcZ44roTpyx7mVGl&#10;fCs3lp8zA89++O3zdPrSSabI27a+5ip+ZQrtJjgcHqMfjznqOQDBW0lUMuN2xigZ4+FbgZJIHzZ7&#10;DgZOTTntCNqrE21O8ag7OdoPGemP8a3TpTCZo3j8ti2Nwfbls56468H8foKSSyjDRyP5WdwVf7y9&#10;c9BxwV6dwaAOfi08R7kWBlZWIMMcYbBOMKrFSW4A529/YVLJYyRRvI0ckcaqM7m3ErkMO+CcFeAO&#10;eB06bMWkRnbbNFIzbQmFY44xkc55I5/iyCfTFP8A7MkhlV1i2tIw2zdNxLjIA44PtjOePSgDClt5&#10;IjmWNtu9Tv3MXPGOfcZzxzj6kCKTTxlnnt1C7mDLnOAQOM8AYAB6gckZ6it46ZCxybdi20rtYksV&#10;I5GM+yZyRnimyWahEHmHzNwVWYKFyfn3ZOSR04zxk9aAMW4sVVWDyfPt3w7WBIOf9lyPTHyjOD71&#10;E+lx2/3LbMbN8ytJuZlzwGAHTpngfUcCt6WycP5EpkUM2/5nwUx3G7H8s4HHSmnSv3Pl3Kfd2qyj&#10;BCsVYEck44z1yfqaAOfNmjOrBwMSd1RsNkjoPUD2xjkHvCbCbyRJ5AJZWK+SzLt3c/d25w3DHjqR&#10;6YPTG2kdPMRnYrC25k3dM9OmeSCcAgE+1RHRnBwUVUJP+r2fNkDk9jwCR3HTtQBz0tg7OzKv/LP5&#10;WMhyeehAHTnPynrxwBUMmllVIWNl3N90qqkDjC9T0HGMHA568nqI9FAhaV0Vh5h3RhGKt90g4PGT&#10;uYduAOcVA+kRwMzvFGMk7ZmjUbjgdDkcEHPUZ4GCcmgDmpbCWXczxK27cY/mVuOcEHkcHHBOcEnP&#10;OKSWxLFidwB3BXcbVcA8/d+Uc9gBgfXFdO+jMqgm12qzdmKjPHzM3JP9O2SKa2kuo82JZC0mS37s&#10;ZPqO2STuAY9uOKAOXfTnk6snyrnO44+Y4z78tjAI45428p/Z7yxs8MbYYZ2xrkLJj5iCVHTGO/Uf&#10;j0p0gJ5fkuxY8KxULnkdhjsRwD9Mmj+xo2iaV4h8yLndArbV44JPoTj/AIEMUAc0+n7SyR26FUVg&#10;y9ORjAxuOOBjIH06igwIGkV9zRt8zsQ4XqccZ5JyMnOOBwT06NdMH2mOKGCSN45NixhV/dg4zxnc&#10;F7ngHg8d6amjkujQLGrKqMx+6rZ4OMHOM4B74z1oAwTZsn3Ym+UYdmkbrk/7OM8evUUgstw+e3Uq&#10;Tt8oqeTjO0EcD73PQfU9d9tHO4oAvEikqJE+UYHLDHTHsfU9aF08bWeFfl8sLuUjAVfm46Y4yenp&#10;nPBoAwhZNJ+4wrfNj5I+Q2OxHIGMgEEH29FFvA33AuwsSY+SDkkYx0B24OPpnnpvHRGiXY0bFWUK&#10;6mHnB6/3QOvIxk++MU37HN5jRl15XLZwuOh5A+8BnHfleuKAMVrEyoEuFZmZx5hbkhupOMkqQM4H&#10;HbvmnR2zynZMhVVyska9ueQAB3PX0HT22m0nY7Jg7lxuZN3TOcHsoBySACcnvTl09SWMeCQyx+WW&#10;zt7cEn5TgHg460AYr2dxJGqwzBNyEplVwrAEYA5+YBgcZz+dO8oOf3f3tpLDIICkY79DgcADvWwd&#10;PKSKkZZF6qrKAc4Y5z2OATgdew4OVfSUuPkRXK/Kysq52rlQfXjqcfw9R0FAGL9nyFULvOQW3LuV&#10;eGyQFHTOO/Ixjninx2khhZju5wxViTg7txx2JPXOOSPfjXjsUK7mCrsTdI6rsUMpHv1/AA8HtSxa&#10;Qk6KDGGVR/CCyrwGP/AsDoCcBgOKAMRopmKyySKzttx1xuyTjOMg5LEc5IPoKWG1ZIt0cUihXwyy&#10;Iygc/d+fBxkE8AjPHOQa21sgY1VTtZsqoLbgpx23EgeuMnH8m2mjwAqYYo9ob5mSHkLyBjAAwvHP&#10;egDDFksUe2La23adrEDIycEK+entyMjrngNkrHakUfybkw5OFwwww4we/YY7nqB0Emmwgsk6bm+8&#10;HdfvtuxlQTwM7eff1ofTtq7ZWVRIx+UrhQ2c9sDrjr04zzmgDno9PJizI7bPL3YaPanOeB7ZGOh6&#10;gnnFJHpkanLBUTc3mnzAm3kBeDzyQTwQemMkCuil0gIZJGVemAGPp3IHYYUY46nrT/7ImLb4Fb5S&#10;4QqrH5cBgqleoBJ6j16ZyQDmhZTxsryKG/h+bK7SDggE49eM4yF69aRbC4VNkb7m6rtzk8MGOe4I&#10;547nFdDNpo2s6xZw28bFG7jPHvzwPqPxe+jOB5IfdlijGHBYns2SeQBz9G57UAc/LZHzGi8rq3zb&#10;oyQflHJ+uV/mQDipo7NlIhlkVl8zczbck43d+mM57qcY/HYXSBkK1qse1SVjaPIUEk5xgj7q9e+R&#10;9C5bFl5WJdzMpjVWAyMNz16/Nu45wMcHqAY8dltKlrbd/Ft3HfuIwenU4+g459nGyd0ztmXJC7lX&#10;JZvb7wGMjpzx3xka8thbSFEXdLvVgpaQDeQD/E3XA9mPI54NPfTzvcqc4/h8wfJgcbfYc54zyOvF&#10;AGSLVLhFiYn58s8m1Rg4OSBnbnPPbjI4zmrAsimd2AzDcvPIIHJ5PduOTjqee+k9j5Bb7Qqxr3VW&#10;O12C4BI5yCOPXjBFSvpzRqytGwXO1leE55xjBbAwGb6bQODkUAZDWoyEYcbVLdvLbP3eefQ5z9SK&#10;ctmsUmzcxO75v3eWbAy3Qn9CeMe4Gotqu1V8w7d2I/LZiC2eevJ6j6Hp1wVjtYoUETLIm9v3ZZwM&#10;E4K57k9e31xyaAMo2eWMokwNmfMwGwPlwRzycd/ccCpFtCzqfKbCMf3m3bjjoMsMkHP3sYzn0rXT&#10;TXuixiV33DaVUlyBhixOASCAvvj0OOIW00CVdkeWmC7cDJZiMY55yAcHv83pyADHS2ljjS3TC7cg&#10;FmYgcbuB0OOQOc0jWTEMsokT5WKhYizAdDgZGcMG6g5x0HStlYCqs4Hltu8pRKSy/wB38uf5c9ab&#10;Jp7RS/IPlMgOxspu9OSRz0x65NAGQ9pOIlfaFQMFUKrFeg6AjIGAMccDjtUMcDqI3MK7kwrJHjYA&#10;c5IPt1GecDkVsLapG2wmJezMBzzwVPJbcP6HvUclmm7ddxbWhbHzM3HQkHJIyOMDjOD6UAZqW6l2&#10;eS4bzFQCSRYxuGTtGOQCuCR7jt3DWsXaPa5j2bseW0m7leehPba3f8RnFaxt4kZpGkXG47/mHykn&#10;GQc4x3I6jJqGVVC/aWLYjjwF+YjB454Kjtjt83brQBTe13OX8x2XkKXYLx83p0GG7+3So41njk3M&#10;VXMnzMDtBAxnsOD328EDv1qHVPE2k6P5jz3USiI/MY5QDuz3C4x9SAQCcYIrh/FP7RPgzR4/Isrx&#10;biRfuoigYPIHQ9DnkZ7ZPWgDup5IoUW4lLLJlgwCtuGeTxzwfcAemelV5L/TrV45xdRLJysitcY+&#10;UZwBu7ghgfYL1zXiuu/tM6jPuTSU8pC2VO4blzndgAgdPUH2PeuN1r4r61qUmZr2R1YklVkbbtP8&#10;PUHrz1NAH0FqvjvwxpYZ/wC1o/3XB2IOQCP7pHHPriuV1b426eIVh0eNpAq/KzsEABGOASeT3Hsv&#10;HNeG3Xiq7u5FZucLjL8nHp/9frjipovFM0cSxRuu77xkcfdb16Efhz09TQB6B4h+MWsva7bi8VSJ&#10;MbFwSMAjJ4+bv1HBrzzX/GGp6zcNJPcN6BQxIH51m3uoXV7JvmmZvq1QUADMWbcx5PWiiigAoooo&#10;AKKKKACinRR+a4SmnGeKACpJYTFEjN1bnHtTYywcFR+lSX7q1wwVNu3C/ez0GOv1oAhooooAKOaB&#10;70Ek9aACiiigAooooAKM0dOCKKACj3oooAM0U4KFTzCw9lptABRRRQAVJb2811KsEEZZm6AUzHA9&#10;629G8nQtOe/vom8ydSsMbcBx0OQeo6e1AFafTvsLR2UUyvPIPn2YbaOvX1/l6jpW5H4Snt9M2xRp&#10;ubaFdl2nayg5br0yv059zVTwZanUtcXzAJC0m+Uq2NwOMj+f5+tekTaYun6T/pbq0jrv+7tWPIx0&#10;zyOScZ44AyFoA4m5g0Pw5A2pXMJeRQnkiX7ztjt83A9+47DpXH3t9Nf3j3txyzsTjJ49h7VsePNV&#10;0zUtYK6TGVhhXYN3Vm4yeOOTn19uMVg0AKzMzbmPNJRRQAUUUUAFFFOjj3N852rnlvSgBFVmyVXp&#10;yaSpJHDfJCuF/nXUeFPhy11pbeKPErfZ7GMgIrcNO2M7B3zjngZxQBi6BpVveyeZes4jLbVWPGT7&#10;89h+PWtO8vLPR4ZjYSPJIsmMksAW/v8AXJwc9ce+c1LrFrLbhrm4i8qHeq/LhcJ6D369KxtYuFlP&#10;mRRiKJ/9RCp5CgYyfrz15oAqXN29xgEfXJ5P1qGiigDQ8Mqx1aNl/hz827bt465+tevab4tstLj+&#10;zWtmJ5ocKy+ZhFXcMsx5zxz3B985HiIJHSphqN8IWtxdyeW3DLuOD9aAPRvFfxTu7dlt0vo2YH5o&#10;7VsIOhHT7x7ZPSvPdQ1i91Ejz5WOB3NVSSetPRExukP0oAZjvRyeKDU1ubc4FwWC9TtHNAENFTXH&#10;2McWyyf7zEc+9Q0AFFFFADopDFIHAzjt616J8NvHr2m21e4b5mJaLdgu2OOg6dR688H085p0EzwS&#10;rNGfmVsigD6u8Pa5d6haCWG4hkVdyqx3LuIC9NpyeARkdvxNbKl23AwxuhO6PEeMsBwOgAbJBPOQ&#10;eOetfPvw68X64iNeC+RY4Nv7pWHzkdMjp09cdOvFez+DvFbX1us1xNDKuBHuHyg84UHrzkYHuo5o&#10;A3IPKuX2SeWY2wuWhP3TznJz8uGHHHcVILaSKFZ/m2BUDCQbVxgZAx1GTt79TkDtchMdzP8Au2jk&#10;3ArnhSp67cdc88gDjr6A27fTXij3JH5a7cqsny7uAeSAM8n14PegDMNu6/Juy3QkqS0n8Izu6Dby&#10;BjqOMYOHWsdwLhiJDtGNrrOMEfeBA4ySOSDnjgHrWjBZEqFMe7ym2k7srvI59TuOO/bvyDUn2UH9&#10;4FYqVI37htLMFyck8A4Py993FAGVHBIqMr27RssOVXeSyYAODz2Izxnt0qWC0IkWGIs37wLHt3ZG&#10;cMDhl479yOw5xWm+nwxrtmji2t1b5gQM46t6jI7jjt3d/ZEkzpLc2AZf9bJ5kYYDHBOccc7R2645&#10;wMAGWjPnd5LfLuDL5eT0HB655I7AYOc8VIsMW4rbR+bx6ttwPQ8jBI9MfrjUTRiIwphfasZC/IzM&#10;PvbfoMHbxzwKk+yuJTIkStIWUb9x79F5568Y/wBrOBjkAyWgAztjV8jcpzuYtgE9BjkjA9ccc81Z&#10;toNt6HXdw4VhG4bIzkjjuAuMZ/iPI4zp/ZVX9zIv+0ysr8qe/PQ5z/nq9bXzZEaTzHLfdeTqTnju&#10;OxH/AHz19QCXR9qyKYsbiBublS2epxz8vPBx/EeOONJVO1WdfM+QBk8vqMj8emeMn27VVsLXadyW&#10;3ysANwGNozx/ED/F6E9M45rUgsZTGu+PyxuIRXjDAsAOg5OMgnOR7eoAKNxK21DMDI3Dq0i++44H&#10;I59ucH8TX8uaSWRjO0mJCPvDJI4xycnhTyPWtZ7SXeyW5VcYZW3Bf4l+XDd+RnIHX2qH7PHKPL8o&#10;bmZdp8v5lx8gA/LHU88ZoAz4oQsiTASKFYFWwANxUYxwMjryB2PHPKmGRWCiA7AcHdjjAHy9+xPc&#10;+uARk3zYbTieIKu7/Wbvm6nI7cn5uw578UslojJiUwsNoG5mwG+Unoep/UlTnsaAKCLcO27B4m25&#10;X+EYBHGM4yD2BAX2pY4sweUCN33V2xFs4Yf3WxwO4/uH8LctnGIxaPF5Z27fJ2jAXGfzxzkDON34&#10;ulspORJbEt5pK/u/48bjjknleeMcY78UAUJFhCM29f3i4Xy8OeQepzjHbg4zg9eKZPETK8STZ+Ul&#10;WEgVSe3PfqeM1pRwrnY8gZiVO4eZuwAeBg9Mjt3xngU06c8vKr/rGw0bbiPQDK9uT078cigDNKtd&#10;OsRtxvzltrbSvHy4wwHGBjvlO/NVVgynmr5S7my/zDapyjH0yuM9ABzx0rYn05ZHWNgu3cEjVmPG&#10;GHHIzjvjvio5Y1Kb5mIBXKiVm6YJ5Pckj07Z6UAYjRFHZQVwATlj823c3DZ74x+RHORUX71ITuEf&#10;y/NtVeUwnQbugznnqPbkVqyREbvPLfIN7Db0DA46dD74wfXvUBs3kDR+ZG275fMCg898DdySQBwP&#10;T6UAZzxlo8qnmPtZlbzMdsdVIHBIyOhyM56U+QSB2aX5fmbLNGVztPBGemQTz69M4zV5rBFnPAEc&#10;gP7vcfmB3Er6A45OPrycYetjumEkqffU/ej+XGOpUDocZBznjOKAM0jYCZHj+8BxgjjGM9f6nvgc&#10;YSKCaO4VpVbG7nao4B4Hp83BPbA9eK0FgMr7FlbcQqypuUqOcbznkL+eSCM0os8Jt243Nu4b7wIw&#10;xx34GT7H2oAow2jQosUm4qq7v3ihCeg3fewR0OVOfbqCoiODMsS7gcl48By2SDnIz69+D2HWr50x&#10;IYPMe1ITIzuVW2jPIyQAQDz1x+NJFbKIl3RN90N/qyu9cEgjGDgdjgc4xnOaAKMKzOVEa7jncz44&#10;L89CRgr1xx9Rmlk3CMSN5mfm2vjn+R55z6Z7Cr/2a4QPEscjeWygblIbbg9QecHB4Oce+DTTp9wo&#10;Lxwr0H/LLLOQxAOe+cDqPXqaAM/y3LNHImWXcYwTlFIOODkkZ4HIHfrimshDriMDc2UVeSSFPzcL&#10;kdAvbJrU+xAFvLDNJuIVlUKXJy2ScAngAH19ecUNFsbzY5dxZV+7Ceg+YYBwzDPbIPGO2aAMloE2&#10;rLb+21gxwuN46bjgcY9enHamxWogjV1PmKrDdHvKbTtHUk4Jx9BznOa1vIdpdkUshGRtZn3HaTn2&#10;zggjpyCo57tNmvlKSWZtpVVZg3YjAPbjP480AZZU7TbA7d7ZMaAhic4z6nJ5Cnp70RxBmMpt9wZg&#10;djYLsTzt24GQORg5PTHJrUEW5cmRfSP5fvMCSQCOnI9c9OOadJp+FVFA2rIfmySpwTx/tZA657dq&#10;AMuGxFzFslVtyr80j/e5Crux24IwAB155qIK9xFul2sm0bfm+Vdw/wB3rz+PGCK14LPMaIiGRVyY&#10;wPu8Y4GCRwfTjgdQKakeR5yBtrH/AFi7fmOcZzn5lzuB+nGOpAM11lUKWiRE24cbmGB1IGRg5wvT&#10;B4z1PMgbb+68rhm+aTZnBA253dD/AA+vqOBV4W6j94JVAWPDFoyGOMHbw3GcfdBxx97k0fZlz5pR&#10;T8xZt6/6s57dQ2Cf73pigCnHCJ5iZfl+Yq+1d2SSMsAOvfHTOee2XOsv+tcDe3zM0jclQAxUcHAG&#10;Ce3AxnrmzJbL/GygfeZdz5OfT2x7Z74OMGMwR+RiRlaGbIK7gFGdx2kZx02jGcHHagCNreUS7lSR&#10;WPIZupOcDdzwflOMdMH05RIwW86Jgq7Ttyu0cE/dBGeBz1+metWo0uXmW4jHbcP3ADqTjgfN7YOO&#10;eOgprxuqtHEIWbaA+1d5RQFwPvZ6gduvIByaAKTwFbgn5xlhgLGD0wQCQMjr3Y/pimTokTtN9oXZ&#10;tJV0jGGIOeGJ5KrnjocHJIJxoGOFXUCX727LKoLHBJ44HPTPA6j2pjRAS8cM+cNvLKuGzxlufyK4&#10;+nIBmOqsP3Lj5l25ZQdvzAZHOD13HPXjIHSo3LO8jbW2lm2rI33s5x05Ptk8Z9q05rRpH81M/d+V&#10;lX5RwOOnPbp7+1QvbeS3lGYx7lIWENjHPU8+gPuMjrQBmSxSRlyUYKrfxN93nnOe4ySBzyQMkdEk&#10;hKARyCQRx5Tbt+5xnGBkgn6859udH7IUDK0aJtVFURkKq8jGM/U4zjOOOlMjs5Ix50KLwyjdt5Lb&#10;QM5x1IH19fWgCgY1Y7WhZvm67QN2Aucc9OpXBO7HtTNqOMqkm5shdnV+g2np346dAPXjT+wJGOYW&#10;27tpaM4UADPXpkjjrn8qZNb2oXf5kaqyhvmkXPTB64I54HODn2oAz5EnwEuUVt33iygMFxjBwMnq&#10;3r1Pbin5mjkwrMq5Vdm7Gcnbnr6ZHXhRnrirR08xNIsW5mWNRnKncV79eOufr74py2ywx+ceFZWL&#10;SSKECgZGAVx2OT7DrQBRESsVikcNyu4bfmClSOU7jhuOmSM47SJCs8W118tmH7zrgcqM9QNuevoP&#10;qKtGFyv2ebcwYkrGknT0475H0/DNSLA3zCRvlSQnEmGwM9s5GcYGcgY9DQBRVl/1bFm8xkY4kbLg&#10;AAkLgYB4+bnjOe9SMmLjEkpZix+XcFwWJIIGT1w3Xp71chR1g8ySOTaS24Agks24ngd8kDA5xQq7&#10;BGvnsFVmZFQ/6tR8hxg49T6EgZ60AVY0keRTDG8vzYfYvAVto5PzKF5UcHpknHNTqJGHmPLJhWX5&#10;mU4xnBO7pjGenGT6VK9skpUy226Qfwyo7MFyFCnjPRs5B4A9uWiNYU8z/VsdxLI7cdP8ngHOPegC&#10;JWY7/Nmk2LzkfM2326cE9z94dxT0aVTDL5LKVbK+h+Y9zyOTjpk9vWnmNQkioI2SNf3iqv3TtP3s&#10;DGcHgEED680+e3jLqzvukAxubk9fmUDAA4PuBigCusBVlQwLuaPLblx1zgj3J9SMg55qZRG8PlGV&#10;VjY/LIr9CQRldx5ODGc4wCx4xxThFJK4UbmOd5YrgnHQ8E5xx+B9iaYYPJmdYMqWXeYVXDNgDGc4&#10;B9CRnt1AoAUlVfBVpOCVVeM7cZ27eBjHrznoBiiISOqwltysRyylcNk5bBAXocdB16HNSWyJDIBC&#10;N2CCV3ncVzjOOcgYPTJ+vSo4SIgqFUU7ipdmHDZ564wDnjAPQ/SgAJWTh2YrPlifMBKqcZOf4iRn&#10;5geTwBgmmbXzuZduVx8rE54AwfUY7A9/bmWXzpY2ZPNVWJUSsHCrjkZ5HcgAEHGeaQCRirtGzbWc&#10;iHzBlhnttOBnGDhhzQBXRIBKyeWFDglP3ZODnpgHA/E56Ypskj42yL8v/LPknacHcT03YHXrjv61&#10;ZaGaJVcBzHGHVF2fKWxgevy9eecg8mo3ihiXy1byt0YVm2+gByT6DBPQjn6UARthflG4BpMblz83&#10;y46MODjdngex71GhMUqK8cnzKmV24bnqByD2AwOo+pxZK7G2ouRu+bbuIJA6EZ9we4/3aZ5fmEwR&#10;MrKyjaWb5WYMPQZwSQd3HJHUcAAjXzGKgIpZsZ3DKuSeffPH9eeaEngKLKrKrD+JYwduBz/FnovU&#10;D6DkZl2QCPy7dRCoXbwp4Xkngd+O31yOtIsfmwKJo8KrYkjXBVvm/hbqccdQPXjmgCHy1iZYZF3M&#10;eV3Kdy/X1PfsQAaQKiMZfL8xVbEbA7t4OR/3zj5uOp59RVh0lePa2VMm1ZVLHIOMHJHU8djgYqMx&#10;pO7A3TfOrFjxuBweSCey9Rg59uoAKxmliDRzsyyIxDqGGCQeobHc45xxjiopQqopDfxANtYqvLYO&#10;WJ5+UL6Z6e9W5IvJTLqyt837uPGDjB/iA455Oahk8qONZcqvBEatH/ECR/e+YjBHsAaAK8juI2Zg&#10;rAKuxmyWx0PHbnHHXC9utPaV93I+U537mHQKox0P49CBnjPRRFOu6QfKGAPG5i3ckqSOOnTHtUbQ&#10;7GVmi3Etj5WDsOMjqR27nJ60ARwhSrMiSMW+ctIoVWwMgktjHfIGT1qRoS53ywsy7WVVZdu3J44y&#10;WByenv3AJokCsQix7U2jdI6AsuecDPI4OcfTgd3PbOww9tIFdVHltlRtx0zjBwB6jr+FAERuJpJY&#10;xL5nmcMu5fmz05OOOSc47Zxu+7UYgzE0EeEUr/tDzEIxkcHI5GDjHXrU4jaP+Dy/lXaowGHBOAe2&#10;d23A7Zz3w10EZD7o9u4D5WJD/LxkgDP4nqBweBQBGJJposwu3LBtqks25STnBPA9QBg8nNCuSjBV&#10;VmEeEVkHmEDkgnoOvpn19KeykiNseYuHMcm0sNygZI9z2zgkjoM0gP79o3TaV+Vo2yoJz6knknHp&#10;gD8AAJHMWVSXb5edzRsuHHGegwB2yBnPOM8IiyrGvk+aNq7kaT6rwuD93BPXvnnHR0sMSgedAGEb&#10;g7WjCjPTjPQHIXpzz1FE0IdzNLDudjjcE5LcjGCRzgcc5xyABxQAGOGaXZLKMHG59oLfeHJHTgcD&#10;0x34qEyBxHJJbjnAYShe+3j5m+XPp+tWAxjWMSs2OitzgkYHvu5wOvocg81CIlGFFuqmPC7eNm3j&#10;OMYOAeOnbA6UANgEihI2lGxoMKdycjbs+X8eOoHt6uPIBQRsxUlV6FvlJxgMeCQe3GPwp2xZztmY&#10;fu1Bbuu7nHB6kj2xx2przPEoWSaT5mbK+dhXONp4JAwFJ6c8n1zQA+CEQMoj8sL5mMmPaWOOrcKQ&#10;ePvD8MknKB2RBFEZH8uH5BOPkX5R/Fzt457579KarK/3tzibh5IWG7nOVABznPO3k8jA4NSWglYM&#10;ZIfMBy3DEjqTk4zxjHJGT1ztoAVYmjkixG7IUJUkjJwcc/MRg7DgZ59jUQDsjyo6fdHRSrFiFUqQ&#10;c8ZLcZJ5JPABp7IoibYytJIpDZmYkjt6ZHHUEg8nuKVZnJkEThVViFabOQM5AGGKjkZA7gZ4JoAY&#10;07u53AMDvGefvdAOFxnJODnnbj0wZiEnmvhY4/4dzFlTPJ6ZwclQQT1xweArlTI1qrrujztbG47S&#10;2ASpPocHse/PNJNNi2V96KvJ3ZwCQAVOCcDjPYZ9O4AFjmWOJYlCYZfl3SHanY4wefYndmqpaF4s&#10;5GwZ8zYu7gn5uDz3JJ7dMZq1OwK5ZnKnLNudWw2eAM9sg8Z49aieRgnmmT5ivyssg4VcEH5SPmyM&#10;cfNgGgCFvPRFEcg3/Kw+RsMAWz0Bxgc88E4xjrUW1/LYBmRtrBMSdPlII59QQDnoOmSTUrQSCNX8&#10;hnIOR5gICnPJzu9eT0GScdhTMxoq7o9rCUcLsVm7k53ehHTHoegoAjlYyPmO4aNem5QvzqABg9Ax&#10;B7A8Y5zyQ1mVnaSOGERjJYvJyHPHHOOMfXIHFSxx5kCRRyOWPzJtXgdSTg/dPUc49+aZAuds8YDj&#10;zFKDP3ywOeVyAfy6j0oArz+Yq/Ziysu0RkcnkZypABz2P/ATkUBmfcJWC7VUDAY43DnuM89wD1wc&#10;dKXy18kqqNtYKnyxnDcYBxz3yBnoTzgillLNG3msS8a/e+8y85H5jjqMcjIzQBXM821RKiqxYZ8v&#10;OQxH8PTnnOMcj07RyE7W3MQu4qu07UJxjIPy5wDnOBxg89an8oCPMZXlS8Y5PmYXBI5weT16c8ep&#10;iaEybmwvzfLiKNsnH3QD/Cec9V4Oc0AVZ/OSQPhdqsdrLJ15G7tk5wfb+dEhkd1hVWZS6lW29MsD&#10;gH1wPUcE96dceVGA4QbSBuZcDj1+b14Pv71GyoqxoNsm7AXlhuGOT27f16YFADGmlDY+VjjOI15P&#10;B4wBgcnGc896ZFdIY42mk8uFG3ctuPHZcgA4B65HIxk0FYR8p3NuKllOGO44OcnHsfYAnFHnM8rv&#10;bo0hDYaMMpw3RQcngdu3UY6UARB1BG8tuTjzPuYOCCAy8kgZwcg5HJ4pjTyks8BaFtxbaqYz/wAB&#10;bjngcEjGOaldCxIMrHzGDNJjcVJBwTx6Hp7/AImG5jLqxliHJ+YLk5z945yeBz6HAHHNAEUkwX94&#10;CmxuFOdrEZ56nOenUKMjgkUy5uGuMuzYK4KuJSxQZztOc4+mfrnFIkUrbXG1mbb++Vx64HI56EdP&#10;fOccRuzMPMlkLL/F5bMccE4PoPm/I0AOlKqGgmIVmdisasvHTjIJ7fxds47U24u3aPbt2qvzAsuB&#10;swdy9yOOncgU3Err9nWdl3L91X6kjqMc88du3SoXUyTeYrNiTPpgfyJwQQfTPHpQBIbm5ZssSu5c&#10;SefIepOP73TOOR0BBwaFvXkHniKRvlZY2y24c5yRkngcdCDjPeoTMYVRkLLHH93GPlGeucnHG3n2&#10;PpUYVvNw+Gbfgq0atgAbSeSAM49Mke9AExumEoePaqpncFII68twBg9e/PA5zmoTI5ddoXaZMMm4&#10;IsqkBvvHqOBkdueajPzQnzlds/P97AJAyQM4wMHHTg0yV5Fkd3gaRgylgJCSTzwB68ev9KAHefK4&#10;WIv5m2RTt8zqB0wQT7e3I5xUL3MSoJXGF/hKt93HcdcfKTwRg+1RzvDs2M2U2/KdpGQAmCB1Jzt/&#10;DkjmovNEg2xzJhskxqM4yOMcYA/P+dAE0ty+WMcv3iWA3BTxgYxjr0744HFRyyEyf6Ksiqyn5tvz&#10;sMfKQOep46kZ784qF5i7cSqwbd5ZKj0z2OMcD9ajWUFvmmb5mU7cbmHTjqOfve/A69KAF1CeFZcy&#10;CHuP3ik45/2T/n0FFRhk/wBYYoxuGVMmCCMnoRjPOfpxRQBP/Ya9JIxs3YALYzznOM9APUgD8OHR&#10;6Nzs2N8rKPlQ7uuQcnBA657fL15rrV0FYtsaw7VY/vPl2eYAOfT1U8etSrodvGF3oq7mxuAG0kPj&#10;GcdMlc/XuTQBycejLKVSZH+8RIW2jAwGJyOep9RjFSw6FN5inykJY/d2jnHXvxgEH6nOe1damhxo&#10;iieAjapVomKkn1Xb0xjqc44NSR6BG0m2O15LbT5S5y2Sfl7sen0PUdwAclForzpuEEedmV+YHPUA&#10;DjjP4de+c1NFoLscIGZcMy7gzdTwTzwcdu2PYV1q6Iksmx442MceQNpX5Qx65z0wPbqPapIvD4Ee&#10;WiwBjbsx8jE9gy5GMkcZ64FAHJ/2G8zbvK25PyyNEvGevIGD0PucHHarEOg4kwTxuzIWXCntjIxx&#10;z1xj0rqrfRA7LNGqgK+0MydCMAcgfMeR06n6VYi8PmeVZpo1xgFpPLBbPHIzyOvcjr+NAHHwaPC0&#10;fzRFty7gjSfdIHGSDzuwM55FTS+Ho4leILJ5I3fJtDMckjjH8I4I9fU11yaFltwi+ZE/1ar/AKsc&#10;t7gYGGOD1PrwZhoN0N3lW2CzbBI2WUkqWHQ9iB8wzgN0yRQByh0IpIZJowVUlWZVJDEr0OD14Hr+&#10;ZxT4vDyYVWtz8uQzZbls8gYz82CO3YDtXXR6BP5nmLA2xuFbceOo/h7D/OKkXw4ryNItspk8whtq&#10;jcG5JIyBjjHvkcg0Acmuhsxbeq7GTEkm0jnJJY/N/TnsR0qx/YsRDbIwoUt8sjkGMgEDjqeS3PI4&#10;6HNdOuhyAbzExVY2T5vlbG3sR1+XA49QQDzVuPR3uFCM+7c67izAsrDOWGe4yexPXpQByK6ERtco&#10;vJYqzbmJ4HHX33fdH6mprXRY5HDqQG3A+YJBzgnBI4524GeM9jwTXVf2FJG3n7FjXaRIwkBDAKAQ&#10;Bjlc7cg/3QeTmrKaBcRHcjAcNGzLwSSPQDjj9DQBySaS0do0jO0skagqZm5YbQM8j1HOCfcmnW2i&#10;kOVkUBdwLMGw2SGK/f7DrnOMY7gZ686Bcptdp5N21v3nzMRkN09ST7AYPtSxaFDJJk264KttVRlX&#10;XcQQM5AwV5z14z0oA5eTQZWcm5iZm+5I8hB3/Mc8sOwJ6dMHPTNSR6CsjLLLAFOF/dyR5G7oB8rd&#10;lznPXrk11kWgRxSZRGXIOUMe0N6nGcj5VBIOR645qwPD7fLFPatujXB3x5TGBt+gx0IPvjNAHIRa&#10;NGFVAjFwF8zIDYA44wf9teOpqSLw+qurSwqTHIM4PJIIOQM+mQR7kgnNdZHoat+4kbd5bDjaCnX7&#10;wHHTj8PXpUtpoKk+ZHZoqrtG1WI3Dkj1yc9CBjIz6igDkRoLoSJj1jXccLHxkEjJIyOSRxnk1YfQ&#10;BKWUwKsjKd25hlTliQDkfLkjP0PbgdUmgv5TII+B8zSeZjDDBJGPu/X1HIz0spoUiKbmRVVmk37W&#10;A2lwcsCcA+pPUHJOBQByCaLHEd0DLu/h4GQQwIOM9xkevB4qdvDz7tu5l2SPtDEuuApydx+X6Z4y&#10;cc11a6CGtvMKyeWMDPy4znnAAGPywTkcc1Onh0iVIoot+5s9M5bcBnPvyc85wMYGcAHIDRBIiGWF&#10;sqAZN1u2QQuCDjAJzuHHb6gVI+h7QIvK+6+RkZ2/MMdOw9COnoBXaQeH/wB1u8k7oyZNqbdyYwc8&#10;MeSVPQ5py+F3RNmyPaFXau3ahB5PIx3557+vNAHHvoaTTeT5bKu5tpVpN3YdVC54BwBjH51JHoYh&#10;m2DdGqtjcrP8yk555Ix1GORgjniuwi8NNErOsKxKqldy8KuDyCc8jDZz6frYTw28YaQo+PM+4OVQ&#10;qN2N3bk/N7LxQBxsWiklEjT7mAoVmXjHXnPBUg+uRkgZ4k/4R9MLIowG/wBkdwe/YbjnBBwD+Fdp&#10;B4a+zlXWJtqsrRs8bYA3++ATnHfAYt0B4kOhSMVkhkbPG4Fj867SAepJAH8WfUDFAHFrocsreWux&#10;d2dq5UuARkHB9OhAGTxwNwqaHw+FxDDCVLBdylQcfvPYdeO5ye/Q12L6E5+WIqo+bzGkOcLjg8E5&#10;OCQOmPUg8zN4cgkjAZMsqYVmQsqr0z6AY47AfQ5oA4ltFjeNSJR5ZULuIGD2zwe/AOPbqRTx4fkk&#10;BXyz1HXJJbjn1ySSM8fga7j/AIR95Lj7VbRNgt8sjQgqRszuJ6/w9c5wO2OHR6FtwI493zBljVej&#10;NtHBUjtj3O31HIBww0ZZRtVV3Anb+8LNyeCfXkZ6H3qy+hu0XmQhl8zLhQwyGJY5yO+F9AO/Q12g&#10;0KSWLIX+IgRuCQRySvHPOOpGSeeopzeHmZC9zbuFO7JCltx+7hjjg8txwdpHI4oA4n+wJQ7TeXuX&#10;fuVV9AB3Bz0xjnkZPuHL4cMTmCVmkbIGSqlM4xnOT6ZzngHqRXbf8I+rS/aBAkkjPjf7g54PUdW6&#10;8YJ+lSDQI3Xa8EZZk3/u1yUJ44BOcdDwMcjOOtAHD/8ACPuAqXFuw+RdzD+JsevGeARySev1qQeH&#10;3kTEsnD8bck7uMA8ZbBxnHqQDjIrso/DkMhZPsEYDLjcuP3gBIPbB4zgdMtntzP/AGQ9zm5ZPMzy&#10;eW+frnJJGORjvnnnigDhzoiTJG8RzGzblMuGwPcZ7DtnB4Jxinjw/IsskTH7zY8tcNlsY7feOcDj&#10;r+o7KbRJ7hWE7vNuXlpX6HOAxyQAMZz1OD0Jyad/ZJmA/exvuj+X+MDBbtnB449sYoA4xPD+5llj&#10;2lGb5dzMWHcZY88r6euMnpVgeG+VUJJJ8yqoZ1AI6Y3FsenI5GfQGuyt/DsVuyxGVoVU/MAq5wCR&#10;k8DA7dOgX1wHDQJlLS+Qyq2A2eFzkgcjJGOepJ56GgDjD4ckEf7uGRu7SCPAZ87t2c++R04HvUh8&#10;PxpPteHbCMIvyfeQ4IJOc4/2jyT3yMHsH8P2/nrJNbL0Yv5m3CrkHblsMCfr6/SnQaALYKFt2Ztv&#10;yhUxuO3pkYyenGOpHY0AcXD4fkWLlGy2Sqsx24Gc5PYg++SAeeKa+jOJNqCPazYEbMefrleMnIz1&#10;OM8iu6GhtEfMCqNzSFj5YDYO0H0HzDk0f2EN7bY2woC55Vl9snJx/F3P48EA4lPD7RFSqrujba3C&#10;jn1wX7H1A/DJwR+HvLhV1kVWjwImLbieGx14YdBnP512y6E+MRjauD8ifdHynGfbjj3PfmmDQBny&#10;0tY18z5Tt4fkZx09+p7+xBoA4yPw6APLkjjjk3fMrSHheSMnByMflnp6j+HJ1CiaNl7MsgKrjbxw&#10;MHJ9uBn1IB7ZtBcFXWHaXGNyrtbpnPHOCG6duSeuaYmgW8W6SOySNWZmOFC5O7luAM5JwDnjv6UA&#10;cXL4ekww3c7QVbB5Of8AZ+Uncxyc5xu6YFIfDpSXy/Jx5Z27+eFLHIw2OAT/AAnGFPrXcDw2kbNG&#10;bD7oQMsmcZznBA6sBjB9exJoHh/aXxCUO07VcFc8HkDAB6kg88AZ9KAOFk8PY4WH5Y2+ZQu5wSCM&#10;AZ4xkfU8imnQbj95Ko+X5txVFGdu7p19hkkcetdsuhQRQLHEq4CKI14BDEqDnHr35B/MGlk0TaVk&#10;2hhHxuXOeeMA5zyOwz+OKAOEm8Pwhd4C7tpbcVwGOO2cY/hHI4/HFNTR0jdplIVV+cNHHtLYOBzz&#10;u9SPzPJruo9ARIfkjXadvzL0J4y3TBGc9eeuAeDTjohaVgnyuSQNx3EMeT055K43Hp9BigDg5PD7&#10;IoEiNjd867P4s4AyACp+726c4pn9jxgCRiWRd22VwxG0Z3HIwTgAcDPTOMnNd4uiPsWT7OGb5duw&#10;Z8sDpg9OD0GeBnHQUh0CVZkiiEjfN8m0BQeCBgk8DPbPPGRxwAcMNCKjbtZWVipU9AQ33ePXAP8A&#10;icVAmgwzFUgMTRlVHyBh95QN/tyenpnoTXdf8I/GpSSKzjXaFMaqgwD64xnIwe+ScH1IcujHMcZX&#10;5tgC/MAI93YZw2c9s4yTgcUAcL/YrMGUxM3977ysQT8rDJHf3PXPTApr6HCH2SBcddojGcZOGIxj&#10;JwO/b1xXdf2BDlYnjKmHhU6bcjptPIJAHUjPHABNNg8PrJtnCfN93zvM/ix8wPTbkAd8/L170AcM&#10;dFG8SNE3qrsoOQFx1bpye5AIPBznCpoTwN5KwbV2N5bdugHPPHLcAe2O+e4l0L7OyzoPL3Y2MqMG&#10;HXGGzkn5uBzjI7E5jm0CELuSyj3tJ87fIxU8+7cc+3HXrkAHDJpUUR3LCwLZHyMBlhggA4449Bn6&#10;9KRdEZCC0GGzldsPUZ6jnAwNuR+eea7xdBEbiCOz+Xldn3sqG+71zg4wD/XFMPhlijRG3/5aAyfJ&#10;liVJGfmGMYOQT0wDnmgDhF0NYEwiNtWTPzDqADn5gTk5AbjjjHFNGiBGaIx7ZFyv7zPGGwOACDyA&#10;eT1xx2Hdnw9DO7Sy26ruz91VZtzLz36jdgHJHGe2KRPDEL42IytuLMEZeOgzypIyD1x9cigDhpNC&#10;eGNVW2aRP4QW3kpkD8+vPOMnPFJLorBQXU/wptSPbk+nqByOnQgc13DeE0kiVDBEoY4IZcjOWJHz&#10;YwMjnnv3PFNi8JtEjXNvHJbyMu0usYXYW54blsZbvkE54HWgDh/7DWSNWSRW/utxh+eRgjKjjsCe&#10;V9KH0ZJNyqvHVRcY+bn+JsLk9M4x2zjOa7ifwxHIjXEhVo2wm1mxu9PvA9gehGDnGDg0Dw07iVmX&#10;awXA2/KTz6cg9evPJAPrQBwv9iIRloWIVGJaXop3cHkE9v04oOkI0DHcsi8B1jKjGf4hnliuOxzg&#10;gZPSu6fw7JFMu7av91GJXb2xzwvXnBOOOOcAXQ3/AOPiSRdysPLaRjgqxB6gnHz5UD1xigDhzo8Y&#10;G/7wdiPlU8/N/CTx+n680DRFjk3SbpNzcLtJZV4zx16qMkDpkZwDjtk8OEFpvMZG2/ej+VlUHBAJ&#10;A3YBHcjnseKcnhySBZFiVlV2wwUthiQOcADJAyQeeOxycAHDPoysPmQM+0hlA2uWC4xj15I5BPJH&#10;JxThocZGI4WYsMOyq2CemME46enrngiuzfw9csHSOBdoXBxJnAUEjOc/KSvQZPzHGKkHhpJZViaK&#10;PDNhG8sk8YGeWx1I+h79qAOHTTRcMryjdG0hDPjtkAE8Agj5gQcE+pobSBt3Mx3KrN82RyV6A+uW&#10;HHOO1dr/AMI3bSwrcrAv75VcboVO/vjbjk4AyBu5Ax1pX8OthbbyvmVvlwu4rnBKcgkdOeAM/nQB&#10;xn/CP5VYJZPmPyq2OGXODkg/MMj14/HhG0jeqmRtw2qCq/Mx465PGDgfiOccmu0HhsTSyGzgLbuV&#10;eNCM5C45JYj5ee/X6LQ3hgSCSPau7b825cqBkD1yAM59COvWgDjW0dYAw8yRXViGZkYlcbgAQQQP&#10;mwMgDHr0NB0UiZAsTYD4k3IB5YBOOvr6c12jeHyrh1U+ZtHk/uyH256ZAOMZwRjpgjGDT4vDfyI8&#10;MDja37vCjKhQAQuGxnduzgjoc9RkA4mHRWQL5ULJz937xOeeOSO+evvgY4G0dGnZGiXarZXcpJUD&#10;udo5PsDknPBrs38OBYPLkeNV4VlkjwMZwck556DgjHTPHEqaDskURJ5flyf6v+6MH5cAt2yMj+Ed&#10;OCKAOIGlq0nlRx4XrtK9OMcnnOTnH0+lA0ZELS/eCqoGF2M4yD/dHqPfOADiu2i8OJHOsbp/q9o8&#10;tFXH0G0Z6Hj14wODTbfw0p3N+73eYirIUzuXbj3zk45xx0GOlAHFtoqsxijj+ZVVMeUcR7cj5mKj&#10;P8Q7dCDzSw6KJA22ORsKzFgvC8EkEjnOVGemc9h17ceGFE3+kQPI2VVfMU4CsCSMcAHazcZPRfxE&#10;8NxyRLIx3bem5fYcNjgqcevc98UAcPNogEjQyKdoR933VG0KcDoc9/y6DinzaKf9fIrKfuLJK/Gc&#10;gHHp0HPXofau5PhxA6yTxYRdrNJcKPmbgFjjrnkknJ/owaCsbNKxdJNw3eWw46Y549OOeMck0AcU&#10;uiyp8qKEHVn4UqMDkFXyfyJBpz6K8JA+zOGjIb5iFznnGBwM9ckE4612ieHbYh2im8tZCvzlvm5y&#10;V745DDLE9c+tIvhh8AGFgvyl4VjyFJXO3vwDz1zycY4oA4ptJiQ7nkPy8Dax+6SvAHpnHTA68DOK&#10;G0KSEs8ahh5nXbjnA+9luD+B6cjpjtofDkUO1YMx7eAV2gjgdj1PQ54B6HrmoT4bKwRwLAqIzI3z&#10;KwPbOM4yTkn65z1wADkX0p0OWQBd2FWWTBA5wpGTg5HByOW9wabNpJRTlWaNRhuG+ZcnoB1BXpye&#10;ueOo7B/Drv5jTxyfMSN7RjGSDgcg5HAGCM4XgekLaEWVmieP7mY5F3LtYA4AIPHHPQnpjgnABx50&#10;0gtDu+9yqyZP8ecbifTAOfT16tfTpAzRWoZlRceY2Plx0/4DgYxnkgjBJrrp9FhK/v7eRtoOVkA3&#10;AEYJ5+6xx2x9e1c34v8AEOlaAsgNxDHtZsu0RXPOABluSM9OwGMkmgDNuIY7REEsu1SxGOAp54Pq&#10;MjHcd6xda8UaJoMLXFxdiJYyzKZFYg4Gemfw/wAa87+J37QVlpMjvb3atNsZRJGRu3DoeDlec454&#10;Hr0rwXxj8Xdf8TXUjxyGFXfduVm3dMYGScDr74J9aAPdPHP7S/hrw6zW1jcmSRZGXESt8uc5wSAf&#10;xznGOleW+Kf2ofGWtOU01Ps8XI2lugz1GACD7kmvMZJZJnMkrlmbkk96bQBqaz408Sa9M0+qapJI&#10;WGDzj+Xes15HkOWYmm0UABJPJoopeBxQAlFGaKACiiigAooooAKKKKACiigdaAJY48W7T7f4to/K&#10;oqsXJZYktgTtRd3TuwGf6flVcdM0AWtHgjudRihlztyS2PQAmoblw8zMo/i/u4qTT5Y7edbhlJ2k&#10;ErnAPP8AhVdjk5oAKKMk9aKACiiigAooooAKUYAyRSUZoAOWNTGEQJunX5mXKr+YyaLSLLefJlUT&#10;qw9ajllaVzI3f0oAbQOmTQMd6CRngUAFFFFABVq0tolja7u2wi/cXAO9sjj8qggWJnzMxCjk7ep9&#10;q0dMsLnxHqUOkWZZo04UBffnj6nv+dAGh4b8MwLpsniXW0/cRqfLiPG/oM884Htms0xXGpRNqEkj&#10;Bt3l2sKR/e69B2H0zya6Hx5qGnBovB2iYWG1I+3TphhngckDHBJzjAycVQ8LGbUPEEdza2v+jWS7&#10;gvmbNoDAj1wS2OgJ60Adv8MPB7aZoi6jrG3d820YwIjweTjLEBgSAeM84waofE/x9LZ250DTXVN2&#10;7cvBJDe4HbPGec/Su0n1G1Twqt1eTPGottwh5JZSQQTx0IAPpx26DxTxddw3+qNewSsyyMzYZst6&#10;ZPpkAUAZRJPJooooAKKKKACiirmj2X2q5JdF2xrlt/C596AG2NkJZA8xxHyfTIp2tX1teXO2yg8u&#10;FOFX37mn6teW7SyQWke1VkYevH171f8AA/hIeJ9UW2uJvLt1XfcSKm7YnrQBa+G3guDxDfNqWsSL&#10;HY2oLzZYZkI6KBzkE9a6TxTfpqLfY7KT7PY2aqunW8MeGY5OGODjGf1x16VJqt3YafbJ4Q0GARbX&#10;Z5AGBVFHXccc9M49eueBXPtqVrpkH2ySLdtU/Z42O5TMT8o5/ucN37cdaAG6veLC0ei3Ee5Yl3X7&#10;LwT/ABbMsODj8ck/jy17dSXlw08h9lX+6o6D8qff3huZGz8xaQtI/dm9c/r+JqvQAUUUUAFFFSR+&#10;UjDzBnkFj6CgCOjNSXMkEj5t4vLX+761HQAA4OacWBH3abRQA6SUufwxgCm0VJFazSjcq4Hq1AEd&#10;FBGDiigAooDEdDUkRjLfvenf/OKAJtM1CWxkZlldVKkHb9K9Y+DPjyKRmtdQlk25UL0LM3zHAOR1&#10;P0xxzXkQMG4FM9PmB7fStvwV4httBv1uXnZccce/U9PTPr1z2oA+tvBs8l/Z75pPOmkZt7cGPPzd&#10;eemAoxjBI5JPTprbTbdBv8tm6MsjMOmDgdN27OOvtxXmnwl+JulajGhu5FbbtC7ZC7LxluvzAHgd&#10;uPfNet6LdWF3LiJ2do4gPKjADHPUkZ3Z6HnOCeKAKr2EkatKEcttYxt5bdMZzgLgcjOAOfTrUqWK&#10;vct97n7skagjac4Oew9hjjtyBW3b6REdxiSH5SqM0bD5uPlIPtjqT24PapW0aBGRPlG1sJtjX5VB&#10;/hGc8E5JHII9zQBhLZt/rAN0fl45TByO3Q989eeRxinxWMAYhol5VmVSFbkjrz1zg5GAQfrW+NBW&#10;JfN8mOMpNuwsYVQSfve/OB+HcHmSLw+xtRCtn5iqv7uNkRhKu3j245wFwfmHagDnV05RIxldVwww&#10;xO0jjPRSTjjdjGOeeuafHZs58qPcrMp2x7RkA59efvdMn0OccV058Ol/Mt9kj5j3Kyo26RcAkgEn&#10;9QecdKJdD8xTI6N8zEsYyuM44A5ODhcjOCe+KAOdTShHuCr99VweNw4znjjrnjsKcLG22NL0jwD+&#10;8VckEE8DI7L0G3ke9dKmjDzPLlPzZxt8tee4x69s+pIzk9XRaVcTDYj7ndANrKx3cY9jyeegPPUZ&#10;xQBz6W+x1Dom5mI+RRk+pH94YHb2781fsrJJJIUeORFZtvmZI3At1HIOM89enPQ4rUj0tljyFG07&#10;tzn5cjK8Y56e/PrznElvo+9NsMKqsmAzRxlsc8nIPzcgnke2RxQBnrZfu1lRV2kY/dxlto29dwzj&#10;nGcDouO+Kj+xRylY44o2z8rLuI+YsMgHjtgbeO+MDiuhi0wGNrhI4wzR5kG0fdwpAx0C+mcj16cy&#10;3Ok3WJIpSWEqgfe9MfKN3DdT27tigDmTpqsy5G5toCjBXGR1POSeTwOnPYimpp4ZFRMbl/2s4Xnn&#10;J6YAb16jFdINGd5EjaErt+ZljbLqcYyPlAOMccKeTwOlNOjTs4L2u1mU7vm6jAGV6Z4wBnjnPrgA&#10;582DlvJllCj5TJuUAjP3gcnI4PQHAznnIw2SyUBc5yflRUwd+Mgjr7cfXgDrXSHQQ0LlvLWNf9cf&#10;LJCAjOfm9gDyP4RknFA0RihVY2DMvyjpjnPA2jgcZ4PDA4PcA5prJvOV1uJWUyEx/vMHgjg4/nnH&#10;U9AaSPTgMB5FZeCgyybSD1HLdQWz06nGK6FdGlG11hUSeWUIAxgHrjj0xwMDpwOyjRjHI7l1x9wF&#10;WzjHsQMDLMTyfxoA5pLFyVZgqsuRls5OOAMHoRg5yMADrSC0BuHG4hVPy7mHzdMEHJUfLk9Djpiu&#10;j/ssrD5YRcM3ksoRRhh8pHJXIHfPTbnpimTaSpLuYWjj3E/ORjJ98EAgHknJI9aAOTmtJkU84k2q&#10;TtZT265+p9M4zkHOaZPp5inkI+f5trBlYbcvg9zxjHcde2K6q40kR/LMNm373zbSq4UDOV6YbGBz&#10;g+xqu+gR27okkCfI2FWQKTtyBxznngdf4vxoA5pNNVHKlG4Oxtr7GVQMjOAR/ePOOvJ6Cm/2c6cl&#10;UO1cyFY+F6dOB+YP59umTQ1csnG3je0bgkNuyCFBPJ47HOAB3ABoWEZxa+Xja+5W+6Rk9BkDkZBw&#10;fbigDmRY7sA8q2ST5YfqeoH5jJ/wAa1ssmbhkkyjYOIztJz+X8KjkE/XnPT3Ph3zd3nxRyNygZVy&#10;p25BX5l7knrjng96YukSSHzyWkfcB5m0lh7k9uOeB/ez1NAHNnT44xtkT5QP3n7sDIzzu4JIwf17&#10;0LYF0UpCzMCCpMilmbjsTgEbevHBOcniui/sOGMtldq5DbGUKp+X+Ptx16+oGaF8PorOziNmbaZF&#10;kwN6n+LIHoMjOSe/egDnnsHhbaqDiMsxCqeF3HI2+wPGQM/UUiadFG7I6RMy7gzeUeRuPJOehwT2&#10;69cV0R0No22Jb4WTcyqu3n7o/LOMD2HtTl0Jx5ZCtt4YboQ3oeig44A44Ix+QBzraZOI8oz/AHdm&#10;CuDgKzf0JznBzx6UNpUzRu1tDJJhS67MLlgODgYOMkDPY7feuiOhymAwKZlj6qkas2FA2j/ZX5fb&#10;n5jxzTm0lLh9oSIbRlVZRjBIweQfkz0PIJX6UAc0dMmYJPGDtZmUMRhXweMA8dMYx6jGTQmmSOVC&#10;Ixy2QxjHIwORxnOCR6ds4rpm0qNJCJHHzE7923lccnAHUn8m9ccKugiLAnt45PLYMzK+MMCOVwQM&#10;47n9KAOXXTJpEEy7mZgeC2Pm4HJPAGGHbgkULpyYMhRVUfNnyyu0Dv6YA/2Se4rqJNHieQrNCv3s&#10;pH5e3IJwpOevIznB6jrQdG+cvIyAqG3MV5LbiSPmH8gOMcdcAHKnS5Gi4VT23GMoCQP169D6HHWl&#10;fSJG3IjtuWPOcj72OP0z35wQQa6c6ExZtsXlsD8u3YCeRjg5xjnjOccdwS59D8pNgt02+Xldq4C8&#10;E42kgZOMemDzzxQByr6eA7Igj+98qq23AH1GCOnXPXkZxR/Z/mTZYHaGIDSLtbPPGc5AyM8HP04r&#10;qX0co01s335G2yFosFhj0zyeG6jBzznimTaRNtwsXy+XsjWQFV+bHyheT27DnGMDFAHKixkjcudy&#10;+WPnZY1G1SBk8nOPr9O1Ne1mQkSblkDbWc4wePVR0IHGC3QcDOK6ebQVk6sWZVVgzRg7vmII9h6A&#10;kfeP1DTpJnczQh5NqD7uMpyQQDwxyBt54OSO9AHMPaEyNbtGd27cVZic4GSAxYjOCcHIz1A4py2K&#10;gBUHy9BtHy/eUAZJPPJJAwT1FdBL4dVX2PEoVmbI2na7AcE5AxyB3Gdp5ODTl0h5QJ9+52AVmKks&#10;Buye577iOmCM8gHIBzX2BnKli2WGG2jpkjrjoMgDJPBXikFo8aFZMrlV2bP4ug7npk9en55PRXGh&#10;+dcbpUjbyXQt5mWZeVDHknP3cjvxxjFNXQpreN5ktmDMB52xSF24zyTjdtbjPX8KAOclgDriMrIe&#10;vzKON3BPP+9yRj8OzDYZBgBKfeTcjEMMAfKSDg46dTnAzmukOiXIEbhmBVvvEqvQ4B6bumB8pHXP&#10;vTX0UrIoxuVs9kC53Y+X6ehIHb3oA582YlP2aOPLsNrfL/s9CAM84Przxk9KbFZOn+kxxtj5tpXG&#10;1eeRx0G4DABI57V0E3h6YxPA4xH5RHl+WRnhuNvsD2G3PrTn0aNp/tch3HcgDPyo2tyAVOe449SB&#10;QBzv2BVKrFIRtC/NuX0XPUfMNxHTIAIzjFC6fldpib5k2yRrGQdpGCAeP94fX6Z3f7ImS3VI7hl3&#10;bSrhs45XHbOQU7d8YpG0SR5T+9xuc7UViWcfNkkYz3OM/wBQQAYMdmjOJDnoCVLYwOuMZ4HHpwOv&#10;UVGdOABuGY58sYZgAWwMcdcDnABA9s9R0TaPvRVlkXyiNwDL8px3IwTjg5PI6Zxik/sKT/Whv7u0&#10;qDjg5yOp/oCvQDoAYKWUascvu2n5N2PRRnOcYPUgjqMdRyxdOCqw+0MMqSdw4XGeQGyM54znJA/G&#10;uij0dTtjidiv3VYLlSq8fKAfT6AnpRFpk6S7kdlCjPlxqdoyCGPykYIz+hFAHP8A9mou2WNVkDNu&#10;BaEbeucfQZbvgkjPc01LMKI/KlX5fvYuDzg8sRyW/iPr0PtXQLox83chiJbDb/L45PytwBnjnJz2&#10;yQCKEsZnXDysu8ALskICkkEnPcYXrkgED60AYa2cO+N0kZfmx8zn5VBOVPHX3IAIPXOKYNObCtPH&#10;MFIxt2tsz3GVxu4HfJBz7Vv/ANlyK5aGSRWYARBVLKTuxgDHzDAXH17daP8AhH4pAkEVkvlnAjGz&#10;O4524GTyMnA46Z4HQAGDJpokO6OJS20FS3pkEZBIz04znIpDZx79+3d82C0jZHLLnk5wQMfqfWt4&#10;6PKfMM6IvmcjfgEjd97nHzDA654x0ofSZUdvMhmV5IxtkP3goJwMnnn5uME56HnkAwvsCbtiRNgt&#10;uywCsc7vQ8YAXj+vFBsXZvkVmjeM/LtPHOPUEDGDz3NbH9kCVfsrom0lo/u5CsRjucZGMYAJ56cU&#10;7+yJJpmQ23mbtxwrHJbP3cYPGPXp+OaAMZbZcK5xyobcwIJ+bPJz6+oxmj7Gp4U4U8KyKRkA4Bzn&#10;GTluPetn+yny21VbeQNy8M3OOBu5JHPpSLpAkEkluVaNcbzIBgsrHuDtJzkY6nHABoAxFsgBhEXd&#10;jhVhzuIHr3ySR8uP0xTorBVDRphvn+YMoJ5+bHJzjJ+nPsca8umEjy7lF+ZSDC2cFQD8oz15JGDw&#10;Se3WlbTZxtCMThnVVWPqwJGcZODxzjHI9RmgDHNjbxNvVPL+VvniAUdBx1z6DgnjPUUx7OCMskmE&#10;Xc3zFBjGfcdcE56gc+tbI0mSNxztUuw8z5lVmAXpyB64PQ7uDQunyLtDMY1YZxzkrkjgYI7DrjoM&#10;dwQDEax+ZNsWMOekeQMkZP5g89eOBjkL9gQs0MP7uTdgMyksPmAUkjHTPQZ6r3FbX9m3Me4+TJ8o&#10;bLBGO3IIByBxyzDPcigaMyrs+zsEGw+WFVcY29MDnAye47jpwAYIs44W2hflDNtAHTJBIGfTp1wd&#10;vvig2MjFnaNWYPjemW2t0K9gACO+Rnv3rYXTdsokQLny3kZ/M+ZMYJOQPbPGOnpmkutJeGQRyR/N&#10;HuwpU5UBsccngEfpn1oAyHg80MFkGC7/AMO3+IjB9QSAOvemvbp5qOXYbWLnavQkkEn8SMc9B35r&#10;YGnlSzGVmWNmO4LtA4LZOD0Bzk9MjvkUwadhfLk2j5dsinG4/Ixw3zDPAzjAxn8wDENifLWEvvwF&#10;2ojfxf3ccjqBgtkewxmmvZXD5ChdrZPytkkjccYHUE89x0FbFzYO7zCVIyzsQ2cKWK8jlsnH1OAT&#10;+NK+neYPtBi3bl2gtGOOegJ6gEfn0JoAw20+RZPNdI2IXd++w204xkheQf4cAACoXsViCrBFIzbi&#10;GZsLlR1OD9WPH5jjPQ3Vl5aubiP/AFaMzKxLAA9c5H3TzxjqcfSOXTswvGqMyox3L5Y+pPcZBAwP&#10;XHAHFAHP3OnyPMyCNmJJTBbaST6fwtznrx1xxnDjYwI5LQhRuYgDbwuO4A9T75xxW01l+9fI2szH&#10;cm7nd1HOO2Prwe1C6fAqLDEirt5UDG9SRwRyMfiTnJxg8UAYYsLY5KKd6ruMXmHaucsDjHcZ4YEf&#10;iKT+zoI0KEldrFcNI3yKD8oY5yVyfcccCtv+zQxAQRofKI+YZIAycHnBPJPGMlu1RiwXyWw+d+/e&#10;ZWO3cP4hxg44xwf6UAYbae7viKNVd2z8rHHXPPTPOO5xjuaPsLDcvlbY25XCkpjuexwCAB39u1bn&#10;9kLHHGM+p2x/dGW+9zjk+oA6nJOaH0gtC6SFmVV2yb4Tt6jjBPcsBz1oAworE5+Vj8shYrtDNnBw&#10;Duxn24PK9AOaQ2KyYaQNtkX5htAVs5HYnrzk5GBkd63p9NWI7vL+f5lDSkYU8AjrnGecAHHbnFEW&#10;nxQzCVIlWTGEfbg+w4HTofqAaAMMWCvtdFxKBgMxI9M/IBzwW98Cj7LKm1I4dycARsoGMcAYxkEg&#10;tzjrkjHFax0rcGiklb7qho+fm56Z9ecjk8/XImawdFi+6PLX+CM/Lg8j5ix9vwXAHJoAwxaSZKxw&#10;qx6bmPzAYAGMr1BCrxkjd060G1kXqQq7d4kj2jf6nKjjH6fWthdK2LtSEDqW81m5z95jwMc8ccY6&#10;jiiTS4mLSIiqJHAbKqOeu7gE9eecfMPfgAxRB+8jdo0b5S6szff59x0wAOvP54I7CbcsX3lUZ8yN&#10;SzDkcAfiPmySQM84xWs+lyltqzNwy4MmD8wzkkDuCe3GaaujrMu4Qsytj5cK2ODyRx2Xpk8n0NAG&#10;WkYM6GNQzLjZ+6JGTz0xwO/BIwtH2UyFcOCvKxvksW+UjBBO7GCcHIHXI7HUg0mSKIoIJkw22Fin&#10;3l7n5cYOT17Y74NNXSo5I2m+yxiMOT5kkalRwi7jjPt15yRQBkiEYjMTE4dQq4bHLAALkjscAEH7&#10;ppI7VVbKv/EfmVjn6HBI5B6YILN9MbDWE5h8142DbRuXe3yhgcsSp/HOByfqKU2TCRhPJIN20SYO&#10;CwGOByD0HGO3QDmgDIW3EERBaNQq4X5trkAH/azx0/rUUghwP3TFsqu5lH7zuBjaSOD0Poc1sRae&#10;yRbx94tk+WAQhB5wcfwnI4657E4qOTSgx2wwo20/MqYGGbg8jHrk8/iCQaAMVrRwfs4TcI8Bhxxx&#10;nt19cgjsTnmh4C8zSSuQ3LDYvHoQTx3IHcYJ6YNakmlTSiOMtt2qwwqnAXOCQMYx2z3xjnGaJLMO&#10;3mK/3urNlcDn5upJJ+7144GepIBhy2qTblVF+VQMtkeXw2Dx2yO55BHtlr20c0pMafOs2UKoNqcj&#10;IwcA4A65OOCBwa2rjSjMFlb5ivCyebubGDkfT+H2ByMdKU6c7Sbir8sd3dmyQOnGDgc+oOPagDAl&#10;hUqwEjHdwW3cN/FnLY44HPfn1pzWrBMPG0bb2DRohAXBz2AB7Nx2Xk1sfYZzE8MsiyblAZWYnd0P&#10;ALbScAE7h3yelRyaVhdkinbGzbY9vUADB+mQCcY+83PQ0AY9xatLJ5qkMPMJyIySfmySWAPr1AA5&#10;GelMNruYAhR6NywCk5A6n0PPetabSojctAse795mSR1PzHAXOeTkgDOR269qbdWSFcyyGR4/7+WC&#10;nC+2egP5H1xQBiTafJ5TiNGWT76+Y3CkcYP973x05yRUctpG370ozL5mWkZiRgkAnPOO/GAccdcV&#10;ty6UG+eQMqsHQ7gchiCQCTgcd+uMtx0ph0wsOIlV3P3wACnYHP8AD1OD3bOOOaAMFoSU3k7VkYbV&#10;Rsqc/Lt45A6dMdcnoMNS3nLq0akMsnXACgnrzjbx654+X0ra+w+a/EWZGX7gZeAuThumfvYHccdc&#10;mo/sOVMqwyKByziM7k4OOh4wRwO5PT0AMFbGN4PNeLCspJfb/CM5wCeu1RyPXj1McljcnCXCHcvL&#10;BVw/G4EgrjnII4G3B79a2JtPCr5uzGxtvnDLcfN3xnGARgAcse3WO4sJDuRYj5as+5mbCpxjB469&#10;x05H4UAYc1o0+4lFaNl3NIQrDrtHI5z+o6EVG1vsXc8eHVsxq3zYBLjbn8Fx1+7nFbUmmlYvNltn&#10;HlzfLIyqAeNwB4HZQx5HGMc1Xm0+W3C+XdeXtZWbcMHgt83OARtDdeMtgd6AMeW2MygROJOP3TLJ&#10;97/vrH4HqMjHs1lSSbY4ClW3KV4BUZxz05yAO/IJz1rUe0eAo3mOpxiMyMqEsMZ6H375xk1CLGLa&#10;sJETsCDujAPGONo/DntkDpzQBly2YRGVHdT5fDBFK8Kc8A5A6f55EM8UqtsSD+I/wDcOTwGI6YIz&#10;x1Fa08ZdWdt3zyMysGVsnH3gM9cD1GBUbWoUMoVY04PlvwCSBz1HZh+nvQBkFWjbLqqgsRI2Plba&#10;ewJ4Gc8c+vTiotgjXlVG37ysqqPrx1ycAZxWi9oJJVxkFmIfYiHaeoznIGCf8DUAs7jeZo4WYcbu&#10;GXkk9MdTyMk8cdscgGfKZACNyc4ZtzblY84Iz3yT6Z9uarSpIoZUAXPyqOMqcjaeTz264Jz2rTMD&#10;yQo8AY4+8yduOcN6Yz9fxqvLbxJjy22Z5jJ+XkE9ecdvvZx79BQBQkjk371OCB8+5xwOeM4GOR+V&#10;QSMqJ8pUt94IV+9jjr+PvmtBrQMFRFMrM2Nyncpb0yAO3v1U1A1ozxFix+Ziu5i7EDjJIz29D+Ao&#10;AoXCru+e1d/THJHPcgjJ/wA+ooqxJaTO2+3h8zd1zH05ooA9kh0SMqXSFxtkHyooAxzzgA88cHJJ&#10;x0IyKsLo7Bwmza3OVZd3qqg8ds4wPXrXQQaaD+8jjZWPG8LtzznO7IyxK8jgHg9TUkWjRJHH5cSq&#10;y/vFGFwu084HHpxn0xQBz8Wiq6ebbu6qy4X5d/bg5wvqOeevvUv9g5c/aACq7RtPz4bIJyCe4HT3&#10;7jr0MWkvCWZVbO5lxtORgDBDfKCpIUZBwMYHepo9OBdVwvysxBjyu1SAARwAcgqCcfTOaAOfj0N4&#10;fmlgwysNgZi2DuPf5h25GOQKmt9EkTkWzZVSu3aCwxnGDz02n16dq3lstg8yFdreXwv3ujccKp/X&#10;GS35SrpSQqwaIKqncq8ncRnnODzz24G335AMGPRUCqyFtisrsrEkrx0DcMOnAPBJPFTwaGheNWVW&#10;JOY9zYyQBnH91eOmO3ua2obBU8uVIVYtgn7pO0jHBAGTnPX061cgsAj7i+5nwJOB8wznbxk7twye&#10;g+h6gHNpoilACVXYmTI3BGBux8n4qMnH1xmrSaBbybo4yV5xhOwPGOBxwM9vXqa3k0pwq8cFRyWH&#10;zNyccDGTyAOcEH1qUaaXffL5m75uWXdhj64xxu75FAHPNo0aLuxllXK7VbPUZO0j/aBBzz3q1How&#10;+0rJBGPn+b5Tll+cHjHTj0A689xW6unKybJI4tokKrukODzxkEnA9F6Z9QTVgaSX85LwOQ0rFpGj&#10;LMWOVzjHzH5d3XjbjJHQA5uLRSNqLGEVTtXLYXIzuzz13EY4Gcd+88WlAQMUi+Xb95gF5OQOPTjq&#10;O457CujTTGRhEwKtn5X+7jJAwM8Aj1JB98CpBp0D584Lu+bzI/unkcnlsdcnnqMcHNAHPJpUW/yh&#10;EgY8eXuVMnj7vPPOecHoMAVNDogddyW7uxX5CrdmJGMD0O3rzjPA5rprW1mWPCu3l/x5kZvfOHPU&#10;ccgDOeakTS1jt1Plg5bG1l278qQV9Rk/MTgHIHUUAc7a6NG0ipaRx/w+W33cds5weuP6diDNFo8D&#10;Iu2Dd5pAXdIM4zgsTjnqO56nFb/9jO0uGLqzM/lsZAu7jbx6c5A5I6ds1KtgiRiURx+Wilht5XIY&#10;HAJIHTk4CgZJ9KAOfj0RPKXy0UtJDt3knb0Kgcf7W3qBwetSR6HFM20LHId+5QZMbQckYwVxxgjn&#10;vnAPA6CLSoYtwn+UJCBujxvQKOcEYJ9NwwOgOOcWEsUfag3CHccNxtUMRu7eg9eyg96AOdttGdIv&#10;NLbtzLtZoyV3cY/4Fz0Prk9OJF0mAIq3EXmbwdvlttX5uWH8XYEYGNuePvZboYtNh837V5QDRyZM&#10;jLt2rtzjJ9l6fljJxL/ZptxsXG3n5Ym8tmPpkZIOAD1HzA9OlAGAml5Ta8Csy9dsYOF5U5IPGP7x&#10;p8ulRLuuEl2N824LIfrxjjjPVu3Het5dPHnBc/Mv+rXaB0PJzzkgEjj8+DUkdiFOYY1BZl/dH5cg&#10;+ue+VOB3JHTIJAMCHRo2ydyKVY7nODjJzwQQAM5OeQefbFiPSEKRrIdu7hvlO7+I568nLepPAIyB&#10;W/FprFFAXDcbWyeDj73OOSOehJJPUcCRNMjEYZl+ZivzPgZJBGDn1ZQeB34HXIBhw6KqIqrHldzF&#10;lLfN93JGfXdjlefepU0gHbHJHH8xUMyqDv6gnI255bHP1+atxLKMr5nkdOPmx7sBuBz26dfmPTpU&#10;1rZRxxeUXSMj+JcbSeecjAzz0weWIONooAxINHWQMZoNm9cIsaorFTj5RgY5OcYx0pU0WNMGPk5w&#10;jFguTgYxzz0z17/MMnJ3jpscfEu4qePldW3YycHp/tdG57YqWOxj84YZ13yKA33mJDjA745xjPX1&#10;4yADF/smBoiltCv3WCll69TnOO4frkEbeOwp7aRErqoPyrjb8w4ClTkdhjBHrxwOx3Y7RZI1lkhZ&#10;1bDbpMklueo9c/xbjyO2eXR2WxdzEf3hu6tkctgDryMnkdsCgDDGjr5MYhhO1dq5Zc4yeTgY7Hty&#10;OKkOlR+UY3hiXJG4sq8H0y3XH9c8HNb0em7FVZP7w2t/dwQcnHGSVPHc9OpqZdOiUkzSKyum1izA&#10;Kw5Az0PT1x06nsAYKaUHkZPspy0gPysBsYNhvwBJ6ddpAz0pjaP5dvvKpGq/fXcePl5AwTwMj8iR&#10;1rpH0qNwTKm4ZUq8kZ5x9T1+Udgcevy0JpeYcBXRVYFm3AdsY5HQex4PQ4oAwl0fYmPkOCWbcOSM&#10;kZBPbheMg9PQVIdGgcMIpEYrn5lYjIzjIx1655wSBjnjO+ml24kae2tUjXhgFUDHGeCcnPHPOO+e&#10;BSyWEcR2nMmGIG5QwH8I57n5evQ+vFAGGNJBfYYyNwAXLAEdRuHBxjaTk+uR3pF0mJiuIolMjYSS&#10;PO0Hgjtz2x647VvrZOBtj3s33m7txgfLkZ6Y6+3pUn9mEs22ML8w25XhW7D6nAPr8uDgCgDnxpUM&#10;oYxyBdzHy8JnGc4Jyfdue2MelSDSATnYuAp27l3NwDx17kHBwcfXmts6aZUBQPypO4t13dQCc46/&#10;e56YOTTm09nGVH3gdzM23LFR1BHU5746E0AYUmkCJvKBbax2szZGAd5+8D7YGMHj8akOkBmZJ2Mg&#10;++fMLEtnB29+MAYGBgDBHOK2ks1jZiNvDZ8xdwY9DnAXrkdeMc8mp00xVi2g7sKAzK4JU9se65H4&#10;c9hQBhNpKRbXR2Lo29vlwTgk5+UDB4HfGSw9gf2KEOwDbtYDcy/d4HB/uk4HQ8YOfU9GunqCCu1W&#10;3bvuhv4jgnBHPXuOvHU0xLDaqpA24hieG3cE5644PXv1PGcUAYaaMkiYlRugyuQOATnG3OfvE/UG&#10;mvpMAV5JlU95FZxt+7g59eMdPSt9tLfPlkb/AJST8p69SOnABBJPbJ6no6PTl273aRd2DjzOcdu3&#10;qR1/HJGaAMBdJRC8cwXerENuGCx25wOMdSAPfqDzTpNIQxsqR7sMQCxyze+QMdux69vToDYeWdsT&#10;NuZfuqw/9CB69fTG/tjNJLpkUjKY14YgH5Aecf8AAvXJy2OB160Ac62kQSPuhw53bT8wJxyMZzjr&#10;jHqOKWHRoUCxqTtXCq0bDGF4/Ac459QDXSNZmZtpDfMVx04+UD5RwPx65wKi/syQRr5YGNqruU7V&#10;PLYP3eM5J4PPJ54yAYC6NEBtVWy33s4wFxkZ6nr3yRg/hR/ZZkZlEZyzB/ugnOcqc46dOOhJ74wO&#10;iOmuzK5j/iC/NjI6/N9736DnGOaaNOhb5BIwjGB+8k9RnkDgHg8560AYMejK4SKIcybfu46HnJwQ&#10;cdh/M5FR/wBmRuzNGnUKNq8feHHvjrxnPHHFdF/ZzuqsQ3zDkMcZ+XIHqOo56DsDihrJT8skarI0&#10;gXbuO4epGTnqc9MYI5HAoA5xdIgnJBLMsnyriYt26HOexHHX8TSf2Km9h91SoUjaRyTnPXp07A81&#10;032BJGQfeV5F+9khuc579Bge/J6YFRfYGwzAMvdiOvJ4xn1x19enTFAHNDSVAeRbX5em5MsOvXGR&#10;1564PHGQKb/ZCH/Wtw6bWk2tn+I4HIwe+fTueh6h9OQBY5XUopJaQtlcqe34ewbH0pn9mM4VivMJ&#10;+XILZPfBOeg/2SDk/gAc22jlpVj8vceiMWUMT06ZycHnjj16ZpBpDcSBCq7VDMsfyk9Scc7QPlxk&#10;c7cdq6gaeQQyovzKTGFk5I4HAycjpk+gHTOaadKSOIBI/wCH723oq5I5AOMcY4H580AcwNI2qoYq&#10;g4CqHA2c4K4zyMFvTpxSf2UxiBKmSQ4ZV3Hktx3HPPb375rqU05Yz5jBl24P7sdMjk5/LB55FMj0&#10;oIoV4hIyqoKrkhSNoxkcg4zjv375oA5n+yAAIsSLtVV/dtxtwe3YgZzyM5OTwBSNo7Kr742OfvZU&#10;Z6EZ3dx9857kcdOen/suQvsKM67sbVyeDj5gOMnheOcU5dPfcjysAwyT5ilTH19cbQThsewwe5AO&#10;XXSPJC4ADBmPmRttY9CCSAST165xznnGYptAQxlBCGwyou5tgbuMDI7gn7w56V1f9lEP5jofk+9u&#10;cNkEH5QMduePmxnnNRx6dEIg7pny1GRzzySFySCRuOM57cjPNAHLjSUxiQLt3AOwb7+VJz/nnA+h&#10;o/sKEbswLlgAzEdupHsDz6Zxz2rqotLeG5Z4naQxnIk3liR0yAOn15znnk5po0zy9qyx/MFCp945&#10;G4Bj7cZyeSPXoKAOXk0gHe0kStu++y/LngHg9BgZ7Z6Yzzln9ibpPLdGYvIysrP/ABc/7XOck4Gc&#10;+3NdSunFWxPvTDIeeoJ6g8ZHU9Dye45pW0lUTZ5TBth+VJQd6hsEA+nX2ySOeTQByj6KFZpPKVmY&#10;HLqgzgZwM9x1Iz9McYqQaOElJ8va24sWMe0k54JO0jHDe3PA7HpX0mFWmhltlZmy2xTk5B4/Ur16&#10;DPB60g0KAuzpCp29GZhgL2HPOeWHH933oA5VtI/eKdyrj+7GewBJHPUdvfHpilbSVESyNacdZMRj&#10;O3b0JOTgZ5yPYAV1baTE/wAse1kbafmw24DOD97pznrk4B6k0q6MrtvSPbz8vPzYIxjqM/eI7njo&#10;aAOSi01oSobaAwzt2nkE9OAc8E89P0oi0cSMsTzbmbnMZ284+8CRlfXrkDqeK6ltOjCkmVNv3ss2&#10;4MTjJ255xn1zx04xTjpPOHG5udq7s72OehwMEjcM0Ack+k7m8uSI7eDtZR27gj5f58deoNNGiQs8&#10;cYj++21VYkJyQc+44HH0XgDJ6xtGKL8yFCvClGySB3wRx2GfUkgYpV0Pcihi8h3Rld47gAc9h0J4&#10;AI3ehxQByh0WJmjJh2tt+SPHzE/gMH0zyPTkU5tIxvR4V+bnJw3IXg8jqcqenX1NdMmjwx7YvMVl&#10;b5gzfNuO3P8ADjGcjOff8XDQyB+7jkzt3scHI53Nn5cYyx/E+2QAcp/ZEZkaSKNWJ+ZIzJ3AAwOf&#10;ccY9eMilOlqoWPHsqrj6bhjr1OcfNg8muobSIkBllWYlv+WfG5cjnnByevXPP0yVTR0YqZpJCuRG&#10;29QOdx5AwCAcY59uOSaAOXfS/KLTPBEBvUsPLUbTjbjHuPQZwBnORSwaPJuYkRfINwAww3Z4A64z&#10;9McNXUDTh5SzfNtaNizDPHLcnGM9sY7euM0smkMWXy13MpCrtGAF4wOOM9TjigDlToi7VVUl24UF&#10;WbHBPIzjaThuO5P1yHf2OpiMskKsNuWZQSOMcnnpz0HqcdDXTppCIcpED8oK+YuN+TwMDgDIz74G&#10;e2XW2leU6ukZZVRcSMpAJyCpzxzlc8nAIoA5ZdHyNywurbQzLvON2OnvzuOPfGOmFbRVBYxQr8ys&#10;FjbGB14z1C47HGNvOeo6kaLHHJuaNtmQGJ/j+9x6EE/1PWli0dZB5RkkbdgeZk7gpI+YY6HDdB0J&#10;OD1IAOVGjLIOThWbO1nPDdiDnpn04P6U7+x0aPz2RgAPl2npnnPTuCfQDuciuoGlhmFwYm5bOQw6&#10;43Y+gOQDkY6HkmiTRk2fZ8Sd1VVUoygEj5QQRjJ7564HagDmToQCbY4crkhdvO88cdMD068jvjNN&#10;OkI378qzBlJ25HI4x6gHHHbr+fUHRxt3sWDfcXjC7gSowcdTk+vr1xR/Zke0OwYF+Dt6dfXgHG7n&#10;1/A0Acw2jJEWVi2zawb5SDjqcZ49unp04FOOjo2JHJ4yCdp919+x+nSunOkiA+YtqGC/PjeADz1x&#10;g49PYtnnJzGdCG9fKgZm6SSeWNwwRjllOBxn+HOevcAHMjSNxVni2Nzz91jz0zgdyfy44Bw1dATa&#10;WNvE3GFCghh8x4OT/LoTnpXWwaQmUkhJx/yzLN8p+bHJ79Mce/YCmnR2Rl2xtu2grnOOmMk7fc9i&#10;OfcGgDmZdEEhZo0+aRmw2wE5JwT/ALJ6HoMdeOKi/sm3bdJk9MnaAu7jGcjg9D82a6hdOVvnit1w&#10;6qN3mZ24IwfwwTjA4+tRzW8ZTfnLKxY/LuZRzk/kpyeRwemTQBzD6NHCpMqpuUv9xQd+QBxznH4n&#10;B6c1S1KOGwDPcsq7dp2svG3k98+nIPHPQk4rR8aeL9H8J2JudU1ERkqSok4ZiGA9+u4+n3R618of&#10;tDftTSmCTS/D87rCTiJWI+Tj0ChW5OcEZGepwSQDrPjX+0N4f8LRsLKdJNoZF3biGbBB6HsRzjI6&#10;44r5b+In7Q+ueJZpIrK9kEeMK0w3sw4/iPQ55zjOetcb408V6v4mvnubq+Z1X+Fpd2PT644HHtXP&#10;ueTubJ+tAE17fXF7MZZ23ds81XOB0NKWJpKACiiigAoopyoSN3H40AJ0HSkJpzMe5PouewptABRR&#10;RQAHGKKKKACiiigAooooAKs6ZZi8ufLMgUBSzZOOgqtXQeE7aKGNtRkLDDbVK5HB4POMZxx2xuzn&#10;jFAGTqJzezYbdyFzt28cdsnHT3quuArA1YuHN3eNcuirvkxtB6fmf602CAFJyRu2Afd7c9f0/WgC&#10;OBk3YkHy4O7b1PFR0reuaSgAooooAKKKKACiiigAq1pVgL24xNuWJRmRv6VXghkuJRDEu5m+6KsT&#10;KLW1aAyAtJg7dp4Hrn8qAF1e7t7i48qyTbBHlY/9oZPJ96qUUdKACiiigAooooAcgkkIiiBJb+EV&#10;1Gj6ldeAtBmuli2318dlu/8AcXGc+5B28H3+tV/h7oUGr6kZbot5cPLAYx9efbP4UX2qQa14jn1e&#10;/TzbOzUhVjYjeAcLjPqxH0H5UAVb0yaZpq6aCWu77DXmW5CkgqvTIPc8+leh+AtAt9G8ItKyRrJI&#10;glnkbnqBge4xxjjknGDzXE+DNBufH3iqR5HVV2tLJuYHHYD5jz/PArp7PxFbx395aELtlZiuYWO2&#10;KNTxtYEDgDrnhfUmgCr418ZrJY3Gnw8Ydt4ZRkru4Hp1JyDjI9wc+fzTSTyeZK2WrpPG1xNEq208&#10;26eZVluj6kjhc+wx+PJ5OK5mgAooooAKACTgCgDJxitEWK2EYhIZr2Tjy8f6pf8A4r9AKAK9rYST&#10;T+T8vTLHd0qzBdSRtOlvt2rH8oVOM8DPP+evFSap5ekw/wBnJGnnLxJIvXgnP+FU7GeGCGZ2Mgkw&#10;BH5bY+o6f5xQA3TrGXU7yOzgTdJI2Mfzr1G3Xw54B8GtHcuskyybWXacztjngZwFyRnPUY9q5jwN&#10;4PvPs8eqPP5Et1/x7Nt5WIffk9sdux78Go/E+qLqfiT7Mtw0lpZ7S0cn3Qw4wecnJ6n1NAEtuCsc&#10;ytcK1xdYkviq8IpOVUckH3PGPU8msbxXqST3rR25BjQssTdd3PL5wMk9uBgdulXZNVjs9NaSWVzN&#10;cMWVfMJCL3XOOp+UfjXNTSGWVpD/ABHtQA2iiigAp0cbSyCNRy3FOtoXnlWNI2b/AGVGc10WpaPF&#10;4R0iOe6DfbrpcqnmD93Gcgcep5+nI4oA5+SKO2bZIuWU/MM4IqEnJzTpHMj7vyHpTaACiiigAoAJ&#10;OAKkgt5rltkMe7Ay3sPU0rskB2xHLd3/AMKAFRYbdg843NwRH68Z5pJryaYYYhR0wq4z/jUVFABR&#10;RRQAUUqozHCrmnra3DjKxNQBHRSsrKcMKSgC9o3iTV9CuFuNPu2Xb/DnivYPhT+0jeWt/DZa1PIq&#10;7fL3NJuXaSM5BPX346dq8Rp0btG6yIcMpyKAP0U+GnxF0/xDarJ50hWTnzFlOTk5XI5x055wcHGM&#10;4PoFtapcBUaJvni2t5ZC4GOO3GcL0wTwDkjj8+/gx8ab3w3qMFndSs6rMD83OBnHyjPX86+yfg/8&#10;VLPxFYQx+YjRsg2sq4weTuBJ9fx5z3wAD0WHSmkcS5j8yTc6lF+Yc7flIPXHuex9y5NF3SiMRruY&#10;Ltkj4C4PXaBnoBnAyT61raRarPFtA8xS+2SMx5UHA7AZ9B0/LFaq6O6bSwDBshWVi3TDDpyvHrjo&#10;fWgDlf7HUSbjZsp4YfOAARtzjjByD+eRwekw0iZhuEZO2TO3b0yc4J43HI5zx97seOlTSBnzPKj9&#10;SygcceuOx/kPxkOllgEgibdHuVVClwcA9Fxjr6e5B7UAcqNIYQ7dqPuY+UPM24bnaMZ6ElR0HPbo&#10;Q46JavI0SMZEXO7ady9ODnnHG05IAye3JrqTo/WIg7vnYBW5GT7ZJ5HWmHRy23zhyynzN0YUjPTj&#10;GPQ+pIwBgHIBzK6YrSmQrJv3B2aOTBGWOce+MdM4IyckcPg0t5CN3zdtw/hzzkbs5ORnr9MV07aI&#10;8kTJIc9PL3Mdo5HPBA7qeQQAOnOQf2OWcblUDnpgY+Y7gB2XPcDJzjjGaAOdi0yRlOyGPaykqztw&#10;qtyG5Pc4y3XnrjAqZbMvloo1VerNnlgRnJB4Py4yOfzOa2hpkyYLxrnfj943IP3gSQP9kdO5qT+z&#10;EiIKbh+6DfNsA3HjI57g4J5yB0oAx/sOZZJfLA5yFAPHzA9F+Xk7vTOO+Cab/ZSbPKMKjHC7Bx14&#10;BUcjHseh9jW8LCTYr3CtKo5Ubi2ecE4H97PGDjPtTV0tJVUK+9WVh8q56BjnlcHnGc55NAGJ/ZSt&#10;lvLVSr5VmbccZOTnrgdMDA49OKik0p1RTsb/AGguO3/Ahjkfez1GM889Eun7/nxtbbtZeqg53FSe&#10;wyf09OKFsBvwVZWbkHaxA5zkdiep6dwepFAHPDS1jxs3K24+pJz9Rj8B7k4pv9kxDMRT5OgBUFkX&#10;HGRz169Oc8V0R0xRug2qFyRuwDj5M557bsg4IOAMdDmE6ayxo8rMq7SP3bfwgAsQMepBHTJH1oA5&#10;99NklmZ5Y87sFvmJz/snGRxzx06HAHFMhsYJkSQoGVgpZlQN1J9iCfmB74xjuK6RtMZyRhg27cyM&#10;M7WPQrgd9rDJxj04yXDSgxKRyt91gF3DkYC5I4xz9e1AHLLo6EqZIjuj4Vo5trFRyQBjoPpkg460&#10;g0hhEyhVbb/dxz14zjrkn0JAHQV1CaZGrqpdfl5MfH3R90847YPOMc4zySPoh27Czf3cyN93g9Ox&#10;BGeeRzQByqaWkJ8wxI2GG5vMx26AnJP93A7k9OtN/soxx+VjasZUMijblgGH8JyBj8/U546yXS1j&#10;OREy/Nu+9jIIz2ySv19R0xUcehlZFZkZSuVWPkIRlc4z93lTxzk5APFAHJro8fy+WFX5dkJCjccg&#10;quOeT19jjj2edG25EsTqNuAGVWXrg5yDjGM9ex65xXVyaL8uQu7P3pGyN/PJOD+fTIwe5qNdJVwz&#10;+X0yQdvB+UkHkAjqMelAHLpoqRPG7Rv8sgMjJ/CuMZ55AO33zjnvTf7FiR12ht20eWuWIOAPQncS&#10;Qf5D36pdNSNl3zqreYSCfn3naPmyDjjDfQnrUo0l3GA0hXdtVmYMDyeMDv8AdPQHHHegDjrfRNze&#10;bHDlCm07Yz8uV92x0B4Gf4R6Up0jypVmaFhtbO5Ix15IAHbrtz1z0xyK686PGUxIGGcBFkUbQM8D&#10;k7QcjHHc4zwcC6Kf4AT0OFjHHOcevPGPcHjrQByf9iyxN9nKYZT80flDcGGBkjd8vBI74zuyRkEG&#10;juf4FdVH3gwycgD0Pb05689q6hdHJXY8OzaQdu/oAOgPcDd6ZHYjLZkm0WNmyyr5n3EDdUYnGOWb&#10;GQ3XkdeKAOTTSBFGwgQbU6bvm5w3qOvU8+jEZzUj6KsbuogK4Vgrbi2QASPrnAPXp1PJx1UmlAPv&#10;csoXbuw2FAwOfYdc8g01tGtlfesYOMHy1IG/nkH04PUEH5gPSgDlzoZUtK8DLuUny2beDztGCfr0&#10;6nA/Bp0XYzG3JDIxCtyAoxwvI5OQe4J5GBXWLocYikIjZtytzhcdc8Hjg5Hy84xx0NH9kyAxrISW&#10;6YYlhj09weoHGST0zQByZ0gxPnb905z8oJ+Y85A45/D36gsbQz5iwsiqqj95iJR8ynBU4OcdB0B/&#10;XPXnSWD5Xap+ZVb7o7j09R6/n1Lm0yOJkIX7v+rQSbuc+3AI4H0HUc4AOQXQ55WEIGGOdu4FdzE+&#10;gGQPmOeATntUcnh+UbovL++pjkjZTznJ6HPIG0cA54weldadLkh2rEmc5Dbec5ywONuTyvqOv1NO&#10;Gkxwrxb7YxuP+ryqdzn0+UZJPXJ+tAHIRaPsutwt2by3Akw4HAwMDAIB6+vKjPQYiOjCNViSPbsj&#10;wcdWA5bPGe3frluuTnsv7IEiqnlS+XuwGwmdgBJPBx0x7fMOlMOkNcJskQ+kkaqq4YdRjb/ve/Az&#10;6kA446FPv+b+EY27eT69/UH5T79c03+xYy3zjO4kfMd6jBOfbqegyM/WuwuNDM43yQs3mMC0jKw2&#10;khicHa3cgnpyB60g0qRn82QtnCll3BPmwwA6g8Abck4wO3IIByB0dURV2MPlBG9du5vXtkgrjuDk&#10;9QajbQWuJVmitVHmNlA0ZIkbqemMH5hj5TjB9q7BNIfY1uixhkk2nnAz1z2HTHbg4yR2bJofDSvG&#10;3y8btoLAccnjv09xwMUAcgNIO/zN3zMAUKD5Sc7S3XJOARx3ZvbDBo0UEjfZ08tt+cNzzz7dcdyM&#10;Y4z0x2R0Zhu8uM/NJ8x7BuM549Pr3zxTV0dPLVdmxfl3KzqOD178nnrwT2zQBx76E/lqyxNtbg8M&#10;vPQ84OOeeuQOmTig6QJAzMqru3KZhjKDGNueCCc5GM9iffsDonlN5ssLL05WMqTznPGO3oD2HvSH&#10;QnZiuwBujK7ccDjoPb8Mgf7oBxw0ORD8tvlmboz9OOVIz1BOSOOMYGc4bHo37rMcabZBsVuNvUgN&#10;6nGc846cYB47I+HyzMv2dW2rldzAjr8uDjAGX6DP4CmyaIAfO8pmZtzfO3zPxgdF3EkE9M9eaAON&#10;Gklwrm3bMpJjVscHnI6++MgYU9enKnRWZtpgUhcF18scjdz79AOuR8xFde/h5YN0lvF8yqwUq5yM&#10;DrjkjHy8YxnHXnDv7Cw2AmVjIC5JOwHkjn/JGRweaAOLOhRrHGJJdzH+J1HOO/v29845HFNXQGHE&#10;sSurNwGTPfGQeQSQe3Ixn0rsm0ONTlo/JZizSSKRwD9Qe2Vwev4U1dEjA3mJUGcs3lqvybjjHPJw&#10;Qex5JzyKAOOXQ/lLmNlLbizruOWIz1xnPy9eO1ObRAoWIRyK3G35WbGV2hc4IPAx74xz1HXjSEeT&#10;Z8y5YnzGXJ56twOeoz1IOfWlGhxlC5hKhmy0e4Yxndz0PIHU9RzngigDjho0vmeWqt5m4HKx7v7w&#10;z6YOc+oGBnIpDooYKYoWMexdreWCGBxyCF6jd6c5GDzXYtoobaWj3dSFZiCcYyeme5+mOpxTZNCY&#10;MTGD98HaVVmDDocHuO3IPT0oA5H+w2Vl8u38oMVK9CflzwMD5cY5yM9qT+wIYxvSJFjA+VCQd3J2&#10;+mc4zjoeOeMV140nbKkqwrGoLFeigEdPrwcjBGfm6U2bR8MJpxzs2lmYBgW644HB6H7o4HuaAOQm&#10;0NhIrqX2xE7mkbLEFQuMk4b5ucbeBwOaQeH1Z1UW78swXy8AR9MbeO2O2Oldg+hqSysApVvmLMO+&#10;d3TqOWxznnJPelbR4OT5KmNGHzYPLE46djxnhuCv8VAHHXGgOp2AmEhMhQoPTA/gx0/meg5px8Pt&#10;naUDMWwvyhcZAxjK8dPX+mOuGhqkyrt8z95hYyqlR1Oc4HTB746epoGjQq371+sikMzZwCR9Rnge&#10;59eQKAOMi0ZWZpTGV8yMngt83TPcgAA9sHoM96SLw8ZQw2szNlJAy7SvBxkAkgHJ9f1OO0OiBYst&#10;AzMgJRGYMMgnpyD2J6Hknk8io20OOVGZCJxtUNu+YHB9sZwfl49OmeoBxx0Ao/mmBmbDGTEfKAHb&#10;knOM8Z6c9DgcUsmhs6tBDbyBhF8vzDI5wvHtjPPrxXXDQ0ZmMq85b7zAsVGMnLYOBtK8f7OeSaed&#10;HDIIpbfKlgi7lLDd8vByMc4PbOCc44oA4v8A4R4OWUQBcSBvL29O6/NxjpyfY9cUyTRHRJH8pFjX&#10;LJJsDAkgYJAPABAHPXnrk47Q6MYLdY23NsRmUNIOvP49c9B1GMAUS6KqyKWlmkYOw8wKNxyMbsgd&#10;/TvxzjigDim0TdH9pETOvV1Mw/gG4lieMkDPHI9DxUUnh3yWMKl/kbEx87aEIA+brgdMDryD3Ndu&#10;+is4V33MyjCAqp5BIB5PAUZ9yOoPFMl0NEJUIQyrubaRkAHBGOQODnHTJ44JoA4seH5p1V02qytz&#10;JtLddv8AtYxx9ASSOTTW0aTLbfl77VIyq+/B689DkbvXBrspNCj+bEXzKGJDMG525bac8jIznBHT&#10;jA4DoskcKrO3l8ZDKRtDE9g23P8AEee3Y5oA4saVKo+VcZbcv7wbWYhTg4PcEjAIx1PI5hbR1jzu&#10;RZFXgFtu/ngL1J4HOenJJAxz2lzoo2ELB8uGU7lP97O3k7cgqM/dwMjngEGjF3yVkC4IIIBHJyAR&#10;wAp78Y9uRQBxD+H2W3wg2l8gOV+VjgfxDqevoPvelJ/YbO3yJtkfIXzMqR8wOMZPcg5yOMgYrsf+&#10;EfZlkdbcK2370nViTzwAOMbRxkjsAeQyTRfLZkETDltjMBkZYY6g59Rzk/mKAOJfSzJF5kbSbWXO&#10;Cx+XIJGe2Dz36D3qN9FkcPMnmEKAp3SbupK9dwXdn0xwRycV3MuiIUZpUCnZxu48vAAA3N1wDyTn&#10;PPbimzaDEZQ8quy+WNryKTng9MDPQYPPQfjQBxZ0h2wUHlsynLMuTv3HjGMkYPAODwMZzTH0hlDM&#10;8e35Q8cnm7sLuG0nnpjPAHOcgHpXcJoUZfCL8q/whgMduoPH4E5z+TYtH2DcFBVcj7pHOcFSc84I&#10;6d+R2zQBw/8AY/lxLiKNtzbl8mHp14z345HT17ZBHpCRyRtON+zDBpo2KjOWJOc5yAcgg/Wu2bQm&#10;LrMitGykq0m0Yz1yc9O2MevHWkt9BaFfJiU7NwDZ4yvyj7o4wQOffPPBoA4gaP5ZVJDhV5Ur2yBn&#10;K+nYdB+RBaNFJTLKseYsc9Wbg4zngjKc9Ov4dwdEiikUi1GxsNtK7sDIOB1HTkDk857mmx6JtHmT&#10;DOMbW2jcFAGMscjG7nPTjqKAOLh0iVm8sw7mYMGVW3cZHIHPv6ccAiozpcnmfKV+6pHysMZI9/U9&#10;ecjHpmu2fQAqrKyECRWKMzLsbHVTgc7Q3TnO4dew+iAbITHuiVl3KrHcrZ+U7cHjqegJAB70AcSN&#10;K3fPj/VsR8rDJZeccdc4IHXBA9KG0ZhG/mINrfxbvqDyOQQe3txXbf2CDbh5VVm2bsSYbJx1Bx2L&#10;HBwfUUraEWHCssitgbVG5G4GcseeD9SceoBAOJk0RgzeZlo8sCzMRtGdpIyPQNz/AIZqMaOuPMAZ&#10;ju2hmx69Dk8DnHT6+3cP4fV1kKJIFbJ+aVvlyDtGT6ccHkFsk9Kgk0A7neV/m3AyN1IH1OT/ABcc&#10;dMgnqaAOIi0iYNtlX5hJu8ub5TwBkbjnHvxjOPY0h0koy+WxbYqebtbL8H5mHZeQvAycNiu0fQ/L&#10;ISW2j3bvusxLZAzjsNo79BjjrSf2HFH5lvE2wnHlrMpUKoGew9PmGd2QAfSgDipNFaWPzQM8Nu2l&#10;u4HzAgj8zjj2Ayh0+5huFZAy8jb5ile2c+h7E8dc5+9Xa/2FCN0rqd/l/e2jJI/u5A3EZHU5+Xp2&#10;qMaH5a7LVY492PL3MxUnOSSOcdf16YxQBxZ0uZIxHiNW2qN3J5yBgenp36ZPSnSaU5hkR7U8KwkW&#10;RueOepGQefXPOa7GTQIm2pHb91KqyttVMnODgnOMe3PbJIZH4dXzAzQeXtkIZgv8W7g9OM47jkHr&#10;QBxs+mOp3Sje3mbmLQjI6Y+Ye/I69OOuRCdInR2WCKRiPuuMsxJx8rYPIJIY9sKec9O0l8PxjGyL&#10;+7taNctjOc9GwNwJ+n14gTQodqSLGvyKdu0sMYH8PsMtjvnj6AHIyabIqLIrMOy3HOW9wPQcDPGD&#10;0z0qKXRjH+7nTapJLLJluc49eRnJPXP+z1rtX8NQrCwiiYLjaz+X3LDB7g9vpyKSTRJNnnxKke6R&#10;Pm3ByOCwxjGTglfwUn+KgDiXsJ4f3MjKpXBxI3ylM8Edz+R/GkXSW27BCFZZANhQjcoBIyDnOPcj&#10;k9q69tAeFvs6okfGY0Z8YYEAnAXjp948HA4xSPokW2NRH2567hxjackgY3Z6btx6kCgDjm0km4Kz&#10;TMWVtoWVS4Vc7dxO7kY4zjrVefTlZWDx/My7du45U55JzjAzx7HPXnPaDQGSZvMEarGcv+85OTzx&#10;kbcHPGe+c+kKaJs2kldzL8y43eZyecgjIBBwMd8n1oA5GSzDS7T826VlVZBtBYkgLnOeDjOSfvev&#10;NRppaSReZiQ7/vGNRt289ucduPUgV1z6MyRYjEju0YEipIACucHJz15HUcEdBnNQT6Essh3yn5o9&#10;ok8sqxXJx1ySOeOnIoA5GTSi+AqruXB2SDIALAnIZvQYyD6Y44MR0eCaFXVG8pmyMSFd647de5AH&#10;H5V2H9gqWUiKFdu5Y2XDfKRnAJAHOeuM/mTUbaLh9yQTKqsvy7NrE44A9DjpgdQKAORXSShJlj2s&#10;/wApZl4IJJznHLZPXdn8qpyaOxVmeJvu/ukZiQclQSS+dvQj29Tmu1n0FlXaitudWRmVsru5YdSe&#10;+7JPAGPSoLjSCoa7HzKzfLsYtwF3FS2fYgHbzkUAcXdaXGqsMr9zEeUYYJxyMYUA4bkYwfXsyXRi&#10;Jme3THz4jX146gZ44HcHPOa699FljMjncGO5CWB3nJ2qeQQ2eVwflAHrVe40WVpMRW6bhw23+Jcb&#10;uSM7enbqcY4NAHHzaWIXjBhZSykFRI20gEjLf3sfMcdcD6Zh/si4VVaFCQd6rvVmDHkdh/skD3Oe&#10;MV2E+hSjieBmXc27aMbsY+gAyx6e3XkVX/sJRcebJaf6zdtXYFJAOSMjO3Ax3IOe+OQDjZNLmigx&#10;KVVvLYNlcl/m65yT1PA6jAPXFQSWMhfed23azbETherZ9CcN3wOMZ4Arr00dYo44GTdsXGwQ9+4x&#10;65J446YGDzUM2izFfNc7xtI3ZPy9OBweOxyevfNAHHz6exZi8WBuZgFzjgAnJIy3Tt0wPxq3GlyR&#10;q0RVVKgBmkIY7vlPQkc9Bwcf17K60aNw1yyKxLfvGkizlTv9c8c89++agfSVkRkDtIFOW8xvy59g&#10;OT/KgDjp9PkA8x0jLqSfvYznuvzckfX8ulV/7Okw3mnY3yq0bNyPYYyBnJzg9RySOD2Uujssaor7&#10;JH5dm4VSOh5wCQueoHOPrVQaP9nBYDbz8vlqQV3BuMYB7DsQAOtAHIXeluGbzZWPmFgVbce/X6fT&#10;jPHeoJNPLAtGPn+bLfNITgDAPqM/w+4+tdjNoaSJ5YRSvzLHt6DrkkfXP5cZBqtJoKkMxi+V5GM0&#10;cm3AB/iGMFgB3OTkYz2oA5CTS13b2Eke7/nmx555Pyhu/wBB6Zorq10h0GGSTA+XbGypgjr1Yfy/&#10;nRQB66JCrFLUb/NkAj+Xqueud3IONoIXnpg5FS+TJJCxiHVs7GjO7r3AHX7x56HHbikMjyB/IlYM&#10;6q258sgw3DZI6bjn5vugAjNSMyCLJtVaNMcSZXIBxnI6dTgD05GOaAHonlXAlgXbljtIzwOvfgDp&#10;/wDX7LCJvM2Ki7WVg2+PO8kj5RknGPlIGBjA6ihYQX8iJWLj5du04OdwwexHOe+MdakSdAVKttU8&#10;bY8sCoUgk5wR1zz05+hAHRiI4wN5VmViSNpweuDnGSe2DgH6GxDYY5aFlVvuq27LZ2nB7YIft0OO&#10;mOAXDqTh/lOFXYhJHLYzj6EdeM02NhKWdSP7rbWHyj5uRtHIOSSeemMk8kAsGAqw8tDuDblVV3s/&#10;UBwuc9fXp+IqSzRlPmeVld4CtyFfkAA+vU8euMYwajt2L79r/e2+WuOXyoJ7kg9ccE46gVPGXjVr&#10;iNyV9ElVs8/KTzwDkcZzxj6AD7fbHsduo3fMjE8gAEg9+OmemQKsRRJHi4eNTtw2xZOH6sMEdvlP&#10;fkevNQ73XPlud6N8zNCOfmJzg8AZx1HoScDNWYwYjmEL8sjLFlssvPysDyQflxz05x7gD4lW35la&#10;FQCS3y4XHy8kfjzwMkrUiRtDErSpt6lXmkVg2PvHPXblj3PCnpkAtLlDGWxuPycSkvszyRycMT3H&#10;PHpnEltPKIuu1pMn7y8kqRzkHYc44weR0zQA+FN0SbSNzFUXGQu7JwRtz2weDyB/tVai3SSKiPIN&#10;5BXdwc5UAk46DnOcdCOxxApBdXLs2SUJaMqV29W7AjdkdOijqKsQMnmbRukb5WVo2IByMZ+brjOQ&#10;QTyxoAdDEbmNXW33ecSMLGPwUg/KByec4BOasW8OIlGzBMuY2VW9Mg5wfX147AdRXUiRMttztVm8&#10;vJ24DYH5kjkDrkHirZWMbkQqPmyr8YUZ3dcnH4nuDQA+0QrHti3x7sFI0hDHjB6DOeRg9PbJxmYR&#10;/ulWNBnhYyDwVwFB7c5wN3AwOM1GGVlRopfvbhGWTrjlWHQenfAIA5zU0QDJs3snzsZNvbk8fUHa&#10;PofqKAJUjLMsgyvzA7lDDnJ9sA8EY5+mKliSN1yxXczbsmTO75RnPBycAj3wc1FEqKiDzSv7tVCt&#10;GfUDjngdenc+pJqePd5as4UbdwAbOSQoyp6Y5x+PTgcgDQPL+ZpGXLfKWU5KZAyN3bPX1LEdKmBl&#10;80SO6gGP5vn3Mcn3yPY8ckE8inR+aGVkbeDn5izbh6Nx7Z4OOOmasK+9FO7au4mQsx3Ln/Z45BGO&#10;R29TigCJEA3edc87iW/ec88YbPYH16DtUsUbShUQMzMoKBVB29yR8oxx1x3PWnROQN0qqR22kkLw&#10;FxgjA6L15FS7DFb4PCCMjatx91ueBuJJxxzwfyNAAsAKqoMcY2kMzN0GCAeB90sR0DYGRnvUkNvH&#10;JJ5ELtu/hU4DAk+nJ6cnBPJ9cmpUiSKQowA+b94uenJGMDJxz149RwDUkPGzY7BipPOT3zz1OcY4&#10;IxxQAkVg10Q7wPu25j24+XkggNnj8Ce3UZIltoVeRZIiuevyg7SvHTAx3z6dM8mpCrDMpR92cq27&#10;uGPv1OOeSSeCSKkRDKGjePGQchmH8IPIz3z3HHHGaAIokgESszrwd0jBicLk+mOMenvkVLDbhV24&#10;2nzCGwwVR3xxzn88k44qXyvOiwzbssxG5mxg4B4zyMHoOPfriRnYSebIyjnK9jt4zjGCOOo7nH4g&#10;EcdqTIIo1ydwIaNSVOe657cMcZOR9DSpFDny0bneSyR7Tkhc4J7dOegJz161KitInlCE7lT5QV9i&#10;NvI+uCMnuPeV5EfciyYXhWbnoRgkZPcZ/wDrdKAI4oJIfka2ZWzkfLjdhSOnXrwR7c1MkRjXau5W&#10;T52O35zxuz0PfA75+bGMCiASSBRIsecfMC3oAScYBwenXrjII4qZlDDbGedx27GBzz1x247nqR+N&#10;ADWgVlZ/Kb720dMkZIYHjbj8ScMOmaQ2zuGYQ7SV+67bm4JHPOMjlccDipA43b1Kou7C7WCsM846&#10;ckkHPJ59akjClggVdyhdoZVbaeDjjjt298igBgi2yFWRRIuSRtH4nGc9BnI5Gc84qQWxCYKZ8tc7&#10;tvAx06Ek56AdepyepcoU+XC27aVYKNu7AGOcYPH3TzjGcj0qSPzrhfPZOJMsxVjxk/KcEDnBOOMj&#10;nr3AGC2SP5ZInLZJVmRRng9mBPUY4xjNONoP4oWXZt+ZZj/kjr16gH1qVHMSt5a7VZvm2rkEgjgj&#10;Hf8Aw7U5YPLfyhCvy7tu4sxXGR64wCOvJ5wOKAK4gRV3hWVWjzu42kZJ3cEDpkZ6c9PmFSGExnci&#10;ru2sZP3e5QM5KkfieenpjtIN6szE85BJVuCNvrgd+OepXnHNPCbeN4G5vu7RyMgHOfbHX1I5xQBE&#10;yIkmHg8wKzbVk6N14985/D2wMzLCfO2srM6/u22rtJ/lgnr6nHNOSJZnVl8zdkfwnLA5GcZzz6DP&#10;TsMipF2kBJLhm2hv3arnBPpn5ccevHfHWgCGOFisZkhWRvLVtpOUBOfX7ufpnGOtTR2zAKUEm49A&#10;pZwFIU+hJAPfr+tOYyOSoxJ0UKzbdxHzdAuecZPbJP0FqKKQP5gVm6HdJlTnO0dcHvg9847UAURZ&#10;mJByv7vdhSCcMC3HHRuM4OeOvPy05bJkk8rY2Y5Mk4DEn8u59OmBx1NXlVn+dQjLxu+cAZ546Z4O&#10;CM8kgcdaAvCna/yZG6NQ249fqMdh3JweKAKU1pHG2DtHzfM2/wCYAHrk4z/PgHBpxsyYsY54Deaq&#10;7QeOTg5IBJ6nIGcDgE3G3hOT8qk7QB1OR757HoMZbqMChVMLYlIbbwp+9kADI9jzxg5wFOQDQBWF&#10;kqlSdrbWyw3cdRwc984+bse+SKjTT8K3lqrMrZO1QSCMBtxI9iMHjirwTdu3pnbhG3jO5upOW+8R&#10;SsskYXEu5s8bm3ZAYjcDk4BHJ6dSfQ0AUprGRSWERZdzggxjAXPrkdO3TryDTWssrhJx/qwIdqty&#10;pPC4AABOOMYPpnBq6E8sAyodythR97ZxwT7cLnjvz2FEkL27yMDwPl9QcEfxD8/xzjAoAqG0Yb44&#10;lDfPgFMY6sflO08gY7jqc9KjWwkZD5UXyMuNoYhQRkD2UcZI75960SqRHLr03Biy/MozuPbOR6jO&#10;AxAAGco8SNysQXbjdG0ueM54O3gkZxnPbBHYAzbmEsHlQFepVgwbPXBPtkEY4yAMZ5NDWojLBYxt&#10;WQD7o+Xk9iPYDgHpWkbeX940275lJyoUK3O0+3B9e/saRwxIERLbRlh5m3qenPvn6duowAZ/kBQp&#10;Z/RXR5OcfQeg5+u3rupEiLv8p3Mo+YRsTyc+nK5xyep9+gvLAItkSzMvzZ4Y8Z/HAyQMHI98U6OA&#10;ui4kG1ZCGbdjaScbuc5547jgnJ6kAz47VkOXTaPl3bsYIwcZ55yPzVeOmadJayJHkmRGXcGG3a0f&#10;bcfTn3ycr1yKvLESpaOVV2gGQq2dvA4/P1xjIHenR2rNMsc0ZLbuW8vgknJAYkYJHYEdOMmgDOeE&#10;ozfu1X5chvL+6AeByAfTvwPrSi1J2xMrZZSMBmG8dR244A45HQ9hV945ECtCjDoQfMJ6gZw2MH5e&#10;QM/zJpXh8s7M7V2sONxywY84BwQAccYA/mAZ72bTI0O7du2jKtjk45Axgc9s9c4zUclqqytFt6Dc&#10;q8AjkHhc8cg+nHrWlIkKZbeMKmAdwJAB4GVPJxkfVenUgS1WFc58wR/dWPd25xj0Ix3we4OKAM7y&#10;UePazkls7skcjBA657g9j6Zp40+UEyCzlaTkcr82M5255/LI5GB14vNB8/lyIpUBTIi57Z9Og7jI&#10;xkHk80jQgfNHvbbt4fkcNxjII5/r1FAGe1sSyRKjMrdlU8Kcn7vHrnGDjjPampaSTxb/AC1wSEYA&#10;kk8jAGGOf/shkVofY1+XyY9yswHmMflb+HPT6nPHOOnFKkCA7GkXPlg7txXAGcZb5Rg9Mk89eeBQ&#10;BRWyhdW3QKqMSGKsNvIXjhTwRjsMDdSJauwkZQHXYWxuODzlnOec4POMHpknir7269RtO3livXvn&#10;pnr3wcGnGyCu0ZHltwE+XO/HcEnuO3PUZ9KAMtLSBiN8jZYgZ8wDBJ9cdOQMDg80JFGB5iKrI/Kq&#10;vfPPfI3HPOCf6VqPExkLh15b/nm20A5PzHPuQR/d6dqjFpMsWyVW2mP522kfXqBtx8o57YwDmgDP&#10;8g8qkzY43AKdpwcg49efYc4xRJZshYI7Iy7yx5yGwMgkfeA57EjPqRWm1mxP7+cqvmE9uG65PHrn&#10;sRjvSR2yxjzzDs+YjbztHIOMHGRnv34I25OADOeyZzi3EirySDnkZOQcAcjk5zj1pFtyU3BFXdxu&#10;wcMwBz264wcdip561oJZKVDMrMv3o3VR908HnvzjkkjHQU37LIyiYR7mCqV+f5gccc4OPyP8wACi&#10;LSDiNrb7uGWNlAYrxg/LyRjpxwM4LU0WcZDM0e6ToegByPl9ccgDIPQc+taRt3VCobnk7Y1K9Cq8&#10;dAAcenboaUwyIyIo2r8p3Rk/vOuTjndwecAcZ7nkAy2tI/K+YfK3CfMvzD5gOucd+mTjIzkUn9nA&#10;Fo2CyBW+Vdp4BPv/AFA6detaYtZll3O7b1b5lDfke3v7cDPSmPZHeyr824cbmGQODjHI9frz1oAp&#10;SWULOqsjZC4dFU78k9lyATgnnqSKQ2yFvNKrITGPlwMFgOefyHT+HOa0kQho2jG5VwAqo/GDnOAp&#10;Iz+Y5ye9NFm6Ish+X5gVaMhsnI7988N2OOexFAGf9g3gMIfvqf4BktxgHHB5GB1P0py2kavl0SFW&#10;kVm3nbnkDsPUFsHg7vUVoLYvJtDP8zRlWYMnyr0I4Ydv4vf65I7VDMyAxxsWU7ssAgP8RyOB+n6i&#10;gDOhs0ypdV/dggsoxs53Enr2xj8OCKattbDcwCh2/hVl4IBJwR6kE+2ehzWiltKyAbnUbBuXzAF2&#10;4PzAEdvY8/ykktncGF5FZd3AdlHPIz1xjc2cjnAJzgEEAzjYRhd52qxY8MCMFVyeQQeoGRxxnvSi&#10;yjLtlkkjyBGG24ZcgfQ569jir0lnOeCm6PI5Zd3Q5GPptJz24HqKkFqQ7IZG2/MG+YEhuB26nGT6&#10;8j2oAzxbQvtkZfkZgG5GMZ5JwMbS3pyMetItmCNscbFWX/WNhstkqATg8gEYxkHr3q+bV/NXcwVu&#10;DkZyvAOOuMdBzgj8KDaOvz7tg3b2YsvynjnPXIwe5z0wMnABRmshA3lK0aM+PlK4xnOSOBg5PsQQ&#10;wHrTPscbBnhVmbaSu2TIAHHBAHpnjg/NnkknRS0kXbGdi5yAqseflJHQ88c+nGeScAe1+VX+X5yo&#10;/eN1YjA79eM/4E4oAp+QkbSG3YbY5CV64QY4POVH3evBJBJ9KbDbxnbEYtzYwV4+XtuyAxB4/h4y&#10;D6VeFvHOnmAf6w7G3KT2zxk9c/h1psdszL8xKnd8uPXOd2CQSPu54IPPbGQCpJAUVhJE0bdd0rHr&#10;1GT26HPPXPHGKjazh+b9318wjzOrZJP1wcnGPqD3rRZARsi3orAKVM24oODjPsMcnPTrzkVr50gj&#10;Z5QAvVmYnb0PJJPHVe+MEY9KAKmoNFIzOflXBZo5Iwfl6cgfd6gZxnJHXHHnPxa+MGheA7KaD7TF&#10;JcRj7sTLw3JIUdcgAfTJ65OKHx4+Puk+CLa5srK5VZOT5i43L64JGG5ABPpyM4NfC/x3/aL1DxDd&#10;zRrqEkzGRtyyTHcc+pHUg57DI9KAOj+Pn7St5rV7ceTqD9CF2su09wRx0H8x+NfO3iPxNPq941wZ&#10;GOT8uW6D+n64qlq+tXusXBmuX4/hQdB9Kp0ASNdTMNobA64X6Y/lUdFFABRRRQAUUUqqWOBQA+1h&#10;aeXav644/Opb2SNHa3gRQq8Myt96n2sZit2uGQ4YEJj9TVWQseWPXrQA0kk5NFFFABRRRQAVII1W&#10;DzW/i4X/AD+dR0rZ+6e1ACUUUUAFFHbNFAAAScCt+ZpdO0JIRG+Wk2uegJx6Y5P59KxrGMyXcag4&#10;+bOePr3re8cpbW1+unW7xtHCq/NCvB7n2zz2OKAMiCSJtPw8GW+0ZeQL/Djp/n1qbTHgJvXkVseS&#10;zfL+WPoc/wAqq2hdovLU7cv95hwD/kflUunfZ1aRCcNj5WZenH/6/XoKAKOaKGyDzRQAUUUUAFFF&#10;FABRRSqpY4AoAs6eVhzO3b7uen8u1QXEzTybmPQYX2A4FKWljXYX+8ORn3qOgCaxtDdz7OdqqWkY&#10;DO1R1NRysHkJC7R2UdqmMslratarIQzNlwvQj0NV6ACiilRWkcIvVjgUAKkbPyO3PWprCGG4vUSZ&#10;W8veNyr94jPQe9F8I4pPs8LKyr/EueT+IFbXw+0+zuNYhu78L5MLl5GLEYO07fwyCfwoA3PGekJ4&#10;M8F2uni2aC81BVkkUkhmBzx7gYIrl9cMem2FvoULAyAebeHH/LQ9Fz7Lj8c9a0PiX4lHibxHJdW0&#10;jPDbZjhZlKnAbAPU9ev41gafbfb9QhtXk2+dKqs+M4yeTQB2Pgu7PhzwZcagIW8+6kYQnocbcZHB&#10;9Dzx1rnoby61HU2nSU/u1DPu/iAOfbnpxkdDWz8Rdd0u4kg0rSlZIbePHGf7vAGeowT75JrnbPzr&#10;XSbi6HHmsIvvdRyT/T2oAj1bUJNRvHnk/vev4fyAqrRRQAUUU6PAPmMAdpHynv7UAXLBodM238wV&#10;pvvW8bdB6Mf8OK1NHubbQbZtYvnb7VMubdVwdq4J3Ee5x+fFZvh/Sn1a9Ms0bNbwLvuGHGB0Azg4&#10;ycDpx1o1WaTVtRZoydqjaM9FUfoBQBVuLh7yeS6uBguxJ2+vpWv4E8LDxZqrQSy7I4V8yZivy7R1&#10;H4jP+eKxZCC2xD8o4Feo/DjwrFaaHdW8y7ZTCZLqbcwwuQuzj/a/HCk4waAK/ijxfHaadcXWj25j&#10;V8wQ7l+4mBtUHAwcAHjHGM5xivP7VmkaO2R8FyWkbdgnjoT9P89q1fGmqxa74hmFo+LWFmEKq25R&#10;xgdf5nnmsiR3smKpJlj975fu857j6UASa1NcR3DWss24qqhlXPy4HC/h/nPWqNKzFm3GkoAKKVdu&#10;csKWON55QiLlmbAVR19qAOw+EXh6DUtSk1W/T/R7NDIc4Adv7uScdx1yPY54zfiJ4gj1rWmS0nMk&#10;MXAbdkM2OvX8P6muk10Q+BPAkOhRZW6uF3XDr13HnHX1GOmMD1rzx3Z2LseScmgBKKKKACrNnplx&#10;dp55BWFfvSEdPX64p+nWULf6bqIdbaM5facNJ/srnv78461Nr/iWfWvLto7dbe1hGIbePsMADJ/i&#10;OAOaAKMkpTdDCcLu/Oo6KKAClVWboKSlyRwDQBL9mVfvSD1Pt/n+orUjudEtIFLxI3HCrySceu0c&#10;e+axdx9aM0AaFzqsO7/RoTkH/WM3P1Hp+tVxqdyRscgrtxjaOlV6KAJpbtpWYmFMN221DRRQAUUU&#10;UAOjkeJt8bFW9RXqXwX+Pt54NuodOviipuCrK4yoOeOO3oT715XRmgD9OPgp8YdK8aWcRgvVbbt3&#10;N5bbuWz8uRx/Fzk8jOflGPZdLlt7yGOaVVEmFRt6gEDdz9ASOOTwcV+VPwG+M2rfD/xBDby3DNbs&#10;/wAo4yGyOBkdyBnNfoP8DfjRYeKrCGRbtcyHdGEUY+XqFJbjqO52jOOKAPYoLPfEXaFl3KE8wueS&#10;e3TIySBg5Jz2yKkm06Kb52VVB+fcy5wCxGc8YA46EAVJpslreQLInMf90lcjHOOQcAkq3bHt1OgI&#10;A3STazk5O4fLyD+PB6cdBQBn/wBmrhgbfczZbarAgk9D0H1449DkckmmGMskcirtGVLN93sCe45P&#10;JyMjtzmtaGxuCVBCrtkOMNkAfMc9enXrwSR3FI9pKNrLFsXaW2xgblbplRgAHp6c98ckAxBpm1cE&#10;R7myOGYhsg/whc49ue+T3o+wK7MI3B8v+6AdoxjsAO5ORxnHU1sNCvlkRg/7TKv09Po3Ycn3ApDa&#10;M7rvO1d2NvJ54O0DHGcf55oAy3syZBHs29cKvBDYHfHBAAOBnBU+4CLpwISVJEXOWVt7e2B7nHPr&#10;8taiW5eBY4lwPmAWTlsY6n2x29sCpPszySGRidxkIbH3hnqOcZ4x7EZPpQBjyafNEomK4bzP4vlL&#10;cEY4wMjGCc9OmaUadtO+Ftw+U+ZuPzAgk4Bz8wGehIO7jmtaGxmbb/e3bS8zY9Adzfl1J+vOaGtl&#10;37WiZtpzt9eRyOx/qewoAyl09MLHJB5m3I8tMHAxjIJXOASTnPTtmj+zshpJY5iGwGQyYLHHrz2O&#10;cfjngY0jbhv9U6sxUBcA7R34Bz6nrkZPrThbpG28oNpC8KxBIIyOD3AOP8DQBlzWCybQo48ohfm6&#10;srnoAB2A4/2eGxmmpZybdxJ/djLSHlnwQc9Tu54A/wBr3ArXNkwUloi2W/hHQAH29lPPI7elK9kw&#10;LKzfxY8xl9ec9+Rx6jJ6igDJGmkbXETD5RwAp+XB5z6AcZHXPHWo49PUW2JEXdtwykDjC+uWDdxz&#10;knn0zWybIu2z7OoZfuptyeMZOBjHXOM5zx0ANPWBRPkIMswK7RhuvQHGfTp07DqKAMl9OdP9Ym1t&#10;+FUKTuzz0/iGOOv4ccQppzoPNlV2GMblXJIIzzn5UPTg8Yz1zxutaNHtjZouiltrDG4AjBwpBPG3&#10;r1BzTDpuHYRwsy/c87yypYY+9jnsoPy8Enp0yAY8enPK+PLVRkCQeZwCN2QeCMZxkAE8joRSjSiO&#10;T8wVdqq45LKe+ByfvZXPftWu9q0kbEpk/O+5dxULj3HX5QcEe4oks5AGBj+9ww8z5hjI9Omf59sn&#10;ABijT0jRpbcq2CNpUseAT6LzzjGOe2M5pzaUj/IFLbSqoytyTu4AOOmPU8j8q1jbMsu2M5b5hguV&#10;J555yen8l96BbDa+1W+XhQUO4kseeTk59uPfvQBjxaUfl8uRmO0hdq45B6dgT16f0xSLpSsd4RWw&#10;2070yTtx9729snk8gc52vsjRv5nl7mTPy8MjEc4O73K9u/1piWyFx+7kb92oXzGwduT164znPBxz&#10;2oAyP7GaJNse4OVwm1fmI6E4bBbnHU4wFGOlKunhy0krSL5g2oFXkd8Ywcjbjn0ANa6W5IKEKem5&#10;iu4bgfU/KRyRx6gcZpWjKw7zJ6sVXauTjkcAkgnv1B6DnBAMlbGEwqI0yWAO7d0/hzyAMfMmfXHt&#10;mnDT2y77D5ca7hu3bdpxyfbgZBxnPOK1mtMDHluSG4DKxDHuDkcn72M5zxyeVoa1ljkV/M4j27vm&#10;PUL8pz/Fy2emc5PJoAyZLCOBcSQkt/Dtbbn7g64Geo7jgMOeBQbCTzdyGVishyzN8wbggE9zk56Z&#10;5+tay2ihfMldVYZDHIxwSCpU5/Lp1xxnDhB5R8yQY2sS23lgBjJxk85+bnjgAk5AoAxRYiRg5GWL&#10;L8205xj5jjjkcE/Uggg4oXToxExFttycbdhOQO+R7EckjByea3DZ7ztES722jbnIJHJHIwFxk9Bj&#10;OO1LFEyqgVSpXLryfmHufr378Zx0oAw0s8/u1XJ2javDEt17Z4GD096V7NIiZJQy/N8zFjtY5xnu&#10;D16emOua2hYpIm1V+82Muyt39SM7eW5OfvdzRHaK5MsjbVfDcqD25XJPbjgHnIyOKAMFtNY5ikLK&#10;UVgyrIcnsR3z1Ht/Omrpj+btVJNoz8vy8HJ4GSc8AgcDOOtby2rb0mPlqzMD8zY2HGO+cHueAAB2&#10;6GMWcYVo9g2lh5jMzAgctjGfTPtyOlAGK2n4GxWVi27yv3eQ2CdoAyc888dgOcAmpG0g3BCRpJtX&#10;5dy5KggEY9/vH8CD7VvR2U+/cIdzZyUyu129MAjGBuHrj1pWt3ZwWWRlVl4BzuUA8k5xk4zwckt2&#10;AGQDnV02ITKRbhR947YcFfzwwwM44PPrwKT+znFsqONhYZX5PlxlcHGOg25yDjPPeug+xlUCqMvg&#10;lf3W0bgpycn06jPv6VGlvKr+ZDvUnB3lGUDOSvJAwPu5x1/mAYbaYkp2xKxaQbl2uNrjIHHTjGMj&#10;uevbMZ0vcsZRGC/eYf3QOxznJyR0zjPfrW+1t5gVpfv5HuVYH1xyBk9vUmg2mTk7ZG28L9xRhz8o&#10;BI6/yzwecAGANIjKlTDIrFRtVgrMAWBByBk/KOucdOCCRTTp/m/u1Vd28hV2/dJIwCAOpzwO+D6V&#10;vNZKQ0TK33sKw+VTzgt147Y9c8dMUG2Q/NGNy8syqqgHnPGOcY55PtjGKAOfXRTs221ozLuZdsan&#10;g8cdj2PQHND6YCjFUkU79sZYkkkt9OSP55zjGK35LBZPnaRWAGQWjDMFx9Oc5+7k+/Smmwjl+Ywr&#10;1wyyMeQc/mcenXpg9SAYEukwoDdSW8e1WwGVRtQj2wBxk8ccH6mmto4D7Y4tzp9/Yue7ZOMjHRTn&#10;0PbpW+unKzK2FZpF2swyu7HGATxnnJzgYP5ItiHKsE+XgIzKfl6nI3cZxyO55/EAwZ9JRY98G7av&#10;IZRnnnDDp8x+oz6cjJJpBl/dAOrfw9OAMYI56ZPqOq5znA32sS7sqRjJTK8EbTjjnkdcDrxk/Sk+&#10;wxhwzDK8HbnLcnPQ98kevU9MYoA55tN+/LEPLVssmM/IcA53cfNkckY56nAp39jKUIC/KrM6bWBB&#10;wuCdvvzzzz6gA10P2JGZZmeSQOyhGaYevHOe429R2+lRtYrLKheFm3EMyiH+L1H4454zng9qAMNt&#10;JzMocMVOXMnBU9NxzuyOfQYG0+wJ/YrOjRsyqyoAFkgJYdMhQF+U54znsefmrcNgJAwaHcSBuVl+&#10;ZiRjtzn6de/SlmtJwSYvK6/3wADz+A7eg9zQBz50neWJI28eWqxiTAYk4weqj6cc4BpP7LRljaYb&#10;VeT7sh4GQOoIHUZ6+h4GK6J7CRDsaU87R8zjacq2QDk46sM46HnHWmpbySMGRfmbIDLg7xwOuOuW&#10;GcDp69QAc9Lpht42R2G3y8srcEZHO456YIH58npRJpbozGQSL8zAK2PkHy57/KSeT0OT277/ANjc&#10;fKkW0DIXap6kjPHvjr788U4WjOfMwpG7CqXB/ryMnHPXJJB4oA57+yMyNH5SMyk7vlDlAT/dAHPQ&#10;Y7njtmlGjnO8fvGEbHbx9706AZ4wQMgkgg5zjbWxddqm2blTs3tyR1xyMHg9D0yM9KlW2+X+Ha3C&#10;yfL/AHXGcDoORnnt7AUAc2dLSPajxxttbG5VBB5+U8nqevU5HpkUNpDwusSRsNuFbcCuGDfnkg9w&#10;OR+A6GO2lLqYlPqvzNhBxjoOCBjseT7k01bVcFxEpyoBU8kZB5IC4/u9QeeBnNAGH/ZqSsBBF0kz&#10;iONeMEn+71Of8c4FMbTBMqu4WTaEXzGw2ONvPI6ADPfdnrXQC0wNxk24X75U54Yc5PB+YHHfOevF&#10;Na03ZYE/KeTtbjnLY/H06Y4oAwRpBkVlMDM38KtGDvx2xznkjk4Azg5pr6Lh5MfeYcjYQyZYsMjs&#10;CT7ZOAeua3jY/ICIdp3fNtXb0HIGAeMY78kHp2T7GQvlqiccBWPy9eh5Pt34yfbABgRaSVRpYk+Y&#10;gtuyABwce3tnpxk8imtoapIqFFyJto298HB4wDjHqSRhecV0SWrNGodSylwCpYn+9njO7OCcjHJ7&#10;00wKIzEy+WC33WyQecD2OPl5bOAOOaAObTS1Mi+aFfkDvzznrznBxzgfj2j/ALGDsrLE27cCuU6Y&#10;6fUg5OOTkZx3rpZdPLfupIS43K7KynnnPT3/AD7GmPZvLBlxxz+7eMqxHJ5U44JPTsB37AHPPpSC&#10;HbMjR4xt8wquenbHHA47/jyWyaOkfyQxOoEnCbj0zg56ck5/IjjpXQrZhmIiGen+ry2WBPB5J68+&#10;+Pc4GspNr+TGW3/KqMw5Xb+vVs8egyOlAHNnTVyqxKWkX5VXcMdQcY69BjI556nmmtokoZVYMP3m&#10;3cybcdhznr29+OR26QWkRdeNvOG+ZlUjd+PHDdc9c8YqMaSd24/xL821Q2ScsRznsMnGfXjFAHN/&#10;2UksRaKVwTDmP94AI8qCM8cZHPHXg5GCKa2kxx7Xii/5ascY2r1wfl9clznGeeR2PSNaiXhX6Nnc&#10;js20jjI7Hpngjp1GahGlMx3RqG569CByR2PqBxgkeuKAMBtEB3ILT5m3MwVtrFRnnIHA5xnJ6A98&#10;Ur6IJDhraRl53fuz82CoPYHOcdc1vf2XHKq3HkrtbaRvjA/HB6HhevIobTvLbyQkgY7dpYfd4BLH&#10;B56Feo4x7mgDmRoxVA8cUisqY5XIRtvGOeBnOCM9eOhoGkrG+8AKwxtZSVY44z647A8AkHucV0o0&#10;8Ab4UXhWKoEyQcE9COewxx1HfJLP7PffsIkGH+V2GT3HHGM9BgnGG+mQDnDpQVPMMDZddqthcnPT&#10;9T0zzzjtTP7ECnzDDGNy/KyR4KnjueCCM8DHI75rphp7K2Ym+bGG4Ppk89c49/p0IA9gqK21g3y5&#10;Xy484XkHr17cA9+wFAHNnRd4Xy4f4so23IHfI5zkepzkc+lINJLlnSJlO3O75eMj07jnHXnrg8Y6&#10;OSx2kjYisy/6vcxLcDJ9+c9AcZ56GhrFn+cf3lx8u4FiRzwvBx+eO1AHOf2PEH83Y0argkdcjB5x&#10;ggDJ445/KmnRGiT7RPC3yxgL5meAAvI5weRz79q6R7Fgu7co2huQ/wB3A7Y4Ge+cjgYzSi1iQbDu&#10;V9u9vLXadx3EZ9Oo4z04x0wAc2+imJT5kG5ejMv3hn/9WScjIz0J5bJocbou6P5TjLSLnIAG7Hfn&#10;YOnBB6c5rpHsHYeZGEZjkMzYUYIJ6EcDkD0+uTSnTAfMZD8xBx827OCWwceqlRxkjvjHIBzDaGAZ&#10;PNijUrxIhzvVurf7p/pzTJNDV2CSou5lKtuXr6noT+A4J57V1S6eNrLFyu4ffbb3OM5J5A9eDj6m&#10;mf2c6R7AjYEOW+bluSc9vT64PXvQBya6PESoEY2qSFX7uOOg2+zfUbhxyaa+ixQw4aUKqqWXbwW4&#10;wcHpkHp0Htya6z+zg5WIqxLNhxnrknPPAPGeCPy4BiexaVchV5UCVvU+nJB/iHTHrwATQBzEugrF&#10;xJGy7MGT5h8o/Pg9ecnj1zTbjQ3lSRTubd8mNuzkDjGD6cevAxnpXTPpTdFj24bJ3Nt7c9hgZwvQ&#10;gkdQerW04RM1z5Qk5bH7vliMNjA5J69xkdieoBzLaNGWXzEZmkVlVnkK5OeVHUkHIPfJ4PBxTW0a&#10;KJd2Nq4C4XPTbjnIHGc8nGcDPauqTSvK2+UjsOV8zaTnGBjrzwDxwBjocjEX9mAKuX+bPLRMuCee&#10;OOGH8uBnBAABzEmi728h0Xd5mdq7m575+XOf0AHpUZ0oCU3DWwjMa7lk80gYxngc98cnJIHHv1P9&#10;knJeWJhIONqliRz3zyRkrjGfbjNINIRkkIQfxPuXgljuO7I254G7rkgEEd6AOVbRASI/K3CNd33d&#10;yqTwevsO3B45FQroruyqu0s0fZfu9Oc/Qg4B98njHWSaV5jMHQfK7fJJJ0xkE/MexwM8k7eD1Aa2&#10;nursMsdp+WNkypI6cgHt/nGcgHI3GjAIWW124jLeWygchSc46g5IGeOhFD6GqOrurDcNpkIA3dOn&#10;AySoDd8AV1Q0oRjy/OZdpHy7efQ56ZGeccdPam/2SiswKbVZguxWChiRz2A5z7/xDPNAHJyaU6qP&#10;3bR/7IRVKHbycDPP3e3QHjnNQSeHjLJsSPbJ1b5fu9fTkE7jkDvt5A5rr30x8rI8jLubLbsEZHbB&#10;PA4PX35wBUY01VTam7bub92zD5cHqRg8k9s8fpQByc+j+aWnMTP5jkueFxyTnJJ4HcjnoOxqKTRB&#10;v8tyyN5e8bhls4xzj17A9+p4JHYPpL4DbQrbuRt4PTBzuGTn0wDx05qCTTlVSEVmK8nbGfl9u+3v&#10;z0zj1oA5G50LC+d5CsFIAVsbQw49QvQD8iPUGu2jSs6qR868bmQA7RnK5yQAQevswrtRpMkrA7TJ&#10;Jz8uBwwIAbIOeG9AO3FQf2WjqqiNvIyBvDEMqkfe68nr36nHtQBxv9giVVUxK3Lb2ZPm4/2jknkD&#10;ncQPQVDN4cYjdLtYtyGZWycjB57cHPHfGQMHHZto8g5lRctz8rcKc++ePTPoOOaibQ7v50WDhzg7&#10;mCZIOMf7PIHXI57jggHC3GhpAsiJ5aruIdYxllzjJbJxgk9xwR1HFRTaDCWaIIGRXIw0bZVQFxkY&#10;PHrkHntjmu3/ALNIkWMnaxU43MecgEEfLjHPA3dPTOKgk0R/Mw6hSvzRnIUds5xww+8M9yD+IBxU&#10;2gBnRSqsyr5jbVLZUk4+mBjBIP3hnOQBXbRIli+Ybl80D5fvFSTn5umM9cY+mRXbSaYUDRtEWw+W&#10;2ZkG7bwQCPQ9evQ96ry6S3mbmj8th8ys7EnGCG9Opcc8HjPOAKAOJOgwzbdkKyfP8rbgV+pAGeD1&#10;5H3h0qr/AGHExxsVGZVVVkZcjnkHGcY4/wDrk120+jMxWS4XsFRdoIjGc4w2c8h+x7evFf8AsZ0f&#10;5JGZWkzmNRyoHDDAIJBGMY547ngA4ubQSjmf7Gi7ZGH3fu8gAk4298bgBnrVQ6CsdtubhQwGxty4&#10;XsDnjIHoeo75rt5dFKIbaE/dbCrHGBhcZ4/nt+tQvpUiyqyfeLZ8vyQORzzn+oA4yeaAOGuNEkRd&#10;7IVVEYvhsKOMEg7hjqfUHb+BY+hsWWRpV3K2JmjVs4OR12jvz/jXYLpKom5htCKMBh8zjbnjOCDx&#10;jaOoIHeoLzSyz7Wl3Pye+VG3g5wcEjJ9T0PWgDirjQrlUyIwjNlMPEDkZAPT8BgcZx1NV5tH3B5k&#10;VjhSfvE8E5H6An6Hpnp202i2ysu2FgzNjjgjkNj5TwARjjnI5zULaOzfK8bMuF6xsoXjnsPfg8Z6&#10;UAcT/Y9isjR3Efmbfu7UUY+ZvXk0V102kSxxRiN7de2XXORgY4PT8AOc9etFADkuJFOUjAwQfuk4&#10;fAI5HXvx3JPtT4GZ1Qwtu2jPytxkDOcnODknpz7ZqGNzD+9l/d+X80e9uhALckZXB7+/QDpU8bSL&#10;tWNVPB2qWXOQMkguCcDvxnoFJ6UAOjNu7rabm8v5lbGfljwc88dl7DOTzUxUySRyMSz/AHmDY3Kf&#10;vY3HnABOcA9O+cmNJUKMsk+7ORIokzuA6hu2cd8Z5pwLFwp+ZizAfKe7ndjbwMc4PT8aAJBI2W+8&#10;rbW2dcrjllBPoQPpgcc1MsocKjSIyrzGvJXr3+Tn7ozgHpgHpTA4Y7SiKGX7rx7djEkfMcZ4z04x&#10;k46ZpYy5Vo0Y7gxZW3AA5H3c7ecA49RuBODQBaPnpKolTGJAIyy8Hn0x1BJ6c9OhFOjknym63D/M&#10;flbDbcseMA9/lHOSeOKjkWPPkMnmbU3SNu2529DgY6gqeucccmpUXdJvz+7L5Y+Xzx0wO3PHuM5o&#10;AljjaNliZmG3ozMFCkkqO3UkZAGAc8+tWrd4b35YV3rIrMcMGK+hO0k8Z77slvUCq8DRJIrxxMCF&#10;YLHgfKM8DOOhHUHOe+BU0ZjlKmR3mX5BI0isd4zg7gc84AOf6c0AWIWEq/vW3MuMbQBnCAjOc7WA&#10;9fXseKsQxgIJI0Y7dpVWX/pnnuMkk9CM5yPaogrldyFiOQw8zeo79u+T/jViMvtK2+z/AFudyjGG&#10;znk/3ehzxxz2oAmhSS2G5bUrt2lVVdu8BQcgAYPBzyAffrh8f7uSRvnkLEmSMqOWAU85UYI9z6VD&#10;CI96gsy+ZKpTbxlT2AweGHJ6dsYxmplBdt8YVOCxG5squ5QdwUEHgnjHIx0oAtRN5UQK8DbhZCx4&#10;AA5GTjOCOgBAOec1NbJ9oBS1kMjYLIE5yu7cfUk46cA81AnCbIl2t8pVtoG4suRghSw5ycgDAP4V&#10;OgkePe0m8tw64Zl742+44GfXkUAToWmlkGS7eYx2qpYsoPzZ98nP4geweFQKJo4Gztyvmr8wHJyT&#10;n1f8gfWo4sGRXiVWXbiMYwevOFGcY4/h/wDr2I92/CAj5QTjgheSTk55B+mDnpyKAJh5YBCwO0YP&#10;9/pj7vTqTuBJ5PHA7GRFj2ZGFDM3zr0IHbOD3zk5IOe2RUMLoF89bfanysqbPucdGGOMdh16GrET&#10;Pn5HPysArNliT8vHzHA7dOMdaAJIbcyJiPa7biFVFztJ3Z/hAB7DJ5x6ZxYBO3/R1yqyNtVTwOME&#10;YxjGTnjpxntUEa7XZGjbdj+JRt2gDdxzz365IJxnJqZEyMfZ227SFXjjJP8Ad4xx1A9uetAEkMin&#10;l2VmRvmLN0OCMdTgk/Qnpx2nWUbisY+WQ7NsjFicds4+YbffPPTmoITwoiJ2bflVmJAYcHJx1wSc&#10;cnPPBNKjMuUmdj5a4ZW68Lt5565yfq35AFtCV+YR/wAGV2qO5OW+gyc546cdafCYZZVUbdzbyqMp&#10;6DkAcnI6DnPB9ahj3CbDsVbaTuUkkYBPbIPA75JH0qxE4ZFik8yPccNGo2lGBYkfUA8DHOCOSASA&#10;WEQMyhHkHyfeYgN1xjgcD7vUYqaFZjN5S5yF4Xc27P8AEQAB7jp37Cq4jDjzPMUI4XLKDlBt5zjr&#10;knPB4IA68VPH5e1j5WFHzrH+JJx6HORwQOenHIA8yC6XcZSzbjtXd0+9gk9MYPXrwfrUi/c3IrL8&#10;zHduGS3y5+vYn3PvTWHHkKwYKxVc5JJwPcnB9BlsdjmpYpHZ3K7doVt7N95j044HYkjnkdBQA8W7&#10;iT5o9vzDOflYZPQ8Dnr7EbecU6GRtxdX2rj5cMNo5C7epCkdz6nHtRKg2bVC7tx+RVB2nPQ4Axj3&#10;XPXrQuwllUqTu2KMdvl9c8fT0B4zQA+GH93vEe5dykszDgduucZ2nIyRnPrUvzyxkeZ8iqSSq/Ku&#10;SOPnIAGQOOvHvy1Wk3b1ZsgZ+Zfvfe45OOcn8aIlQtuaNm2jdt2kkcdTj8sY4J7ZBoAcxcA/I5yW&#10;2lWO0thT0PTrnqCeepOafGPNXbNGyx7l3O3QjOe3BA7YHH503zFTIJXdjruJGMhcev8AEPTGOgFK&#10;0JkRmCLyGHEZ446k4wcZPQHjIOM0ATxFJnZG+Ycnb5fTkhs7ST1OM4wDkd6lHzkGRAJPL+XbkcE8&#10;4BJ49DjB2kcU2NogMxgH5125ZWI5IyeDxjI469epp0CtFEE81XXbjCqcbhkDHJHPtjr2xQA5uu5i&#10;rfMxVTGcE465x9MYPYcAUpcSnkZbaPvdxhe3JxyO2Bj1p+Gx97blQDtYjqF5yABnOeMZ478U3Dvt&#10;lT5W3fMFTPPB7nngZ5Ht7UAO2qBHlmCrn77YxnrgHA9B/wAAXqBgyiGZIflz8247lzgtjqeAM9e3&#10;HHJPNQHdHuCzbO6oB0HPT19h/s9qsO+JP3rru+X7vPOQPTPAP0+UEbu4A5XVQzsflXc7LtJGQASS&#10;FP4diMdsnM0Knf5EqqPlMS7gPmwPYfNxgj37ZqOJ1Zd2792se4bcjCnGRnAwOBzgYIzmniKQOpkJ&#10;2r/DtHK/xH5eP0PX60ASCPy3ERK54LeZwRgdSABg4HTkY9qkQJFtZQrMo428MFDAqecYGAOecgHr&#10;nNIrGPbIo/5aYxxyAeSVHORj0OTge9PiB2BZF2t9G5OepLdsYPc8+lAC7AdxQtuVcDL8g5JK9OuB&#10;n0znkAmlnjWRWaZSSvzK20nnvtyDkjc3oD68YpFAlw+07pIyNrEHA6gkc46Drk8HFOikRjmEFfMZ&#10;Sy43HrkfLjPB+h569KAAoIgd8BIUgsrZYpnkHPXrg9SMDr2p2xzz5Ks2NzbkPRu2O3KjqB9aXAG1&#10;NuGVOF25fG08gDqB8ufTApXDlcO6/LwzbTxlsZ7luSeCc4P5AEYtyOMJuXhlEPVcZAwM8bc578Gp&#10;HgYN5a2W5mkXAaPHGSARgnsMfQcYOaXDudx53Oy7doJJzgqQQO4Htg8nk04oZX2Iu7qNu4chju54&#10;+X8u3FAEQDu3kzRN82AzM2SvzY7nPChTwOM885wL5p3SRRk7m+bblQTt5HXI4yO+QfoKkG2RgoK7&#10;kBZW+mcEfQD155z2pZP3gVTHho2+X7vPzHtnrkkc/wB3PSgBkbJHsBB+Y5Z4+A2P4RjOeF9wQfXm&#10;gIQFbO0ud33T0yOe+RnP8v8AZpxRw3yk7uCFC4yeD36/dyADgY/CnGPIZkduNx4Qfe3cc4HXBB/T&#10;IoAhkhHO+PHzYb5SBz0OCc45Jz15wOOSNiQ+SJfvZAC4HJJAx369B+HJqYoiMoWSPnoWcrnOcAk5&#10;wOnOSD70hjcSsJGVDnCmWMbTz94Y9RxnjgdTnFADGi3ny8hl3Z2luThhyB06jdnGOtNmiZZG8x28&#10;1Y23fK/8JIUZPXAz1x2qV49w8lo+X+Rkj3YK46ben/AuufUEinEo+3Zt2jmPyVKnoO2QRwOrDn60&#10;AQny52VnILA4XzG3YG4cj8cDGevbIxSmzj3YuIMOQwZfm7nkEYDdz+HepDtkIdZTgcyHdyMEHHBP&#10;bj0J9Kd9lZVIXavbcqAAdBg8e/BJAP1oAh+yAt5ZiVS5XflfvMTjnHGOvTjnr1pVfMkc8G7a2Qu5&#10;enPyrnp6Hrg45PSp1WJyvAb5gWzjBx+HOMdPemrbSsd8p2OWG5WDZJ4x6DOdoyQQcc+wA1iLZTLH&#10;Iyx8eZ84AY7QRz/vcc+nXBpVs3NztlG6STaPmU8sRnsO3XI6ZGOOsjQSIfMiK7vl+pG0ZGc8nAH5&#10;d6RbeZAjh1bcm35cDd0+gzkE5x9Oc0ARGESQoiRfe7tGT1AyAD1+YDIweWzgdmmKBxuMC/uwpG3B&#10;K9+546D24x9bKwM7/MhX5QGbb5nPI6HO7tzk/ePTkE2sI/MZ/utlvl+7k8fKORkse56+mMAEP2cN&#10;821XXk71PLAD1ye3TOccc5pQkUFwqv8A65cFdoKuARzkdcc5JxjknB5zKIm27G2o+CCrY4PQZB5w&#10;BxnrgdskUbCsTRgrt3cr5fUep59B35HJ+oBXISU/IUHzEpvU5VSenJx1H97vimiJY4GWJEVG+eT5&#10;flCnv7nHPAzznPUVcZdy+XjH8TYJyFzxzjI/n7N1pohUPtYqcIu0+Xu6feHP5DnOM89gAV1hJXfs&#10;wNrfMoyp4znIzhfTnBOc44oijQMzi03Befl5wAw5z7Dj8QTntN9nJVVkBeTrwjbs++B1z+eOQM08&#10;IqHcnl/eJ8xW4AJ9e3Gfm7bjQBWSJpI2iZW+WQMxjOdwwTnnOO3J5/Ag0kVusbLGI23R8t5ZHGR9&#10;8kkYHVs8dqssjuVOwHaAMOpLdsjsBg5HODgcYokUgNiIsq5+XGeSAehHHHAwCMnkHk0AVDbvdPJu&#10;UyeWAGkYFtrYOewx19BgE9QKlu4GaXbNGy7WYSKzbu549s/L0AznIODg2DGN/mFGZvmEYMeT0OOM&#10;cA9R07nHegJCAPICbV3eWoAOB6AEHPyngnpkc9KAKYt1bcUw3y5/dqDj0JHYc9+M46UyKMzy7IQf&#10;m3BdoBPCod3fpjJzk7QPQGreGcYZgcL8n7zKgHIX5cdiD1GevI604xru3zSKcsCvyqxxnPYEfTI7&#10;447AFURRttWCP+EbVjw2PlPAwMH0IznOemTiRYJCzKpxhgNuSSOgxgdPl4/nxxU0kRlICvj5juVV&#10;OQeDntkjA7YHPegwxmLEhXy1YFtxB5yCCeeScDB96AKrwnyluHRZAo3FdpAHUbR164GOfy6l0ELl&#10;t0S8LtO5MjKfN39MZznHAIGc1Y8iZgDKdsm75iE68feUeuRnAHOOKFjjA3InJQELjIX+I8nPPPBw&#10;eB1xmgCoxhgjJkK+Yq7mZiBzwNxBPrjPXvz2qQIhyS7KBkfu2OEODnn+8cnBHHTA9bO9V2gv5aou&#10;5iRtAPqQMnoRyc46c00wGLkHO0EjIzjjPGfr+QwKAIWtJA8jLFxu24Uf7OVA6HbxznPDHoaJkiZJ&#10;HkbzF2n51Ujd8u4j24JHJ6jnAFTfZ4o0DRjhvmK4+9zkcjGSuBwByM54qRbcwMpeTHUDYNp4/M5H&#10;1G3H4UAU/JVJHmMS/K2W3fxfXPfqcn1x6AjRDA+bdt4WRgCvseScDqeQD2PrVx0kG+3klU5YD5mT&#10;lQAM8HHJydwyeKcyyRu87n5UUAsq4U/OT2XA/iz39zQBU8gfdSJ2EcYXYoyQuOnzY5xn1A28U9YW&#10;FwxdG3bwzMuckrjkYBx1Iyc/dqwA65yu/bIpDfeJI4wOMHIy3GeBg5pBEkEQhEu3yyqbm+bYRwOF&#10;Ug9uwOM0AVEtIVRWdF2YYuoU4PYke3JPXI45oW2D7bcLtY/675SSjZB+YEZznv8AqOtWxtI+baud&#10;27djavJz+fHPHbGcGk2xS7TJJuTcCwkHyld2cqPwAyO/1xQBn+XAH8q4MfmbcO3/ADzyOT79Wzxw&#10;B2p8Vu0gCRwlcgIg/uZGADjJPUdDz69BVvy2f/j9TdjhmZsbjwDx2+XPXHXsapz6lAkLu6xrnHzS&#10;ZA6HOeAOQR0HBHIINAEN3JFDDNdOu2JV/esu75V3bjz0z0Udx09q8H/aH/aB07wzay2tpcRx4XLM&#10;qFty7BxnHzDLE4x0U84xUn7SH7R2n+HdLkt7e5fCxsJPLb7xIbnOB0HAPBIHavzv+N/x61fxzrE9&#10;vZXDLD5jDKycbSOnA6g55yTQBqfG74/X3iXUpEtLuSTklSCNo9eDyOR0I9TxXj91cy3c7XEx+ZmJ&#10;PJ7nPemzTSXErTytuZmyzHvTaACiiigAooooAKKKKACrdiLeNWlm+9s+UZPp/X/PWoIoWeMv2B5P&#10;pUkcTTP5YX/bYL2AH17f0oAv3rqyx2MS7RGq7vmGc44B7DnceO2aypGDOdmdv8OfSpJG8uPy/wC9&#10;y39KhoAKKKKACiilVWc4Ue9ACrkfMKbU1whiRUyPm54+pGKhoAKKKVfumgBKKcqhupxxn602gC1p&#10;Cyfbo5I03bWz/T1Hc+tSXM5u38yeQ8PjB5I9j9Ov403RADcSbm/5YuducZ+U45yOM4P4UyQgvhA2&#10;0YG5c/56UAIhaIMR/wA889T3/wA/pUUJ/ec/zxRKrRuUZeV4b2pgoAVutJRRQAUUUUAFFFFAAOeK&#10;mjPlx7sDk43c8e/+fSo1Utzj/wCtQ7sQFzwBxQAjH5uKSiigALE9TRRRQAVe0dmtGbVNhxDgA7c8&#10;n/62aoqCxwBWlqMn2TTI9Mji+8fNd93JHOAccfr+VAFLzVd5JZVG5myPbmtU6jbQac0FrEI8xkNt&#10;k+Z88cnqenToATishBvbJ6ZxWhd/Y55JLezn/cxqGYtxvOecc4HLfkKAKl0xSFIe7fOzZ+9kcflU&#10;miJJ9s85A2UU4ZcDBxjv/wDXqrK29ywHHb2FbFnNDpug7GbMsytIFX8AufoRmgDM1C7lvLp5ZP73&#10;3fSrmp3KxaRa6dHGy5j3ybgM5JP6YxWcnzOufUVZ1m7+13u4LtVVCqo6DigCpRRRQA6NGkdY0Xcz&#10;NhVHenSIwYW6o24NjHqf/wBdJBPJbyebEcNjg+lWdHRBO15O+1YcE9Pm56c+2aALT3g0/R/7KhiU&#10;vIQ8hZQc+mP8n+lUpsWtv5Lp++f5nLD7o9P6/jUsV2Jb77TcqrZbzG8wfLn3Hp2xVOaV55WlfqzZ&#10;oA0PDGi/2xqISV1SFOZXY4Cj1/Ac9+nPGa66/wDFL2Hgia2V9rXkrC3G5WZlBCgkY7rnueayvC+k&#10;LY2EmoSx7naIKq/xfOgYevbA9fm7VLr+nrfPbpLIiwwIqsrYyeTn7oHf1Pf24AMFIlisVjl+9M3m&#10;Ssew6AfXqfoaoTymWQsQPYL0FWdUvGlu5WCbfm2rtXAAHGMfl3/OqdABRRViwtPtUjFt22NCzbVy&#10;T6DHucCgB9zaRW1pHu/1rDLdfl9vyxW38MdBg1bXftV/t+z20Zkbc33iOg9cZIzWDdxyCTZI+cH+&#10;Hp/niugfVT4Z0GfT7N9s0/7qRt2QQMZK/kw6dMc0AZ/jbxFL4j1ya7ZxsEjCNV6KucKPf5QKx6CS&#10;xyaKACul8J+AptU0ibxhrBaHSbV9skzKQJH4PlqcEbufy644zP8ACj4dL471tTqd59l023kVrybb&#10;kldwyqjIy2MnHtWt8cfHej6pcw+CfCEHk6VpfyJtYESN3PA9fc/jxgA4nWNTXUZx5FssMMa7IY17&#10;L2z71ToooAKKKKACiiigAooooAKKKKACiiigAooooAKKKKAFVijBl6g5r2P9n348X3hDWLe2mnLS&#10;tIojLO3JyoGMYwep7g46ZIrxupbOUQXKzF2Xac7l60AfrP8ABP4o2niLSLeRW/d7gCrMc84z8wzy&#10;AOw6kdADn2C0uP7Q02GfPySDcPM4ySo+XIHbdnjHT2Br4B/ZL+OOnXJt7CTU9shVUACgndjLe+M4&#10;47gHtnP3J8NfEMerWccNnP8AeXKycYQFec4HcD+g4AoA6YW8aIWupY1XduCsw5+ZSDg4we3fIPvT&#10;7e1kK+WsLbgqbcJtC8dsDkhenXHfvV20R/8AXfd4+8rBR26nuQPqec+1TSaa6oySBYzt+ZXx64xn&#10;v19ckd/QAyXt/PkEgCuG+WNeNrNtOAD/AAkkn8PU9XLEkqtcWxlkX7rtkYPHAyR8oOSB8wyVwfSt&#10;B7O5K/Oq7unltGDk5PGO3ABzx78GmTWkyytEW5XIzIdpHT0HTHBX1xxzQBSaPay4nXdIvsRnG7r2&#10;4GeCc/SlS1KoI/u92UxkDGflAA6A84zjJPXgVeWzLFsSyfe5jU/d5BI69OcjtkcUqWIDbidrLn+I&#10;kHk8jJ6cYAzwck4NAFAWkaJveP7qsWYocbSPboDgdfTjuaVbExvtMXfI3KV3cgZwF4xhecZPrVxs&#10;Rr5+2NWWPc23BzjuMEKeg7HvzQ1mmWeNlb5SoIGN+OCcZGcc84OBk5HGQCiIVmPksu7bjyyHUuEx&#10;gdT2H09QOOR4CvCNu/dqFXaOe+BkY6c4x0HWtA27o6zSfN/Cf4uvsAc9+2P50PaKjMUTbnbmPIxn&#10;PHXGR978DkigCi1qCFZIo367WaMcqT24+ucdgtH2WaZmiiDHK+WE8wN5jE8kjvzjj1IHrWgIG8xo&#10;3kY5zkrGNwbGe/cnA7ck8VEoff5Zj3DzMeg5OcZPTp6Y+vFAFP7PCF3xr8u8CMKfutkHn5eeeMg8&#10;Ac5608RBYNoH3kDLuY/Mu0c9MEHPr171chgd/lSQqqqQCZOdpz9COBgZ4549C5LeaALJy3yAlYh9&#10;9h0OM9Tj047igCjHbsgUI8gLSfNH5ZBIPOAMZxk/Q4z3NMa2QuYVy0jNlWVcktgY79TkYGOufpWi&#10;tsFuFjReQysVjYsOCcA9MHrjjj3wKTyR5Zjkb/WN8xQqrcnJPf8AvY7Dg5z1IBQktpLiNlEKvuXf&#10;JuUnghe/sNuDnjcQOoFDW8rO26NlY5x5nK5x1xjjkEZIzkD6VeljLDeHXbu3ttbODt4545+vcNnP&#10;JqOS1kb5vI+VAfuxuAx7H34z24JoApPCgjZ44F2ljgld2AM/N3Bxk9yOpxSCMwnZJFH95C0bKCW6&#10;+3Ppk/h61dNv5ecqPvOF2KrDg5z1BIyBjj2FIsSnaqJ5m4/N5YPPJ5xx2xn0xxmgCibQMY1kCfNH&#10;yCD8/OARnlueR+PNNaB3VmKAN/CW2ksce2QORu7cH24vEIV3yyhzsJaQRrkgDnoM+ucAnHJFBtlj&#10;ZlZgm2QF13Lyc8kZPXk88DOM4xQBW8ibYJkiYbceUzZwCB93vwDnqTjg4I5DDboV8uSIFFVS21fm&#10;xnAO44OeByOB+Yq0IIhGIZfJCt8p6ZI3AHqcg5Pc9wMdKHhaRPtDncd25mRd2DjlcDOGyxyepwBg&#10;jNAFdLYum4oi5XHmbc8MCQMdPTAxjgccYLfswVWjVGP7sfLIQp55yc9uh68bquCIB8vIGG0FSMsP&#10;Y8jp7dBg+mad5T5wuWXkp+7bBYnJYEDHOeF4PoO9AFWOK4Kn5iqtlAwjIxg9Dn/gXA6AY6Zpyxb1&#10;LxnI4O5dzMTyMcHjjHTnP1NWF2PIfm+XJ3NnGOcjOAcdO3rjg4yLEWCkRfdOVVs8ZH+0ADwB9c0A&#10;QH55OI/m8zaOpBb3U8n1J4PA7ACkMTCNWliBjfLDHOSO4yuMDce5PGTirT25bKjJ3L02AEgfw9Rn&#10;j1HrzycJ5fkw9V2qvzKFI3YHB5B/DGeSBQBVa1LFvOgVnZuhHJxnbkc454DDOOcY608xRLul8sbs&#10;kbkQliSSByepwRkk9x9KnlhydqRoD/ErNgFumcccjuDjI4ABHLvlO4F+NoUBx3wQCPXnsc4GOlAF&#10;dYZUG+LzB5c2Zvl5XjoxB4OPwyOvSmqjFsnd8xKrmRvlyPu7uck7c4xgn6VOYdrkOgZo0AVlz8uM&#10;/XPGRjp6ilwySbW/hDDavOeOOBnj/E0hEDwpIzMCOeNyt1+bOASO+Px9qWREUs6t5axnG5H5HIBA&#10;OMA5I9wO+cVZEcyNsdiWZgCzbvwyuPl5HI7YHFMyyL5aSDrlfmG5cDJPOQ3f0AAzmmMgFtHbS75F&#10;WMqoO0/JtwM4B68+hB6moxA0e6MIr+b+7VtoBbvj0zlV785yPa5HGkQ3Qwt97Kt/e4IPJOeRjoaF&#10;jDttYsTn5mVThhnvtHHUnrx04oApTxOgaOaNVG3adxIVVLeuc4yV4yQeenSkZJI1kkww4zKq8On3&#10;vlySB1z8v04IBq2FMOMqqbuvPAyoBBA79ce3PXNLJFLjazLuAxh2xn5iMdOCQDyfXOM5NAFJo1Vv&#10;OjUNI0jc/Lyw/wBpcYPAAPv0602S1EfFztCqSu5QQN2M9WBzjqABkfpV2VDHHlWXaQXUMxx/Xb6Y&#10;PHam+QUkVEO6Pdgbm+Zgc9Tz3PVsH6UAVY4AbdTIvyuXZ13HJP3icdMfqDTTESqqbOReNoDKw25I&#10;5zuOcnnI/ut2q06vjG52ZM/xjkHAxnnP49c0PaBi0SIjBlYKrMTjJAGc+nXpjAx6ZAK0kTJJ++Un&#10;p8sinqOWXHc9vQnHTBNKYVjbc+GIysfzfM3GMkgj5Sf0zx1qykKmVpduC21mj5yvTr1IGS3Qjr2p&#10;fIXf+62/L8sjK3J4xzxxg7c9cYz3oApiNZCpXbuKqYz/AHcfdbA5XnPbHNOeJEO+KMozD7zY+YkA&#10;+pOSfmx7jmrUMbPsWE8ttKqysc8jGVH5e+B7AN8p5IwY9u1lHzScYyOp55AyAOvT6GgCv5SIWnjV&#10;REMPM3zdMr1xzyuAM/Wj7ASd7qQ0hDKsgbLsABkdzy/P04z0qyGXq0LIq8tuUEqMAjp9CA2QRSGN&#10;QQPuyNx80hGW7+vOc+uRyO2QCmIrcBZD8qbVKsVPynt6g/w9z0zntThbbXVpYy0nykJg5BBBzlh6&#10;ZPXpzx3sbGU/NhQWUKy7gV4AGevPqO/fNPhRdqoiBsKp2rn5iDnv2OD27jPAoAqQxeUzfeRmXl92&#10;MNs5OMdenXk9u9Nkt7crM/kfKxIZeu5gN2D/AH+MdQAR1xxi0iuPlCs6k/NtbH07fj/+ugQrK2YZ&#10;jJt4XepHuOT1zkfn04oAqvbFH2zJ87LsX92VBGM8Dg/iP9nsaWaBZNyMB5jKTz/AQWyORzx2Hfvx&#10;ipWjjMexEjC/Nu8x+H+7kD8QRwcdgTkU5lMhk+WMnnaCSQwB6deeR0H+IoAqmAKflhWPaCCrblyw&#10;I4Gc5yR0IOOc8gGj7N8wcQtgMdu0cH5eo754HOBkDB75tsq7fMjG4l9yqY924H5h1+nGOPm6Uwoi&#10;nbLtZirY3sQeD1J4P59QQTwAKAKqRyGRVaYb5GPztIOuSeDjuQcHjHrk8kdqkiKrqq5k+46kjqOg&#10;xwc9M85GOwxa2b32ADdJJjy1GME8BOnXPoBkHqKFjVk3oFIfnqoG3jPUn07cfqKAKe07N5dV3MXb&#10;L/MG28HAAwc7Sc8jk9+HfZ7cfO0SsMrubaBjIU44HT72OmR0PraVU3btxVt3zeSzAdfXqe/ryeOK&#10;aYscOUThT97kZxzjBP69Ce/FAFNoMKSY9u3gbsja+Sen+9zk8/MRig27K/8Aqgnl5Ea/dKjp6jA9&#10;/Xk1c8rKsV+XLYWNm56HCjHOR044yepqN4GjRkeRGGG+byzwGzg846dMjnrjGMkAprZpMNsMA2qv&#10;8MedvPB+XvnoMnHHTpTVgaM4UfLnnYW6Ac4yfTHv096vOhZcqm7zHz8zHA5I7jrj0A5UnPeoysW/&#10;a7bWZsBRjIOccep4JHGc9MUAVfsZjXa0TBcZbGcclhnqPT8eOelL9ljjVotn+rkXcu7IzwMnHc5+&#10;h+tWVA+dYpkBb5SqrwDyOFxnoMcdT260M8U589JNwP3V8xQApOceoHIPQdKAKcsFw+0tGzZCgMW3&#10;YyvQE4GP8MYqOOztv9cybVZcKQowMgH8iVA/I5HU3hEsZ3BAuGGMruPBAz649sDoMGiCLbJheF25&#10;yoGcEFf7pzjJGTnANAFA2hkHkiP5pNx+YgNtyAPU46dzjk5FI9u00vmeWoZ1Pl+43cZ55POOf4W5&#10;xzVxYmVNhG5WxtO1eMkEjjP5849AM5aYfOfeAu04blxyv97rxjAz16e3IBTaJZYP3qq3C+WWYYJz&#10;wD2GFx2x81R+Rk+WqqzYPlndznp0xz6ficVeW0iMixsPl3f6zaeRk8jng9eMd+nQ0Sxjy2lZ1VZM&#10;blOV3HGQef6YHPJ7UAZ7QQRSt8yqzMfN+UKW+UDdjkngDqD0/CgWcatt8tkz8/PX+Ik9+MZOcAD6&#10;VaaAyHKStlv9WuBgrwevbnGMHsewp0kD5+bAG0keYuO3HyjAPQHGcdee1AFMQ/KsZT7zf8s2OGzn&#10;B6gZz0HOdpFHkHy2+zxsyqp3KF7DscA+gyfXI69bXlRiVVcrjrGuzrgcH1PPHOTyDgnFN+xCJGBZ&#10;ZXwFXdySdxOBnPr+HQdxQBVmhihVml2qEyduecAHBJYcjPpkjA6dKc1ntl2vFJ5nnEfeAY+xGCSM&#10;d+BnPGM1aMY2BwWbkALtIVQB25zyc/hikMSRyFWRSoBwWbAxyT0xwMdQOgbA+Y0AUxEuPKTds+6q&#10;qxbPXAx0z164I7+lJNZ+ccmIszLkZJ+Ysdo+9gHAA4wOnerjQyD5VYfeG47ep2j8ju7dDnrTXtQF&#10;ZbYru2k/u12569uuTxxx6duACvNbLwrQjK/MVznHAGPr1GMd8DFMWFYTuiEfGRvj6lccnPvg5z1B&#10;5wMkXFSIfJIGCpnepVfoeBxnFCCYRhVLNuYnOAck54xkE4yeckY44xQBSa2g2yRkbdq4K4G7r9O3&#10;fj0wc06W2AGWiTsq/uvuqF4688nnHU4xxkYnwFiwr/KCNofGR1I7DnOP6U8Aq/ByQ5xwQPp93H45&#10;JxnucUAU/s5DeWAPOOW2LkfMcEjAbJ+79OuBmj7IXZlDSFmwAzdfbt6euRxx61aMFwoZQvzKCV2p&#10;lc7j6e/qRjA9aFjRAuwqw3EqV6gZJ5PX0HXnHp1AM8QQXPmRL5cithlz2UkZ4OTkk5+o47Ya1rCj&#10;/vowCqsMLuzjBJxj8T15HHpjQaB2w0m8bTt/epwxHIHGME4wfUewzUca/dCszKAcqu35jgjnuTwO&#10;PUEdOoBTmt0aNg+1g3DNjbvb6seD3/XtStax+UHEfy7sNnGCB2PoARjqeSOmeLZjaQNLGGzjBwxI&#10;6AegAyAePXtkZprQLI6ny225+8pYNxgZ/Q/geec0AU5LfZJvaHaSwKs3yndjBHUdcDtjgdc0gtFi&#10;VnQ7hDnaY8/KOBnI5APHoOcVd8oMVKFV3ECNeQMZwfrwe5HAB6U2RW6y7kVmboD8pLE4z7YIweg9&#10;O4BnvYoJAoULJubazAE/eZiODn1OBn6ZHLRaoPlhB2xgFlLc4B6nHc+wP8XfpoyJcMQgjznCFF+6&#10;TjpgY5xg+34ioSsTR+a5VtxHy+YADkfTj0+gJyeKAKxtUeRfMTd5R2btw55254b/AHuB7/hFc2iq&#10;hOxdu7duVRtJ9OoHf1zzxnvoSQKrYXB2nKhVLdsZwvYg57YxmkeGTY+yVWbqqlhxxwepz90nnggj&#10;vigDMeCHJJRl/wCea8fNgnsT0A5PJHI6kkVGtnGCCsY3hSF4AJOOh45yOc9SOlaqELOxh+eMP/e+&#10;8QeM9icHr6c96jEbh4/OmzhlGWYHDccnAHPGPm56n0yAZlyFtfMYx7Ng3bN+0r7npg4B546c81Et&#10;oyShDtXa4RflUcdARyc55PPPfB6DW8uMxmFR99QuZF67uh4GPTPTO3HHNRkAoQpkUs7HBjbLLj+u&#10;0n8eMmgDLXS4Y4UIijkyvdup54+5j+E9OeD7imnTHdN5hLNGx+bax2kbS3Udccfz6VrG1GWKgvtY&#10;ldinB/2RyR0XqOACfSoXhdSzTfMyMS3+jA8qcA4I5yCTgZ69Oc0AZctn5itbtHlSAcDjjbkMO4yc&#10;nOOgP1qv5f7/ADKVjUNmRT94DAJAHOCMg+mO+K2wnIh27s7jIGYbc9DwRjjknn/68FvCJnUGfhgP&#10;l3c7SeTjgr+XQdaAMWS0Qou9VGVIbDAKeSM8Er0HYEmm/ZQ5YMuDt3blkJK+p9Rzk9OorWa3L7BG&#10;V2tGc/J9RzjqME8EnJ61ELfediOv3gPmydvynjGMng/eyOSOh4oAzmtyo8mT5dvylWBGMt6cY/ve&#10;gGBySKga0WRlWKDbuVgenHPHOSc8/QnritV7VSqvEVK5OWRcYIwCQevOT1zkjj1qOS0Ulk87aduG&#10;bblTjqeoxgZODzhiDnGKAMcWUMn7yOMfeVVGOnPA+Unn5guM8ADqRxUl0y1V/I+zxhVGNrIpwCev&#10;8x368DIrbntEWJz95Wjxu3AZXaeMEnor9AePbqI2t5+m07dvK/eVuMnnOPfnP0PYAw5dIW43QNHI&#10;xMmHwdzHJC4Py4X0/D6ZryaZBh3c48w/NjIG4ncDjpnPHTHIx0reuIFJ3TBi3B3bd2OuSFOMHvn0&#10;wPpCLTarbG3fMwZduSOSccZyPcZ9+aAMEabDIiqI/Mh3/NGFJULg8Y5xkdMEEA5z2qvJp8UjOJF+&#10;6dzboxjphjwSRu9iDwBxmt5rISuojyzIBvdDnOTznA4HT5SCOOwqEwJNKJo3Zvm/1bLgdDyFBK5O&#10;ep44+hABz/8AZcmWhjjZWDbRHtx0GPfODnkn2GeMwxaZ5sqkNt+ZcfKwMihs8bR1xzj2remsT5ZR&#10;wrfNlmkU/dJHbr1Ibrxx71HJbQF5Y1dFXb8u/wC6CSrZyANw+U8emSetAHMtpi4VEiXzMfMqkZHY&#10;jIzjg9+rY65xUKaLan93JAF8spwsYVY8HDZPIwAScj1XOCMV0j6eHQo7YWTAkDKcL6ADOASSo6dS&#10;e2TUFxas371lR2Ks6gKQNx5zjpyoOCeOnQmgDlr/AE5Z1jnhkhXcGBaaQfPg9fm/p179qK29XWS2&#10;2nG/dI/DM69MfNlM5z7+lFAHnkcjJIWC5kZT5iyEBsHI3ZwW6nIB9OKmF4HWMl2HmbWO5SWdsjg8&#10;4bqBnHpwKppPZGRWVoWVsBQyrhx7HgsR8/bBBPsanjljYhC247wPmKln6n72N3IOSCe3PNAFpLxE&#10;YG8WN1CksrSDIUdVUEjjIxnNOWfy18u7LqGXLLkDdgHBI4GPlznt0OarQm4ih2tDukZF/dr67cAM&#10;rdfTt97gesnmOg8tWH3gWUbh6YPpzjr75PWgCzFMkQ8iH92m8Blhbgk4HTPseTnI9O9mN3AWaRQ7&#10;iYHypIxkAEAYPXBAC47jb15qhBLkKFO0zY2CPcAzFvvE89hwOOnOMU9JlMiuWSNWTeDt+YqOQ2Bj&#10;HBGBzjoO1AF2CSK3VSrbvLHzNuGEI+XKn1wqt0zj65qe0+Wb7OyM0ikq0a45bf1GccgL19QMY71I&#10;iPKWAp83I2rn73VsDrjOB6gD3OJVu7cpsN0wG1iGZl5GA2TnpjknnnnHagC5C6uqmPduMefM3KpK&#10;5bLc5J4B6HB59MmS2ljMELDIXywyrIyr8u3jOF7qCCoBxnvxiurzBMs235f3xVNuVx2O4cKOpye5&#10;5FTWrux8tWjd94DFVBXJO3O05HTv3HUZzQBeErMFjEUMkbKXXptBPGfunaRjJ45J7Z4nd7ZN807q&#10;uzIG9UY44znOM8qR14yAOlUsq6+bt6LuZmJJK8kDaoI4J9hnHHarBuiR5kIZd0knltJIARkA4DDB&#10;zhm6H+HJHoAXlkETGRGZt0nKtMODyQdp5OdxGTj25FTRiMxLhmcKhZWkj+b5ejdPXJ6jkD8c+J5G&#10;lbzHZQ0gUFWC4AY9s8nJU5ByQepzmrkczF8yp80il1UMrbjnByMEEkAHp17jrQBcUrJIYmZfmYqy&#10;qoO7PBBABJxj3ORj3M0MgeTAm/eMBmRZAG25OAxxkcnHQ8dGGKrxyT4WNo9y9OZgPXGcYHP1689j&#10;UsG4KsjXOAVP8R+bkkjOAOBjoSPzoAtqRIMSW3lrJ828RgEseuB3/H0wKkjVEjWKHYByjL91M8H0&#10;AJJPXHTkDg4rR/KFARlVY937tgTjPY8ds9TyB68CUuJWJE7Nj7y7xhRnHtkY68nqBgHAoAtfaLeQ&#10;NcRrt3KSyAgKOWGx+68bQTg4A9BzOjNvBBZfLbez8Lk525/kMnnBHXGarGeQ5c7i0cnzYk2kYPTg&#10;cHlT9CeODTopYQvlK25WbD7cZUHPVieuATzjkDA4oAtQvgjzwvYt8obHGAcHo2c9fqOhzYfyUwp2&#10;rgsVPGEAJ+b1557E5IqpBNJNE0k0fQFt7MCAcZPqevXjqtWELBNoZk3qNzMgUE8EHH6cfnwcAFmM&#10;pGzN9m2/u/mZo8cFeeOvJH/1s4Imilmjl524G5/lztHTjjGAevHXBxycVXhlk3btzD5yNsfUNjLA&#10;EHryTz159eJEZsqsxjjbcp5YDYec9OuM9PTHagCxASvmRv8AK3JYMMYySQTgYIB6deDjip4ZWRlR&#10;JZIghU53cj1wTwOCRkD16daqlx5iqEZm6eTxuOckDOAvPXoMAYzkVPGY92VG75sqpxzjJJUYBA4z&#10;2PHrQBb3zbhHt/ebCoQryFbpnPPYgAY4zgEc1LA0a4H7vcG42qQRkk8HjjOOfX3JxWDhGj3vtUgb&#10;W2gbh6Y6Zx3wScnscVPC21Vjkjcdl6YcY/Lt0x95Se9AFhnADFhlgpRVUDdxuwoyeo5GBwRxjvUk&#10;XG92DDcGDbF/hB4Ofx6cgD8KhBEjNLFOu3euCqtyM/d4GepBBx68c0+CTbEzs3oPmUHGOdoHryPr&#10;gZ4oAsq7iLysMVVSWXd8uOOmCepPb+RzTirDkFfLZmADMByV7Dj15wT6dQahDLbmMucbCC7SEBWI&#10;bk9fl6g856/lIxeNdzrnnCybBtAx905zz9fxFAEkEkbIzqi7JBlRGuA3GQcduTjoeme1SSMoQJdH&#10;KoDuUdGyuTgYyBj0weOfSmFndS8ckfzO2Rt+UtkkEc9Bx0P4UuVEi4XcrNhdpCk4z3IAyc89hk57&#10;UATIZmcCNNpZssq88jOX+XGTjd1OeOnNJAsch8xogZGj5XywCc45yAep47jvxUfmPtyj/K0f8I4b&#10;kZP+982cn164GKlRwtxtO1mZm4Vk+9yMjtnJBzjg9upoAlJiEStIdykbvmUHIPXPbByc/U+mKlSR&#10;Z0jmkdpMHmdgD/CDz37g5745Bzio1eVZGjDqT0UMu4uCM885H8uRipHjZzteT5sfM0mDuJ3AnI5J&#10;4468dsCgB6hGDKAu75g+1evTPLYP6HtyR1cqyPGQqRldxxtbHIzg9OSDkfQYPpTGaRtrb12nDPuU&#10;Zzu9yACCfQ/lSohP3NxkRhjnkY68/Qc8jn8aAJYI1KrCibox92Pg8dCcLnHbt+NTW8kqncJH3LJt&#10;Y7eCdvJ4HXkjoD6561XikiD7C3zK2S2c+vHBP9xvfjt0p0IjKMYpF/d9Cq5VcDPHXGCP6duACVGz&#10;FkLu67Pm3dFyOg4OTjqT09asQBVlyAhZl+/tC8jt7+nOACeKigDszMQzEPkjdknk8dODwPqcU7y2&#10;DMnlbip2rtXB+n8s89OeooAsrt2xkhvLfjc24tIMY3ZPXrnp17mlg8hcCNUYsFdvmXD5GDnZye4y&#10;PVhx0DflSUSn5lUbl3HlucglgMH64z0PepGaREEu7KqG+Y4AfuMlf9k4PfrgDmgBRKyxlhMZMfMy&#10;ySAYIyTwAB3PYfhmpQ0srCADzBHwH2kgn1AOcke/YVHtc7kifdJwAVOD6AfL0HGeTyMYI6CSXA2l&#10;EKqCxj3bc7iCc8kAc89weRxxkABmaLZGQYtmVXsPlPr1zg9MDnmpJJg25m+60h+VpPvKBznrjnA5&#10;HBOc9jHl3QlNzNjhhGGIXPAx6Y6Nke+cU92Y7nZvvM3VdwPBGfvd8/UZH1AAojaM+Ww+98ykYIOD&#10;wRzzgfN68dTTUI5jj8uMs2FZSBjjqMfLn5u2QMD6VJHsyyFlbI+bA+Zj9duW5x1PGeMUgBUAb3Vl&#10;IaPc4Ixn3J6FSeR/GRgdaAFL2/lDa6qqk7htGNuQOe3Jy2MHnPWhgI0MbAbdvzbfvHj1PTr1yRk+&#10;gJKoGd28sZbb/wA9BndjGMdB7DqM8E4okjfchAOWXKYkPOcc46jpjH/66ACC1QDcqq0fmZw0ON53&#10;YP3R77c5+hHSk8tFCvL91myVx17/AHcYyODyeMgU426P88YkxtyrM5255HU+hb14yM4xTgqb96py&#10;PumIqMZJO7OzqPU9c9eKACPeV/dFo1b5l2qV5xngZOQOcDB59eDRDtC/upsHzFDSqB8ncjPAwMEd&#10;/uepFCKu75WViWz90Bd3XOGBwMgd/UY65cm1nBlVW8tQWbaTwO3fpnp7jpxQBCmAivHcfeVvvYGO&#10;wHTknnnPPv0qZIn89YgWG4jcq8Bsj0I5PHXkcenFCwrGTGzB9oUYXnd1HXIODzg9hTlXB8vzo1+6&#10;FLAH067cY6foR6kgEUQV4VVWZtrbFywIxnpjoOoPQdT3pwgVG8yRC3RN20YP3v6AfXP4VLGoG0PJ&#10;u+UfngbSRjpgqewz0x2AsamNJB5e1gG3L8wHI247Hg9z0xg8UAJIDs2RkcnJXn5vfvx17DHbFIcL&#10;FuWLawy21o8fN+Z6c84yMKOppyr5q4Qp1ASJtpbOSf5DpxTkRRIuZFk3Ln+7/dXI4IJyPTOefTIA&#10;ycqJC4C5Ug7mdSSMYB3DOBx9cEntSvFMqsArKrY42hcfMe3TqCTx/WlEiRlYh5ny/dKyc4HGBkHj&#10;Gfb5+M0bdygp0xubnOT0BHtn1B7jAzigBGiKFdpkVf8AlmF46Kc+nbHfnrR5ALDamcNkLtUnJByO&#10;nHY4/PpQzPv3L5mzvHvOWwWJOf4jjb6jHTB6LzHF5eclmI69Rkjnnrk+vJ79gAInlxgRKI4x8pY4&#10;x0BLEjoAF4/MDHQIzJEyxSLt4IVOOnDYGfTdg9vwNSSqWkbLFdsmFZsDHbJwAcewwRnHTikJdkxl&#10;flyCqnbzuxu2k9MKPT88igBrwAOY2jZirY27VZueMjr17evQZpxgllbzJom3FR++8sjJJweQMZ6e&#10;hGMY9UyixKz7D8wGSuRnrg4A9B69j2OFZlCbSTlOz7TlsZG3jnr6EcZoAbHEzAwIqD5sENGAV4xw&#10;Rx6cHnHTHWnNEkrq4U7mwY1289AQORkk7jnnp045onWOANG0nlqmEU/dxgkY684A9e46nNErwwvh&#10;YvlVV+XcSO/AGMZGOuMcnqeaAI38tWaR32seGUsuF4/mAVzycE/jUjRq7q0R255SMN8rDeDg5H3e&#10;fYDBPNCqSNsYYnGHEbfdxnBCkYA7jB53Z65ptwGRHEjBTkNjaDnnHGWPUnqelACJEA5KQswbPy7V&#10;DMBj2ztHX6L3HQ2F4GDSKvyqVO0bTjgHnHf3BGewp48knhwQOFIVWJIyQOR6enTHX0SKRSzMWZu7&#10;NHJuLehJ9/fI69c8AApLMbkljuYFlXGzjPHvk59SDjgdxk3fJGx3Bcbo+nXqM54+UDnHJPTANI2N&#10;rGT5jyWVgG6ZIHIHy8HHI6DFOLv5ih2dSWJBxnJz159x0x0x2oAb5bu3DLMOCyu24Rcn7pwO/c/w&#10;n1GacMqzSSOyqiZ+ZjtAYEBwcdgB/wCPA06NiVWXyWkzk7fMAGc59MkYPGSOx47s2qse1zuO352j&#10;b7w7noTnPv1HvQAp/et8hZPmIfvhfxyD2zkjoM9xUe2JPmZFUfNs27eDjJ+XoGByCcjv6VJMxI23&#10;G48sXHVSM9R1wOo9z2HOUYw7tsLMrNgNkndggHP8OerNn1ByDQA92tmkaMhcOw3AP97qOc/eyD27&#10;+xGQBXZWEvDDIDEtuPucHgHbzxz6cCmklhsLBtq7mZWZcg/N8oGeDx/LOKkRt42yTK25/wB4ynO4&#10;DqMHuDg9c8cE5xQAzZNs+WP5Pl3KB15LDIX8cf07uhm2bQQ21FGVEhw2CcdOOP5E55FIxV1LK2T9&#10;39220DJG7PJyF3HoRn0NODqds8srf30YfK2cN1HfgnHp+FADYYnVDGj5+b5hDtUYxkkgdOPyH1pw&#10;A2+avHylVbH+1/L5gSe3X1pwUCJlafd8xUMZOmQPU8jIyduTk8AdKkDpJukeKPcy54UFScew+6R1&#10;A7D3oAYLZzIy/Nu6btuOPTkDrj6A445zTCq7wFmd9q5jC9RwOxPGQB+fpUhZGVotvz7iOmFbjO3g&#10;YzwRyc/NxwTTpsq6qvO1sMPLAIx9OmRkdz7HpQBGQ8atOJPvM21t3IUbfTsCRk88+tNlyhSFkYyM&#10;eF6hsYyM+nI9M88ZGC5GYiMl/wB5xjIA3Dt0GTnnrn8OlMmmCQlFfll6MFBPUnPQn/A4JoArSXqx&#10;2+8Xe2ONPmkLdu/IORk4yVx945HGB85/tKftCWHhGyuobC55jw2Vkw7Nlj2OfoMAkN24rvv2gvjj&#10;pfgLw3eIbwIwhZN7Ly3AOc4PPB7HO7tgV+an7S3xzvPGOsXFhFcsyqSq5Z/lOeep4OfT264oA534&#10;6/G/W/iFrU1v9oYQrMer59eB6D+eK82oJJ5NFABRRRQAUUUUAFFFFABQOvNFSW6sz5VT8vPFAE12&#10;TCFsY23bcbsY+8evTrUUCMxLHJHT685pjyO0hctznNTWJPmYxn1GR/X2oAbe7xcusv3lbDVDTpX8&#10;yVpMY3MTj0ptABRRRQAUUUqjJwRQAMzMcsaSiigA5PQU/DKmWH3l4/OmDk8CnBzs5J+7ge3NADee&#10;9FFFAFjT4bicyLb7srCxIXripL0eTJt5+6r8kccD04/z7YqTw/OYbpsxIytGy/vOgyOvr2//AFjI&#10;KahCskC3ca/JygKjv15x3oAqTMJGZ8Y5HH/66j6GgsT1ooACc9qKKKACiiigApVVnYIi5J4AFJUk&#10;KJnfKGK55VfSgCRVe3tmdgys3C9vSq5OTU1zeXF4+6R2bLFiO2T1OO3/ANaoScnNABRRRQAUUUUA&#10;WtFhhn1OGO53eX5n7woMkL3x71J4guDPqMjMxJ3Y5/hHoPbOce2KisZprNHvIgQ2Nqvu6Ej+ePyq&#10;u7M7F2PJ5oAfCJBulT+BfmwemeKC8/lGQ8qzcsV7/wCNORgtvt3Y3sPyFSX5RLe3hjh2/u9zerEk&#10;80AQQQvcTpAg+aRgq/iav6lhrTctwWWNvLXjjpnI9utVNN80XiGBcsD8vHen6ltjCwRyblXPzevJ&#10;/wAM/jQBHYgNdIpi3ZONv9ajlwJGC9NxqW3MaQySMzKwXC9CDntUFABRRRQAVpXM8NrpENlD/rG/&#10;eXHbnPyjpzxzzkelUbVPMnVS4XnOSM0XM73D72xnAHy/yoAaTtXIP3v5U0ZJwBUlxA1u3luPmxll&#10;/u+1T6Fare6xb2zgYaUA7jgH2oA6ZLiTTbW3iV9u1Q0mZCCzHnOSPUAAknhfc4zNR1K4tdMRQFEk&#10;3Py/L+7GQM+vOT3qx4xtfsGrJp6S+Z5eTI2Mtxx69/vY/wBr61i6zNI940cmflwFXcTtHYfr+dAF&#10;MknrRRRQAVt2ti1hoYnZmDXQLNtz8qA4BOMdeaytPtWvbyO2Ufebn2HrWpruqL5zJaviMKqqqN2x&#10;gA8egz70AZnnt9pMqYyGyvHGfWkvZS7LGTny1C8+tFsHUNcID+7wQfRs1DQAVZ0nTZ9Wv47C3Ulp&#10;G/hHQdz+VVgCTgCui88eFtC8qB1+1X0fzOB8yR/UdCe45Pb1wAT6v4ubSNN/4Rzw7K0MK5RpI+sv&#10;BBbP4nFctzTpJDI24gD2UdKbQAUUUUAFFFFABRRRQAUUUUAFFB+lFABRRRQAUUUUAFFFFABRRRQB&#10;0Hw28Zv4H8Sx6yPuhSrZz09OOeelfdf7N/7U2jaraw2l3cL5g/jwu7kfMQWHX3AH44r89K6DwL48&#10;1HwXfrdWnIVg2P6H1HseD3oA/br4fePfD/iezhb7WyzMrHzNxLM2Tjr9B1Ofu+mK7yz0B5QbsKzN&#10;xtZUbOSqjAIz6NxnOfrgfml+y/8AtZxyfZYJtSVWVlO2QgFXJGMYxkjn72c4ODX6P/Av4gaX4u0G&#10;1v4ZozE/HlsVIPU8nGSeCT3JJoAvXPhn/llIzfdZQuwPuweUxghhn27fjVeTQFhw3kxt8v7t5GA3&#10;FQwAzjkAL1HcdOcj1BPDEBCrHBkFgSMcbcdDkc45zxg4qjdeFSB5ZDbwpP8AqzvUY9VHr3xjgUAe&#10;ZtpG91fKySNH/Dgl1GAOqHnI3dsH64Mbae1sVk8plaPG1yBuViCwPb1GMDj2r0K58NAlRGsjNwcY&#10;Bxhx6jjuM8ge9ZreGoUjZEgbjpuOQBtOAfboOMdO3UgHGJp5R5JkG1T83nBVBPTHP+9nqc5z1pGt&#10;Jy+/JkbaJNqsOMDnr6jB99vUcCukudA3fu38vf3bjn6kc4xkH1z681ANAdnwkA+ZSWZiG2g9O/8A&#10;IZzj1oAwpdNRsgRd/wCGIZ2njGMdCf8AAZqX+yzI7JAuVkXdtjY7RlscEgnqe/H06V0Nn4aeWT5L&#10;dkeQMzJs3Hd7MOmOmf8AZGOpxu2vg95ZGLQkFiSgHA546enpgjHfNAHBLoLSRp5a7lUfMU+6pxg5&#10;BHBwrdAM445wamTw9IzrcBThdrRuOuOTkdcEHPy8H+dehxeFS+GaNl7ruYnHfIHGeevT8cVPF4Vj&#10;C/uYi25Bsbd8/AAxu9Mg/mKAPPF8NTZxHxmPep9Q3Qjg8Hqc8Zz6U59EdTlVZcNxJsIx8xOQMkYz&#10;zwRgjB9K9DHhNmfZ5fLMG4j65PTjj0GfUH1xSS+GWE5DB/mzluMnJznOCBx6c9OeMEA84l8OKCId&#10;u47NuOoCkHOOMjknjjI/M07rS5h+7ETRleZE52k4+6TyDk9vyzgGvSL3w6vlMrIyhhtVU7DAzn2x&#10;njt+OKyb/wAORhvLlkXcuAysoTPHYL0B4PegDg57WRZVkfncyhfMyD3469fun8WPaq6W0Ub4hXa3&#10;G392ARkAAcDt3PQBu/Wuu1Lw8kcWTGrDLbo9vByOhO3oT+AAHXPGXqGjLFJIQgLbmHmeWm5ue5A6&#10;/iAcZ7bQAYhxHBGqR/dIXG0jk4I4JA7D0IUjkcVHLtk3W0u4mTb8si4J5wDhmGTkjsenBq3NDImW&#10;KsuPnVh15PByPXkDHqOAMmoBGsZZD9xXwPK2rj73Y5+nqR+VADGjNwflVT5nHmM2VfnG4dQcnBPX&#10;oegprRsIt7IyMcncynrjIbsOgz+I9ak2rMMrIq7lz5YbBAyeAoXtk9DgYHBI5D83At2bdgMrY24A&#10;Bx0/kcDIHPJoAbIZYrhmDMrbjub2BxjIJwTk8Dvnk54jyHO2SSRvlyeg+UY9BksMZ4OT14OacYgj&#10;sHZQeAzMoXjdxwPc8D68EACnHcUYxxOq4x90fdz1J29PoBjcPWgBrNEAweVm3EKu/PIIxn88ZP1N&#10;Rj7PKjHHmNt/5ZyDOO4yDnnPp0OR7TSMA20syhmG1S33cHC9OvXhsdSelC+YwaUK7Ntwmxep3HgH&#10;OM8gdRyep7ADdsu4BpNoWRixZcLu54zjJwP8mmzK0I3SROq7eQzDCn5huIPIPbk/xHnpTsYdWQcq&#10;oKsclifYDPGAM5zzz9HKiKTGCxyw5TG89iQf644z9MADXSJDth2sF2jcFHTrk4PpntzzzzSqHyyk&#10;sGG7cvzMcZxyRn+WDn3GF3tkg3Awu4s6yHkdMd8/dz07dhimgLboofaCke1stjsRnBPGSeCcYI7g&#10;gsABhnChWj8sKx2HcNq84B257fL29fQ07JjRpHWRWkGcc8kj5TxjOBgD6nI7UBFXu2EkwzR4AOD3&#10;4we/GMZP0ppjIIKKFZWJzx2I3EgEcDtxjhTzxkAjLQKqsYAyrHnjncoAOcjueOeOvvU3OWRW/wBl&#10;V3YXPyk5wevHfHHqc0qRuYvJwPmT+PB2gkA9evOeBgenrTWZZGbOX/dqclRuIJBHbnOB2HI/CgBI&#10;kaEiKD5dsePLVu+cD0wOgz1+YetOyYwrONo24RmbCZ3HGSDjOMHqOW9qaXVAryTq37vcrDKr1Hcg&#10;ce546c9gCYRZaN2zEvDMxXGRlj6nheeeTjoDggDfLhPlykMynj5vlBLHv06nnPAJxwetBMcluEEb&#10;SfLnbtHy8DOMA4yFbnHfrkCiVykfnmX59xzv4J56ZOM9u+OewNLIADsLYz1TYcA5PoRxgYHfjOTn&#10;NACNgBmWTCs3MjKWL4PJOOBnJ+v0yaZiMSl1+8nyszMF3YBOOenBPQgDnHJp4L7ASdqqM/Lx0OQR&#10;n8f++TnrihkVbhYIy3zNhV3AsDjqN3PTjAGN3bkigBI5WZmRj5jA/N85+9jHIBBByD7njOcbaUlP&#10;tG5ZTu808khiOT2/X1H40bgRteQ+X05kHA5zyT7+3r7U0SRg/v0ZflPccdM43A9t30oAAGY4aX+H&#10;aysSe5Pt3GeuPfuWph+CnXON3oRnd6ZyenPzDOM807cxc7fm/efKIznPByRghsDHUYzk0eapk3eV&#10;IrbsqzYXPT8ejL1A69OtAB5cc7/vpvl8vbymAc98fTnjn24oD+Z87SYyuW3MDgc55wByMjrjOcdK&#10;AiSBcNj+PK9VHHTAHp0+7n0PQzv/AHaDPOGG4bRk8gDHQgsMDqAc9aADy53PlzP93cGdvugZ75A4&#10;xux/I02NsMoVVbB3soVix45boO2QenB79KNxMvnL5jfJllwu5VGcDr6+x6insysVR13DOFJk/PJ5&#10;IHb29qAE37Ayibruzuc/dz0x05z0yTj603ynkbncsU+7logB6BsHGRz3x7Ek03aQEl37flxt3ngH&#10;vg9gQMjvxng08EN86gYZc7fM4BOechfcc9eB2oAYSyhnwq+bl1ZmycYwMnrnHGSTyO9JK82XjjkG&#10;4vmPByx54OPy6jHzEfxCnrE0jqEk+ZuAOTz14C8EjHQY6/XDTho2Yrkn7sYkJb+HuSMnBOD0GeeM&#10;UAJ5JG0bSvzFFHl7QvoMY6jOOuM+uSQiyCaIGTDK207Sp5yu7oB8pOSQeoz7ZEhRgcKdy/N1jGSu&#10;7IboD2HqDn2yWhxGiofL4bGwnGAO5zyDgbRzkY564oAbiNGkz8zHPK7PlORjjGSQTjB9uM8gaSGR&#10;mk3eZ8+GUsMMMAqGOcg+3v0prP8A8tWdv7y+g68HgL3ByM5xwFqTa0o3DHlrkCRVPGWy3KgY4yen&#10;Ye4IBG7MsbmZjt8oq3mNgAAg4x0AyAcEnORkdwqwOkSwxwyLuH8MYUbc42549TkEDI/Olj3MgBb/&#10;AFbfMqcYI6gA5zxk9QKaTsQPIPlMgdfMjG049eMNnGQ3bI6nkADWdzFJ8+VUFmZnIDDYeSOf/r5P&#10;UCjCkFQ6hSF+WRQvQcckdM5IyTnPfgU4NK52P5jdN6qctzng9OSARn2GM0ZYPmZGVR8zEHjPyliO&#10;ORx9QMdSc0AN8tRK1vIzfdAKxqoYL0A244GO/T6cmjIT+Jd/y4VWGNzbu3AXnuByfXrTIFdo40Mi&#10;+X0VVLbegGQW74zgkE4J74IeM5YLP8oOQqnau7tgHHU4J45IGOpNADcKQqwS7OyLuHB5OTwe5x3O&#10;Gzjmmq0YQm3LFdxbcNuW+7xjHQY65pzorqoQZ46Jkb+/y5OMYxgHpigj7xkx935WIGD1yckE4wV4&#10;5HXjngAhiSNpmDRBvQKg+XjHYZwTz3479aaQ623lxtgqq4UKPmPByOoJyfX8uSZC43gOwVfMZmEg&#10;+bO7uOAflyOO4GO4qNQP3YLhf3YLPvDB+g6Djp9c4wfWgB2TKPKjYna21VCkABto4Hr9e596jlk8&#10;p9rnZt+ZVb5eSenTA7A9uOakd4yWMkasrMONnGOARyD6DnjFNy0e3ecbchljyrEduueuWH1I6YoA&#10;bs2fu4pmX5GDOsgUcZ5zt44z25PuCaasscyb3Kj+ISccN7AdD82OnY9DinMZy43SF/Uqo4z/AMCB&#10;JwMceoxSMGhb53yq/Ku1cYwBjrk+xHH3hnnqAJKsczKbndJ+8Py9djDgEZwSevAOR700xsFMkrvu&#10;37pAqHjIGGxgdT9SByTinTbkVhFCpZfuxttwMAfQjJ647MD60KVEjIqyMoUjDBdzEnk9/wDHnHNA&#10;EY2FcL5bBlym0Y3DhhtxnP69O/WhUeKTzVi2N8xDbeckf7o7YbrycDmnSSMY1+Zd0gPIjGOMHH5H&#10;oeMHpQRGzFIgVyy7VJz94npj/aAH19+gBDJEjKGxtjKZaRo+QpIPp82cgH6EZzTRGqyY2Krbw3Me&#10;WODgnI9cYzj69akcncGklTbNxHJtI3ZzyMdemc9eMcU0bJRGYpQFbO7OTgngk9Bjdk46ce9ABHCI&#10;oi5G5dxPzAAo2CRnAGCRgnr1+oCGERAIdrKi5khMfBUkAjjgDJBycYJPGTiniM7Fk2r82cHaPl6n&#10;PIH91s+35FuGy+xGX5GKncGXO4r0I6njA4655zyAII2WZYVZvMVMbd21h/dHX05AB9AQMkB3CSRl&#10;W2hHChZW+YkMR6kE+nIHGMc0jKZHV0QyIu4srfMpx97gD8enGzgnpUeHjUsGZmwNzbQfl246E88/&#10;TjHHXIAFIFARVjby1ChtvzHKAjAPvk49uvenOhaPyZz+7mPyqqn5mPHBz9T0x164FAwdyLdAsrH+&#10;EnHOOp6HJPOfTjtTisQYKDhsD5V6jkk8YJxjbjp14PNAEYjlG2SSNhtbO0bQFIGNoyAP0/DvTBAF&#10;iZZCylkUt+73AtggHjO7GOhJ4zxxUu2M7XKbcDLFlXcCAecjGT1/Uc9Q/EgB/eBGcfLhduTk5OTz&#10;2I68gnOKAICzo/mCPhedrH5R0Y5I5BwcHGBx0AIpMfu1Qs7KqqvysOg4B9zjjjJ46Hg1OIpJ1WNy&#10;y7/mbopHfPBPXcD1JG3nrmkO4lud204bPBJA6k5zyeMEc4x9QCBIt6NlF3KnmZwNy9OfbGee/uM8&#10;jJKGaNmkZ+ONudgyTjgZ4bjpkdTmrDxK37hpH25H33yW5xznoMMc8A5x2yKjkYdRkKrH5SOAwB56&#10;Y5I69OO9AFee0US7fIC5zGx8s7sYI+o9RnByB9Ka4luAyG2aRvuszLxkLnHo2McDp8wPXFSTYjkM&#10;QZfmO7BRWGRwB82OOnA/IdKCo3ssgkYgfP5jbwRzgYwD0+XGCDjoQAQARGGNn3JGpY4O4egweo68&#10;7QDknOfWlMT+YZo1wUYgjAbYdxO7nPG4gZyMZ6c8yMqmJirBj95W2ZA4APYcYHqceo6UgVXcKdzb&#10;s/Ko+ZjwDzz17Hpx64oAjZf3e6FmyyqI84bfjvkA5PXv1OcUgUQSsI5V27WCsjAYAYZHBzzn1bqO&#10;RUgBD7mbjaQfMGPlxjIJJ5bt17HjGSkrOGeSVV3Fs5VVUZA6gYwBk9PQr04FAEJWTe0nnttwFBxu&#10;Uf8AfIxz8v029zyWESxnzI5wxZW2yqfuggYxx3CnjkcjrVhpNnzygqFj3fd+ZVx93gdMDgHgZB6V&#10;XVFDhHkzlW5XguMgZJyed2OuODj6gCvbvOWiAaSPcFbch6ZA29AOjdTkHnpxTCzOihpI1KEPiFvu&#10;kk8KvQEnntgU6VQ4zwuX3KoQfJxgDHTPJPGO5zxQHiR2j8wjbtVfmz1yw68HJPcYJ9aAK/kxh8uP&#10;nKD5TIvA6enQk9QTz6DIpyp8qlJ2G042hgBg7c4557Z5HbJo3AgCJg7bslVA2+vQEZx09OcHPYKo&#10;g84P0wVxjv8A7x/Dn1xQBGEOEVJP4Qq+ao4OW5Ixx6k4wA3HamOsaxNtJG5sfK2QBtBAwc8ktz+H&#10;ParEiusqnY3ysch4zk457L0+b3zkZPQCFiQqth1X5UyOQOcdjxyD6noPagBs0YLsI4WZNww3lgbc&#10;dAAD04J5JAIxnBxUEITy2aOLcV3BXSQdmGB8uBj5cEnHHSrDxMn7snC87SGKkcABsAg84zkDpz0N&#10;RFm2cSL6tIzLjbnHfrg4P/6qAIpYom42/LkKu3HPPQZPPbGcEnnjvB5jMuyOdm3AfdYfLwQM54zn&#10;bwe4+mbc0UzLvlR/uY4OM5I9T7dcY9ORUUm+SWQReZukb935LYXJ6AjjIyuRyD/OgCJky2FYDdgA&#10;RqPmHOcDB5Jz698Cq8KywFUE21PK2yR5GD8ueij5hjpjgbsc4NWWZOTGvBxgcHOTjPrwcnocY/Gm&#10;QKiHaPlO4GMRsCuWKgqeAeOSMcAA+poAruqEs2351jC/MobjJIJYnvnjocYAFRsCJd+GZOSkWDnI&#10;HUA9TkAYzyWPvUwVzDtif5VwMMo4GD3Bznp1PQeuMNlUedl45sKeV5JXHr3znpwfU0AVZcL++nTb&#10;5RDFm/ix/CCc8Z3dQDyScYFRS2SoGf7P+8ZRuwgBYc87j6nrxjI4xmrO0K22LI7dyG6HjP8Av4xz&#10;gZz6iG4EOY2ldhuT94v3WHAIGcemMjoO55JoArusTszOHZfOG95FI35JxzjOcYGB3IqBoGZeql1Q&#10;/NtB/hOM8H1x0HTgDmrZTaFQx/MuCqoE3Hk/KGJ5IwecflxUMq+Yu0tnghWZhlQWwOvIwRjjoc/S&#10;gCvdxLKixSq21ZCD1Axkj+IjoD0wM4zyarzQx9Gj/eI2Plx8ijIVcY4Gd2B/tHrkVaf7u9YRGduY&#10;+Cu76ceoGMHrwQM4qOYxAsmPlj+by48c5yMfdPTpyCOTgZBwAU2hjjHmTQIGVd6qqjPCkZGF5Ocf&#10;N1GT+EL2l1LL5SiZt3yKQRzhugGM9Pw9utXGCsrFX2kZbd95UIbdjHHOB0z3792vbB3UyW7MyMc/&#10;MCd2RnoOeDjBz27EigChLFkCaJtvzExsGO4ZyO4JBxt6f3s9KiIilmaCGT5NwKxM33eQuR34BHJy&#10;SeBV5Y/3m0L91SGVT0x6HHocnIHK4HQ4h2zed5chZtrBX8sjGc8jbyD0x0B9uRQBmyu9u++xjfzG&#10;XEqQ5AXBOBlRyOuP60VcEaj/AFw3D+HOzHU9zk/rxxRQB4mlw0m13ZtzMSW80A4znkkcAH8Dz6U6&#10;2ZAvmvE207vmUN83tyfUfXj3qhHN5jKsu1lUBW3EHIz/AL3Trjg9M461K8yZZpHw64JllZjnjnkc&#10;fr/hQBajuIkLeTHklt7bI9pdQAeoycgjPPToO1TRsoDOS6r9+TMifMT0OSVB65Ixg1TzIfkVpf4i&#10;0cec5zkZGM++05HzdfmqRHTa1wTtkVid6YXk4+U9VY54PzA5PGccgF0mK4Zg8ILNHtffJnJIBI4b&#10;noeRxxgipY52c+VHKzKzHyYmyFPPUFsgc9OvbOM1SecksWfGB92Rhwc5ODhT07cjuT6TxbtzNjk8&#10;c8ZYk49RkZ789PagC0TIn7stxkMvzBgeR1C+gHUHqDjirdvNcNIg81hHJN6n5flxx+GCD6E85Axm&#10;qoePY37pck5Ktg4AwTjk/wAXcfeFTieSB2Yq+AdpD8FhglR34J9R7HGKAL1nMkAVzPh9uSQ2Occc&#10;jbxx17d+hxbaRZMqsiyruyo2hscscHr17D1PvzQglQskSShxvIkVcdm6gYx0/wBo9AeS1TW7SPEo&#10;dgxAYp+4+6pPZT1PXv0HSgDShKThcyLIzOSvHHAxgfN6kjjpkE4qSCcONsFzmSR9v+7uBXkgY+vp&#10;+ZqjA+8L5REh2hpAp/iPy4wPUA5HU7eT0qeKdo4mfy2X5MxqpzliCSOoIHBx046etAGhHIo2F7aS&#10;FSu7LRMME5PQtzg4PfOScAYqUTI4ZnKkMhz0O4Z+vqduQTgn3qhBPHEm6MR7VBZSoVcfdBOM9uRk&#10;nqvWp4hlVlmV2bgSyrtVtu35pCcHjKBjznJBHQZANJJiwYs28uu0bkGSNy9hx/CTjJPU98VNCyHL&#10;ecS27bI25iO2CMYyeOOM5x1yKoecI0Vd21lBLFkC4z3/AISTgBc9Sc8cVYhMgjXc8gWPK7th9c4A&#10;PPpzgnj8KALsFx5rhjG2d2R5kfl4wc4x6dR17cgjmrEUxdvLjd5OF+62dnfHQdOh4OPmPuc2FyP9&#10;Q5WPzCi+XkYzu47544wMfdyB1FWoLkShSBu6EbmGQRjGcdiBnPHbJwDQBcFypX7TGFX5cBixHJ5X&#10;cAOM5HJ4GMgd6mRgAZJHZW3Hy5G6oFJ7nBXgOPbJ9sUbS+t2xEjKI2kXcm0e2CeeOCOOCT1zVqxl&#10;uLiNZSHy0hWTDfNgDcRgZxjPfqSc4HNAFqKQyFWk+9wqgKCQcEg8cgdM4+h6VY8xSrPAhVdxcyMQ&#10;pPoSGOeflPXv1GKqvIsYXezb/u/M5/d8FiTlTxjpz1xnjmpreSQBZUhXaWDbY05cZzjJA45XOR0z&#10;wOwBajZnOWl3bc/ewuz2BI/2dpx6e+amhHln92ZArMODuZWxgcDqSTjgHt7gitCyAMo+Ztu1VMZw&#10;OB8x45GeTx09akikCsGG2MFzuWRSenXn/ZGPQD9KAL8EyBPLabhCWKqwx124JzxnknHPfuRUlrcM&#10;iMCyhVIGC5BYBQc8AY7joeOARyBXgYuylt0m0qVyc4wQMcg4GMf0Hq+OZ5HRGZWLN8yDKk4OSB6A&#10;DtjocYoAtmSRUZA+07gH34yc8EHgjg+xxjrnipo3SIFpUZf4fLVen8PRT0yen9Diq6yB2WNl3NtR&#10;flI5yD684IDD6884p0E7K2Zp/wCFj80gXnqDtU89+2c5+tAF5WGQZRgNjllzwS/oTng57c1JGZiV&#10;kUtuYbd38LDgFdwHGefpnnpVdIdieX5QbZ8qYG7AHG3nk5OOAMZyO+amgZY0WZ2/d7tw8tlIZcno&#10;eh7Hv0oAkISWNjBIoyvy7kOQu09M8A5PbP1OCKkVYpA0mDmRWblsHqDn1zjgZznGeelRshhPltH5&#10;LKRuDKMhgcAcc/dPpztHTHLjLKJNrKoLH7qZycdBjjd2zyenoRQBaSV92IWADSZ2hflPz4ycdsZH&#10;UcDHblQ0pHyzg5bIXJO7DDBwPmI+704OMD3ihlIVlEiq+ADGMDc3PJ+mTx3zxinGVdnlebwVYqrE&#10;MDnGWI75x1z064GKAJJUXZgxL94KvmDBHJGT156H04wcZ4kd2kcHzFWMBiNx+UAg56A4GM8c88Co&#10;4yrRsD8vysGO07R156d/cjIx74fHLKWTfw7HG3b827HIAJOOee/b1JoAlBMZVRHt3EfecdwAOVPU&#10;E9MDk9akXaoUqjBeCMR8bNx9OByMdvx4qGOSIkt5xKtgMqnHbG7PIx9eT26U6IEgBx8rctG3ygr1&#10;5A6gYHr14BzwATxMQxVmXdlQVztbjnsfXI7jHTnpIytcKoeQkNIGVnwD94HHzdOT7YPHNRHMYIIY&#10;7uA+4YLdgeN2Pm4JAOG44Jw6J8rlAGJAAaNNwCjr07fQ+p9TQBMrI43k/K4zubBU5O4k9wMEnn37&#10;9X/I/wAsoB+XB+bccY+p/PGQF79ahcs4aKD5AwxtlXcQccfXJwemAKniO5ZBFHIyvxwSckjHJ78k&#10;/ljigCWA+awjkZGZC3mbW6854Oeck59uTmnhxGvl+WoHDNuX7pHfgdeh6+/NQwTkwBlVsYUMMBh1&#10;9Cf/AK49OlWEVYwq7MIfvKSPUH88e1ADol+znEhMa+YyqjoNxUADsQR2B4yee1WHCpEJYz+8bncp&#10;xlgo+Ynkrz7Zzk9DzVVfKfksCvD7zhlyATg5BPf8d1WI8x7dy4YLj7wwSFztPU9TnoewoAmwxK7n&#10;kjO1hGd21iT16/z46jg5xToOP3x+VeWby8DnpzgjH55yD60yMCN1UYG1uVx17529D6cZ9eKXzmV1&#10;lB2tt+V48A9ugyMgkbs+p9jQBIHjaHflSpbaryLgDOM9+Pbg44OafJHHsJ83gsW4k474xzg9T3J6&#10;elMVhM/ADemGVtvXrjPHzAf8BHbqIpkAYFn8zt/Fux82eR7emepxwCAPDOA0LM21Tkr5h2cA8/KB&#10;2Xp6nqaFjfy2fy9xVfbvwVxjC5xtyeo9eKVEklZgJW3RlvuEsD6nIyBnHfHQ55yKCkockLtOCxJ3&#10;seMDAOR0xnHqQx6ZoAkBZSziXd8pHmdsBs85xx9Tj25GGxI25VDFdqhlC8D65BwSOhOM+gNDo+0I&#10;DtwSq7F+ZQRnHHT5cdAcA+wqSUl2KDdtZSF+YEkHJHHckFuc8c5zmgBsHyv5n3WI+XzCAwOQSCOu&#10;AVPp/WnEDG5N23K/Kq9CMfkFB5xzkkHGOY3cupBjLFmIX5gFLemMgdcAAf3ug61JIjLIZWTawbcr&#10;SKT6DnHXJxknGaACLfs+RWZdqkKnO7jA6Z9wOp5A57CBmJWUNlWBj2sfvfNxnAwCCexA54pAVkyG&#10;VZGYf3VGeW+u0njqOO9OEUTlYyv3eH2rkhc4Jxjqee3fpmgB4U+U0YfC7nLcgrjHXg8t0xxnvjrQ&#10;wP8ArHdsRlVd+hPIGMNycjGD35zxgU1tsyEkM2Ww33Qw4zn6c89x29nAy4IVG3Nu+X5cFgScE59f&#10;Xt6HNABgJFsgcfKxPKLtB6dc/ezg9CMkY6AE3TCRXWZlaRSd0ZOQd3PGBuP17jJBzTklZ1DB2IOA&#10;m5+Cecc887hjrjnHNR/uwgdCZN2SiLIo7DjpwSP9rgnOBQAo3MN+NyqcmP72cEc8jOMZOBjpQZNp&#10;K7yzIreYrRk8cY4A5P3emMfQU8t5R2CR1yQW68jPuSTkAd8YY8GjY+xTKZCCPmCkHHovIPU8d/wF&#10;ABJtEH74ycZDcgqMAcZz6Edun5AI+YO8f3TiPK8jHbrnI5OcdOtNCsq7WO3jPzNuAyAegPH3vp7+&#10;rBMso84RxsW+cbnyBkjng5/iPORzQBYEOxfKeJNreq7sj5e/APBHPTt2qMDdKJI5APQufmILZHHX&#10;7vXJz83OOtD7LdtsgZflyzeWFYgjgYznt97v6mlCpMPLjRTk/JG2335OBzgD6+xzmgA3KsSsh29m&#10;kTCkpg49cgcduuO4zSKPugBVZW/i6xjODg8emQec55p8MgMiyu23kjd93jOSec4I/DGOabHmaNXd&#10;dq99rdOME5xggckjjn1INACQ7VXdv2ssef3jDIHTncPUH67j6U/aREseZBt2lu2OhGT6gcYx0x05&#10;NClZV8w7lHB8vqo74yO/XvyD7io2kjeHygjMyg7dwBx37dOhz0zwSBk4AHFZYfMMWVZdxJaTbtwM&#10;EE55+gGfciiPfzHbqrK67vL3DqevJHPIAzz698U0Mr/LAq9QRtb5s49j69s9sHNOLsvzCRm2/Nnc&#10;cMOvOOoJx0xnYM+lAA5dV3M4ztzhpByfXr/+ok4HJoA8mZmGVUHB2sueh4PTBJAI56ketDLMvCQs&#10;uzptZSMdRjPIBIbGcAjPTrTRKoPlLGpbawjZWG3GeDkds7j1GOec8UAOkLRjc5ChiIz5jDb2wf7u&#10;ABkd+/ehtxn3yJhWcnBULyAMn/axn8cDrimhFC7QrFpEyvI7gdPXgjjjp7CnIUJ2ib7rBN27gkE/&#10;N+fHOM4oAIxjdCJCqrkLwGx7449zxzyOndQ5LMUZ2+bdjlQ3AzkepHT8R6CmxiRCx8vDbQY4m2sT&#10;luvbqTx0IA70kagFUVmI3BWI/h7D29e3I560ALsCusfkiRlVfkGDuYj7wC5ycZwO2c8dhiE+QN5m&#10;G2qUXAHzDpwARxyenJpN8WCJk+UNuk4wW+fB6g574yMZA+lCpvjZhG21cgfNkc9uM993XOcZPsAO&#10;Tbu52hmGPvY7A9OM/wB7061IZGzucFv3eMMx4BwCMZyMjA449fWofNmTc6yr8wJkwoPPze+Wxt5+&#10;pwKkPlxqEZl/dj5dwIVen97I68ehyKAHGF/MjSLazLJ/e27mzwSckA4x74xiljdMAQg4bAEYUDfg&#10;AhfQqMccjjPNNULMStsn3flVRjO4qGUFsbsHIOD+mKQJ5gkMIXai4YqBjHA5we+4DnHpQBKjRwrs&#10;2bixwrKwU/dIye/dePRaWJUWRVjZgVb5Y426jHQ4bB6n5QP4c5GeWmYqm8DmQZZt+Mj1J4A6r7DB&#10;560h2mPbu+UR58ttw5IGcZOOg7E/4AD1m24kXj7o3KpztLAnjJ5wQcepxwQaawcKV3BsqPl3LkkE&#10;cDH0PB6jPWgusoYEqDhlwQDgnPPBz0I9+xxnALiYw73mGBsLNujChVzyeQOnJzj254oAPNDN5o2g&#10;ZIX7pGQenPruPTvjr2A6tLt2sw+UAKuNvPB6cDq3r6cURybpjt2s0iru3t91v4uvYjnA7YznOTDP&#10;MlvDvhbAWMDzOise3HJ6BRz2HUA0AOe4ZNoY87RuVujde3c5+nPpXE/F74lWPgjQbiF2VZXYeWy4&#10;yRtJJxk4zx6jA4Kml8ffFXQ/DFnJPc6gjFVLMhuBnHbknjrjp16CviH9rD9ppbqC4tLLUPmus7ol&#10;YFSq8BuOoxgZPoBwBQB59+1d+0jdeIbubTbWTcVbbCwx8uQenP58dfwr5pmmlnkMksjM3qxqzrer&#10;3Ot6lNqN07M0shbLVUoAKKKKACiiigAooooAKKKKACpoNxibC8fxHHSoe9OD7FIUsG6Zz1FADT1p&#10;yuyjAOKbRQAUUUUAFFFHbNABTo2KtuHbn7uabRQAe9FHOMEUUASW6iR9hOOOPlpqFRwR3ohfZIGK&#10;59qQYB5oASiiigC5pwTyjwSzkrjHtx+PWo5HRIfKKkt6n3plo+2ZRux82c5Ix+VOvIlinaL5sjru&#10;XHNAEFFFFABRRRQAUUUUAFTCR1XER+/gZXOeO351DUke5UL7fZfzoAaOM7qbS4+XNJQAUUUUAFFF&#10;A9aANCS0hi0Fbpl3SSSjaysPl6/KR1zwD6YrPHWpri5eWGKAt8sa/n/kVHCjSyrGi5Zmwo9aALV/&#10;sisbWFQ28xlpG24GCeB7+uffHaob24S5n8yNNq7VUD6DFS6y8xv2SZm/d/Ku7GQPwqpQBe0QSJJJ&#10;cqkZEcLH95jHTp9T2Hc+9VbiQuwBbdtGCwPXmtOBBZ+E2uHSTdcXWFOQoCqOe+STn0xxWQD82cUA&#10;Oydm3HfOabS7227R0znFJQAUUUUAPQlY2YJ7bsdKl020e8u1iVTtXLuQucKBkmoQwCbdtWtOvWsL&#10;e4kQ/NLH5S9OM9T+XHtmgCrJLJNI0sjZZmyx9TWv4KngsdRfUpwreQgYKy5/iB/L+hNY1dFpsdvp&#10;/gu6vftC+ddZQLj5goIBH06c+/40AZ+oa1c63q/9o3Y9Qq8cDJwO3c1T1G4FzeyTquNzVEpw2cfn&#10;Q7F3LN1JzQAlFFFAGlovm2ltcalGefLaNRwT8w54+neqcrg3LMwOFbo3oO1aV/Cum6TbxrIrMy7m&#10;C9myD6djtH5/hkktjJHXv60AOd8W6xf7WT+QqOnOwbouKIYnnlWGNGZmbCqo5JoA1PCdjay3bajq&#10;Sp9nt+WEn3Xbsv8AU+wqrr2p/wBq6lJdg5DNhWPUqOBn3qbVLmG1s10izfcqSHfIG++38RxjpkDH&#10;0rNoAKKKKACiiigAooooAKKKMHGcUAFSwRZVpiOFH5n/AD/nrSQ28k3KLnb9725x/Op723a0jETR&#10;sueRluv9en86AKmaKKKACgY6k/8A16KKACiiigAooooAKKKKACil2t6UmCOooA1vBniu+8I67b6r&#10;ZyMuyVS4BPK55Fff/wCw9+18lrcW1l/awKyLsuIpCqjkY6d/XBwSB0Gc1+dVdZ8KfiHeeBvEENyL&#10;uRITIN2OQo6HjvxQB/Rd8IvG+neMtFhmWZbhXhV45GZeeAASec9Mde3pXYXGgvKu2Ibl3fe3J1GC&#10;evf37fWvz6/4JxftQrq4i8OahqaMs+37NEXztYjIAOcjJHQt6DPUV+kfhDUI/EWj+a0weQLmOQfM&#10;pyCSevX8fr3wAcld6B548poSq7flZcrnI7jjnA4z9eKpz+H2eZmkBUNuMjMxwD7ZwvQnvnr1r0eb&#10;QRvwqNv6bf7vOc44xz6Z+nFU38P7zlo2Uo25R146+mQMHkkgAAdaAPNT4TadGjlEkW5Ny7cqCTwM&#10;FsD3B6jAz7WIvBYYfNEuGyQvO37xxznP3u+ARivTLTwkgClI9p24ZgoO08gDg4yf8ck5FXE8IRqq&#10;kRcEHdtTAz6j0PJ/E5oA80tvB6jalpCwG0tGNwG3I4GMNgcfgRzV+18LRiIosf8ACFzwcnGOf84r&#10;0C48N5Jkdm5UjLdyT6/X+Z9ajXRFYglN3zZ245Jx044OD/OgDl7bw42zCJtbd91uu7059Bxn15p3&#10;/CMhipaLO7kccFsdeevpXZ2+hAjcqsobhvm4HXPTA7c8ntjvVkeHFjdpFGG2EsrR4br94+vfHWgD&#10;gv8AhFCyELDlf4VXOM4z0H4/j9aY3hmGT5YgW3E7duMt3yBkbuCf5mvQv+EXixnySNrfMy5Hy8Y6&#10;duOcfjVefQVSHziin5fmVV5Y8YweQce+fp0oA81m8PNt8zYFzw3zdAMnBOPQe3GPxyr7w7thDbPL&#10;XkKMhQoP4nJ3Y+mAD1NeoX+gZZpcEbWy26PbnGOcA8DsPT2zWNeaChjUxbZFK53bSdwxjB9c89e2&#10;PxAPMLzQC67W3NwdrBvk5wR14IHPvznsKwNX0MnM0bHltzMuB6E5HoPY5AGTXp1/op+VjLuYsC3y&#10;Zyc465PAOOuelYOs6QqOd0S5Vdo3ZBXrxyfT8vUcCgDybUdFRQ2+U8hixHTb278DBJA5/GsO4tFi&#10;fMXAbjC7fl3EjcAeeSeBnoe/Qek67orOpS35zyq8fMSCO56nucYrk9X0pmDbfl2sCu3onOf4SR1+&#10;negDmlZSA8zL5cn333ZGMjnrnsfxwfSo1CbAqpIrBiNqLjtxnvxlvfnqcHF0WweTfbvI3mKMfNuJ&#10;56Z+m3n688YqvvVYxP5ikbQzNIwyMgFjzxnJIzxj2xQABiV2w/MPmK+XISvqAoBIHUYGO56VH5ZZ&#10;NzfvsqM5k3KQeykg5JPHOCcVJ5Yc4kZlWPPmAsTswCx5xzjJ698ZzTVmjLgMyM+0gYxy3Tbg5zz6&#10;de5PQAAyR/MqrIrnK7WC7uffJ/vdvTBweoYmdNyMwVmx8zdAxGPXp0zx7c06RNu5jCzbW+aPaPUZ&#10;xnvz7YyRg5pjsqNks38Slo8A4BIyN5HAYccYB9elABsjGI5Sy7s8M3G3I4469uCcnPXpTQiSL80S&#10;bOm5pM44HXJ5Hb2ApYeQvlBW+YD5e/c469+R69KcIwp2z/d42L5JKgcgjJznPfA5/DFAAmQdifKy&#10;8KzbRk8cjPUA88enSmqo8tlR0UYwu7G0e+f4ceoyPyoOIBtkYLtOOGGQTlj1xzwOfT1o2yrshfzA&#10;qqCqtIeD6AkZ9RkY9Cc0AOG7c23zP4R8y85zydwOBzn1AzxjNNG4D5EbapIGOhX72fbg57/U4NN+&#10;VxvjIO1j/EfU8fe5wD9SRxjpTwE8/Dr9xuUPG35jwRxgZIHIJA70AMmhZA0Eyf8ALNlZgxyOM54H&#10;QDPf14ORSuWB2zKx+YEgrlSdxG3gnqePp9aYvzR8LIztHvztVi3GRySccHqDgjpUu/DkLu+bCM3m&#10;Ak/L14B5HGcZOPoaAE2qknEvLN827PoBkg5wMAjHQ+/OG+cXwuW2soKxrINoOQeeCoBwD1HNDMkc&#10;O9JPkjxt2MBtwCQcZ754HHOcYyKeEnL+SSzOp+75vYr16nPAxxz+poAYsghmzHIcbflXnIHHBwST&#10;9D78cUEI5K+UqtjDN5mCBu9+p4Pqcc8Cmq6ldrOzxsvB3L83fAzjvnqev5U4HaQ6yHGF3RwtgHBH&#10;c9ACe5xwcdwABFbdIZJEX+6ThdwY8KOxHPbI+7kjnJUIxBUs+07RDu4w2eCcgc98c4x6YokLCJRE&#10;pztIVtvKrjJA4GBg9uCMZz1McrYkkeEfdH/LNccHOR6g8ZHByQcDPFADlk27SzPtyAN6k5A/hBPT&#10;H05wBTY/kTd5zBVUNwnTHHHfPUgAE9/enrK6yMr+Zu3FgQN7N97/AHsjrzgfe9qYVXzcOw+/tDKp&#10;O5vpx26Yx1PHFADVmCx7Vc/KwDqzBdzZIIxjj5gTnnpyakKiJykTjAYE5wMcnAOCemO/qOgpqyAD&#10;zBIcKzDMfRsH5hkduG445OTjIpyu8YIZ1KoyhWLn7pzjODgA5PJ56e5oAQtkqzL0jBXcPuY78nrx&#10;3447DNP3qrfvJWUlSu9WGQvAI5PPYZxyPeoYpEHzRz5bqqjhjkDrknB5/Ejt1p25n3sxZdrndh+v&#10;PAByduRx+IyB1oAVjLjy5VkA2Z8vJxnpyo6YOMHv70gMsce2Xtlclvl27SQOCOcdu+3IyeaaytGP&#10;ll3fKBGzSHbkd8ZBIBx0Ixu4PFOBFwy+XGfm/dqY8NhsjI6cg4BP48nrQA3y4IpZEAO1pFP3ccDC&#10;qRyD0A9fXjkAMbTKAdsjv8rL1HQZPX1JH68cAjMInWVYSx5O1cfeHI4yN2D6Y+vHMYAZPJE+7Yh2&#10;spyFySOw68YOR78igBfNEoZEjO14wWZ2PPAK88AehLc89+aVTGo3TE5VcbP7nXHbjjP3RkYz3NOw&#10;Q4jEDKvl72WRRwecnOckc+nQDkU1NmVzF5g4PmMqghehOTyem3nPLcHtQAYGPK2MzFvkLZKnPbI9&#10;B2GeM49KcWuHmEifMcocKx9vmI56849O/PBbulUqNjlThZtuAScdMdhjPqMrjuajCxZaNlXKsoEn&#10;oBx+OOe45OcZFAA7SLb71YKnljcPMIUkDOeM569hg+/cfDzqwmDMZMcYLE46gZHAGDwRgHn71ETI&#10;G2sSGwrfMfU45BByODj+R4Bd5UjFTHF1X5VVQC5OOR0J6MBnnAGD8oJAFeUhhsJ/dsBH+7+4R8uR&#10;g5U8Z6jOO/dgGIvMjkwzN8yq2d3J3AgZPPA6d89DTYnikl/duvmKAyqsZPXGCT0wMfTj1psZQw5M&#10;TNhuCq9tnX0OCP06+oA5xGUXzJMKq/N8vGNoXjqfX8/fFOVUIwG+ZVPKgnBBxkYOM4weMZ9Mimq5&#10;Vt6vtP7v5mbCkA9M9hweo498Up/1Adm3Lu/i/vAg567e/wCfcYIoAWJw6JcCZjuwijcDgE5wOeB1&#10;6jPfjHDEjYpnClsfdUA/NkAnnAHcemB1ziiBuVy8kYx91P8AdPAzwOMjkEjHbjJI06OHeNkJGCrK&#10;zbuBxjPIHBxyT3PIBAEUwrKHRFAXJ3sANoDenGeQDg5z05qEl/IbcWj3Lt+YYBwAM5xg/Lg8g5Uc&#10;c8B/2giBgJFWPySGVu2V9emBnv1zxxzSNtkLPMuDIpxJuTjJGR16DOcgnuKADzQcM4wylm+Vjnjk&#10;Y6dcdR0HNITgsGLEKWEm1OvOScDnOTgcjrx2pqz75NxLGTaDt845K+uMntxjnnpjkFSH8zYZVO6T&#10;DO0/3c4I3HBPUhe/09AAQZIZZU+6RlZFyByTnnK8gjp+FRqGIWWPdGzKW4kOMd8EfeHAHYknOBzl&#10;RIWXaRtXgDPUfMQDwcHj6++KWUbGUMFTczDbv3beSpyQMfwn1GR7gUAMkVA+yKDcigDO5vQ/eH3V&#10;OM9z9RkZewYrg7t2V2lcLxnge2Nze3UcZFQt5Zn+Ty9yhUXaMsCA3B57Hkng8cc04OrOqrFnk42L&#10;nABPocnBPbJ44x1oAc25E27H3NhiyndjJJ3DPrjr67QcZpuDJ8zfffJbYqvkfQE847AHPeiJSB5m&#10;wsPbue4GTn9cnsTjNNZmV1jjf5WY7d2cDGcnb1OQTk9R0NACByEVs7sxptLSBg2D0IIz0B7ZAPOA&#10;c0zcpCxRsvPyqA3RWO0Y64IBBGMEZHvRNcuE2E+W3k4DFjj69QG5Htzwc05vMRPmOWZs9wuck5Gf&#10;wPuffFADZpN581VWRpFO5SOGXO7qM8AEdhkE4HHKMoYb1KnMYBO4/MeM9emd3XnJz6U+UBCwijby&#10;1bEYLEAjGQBnHBx6Dp2PFNYkAsjbssFTzG27+QOmeR+nzcYxQAxPPFxtdY9u/du27tvC428cgsTg&#10;g8YA7YpAyYy0qluqnCncTjGOOOOwyQfpmnDLncW3Yyd3LdMHDfMeSD6Z6Z46uPzFoTj/AFm1tsa/&#10;NzjGT3J7EZ9B2oAQBllZ5IpFcyZZpFJ3MMZ5JXBIOOB/CcEdaRIxHIIWCqWY7M7WUjPIGeOAOnf5&#10;utHJLBl8v7wU7uBkYU5Gf5L+HWjKud4aRty8r5eM/N74J78dj3HSgB0YmI2iJj0OxV3MVxwex9Ce&#10;M9RzTWlgaPbCu2OQbtrEFcYIyODkg479iOMcpsV3YA8xrsPyNk9OndfXkcHB7ilmuFi2ySnp83zY&#10;xweSB/jwKAGrHjbKSuMgfvNq455/DDHsCQD0yaGbamPMw0iZBdmznjIIz19SeSe3GaQqQT53yq3y&#10;ttVssM445554+vX0pQX+67TDzC2V80HK49ic+vpg+rUAOWLzW2Nu2yAnajAgA88Z9j6ZGDSlUkDS&#10;hecZ2pIpXkNkA5J6fr16GkDNJO0gILNj5mXkktjPI9cdgM+nUAIlVZWWTacgeX3HJ468/KegP3qA&#10;EErxDe0rfLgsDIOMDk/jgnvg+nNMTy3YQiVUVWYKqgMeeCfoen88UYgRgxcfKeq425zjb6Y287Sf&#10;4hwORSiRU3QyzYXIEivwBnOTz6fMuep4OecAAZK2ZE3uuR64ZTltxPHY4z6devNR9VjIkyqsPur9&#10;049OoBGMnI6DPWiWQ+X5znaZApyx+Xdg5Uc4I59cc9ecUMz2xG8NCMEt5p28Z64HqdvbGO9AAxj3&#10;4mfAwS3mcg9Tk8jcSCO/XHGeaasbp+7eLPyjMe0L8pHT5VAwR+HyjpmlRyT5asWbYzeWzAdBtKnA&#10;5wM5xjoT3NMSTePLUMhKAKqyZZx6AKSOAec9vUYyAOiCh45l2lc8NtHzE9D065PTIPJ64oCKLdTg&#10;crhV3KpC88ZHv+R7kAUMoaTzAm5VZW3RAYIyeB8oODjpjgA9zw15FVCFjO0EfvFAOBtyecjoT9fT&#10;sSANkj8hNrRsuAq7edrHOFOB7knJ656EEU3IRkkjOWVlZV3HnDbfXg57ccL6ZpflEjRgxblk3ONv&#10;typ5yegOTjJ6daj37IPkk8zbkKseNvYlOT17enUCgBRhg0cDeaoj4Uqp75yepPQHuR+NEqQtuWNu&#10;MMNqAZHTr1BOev8AwGi4dQWM87SbfmbHzEqPYHnOeDn+FR2pjJJjdKMfK3msozg7+vPt2PJxj2oA&#10;QiVovJmJVSmVJGBzzntjnsfXkdAWK7NNuMrkBsDy16DrgemD8pHAyMngEUkjgFj5Y2N92NSOMY43&#10;Nzk/d7ck802RjGuydfLKKj4K43Z9+2c+4G4nPFACRrH9nEca/ej5VdoxwMjH4kZOc8detRybTIzL&#10;KVZl2k9+T7/Uj7xBI9MVOkIRRiL5WUGMRlv4foD0x16cH1GY/NVtsimT5ZOQzY79O/v0I7ccgEAH&#10;ChHlg2iPd95Shy2XyNvYds+6nI61G3yJI6iRn3M0mSSeuMAg+pIB5AGM7uDQAcNsDA7FLMrHIGMc&#10;ZGRxntzjAOcZbh5AUfJTgrlcp3UkA55PrxwOnJFADXiT51kSNtq7d2R0GfXjGeOnTmonHCiVVCsx&#10;+8RxhmAz78HjsAeamlPyOGB2sf3gbPTnJ555GRk8gnGMGmTeZ9ozIx+bBJwBuJOSP1IycAcjmgCF&#10;9udsh+Zc/KcKUxkjnPBA56HnoeeI1Rtg8wMq/KVKqMDGcjkZxgZIHGc5qQZiHmPwpXLbW+UgLkEj&#10;HLZOe/JHvUcizRoxdASwYtti56f3WJAAPr9Ack4AK84Oz5V3FcrtypCjdtAJAyB1+XFNmKZUKP3f&#10;C4DLmNd2Pb146DmpnRlm3FPvKNoUNxn7w5HIxn06fWo5gVKiR/kWMs4xkrjvgYPY8AHd3INAEbMR&#10;bsxl+Zs7dzBepDHB9CcnJB459qgcBJgoP8RVVUYyB78jofyYjB4p88jKWlXb5eVUMrKu3uc/N97P&#10;oADlj6U18OwGFPmNIdpDK33iM9fXPQHH40AV3SN7fHlKG2rmN1HOAOmCeuOgUkDPpTXcKrPHLtYN&#10;nKYHTnqMqDyDz3J/GZ4RGokMPysfmDgYxjngH1J5PTmoTKfPCDO4EK3zDn7wbOBkc569MDnrgAje&#10;AofLh2oy/wCsVUVAeeOSfXnJx/F2AFRyhRJ5u/am5Cu75cZwSenbk9eAOo4zIE3TbRAzfdPlvJ8w&#10;5P3scc+vp0zzVczI2NkoYRrlo1ZehAOTz0OBnj165oAjkYKoJGDg7dxVTwBk4G4gA4HT1HGeWu0b&#10;rks+FAYsyFV3c9ckYJ7+nHepMoymQK3y7vm3btoBxkn5gOi9zyo9TmMuhQfeYbRtc/xZVdwzgdif&#10;zxwMAgEMyM7ZKqVEyy/vJRnIxg7SDg9foMc8ioJlieF13YbYQqu2d67WxgnoQRye2cnqAbcmUTz1&#10;TnruyM9c+uOPTI6d6rSuLdNjBT+72zAsCcnuMkAHqffg54FAEFwUMmxo4nK8FZWBA75A6D8OuBwK&#10;KcrzXK+Yl18vZlkbB/L+XYmigD59SefMcjSBWYAL5u3b0PqNo57/AI9zT/mJ2RgsrKQPLl4XB5OA&#10;B6HpwRx3NMiOx/MMvlHru+7821SzE8YGCCOucn6UrTb49oEvlFSpVpOBnoeg/venc55xQBPGwPlF&#10;2j3M+ETdxu24IPTI9O3tT4pmEallbG3j94x2qeB0H93B7kds4piFpHWNbcMWlyka723f3VCgevvz&#10;2xnFNBUsskrK33XUtJt3fKDkA+pA5JwO4oAuef50TSNG+3b8qyfLk5Ax90c8jkAkZ+tTJcBlaWaX&#10;33LMBgfX1xnoSTgdhioIwsJKCYeWqlz5blS2OpwVHI46HGcc9TSpdJId8c25lYGTaoJVSuOgPPIx&#10;nPXA70AXLe6RfmdI2w3zyKpDHAxnBGevt0FT2wU7VBKq21Y2546DHHp14x1JqoLuUEOW2hWONsxJ&#10;cZz95cA89AD2xjirCb13NGNrKo2jcVJ2jhe/O3OMY5PU5OQCaMSeV5Z/ijXam044IOC3POVB74B4&#10;4qxG4jLfZwpbdlW3ZVzkHtn/ANCzVZXUMp3Nt3DduIbKn5R3HBGG44+b1qdZvMZmaSbdsC/NKTxu&#10;5xk4XueB1OPSgC1atAW3KxwnO1sr2OBz06dcjO7PSrSSCIZQhmWQKqqudx+8MjOT2Hbr1qmPMXMk&#10;jMu7hV8ljnjYNoHfHbgDpxipRdBCzzyLtRcszZ2hfl9uck8cKD3B4oAuxsUwJZWx842s3Mh59ehI&#10;789s9cmYn5GPlLu3guwcBUPIztx1/DkgZIqqs6RJ9nkvlRlVlGGIUEnHsPqpx9D3fHJJJDujdmK8&#10;hZJiVLNk44OMfK2eg5zQBdRmilwIOWZh5cbKQ3HGf7oJ4BOeW6d6sJIyKq4ZmVgY/wB3t6Hk5bPO&#10;AD0HGeOaz0vJkmRredtqjcysflwN2MA9sjgHpViKS2WU+VIu5GZMI2116DnoR249evXNAFwybVCv&#10;J5hZv9Z8pDqM/wB3JJzjvyORwCTOjh1cs3KnGBc8Db1wP+Ajjv8AUGqqyuhEriQNIGLSFtvQE55Y&#10;jjHUnofwp9tcIxCmYLJtyQhXGODg84Ayx9cgZ9KANDznAa4Oc+ZIrBnbuCcHPK87fQcY9Kngm+Zk&#10;IGWYZVs5bIyB8wx2ODn19RVFJCRmGJnVFUKqqwByScckZHXHH5nipYXlkj3/AGs/e2swPcAJuGMn&#10;klCDxnjjqCAaav8AL8u77paPPBYfNjr+H9M9anEZc7opOY22ryQoHIJbjByTyT+YzVNFnbICsqsw&#10;DIVwOM5Bxz2PoefbiwWnj23MituXksx5ZgcDPQY5AAHPUe5ALUM++P5UKt0ZmycDkjk9TjuRg9OC&#10;KsK6gsrqY1Z+VEjbRhsEDltvf/PNZ9pHJjZENvBVSrc88LgA/Nnrj2/CrVu3mYm/efd+RmUYBGMd&#10;Rn1/i/i5weKALjurruJ+bqY/NwcH2GT/AHeg9c1YidWMiGPPPKhhx3znjjG38feqaSSbAz7mHmNl&#10;GU4DE/e7dDt74IOe1WoPmfbAv7xefKG4M4OTknHH3e/U9M9aALiSEqSX2ZCj7nC5zy3tjP056VNF&#10;IR+/LMro2Nu7PXHXB5/FckZ/GmY+cqny4BZvLOWHK4H065HOG564qxbu8cPJby1fKsW+UnnPHTH3&#10;uRzxn3oAtKZN24BtuzHzH5wueeuDnpjOO5HoH25Vll2RKSu5mk29f4j2659MnkjOKgVFRtsdtmNi&#10;P3RQYbggqdo5yepHT+c1pFK+1VMm5scqpydp69McjuPfkYIIBOFW23eXIo3EjJkC/KAF469gOPTP&#10;NKsoRWDgfLt2jdwx3HjH17DIyRx2qNZH2qojbL8ENkbuORwTz6HBwAe4xU3mSRuHiZl/hLIzDqAp&#10;6BSeQM464wc9wCRFcRhVWNVVcD5/ljx244wMduw9TU3mhZHbLqu7lS3TJGA3TPA7k9Acc817NxKq&#10;y+aoB+YbWBAUc4HHfJ9Ryx5zipIUMYCxyAswwV2j5xk54yN33jnkcD6EAEiFWIV/7pyrKevABXcf&#10;vc44wT9akhk+87vuXbvb5sDHt0689OgzUSTRlzN9pyoPMiMGYKxK8twcA84wOp64zTonIZYy+JNx&#10;3RsoHIHIAHpzx+XAIABZ8g+aoO7hW3bh93gnkBjzz1zn7uKWJ5pD5jBWLKr5Zgc8qM5I5PJ7j39R&#10;Giq+FADKBvVREdu4YOOw+vfI6gjFPYzxRK2xgcZU7DgkL2/HP4nnjqASQj58NIyruYCRs8jGCByo&#10;6YHXscZxipFki35Yqv8AFhcgNleRgAjH3Bzx7DBpkf2eI5jl+bzyu373TGAOef4h+XNIqRosavHH&#10;ubICyL05A28+2O5PAoAslwkju7eYEGCPoSOwGeTjI4OAQOalCuW57P8AdLEdwMdck5DZ/wDrkVCG&#10;j25kmyqt83zdxjB5znJypznPX3M0O1DjzWGCDhcDCjrj/Zzjvzn1wKAJYghWNhFMWbO5Vb8OcE4P&#10;14Oe56SooAZAVA+YHco+fgc85z2OO2CeuTUMCoQtvMvO7G1lHyEHJPONx56YOAfbiRTtkA2bAoy8&#10;cnHHp+fbHTjvQBICBtHllRtxtaXheSMdB1HGT161YS43HJmbb8pUrgt8ox75Ppzz9OKrwI0GzYjb&#10;sbY/vYOMLt4PJwAMDp3Oak3zvud9zKy/MH+bPzEgdCVOOmPQYyM0ASR7mHnRyDCqpB3Db/Dk4PHK&#10;/TuPYTK7LGpikY7WP7uWTDPhQSSOuOrZIH86hRyZWMxb5Wwr7trbsDoAeCTxj14x0FTSIbjMDuPm&#10;U7l2ZHUckFeTz6c9+AcgEjyIF2CVdw3D5eTtx972OT7dBQWhjZoyiqy5X5lJU8g5BXPHAz9CBSee&#10;7Egv907ljbPy++BzwSCenHryQ4zARF03IysdzK54PUc+v8PbPqaAFPlgt5LRbTkRqqn5T94gKckc&#10;kDGcDr0IAkzE8mUjY5ZWQqmFByQB6EfdXOcn0J5qJz5rMEVhuzu3bmAb+I9Py74xUqSRRXClSpZW&#10;3LtuMZCt04zz+XTINADiAGVt59N+dw3DByCCd3B55Ax1zzTAAqsqKNzKp2qqbQcjgZHUYPPHcelO&#10;XKAIvG4Kv3hkpwNuMKOnzDg9fpTwZC+93bGc53Nw3RiTg9+/qeMc0AB81iVWEH+6n3T1Ix0BzlB1&#10;GT+VIExtCxfMWGAy7cZ4B5Hr29OKYwSK2aOIKoZAPLDbY8+h9B15x6nnil2vH8scTLGzYzsCqPmx&#10;2xn8RnpxnFADo5g8itFIrKzfMOThcjrzz07+9SmQlMFt2HVXB7YRQRnGRxkY9RxUErfasvJIzbv9&#10;rhVb1OOOeOTgcd6erSF1O5m5ypaMbuxBzgZJxnpnB6igBWljfdIfNIKcAhunUFRjnjOMZ69j1d8k&#10;kbSZ37s7lWPJUDt1+9x+hqBAuwzDdJyoLLjA4POe/QYznB4xUhK4YlFYRglWXBXqOe/XB757ZyAK&#10;AHny2Xe5y3BO5jk9xxnnoOSAOR1pQ3kwr5krKU2lefut8vVBnp8ufkPO44x1jiCs2IiHO51UAfw8&#10;Bicg44/LOakilcMsw84lGDrHzk89Rg4BK7ufbAxQAOyD5FRV287VyBwc8d+fr1BzSlhHGAnzdtu5&#10;hnB9+eemeDg54HNIbg+QyJOxVQzN+8LAYyO54/iHfjPPFOkjLMwEuEEh8uRsjLEsO4OfXqD29qAA&#10;bhIXMQjXad21lUBiCOpA7nPY46ih38x/O6bWz8kx8zbz83PrxyPT8aarKxBhPXDxqmeMcDH1B/Id&#10;uKa58oK5l9dzq3Xnt+APp3oAckjJzFEE+bCLH93btLE4AG7pznP60LsZfLWL5nbC/Lt6HHJOBxwR&#10;gkYU9MctaHdGIvK+8oXcVP3jgYGevXjqefQ0i/KeUZV25cLyoXgZ+6OzEfTdQA8EyQb4492VzGGL&#10;MrNnAOOgJJ9OcnqKAy7mdX3Dcu07clgB33c9fy9Tioc7hmV2b5sBZMbd55x1B5B9s/SnLeQOjTRD&#10;apJAk3EEn0Y5IJzyO59utAEnyW+5fmXazFvm3bue/r93r04xim7mZjGHVmG9fLaX7uARngf8Bxno&#10;DzTJkWKSRZNzMqspZ+GI56Z46rzgEEd85p8j4jMxhX5WZlVvukkKCBnHLZznr784oABP5ZUxqyyZ&#10;UplSWIwM/Kef7p6c8YxyChmj6J86q209m6HK8e44wcDp7BpXyYTZou7zGJX+7tCnnB7/AEBHPOMU&#10;5riZMXCu3mKDiRXba3cc4Az+fUetACsrefHCWRvM4bMeQ/TOcEdc4Hbv2pqznykkExZjk4ZTuJxk&#10;nr3J56dCO1EkscY2xvuXc33n6KflPIHBAOSMn0yepJnZhNF5/wA0g42tt3Dk49ASdx9DyTxzQBIG&#10;V/3flkKy/wDPPcSxGPQHpjvnHJ5zk3wYja4ZwMYyec8kjr6ZOeRgjHqKhLwja0qBW3Mdu7oMA52h&#10;cdACCT+eDToS6vGER97SAfdG1mxnOTjDcngHnkdBQA5JQDhmZh8wkVJDnHTB4+b6c9PWnAIqtI0a&#10;nHDckkttJBweoBU+/p6VDGzRsqOqx7VUhGbb3O0kHqcEf/WPNOD27pujZJI2bPy/xHO4ZAyeyc8/&#10;e5oAkWYGGTc8nzErH9/52APGcArn8s9h3e4Zfmjwx6n95k4w3ftjJ+Ynpx16VzK0LRlZE3M22NvL&#10;5dic4O3vwPXhScDjKrIsse2OXKqf3Y3DgZOMYOOcYBz6+lAEm8sqkTycEgmNSRjbkkHoR7AY/OiK&#10;WPKo8aMQGI/dkbcdSR0OcH9MUlzHIY2cwGRZl3LuYYdc9TjkHIPXnuOCDTc/Kr7W8tedqk5xnv0A&#10;GSPXr0waAFLQhlWPy2IJwVY8HHqcgHODknBBGPQTQvG0imONgv3o8Kwzlsk8jggjj9KiMoMo2XCy&#10;eW+1WUjHTkA9AOSeSc8fgqNb5+1Fivmc/eAYZAzliMdOvfjnjigCSJWcRzorcHfuEmfvdCc9eV7c&#10;8jNAaRo4witt/D5MfKB69cHkCoYhv2/MNxAwi7QVHGSPwx37j2w17gRoftJXazHa0m4bWxkjPqBk&#10;nk8UAWH27Nscbc8btrYRdxJUc+nPIxn8KaC0cyzrH93OVYnOSOeM9s8fX3qPMwDSs4XD/N8jBhwS&#10;QccA4B9evTpUNxqMlmsslxcKu0YZgvyqF6k9cZY9SOcj1oAsXMyxqonLL/FuXn5s7snk4PTGCOTj&#10;jFea/Fz4z6X4Os5IFvP30eQu/wC+vAHJOSfckY4GR3rN+OPxwtfB+myW8Mv71w3om7pg5K84BJ9C&#10;c9OBXwX8f/2lbnWr6SxF9Gy7mGGc4UeoX175xgkDpQB2Xx2/adl1C7m/0mVlkZUXFwWGBjk4Jy3H&#10;pgkDoK+VfG3jbU/FWrTXlzdsysxCLvPA6dznn0Oe9VfEfifU9du2nvbkseu4sfm75+uPbFZRIxQA&#10;lFFFABRRRQAUUUUAFFFFABRRRQAUHgdaKKACiiigAooooAFBZtqjrxTpEKHacfhRG5jkWQD7rZ5p&#10;1xL5smcf5zQBHRgntRSr3+lACU6CNpZVjXqxwKRjnnNCkg/KT+FAARtbB7Gl2k8j1ptSRkswCnn1&#10;oAjYEHBoqW6Hz7sAbucDtUVACqSGBBx71JcAbiefpj/PtTInMciuOxp05VjuUYoAjooooAKKKKAC&#10;iiigA96dv+TaPxpuTjFKy7OCe2aAEPSiiigAooooAKkmXy1WFkKsOWzjvTYyokUuPlzzT9r3lzhe&#10;rHP+fegAu4/JkWMSqwCj7p6e1LZSGK6jlB5Rty/Uc0upRJBePFHKJAP41bIbjrmktRmbDhsBT93t&#10;QAy4YPMzBs5PX1pCoEasG6k8elG0bGfHRgP503j0oA07y52+HrOzdD96Rt34/wCeazD1rQ1tY4re&#10;zgjm3Yt9zLuztJJOPX+VZ5PtQAUUUUAFFFFABSliRjNJRQAVevr5zpdvYB22rztYj8/X/wCtjrVO&#10;JPNlWMsq7mA3N0FWtajkgulgkTbtT8+Tg/l/kdKAKdFFFABUlqhkuY0ERfLj5FXJb2xUdOQfxZxj&#10;vQBb1meR5lt5EKtEuOcfj/n2qmzZ6ChmLHcxzSUAFanh23SISarNIyGJf9HK45k7cn/A1l1o3d4Y&#10;dMt7JVPyqS3oCen6ZP40AUbhsyt82fmP86ZRRQAUUUUAFFBPoKdFG8jfKhbby2PSgBtFSbfOn2r0&#10;LY+gpJY1jJCvu+bFADACTipYYPPbZGeW4QN3pba0lmDSBPlX7xJwOa1vDenwyXDTzMzRQr+8/h3H&#10;I4H6fh60AaWneHLe1sFvHkYSSMEiYkcZ69f9nJz6msHW2gnumlh+VOkfBHyjGOvtXWeLtTWz05Yo&#10;pFyy+XvdiSO7DnuOB04rj7+73BYVj2/KC8fO0Hrgc+n8zQBToGTwKKciP5bTBflXgn60ANowTwBU&#10;ghZ1GMszH5VXk0AtBypG71FAA6Ki4K/Nn1pscZfoPpz1ppOasxG4hwyhsvHn5Tj5eeePoaAIJoxG&#10;+0OG/wBpT1pvI6iptjmVSV578e+Ks/2LMm4zoyrGP3h75xwKAKFOiTzHCn+eKQgg4p0IUyDeflzz&#10;QBu6Xo8FyhjkjXjH3mxt6H05/pWXqdrDFLmIFVx/Fj/Af40Nq06wfZIW/d/7Q69f15qq0ruxdm5N&#10;ACMMUmaKKAPfv2OPjTqXhLxHBZyXzhrX5rffIApO7ofzPuOK/cT9jL44WPxC8I2d/b3fmbovmG45&#10;3YHXqO/cn9CB/OX4d1ifRdXt76Jh+7kBIbp1r9T/APglp+0S32y30q9v9sdwsZ8x8qu75TjJyRnj&#10;jqT0yaAP2B+xR6hGJYyjxyHLMpGMHAOB1zVqx8P+aFl2/wAS7mz9eQPz9hnr3NH4T6pFrmjxw+au&#10;5YVZVyfkB5zg+x/Su7tdMTAbb8xxnr19/X8vp3oAwrbQYw5+UhTn5l/+tjt9SfWphoo+UpE2Msq5&#10;7dMdOvTnv9eldDFYENhfu/wmQ9ev8/6VL9kiVWckBc/ebtz09v59PWgDl59FVgx8vPOOThh+ePwP&#10;4U1fDxdfLKj5c4xzn35/l/Suka2jC4RQPb7v8qmjsy7BkRdu4Y64/l6f/roA5+LQ2iXcyfN/uk5q&#10;ZdJDxY2Y3ZHC9PT6/wD166KHTEDfNHtbaCW3e/0+npVldLBGBGOCeOv86AOSm0hXOTEW+YHd/EfY&#10;5zgZHXPFVZtHyQQNxwC38XsfXPWuyl02MDDryqcHnn36dqozWG9WUBmx22559fWgDibrSEVTvjZd&#10;smVCndwPf8P5CsfUNLkYZZJP4dvy9Dzxjiu81Gy3blYqF/i3dcVi6ppLNLueANgnavfJzkj0/pQB&#10;53qekYQv5J+8Nu5t27n1/P6d65vUdKYBn3Bdq45GFXn0x1xk/jXo2pWDEM4jb51O0LGeT+PH+Nc9&#10;q2mbgz4VTx8xzn7vA/LigDzbVdKBYhi3ls2V3ucHOeuB1x7npx3rlda0gO5cxqNuNpyeG2kZxuAH&#10;+J9xXpmqaaGC7lPO4LGo5bnkcZJ6fp3rl9a04wlkaPdhRt3cZwOfzXcOwz6UAeT61Yb2y7Ptk+bl&#10;huIJyAB0Jy3Ybhn6YxZo2AJlG7AzhCeeh9R6juPuknrz32t6VgsiP8q4T5GZQOfocfdz2/hOc1x2&#10;pW3lL/qx5e7G3jGOeFGQOOR1yMcDGaAMwqsUke+WP5VDMxPVs5xk8+pxxnjjtSO69Zk7j+L72FwD&#10;yAATjpz9ealLEOY3lXzFGCuWYtnAPUeuOO/fnOI5REjeSHVZFbJ8pv73OB9Dz65z1xQA5E3Kqwor&#10;YJw4K4IJPQljx9O5HpQ6g8GZlXKlsyAcAr2z77hyMnBB5xTZVm8wsFfcWAb92zAHOePwxxjsxFBa&#10;XDeROygMyrJx8oLcknnGCF9icDFADhtI81h/EDlsMeVYjrwev09jwCyWBYclSiqu75fMDEdumRng&#10;55444Hqm8t+6inO5dwSSNOY898k89F7YP5Chwh3PHGu1Y+F/u4GMDjuMDrjI4NADsIrBE+8NpZUb&#10;7owCB692yOpKgDrSMymPdukXdgqVYZPzcj6nGSOSPUUH5QwlK/u0bdlsqgXjJOeny89CDn8FMjDk&#10;fL0UyqPlDE/dznHUhcZHByMnoAHmS/66FG3rJ91V6EEkdsk5A9OvBOaBsRMK6NGqjau3BON2COQM&#10;8c9eozjHLUYDbHKjL84ZI9p4yR79QRnpjjqetJtYRsyCNW/5aeWvCr15AyB8uOOOC3WgBxMeNm48&#10;nB5+fpzwx68d/wAKQqcl16bT92RR8wJ478YBBGScA8ciiH5d1oNyr02p1IzjBGMgfXrj1NNI3orO&#10;FZRgZK53/N0yOw/Aj0zQA5GZWEgLtjbht3ygjBIYjtnPXOcHpkYjAVfvD5QcfKvK/MeSoxgEHscf&#10;KOac4ZUZwcrtHmOABjI4JI7nPQg9u5xTXY5YyNGuG4kkXO3DN+Y6j1wexoAV55gvmscN1bDH5T/e&#10;xnk4zgjGNv5gWKQY3bgzsNnK5wQMe3APJ67aZtfEaPtK5B8tvmPrjGMAjn8wetKqylv9X5j7sZEL&#10;Ng7sAZPXLdupORkUAObOzIjbd5Y2sqgAnnk+/OPx6GmSywjMruu1fm3SL8uAc46/N2PYdemKbGoZ&#10;fNJVs/Ku8dQASV5+gxyecUSzJct5WWlaQlSqsG38kHOeoycYyM5NABJGA2yX7i4H7w/MpAI6e549&#10;Tz60SGMRtvG35lGQeq4OQQOccYzxwKUmXzOTncNy47kg8j5uuDwckHBxjgU3zVVM+csirjZtPyty&#10;MEEdiDkcAHPpkUAOeXarEoN3zfdZTzn5SeD1PX/eGTihosBn2cK+5W4A9fu+vy4AHBOckmmO807F&#10;AWcbQdqjOODlSOeMDp/s/XDw0gLYx5nRu2FG75ed3ZiCDnoee9ACmRlcOssm0N8v7zGB7cjkZHT6&#10;0ANnAfdtwsfJf5c4AH19M8Y64oBZXz5jKQx2nzG5AOOGPTBLcc7cc02XbjfIvyoq7laMHDHH4DII&#10;44z60AKu/opCdC3zBj0wMnA4+XIGM8+5ppIzvZiSF67unGOhPGPx6dqR5DBGonCr8p+VlwAdmSAM&#10;99uOvQjk9n8IcKrH+FexxjHHv+fHQHPIAhZA7B5cKzr/ABEnO7oCO5zzgds+gDfMJKqh5+Yq3UA9&#10;uT+PU5+uTgfyVkVs+XnbnMi7nAdTx2JwQOPb1zTQjgrEzeYy8yeWvXgZ4554OeOv5UADFG4Eaqfl&#10;xtYr1/i+71zjuRTkbMwQHnf8zNxjgnqDkHIIwORzzUcbMQo3ruVNqtnCgEcYxnrg+30oLvsZC6o2&#10;0K3ygYwQfUhsHkAgAYx7UANY5PEYBKkhdxXngjHPrn6E9KmkcszASbgsmVbaP73t1z8x47A9MVCy&#10;kvwq8tjcrZJwcjbjgHjjgnJAGeyqY8qcLkYXekm0kZ4UDd3H4g+lACrkAHDLtyWBPPAAyD6EAEd8&#10;YpreaHHy7mwS3GMkcc4HJ6nPHAHqTQHV/MkZ2+YbvM8sY7ZI56cDnp3NG5CxQLuXao++cjjcBkd8&#10;AjnHfGeaAEkZQ4O8g9GAkLeuOOR1PGMDHPGMUDLurhN2zIXc2WGee5+vqCDk4zQryyr5kTlnVnVm&#10;GGYklT2xjn69uOKY0cLDYsTfJxgN2HzEfjx1POCfU0AOxtkRTjds27c4zgHJx/D1J46URBVfOzbt&#10;GwN6/Kec56def8aY5hONt1Gq5C/KqlVU5PGcdyc8Z4Hrkqs7qVMW7nn5eCMkDPJ4+bOe+MdeCABU&#10;k8z5l67gWZmLblJBAw3XvjPAx16mmONxwuG+XMjJt5BOAAuOmT7emeM06VQybXkO35vLc5bcP7w3&#10;Ag8c844BPuY5HM77CfvPnb5bHBIxg7T3xxjOTmgBxHWTDLlstu+XPUct0DfLj1H15po8vJIV42LE&#10;su4nufu+h+YHGByO/UNEiiSQG45UsCokHHAGenPvxxT87QZUjj+ZTgbtxOMMACuM5HccGgBHkXYs&#10;KopXJO3nG7jgdOCTySc5AOSOjcbI8K25ljIKrgZOQe56fTofqaArGIlGb5RlWYgYXbk8H2X6deKU&#10;CR38rDfM0YXd820bz0yByR0z/wDqAGPGEOZd21gF3fMSMH0zx16nqevFNZ1Y72VI41XL7nIY5OST&#10;wMtjjgn29KOTJklfM52/u8noMHoTntg/TrgUjqFjCo6qf4cE/vOTjGAc+xGDj0xQA6UziQRncrPx&#10;tZzyTkHjt6Z7j86jY4LFlU42gbnOMYGOgP3iDzjr2xTgkrrjGQfveZjgZDEnsB8y+gHtTV/eR7gR&#10;wuFjKEnPAwB7Z4zyOOOTgAVpNq7UlPyfMG+XjAz6deB64wPrTWePds2qEdW3bl4JxjOSeOrYHPb2&#10;IbNllyJPvNhV+8CeG/8AQiWI9M96P3inejMI+kmxvmAP8W49RtB6dM8dKABpZg+1PmkLMqNlgu7G&#10;e3AHbr1PrilL25LGM/eb7u7GOvJxz+J46446tJmhX5lZWcsW2llZmABwOSeqlsDJzyB2CCVmRh5i&#10;kL8+VbhscYAHBAOOSR17k0ACquQhj3HYANzeoA2g9GG7bwOSeoHOVQRykmFWP8XzfLwDwPTOf/10&#10;gI+bcp+YbmG7jGOckfj6jK8jpS7Xl+ViwXzEDMMYB4TnbkYAwBx9fQADY8kRyE/My/cWMMeo49SO&#10;c7vfntSkkjzY2TB5XzD90cnPHQ+/HGeelM3G4bzf4ipbaY8FmA3DuDnoOCAeeu0YeWbzG2Esu0YV&#10;uVbLAgnp1yFxnkA9M0ACfKY/L2kouzY23oOO5xxg84B5z603zHMRKNtbGV5HzNxxnocEj29c5pwJ&#10;aTyxbydWHyknJzxkE8kdcZ9evWmxTgjzNqv13NHJnHzDB4I57ADjnrQApTzfliUSZZise7bnnI65&#10;wMcYwM4/GkfbEzNFcFvmB+VuCCTj1yOnXHJOetJ5SFdqR5DY2hYz12/MuO2WIzjrkfi9wzHzd37x&#10;QAX3Hj5yQMjk8gHv19qAI43MMmxSFYNllXd1JzjkcfNkZpQi7d/QMR0wD39PTb1+mevELJ8+xHwQ&#10;SPlzkZ4Hp3OAfUAjvTgwKb/s+5R82NnRcc4Pt1H/ANfFAD4XZ3EeFJbsrKxHI9ANv1Pv0xihTErt&#10;J5Dr3wffpyTye+evt0IjPmyItsw+dVULCuWHIx05/iH8gOxLd8YT7QHxsj+Rzg4GCMflj29+4AJE&#10;YxJtx/Ft3MhOeBjqOen4jb07rE0e3YkY2hSf9YDjk9eB90546/kDUSRxrJgx7VLKrrt3beATkhRg&#10;4z36D3ojlBOFbf8AMMqp+YtjIBxnnIJ4H5CgB0rEvI6thvuj5iCOOmQRnPXqc4x1FQ/cWRLdiGVd&#10;7BW3Hj2yDkj8sbR3w7Lrtjhlwxxtbb33KOnfrnvyfc0xAwVXDLsO3y9wI9duQPYgd+CTyckgCqME&#10;4jJ3KWP8Q6HBwfQc9vy5p6uvmKhKrukG1Ou0bh24PPPt39ai8o71hkUr8vzqW+YBRuK46Hp6dQMd&#10;skz4V4n8slsjHBUnbjgA9OMc/wB3HQAUAAYSKuQu5VEgbYQUbnv/AAnGOCPrnpUroyyN8pG1iv3l&#10;IHQkcHpknknn17UzOCGCKF3feDY3fTHTrjHGO+c5ppPKvPGxViTym0NyOnPHJ5IP3jQAkqEbtu3b&#10;5Y2jcflwP4VwcnJHTk4PXpSEq5Yq2F42q0wU9eAcDgAe+OPu8mmyO0f724k2ruy5kYne4ySeuM5z&#10;2z0Bz1oLMmWSNgqttLL90DgAdScH6AH1zigBsqvK6mItuk+Xar7WBwMYHIxk56+vQCo2B2mXYrK3&#10;3WWLk+/TPTPucn0wZN6XLJFJKNrbd27nseTweffjoexxUSsxHnMWbfl22seDgHOeo5IPXIweMGgB&#10;cSrJHtBGCflVcDoepz6Eck5zjnNRxmaKERxyYKhV5bb8vTgdcdfTk9etK6eYkkShlyuBIrYI+Y8+&#10;ueRxzzjjimtufco+Ufe5xheTzyMKCAB0GCpHFACzJbNtPlIYwQTyOQP04XB79B0AApoY+aAysx6D&#10;cSx3Hk/mNoBJApzsJP8AXhlVh867eignPByRjB69OvTio1c7gHUsxkYMrMwJ/I+3rkAY5PBAGsBM&#10;d4UTcZSTjGDjBXHXPXA+h6U2VbdZcGMsWkyxU4BGSfz7euCKVz5mRMobrn7zb+hODjnBI9h39CjG&#10;ZHVJNqsW2+WVPAyCAR2UkAdugwf4SAN3BCqqisGI+XbjJBxnA+vHQADrzUI/1e8MsaqvzeVJt5/E&#10;Z4yccHAzk9qdukkXeJBu5bd5fAzj5jnt27H1ockTFPKZedu4RcqAOhGOmOMEEdPXNAEbeUH3jnBG&#10;PlJAwR2GMYyBnPHX1qEhI544xHsZSyFpM4Yg4JwRgAjvkDn2NSTMAyhw6sWAWP72WBC4x3Ix9cZ6&#10;HmowGKsIicYJY5YAnBwGznOFPp0JzzmgCOQF/nYqfRd3btkHtt25HqD1qNpAEYiXbtZtu2Rm4656&#10;dRk885259RQ83ljeQq7PkVWYbl4y3ccdRwO2BnswSS+ax8/dlv4m6rnk59OD1xnb7UALK0+5tiON&#10;3yhdybhzkEdySBgY9OCearubchRIuc/efd94YU8jPrg56/dOKGaJsxswZgpWRfLHC4Klfw5H5dji&#10;hvMjcuq7f48hW+5ggjAH157Z646AFd1Co2UKsp9FwvQNwTjnpz8vHUYOWyF9zpGOOF5YLnJPTI7Y&#10;7EZ56ZpZlleRraX+L5GR8rj5Tx9eep6U1mljgaWb/Vq2WkXhcbj1PAGOp56j1JoAazgOsgk+UPvK&#10;t8zDLke+c8EnPQk9qjmUkrI7M2xQu3f93r8vfGTzkjp+NPXe8gjd1bDY4LlfQnqTjr0Hbtzmu8pM&#10;ZeST5lGcn7qk98HIwcEbifX2NADpCmPNkbcF+XMajqOMd/8AaPfp6Coy6Rt5gUq/mDJGRyMcDkc5&#10;HXPfvwQ1xH5zRmdAdzZbdu5+Xk5PU4AwQOAPrTYQHRSysykAFlXLAfKG43Y69OucgHmgBHR1eNUj&#10;HYLsYBRx93PP972OB6VAUJUbQyqcD5MKACFGOvHXj8KkUTyNhSxJj3LH5jNjAJADfxdCeOOmCc4q&#10;uJEEr+TjzF+Vdr9OQeeflbAHfjP4AAckQuSSYpJGHXy36exOefX2zjjpRVW/U3nluJdq7f3ZYcFc&#10;DGB29epzn2ooA+fUmyACysu4N8rfKp6nAP07+nanNuaRw0ka7v3Z2oVLMTjoOBjB9OTz0yY49rTN&#10;sm+b5d3fao9Mc4IY9cfgRinIB5mHBfZjy8yfLnAGN3bHTgnp60AWk3SKBGrYLFg33R8wBH8XI7Y+&#10;pwcU5QxJ27d3Dcc52gkDGORjJ788VXAhibdKFyCVZpIx8xCnlehH044OO4FTRiINGVDMrcN8v3xj&#10;BAwOgOcL/dxk9aALgkl/1QB3gfu9zDkg8Z44YDI6+uKEmdlKmRvmUbW2t8w24JxnqB2AGCR15qJW&#10;IRSr8BssrsWyAOp45GDz05I544kX/V/K+4bAcEgqeMEn0IweuR6dKALIluG+TKqNzDB+UL8xxkEH&#10;kfMew+lPSXMi7mZQd2O+DjoOMghcn3x6HNVreSGFlXzo1+UHfvXLAs3B6c9u2c8dcCdExhpIZGaP&#10;O4vGmCeFIz0/Dj0JB+6AXYdq4n8pD/FlWI+8D6qO+Mf8CHoaeg2qr4b5Wysm84xjC4z2B9TjI6dD&#10;VZArMW8xI3XcOFDbhxnnuCARyMfyqSIZkaQtGv7wFpAOGBC85wQeMDp3z6YALkLGP5HOFWTaU34G&#10;0cDnvxjv17VLC7srbIjuYMPkz8vQ4XHcFiOOmD0qpC6RNve4+bgruYKQpzjocg8dTnjd6VI3JwwV&#10;m8vDAspIHK9cehHXOe+TyQC80s0Uu1Jii+ZsVNxbHy+xI9QPYc87TVhJWYvtj5blVbbnAA4PP9eP&#10;es8T+fGsPmqVC/vBuMnJwO5xgkdQB07YGJ1eSN1Sdtq8LtYnO8kdscjIbnrgigDQhkSM7Sd20qys&#10;o3YUnoQwH0zknAPTpT4pkW2DNNuVdqsu4KoAGWzwePmHPftVBBvk2vuCqoCJGiZeTBHQjgY4yG55&#10;+lWo2aYLMZBMw2/MzDO0dfvHPAxxjp65oAtMDHHtcqz7Wib5Ty2OW459SD+Gc1ZjLSuqh1bcQCqt&#10;u4GD/D3HQj15zzznIY5E2RbVYp2UFcYHAblsDOc8ZwOT0FlLuCWD92yyDb+7U5J2kZ4IJyACAfl5&#10;xgZoAuRSAkNLDhlA3KqBuQCCqgYI6jpnHGcdKs27SSL5/wAy/MyxycjewZcDAHHUdMduvIqgHboE&#10;VtuVkZVBZhnO3BHyg+2O3XqbUTQxuJWdF3nhlQYO3ndyQD2+XPRemcUAXEWVoxbuSPLfDr5ZLE84&#10;4HJwDyDxhh1Iq1HJ5aSbbaRmWMfu48h8gHpxu6DGeM8fhnbElDZg3QojHCrnLenzAcn8icg5q5HF&#10;BLFiSNWVfmZVywkXaANpOOpYnkknkZ6CgC/bsUYrhVUkfexz7/jg+nXHvVq2fFwqI7bwCMtGDjJ6&#10;8grkZzxk+mBWdDM4DGKf7yZJY/dPqwXrxjGTjB6dxcWYyp5yKdq4ZRtLLzzgZYqBt54PbpxyAW4w&#10;TsYhXXAPmKvXhSFXJ3HGSOcke55qS2JVV8znYuWZj17Hk/j+HrUCO2HzujXAGxiSGGSRnk4PI/E+&#10;3FmN2dtyNjoySK2NxyR64x349qALIYAMskiny1zIpXJXJ2nsTwAR+BzzzVtJWG7co3FlB+XcGYZA&#10;GFBJx9OMg/SmgQxiCVIwqqd3UbeV6jP5k988HipklLy5mV2V8x/MvyntgEnoec88jrk0AWYmAQEy&#10;n7oKtt5PAxxzjpnB/nUu12h8tk+Q/wAHzcLkDHO3HB55/MA5hRw8LDBDbQp+bowbHXPAx7g9uMg1&#10;JG6rIwCL93K7WxngjA7nr2GcYoAto+dyE7u2zcI92fX5ecntwRyOMHKwyMg3IFZyvSTauMhuRtHX&#10;Hv1zjPOI9zed5P2jzEbcMhF+ZSeuMADhegx94+hw6CSHHlmXb8nGJG7ZIPHvnHX8c0AWomHm7pJ/&#10;lZg0a7TkdOhJPXp1OD9TUiiT5YxDndgZ8wjaSpBP3eQTj8Tx0FQ2zOknmRybWOTlVAOOCfbGRUgB&#10;NufMnbarN0ydn3cngdcd8cZ+lAEzO3E2WHUBWUfK2RzyOvX3560+DzXk8qRMq3Dr5fVdwU4HO7oM&#10;EYPXBxmoMRo3lH738MeRuXHuT0HHcZPY0+KVkAcqSV/hLH/vkZ55+YdcZzz3oAnibyxvcBiysVjE&#10;qtnrwd3v364yMDgU/ItpGRd7NHwcKNzYJ9ewwDgk43D0ApkrNGkgk27QuCzBuoOCMdCQM/N7cUsR&#10;SQiMRbfmI2o4O3nJBPXPJ4/H1oAlU7AwD7V6Ft64xk5OBjBPTB6cH2qRd4Riq8eWQrt8uOOM4Hbn&#10;14Azio43fYrqWdd2dyntkZHXgc4AA4556kEce3c8EQ3NtYuyAZyOxGc9Byc80AWEaUHbh+DlF4Yn&#10;gEdj7ZHpwevMluwSJTEY8q2GVSeMnIz9Dg//AF+ldyoQBRuXbk/vMgrtx0xjkgE9ifyqYeeGYSsy&#10;kDGB6DnGSBnIHXrzjPoATJgxskwDBWI+RlOfl+nvwMY5HqasQt8yrub5sKvQh89+M/Kce3Hb1rqX&#10;SNtyquFKMykZQDOVH8PT8MfSpx5kjeY6MygAMeWPX5h9MYHXpx0GaAFiQBfLZWPzNuwNzHCjtkhu&#10;fpkk4xzUyZVZBlVxkbyxB+9k89CeV7+v0MI3PEkTOG3Z3BZAd2OM5HB57gDrwDkGpC53ffOV4UK2&#10;Mk7sDAB/2ueAR68UASJG0TJ5Qb5GxvZc5+b0z0xkZHGQR2GHJFsHlLJt4+YNuAVcdAM8Z6diccDg&#10;imkMDJIWkAEmMMN3oMk9cjPvg4GTxiRQUIQFFaJsKrMdoyAgHPQHv0H4UAWEJd1b5pNi428/Jyw9&#10;enCnvgU9Q7MwkDb0J2gBiRh8bfyH0znPSoEYSApKPk3BfTA2n5cEYIGCQo7ZHGRQC/zR3HC7SZNy&#10;jBYEDcfb68ccjgUATlmVGYjayxlWX/Z2/jz1wQPoSRT5SItx3KqydVZfuckFeDyNuenoOvNQxIQF&#10;ESIeQWjwGG0nsB6jjkZxzmpEkdIev8P7yRZBhcAjtjvg/dHX0OKAHBWBDbvLwx+6vKkdT93jGeRk&#10;nPP0RWkdFjO0hkGQqkg5PB/mOCOopHCpG3Xb90tldqgcHGMAdR9QR0OaWV4ZHxHNCdnA3Nng4PUc&#10;gA4BPr1oAcUeVsq7MWJztyXXAOMc5YncowSR3+jh5Xmfcz+85bcOeBnpkZ4HpTYjvURtEsimL5PM&#10;Jwy5K4AJHH5fqaEG7ZtEh4b5pM4+9z69PbHGOeaACPe1vtk/dgrtP8QGfrkkc88dfTqHrM3kRhVb&#10;7z/MQQQSD2xn+Ed+MZ96ZuWEZ2sisnyq3y8ZPcn2A579emaXBWTfCPu4ICsu0ZB6cH3xk49TmgBw&#10;2b2RUkZQoG5ck9ACBkf+gnn35NK7srmSQwt8xBdcnJGMjI4HGAcZ4z1zwkjRg7Ss3ysQqq/OARnq&#10;Sx69OxPXpRs4kKeWWU5VnYf3hkH+HoTnqeOaAHZbazb2O3g/vApJx0PXHfBJ5HHWm7ZCPnQHOcNu&#10;yOVbJIPHYe/zZOOlClGy8UjYG4AR53HIwP0ByOAPSiIoBuZI/m4VjuweR06fligBTICpxLhiwwMk&#10;Nkn5eAVI4PUZHXPIxSqUyvmMqjAAbjJ+YYJ4zkYHOTwOlNJhBaMMBj/UrGoLFRzgZPXPXrjH1pUa&#10;3jwInbYMEAMAwxzkDOQcZ69hjqQKAF82UsSC27gswTcR0GTjH1/H25auYpPlUKrRg7jhQG46E8c4&#10;HX0z0NKSMlRCsg8tcq68npn5R17kHJHGKRTbxIojgU7upUkMQeQDzggjt1+7igBflVlCxqqjjaxy&#10;SMZ56Z43fXPqMUvlSD94sLYyW6kZZumcBT/CMcYBHuKjYoFZJizZOWjbO35SSTg4zyfQ/wBaYwhj&#10;2qp+U/wugIHPXjsc5789+1AE5E5fGz5iw+ULnPUH7o6Ej8T+VCvcuASzNlSoLEjnOBjpxg5GOuOu&#10;AMVzLbPH5HmJsb7393HOcjODwPr785o37yZAI138fKnTgggH7x6HIPrx7gFnJ+zsyxbV4Kqjrkeu&#10;RtAyCB79OuKYPlbfBBt6HcdoJbHTAJP+11yfYgmoZkVkYzfKclzwitu5zuGeRjPQdiOeDQzBCd52&#10;qgysg6cMOS3IB9j+OOtAEmU8vdGd3bCNwD6dRuJHpjjtg0SAmTyzMwH3F2+zEY4IycDOO5HemL+8&#10;dUZE2sjfLjg4AU47469844+is6bNybSqx/edj03EZwPc9vXOBjJAFxI58x0+7uzujYANgEKc+hGc&#10;E/0pVd1ADqqrsO3c6kZ6/MdpyTnvx6ZqGaCJX8mVArrGMNIqjvyT2GQeO4x70hmkhkWRgjYm3SKy&#10;naAOMNnB4K455/OgCYEhwsUjbWYGNV3fKQATk5J69+BweOKYke4LIoY7o1VFWMrnjqBn/Zzzjkng&#10;8ERrOskePPdlzsbd0bnBOAevHQk4zSkpNExI8wsfmb+9xkeowcnsc8dOcAEsZ3Fg3ys33NpC4y3t&#10;09eOOo56Bz72WRpGbMmAp3/fHQ8k5HI7nHbHrC0qMiyW5j2/KWDHAI45ODkZOfXt0wTTSEhHzxKu&#10;z+KPPqSSo6889f7g6HJoAsMSFR9uw7TtLKvGGHfC9fU569etOiMsr7mRmwcL5behPDZzz6dCeeuB&#10;UEbypH+6HzOTt8j727GcY4B6ZwfXp0pLho52ZsK37sjbICc9COp46nAAPPagCUptRQu3zGKhX8rO&#10;SOFJyMkcAevOCByQ9FEzKwjdt3VvLJy3HPpjj1qpIzssgEhb9394Y3YyRk/LwfmOef4scDNSYhad&#10;QtsrEMhUNCCDn6ls9Oecc/SgCw8m0IzsFVGI2yKR8ucn1yRjqc9ePSli3mUxGOVdrKTuY92+YEjv&#10;gZHtzUStcx26rbdGG1CuSWIPXptyTgcDHr0oIVVZiGVdxEe7B+XnjgYBz9fugZ7AAmEsgBcg/vm3&#10;bkcEFgGHpjG459AaSRWI228z7VZiu1cY/Dt1x16EVG4CKvkllDZZv4sdwAPYKeTjAqvLchY1zu+X&#10;AxzwOQQeMHHAz1BGaAJLyWEI0lxGI1jU5fG0jjgfUnHrgsPWvKvjX8ctL8K6PcWqaiq+SjCTyW9B&#10;kBc9B1HYHAGTg1B8b/jNpnhvT5FjlWPEbKJtuPmKH5QzZwR1PUjJ6jAPwd+0r+0VfarK1pZXau0q&#10;4WNh0XnH8R9T04I/QAP2mP2j5vEN3NZWkryESMCGYMBz9Twc529ATxxXzveX11qFw11dTMzMcsWN&#10;Jd3dxqN01zcvudjknpUZCheDzQAjMWOSaMDbn3pKMnGKACiiigAooooAKKKKACiiigAooooAKKKU&#10;9BQAlFFFABRRRQADrzQfanRoZDgdhmkdSjbSKAEooooAMnGKFAJwaKdFt8xd7bV3fMwGcUANPBxR&#10;UkyBVV1/iqPHGc0AWLyWKWGMru3Drnp+HNV6dkbduO/FNoAKczbuQaaBnpRk0AFFFFABRRRQAUUU&#10;UAOmXY+PYfypZpPMbPtTCSeTQevSgAJ9qKKKACiiigBwjc9F69OOtOh3RSBx1Xnj86cjstu2eecL&#10;uHT1x/nvUe87cZ9P/wBVABIxdtxYknrmrGlR+dO0bTiINGcyNkqOO+KrHb1/SpYz5ZaRP7pH5jFA&#10;EJ4oHPFBoFAF3XHL3UYLZ228a/ez/CKpHipbwMs+CR91T8vuM1FQAUUUUAFFKq7mC56nFJQAvRc0&#10;lBz0NFAFjSnjj1GGSVNyq+Su7GcU3UZWnu3lY/eOcjvRZXs+n3K3VsVDqCBuQMORg8H2NRu7SNuc&#10;5oAbRRRQAUZ4opzqFVf7x680ANooooAkt42klAXHHPPtTZpXmlaVzyxyaktXKFtpx8uG/wB3vUJJ&#10;J5oAKKKKACjk9BRTo13uFzjmgAVXdwgUlmOAPWrt20NnYLaIqtJJ8zN/EP6D+f0plhHHH5l1MufL&#10;A2ru7+v8vzot7ebU77y442kyxO0Drn2/WgBosbqOy+1GP5S20bu/r/n3qrz0roPF04tETSII9ohB&#10;Vj/e5ySB+QzWRpcCT3Q8x9qrzmgC3Aps7OMBRuc5Ysucf4EH+XNbOhyQWcb+crfIxkklR85wMD8O&#10;DnHXcB3rIt4Gu9T2RnCoC2W44PA6Z68fnWp4hn/s+AQWybGXksCeSAcEegB29eeKAMrxLqP9o35f&#10;PyquAwxgjueO5NZzROFUZU7v4c8ihj5kmA3X+JmqaWPyISsqfMyjqv3R149+PyzQAyxtTcS5YfIv&#10;LVPcJBLCHHEkrbgu3gZPbH4frTFR4olgYcyHLEHpx3/D+dPs5In1DzhlY4zuG3PUfdHXjmgC9/Zg&#10;srFruVHXaoCs2Bjuemcnp7c/hWK7tI5djyxz9auaxqb3pW3IG2H5UG3B98/jz+NU4ozI2Nvt+NAD&#10;7eDzHy/3R944/T61ZWJnkQI4bgbi3ZfxH5e1OggskRt8x2qSfu5ZucDjp7/1q5eQCzsNssimSRv3&#10;y7cYUdBx6dhQBTsgvnK7RnaMMi4HODj8PTPfqasX1zMU8uX7kb5kwAcP+nYHvUmmWEqqJJLdioU+&#10;Yvl8Z7fTHPPQ/U1X1YySyeTj5+MBf7vPP48euaAKLo026cn+InOMD17fyqI5U4q7P9njG8pt8tdq&#10;BT/F36/r/nFEnJ6UAFFFFABSqAQxLYwOPekooAK+kv2Dvipd+FfFVpAs0hNvdKy4Y8YJYL07+393&#10;GMc18211Hwj8RXHh/wAaWkscyrHJKBJuVSP/AB7jvj8aAP6Yf2K/iA/iLw3YzeZuVlV9u45X5c5I&#10;7ZXHfHJ6Yr6lt4A6hxnBUY+XnmvzH/4JYfGG31nwrZab9rjZl4SLf93K/d68gjjHJGD6V+l/hrUk&#10;1XR4ZoNzKy5Mm773U598j6UAXphEjYwvX5v3eQOf6frUHLDeyseowO3bv1qdDbrwFBbblmORj+lI&#10;qgyfw/e7frj9KAI4rW4nG5WVdy8bl56Y69Pr9auW1hKjbpULKR94df8AOKWzgG5MKvsT1Jxn/Gte&#10;xiix5brn6elAFMWqrHlwPXdxn8P8/wBKjbAbGNyrya0b23Cp5keFHc7vzNZVzIN3mjjn5jngj/P8&#10;h60ANf5lOB1/nn/9f51Tn+YdCSx5GR1/KnyXATDhW27eSOB06dfpUFzIQHQtyq8Hnn/PFAFWYZUs&#10;OQpONv0x6D24PvWXewCTcJDuByflz9ea0rjkbyejfw/Xp/nrVGZGkcIwXcw/Puf68en5gA5nVbIb&#10;9nlq275fLK9eo/kf5+tc3qcKuzgR/dbkNnOc9fY9eOcnpXaa7bsIm3qOefmYgg56fy9K5bWIWLYZ&#10;OA27C8qF+vrx7UAcZq8Ku2H/ALweTb0xjrz2II/T3rmNVtFVNhKj5c7VwR8w5PA6jn6n8TXZa2hR&#10;3MjLt2sXyvXknkHt3B/rzXK6pGsbMS27c3OGH3c9u56n3oA4TxHbPcb3iHl9cLtwOeO46DI9/XFc&#10;Z4gRdzNhXZSpyGUbemUJ7kc9TyFGK73xAm+LzcKR96bqMjkgdOnP6elcRr5Z3Jj3/LHjcSSw4xuB&#10;BIAB988j1oA5id1R2t0T5VkO3aeFIIUDOeOD077TwAc1AyxuyoQ2d2GVQVyT14PT5mbg46HBqW/l&#10;d5sLF95f4jgbuCo5Gefc9AwNQzblDJA+7czDdu5bkdsYOeMcHufegCPcwT958oLc7VGATgkDueSR&#10;2A/WpLcugDCNWYEHZu647cg8ffHpxnsTTN4BKgr5j4O5l3f3QW44z36cEemRTY3CfvDDEvzA5OV2&#10;vjI454GD3H580APDMqeWCpGdu5s+uP4gcjj04PrinO7NGoECqxOV3xjJHPGPm6biMY7EYPFNwiIU&#10;ifbtJ4Eme44OWH+1jHb1pqrCrnykiUZypG0BmyOmB/kfoASbwWJG1h9BujXnkDjGeg4zxntTQ0pC&#10;q5Zm2/u42HXjOOPXOMZzlu1CMxzE4Hyp8v8ACV6jPPX5QD754AABppwF8wbwsYJWTgbefQ9eRxwT&#10;wfagByguq+S3+s48wJyeD2xj1/yOUSNJAshbPDFGV84ODxz2O1Tk8AjtSAuLhcScq3ze/wDeONp4&#10;74PfBGKaRvUidVbYF5K8n/63Uc5Bx27AD2Te3lASKygoqrt7Z2nHBPBwMew57JukLMgBkOPmUD5j&#10;k5BIwTjA9d3r0IEcUkW5lSRVJUMVC7lYEKS2R16Zx3AofZFH5axxqqtuVT8i8lj3+Xk5z1/UZAJP&#10;OjeQSTfMoxkyD5mGRz0bnt14I79KRo51VF8khlXDBYzhW45GOvr6e/akk3mRo5n3HJG6RT97JAbG&#10;eOpb1y2fpC6Wxg8tIoj5gJ4wd3OMngdweQOeenWgCeVpHVkR43bqu3GSM8dOx459hjrTCFSMRMzf&#10;M2P3YwFP3tvcrjBweetNM0rssv7xk3qBtYsMk5yO+PfOMg9CMlqyYiZo3Q9CzK2Ru6gHJByKAHyK&#10;zMXKt86fdXr2I4yQB7dsn2ppaRFcFR/00PmcbgAOMnJyMj2PU9g1izPjDHc3yqwbDtuxnnnI9TjP&#10;p3KCdY1ZQhKru2p0EYznI5GeB9RjqKAJHONyBgu1f4wDn7pwc4Bz244GPrUbM0j+aruuDuY7WPqT&#10;xhcYGMdOvbmhn3u0bTPu3EDa3BPJAJ57gZHJzjrxUBeKVWKTRuu0/dYldvHbAyOfr0/2sgFuF3lk&#10;5DAKdjr34OPU9MDt2J70u/cioztn+6f4OSccDjoRyMc88YqLeC295g37z7zsD26ds+vHoD0zTZPN&#10;8rypFBVvnkjBJyRypIxn+LqMfzoAmJctjyypJAy3RGweoyCOOx7U2QtGVmkMcTLwrHOeMDAHbHue&#10;wprtIxaNUzhiNyq2SdwztyOOcH8famJdMg3JMo+Vl/dqNwBPXPXueCcH15xQBZ81EKnzP3Yy21sc&#10;rj06kc57dTxnGGsVPy/LnPzDbnJ4IXO3uw5GfbAphmuOWhEaqWyoXdtH3umMHuce3rTWaadiJI2f&#10;eJPLUx/w9ON2TgjA56qM0ASt/rFljVfuYX5RtIz04ABHbAGcH2qN9oXzIo/kVcqqryBjnp+ox2PQ&#10;4pkh2SHfN80uQzMvbAGTkDjvz/gKQSsZfMYbTu+WNmPGM4APHQHr9OuaAJHbauyQM3zKoKvwPmz1&#10;xgHdzj0B5Oc02ON2gWOOQKdny7x9wevX8RnmmmdAd6FV3KFH8RPBwByO3HAIPPXIpEdyVYtu27pV&#10;kUfOckEDpheCCSMe55NADnMjyFkRxyyt0CluO/PXA6c9T6YaTsZo9zLzsw8hXb97jJHoOuQB6Hux&#10;4o34Nuir5bKw8skqM/iBn9R60s10y/6UrLt/i25weNygA5PYcHGAfU0AKNpkaYkNnIbdH91efwB5&#10;PT8OgpsxRrddxdVCcu6j1weSACDjsSc9+KSQxgGN3J2yEbhx8oIy3XjjPY/hSEZl3yPsb5sMuGKk&#10;9+QOpXr+nqADqSzEqflDGRmjDYAJHcNwOpAPTp6UZGxpc/LuIXzEB6rznnvjuOOfqWE2m7y4rb5m&#10;ZysfyqD8wxjAOOR6E/MBySTSgqzbkfc2/J2t/ETjPBySBt9RjqCKAHsQ7iNZWC9MnABVuM7QBz1x&#10;64GBSEhmV+VDMQ42lsggZGOFz2zgnPpRujMkaSQLGSdp25yd209CevLfKPbimI6KuQu3dHnO77it&#10;kEAZ5z6ZOR9aAHoC7gFXG5sLiFR823pz9Dx36HrTRLMsbSZ3bW3Deo6YAx07DGABjjPemhI1VY3j&#10;XdtZVyo+UgAADJHPoOwHcZoRGjfYrnpu/d7Qw5z26AfTPHPXkAkcHG3c2FXasm7quecnuuO2elRy&#10;OxY+ZKv3cfNIWC5z1HOOBzxzt4yKaGYlnXKsfnZ1PYAEnHX7oPboOMUDZJhCFOwE/LIpYhjgjk9u&#10;mBgnPcAUALJOFk/1yj5lLYYdCRxkk5PzH3/QUgaFYnklKjZuJ+U/KQoycE5znnqOOMZoN3Ifmlf7&#10;pHyq+4HJz6A8H0yB1+rZpn37Du2yNiNdzMeRnIOOTgH1756UAOcspwI8bcbSynoQF+XuSR6jvSEm&#10;MMvRsk47rzz14POepA4PHTMG4sdoU/KyjakfBI4OTt5z+fHanPO06ZeRWjbbsDtu2cnB7nqHHuMe&#10;gIAJRJ8udhwFX7uDjIXA79s5HBOecVXK/vvJbdyPlkjTgjPoR3z2HIyfSnyNKwZWdZG/u7QPwI/h&#10;wDgd8gjOKjMazGRYExG+FXK8AEHHTIJxx3GB9KADKsxZFYs7feUdzlgMZAyMHj3+tN2Z+cSYVFO7&#10;y1DZYt19eMYz0+bJxQCpbJjURuTuXzMA8n8uozk55wccZazv8sm3cu7arSZ2nPynBx056A8UABx5&#10;PyY3FP8AVhT6YA9+vfg49zTncr87PjzMhW+6xXPGC2epYjjAPzcjAwyV28pZ5wse5cAM2McnPLfx&#10;fQYHfnNKJTmQEEsX3N865Y/wngnPXjrjAxigBDIEjaZp5JG25jBbaAxI4Jyc85Pfluuae7uJMKf9&#10;XnYdoyo7Y4BPQ9T2zxmmoXhG8TMu7q7N05Hfvgc+vOOmKYJfl8p2VuNgjUg9+TjsfkA7A0AP3uq+&#10;W0fyeWRt+U/LgDOMdMk9wf50jIxU7j5ZaPMi8bTkYOfm5G4Egnt1pjviTdIG3bgrM21tx47YPYjH&#10;XoScUBg7bmOCygkMS2c55JweB83OR296AHAiY+WWV2yTtYFsYxkZPc7c4BODwBQytMdgEm75idyD&#10;crccYxwckdu4GBmkUMdrzLuRQFkZuOD65xnOGyAOfwzSKrNEVY/dXdtjbcOmCc+5GMjk8Z5oAklf&#10;zpvMSRWZmXZ5ZDMAVBwBx0HHToD7YjzIH86JW3My+UoYEjhQAenVlBAI78ADJJMwf5i3K4LyZBYD&#10;Bb+LOPWmsuJmAQqx4+XHA/AH8OwxzznABJvKSE+WJF6FlbnAYEfUdieQWz7UFW43ljuXCKsYbBye&#10;f0Az156jpTZWlAzgLtB8wt1UYAB59D7dTxnimvGg/eJG3XDeWu4DgcA89umc5yevSgBxbcGKKqhs&#10;FtyfL13Z+mG6HsemeaJN4+UheedxwMZA68dMe3tz0prPHgu4jx13MSMH7o6nJB64OBk+gxQqiOTy&#10;vLbcG+VSSCq4xjAPGCTgYJAwPagBzyc5mmaMsMs/fHGTgZ4GD0x68cim5ZRhRhSditjA5IAPGfQH&#10;v17ZpilI1BSD76q6skbABdpwc+g7tgjDDoaNw8xmaT5uvzOfm6EfNkdBjGCe3YDAArTKLoMi9Dhl&#10;3DaR8pA6cqOAAB/EceojdkL+W5YbcCTIXJ42/Xrk8DHGAcc0SsI8xRzcsxG2QAeuScfXd06885pq&#10;sG3KrBQNzvHkFgCwXpnr2zg5x+IAHCNGBjaPaWIbqSBgdM8jtjgDOOnOSMbgzbljZsKSxLdQCQDg&#10;DjkL+Dc+tMDwgbMgSLx97G0kbieOmPpzjn1pWkZ926M/LuDfKSVGQAB1yR37deTwaAJHk2HduVgq&#10;7uY/4euMYHB79QdozkKKaRINyeaPmyWVtvQkeh55y3cdBio9oGEiij3PxtjfG8g4Uc9RhiOAMkYB&#10;5oM6x5aNwPm8w/vQd3ofboOw+tAD3cBst8q4yWXAIzj6Lk4zxzlh0OKiUkfvCMqNo+bGSTj+IryT&#10;83UZGOvSgyJjKTLlmIUp3Xkbccg8c4znJ65zTWMYPlqAoO4KNnG3bgAZHQH/AGucDPsAO2FyC6hV&#10;MnLZ5Hv68DjPpjimRsqrvuXAK5WbbGeM7e5z7fUdOmKUvJIzK0QbdgfdOSoP1xj7vXt6Hmmln3Or&#10;Jufhdu05ORgntjPy4yenQcEUANdS+5JIZBI52qdoGSWIGCO/uB3FRFQZP3cvyMx452gE5x8rds9e&#10;oxkjvT32hGDWyt8uSyqeMkHkY5HLcYOMcc9Y2wsYDZyGB5VCWG44PY4wfrngHrQA5xjzJNu9ZFba&#10;GUYyBkZyD6e5yMc8U0u0jPvZs4xjcFwpZgD05ORjPTPTkEFDiO4ZYyytu+ZlwvA7DBH6HPHGAagL&#10;BwUgZdy5KlWGdxBz/CO7dQPXvigCZ2clt8XmHawIIwhOW+XAxjnkcE5HoKiba4XczrjhtqkFePvd&#10;udp5Bz2/BA6zmR4/mjkUndtYYUqBjgkdODnjODkZpjlHGNg2mQ7MKxwQf4eMZ49z6ccAAUZ2KGRv&#10;uuRuVfQDA6g5PH1VeuKjO6SRAjx79y8Oy/eyec7TwM9ee+OMYcoMqsxj8wyLn5R8p6YLNn5ugPp0&#10;ycdYCTDtS1h6Fv8All83A3A/d4ODjp1HYZoAJ2K8qdu5T95/lIK8DgZzjp0OB1NR5lwiMsjNsVfm&#10;2g9O/XkHJ78EDjIy9nbhSJFAX5mRODjr19Ow5PJzgVCmLdV8yYlY+DsB2qNxBHyZGOvQ8YHTrQBH&#10;O29GiaTb8rFMDGOoBGCDg8c9wMcZNNZvOkYqifN97Z8wOe4YDj09yAMHFG0k7omGNoAKoM5xn16E&#10;n34GBim3UxlCyuq7ljO1vMYkDafrx0yeOc9RQA1mKfM5IVfm2tnb7jg9BjPQ8c+1RMw+WQMN6nbt&#10;ddvfkYBHU465xx1zikdVK7UxtVn3fJhjxnjIwT16447c8sZCoARVGW+UbAvIBPYdTx0HBK9KAGcC&#10;Bo4A0nG1FzndwPXjkBeCD755NNdlHmOysrMMblxk4Jx055zxyOD1+UUk0qSHdL1Kklmzu6YHccdO&#10;vHQc5pFcq6yxXEm0/wASt8o4+Y/ljI7+vGSAMkIeUqxbEknysrMzEdOeCcjn1559cxMFI2/xbflY&#10;seMjt0GAeM+mc055YpOXRvull3Mf3Y6njoc9cnjPr0qJyBM0USt820t5a4x8zdQCQPfjnnpQAsm/&#10;cwjO6PLbenzLkf04wPbmo3kaJmkknIaPn5jnICkdxz655P8AMJMLeZVUsm5juCbd2eeG6jgAqM5x&#10;nHORzFJIojxG4Vdp+7INyHHBHYYKgde+eozQAro5CQy5/d7flMh4bGcfKOcdNuST0NMeRt42xMzJ&#10;ynB4zjk9Oo4wM988ZFIUUyeWIGwrZVl5CAcEcj5ccYz2B5qLKG3ZY4VVSmQrKcAdiDnAHXqePTkU&#10;ARXtlbXaIrxTSbSSPKkk6EDrgj0PB7Cikuo9PuT5eoRecEJ8sLcbSvbp6cADgdO9FAHz45xJ/wAs&#10;1fdkq3zZPOHPy4GSTk8556U+Fz5YjwGXGY2Vjyu4Doec9T27VGonjhYGSZQ3DfK2dv3vToce3fvj&#10;EnmohaZYVkZV3Zkk+UYHTnLMeFOM8cUATRn9wZoNzRszDdGp2kMOQSQOvbHIxUiiRm3zMGXLBWG7&#10;DHngDkMeMHpkVH5P2YsUKrtHyiJvmJ3E4GM5JGPl69cninPbosmPvM0eAyoMEKOOehyCOoJ647UA&#10;WpGmUtvAf5sNuKgdDwx465bgjsMZpysu75AePk2mTbk4xkcgE8eucDrio4tnm7yZo9vC71K4IxnO&#10;O+AOM9+gAqVSUZTJuVdoVY9vH8uwOOOu3vjNAD08xUx5p5Vs+WWjPIHbnA64HQ4znnNWIo0mnVIW&#10;WT5gNscI5B9AcA8YGT7ng4qvCRCuDJHu5H7ubdhsHLcH24JB68CpoZEk2FE3ZOwKTxkDkbsbsDJ7&#10;H9SKAJleGSDfJuw2Ny7flVcAc8D+JlPX16nmrEbSCRJF+WTcGZepG3dwMDk5JxnOeM9qrghgqtJI&#10;rMo+byTlOcHLAYx+frgc0sJ3I25kVQrtIFk2qpOATgjkcdscdDQBYhkMJjFvcfu1+8q7txyec859&#10;Tnnoe1OgZ0eORyGbbk/KcZ7YAJ9z0Pfj0ZHk7Y9y/KQcSFc5K/KAvA4zjGf1pI5VBWCLd87A7lPO&#10;cr8xyMYAxkk+maALsUku5cTK3zYVVxz1IPbn7pIPp060+FZlgwrsVYkiTaQC2cHdknrg4Oe30xB5&#10;zNyVXMZGGOMdvocY6jBIzg9OHRMHXdEq7k2lWyNwCg4wWHIGRnGcn06UAWt7rEypH9xTtUEbiduN&#10;vJAA+Ud85JqaLyw/lsFZ1fdtmY56bcgj0wOenAxzVWN181UNyu2PAVd453Zwvv0zwR0PGM1YHmb9&#10;qR/L1kV3bk4DY789T7gnk5xQBaXeGWJR5v7zG7yc7j/z0ye3IGckndz0IqZZZvNzdCRWbIyztkNz&#10;g85OSPx54x2qxKDtiP7z5Q+3BZgcsDgAg9M+hwORgg1JbNhGCR4O+TG05yuOCBjn3HXPccAAF6Ar&#10;KpTzEZRlVVVdfl2rwoA6EY/PuTVuN3gKyh/L3SMwfc2R0Oe+Bkc45zms9jHACYEZVDMQJGO5VxtB&#10;6Ej7qqTzyvbg1OgjUMGUr5sRJ2hRkbQQvboCT36jpztALkGVO0ceV91Xbd8w9Tk9+/QZ57GrzymJ&#10;wd3ys2TuXaML14J9Mcgk9j0NUHdG2q4lIkK7vLUnO0sMjrnBVeCBnHHGQZ0uJtjQRt82Sh8xgF47&#10;ZK4wDzk8dfQUAX4TNbyeTJGygLgZUIeu373Q5OevqPY1biLpOqggyffzIDyQOqlwMYzg96o2zW0J&#10;8v5kEjEAqNuOCO/Gct7fw9auRsznagjTOSNyj5RztbHXr7fwnGelAFyBEZPMMflquN3A5XOOwz78&#10;nn14NTQFkm3F13GMHdxu4yBg55PbOO65qtEhA2J82cldyncBjPUfQ9uMDscVYjZSSfNVE3cNxt2n&#10;v6H16fiKALMTnydm0Bd5UCT5wOfQDPYccZDc1atV2F5+uzguyltxJPBJA6bTgHHP0qmp8soxjbn7&#10;2IzuPHoDgn8+nqBU0U6qQFj2naN0pOcKdvynceTz7H5c4yeQC5G/lbPn3Kq/KqZIAGenqM4xnJwD&#10;ycVYiBZdsiMzIM7Xk4Jxxjgndkt6jgZHAqqkshiPmEuFftyH6HGB6j06+nXMkbx7WKfKG5UrHg9e&#10;2e/X0B6nHUAFqMxFV4+U42nrkAD/AGecjPoMDr2p8c83lYAyuPkVeOce3OSCB9SelRI0AGUVlY8r&#10;tQg7eMEdMYUemPlxzkYI872gKt5mwbyq43L2xuA5HzZwTkYOKALwYSS4E0e4rtyzHufvHjOM4PXv&#10;UqO0cjXDHc2AxMinrn5SMgkNgdT271BDvhhWKc7cZypbPcg554HHYDjk9akhKBmx5bNtyNoHHToR&#10;zyD6HvQBKQIV3iIhNx+bcNuQcA46dfpg88Acyo0LRNAgBHln+Abcdj07gA9fbk1XeJkAdtwYH7/8&#10;WBhfqDlfoMe+amtyHLOkWV3EeXzhemFyOAeOuSOM5OcUAS+Ypdmjf5TJtG1T8xwVP3SAw+8PY5Hu&#10;VLfI+yXnb2bJPQ8kY6Y6nA5wOuaEkYRqwy3zqu3qBz04yegB56e1CbnaMOZPun5WA9RnHy8fnk5z&#10;kjoAWFzIqsu1jkgMOhxleRjk9B1z60EqzYlYqHc/MxBY+n3evfgjjFRpKQRJKyNk7lkLZ+YqcDHG&#10;fz6deallbzG2LIsamNlKxjngkFlDZz1HOcdh0JoAVd8paNG29B8ysxXd3yOvTPOCSR1BNSWpEiKs&#10;QdfkyqKwKnglQMde6/8AAu44Mce4kssSKq8N2Xucc4IUHHKnA9sYpzKrSMZkG4bWO6PPzccZ6HGB&#10;8x6YHA7AFq2ZWDANIu5cBsY4zn+IZAxzj3A7GppJBKm5E/eMcLHJJ8zZ6nC4yBjP3gfmHcc14UGw&#10;qW6hQEblm/hBx6cD6nr2qZPL24ONjdWOSTzz05bp9D39wCcM25v3yMwfdnazL1PUfl19elSQqFKm&#10;DlT83yoQCCemT6ZGOxHBAAqIspbzAx+98w53E53ZA2nI5HGB1yeQaeg+QSeXz/CwJ+9jBbDD0z68&#10;kH0FAEgWDb5DybWXnEmWI7lfdvuj0weOBinb2IAkOeCPvZVWB9+5yc+u480lvL5RMfmLtYBSvJBz&#10;gD7uM9TjbwRjPc0ZijVi0rK38C8H+HPPtjPH1x0oAmQkElZFZNrHPqMEb+Me+PX2oDH5pGeNtqkY&#10;ViPmBBIHTjPPIPGeTTROYW+ZSu1sDEh/u7eBkZ4Oc5xjPpmpPMYGQKu4qrH/AFZOOfu5wpIK5Azg&#10;ncO/QAlt+EwvmHbuO4rngthSTjnH4cg8HJIUDgxhuTkYLABT0A+brzngZ4POM8QlYif3nzfKBGxR&#10;XYDJ446jnrTiSq7FfKqmPmY8rjrngds9cdTz2AHvcxlvMjC887m4x15wCBnp8w9Tz3p73Qj5WNuW&#10;Hy7hwD24GM+/P0qPMcQ34HC8q3zDGemQSc45xnAyR1NKFZGEZlyGZUXkYAOOTjtnHB465AABIBLG&#10;y5aEBSW5Xbgbun4+nc4565NEiyhWZ4tg242yL1BJAPXGMcc/UdajSUeQEaRgsoU7eT8xGTjoR36d&#10;DxUkTRq/m7du3AZVwO/IwOBxx6jgigBzSRhsxXEe7+LBCjvjoAfQ8hhyRRuzE29fmbd8kjAscHHp&#10;jt7Dk9elR/fRI5JVYqmPmbbwS2cAjP14+Xj8VZ2WJo1YhjkFuNp6Nz7gd+OvXtQAokWRWd3VmKAt&#10;uHBU9d3BA68YJA9eOFdWZHLjeqg+W3qcYIznso2nOOTntih7jz5d8oVvmyG2k7gT3B5OM4zz0xSb&#10;xKvISbDDczH5TGSAxGM88+h7AHPNADh5kpDpPvAXO51POBkE/wB48DuT1NI3meX5i5ZVJYhflBXG&#10;cckfNznnI9MU5nXZu8wNtkYsqLnBBGAfmycHuOx74qLfHiERx7vfLcDngnBKnnGT6nmgCQ3G99o8&#10;za2PvucN/Dj8/wCfbg00TDZ5tw4+Z/vKvG3ue/GcdD1buKgSZ937pRuOQm5iMe5OOuCvfjb+FPhl&#10;2mOQsyx7sjcwXpjuQDnk5zgCgCUusyssQCkx5Krnp0I4I6Ee3Q05bos+YyrSYGSqrgLjJ46cj074&#10;/BiMHgUOqK8ij5sjd06Yznqc9PYHjNSNKm1op53+V8ndnK4HTv6jjg/eoAXbKP3Cud235lAx/Fkt&#10;7duCfU56YgjXKrE06qR95RkZPOD1PGOCc9+MHipngR5GXZuMcfyoIy21eAW+brwV4GTnOc4FCTuq&#10;/Kfuk/dycnkcdeTg84zhfSgCEuBulMrMFbd90HbgsPQ47HBH1BztCyLIvyKY9vGVZC284ySNoAwP&#10;x4p5XZLuEo8xW+V/M3A4OAx5GCMYzx24qP8Adna6FvLxhZGB2gnHdTg88Zz+XAAAbSYo4xHtV+Fz&#10;8pH8OcHt26nk96adzv8ALxmMcrIB26gAjgAY6ZOepIOFVYhwqBVdfnYLuJYDAYDOW/mcd+7lBJIV&#10;1VlUn5kBAwenXJAPpkYXgfNwAJCZiHVnjZkIHyk8jafTJyM8ZxwPY5jd2EryLLwY9w/dlcN93rnI&#10;4Zeg98nsMEuisaqsjBtykqo2c55G09+/bI46YcHzIske5sSEphc7AMkgc4446A9e9ABtZXB8s7VG&#10;FwowmRweOvPqMgZ5GKjJWIIyhsj5tzdMr32nqOPX6gU4qItoSONdy4G5hzJx8vXkkZHPcjApI9m5&#10;VhiXOAAvmAszDhieevbj1zg0ALKyeYqHeWGBt5bd6nHy555B+gx3poJP7vzBuz/d2kfLwvIz0PHX&#10;hu56OkBlXyGcbdq7Y1GGYgAjHXHAz35zgHssHlrKiMNoDbThWQfpgcYycnv3AoAY0ZlGC+5VUDy+&#10;QVGACdxOOn/6hzSiJzuSP5t6t8rMM+gx6LweOuOPWn4d1UsuWyRkSbgeBkDqTx69/eozMMrkFs4L&#10;A7gxAJH8uORgYbHfABIdr70RZN2SY/mG5gMAAdTkduw6+xjkZI42Mz7V80KR8vzc9iARnkEEt/F+&#10;FNQRAoGGyP8Adg7vl2/MexAx/Efp+FSRTyiNXVXZgp3fKd23GDj1IHOOOmDwc0ANHzFQRvZ2+Zwo&#10;w2QDlcemcZHOewFSb3jfckattUb42+XGVyeg4AOPb3NRtE1y/wBnRvLaSRlUKvGScZwR23cdckD6&#10;UkkjbQIl2g42r5f3CWPOeQCM9uMcUAWBLidTkq7IVDDDSHGOemSeeevTJxxTHfFs0ikD5e5OOMZ7&#10;jPBGTx16nOBE/mMhJDKuMn5TtOSRy2e3TPr9KS4kDxySQy7dw/iB+bAAUYJ9W7Z7/gASXUxSKQbY&#10;9hycK2MHnHB9j9eV5548++Jnj+z0awukiucCGItLJuKgDAweBxk8fMR9081p/EHxmNCtZI4J2aaa&#10;R9ingnJwGyD0G5iTz0Ppx8q/Hz42xK09tb3sY2swdlY5k5OWJbg898HHagDz39pL4zeZ50lvfbY9&#10;oSHy3DZG7knk7/ujtjnuK+T9X1G613VGnlmMjM2F611HxF8a3/jLWmEQZmkYbgv8/wA++f51T0zQ&#10;l0XT5NUlDM0i7NzcKuc8jGTxgc5H9KAOZ2lGKnHHekkl3KBgepx3pJ3Dys/qxNNoAKKKKACiiigA&#10;ooooAKKKKACiiigAooooAKdsPl+YB7U2lBGDQAlFFFABRRRQAqcnB9DSzktKWP6URNtkDY/+vSMx&#10;Y5NACUUUUAFFFFAATkYxSqcHBpO1FABRQBntRQAKTmiijpQAUUUUAFFFFABRRRQAqct/jUt6yNN8&#10;pB7Eq2QahBIOQaknfzpWl455PQUAR0UUUAFFFKrFGDADg55FAF/VNL1bStMtBqWkXFslxulgkuIC&#10;nmrwMrkcjjqOKoydFb1XqRV7X/FfiTxTLHN4i1u5vWiXbEbiUtsX0Geg9qo4+TcfwoAQchjt/wDr&#10;VJDIEhkUpncBz6U1MbDnOOhqSAIsjqyZGxvfPHFAEFAODnFFFAFjVJPNuzIDn5Fx/wB8iq9WL7eR&#10;DJIOWhXnA5xwOnsBVegAooooAB1oPWiigAJJOTRRRQAUUUUAFFFFABTnyMKc/d7im06Rt7ZoAbRR&#10;RQAqsyghT14NJRRQAUUUUAFSQxl8LHu3McfLUdXLN1tY5ZXHzbdqe2ep+uP50ANuTIFWHdwrbdvc&#10;nuea1fC9zZ6XcLPc7vkQvtxwzD7oP4/hxWNZ28l/eLAiMzSNjir2ARNdGReRsVc8hQfXtkD8aAKu&#10;sXcl7fPPKzbmbJU/wn86fGwttMBG3dJJgtgHjmqwjaWdYQfvNtWrN4Y2vVtYTujjwvB6+tAGn4Wg&#10;NrIt4x2tu3Dp2AwM59/0zxxVDXrqW6uGleZpMttUt2A9Oe+c1v3Rt9P0ZrSH5ppFCNtB+93P09F7&#10;fy5nU2Tz/LiXCp8q/NnoBQBDbIHkyw+UcnNXbOKGe486Rl+993nng/8A1vWqcfmJAzop5bBbd+lW&#10;bZlSHcw3Pkjlc8/iefyoAivJEaZpEKtk+mOcdh+n4U+3aLYIyWXcN0nToOeOtIlp+8ZJD8ucf4/i&#10;P88ZpLpDHDucnzHbAyv8OB+XNAFY5Y4FXI7eNYCD8uP9Yx7f7P16fh69KrQxkyYUc9jxwamTLlYY&#10;xnd/dHUdh+YoA0tHtBMPtc33VxtDcjH8WPoOPqfylv5Re3TRxJIy8FunGM4H09+/tUE8sYhCxSfw&#10;bUVI8ZUZ5P1OfwH0p1ncvAPnZvmG5mVs7Vx9e5//AFUAWpbyCC0ZT948qR0x27jJ6dfT1qrYyWhj&#10;kup5BHvyF3d1/keR+eM1V1CVr64+zwuOZDt+bgc/eP59ugHtTdQklFv5JOxV/hPfsP0/L8aAKt5O&#10;k8u6JNqDhVz0GahoJJ5JooAKKKKACiiigAqWxuGtLyO5U/ckBqKigD9RP+CTnxVktNd09L67kVXR&#10;RxJje23AH0AO4dO3JxX7b/CXxQms+G1R7obAuFVWzuXnnJ9vr1FfzVfsBfFb/hGvFFolxdbVjmC5&#10;yRgYGQcZJGBj+EYZsHIAr99v2PfHWla34Ns54Z4z5lujNJt+ZiVBJ5xkZOQOTigD6QW/g2/Kfmzn&#10;bsqaGeOR96P0Ofm49sfWufa8WyljJfb8wWT5iR6fzq9De+Zl2XhgGJ3Hnjj+f6UAblpOwKqBx/8A&#10;WrStrjHyqcHt14rnYLsKSzfL+GC31/z9K0Ir7A+/1b/lmMnPrQBsyzsyA4+Urndj2rEvGKXLIOnf&#10;r9fzq21/G7Yz8w7f8Cx1xVDVCst9tVwM4wrDodvB4P50AQSsSG2Dp/e/z6VHM529f+BY7dPr/wDW&#10;p8hTd8u7nouc9v8AP51XdkMChudwGfT0BoAhkICEkrncQdy/557VTmVZGwpyu7B6c9RVqZsNuTgt&#10;/tdjyPzqnLMM8crwMbh16f1/CgDN1bPl9dx3c/Kx5+mO5z0/MVyusO00+1JU+Y4+ZScdz05HQ/4d&#10;66LWblMqGbnO0ry3bvg9OvXHYc9K5PWJkLZIVX53O2Pu8buc8fz4+lAHP6qZYywLqCf4R0Zh9Sem&#10;B/8ArrldX2HdICeCD98cdAPwyBx+NdLqcvmLt+bDcO2zoM/XH/6+T2rmNTkLiRlVS0hz97jdjHJ7&#10;ZwfUUAcnrzuRuf72AFyp3Efyx7DnJ9a4fXomUsqsWDLzIzNg8knk8jjI6Y77uQa7TWpELL837vkt&#10;8ueCAM47HHbrx74ridaZCWKKzODubMYOATwPlAOcdCBnGM96AOTvJovMaSK4H3csrKF9ec/Q57fe&#10;7cGoJYnDiV43yuTuOMHPGAcZwM9+P1qzeTu07Pj53XJYhuuOD82DgZJ55/SqhCKyvFFznEaOuM/M&#10;cfQdcnjkZ4BFACyOreY3lMd3VeVw3HOMdMHsAAeaSWYFW3sn3fmU4xtPGcY+b05xnjODSMgV95mb&#10;cqAL0O7uM856qOhz1zQQ0W4LH91sjy/lB6YH4A9vYcnigBWkA3fvVXbnjdgg59McEcc8ZyRzxSF4&#10;8sESNRt+fcCDz25x1zjpg7etMjBRVh3DPUHzDlvvHJ4AxyB755pkyCOOSYyMIygP7tVYAAgcEdST&#10;35H06UATSu7puZdwWMn5Fzu7Bhx0AwTnPI568CSnBMbKy5G1fMOevTIPTO4njHOCT0qEjLMZkYbm&#10;JZdpycHPt3PbtgGkkd1K+YrbiMBHjK8Dj39+Dj27mgB5YNHuVVVY48t688buenUHd2yfqVQKGZUX&#10;O3lm2lsdPugc+pJx+XdA0gkYI0h+YHLN0BPDeuD6HI96aHjV0k2xhVZdrsp4yQBzx9Tjnj5smgBx&#10;ultxh18xkyNseB93cegHoCe/H4CnI65EMbf8tCTtUtwBk8cHHPB5HtioYnMC5COxRdu35shlxkNg&#10;cDC/gVPrSTLkkMx7L83OVHOehAI5P1NACxurR7AVXbgcNheOMY4LDkH1GDnB6OeeZ9jY8zLA8KOM&#10;Z/DPXr/cHXNRs7Ask5UyElhtUYPG05447dP68h8sExRlV+YgtuB2cjOPfjtjr6DkAdiJZFAkDLyA&#10;vqvTbyTzwe3c+lNU/aT8twzfLj5R93IHXBx1PtzjNBLbPneRTuyrddpAP3eeCD/EOvB+YYFLI4Kr&#10;EWl+VmzyX2jAyBzjg84HXAznqABEJY5ZFCyR4bbH8uCB6Eg9T1wcnj3NwkZWAkwWUMu5S2RgYHTs&#10;ccjrjHSkUSHKLF821j5nzf3Rhslfl52kdDwOwODz4UdVlaOPEm7cwPGMdACMY7e+RQApDhNpOXWL&#10;5MD73fIwOnXnOTjjHSmzxRhRFMWk2tnlj91eD19+fxbk9ajVoAAqw7l4MihiPmHXgkg5xwT3IHXN&#10;NRtkW1WztXn5scYx6DAzwMDJ5PHAoAkJniUzO/zBgd3BwpH1xjv+K46mnOiIDvlRSpw52njOTjHv&#10;x7expnnPG7YkK7Xyv3scDPt6A5B6YzjilM+2fgQrh9w2owK/MPmH6j1zjGOKAA7Ij5TqvzAMwXAx&#10;155BPqOOM+3BcW4272IOAFZiSBt6+oPXjjpzzUcEtt9mwzKAB90KCDyMjjGOhPr68E1JFsWL5m+X&#10;5gyhiAPlJx9AcZz1C0ASbmmcrE/zs3yyNy3XhvlHYgfQtnjFRxSMHXZ3PyqEIU5BycZ+7gLxyTg0&#10;nmFGdnUP5bbS3IJHrnGCTgjC9OvGDScFFdR8ysT0+98w6+5KlunQd6AFVY3jUmNlUqpywAxwDnKj&#10;r9316HsM01to3TNOf9Su9lBG3nhto4BOeo7r1JpIhul8tY23bSf9WckcDDEgDd9CDgDoBwpEvysz&#10;ru8zO4AZXgDdjnOOPQ89qAF3KQsbDGPlYxsDgDr2PPb2GOoGabli/wC+ki/iyzqcgnJzuOf5cAHk&#10;Hgp5cbDa7Myt0VVzjgYAz15xg84weu3h6bHHA2b2wzYyE5B57bff12845IA1gSRIzbsYyuwfL3I5&#10;75H0HHXsP5qkhZdxLZYrna5xt6ZwQexwBz7YphbK7mOGkVfMYDJ3HAxx7cZzwScil3IdoWJdyNl4&#10;o2BAPPBOSP7uCdpFACuzuFijdNo2tHGpY45XpgAHPAI6HJpgcMm9pVZiNzNtbL8NgggZbAxjJHzE&#10;dMUruWLfMz4xtY5/unJ9BnjnkelNkTBWH950Py7uX7E8Z2gdOg554zQAg3xMVlnKqsihhubkAn1P&#10;GD7jkD2IjfcFjZmb7v8AzzOOcEEZ/mRnPQgdZAwMqlI13bWLyMSMkjJ5zj685GemabclmkMiRthn&#10;AQDOBxgjHPfuDn88UABkEEhXcojYKqL0Jz83JJHPGCOAfehrjahI53KAo6gsB+vX1HPPNQsFX5Y8&#10;xHaV8xcqemDn1+vT8eKkjcks6RnazYV8EY4wPc4z05wAeO4AJfkMbMISV29c5yeePfvweo60m7BB&#10;jXau7K7k7gHcTgdODjqefpmNCsM3kqkcez5do6gc+nB4Ld+3IbqTzNzqQMttJPl8g+/HsOvY8dsU&#10;AO4iKkFj8x++pUA9CMc5H54wR05pGk/d4McuFLM43LnPy8npznHXAOR6VFKE2uwPomB93GMfzx64&#10;5akJO/ZGrBlG4LjBBLg5+vB6c/rQA5ikK8zKoIK+YZOOhU5yBjt346+lDTywSMZFk3bgxZCOmffu&#10;Tg/wjpjPOWOVaURlnSTPzFs/ezx+P3c89z71GGhc7xs+83zdFOW7nC56nnj+tAEghVUz5Sq23DEK&#10;3GPTjIGAW7nHUk1Hk71muHO08K3Azkk5PPXk9unAGaN5QLu3Nks2Ny5wScj359/73XNISjpv+X5s&#10;72VcBuc/iACOBQA9mjdmiJV/l+63BPGTtPBUnr0AwOpORTZ3MkuSisyu5+ZQdhLhfQZyc89BknvS&#10;NIDuUzFweC23v198cDbkEY9BSzthGklJX5T8zKCF749TnPBAOevQcgDY1l2KMssm3+HdgcDnA6fN&#10;3B/Ec00SjzECrDuZfvSKBu+bp1LfdPXJ59Bmh/JkkV1h+6v8KkgDkD69W75zjmgudnJ2rnkZOE5I&#10;4JHJ64x9R0oAZ5XlxjO7/aZmZcrzkHndz3HP4U9lw2H7MDtIYbgSM8cc4wPUZ/EN83+Fikfy52sA&#10;QOCcYzyME8DrtoAjkXy4weGYMu35sjHOM559yMdsmgB0UjBl8xFWTdjPPykn5uAOMDjGQ36UwfvU&#10;VdrLt2lWXGdwXnp3zuHPIyCck0jxQPmRirxsmN4OcoXHQD1HQEnhu9NLPK22YBifl+WTP97npyD+&#10;P6UAOQ7IhIq/Lk7tyhVA6bTg8DJwBngjoMU5PPwWVQy7sLuzzg4zySCCfT17ACo1aQ7rgOyqMklZ&#10;AM9FXn+Hn0z39KGVS7ECPb8oUyEbj15wM7sHHOSSOw4oAeGbPklFLdY42I/LGOh+mM9OuaWYIymT&#10;edrNhcyYyM/eAA688ZAzjtUZIwsckuF83Kx/KVPzDrkdfzweRwOIzgryZP3ijc0eOpXjOO5HTnj0&#10;xigCRiCrQrOM7cqRnIXecHOcnkHGDxtPNOG6UYZGVWcBgfm5AOBkAn1J2g55zmkOM/MV3CbIO3gY&#10;5PTAb6kd+/GURo8RtJHuZed208nJywwf1A9aAAsqwmUIPmYGNtmSeMnjr7cc8DOacSQZHZflw3y5&#10;wxOSceh+8B29M5psxMUbMysu6MFmAyeMYJJB6jnoT7Y5Dfliby4xtYZ2siYwc8HGQQc4yBjGO2eQ&#10;BxlgCblVsKV+ZTtBBIP0POT9fXAprxMSvmqw+YABoscAccE9O+ecdQKcsmMSF1CAfdwC2P0Pb+Y+&#10;sOI1CKpWPcASVUHdyCSMe/Azg89OlADoJlj/ANYFX96MxkADnDdQWx69cgN0HWnM2Aoz8oIDERlT&#10;0XnHHoTjPbPuY4pWMat5qDaq7dqhtvAyR1P8Wccn3zThI8YxHIOilfl27emOMHGBxyc9eR1IBHEz&#10;Mi/vvLUAfMMsoXAOeCPXqSO57DDopIyscbqExt+V2LNuIGeo479OD096bcCPCxpEBuU8ovD43Z79&#10;eWAzjpyOlRiZXb5JD9/P7uT7zZPI4HG7tj0OT0oAkidWhVjLtQddq5K5HTj1HzD0BA96ajysConU&#10;eZja6lsZwPy59MZ9+tRruKrNu2L5e1eGzt4+h/hJHB/LFOV1jLBn2ux25/uqGzgYHzcE9u3U5oAd&#10;IwZmBCNtHMbEhh9B3wO57ijMmQxAXcANrbiO/PzZz2XHTHPGKbIAxwWCruAX5h12njp6EfXOQRii&#10;OR4p1LuFPmdNg2g5ycEAcAj8cnk4oAWSRSpJOflUsuPmOPrg9OAQR7EnrG0zO6yxpuXcOFkU4OFI&#10;GcjsCcnI7cd1aRltjGZGL72ZS7bunA+oGO45/wBqo5lEmRGrcN83mrwM53cn6HgDn26EAc++OEo7&#10;DbtzwuNuD6ewwB34PrikjRllVYMMztgqvYY6fk2cjjHJ4xSIAHVHMSpldyxtjEf94AdxnPTGSc9s&#10;NkYMvmH94nUdWzyDjIH45B5Pr0oAbFcwKokcrtwP9Sc8ZXGBt/DaexPrTN8hDM0WGHZmJIyAO2Ce&#10;5B56cDuVaR/LUB/4YzuVhubjoMjaSOPTkDoMGo9j71Xb90MY1bpuG3gEdufc856cAAGn4RfN+VV2&#10;r/MHnocsOPvcnr0pjzFpGi+1LtA6nGVHqcenrjPy9qVljOWWYOuPk2NjIOPfkcHjke3NRlpXDAlQ&#10;rBf4ugI55GCDxjBPTB4JxQANOpkX94vyzcbsbd3UgHGfQgnGc98AGOeZYg7vOF/dsFPvjI7ZOApB&#10;4Gdv0FSSSgqzusm3G9TtDE8Hg847Y55+XoBjMDSLHKwU/MDlvvYbA43Buw2nA75B64BAHs4VWaJN&#10;zbiVYIBkYB3DnP8AFnsMDtiq94Ad9vOYvLOY2XcR8vXO49/yznqaVhGxChl2qzEZ2jaoHp6Y9OM+&#10;vWmEjzmDJ984G07SDjsOgPYZyBjPegB0olVwoblgz7sHadxJ6DOe4AAH44NRqRuXap/eSZjVk6Dj&#10;jPTIOO45HTqaa80ZjJyrrtPDbWUZHocc84yOQe56mvJJJnfIN2TtZsbiy8DHTHHXHQ57nqAOJ3ES&#10;TSK33s7sbjkEYY854K/xHkEHGcUwzPN82z72CEXc2GIJI9M5OPx70r3Eg3osgEn3gqDqOffp36dR&#10;+FQ3ZdS2d0i7gGDNg+w+VW4z6nBJ/GgADSJ9yVZt2CrupDAbsheSTkAYB4HynjtUICqFZQgDfdXP&#10;U49T1xnjn0OTgGnM6BWmZGVdpfJwAoz0+Y/KcAfmR/EKjTYJNp8td3ys28genf3H3cemcZAIA2aa&#10;RVYRuu5MNH+8zxjII5yMH+8MADoOMxuCVaMFsRx45I4/2TySML1zk9yTzTWPmFXSJWc8l9wAbrjD&#10;dOc8EeuecZombZuU/KFRiqbtx24PPXoeCccgZzmgAcxq7JFEPL3Ej5/lAz8vPJzjb0Hc9Mg1H/rm&#10;VoItyq25u+e2MnjG5hxjdz361HMZlk8lFYsFVY12nMmAxHUEf3jnI5PSmyGP5Umffuz+7kVe3OM+&#10;2QAOucH1wABUNF5br8vyjDMV3Ngdsck8/pUcso2M32hV+ZnG1WXb0AOMkqD9Rnk44IofYu2YxSbH&#10;dfmHLctjC9RjjvwOfxY0jxIiLG2BGu7CnDNtP8P/AHz9c0AJlWGxWjBLEKrgjnGO55XIPvjj3qOY&#10;kMGdWZlkyVEY4bnJ556dPfk7ulNuHkl3qEYfvP3rNubemfcfNx27Htgg015GWRozbKn7wheduGHf&#10;dgnGMe3bPWgBs+mXOpFYlmXdCu05aXp26N14596KhvRcuFjtb8RFSdxnRRuHGNuc8DnjPFFAHgyJ&#10;8kaMNu5h+7kyxP3QQCpySBg/L/U4XcDzMdskgyT5nQYBGeefYZyfmp9om2NTC+1c7W3NkfdXGCT1&#10;HTIBJJ6Hmn7ZEDtmZVYjEaR5U8HHqDjbj369sAAIIPMIt7ZhkKBF5gIKfNxkc8nPGOmSfarEMDgx&#10;yQZUOq7fL3lgOwDBRnB+vQ0xoiknklR94jEhBx8uN3y9SFBGeRzinxRyFgyCF2THVAACTngH+IDO&#10;OoyOOeKAJHjh81ooikRXC/L8y4HUcZKjuOQe4zTo0jQ7dy7W+Y/KeuenIPIPUjHscYpEj8tOI5Dt&#10;YjcsfUAZz16kg4GenWpUkO4M0cnyqBuYcnnGDxz0HqcH0yaAEikjXb5pXdH/AM83yeh5BI4/Pn0x&#10;0mR44QPMO5doOTjhT/D83TtwRkZ9aS2jjBwiMf3gDHcB2BwcFSvAz0zwQKkj8xV3eWqr0K+YoIJP&#10;XHBGc9SecmgB8iNGrJ5KlY1Vwu0856j1HVs54Oal8wiXaLlmWNiUQ9AOcDO3PII5zx6CogqriGKJ&#10;cbQAUbcMDjIOT6kbgRwO/NPWSRSgxyrZKhBgcsDwO/GM88dRQA1SshO5025C/KvX/aOCQxzuPOTn&#10;rU8QkkmMcYyzuT5aR7gW4G3v29u45piEAxkqG24HyZI28fLnBGCFPT3561Kiyo+QfMbzN6+Zjk4B&#10;5xwD9P1NAEvltFLHh9m9lDZXHBIYE5wc5OD16MKcrSTfN5jyblGPNHTgds9cHOM8ds8Co40hVfIS&#10;Lbt42hchVIxjGB/Cc7iepI61IhUTqzMi+WjHG0jOSDggYLHI9Tyfc0AWEVZI2QySKvUNGu7bxkZB&#10;7EbupOcL15BkkaFEDyRhVZW/5Zndt4A4OPXgdsHpVeJYsFGtpFVV5jaPnAzx14OR3zk9uc1a8/y5&#10;MzuVbJDZXgYY+mM538HjgigBxuVRmR3EZZFDNK6rjIJyRzkfXnPToCbTTblYPuePOfMGcNyeOOoy&#10;vHrgfQwqZUmxI0aqG+8sgZWGWAx2HHO3J46+omR3iwxZ9+0HdzxwO54Oc5yDwT2xkgE+xg581nQb&#10;mAh253nnLDjC85wcDJB64zU6ktK0e3AbAV45eq4b5hn7wIA565celQW0RlkxFINrNukZsfIvAzz9&#10;05Xp16ZzzU0Uu8L8v3sZXdwecHopX+DGT068GgCyivE8jyFMswKx4LKSDw2Ce35/MeRzm4EYQMpc&#10;lZFX94qjJVW6jpkYxx2JABINUrcupAMe6NtrLu4x9CBgZ9/zBq1Escm35Y1jkjBVmxk8ccsc4AAx&#10;kg+2M5ALMVxs5SRVHmY+aQfMpbg9Rz1HHXpwM1pWX7lSW2sse3dvJfGOvCkgcgducd81RhaYM0rn&#10;lmVhtfAOB93kH+IH2xkGrkKxpHsBPlqoVdoO0Ln1IHPy8AZ6cetAFqCN1AjkTbsXaXEbK5PAznhi&#10;oHQ4z6E81PAIQVhAVQvLbowp29OnYYx36dOeKgiCB8O6YGVOYwdo5ztHPPGOOvvUy73ddmOFBXlW&#10;CtnOR83OMEg8ZPbrkAmabna15typ+bd8xIU/Nyd3HfOT69auRsIcyyTsu5v3R/1e7r8oB7nC8dck&#10;4POKpgoFWLfhQ3QR/dUjcTzjnHH1A5yQRNC0jlRHv5bI8lcbsk4ycHHOe4HUjmgC0gVY2ljQsqqh&#10;aSONmUHd3yeuR1YnsO3EtucfMs5LLG2NshAU9ck5Pcct7c1VfyXDZKH+H93HlgTgY45z9PTvipoi&#10;Tv8AnU5b5to5Bz1yO/X6YP1oAuW7MxUKrKp5jkYg9vu/KTnnnpz34zUsU4MbL5sa5VioUBQpxjng&#10;kdvwzVeSVihczRquMsGVcHgjBXaffgDPqKkVtr7S4jVmUbn3dMfdPCn+WOOeMUAXI3AJTBjdmG5W&#10;Y/uif4cHnv2PvzU0PnbViaU7g6/KEOMjbksATkdfy6HBBr28xd8NId/I3bvu4OSM8bjk9R68VJGo&#10;ddky7laTBT5WHJxkEYIHPrgf3jQBMsOYzEgwCnyqM9O3AB/XjpnqTTonW4ZpIpGkMn3X4JXJ49CO&#10;me364EQAQby4OPvlpFzu2kH34+b2+6e2KlVzIVuEZ2bb8p8sjb16e+COwzkY9CAWAfMkCKA38Kvu&#10;Awe3T/8AX7d6kD7o8xzL5Z+WNuuRyAev146YxVdBsVUxtwy4Xysc7sgleuQWBPXpz0qeF9rE5K42&#10;jaqAkdvTJPB78hvegB6vKJMq/GRsMmTgHqD83XOPTjHFOSX91jPzcbmYDnGeSAffnn8jxURLyR+W&#10;y8rz94/TjuOMZ5BOamZSOAv+r4yjfdGQOMk55H3uvy+9AEqRStMsbn52IWPMbMc4GMdPQdjyevOa&#10;bBOqruCNwwEjORnnHOTnoM47/L2pqGAL975Rt8xNg449B1HXp3B7dJgSfnMWSRsXcwBIyARjrjA6&#10;g4wMdSKALNoOFX5sqyh9qsML1I6cHP69qlBUAxPNHu+YyBeWIJ6D3BOMHPO6mR/MzNdKr55O7gD7&#10;xPHQ4yT9PYZqTLR5idGU8h35C5HUggAZz7nJ/KgB/wDpETt57PuTiTaw65APJI49/U/SpkWMswZS&#10;pwDkFio/hU4wSDgfe6DPWmnCSbooVj253DG3DAdVGM9/UH0GOakRigVAFbMZPzMdzZweg4Pr6HB7&#10;0AAZlg3+btO35mMnJU/L7Lzlh1B6Yx0qSPbGvlyrICzLwuTubPoevHXr1GTjNNQtE8ZR3+XJbbxn&#10;A5A7n5c9++O4pyxCL5ZcKI1AP7z5SQQSODn+Idx06dRQA4LIpVUlCqUyq4bnryOBnOOMcdumcuxC&#10;ow5WRo145duQwX/Hp6fQBqCbJKj7rAyN5YwBtwQSe+BwB7/ShGR41KuqqVCtuzwOgHPfoc4z8/Tm&#10;gCQN5M3lNPuZkCLubOCQPl6g9CcfmOKaBEq+XJtXfIeNuVx39z/d6cHPXnDlErYkI8vcu0sqbVI6&#10;k5IAJxzk8k9ATwASTp8pbnkbjIvUHoM846Hn37ZoAkIlTltvzHfuMZ9izdOn5/e9aiB2wiWMo3yr&#10;tVl6g++R3x69RToYw0jJHt4jB3KVAPbOMHPY8EAnsMnKR7Qm5xtYtjcSR/CBjrjHTqeTzQA4KYsr&#10;8wbgt1zxjkDPAJGck9QfxH/eSABzzx5fHygfXnIHTHXIB5PLYG3MPJ2xbuBtI+RifzwMdOwpzYaM&#10;gx/dXDLtC7cZbHA6YGO+fXkUAOcMv7iQjd95o/LIYcj5ceoJx7Z6nFNzJMR87dtm3uOme/b2yRmg&#10;+ZCBHIWiMZxtJ+7xngnjIOevfJ9RSZKbQVXapz+7boM4IPTcMY649+aAJJSG3SKv3pMHywThSehz&#10;07cZHXpzkJHJn90GVmVtzoq+/UcfLhT344x1zk2zQNuJ2/MAV8vMeeeSB/Dknn0PfFCgxgxgnHGx&#10;dv3mwxwCP4QcA4BBI9cggDT87ZneRmVnfc0wzkKOCBnnOO/bHegtvO+MqzKCI2ZlJ68DO773Ung4&#10;4p6qh4cfKvPzEk4xn26jHpx1JJoXa3yNI3C/K0UIYgdOMk9lJ4BwevrQAio+AkYyy/6tsbTgqQuA&#10;B2Hv9M4NDXAV22yxtuYqShxvG7k7s9OP/rGn+YGJVT95nO0H7oyT1x8w9MenamtIYyfNyqLC2VZD&#10;jtkAYbPOfUfSgALxsN253RgS21yc7cKxzjGfUZxwM57qslwSxTzGZsMCpOfUZPHGG7Y7+uASbj98&#10;D7pLMq98c+3QfXjHtTnjZSS0YVSvyrxk5559MYx79KAIwqxo7MWbcpG1tvIzxnBx/wABGMgY9qfJ&#10;5bj5HO1UILNIwXlcAEe2PwzjPqibSczbm5A2NnJxn5drHOBnsByRVgoFZiVL7XB+7z6k7cnnjryO&#10;OtAFdgUBdN5Td8vzYbOQRlvXH1AzTnJ3SSNMrMzb9zM+SwJ5JP1AH0x0yakI2nLMu5TsVo2+UNnO&#10;M+ueBnB9jSsof5SFY7W+ZYxjkkAbQMAkc9ucjrzQBBiNn2GZd+7O2NQQOeMg5DAjpgDihbZW2Qqv&#10;Dp+7SN9y8jGQQPTr19Mmpmw8X+jqVcjcq9FGR1Izk8bePbr2pro3m5xt3M275gSP9rB7ZHU9PyyA&#10;RQs8zbopGbc2UEbZbBAye/OHOcY4OBnikUSJ84ZztVTu4yu3jPXjk5A6jH4GR5GeJWeRfu5j8xQS&#10;oK4/HGQD1znNNO1VGWVXJBdmjyQpxzg575xzj0xQBH91twkZgvDr5ZyP+Bdz6Ejrg+1NMCR7klXY&#10;rN/zzwoA9RzjAP8Ak81IsPzrGBIvbHk42EkZHPblvQde/NB/cweYsxj+XLbQPkOzPUjnPHTvn0xQ&#10;A19pO1lURgAmPaQFG1QEOSRnHr8uTn2o8gFlba2G3Ku5c4JbaQuBjpznJ/LrIfLiDBtwzuAVPmB9&#10;uvv14OaNpeUzlivzKZGSPadx/hHXpz06c8daAIxFGm4eWuG2LjaepwQDnJznoTg8nGQBRuVP38bl&#10;hx8u8gk8gemOOcepOehqWNAVXDEbgVZdvTI6jgHnDZHGQcd6ikJSRYijfLk4aTpnBOf9r9evagBq&#10;ACZtrHO0FpfmAOMAE56YHr13ccCgbghEqhQzA4JGPwxx6flinBpV/hdmiYdVIx844/Ejpno3bmo4&#10;VO9RtX5SVXa27cTzn3Hy++AfUmgAkfKOks3zY4LquOcfXBye+OG9+TpGxwSrHcAEXuffpnjnsR3p&#10;QokjWO3Kq0iqAYXAKs3KgAEBj93jjt/eo+RgSvzBmwWMm088nr9eB29aAEkkfDE7VKgcoPmzk++d&#10;wLH8Qv45ev6mum6TNeybtsMf3lz97DHqPp3OMkHNaN2DIhZnZtzLu7Y446nI6557HPTFeWfGvxta&#10;6Vbtb3V3+7t42A3RNjeRggnp2wc44XJ9wDyv4/fFn+ybaRbq4+eSPcY/lfacnGSQRjJ3dWwSOeBj&#10;4Z+L3xW1DxDrk0Fpdt5OfvK3Xk9PYcAewxxXdftMfGiTVby6tIZ1b7RuEPlqPlUkn8Bkt0PzYFeH&#10;6N5M+qx3OpDzIkffNuP3vb8TQB1ngrwq403+2b2J/NZsqNuSEx/IjI5x0+hqr45vYoV+xKUAXCsq&#10;qB82R8wHOOO3StO68UoLVYcQpj52ClcMQvbI4IA6euDXD6vqcuqXTXMmMsxJxQBU6mnNs2rtNNpV&#10;4PNAAQAARSUZJGKKACiiigAooooAKKKKACiiigAoPtRk4ooAKKKKACiiigAooooAdDkyrgHr2p9z&#10;DJDJ83XP97P1qNTtbdU9zcLJtCs20YyPX3oAr0UGigAooooABzRRRmgAooooAKCc0UUAFFFFABRR&#10;RQAUUUUAFK2epFJRzQAUUUUAFFFFABjHWl2nbu7ZxQ3bA7UmTjFACg4GQafvaaRizAbuTmo806Eb&#10;pVX/AGqAG0UrghiMd6SgCaZo2tIxghhn+Hg1DT3k3RKpJ+XgfTrTKACiiigAooooAKKKKACiiigA&#10;ooooAPrQzFjuNFFABRRRQAUUUUAFFFFAAMZ5qWdigEWMbVwaYjeW2cD8RmhnaRssc5oAdDM8IYo2&#10;3cMZqVmMMaIXwy/MevB7Uzy/ljBC/Nk9uaS52mRiuAP4QuOn4UAT6XsguWvpSSsKllbnlv4f1p2i&#10;RxzXyyTL8qtucbscDnH54/zzVc7o4MZPzHpV2wjNro0l5v8AmnmESKuCcAZb3HVcHHPPoaALN7qB&#10;ZQrSL5m3MkjdmY8Yx2xn6ZrHmfzJWcAc/wB0YqTUJlkuPkH3eG+XHNQqjMNw/vY60APWXGEb7q9u&#10;uD6478VZKmG4WNTnbwdr9W/z/KqsCoZPnxt9/pU93IUXYdu48sOOOvHt16UATwSRuAWyuc87s5GO&#10;Tn/vr/PWvIcsA5JPDHLfiQPx/lSWwecCGM/xZO5+PxpjuGfZv+XpuPf3NAEot1+zrs+Vmblt3B6D&#10;8x1/HpSW0hBaZivGBznpx/h+FQtLIDl3bLYOfSnQlWPlhvmbj6en64oA0I0jlk8xxnpxu+7j6k9R&#10;056Cor26WKPEB2syjjcCduOB0/p3phvIhyx3LHwig43evT9PpVWWRppN7FffA6UAW9BiSW6Pmfd2&#10;4Y7ckDuRz6ZqDU743100oQKu47VXoOavWm2x0qSeQZZmKBdp/wCBc+vQfQ1k0AFFFFABRRSqpY4A&#10;oASinOhXnFNoAKKKKANLwp4o1LwlrEWr6bcSRtGw3eW2DjOeOuD6HHFfr1/wTm/4KL6IPCdpoM+v&#10;Qi52/vI1UB+Qq++0YBzjqc846/jnXt37JkWo6bczajbTeX5x3K0eS2EPQjvkg8f40Af0e/Dr9oO2&#10;8b+GWvbzUGk3KpWSTduVieQecZ4YEdjwcV6X4V8a6brFohS5Ejjnn+PnHb1P6Yr8s/2OPjxrmqad&#10;/wAIvFO0pt7wxx7cHaueAeqnBzkHjIycA19ofDXx/fWsltbXN3Gqk/LHuY7clTwf4vTOfoO9AH0t&#10;LqcEeSz52gFiF6jjn1xz3q1bazugR1bjbuYbevHT271xP/CSKYTIkyLxwqkYI/yCO3SnReIAqLmU&#10;848wDuT0GQT7d+O+KAPQIdYVsB3b2XkY/wA/XANRyakj3bZj+UqB972xkflXG2viFlbAf5fvN83X&#10;6+w759RU1lrcs920x27dxG7jnoOmO3P6+9AHZSXYDM2fQ7eeD+BqFrgFQEOGJO30Of8AJ4rnn1x+&#10;drL9047fh+HoP0pzaqfJHmbS38LHAJP94EHuOvb0zQBr3E6omFO3I4AU/wCemen1rLv9SjTdNGwb&#10;aGIVTwF5/u/TA56ntVC61dizDd/ERuUj05P6/Xisi/1tnYsgZSWyyhuhx0/+t+HWgBdWvy+87W6s&#10;MMxI6npgfj/Sua1q/wDIDNksfKJG2TadxOO2O4/kOasalqUZYx+Z0l6lhnqRnPTnj/PNYGoaom7Y&#10;MfNxubqDxjp/vdyO57UAU9VunaIgFuWIKKB8xx/PdjHft71zGs3W8/u23dMc5yc+vbjJ4H8q09Sv&#10;AA2yJQOq7X98Dp+Xr9Otctqd8Hk2hvmYYWNmIyc/56cH8KAMXxBdGUPLEhVd2BhSqk88bl5HbjIO&#10;elcZqlwLxFDhZBtyBwR1+hIBHXOeRn2re17UkWOR2CsyqSwZufUjqD/DjjOPfNcbqku+ZouGZWYb&#10;s5yeRu4Xnr15xzQBnXEkjyMiiSRmUjy5Gxxjbg4Pfnp0JP0qC4a3GZkUcxsSGHGeTkjg88j/AIF7&#10;VJNJKkm4REr5ittY9DnuOnHIz/KobhjkJEvRvlaUnAXHA6Yye4zxn1zQA5/9GYW4kaNVPyqz9R2P&#10;545A4JJ96biSD95NHIFHHnNlfQnuOQOccZyeehpkjCGFkDtjdhsqwUncOc9+2Bznn3olRUGfJXlv&#10;vKwx90E7h1J7benQUAOdpREBIGj/AHe7g5UZwMjPYAD1x2PShg32hl+RWeR12oeCS/I55IzgjPHP&#10;c03c6thJG3K2Dgr69cjgnIbj/a9qajxvFuePKN/yx4GB8uAc9R0x6Z9c0AO8oGJljC7WbDKO5PUf&#10;L3y2DnI4HApymQH5G8tfMbEi5G5c5I46ZPAz7dc8V3k2hvMK7Wcj5mHUHoVH3ffg9ccVIkke2PbN&#10;kMozuUkjBIP3zj3GSAc8cdQCSQFIgZIsbSD82Np6cfNgdz1P17U1QZT5WVdo41KqVHOR3AyQeR1w&#10;D680wvInQ8bcsFk2/wB8445HAA54H4GnNjY2+IyENzuj7/Nkc8DnHvjP0oAQQxtIsjDdHjLeWAq4&#10;34Jx0yP5t0psbNFF5gRg3RVUj5xggZx04IbBbgL0wMUssjvKsoUbmbcNqHcGzkKMDIIO3sep/vAF&#10;rxqyFBaN8vKr8wDD149++SMcECgBZJYyu6NGKNnKso57jqcdc9TjJHSiCXzljiU7hjEa888bTwM4&#10;6ZAyDxTZm3l3ViTjBkKryT35BAzuHsMngdaauHKhvvLu/duwwx7AkgY5ye/fsBkAc0tu252A2hcs&#10;xZcZzn5gSAPvdMA9e7DJ5mQsoYtuYjcpBBHA4U9MBge/TuM035Qm54TjywQedvIOTuC/hjkHP4VG&#10;xQ8iQn5CNxHLKNvHrkDHof1oAm2+fJkxq6r03RM3Hy8jk4wDnn/61Q3c8luFkMR5X92FfsMkgbsb&#10;sccZ9+tDxJI+0r8wkLMJATgAg9TgDI28Z5OME4polbCqsit8n3twjD89/UZ469eRnigBzCU4G59q&#10;sBwORx146euOOvbFN6nzFUNjny4+Mcrkcjv83PX1pqHB3/ezgLJjqfxHGO5GO/PGaQIz7ZCFbo2W&#10;P3gcZzn5jzjGMZ2t+IA5pYUXIZWMYGQrDkDIxjbjlRnqc8Z6ZpSnlusY2lf9oYGNwXnGMZYMwGAO&#10;p5phaRmVHZmXb/EzEY52g5/3V7AAH0OKVt7HdsOWH7xcf3iCFP5njsDyRQASnyx5bOhXaq58wjHU&#10;H7wBwMehHBxjIFIJjGweKaNlVsEK3X5iMfePQZJ5Pf0pTNF2O3axPljoF44zjvn+WPZCRH8r+Z8y&#10;gLv3DIzhs8Y9M9c9KAJyshi+zu21iuMqxyBtwSPxz6Z5x60+5uMlZHnVd3G4KF4IxgE8Z+707jPe&#10;qwldVaUTfNkkM0nzdTyc/h2J755pxklEjKhKsm3067fxIGcHdnoPSgCUmSQDB4253Lu+b3XB49O4&#10;45zTJgy7pCzJjcYyqjr9CSCPxAz35FR+YiM0indtYhyy7mxkccc8d+mOuP4qYWz80pC7VCiRckYA&#10;Ix6Dj/PIyATh4GDI8e5GBXy4mUZxux689Mc8Drg5oxErMHOXZl/E8fMDj7xP1xjFRySPLJiSZXc5&#10;PzKByTg9zyDyOQDkdMUilJCsrDar4+6Tgr8w6Y5AA7jjK0ATqwwildw2n7xDAKrc4684Jbgj04PS&#10;J3aWHyy/mKqrhpJFZT146knk44z+tNfDOOOdoK4bYOvTnHtgAH9M0xzIiNKo24yy8/NGQDgD0+nf&#10;rxQBa2XLx4hiZmbL7tpJPt05yowOtMlhAYBc7GZtrNn5sNkHlePrySR7ZqA7ZH+ZR1wpYhs4IXBJ&#10;PcZ546Z6g04eZJtDhWV5MqyRhQw7HnGAOR1GBQA2SV2LeZ/Ev3WbAOe+QemOMHHIHPahmDbJBGDu&#10;dSX29GOB1ADHI56/XthqyyJIrDCptbdtZCcEHIbuTjHcnPUA0fPH88snCrhvl744GeOc568jkcjA&#10;oAFUwNujDKY13tuU5UKRjn8uccHccc8NDCMMmP4QOIwOMMO/bHXg5GTSkkFY8xludpCjk5IB6+3c&#10;8jpjJpu4KrAOysuNp28su736c49cg478gD1Ll2iiSQfMx/d898dBnHBA65z1pqyJPI3lnd93bt2/&#10;J82B06H9M5pqRoq7WZRuXbubnJx6nJJ685529s5pzyuieXK27y9xVdgbA2/dAx9MY5BP3s8UANA8&#10;kYD7T827lgCdo5/ADp2zg0snylWLbVXbtVkPzDHb0wSe+TwD05YCofaWT5QUbG37u3scEMemfSnN&#10;GN7eYGVSpj3eWdpHoOwOG7cmgAeMwwrJny12kKdrgNj04HU5I57HOOKFR7h1bHmMwyy7N249h3zx&#10;7Y59sU3yhsOwbWZdxbcozyeOfwAHGTn2ypZHZuDvViWZcMx56e3Q8deOPSgBrlYx5fnbeu1iwB2k&#10;Ag8cdAeOOc9OSUlWZbfKIWZ1BVV5J4bIXnrgnoSMZI6ihTkblWPHzKdv3eccZH8RGeh4HODg4YmZ&#10;ECRsqhvLZQwAzx3B75bByBgfSgB7fLMUJHyfNIqnjae/T/PY8EU1d0uXjePP3WzHkA5BbOPUZPr8&#10;46dCGThJl3L0Jbaf7ud3OOcHsBjdzwKPMKjaYh8u4cdBgnA3YI5LHA7+5WgBsxLhkP1y59V5xxwf&#10;lHTGQP8AgNCySyOzl2Bz2LYAyT1B9+w/OkYROVjKyYPyCRY2+Uk8nC5yQOvI9aQHc2yJsbVLFe5y&#10;OevBz6e/XmgBrhVTyxkQYI+dgu5eeTj6EdePrSyxBQzyBV2vllaPcW6HPQY/nznkZpGj2gGGJFYI&#10;FVfcjp0Pc9c9aNoKO6s/u20ZBAPTv3HQDtwewA2EEsuI5GeTCI3yn5sexPJ4OMdB2o2l083aAr7l&#10;VmOeVyCe/bn1A9CDROvGY44/lXC/Px6jAI6DjpjoOOQKYVCSZ8vOGy44DdS2PY9Tg/TOOoArSgS+&#10;VIUjYK3yiUZB3Age/JHAHtnkU6R2jlCon3Wzn0bPI+Yjrgce/fFRlZYGUllDJncqgAA8ZIA4P6DG&#10;PQCnIZ0i2wOVKN8rFhjI9c8cnHGMDHWgBzACPa7BdsZDBgc5PKjpjjBGT1J+lBbc/lrINu3aTGzB&#10;R/eC59sMOOKasjrJ5ceWVZCEkClsLz36dCR37AZxmmr86Z2/e+bMh24x19Oeg79evWgBzMAMAPuV&#10;WO1sZIwMH8/UYzjHTFC7ZGkRQvBz8yjYg68Lz8v1561GXVMghFVfvdMHnJHIGePwOaGj3u1opZjw&#10;vKleuB7DB9hQA6IxSMxjdGHovOTn2zjjHXkdOOCGxtI8aln3H+9IQyliMc/iSe5+XtjNOEsztudj&#10;tABX72QCQOmcc49OuTmmn5AI3LfL8hT7zEE/dzyR/wDX6g0ANkAfklVLLt/eIPkXGcZPXnb24BNP&#10;LL8peRmaQkrvz8+dxA6HA56gc8dCaRpYnAkYh9rBvkwT0x0AIGcn9B2FNUhgqujZyPM/d4I6c+/t&#10;yBhe9ACjeyKbcMNygqu/luT8owB3HUHkD8AYkjGI85j53Mv3RnqO35nP3hjpSJ5roCpQ/LlV24XO&#10;epBIGevDdc45xTVj2BY0TbtX+7jqx288nOcjPU54zwaAGz3BllkWGYcIXXbIePm46k55x8w6n1xT&#10;VY7d/Plsm3KsccHIOeAP14OMnk0523SbV+VmbCgr5bbSByPTjjj+hFR4JKBkjJ3EFtxHy89AARwM&#10;Dkj9KAGyNHD82Yl8xf4dysePywc+hwTjipG85xKm5mHUsCV6kjd1z0wQc5/IYaJmOWEpDHdnywVJ&#10;I7YCHkc/hgdMU0MsagTRKwXaW22/UbSGxz1PJCjnnHegCSR1SJRFNv3cksh+bAzt9hggDJOQcdDw&#10;5VEe+Ysu2NSW3LuAXjdjHbgHoDg8YNRGRoGKgGPdu27MDjJwc444PPv6nml3PHK5aOP5GyqqcYOA&#10;eDjnjnPPDDHFADX80bmZVwr9W43N+LHIxj06nrnFN3By2Nu1T8yNhinOQNwGBgnnj0xkUMVCkeYH&#10;2tnduGevse316j1qNH3FWaR28tf4iecgEZGTyfXPbvmgB2JQDGpPmKwAZWGSuMDkEYzyAcnOD7ZJ&#10;fLm3TbgzBgnmdQ2TnHToODt754700SbGWNXXLMF3LIoO4ggnAx6fh7dajZ2Vsbto67iy7cE9Ogye&#10;OmejHkHNADnRmbOAN2B83QNkdencgccnkZHOI2kP2fz1QR9tynAUdSODjrnPOTgD3okxGTkLtXhe&#10;Bn7w59QMED34HeoWmRn/AHv3lx84B+Vs8cjp06g98dqAJHnxMLhmKqse5WkUcqfmJHHIxyM/z4qO&#10;5kaMsswf92dpMkmNx9xzjpzyOq8U1pZ2CNumyzKd2/aQxx0yScjI/H0qEkRhordVVW3ABF78/THt&#10;6DGByTQBJIFxs24b78kanOCOh6ehBI5HzA+tRMwjbY3zKjfKo+UMpGMYOfX/AAHOKWaVNu2CN9oU&#10;eWGJAGCMcDPzYx6EkEj1qOSRUkVJ1xsIwy9emd3HbC+o69BxQANI+1lcjHyjaedvO1i3HPO3t2wO&#10;vMc0sNi5MkTKke48ocug57quPunoOwz6UbxHGfOB2rjEmCo4QdPfPHJ74weaaWHO/g87mOAykdOc&#10;jGR2yOvBzQBG6PGWjZskL93B3cZLfqRzjnH402VIvlJPViijnhRxnnODz0HQfjlzMjMsb/ebbk8k&#10;4z09Rg+hHA9DgVkKmONtn3mHMZyDkDsOp4PHoOTQA+ZZN+H3Alty4jyRk9t2CT6d/eomZUULLGAv&#10;G6SRg20Djk57/jnk9+EbzUOEhwu792dwYdyQc5APK8g/TuajLiM+XCrfdYeZGnB7ZGOnfgYOOmeD&#10;QAyaIM0XmJGrFcsskfbb6kHj5u3fJ71HLc/u9zTFmkddynAJzz2zkgng98gYB5pGlQKzea0a55Vp&#10;MAdMtn1xlgcYwOnFNMzk+cSy78Zzzg9OOAzDnqf8KAGSzQpAArYVs8R5CuoAXPOfRfUnODzSszB2&#10;XKxsHAkRYzuB9CO/HcgdfQ00vJA+yQcMw8wRyhhxjJJHoB268dSM1ChiieN5DtUq2E5+cbjz365y&#10;BhSM+mMABM4RlhaNo9yrtBwMZxwc4bgBvqFPXrUchYJ+8G3KkR7owMbSQCd2dxOTznI4H0N2IxCk&#10;gXdwAv8AezzweuM9jwOuDTbhonMkcsalSBt/cjd3749CcAEc9Mk8ADneNhs3kGRv3ZeP5Scnvgjq&#10;w5578Z4qFGjdFUKFVcM0ap03NhQOy9Px/Gicl4GuSU3GP7qADg7m4HGDhTyQcZ5PzYNe5dopCUYZ&#10;jzhjHgKSSfvEYwSScDIPUYzgABJKGhXIPl7sgSMCobjrnAPPy+v4Um9kKyWrOAq5TzPxwu4EZOBj&#10;OM4OM9KRmdlYOsoww+ZAep75HA7njjj3NRSF1cLO4Vl27dpxh8lexBUbuM459gM0APmlmBXyEVv3&#10;YB2KW/HO3v1xjg5oqBmkULhiN3zfuUj7+zHp6evXvRQB4krgFZJpQGZlBkUjnJ5xnv6A9OvFOit4&#10;SuSkfmN/dbOwjPPAGeg/qTUixvFJtWDjG0MyswHJ5yV+9nAx2Gex5cVV4/MVTJsZeJMk9BjHQHpn&#10;nOP0oAcLWUxNLAuxWkYM6pvUZA7qOQQRz2BHJJAqRVO5ZJLdcj7nO055GMnoCfrnGRxioxBHJ8yB&#10;VT/lmdq4O44wTuHTuccHHWpooZA7bI2XzCC3G0E4+Xk55zjpgAUAILRAC0a+ZsTah2LhuM/Nn2xn&#10;v6cHmWIDcHWPH3SMKPmwp9uffvk07733ovUBozn3zkrg4xjBPXHapFUKGZ5Nok+dW9GDEsM49Tj0&#10;I49gAMwW5UburYwCW6FfwzyOMc9s4qQefnaYW+YYDSZBXKngkAFs5HbPXpjNKkOJQqRqvHKbueuQ&#10;MEbQRjpn06ZBMiPHLtCsMscM25VCZyoPCEYBB78DBoAAHuWbYGbc2G+U/NnHJ+9nj1yTxzkYp6xz&#10;T/eQLk53bMbucH1BG5hxgYA5IxTBGyqC8bqoPzZycZKjcoJOBweOODxgEmpIlIyUMfyqSzbTxkeg&#10;B6YXvjHGDwCAOQu/7p33nk7RhgxIGcc/3sHI67RxQ+89QrSKAqlk/iJGD0JB5zwCTnHHWhEh8zY0&#10;Py7t2yST5SANxGOemOgBBHqcmpFi2/vJJFUKhLLuZlK498Ejsfl9qAFEJfbEi/uw5RFjBwGyARg5&#10;2nI575UgelSRJtSRUbG0bm2ttwxxnp0JA7gH2yaQRP5OxZVx5hIyykLjpyR8uOF64BBxjGabEJCQ&#10;qnazMGAk+bH3eRzkDHU8jHPYUAWG+zJKrMSoyCvl/KG64JwAe5xyDxx0FTIikDCZwwVF2jqOSMHB&#10;yfp+XWobF3Ro0jhCM+MbVHQAEkHAzjB9c5qxbooZYNx2yKhV+gC4bABI56r056dDQBYgmgWfzGON&#10;oYruC9jkjqcdSMfTJqW3IRkQ5LK2N/BYsmckA8dVyAcjGeMAEwQSs6KfK8xflLCFgFbJOOCCccD0&#10;9MVPE1ypby5pG/fbl5yshI4699pHB6igCWCKMLujeFnXCrINuOADkfL0wQcnPB7c1cVh8hEaHbI2&#10;7bxhiozySff0+9x61VghmB87I3hcRybuG6YIBIONwJyAetWEQb1aSPK8f6x9uRxlskAYII9DnHpQ&#10;BYjNtGWLbsKCmGlX5Ttztz0By2N3Y+nWrlo4dkKsWjaRQrrkEj8ep9BngEDsKpQzMiSSMMEn92FY&#10;MF9jn7nOT2GQOg4qzE6iXezLnIC78nd654A+8C3rxgetAFyxbzAXjRmG3kxqSD8oxkhsdeR6dxk8&#10;XonWCYYR2b5jG7Rj5gDgEgdRnI4PXkntVC0JTkqrL13eYOCQcE+vOec5z1683LecsqPErIfMH+rH&#10;AbAbA4HY8ZPGRj0ABbh3uGjjjVtvy7iNzDBPPAwcLgYIz82etWp51kzPIFZjlVWR97dZOCf4+Gzj&#10;0wOtUo2UkSMWZVU7mRj2z+BHykY54bHYYliaTcRho2XG6JV+gOcEd8HoeOpODQBbgYArcKrfKxKs&#10;u07sk87j36+wyKfBgLtQLkBQCzhNuOQ/f0+ueOhquuH3ySxbQGyzM24YxjK446dhxg+1WoJRGykx&#10;bZNw3FVJwxyPTryCc55oAkudkWUkDRx8I3muFwu05BVsAYyARgYyfUZmjRlVpHC7fLbO9enOecgd&#10;+OeOOpqrmJn3oSgUKPlZgOST1VgCcAj14zzgCrEATcu92jx9R0HTnHbtwP50AW0BBEsIbOTtk2gg&#10;YIwScMOvPPHPenrHEEbEgX+Fl27eORg8Hgj6c8gAYqGLD/PHGWO4FQoyRyowORn8DjrU0ckk4WDe&#10;w3KPm8thnIx1646exx2oAtJGxdkf5GdSzKFwXOAOnOD2x7VK0gRniKY4ZGbbjr3HOTnaevY9DxVY&#10;lGVjEq7d+VXbwcZGeAMjgDrgHoangZC7IG+VQAgGM4Lfl2HXv0zQBYUtvBVD0DMH+QjI7D/gI6kc&#10;4xSxCVl2RmRpR97cp3EYwCD+HXPJ96i3JjmFSu75tyg4GBxkr069PcjPaS3w4ZpIjJ1yGO7+EHA9&#10;O/v78UAW7ZvPPlpKqt/CrSjlgM4wPp/d6dDUkS+bEMFm24ViVzt6HJwTjoM5x1B7VGHZkjEhUL8o&#10;/wB4nIUZ+oxwBwc1JAoEeYo9xXBUydT169wcnIyeOvHFAEiZTZEJP4V2q4UZXgkY9cnGcfw9wDRC&#10;qb1VCrMYyIyVXnOTkd+ijjoN34BEUSfMF2hFJxzlwTt3YGfrjr85PXmplyWxIzFg2NrgqCecHHv8&#10;vsDznJNACmAyEoYseY2FXYc98jp+XOfvVYiik8pWCsvmM2N0Z2k+gyOcnPXpjpUGE8z93GnZv9Ud&#10;pAU4H3QCeDx65IFW4YdkbO8WzhTt2nj5M++ScqQe5PUYzQBLbMVZWUbfmBPtzn1HRvYc9+cF6gRJ&#10;vEm08feyp6H8x0/AcgDmhoG8o2hQEdD8p3Htxg7s49P7pqyu9ONyruV8AqW4z0wBjPbnPfsaAGC3&#10;8t97BjtON3TZz97IHC57A4zjAyKkSBiFhkDLtIfbJgEj5fQDB6dccdaagJjyeP3a9GY8YBxyP055&#10;7Cpgp27DFuO7/Vg8DjAwccg+vJ5XjpQAkSSNECyMd0eT05XJz15wdrdccL34NGxHRWMfLKoXlcbu&#10;hOST68Fc8DjgnDxGsQdnCtubj5SfMJxzypwOAcZU+melSJjckpK5MmG5HA443Z68c4/LmgCFwjSZ&#10;xIG8sMRgdD0Jxknryff6Ayo0hn3KrLIo+aTgtkng5A9KauBtwPvMCqsuxQQVJwVIAx06dODnPKPG&#10;0aK5DY2lvm4U4LDAPb6Y9fwABYYNu5YFX5lXG0MAeDjPOOv4bh0qSAFIhHbq7eZ91sk8YwMj/dXj&#10;NB+Q9W3eX8mMbtvPQgAYwce/6gAhVf3QIG0lVZhhlzjqev3cHJ5x14zQA3G7dHgZLbdsar2JGcD1&#10;+nB+lGesksb/ADcs4+UEHGTx2z7kU4xOh3gfdJVVky3f1BHGG6cnGQRwKEQkbPm3fdGwZI4PY555&#10;AP0HIIAoAUjYxlkk+Xq7sBgZO7dkDA+VmP6E5GKQeX5C5dW27csG+6QfY/4Djnry2TYHMu3dhSNu&#10;1gW5PXByT0J9N3rjEi/u3y8y7tuWIk+8emAeT0Pb1ycHkgDbdYYiCYU2syhUyoy3BbaQBk84xySN&#10;3PU09lKhZizHK4YqmCSTk5IPUtgk8ZPXOc0iC4kICuFVsDnAX6+nfpyeehFNAjO0jaFP8LR4xgYP&#10;B7H8AaAHTRhd3mc7WJYeWWxuY5wT69ScDJyQOKcqMylsjDBTuj+6T0JyMBuD789TjihY8HYJGXcp&#10;DFk6N90lSBjplvwzmnIGlk8x0DerHggHK5zjJGMAdOR2oAYhikLLEx3KPl6EhQMc8Ejsxz1OTxxS&#10;vHBcSFpJBuxtMiuAob6nJPHoOacwnULFI/3jsJWQ7id20tzzkcfhgc5IpwU+b5rb9seSsisBs6YA&#10;wMY5PHQnpigAVQw3tuG1vnPmZwpPXj1IXjPbsadDEAAqjO5sNtjHJwfRe44BPrzzT0LtuB7s3yuw&#10;bqe5HX5cgZx6Aimld+6MPHlflL7vlHOCSe/U9Mdc460AJIgHyIrfdxuLDH3cN+bHsQCOfYuiiBJY&#10;RMY426dz2wSP4h7dMEGpNmGaJI/lG3cY3VSoIUdySuG6gdSO9OAWItGVb72Gyueq9OmcAck8e/fI&#10;BAI3ytvHdyfNuTy1O3PHOQw59Me1SvsO0LHu+Zdu1t25yfQ+vX398jDlV3KBoivzfLn5juyxGeTn&#10;jt1B+lNMIfaVRvlTA2yA9cYz0GOuByMHk5oAEebfG8d043fdVZC2F7gdfl/HJ6jrUfkqRslVVVF/&#10;ebRuGMAY46dD2OcnmpWeKL/Sd7bVQb280tnHzEjqCevYE4P0pTGwLRxbeWb5lU5X5eR165IICkg+&#10;g6UARyxySFYWGWyT8vcjrzz12g+nvzQyRQYRYcKrA4z5ZHOTwM/yx15qZY0DqEjbaeFMh3AqcZ5+&#10;ijk5HtgUYbYH3DnIfpnI4x0UDuMkcEd6AIChhbHlv8wbEhwN5O7JGW/LnJwfQUotLiRUjVHiOfvK&#10;CFBI+vy8sTz7Z7CpFVVJZZEU7snzF+8eDx0z6ZBH3h6ZLlj8tV4CocfeHy8Aeg7dcZ474zyAUxap&#10;BGs6w7fkDJtwCc46sBxk4HT3OM06QyBWmZ/mVMrJkjI2jt1Hc9TwameNDCxjU/MMMsajB4+gz8u3&#10;PIPXJ6CkNs7nzUj3SB8ktIGBOOvQHJBbjkDnHSgCBkkLb9snMiruI64UgZPfj2PHQgcUz7OgPzKY&#10;mjGdvl8jjbkjGMDI9OOvXNTxxzZ3HPl4+WQnLYxwOQMntx1zxzk0kMZaPZG67dpG1W3bs4O7g9QR&#10;xk8LnsRQAz7PuARkaSRVHylc5QqCv3Rjq3p2HpmmywOkYiMci7to2quPmyc8NyeO+PbIqaWA7/nW&#10;NpGX70ig/wC0Pl/kcnPP0pjmOWPdHKm0RkDbGAD1PTjtk54wTigCLy1chEhXHAWNMYycLkAepGeg&#10;5z2xUfykSQseWTfsaQcYX39jjPr6A1YuE8mXZJI3VQPoB0ODnHbk5OR9VhlRUAyeu5ucr83GT1OC&#10;CN3Xn5cZzigBpCo21AoRlPUhcrg8564x9e/YigfK5EkeDt5wwyMkc474+hGBnripIlIkDNCq7ZF+&#10;Vs/vCMZBUZJ59icHGWpX3CFZEBZfMJciQ57AjpwOCD2PXFAGT4r1NtE0ia9lKKwwvzN0IGep5ORu&#10;4PbaM+nxp+1r8VX0mBrZbknzFkZmt2IYYXpknPP4c57YNfRvx38Yf2TpdxbC7DKo2sybRuVVHzYU&#10;ZGDnpjkcetfnD+1F8RbrWPEM1oZlky275cYBIORnrxyuD09TQB5R4q8QXPiHV5L6aUsv3Y8gZ2jp&#10;nAGazQSOlFFAEyX10ilFmbaVxj8MfyqGjBxmigApxHrTakj+4wx6HOelAEdFFFABRRRQAUUUUAFF&#10;FFABQMk4FFFABRRRQAUUoxg5pKACiiigAooooAKfCvmN5fzZbpjvTKdE+xwxFACshUkPndTKsXsa&#10;qfMRj8/OOP8AJqvQAUUUUAFFFA60AFFFFABRRRQAUUUUAFFFFABRRRQAUdqKAeKACiiigAooooAK&#10;OetFAJFABU1ookljAB6ndhSeKhp0MpikEgGcdj3oARutJQTk8CigAooooAKKKKACiiigAooooAKK&#10;KKACiiigAooooAKKKKACiiigAoHXpRRQApYkYpYxlwp78U2nIcNmgCa5fLMvmcbsY2ADj6fWoZSM&#10;jb/dBP1pC2Tn86SgBxcsAAoGPTvU+4xxRgHpkjnj6/59KrVI85dcHn5cc0ARk5OaUHjFJRQBNaOw&#10;dtnyllI9gO/6UlxP5spO4svbNRAkHIooAlVikTLj7w9f1/LNRj0xSZooAUc9qVWC8gc9qbnjFFAC&#10;k56UsQ3OF29TgU2nRgE8npyOKALl/Kxt4o1HyxqAvpzyao06R2LdfrzTaAChgVOCOacoYDIHWpYL&#10;cnacfMzfKGoAhVWY8CrenWavunkXcF4UbcjOep9quLpMRPkPJuijG+WTbt554/Tiq91c+bJtWQ7V&#10;+782do56jv29KAKtwyu5Cfd4x8uMVDVqK0a4XGfLUfe3Hp6mmSWEsbYI4wp/PpQBBRTvLfO0Lz6C&#10;hxsOw9qAG16/8AfE6aPZLp9szNdXDbVVF+ZAd+T+A+b6AjgmvIK774DtHba9Jfzs3lwoWfptGMHc&#10;e+B7A9/WgD9Lv+CeaWcFxcGWVFcSL9m8sjbGGXB4PTlX45Gc84r7L8HeJ1udZE+nXD/Z7eTacKce&#10;ZnHBPU5z7HgivgH9j3xhc6RoaRRTyGS5ZnkkaQNyThR0JBxjqcZJFfYPhHxMbQ22mKenlyXGZB87&#10;Z3YzjPQd+xxnjFAH0naeL8jy5J0yclm4wuB1Py/l7n0rUs/F6yTDB2szZUbj1zyPcH2BrybSfFLP&#10;N5kv7vG0L35zjG3GGOQeTW1aeIXRdrM3Ubt3XGSOMn0x+P0xQB6lD4ghWNSrY5yvTk54zjoc88+4&#10;7mrFjr6xDeUjVuMsy8HHA9xz/PtmvN08TyNBmNSpb5SY2I4GCOoAPtxnGcHmtSz8RsCfJlKl+d68&#10;KckHHQ45oA9ATxIJG8oZ4A+6o3dzg5PXPtVg68Zowys+3+JRjB4zjjgnOeP/ANVcHb66X53N1Crl&#10;icjrjgj+vFWH1oEENl9y5z5Z4GenGcdc/QYoA6u51d5S25mzlvusMr1B4xwAfX0rNvdaQbvMXChc&#10;lvMGD9D2OOOpz79Kw5Nb+ctvQOVC7mHUY/Ic9u3XFULjXYzKU5yctuUlWwcDp1AwewPSgDWv9bMq&#10;syzBlIKrtzjjP5jkdCR0HHbHvtXRkYtIWXd95yPoPx5+tZ2p6yZE+cSZ6ja3XjoSD3PPJ47YrF1T&#10;WkLMm922n5fm6AH0XqSfp93PNAFu+vnlYIDv+YCN1fIJLdOQR39M4z0rl9b1yDyd0cysuMHbgggg&#10;8YB6dcfr7Gr6zERJC8p2sSPMPY9yTjI554IPGM5NcrrOv7Z8LMpZSuQSMNzjnIA9QPbb2yaAI9dv&#10;1iZkMvmFflA27kTBOCefTJAGMljz3rnbq4mLYAMgbjbKvzOMcAbsc7QDjpjHapry8aPaQFYKvLYA&#10;yuSOfUHOSSPxrNdkl+VWUs4GdqjPXOOPX1JPPTrQAkghZjks21jhflwBx6jrjGcADJ64NRMkfMnl&#10;tn5iVxt9ACQepbdg9vfrUh2yuqO6L8zfO2CMknPTGAck/UCoSJY1YkfeGdrLtHUHHPOeB1GOvvQB&#10;IysHIMWd2V8zd3zwAB0PU/XvUc1yhl3zSxwmaMlC0gPpkcDPIU565GMcnFRsXgiaKNNik5b5crz6&#10;HAPc5AOPalSXzYvI3sN//TboPU8Ascbs85yKAEgXZtSBWVSxXbHjPHOcevI5PH3vrQjGVFgXdlU2&#10;7doZj8wBz7/Xv09aNud8jiNd+0k8Dj34Ix/PpzwaJB8x6MrSDPqeD7g9jznHAx2wAO2hMGF2RUjG&#10;NrDrtY45HtnIHUnHQUGVopfIVFCqxVW+Yll69uBwR2xgD8IiFx5jOZG+b5dynILtyPrlhnGKVif9&#10;ZNG37xj+73H73HcE5IzjoeDQAPcb41eSNl+U7sdGwMjnn2x9R0yKUiN5BiL5kVhhcbh97jJzxzng&#10;/wCFLG7IjFXZcE+YC2cYA4A/3hn/APVTQkkqbwG3Y2hX+b5eT9ex5yT170AO3zy7s5VZNqycfK3P&#10;PU8kM3c4IApiwgqZFt1XzFUbWH19skYIYZI/GkPmxqro27ap3bQpGOehPBGdvryBQFVywRtzj5VA&#10;ZjjBx/d65HOQD2wCDQAPBGSXPzYjcqvk5z0JXHB6gD3/AEoE6xlmY84Yyfvto5Y59Sfue+W/ISRq&#10;E2ny2xwAUjOScZyMrk4I6cnjvTQWjhXd8qrnaGYgHAJHI6k/U8e3QAbKNm+EtuZZWZ8yFfmBwWIP&#10;AYccjt6cGkkVXfLF9zuF8lmX5uSepxnqeAcEFcE9KkSRUO2RWZlkIVt6/d6Hpx94k4zx0PekYqMN&#10;u34xlV+UkjqcYXnsMD6CgCGRJldd87KG3bdykZB7Yx6/zGeOKazLDGzBDt/iC7ht6N+HC9CBw+TU&#10;hBU+crfLu+YrHjlsqDjr68fiR0qOQrjIGNy537/vAgdvYdOvQ8ZxQAAmKViWB+dS+zKg8ZHPTHJH&#10;0ppZV3RPF8yphgZAc9SxwOvPrkY7GnCIq7bR8pYblmbOecjqAQDk/j7URmQ5R3kLKx/eED5s7Rlh&#10;3JI6dPmzQAENJ+7T5naMH5owwPyjBYEEYyMnr3HU00TB4N0Xyx5xHlvvcHJzzzjI9x1FPG7EafeU&#10;sjqB907gD05HpnkHn3pgA2qHZsY27t20npxzn5v4uec5GODQA4TEMMyN94oi785HsM+mOmRnnoCa&#10;DuT5h8jcDcrjsQSPmz3zwD68GjzAg824LA/8tPmOCAOeCDnHB/xAodg4HmSKnQEbdx5ABwMdOcBe&#10;/XJ60AICYMh0wsbE+YuOG4JPbLYBHToKV3HRmXzEA+XAJJ6k+3G7nsckDqaQln2s0bjcoKqJN3UA&#10;7ScZPIP59B0pzyOG+Riq4VhtcELhRz9dwPbP0oASSXzAszO5xhd7cAZb7uTxyCD0yeTjimyqMbiu&#10;cRlvMXhugznd2HPIIHrk8AkWWPco+8GzuDn5SM9CfcevPrxTRFhMqsjbemMYUen1yQD1A2+lADn3&#10;JuVn2+Wq5WR8kbcY4BGO3Bx1zTlkZMRqU77V3fTJXLDPTrnoM8ECo3jG0sVHySckscZ+Vh0IODt9&#10;SCTg+pIfLk8uR13K7kEqo2KuP7pBA69Md+wwaAHKu6UqZNrf8tF3D5V7cYzwvY4zxjgcNiDeYsf3&#10;mVlCJJIu5lG3CnPHXI7gAcE0rAyDlvvbSO+4bueyjk8e34UBcgGWbgfeMwJ3djx0IwCcZPVvTNAC&#10;RozbeCwKsANu8dx1zljkjt0xTXW3HmRM0LZB3xso3Z5yOvHQ4zyNw46mnB2IY7IyojZtuA24nGQQ&#10;R82Pl5xnk4olZ3do4VkG+TCxtlmxx2xyfnye2c8HigBHYyNIrHjaB82SCM4A5B9c85GeBkZpC0e8&#10;yoNsnPTLYIIxk9iSclST0GM8CnHI/dK2R0+ZTwuc84Pyk+vJPtUKqQjOk/zfd3LIcjOOoyMDp1/x&#10;oAeMDcEyyvGCPf8A2sZyc/Q8nnGKQSkFh5LdRtVTuY/KflGRjr2wOg9KP3ClcR7lVgdq8HHPy9OT&#10;74wCfxpqBXaNDOpZuD8zNjHPGN2B8vQdCOcigBYVC3iwud7KQGZWLFmHrxk96ascJbaZiMqobdsY&#10;9ckcdD94eoIx65MwncN6rvUqvzHYAORjjGAAe2emTRvcPuCcA7mG7r+QyMlQDxz+JwAKJJN/zrHz&#10;7Ybt3LdeuOccDnjFRtGI5tuFVvL5dY/uZz8wzy3YEdMnmpGVMsVHy8HljnaAeAcBevGP/wBdNKzI&#10;VKyRJH8xG04weQCTkdsZHThjQAMFmDBY9waE7l2hsgqBjnqRux1/A8YQukgAc+YssvDxgHy856Db&#10;tOcHrnrjNLIqiNVkB4wfmXjd6n6cjvz+rZSQNu3BYkbcdPUcj2zjFAAZCZFdmkVmbap3KPm49z3A&#10;PXnJx1o2vJtGMKOF25ITkj65wG6np684JNyZ3Puz1ZFJDd8DGTjJ+pweuKaudu4jK7snOCB93Azt&#10;OBnttzxQAABiUeTaN3zFef1wMc9QcYH05iJDTNNt/fK3zbtudxA5xjIwCePbtnl5BjTBct8n/PTl&#10;W/i6Dt83IyfkGeeaag8s5UtmM/KqOW3dPUexHXGOR6UANlaFj9mdeGQ4AH3gM4459MkY6njnNOZ2&#10;VWJij2jJCyIQF4LDA9/m9Mbc9+WlYy/lPIrLleIwPm598EjB7gg7TinYSQDzl2sxy21geCpyflGO&#10;o4GeKAGtEFPllfuk7pNvBHT8Ado5B5zQXidlkSWN1VSuV4HAHChs8jpgegwKaVDbY5Ao85dqK/PO&#10;fqc9s9Dnvjq1j5v78CTdI3QM5IJJ6EDb25wOnFACqAj4uSFZd25du4KQB2x24/w54R/mVmjgf5V6&#10;MpI4IycYPQ/L06kelOYAJjcuDlmxxu45xjjkdMdMYGDyWyEsqHzd3ys0h2ncpGOvPGD35BHWgAXf&#10;/qC+3+Lp82McjGMk8n0yNvXPDVecAmP94zNhlbcpX5vT0Pygj0Pqaaygo5xu8v5Puk+mB+XOOeD2&#10;p0s4Ado/m2sXVd+d3rwOx254B4znoaACTyyhLO+PLYLuYf3T1z9Bx0OfTo6dZgWRPvbmGOny4+U+&#10;vYH/APXUZUl1gTduUkLmQbgoYE9M+v1wQABzTkciQFLfdswVKjndnjHGDyOuOnr3AGyblVSokHZR&#10;5mCB2YYODxgDHOM9Ka0MQYp5K7f3hVF+8vfI49s8jt3oACg7Y8Nx80gwCG3Z4GTj39lpu5GjUO6o&#10;Nq5UMMA46n5SM9s5xQA6MW7qpbMe5vvxMrZ/vc8juTnnOe3NKXZk+csrNGxjVmOR8pOR39c49aa7&#10;u4WQvt3EN8jYH3+emOMHgHp6HmmpyGZY9uWBZSx+b0KkfgOBgdM8UASzOzhnneT5txkVvlAB52nJ&#10;4+UjrwPbqIyyfM0i/KGKsWYAZz345wccDk8Ajk0jtEzKWk8vcSdm0DdweOCBkAdB3B6YNKLlgvmp&#10;OdrLnbtHRhxz2OPr971FADlxJJnYWdU/56bm28ck8kcDsMEjNNISRzgL0PO4HOfQ5yPvA9Mgt2xm&#10;kLx+bs85cI24mRjt4PU/U88dR0xUbTEoyOG3bc4DnceoIxj1HX880ALJ85/dyFVb+LnCsTkjGMdM&#10;Zwc85zTC6NCrKqiJQrM0nJB4wOoGQWPHU0ssyGXerM3y7ZJFCg7shsZHI+U49u5O0VGGMUYK/vGY&#10;cBFULzzxnOfoMckD2oAkeRVLCYNGrKQzFm3Px2C4yOTxxyOe9NkLpJ9oAG5lLru5Ksee3Ld+/GD1&#10;LctkLsu6Paqr/Cm3pkgqORk9fYZ+lBmGxh5S/dIZtobGcZYgDheB069zwaAHN8yZT7qtgbVPPBAY&#10;EdsDseQOM9KcVYShIkkfaxPloB8uTxnp1PrtGSPwZMzmRlUMxC/N8oPXPoDyD/F6qOBzTDcxyNu/&#10;dy7Msqqe/wAvHB78jqePxFADpJXdVuFfduXbu3Ftpz/EeoGcZxkAjnpUIMOVhlK/u8IV/iXHt164&#10;xgfx8cdHSkqdwChgAF8zBXPzfMOv1zxxjpUIBMcYxI3ygqvlsGC88ZHGRg9fUdQOQB6yTJHtBI+6&#10;ZC/frkE/lk+2OQaYZsxb0kTZwsZ8zj6E44PXHbmmySMZN7Pt3M3WM9cA/UjPOO/TFRlzMQ3nMXZs&#10;jpjqD2OeDjoRxnjGKAHSJIWaMPuJ7/Nk5b0yCvJDDGeSOc1E8yzt50sm5mfKyyY+8CQASF7e2OnP&#10;GaSSVYY1yM+UQQowcDjjpljhe3pn3ppDsW2u3y5Xau4nbk55z3Hr645oAdKTG3mvui3Nvbg7k5PX&#10;j/ZbknHfPcRlidwaPf8ALsCso4GTnAzkAdO+QM0O7ltybmbfu3ZwSOueQMHjkdMADtzH87PvRGwG&#10;KJ1UkqCP6jr2PToQALLI5LLKFYurMrPnO3PIOR8w79D071FJIvJD4yuY1YEZwOO34egDcAU/zGiZ&#10;WJU7fvqMbSfUk54468jrUEjFHZ9+Plw3mNuUjZ7cDdnPQ55A7UAOUopfYH3BgPu7Svy9OD/efpx0&#10;61CzbxIq/wB1U8zAAXGRnoMDgDH4etOkMKn7x2mPYzM27qNoHTgHH4fnVeSd54zLIzSbiTumBJOe&#10;fYAkEZ7jd+FADppZwzIWZdwPyldwJJbrn735gHI+lRzOXkKLNJ/G7bvvMB3Jx+vTjmkmuFfchfbt&#10;AX5QS2B8ucLjbxjp14znoIknjikVGCxqu1gjYkGNo42jIIHB4BwRnJoAbIVcMNi5xtZSo+9t4VvX&#10;Gcc+xHWoZ3t7hJGkw33g25t27A7889cHI65+tPuJiY84cMqfdZSpyMkAdOcrnB45z3xUTSBv3ZAC&#10;7Msc9BzyQQMZ56D8+MAEczI7eY6fNIyksCDk5OSeTyTwWHPTHTlZYmZ1la2U43kh0+YEDduwR1wC&#10;MfTk4xTJZZZWKxTsWbdsaMty2eOeP1zwM9KQFftHyMybhn+/jjI9uOPXJ6cc0AMKPHGq5cNvP97k&#10;8rweMDH19+majDbipSI/eb5m4O7cvp7g4xgjg8YNOklt32i63Y3fM6gqU4OcNjsM+pxjmo52BDcf&#10;MiqHUKRt6HPZc9cj9SDQAjSRqyvHPGPmBUFsDknGBnnordvx61G5WEN9ngCBUAVYxtLEkE498Z64&#10;6nPYU6V0VtjyeUd7E77jDEElSVLdRz0HAxxUE87szNHtz5Yfau3bv3Agp83UEdOSRyOvIA6eTzXZ&#10;ge7Km1sjB5JH6+mAScHvXPlxZmZAuVJ3AfMDkEg9geSD2x6Y5klmWEbI0jLfLlQucYyCGwOgDfUj&#10;1qG5uEH7lztyB8zdM7Wz90AYIBxgjH4ZoAR0M0pMm2Rhj5UY9sHuOAeMcZ44yeaYrgFrf7Tt34Ab&#10;kqrEZOV69+cjjb+AcZo2RfNciQhdzNJnngZPGM9OhPHTNQ5JO+aNlj2hmVZPl7jHAIJye+SeTxQB&#10;HPLJMqi4h8yQLkruHyAgYHI6/TPb2oqzp6DLefqckXA4VXUFskn8s4/CigDxaOGBittFDGxH3lHG&#10;eMBunB5PJGeMEDpUjCMys7rJEfu7cDcPY59Tjjpg89qVNwQSJEsiuAF3L1IBIPUjdnIzk8ZJxzl6&#10;pBAzW8ZQ/MPmkbcTwMDHv1IBwRjg5wQCSJkd8yTFVAxIAuRkkYZsnABXb642ileNiMy2oDbQMNId&#10;3yjgEY5OAMc8k46UkVuqouyITKc+Wdi8cDnoQM88gHgdMc1IqRMfLEq48vcu2T7qlty8e4+X+7nP&#10;ORQAqBQGmjdfuYEhXdgjOPc8bcc9jnNSoAjZPlwlS3/LRjnAHcDr19/U9AI4y7P5uI/Mk5+Zgd5x&#10;txg57gduhyOuTKpAjZoiWRlZ0Cxg7gPl5zgnpnnGce9ACrEqBPMt2VUOf4QCwPUdeMjGR02+uMOR&#10;FkjVJW3bpCy7mXLD/Z46hR2HTJ6A0NCkYVDKdq/P+7z0APIO0cZz6nntyRIE/es8waTqOhO5uNw+&#10;YEcYPbgDjuaAGwpGAGQbmK5Vcjc5zyeOcduDjnr3p75KoYpF+Yly+4FWPTrtP0yCOvTHFIoyGDOd&#10;qjHy5IK4OMcD07Y5x605UVC0gnUNGSsjHcMEdA2B1JHfOM/mAKGcbkWORWVS3ysVZTnK8euAvTpj&#10;npkytEplZt6szMTuGSCT6E/eG4ZBwckkdqjKoH4gKqCd/wC8IZgAoPTrkEYz7gjkVJGrhlEi/LjL&#10;qQVIw2Sc4wBnPQDtzgZoAUoJGUBFkYbdszRjnACZ798j/dGevFNiCLCI3ijX5WGGk27cjGeuCOcE&#10;EDFJNbp5ZZXYZDEMUYqcZGRkAdz3GcEnHSpIi6I3mQGNVch9sQGO+ARkA9uo6jB70AO81JJMsi4b&#10;JZNvBA6A9MHgd/pVhFQjq24sRt8kPk7SQQ3I42noOKhgWRlAPluytu2ZPGQOTkcrxx1xTm2lOQAp&#10;4YCLG0ZHXjrjH1oAuROVlVwRjI2z/dbrlccgZ4I4I9sVMhDt5aRMdq5LNuyOS+AMEDjPAyMFetQ2&#10;7OHkuXX5vmaRdpKu+VO08HJJ5wQMgjpipkKrDiRgvzYdtuQcjhcbjgD6YHXngUAXIoPM3RxjK/u2&#10;UoACV3HaRxjGWJ744yeeJoIo2l2pbqhm3K3uvYcHoMn654qFkjKupALdepUoSD0+Xt39MDjPFSwK&#10;8QUeWu7cpD5bdtUDBJY8gZGcYOQOKALImlMQDttZo8NhjhePmODxkEkjGe4we0iTyxy+bHE3mE7o&#10;0VcsTkNnLDcSQOOgGR05xXTEabYkztUjHmA7eAcHjnjnk5A7nk1MJRbyZFwuNq7VVsD+/k9OuM+v&#10;P5AGpavIg3QxruRW8tkyXwo45PXIAJB7nrUwiiimXy4402/Jt2jG3JP3gev6d+O1GzUFPIii3bWK&#10;y/e+ckkjBGeOvBzjjpwBYjaLeqxqcgBkG1QGwTwAuAx4Oc5HHegC60pxGu1lZV4ZsZySOCvoM57Z&#10;GOvNTxSjhAGAXDbdw3ZzwTgd8Y474HuabEJErRwt3GB2Xb945Azn25HGelSWxcMsU7KqqMyY3BcE&#10;8gjc2cZ7k9Dj0oAuySDcFETfxYZ4z83GVXnuOeAc/N3qXejK7jcdsgUblwF/iI+bGe7dMk5A6AVV&#10;haMEuhZpNu4s0m48t0Y4wcHoOgGMngU6OVGi8yHLKygqZRk49SQR6dj1wR0zQBoG4YBWe6O7qzqC&#10;T6k9eOc9ABxjnvLbyOsgZH45Dfvf9oDsfbpuGfT0pxkiRWldV6JsXd1JOeSTzz69R3NSxzytAQSu&#10;7cGVeSw4xk4UHPy4znqe+TkAutKLlZFnuAvmAtJnd8uSQSRkc5I/AnI4JqcOXO9lbdtxtWTLJx1A&#10;ySeCvByORjJFUBIEj2sGGzbn94cBeo/Ic561P5mYkUL8uWzuJ28NnueCT83Qgg+lAF63dHn2udw8&#10;zJk2AZ5zlQSBg57ccHFSRCWOPLS7WjbGf4v4f++fX/gX0qrFLIHZldNrNzhsZX1PJA7+/TrjFSCa&#10;NG3SvhVw7fxZyW59vu+3Yc4oAuRPHkiNShUdY+oz838Wc8j6DnkGrSBJJNrKGPTnO7Oe3ck/y3dM&#10;VRhdUeMq4XZ1LANnHoO+eg9/yqey3yfJG25l7MPvcY5H+ed3tQBfh+9uBXsVZegO4A85/wASfYVN&#10;Eqsm1s4CYfdEGzjHPX0Az0A6gdCK6OXjyzbtrZPyjgBucDt0HzZ/hPHPMy5OAitzkEnPGMnHGMZ6&#10;8A9fqKALCIWVhM5ZuWZWUYXp6Y9TxzwO3SnxqCPM8tI2/ijjIXJbGRnkk8Y6f3RTLcKWYy98Bo+e&#10;uO/BPU85HJ9MVYhDMxRnVmJwZFycfLyMDPGQCOvPI6k0ATRKyybw4VlAZmxnHU7uT9eTz7Yqa3Ux&#10;xhsMG3BxujbnnIHQdR1+mQeTUajMeJJHKsuf3gI6gD1AyeTjI+72NTxxPIGSaNeU/eBu3yk56kjp&#10;x05/iPWgCWKGHZtk2sy4Y/LyRkc4B6gbhjH6Gpdo27FX+P5htzn0JyDkdgOOp56YRXHkmSYe+1ly&#10;M++eP4h3/Ad7G2OU7djN5bY2swI6+oUe+Pb8MgDV2jEYkJMmFB3MN4AOB7jjcMZ+727yRvHEfKMY&#10;2yZLxyZG7p17c+nH8qWNd2wRO7FuNpYK2Mk9xgHnPpnPPOal27U3Rw/NsDKGX7vQZ9OD7jHQ8UAQ&#10;wRunCrtbcP4trIcYbOcAD73HX0yei7gZkecsm7AxkcZx03c546dRgH0FSSRj7kcatiP92ojGw4OT&#10;wBw3cHnHOD0FMwvkMYVARoz1yCVJ4xjGT0/P8aABnG9ZC8e7aArNwqkDpyOgOeOW5J44FEccUsqu&#10;Tt3OFeaT73Pc+p6n8T04q020EYEce58rI3ylsZ/3Sc5GCOhYHnFNSGZ38tHjYO6/dfnOepBx7deD&#10;zxQBXRoFJMQkyx3MN3Vj17jBB3fNn6+tE2VDBz94fM0i/KxHAbnPBBx+J4zipHbdtmjaPaWV124G&#10;V3btoxgdxn0Oc8c0qjLGOIM247cgkk+uSB6c+oP0agBuASW+znzDlgm5vm9euN5xu6D04Ipi4i+4&#10;GZfvK24A7B93gj5Rkjg+oxinsu8GI252srFhuHbptGMZwODjjI9KUHz0+Vd8jcllkwFbPPqO4br6&#10;cDGKAGtASuws25OY1WPjb2wM88bsdewGcmjy2Lr5ZVc4aP8Ae55DZwOOOPTB6jpUiIBumMTMg2tt&#10;DEdXz178njpg96aBhTKZFUdD8hx1znGOOnPQc9uTQA2OPI3ravgNlVTnaC2OCAOvIGB1xyBTijbl&#10;V0Vdu7bJI2M4OAcDI69D/PrSxrsiXlivJj9jnqM+g+mR0oVc/wB3aMjcVXHXuQCe5HfJHUdaAFk8&#10;iRJSUUHcSW4OTztxk+nHc5zjGKkRJyjbRlPLz+8kBBwehwegwOO3NPjLvCI5HJaQbcl+F4657nj3&#10;PUZyKUBJnZ0Ab7gO0L9c/MfukZxznIJOaAEO5+HXKnI+8OCWPP05x/wHNPwhdWEbFvuruYkjk844&#10;yTnG3pz70FTsI27iOW2EnjPXkeoznHIB4Y9B1V08jHysANqMQVwQPQA8joMDj16gDTu2cr/rMAN5&#10;hbBXqBx0+vYZzwac/wC8hxLJ5e4EbmkAIGPu4JIyAe3v1xgsNtGv7wptXaA5cMMtk+4AJ9+Bj3NP&#10;jKooXc0f3tpXhsbc9jnOck44z270AOQuWAeOSRdo2oFb5Qx6Y4z7gHoOfdo8ondCqxyMvzBXIOck&#10;gDB54Az05HtmnvEvm5ugzHnbyAxHGSB0PB288/lkPDy+WwYbj5f3lYfMo78tyCTyCcnj2BAGsqBv&#10;NkHEg27pyFG3BPOOv1JwMfWnRoFTc6bdoG5mXrhWweDwPTjk49aDtZtqwK2AqszYIfBJxgHIwR6c&#10;huafFFujcokefNU7mzlTg845459RzxigCJsqDGzruUEMzfNxnPpyM4OOOn1ysqSbw80bNyu5MexB&#10;OTnI4HpkDjFSwo+QEh5RhsHysUx+I6dxx06UbHXay7RhflHkhenYHPBxj2OeozQBEYdr+Vja38AV&#10;vvfNyMgHj5t2B0I9iSSeU+6WTynwgHy5OVxkYJHX1GeobjvU/wBmhkRljJEeNvzY27STgHGR25OP&#10;7uTildpIi7TOy/wsGUqQMnaABgdv5d80AQHbvZgGYYA3MeSpxjnpzjHUE/XmnKhDmeSfllHzHbxz&#10;npnHtzxgevNSugXJ81h1LEL8w5PPQHOQwzkgY9wKZMrCZpZ5edu9m3cJluDnjA5A45P50AQyxBs4&#10;iVf3bKirIBgZHONw6D3x8w69KMLLIxVQY933hGrFuc4HHB6/TnPvIuwgZjJzJiMiQDH8OMbsnLHP&#10;BB6cZNOkWRJN7b12ygjzG24I4wTx3xjr+NAESCRHO64ZiuOqnO3rz3wOmc4ApHRmb5RCNr5Zjlie&#10;nB68HHIzkjH1qTcy7h5Dsv3flk27TnGD16fKT0B/ksSROqqTuDYbbtONhGc4Gd34evGOtAEDoWtt&#10;oiADsfmZeAxHXJ6gfN9d3QUt4hadgw+824xtk+WufcEY4HUntnoMSNG6hiYi0knylm+Zm6t8uPp2&#10;xx146qYo9nlpCcbWYbl+8B3xyB/CPXGD1OaAKaDDb4v3jbeVV+TxgnK9yWGee/8As4Ec1qBFtADG&#10;P59yKOmM98deOwz6dKuSFpCCG2qW+XYwOOcHOR/s9vbrUEi7GYxRDJdfkVjgjP5DqTkcdPagCtHF&#10;sdjOisqk+czHqc8nPGQAxPOcbu1VNVvxbW0l3MMMqkN864GGyTkg5zgnp3APbFsBY/MtJGBHljaz&#10;nbkHbyPTruxgdM9RiuU+JWvHTtI+SXG1i8h43AjJUg7vXOeCCetAHzh+138Q5dP06ewM5LhyZsyl&#10;fm24UY4HLBieuOOxNfnr411s69r9xfGRnzIQrt3UdPr35719JftaeO7e6e6MFz5jfvPLZW+4CznH&#10;I6tnOcLn5vUZ+WHADEK2ff1oASiiigAzRRRQAUA4OaKKAFzzkCkIIODTiwKgHqvfNIxyd1ACUUUU&#10;AFFFFABRRRQAUUUUAFFFFABQetFTPADb/aFYfewVH+f88UAQ0UUUAFFFFABRRRQA5XcjYGPXIpGz&#10;mkBIPBqSU71EmR7/ADdfwoAjooooAKKKKACiiigAooooAKKKKACiiigAooooAKKKKACiiigAoooo&#10;AKByaKKACig5pV54zQA+VYxHGyNyV+YelR1IrZi8vHf0qOgAooIwcZooAKKKKACinyRFEV8fKw4N&#10;MoAKKKKACinFCE3k9abQAUUUUAFFFFABnjGKKKUjABz/APWoASiiigAooooAKKKKACiiigAooooA&#10;KKKKACiiigAooooAKKKKACgMR0oooAKcil32im1YtSAu0N80ny7fb649aALFpaB5PNkf92G8tSef&#10;p+vr+GauRj7MfPXduz8qttyRt+9zzk+4/nTVcJEtqG+6pAVcLk9/8Pzpl1eCY7LedVaRiWkZmyMj&#10;rk9R6d89qAI9Rum3/ZLXPDD5vU+/vUTW1vE6u8m4Mxyyr3x0H+cZ+hojdbVFlXLblYYBKk57Zz+l&#10;SQtNv8yZ/wB43Kx7T8v4fy70AKmdwywZd5wuBz68+/TPeo7m6jMOICS0ny8t91c/Xgex+vpUsl0u&#10;37PblX2rumZ+rfj2Hbr+VUJ5I8bIm3fNksy8mgBhYqTg8/3s00mijk9BQAV0HgLU5rbUVsIQf30y&#10;mTaPvKCMjHU/T/Gufqxpd4bC9jugikq2RuFAH35+zH4hj02O3lzArQ7WjMkxHzBQCMjopP4kA47V&#10;9Y+DtbZf9I3PuyEjXg7WBY5PPB/xBPXNfBX7OPjCWLTrf7JP5e1QT+8wA2TyCOMZCjkHp+f1v4A8&#10;VW+o6eq2ksbDaBuUlgF6DqCVAUjOccY+gAPe/D3jMrtjiuZFz8uY3POR93Oe2MDB7nr0rrNL8aow&#10;RXljUM2Gw5Hc56YHTOenqenPh+la7bvOzCUsu5dyljkEnOCSDzj144GeorqNE8R3E0gjWTZ8wfCz&#10;ZPIzjjpyByQc7sDIoA9ls9dE1wN1x5hUEHdg7W9Dxzz1JIz9Mmtm18QyNIqRTHbwQ+3LHnP0/wDr&#10;DvkV5RY688fEm75WZfvdWOV6dMg459SPQiuhsPFU2IzFlg2PmVOjY4JPBPUjvk8eooA9Gg1iWSER&#10;uW3ZA9cKMHHQg9eRgY9RUg18ovnxEoV5+8R1zjqe/X/Oa4eHxJbhFCyqsWR5aqckpuGAGK8dB8uc&#10;cnB4qdPECLD5zrt5xuViMHqOoPOCOmSfQ9KAOx/tsqCEdW5+Xc3JbuPqPXHHHXioJddRxsE7CPdw&#10;u4ccZx16ZP49u2eUGvxjJW5Hy5LMM8cgdevXK/Tmq83iBY4pJV+UKD8ykBh1wPlztOFxgY6g4wKA&#10;OhvtYj8tpc/NtOdmT069fQfNjqCT061i6jraojOvmN5bkt1z1IJO30xx07j1NY1zr8oeSJpV5kwF&#10;8thkcj+InjHXPOBxwc1n3uqFwrOy43FY92WOOOmR1B4J5/h6YNAE+paovzJEcDH8W5unHTjI4HI9&#10;OnQ1gXl95m4LKzcFvcc9evOOvQ/Q5qaZ98pEsUjLj5h97njnjjjkADPccHFUrlysJEm5mzx8pyTt&#10;AB+bGccdTnsfWgCKV97bUhMIkUsFUsG5HHJHB9PccjNRyyIsuJW+VuvmNuUNyQDk5PUY6H1zxUkk&#10;sZLSEErIRhj0Y8k89e2cfLyRyaqsx3cD5gpDMqtkgYx27AHjnAJPPFACDMow5b5uX2yZZ/lDd8Zx&#10;n05x71FLJEvmQ7l+62dqjd6EryeTtz6Y9eRQANpVB8+zrHJtzyBt5zgfTpjjJp7FFVl2s0YbeF8w&#10;LkFflPQYHI5x1PTNADIhLuV0DK0hYqNq8gA9jgkAdfc8U2RXji3Sb13cbfunGD1yPpzwDtXsamC3&#10;Mb7ZY1G35pF8sY7nOewyD1PQj2qOF4o5Yo+iswwWXCtj37jHB789KAB3y8krBV/eZyeynPqQCMDH&#10;HbHpmiJ1jkXO3qoWNdw25HXjB4GMY7EelNCzxt5+0gryCoHqfUg9T1yenqKVU8qRYSi/3RE3DYyA&#10;M7u+c8jPY5oAQtKQsLhtoUj13ZBzgfQeuOfXJokn892BIwW3NuK+mcEEZHX36U6PasjPGFPysr+W&#10;pDNhscDBySefc4z6FxVknWAy8fLuDYk+UdwMZ4APbvmgCPDScrHuwyhW/vZBAHzdu3IyMjqKcXLu&#10;+DuXzNwVoxtzv7gHrjJ3DnlumOTEq8/K27BPRQc4Ofcfkc8dKawIUMI1baoAk8vJzkY4xngEfh9M&#10;UADB3KoGZjGx+YjsCQOcYxz9PypzN8qBiFYqBHhuMZAwDyP0PSmshmna3EecHbHvY7eeoz/MdPpQ&#10;EbbvMWS24ltx+c56NjqOcf8A6zgARIo2cMkbov8Ay1dj8u0KpII9sHoR3yeRTZGSI4V079WA3dx0&#10;9CcfQHvwFZkQLKIhgEFMuMYwT0zzyPccHOOtNk3g+Y689NyjqCDgDB6d8fzzQAkqxyptLMyjO1TG&#10;ucH5QFXgHPP0LciiUAxtI52uzbmbO7A45xg9MsRwR8oGTiiSVghZmdVZTtCsNpz24bHHToOg96Y+&#10;yFgJAM7AE3MBgfMOhwcYGOueaACVS4/1e0t/yxUjIJ/Pn8AeMe4aru6tII1A3A4VTtxzk5yPbv6Z&#10;wOqkosXllW8zcC3TjDAknA5PXOT1J600qCrY27lUhlLcM3HGATjv3AHagBUcxgRROzBpMNhsAN0w&#10;RnOCSccdzSRtsMczE/Lj98ZuU45O7nkjPJPHJ7AUjspYjdIp52ryTyfbjn8MjAGAMEaHOBHbvJ8o&#10;WMsOcYI68Zzj8DQApKtJh5v9ZuD7tx9eQcE4zwM4Hy8d8oryusjlMLtP+r/hXBLDPUcZ7N2PtQfl&#10;beitnDMuJDhzwRjn1wcHnPGOM0OEWVVaM7VyCyoPlbPUjk/UYPAPFADZsxw7jzz+8f5gFbbggMOn&#10;T+Q7ipXaPeVEnBbBDNg7ic+ucZ/pUbDyyZJbbaW4DH+ADduGc8jBPTbx6Gl8wkmOR1AVTtwyjBAx&#10;3IOeByR9OeSAOMbs8kY9l+QBeuPm4z1HbLdfejfJ5e9ndtuTtZiCpVeP4sHaWHr0A4zimrwFAj3e&#10;X99VIPlrtHB5wvbkZwfYZp0hy6gIqybQAGIyPc/KOeOgHOePWgBWhKfNCGLNJt2iT7vJwc8AkkcZ&#10;HGCcijyl3SLJaALjG7kc9sgt/Xo447Ugtt6NIY1bkt90kFVPXvgdz+FCxNB++jh27c53bRjGeewH&#10;zHjv60ANBnYhZlzuPy7cghj9Aff6Ackd3PK4kVgF2svy+ZxngY74GBjuMCnRpCYwkOeVI+Vl3AYI&#10;Pb0PUc7j04pdrxtnZl2w0g8soR3PUcAt7noPXFAERwzszBjllVWZOoBC8kge2R1PP1p0gCFZfsch&#10;k3HaiKcZGflPUryMY7ZxnkClRmbYsls2W53BgeOmVGCQMZyeDjp7N2MdzI3zbeV6eW2TtyRjnIHb&#10;GOnsAP2Mx+WTzFyqkxMeeOp5PP3cc4J6VCUi2Mp4wMN8p+dsE9MDPbpnjHWpGBVPMjb7oGG3Z2jH&#10;b2yQBjnAGO5pGgGY027edpDN93ngfdA6f7349KAGOnmkuAW8vn5W65GMck4PRR6jBwcHAzZYYZZW&#10;XbtK47Ej8856fXPFKEVsKzbmYZO6XJ444J59c+/rSxndIpmG12A+8ByrYZgdyngEjr1B/EAEP3yD&#10;GQqhQ22NcYHPJzycHg55478mhpPKGZQNr4G0jIfgHAxyxxn24PtUmzeFYJI3mL0MgZugPO7jPPUZ&#10;6dqjUFSXRfmxj5flB4zt4JPcdx169qAFkQmVhOJGZsmYyLy+T1JGCSQSOcZPp2iJZiyH5lCn12jn&#10;CnnrjpyO5/CYxLDG1v8AJuRtisB8uQQueT0OPUZHX3ZGGJZHf5twKbiwHP13dh6/lQAgZZJh5Srx&#10;zuPRVJJB9uenI5yc9MkcjlVeEsFaP5mjXGMZ9c9cDqR1wPShiAyrJH0Xpt/3um4nB57jOSeeMUKX&#10;LjfJ8yy43bQdnAx6nOPYdePSgCOWJQrAQ9cceWO3I9c8c+mB3qR9qozSLhd2HkkXgdyeeDyT+J7U&#10;xkBIDhNuW/d5+9+gzwDxgHP50gYoquYw2wtlVfbuxwwHbJPf6g9OQB25RMyyk7mixIrMFIAYADHp&#10;xjORg496jZ5DK0pcl8ktxjg4yeR8vOD/ADx0ojjIOAq85+XLIvUZY8kDIHJxnLZzxikmkkZUkILk&#10;oDt8vaGyeB1Axkj06nPUYAFYbFZFib90p3Jj5Rxg9e3PJ4GDznmkuISP3e9umF2nsDn0P8gcHoTg&#10;0jorxyjGSq5MSA8Yx19OQRkYAz04Jpqqwdwx3Ekj9zGPmbGC2O/PoOAeoJNAApYS/NBhgp3p83GT&#10;n2IBOeh9DgjAppwi7BHtK7h8zeuSCOMDO08E9fc5oeRPK85GxtbPy4XIxxjgDPXnOSOO+Ka6RIBt&#10;b5iGCgs3yjgnGemDg8cewoAfkR4edSEJBbhThOuD0HIyM55wOlMhTYqo8eC2d0iq2duG4zgA46Y+&#10;vUUN5ZG+OPngfKV+c89P/rnJ/Cm/upGYLMxy22T5mXpwp5P3Q279aAHdXKGM7vmLKrFerdRnrwOO&#10;oznkYpv7wJkDaN2PL/hz2Bzn/Z4x2pzLcStJIFY5w7fKSzHB4+UcDOeox065qNl2J88a4b7oZQAB&#10;kDd+Ixz9cDtQA4J+6BQCTy2XbKuTng8DAbAxt/AHjikUvGVTzfMK4b95IQQQoOd2QR3HH9TS5ilf&#10;y51b5gxDSqPu56dDnkg8cDGOpGGqJflfOWbllEg46ZzjjrjqD9BxQA18iVG2rkLhSeBjPK5HIBwD&#10;tyDkfjQeJA6qzso/ds33iwHH06lh7HIyKbI2ydUEx5bDBsnAPGM8Y49MgcdRxTUbygkmF3MRtxnJ&#10;IXpx9CSOM45oAFtooeUUqvGG8vkgt156dSOPTmg5MnmER4aQHhsByQRnI9hj1wF96kZdi7ERlzyQ&#10;yLhflB7DnoBxzgDPNRIJ02lW2/KDu3fe6H7zZI/i56Z9eDQAgSV+XXkYbcEwDjjPTjblfQDPOKaP&#10;K8sDap3YLDJyy/gPXaOmPTrzIwZGjZkJ2qoDYycjt8w9885AyBnIzUakS4RBlvL24ZiMdODz9cdQ&#10;McZORQBIkjxjiIZVt8m6NyW4XAIGBkccYB64zmoxMjbdtyrEtjcrjnJwWOec5xnuOfenOCVZkLxq&#10;xLKOV4xx2CjnB469+eo0jTFTLMFbcVCZwQQvzd+RjaMdASc96AG+eoQXMMaqrfvFX7vONwIDZ6Y4&#10;6dfvZJoYBp/KVWCsy5jLdWA5YdcnGeQcHd24pqSFmWaOSI4ZTu7McnnPYZHXtzgUBGjj3Mv3mITD&#10;bev8ug9x270ANM0m5ZQcsyho2zjJ2/XPHJBzxgDk1GA00jJGULNkt+9G0ruPPK5wPwx047O2mPLs&#10;Gzs+ZcYJ9zyVOcdiSSe+DhjsrsIm3SMse5lY5J+X7xyDjn6jBA7YoAeJomCvGV+YMU3KwZeSc43Z&#10;wOuf9nGcZFRuEO5UiXll+8pkXgdfdsYA7kDgCnHBkYpIPmw+N2N4xkggDBA6E45HAzRnEn7lo5Oc&#10;qNvJxjA2k89e34kAUAA/etg/dDBl+fOAM5Pt/CeDxtJ78kVzO7Qx7V+Rhu3KcRtkgDAPOC2eCOOM&#10;DNRybAxRbiNV+63mNkehOcDjA9jk9CKVR5g3ks3yqWX7xJ44ORgnHoO/tQAkjvGAzQ7WaPLNvyCN&#10;jZzkg/Lkce+O3McoiUtJIF28kKy5VQAMfkAeMt1PB6URxBVZI92PufMz89f72evIPT06YqPz0kg2&#10;4/eM33lCgNwc7T16cDJzg/hQAkvmIrIvDCMj/Wcgc4YjHQe/vwQMUs0sm3lJB8+FaOPk5OUzjJOA&#10;T6HAH1LWIXLPLlVctu52pyPUkdSeoNR7omQ7YNrZ3D5RlR6ZA9hyOOMcDAoAd5/lsrsrD5VwJScZ&#10;4P8ACemMkj15FVi0jYcPuaThfnyd3GDn+LBJ/rmkldYk2pwm7Py8fKcHPqM4zwDgemTUS8fNsXOe&#10;4+VueAAc4475J9MZNAElxOC2ZLfd3Ks4OSOcHjrgEHtgDv0jkd3b95GzYb5iIxgqDyT6dj06DOaT&#10;Nuk3loWUBstub7vXCnGSvyjkYP8ACe1Qv8i7D/GSVV8DHTsAB+C4696AJC8kTsUChgfvJkZbapz+&#10;YGT3PHSmrcSmSMxSSZ4P3sbv9o9e4/r1yRFKRJnZHuXq21QwXgcYwATjp1HH0w3zY2bYdrMHJxwN&#10;2evpyTntnnkc5AArPIvPlbtqqwUM3y4OQN3UZ/PjHrUMf2fezllU7gAxIGOnTB6fzxjrThkFt0Sr&#10;13cD+4ScZGc8DuMY5zUYy7bNm5nAzFubkEdhnuMDP50AEsgIAJb755DHcflA45Iwe569jnHEcLsF&#10;8qDcpUgMGONvHTAGBtGe2OOaJWYyNtDFiCMDK5H8yQSD0Hrnioyu7dHAwPltgIvIJHyqAfvDnGOf&#10;T3yANMioI44RtXOFUMCEPoegHK9PUYGcGoWK4YCaNtw3bCvB/wBrqCecHPy8nGBmnNI3meZnG0/c&#10;GOMgEg4GB0574T3pnnkBd0Q24VdrMu45x1yM87iMnk4BPbIAqgiZ7gllZgSw5yQSSOTj1PU8n6DF&#10;Z0RnUyIrN5ZPzZyvzZ/iI6Z6nsBxwakaNnXy0LcsoDqQwOVB6ADpnkY646cmolMmTLJKuGbG1d2P&#10;rk5xj3x97tQBHLNsBBdv3altrLgjGeMc44HbvmmM0iyKoteRjYAQQTjjB7Yxgkeoxxin+dIybY5G&#10;LNt3LJGG2n72Sed/HHB6cd6ZIyfK8hjG4ksDngjJPfnnjjJ+XigBADbxnEbfe4YOzHluABk8ADHQ&#10;9c8lqhmaaRPLcs3y4V1Zgc4wSABt4/nTvmeMIhVWx93zWVmbPfaOeCc9AQ34BsyKrZfZGu0fPLuO&#10;PlPsdo78Dk8DuaAI5JZpm/dhWjkXK7iSqggYHcc/McD+7nuKjaYuVIudpbdu3DaG754HPO7OQBuV&#10;uecVNO7q53RNltu5GIPPOCOnGeM/3iMAgZqvO8pBDxh/lb5JyhGTkjOeAfl9W4OPoAG6Ty96zMWI&#10;27RyxxwSMZzgYHt+WYZQ7MwMC7lyqxyZOMqQFUnpgnoeevanXKWksixs4bfgmKRmXONvsMn5c5A6&#10;9M5JEcZiWTLpt2YPQc4II4GSQQdvTv3PAAIbm3t5SrebEoxlduBweR1UnoR1+vQ4BUl48C7VvA3f&#10;btusc9+q9cY47UUAeVjgblTDk5bahYHjk9DzlQO/rznlwEczssLq21VCqzL8vPU9OM5xycegqOG4&#10;hSXHkROq9kXn67ScdfUdD71MRPFGoxu7/M21dobDY6c/e6knp1oAmSIO+UG08nemecnAbdkf3uB2&#10;HJzQ2CqwIWXLFm+U8MCcYHI5z6Ae/emso+aLzd+1S23I2LnPLd/Xrjrz2pz5YxsHjzn5VXGQxyQF&#10;9ONuRzkZPc4AJ1dNrSfIw3ZVWIHPzZGVbqeOgpkbyngovmKQsbNu+YNgAZAGfyyDj3pYvLYrMjLs&#10;YmQM2RngYYDHIz6jpgDgCltk2S7RNtVk/eMEbad3p6g/MQcAHb65oAcglHMCMYyV+eNjlQQMZ69t&#10;/Xg9+tOQxLmWPLOr/wAKr26E4OcnHPGKaDHM0andu3DbleSTjocccsOOh54p0k6RDzLiRGCjGJJG&#10;3ZyW53EdyvJ4z74IAD50jeRYixKhvLiUk8EJj7pJ5GcjOcHpjNSIqybWiVmYfuwisF4PQZU/3e44&#10;xjPc01IRJN5Sru3SY3+XwRgc4HIGSeR3Jp0UkUkjNIW8xlH7vG5hyQTgZKnHqePUdwARUcr5cZyy&#10;hVVXOTkcsOR26n1z2pxVZA0aIv3huHHIxkZHX7o6cZz27wG6SN/LZ0Z24BVFU5ByBtJBPGOxPPvU&#10;syxRbrVVyqblx/c69vrjnsDz1oAkkFug3/ZV2kDzPmwSOMDIJxnp+PPI5dGYyzSJIrS9DK2eeOoP&#10;AwRkkAnqR2AqN8fNsk/eKpZdq5yMnn2yP4uBj2waepZ18uNlfzDtjVFYk8cYyx55wRn+HoeaAJUi&#10;QkPGituLlVkVVUZBwR6dBk+n1NSpJ5eybcVULjH3SeQG7ZYYPB9AcDIqtbyK4S4C7o2O8PvAOTwf&#10;xIxkYxyODUgYMjREhmXaGPvuJOSB1x8wHGOcZPUAvgqgE8afN13NtyNy5+pPHPB+X0HFSWzFWVZP&#10;MXa2JNzE9+O3PJ6VWWaIs0k7YbczY8vktjLc9iFyeeDtPpVhVSM7mDKp3dI/lJAxtHyjr8zE9uOl&#10;AFuJ5liWO2RkUhtqt8rBsYJK8n7xPGR9yrCOGJZI1Vg7fMucqGYDPXuf4QO/vVWOXyZVtY/NLKQP&#10;LZlXgDPC4PTOOvXqOanh+do7cD5mICx+S2eG4GQcZxjkD6ZoAsLIJGWMRqvnEeWytuxyDkHPI+Yc&#10;8EA9wTUkLyHbHG/Mm4iNWA6E5JwOCTj1BzkYODVeLdLIrBZS0zJiby2UyFuQCMZPJGAMdO9TFlKq&#10;jxhlkkO+FRg9CSeoXleTxnOO5OQCzGRMrRqv8X3dq9ewPXuQD6E8Y61cSW4nby55vm3LG7BguH6Z&#10;G7t0bd/tAVm7kc5YqzLuITy/vAAgnacgnjrxtyOtXfLW2VQsjRiFvl2n7h2tjnGM985JyAKALcMy&#10;FFlMW4bmdVVTlu+AvU4HfHGR161Lby7UQLO+7ZjDMox8vPBOeRnnA3buvSqe8eVJHEExPnazLncV&#10;PzAdmK8ccfjVkNGGaJJ1w3O3AGRgrx26A5O0j2wOAC6khcbZFTG5jIX+X0P8TYxnA6f4UsVyTtlJ&#10;ZejKzY4XI9M9Rnrg4B5zVFpYSnzu0K/MQdgIdQAMnt7jgYOOe1SreELI4nVcsgkPmgYJHB4OBwOT&#10;yCcY60AXoZFWPgL90BnEn3COM8EZ5zz0Pt3fHKI1b5W3KuCqrwMnOMKcEcckE4+b0GKm9y53YJ4z&#10;5ny46knDE+w7ckn3qRJYwGDzKvy5XfyD8p6Ejpxnt0oAvBo4RHLbsjtGqkSK/B7ZJDcdM+p45OTV&#10;hZ0j2u9zIq7huOPu4+XOO/ynHYEYOKzjOk+6cxksoJy/JGQTgAdMjAOSMZHoKsJI/mZ8lgMr8wU5&#10;9RkHn6eo570AXreeTzGSY7pFwxZV+f0ODnbyT64z+Qt2s42bopNq7gY/LZlGMDrk9cdML361m2cp&#10;iOWl+VT8u8/c3DGc8jpkc88jnri1b3e/cyzgDALLxkE4PK57dyQOh9KANASDeDLu3bj92QZ2gjnA&#10;H/1iMnk1aiIIzONqKpLBMNjnkAE9OmO2AeKzbefcGt8vtVlIjLA4bkZK8443Y+6PxOau6fIowEm+&#10;baFVlkAPHfj09j68HABALqj5CxJVm3Hcy9cjnJ64xxnjOO/NXLeXnfHHtO7AEkwwWJ6HaME4HOOO&#10;OBVGMFWLR27bkXczbDg89OvYY+903cHqKtWso3+WJw+4KBInOfukAcnnAOB264FAFxQuciEStgjD&#10;YLE9cHknuQORznBq1GQshyqFUxhRhsNk8jr0yO5GF654qnGfKWRtxUIhbO5chsA/N+Z4OOTVsNgb&#10;GmC7sorbiCxx09c/h1oAtWyeWBJG2cbXLjAAXnrtxjhiOxPTjNW4FaNOFztR1VVblcAgKv4jrznj&#10;J7VTQR3GyVh94gqPvZGMj9COMkDHT0uQxxlPOYrnayv5ilsnPBzk9MdPwoAsrGokZVZSisMbZVA4&#10;P3sEY9QTkDjqACKfDFGzrHIiOWVQfm5JJwMc5688np61HOyAf6RPgchlwTuGCcE7ssRg8DoSOe4l&#10;Qrv8yX5GB2t95sYHJz1/i4Pt9TQBKER0Vpol+YZyeuSTzz+HXGc+tSBJGKsZg38KBuMsMjr1xnHA&#10;7KeKjDqkbSSooz95WYLjjOBx0/SnrJEhZWkHzjOQQCOozjGSOM46855oARlkePzVj+/jIYeg4PGe&#10;4znj9RiRUjWUlsQqvy/MxBCY6kk4xgD8ORnkEaQxzFS/zRyYjUscKfvexGOnqd3TnFERihZobdfL&#10;GQpj6ZXcfmPOO35Ae1AChGijaMQsrDG5Uz8xweMj8u+eM45FOlh3SBQMnnyV8tW+XJ5G7Bz0bjoR&#10;703y4XKrIWyy7VRtwZCckHgDj6dzzSuuRl/uvguY/u5ycfeU7ucDoMg9aABol3+YyybXbLMysR1I&#10;BbPQcnGcjv2piwxmaMhtxRkKKOgHqMg8/kPx5p6G2jBTzmiCbtzFcYBBxjb0IOemBx0xSo+6byt5&#10;Krs3469CSDgc+xxkcntQBEkQaPyBAvzLtUHjPAYYzyf4c8fkRTjHAd3mFPlVlVnyWOec44IPPTj1&#10;ORUjiEGOOSTdhsDcpVQcnJGfbPT1FEZaQrErBmCkIjcn7jA45569ODQBC0MRdpFh+Y5A+UBu/A4+&#10;U9ev61J5KxAs6KzLuKtuPGE4Ib2O367fqCqGM4zCzfOVaPvyM7eeDgA47exzSRiSSMBZNxKMGXI5&#10;B9QCR6j049sAAb5ccEhKoysRhmVWU8YJ6Dk4UHHXt7UAxY2mNm+Y/wCrz0Xr8ozxjseoHGOlOEzE&#10;K8k/lu6h/MK+vfPYnnkk8r35qR3SXbG2V37dwbOMDGPlxgnhh39eaADLozpOu2V8+Z0DZXA4we55&#10;/D24UjbIpJLttB2qu7GQR0y2Tgfl1HakDMY/KEnybyGkQkA+pGMHBJPHXhs9M07CYCLsbP3YwwGD&#10;nkfMD0Pf256GgBI7ebasTMdoXmNnLBTt46cZz24I+bA4NBc72kYSDcuVjZTkcA46HPAPB4yB16UA&#10;R4+YqvygYZSMltvTI/vE8457etKqRFd29kwvzblQYPAzxwDnOBnGewoANiwphAwfoshi+8rHnr1A&#10;B/l0qTblWBLEZb+LAxkY6f7PPPPA60ROC5jbMe6Nj8se7scY59ieeBjtStscqq7dz/8ALNsbQcgA&#10;cjIAYccn65NACGPZ+9IYsdrFljALcL83Yk9c8DnjjpTlj8rdKloyszcM8bDHI5yMnj1A6LjnrSqP&#10;OjaREX5lA27cnuB90jvnp69qVViLbVdWDbiFCZVTjt6+o5744oAd5IJaF4/lZduGIwBjnnODjA7n&#10;g+2CNHHt3S4G3kq2SD8zHj3J6Zx1HvTo973CGIM26QbtoPJyQejcjPTk8DiiMlYxLwMfxEkEgnp1&#10;44BHXjPrQA1YojlFLFlAztJ6Z7E8Nj5jx1PHWnbdj7I1I2kHbsI3kHrx0yMH8eMU4I6mOMHDsPv8&#10;cn0GcdseufzpzLj5SfM3KQn7srnJORzjt2xyM9RxQAwwqoWQsWZWy33cnap65wM4Zu3tzwAqqi87&#10;d2zcNsbAEgEjBAPQ4x704nzptqszNIreWWXkjgfXgt0wcU6dlRM5BGcqykLjrgAHqRgDsSMkZOcA&#10;EewPuZkV+4+c4yRnOeQMnsDz2xkGl8s7cwxOeQV+8eWxgjHcdj3/AAqWR0RmkCtuxt5HVeQeWxxk&#10;45BOenYU0FI180bT5e4x7gOOe3QkZ9SD+JJoAhlBc7lbBZgJH43Agjj8ie3HYntJDErTrI1so3cO&#10;SuOr42joeeDxjr3604sqYhLeWvCszLyAeMcHqN3oQTjGTxQEW4gEoT5NvzbRtyPlyVGCMds/U9BQ&#10;BXClE3P94QqWcIByR14Prn2OB+KptdygjxGesa4Hbpgjg49u3QcZknijCncsJYjcsjJn2xz3PX05&#10;PXpTHERKx8lWbaI48D5c9t34np6UANYAIwmRvVjjI6Menv8A1IPWmrB5TMixfMOdyn72SM/jxwOp&#10;xzmpsDCxyRycry3lnDe2QBx0Pvx7GmorsrJgbsheEwCp6D5QO5446HigCOMOGD7+RnfIzfMR1AJO&#10;Ae2R2GegNV3UKql8r8uH3SDGCBz27Z4x271ckXyP4OdpVmbjaeMZBHH4Ade+KaI33HDMoCrhUU/M&#10;Onp0+96dRngigDJ1Ab7USBf4csA3Q4zkdR079Dk814F+1L48l0PTbwwBVZUMSq2CxGCSM8/xDqOO&#10;cd+PoHVJvs9sZZHVWx8qM38WM8EDj6g5wp645+IP23/F/k282nxzhQsOdrREgttBVunXlT06nr2o&#10;A+RPjr43k8QavtjZscruL88cAEcgEA444Fec5q1qlxLcXLNM2WDEemPbFVaACiiigAooooAKM0UU&#10;AHPaigfSjv1oAKKKKACiiigAooooAKKKKACiiigApwkbb5Zb5fSm0UAFFFFABRRRQAUUUUAFSKy+&#10;SwPX+Y4qOigAopxHy5DU2gAooooAKKKKACiiigAooooAKKKKACiiigAooooAKciNI6xr1ZsCm1ND&#10;ZzyyeUi/PglVyOcf5NAEckbROUPbuO9NrTngiv4YoIWxcA7XWTOc88cn+XrWYQVO0igAooooAViS&#10;cmkpzH92qknIJ49OlGF27s/hQAKGxkUjKyNtZcfWprSOKQMrxsT229v88VK1qhZYyRubgs428+vX&#10;/OaAKfbNFP8ALIzG52kc1IIW+yqAvLSfL78dKAGIh8ppfLDBWAPPSppLWJjmHLAJvbaD93j9R+VS&#10;RWhUtHLGy/Jzx1yODj2P866HwJ4cbUdTXSLy2Yx3SmISbejZzxn/ADigDEs9Dur6w+0RxNIqMFwo&#10;6ZyePyP1qvBpUs9xLbInzRxsVU/xEdvrj+Vd3a+ENT0MXVqztHbtGZbeTbjLofmHbsoA+bjeOp4q&#10;54B8Lw3OoxrNpreXdSOGkZht+bjgcE8/LzxzzncKAPMrSylurpbZV5LhcHjqffpVoeHdQMNxJ5P/&#10;AB7SKsnXGSOmema9C0P4dpefEdLO7WRWWXdIsJ5x3PPccnoMmusl+GUenWuqW1halgZEHDrztyMb&#10;d2V3Yycjn27gHh97pd/DB5rw/u14T5RnGe+O/SqfkuW2Ac17tbfDBdZ8K3l7a2Ej+R5ksknJbIAH&#10;I4I6BefXn0rnvAnwfvLmH+2n04nzInTaU3YfcOc8gcY7cZ5oA80j0i6lmkiiiZvKXLMo6cdT7Zqr&#10;5Uvzfuz8v3uOley6B4C+y2WqXFzYrMu7ZC+dwZs8dRgjjOff3rIi+GOoHSppbS3ZkaVnkk5YM3zd&#10;QvO3IHUDlhQB5fRz6Vv6l4C1qC9ighsmzcSMI41BbbgnjjrxzxTNK8JXN3q0OmXMUi7mwzIDkeuO&#10;3HXrQBhkEDJHXp70V0njPQfLuWnsLSNIkZk+XPO0Yyc85JH5t9K5vkcUAFFLtbG4ikoAKKKKACii&#10;igAooooAKKKKACiiigAooooAKKKKACiiigAooooAKntFOS57cc/X/PpUFODEDAFAF4yo8awwtlsZ&#10;+90/2ev9KriQpu3R7mK/KVb7vfPX04+lMjuDGmxc/N95s/pUWaAJt+Xz/ESMM3P50faHWPyo26nl&#10;v6VGrhFIA56U3NAEkk275EHy/wC6M9ajooALcAUAFKA3X9afFazSnaiMW6D5TU0dugBkZlZY2wzH&#10;+I4PAoAhji+Xcw7Z+lN5jfkfd960Gh8pTFKjbm5MIbDdMjPFQx6bPcy7FVemOuAvfPTpQB3nwg+J&#10;+q6JNHpUc25+BCpU8YHB/u8DOSQeAa+svht8breCJbCwuoVjDKk0ynce5OACcAMQQcDIySQOnw3E&#10;82jM62s+19xDSRkBm9hxnH69K3fDnxY1TQbiP7M+NjZVmGQGz3yegHT6fU0Afpn4U+Jun6jiJPLX&#10;bhOJnwxJyACVG4HbnPt3zz6J4d8RRXllthkPzEmNVBPYEj0JGCAOnbJxz+a3hL9pe/t7iKGK4bGc&#10;4LdW9cc4PB4zX0Z8Hv2kNPnihH26GTG7zGZjhBkDP+yDnJwD3HagD7L0+fcSypg/Ns/eAE4POODw&#10;CCAc9eOpzWnaTuJASv3TkE7Qfw5zzz/+uvMvhr8QdL1tY0gv4TH95UV9zYHXpnA2g8fnXfWt3HLD&#10;9peRe7bkyw7cHoBznvyaAN6yvpU2zLJ83y7h5gYcc54x6gA8A5PHFTW+o3BCiIDaYxlRnAwAe2Af&#10;TPI+XjBxWTCPLbbjhfkJVWAyBweoOAPfjvmp4SjSZ2hSpUCVo1BHPByT2PP3QeuMUAaf9ozMxYTt&#10;u3dC3Bx+JznPbtjrmoxeSNuJKNwrMhb5gMLj8Bz078cdKrSO6FjIO3I27cchsjd7Yz16dB1KlmBW&#10;Bg20r8u7ad3PBABG70z0zQBM1wI1JkVlVv7yjliOTjORngfNwT6ZqOSZvkndm3dGOfvnGfqc++Mn&#10;8KbvRSI1nO7gJt3bj3wcqecZ+mD1HFQO8Y3OgBJdQjbByOoGPwAx2oAOGclDIpj27dqHMeCoGPXn&#10;BwOnOeRUTiONf3YZfl+V1BBA78kdMZ9eKHa3jLh3C7fmYooUIcnnryMg9uPXIqQuEkw0yKzsobDM&#10;vLZC4H4/oPSgCrLlp9ltC/7zhXZWGOmDuHYnuSCDk9OKhuNj7TIjbSwJG7LIoB6bvbnA9R24qwwW&#10;Zcuqgy/PjPLYHUFvoOccY6jgCMQ+cwK/MSu5tqs5GT0w2eM59sjA7gAFXaVBWa5bcPvN5oYMeST1&#10;4HfIzgnqBmnSxgBo5sMfLIVQ24khiT0AI5yMjJ464qRQk6+WuGDMvzcFRkAYK5PQHp2I70PHKDgx&#10;fLJljGy8nHIODhemP4ffOeKAIt0luqyYK5TzPlG3oOoXBI79hyTjtSOHCyQhm3CMjcCeuCe5HovH&#10;PbjmpGLLuQMrfKxaTzOjD5fr/LninEKsrKjfeZVG5sNIpI44OT1HHAwfagCLy1SZvKRZFbq2zOQR&#10;gAAcAfe7EjHNLB87KjN/F91h35BH3ufveue3ah1DbxKVVvkPzDauMDrz/dJGOCc+lAdEBVvMKqqi&#10;Ta2PmGBj24XPOefwFACCNgvl+YoUBS2G556YB/yQTjHWljhAxIsm/cvR9vfHAPbPvzyBgUNubEm5&#10;s7QFZF4PB4AyOec4z1+lO3R+b5rovzfMgOAwwRnHHJznvn8s0AQyRsYGjkAJweGl2bmAA3Z7dABx&#10;gVJMPN4aT7/K/KfkG/05PrnHX+SxSCKXyopY2ZVV28tlPy53A8gbckYBORweR1JviA+a42Dau5Vb&#10;r/gOOmeMe9ADDaqH2+VsLRjcsjBsDI4z3/i6nPGcGk/dBN5j3Bj8oWI8kjrnGc5Yc9M9euKSSRGT&#10;ymCsSreWrN0Yhu3Yc44Gcg+tOXy5Srkqx3kM0mSOw684I9sY2nrQAGKRHHyKrH5mYEvubJ3cHryo&#10;446L3JqFwNjBR83RW3E7lAIAHp9OeMfWpGUjcsqPF82W8sHpxjPfgFcZ64J60NmWH7+NqZU7ewAx&#10;xgjHI6ADAzQBHKZ/4gqhhuxyzYGRjbye+evboKiSMqjQogYsMHKhQ3J69OPwJHBqVFWBMrAjN5gy&#10;3yAkZOPm5PXnA/PtQ00UVus4Y4ZiF+bYTz0JAGOPQnjseaAIlIBMm/5Vlx80h3DnAP15468HnvTC&#10;jkK7Qt0JVt2c9sYyMDIyeg/DBMrKieWduV3A7V54HH5EAcdOoGM8JCrKMRHd5QX5mUY3DBX1B4C4&#10;7984oAhw6fMGkZVIYBT6nqCB6/UdOo4oHdNp/eYDMQVyMnk5z3GTycHPXipnspkVWMEu1mUp+5KZ&#10;5+9nAzx2OR8vr0agSESPCWVN0fyJzgEcEk4HReM9e2aAI1dEZpGJ+ZjuVtpJ+YnhhjvzgevbNSHz&#10;EBkLsuSxWTZsUn5iO+cknPUYB745GklhwZWYk/eV8qT0AGSTnjtk4+XpkANVfLXzt2Nu0bcAszY4&#10;5PGOvfgYIzmgAREifYkauoUbl2tgADOO3GT0ByNxyDgChAy8MFZVbHJOH+XqCT3APPY0SKxiW3c5&#10;2sy7tu7PH+9xgDgjnIHsak2RtI0kciqsbZVlwxO3t75GRzjp9aAGodhTzGIIUiT58EY57++Bjvz7&#10;U0oXIV5yzMwXdgHB4GDx6fQjA4pxIiKmOQfKwU7ecMN3y545ypI4PbmlUI64Mir8zBpPLGFXGCc/&#10;QN0PXrQAmwyphhnBPzFd25scj5sZIz0B5HY0u1S/nbFyv99hnpgnBHT5hxj17c0PI3meUUO5ijMv&#10;l59sfMc+o55I6dsqGkjjEzNIrqcY2t8wDcevbnrnGKAGnbIyjzN7uflbaGGMgH72epIJ68ZpYo02&#10;x+Wdo4GVIOfw7knn3JPTmldGVniZc4be2B6HJ+8CeM5/wzTzG0QD7HJ8z5cg5wBkZ+XB7nrjO3GO&#10;4BGfMdPMcL80n8QGBnPuDkc5JGMdulIs4A2PIvlr97DEYUHkD2xg5zxnrxTuXCyABjyp2zDaFAAz&#10;1OOg4PX8TTOUCEnPbKrtwR82ff8ADP0HNACtuVy5lYH7hZsN37sMnsBkjGAOSaEijdGlCqrbcszR&#10;tzxnPzEEjjORnv17HmBB5kLqpd/7y/NliQecc9Tz79hSsVVA4DRqq/LnBIPUEdiRnaep+ooAidAI&#10;SVTCqwDKnAftnoVDfr79CUJRWeQBsEktJHHuzxyMZwcevb17VI6b184yBTJwsmPu54I5HPYYGTnB&#10;6ikc7ZDIFRcdSoAI4I4GA233x1bjk0AQMq4wBvZsgqWGGYbR83BPrzgEnjNOkySyTMqp8pPy/wAR&#10;PRec4HPU8Y6EZpwViSrEKu7GRj5Tx17HqT6jHTNJ5UnkeUYgAw+UBQQOCTzkc49yTg8UANKhFjZo&#10;tqq+1l4z0Y4Az0GfzJyfRDGu8WxkkPOAiufm68fL1J9CSBT5lVGDzeXGrM3yjcoUHILcenI754PX&#10;mmSSqjFQSSpwWhiHHsBxzn8w3brQA2SUptEcfSMbV3Zzk9MEHue31I7UzCxBvtO1ZFTAUyBtrZJB&#10;zkHkZHToOOcCpIwECvhtrZ2qEA2/KF5/EjIHA3Hvil+Q4LzdflZocgt1O0Z7kk9eBigCCNBD8oIj&#10;k+6cn7p9+mT0zkYzx0zTo4ld1Rm3FQE5A4+YkjlhjOT6DPp2c7DKsANy/ebP3TnJwMdM5J684pqo&#10;8q+Vsb5h9doyeD3759+vPcAYu3JZLhhmP7q7lI9xk559eR+BpdgjZiY1Xcc9jjnB69RweTg5HfNN&#10;LuzMB83zZ2q47g8Hng8qP8cUK0YOBO7H7hYcZ44HU8Hg47Z6CgBpXdGsUh/hxuznAxjOAcDjnt+I&#10;pvlFn3NB67sLlc4GfTPCnnPQDp1LpHjJ2zOy+YmVUfd4Xptz6r1HUjjGKbGEKM7OysrqV3Nkbu3B&#10;OM9MKT13Y70AEcrqWnecLtx824sqc9h37c89cdMU0MfuLHiNlxhGz0BOBj2ByByMAngjEiCUOsbS&#10;rvUZjXdjcR2UcnHA5PYVGFyc28hZvlG3kBhjOMDoBhffk+maAGoCoLgp6x+YMLkjue3r/Uc5cyvH&#10;uCoF2PjaFA2cEfL6Zy3PXB7ZzTUnj2mUOCnR1VjluCT0HTHPJPPqaCzIQXQL8qr/AKvHI4+8c9tv&#10;t3weBQAyWOAzfvjDtjYhZFx87HqSMgE/xDnHPSkCBjhDmML8zLng8k9xuIz904yB0zinnzInUPDu&#10;XepaNlbnoMdRzjPQA8fhUciPJJ5PJIwjAIcBhklsY55IzkHqD0AyAI8uyXzTIF3Z9OOgOTjrycZ9&#10;DjmnOXceTIcScBvm3EkjBUDpwM88e+OwfL8rzVK/Icsp9Ox5IHBHQn0z0ocFNxKNtb77feyCFLDO&#10;NxycdsZ9R1AGsNihZhwq/NuXZjjoOR69cDPbI4pgWbaxMSuzcSKY9vIH3Seg9Bu59cgA09wGKxKN&#10;yqwJWHIXOdwHHOTweODgH1psNvbkqV25kYKGjYhlP90AKCGI7ZOeeAeoAiqolyy9JCdwG7HOeAeh&#10;bnjkD3ABCRxqki72DPj9424bR25PBGMA9R346AynYrbf3O5XUx7gVHIBOOc9MDsTjngYKSRtFtXy&#10;sj73zqQo9OvXA9RwfQUANjRt3kW7N90qqryee2OevHqBj1GKjYAyq0Uy7M5+8NudygdDjIwRt9CD&#10;yAcvkAdls5HUMODEUHzcEAkHsAMkkdR7gUhORvO5X54kjJ4Aycn1w2OooAai+TnfAyuQoaNW9Dn5&#10;Rj1PBCngAn1ppzEf3jkqrf7IwVPTj73POd3AJOeae0arjIXCN95twXrjJ4OMevOd3SoxtjKgnyzt&#10;2fN8uOScEYGBkAAc8qeAMUAOOxJdhYuFbACtkMB/EQueeSM5I47Ux5zDGzKfLBVireWeR3HQ575z&#10;1zUskzBGkkkOGBGNu5SFJPHU4PHHJHI4J4Y2E+YJt2bc5wdpBywPGCccE99wJOKAIZliWYq5A25W&#10;Q+WeB68dunOcYYjB6mPy+JFAZAAS3zqMDdyvJ68524H4DmpmiEb7lLMFUhemTwQe3fknOMHrjio2&#10;dFjVU+6ynbGcsD935uB3Yfl1xQBFj77NGzD94zds8qMDrkjPYZx344XMhZocbXXGQxZlXk7QOMcE&#10;Z78Ak89XJKAS+zzWDfNJuDdsdc453Y6cjpzTZ40jb7PvVZGyNrsAVGDzn8N2O3oeaABArRqiqi/K&#10;vCr93BOevv7dTnGSKCWaRWL7drcbsYU5/ljvnI/ShpQshRJfvdFWQKxz328EZ9MH6mmuY7cCaVGZ&#10;RzJHtC9/mPOBnjOc5646CgCKaRY90mxlKL8uQoAGM4Pyn26EgY5IIzTN5k2vklWUfeU4xnp0553c&#10;596kaVk+YybMH5vKmAyfmHUD2z1z2I5Oa7SySR7Q/wC8PCeYpxuG7PuT2IB6EetADZJlkdY5d2WJ&#10;VWOCCTkd2AxjAyR+JFM+1NKuZJV3M2drBuPlxnBHTO0f3c9yOKWWST5mgLBdxbK44Jx1PHfrwclu&#10;e2Yml2jfngMrbm+6WyePbG70Az9KABpmZzHKPlDL5mV3Rt0OTk889+vy9eCKiKF13ujMy5VmCgY6&#10;Z/l6ZB784oYLHtYLtU/d2rhXUDqO2OecfoM1G67IldkXdwx+UnPGcDA6c8Y+vOaAHFTtMbRAKrcg&#10;SBVH3RnHtg8ZPBPsKjDEPGwjUZfzG3vgBNo656ED26U5w0UuUieby3I+VT93rng42nnGRk/Lziq7&#10;LGs2zy9yxyfff1ODk/mCOMEMBQAPL+7VCd2Fyu6L7vAxn/a5xj69eTTQW2tH5a7VPKruHf8Ah5AP&#10;BAJ4BBz1Ip2JQqjYu4fIDjd3ILHj+H5ugJAA9KjG3zVWMcxsrKp525b028cEge+AOeKADcgVpIyp&#10;/eKF+ZBtySwbrwcHOOec561CFW4kWNljVfO+VNwUk+ntnrkc+lSuWMJlV5AW3EszMqsoJI6+nqD3&#10;OccCoJniWVJJOQ275txXcfUbhyeRj8OpJBACUMbbCvuMnRmfb8xHQHPuW9Mn6UzzIpZMgN8vG0rw&#10;vJIUDPTBHbIIJ4zSzeWmWaT/AJYhZJGYBgOMqeOnQDr09c4a4ZFClmTbxtVemAOAPTg456fWgCGQ&#10;oIst91TgmXoMenQZOMDtj1psrxwDJfG2Mrt45z1yFyOuOT29MU4SxpMY4rViPmKrsXJXLEEHcMdC&#10;2cADj6geJ1Hmr8rMvAUZZuOWHHTGc/qMUAV5HkVDGv3sjduUEk57cHnCjGcD5ecYptwVgK7IWXbG&#10;zfPnG0cnHXAOeB6eh5p7eTtCSBm+825kHHHXnPQ5575P1LI41ikOweXIzZXy/wC8Mr1XHXK9s8Ed&#10;OoBFcAIWQybjuy3zAkqMADjgn8PTA4xTJiAnMkipgegJ6KBjrt6Zxg475qQq4byg8jRYCszxkdDy&#10;x5PB2jOBxubPpTZEcSDMjfO+35WOfQducgkcdPTA4AIZcuf3aNG0ob92IxuGf4QvP3SQAMY65qNt&#10;qBWllx8vzbsqSO4yCOCAQT6ZqQIJbbayhuzx425478HHzH/9XSod0BZmiZFPmbzIy546DphVbj72&#10;OM8HNADSgMAR1DBMtI7KDlvmORgdgf8AEYyaYS7jcxbcqfvSzEF/mAH3euTzwDkAYyDwnlsjqsUX&#10;zAEnyQSX+XOMMfl6YzzyeSeadJmSRky27cVVY8fNgdvfJ3HuPyoAYJJHi8s524VljTOxGVOwJxx1&#10;3DnPHHJMEqJE7SxndJtDRnzMNJxn5gTxyMH733s8Zpzu25m+0btqAsCOQBjryW5HU84yOaJyibnl&#10;aRlyNyyIcsOWUdcleMgYOTyBQAQTyRyt5Mu3Kj5fMMWOSOmc9u/px1NFRzLbRzMk/nrtbAHLY4BO&#10;eCc5Jzn8CexQB5IbpfKZPP3sy/u1YMd3KgjqOhzzkk9Oc0q3du5YqPkaVQu8spYnnOfT7vQ4z35B&#10;rHXU5hunjmb5sux3sc/MDuyMnPQ9h9M4p7X5XzMHf8uGbcMbBxxgZx3zntjHegDZMqyslsieWzMq&#10;b4W5HA5/D0J6/opvh52I5Am7Zuj3Zwd/HH8IGe+BwelY/wDapMfmTsvzR7k3SD5+QNwOOf7vOOvS&#10;nrqjj93525Yw4VQfmU85bGflGOenAHGTQBuLcgGRh90fM2whiD16gsSFx93qA3HSlEplm/ex5YfM&#10;CsfHUng4GW7evUVitqv7xYUmaOTIVG7n5ic9+OT0ycj6UsGpxIFNtjC8qq7QSwJPvgZGTkZxx2oA&#10;3HKCKN5J2bYvydT1bB4BOeVHHI56U5Z3VsRTtgSZj2KOPlYBOw6jjnk8kAGsX+0BnaG3DBOxjnAO&#10;Og9M8kkAnvnAxM+oF5fMuPurnb5y5yvHB9sHoD2468gGl9pRRteWPdnKswzu4PQnluSfzGe1Oivm&#10;jJUudjH5Csf3V49W+U+nIIwOeTWSL90VneYbmZd3mllG4H5eBzxx1PYe5quusxcXAIO6IK7PIAPp&#10;kH2U47bvbkA3BeiGPfvkjw3zNtZlO3+EAnIOQTwOeB2zSJMtvi3H7uPbtXomMBOFBIJXIYDJxkel&#10;Yx1Fcl/O/wBWdzPwoCjnOc8Z25w3PK8nIxJ/bLeWyh9zswZoGJPmHPBIJ685x7/kAbv29Q6xnBcM&#10;AxYDkEDvjHB468Y60n2oFtkn3T947l5GQDgnnHJboeMDgjFYf9rtbSYMiqWyVZmHLZ3deCc88HoS&#10;ec0+PWlCbHusruxl5D8wwMg5BwDuPHr05BNAG6t0J5FFzLGsu7a24bWPQfd4x0A4zkbsdc09Lzdt&#10;dSy/KPL3HKrlQPqcf598O31GWYho3+WXbGzqT6jA5HTOPXqcYp0WqRsq+XIE3jLeWc9QG4GfcDOe&#10;oxk0AdDb3qPFGZYVXaoDBWDKBt5H+11f0zxgc1ZhvkY7yx4XPycOPnwVGBnCkde3tXOrqBAjjaHa&#10;rbgyyKAhG75upHOcZyD2+olTU0EW122BiokYqBg4Pc/LkAbsHrx07gHTRXGx2ggC/MSn3AQc5GM5&#10;PBx+Oc+gqeO9aFURJJAqzfI0rAYk4P8AeyBxgdhnpxiuct9V8pdxkVdy5Chm56duuBkjpjkHjNTN&#10;fFCyxyr8qkKPLUkHB+XDYwec8+nPrQBvLeKjCKVG2lti7lBBB/hwT0yeg9Pap7fUSr70C7eVfrzk&#10;o3I9D045wMk8DPONqDwP5QlEaljtVZBknHB29OgYdPQD3mGqmPa6NiNVxHD5xX5cEkEYB6BRgdOo&#10;5ByAdBFeKFKJJ8siLuZccZBGOO/Pc5+YcHoJG1L9y1xJPtIXld45zyvQg55z6EHnnkc6NYjfdNNt&#10;PUbWKFSTkAnj1x1yeeKsNrIUSRm72bflVfMP3dvBOOMD0xg9RQB0Ud2SzIpZpN2SvHAy237p4znj&#10;g8cc5py3kPBg3FRwflAIOM4zyRwMcHAIHOa506szJtkjDg5eOFuVU4PzDpzjPTPQHjoJF1MLd+Ws&#10;u6TzOu5cvjjls/yGRjOBQB0v27d88hxGV+bc5bb0JyDgk7ccnOBz2zU0V+ycbG3Mu9mVi21iTwOc&#10;Dj/EgcVyy6us/EEvmdgFY704YgEZbjJAxkZ25wKmGrWobyUGF37P4CCuMtyRuJC5+mO9AHUDUPMD&#10;FyPMYZyy52NtG09ucchcdvapIdTjDqEVh8yuoRjjkYHUY5zzgdAeM4NcwNb85sJcRyblLLtUAhs8&#10;tjJ9uOhAH0MkWvW/DtK4VWzuWVRx27nPXBA65755AOrivlkRZEVjHsb5GBXHAAHJ68AfhUgvjv8A&#10;N2na0nyssZAcdT1BPQHnuPbFcvBqkSOhaZYGjCfK3VcLnBbB6HHQkce1TQax5ZJjaNSWZlXcBn5h&#10;1X+9nnnk5zkZAAB10F2d+J0ljPI+XnbnryBhQeRjg/QGrkd6kTKZ24427iTnnnrnbn19c9c1yNpf&#10;xIVkiC+Z5Y4JxjOOhIDEEAZ78cZxk6MeoyfZ5JfNO0RuH8tm4b5uQO2NynGc89O1AHR205KMmV4j&#10;YHoWAIGcc89AOn9BWhDqYLApO3HPK43ENzkd/TnqOwxkczbXYY+XH8zGb5mXC9Pm28ZPTHY++OBV&#10;y1unl8lZi22Rhu+Uc5JwTnHBH4n0OKAOmt541wVk27flXbJyMH1z/IcEc8AVet7hnZQrnuSNwUck&#10;cbSOQR6Hpx16czbX/mQrK21hJydmATtPzexxweMYPccGr1tfIQYjIW4DKsme3JB9Bnr9OO9AG/Fc&#10;LhWWJmwu35fQdAOn5Dt17VZjuN8jOZGLK7AbWOGJIJAxnd2+hyKw49TMnKuu6NMt8+cepz798YxV&#10;uG7DOqvIpXG3rz/EMYwdw69/T3yAb0NxA7+S20bmAdjMRgEd24+XhgOSRkYq2LpmQTDa24k7SwGS&#10;xI7Aeh5wOR061gQ6kiHlo/l2jCybmKgAKOc5HHHOM/jmzFqTKrSJMeZG74Y4BBJHGeAT3H4UAdBD&#10;ebo18woqhjuWNdoALdeACenTjOexBp6XipMMmPhdwHC5A6D69M+4PHYYUOopANkkuDgfJ8o7LnB6&#10;jvjrUj6shDeY3DfOcMuHzyOnP93r69euADbXUNyMQmcr823DY4PXGSTzjHv6CpTeMXYhVH7z5f32&#10;PmPGehwcHB4OMdawf7VieVnkaORgR5jSSZBHPU5GCcjI4HfilXVI2jVvNiwoxu8zJOOcEg8DpjqM&#10;FuTigDf/ALQfzFBQBWAyqscEfN0yMYwe59ORk4b9vkyN2/5lHCyLnn0HVeCAeucZxWG2qWccLII9&#10;vl/J9zATIIK8ZUkhh1HIA4OaI9TdomWA46bmwOmMqOOB1BGecdM5FAG8NQY/ukVO2VyFHfJ9MYJ5&#10;Az7ZIpv2lMNkKsmMttQKgyOODjoWBx6A5zxjFGpbFYxKVAYuuzJ24HA9cnHQ0f2kqTYL/d4OM/Nk&#10;4wOCTjHBzgn1xyAbSXrAhiGXPO1WOCo6DJ7Yz074JxSPdkBpFR2b16Z4PIGOBz0HX8cVjNeqv+kl&#10;VPy/MQNpBHK5PUAHB7cDPHSmveKpYRI6/KRu2KGH8PGc44HPQZ5GaANz7XsLMGmKr0KyHJXAO0YJ&#10;yQTjnpjsBSC7E0zK8jMWP7wNyp+XPOOW7c9Rt96xpdSwf3sW4uvzFsbhg56HncPXAxu6HnEkmrJC&#10;QsjlVCgY3ld2CeisemT9MngcjIBsfbsLGvmYVVUN+8I2Ln5jx7jrnn3IxTkvIxHuMiszLgESctkk&#10;KeCB+h/LNYY1dordo28xPlJ++dp6c/o2fr1wKWTUFEpWd2DblLeY3LAtnPIzwAO35/LQBvfagHZ4&#10;WbYsny/NhG68Dtxj3+uc0LeiNed20qSpUbeM4KnjnvjPJJFYEepqgALBfl+fc5HA6AjHIPHB7D14&#10;qSHVUcrjleDuZm4II+Xg/KRgnBwc0AbhZV3RmaQ9vlbaW5zjJI4IA549+Tihr5R5kahh8pPlqPvn&#10;JABI69AcdunIxjCTU0KN8/zcNIyr0O3hsA5zjPJ6c89i5tTDq4MyLmP5mVsgcYPHf/8AX6UAdAt5&#10;IreUN25G3ldw3DjJGSOeD6E4wTTYL1DFuTKA7dzNnhRx82RxjPOcYB5zWI2oxB2Dv5e5SRHu9Pxz&#10;wMHPAx9eAak0yYhm3My4Vm2nHGMcc/eP049cgAG9HcgFVkGf73IGck/lx39x609L4QlULbfm+VuQ&#10;CcYx+eD1xx2yawhqcaHf9qU44Vmk6deQQOnzH0xnoaQ6kq7gJNpkz+7XGSeOOnPIxg8dPrQB0K3S&#10;ebGxG3b8pZ4wpP59sEd/T1zTRdROzHOW2gnIwMYB3AYPT1GfTOeKxbfUHC7beXC8Ko2kKfu+ny5/&#10;EZyOOad/aDtlTG+GY7iyg44HUcZ4B/DJ70Abz3WX2tHkltuxeerYCjGeSBg+vHPahLxmLZbaevzP&#10;HjluvHfPHGOhrEk1UM7eYPut8zb8svqnse3c5PQUNq6EIHdMcKpWQLwQMhc/8BA4zyvWgDdF06or&#10;7PnVcOrLsy2DgY+oHA/vdzQ9zhlRQ+ZOFkkUleo7nvkkc9M+lYY1m3BXzH2lWO7IPufXPqccHI46&#10;YqT+0i4eYM/zMNxDYDZUZyT0JHPXkL05BIBtJdbMRycLuw26YKSOflHHP8XTJ4z6UNcqNu4/w89D&#10;vyCcZHsMH04OM4zijV0kmdAysytvYH5S8mckkLkAjI7evXNKuooZt7bnaR9iGTkkDhumcYOMHOPy&#10;NAGyLmNh8xkbbglhI3y4OSc5wP5ceppTdyeYY8FG6L1+9tOMkcLz1wepOetY0+tI6Kj3Mvl5Uq8m&#10;SducB/mPy5DHgDg80RamJDvSNmUKW4XkNjp07HkYBznHbNAG5BdSdVbYeR+74KggnHPPPXPb8BQ1&#10;55TCXzNrRs5U5LY6DuMe3tntmsEaokm6N24bKKyseN2Me2WYjgg/hQdZGWlidv8AV/IrOAo4BPOS&#10;Qc9SQccDkkUAbf2xLY7o3+78isN69MAdjk/n370xZ03+bFIfmYL9/uSOegOOQ2T0wfWsk6wx4F0f&#10;u42rxt7ckDPoxHvyCOjpNVSCR9244bLKVxjDHBwcdQTjJ7nnpQBpLPJHtiiPzdfvcqSA2CPwVeoB&#10;9KctzGPm3LtLbSu0bfUAZ4GRjtwPwrBnvgGEcRZjvPDKBuyWwBxz84znuAKUanbWyqyvtZv+mhXI&#10;yOOQOMKGJHI/kAb7XwUrHs+bkjbNhup746+1Q/amjYhVfdtwoj5x6H6fU98dRisibV4o5V3SBuBt&#10;8zI7578gHLYwRz+VVJtXULtLRsmSDgE5JI5OCCRkHPGPlHU8AAg+IeuJp+hyMoZFYFI9pGSo4ycc&#10;HjI6Y5xnJAP5xftleJbi41GZHdlZ2YNGtwD8pyQox6Y6HOfavt743+LY9N8OT/6Q0f8AozusnDbS&#10;ZMqWGeMYJ9DsHQmvzf8A2pdei1DxM6McN8vysvzRkFgQOMd8Y9vbkA8hcknJ9abTtw27RTaACiii&#10;gAooooAKKKKACiiigAooooAKKKKACiiigAooooAKKKKACiiigAooooAKKKKACiiigAooooABRRRQ&#10;AUUUUAFFFFABRRRQAUUUUAFFFSRx7jhwdoOD7UAR89MVLaxGaTyz93qTjp71K+nTxN03KQPbPfA9&#10;63/DXhhdQtG1Czn3eSN0yiPcUOeoHr/skgkZ6UAYS6PdszosXzIfmUdh6+468jpjmqrxvG5jdcMv&#10;BFekeE9GEt4tmYkiy21XjVXIPOQpxlhgH5MEjpyeaq+Ivh39klXUojHtZl2pHjYCScYz/CwHTPB7&#10;jOAAcCkckh2otSW9xLDOsoZlKsPu8EYrt5fCzWsC69YRbY+EkEkZ2/MuQCenI5/3uvWsi78Nyafr&#10;u1rTFrcDC7vmOe4yOpHU+1AF650CTUbT/hKNJs2bbHsngjUkbMEFuPz9uK53WdK+xxLcR52E43be&#10;/oSOM/rzXpXwptpdK1WS2vljkt5P3ckMme64xggr8wPGeOo44q34/wDh1Lpck73dmTa3MTEskYPl&#10;NuOOPXH48HjtQB44sIeLcjfNnlajwfSuq8E6fax+Mho1xIJYZpgqsM/OM5BBHb19s0nxK8CSeDtZ&#10;byT5llNzHMq9OeVxx0/yaAObaNmb5lPCnI29CKjUDJB9Kv2EUS3EEs8R8l/ldmbHf/I/Gm3mkzaf&#10;cmGeI4PMbMPvDt+f6UAGiQRzyOspKhVycDOec4x+H4U6KWZZVjn2svQSL0wBg/59akhtIrLVFSV8&#10;R3GVDFTgA/jnuK3tKg028todLmlVZd2zK9flGQSMZI69OvagCxrvhgXfhc6raxR+ZEq+YuecfmfX&#10;HGM8Vl2GgQ6/p8ckVyyzKrLtEZKscZHPbn6V6t8Jbfw4+p3Xg/xEu1L6MokpbanIIO0kbhwTxg46&#10;4rHi8FyeGfFd34FvxJGzSNJZ/wAS5x07cgkDr3I75oA5/TPCv2tYQmn+arKY5E7njBPB9sjP90Y9&#10;+l8OeAdRR7XVbWdojbuWZI1YMSgxtQ45J47f/Xv+GdEuNJ1OS4itHc7iVHy7iy8Y4JyATnp0xXpP&#10;hvwzNa6KL2x2yNcxiZYxGSwbIyu7rnnGD/e4PFAGbdeEpdV1GOKW1MXnRR3Mdwq/c4Jxk8Y+783X&#10;pkcVd8B/DO4l1O78NwRrMscy3FvM3UblUjkfw4B7A5A6V6V4a8OW2t+F7ezlDySKpEcfHCn51K5B&#10;GA4K9MFl7VoeGPCepeFvFzWskUcMd5IHkSKQ/Kc8HHQgjqDx8w78UAeM/D7wTaT/ABLXTfElvPDI&#10;00iNkgjBdRj5j1X5uQe47CvTtP8AhlfST2eyMbpGaRnLE/Ov3iuMDB7+oxXqGjfAWys/iQhSVfNv&#10;PKnWaSTbkyKw64JI3Bck5wRwF6H0KD4YW6gpdxLD5NxG9vIrAYyj53cEfe3Dp3bn0APnGH4S3Gl+&#10;HZrT7NGVvlmgRW+bAOGHJAyOuM5yOvUUngf4NtBoaQXUCw7jhUZdpLYJzxjsevt05r6QuPhlC3jG&#10;3R/LVbPzHVWXqxLfXHynOOOV6YAAl0fwDPaytp8tnuKqyyBVP35F9evTIOevJ4wAQD4/TwHp19eW&#10;/hyxsPKW5vp5ZBGpDeWoIHOM8jGVPIwMDmtJvhokWiWqT2m20W4cYKDPrkZAzwoKn14HBJr6N0L4&#10;RWVl4hv7yWEsyxMG3Rq2R9w8Yw3LHOT24BzxY8b/AAnivrCz0i32xs10GjjXGBuJyQM4zjIGORzx&#10;QB8T+L/hdqcWtLq1r5aMszrEsijb/qiSQeOQNoxzzn0rMm+E11p2nw6pFZ7ryVmUyABsE8EEAZYn&#10;IweM4B5zz9deNfgOkdlNeajmS4kswzrH1yTl+uORhefQD05huvgYtl4Et9NEX7x4WucSBsfN8xPQ&#10;9fTAyQeM80AfDPj/AMKyjKxnbawyCNNi7RKyooOM/UDPc+pzjgZPB19LdKtxb+S0ku1dsZ64J6Dt&#10;+H8xX3Vq37Or2+k2NlpukN5jQ+ZuZCMh8MAHUnnceOuccdDnhLz4BS6X4lbU59P3R6WD9lXICtNn&#10;IPQluehx79BkgHyvqfgy+N7Jp0MbKlnDukTbllz/AA9eTn8+2a546ZehsC3bt823jB7/AE96+pfE&#10;HwYvLSORLy4ZluroyXc4UkhEwOMjuRwM9vQ5rnPHPwsbwz4Qmu57JIZLoiVbc/N5X8IXjnj5sfUk&#10;dcUAfPK207tsSJiduTt5wKasUrkKsbc+1et+Hfg3rLeHZtSmgVrqU+ZJHgHy03bU4PQsScDPODjO&#10;MUzwt8JwV8yZM7gzj5OsanqOB1crg4we3SgDy19PmiCiTHzcrj0H/wBeoXjkjfy3jZW/ukV6Nb+E&#10;2vvEs2qTFVt7XizVscyfTn7o5OcdB1PXK1Lwp/Z1wJmLyXEjny4PLOSx4PsD369uoxQBxhBU4Ior&#10;Ru9HmjvJIVG5lZU+8B8x/wA+1X/FPgy50FbeBYyz+UnnHgkyNyVGOuM4/A0Ac/RW0PCtzcoyWERk&#10;ZUBwvzbj3AwMnHftx+c114GvbO0himgk+1zMXaLy+VTHGeeO+c+3vQBz9Fa9z4Su7G0a6vDs2tjy&#10;/wCIcE5/DHtWS3DYoASiiigAooooAKKKKACiiigAooooAKKKKACiiigAVWY7VXP0rQsrBEmUzf7O&#10;VP8ALv2/L8aj0+2SbnIXapLMWHGP/wBRq40iSzLZxfKo5Yso4/2iR+fP+AoAh8x5RiKParKR06Z4&#10;LE/ypwMkrbIYGPBCoM/X/P8A9enLax3BUIrEbsbeNztyMf5/CtZYoY/9Etn8r93vkZeCqc5OfUg/&#10;07UAZ9lpkDhprqXAZtu3so67m7Y7D368VfkuZLZZLxlIG393s+Xr2OOuB1PGSCKVnjX5jJsVFHyY&#10;AaIDgAE4ycY7HGSfrVvJl3bnVV2KpWNcDoMA47fzoAzrydpZGLfdZsKB1x6/5Pp6VRKMPm96uXSA&#10;Sb55Tk9uOBk1XMwAwWbp0XGKAI1dweGb1NdJ4Q+IWr+GrqNkuXVVbLNyCOc5GOnIHT+tc7HMqOzN&#10;nkYOOh5psspkbdQB9xfs0ftHW9wYbWS7y0jAq3Ixyo69e2ecH2wM19e+A/HEGo2Ucol2x7MsTKwK&#10;ZJHXgn+Ec+gODwT+RXwl8ZT+GPEMKeaqo06srNng5r9AP2evieuqaXbwXU26Qwxsu5gpkX+IZPqF&#10;JG4Y+fntgA+sLa4R33Nu37vmyoOfYjPB6Zzzjp1q3DdIHEbANglmPlsyseeMnOPfk9Mdq4fw34iS&#10;9sUyzfKAAxIPGT1wSPuheh9z1rci1NFTer4zj7h7d1PPPHsSfqDgA6NJCY2maTYGZTu2kYGOOSTn&#10;73YD7xz7NWZmhUeVt+VS2WHyse5yOmR/nJrKh1Al96/K0fEe7BJPXPTgckjqBgDtTvtzrmeMMI1U&#10;+XmIbfmOMd+hHIyS3QE4FAGm93gbhOix7Rs3cgfMBnHABGOpOO2BRJdZlZhIuONzei9+oOeh/TFZ&#10;TaplVEcjtIVIVVbOOPXGByCvU9sgEDDhqe6Tcl2zbnJ3rJy2CxOckt+uSR1HNAGkLgFmG1mO7KnJ&#10;OOVAH6nsOCKhaRxb5y4AkAXaw5x26jtz7gdyc1mi+iVg1xcrH83y7ZOV5APJ54HoT0GByRQl8GfP&#10;7xm2nzBGxJKhT8vQdivPXGegoAubv3WzYSdoVmWPp1OOpwPpgDknGKaC/BMG1fmw7/LgHOTu4+bk&#10;HkZHTqeM9dQhLLILhGKttkxsOOOmASduFyeO/fBqQzojiR3C7m6474yDkf7x/M/SgC07CSXAZWO7&#10;A45b514J2jPTJHQjqB96lSaJwr7o/nK7RuC47Hg4A685J6ewrNF8hDpKUO5f3iZBGMHg9xxnB445&#10;7nL3vmjORN5blQ25XKsTwWxwexY5wPXvwAXFxiMSlSODs8vJBUhjwMYPOe3XgdBQLkW7K7D5lVTs&#10;VgMgDuAB9MH0yeapvqVtO3725QL0Zd5wgyW5znuucZHvikjvlxs852P3cMTlh788jPtn3HSgC6rs&#10;irGjlcMq5wvbAzwByM8568dDkkR0aRTJ+7Xd8wDfKuBk8njkcdAMdD3Oe+oW53faJc4ydgAO38CT&#10;jjGOenGcUr3So+RI25VOdqLjg9cY5GQ3H15NAF0yqXy4jVurNtVmHA44xzkccc9RnJyKzIu1Xj3D&#10;HzxYbbj3Ax04yefxwTTOoBnaMzNjd8w80ltpXGM+mcdu2aU6kpKhrhtzD942dzMcsMngeo9OPTrQ&#10;BcE8u1iRGAsbFcfw8gAcEdMA/X6ikkmIZlO6QcjbuB64684GOMAAEEeuc047+OTbiTdufLRiTdwT&#10;g9PUFhnr9aa95HhZMkr96RpGAzyB1P0B474xwOQDQkwWd5VZ1Zio29jvPHXAOB9Pm9jQxZnaPzmY&#10;hg3mMA4GMdjgEZI6fdAGe4GbLdwxn5pVXggszITs9s9jy3OM9qdHeeWu9ogqqp3r6A9cEDt6c4xj&#10;pQBcRlUq8CNuUKdykszMAD3HA+4Ohx09aRmLLtVC/wB35kx6AHnJG3leAeOpAwcUpblo4mJ8vbyG&#10;+YbXb5u2OM8k80xriCQebK5CrkttAwvUEgbffI49enJoAu7l25b7pb5dq8YxjcCMY5zwTk46dMCS&#10;s0YSVdzeX8ytGfnHAIGOMHBzkYFVPtyyFnd/uldxZjlSONgyTjkkDH90ZHOaY16BJv8AKaM8CRmy&#10;DGOSMg/MR29se1AFx9zD95t3cnHzfKP7wI+90yO3OPemr+8+/bqV2deV9BtB28HIIzgHB5xVFbqN&#10;plVWUqW37dq4Zto6Yzlsngg4OD1IOD7UJi0sUkW4x5I6/KcYBy3IwV6kgg+1AF3cC7Iqx/KrY+XC&#10;n5cg9Rxx1yeuRjBpVkjTaAGUBgN23oNxxjr29jwpBHes8XMbFURu+UXAwVzkZPX09xgdBzQ92CN4&#10;uQw5LMcA7ieOgPXduz14FAF7JCthGXcfl+UghuTwpbkZAx9M981JkM+U74G2Rhg8549Bgg846cAZ&#10;qiuohEVYyygEsgU5DYCnA6dCvp1HtgNF3Gx8vcvysAokfeRnGeccHnjOM4ycdgC+zbVVhnLKMBlw&#10;M9Pw5HU9COoGKVh5kSl4d0akjcCudvbGFHOFOMkjA98mhFP5hYQfu1P8SMPkzwMZGABnpzxz0wac&#10;13E6M7Oke+MkFm3KFPQcjv0/E+vABdBniYyytMzLHzuZhjAJAHPAzjpzn6GhVUDCS7drDaZFIA6r&#10;z7HJz27Hriqr30KmS6hClC5cL5gYbgTgtz2454xj3NHnuTsTMbfMP3eWz8vOMA4HQ9ON3OOaALKO&#10;ivsjZmG0fK/8XTv06Y6k8k04BwPKQeYpUKdhUkD7vHHGcA9ckkehzXF29wWaHcXZW42nIb5Tg8H+&#10;eB7YyFa7Rn2NNH2Maszt3xuwf4Tx06jOOgoAlDIIs5URtGCI+znPGcDII5Xt1PXFAG0t5CthQVCl&#10;QTxkjPHzHGB69OvANf7UuFeaRduwbn6DG3PX+I8n0PHHWlM9vGGlkKny0+aNxliu5OPQ5yfXpnnF&#10;AFmQ7TuKnarD8ec9c46gnGM4xxjFRHbABiN1kTnbt+8w55GemMfnnsahjmhjICbCNzL8uOchV6jn&#10;rxkepzngURzK6/ZrVvM8wjy/l+U4Jwcfj1I+vuAWijkhF3HJAj2tkY65IHUflkgenDfNiLCbyvvc&#10;qi8sBw31z06c9eKrrcRyus3mbl3hlDMOPTH/AI6MH0/2TTmmiVinMayjOGAPy5xnHRuflz0JAHPc&#10;Ac7YDKu5d0YVi6nONucA9QOD7Y6Y605JUb5iVPzgKy42k45bk/Qew9Kge/jSXEs4Xb95VIXBK/dy&#10;fpjOcD9KI794ioFxIvlLl8PyB9Aw4A5JGOuOaAHgK0CxucDb86sd2c/LjjkfMvbBx06gULGu7IiX&#10;lDu24XACnk84JyO+CcfhUUk0xLO0snmRqS+Mlg3Qdc8c5GRyQO1Na4XJkU7sNhRJIPTGwEY7HjHJ&#10;70AWEKMzExqvQSOue/TdyM8egz+VNl3M7NNCx+67DaGABXkqPvA/iefTkCtJcRPNGzMI5O0h2hhw&#10;eQdp9hgHAIHXBFK8you0BQoVAcnGwYBPvjPHXsPXNAEpVkG+S3XlcM0cYTg8YyVzwA3Axx1xgU1R&#10;tZlMe7oFZWDHaSc55POOPbIx3qE3kajesnzMuJGjmxuIJ/HoMehyvrmmLdLHM11t3eWoZdsuMAZO&#10;MdQOSMEjn0xyASqSsvlrv3MzbQgKoeOevAI+XkHuR7UzCBlM1v8AcbJDA8nqcLwO45HHHHfEcd3A&#10;o3CddqZJZnwM+uQPlPAPB6/XNPjuYbZmMSKsm4OFDFc4YYJIxnkHJ6dOuOQCRmVpvK8leecNjHy4&#10;PGcg+uOT+VNUEssDqBucDC8c7s4JyMHOeD6DjIqE3yIyWqSZHmbW3SAZ55zjnGRzjJ5JIFNF5tjC&#10;rtfauNxcjb+PXHPt16UASTrmAx7NrNGD6dhj6DHOM8nr0JpWBEpRWceV98nA2dP4s5+725PJ7cmG&#10;O4hLqq3QAVcKoYDI3YPBIx93H1zzxzGbltolkk6gMhdenQ88jqTnJ6Z9uQCfbFuyUY7V3bV+8w6c&#10;9TnPbAOef4eAugCLIrYyd/7zGOvGCT6+mMjHeoxNtVfOyqqyvnaMAHv065AB7YJI94luCibeu4Fm&#10;VvlYnB7ep55HGfrwATCRvLyxA3fKWkJ+X72fvA/gR9OKYcecwV8kZCqpO48HCjHPYZwP4evYsa7D&#10;nMkald244Yf3h06Ke3PU5HtlJbh0h8syS9G/dk5zzjP8IB6dsAA/WgCRkG3bGY2+UBdkeVA29Ac8&#10;c8gZYDHH3qcqFX5j2jnH7wYC45z1z1HPDHnHPCxm6R38+GNVG5lRW7A5O3HGBgdNx7dcGhJRGCXa&#10;STA6BsMevpjGcY787ew4AJPl2su99wVW2sC3TB6Hpk447buRio5I1jUjy5lXkgbieAeu7rj8fQY9&#10;WtOGAl2ll2Dax5UgE8gnPcNjJ/OhWhQHOxcfM6HAB5CnhuD/APY57UAO/dg+WreYefLjH1PHB68n&#10;1Jz9QXOFO0F227gm6R+oJfq3XgcZ4Oc8jNRfaQ0gV9zYOWLt908c+pwCpzx14NMQpEiwQFEUIsa7&#10;RnHycAFu2F6/73PYgE27LB1HG3LKvGBnByOgHQYP90nJ5JTyirND5O45+ZWywOD03Yxzzk+uc5pf&#10;PBUoJSwZs7ASWOc8Aj1yF7D7wqN5baViBIByP9YANuFAVsEnttzwAOnsQB/mHy1jMx9ZV+VT24HY&#10;jg9+euOtJKWCkRtkrxu8w9T06ZHqdo4/qGQOuxZlVmbC7VbCyEgHnJzx1AHX3zTVuXDLGv8AEuds&#10;nLY4+hPBOD24zjrQA5QqP5cQk2s2F/3sjHAx6cnIGN2eaGRXiUGRzxzheWPJ7n2HPIxnHYVGskSL&#10;gNt2nDFm2854GR3PU9x7EA039ysQhxk7drHbnsRxg/lwPuk9aACRWJ8xg6dd0aNuIGCOSepGcdgC&#10;aQl0jDp+7ZVIZtvCjHX6cZ56j1pHmit5GabywVwXZQFCqDkYPXH1z96mGQKWFyPufe3AdPn+XBGO&#10;D+J247HIAs2Vm8pk+78sYYqdxG4dQOMHnnJ9MDFRhCnzjj5jtGVY8jPQ98EEc9c4zTpZBBI8Bfes&#10;bfvDuwueeSB3+8efqahEkQbfJIF+Xnc3XHYEcE4578Z4HBAATIm8qU2gKSp8wspUYJHXoPXj1FAM&#10;sALxlsKVK+YOMjHU46ZAHHr15yAjy3yeGUFixX5i34AHJC4HQ8DPTFRySpBM1xvCdyysFx16EEcc&#10;DqeOD7gAcWQnBDbANmNoGQQcnGO3A70zcm4tJMNxU7kZgzZOScDnt2zz7dKfJcIRlpH+X7y9AOCB&#10;k5zxjHXGDx0qE3K7dqvGscjKrL5hC5bBxgAnHX15x1oAJY8R+dN9zBDHnjjO4DOepGD0HXPFUsDa&#10;ZDJ95gHRpAuB07k5GR+vrUxmCeZK7LzHxu6ZY5wxwM9fXHGBnioH4jxvfbu2+ZwNp7cepPP4470A&#10;RGOMrl5T5i/eJIz3GSQcHIJ475560hZnZnRVVt3KsyqycdDnBwB785xjOKkLjmQyBmZsLhnweOxz&#10;6HPsQeMCoiY4/uMq+U/3TGDyOdvTAxj8+4wCABjvEZMuMLvyyqoUbu2QACSQxHpgnOO0bvDtUMVz&#10;tP8ACeTu4zzkH2z1JznFNd/Ll+zqflVduVJAznOD1PAGcEEY7nFJ9oDDZEAMdE8w88Y9+x/Dj2wA&#10;PJSNy37t9rKzNGoKj1AOdvQ+3HuKgkd1bZuG7arBsAg88jgenUZyATnHWlm8kLJJsDRrG2NmThQQ&#10;DjI9Nwx2I9+I5Wjd2AKbue2cqQAT7cgjGfx4oAkkVE/5aBlVvmK/Mcjpgk9MhR2H071yPMLJuCqc&#10;FtpZSqsp+bJ4HQZB9OSDgU52ALBj8yjHzEbs9uhJOehHOcd+0cijI3Soyx8xqygHH3flPbORjjA5&#10;wMkmgB00itxKVA2lWUt0yFB4OMkc49vbq2WRyzwmRskkyeWw5+mPvEHkdeueNtBV4nVXZmb5UUbi&#10;NrYwUzjPUE7eM56E4qFJWaLBbHykiNm9MdflII688dTwaAHPIqBpTIu3q2+TGGJOc555IXp9afOJ&#10;l8wSbISG+dmcA/efgnqSMDtkhaY7P5Yj3Sr5bfdZSoVQFBYDHA4HU/mOKjkcCKRdyq0StuCnOzAO&#10;Vyfu/wA/TrQA2RRsLvIuFy2FwFPynjrz1IHHO09eBTWOEwFVdijcWk24yOgJODxx05AycCnInlSY&#10;SVSx+VVjj255PbqAN3sMgnvUcky3UOYHVwqsF2tnOOcKfcgZ4xkfmANjUPGqrEyr5jASLHtJ54I5&#10;yTjp7njHWmyPHgoJYwFUM3kSE7eOc7erZ/Lj60+SSOO4d8AfwrskUtgceoz0GM4PoDimCWYFIF3t&#10;sDARq5OG2DjBOD3PAyRxx1oAryq0asSI1CsSNibcHkkDj15/DFDR4nZZIMDofMYfMcgEYA7kjgZJ&#10;J4OamnJh3TCJgqfM0m0FnwOOvJ+XIJ5yexqMoFQK0o2/d+6vODyeADn69uOKAIWQOkgI3b2LE7VL&#10;EYPBx90foOnA5LB5koCK03zDKnhfmJGeRjOcdccgD3pyKgVolgWMldmzzivlk5AAO0Hhemcj8jhG&#10;MEp3OrMGXLechYFSAMgDHXvz6dOtAEEvKNI53BV3gMowWC568A4H4njHTFRSworCFPNyq5g6nGeA&#10;SeMgHPpjPPHIlLNGn7t+Uxld2eNnPTODgk8cYPpzUVyIlLKB83mZkyu1nIXrj8eMZI6560ADruky&#10;oZtykIBLvONuM8EbT7e/sKiKoPn8xck5zxndu54YgkhlIwD05OOaWRIzhQPuy5C7kxzt+XBGcgjk&#10;D72wng0Su0MLeVKdu1vl+bB6cjHrk8Hn9KAK5OAq7C3GfL2qgX3we5GMnuRRUly9wrf6Kkm1mziJ&#10;mXHA6kDnoepJ9T2BQB81jUtuFcquG4/cnCHnHbn9O9POpk/Mz+WzFZGZ8nae5HA56dc4PHrXMQ6h&#10;CQiImwEZRlXYAc4x9OCR9ec1JDqMcZVZJVXhjuDBcbfYlc9O3PNAHRrqYUM5G3cCZFzuz14IOA3b&#10;BzwOBxgVLHqbKcPK23k7WY7m5xxuBAJPoCeexIrnpNTkhldpZ2Qb9rBuQMjJOMe46k96ItVG7zds&#10;m1cf8s87Sc4ABIH45PQdCKAOmTUSwKsrNk8L1yTwB0BPKkgY9R60JqqmHckw3fe2qwIf5jgA59zk&#10;DPPT0rnBqKSSrHuY5chnVRuI3dxjB+969R27yJrLhGCTMke07iMAnj8ec/zzQB0EepPCPLLtJ5as&#10;Bty20H5fU5ORkAgcZxTl1aSTekLMoaPYWVj2z6kY6Lnp7g1zyavNKc+aJNvO1VON3J2jGMHr9Afe&#10;lGsRSJ5bSo3GTtOBkkr2b8++eo4NAHQSaqFjcll3Mc7V+XavJAGTkDGe5+gwMj6n5UJBuP4SW8lT&#10;868ncMErjHI5JPGemK5/+18soguGXcCyKFwvB5wcHAJzkf7WB7QyapiN4jtPy4kXqGGT19Tk9Bjp&#10;7mgDpP7TMbeazB1j+YsvAK+vI5Y9wDyQOOBQdUWRdol27mB2/aC20YPB+bJ644GMjn1rnZNdUTfa&#10;PMaTa3mN83zM23BPfJyPbtSTat5Y8uVz8uFO3qvBI49/XPHt1oA6Ua3EGDZ27ht+7tyoUc9flAx1&#10;HOO4Oad/a8fmHbdblXd8x3Atgr82O/UjnGckc5NcnHrPmSb3bcvyv++5A68nj9MEkfjSnVcoitIw&#10;5zt2AZbjBHXvkfiOlAHYx655ZW4SaNdvzK2G3DCgZB79B64+bnpl1tqn7xYWZnVeD82flGRw3OOx&#10;PIBFcgNYaZ9rDCj+Ibn25Xvx1/L06CpjqjTqrjbJhQw3Y+UBvQMePb2oA7G01F28k/KRIozjOeR2&#10;x6Zz0789MiRdUZEEhufmOFXduB5Xlhjt8xHYHocDFcmNVWT5C2NzbZF/UrzksRnPPHf1qddbK4dJ&#10;mYrwduWB+QNnjLcEY6YBDZz1oA6211aWcZjLMWbGIVznO0kAhuuPbPY+pkXWV8gMNrKZG8rzFYE8&#10;dAT97kdieOorlhq8Uk+5cMu1gF8zqpIY8EE+nAx6Zp3/AAkAZDAT5auAz5ztPO0gq2c9AcD149KA&#10;OrGtszfK3fLN0BwGP3cAHknjpyRjsHNrHlOsiJll5/1ny9m4IJwQWGTggZ49Tyf9sKSs+N7QviIO&#10;4YnsT64BxyMc49amXWEcqq7mVW8uMb1G7kHqB0ORxgdAPagDqI9ZZAu2Ufu+PufMAAAM8ZHc8ZJy&#10;O/NTrq5SHYZY1XadqsCzIM5+bnqMntzjmuWTWI2Vl354XfmXKoSTjODkckdR047mhdchClssMMHZ&#10;WjBLkAsckfdyON2MZ46AggHVJrCbJGYfK3yyfNt3gnGfbr05we9TLrIuEZXb7wxu3E7CRn8T1x0H&#10;I+9XJprDsqgXKx9PmXJB46r65OeRgdOmaeNbSSQRzSt8yK20yE5UqSMDr3AK89evNAHWRa0S2I5h&#10;IW+WTbklFzuGfTrnp1J96lj1eR1yHAi2sXOcbSoyAdvTnI6cEg9q5BNUMzeYRNIy/dT5jgAsOe44&#10;I4wBkDmpDqh3tbzYYqxVvMAypyRnJ53dec9OcdKAOyGuyNt8ud3/AHiyLGvzFwTkHIzu555Jzjtm&#10;lXVzGnm7922Tb8is2ACNwOCc/wAJ/HpXIz6u8vmEXBP98zRg4xg+h9j0HcZqX+12LZd2ZOgzkDJI&#10;HHdc9MnOB9AaAOyg1wZkEbq23d8qkbRgHAxnGMEdAPwxmp4dbZv3aXGW4TcpxuIxjC8c4AOcgngV&#10;xcerzOyz3c/mM2TJt+clmJBPy9TkBu3Uc4qxFrk8bFyfM2RhpAAQG+XjPXsRn6UAdxZ6zhPLjjZQ&#10;M7Va4+Xbg43DuMZxg9SelXItaVjmIt97OwqGAJXgHPzY56cgHoM5zwMWtRwKzgNtVS6xybUVztXG&#10;QD1znpkj2rUtNZjBEUtwpWNdi7psfLuDdu545GD9OwB3iawTMsru8myQGQD5SfmzheORgckDGPQj&#10;i4uttFF+5YOzLlvLUNubkj5Tnknjr19ga4m012R0Ko7bgGLBfQ/Mc44HGeBx97HQVch8QgRtiVmb&#10;y9yq8hJC5GM+q8EEepHfAIB31tqVt5rOFO1G2q7uDtyWGR1zg49QCMZwKuWmqnG+YktkSMkiK3O3&#10;kY6YwM9RyfeuLXWpDIzlWjbdltqHdu6be5IPH55q9BqQYs0cy7dw3P5YCsM8H16Z6D+HtkmgDtI9&#10;ViMe52jaNWDM27dgDjqPbHr7irEWpgsW3SPsf77SEZHUbum3nHYg8c1xcGuY8mWB1b92u4Ny27AJ&#10;HAOCOeB24wCRjQj13ymH3FbzFDOuQcnPfOAc9sk/TAJAOuXWYEOROyqY84GFDZ5zwME8Z9M855qe&#10;TVrktkuRnA3MxPJwAB6k5J7cj8a46LXLkkFCWVc7lVm5I4x05HTuPTsaemuqHYHG7cR8n+7nsAx4&#10;y3oDkcA0AdnHq6pAoDNGc42rGP3fykcE9Dyffg8E1IuuKm3fcZZeMebjBAIJ5ySfu9evU1yKa21v&#10;LvkaPEaMqlV6AevQqDjHB4wODk1Yj1tpW4Z1OBEBjhiBx3z/AIgjGBxQB1Eetogj8mb5VUfxZPU9&#10;wOuM8nrjHIqQ6zIi+Z5jOeit13d8ZPIx+eD9c8n/AG6ksYminTyzuPysduO2CTzznPQjjj1aNbWQ&#10;q5cMG25beCOo4BwcDJA7nj1yAAddHrGWwHKsq/KyrjHHXjIB4X06+2C0awPNZycDcANoY5BzjPXJ&#10;JJ4Ax6nOK5WPWnkdFNyCpPy7sAk5HHU8k5B5HQUDXg5IV1dmhDPubGVwCRnuO/GM9fl5oA6z+1Su&#10;Dsk8sdF3YAx05Gd3I4HXqBjPLjrDKqkyfcbG2PYFJ+YYJ44GADx1Fcj/AG5EkTyJcBfnJ47lSDkk&#10;9Tj68U2PUhHB9nt5G2/dDR4Pm4A5GBtPyhf14yaAOuTWNoEa3SttA25U5PPY9R2GDzjjPGaG1mPy&#10;WMZBH+4F+XnPCjg4556Y965Nta3lcXeMkSeWcMFPr6/0IPbkU7+3YBufcvB3NGzDjIHc9QBgY5Hu&#10;KAOsfVVIaIbR0HcZQcgfLgjOfw6HPSh9WxIzHvk7V+nTjqCAfc8fSuTOroU8ppPMZmBZd33h+DYH&#10;BPbOeeRimr4i8yMNMwYry+1WKsxG4AdOuTxgAge1AHWjWVTLtH820tmTGf5jucY9M9gTT01bCiUl&#10;SmRt6Kq45Jz2OAeeeV79K5Ia0pCmN+FXgqMbu4x8zBeMc5zjr2yo1d+QAynkl9uOO/PXoT/316ng&#10;A7BdVKf69lVlYGRlA+Zuck9cDv3Bpo1WESqJN2GkUbcnI55PGfc8cZyPauVGrzBiVLMwXeu2Iktz&#10;gE+mcN69MYPOGtrskRhQ3DDDYG7HLfdUDAycDbjnpz6mgDrItX3IZS7YdlZj97AweT2Xueg59STT&#10;hqyGBndT95fMMhDFBjlT6Y6HkZ74rk11fDK0pC7WYKW+8vToMg8dsDv1HAoTXMu0BO5jGCu3qFJ+&#10;oyeOuD0P1oA646wxxM0i4yEZsq2MkZH8/X9OXDV4WkVi5j+T5WPVeSB1yDx3IOTgA8CuU/tsEMS+&#10;1s5PytwwXPVsY4x05y1Kus723xswVmI/dt6kc884ODz06ZoA6z+145uNw+bOR8pzznOccdR+YPoR&#10;M+tKzFpXKDd8o6FstyPlxyCTnb2HUcA8bD4gO2Qed97JHzhiMN6dPfPPI6ADNOi1wxzbkkbeu33I&#10;+ZccDqM84yOc+gNAHYDWQWLQqMjBZgFPzZB6/XP58dMUi61C65WRQGyNzRt6bTnB4+Ut7AHkVyh1&#10;ws29JW4blmbb3HJ5Pf8AA7eozTY9ayVlMknll1IccY54HuO+MkEDjpggHYR6zuKlJ/vLgcnjp0GO&#10;vT0PWnLrEuMIcbuQqoMDg4zg9cbugPU8GuNfXQSym6CELksZNoXhuCeg79TjvUia4nmFkP3dzMqt&#10;91stxuUZwQSOeo7egB1x1iRVURn7ykR4Y7mOSeN3H8KgY/hz605tZUknKtI3zfeB2rwM/wB7rjP5&#10;dwRyK67mHyGm2rnar+WpLYcZ67l6HuB0Htl39tkFSzquFwPmLKpHcY/AHkDjigDq5dYV2ZFdi3VV&#10;8xSXBwcKAeuSAPdcjrmkGqXO75Hbtt8s/K+BjOcH15IA9TnmuYj13eFV9yhuWjXHc8jG7kYznA7Z&#10;68019ZIG1mXcQpy0XTKnDe/8PYHORzgCgDp01278ktHJuXgxho9uVwTyFODgk9MY4A60/wD4SCHe&#10;vnp0cHlT8wz2OBxgk98j0rlJNfhDZjgjyp3mNdzYbjB75G3HzL6DOTkU3+1wiqgf+HGGxuYc/Lzz&#10;+A78dDQB2C69HKVWSX7vy54PQnqNvPU/055praz5jqI5MqoyyrLyDjk5BAHbPHp9K4x9VgLAloWG&#10;P9Ye2ME46c+mDg+vy8uOs3C9ZmkXao/fN91QOD97Pr+ucdgDsl1WORw/mN0+TEjLhv73168Ac9Ce&#10;lI2vCZ9kEyqeOibSDj0wOcsOcdG78GuOHipeReFtzxkqJew3YJzu6nI4POe3Gal/t1ZG2ee3Hztu&#10;j285ByOe/TnHUk/dAoA6xtWZ2yrtnfldrHrg7TsPBwCMj0H1xCutyBfJS4dN3yrtmwpOc4wOue36&#10;1yia3EF83I3bjkMoK7sdyApGD29AOTnFNuNZtnkyMZGCjStxkY2jvx0GfoOeAADrU153kZ4pSvmM&#10;pAU7h2A/Mng5B6DvkVb7XIlG+Et9xt7dVAyvHIxnGBnrjHWuTbX4oT5UkkhKq3+sG0lck45OQByA&#10;cA7duT1NVdQ8RPEAwuNqq+123EFTnqNo+8OgPfJ6cEAHEftMeLGWxktVRgEt1VV75YMeCAeg9hg1&#10;8FfGy+l1HW5J87o1k+Ru2CBgemflP5HNfT3xy8dRajLNNNNzJibAZW3x7cAdMn+Ecg8Dg18t/EO4&#10;gvIN4uw3zs0iqvBI+UHj+InP0wfWgDi/rRSsQRgCkoAKKKKACiiigAooooAKKKKACiiigAooooAK&#10;KKKACiiigAooooAKKKKACiiigAooooAKKKKACiiigAooooAKKME0qqXOF6+nrQAlFOaN0OHUj6in&#10;Lbueox3Prj1oAjoq5p2mte3CwFG64+Tkn2A7mtCfwddRRCYRyMOCegwvHP8A+sUAY6W8sozEpb5c&#10;4Ap1ncfZ33sisufmVu9dJ4f8F3k2oM9rI6pC37zcvzDHJ4xgnpx39a6KL4XxLqn+n6ZPbjftZWBA&#10;LBckgYGDzxnPGeuDkA4vSNPtdSvFSCNiGOza33Sew/LuO+K3pvBs7D7DIJA3zL5ixlm68LgD/wCs&#10;eoPOK7K5+A+paDBH4p0ZftFrsUztJHt8vrkOAcgfd5wDuP0z6R4R8HWOu2ETpEszL5YVvLyxbYW2&#10;gkjDcdep5HFAHiY+Gur2cDW15YNNCvMLgNleqnGBzj04/Ouw+H3ga31S3ljMUiKyNuHZvuqxwQVP&#10;f5TjnJz1B+hfCvwj/wCEtzYNFarGyk/ZZoN20nGCBnn5QcrkkdRjAA02/Z5tvCGow31ro0QmRt0E&#10;rJgEAkqdzdQRu+c843BiQRgA+dtJ+Eus+GdcZ7+F1tfNUsyxN91mx07KcY477R9fRbH4O22rR/a7&#10;LzriHZuWNOXLY5B+bOSHAIPJPPHWvf8AR9H8La9DFo/iXw8qSqoWCTBHls4APBIC42g4JIbsTyKg&#10;T4Jnw9qS32i3kxt0OVaCNyuOflILfOoYnIUhgTu6DBAPlqbwBPYXs/gm6tZootubORgcOu5V2EjI&#10;PfnJwQCcEGotX+FeqXdlFpF5Elv5MZER+8yrhiQOdwIJPGOVxg525+svFfhTw/qVsqapaRxzDIV5&#10;YyoLYK8HBLqfunGTjlgGAzlW/wAObHxVbroF/bNNOs/+i6grRtJlQGX5gvJDZ6jHHXBCgA+OtK8M&#10;a1o9/cWGvn5beVhHdSqzJIobGCTkkDhfTDZ9K9E0zUNO8Q6SdD1qVhJIxzNI3A6AvtwMkE989+nb&#10;1m++BcFj4ij8P+LlaOCaQBruJQRGgyvmcHBJB+cHnGMY2kHG8f8A7MFp4Q1W31fQnum0zcyS3FxI&#10;JHUAdeMFiDj5SSSuQDxtIB84+LPgZqvhnXzrGn6c2y3m3P5bcBhznB6JnBA5yvNdvrXhG1+Mfw9k&#10;t9OtG+3Wv72LczDbJuIZSCd2H+XHRRxjpivU9Q8FyaxZwS3er+UrKUjvLdVeNl4YDI4cZYMhzwCB&#10;6k+d6LqOo/Dr4jS2N3GqWiytFcW8bBREBkrJtIyYy2TkZ2jnpzQB89N4X1W11yTwvq9t5d1F8seR&#10;tzjpxx1OB/nNW/7Pb7I1vq9q6ygExthhGydAMYx37Hqwr3z9pP4NC7utN+I3gyzjZTHuuBHEypHh&#10;SDnPfhegzk4GcAV5dqFhYzaKLG9tmWQ3IZZNqkxt+B5znBz0PPBJyAYvhrR4/wC1I7XWYVktrho9&#10;shz8uW6nByOOcdjgd6t6l4VvdF8aSrGBHDGwmO0H92Aw3e/449eTWloEDy6WNN1iImCOeRbe8OCE&#10;B2jqO5BP4rntXXeCtNttce4XU4Ipna3Uw7nDBTuOWJ5OcMy4x/ETjODQBh2llbalaPe2EPlzW8iv&#10;HO0RG5MY2ggZ4L5x3GOmBjrdW0fTvFei2Pj/AEK1kj1LThm+t1yd+BllXtjHTAzxitnwd8P4LPSF&#10;sXtHDs22NlG9kB+UEYU5wjZwOoIwRW14f8F3/h3XZ9UijlXzB/p1nHuLjvnOAyd+SAdw4BxmgBh+&#10;Hb+KvB1v490q9ZWPli4toYf3jjaVY9s8bSM9QevGK63wr4O1F9GeG1iZfs9woaEKTIjY2tnHJAyQ&#10;Oo+ZTkZyM34W6d4g8J/G/T9Ms5lWzvHaY2suTCrkkO+OQCwI6EHJyO4r6ssPgvpdnrLXFzoqww3k&#10;OZI2VljkypXG0AhflJ4JJ+To3OADjPhv4Ej1Dw0sd9HGvy+ZJE7DiMkh4/8AgL98dq9Fu/hSlxoF&#10;rPDYNF9heMNzlnUElcFcn+8M4Izt7V6N8CPh/oniDTrjw4tgPtlizE5wXfdlA5GONwX+HPzAg5Bx&#10;XtHhP4OabcaaVjslebygm/czZX+/36HI44HvnNAHzXrPwz1XWNa0DURYTJ9nSPzmYMpkUqg3E42n&#10;px6ZJ7V6VL8LL03du9uvlxPaj93IpJEoBVg3PoTyf4u/Y+9xfA+c2bXUdwzFkUxr9nHLYxyVHQ+o&#10;x26YzWinw0uHeOO9EgCRAN8oGC3txgYP+GcCgD5nsvA19qXiTUr2SPdGwRtxjHzADG4dO7ZB6nnr&#10;zV61+HmrWd3NeWlltjCAR71J3TMo44PbLeucE5JwK+grf4V3emSTwEMzSSNHJuTG1uDnP4DqOvTr&#10;g7mn/BOSdUea38vbnbHGu35ioxkjHHT1A565oA+fdG+BFnqF01+1hI4OwSTNIrZxjg/LnGRnvnaA&#10;cZ4q+MPgybzxHa2tpFGIrdVAVV6SE7nJYdeNv0wfqfqy1+Htvp8SxQo528qrKeuO2DjgfWqVx8NN&#10;KkZnMMmZAF+RQM++eOeemcY9eRQB8iad8IC1xPqaWEAURt5cbQ5w2AqjGMNwB6k5PbmsnVfhE17b&#10;qJbdY4ZcQhWjwQiLlfmGTnAHUrkk4PIr7Al+F9hcblOnOqmQFvk6gcbfy9R6jHesHWPh/HLArW0W&#10;5YZVEMbZC9QAfbkD06ZzQB8l6d8Kvt+qFG0+XctmVhRkwSR8uTzn7uPr9K5rxJ8CYhqDNHp+1Syi&#10;1jDbMqOBnapAO0L1IGM8A19f6P8ADiNhcXlhGrSTSsgbyhwoOOOOuBwOT64qjL8Oc6lcXJg3TwMy&#10;QqsZAXgKMcZ6YOOw+tAHwh4k/Z0F94paS7s3+yKrRxqeMBeWwTwec856qTkVwHxU+ByazeJcXmny&#10;RrNceVb20KsuIkQbiQoPQlsEZHQZGSa/RTVfh0umwGVbTesdpt3PGcBySMbh1BJ57egxxXn9/wDA&#10;TStVuUnu7Rfs+mw+XtOOXH3lAHfPGc85PA6UAfAvjL4YajY6HFojabGt/fGPy1AX92nCoGGRtIA3&#10;Hqcrk54rn5fhcbWzn0qzs2ZVtwN8khVRGMBpWPG3nc3GBx/sgV9keMPhU0DTai9q73V1dFbdIfvJ&#10;wVYjglRx2GSp9Bk8bqHwfNnoC+G3haOS4vfMuGCjeW+YkDk4XGVJ5I+fgEigD5Q0X4J2un2cmsPp&#10;scskh2Q+ZjDRgbnPzYGSB1wcoM1w3jb4ZTWmoRW4tlfUL75IIzGNsYYYJJzwRgdcbj685++734La&#10;F4R8I3Oo6ivlSLGsabUw00hXPlrxzx09CvTg14Zqnwy8Qa54mfxJpdiv2i4mfz9T8tWS2CqAwT1K&#10;7gM8YPTOKAPnmy+EHhzwpN59rYeZcKojtXnZdzyZJeY54XhRgZHygkdTni9W8KXniDxjJHIf9Ct2&#10;WSXnblmbHXgkktkgDOcjkYr68n+Cd82nXBWzlhtWBto2mX5XbI82TBOWBAHfOWIGM1U8E/AFbzxF&#10;DNdaSTY20K3TQwtzI0ifJuByBkjJJxgEfSgDxjwv+z6mjadHetpKNc3OGtrZIizFiDjqcHoCFxj1&#10;FSap8KtB8HabdPrs6SXjrtuWXlmmHGwdSAvOVBAJUAdxX01qukaf4Qsjf38a288kahpLdDJJbIxH&#10;7mE+XuZ3I++wJJYnIC4PJa54aa3u/wDhIY/DUcd95a/2bZ3rK7QK25gztkBWIbduOMDPBydwB8sf&#10;FX4Zz2+k/bbu3e3kkA8i2kUv9mjJb53IyCzk9S2Secdx4pqehiCULDbMAx2IrNyT6k/4cDp3FfX/&#10;AI3+HPjLxf5upXl5JNDHII9sa7WlmbOBx82MEksRx04yc8Cv7Nj61q39iaToPnKvzXlxs+7xyhPP&#10;Q9RkEkYJAyCAfNq2TM4XzVAPO5umPWo5IpIjtkUqeu019Iab8CNO0m9Vf7Hhku4FMwjVW8uE5Hzz&#10;P2QBhtUYLHGOtcD4s+G1s1zJaWDs0fnYaZI/lbqMjP3VGAff15zQB5XzRXX+KPCFv4bsY7JrExzO&#10;ys0k20syncQf9gYUHGOQevNclKgjfYDnHX5cUANooooAKKKKACiiigAooooAKB1oooAsxXRWMQqc&#10;fNlm4/z3p8MkZJK7VAXPP4cnPWqdAJBoA1odT2nzozluQSy8Kv4Hr9f55qxc3/khrdTuywIyq/M3&#10;4dcHOKxIpWj/AB4z6CnCZsAHd/8AqoA031Lftjh3KFbKqzYw3r65P9KcjoIPMknznIG5/v8AX+L0&#10;/wARyOozYyDg7+FXMjbeg6YGaJ70yHARdqrtUDsPX60AOv52ef5m5H3ueM9eKhch14GCvHHeo2Zm&#10;O5jzRmgAooooAdFI0UqyocMrAivqr9mDx7Da2VrDI7bQQA24gBcEHnpk7seo3dgTXynXpnwN8RSW&#10;NxHDBMqSLuXPcA57E4PJ6Y5oA/R74deN2uLJZWk2LwhVvl6kZx26ficn157vTPEJmmjO7duZvljV&#10;Rkk5x78g84OPQZzXzF8L/HLCJZBO2/5eqnOOGXof4R14zjHUcD1zRvFImi83GE8zaxCkjaSeOcdM&#10;EH/d564oA9POtI7NuO1Dz98gjrhiByMjBGBt9DxmnprK72ACB84+RBwRjA5BzzkAd8evXirTX1eP&#10;zi7bcbpGbP3sEH5sjGRjB45PA6VOPEBOJUumYeYTu3A7iWYg8E9CB0OC2frQB1n9qlxseQMhXorM&#10;AwxxtPOeGH4DJxwKH1Z5kw0hwz5l+bcc/THACj34BHVsVyZ14gCEytt2hvmfKjjgjb1yVHQ5weem&#10;KRtfSRMeUQrSeYoZWGSQeMNkZwRyT/COuKAOrGttOTuDbmDKwjkGOemCDyMccdcfgY/7Y3hhcOpk&#10;ViSu4kscdc9e3cEcYGBjPKpr8RGJLrcqrypClioPpnGccgcfjxkGuyOd2/c2flVW4yOfUHOP1OBm&#10;gDrZddKO0zyquHLxsVyvrjkc4KsCD9McCol1dYyqxsy7VYHJJ2s5wR1PfA4A9iOlcrFrcIQbJQv3&#10;W+8Tn2IJB9OPvdCO5pzeIMBlSYKu4n5pOMYzjr/snPT6nFAHVDWVkKkTYZv4oztBbjcfyxx0HtUc&#10;mrsIyGlf5iT8zFQSOSTgDIyvA59+xrlhqwaXY85bEoXCAHLEAg+x4J6jFKmuJKqvEyyZADbOA3J4&#10;yD/e4zgEA56kZAOnfXCS0hmb5idrKwXdzlfwz8vUfdPUZBUamZFaFZON2dsknAPqck5HU4JIIz16&#10;jl49fYx/Pebl3AM0jHIGDn36fyGTTV1c4zcXQBb5SzR8YJUYzgZ4zg9eMcYoA6htWjMW1Hl+6f8A&#10;lp1A6cgf/qHA9KcmqoSybm+U/cZsFFzn0YgnJOT1JHHFcr/bsmMsuVfcG7YxxwehHJyT74yaV9bR&#10;cNN5hUDHK43c5Oc4z0B/LigDqI9WjIKqV27mVlydwAJOR1B9fpxg9KT+2IcMDEPun5C2QMj7uTjc&#10;cHgYB4ByMYrmTrdwxaITbivOdoLHkjcME5553DGOe2Kadaf5iDJu7GNRlsHkcjJHv1xxmgDqhrJa&#10;TyknzuOR+96cnvnPOCTxj+IgYwBtS2D967/ewZGO35unBI+nHPbmuXGrpKkkKO21uJFVTgEkKRhs&#10;jqAcZznGeDmm/wBurExdMb5CAXKFSecegxye+TjsTQB1Tau7Kyy53Nu+6eh9ccEnPbuOwAOQ6nsP&#10;meazfeHmIp2jvkenU+nOORXKHWleJyN7llLKgG4tgjuD3Ht+WRlJtcAC/Mvmbn2sjjPQ8Dnpjnkf&#10;gelAHUPq4TcsbKSWyq+Zu+o+9wOv65xTjqp80t8zbeAm/wC8PcjqD75HX0zXLnXHyFiufvNt3b9u&#10;eMenH3hnjHWhNbVsLCTu3K21cjIIx29cMfz78UAdO2pqm1y7Mxb5tyBs/LjPQZ6AdhjjHeo31MBF&#10;LruwvcYIIU55xn1GeRk+5rmf7VRPMiMiK3JYSDCgKvJ4PGeO57nOeKV9WJDSNKS+5dzPtViAegYk&#10;d/pgnn1oA6ZtUQKxReMMc/wkDOD2HXHTrjGBk0h1B5DJ5edzLtj3N8qZx26dSp4A574zXMHVJnG5&#10;nYbbj+DBx14Py85/A9e9Ng1p2fy/MdUDBF+UsoGCM+/zcY/PoKAOqk1Y7vMkkGxnP3uSenPQf1Ax&#10;7Gg6q8ZCB1VkYj5ZPmQBvrg8HGe/Uc5zy/8AaipgknauPvD5RzyO/I6+mTzjrSnWCUVY2VWEmYdw&#10;wv3eRg579+MeooA6cakhOH2ZH8Plj2P3vXGcY56k0g1NmAALNuKlumXyc55JHbBxjHHTArmP7YaP&#10;AScmIsu3bJ98ghuBwMc45J7ehAcusu0HmcM3mKSx7nJYgnj1xyOnORQB1Eepzb1ct8xbG5erEjoF&#10;6EZH1+gpy6pldyS7cL8n3WBxx3x8vGM9h6muWGpuzwxuzDPG2QHAyfX16Z4/pkXVwNkSMuH+bLL6&#10;9eMnv+Wc+poA6gall9+/cVkPKckL3Hyg9/qATjGKkbVfkYFwu8/ewcnJPQdDj5j6cjvXLDVY5WZG&#10;d3w33WUbupAYj6EZPQbvWhdWYMUGeGY5XBzxweh6k/UEHtxQB1TagQ298x7eNhTI6kY5PPAYDPOT&#10;weMURawvJB+6oYqrcnkZz8vscA56+nB5kavCkeWZVUMf4gDtJPJ+bB5zz749KaurTbGRlkx2IXpj&#10;ONu7jnjk5OO+eKAOobU1SMmOXJ6bmzgtkc57Yxk5PRsepEg1AByFjkP93GTvweB9cEck5IPqa5OL&#10;Uog6sDGRwfunJXA+bscD0x2HTGaG1V1i8lT/AA7drMPmIB6j0Jxn6cdqAOqTUomXIZc7SV/d7f19&#10;eh9sdjgU46i0nySsW3srOs0O3K/NyR/d4GQCeueea5VNaETfuSV3tlWVRzzzjGWxyevHHQc05NVx&#10;H5Bb5lUZjB4GccDHHp15O7pyKAOkTVJXVW+Y/LtMgXGQB05OeAMc9evPFIurOqbmj/efxKsZGeCO&#10;UXPGcAr26Y4Nc5Hq5+WMMpPKfeHzdmBBOOowACD601tXjuV3MQVK5C7GHVjkHrz0xzjJNAHSPqci&#10;ny45WUKWLbmJOSO/uWI46ZJIx1oOp7o1O5RJt4jyASuzcTwBjvzz2xnmubTVQq5+0MvyHd5fVA2O&#10;ePbjvjp601NWQuLRI90flsJFUfK3C/KeduD3xxwetAHRrqMRCuzRsV+RVZiN3AB4P0OP4uc9qYmq&#10;RyKzearNuJLct2Axw3H4YHqK5/8AtsM2Xn8xv4ZDkLg8gc4weRx6E9sEodc/57Tvwv3ixXHI689O&#10;QevTgAjIoA6NdSi4ghZmVvl2RP8AdGRyMZPzf3gOpPpQL8xvnY2FbLfL7Zwdw7ZJ5656ZORzU2pe&#10;cjF2ZRyzDycjPPHzAk4+oOevqWR6orIkm1m+80Tqu7HDYIwAAM4GR6gdaAOmbVFdVVm3t8vyhiTu&#10;wT1zz94epwO5AFRvqplUyptO9W27toIzgg9enTrx1OBWEdcI3SAv8r/u98ZG0bTjJ7EkA4564Geh&#10;Z/bCM2EjZVXlQ0fDZOCdxLHPTp2B60AdDJqSGXP+tbmNG45DcE5xg54zn2HGaYurncJooGY7Ff7o&#10;9x1GeRnHAxjua51tchlBEEibvMXbu+VSvLZzyB7fRgCc0h1eKQrJbor9fJbedvB4Xgkc4Pc4LEjr&#10;QB0g1SLf5O6TaR9xW6+oxzk8e/PTFRjUwAxEqkhflZW3Ljj655A+9gnk+tc4NXjb94twu3b8wVh8&#10;zDOG+7wdwbHuOc9ANqpMO24mYsVcENkPnd2yMA46EDGR2zQB0Q1YvkJtYSSBs85cZ/ljHXr6c0f2&#10;pkMSiqu5dwVQOMHHP0btj29+afU2GC1w+5mx97p7jgnpzg8ZAPSki1IMihNyxnaTtUgZxxkk9cD1&#10;PfI60AdGNQ8ti0fy7eW+YjBGeeQcDgdu59qQajI0ZjtyzL1Xa2cHnBOOh5644+tc6+qFVMnnsy7u&#10;4+/weSeAD8w9s4xzjINUDN5kjMdoJ/eKFUZI5GSM8r6Y+Yn2oA6RL51lBglwFYsBvzyDnGT97HXn&#10;IbGB7RpqsTrw3yrtU+XjKgE8BhyD0AB5BzxzWCdY24jdJMr95dpHGP8AZOc8MMjjI4zUbavJ/q2u&#10;nVtvCszEZ+nfjOeOTjOaAOmk1N3YFoF34w8axjk4PHQEde+BjHrTZb5VfYFjXCqQwwoPBGR6N36n&#10;n1zXPy3zsuC33uGVlUiTkgk5zg9OhHTpjmhdY3M+DuSQY37WBxjIPB9Ockn2zzQB0Mt/sdmeVWBd&#10;uBGQDg4BOOepztwRzg8Uv9pEFmW4VWTONseDu7jsen6/ia5lNUXYMTyLgqflPQknAOMdcnGeeTj1&#10;oGqlR5CTKp8sgIy8BeQMjj5cnpg44+9yAAdN/aBcbAy7TlFCk4UkAY4xz+nPpmg6nuVsyDdtEirx&#10;xgbVz1zkdu5OeDjPOjV5N5iE+7blhmQ4Zc9CQNvIPHOMk0i63iTzPlDcmMyKVYZJzwCuMZxyD05A&#10;4JAOifU2lAWIqvzdlA6DjIyOD+efyCNqAPmKu/y+Q0jyFQoxnA9e/ue2MA1z41kREeZuYx53cdOi&#10;j2z0ODjGemeKc2rqpJYIGy4VevBPI9MeoH8yaAOibUXzslkRRuw33C3QEjg7ugyV7EHvyIXv2aTb&#10;lRI2RtwuNwOM4GBx9T+tYK6mrrkSMCMrI20DOSf1HPQHBPOcUNrUisTtK/N8x3EbOQNuMHdnPBzx&#10;6nPABvi4Cs0zTbo9v3tuTnd6Z6EH0UYPXkgMe8+UgSAM3ySMyhd3JJOTjtnHOc/UVgvqRWMSRj5Y&#10;x95Scngegx1x83U+g6U7+2ZYzvkdiucMSSNvPPTHbB7YA5GaANo3cQVQWVdy53YGAOn/AHzjGRgD&#10;FAn2vGdmMsCR/EcsD057+/qe4rFOttEvmSSt5nVo/NJJ6ce4JBGBz0x7NfVJIB5O44LENlSM8nB6&#10;kE9c8D8TQBstdZeOOJR93CYABPYKCxG7gr1wflpgu3O6SScbSrhlVgdwDZ/E4247dcetYh1IwN+8&#10;Eedw3Mp+8QAT/F/s9McDrimf2hLIuIscABQrZwOD8xAzjPvQBuNfxiLpIwXltpyOOSMgE5IYccHh&#10;uDTZbpt7RTTsshYrhAfm5JwBg5J55HIwCeAKxP7Y3P5qXL7Q25P3hwcDPP454B5GTwaRtZ2q0gmk&#10;Xavy7lww6HGD94bceo9MYzQBtNdyRpvdyCrcMygg5OBweP5/hmiS7ldvMDMG67WbKbcEYOD24APP&#10;GPrWDFq+2VpPNUbONyjO3n5eoAHfocEEnty1tRUxmIsq7QFRAwwuMAc8n+6eg59DigDcmuzGPLzg&#10;r/DgcqOV+hwvQHJxk1X+1xCRhFIuQ+dykZHXOecgE/5HfH/tOLzt0Zfb8pK52hV5JYdsYJBPtVU6&#10;qE2xPMo+VvMkXP3wR0OOmAfvZPQ44oA3mvU27jIjbW2svmD6egBzz37njpTHuNp2kt8y4+ZeT2HG&#10;zjkdc8dutYn9qGRgsn+r84CRJWJHc84I3ZyD2GT1OCRX/tC2ETO6p833fmVSd3Vu3XjOcjK96ANu&#10;W6YkSMiv8qlVx1zzkZIwCePQcDOeKikv1GxZJlb5gpjfn5l6/l26jIz2rDGsQyI0MqK27Dt+7yGG&#10;OnOMngnt684qT+1puYlVs7Qvk7/l4XkDoDkEYGSBjHqCAaxu2lPlyzKxbGX253HOM84B5z2ycH2q&#10;N71tjO0rdCwXdwRx36k4+ozyMcise41dEkkzL5qfMzLtGSOmMDtgd2Y9+QBTH1OaD5WmZP3gMjKx&#10;CkdcntgnOfctg8UAbdxepCHMc0Z2tgKrdQDg456A59eWHpUbXbMuIo8Sbtscm1SoZVBUY7/xEg9A&#10;R68Ykmpttw8p+VsH7vzcg9up+U9u3X1QanLJcK4ZVWVhyudp4x9egDY3Y5IBoA3JJ0lZlSJi2w/c&#10;I7ZA6Yz24zjOPWo5LpVdx5aL1ZtuNhwGBHXrx26DGDwDWLHrOYlln2qfl8sbWHUE9MKeDx6c/jUc&#10;Gppv82OVVXGWG2Ndo7AAcgE46k9OaANyW5hRHhBVcSAfM3K8demOQcAZAJA5PWle4371uEnAVcMu&#10;OMZycdhyeQeflx04GIdYv0h8p7hY/lByxILYznORjHKdBzQNTbYojHyowMatGyrwG2g7m9eoyADj&#10;0zQBuC8iaVo96KwdQ5wFxkjnH1yOByT2qFruQjE0q7m27jg5PzfdznuCRxkfTAFY02qtFJvn+0bl&#10;wQrKOCpXkA84JBHXqcD0pEvXR/JW5k3fKF3MuXwAM4OOpBz1GSeAaANpJT5m2MRqfMURtuCgHdgc&#10;Y6dMdueOlRrcGEKqx8LkbVAYrj+EkqT06g9cAisdtY8rzAI2EcfDL821RySeR6jsScEnjgU1tRc3&#10;DMxbbyTuyNoCAY7EEY4JPynp7gGsZQV2JLuZZCkTJgenuTnHT3OcZNDPs/drFLGSv+rPIAK4zk4+&#10;bOASeR3x2xJdUkC/vm3RuuzEgXLA9Rj5t3HXHA9Bimf2y/lttOPlj3bWyuQevGCM8e3pgjgA2BeB&#10;mYpGygscKcnaxC4I9B82P4efTFN84ShTH5Y3D5tvQNnvyCxwCPwz6YyV1KWWSGWR/usBE+0HOCDj&#10;qPx46ehpj3qtF5KZCOxz5yrxz14zkZOTjocduaANbzt4DlotpJG1VXdg9AeDkDGDjIweh6UxLqND&#10;9oM4VVbK4/1eQ2cdOhzj8Og6DHi1cTt5rSopaMlnbnJIGBnHfp/wEUNq1w+6U2skv3RuMZ3A4Hpl&#10;T756jnigDSkuyNqNLuK7VZduMc4C/MPl68HOfaoUvFaNbkL8pjEkjsD1wMBgO2B0xyR785supCW1&#10;WRX+VVG7OdijBboSSOBzwDnAHao31FPMUCWXc0m+NtqFiCMF+Afl+vORxlTQBrGOec/6ParJhV3n&#10;CtztAHJOfugcc4OeaKx47+KSNWTZK2OXZQc5Oexx1JGQMHHU9igD5JTUyhZ/M8z5fu8sUKkHqR0y&#10;OuT0wPUiXyL8jzs2W/eOrcnqP4c4yeoA68Vkx3MyxIkspb5lXdIo2jjjPqO2cZ55pzXlwcNcXG3a&#10;y7Q+c9/Q8deo7mgDYaUxSr5cBHzDbuXGRxgYyByueoIz9M0R3nntz+82qDuVSD3Hux54P9ayvtbw&#10;IyBNsW0jO0r3wTjI64HJNKb3cvkyT53Nnax4BPsRySVHXPt2oA2mu48Zl2qGB+Vidx6DHQjdkcZ4&#10;4PNNjvGuEVXmXa205GADls8HI9Bxx/wLNZcd6uVVYlXI+b5SuVLAHrjkAcen40JdyiPzDEGbJ6ZB&#10;A6A+hPI59/Y5ANddRVF+dtu1VEhkk5VvQjtjjHOfyxUv2ySA/O0ikKeWVjj5s7gTyTwctjoRisU6&#10;g7fuWLbju2bk+X2x2J5/mKPtKlGaIrHsZtsca4446fgT6/d4oA2DdP5RjeXO4rtUjkY5HTgY+vGc&#10;9ziNdQJbdG/zSN+5wu5kOM4wWO49fTI781m/bg0XlMJM9kLcH2457g9ycnpSC+WUtIf4nPllh6+/&#10;cZB9BnP0oA1WvFLbJG2qwWMYyQVxgemeV6+hqP7cYo/LmX7uS5dvukjjv2A9azWupkUsYvlVQAjd&#10;lHc8AgenfgdKZLdM0X7pP4cq20ZXgYO4eoHcjJzxQBqi83nKsvmKu7BDegYEgYxnn36+1BvmjVST&#10;hyDtyXXC9ejcdiOnOegOayTcDbiX5l2lF3H5WPXp1OP/AK/JpUuim5omRf3oP3eN3XHXofpwOlAG&#10;vHqEnmxyeWPmZdrLgnGPvDnpntj0461JFfZKncjMvG0sNxbPfjAxx1x/WseO5iHMifMwyV3EbunJ&#10;z7dOD+mKd9rkkVYzNtXg/wCrHGSOpOO2eh5oA2oNRhATddMqyct5kn3lBXjHTj9MDORVgalLG+9g&#10;p2KNillCkBu3ueeMe/pWHHex4bMhUSA7/LY8+3J4yQOoz7VJHfSBFD4YD/WfMV+bvgj8sZI4znmg&#10;Dolvw0+UO7r8sn3nJIP09Mg4z39akTUCY8i48oLlSypgLjqDt9O3PHWsBLp4pcSHhvmkHmAKfu8g&#10;d/u4we2alXU5GKxo/wAw3beuA3Gf19vwIoA221HcQpHLMCzKxLMfXrwR0x0p7anhcNwQo2x7VO5P&#10;QcjPryRgKeO5wf7Rt5I1eR2ZZFxt/Pn8OPp9ak+3h2YGT5ZZP3gdCR0AxnueM49B78gG4L8OGZhH&#10;hJD8p7jGSCdx64/hOexqZb91nyh+6GGUGSFx976gDOeCQMYrnft29Qp3SSYGVXjBAPAznnp1yPan&#10;LcKIzCGUxjA+XazHpgnpjjke345AOgOrxA/PKDk7iVYrjoe3fvnBznHNSC+CFkL48xirJzgcn9f9&#10;odgePTn1ujlopFTczFl+bqOozzjpz688A9ARajJKWXzGC+Z82N20f3gMjr3HruPpQB0T6xAjBmH7&#10;zdlW3sMDjlN3vu5GOMfjJ9tViuXb5ZP4VKkNjsQDxnuOmM1zqXwSXYV8vco7ZwOe3dvlX26jtTot&#10;TxOWIwWi/eLuIzx8w6Beh6cHNAHSTXgiTMc0bMu1FzlgvynnkD+6Bjr3PerCX7E70fzPMyNwGeCM&#10;dCBwTnPc4JwMVzLX5iLSS3E0e3lmK5Ctg8jPr0+U5x7jNTQXSPI+5VkkKt5m5upyQTnjgcfke+aA&#10;Om/tdYODE0ZiXOybHysDgDocemOx7cVNDqKi4ZSfvcrIYxhcN6gEkjkcAe/Fc3baqsnyxO64DbQZ&#10;M/mcDGSRn6Z71Mmq4O8z7VblgmCo+ZiT6n+HGTnv35AOottTSZ1EFyUadfv7t2/1OF7YGBjGMZrQ&#10;W73wIzS7dw+bdGRyuAVIxkkEg8Z788VyMWoReUqGXCqQrRx84JXoRt7DH4+nObiXQ3SJdOq4zlY8&#10;sowOW6EHIx8w4J4GcGgDrhqckMjYC/M/yiQ8HB2kfMx3dTxx0+oq9a6qq7o5BNth3eauVO45OR14&#10;OFI79R0wa4+2v3RDAzj5VUyKu3aMAnb1HGfw6dKvJrEbOzwoszLJ8vmOcj5CB/FgknggHp75oA7K&#10;31L7OgUpvVGU4KgcZOep75HQfw56CtCLWAm7zJ1x+8kLxvgZGRxxkAkduBxkA81x8eoFFWJju5Cb&#10;vMDM2WGenTp97oBnoME3LfVpgBPBKyrvDIuB0JUjJzjgKMkjjt60Adjba4WAd5tnIJI+71HzDqOv&#10;Jycn8MGzba1MFWLzPv8AG1pDuI5GW5PuOMc9+a41dT2PjeBtXC+Wx+boBz83OD0z+gxVqPVn3KkR&#10;UovyqGUjBGMDjKgEZ68nNAHWRawtzes/lrJJkltsKlS2CSG69jjoD1weadFrol+X7Xu3cK8kgYc4&#10;wQgIxg7e/wCY68kNWDxsjMz7lbAkj6deeSPTsRg455qcaxFdSN5kmOu6PGeOo5JPGMc8juTQB2S6&#10;29xGsl0WjjYsW8tT8vQdeowM/wDfQ44NSDXRKuJJ42+VmYqpXDgElvfkYP4Z71xseqMUXbd4XJVj&#10;N2yOhyO2eQDzzjFTjVmDGdJdy9WYhdxGCdhwcD5Sxx1x1AxmgDqv7ZhkZn82PasnmBVB3EYHcY4z&#10;jnHHPAp51fz1DBhuP93duyACG+7we/Ga5F9SlX5WuMnn70gUluPm6nnj8jzThq+8sZWC9RujfqOe&#10;x59eOuG4zQB1n9vQM+J33Rsfl3dhwN25hludvQdQ34uOsOkHzu3lttJ3fMFPqV7cAN155rlP7TmU&#10;tcM8gA2rndyG655I+Y8/gBxTJNUeLMMgRWGAq+Yc7QOmfTAOPTOeuKAOu/t1VVgl35bbv9Z5jZzn&#10;b0AG05ZTxgHqR1po1yR23Jt4YrGFYkggZ4O7oSMcccfnyo1mVvlidtvb94SFYhueD6A84J5HQ0Pr&#10;OY1bz/mkJb5th3jpwO+fYYweSaAOtOsOVMXzfe+ZB0Y9R1IIHc5wM9sUkPiC2lZpWuo2yy7mkcfK&#10;SCSxHLdOeg+8epGBySaucYLLt6g+oJyP93gjj1HTuFfWZA/7wruKD5ZHx8xJ6f8A1z0B9qAOsh1m&#10;ER7lZpC0x3LuJ5yST0APPPBHTnFSPq/njY8jRL/E3lsPmHpsAPp6YzyR24+PU3kZmaThiqsZFVvl&#10;wDnPy8gY9+gyc0LrUedxgRBtJVfL+Uc+uOR83GM8/QkAHVJr7yFnAR/l3s3qx24ADd/lxt4AyOcA&#10;06PVo4ASwx8vzSfLnAAznJySfoRk8jmuXOsSKQQzSbVYc4w3J5OflPPsB+FEerTOm4FSQG+9kbRk&#10;4By3Tv0A54B60AdU+rRRStHMYlkhba3zbQhP+z95eRgE/N68c04awPlihuvl80DbtyFyOCSDnAbI&#10;weCeewB49tWWMCPf8q/d2Nnjb04zzjjPXtUp1qR2Em+YjcFaRVDKx+VevIPBPoOfrQB1a69axRp9&#10;nuUXDBhGJPujg9ce4Pr9McPXWVjXy5mYKq4jk8wBScnP3sjJORnp1yR0rjv7YmO5Wfa27EbRyFio&#10;47HgDPJxlRjg07+2leOTzLlmB3BlYrgZxkHkZPXH0z3oA65dViVvLEn7wx4+RjuUFQzZx24GfTB6&#10;jkSLrcZyzM+1l/1ax85x3J+UHHXGMnnPAJ5H+3S+12IZXYMFizsXge+E+nUYOeMVGNWZZNpPzFvv&#10;PIVcDjIxtOfqMc55xQB2g1tmYQtdujbmJCt8wYY447jnnPO48cnCxa03mMsabdgBVfvjnlR0Pt1I&#10;4GMenGJrDbfLVV2tGd2OOScHoeR09MEn6U9dZuZpvPkXZE0jNuWPphs9892OO+D36gA7M6yFiz5j&#10;lo9xiHl7lXp0yOPzAwcZ6kth1e3mH2iJVmSTEryKSSnPJDcDOB2wBkdAK45Na/eKBhm8pdu3qOB0&#10;bHGMD16NxnoraqcMjP8A6sbcmdR1PJG7vkA9TkDHBoA7IaviyVptwZkIkZF2+XxtAYEkdyOpGDUj&#10;6yuxRJMF5by18zCk54TOCByAOgHLVxaa3LNL5kUrKWyCrBieoA5IHf0zkA5zkGlXW5ZVZml3pwVG&#10;8HjGcfXgkHP8Q4oA7STWofLZi/yr/CsnzE9BggbW5JJwV5HQ4FObV1ifdAyLIvC7V+YnuAcDnn14&#10;44PFcZF4gi3fvcyBwP8AWYkdunzHj5u3GPywAXNrUkscgld8rsDAYBLY9M88cfU8jPIAOyk11ZHI&#10;NwrFWUqzOMg8r3Tg8+3cdeaBrMGcL/D8zMmQoG3rxyvT7xA4Bx3Fcd/bRLM3nhir7vMVsg5Ppt5P&#10;G7lfwHAKya4yqCXaT5Rs3Ade2COMeo9CffAB2KayuzY427dplTbtbkZ7AkHIA7cgdqY+vxLD5pxu&#10;Cg7mk527c8DOWUbsep9DjnkZtbkRN6Hc0at5e1emNxyeck8Hqfzoi15kZirFljOAY3fPBAY9OgJ+&#10;pDdelAHYPrMjM7R3Em6PaBMkbEK3HspPA44BweTgcxPq9unEpRN6sQrHcw+bBGe2OT3HIFckNcRd&#10;okk3HdubdtwecA9QOpOPb1xiiXXWtzJmVkZYsSHcMjBOTnqfu5I6nHODg0AddLqpZmSC8VcvlsqW&#10;Useg6r6HGMgY+lV11URFpNORmYbgIxIP7wzwDxwvQjoQPTPNS60+2RJrn5VOz5mDbdx4wRuLD5fc&#10;cgjkUyXXZ5Z5Fmz8y4k8zd8oGc4yMdewIAI7YIAB1a+JvJljEoYg7WWSSQbQwIGc+5HUZx6Goo9c&#10;guJcwXBEjwj5flJO7GGPORkYHpzxXI3OrRzcyPsZnfazt95m59BwBnpnPc8jFX+1bm3nF1bNK5Ib&#10;McjMQTk5OecHPOMeoGODQB2lxrJdFdA21VDxRqp2kY6ehG0dARnHJ7HF17XhFbuhJJjjb+JtwORg&#10;jjgkkHd830A4GKniZ8iKOJGfYuWkZefQjIGPc8ZDH2xk+ItVElkxtLhlU7QfmVjs3c8Ek5IzgcZ4&#10;I7UAeO/GrVvPM0UchYRxbVVpA27BY53bQCM+uDx0HFfPurXxeNosNtY7lbPXoe3+fxr1r4m62iX9&#10;wLiY7lVgZPPHzDJxwD0IIGMHbj8a8f1F4pJCAc7M4/M8fhQBTooooAKKKKACiiigAooooAKKKKAC&#10;iiigAooooAKKKKACiiigAooooAKKKKACiiggjqKACiiigAoIxSsrKcMpHfmp7Oza5OQrMM4+VN1A&#10;FenxQtNu2/wrmtAaYtmpa5h+XdwzDHfjB9Me1dJ4X8K6Br6OkU+6Rl3Be2M45QYI5449uaAOUtrO&#10;GWUw3DeWwPzelSXej/YblTkyW7AHzD8pwfX6Z9CK6ib4YXWmTbzE0kUpPlu2McA5UN93PscHj8K3&#10;NE8GT6g8bJbLNFuHlrxuVR1GOoOCOPrjpQBw1rojGTdHH+83g/Mowy49Dx3555pl9oF1ZutzFFtX&#10;GZF3Y2H9eD269DnpivRJvAqRXSlnaFTHu8t22DABOB6Dt0HTmtuHwJdSWP2u4uJdqR4VVjy3T7w5&#10;KuP9k8jBHXmgDzi38LR6pp+Fm2sCVXb3OR8vt+HHriqkvgzVLSRZlh3Mr424x/Du9ucdge34163B&#10;8P1nt1eC4WSTy/8AlmoZO2cMWAP3vu/eUgdeoht/Bt5dW7LHDCvlkbZGI2jqcHAywwCAxBOfrQBy&#10;vhfwjDcskmn/ACyFsTQzZZegyT03LnjgBhyeetdNpngS41yZrU3DQyhQY55I9yjkgbupcA/xdcY4&#10;PNdt4Y+HaNG2n3VrJbupB2tFkZxwB69VJIywyuOtepaL8EPEamO70y3huo2QyNIzbyV3DLAqDuHJ&#10;Hy/NweDgigDyPwt8MZvD+oRzTabIrMyy+fb8R5UkArxj0YrnnocEjHrXhL4T6NrxkXVgvlrCoW4h&#10;QMAuWA4UEEY9c4+oOPoj4V/ArSvF+lrZaxaQtcy7SpUo0hA6NlM5fjjnoM9enXQ/suP4aXzbvRTJ&#10;aSPhWiUIy7l4+8CVI4GeB1yDwaAPm/SP2fbvRo0Fjbm4tI1ztkbKlSMBfmHUhiuRxzznt1Xhj9m7&#10;SvEFo1z4dt47W8hiQXGm4Jkf5lGAOpCsCQrdM8Nljn6I8O/DaSFlh0m2hu4Wzuinj8uRdwGVLbmH&#10;Qrxu7AY4GOm0b4M2U1xvls2t5I+IpgwYIo9yrDkYwO5XAx0IB4n4J+DWoxwraCyaG4hVD9laNxIz&#10;ADknaSvQZJ5wVIJHT1HSvhdofijRGs7tJImkQndJHlssM8j7ucgHOCG+72zXq/h34dal5wivm86M&#10;cfaXQ/NxnBHY/TkH14z2Fn8FZbeJdXjiilmkX935Um4tzuJxyM9ODwenFAHza/7LtpOrQNp8YaFs&#10;wlsli2R83zHB45GSDlcjNW9O+DXiDRovI1m1e6twx+4pDhQcA5QlieD6kjj6fVGiaYzRLZanp0du&#10;/wDyzkjT5SD3xxjg4wfTvmtJfh/NNCryJ5isMLIcNn5s8HaeD157t+FAHyLefs+6Vr26GO0MYkYs&#10;RIp6j7xLbsnJx93vnPWuK1z4A674N1RtUs7PzbMwEbmhbdyo+Yndu3cdiSOMEHFfeFx8MYhAqW1s&#10;zdEztUL1Xg/KRn6/pVa++EVpLal9St/4QNvysHXB5II6gcflz0wAfB+r+CdJ8ZaUNPvYZVKy/wCj&#10;zY2yRyZHQgHDAAHgjcCoPOQeavfC1/Yr/wAI94sslntZFAjuo0JQryM98KC/TOUKEAEEEfYXxE+B&#10;Omo8k1joyjzJNs2NrYG3ucHb35AB5PY1w2tfAyc6WbLVr64vbVlzFOy+WUc9T975TwR05ycjoSAf&#10;JkvwjvvBRYwNJdafdDCWwcEIW2njKZ2nOeMkYw2MnPD+MvgvZ+OGaHQvD8v9rWasLe4WMiaRAv8A&#10;q2PG7JAK9/4T15+1j8NprKyOheJrJZI2jP2e8dSjEZBKkED6kdABnA4NcR8Q/wBmXxrZWc3iHwwY&#10;1uY42O1VJRlyCF3MCMdgNrsAMjGKAPkjwl4Q8Urby+FLjSlaYSnzLWbHljAXKqTg8H5geo54AwT5&#10;34++C8+k3XkCya2V8BoWGwH5hgdgQBxnuMEk9B9fS/D691PUI/GEWlW41C3cf2taMWV2wf8AWdOc&#10;DnBGc8EqTzreOPhRb/Ebw3/amn20pvLaPduVQZEIBJGM9CpI28HG3A5wAD4T1HwTozaSulSRvKRM&#10;sgCSlQmTjGcYBGdmCRk7uDxVy5+Gut+F7i31jQw0djIALiKTllGDk4Zf4XBUjBYgDrivoi5+CFn4&#10;I0aca3ZRyWOoSebHOsfMU/3OwHyEsrDkYxzzzT/EHww1e008Xulq11YtGoubRlbcFA2hslueOSPl&#10;wTnPcgGN4U8D3+uaXZ+IvBTwsy7TJZyY2shL/K3CkYGR0OBjjrjq9V8DedcQapb2JjnwxureGTlu&#10;hcjd1OGVgBz0YdQKqfDrw9b+GvG13Z6Mt1DbW6iSVbiZSib8gqF279pzyMYX5upHP0F4a8B6D4v0&#10;mPxRYFZppNokX7phbJ2jI9TnnAxnOSCKAPnfT/h3aWnxB0+5WC8aItJJZzbiVyAuIzwc9SOMMA2R&#10;gHI+xPgVo2h/ELQ18N3hkWSykVLdpp8ySYXseBuwOMDBIz344vVvg6fDt9YyeI7MNmbOnzRsxLE7&#10;do46ENlcHIHPGBx7d8I/htYxX0WqWVgbG4QKsysr/MMAEHJyF6DvtO0ZFAG54M+F1rZ68LrR7ALe&#10;xjZMVAzIMkFcAYyD83GMgY68H6G8DeE9I1CCO5e2/fABpCI2X5ueTuxzx6cAc8jnP8OfD3T57e3v&#10;4NSha5jCeaAqAhgo6sDzzzkYPrjoPTPDOgXhsVIt9vy/Ptw273/H+Z+tAEaeH4cLbjy9oHysqg/4&#10;fy/GnN4Ttrb/AEkINzcBGbjp079B79a3G0qaJA0kaqwfK5brinSWE4K7J84X5vX0zz060AcunhOI&#10;StMmxZNo3bUHb8Pb1Gce9TWtjFE7IUj5T72Bg4PTr9ODx+Vbg0+YcyQNk89tpGf896a1jJIcyLuG&#10;M/TsfT2/KgDJ1KzTynMsaqFHzZXkjjNVY9DTbloGHPzLyueBwcdelbdxp7GLa0Tdc/KCc/5/rUUV&#10;qyDyXJI7+/4etAGLfeGYjE4TaGYYCbT/ACyMkZ/CsnXfBkM+nTxLbMSy/Kqr1yPmxn6nrg/Wuuih&#10;uy213/B+g55/XNTS2ix5WQfeb5s9/wAv8OKAPPdK8FWNja+asHK5MbMueCMenIGAPr0qG0+HttDI&#10;HnUFeTygGTknn3ySRxnP516M2nQZ8tV2LjAXaf8A9VRy6TBIinzztGAc4PX0PHr79KAPN/EHwu0n&#10;U4lUsqquP4T1HTI4+7yM9R6GuP8AEfwpsdF0lobSyRp2XES7s4Yk/Mc46Anngk4PfFe5z6PZpGGI&#10;O7nv7ZP+eBzxWNfeFrWS88+USbipVdzE7QO3Xp3oA+X9e+CGpLqUJSNkdtzmTYPvZC7sgY/vbcd/&#10;Xndi+Kf2f7KxuEu4tKXy7Mkl3T5XbI65PTjnHUn619S3nh1tU1CSZkCowUKCo+YKOM8/U468469M&#10;jxb8O7vUYTYySf6PtLGLB2sw6HgdP/1igD4x+KXwrvPGekWvh7Stq28u77SrHmZSSCy5B2AnbjjO&#10;EbqPlDtN/ZxubexEOn6Qrr5ccNsrIAERdwwcdh970BUEjOTX1BY/CWxS8bU721jjdtsVsWySqpu2&#10;9+DnJweMH8Kt614L0vRtJa4I+Vx80FumGkwc7Mge3UdR+FAHxR45+GMQ1ODQrbTfLht7UPukjDB2&#10;5YsATggYPJ4JB5IrKvvDNh4ctTLqNmzS3ciGOyVPmKlQqb2xtK4KqFxk7gB7/UXirwTFeyTJHawy&#10;alcyZvJo1UiEHJCoMHBDbeOgxyM4NY3/AAz5FZq2tTxfaLx2xbiZiyrzycdD15OSSeNwoA+U9S+G&#10;T2rf8JBq1vbtqzMZoVkhGbZiuAcfN823oBwBgf72R/wpqG83WV1FI0KM76grTZeYk58snB27yx74&#10;AwOQMH6u1D4GnQnZZFjub6blrhvmjiXOSxZT3IIGDzj0Fcp4j+G+raczB7m3sbCMmW5upm2yzHHX&#10;qPoFBwMA9gKAPmzxZ8PdPgsdu6OBI0xahvuruYZY5G7BIO7u2dvA68lq2gabo+if8Ip4H0wyNPC0&#10;jPJGnm3P3cs23A2ZZjhjyduAcfN714n8HXWphm0Hww15tfatxdMSAem1V2csRzubHI4wF452f4QS&#10;aY7aj428RxwzPtY2NnD5m98E4ZyFIwAcfNk56DOKAPmm5+EWo6il1d6xcTvZrIZmaFDiSQvwzSOD&#10;gDOASu7nOMAV5R8TdEv7fV20vQtOWOFP3ayuu0AbsZxtBBIHQgFQMY6ivrXxh4Y1/WpZNI07U5ro&#10;NF81vGoVEbb95nJ3LztJ4GAuMZHzYOj/AABgPnXp8LfaNQ5E15N8kO7HQIwYsF7cbeMA80AfEviD&#10;4M6/q9r9s1+5WHam15T+8cgdlUcbxgA85I28A8Vwuu/DvTYbr+ydB0m4kZGw7N8zyY6nPReSPUet&#10;faHxc+Fj+ErtpfElzDdN95LaKfccDOcKo2kA7R1PVs4614l4iW91BLiw8A+Brq48uRRdSRx4WMgf&#10;dGFBbgDpkjJ6dAAfN+saHd2b+QbLy/L/ANZkHjPTNZWD0r2TWfgp4/1a6a68QaUtpG2FiVZNxTr2&#10;XjP+8w/pXPap8OPs1mtilmsTMx33D8M2DzwQD3A6AfWgDzyitrxJomiaQ/kWOotOy/8ALTs/uBjp&#10;+NYtABRRRQAUUUUAFFFFABRRRQAUAnoKKM0AOYkfKGPvTaKKACiiigAooAycZpxjYKHI4bp70ANr&#10;W8Iaw2j6qs6ysvIxjvzj8eD6jpWTQpKnIoA+ofhH44EkKEPAx/dnnG4/MQCV7Hk85x69a9z8M+KD&#10;BZBY53/dfMrNG24YTjpkZABOem4Htg18Y/CTxgLGWGKQ7vLbmPqScjn6fT+7X0R4E8SxXlvb2yXE&#10;O1lVBhiF6EZ9e+MkjgDOM0Ae7af4s86HzoZ1yrFmb7xyOP4QBnjr09ewq1H4kLDJafbIrFB5zFgM&#10;Fe/PY8AdgepIHmVnq0YCl9ykqWZeo/wB+boO2eegGjDrRWPdJEuZPmYbvujHIHtgHA5OfrQB3w8S&#10;xRuzjDOq7sHbkkk+pwMNk4Izkg88inS69GIwA33T/CozjI7dOTgY4x9DiuLj1+4iVWmYk+YdwZgu&#10;Bj7y+uf9pTxzUY1q4RN0PQBQrMuF4PI7/wAOeP7xzQB20niBo1WOaZmJchdrFiWLZXGT83PGBnHP&#10;AwSUk8RI6b8qqsWYdD8wwTyNo27uMAdcnpXFR6+RtEbOu5v4vmwCDg/NhW9McADGeTwv9usjKRIw&#10;4Xb+89ewB3Hpxxk4zjGTQB2kuuxk+bN8gZd0e+THHJwAeOPTIxuzn5sUsniPfKzi7yzRh96ttU54&#10;3N2698YPYmuJGvbZdzyqTI5aQbiMg4zwCT6dB8uPfhkGtsoZfMXcz5Zo2O5iDnbzx36jJGSOtAHc&#10;nxE0Uizrt2wtu+ZW2kZDbgTwR8x7djnAoXxA/mCHdsZmAU+X0bGMLwTgAHHOARgdMnho9ck8pZvN&#10;V04dlwNxHL9GGTu2njjPX0pF1udOY5A7bsSMrfxDscA5GfrkN260AdyuvshYQyhZFQ7FPLFSeeDy&#10;eB0yOo96YfEixh2yv7uP5SzBR1AyOmOuPocdq4ldTUQoizMOirjGADnjJ7HK4zj05ofWVCqsczbV&#10;YsNhK8Hce/QcE4wBnvQB2g8SIskiOybRgsyzFXPUDkA9i3GOO1SS+J2Cs8jKWjyvlhMY4BOORwu7&#10;HTk9O1cLHrjmQpFIqj5v9Xls5A5KtwPlB6fXihdblifcH3N5YG6Njl8MMjPfkdecYwaAO4m1/BbZ&#10;5bIwPlkZ2jBDcdM8cAcY5Jxgipm1+MzLFhQJMjtkZJB5wpxjBzjnBxxmuAi1qTdtjnwBJ947Q3py&#10;Pukbhjnt3HJpV1mZIPmmG3726M8A5OTgcH9evIIzgA7xPEESssjEMvRmKhiG3YwOgAAPTbxng9gJ&#10;qwhdT8yqFI8vYx3NgBW56ZOcAnPznOOtcONXuHO15Ydq4w3LfxY7Dpz1A46DFCa5LGqy7tv3v3i4&#10;44IycD646jJznAzQB3C6/E4/1i5bLf60cgHq2OgzjnBPPfbQniBI1Hz428K27gjP+714ALduPeuH&#10;/teRP3iRKFDANtYkEAkgFgeg6Hgd8HuU/tpwVKy48xsbj95z7dTjaDweAaAO3/t9QuJJFZVjydzA&#10;YIHc84+8W9OO5wAn9v2m8gyhZI1Y787SGwegySed2NoxkE44riDq8ssfnHbJIBlc/wB7nBxnocH+&#10;meMt/taSOEbrgMPmIyp5UsuQeg6N3x14HU0Ad0viS3VRI03lbWXcjqQE+gxz6+n602HxJEHwbiON&#10;1UcLKARyMt06DOe/NcO+rthlmmzuBVV4IZcYx2I/kPxpf7Xnf55JW+9ksVGAxYZbp2Jzj8/SgDtU&#10;8QD5o1ZWUY2/KyAfKcAZ647cDA9akPiCSOPKK37wH5lUbSFAz6g49sZx34rhV1mYpt+0zKRtUMzd&#10;MEnoeSOCoPoO5NPbVVaRpHmBDgFT5gGeSME45B6/54AO1/t51Oxgx2j94qtgheB2OV6D2701ddun&#10;Uxx3DMG+UFWyWIx83ynrgE9Rj3JxXFnWAjeUzN80eW2SE9hliM4B79QcH6ZV9fyFYyrI8m3erbdo&#10;bPTuRwV5YA/MTxxQB3MevOmZCHG7bwrhQBxgZIPrkDjHAz1obXto8uWQN82U2x7XKDBXHUkkjnJ7&#10;jOM5PCtrBLM6TqJVG7czL9R157ccE8nJ5qRNVKO4WRSvRW2p93OM5yOBgg85JyPoAdt/bamRijxy&#10;Nu2yndtJUHAJUHAyOckE5Y45xUia5tZY4S0nXKxvyueQ3IHB9s5x74PEp4k8sKG6blDx7wDjOcbT&#10;3+TqemR0Aoj1yVF2PuUoCrbBx36+vByM8DtnigDuDr1spURz7VXPlrnJVeAMcZGO/XnmhtejVFkk&#10;lGVbb8rblB3KpHOOhKjr1BI6DPEw65MGjjgPdQY/mGRjAXvkclfQeg5FEfiA+WssUysNoDbXIDqO&#10;xYjgcHI4wQRk8ZAO4i8QGSSS3lnbzN2W8z5iDnoAnsSOo5JNSQ6z5j/aSV3NI25WyWI3e+QTz06H&#10;GBjHPCDXF3qnzeWqhJPMYjvz1BwdvUE5wD7YVdd8tVW4+ZTsRgzJ8xAyRxk4wQeeeR06UAd0NbYx&#10;5M7LGsY6sQCu08nocghhk8Y3ULraByIJ2VvMYuG5x7kdMblwOc8cjvXErrU0S7pckI37vc2SOCev&#10;Qn8/xByGf28+1SzqcLnqRlsHBB4GMFeaAO3i8Qx/KfP2s2Nyyc7ewU4yFXkBepPHGerRrsgg2JHI&#10;cxg/OOB8vG/nHPA74Ck8Vxj66XiULes2FYK0bAn+If3vp0wOeemaZDrmVJQxheNpUgjbkELk7Rk8&#10;nnpn0PAB3Ees27jCSKyLu2svzK7dc+gGQPUZ74PDT4hWQrHG54XhJF28jBHGc8gkEgdRntXCrrzl&#10;mIZWYMoTc2eQxwDkZx6dD05Gc1LFrUihrVDt+6fvNuY/dyR0GM4688HPWgDtX1tVY/vAQsmWVvvY&#10;H0xwCRnHUjsM0S61AWCyiTdvJVWf5jlidwyvHJHGO3QYzXDp4hlG1Ih+7DKzYXOF5JwO2Tg49sDv&#10;lqan5agLLnd0aPaD90d93AIHOR344FAHbNrsSyMsTRqrNhcttI+9xj2HXgHuRTk15PKYrOynq21m&#10;2jrk5zkc4yOmMdOa4hNYnMPkE/IG+Vd2ducjG7JYjGOp74JoOuM5WbzFYldy/OvHJyQQevHuPrQB&#10;2r65k+Zbz7VbjCqxYseFHLYJAxkHqCCDRNr8ZkWQXMas23LeYcnnBcjv0JyBzjk9hxA1XeQJCql2&#10;yzKrbTwM8kj+6PTggeopv9uTNG0hRV/dk7mY5A28YPGcYGc8c5HXkA7eLWo2jCw4xkBTHx8rEYK4&#10;GcMoIzycKfqWSeJUjZFXaz7kbfuKqGJbkjj075Azn3HFNrExjRHRduWO2UHnIXnBJ4GG6gY56g1J&#10;/bmwqC7K7OB8uDjgf7QIbJYn3xjJoA7E68qqogvl8lY2Kxrkj73YnI5HcDpjnNI/iJY1klld5v3j&#10;eYqsfmbg4AIPOc44HPoK4n+3GMZZG8vfyy+ZtVsEAA564yOh7cU3+3ZJVWPzGKxk9Fzg5YhvmIx7&#10;Zz07UAdsniISzrBFOCoXIWObDEDAPI5Pp+GeaZb68+I4Vjj8zKmZeDnlcYxzgkHrycDpxXHHW5Sf&#10;nkeR85diOuR179x14HuKausZiaORlUNhd3YY7nH4/gOlAHaf22ghVZJmygQBvmyBgLzgHOAGOcjI&#10;PGSDhX12QyiKIxZVtrBlKsD8x2cYx1PTGMrz1FcYusXDLuT7y/wlR8uOeMg988fX6VCdZ3rulnkZ&#10;THnayDjdg8gjqCAff72OcUAdsNeJVWNwqFC2AVJY8MQOAB0B45+71HOQa2xBcuGby1KrtOFY/MOn&#10;Pf8AHABPBNca+uSyBmlAZg3dRz93OQAOwxx69RUf9p4TeDhljO6TduIjI6nkgcD6EDPfFAHbR61C&#10;8qqI0kBwGjLY8wZAxjJ2YwPvYJznFMi8RH93Iscm1l+bY/G7vnGQex6Ec5zycce2sy72cbvm5ZVU&#10;HjO7HGDwDgHpkY4qNtXeZPmPMiHhs4XgjjoeCh/D1oA7V9cQDzEiO0SOGwxVSeMqMnBOOMEnn0xT&#10;W1+MfuW3BMswVuevJ5JxnOOn97AwBiuNm1iRgxCKsh3mTdJ04OQT+h6Y4x2NKNXlRzllUsW8lGXG&#10;/k5HUAcc+wXn1oA7P+3oFdib0YjfPG48FRwM4zgYJxgZz05y+TXY/sxhin3+Yx4RuCexyOBgg46g&#10;Z6c1xh1yRfmWVvRegbAOVHB+8AAPXA9qP7deFigY7duZDuG7aDwMcf3V4J55GO9AHaf2+XZXToyS&#10;Ftq7uMhl6ZC8Z56HkjANJJ4iR1ZFZtzL90sMN1znnjJP3gfzrjZdeki3BJFwrBcOi88kZIwRntxn&#10;rngrwkfiGSMbhcsuNrjqSSOnHbg9B0wBnqaAO4g1qQt5mVw7sqxLCc7snJ+XOeBkHjrzUT6xIULn&#10;zAskZVl27sErznBB43HpjjmuL/twtEQ3puPzfwg/Kc7eu7d+fVuBStrO0mPD/MWEmVBy3GDkH37c&#10;+2ADQB3Da87L8jr975m5IIzn+LvkZHJ4AzxQdX3cEsOAfLxtyCDzgjIzg/eycdDXEvrRwzqGK7V8&#10;wthiuBgjAXpk4J6dKV9WaSZgrqfMO4q64A5H3u/JJ7/qM0Adm2ufvvKaddzZLbs5Bx3HJI79+cng&#10;YoTV1twvnTZZVP8ACfmbnbwBjqRx9cVxJ1xltfNZl8vcFkV2C7gPvAqucYzwCB6cYAobXbgA4mH3&#10;hHu8s8jd04wM8Fu/T8KAO2i1uHcIortXWPGd2WLMG/iIBGSTn+nOaP7ajB+VxuZd+1G6nOV5Gcgj&#10;JJ6YDdNxri5fETht8kkwk5CqecZHc+o2kcYHrio/7aLBkhKsVYsgSQYGBkZ6g9Ovqp9qAOvk1+GN&#10;m8y7UsmSkm4AHAzgenLdD7Uj67AOgZm3Y3LCvDYxjd3OQR3wCfrXJy65OwSOK55C7GAYcjJIXJJ7&#10;gYGO2O3ME2th2kSWeNmb5flAyuGHA9hg8n8uaAOxk1qCaQZ/eRlXKqzqflAwdmegXGM9M8+1RnWy&#10;x2xXEbMIyy/fXa2WKgdwASBuAz19TXIya1/pDeedqclvM53Z6YOfqeOMjoQDUZ1q5Kr5k7eZtywd&#10;shGO7ng9Mnvjr74IB2U2vxhQXYsuTtbcTs654HfkZ6kkL1HIbLrVuHMIbbtO1WVs7lAAyMLkqCSQ&#10;cY47ZGeLj1mXdiJUjPlqxww3AAEMCccdAQD03U1dWl8sRrMzbox5cfKqdqnA+md3qO2fUA7CTXoA&#10;6wtJCdu2MZVuu4eucnqRhST3P8VV08TiWOPzbk4blWBO5hgZ4GT0GOCeM8cYHMvrr4/vNgr0UGQg&#10;gDIGO3X8M5IzVeTUpmTy0YSbW5bbjIxwSc/Xg8DA6UAdU+uvg3DyuHB5xJk5HY9M4yOuMlfTBI2u&#10;ysPLgn28sNojY4B5wfUdBgAjk9DwOQbU4pFMTMqqyj5WY5UsMdD3HTPOepwQMo2syXBaRlLkNlY9&#10;xxuPUg5GDxnr1GOxyAdRNrm3ascjRhcM2+UNgE7RnAGTnB5ByB3ph1d0EkUTx7VyWXbj5ew/x7gM&#10;BzyTyzarEjbvNOPvxqY/mIA2AjkAemMDP5Zh/tfdGgEjuseE/wBWSNw5wOB+ffg9MUAdY+tF5Whu&#10;LjcS3zLCwDEEABsfMD9OOCMdCagl1qJIv3U0QbZ/Bwh+VT1OO59cg9cDJrmZtYdY23KANuW3R9Op&#10;+YBMjI46YAAGKYdYc/M0+1g+47sfLgg9cDHJAGD3PPGaAOpl1lAy7JI8q2WBbO455JGc5yOx/u0j&#10;6msiN+5Xdt/erAuCuW4GT90fU8denXl5NZAjba+FyuW2ptGQAo+ViB0+9yOD1GBTRrayAOJF+baP&#10;lI55x34A455xntgigDqDrZxjzVO6TLFeQTnk84CDBIH1zjtRJqkio8sr7tuTu8ltxbGMAdOehyAP&#10;THWuUGsF0DJLlZuGYYyGJO0YIIAyDk84Bz6EObVE82SSGQlcMyyNGq/xdcDvjgnpzQB051cpKoRG&#10;35Cn5eSxwcgk9D9DyOeOaSLV4nCqgRy+AJFA+cNxv47YAPbjjBGa5Ya4C29JRtKeWu5V46Dqe/f3&#10;J4xR/bTqmFCoVyyjd8vAJXsF2g9AAT+NAHUHXGhGyTcGG39y4XIyc4znqOOmO3JxgD6xvGyJ9y+W&#10;VWSNldec45HQADpznnpXKpq4jjWIBV+Yg7HGFUt97r1OMkcDPoCKadaWYkLIPl5aMsOMkHA+bkAE&#10;9OTnI60AdZJq4YlY5vlyqp90hOeD93r27EcduTE2uwsnzzbRGVwu0DnH8PPTPAyQMdq5abWdowk6&#10;bfJXcMgYBG4kjBYclcA9iQfQq+uxFMG4aM7hmOQlWPBJOec9hwCCRwckAAHTvrbqzL/GrbpNzcs3&#10;+7jnjHTI5JFNOqiUGQyrIqjLNw6gbiRn+HI4GOBuPTFcuNYYr/x8/KxYqVyQMD+HkFiCQO+ex4xT&#10;bjVpcbnRnKqSm5gAMdcZyRgMDz3x2FAHWDWJvlYhucBlYn5ckd+OgI5x0HY1A+sFQsUX3o1LJtxw&#10;AoI6Yx8v0P4nFcs2shIt0Y3eYg8tlXkjpngZB6Z4544zTV1dGtcxPuyuNvnDHPX0bnnqMdueTQB0&#10;66lMV3okkfLCOTd1YLkBepPK4HODjtTbvVjMd8yhdy48xogyqxBbpk4+UjAJPsRXKPqzIzOHkz/t&#10;SBiBu43cfNyOTnjtRJrKksFnZCBmP92dyqRjG0cjAB7HmgDqPt8sxU+SQzbdyrGTncMkHPzHnoCO&#10;PeoZdaSSJkMw2zKerAeZ+PAHtj0zxwa5c6yfkaIsq72+Z8sUyoyT8obO0HrxjHJph1oxRtMu7dGG&#10;Kxq2CeuU6Z5wo4BIz2FAHR3muxPJuu7mPfyS8u3JJOSvzDAwSeAT1orlp9cigQCS5/jbbvY89Dng&#10;jHWigD56F6oYGKFlbcQG4woPOD7D27mpI3hc7N7ccr8h5A6Y4/TvWf8Aa5GZmZ9xYYZlGB1xgr1A&#10;6fp2FKbj5NgP3Mn5iR6eo9D2496ANGORlOUjXls7tuOoIHI6Z6dcU9Lt0fywzFcejDjb82PfAPQc&#10;Z5zWdbuIyy+WuMctxyNw989QaekoiZcNuxyVU8AZ57g9z275+oBoxy/J5Ktzz83mcjPBBA6Y/XHQ&#10;1HHdRtlfOU+Zzt56fT6nrz0qrbygoULrhtoEjKck8+n168fjjFOaYrICybc87mVvUde30+o7UAaX&#10;2p8bWb5d+Arfj1PP58fh0oa5zmJwjLkhtsg2465Axn0OOvNZ8jjIAVl/2t23HTJ6deB7YBqQSv8A&#10;fiV9uf4XIxjoM8j35/woAtxTypEwYNGAfu5/I42kZJz7/wBUa+D7h522PAkjwTsHUg9T/D3x3quk&#10;jCYLt3cMQnHUcZ4I/Ln1xTHYKMF3ZlO75G6MehB5JH6/yoAsh4FLfu9u1SA235QMY579fx79sUXV&#10;xNJuZ/MVsZ3eXhlzk5PPJx9RnvVYTMZAWkwPm+Yx/dHT9cEUwsN4Vh14bcpwfl6n6Hv70AWDKY32&#10;tI0eX+XaxG7nqT3Ydfft7kMoRWkYBW27iyk9xk9P8f0quZXUYcbfM+UnPRd2flxk9eNuDwfwoaSR&#10;oMx7V38qvAO7GDyTxgZGMDNAFoTqJFJk2fNxjvk/p0B9sU5J38vy0DEMpyuWIz69cc8k8HpVOR5Z&#10;JMFWDrkrhQcHHTJ/n79aFLttZQp4JzkfkMdsj8s9aANBJJFTiNV+Xcq7du7Jx079+c9OvNPhuFzu&#10;8vaJB95QSA2eFBHPTORkjBrPZkO0sM/NlS3bHY+ucjpnOfwp7PiYjydzn+L5/u+/OP1HT8KANBbu&#10;MAqZidybWkWQnqAcfyPHHzYqwLlnbPzEtjblsZ+bC44GO/SslJWCbFkYfOMsM7WXpkcHCge+eecV&#10;NFI0Y2xP3K+xOQQfTJ5GT0FAGiLtUAeGfcrZ++38JbOffPbpSreRxyB/PAXIJXbhsZyp+vv0PTvV&#10;ANlOEDx7dm4LuOT9Oo4znkUr3DeWTK5XczH5gfqQQBxz6GgC8LtERo4sFlz91uPoAQOgxzxzz3p0&#10;d9ITtYsofjazlgTgfLnn0B+ucdapmTa53H5o23IjRntxg89e3rnFIsp3bBJ8wf5d2cEg9W7Hr/Og&#10;DRE4jAcHaoJJXnIyRz+Ocd+hzRHeF8fZ1Zscf6zG0Fcgj6rx9enFUYJERGynLKNrLGTgZbj0546e&#10;lSGYxhZzuDH+Ac7Tnjj04x0JoAtNdIw2fZwGyfMbJHUYz156N9AevAqz58plLHlmbLB9x4xzngcD&#10;1xx0GazhcvFISksyqrna2cFsnPGMc4xn2GKlLxAM6+X2VeP9k8HkcZ9qAL8V8kMiwxylXjYB9jbC&#10;Gz9768YzjI296fHeMEVt25lO7PtnPJPbcSevHP1qkHWM+SLXd5f/ACzVgec7ucZ44xz68c05Cvl+&#10;WiM4YFdy8Y5Aznnj69ePWgDUN/s2zyCVnVcLuUblHPc9DhfU59TzViO93vs8xN21FZtpw3UjkA/r&#10;39xxkwyHYGjmx/dK5IzwMDPuxbjH4ZBM0cg2mPZjnYu+QYwAM5z7j9cc0AakOogSLEZG5O3y94+U&#10;nPQ8f456CrUV/FBEyv1YBmjRSu70U8j5Tg9OeT05rEinjiXGW3Y+aPzhlVHQf3hzg/dxg9RirUd1&#10;GXEeMKsh2onTrk9eufxx2FAG+uoDd5sEhkZDlZRGGwD1OMdzkYOOT09LUWqusxSbdH97zNzNyOwL&#10;EZIyCO49cZxXPxSqY9hkTdG2C3Zj15wR7dz90CpFkXBhhAVW4YtxyScA44AIB9MH2oA6a1vAyCNg&#10;zMqqQGXjbu5G0Hkc9Bjj0xV2HVEWHdbLH8ozuXODkEZ54JwADngDb2rl452ldQihvmAVFwMc8ge/&#10;y8+v1xU63u+MLtdfMU7GXgKOnpjHbnqPwoA6j+2Ujb7PFOWWNWwWQHOWHzFcggD0K8gnHrVmHV7d&#10;p47ZHhXau0QtJnG7dtUgAFfYAHg9QM1yj3YGc3XYr94nBwOxPzHJbkc8VKmpuSqeavzt96RcYP8A&#10;CMe3HXGPcAUAdTDrMUqRySTBmdRyrAOo64IbOAMkcDrt6VKuuebCyXHy7QpchT1IJ5yeoGMg8enf&#10;HKJqo8nL7tsPz+XKAxKheM7u3BX0yvQcVIupNB8jSN5aufvR4x83UnqOcgnB4GOaAOsbWIW3mdws&#10;ceQ8axKAgAKkccZ5bqAQBkH1f/bGGa5eaMMWJ875sZJ+bnGMkAjjnJ9DXLnV4ZI96SqwGPlZuGGW&#10;wzZx65zwfl5HNL/aTMC4k+ZNw8wMdpxgEHqGHHA4OSeOoIB1H9uoI1V549rAq6qu0sOSBjqRkZ44&#10;GRTzrbRrmeTzGVsfeUEnOOuB/ex9TgEnmuXa/CqYjMyplU+98wXPc45O0DheeO1L9tZlMURDKybm&#10;XacHBC/M2QeMnpng9e1AHUDWIBIs0co+XB81Y9ykYC5Ykf5785p8OtbArL5bKNw+ZjxgE8nqAPbt&#10;1IrlJNTxEsklvlUyiMcsVXkEn1OD6c/KBjaaBexhlle4GY8F9rFsj5eOT2yT0wSB14oA6qLVd2ZE&#10;x8qE5eIso45Yn1x34JyadDrpJYox2mQ7tzDbuzySd3HQZ54+XNcm+qL5ihgzs2CoYAEqGGMMQPX0&#10;zgCg6qh/10pZuSzEbdvv0JI6Y3Dgk+tAHTDWYVUgXI3Mu4b2OX4yx5IxyeckcA4I61MuqodsZ2hp&#10;HUSKzBSvOCePlzkjrnhByeM8ydRliT5n2uwXy27cnrk/j1wBxjNC6igK+UqMok5+Tngns3qMjac+&#10;1AHT/wBqFiIpJtzNgswUllUkkNg8ZA7Y+70wKV9XWOI3FwvloxzvU4AUFs56DqPc/nXMrqTONyyR&#10;SblLFmYFud3Poc54GR1HNH9osGBUBW2t8yyMu1ic4LBflY8Hgjk+lAHSRaykieY0agqAQzY3IMEc&#10;Y4DHaQD7/UU99XWYb3kbczDEksmV5LAZOBjuMHnnAzXMJqsqxL9liikk2k8LnaMHbkljxkEfxZzn&#10;vSf2g0aMsXmMFUqv3iRk7c8E47ZLHPbtigDp4tdSVm2z5bOcKTnG05OATjGR9PQ5oOtxTyblnjaR&#10;M7QrD5OQhIxn19B39a5kah5asVUyBVysjKCG4IB79B6Dp3FObV1KNIZGdV+bEmW3Y79AT0Pc4wT2&#10;oA6h9WLDeQ395Tu+6wPyj5gOQR7jhs9xR/bu1RI822QLhWx90ljg5z/d3cZHYdSK5d9RMTbYJQfL&#10;bYFXPykHG3PXGAMkkDA7k0i6msgUJP8AMXwhXefZuCOOrdf07AHVjU/MbzFlkRv4UljJOT1/hOST&#10;gAYP3vcVG2tRTJgbGUr+6LlmDAjGFK5GD0B4DVzceogQmeWDB4O0zEMWKEDoCRj0GM55J601dS34&#10;VjJIvkgY3/Mcnnt0GcfMVxz0OMgHUSazG5+SSbhslXfDjDkZ44yO+OvI78CapJtV5fllxtZtzfvF&#10;2cN3+XOeOvTODXLtq6N98bdzcBsou4/w5OPw9hn1FSf2jE7smd23zBuVmJ24I3dM+vB6cd+oB0ya&#10;wsbeUh8tmUbgdoUDc3OMgnk9h3HXJp/9s+WcEtCdw3bSM7s9eOMAdiOn0GOVfU1P/PNem4AEbhtw&#10;OnX1/Ljmkl1B2jdcspkjZmjkj+VehOQRwP8AZx34oA6xtURf3TTIqrxkfLkbsHggd/fHA6mnLqVx&#10;cBsCT5C2WkYkgg5zjPGcHGQCOhPY8mNXLO0Tlwm4NDuVM5bKs3Iwo4zj0GeDg05tVzho0+ZozhUX&#10;5SQ3UDB2kAnkgZGO3NAHVS6wY18rDhTuRmJ4BwGHAHJ45/H6UR6xsWOTdJGVyFRWwF3EHHZeRxnP&#10;IPeuX/tQYxB+6AZs+TkEYGcLjGeTxzj09Kkk1oB2bzwvK9VZdqllwc4Gec5/n0oA6aDWy0cZEqSR&#10;qQqSebuI53cnkgk56dP1oi1OB0+WT73y4fjcpOCSRyc/eIzxxXNQ6vHNGJFC/NGF3DI8zgjHOTnG&#10;4Y6Y9+acNUj8xmIP3gWfzPMLZI/Xp39B3NAHQjVzNKsssqySsWGFmLfexnGe+fm74w2cZwJDqHlE&#10;lYmjZflWORjzk/TDc4654A+lcydZVcstyzNGfuxk8twzbsnO0E8j/aHHGKF1KOKMOrbWhPzO2dqg&#10;DHHTjOfYArn1AB0j6sETEd1nO3y2kkLAJlRuwcDPOAeQCacuqDYsVq527cLHGvPHoQMfl9eMVzL6&#10;ttjDx7WYN+8KDaSckEHJ6HnnOMAc06TUCSobI/ekDaR94nov4k54zwMDAoA6KO/81FaSUNEJAseM&#10;nI7jkHHHG0fTpg0xdRkgjBEgbZt2tsYKw67stwSM98cY4zmsBtXjHlysrl24X5G5OduPp07+/IqN&#10;NXSEf6ONp+Ty3HTgAg8++MEdQOemaAOikvmWIxxj5VbI5OSvUnGMkjI5weRgHioDqaLJtcyL+8y5&#10;bOT8pAxxuB4HUYwMmsQ6ipgZZTt3KwaQc7c5IPU5+oPtxVV9XeJmMPy/vNzcYUHgY6d1J64yCQAO&#10;KAOgluoSqxyzEKsgAypAUDjtn5gOuCfxrm/FWqyWmnzNHdNtVQxj3soUdQOGIBOBnoDuPPYsm1eM&#10;nyU3LuTGyPjC/Pn7vB5J6cjHPHNcj8RfE8i2BtvM+VkA8vyyCrDB4AP3cZ4456jNAHlHxN16V72X&#10;Zc5ZmO7Y3UZx1+oPrXDyTyycu+ee9a3jLURf6g7FTv3ZkZjkljyeevc9/T0rFoAKKKKACiiigAoo&#10;ooAKKKKACiiigAooooAKKKKACiiigAooooAKKKltrOe6lWGIDczAKGYDP50ARUVcj0e6yPMgc+sa&#10;rh/wB60T6aqRrIplUnhlkjIy3P5cY6+tAFUFPL4JDfzq/p1rbyIA3zYyG+XcvP8AkdO1W9F8FXuv&#10;KzWbbfLXLZB4/n+n5DFdBofwq19SstvOsy7g3+jMXAIHXgZVhkc+9AGPH4BOpW/23RtRSSNtxVCp&#10;yAPf9Ox9qrSeGL6BkiuLT5uiSxruVucY9/rXawC50e7a3n0Uyln+ZoSGRechsheD+APPQdK6zwdb&#10;aD4rH9ms/lSPsRhOoDKAQec4XnAPB5oA8ps9Buruye2RrWRdwVZC36AkZHfHQfXpU03gHxLYzq2n&#10;aexZV5aPOfzwOO3fOfSvdD+z7qms3LavpOp7WjT5W2jdKT1QqwyPpufr1Oada+D9Q8F3LL9hm+eT&#10;cvmkqi9fmG4ZHU4HI5znNAHkvhqw1maGXT9ctWWKQBUk8tZPoCAc468gHnoMcVuS/DzTtKtY9VtF&#10;mkVZMK0Mi9wexx/dPUAjrjPT0zTvBPhzXrkYhl06527g0NvIF2kZDFAGWUYzgjbjIHUEHsY/gFft&#10;p0lxZSwyKeWa3UtCw6DIbOCfQ7R6E8GgDybQtDt/EUKxR6p5NxJJ8kc7FPN2g4OTkfgQTjdnHbtt&#10;H+DVtuiurPSJ1kDYWS0jwzqMfOVzznJORkfkcSav4J8U+HY5rTxH4NGofZ4WaH7PGVkbGCC0bBS/&#10;AGSBu+c44PGr8J9UuLDzpri4m0+2U7hHdHzIUXJG0nnHGAMg46c9aAEh8OWWsv8A2N4n0S4yrHyZ&#10;bUkrI2OQu0EoSPbDcda6Lwp4GsPDUsltd6Ql5Y3J+9cp0LdEKhT83HUAcdx8wrtLHRfDnjfT1S68&#10;mKSFiI763uQ2N3GcHk/U9CB/s4v2XhHVtDhht4pGuk4+W7h2lwM/IUPrj1BAxnIxkA4+7+C/hrXr&#10;Se88KW/2X93vk0+RdxC/eBOGIBypGQOhPfokPwCvLOwknlsI2VW/cM8zbvlHChsBSvCgjd19DzXr&#10;lj4W1NIotRg8PR+WpUSNptmMq5OCwTKkEc5GTyCRjrXoHhHwvqT3UdwJrO+jk2q1rfRtFIqZBba2&#10;35uoJHUjGWzuyAfPPhH4af2tdJ/oDv8AZPlXzFYuHDckng55C4JB5z3BPrvw80jVvP8AILeT5chX&#10;bJGzpL0wxZODgjqccYyCBXsMvwc8NeKEju7fQZtLmXmRo49sbdOpGR94Dqx7cjAJvaN8Hbq0uVMd&#10;n5lwCpeQfOuVB5D/ADYIfBwcDBxuINAFr4d6RojNGZrOOK4SFC0cnSRQvPqDndw2QMcY4xXueg6f&#10;qt/p6trmllRlVUysM4x64zg/j1rlfAHh2HQLlNN1fw80IXbsmaMYX3DAsU+ucEegyR7j4K0Uajbx&#10;RrJbvC6jaxbc+M9O5A6cnjnjvQBxlv8ACzRrr/T7+FWby9yyRxlWVjnJyepz1P8AOuh0P4ePEzeZ&#10;NLNGeD5hLMOmRye/v35Ar1Cy8CWYhWWCyK7uVTbj5vQ/h6cfpWxp/gWRLpZjbscZ8tW52+/J/nQB&#10;5/4e+DtukgkKCPcq+ZCqBlHsMdt2QDzwPxG/pnwxk0yZ47PUGS3ZvnV13K3fvkY7/wD169F/sCxg&#10;g8nEaqMIyjBP06cD8qnaxtlREhYBR/eTO7B759zQBxWoeB7WeNImXy1Jzt28HPYhsYpq+DrKIMJY&#10;2m2nc0kmdo7jgf1/+vXbTWsOd0jLubsp6dM5/wDr9ahnijkAjSLj/ZUDA454P+HGaAORl8LJ5Xmp&#10;FHJtHyq2cD8Mn1HbmquoeGZjEUl2Ltx8sfXjPJ5wefb8K65rOCJeJmTC57k8Yxnmo5LZJiQlqPmB&#10;KsUHDZPPH880AeV6t4ImciNLct8pDs6E9/u9eM+5IB9e3L3/AMMLiGXybe1SSOQjdHvPDZA6ZHQd&#10;OCRnvk590n0iK5kMUzL5fdQo9eecnr6cHFV77w9HJB5MVrHt+9ynGRj9B78UAeB3PwgtprKSJnkW&#10;J+JFZRgjPA7Y5784/SuZu/D1/oUy6bcWPn2bkqJmXlRtyBn17jnn2r6HfwLJLcbrib93uB2pkBuO&#10;nB7n04+lVdQ8B6VdQGB7DzFK7futhsEY9vTP1z2oA+WPG37P2keJtSh1qyXyZosGFrcHPtwOSM9h&#10;gADvxXntj4C1XwX4vYzWTW/mITay+YVU7u56YDcjdwM9QSqk/Z8/wp0mwDILfYrnHB+77D5cjjpj&#10;pgAVieJvgbp/i3S2sbi2LRtzGxjKndnJORyvQHIIOR9BQB8l6v8ADfTvElpcaPH4bWBmyLyymhDK&#10;xBxuVcgDI7Yyu088Ba4vSfg7f+DNd87WLjbp8txttbraVYklhgnkZXcF4JIPONrV9fR/Bix0+9j0&#10;q6mZbiNQbO9U/O6ALhJNo55x97PUDkmsrxb8Dn8aW02mu6215DMrG1mAWOXAx1HA/iHX0wATQB8p&#10;fFj9mTxF4L8Yab8U/Bun7bG6lW11i0bzCIoCNxkjx3B2nHt8vY1614G+HN78LbmLxBp8cN3ot+oi&#10;uPLVV8neAewOUIBHXkc4AGT7N4G0p9Q0mf4c+NNDkuP9HMf7v5vLbPydTnB2gcZO8EZPWtv4MeE0&#10;8MpdfDnxHax32mxNtjhuEDPBGTwMHLnGc9SSHHTBoAxG+Fv9v+HwU0dtRt54Q8bRtu2fNw3Ix1PH&#10;rgZxXR+AfCkqSrpUth+9j+6+zaGGBtwO3y56+3PAz3Xhzwtb/Da5k0u8gmu9EmXMDIwbyNxzjjqB&#10;14OPnPTFdHp3gq2v2a4j/dxGTfbqjMTjgAj3+h55PvQBR8J6PcW9xsv9JmbYT/pDS/e4OQ3OTjoO&#10;475r0LSLKd/9UrKSd3TbuOP8/nRotrdpDskfMq8O2w/Trgd/yrWWyuC2+ZVw+OHb6f5//VQBXNvb&#10;D/j5X5sddw+n8/8AIoi2FWiiV/lPHFWkt7ZW2MqucjJHbvUMsAjLfZjs7Ec+v0/pQA2dXaHasvzJ&#10;gDKg7Wz3561C9qIUIkRtpwM7evHp19PyFWILZlQqZmz/ALR5OPwqeSFcFGG7GD93/Oe9AGTKyGT7&#10;jqP4eo/p9aZAJQdqKxXHKv2NWZWCFvLLKc9+o/z1pltdXSlYolLHnPfH6etAEZsIZAwihVQM8f41&#10;BJDubJfp91dw/P8Az6VoETyks0LbiuC2739v88VH9nOctEvqc8/5/OgDP+yzTHAHytjLFcjt+PX8&#10;qtRaexfzWXdnHzbunvV1YsHJTv19f84pTE8ZxFJ93rlj+eOaAM2505yOuWB6/wB3j68H+dQf2NIo&#10;bz45Onvx69c5/MVrJaLcHfLNhucfMcf5/GgWDQjIYcdyefxIFAGPJpEhXJi3AHK72PWqOoeHmvIP&#10;K+6GXHQfd9sew7V0xtcja0u30+XrVea1jRtuN21hu+X29v8APNAHD3fgyOF/OW1BCLlWVQB3yfbO&#10;457YrmfFugapf3q22lRL5n3TMyZCqQfu+/fPOOABnmvV57CIozk7Rj7v4fzzVKPSbaaVmKtg5ztj&#10;xk59fz/OgDzjT/hRpejWfkwW+WbIkZn6qO2e49T1Peqr+DH+1yTXMG/nEYTjy04xtBx6A8d+fp6l&#10;d6TJIiqgCquD8q8jj/P9c1gX1rNGyxxRF34DYA5P4kEfTvQB5b4g8KajLM0el2ex2+d5pGyzMey9&#10;ccjgmuB8QfBS7u9QbUNbC3WfmZfmVcAZJ6ZY8dexAIGMV9FwaJEP3k0W6Tq2VGFPqM9O/HOfaqmo&#10;6DZ3QaOZAiDlty/KB+fAz/X15APmHXPBxMDWdlaL+7UFpCp8tFIHIXPcE/MeOOmOD5z4x8J6B4fU&#10;WtnbLc3+Sommj5iXZkgB925+p2n5ec4GMn6e8WaRqV+W0/QII44GdhLcugU42kFQSOT78cnoTg1x&#10;OtfDrw9o8cjvYfbLojaoz93qDk/hjjjnr2AB8pz6FPZWzWGiaVJCzM7tI0DNI/UllyWyWPGRjk+n&#10;TiPFUHiPUHNhaapMq2xxMyyfd4OWPlkIn90ttPTAHUV9b698NxqR8zxXcx2ltIxMVjDGqmTJO35e&#10;M9R970yfWub1L4c+F7dYZLrQo4reNdyWMeWcYI+d2wWY57HgAkEdRQB8Q+OPgL4q8bz/AGjT5xbw&#10;yWv7y6l3PLNgHcd2MhMc4BwOcHBrmYvhN/wrWyhtVu76YxoVtWljMaO33BhVK9+Oevc9cffet6Bc&#10;fZJbiLR7PTbcLlZdQjXeygZHBwq8fwgZA6+teLeJ/hfeeI9XL+FEa8lkZlkv7o4CnBB8tWIVhxzw&#10;QW/vdKAPif4leD/EN3AdZu7H7PHGzmOS+kK/KP4gNuQAGbqB1HXrXAxfCnxN4mluJxatqLyBisjJ&#10;IIxHjBfAI3E/7WORzxtr741j9nzwdpKM/iX/AImF8zttjutpVOOmMjAyenv+Fc7460jwdpumY1a4&#10;mW2CkSWlorLGeDtX5V5JC8Z7E9KAPgfUP2c7yWVrkW9nArP8s10xKt/tBQNz5B4wT0/GvK/GHwzv&#10;NImxbB3VmbbIybAvcDbjjI/nX3j4o8CDxDN5nhvSpLW33MY2ZWXHHDY3HufTGABjNef+NP2bZrmC&#10;Q3NnCz9GmvmfdtIIyFDAdRwcd+nqAfEV7ZTWE7W023cvXbUNew/FL4PDT1eWxhaSRAC0ix7VywBb&#10;5clupPbivNNW8L3WmR+bNhTjLIQePT68c8Z+tAGTRQQVOCKKACiiigAooooAKKKKACiiigAqSGEN&#10;88h2rj8/aoxjPJp/msVC8cf7NAEu1N26PH+6y5x7dPrUbiXLEAr6/Tt/nvTTKxoLseSevWgBpGKK&#10;XHGaSgC5o2otpt4s4faufm+XNe4fDPx01/HbNJMszPHhhJJnk54bPTG4+nQeleB10vgHxLJpeoLF&#10;JtaPj5G4U4Oef0H40AfWOka/lY4/NbbuETNuAYAMB7AgjqoznJ/HYttYY7VUyOzBRGW/ifHy4zyC&#10;cAg8+owcV5b4H8Sm7giV1bEhbdhfl5PUZxjvxjP1rsLPVhNAeVYMqtubPTBG3oOAOvXn1BoA6gat&#10;JvbcgVdypuVeC2RwfflSAOQR9KYNW3TfvdyPtKTTMmSg4yGwx5yQScnkHpmsFrpJhujVWG0bdsy7&#10;goBBIAALAc4AOT1wKcdSMg8t0DKMldoby+GGBjIHXn5efl4NAHQNqjyJIqwfeXAZV3MG2gg8keh9&#10;M8ckGk/ttTMQbiRVk2s23HJ4AP8A6BzjtkZrDXUWVVJRfM5K+YwyOjDOOo4Hr1Pem29/HuVba5ZV&#10;xhTgkKMYx82Cc8du446ZANyDVpHg8wz/ALsDbv3Er2IyAOo5I46gemaX+2isEcnnAK0jDb5m5dyn&#10;Dc7SM5PbO3HOM1hCaCaP9+6FWIQbvvMucHqQT1IyRkc+wpftbvIolgZpJAN+0knB+7wen8PTgE9q&#10;ANefV5gjW/7xFaTau6MYJHYDdj+Lrj8qJb4lm3x7l3ZX5Tg5yByF44zyc8nI25ycNb+3bDozL+8+&#10;ZUQFmCjIGeu3+HDA5J74pkuoSlCzzN83KrJkgtljjJAz2wvPQUAb8epE5MbSFEZh5Yb5QMAccdgD&#10;kA/ebnjBqNdUXyh5mxl3sAXXC5wAeT8uOW6cDac+tY5vUM2X+6j/ADMzE5GRnPofmJ2jiiK9YwLK&#10;yj5UUsRGGKc55OTn8eBx2oA2Dq8AUf6V5h3fK7FmbPXnABGSefZfxprapE6yK0hbB2ASMeyAgDAG&#10;AeOh5J78mspL12Te0zc5KZkK7epxt7r7HI6jjrUUV6qDyxJGfulc8AKMZxknruI74CigDaOpmY5L&#10;q38bMq/d3HJXnADHOM8/lTl1iTYZFl2M2XUrKR8xQjb+PoTkgHtWKt1sUOjt6cDOcHJH/oXGD6U1&#10;rkndvb93yCu7d8u7tnGeMcjJz78UAbU17DJKrRjC52KY492w7W+YHHGQcemVGeBUkOtSK6+VIysB&#10;82Fyy45wTkAkDjknk9xWCl3sj3M/CqN0jMw4zncQV6dTu5PGMjOKe1zKsm0BW2/LuyueQSQcH2PO&#10;M4zwaANtdTwEa4l+dv8AlpIc4A7nOT2DDsAPQ4prarO0ShWbavU52qMYBI+6QNu4k8Hj65xTOHZo&#10;i23oS7MysmT1/hOOT1x1OO1ENz/y2MuX8xQjcqwzluPY5GTngZyOxANifVp4pGRrdYixC+WrOo3Z&#10;ByvtkKvbqecdWf2sLmFYY90m47l2sCSM88eueueMjtznIluFFuxhSRdy/uWZdpxkcYOPpjjOfxpG&#10;lbKssW0q2GH3t3y8EZH445zQBujWpHuXlRgP3jgrHlgTnp8q5HI4/XFRrqiY2uNyqc53FWJzt49R&#10;gcVjJPG4CZ27mARW/iIGMAbhxx35AB561G11G4Umb94WZn2AKFGRz0P0Ax15x1FAHQtqrwzsrBlx&#10;IyswOCwOCxxgZHJB4+o5zUkeqyRsVQSbvuthT98MuOMD+H1Hpx0zgLM4f5ZF7+X5jFfmODt4++cd&#10;OBk8djge5bcRC6MP+We1SN3JwqgAn+H6nd1weADdGt3TMifvWXCtnb/CV6ddvT2xgcGmnW5ljUp5&#10;4O3CgyLjuB1bvkH+dYf2llzIo2tGoIYfeUHqenP4cjnqACXRXDh4yY4tw5ZtxAzjGehx6A9SD2oA&#10;6BNXdUygmUlflWNgvQkjJzjjrj2yM00aw7wlkdpNkYVC7nhs/dyeAST0zg4zjnjnxcRNbqD5f3dm&#10;1mIMmBtx0yOxOO4PTrTp7xt25YgxVSU3Rg7WGCCPvdQM9Oucc5oA6Ma5KsizxmWaNWDwmPO0Z59S&#10;V7cAAYJOT0pv9sLDsdCysg2qeRkAAYBPJBOD26HIwc1greCG6BKMFjY5Z1HIDcMCwx15/wCBAikt&#10;LmUx/vCV+UBFjG4nABIyMnIwewPpQB0R1aGMmKRPk2qM8rj5znOMnjbkDHXtUjaouxdgV5NoMasT&#10;gYK+g9T75z2HTnG1ThnUqp3Bo2hQqwblj24J4HPr705dSV3VV2jqvl8huoXGGUjqPvEdT1AIoA6Q&#10;ay6R71uNi8eSU3jb8zdCRgYyxNRNqzSLxasi7B8u44VduMjdggZK84/jGOOnOnUvlBlKxlgAzwKQ&#10;pPqB/vZA7nB65AqT+0lyCCihcOWaTeBknKjHJ4HPHbpQB0MWrCAuVkz0RmV1DHjoTnp2POOelPGs&#10;FFKiTaSzK23ap6A444HKjnA7AAHIrm4dVfCy7iVGPMQRtyvXkZJzwenbr6U+TVWm2pBMsgeTCyDH&#10;pnGScZJ46A80AdC2oM43famYM2WXyxs7Z7EA+nfv1NOXVjI+I7lWYKBujuNysewXvg+n4jArnl1F&#10;cebDjyyh+ZCAV4yfbgAgepHNIdR2+XFKwjZFG5WXnPTHBzwPy984IB0D6pI4wsjN+5OzEgyQeh3Y&#10;Lc5BAzxj2pBqUCSCMLmQthZFX5jjI3EZBP3SD6enOK5179Tu82TayoTvXJRWAGPvY9RwDxn8KUXy&#10;KGYn7uRIryYZDwpG4noQMgknAzyM0AdAdUXYyR7SSp27l2nKnBHHufTnHvSHWGZFZQWXjbsJ5ywH&#10;CnP8RXgc4HHIFc9JfRvKrI+5WULnzgeMnkjrwSD6/kKBfxlSjzJJzhlYHb93jAIJY5xweme1AG8m&#10;qwNIgf5cNhTtGRuXoDz056Ak7h1ok1xIFXzyRt5aTpj0Y89cnrnqc8Zrn/7RDtMkUrSKuTNwx25A&#10;4xj5T3HPABxninxansdnZ2G1h99uSCDk/rycbuBQBujV/L5itvKVlAKt8oQAfTpxjpTTqil41Lqz&#10;DlljJzyGGBgBhzuAycdc4HJwhqACYeVDvYLteM5AI+9k5bI4P1PIPQsGoLGR51x8+07tzcrwMcAq&#10;ORnsBgexFAHQDV1lZUiKt8zBvL+cK3Xrnp69RwQQaauqOuyBUZjtUqzN8xzk46dz7Zw9YT6k6yFW&#10;nA27dy7to27R39c9SCcDPOahN3DLDsk2llZzMWO4emRyc4Jxzj3oA6FtbYOfMu13SDMTSSAs3BAP&#10;JB68YUYAYcHsHWHaZmEcj7W3RSZG4ElRjknBODkc8P2ycc/9sKv5kLqv74eaW3/eyMfLnjIXHGP5&#10;0i6i5RBs2KuAuOdqe5zwe2SeBznNAG7/AGvEFJZgqdCdoC7cYJHHB4PTt16VJ/azo+EVdqsoAU/K&#10;F3bcH1XDKCOhxxXO/bkQsfN+Y5+VB8xXABGA2fb6dfWhblJJFaUrskPzO2NuCfugE9cZ4BPPvQBv&#10;Nqu2Ty/KXOzbJub5STxuI68EnIxzkYx1pq6u0bfNuUxsPl6Z4HOB05+hHI47Yv2gLFvjleSRMOdr&#10;BvmxzxycAexA9sUpudi7Edvkxlt7Hdgc8Mo+bGOp6nr2oA3I9UmjbEjFVX5HLMBhQBwwJGF+YHnr&#10;7Hqz+1WB8hwyghjmRSAG6cjruzjkduuM5OI19uEk6w7RtIfEagIuRyB/ER0HXNNW98qVnATIZjuj&#10;5yQOBn8PunnC/WgDbXV45/LWO23fNho18ssDyOACeck8ljkjnAPA2qGTd5Mu1pFbMiqSrbR17cHn&#10;r+PWsOOdmRhcOVZW+8q7l53dAxwRnHQ043Bi2zjCAxg7o15PzDAOOoHpwcbuaANmXVY4oSYZ1SJY&#10;y8cbucFOeQQANuR7HjB7GpXvrlZC8hn3IxG1lIZ/bp07+5HfArDa5mjbyopmZeBuDbghI3Ngk89D&#10;jPTd6jNNS6QRExqqltu5VUrkZ9hzz+uPXgA3F1GQHcyNjaBuLHPOQCeOuckYyBknucyJq87qyPcb&#10;F2kp94k42knGQW9+x9sc88Lhodsm6MbMkyYIxjGW6ZHTv6d93CvcRW8YJ8uNVULu+Zs5yTnIOB17&#10;d84PBABvLqrquRPj5j++VmPzEk4OQeoB4PzHkZGTTrfXUkKyRS7gzZRkkLCQZyXO0889z39KwTeC&#10;GWNngcbm4WTrj+71yefm5weAOM0Q3qO+JTtK8MxYDdkcHPGBkjqcc89KAN6PVLhwGdsNEqlm8vPI&#10;PQ9cfLgevfOSac2ryRI5IVlaTOGIXep+TOCecH5e/QdcYOCl6zbQUC75P4cHng5yfp2OD9M0+XUZ&#10;gnyyvuIIG1SoY7mbJx93n6cdzigDZmv13GN/JdbdhuYqAQNpOOV4Oe5wMnGcnl39sBnWI/MxyrKz&#10;N97GCQCRx0ywOOG5rFa7Qqyt8qR7mDOu5RkYwQM/0U46daI7lljbZv8A3gIK5yW4IUHOflyCOQMA&#10;daANttammmXzXchnH3FPIP8ACpOehPrjDY7Gm/2wrvuB5+43zHPp0XGc4B5+nesBL0o27dHu+Xqx&#10;D9z68nBH5596ctyzbYTIy/MAyMv38c/3uD2zgjtyOoB0A1L7IkakbNjBo4mVOwzhc47ofb58dOQ0&#10;6nDKBC22RjkDc29uOSMlTnsxGPz4Iwft3nOTGNr7icrGf72AcA9twbk9GxntQ12XBhb9594KCmCO&#10;CSCCDk44I56ds0AbcuusshBmz1KKr4cKAD8oY8deM4xnntUcetzTSKkO5Adx2qpx1528jAO7dznn&#10;0yTWNNfB5muRIq+YQw8tckAtxnKjGB39gO5qM3vlt5qgsNoKqxZtx4zkc59QAOOM0AbH9ufZ4PnR&#10;iSgby4pwrZAOAQxB4OGypAOAPq19TBu/Iba37w7ZPNG2RsnOD69cnA696wnvjEeflEMbEKmAT056&#10;4PboCQSaUzhf3UCqjtJ5e0xFS3QY254//X9aANpdVYxZaJe52yEcDbk5wBnHHUYwDngio21yS2yJ&#10;rrbvXLNNswe5PQenbnisX7XGQ07FkVpG3Scf99YPUZHTHPtRLqjbWSRPKZmy8UfXG3LAcdMnaPrn&#10;HJoA1pNYlMPnRkFyvyLGoIJBJHK+owMZAz7VHNqKtHiMnHy4LKh34JAI9eRj2rHkuWEJLM3yxvu8&#10;xs7Dtzuz94D2z7A8YLXuf3vyK5+Zcr8q9Cw9ewPb3zg4yAbA1ZgmJp9rNtAaRsDll5JOSeCCSD1z&#10;gc8MfWldmMLSKoJ+aMKMdgDlj9Ppx2rFa4kZtvmRxqI/kDLheehOex69ew/Fn2olgUPK7WbzGbls&#10;deCfcfUcE5yQDZbWZAW2RLGufuRuQpA5w2M8bdowTjkdeMRJrbSRkyuGDZLb8ZKj69fbpg44rFa9&#10;2o8uGYqSyrtJLDAI2/Kc5II9eOvBNMa82oICwK7lIVSOhJHAySeo69QOaANtNXWGCPLDdtHyggKC&#10;ACCCMZGe/OB6Co/7TRA0m6NGP3d+Mls8KeOpwenUVlwX3nqryTqvzKyszbdg44JHqBio4r5pH8oz&#10;NkrllDFcHcQeoHQ5A5JwOh5FAGwdYn8xWFyJDjC+YCF+6Bu5J7ngeh+mSPUiCS0zQ7sCQFn6KCCD&#10;sHGOR6jGBisVrtg+VyXVtqqdpxwOw78Lj8s9qaLrcirhwu1WZlj6YyDx6MMcZ7CgDWOsTCRsSMzL&#10;htyyquDyWIxwRjr75GG5FNOrBmE8k23aQymZPujjnv32+h46HpWML+d02rLEVK43LFgMOnfpj9M9&#10;etJHqK2+1opU/dxfL827GDnJPb6E0Abx1wB8QiRgCybdw4+UD1Ge3BBGP0jg1ghGkhuCPlG1R8vI&#10;OeeuDnAz6j1rFM+RtLbju+bcSxJ+YMT6dc9scY9aalzK6CFjF8yj5uyHd8wyG6AgHvwfQUAbsmre&#10;VCTK+F3gbmmYcbSQcAnAG7jnPBwKSXV5nJDM0bNu+aNc7GHBAGfqBn+8pGTnPPtcgnKrgyZfG3Cr&#10;weeDxkHHqd1SNdjzfMSZVXbu2lgW474Bz2UnJOc9uaANk6lICy/ZnWFFJCNIdoXcCVGSCCB39euK&#10;jTWjGWCTbQu8/QEgkfeHcAjJHPPoKxRfhR5auyjOzc0mT2OOc88fTqOeTRHqb5DylPuErknkgDk7&#10;gAecj1/DNAG1caujBpUmDR7sNJycgAlQBjjAPBPT3HJadU2qBLIV+X5WZdmcgjtyDgY4znP4Vhfb&#10;isY2268ZwqgjA6naGJ556g57dKab2VXZR8rMAGDduRgEAZHIzwc5PNAG/ea+gkkdgE38tDIwyOSc&#10;HhfU5HPHHTimf2zbyHzpSMtw/wAob5ehJ3A9cuPpgdqwUvJhGg3/ALtFyyCQN0/4F14OSPWmS3zh&#10;gmyTcN24+Y3pjPXjjPU59c5oA3JNb+byftit8jL5fmMQcf7PGDhiNvbODxUT62zMQ+zldn7wkKo9&#10;+owAMHB6sPYDEbUnZGjkyV3A/wCrI2g7QBjAA4bHGeAPWmLqjr5bPG6KPuspZtrAAMPfB/Pdz0oA&#10;2n1mVQz4zsYfL1HGeuc9Bzk988dcRvqwVvJkO2UqI4g0Z3vgcjP04yMg/hWG1ynlLjgbB8w6YwMA&#10;nOPz602XUFLZMrL5m3avz4x0HPfnHQfzFAGxLrM8YzC/3mJMhhkYn/YwMAbenHUfSisSHUAv7sKr&#10;FV58zf8ALyfl/CigDyjzDtaPcu1Mk78Y78dcdR19/rTt7KrBZTt24Cqw5HA7DH8/ekhh2jcr/KoY&#10;5x91epPPTv6flS/Z/vAMG285+7nv1zjp75P6UASLKxO3cW3Y+UknPPPf3P8A9apvPc7pBGVViO2B&#10;2A+oy3oTz15zUPlnOItzZUqynv3xngEnj3HPtSukeMNL8wwPMYDt178k9ev5UASpJIHY3BLbslpO&#10;eTxx165z/iafuOAzpyzDnbxkfiex/SklCmffHMyqv3drcgYHXoPU9PXrTljYAsCFO3gh8t/n/wDV&#10;QA6OVUVigXZwzKDtJ9jjrk9PSpYnhaQ/KpkGeN3zAcDgZB6kjjt9CKYqRo4wY9rMvI5wOpHoOnpS&#10;RoU3KqfxY9NvPToTnjP45x6gD9+F8vecD73K8fyxn6j9c07eryKIwzcllwvC9Omeen+e9IsczFY4&#10;/wB427Mfy8Hnr788eh/CjyQY/lRumVUKNw69Qfx9vWgAQSfK3nFdvOc9Mf0H9Pc0hlAT5XyrMcDz&#10;ByPmPPfkAdf60fPGzEBfmwWLEYGeuBn9eD/OmMnl/u2YfMuHYHjIHTHJoAeswZ/3pZt2flycEr2H&#10;Iz7n8KRXRo87iOQPl46fjjjB55NMMas+SyozttZtp4GBkE/mMfXqKcEVxvAWNsjdubnG3PbGOePW&#10;gBpuNzMVlTO0bN2c9eCfbjjv9KerTMVDSerLuOMdfQ4z1/DrmkWNWJDMhG4cs3GTuyv8/wAz6A0/&#10;y7gKwlGSeW/djb9eOmMcn0HvQAwEksztl2XapY9Ae/bBBzx056Cn7yHUibJPGJDxk9eeueMcf/rS&#10;OB/L2yoGVchQhB25Axk8jv8AjSqgPypKrHb8zFOnU5/z+lAE8dxjEsgPr80e0r146gZPrUkdwXVV&#10;L8E5YKxJ9D9eCO/txVfyBIdgUtnjcq8KcA85OOh/L6HMio0kiiHDM3/jwyMD3I6UASiSJwFUf7QX&#10;b1+mTz/Pmnlu6spI3EZHynk8nuQTx3z1qGOJnYsxO3sW+Xjt+H0Hc1ZSGR22iQbufTPYZz6kHg9P&#10;xoAUlGHmmTd8p+dQMjnPfnrT2dC7Mq/xMNp6jJJxgf59aaqPK+cZZOFZmBJ5579fr+pqRIVZ2VB6&#10;Zk3A9+vTNADWUFmDbm/3o8kdfyx/SpYlkQqY8fLIUXaxKqf4QOOB1zj86YisqBd2d6hmGV+ZSPQ9&#10;/wAc9akWEA5eI7s7vL5+VefY56k564OOlAAimGbYjYl75YjnucfifwPWpYklxhi46DLLnsfUemec&#10;UyGB0jMUTdG3NHsJI9AfUEjoOmOalFswdlaNdrceYVHPPHX29h680AAuNsCMx+baVHmN0OeOuOw4&#10;9+/NPgkVpGLT/MoJ3HO4429SuD/gT360v2VyzZLru4aRsqT3A6jORjHueKlt4nCYVhuwoUsBtJyx&#10;wPbgdeST7UAM+Xb89zGrhuOFwxHvzjjqeT+NTJHsx58aqrtlvLx1wMgcDtzg+tOVQV8uGby13r97&#10;DY45J79APzzTgnSb7OWUyfw8ncAeCcc8nOPTGc0ASw3D+Uqxy7WY+Zuhx6nkjjjB7jtxmniQFywa&#10;T5VIVWYdM89R046cY9ajNpKXXDzfvGIX5OuMHHUAEHn05p3lldsiN97hQueMDJIP174z2GaAJkZY&#10;mjJSNdrEHy4wSFzyASOB82eCB6VNFKwRYyvMa79zMN79vl7dh26Z9arrDHFtQxru2sy8uehGOg9x&#10;g8cgZqSOHPzFjtXk7W3AEhegz7nt82DQBciugpwsDKjEtkZ47Aj8fTmpIr/CJ5qe7ESDO0AnH4DG&#10;MjqPxqrHG8ciJGFcRud0as2SPvbR05J6f4UDCxtGLzcuNolX5QenI4B65IBwBn2oAvx3dxE3llB5&#10;m0B1DH5l7Hsen14PNKLxVCxYDbsnDKvJOTyO3r07j1qkqkBlKgJnCozH5c5PXjqoGPTNJEE+aSM4&#10;3qdu3nPTHrnoepHQHjqQDRS9jmwUO8DG1du4FOo5yQT0JXpxzjNSx3bKmfNXltzbpBkcZ6Drn6Vl&#10;neQX3HZ5jbVDL8nPQnj5ugI7Ee9WDG6AwtuUY+ZvMIX3OR3xkdRnvmgDQW/QxfaCZFG0hdqAbgMe&#10;nt9OgqSXUJDu/wBI3YGG+fd8pIG0HsvOMY7c7utZgxON6GQ/IoyqlhjkD0P8R6nOQPSpw88U37xm&#10;2qQxUxcNlsEHPpx7Y7dqALVxe7S2yVvmjYyjzgrFtx4PvgDgc+1ONwyYuEhZlxuy/I9+3XPcEjnn&#10;AzVRV2xrGodcR/dMhbeQThiRt5/L+VSFVYkRxLiVV+ZVIUnjJPHJ4Hr9KALIuXiVhLOxCn7zZ3Bc&#10;9AMEAgcgnGB+FOM8ksimaJvMjYCNnZmy3PyjkE8Yx646nvT2tEFEMe7bx/q+UOGwTnr2HOeB9BQ0&#10;bqvloPlY4Zmwc8d+OSMH1HcDNAFhrgyDy9zblySrKMrwATxn09enap2uH3Nl2b7xy2VJXJwCAf8A&#10;a6Y6ZPUCqJfbOnlhUO5ijMOpxjGMZzwM54GOnekj3ARqtuwQKp3KyqSMc46+oAPTHPqaALizokgc&#10;fe8zsgZevI+U9h6gA5we9FveyvHHcGRmV49xZWG09O47HqeOPSq4aSRcyTMsiSbv3cag5z29R1Hv&#10;ye5ppDuZAxXzJeqtggsDngkkjB24xjII560AXhPMNqXnysrco3y+nv6IcHPGOKPtgkVZIopJGjUv&#10;GpbO7OT9d3HHp7VVijYgOqcMHbG04bngdMnsewOT2oizhQGkb5i0au4IxzwA5wRkg56DsOKALzzi&#10;W4/f/e84H5oyN/OchcY/veo4OOeajW9e5ImmVVaPcPMlcllwOAOeuF6n6nGapzE+UVKBkaNj5bOe&#10;QM+h456nHNSfvPKjBAw2UEm4e+RnHru75Ix34oAsQXxjCyvMjHdlj5mCc44yMEA4Izg8Gnfa1YyM&#10;Xz5smXkb14y2c8Zz7nrVUwTLIkHkyBflVcNw5z24GPxzz9acxeSQ3ZJkHyliDjPBxn6gg8HacdKA&#10;LH27Fv5ZaPdtG/OFbJB+Y4z82AO3pwecKb2ORTIJpAwYFcNjkA8du7FuMkkgk1RTekW0XTK2ws3z&#10;8A8YGWOTjdx69O1S3UgCtDuBDbl2gkA5bc3GBn7v1HOM9aALAv1aZXVyWLBd6hjlSxC/XknoPX1o&#10;huwzNEjfPIwbcVCY4yO4I4HT1PWq5BdvMlk3fMRu67vp3LfgcEdqjWMpEquWK7f4ejfKR1PUEe+A&#10;fSgC8t8BtYyIrTYcR+cOeAAR7gdsZJ6Y5y578CDzkkXaMtGIyV28/eHfjI59eOODVFRNCXV3Owru&#10;baxIZv72Mt6jOMdO2MBrSJs/eOflw8nzKx2hRn+LrgZweDjNAGhDeKZVtCzMmNrIcfKTkcBeWPU4&#10;xj5c89S37VFHErDav7vfJtjxj8Mf8Cx29OaqyfZz++ZGbcv+rUjJAOTnA65BHXJHWmRRSxQu0TFp&#10;ArBn3BgWwPm5yCDt79aANCO/l88tsbcvPy8hO2M549MdwRSC9ZQrtJ5bdNu1ULevrn069zxzVN3h&#10;jkcFt3z5ba24Mu44YKBkdvwHrQEKndEkjN8rOV7YbPA6Lx+YJznqAC/9vk6EM3z7drRllxk4GOuB&#10;j/a465HFPTUpYV8hZWV92du4ryejdtxOQ3Qgk9OKzY5nYqBtkcqNz7QTLkdf19xxT1SQx/Zy67Wb&#10;C8BiDkcE9QSpxnPHtQBfGptNFIRJu8xAf3cbFw2QeuOnfnnntxTmu0YNkSZflVijBI5xjnBwORx6&#10;jtWaj5gjnKMvyfNJIQvHUnp6depJwOnNOdZlkSM7cspX5VUoOegGBz9TkY/iyaANSW73RLDcyqzq&#10;zfdB2qNxOAfTd6DI+oBpsV8X2jeGw25vmY5yP16jkDJxz0rPaUwys7FdrcLGxJ3Y2/KCRwSO2F5x&#10;1NKI/M8uCVzlmPLNlguVyew74/PjigC+t69u3lLKq/MpVVXGD13AAZBXJ5Pbnrimpcrg2iFXXhNq&#10;4JPHZR9BgcDBOfbNjNzGxCN95f8AUNwFXBGOSQvJx93kkYwKC7yItvE7MrsQdzF1Gfl4+bg9cD14&#10;6nFAGkL5I5BKicquC0Y4PZee4zjJwCMexqRrtYkWRWYLHJ8u5WxDgn1bHqf4v1rJeeZDIUWPOVO1&#10;j9MjHQeh6dBnkk0k8hjUzw/Ljf5cbLkHrwQD0A4wAOnFAF64vPs/yNKsbbwHQqFLqAOTzyWIXjHO&#10;GzUUl6YCssjq3mK2AvAO0kYyfm5OR0OTz34pPOAcKRtzuUKcAL24455APYD0qtczskLTF/uru/1n&#10;3vmC8gdAO+e2PagB2raykCeQJI9vksd8m1ihKj5sDGcMuMnPVvx8u8e+IvMZg4Cec525T5hk5wSM&#10;H655PvW74u1qaKzYSE7m3NtZskgE5HB4z+XFeW63rMt7KuCwC8qGxx+XH/1qAKd5K0s7SEY3Nnp+&#10;tQ0Eljk0UAFFFFABRRRQAUUUUAFFFFABRRRQAUUUUAFFFFABRTliLEKGXJOPvVYXTjIhEUis/Hy9&#10;D+tAFWrFrAtyCNgXC8vnpz1x/nimnTr8KHNpJtPRtvBqxa6Zr1vIJbfTpwxUlT5J5HPI49j+VAG1&#10;ovgVp4hJcXka7mKq0bBhgde/GPfg1rw+DrSGVf30e1EBbzIz86juM8Fefb+tYGhXGo2l0v8AathM&#10;YtyjdtK7cZ5PIGM9Sen8+8g8X/Ci2fZc6NdJJ5fyhiF2knJVsd+Bg84HrQBVHw41bVI4k0SfKyEh&#10;Y9u5GIGOQ33enYnNNbwdr+jXk41HRbWeLCMrBt67AvIG3ttY8YBGeMdT2mmXfgi8t5DbTSRyfI7b&#10;HAUZI+bPTsPmwCMdORVSTw74Q1FXl1i8vPMkmw0m5VJx94b1LbuOBggE9uaAOcttCtr288rw1bfY&#10;54mDMPMDKGBK5yTwM56Enj1rotFs/G/h5TqH26G4ZZFZmhxIx5OCQASeMtncPQe3XeHPhP4QtdsO&#10;i6rqG7buWBmfcCTzghNxPbB65HPeujv/AIA+O9c037X4dMp2KC00iO+OpO4MqsB1P3h1yCc8AHA2&#10;3jCS/O3X/DRmmBZZJjGyOVP+0c4HBP8AvdTgCuns9K8JaqVbTtLhglKfdjVvvEE5JUnHQdVHA4q9&#10;pHgL4v6S8kWveBmuFUj5oQXwuAQVB3Y5HUEcN161uaF4J0k3D3N/oN7p03/LwsdsY1bcOduFdeQS&#10;clAe9ADtMtbiKLy08UNarI7A28kcYZ84JDbQ28AL/EvA4JBrsvD0Gu6bOsh8Q6fMysrmG4kEcoBH&#10;DYRl3A4B4XHygE9TVePQNP1KVYT4hhk8rcMTCMscEHG0kAZBOMqffPGejXQtWht1dPC1rdyW82J4&#10;rppY1T5cFgrYVejcqx5IO3gGgBsPhzTJ4I9N1XQtNhkklRYYY0jjA+bG3hBhecHDZ+bggkY6zS/h&#10;VJe23n2OkXlrcNEpimhucF1DfL1LEkDJ2k4HYA8VR8NeHfBPip/s+o+DdUsZo1+b7PcBlYjJCjaf&#10;mBG7kjkj7xxiuw0rwhbaNq0P/COa3PHOrKscN4QJMc4A4ywB5w2cZ4AoAxZ/CuraTBJB4tt5LqFM&#10;HMlmFbbyQD2IH0/LaTVKz8JeDPEDf8U638A3WskTRMV3YIJJGFO4qeoye2K98+H15eeIpYlhu7HU&#10;JlXM1jPa/MwK8FtpADHLHcAT8w6YrsNR+F/w01W0abWfAE0d3zJ50EjZXJA6YHHI4YEHP1oA+Z/D&#10;Hws8M6hdtDcyXmhXUc2FmhVooxnHzdCp9xnHfGDz6J4X+FfiLw/GZL3So9Y02TkXkEH714+Btbap&#10;3jBxyQDt+prr9Y+EsVtJ5Ph7xG8FvI3y2t9a7WBzjIAwYznIyM9Bweg3PA3wt+LlpKJrF1vLNsMs&#10;VjMGK9exJVhnGflBI5yeSQDD8K/Cdb/UodV8Ja3Fp01vtMmm3jZWVQx42ufl7jKkEd+1es6J4As9&#10;WnWXxV4c/s24Zt32rYwWRjjJ3fXGWBPHUfdq9oXhm8uJFgvIQr/dZrqDymY8YIIIwevUAYx9T6X4&#10;c0S/0+JI725njix/x7yxiVPu5I+UBep7n+LnJNAGRpPw60i209YrK7aH+9IrK0TY+X5ioOe3fuBg&#10;Hrc0/wCEUV7fi6jkdbrOPtEbOcLwenTHI9MdvSum03wP/wAJBK0lhHDEw52wsefqudyDqPlOBk9M&#10;12Xhz7ZosX2C/wBAjmhRdqzW8O35s85XnPPXr9emQDm/D3w9ntbVbO/skvot3+seMB1Hrkdxz25r&#10;tvDXw50u3Ecuhxva/Nny1J6854PQ4bHGOPyrpdFsdO1dfNt5S23kdRjjHtzyeetdJp+nW9uqi3t9&#10;u1eWbknnj+tAEWj6ZHZWiozeZIv8TIB69hj2rQjW4l5Dbvl+Zd3C8+tONlI4LuFVRysfHHQ1KBHG&#10;3kKzbiPmHoMjP0oAYtnbH5pFON5ztX3zgmpA2WVYljTd0DH9R/nFOjtiV8tlUY7tyeTRNBCx3b3b&#10;HCZzz+FAFO4imQ7nCdchUXn60NZx7NlvabmIz+8c/nWhDaxovmmJuvRuT9c1CzCaZXi/d/Kfqeep&#10;/PNAFGXTpVk3ylRIegjxx/hVa4swEaXezM3Qq3H6YwT61tNGbhFEj9sjK7f8j/61J9ktgitLA0nG&#10;1ieM9fw/+tQBh29i8kJjghU5OPp/nHrQ+lTJmOOVvTcVHHHqP8K1k/0i5Je1RU4+6vI6jt1GPzqx&#10;9iEKtI9uvzHPzcD04z14/lQBz/8AYo/1006sBznZkA/0Pp0pv2PeQ67tnX7wXFbrRiJjiEN3Hlpn&#10;n/P+RUccRUb5bb5WwvDf56/54oAxhpMMhFxMikMf+WgJI/8Ardqgv9MBbycARng4G0D2/wA4610D&#10;W2TtdRGrL3Ytj/H9KiS2YyGCdmaM9woAP+cUAcP4k8FWutIweRl43RS5GUboMd+me54GMHNZGh6E&#10;b+/Oj+JbOOa+t8CGWTIWRcZyhBHOeoGe2cGvUm0xDtSGNjj/AGTkf5+lZ2s+F7fUWEsqSGaPmKXb&#10;g56+n6UAeT+K/hDqOh+JIvGWg3Xl3AyHaSTbzgcY6HOOB6hc5HFQ+NdLutdtx4l0m8h/tO0+a4WF&#10;iqypjGcZJxtyePmA6V6naG4uGl0vVbArJ5m0zKdyyc8N/s/qfpVax0S1066msvsW0zNn7QIyT+eO&#10;OO3tn6AHLeCmhudAa1uLua4sZ1xIrMWaLgBsbhkDjPQ4JPbBrt/B9l/ZMXl2N19qty2EZvmKc9M4&#10;5698ms/TvAkulTSpZNtidiWWRTjPJ3dfXp7H0re0fwjdafarJbXrNuPzRuvX/PP0oA2bZYZflQ+X&#10;jHyhj75/z/KrcduDxJK3sAvHX/CqdnazRxB5rZueNzfz6Vet2SQBEaRWx91VxQBJDpsMjb2kbGei&#10;r71GunqrmHYzf7TdaHLJKELNtJ7tT5ZEhUqqt1zzzxQBDLZbH2ldo7DP6CobqOeNNsdsmDnbuPH8&#10;6t+dhcb8hv7oFMeCHZ87F8+vOP8AOaAMsCYZJtlXP8IPX24qWCxbJZIVYH+6eP8AP+FXha4G9P4u&#10;g3dahkhuseau3avBK/5//XQA37K4bIlbC/w81D5TOQhJwG+8o54q0tw5hzhvunIKilgnilZgp+bo&#10;fm60AM8sIuPP6YG1u/6U51URgn5v9oAf/XqVIQwYKh68H09TTYY96Y8wc9PloAiluPLP7pFbnv34&#10;ppf5lyirn+Lp+VStDEQSVI98dfxqBrN8+aZGwcljGevp3oAk3MYfJCLnb0dee/61XMd0WUbPT5m4&#10;/pU0Kykg+b/30vf+lOLKpKs20HigCGO1wRJu+7z05pptTghkGR95Qp59KsNLLjCxhhjjt+tOZfMU&#10;BoevJ6f5P1oAzpITsbCdP4F/iFZl5Y7X8xoTtHUbeo/p/hXQS24zyvT368/5/Kq91bzFCRCu7k84&#10;yPfj8KAOdRbXfsmBzGMDngen9TmqeoaXZ30JijZOfuofmG7Hr379+vSuifSrOePKo27OW6+nb9Kq&#10;toQUlwRt2/xd+vcDnFAHI3PhvT4ZWu3ZY488szBcdh36ZHfnIrH13TfDHlNcNLGzKpbeGz2z9T/F&#10;jg11WqeF57+5W5vZWfy8hV6KM+2eSOx60LpIRPs08C4xhVKZ6cfy/wDr56UAeH6zD4Ls7l7gNJK+&#10;d3mRwsxzyOcH8/XvmuN8VeI/Blom6wiZZFkI8yaPb5XXnc2efftwTX0hqvhLT33ItsrKzAfN/Pj3&#10;z/SuV8V/C/RddfbfWELL3Vowoxk8cY9TxjqfWgD5fudI8M+I7kXOra3NqDdf7Pto12t1PJB5GAe5&#10;6ZwMmm6rZ2EUEemQNc6TAq5WOGEIxXG3buOfXPRep68V9FP8CtJtI/MttPEZAyGii/HpgY+ntnBN&#10;ZWqfDq4tZ2S6t/tke0qf3GNg5ycHjOefl9STzQB8zXPh7wNiSDSNLjuJAqiVZLwqq8cgk/ez1Izg&#10;8dOlcV4k8EaYk4mk8FPOI8tHJAgbZjOcBeBgHPUZ6nPSvqvxb8PPDVvHJN/YTS7cfIqbhuyR6/Ly&#10;G7c8DnpXmniXwRr9xI7eHNBuIWb/AFMk2TtGBgAiPPUdjwB64oA+XvFmkaDFJFbjwx9k8hcNuszI&#10;WAPQAkgY/h28dRgc15T4z+H/AIs8VS+csflwyKGjWS4dWIRQAWJA64PGPoecV9eXXww8fRzyXd7p&#10;cDL5h8iSe3aRl5yCzYBII5+7g5/Ec34q8I+JYI5RJ4ctY4VUhpI4XUgYOfmUAZxz2HXHcUAfBfxK&#10;+AuuX/mXep6d8sPIEbPtJI4+dhlsAAH6da8N8b/CpTLIsAkc/wDPQlVTHJxyOTwM+uMc8V+iXiz4&#10;eeH9Zu8au8l00cZHllyq9TuJbr14xx2OQM1yl78FPBspU30Vukce37sGELYGSFH3yffJIZeTyKAP&#10;zI1b4ca8blpkhIUjP3SdvPQn6c/j+Nc/faRcWDbJSCQ2049a++/it8L9L02MmLcJmQlFFsVRsgj+&#10;8ecqenHH1x85fEX4Z2t1ZsdPnVv3YwqW+5n6AAYOScnPUY6HkUAeD0Voa7pTafdsEB27iBlT6+n/&#10;ANes+gAooooAKKKKACiiigAzRRRQAYIpR05FJThgfNj9aAExnvSEFTg04yMeppCxPGaAEpyMUbcD&#10;jtTaKAPUfhf4hZEUG42s3y7cjGM/T0OPfFewaDfCWCGSM44/1i/KFJwDt4yePQ5x3718zeD9Seyv&#10;9of73G3PWvbvA+tR3dp5ck24SMD8iht7BQM9jxn+tAHcrORJ5p2t/EPOztyHI+Yk89OBk9Vz7ywM&#10;PmEcjOrMDIzSAZcD5c9s8DPfg+4qlE+1NqDptYNIMNv55wTnqPugn7vQAVMrSeascS7vm28YGRuH&#10;Tkt19cd+ODQBbtblkRYYDtU87N20Y6dM+vHAPHvThebkdJpGjVVwvUjvnGeoBx9eM46VR3sY9s95&#10;5ahcswcncuM85PUcj6gccmpg4JzdRqq52/Kw47gZAIxwPQ57c0AWFmmiH2ZGUMSdy7j5eQMZ4xle&#10;vJx05NQpOvL71mwAyx8AAkcAjjIIXHbJXPPau6PIkhWX76sNsa7j0zgYJB5Dc9OMGpYWIbMXy/O2&#10;15CW7sSvQ4xwRyAKALMN9MG2JdTbVJKyFy5yNueO3c5welMe4STaiTKvmDCjdggcZ6k8EDbjp+mI&#10;My7lYzMuV5DFcnnglvrwSARwBntQkjovmKdyr8/mKzEr93AxySQcE8Dv75AHm6ADK7r1+Z5HHHcZ&#10;7ZO4DPOTjpT5HDBpTvG2Q+YTIQwzg5559OxHsahg86NUwjN0+ZM/KeRnlmxwckZxkcU0+UAxkSPC&#10;qWXdGFVlLDoT079eCPpmgCR7kRt5jvtf7wySNxznHoDx/wACI6jJyvnIkhiF6D5nys6yr1Bx6/MV&#10;x0HPtnmoJA8T7Xbq2FUyFN7ZGPvHnPBK5JyD6ciq8iBUWYfMxXkhUyAB1OBjd3yeSeo4AJxN9oma&#10;aKcYYnMkbcr/ABc8cDOe/tSRuTJ9pjdV3NlX8vcM9R2J7Drg8t75gDSBv3QVlbbukZjxu5Oc8A9R&#10;twNxpHb5fKJXOCVPl/N8pxye/XHcY78AUATh9paSGVlVNvmbTgDjG0Db13Hgk8DHqBSGbyX5kbK/&#10;Mf3nB42k7Tz0zg5HtkGod7u+0BWYrtGNrMpGOB6cgjjkgAe1OJlkcvCPuyKknmcqik7Rn5scZzz0&#10;x+FAEgup4Cr20ixyLIXULhW39gXGfbrkjrg807zEciLzv4SqqWUsMHk8nHHI6cdOMVVtzHLJmOZS&#10;vAVQSdqhgMDPTK+3r0zQXQcYK7m2hMBcjjHXBOT0wD+IoAtGVXWQSTriSTe22TcigdhgAA8+xAPv&#10;QZn81ZUkXezEhfMBynoBk5x0HGMr2qrvWb9/DKq5VmVvMHy/L7fXpj09qkRiX81oujfdZt3fO3G0&#10;jv0xwQPTFADnkEsTQyv/AA/KgO5Q30J9T6HPtQl+8zq3ykK4PDAdFPOe3HGAf0qEsn2faXYbVZnZ&#10;Nu0HnPQc55Gfc4PAoWYmRVx5zLJjc2zBbb1Bwc/czz2PegCw8kEobfKpwoP3cqg2/XjvnOTjNAke&#10;ScyQru3R5DKpKk9Aw78kcN9OBiqw835WJZSw3EbvmLAY3ZB5Hyt2wMigQeYz26KSCcYPylcjbkHj&#10;5zwCeOMc56AFo3Ec6Z37lGTIrRjGAPTnB7YPBzntT11GUCJpmfK5CLGp+62V7HHcYAxk46iqBkZ5&#10;FZkIeSMkrH82cgjtnGcZPoTStiMCTz9v7xSG8tlD45JHIHTPA4w2OcEUAXYrtAFxdyKzHDeYw2n5&#10;eMEdwSTjjB6HHFDSRsBGFYbTyu3anJLHgEjOfQj7o6kc1oyYJM7JMNwmXOR7gHOO3PTDUo80jbAf&#10;M/2WUgA54A+bkE564x0xyTQBP50MdzhW8tkXLLGgVh2zjg/3cYJHA470ocsWaVGA8r7sYI+pw35d&#10;Rj3HNQwo8kWVjYxsqkfKc9Mj3BIOR3xyPdWWdyrABnRlMiFGQqcE7+RgEH2HAOfQAE0zRE4cAL/C&#10;Ao+YYP3cE/wt3A69hxT/AD5pImEsgVmj+ZA/RQBhSmD8p4J7cnPSqgfDeUfl5UDy06EYycDqD+ZG&#10;fQ04m5P7olcqu5o/JGOnBPPQjGR35OORkAsPJh5HIZgzDMnsOOu0dSSfvY+vAod4fljV127Q4wAV&#10;+YNnK4zgex6cnOOa7hYpi4JX5WH7vOBjGOmQOc9h3zjGSqfuo28xd3zNj5SyjJBQDAPqOO2c0ATr&#10;OyqVZlHG07stk5wN2MYGN2B09ADTftM7qys0hVs7xuLfIU6kADA6nOc/zFeOUhcxR+Woz935Sw5I&#10;b8Rkdec84oYxoFSQZbqrxjhcZBx6EjPPT5vrQBYNyJpFYorMDhvMYZBJwD1OD0H3cfypI71VtcWx&#10;iXaoO1pTxgDaMqTngng45+lQBUZF2yLt3AKvy5CghgeAM5Oev60jSSOoZywy3zIZgN65GexzgnGM&#10;UAWfMZZOAy/P8pDjcuPmHrzgA98dCMYoLuJY5Dbxho5AVkbKnaTjgknGcHtzs69cV5CVbdHIoK9P&#10;MhdSc9eBjB6cE4x25xUatA6bRdK7SMGby23fd46dVwecZx83TJoAufaZpVQs7Fl+WN2cqzkL0Hck&#10;Dpxge9Nkm3DyZLhd2C0YzwCCQBhh/e798j8IU+0F2jjl2blEZWRgc890bkAAg++M+lNbzmjKRuzd&#10;Qg3FtwyM+2cepx83UHqAWMQSuoUL97ETRxhtgwowMjsDnqCM0ikRtGhCr+7DKMjnocnkcHIBPORk&#10;9RUCnPzvIq+WFd/33ynDc5/hwM8cHA6CmhvkYOPm2naFYkHjG3k54I9hggZAwaALSTiRIy7LtaMe&#10;TIz4YZ25+Y55w3XPTkmhLqWJPJhk2hfnXhsJuPUY45Axux7nrmoZWlFwwijVv33AVs99pGeDu6Yx&#10;255zxE2ZD+7cLEcjczbiVyRkjOew4HUe9AF2G5lhk/1hKqw3FV7DnvzgjjBwDnmo47udVw02CGUN&#10;Irc7kzyAcHPIPTv6VX8zzkkdD97d5h29ehITjC8DoOcCg3EnmeYWRSpBVJG5+nU5GPVTxyc9aALD&#10;PL5eICqsvG1SdoAzgDGSD144BOeBTZHEqtuRtv8ADGNpbDMD16Elc459O4qBGJDbSueT5jbW3DOM&#10;L2yTj0PHfdTZUEYZThRGxU71zg/3hkcEdOew96ALIv8AzmVWkZjtC/KysxXHGOwxngDGOcDvSvcq&#10;GaVLpVYx7m3H+E9VJI44UHG7IyPU1WaScKsQ+Rwdx3Y4wM9MdMHqSSMdutM8tQWEOGZcBN0mdw2j&#10;P8I/ujuT196ALIleeOTYct91VZhg/OCqkYPt9eO4FON2uxhtVhJ1Zt2112g5456FvXoT6k0TI8DA&#10;tJ92PeAWLZzuwwByAdyjuB8uMc4qRGZG2iReWGPkVflXBHJyOdx5HXd14oAsvdymRpI5/wB4P4tv&#10;IyMnOCSFIHORjjd1xT1vEeWSPaxXY2Y4/mVeOcgNyBw3c8/hVO2EghihRlUeYhXdHuIJRCM56n5R&#10;9QPTNCyiS3COzbTjy1aVggxk8+/U57jPcmgC5DPK7xyRLtXcF37TlcnrkDueBxz6ZqE3AjmRZNvm&#10;N8y7gFDtkcdBzyeMqfc4wasjvM7eY3HRFViG6HHcd89geOfWpAZTlot3ysy+WVO1mAVgc8dsYHfj&#10;1oAusJsDzUZo1ZQo/hb5epXJx0Pc9MdgKSOWRVVQ3zbmaR+oPzk/LuGANwfnHbqMiqKlI49yszLu&#10;4KtztB5Hfrxz257VIZUyFk8vKxr+7UqM8dfujsOe5oAufbN4WMPIy5y6ZwGVTkk8nnt2A4Peh5zI&#10;WWWYBkXbM+3JOCTtPHysBgcn8xVOHy1hWKQs6qqh+gzyeOQzAN0/DjtiSRrna0zrxGdzNgKwyBzt&#10;xjv9f1oAtQ3LI2VRm3MAzJ0549Bwcknrmi3uZCMxMdrMD8vCj7uSOc9enUelUUmOVeIsrbSjSFiA&#10;qkAY2nnoW9gASemQDYM27xiNjv3RNIcq393JAPb8OcE0AXXnW5YtLIW42GTzgwHOPmzjGMYHXJyK&#10;XhSqFF27mG05USKMKdobGOAR+FVYHchZoEZ2C4XbEONwJK+nPzE89e+aSO4t/PWJ5WP7rGAQdp6A&#10;N6AdwM56gjrQBbN3G7Yn+aZTiRUJYsemeT0JDcfyzwCSV1aTLfK2ST91QBnPJGenPPGfQ8QJNLF9&#10;nZdsalt3+sBA46Dk4ycckdMjrml+0CJPtJiDM4U7QOdzZAz2H8I29R370AWDM0LMrXMwyduJWxj1&#10;yM4xkEc57ZGRTZ5o5UZlj3jaQyM3CqCcY4/hBznnOPzrpGxcRvbSbpFb5l4K+5x26/Kvc8daczTX&#10;e5GRjIoY5Yc9dx78dMY5x7dKAJJ2KM0Lh/nDLtihUllx0A+uOvr7mnMyFEhhnHA/1gf5TkqcjqMc&#10;t1zncScYFQwO3nKwCjPy7vMUKzDado6E9M455x7gktwNvlkjbw3YbgU6/LycKOR09OpoAdkfuxAr&#10;L8mYyFHy5PH4+2KYZJZDGVl2/wAW0thj1APIIyOD9cUqsgdo7kfLvxtY8Nz3Yjj078gYzkVBPMPL&#10;+0SmFs5XDRcBfcj5T8xwOQTQBLmVoGWP7zNjasePLbBHPOQQTk5/hI6cVHGWmMj427+Cu0fMvHGc&#10;4J78EjsTUcrINxCLtXlpNuSMcqQMg9CMrnGVz1HDjHDJINsUjJuX5dpGAxPfGcYbAHIGc8UASJvH&#10;7wOu4qnYZJJPygj6dckcDr3ji8w/uw33lzGnBB+fnODn6e3So5HWTgqGYp8uHG4ruwQMNyBtPGPr&#10;iiSSIgu6wqNpDKrBS5JBzx83Q459Md6AHOztCLhX+8zFHbj5R05PXkcEjmoSu8qfL2mSTjy3HDDP&#10;PfnB/l17zMg3tIY2XKsG25GOACTtAyuM8d+SOuar7yXU+Yu5lDKVUnGSMgds45/H6mgBuTGFkjVE&#10;LAkbTtOCPXJycjAPXB9RUM05DL5hYsIvMYLIc8dxubIK856cA9cU6cIIh5CNzlFUndsIUcc+g464&#10;74pskbK3lxKzM24ukchVXbbxkZHAHTqOSOmKAGvIwEgLSSbhtk+bcuO/Vhk7iPTkioZnlct8+1VZ&#10;f3kbHjAxnDDBI6YB7dKdcN+7ZVj8zEYYq6ngnJ7njp65JxTZR83PDNuDFvvHHO0YAIOOgB5PoeaA&#10;GtKu3LJt2xk7pVOE7Z7FQATn37dqTzLglkjlk/eKwSPbj69PmPy9if4eRyaB9okmWOPDeWuN0MY4&#10;OMkkcDgZ4J9+1RMhmXcQC27OFy2QfTKnOeDyADnqeaAHNcv8oZjuZ9u3Yc7gOgwf/r5xUcgbzNyM&#10;A2SSuAOg9ueuBuPP0ps821VMgZdsnAg+UOPlJbtwA3uBzxzUaxsyNGsQ3s3ytwFBwATg8nvxwCST&#10;nnkAdNICqM4B2/d3KuFGMcnPv24456UfbpxOzySZZcENIxbc2eCfmyOg9sE4zUbMkz7ldZBtK+Ys&#10;mP4fYYAx7ZzwO9RyIx+VlZT8pjXyCWJA7jrnoPQ+/SgCUyyFNxeX5VVCZCSxyTlOpHUe/wDSmC7n&#10;O1pZZHbjcvm5Zto3d8Yyc9sYJ/GMxheUj3cYG7c2Rt64zznt3FDMJfl83bGsgDbW+9wOcgemehoA&#10;dJcMz7WCt8pZhvOAdpOc/pnv6Uju07eTbytucFVUNwTnP8P3mBxjtkDnHFVjuZd5j/u7mjQqMdMc&#10;j1PGemfpTDINjCONTxztjBJI46/w49R19zzQBYWYbxIH+6cFpFPK8gHGRjbuGecdOaWK+lmG8+Zu&#10;SE5PzHb97hscHtntxVORo5WaMtuG4bcZGV7g4ydpBJxxgcHkZqF5yXYqNp/i6ZP3T09OQPU5xjrQ&#10;Bca6kjkWWM79y5jywJOOcde5xx/+qmm4jigKiTGzADKpXJ+6SRgHuV6cZB5qmssojYylkjDAMzMR&#10;juOgOB2zx07U1JGmO2NWcYKttOSmDz2GDzjjufagDQaeMPt8+RdpDRyK2dihuc9PUcdh3qEXTmNc&#10;hVVlyjSZ29gQfX64NUxMV+QSlSqhQ24c4bocjnp2x05zUL3RTdvMauVIUMpznoD1wRjnnuTzxigC&#10;6ZWQMkJXzNvzLt2nccdefr9RxTbidZ5fNLbJMndI2WZu2MsSTgcjAz7jvSedpE8wkqnmKfL6gLkD&#10;r/jjnGeaaLy4jxMz/eQEKylsHdwTkMAc98Z49DigCx9rOY2QLuxkFSRyMZU85B5H5DFRm6EfCOqh&#10;sblfhGbjrjr29CPfpVdW3OdpyqKzJt64x0HXsPbp2qMzuVIeUqGIZtrYyeeP/rHp+FAFpJrYNi8u&#10;DEu0BAxOAcnIHp2Pr8worOnnkB3+b977y7WyDgf0wOOpBNFAGClixDNLJhTxvCblxkYGcep5HIH1&#10;pUsptpk8v5eCDvwnOfXnr6jpW2NIw+54svyqMuOvTOOD0PrgE5p6aPvdpYo/MURnaOp3EcY9T37g&#10;DmgDG/s6Z0xLub5iTuO3PY456ZP6dqfLbyMSyxHCoSw3H5VYAD1P4HHStqPSQWEklspVm+Zmbbxn&#10;5u/OQW9eg4py6ZGoXzBGMfLwo54HH5+mec0AYn9msgZTFuZM7sZ44wcHvwPapDYtsLpEZcK21enf&#10;OfwJ/StuPTWTc8zjBYg72xn5RkZwcHIPH69ci6fEpG6NVPJVmbAOQCO3JPXjPXJA7gGMtjI8+wSq&#10;GUEPuYhc8E89iBgA9T0x3p50/cyhBhtvTnjgZPfjrx65ra/se4WP/Vb0ULu28DGc/QZw3vk4xUp0&#10;pAPnt1Y+2B5Y4+Y5+6CSevXIoAwPsf8Afh/i2rvYqRkEDqvTHtgcZPenDT4pJVWZmKO3DSMPu/xE&#10;Yyc43Dn6/TeXTULb2Jw0g/iYt24DZ+UdjwQQemM0g0s+SFVI3+XG0pwMqT02/KCewz1PuaAMNbC4&#10;KKZo23PyxwflOeT0yeDjsDimNaMGzyPuowZVG3nuc5z+Fb82i7XAKKqnOCFYduCeTk8Y75z260r6&#10;XL5zOUdfKbLEsM5Prk5zn14JNAGFFZyNJiEDPy8BM7sqevPHr15HoOaFsJyiZB7HBXkfKOB8vb+o&#10;GK3/ALChmYEBlVv3m3DdeuAwOOh57Y44xRFpUe2MNA67irybTnneMtjHHAP4Y60AYcdi+9TKWXcu&#10;0tuB2eoH0x39e1N/st3yGH3lUhvUHnkn/Ejmuih07GI/KUKpHmRyR/K+Np4JPsRgj8+pcmmhiqKg&#10;46lgo7AEDj2+vtQBz5sGXIeVdq/Mze2fvDg/55o/s+NvmVshT+8bquck7uuOuO+CAK6BNM2qs3lM&#10;oWQsVAZscEj2JxxyM/jUk9nKZPMummkmWIAtLMxKLsCqPm5wAOMcYXAFAHOppkkjcRfeGdgQ4Qdx&#10;j3549PyqQWPmvmV1VWbHmM24r3PynJ6kH6nGRit77GrgSlECj7zDacd+/bt369amGlGQrAqMF2qj&#10;LI3Tcdp9Nw6c/UdKAObTTJc7mi+ZVA255C/l1AXpg4zU0VozXSymJA25WQr0GTnn+uSRnPpW+mnS&#10;ZeVV2DP+sVhkfienfuAcfk86TsUPDgrtGyQJ94DPfsMFj25x70AYMOlzGPLwj5SFVVjJxj14wD6A&#10;9cU5dLZz5GzGSU3ocZIOM5xjjJPX9a6ZdC/1ieSzbm/d7YcNycKcnjGMHcO4xxzTv7L3yrHIu0bc&#10;uJGAXd3yD19cYOPagDnv7OMwVpGURqCV3KUx6nnk9vXn1HV40uOOZEMEi4ztj8sqTgc9/l4PPIHt&#10;XSDR4gsnmJIi+X97gbs/LgE8gc9gOi81JDp/nOzq+5udwZAoORu34OOCMcZOAcZoA502sqw7lk2q&#10;rY+fIUNnHBwcHAGcYPY1LDpjpKoIiVV/6aLx6Dn/ABH8s9D/AGKzrI0cD8xlYtuN69cE45z0yARz&#10;yR1qRdMI3ZCqFbGJCcKV+6OWI6Y5zxn0oA50aUyBZJoo8qqhm5bO3B7Hnjntxxxxl1tpG13KKysy&#10;jzDt/H15zx3GPQ5rprfSpCylHHmK2Dtk3Lnru46jIHUqfQ1I+lCKRQlsw+cltqqG2k+pxnOcZOT7&#10;daAOYi0y5aRdgjjaRssVkZVGeABkZx+WOmc09NMKHzUt2VduPM8s5A6HB59lx7+1dNHoxiG9cx/J&#10;tVQpYEg4PUZPX6HOe2aeNI3hZVhaRQucrg5YHjn+71/rg0Ac1Ho7Ff8AUyLklWxHgdzySOeM9etS&#10;ppbvFgqsa7sRsW3ZUlD3BAx68g56enSJoZXcy48vkF/Lx09CPmOPcYPpRFoptyyZZRHkscHaBnlS&#10;Sefu5wdo5GSAeADmksZ22xwdV/5ZrzgkH69eeRz0471Na6aTMfl6Nwu3Geeh6EnOe5B9q6KPR43t&#10;hFHxJt+ZPnO3jj0xgd9xzyOoGXy6Tsj34ZVK5XzM7duRjoeODnp3z3AoA5yOzbYqEbuWdV2ZB+Zg&#10;O/Q7ePr3pw05YpDFDt+VeqhTkndjpz/+r2zXRDSo3LRL5e5WzuaQKucgkbVO4nII57t04NOg0eEb&#10;ZXfcrbW2qpZmGPmGMH8McfNnsDQBzq6e8ZMhj5WTMoZPu9cA7sc5PPGRiljt3W43yjLMAFaPceSp&#10;BGcggHjkcc9uh3Ro6xwtHzuWM+UF288rg9ckfJnr1HY5qw2j2wl2wlsyMdm7cVK5xkDcO3PJ9e1A&#10;HLtp5dcl2UN/fznkHnGPUg/makisspI0zEFslm3YA5YKCTjk/TgjHOcV0i6QBDuSMqWh3dRj2bGD&#10;kde/fg4xTn0aFViKp828/ecbd2eOc5DccnkYYtkdwDnfsBMrQuJVjVTt25bnkYPB4AIyQT2PTOFg&#10;s5dvMK7mmZFTaxz82cgADjHfJwfoa6OPTYchmibczbkUvuyvXOQc5BHJ9ADznhx0RY4hIbffEVJZ&#10;l3Nj7uMc5xjJ5J5JI6mgDmxaTwY3AKrfMzDcmScAZwP69D+TprCPMjMrfeYtI0ijPQY56Yz1BznF&#10;dFLoSmAhMKqr5e4NsxgNwQTjOMc4574pU0fzlkJjWQJuEgboo8w8HnGOOM+mCc4oA55rGcyvKE/d&#10;7mddoDHPPHKkqeCBzwc9TghY9OdJGkkt0wGVdq5JJ3bgMEA49+cdwM10b6XE00kSowkjlZ49yrzz&#10;nocHk+u3HOM55UaQUVjGq7o4VVuSOCwwNxJ4/DPHOKAObW1mESiOH5sgFWkxlQPbls8ngZzxnGcP&#10;OnMp8lk2sGIHzeYyE8fxYyceuc4/Lo4tCSUtF9n835SM85AHoMc8dPfHvl6aGlxOsQtGwz87Gy27&#10;uF5GRkjHyjBz07gHOvYMzEosq7o2C7xjHXgEs2Qc+oBB5B6ULpjMjE3OVbO7zMp8ykDce2Qdwycn&#10;DdAQCOij02QoruuZNuWz/Du6gBiT78nGfTpQmlJAqvMwCsuYzt2hl4BIPJ9R2JI6CgDm5LAhmc2z&#10;fMVdlZSuefQj+7gbs89fTLo7IvuEa/xYbaw+UD+LHVeg4/xrpBpW1dyq+4jarx7Dk7iCuWwG43dQ&#10;eSOm2lj0d2bfj5lbEbEfMx4O0fLg5KleuMGgDmF0xZ02xwL90FVXnsVB68E5wfXI+tSJaPKWxFys&#10;mdw+8B8xyc4OAB6H684rov7JtpW3B0YdFZm2l1x97H6cgjI4HQgk0xNjO6MuSfvxkg8Dng4A6LgH&#10;Ht0NAHMC1hDbpm2x/Luj8xWwu05PGBjaegPrjHFLJZ7SxKoxMY8xS3KnljkYx0zgHPQDvmuoa0MD&#10;71Zt6NxIZV7dgMYB46Ejg89qa2jh1ULC+1ePLbALAdRnnP48Dj2oA5v7MWiaIS5G3G9twHBGcn7o&#10;z1OTj270HTrhVy9vHG27B7Ekg7SoI+b72F559RznopNOM+13Xft34kjk+XjBwcsO2MYJyPwFOl0u&#10;GIeckHz7CzNtxnd/DkDrgkc8c+9AHOmzdvlmc/vI23MPmBGR05HTJ9RnPHPDfs5gJle32uD8yyN/&#10;EuMHvkfd54PJwB0rpZtPib5IYlVmYlVbJz1GMbgDg479xjNNGmxrGWhVt3JVdxQPlR8oxkg4Ge44&#10;zxQBzz2TuGiU5kVSFz8uR3K5PXHUkH86PsNvcBoIo43RgwWNVHykcbD82cY54HTH0refR4PL3ZYx&#10;/MvzEFQ27g8nA59AT7DFWDpUfms8ysMt8ylgy4znAzwASoH+AoA5YWMrPgQFtpYY25ycHP8AD1Jb&#10;7pOOoAqaK1jcKHDNtYrHt42kjnLZHGOcdcjjoTXQx6VHMscqj5SuGEbbmAwOe4HOexJyPU0JorBV&#10;h8oLtjxIrRbsk5B4ySMbfQ/e5ONtAHNmOfypJBt/1m3c2WU4BwTwQepHUjpnrxYbTpgdrqrYzu85&#10;yN2CRnnjPBP1xyB03hpTfatv2by2ZtjCVjjC9DkA4P3SSRyMDI60kenbsKYlYdF82PGMkg4AOQcH&#10;sMAkUAYA02RY8EyIu0lfJ+fepyMEADPQcg9Qv94EoNOmeYJ5T84GWjGdvB4Pft/XB6dGdMb5iYBu&#10;ky25owMcFsEY45HqOlK2iLKzJ9n+8o2sARlvqO3Tj1OMk4NAHNR6VcOwYR5+ZTIyx8buByB3PTBP&#10;uDipDp7FGBaN8sSsaqPUDaec/MSfcDmuk+wGST/R9v72TMbJg8gZzgnBxz+eQKI9M3uZVMjNtXZt&#10;IOPm+nUHHORzznmgDmYtOuYnw53Ddy33cYXhs9zksfTDc5NEenlT9lnU/MxTylf5WxnPXnjn+Hop&#10;9Mnpo9HjZo3Ngqo3+0FKnOTjHGARnGPTrk01dEdlXNuuTGw3bm3DkjIB47rgZHfpQBza2R8pYmtd&#10;xIDnqeQSevT3z9SM9KQ2bhPNlVlkH8X8KksckHtwT6gYyM9a6dtKljAZovnVf3ZXADc9gAc49R0H&#10;Y1HLpjQKZoVyvzDGV2uMcgbz6dyCT0wKAOblspfLdCVVFTG1jtwRjjg89/TkcelQx20i5mU/MGAD&#10;ZJDEYO7oCCCMZ5A/HA6O+07yMsIhGVb70kO0kKAQ2SCDwQSvfcB0FUpdJuvL+ceZufBkMQ/LORuG&#10;OfXPA4oAwmtDGpVyiLhQG8zdngDnOAcc9yf51jeIJJbe1Fu0u2S4bY26PGQecHjG7JZuMjjNdpL4&#10;ancFxMsa+YWVZMneMjk/KBySABkY74rkvGumpYJJH5atJCAGEbYwxbJGB/F33dqAPKvH2oRBpLaA&#10;N5b7lVSNo6YHAGSen0z3xXDyMC5weP51u+NZYzdDaVJz8rDPK4/r+frWBQAUUUUAFFFFABRRRQAU&#10;UUUAFFFFABRRRQAUUUUAFKq7m25p9vD577N4X61NLYwwp5n2gOOvy9xnHH+f50ARiyn8szbfkH8X&#10;QU1fMZspuzjHHPar0euCKIRCDeu7O2VUI7f7PoMVo6HrLSypbJpsYVsqzEccnoNo4z079TQBSsPF&#10;mrWGDHtfau1WZeQvp347V2HhX4raHaN5eoaJCu7hisYx7ehJBAxzgdqz7rTZnKLPbwQlY8gbfvDI&#10;z/CMYHqP5ms298IanKrvCtuvk/K6+YpY/l/nNAHq2jfEvw9qVx5el+E7WbdMCrXkYZg33c5xwTnk&#10;+nsOU8TeGpr4x3l1Dp8NtMuJAmVbaeq/c6j22g9OOteYaN4U1K0nW2vNSexctwyZ75HYE9P0rb0/&#10;wM0t3Jbap4xZdzDY0chPYDLbwGwD2x2zigDqNH+Fvw+v7GSTTfG00FxFuMkkKyeVkcj5ipbk/wB1&#10;eD61mz+EtR0a6bT/AA5rv2pYwys0h47nbgFlOevbjqQadqPhvW9O0zfoPie1x5Y+abIbIPOABjnj&#10;vyCM1D4Yl8eh2u7i6t5G5G6ZtyliOQAcDOB/+ugDo/DF/wCJPCsUd3K1vHHGxIYNja3UNnoDnAxn&#10;Ixj2r0jwn+0Hqlq8en+HvMuJNqkPJ91Pm6qw47kAdME9eo5Ox0Xxrr+i232jSbMQqwaRpbc8A4HU&#10;/JjOSW64Bxk4Fbnh/wCHPhqBFv08bzWN5E3EaQpy2MHoOAOfUHPB4LUAe16D8WfH2qxRaZefaLVi&#10;Dt2224YxkAkhuBkdyK7rSfEmo6YsdzrNql2vykBoHG0kZLYz8pxySO4xnGAPBdJu/ibpW06D481C&#10;4hjkVVjWFW3naMozZXJ6flzzxWpZfEDxtaylvGNg0vmL/wAfFxuQkAdF+QZ4b16d+hoA95l0Xwj4&#10;vYT3/wAOrOaVVP8AqXBUM3ynmQE/dB7cHGOgB6bwx4ISxSP+zfDMtlFu/wBTK0hUZHJA6N19B079&#10;B5v4B+Ifw5tkjuNV0XUGVmDO9ss7BeB6DD4OeRx2Hcn1Pwx8VfhL4miazFrq1rtZt0l8ky7QCCPk&#10;WMEYyAcdfX1AOq8P/CUX7QxX/hFpmiHyzLGhXPYhtqkce3GTwa9N0r4S+D9P0xbPT9X2Nu3GK5ZH&#10;USADIAJZcfdGdu4n+7wa43wdo2lybV8F+MLe2m272H2iXZCpXjAIzjhu5IwPrXoWn+E/G8wWOTxr&#10;o1+N264juIy3HBGeoGAecjnA5J4oA5Kx+FHgTSPFz614gPzRq4hm02ZldemCC528c9yByBnGBshv&#10;jLoWs/2ja3dv4h0WRFWFbq2ZrqAljwVUkkYwBlwME5wQCfUPCnhnQbu1W31W00WFOMtbqql1OewH&#10;PXp3wO/TrLf4O+FbrTXg0TSlgyxO6zG1tp9Dwdw4zk+mKAPK7DV5fEPl20aaWt1G4LLJCUAYnpll&#10;PQ85HP0rtvD/AIRlt4lu5PDzTbcFbixViAO3PIxx/wDrpt/8AvGGl26Q+HLhmG5i9veRswClscNn&#10;5Bzx1xk46Cum8Az6n4YvF0iWe50+UYC2t4vnW8g6HYxJPbP3Rx+NAFzT/B1vqMO0eJ7hZWUjy9Tt&#10;d+O+BtPA98EcnFdl4b0q/wBBj8mXTrfUsq3723uMFie+zB9/fNbXhyG+1+Ivq2moFXC7l/ebiPw4&#10;47jnPpXTaT4cstN5jsFG5yWZV6nv7etAHN2dn4ajaOa70+WzuHGR5tv5WPYHGO3YCum0m1zhbWVb&#10;iNureYMjoO/J6dzWj9jiHy3MStu6KOSf8gGli8L6X9pydPWJmO9lj4z7/wA+mO1AFqzsLOBV8mEH&#10;s3y5z3/z7VqBIplxGxU9129+OT/9emRW5jj8togq4APIAP4/T0qzClou0Z9Pl3Hn3/8A10ARgBpN&#10;hwM9+ccVNCq+Z027upGTnj9KeyWiSZupVXcOiL/nvTG1K3jkEUaFmOAqs2f0HH60AE2HJWK3Z/TJ&#10;4PHWpohcW/7yaJdrc8KePwzVeObUlP2hI1VW53N6Z69atNEl5taSZm+nT+XFADLkNIMPcqy9eOPf&#10;HFRRwQtNjzdq8BUQge+ffirTRF4lgjizhumMcf4VG1rtbE9/HCwXPyrkj39KAHSMIQqweYwOB8q5&#10;/X/OaaYWlTzwjHI5ZmAz9fbipFwsaiJiyL91m6U4w+ZhgVChc/qfy/WgCFIYGVl8kBVH3IzgN/L/&#10;AD2qSOK3KmQRbSPU9fpUwMcabFmVvm+6vQfWpGhYPjZjuBigCkFW3X5o2x0VQvGc54OP5VDLcFhv&#10;a3bHX5pOv4Acf1rUkBLnz2AVQPb9epqL7MZJCsVs3XqVByPxoAx7ee4V8Jpu6Pr+8ccY74+lTKjT&#10;gtJCyLz+7jXoMn/9dXVgeD5DIu3uqn/CkeKWIsYhtB7qo3UAV7XTwGZp8he5Dc/pRFptuzlmjBxw&#10;Fqco32jalz8h+9luv9an2GTd+9U/KNzKp/D/ADxQBDa6TD/rWt9rdOvFTDSrHzNrSbmzjbnk1ctB&#10;J9xGVl77RUjWquwZoOn8LDp+tAFOKxhQeX9kVV5K4fpTkjeO4UW6Kysfrt9uKtOiSbdyZXpgNTWt&#10;lX95Efm2/dA6UAENnCeZP3jf3WJIGOKdCslv9/aox8tCqoj81xmRuMs2N1JbzTBG86BGX+Fhn8KA&#10;Htb2xO54i/b5jwKYIQsbRFf+BdeKlfe6bEiVW98EVHCLqCDEm3aD3OPw70AUWtY9+XV2543ZpUkW&#10;3TyJmJXA9Ae3pU8kM4m82GTdj7wZv/rVHK9w8/zGFdv3euff+n0zQBD5cZuGME/y/wB0rmldzH+6&#10;eFipXDbW61I4mJ+RV3dPr7ZphSa5YI48v/aI6H/9VAEG6IAB3kXc3p0/SnxWkYUASxyDupPP5U5r&#10;Xy5VXerY77f0qxJBCAGijVSvPfOaAIUw2VB2n0DUkMHm/wCul2+gXnFWAqv88mc+4x1pTbbTgSD8&#10;uaAIdlwiEiHcv97/AD0qDazcy2hG5vvBjz71ZAnbMaFvoaB5uQj/AEx6UAU5vtcfzoysvU7/AOX0&#10;pyz99oz9P0qUqJZN7KRz/dGKGt2VB5aNz6dv8/jQBEtyApjaNdxHRG/rTvtPnDGN3972ofTbXc0y&#10;u27PQdv1pBasF3AP6r1PSgBJZfNTheBzx3oKA8g4A/hPpUbiViE++uPrx/n9KmjR4x8r/wAPA/z+&#10;Pb0oAggKQnCqvuWA9f8APWnyO2zaEDZ4x0pxtWLea7ZOe3brxnNOMCBNrqDwPyoAovarN8vlL/u9&#10;v/11Tu9CMiEhPmPT5ev61rBY0XCjPY0kkcgi3tt+7jr/AJ59aAOdfS9g2vGRjllVeP8A9dU5tPQs&#10;d8KfLk7tueM/SujuArnO8q27JH+TVdbK3T5fLz/eFAHEa7LeWcTfYtM3Z4USbsBcdTgcVyl5a+Kr&#10;6QS3SLCoIZoowc9+BjGcd+h/Dr6vqGmxOqxspzw6gd+TWZFpOGUPGCv8I9O/HHtQB5XeeEb2eXzG&#10;1h1PRQY++O2TxjHvWfdaJqdhucwR3CjgqGU5XHXs2entyeteqap4VhkDSKoXC5Lbeh55/wAOa5nX&#10;PB6TJsCOriMjzCpweQOcYPf8MdaAPK/Etr59uY20ZIWU4aRQoIbGRgnGOCOw659q8+8WeBfDl7at&#10;LdNcu7bSoCltjlhwATjqT82MY9MivW/EfhbxBYos1pNPIqjKxlmb6DGQC3TjnkVz+o2mqlFs72WO&#10;PaygReWd4PA6np2/+v0oA8L8T+BPDKtts7mS3VWPzbk3DDMOeT0yvAPOB0xXmXi/wxptsPJ0+D7Y&#10;ecKi8RoOQSxOTg8YzjPGSFIr6d1X4d6BfO6/YmDIrc7QMdOx9B7dM1g3fwxS0n2WenLjzGMbLIqg&#10;euMDp07DucZNAHxv4j+GPhspJNf6FdTTSSb5WMavJJjAdiHIC4OF+i8H18t8beBPDLJcR23hWRly&#10;DEZbVGiZse+VxnGDyTj8R99+KPCUTwNLeaHHcseWeQ8cfpk9M5zyvUZx438RvAVxLNIX0NkLQE7v&#10;l49c+oG38D9KAPzc+Onwp+128kw8PXEaKu+P5lwOh5AJzyMDA6fgD8y6/od/oN+1lf27RsrY2t2/&#10;z/Wv0/8AH/wfknhlCeHpGZY2YTMiO55yVC7+WB3c5AHGc18yfHD9nbSi0j2UCvcPl3mYKNoyRnjv&#10;z7fw57ZAPk2itXxN4bm0K+kt94YIeSo/z9PrWVQAUUUUAFFFFABRRRQAUUUUAFFFFABRRRQBJbTG&#10;CZZB681618MtXlljijMrfwhmbILEr0wRjgk/U/QkeQivSvhRLN5UbIRncAnAIU4xkjp178/hnIAP&#10;atGEjIGUbtq48zyyuTgHaMYz2BAOeT2rQaCNQF5JZSu4c4UkdPm+gHXlcVT8JiOfTlCwiRQSFCkq&#10;2eSV5IwOd3LEDnOciuiGmSj52k/5acNuJxgjB9sHkHkg+ncAzfLcfvVDFV3fKx+TdnJOOfcE45x0&#10;PNOSzkDPGG+7GQzLhVbnnOAQMYA9tuO9bMWiS+Wwt4F3bn+ZWPA7Hgc43D8WJ74qVNKZpWYxYYYJ&#10;jbJZgcZBwcDg8Z69OM0AYf2SSUbJ45l+Y7wkWSvPIVmIweQOnAwF7mhrV2ZoZJGWTr8y9MtweOgP&#10;THPtWwunmRNjL5nyqw3c4wOCcdgc479854om0yONjASFEY+9uABxkYx1J44yB7d6AMW3jz5c0Tsq&#10;hRuDvwqjb0Lfe455J54wTSFLiWT5JG/1X3lkOU+UgevJP16c4FbZ0pGiaEhW/dsHVlGMYxsxkAD8&#10;SB1yew+ks6bTb7vneMEcnqDkc9RjHTODjsDQBgtA7qzSIm50DIzN8jDGNxO3GAeh575x2cY/323y&#10;2jLDEiq3GT/COd2Mrn16Ditw6chMlzEm7zH5YMMsSOfnHoCB35IGO1A0id2EaRLlpP8AVyLuA6cZ&#10;J9h3OeOu4igDn5YWZcySFWyjOrsBj5iC3Q4ySvHufao49Mj2KzwlQFU7to3KCcFd2MYxu5OMkDty&#10;Ogk0668pSyL8i7o5G6jhfm68HHfHPQHNI2iKJHAi+YMfmVQVVcNkdMnJGT7Ec9yAYAs3aXzP493z&#10;f3h0x26ccfexnnGcgNnLbNhTI+5R8zSDG7vwM5Xj72e+BW9/Z+5VuY2+TJbv8ygckDkDHryKhGnZ&#10;QbWj2qpVs/wHblAccDryOeH59CAZLwSIskUsu5CyqzNlSwzk8EgH25yDyDmm/Z2E3yW6svCCNUGA&#10;emFwOeowP9k1tHT5U/ex713BjhG+Yj+6NhJxkjnPb3pz2O1uAmRIAflKcdMHI4xuIPHZh70AYccB&#10;3RwE/MrL0YhV5A2844568E+nem21uioscchjVdx3RZIOSeM5yAee+RtOOMZ2bbTiYlJjaNRtx5eP&#10;4gMA/wDAh04yR7k0o0p1h2SlVZVZWyq7Su5skg5xwenHKigDHFvclWEsDK3KsvmFtrZAxjkbiAQG&#10;PIxio51keRpw7M2Pvbn7YxnqeDz9M/StiTTS7NE1uduBv8ybOM/KxPfvgkcjHfPCLpm4sblGwW2t&#10;5shA75PGfXPXj8sgGSLedSzhhH8xPzHK55GScdGwFztB4Hfmk8lQzwgscKoBEmWYADgbex289fvf&#10;idZLS6CmWN4ox8rMGXaR8uMngAfebuBkrnpQtlGqpGSy79yrmQluMEEYB9B0wQOnpQBjyWrgNbtB&#10;GRkrJ5i8EEg5Awf58+1IIDk/Z7csshIdpEZ8N0xkdfp2znjpWyNOhfdHwzLxKqseOMkZxwQcDOTj&#10;IJJzmnRac+/znSISL88zFCpDMeTleOcfdGBjpnnABjGGScSQYOQu7M3RhksTg9CVB9ufyla38hyk&#10;acMpZirEr1I7cHnHv36cVpR6OViMMpG3bg8mMAnIBIAbORxggccg8kAfTzId1xG+5m3eYy7d2c7j&#10;06Ek9McjqeKAMl7Z4gsTqdzfMy/ez8oIIHfgHB6ngcinMJ85Yq7ruBXcFzjd9PQtnGO3PWteLT2e&#10;H5QW8z59sNv0y2QcDv8Az2/hSf2fLnezM21dxkMhCt8xIA46jHbpnOeAKAM17fzW2ZMiybiu/nIw&#10;OOMDOB1IPbvzTWhZGUrEVGzozfMeP8N2R6n61of2WwViQzENh5Cy5f5SM5x1HBGR9R6Ok0xo2VUX&#10;aGVQvrJyBxjoP9nqOvegDOaLb+4UmREGXi/im4IOQD7g5yOByKR7ZXlVJm+6wGxcHK46n+7k5HU4&#10;IIGcVpG1VRJyrbcj5QQvUnHBz+Bxw2OwNOTTboDbEG3R7gxKg7S3BwMYLf7Rzz3xzQBkhXgjWIKs&#10;e7kNuwNu3nnHzdeueAeowRQ8AZ5FU+WFXLYyNq8krnbhcYAB5PToeuwunyrlRGXH3ZGC7sqdx9ef&#10;lz1zk9OOKadOdJfJdV2rNmMzN8wJVQPvYyflHHPfGeKAM5oZlLTRNuCMNkgXrwSOxPOB0JA6etMW&#10;38m2ZIypSE/KrL8q7cjpjjjg/LgD2rQSxM/79EbO3f5YkJcscnORyWxgdDjJBOOCf2fGF2Eblb7q&#10;qobdlcHGeeORgcY+hoAz2i2jyD5m1sBR1IfAx2PoBz29uiTQFPM8nbuWQbV37Sqg9+D+HXI28d60&#10;3szny97Mv+1GOVxnoQMHAznH9RSf2fJ5eydH2lQzFcrt4/utnJK/XpxigDKMLRpJDAq53EbVXbzu&#10;9VHXIBwe464pZYZ7iZVY4Jkbrlg7A9CNvOenJHQHnitNrFmTzD9zfjzFwrMvHIxjIyTx6D6GmLas&#10;RvVQvHyKSQNvJC53ZyMdDgHtwaAM8BXtvKD7slBu8tjk9ei4HQfXryMA014N5YBY4w33GGccjkkd&#10;Oqk+x/CtOa1bB3Qq37s4AjxubZnkgDuAMdcZ5xTprKcrIio/l+YoJEfUH0/76zzjjPFAGXLHMzZE&#10;LbRw7Pu2gYHQ9MDOSck/N0xjAiNv2oit8hKpuHPTkgDk9Dzkc5q9JayGXBVA3VVkJ64PYnkZxxz6&#10;cVJHp8yxqWgZ0UsQxb7o7N6Hktzz2GB1oAy1WTYcxu+1CZFjViRk4+UfeOOox7g4yKCEkbyS53Ku&#10;WbaSFwec+3A7Ac4zwc3/ALBOY1SW3kdtrFMYyy5XvkjOQBnPBPU9afDYSF3QEN5cflqyKXVuScNn&#10;PvkZHTI6mgDN8udwwiV1HzFW8tiF+b+LI4Oc/L+uRzIq+S6IzyATOUb9zgsCQ3OCM9G9OOMdc3Da&#10;s22Rd25gxyqjC85xgYOcgHGc8kHrgE+myFMxJuZWdWHk9TgDO0Y/vdjkkDHWgDPwszKXZWk8tQqx&#10;hm4Awe5wPyGfSoZreV1DRjc7qRH8uWbg7cDBxyMAg8kY65rVWJ/maRJGjbtuAUDr2JHJ47fe/NYo&#10;ZINz7N22XLbVP3ichfu8gHJx17daAM6SNxIW2Mo6KPmO47iMkDPGenXOfeoyrsPMww3NhnaQBidv&#10;Tj+oB469q0xp6KGjQN+752O2WQ7QVTOPQdMfd7jFNe1kC+WH8tl/1r+WvBycnGPXIwT0PegDNKyE&#10;u32ZlIwVPLA5BHQcL6/XOelK6tuCp94AeWypgk/e53A46nrxz1FaDaezDaiquGJ7nbgAY4HXkdu3&#10;pTI4o/J3pF5fygyZ+YRjYNoIbkHjtweM5IzQBnvGjRYjDbt2du052k4OM++0AgdCTk06SKRXZF8w&#10;tHIHbJz3YgcA9vTGNvatBbF9jDyl3Z4ZVLY46gAe3TIHtxktSzIRcttXcpZeCFJHf5SACMHgjqeu&#10;M0AUTZxYbJwzFhuC5I+VlIC55OCD09SPSh7fLByMlgNowvOCcgZzxkZHJz+FXmtUZNzO22T5mkVS&#10;FDfNxjgZznn+XWnPZi3+R4mjkJAYbtrfN0HH4AA8c0AZsZUJhX8zaN+DDjPoeB1HOPTpginBGRfK&#10;RPMZSNsTYQ9y2euOvHGc7sdeNBrZ0Xe5YqsjKjK2xcbjnjG0cg9MgY5zTXhZswJEw3KyqzYXnLHb&#10;15OVzj0PUfdABTAZ0Q+W7Kv8W3kgDnadxzjnuCP0LVSOIgEbPL3KgU7vYgHoTznODwauNZRMFhVW&#10;ZvlAi2jLEdB8vQ8A/icUqW0hPkQ/KGUABc7jj2z1GFPbccepwAUliZMqsiqMYY/dAGfcc98fj9aQ&#10;BYW8wSvsRQdrZG5s/MvU8Hn/AOtV0WnloZHgePco2tt9SOO5bjk5A9s8CnpauxZYgqiQ5Yqu4DII&#10;yeueM/QgnAoAz5Y0aXfNIsvlja3lqWcj0xk9M555498U9Gmhm+zKM/MxYwKRlgBkjGDnHpnI9Kue&#10;TdmfyJYpT3EeAoDYxx1PTB7gDmozFLIx8gBsLlVVTnoCOeCM8jP5UARBCyNmFX+UfNHkbR6demOe&#10;ckAdaIzP8v2grv5dVU9FOTyRgjqc5APP0qy0Eg5O2PEo8xSxJzjPJ3ErkZz97knPrTEtSn7xYldV&#10;+8obaTnkAHHAAz+Bx6kgEMBttnlFQ0Ybg7tv8Q5JVuCSM8d88k0sYS6ASW4+ZeWXaBswfTsvBOOA&#10;MnoMYspFICFSVhu+XEnzMq4xg56kEEj0B9c0ptZk25Iyv3VLfIo3Mc8+nboe/pQBXkUFWDxbMqFY&#10;/MQwBxg84OBhccDt6VGVuHjMq53FsRrtwu7IwSSDjgg5I5Azg5yLK28aCPyn+brH/EyFTnsBnv8A&#10;MBj+VKtuyIqRGRTufydvz+ZyxY8gBuVHJzjgHFAFRPnfckf3myzb+Ccj09FIwe+O2aTc0T4hC7pm&#10;bkx43DJZc846c4IHTjNW5bdY1QxTDLIqJFG7YGSdo7ZwAnqOnJwaiuLONt04JXaqgybeTztyfrnO&#10;eDkYoArxtlOfNCrmRQoxuyc8ngk5PTt78CnSMqiaZm8xlVtxjXpwF9ec8rg5GDmpmtpQcCPaxbLB&#10;VOCwO0g7T3IUEYAPr6DKyMWKSbopCFKybgMKcbjznGOjc89+lAFdlYxsrnaoXLruHLAccd8gDGMD&#10;v2NERZpTEn3i2zaSd27PPoBnJ5PXPscTCK3i+eJV/wB9/mzx94dMElu2fwxQ9usCs0kUnyrmTc3X&#10;nOMYHUeoAPPWgCOZFZhD5gZR8hDR8D+8chjgA4HzcDj1qvtkWFQ8aqzgj92RwpyPp6HBHGOlWlg3&#10;MbUqDklPJST5gMc4XJA5HUEc+vFRrGSrNO/LMB5mQBznLFmBLHvye/ANAFeJnQNKd/yoCyqzMCOG&#10;ySOo5B9c8YxxTPKGFV03KqknnKgdM5x6+/rkc1O5WNWfdt2uqybmOSuDz7cgEDj6DmiSCWSTbJGz&#10;P94yMvQggnvk4GD36HnnFAFEokYYSP8AMuDu2kY64Iz3x9R6e0bRj5TGPn3cqP4s5LEsc8fwkgfl&#10;k1eWFYpNqCILHjjj1PPbg9ecHnNQ+VG3QMsmwNGscnzDjjgcYPIwdpPJzgCgCjFbpEf3j7W2gfMg&#10;LLu2n0wB8v064xTWjyjKyfMvGzdn6A9DnjI44AH1Ol5QDb4goQLiM/eAyTgZ6HHI6HkenJgktmkT&#10;cPLUrGMKVyFO3gsxBIxnp79aAKRimclkT5dvzL/Ec4IPTnOMYz2qOXbMy+bN5kbKFZm5xt4YjP3j&#10;hvf04xVue2glVmSPHPyrgjGegz0zuyM9eTgYyQxoHI2feUr8rRqBnqvA+6ARk8jg455BoApAyeWT&#10;PFtZY8bVXp8vc44GD7gYJzmkeNolDCJvLkwGG5vmBIzwnJx0685NXJYooyJwv/LT5m2gDrwQCo5J&#10;/vZ4znqKhCJAx2grlQrNJNkkZyVwR27cY9zQBUmiWVlYDau3jchAbO48Z/3TjnqeeCKj2kuHYR8L&#10;tbzvu464xxwD79j1q2IhNtZpY9qsV7oo5JLfKT1xjrn+kZt/KQyxyKCqsvmfNnaDt4PY5x1Iyfyo&#10;AqgmUfOyKzIFLEbiBgY+bgEjn8u3GYTJ57eYszH5Fb5lHzck7R3B4xxwc9+tXjB5cirGD75XaQ2O&#10;eT1J6+lVWhK/K4LPt3LufCjO1u3PXP4kjFAFWQZgUStuVV+V/wCEnrznpxgcd8U2TLEK+5Wxt2rG&#10;M84J7FuOD/wL2q4LeaAsAWWSRV2srFGGTkN6gdOg+lQPCokV3BjZsBdxHqBxgdBjrjg89aAINplk&#10;2p5eW2j5tpVh1Cntg7j65zj3qF5C+wtJjBzGyybxwD3Iz3/zjBshJmVoImXcrN8u3bhsDB28YI56&#10;4xnnHFRLE5kXy4HkXcCoAXG5h93OevtjnPWgCsWjWLbJt+WPY2GAO7PGTj8ux5pGaXbhQ2N2Pu7W&#10;BIxjqD0GTjJ+vFSEbZjAJAiowUru+U+gJ9Bnj647UyXECGT5tvlsWfdwORkcnsCeOuOlAFeXYz7C&#10;qrklNzLyDn398HGc/wAqYm+I+Y4XcrHduI5JAzkYzkd+PoeKsfZ5ZBhV3fKdyrH97u5HBx9373PT&#10;1pkyQyNh42LKMsdv8OMdMdOvI9RnHWgCBseW2W/uhSze2ARgjJ7+36VHdBTKxTbzk45A+oxu4x04&#10;J45qR235kmjVWBb5sAZYduDjqD1HakljKny/u4yqqMfJye3f8KAIZbq7tv8Aj3blvvLIN236bR65&#10;60Uy6Bbakkg+XI/eKD+WWHGMf54BQB0i6Sxl2r97qGb5dvOPXOM9/fqcGnCyiK+dJGvHIaNQ21T3&#10;yMn0Hc4HfmtQ6bKsTN9ljSNVz8yhcqCBgcZ/2jnnIP0qX7NJGWlllkG1gN2wfL1OMD+Hn25FAGU2&#10;lxtGyPDtC++31G3nHfA+q9etOi0+NmLb9u1fm2qGKBevOefmBPBHIPrWx9gXzGV94bkgBQzc9wcZ&#10;zjABIH6CnC2mJ8wMVMbbizMdobBGOoPGCoORjoetAGNBp26Pe/ljbHiNWIO44Jxz1Bx+o9MEitSJ&#10;MrJ8zf6uRsoDyRzjAC8ADP64Na6WLkqokbHAVy2SQAM89NpJ79KmS1gkRVDqq9QftA+Vgp+Y5HQE&#10;Y6cduBQBitp6wIZDwu5VhyykFDjjcOmfzGc96kktirvtyAGOFXd8pzkH5hx6ck5PPFbUtmwmDTIw&#10;km5YbfmIIB9vlPTIJBA9s1ILNgxXykByQU8sjaMjt97gg8E5AHuRQBimxO/GFChgzzrIRnnOAcDr&#10;35z60o08RlUUBl3f3jtChTk5yQ2R3zxnnnOddLZVRpnKqw+VtuNq4zt7cYODjsD071K1jAoaWaNm&#10;VizFQ3LY3dvUD3X+hAMMaYEMjD+FVXdJGMFwGx26ZB6ZHHOOKcdOy/lW8exVUiEN8uOSV69OpXnI&#10;9s4rXS1G4yu0pGM8HLfLnnI68E9OmPfmaXSvKkxKCXUsRJJnBKk8ZXpjHUYzjr6gGCunqQYfM+9I&#10;d59PvZYk8EjOcH0/AuXT/M2o+Wcru2rIMKvZRyABg9B6E963HtXi3Qsz+YsW3y1Uhgy4Py4bgnn2&#10;O7J6Cnpas/IdpPlIRkXOWJJyOVBHH4cjtyAYI0wsSXCsc/KVPTnHOTj+HPcfnmpk04xyudx3MG+Z&#10;iMnoMEZ4GT6jIb6E640yF90MtsA2Aq7G3sq7sNy3HqMfjninPYIqK0z7WEq7SVAzuIJQc9eV9M4J&#10;oAxotOSQRojbWLfLIkmTvHXbnjOG9Mc8c0osnCGOGSNcxgpzt78rx2HBAOPbjpuR6fJFjE8bqgxK&#10;25sMuPlBxjGeOvb1zTk08NuaaFZgOvzbjywJABOem7oe2cnkUAZH2DddM0Y2YZtokY5x1X15GQM4&#10;PQ9Kkj0lV2hBsZWUqzONpBB5yWAJ56EcY/Ctq30yPAWR8Im0eZlclgeD055B5wMkY9zJHYygCIfL&#10;ukLMvJ3Bsdc5wcfh1+lAGHHp+wrMsBYY3fKzLgDPAGM8nOMhu2eOKlOlO0e2QKWMe1j0PAKtyBzh&#10;j29D0PFbi2U7pteHa/lkElVJPX5fYHBB7cdM1NDZpEwBZWkXmNAw65Az35OSeOu3oCMEAw10gH/W&#10;ROu6Q5Mn8J3cA+3IHHHI6npI2iSMhij2xhmB3St6AdeOAPTn2JPFbhsoo5MO2WjwVmZiNhK5wScc&#10;n5fx47Cpjp0YdRcRbYyzYDOFAG4ggcccYHbrn3oAw00tomZPPZD5bnIY5U8gDjHPBOByMDIwamhs&#10;CHVpTH94Hy3b5eO2cL0xwAegODjiti1tiIfLEygsWO1W3gHdu6dCRxnGTmrH2eaKRoiwQlt25WCl&#10;sD72O4JyOR1x7YAMVdGh8hI0aNvlxGWn5YAhRxncxy2eCOncVMNLkBadmwzMp+6AwU5xkjOe+eRz&#10;09RtfYyjbwMMHDzf7HJYHkDGcdcZyPSlSyXy9it3+WNmzzkjt94Z55Jz1+XnABjf2SszeUI8CSRd&#10;/wArbeSc8kHdg/z57GpI9NYlngjXdsBCeXvLdTnGTjv04x+VbEOmRfK0CSNuIMas2W4JAHHG4gng&#10;8HHPOKkOmQyJHayouxY8oZFJHTOThTk7j12jqvSgDHt7LbFlWZV8nKKBuzyNpxxyN3Q88fjT5bBw&#10;HbOH8zPzSd+uRwenQY69zg1sLYTrvdEMw+XPkvh35xgkY5yB9fbkU+O1tluMee2/zGQKsgU4Q7So&#10;6dDkgD9M5oAxxpbEBVh3chQzNvBU8ZLA43A59uO1J/ZGIV877o4ZNoVAuCP4enY9eoA9SN1NPaZV&#10;iaAsyqwxyzsc54BORkYHceppRbI8jJbjav3WCleAHbAxkn+HjOD+lAGFLZOxkaYszEYZRn58N/Mb&#10;ufQVJ/Z80ciyQBV+bKsFB28MQ2eh4AHfGea3GsHWNjvkVWZVUsvDHrjPrznnAOTnJ4oWxeaRkfay&#10;/e/1ZOO23kdM9Oh4wQOlAGNBpuNr7I1VGdceZlgAcYwT7g4/2eMjNKujGMKiRmPam35fmZc8jv15&#10;AxnkdcVtx2M4l8th5g5Bj53AHA24wOSDxnuM98U9LRNm+JjIzKCvzfK/DfMTxxnvng80AYb6U/zI&#10;67lLKEbezLt3ZAG08kDHPOAcfRw0lGUFycSDG4SHk5JH8XHbk9M8kA1uywqI0LxyHczBi6gMR8pJ&#10;x97BAXI4wDjFIIvNndmZgzSAH5c4zxjv1yo/4F6AUAc+mikPxGDtfqQPcng4wD/eweDgtxUn9juE&#10;wI87cbfmXBXJIGPrzjrx71tG23W2+JA2RmP5eCR+rdDwOfrTmshDvIC4G5fNKlVX720Hd355/qeK&#10;AMWDS3EhNu7bW+6d3zNzkNgHAOR3BHBz0FTDSIfNWNkDNyI92ODtYBtwbdwCDk54J6HFbEkIkjMi&#10;zx7Qqhn3Ak85GSRwQcHBx0/Mex2o29FEhY7V6dD9fm44A6HbjIFAGINJFzEwlh+V1XczD7uQxyxO&#10;OfnHPv25pw035R+4JdG4+ZWOSx9AcY6dCAMdBk1ttYsyuI90gDOflwq5PX5SSFyMYGR05Oc05dOM&#10;8bHZuHJfqeNwAzgfKM9M8cd+KAMQ6bIifKT8vC7t20MOO5YAc5wBzkHtTodMjMmQGbbGjvg43ZPs&#10;RjPXOT2PQ1uHT41Tfs3AR/L+7x5pGTnt1Oe+OcYFNSzaLE84kxHkKwIGcHnABAx04z+C0AY66dCM&#10;RkeZ+8xtCn96AfrtI9McH8M0q6bHbzr5mNyYZlRgNxBznKvyCfQ8elbX2N13OyrlsBwcfNgMuTzn&#10;Ppg8Z554p0NmX/dtA23zNu1V5OMjafmODgZwfUYzmgDD/soYaIwK2FH3Xz07dDkkY4yD+VK2mxIr&#10;TeWS38PlrzxyeR9GGe+BjjFba2K3Eas8Ak+UcrGemM8enCg9fywKVLFlCiVV4Cup4yhXnOSDn8cn&#10;v2oAxm04bCWhVt6kSMMkD1BI9OgzyepHAAb/AGcQoWcsvHIycn1HQdjzjplTxW59jjJUXMC4Vdu2&#10;RSxUYwO5HYkYx97HTihrHlQIsZbDIvGWyOCBkdQB9AKAMKOwaIqsu75VxJlwNvQg8j7oIKk8D5l/&#10;FJNMaJlU/Nyu9VXj7wGDxjr6ducHvumC4WL9ywUruaPgttYgkH/ZPTgYzwMkZFK+nLGzQmJhwDt2&#10;leuUx+IU8Y/767AHPppz+VhkkkcqpbcuDI/Bx1Azx7HjnFOGlK6tvQPzuwWyrAdDjt24ypyOQa3I&#10;9PEj8HP7zZJJG5JIIJyMjqTyCf8AGnCygXkr95mDMqg5Uck+mS34gtnvkAGHJpbIXZ02+XgKxYAk&#10;7vQHGB83GSAPTIwf2Uu5Q0qhS+WbhP4eT8pGf4jg46d+g2odNMg3rCucMcrGCeQePlPyjPHPAPti&#10;nRWUAuIxCgX5l+6py3zFdxxj0YZ6DkigDBbTA5VGljP8Sljt3EYPbtxknPB6ZGaPscyje4MbKV3N&#10;IdpTIORuXPXqMZPWtyKxPleZhtu7MmY/9nBzz0JzwMdc98lf7PjhZklZW3Z85W6kE+oBHOMgE9uh&#10;oAwm0pSvl+a8e7O9XkDHdnoWBOM4A+uc5xTjpoZTIY1fcjH5iGyuMFTkn6ck/nW08RVMvIzbgDJv&#10;kGB8wwxHXtkH160C0y+ZkjzGMybicMecgleQuT70AY82nMQqt8+3ascjKCrHaCDxxgdcAHGe2MAb&#10;RkUYdXjZWJZVTJH4HoM9sDOO1bBtIgzTyrtYriTco5OT1zjg+7An605rNU3STxr8qNvG3Drx14Xo&#10;D2JJ4HTmgDETR42LKhX5mxsbBVGzk4xgnjjPPSljsON4UtuXf5jSd/8AawM4ycYxzk5xW4LQIMeZ&#10;/wAtAA/mFt+M4I+UcZzjJzh+PWmmwgy0kyKVADOu0b1AI43dsY+hxjFAGSulxEZU5GMKUxwo/ixn&#10;/e7cZHGaaNKjG6SEKsjKvy8A5C5B68HAIzgYByehraNm7FS/3j/qV4wufm28c5z82Rjgk/N1py2e&#10;4PEwkUNGS+1R8w5xlSD69wOeMmgDHbSo/MZpGJ/eAY+Ur6Dg8f3TwAOcc4NNfTQoUi0X5hkKzZOQ&#10;cjAzz+WMe1b32VUuWmadtwYBxGcBcEc8ntt6+h9KaIPsg3vbrtKZJ3OPMx/EcEZxg+3TGc5IBirp&#10;K7toibb8p5zyOuOSewGR15xjg0iaadyxrE21VVm2yEEkkjcATz29umBxmteWzcW4iSHzvLOxdyoe&#10;d6jHTqc57Zz61JJZRMf9VuXujwq29gTkbSNpPIO0HrnpxQBif2U2cCNlVsEfu9oPI+XPIHHOAeeR&#10;jg0semxgrKriRtwLMV5KnHB5y2BwT2zWsbT58useSuxJNyln5XPU5LEjgdiexxUwtY2ZUgzGzsfL&#10;DNx14OME44/Ac0AYP9mwkkNDGxbG75htOR1ycDkDHb8cGo5tOWAM0sa+YZPn3YB8xT6+uMHIxzyO&#10;ARXQPbndvVTIvO2RsHaMc54znJA6cEe9QtpbxwtEiAxn5G2qApO7GOAcZIxzkcKDigDnbq1CW7E/&#10;NkkN8pY4BDFs5yD7Ae1eS/Elg9nJMrRN5zbty7cxkbh/eOBxk+lex69EiWEkzbV/dN5e6Q88jgcb&#10;uhPTsMnvXhHxSuVjtfL85kZVI2bcDcV5JBG7jywvPYnHBNAHjPi2R5dRZ/4WJKhWYjqfU9f8ayas&#10;alcefck7Rx0+XHYVXoAKKKKACiiigAooooAKKKKACiiigAooooAMHOAKmgtZ5GYC3dtvXavTn9KL&#10;a7+z8+SrH+Hd2rQtk1S4hV1tFETKBwoHTPvz1+vpQBUvEjDeWsOzaoIDLhvp3psNpdyrstxv7lY2&#10;3Y+oFdP4d0szXqi6t1JbA+QgZOMYAauw0/w9pMszSQT+UvR445gWGF6cAdTnjoO/FAHmmn6PJdhR&#10;cIyM3R2jbheOenPH41vWnge/CfNO67VypWTHGMnsPX65rt28Kx3Cx3F54kupV24JXawUDoe4P3cj&#10;tg465qaz8HOsT3L317uKq2YoVICgAg524x0I6cE8UAU9G+Getz2q3E+kIqSOMSG73ALk8DqR17kd&#10;eK6ay+DejMF8yORZNpCut0e3JHysRnrznt0roPC/hSRLZLnVUaRZOVM9wGYrkYOBzt9SeeOOoro/&#10;7GLWwKWCSZ+R4xMQSOMtgg4/TjPpQBwUnwRshN9otIZpFjUBWmcqy88cBTn8evqelWE+C9wXa5k0&#10;/BTGH3hccA7snPPPCgEE9Twa7rSPDd9czboVmjkYZ8uPTwVORkc7txHYnuRkcVrW3hmHRQl/rVv5&#10;LLllmmkMQ4X7wUEjHB4U445K54AOBsvgD/bdq0EPig2cmMyQs0ZJJweMEbhz93JGR7Vd0X9mPxXo&#10;D/bNP8WSSRzOxYI3TGBtJU8Dr/Dk9vb0nRNJ8C6wxkuNS0uQSKoUxzJvk+UZyCVyRkZDZ4GR6nX0&#10;2307UtTkj0e1lkjttx3bl44HAxkqTucdR15xigDzS9+CvjF/LhsdIumZlCIf7QaMt/483HUfezz6&#10;01Pgh8RYNPVIBqPmeW3lh7hpFXnnACLgnJ65z0yc4r26z0/4gw3S/ar0QWcSuFtWhk3nOGAYMpzx&#10;0IODjJwDmp7NPinJI02r2++DcfLtLa1J2/u+dxwyNknPDKADyBwQAeX+HPg34ihijh1Ce9hZp2eS&#10;Zl2kHIz8uGySM9cAdR79P4V8C6rdakGi8dNN5LZjt7u18wK3GVxGg9Mk5IyO5Br17wfY39tsFzoE&#10;jXEjGN5J4vlkz0yFbGCfQYG7HXJPtXw70HRXiSzOiabMzFlYNCu5ecYzz029ASQE7dKAPI/B/wAM&#10;rfTIlutb1OS9hhhAuGjVQuVXP3T827njp8wAAGa9Q8J6DoniSGPTNJ8M3jyKros0myIbyT03uAWG&#10;cE4IPUc17N4c+FHh/wATlYb/AESNVZR/qyThOTkgH7vBPzbgTirw/Zt8O2GoLdaNYtanp5azFVCg&#10;5AO11HYDJyeBkkigDh9O/Z/uLNPtV14UZlZdp864RtwP8OVOSM9TwvGQMYrrPD3wtj0y2jhTwKgk&#10;kk3FoLoNjPU5yeSe2BjHtiu50L4fvastrMl1A23czQ3AA69QCMdz3B+leleC/hvZB1m1GGa4YP8A&#10;Isij5R27duuex9aAOU8C+BPD+nwxm/0N0YnHmNCGBJC9SM859QeMewHoWhWGmQQ+Xp95HKMkpGu0&#10;KMHgdunoOePxraHhCG3tzb6dK8C+WFkU/PnjGGzyePUnA9O7rfw/JZSrcywJKe3kgqx75PPA+nT9&#10;KALUWlt9n82SRRI+7LW5z8v1zz1/Snz+B9C1W28ie1DM/wDG23AGMccc8flzWzYW1x5CSS2yruUb&#10;U3H6/n3rWitYzGsCZmO7ksucY9u3+elAHG6f8Ob3QmVND1N0h6pDI25UGedo59fbrXTaPYas4H9p&#10;3iN8ud23Dfp/jzWzHbJGrOZss33sN/F9c09IIk5chPywPwoAbaqqTYLKA33i3H8/rUrw+RlyQfl/&#10;vck+owaY/lqNol8pRyGbq35dqck2GUQp5jf39x6ZP1x+tADvMBxJdFvRQzYHfk8+lTR7VG5uqr93&#10;HTt+NNVY2YSSLufb95ecfT04qaHyIzhZfvdCG5/z+dAEdzZDZulQ/Mp43AD8u/8AXNFvaRwDMcSx&#10;t03dGHP549/epoIopJvMkmU+p3HNOjmthIxRd2VxtVemOx79qAHTIgcboy/I3MzZx70sDSKGfAQF&#10;Rwo/HPSnxyzXEzJIjLg4Oztz9BU3kSROcs3lrwq/0NAEdtaupL7CTnPzOB/WnSQoIClzhezCMnB/&#10;XmpTLIM7IlC9Ny0sLbE/dALxkseD9c0AQRyTb9kNu21V6tjmjALNvcY5w3GAPz/TFO82WYMsblYw&#10;c/e69eTSLbx2g3ht27+GNc5/H8+aAEgggSbzQrktjLO3SpxJAm7ZMu4dNrDdRIskqKsNqrbuSeuO&#10;aGaC3HkvCobqzcCgCG1kNw7NcJ2wPnzn9asIzfNECVJ6/J2p6SxIimN16fKoHv09KVLffOSy9v4e&#10;xoAh2XiHCOgXdzzzULQrJIGZpWz9SBzV42EaPghtwXqT/wDXpxES5VY9zf7QxigCjJZuD8tv/Dnc&#10;zg1PbwmIeUynIxt7Z6+lPeOReUuPmzjIUYAqOK6mTIe43bv4qALCLtXfDIw3cKuTSKjKGQSNzzyD&#10;6VBC5aUybi3flun0qYRyMfNM+CeNrYoAcu5U+Z/M29FU0JGZGZps4J+7j7tRos6XGfObsO3WpvLl&#10;dcPK7N/tHpQBTksVzhAo6hi3JqwsDoim3lVf9k8ZocwW7ZNsx+b+IUXGGVhGvf8AvY/OgB5hlPzg&#10;Zb0B60j2ysdpLjP8JOaYlxFaxbZt6gdcN096ibW7dpfsxjdt2OrdKAJHt0SJQk+7HO3Hb+tQwWjv&#10;N5giyo9cc1OxR23fZ9uOAzqM1Ak7Mf3MT7R97MZ9aAJCiyfKyFVX7y54pEgtgS+3/gO7PQY/WnmZ&#10;0XzE8vy27DtUTyqhWYqeePY/SgB6wiUtJBCpw33VPSpMjuMHPzLtxxUOyaMARybd397gGm+TdFt8&#10;nzd+uTQBYaC28vMm1cd9wyKWKKJk4mX/AGcVD5Tv/GvC8L6Ur28qtuYqCOAyrigCZ4khQB9/Tqoq&#10;v5ypuAJ56ZOKWNpS/lvI23rSSCSS6CwN8vr60ANkli+8oYf73f8AWkeUlsAYwetShkV9k56L0pxE&#10;MpzFGp7dKAITsK4dfb3ohmZhtUjaOvvTpXCkK8eMrj7ucVGsUeMdOflwAAKAHDy/L+ZTkdMdKayo&#10;P4WA6nv/ACqSG3VuNu7b2B60503LtC4VfpQBXCRucrnjrThEpXKS+2NwqZ4wihvl+boPamgOvOOP&#10;7wPAoAhMC4O59o/vDp6VDKheBot27qNo+nI/WrUjvnBU7f7p7U1LSWVjIsg5OduOe1AFA2wH+vjp&#10;iJCxCod245X1rQKEphl29RuPf9KhurNQu+JzuGT+f86AKctrGn38Lnk/5/CoZ7Bhym3nr0A56f0/&#10;Kry28xI+YfNx0pv2ZUXYZGXjpu60AYdzYJuO8btvPGeRz7/5xWZeacPMJ3tlhng9ARj0/wD111Ny&#10;uFxu+XGPm/pVe408PFvi4bBO0dSP8+9AHJ3ekxyowk+91+Xt357+nX8O9YF94TsxMzzQLwp3Mdw6&#10;YOMA8/Tj+ldzPFNHuTc33vmbHtjP+RWXc2zGXI/vfN8xz0/z1oA871vwfZ5YRWCt8w5CEHPHoffq&#10;R+Fcrqvg25Q7rYSIrY3Q88npkkn1OecfWvZ5tJieMrtEe77yxrjbngnr+voKzLnSwYS8a9DlXdep&#10;A5P/ANagD5/8R6dqiL8lvIzKdvmDBwQTjGPcDk8ema4XxJ4VTUJ5Guol2svzbnHHGBx09fcdc9q+&#10;kPE3hK8uI2RUO7cFEe3Bb0Xk9Dn9TXlvi34c36SskZbCrw0asD/6COMKfXk0AfM3xD+FlpcpNNZC&#10;FQ0e7znT5mbb2GckEemckgYFfPXxZ+EEt9Z3C2turANvQQAhWbr95s/LjZjAwMc9K+1/FfhDWI4Z&#10;FjspvLVvlZYxtxgYOBnJz0ODjH415F4t8H6k8jRstwjSyBW8xcbOMgkkEHAJbGTg9sjFAH5kftAf&#10;s7a+1xJcHSJfM2tJJPguQuf4mAx93sNpHbjFfNXifwxe+Hr1oJ1yoY/MFPr/ACr9bPit8HNL1yBo&#10;5FEP7vcA2N0h6hsnjjdkn19MmvjT49/s3XouWuj9nRWjDozT/LjjdyM9+Pl9MjPUgHyVRWv4m8Lz&#10;aDeSQeYsn7whWRSFIz1Ge3b/AArJxjg0AJRRRQAUUUUAFFFFABRRRQAUUUUAFeifCUHzVURqw3jf&#10;/Fjt2+7/ACrzuu2+FurRWt2sUhXC43eZgKBnnkg84J/MUAfQ3gSISSIY22naqsy5PRjwdw68njoM&#10;DPGK7+xsjIu7ysER/wBzjOBxweOB7gfofPvAt7E0aMZMqv3mX+EY59BgEAk9Dx0xXqugWslwisv3&#10;+fusCSwAyPlHfB6dvbOACsmlq0KqsO7aST5jAcYOCO3PABAz356iZ9HVF+U7tvLdCzdScDDY644/&#10;u9M4zvWel+ZC2BJIu47mV9xKjjrwMgHHPTIzjFSXGmMrI8r/ADFtqs33QxxnHBzjg+nC9c0Ac5Jp&#10;ZMflbMqYj8iqcA89cDoOmfenPpKyKUCsvzsI2ODu54JJPPBJI5wfriuh/sqHLJHCWMYYBeNqDg8+&#10;xJxjHPbjipl0ppC2w+YekjNGeeRgEKcdPYHj1oA5mPSYt++d5FUNmNe54JGckcg/gOepIpj6MhRZ&#10;D97avmMsbfKR0YlSc9epx3ya6f8AsncXSOzf5cnoozggj5c5AOOmOOvcZb9g85tsS/PGM+YJFLRr&#10;0xwfl6ewzzkcUAc2mjlXZEZXblm+UMu0AnIPOQRn3yOMkCmnRHaTyic7lIaSNhnkjHX5eOTk/Xjr&#10;XTvpKld7FNrMWb5eAeTng5xzye/45pg00GL5Xyi/MrqwYbuD1yR+WD0BNAHNy6CiFvJ6nJ+VQeSR&#10;jAzwOMcnHt3ok0mL5Q0UONxPzRsu447c9B05H5kV039is0WCEbbv3gLgEk8gg5AP3uvU9z3b/ZrR&#10;h3ErNIm190iqN56rjPUZ6njA3dAMAA5caIxG5odzMx+9ldp3dOe/QcgHOccGmx6M0R2iRmaNd3zM&#10;Vx+PTOCOvHY989RHpCBEItY9yMNqoB6E7z1Xqp6de/PNJDpAdt8UMe5cjawL45xyPmHQZ69B1GaA&#10;OWOhoDtkh8mE7vNk83GGBOWOORwM5PH9R9IXYRt2tM2zLY+UMcELz2yfb15rpG0cFFER8yNRs2nJ&#10;3AAfJ8wBJ6c9x1ycmnrYXYPmnd+8fb5i4AZc4Yj0yGJ65IU+maAOWk0jzZ8+c27hlK9VPBzjJCnO&#10;M8Z9DyKJdGYIFQrtaTgDChgV5+YHjjnGDk5HY10kmlNDCswdlO1ncRyADcfu/KccnPXnJwfqNpsq&#10;L5Mu4fKA3zPtIU9OCTxnHfHpwaAOYi0qIp5R27twO5e7dOcEcYyAPmx6fMKX+wkCKA6queCo6557&#10;HqBz19e+K6R7CcReZ/F5QKybR8xxkLgE46ZwOcL9CWnTopHCux3K21UDFs8sOMc5wDgDOemM4oA5&#10;ltEOxXjjdv3eVDRvtVRzg9zjjvznp3pV0uML5TLJtbAXnAYAdSMDpt6ckZro30oHcrWqybXURxqo&#10;JDZ4+VuwJ7nOAfSlWxhaZSIE+7ndwx2H8fUgcjAz1PcA5qLSVC+Xj+L5k+6AfcDGQePw9d1Ml8Nq&#10;+7ZENo3qw3hnAK/MB0PJA69AvHWunGmbIwq7gF+YKo4XAyuB9AvII6nPu6XTCqMQjbcNuV3wqn5u&#10;SRkA8cHj8DQBy66OrMZJPlIGfm47kFck8YC9PYdBgh39glUWExqDk7V84bwRlOSD06+oPHXiulTT&#10;jtUxuNp4XoN3t9fmU8Z5/OlFgqyKjouZG3KwU5VRjOVbPHQ+uO/TIBzJ0bzI13KjbsscqMN8vzL1&#10;wM4zz6EdRQmkF08x4JGZpA+6STg9cNg44K85PTOOldItg0eJcNG24H5ZgpTA5bGRggY7jGAM9qG0&#10;9XtxcbQqH5zlucbclh78dQT178UAcydI4LGKNWEnzbdoX8mUjBBHv1+lOXSET5o442LMS20q2Rjn&#10;jqeGA7DnvkV0zaVMWwkTeYFwqxNu28Ek4/l19MCmmxHmJNGFYZxG3DEewJ6dMdOmTj1AOdTREify&#10;USNsldys2OVHd84z0A6A465FD6HGzbzAzNtZlYE5VyB8w5+XBIJzwMc4rpP7IUurQwxybVUfKqkZ&#10;B4GW4/2ehHzcZoGko65CKVRCSdoZlwDgfKC2RuI6AZzigDmT4ft2X7Pbw7YwCnzMRsz2yMZP3e3q&#10;QM5o/sjerI9sAyhgMNkMehPXHXOTzkN6100mmTlX3DDYLO8O3LclunTOd3Prx0yKbNpMyBkJHHO4&#10;sqKQc46AnHQg4HTnpQBzb6Grtv8AL3MyZX5dw47gkjH8POMZOcUx9JYBwiHax2mTqCDjn/ZOBkEd&#10;c89q6efTSIWaOM7XYn5dnt1wAOAp9TjnHNPbTXiPnKuFTcUXyiM45Bxk4z8vcCgDlho+8hEhZPlZ&#10;l3dFXBGDk889ieNp7UNo0aSM8EcZ+YqsnmBVO0d+uDyPyPXFdN/ZabmYvGxDBJNvJ++AAe5yehGO&#10;QfSmmwkQ5VyxLAt5e1S3UdDzn2yx+b0xQBza6QVGUU8YyTJuO3qRgHI7HAyO3bFB0iSQIjHcQuGR&#10;o9uQc9Tk444645Pbiukl0ly5tZYlLBuFbnHORw3bHP0P0praYCgSd49rbDt8scjAIPP4/ge5zQBz&#10;MmikoyOgZljP8IAcDBH3T04xgknIBAHJpr6IoRotu5QP3Sq7bjjv045zn1B9hXWT6UxAk8hvmbPl&#10;so+XsDwOuRwp78c55P7Il/1ctkyr6buCD6YPYHoAB06mgDlW0MeYyiPDbuY5FHl+mee+COgxyeBy&#10;KjbQ8nfNH8vyv8zBS2O3OcA7eenHT0rql0p4Mbo/mRRuEahef7pwe3rj8aF0dkGJLZt248qg3MQO&#10;uO/JB5xjaT60AcomkxwRI/nCRVUq0mCysOpJ9MgFuwPak/sBlPkOEyD90SEgKx3Z689zjH/1uqNp&#10;JbzeYz/vM4aOCYKUfcoxnAJPy8HnHGM8U5NJcgBU+58sasx4PTj7o59/xxmgDkYtLyArxKGZMyKx&#10;OV6HBBHzHHrx6jmkXRT5rOqxs44ZuMqOeM8Djbjr/ET6Y6ltOcqElZVXb8y8ccjGR25Pbp3oOkKW&#10;KmLdhcMv95SxHTI2jPHJGfp0AOVGih1ZopG3KwDlmyucE4y3TgAe2cccZcdHkhIZU4Vtu3YF28qc&#10;H05z9M11UthdBN4EjPuxujyNxIwMEnnALdPrUbWbMF8vYzfNnaw6Ad+MY/2gcnGeelAHKvoayRlW&#10;iXY2792zhiw68gfdGegzzwMUj6Onm7pkzu3OwBPyYYg56Yz7DHsMZrq5NNn2siqyNuPzIemQPof8&#10;/Smtp2+Vlhd+OF2senABycEc56jsB1FAHJrpSbPMjO1ecMvXI49SOeRwevPPYbQvKk2GJ5FVdvXg&#10;rwSOc9MBvp15NdRJpxeHc9qv952ZsFScEjOcABe/HPtTnsj5rNEFVmYsJG2r0y2f73TnPPT0wSAc&#10;kmjfady+UpbO8SKcsw6Y4wO+P157P/slJOG+9uAXaxB+vPb7nO715IrqJNPd4zKI5G53IofOWzj7&#10;2DntwRyCOnSlk05F3LIu4MWTbsXkZPOce46HHpigDk/7Gilb92o2spWNVXzNw5yuOScEH9BmgaOM&#10;COGIfe+WNVztJyPwHAJ/h9DnFdSNNkkXYyGRmOJFXB64545HfHuetObTC5ACs3AHy5ZQMjhQR94Z&#10;5xxhc9hQBykWj7/LIB+YYX5fmccdscDO088j0OaE0cSRsxiVVZst8w2sFxkZIGc+2ST64rqfsJ3C&#10;SONEYuu1228HOSDgcjJJ653D8aF0nOZGDN5q4kDc7h0+bI+vvnGOlAHLJouyDDxsfmJ2tGRsP8QG&#10;SDkHkeh+uKedJj8tgyLu/hyw/dseSevyj/8AVjBrpv7I2KySRbWkbC8IjZJJxnnkkdcj8Kd/ZhCe&#10;Wyru25K+YVVl3Lkjn7vBIPTnqcEAA5Y6SQ26PewyFCqArbgAc8YwDx0J470j6WrSLK0v8XDIuTwM&#10;8EEenHpjqTXUf2WBIgjVfvncCjDqd3I47BunoM96bBYLI/mPGuGtx5mGLLtyPqe5Hc8j3oA5g6RG&#10;oVWRUaNyJPLYjJP8ht6ZHYc0n9hSNARMgyIwG2gE9OoGcceh5454xnpm0uWPfvgw3lfK3LBuOoI7&#10;4/mfSnf2QJpmmltN3zAqvlk4XO4HgsMZ3e/5mgDlW0shmRFX7rBvmDbQx3benABBBAx7+lH9iyS2&#10;6y+TCyty25Vdck4wOnB688DAHHSupFjKQqQRt93aytuOcHOMg8AH36N7UsmjKW8t7ZVUMqMvAIU+&#10;3p9OaAOXOjKoUorSMFwdyn5enHA+bv0zj0OKZHpYeQ+TGFZ1+fgsSuOR8ww3AbHQ8cDtXWHS5BKX&#10;uIpNyqG+RsE5OcryRnlsZwKhlsBCqo37tlxtXdtC8gYx7gY9j0yaAOWk0h4hJy7bY/lJ7A9SDg87&#10;Sp7ZH50p0dGVmSSP/bWNkYIAMAYbBBHX2AOOldauixwgEWaAFwFX7q7uDgHscFunYkjFImlyN5YR&#10;mUt91tp3Ec4Hr/Ec4Pc89RQByM2jszlI4mXhUVhCfmHoMg8YIwT1I65pH0XKpIV2SD721l6k/wAP&#10;J685+Ucda6htIgKCSSKNcJvbC5b2PTpg8j371HNpisGfyYmZfl+bJySMYB75HHHJ+nUA5mbSYIix&#10;IVV5/eDG4c5wOTnjHXqPxpw0iM4m2RsUOFzgKcj6gAckZ9OnqOnGmzwOWKzRq2Qudy7iSepwOCR3&#10;9TgjmmT6WCrcM23Ksu7JTjHQ9P7u4+uOeDQBzDaV++Z2aT9zndjGeueeo/I4J+lRro/7nynBZmVl&#10;/wBWFYHII6DJAB7ngZ9K646S88oAbzNzfKqkjLc8dPu8YHcdCOQail04PtR4ypdirlsLgH+Loe5+&#10;vTigDlm0uTzFi2SIPmUfLu4LFmI9QePrkcmooNLBlSFYNrNt/ibCKMZJ6ZA3cYOPlFdWNLXJlWJd&#10;xUFWh+UDkHt0wQCe3fHUU0aMqFbYQlW8vcgVTkcld4I/Dtg7ehoA5RdGZRGEPlsy8bcrvxk4GO43&#10;E4HoajbSVYHMK/OCZNudxzg4IHQnHOf1rrDpJmi2FJWz8zb/ALx+UDB+o75xjAz2qP8AslkbzC43&#10;s25WZQMfKcdsgbfc8+tAHIyaUWDRbQzbW3fP8x45UNjGcAnqMkYpr6XvkYvN5m5NzZYhmyCD07Ak&#10;YI6E9M5rrG0OeQruWYHG5YY1xuyRn7x5ORkYIzx71EdIJiZfLkbLDGxePvZOOd2AecZAzntwQDln&#10;0iRRnZKsnyhVWPndwMcjqBgcDHsBkVHJpDqhjhgbayjLIPmGOSSfy5IJJyT611c2iRpNg2kJLqUZ&#10;Y0XHXHHQnn5ffHQcVG+hiSBlaFcSR42rHjjrjPcnnIxwfXGKAOUk0u62RiUquVwp527mOcKM4PIb&#10;nkfN26VC2mKS0sLbJGbcqqw9Rjkt9/leODj05rrptDk82R0xBtdi0jYA3EZycLyMZ7duo5qKTRGk&#10;do9vlyKrLnoMcYOM/Pkc9sZ6CgDlH0rjMYHD4/fMuARjjluMk4xj888Qm2e3Mk4dg0eS5Ejbh0O4&#10;4HfI6DoRkV10mmHynV02jk7ZJOgHTkg9j3z74yKrto4ZsoXZYcESbQwDZCgDoT+nIzQByc2kzq5L&#10;rlhklW+6ARu4+Xrgjt1qN9Il3GHEe942TOM/MxJ2HDdcqTnj365rqptBAl8n7OGwTuVRwcY9cnPH&#10;p2PI6VE2igH7MkCxxt8m1l27wQvrk9MA8jpkg9aAOUk0x3VnC/NuYbXU9GII6gbjnOcA/XGMRtp5&#10;Y+SoRo9x5XG7oGHIxjBJGM/4V1A0horhmig27+c7QC3HOB36fn7cUyfS0MQjbJCRqFU7TuGT8oGT&#10;0zjnHJBoA5aXS3EMkyRsuGd23QjAXH3ew4OPwHFV5LOdmyRKrfeYHHryMnqccAcdD6cdVLojFGjM&#10;asqR/NMzBSdqj5c5yBhgOR6+gxDJpbMvmwfNwG+WMLkbsbMjPbdzwP6gHLyabkqJfMMbPlkiZcMM&#10;kH16deD+dQyWOD5t0FZtv7zy/mZW6nvwO3bge1dSui20ix+ekP7xsMzLjBOMk44PA7Hqe2eIm0k7&#10;95DbhzHI0i4KsDnnuO54GBnnuADlZdKf/UeaRub5tq/Kdpx1xnpnHfIHrmoxZKY/Mj4ZizMIm5Xp&#10;kc9Tntj+9jI6dOdF228bZH/LMKvksDjeAT+Bwx6jnA6HEFxpLwICsRbbtUt53RRzzj6kDgD0J7AH&#10;MmyMkfE23awO4qBkAHsBk8cD2PQ8moZ9NnysksOF3fvFVwQSPQfxDJxwetdPJorJEoEbM6sFVvvD&#10;5chsenUcenTnmojohJZYkbcvdSMyHA7j1P4g80Ac2bN3bG7MjYy3mAADPuAOnt/LmGSzMbGVS27y&#10;iwLKD83YgYIK8dQMjtmumGlJI26S7LBwqjzJQqjOcc455xzxz2IxmJtP3S5Wb5uu2RlBRu3rzj8i&#10;DQBzksdwOba9kj9fJk2cYGAeecf1orcureW22vJu3N97d83YHuT6/wCelFAG4nzo0gt48yJhSv7s&#10;jkdDn9R13HipMKTIiD/lntDIg+Ugfd5wPQHHb1qGFgNskFsGaRclV44OOAcdPy+p6VJEBJ5cWdwa&#10;MhmbhSpwdxxjjqB6kdaALBikebZsfzMMSBleOme/fHHHtjIpxERkCCJc7VA8xzuOBnpkc5GMHkg5&#10;Occ1xEoXERDM0asu5U6Fcg/L1znipMOj7stswQy7h6L2IyABkc4zjPTqAGCYGiMpIEanzC33cY5w&#10;M+x6jGO9T/u9xzuy27EkbH5R97OODjJHQkYzjPWmERsxlk+XbwCu35lOMkHLHGC2en40BGO51Vdy&#10;8bdwKtkZO0+uW55HJxg0ASKkCBliVQEwdoU42nBIznryOevrmrESI0iRLFkSYb5xw24dyVwy9OKr&#10;R7XaNVVmUKfmjbGFI6fXvt4BAp8UivjCbuE+4+3d1GeMDpxxggHjGOACRNrxx43tGIV2q3yn/e3Z&#10;PcHr0xTo44S7OreUFZehywzkEkHjO3HHXKg+uWo2FMiMHVVzJIpQMMAc/JjGB78Ac9c06TY6+RLc&#10;bdr7FVuiZHXbjPUccdODQA6KJZIlgbjc+7crc7W+YcMx6gP6nKjjgZdG0czbmiVmHzSMwC5bAPQj&#10;Hf8AId8k0NNLInluGTcc7WPb7ueC3GORznkdOlO86SSNopGY7QPLkyWw3qN2VGTkYHXPUdAAOSPD&#10;MBuDNu2iNThcfdPQ8d/Q9Oc4EgjiBZkVvJ+Y4KjPHOPl45z36c4qOOf5THbOMxsWVgwBOSecDpjZ&#10;z3y3vUvzJGWCebtO8eYq4bPqDgZGOvHGKAF2gI8QLd9zclWIO4HgYx+POMdRTvkWRT5I28t8inkZ&#10;Hy9Owyd2f60nlxAqQFZo5B+845+XGV5x7H049MUJGifLHbKq7X2t0PzIGJ78kEDPQ+1AD8Qxxjzm&#10;27OWKsRtPsBgnkDuf5CrCQylVWTduj4Vm6jHpkDp+nHQnFRSPIRujuCrN8uVAwAOMDjOc7eCM/Kv&#10;anqs32dW3DEi7sMxAyMewAKkbgO44oAdZpFDGq24CwjJDJuI2jPA3AY6Y4yM9gCakhiVGACAKIfm&#10;6DdjnaM9B36c59s0yHlhgxp8gVZG+UkcBhkZz+AA+X0qzEGkADW8hBk3sPMK7WwM4I53bcct7epo&#10;AEgDsAfm3ZyykqAcIQFHA5JJ+g468SRRu4CmPa7MGcbSqnb044B4HGQ3GPpShHM/mrFvkWQbsPgt&#10;g8jPT14J7GpYo2gtFiCttGfmVWG0YHBGNuAFXGCTx7mgAtwqkRxTKu1lZV2ktu6n0IJ+7j3B6cVN&#10;FaxxJviELHblWVWA3BT6nJB5xkc4AJOBTjCVlzNPIuGP7vkbv7rkeuQvJI6E9xViOJXPlup2s4cq&#10;7EhTng8ZxyfXqT9aAGLHCsQfLFVbcyhvlIBH978fwyQB1qS0tIkdIjMo8t1ZlaHA3ArgEk9wNuc/&#10;xcdAKkiQId8Z+bYH2NHt3BtvX0bAIPPJ9T1ljEUZWBJCf3kZhHmBycnBGMjoT33dPcYAG+UqrjYu&#10;5Q2W8z1P3xg8sp5HUfMep5EhtViGfL+VQMq2OMDqeSd23p2PIPqHSeYyukiMFPCq0hb+HG3JznAO&#10;Oo4bj3cIp1fG1t8K7em0J1+7k89GOATkEZA5oAZ5SBBEbf8AeRhtyvICOh+XnGeSeOcdQBT/ACYI&#10;dzLjc0gIfacchl6jgclR3HOTjs9Ywq7rQqu35FZQw4ADDG3vycdPXI60+NI9297ZfMLqFfy+VHJI&#10;ByTjoMdM+4xQAxIEdMBVX7w85ogTypBY56HpyCeuMjBqQAybjIGUEbV4BAXgdOCB+mRSwLIwWUAM&#10;0bArxuPTBI49mPXIxzgYpxKxxiM5TC7sMuwtwFJ6Hk9foR6mgBohzL8yqy7lVWCFlJ7dsE5HB4zn&#10;0xmeOz2MyK/yrsKr5bYPHH19++RnA605AivIcZ3KAyhflPHfnkY6Z5ABpjQBkDgBiy4UbM5OGO4Y&#10;AOACByD0PTqQBsdptQAKrbgPM8teQPmHXnn7xOfQcU8QeacuZNwDDcJGOw8k9Bz1/Mgk8CnOg5DM&#10;20ZC/MOcHqMDkY/n704RKBtK7l4BST5g2MDGPfA/LoewAKgWNd7Hcy7lXbhVOCwwDngfd5/LnFKI&#10;1i27S+1Vyyqh3HPTknJ/UHOOOKd/rIHVWbbv3MvO0MFIxjkEfjkY7cgvWPygZCVjdmzsVgNrbuec&#10;DPQZGeDxnjAAIpLa3wxztx95lYc4OBnAB7t0OSMDmm/ZEeQyQRYZdwZWkxjpx82M8AdBjp71MGK+&#10;X5cxRvMwq7tuOMc4wc4AA57DnvTYxCWjdBHtXmM/d2jpnnOMZHfGR9cgEcYiVAhDcEhW8tstxt3H&#10;j7u0YGDxxk1IsC7SZM99rMW3Z785z6dDxij9yka+REW3fI37sL8gTklR15z6jOOgBFSL5jqrIwZk&#10;yqjaPoCByWGc+nHbmgBpg3R5YHayE85yFzyD39eeOg7cVIYozIVG0AsRvyG+bK/oSp+o9MmpLeLB&#10;VXg8tPlGT8uBlQWAz0BJ4x0+mALbs7rBIkbSdVjZd7EMBnthcjIIHOM96AI/s8BJjCMygquV2lG5&#10;z+WD19/xLzFISob5hu/54DC88DJ74/h657YNLBNblDJDKg6tuVhheM5wTz6Af45qR41YtCHVm27d&#10;zMQcMOBnJAycnvnmgCvFBGYchsHb8rKTkY56Y5x6ZzzzkGnC1WXdbmLduXa4jzznsDyc4HfjiplS&#10;RpBNJHtlZh22sxz9M9Bt65HH1pURZVVQ8bfWVVQdcd+OrZ4x9aAGC1iZvmwjL83ULheo69s9c5yC&#10;eMjlZLVYw0TbVZd24lcgEEbgG79znOcDrwMPkdIovMSYRrjGflATc38WM89eP9npUrr+98iSQ71Y&#10;fOwXcOTwPkIPHfoTu9aAK/2UFNvk7mTAdvLDFe5OcdsdATjJ7g4X7AJdojh2A7g2wKcZJ4x/h+Xr&#10;YiWQsNvnLiTPbao5OODkYwTknd0HemsFI8yIKRyx24A7Y/PAz2J79KAITZQPIHcFQ3G3J9gQDzkg&#10;MCMYORnvTvs3Il8pPmz6bWbJwPlzx16E8gdzT4hCf3EZWRT6sOPoMYzuBHLcYByeKeRDJKrrAqNN&#10;Iwkxj5hnOCcDnHryPxzQBVe1ZB5Ma7v3edpcNhvXJUHHTjkc8dTTzZwszoufL2kFgQCGxnHbnpn9&#10;M5qZ1m8hofMdty4O1gFUn0yvKng9P1zlUUI32uRVXbIPLbH8JZTgDrgg9uOM0AQPZZnkV5tzbssq&#10;sQQCdpwW+vA4x260hhij/wBJXZ8kefn42YJHcjJ5xjByGJHQGrH+ki0EiNnK5XbMPlYL7dwQep/L&#10;Ipy/uw0VvNsZdx+8QVU4HHPQdOhyMZzQBVWGPawzlmXO3G51x36ZGN2OgJJGKDbHO2GNdrMCvy49&#10;D14J6jgn+Fhzzi1NIboNukZV371jZuEPJ6nnPf6/qwRhmVV+Zm3HYCoYYH1GAQT+QoAqG3glYhkX&#10;csyK0isG8vbnvnjrk4PIX6YmjhJhw0DhSD1kAZPnGffd8uO/T6VK6ySJ5sjZYqWx5ecYVj3P0wSe&#10;+c9Mo0bTdFDOqr0kZz1OMk5xwfU8kjPNAEM0UYZihYdB7BgcDpjHTsc4JzmgIkbHyY9q5+X92cj5&#10;uBtxn8BkgexNWmLoFeeV4/l2ru3Lt69d2MDjt6d+ha4kMj/vFwwZSJMr5uSuBjPQ4z1PTgcUAV2t&#10;otq/vWP3guMgHOAe31zknkcbaWO1jRHnctH909SuDgHPvwDzU7RxRESuNmdq71baQAQvduSABkYz&#10;jnjjAqfuvMZfIbywJD5nzN82M4J6/Ljj8BxQBC1qBL5rKvy7j8uV3YHA3A8g4569ByTTvsRdS6iS&#10;TapO6HcOfY/w8/w9t3OKmaOSAsXh8ssxeRcFVTaAQeeg3dCecGlcwM4R15ZcNuPIIYDj1BzwfVaA&#10;K8lpCRIiSoclgy+cCxUEn/DGeMYJxT0tI5JFXZtG7dGuzG7J38jjOD0UYJz7Cp2DH5bhyzNHlfMI&#10;xkLknOORkEn2zz1pTCxLQ7VCqcMqgYxnvn3OeDgY47ZAIfsbpIqIV3QquVbaQMZAJDfdwc+vTqet&#10;LHYJu2O/zqQ0is3LZYg+mAM535xwAM8irKRPIVsnlhbbtVI052nI3EDK4Oc4H48CmpaiM4nLQ4Z9&#10;q7OADnpnnlcdDmgCNbMM0bTwMytHu+VSNy5GfmwOD3I5wTS+VGRktuwCNysp2gA84AAH1JBIGOwA&#10;fCkUu1QUaRpE2YwBtwdygtgjqDzkc8HmpVh3bAYFIZQVYfTPH4nrxjk+lAFYxKxOwM7bV+XLZXHU&#10;Yz355wPcHrQLcIMgRqvzDYylvl74xyBn2H6AVY/4+P3dzIzbs7lZ2IK45Pbg4ORxnPXPFNkicQ7Y&#10;0dsfdR1H7sgdcZwegHXPP5AELW0DP58ds25ZAA0jbs7cnueec4zkfLjBqveWtutt5IT5WGF3LuwO&#10;eQABhcZGOPzqzcRZaR9+5twzyNzfxDJ5yQBjpzn15qvdvHFHslnY+SDuRgMDB5IyOB6855z7UAct&#10;4zmjs7GZAdp3YZXT5ceWeuQMjJJ+nOOcH5q+LF6tvLcLlgTkbZVJ3fIDu546qOee2O9e9/ETV7mF&#10;JogzrvUgurDaQQDnrkqBg8+or5n+KeqiZm2TMMrhtsnmFTjAzk8DjH0oA85c5bNNoJJOTRQAUUUU&#10;AFFFFABRRRQAUUUUAFFFFABU0ERDZCK56Adc1NBpj8TTy+XH/wA9Me2atWFpaRuZo5WkWNSS0bfx&#10;dsDAPHBzx9DQBY0fwXJfSL9rukhDNgZ6k+g/P29K6zRfhxFE8dxPqKrHuQc4xnd+Y6joDj8DWFpe&#10;q3Fv5kdsrCOOPdMGy5YEgEnHHYdfxNdZp093fIIJruUS+XhdytsGPXkdD7ZFAHU6L4Y8Kx2wW7ba&#10;NqyeS2xuMc/NjjnGDgnHXAOa7fQrfwjArCxsY13SFpJJJF+QgEbhnnqf4eT2zyRwFt4ZaCSFIdck&#10;uH85VjSOQOox0I7gA8c/pXZeHtMgHlieJZvl2rMrrhMg9dyfL97kgHOcYPFAHRaleeBNMt5Gnt2v&#10;Jkk2hYVwAgI6leRk+uAc9+azf+E50W6naKy0iPGNzzW8ZjZcZx8wYEnHTI7jmtu60+z1CN9L0y7k&#10;jXywjyxBI8LySvyjgdTjjI3HsTVm1+G9ve3q3NhHeXYaBYnddxeYY6kYOATnjIxk9M0AU7HXPBpd&#10;ZJNEuZmC7mhVQ27n+7jYeR3OTkdcZrYh1G11bT5LbSdBubcg7o5nX94qneB0UlGBOScEE9PStTw7&#10;8K4oQssPgUJ5bMjKJRIpU444KlQMIe2cc56V109vqUQWyu9a+zMo2ssmWmUgFsjBJbJ54BIz78AH&#10;C6D8MfFmoXimCNWWVWb9/dMp4+YYGB25wQvP1ro7n4G69q0clzrenRzwpGCgWaJlwSMqMq2ePpnG&#10;e+a6aw8O2tqrXGrePJJBJsl+w4yHLbuCn8ienPTmtXUreeey8i08HW8sc0ZWNprja3zeoIIA7nOc&#10;560AN8EfDT4U6DohnlsLWWbAwryL87HqxDphhgY64zjG0gg7FroPw6hvwsUEcbNl96zRnBJPb1x1&#10;AGAOe1cIfB0lpO8803zPylm7fuy+B8mQ+3ODtG4/MOBjjHd6D8FF1q1ka48H2szT5YFb7YoCnJG0&#10;LzhmHXPDdBnkA2tE8T+DtNdrKyuLq6kt2Z5FghjEaKAO/H+zgN74Izzq6b4u8u9xAVs8DAWa3LEt&#10;2Ktnk4/i25zznpXOzfBTxeYk0rw/4G0fR7a3ZlZbW4myxxnp5YB/vYyMckk9RPoXwD+K+iX0UFrb&#10;hYXXHlwWO5txYkPnaFY7gePxwMnIB2mifETUNUu2g060lmXejtNJpuI8YJ6cKedwOM49M4A9V8F6&#10;pqWmW8dzfRReZNt+WKwZv4uOd2OCc9yNx44IrlPhz+z/APFSS8E9y0gdhuHmTCJmAPHGBwcjknGS&#10;R3r23wb8JviFeyLHeXUFusadLeZnLEZyctnocnjaMnrnmgCfwr448YQohtHtlbOGX+z8DBAbOc45&#10;z7jHTIrutLu/iVetHJLp1vtlYf6vjH/j3A7ntnrnoJvDvwS8QiRRF4rumY87kx9Qe5z6c9O5rvdC&#10;+H2t6cqyX3ijVCpyNxmKlmx656/Q9z1oAp6LpdzpVt9putDE03WRmmwvft3/AMRnuBXb+Grm8lha&#10;SPR9qqPmaRj+Q/z/AIU7w74WiSQyXvmvt4VLpgzD5s49c5/PJrqtNsNoWUqscYGE2/L/AJ6/yoAp&#10;2Fpe3C4ltmWPbnLc7vXpxWlZ6ZHsLyQ5xyCwxt7YFSqs0gB2t975c456c+34VPCpij8x2Ur/AHB3&#10;x6fhQAy3toC52M3B43E4Hb8qsoI0l8iJgzHhY1HA+mT+tRxJ5S+ftaPsVxyfXj3ppcRyDy90ahcA&#10;92Pp/XFAEwSFCFdl3Zx8pLfp0FSCVYkCRH5s/e3ZB/OoolFwzKyfw45PU/57U9UjUKIUbGcsq4G7&#10;3/z2FAC5RZQt0Vx1+Ze3P+fapVRvNzDb9OBvXOOP09vpUEDSSyg71WPOOFOTjjOa0Y8xIXij3M3H&#10;7xvu0AQpvQARxM0zN/ExO33P60jNHBxK/wC8YfxMc/l/n9adFKFl82Nfmb+Je3sM/nU6x28UYEib&#10;m4JO307e/wDOgBsQjEeYhvbkjc3QnjPtViKK5abeswYbsbOw/wAaIHkZceWzDd95jj+Q/wA5ptnc&#10;hWaKGNuO6DqfUmgC4YlI8sS7W6sVpoC3bsm2QgdMcDFOBl8rJRumTx1b/wCtRD5Fuv2m/mXn7vmc&#10;Dp6fn0oAgl3OcHnH8IBOBTIrSUybnVivTr+uO1SreLcg/Z0VAD97bntSpdOs3kmQhf8AaYfN/jQB&#10;MAqfKozj7q9AB9afHFJEVRYF9ivb/wCvSeZGybVjbc3VmHT3qXAWI4dpH/vZ/Xj0oAZcnADSON3+&#10;9TbaOxEfyD5l4zt5/wDr1IkMakPKd3IKn0/z/SnKYd/7m1b5e7DpQA95YY41BAj+bG7PP0qPzbd5&#10;PmlVcZx8vNPuYp5o9scI57Mc0yG2MXJPzA/3sYoAcZJCu1Bt5+6qVDKJ1YyA/g0nPr2/zzT5ZwQ2&#10;+4QY4GP6VGsrq++XU49voxH+fSgAFrdyP8sSqpH3l6mpfIFv94fK3Vu47/40qXUBjYfbW29vLX/6&#10;1Rq8n+rEMr8/6yX/ACKAI0jhWR5biaSUdVVecVYj+yFd7XHlsv3V29KhMsWW8y3kX27f4VYUwzD9&#10;1AeCR98DNAFe3na4lkKztx93dgduv6/pVgNNF+6W4XcT95ulRyeRbSCOW0GZOjK3/wBamiSMPlrR&#10;V5wZGbNACrDMjtdvOrBuPlb8qn2lzuZc+ilv1qv/AKHEmRqKqvB2q+MflTlNnfKIppWZh/DyRmgA&#10;k+zRTK1xHuI5+/k0stzE54sV64LccVG8dnazfMrMN2d39OlTwavZI20Rqxxj7nJNAFOB7lLjzpQu&#10;3Py5T/OavCWaaPC3YUMv8MY5qSSaNn2vbbf7ykioZJIY23wxfJn5mVuKAK/ksd0bSBwMncWqNYFE&#10;vyNuPXnpVoyjP7m3ZSxzu2U2KKMp5bBh3yvr+VAFeZwo8vcyv75ANVYYr2G589Zyy4J8vYeOPUnm&#10;tB4MPtMbbQMBlqaKOdsoZ/l/h3dKAKcOoT+d5M0GN3ToKn85pVCi2z/tE9KnjZZm2TRBvl4+UU37&#10;MVkZkdT7KvTigCvBHK8xeCRVxgMG4qwYoWb5xlvqDSxJC7bsc9DQsbRZaEh93K5oAYbdd2Ejzg5P&#10;SjyLeFC6RYZjx05pssrRsFbMfzY25pys5bMcO5fZqACONmX5olIwR602SHDhVXAB7dPrUks4K5Ub&#10;DtppBmXkD5fugseuKAD7MEXzEi6Lnjuari4mGThl7AYOKsSb4mVZImVfqacIQpOEXb16daAIZd9x&#10;EHeBT33VEsUkRDQv94fd9KuxqvSMHP8As5oa325dW3Z/vUAVzBIVLK3zbjuzwajKTK/K9P7oqw0b&#10;q29A1NZpHG5ZhxQBXmcgndgduef1p29G4SJW/vN6/wD16HYsw3A/8BWgw5QMisr/AO9zQBDNtUYj&#10;X5uvI4qS3MNxEySKDjjB/n/+qkmSYRESpj/CmxmPO18qP71ADHgizuX5Ru4zUD2uzIV8Z7N9f5Vd&#10;dlRtgbdz8rLUcscbrwBheenvQBi3NntbzDtyo6no3t7VHd6XEyZjkzjjv+A6961jbpL8i9N3OO/S&#10;o57NlbZvbb1+X+dAGC1kj/u2UMqLg7e+P/rHH41n3FhOG2R2vXv+vH6du9dI6xx7gFPy9u//ANf6&#10;4pslhCSszAru9V5H880AcjcaU7p5Qi+uOgOex7Vj6z4VgvDukgjbCnOUHJyPYj3rtr6zYJ0wqfw4&#10;zjqfzqhLZl0aMKVG3B2//XH+NAHj3in4cQTI4e2j2qTt8rBK84zgeuevbHevI/iD8GLeW1mk3eS2&#10;3J2tjJyDuzk56n04/KvqDXtIWWJnODuBO49vcf571wfirwfYSCSW7jZtq7/Mdc7SWwW/DPfAxu9a&#10;APijxp8KrKwGLy0WP721I0jLfLk8lcH8hxkda8C+MPwj0vVLdV8mNGKkhvID7+CMNkcgbj15JznJ&#10;xj778XfD/SJ5XSCxcbzu/dsu4Bfocgc88duK8k8ffCfT5PMTyzv3HbtYjHPTOTt9R1xjPHSgD8lP&#10;j/8ABBYZnvIbJmuNvyrHCVXgkdADjnnjAyfy+afEXhfUtEuGS4tWXauWXbjb29TX6s/H/wCDFiWu&#10;ZLQtJJsEm5lypbG3CkZbj5sfl0zXxP8AHT4ZXltdzW0FpiKFC3lkHr15x8pPJ7jPpxQB800VpeIt&#10;DudKvpI3iKhWwwZdpBHb/wDVWbQAUUUUAFFFFABRRRQAUUUUAFXtA1V9K1GO5Ayqn5lx1HH59Ko0&#10;AkHIoA+j/hP4jS4KCIxswKhvl3AnGAmMnrnlh0z2Ar3zwhIksSwQLkH7ucMwGeOP6HAzwRnp8efB&#10;jWlFwsLyDKhg/qUIxj6cnsck98Yr6o+HOpJc28bTzLjaNq7BtVum0Z4yQGBI9sYNAHrGnaYl2QyP&#10;CQsilpWj3fxgEZbB4yQD2welTLbxybgQBuVWZUbk4AIyAMA8gYz1JODyaboR821EiRvt8smNpI+3&#10;UMeoIJ28Y6j2wdfYJmTPzKW/ixtHynaM4HIyB1HAHJIxQBlpp6YUpErbvmVfMOJGz6Mfk7c9OO1T&#10;f2eoVkdzInzMsjR5U8N8u4A8gEeo6/Q6EaM6ifzGGWw7FiTnPKnrz949sbu9PSBOS5+YPzIWBIwc&#10;Dsvf2696AMuSzjnI3Q5+Xd5Sqf4u+QBkrnGOMj07B099zfN82AWjRt2Vx8pPHX5hnPfOOAMaiWBB&#10;WQJG+9uFMYwuQBhTnnAGD/TrTfsfm7Y3dljC/OS2ARtIJw3TBQHtx64IABlixhgdmJWQRx5Zm428&#10;4+b2z6nJLfSmjToyPJVfvYDI27JyzHBJwy8r2xjn0JOxHbom2eMHc2Cqxx7QMBSBx1H3effkcAAS&#10;2kRVePdtUgrsjCsRj0bpg49M8UAY72ClWDIp3bSGEadcKep54YZzkZLehprWcYttixblGd3l4G5d&#10;p+YdPlIKnt3yTnFbU1qibY1bnjYw6Fsj5fmY+gO0AHHTvQYl+YwrI24Nldo3Zz90eny4xnPIHpwA&#10;YcmlozNtDRswPztJ1TccZ5GCRzkZPzdBRNphLszJGufm2xj0A7DB+7n247itpbZkzGV+XfuO1vu4&#10;LYPHoq8+mAB3oNs0S5h+XauQsjfLndnGBnA5yevJPA60AYa6aJH/ANWjbmx5nnbssDyOrbV9OuN3&#10;Psf2bFudhL8skbDJJ3H7wz1xuAzzg9cVtyws7rI0LMy8/Mx4UZCnk8nHuD09aiEbAGL5ht2/whSn&#10;QYP8ugzkYyADQBjR6fOZv3cCiRpcbY224OCQDj5fvKDjjHqOlJHp7KBsRuxb5z83QYyM5yPQDgjP&#10;IFbBso5U8mEAqFxDGBmPn5AU6Yx045PGfZDZxSNsMeecDOWB4OOvA55wB0BPtQBjnTDEjbNrbQxL&#10;Yx5jcDc+8EjoeBnHWk/spFdrcRNGm5RvYZZiSvUdxjJ54POcYONeKyMUSvbySJGjARlY1UKCF4GF&#10;44wPqeelIungAGCJsrz5MKFjx9B3GefcgcgigDGkso7hN0ke3cF3LuxnPQYyQR/D0HfgdnixYv8A&#10;vJRt8wiRmY8HnnkAdQDjpkd+MazWk8z4aOWTncwWHJboAdxzuPJOemM5HQke2keEM4Y46szbVHXp&#10;0/FRjv6GgDFNiM7WRo5MKOCAN394ccYzyMg/Nz0JBFpq+fvG5uR1i+9nn+JvYDk9+o6jWNsrfMsc&#10;Em1gm1cjbyNuDyQQeO3Qd6c2nFd0cDJG2GVmiz/CdoJ4zhewPIA6GgDGWxnjTY6Ku7AUZBXAb3yT&#10;gdgejHr0pG0mZBKIot53qVWM/NgA4xgeufT2yOa2ktUXcUSMl8n5QzKWAzgduPmGMk5B9SaW5s0e&#10;bHlxSiJSFV5S21uQBnBwO3BHH0zQBjSachbaUbd2VVAONx9Mfhjnkc05rAFmT7I0mUyNseM8EZDH&#10;+LJOPTngkYra/s9kyEZjyAVaMgckn6Y3PyDn7hpi2KZKSN7qH5zjAJxxzj6kgjoSAQDKGnw/KLyD&#10;c0nz/wCrUdMkkHJwNob165wDij+xi6EMF3cj98zAgBexIzjp26n8a2FtXiLSI8ke5iWZmLDg5+Uf&#10;xYOMdeDznHDYNMRFWEMu1SvzrGAcjnoMDseOSODjAoAy7nS1eRpYYfmZ3YKqjBHOABnJGQMDpjt1&#10;obTF37IyqspYlZIlKpiQ/Tbx6HrjHWtYaeGjXzAzKvDKw3HHHA+7x1PHBx2IoktJ412hFCxuCy5T&#10;crbycY55IU5yMfKT1FAGKdOQjy43B3LtVsByuNw5bnO7vz15zxTm0qLzFdo0+9n5XDbe56HOPwxz&#10;yeK2ksdjiJ2LnfmRfMHGFXJ6A8Hoff8ACnG1VIllmlXd8rrIPmAYLkuM59TkAZJHPHNAGG2mj5o4&#10;oFzKqt5can5lwRxt6n6ZP1xkI2msTthijw2N2VIbrkMeRlsgHjGB2PU7wsikKsVPKcqshwApbnpy&#10;Rkc4GP1pi6dJIyrsf7p+XcGKjJG0Y9wvOeeR6EAGGNNUy+VlvuYLewXPcdOSenQEZ705tMXy/wBy&#10;h2s0nypgrzxt28cFdmBnjjnFbS20ke5kdgOGYr064Bx1z8x4J6A545oSzCuoWP5txKq0m7DBh3A5&#10;OAvTnHJOOaAML+zY8eWEG0sWIO3uTnbgjAPyjg4wSQKF0q5ZlM0I8zjLednLZGTyTxuB7k/nW79k&#10;uIQInuMg8hSxIyQMrkDnj0HIHQHmmppyOwjEbOuWbjGWXI5B5BI6dDznng0AYLaVCu44bLqzt/db&#10;OQW2+pO4njqMcHinTaRAJPL+zFfmUcpluv3SQeAAV5Prnsa22sPM3Bo2kbjC/wATYUnoM4bkHqcY&#10;zwaV9OICssi7lDbJDJjHHbsM469cEdeRQBhppiRosqWwCoyI22MZjUdX78npjHU89KI9IgxGBDt3&#10;NjaGx0GcEDJ6EEc+mR1NbB0+FQwQ7jtyzDDMrdflwQD+P94jA4qR7TeWhkYYZmby24zzwOo4wMe4&#10;PWgDBg0jPyJCYznBVZA2z7uO53EDktx93gCm/wBlRxqvlK6qy/uwSMrgDqTgDnGc+uOeM7q2MPlr&#10;Gqb1XPCsAqYOMhePmHP06deaWKwEXzJuVvLX5um8ZJIyPTJP1HNAGA2llE5hKqzb+y7AB8314yc9&#10;RzxgimNpKyxoPs6q3JJEW3BKgFeehwGzkY5zx36A6Z5AMxi5RSGaNQrADO4E45HX0446EGhrVYtw&#10;LJ5nytHsTGcZHQ8jn8hxQBz8ulRjdNGvy4PzSMCR/F15yM9wABnPfIJ9KAUoqM3lsWUlicc4xgZx&#10;kHg4IHHrzvLapG5uYTtww2siHIXBwD028bfX6di37HCqbUXe43GPf1bgcYBzn7xz+oNAGDLp6B8+&#10;SvysMbm3ZAznv0GG+uR7YY+lRxjypUbao2MGXHryTjGDkDPcjkiuieyNxL8srs65G4ggj0wScjj/&#10;ACDzUQ0yM7ZlCqW3MA2Op5AXpx1HBH6mgDCOkhpC8kHzKucqcgnBPX9e4xgZFNTSIyfMWFixHCkj&#10;YR15AyFJAGMHoMZJOa6CXTJ5Vy0S7iMSfLlxyP4iG2nkDpn2pZrOYpvMq7dvKqGOG+YgdMdSeoHD&#10;Z9KAOck03b8hztjUZ+VeeCWPzdcjDd9pP1pE0gsZQpjUNJhtjELuB+VgVB6eg6lsHpXSGxdGWclt&#10;kXy9xhRxzg9OduBz9aYbWcxxxzR7doVVZsYAxlcZJx1c4B6g8UAYEuhu0exI9qpH+7bBUJ69CASS&#10;cjrkfon9lLsZY1jG1m2/uyccHGB7YIyeOmMda3109HX7W0hjjYbmZggAz0Jz7kLyfwIpw02eZVEa&#10;OwPzCTB3LzypyOnUeuc896AOf/sWFpVUJtWTeG/eAqp3EEDHPAx9CfTGUg0qCd8rBv8AMjTdnB3H&#10;nKnnHBBXsefxroW05fNwZNzMxO4KF2joxKjkghQSSRj8KWCy83YgBUvHgfMfmXGdxz1AyDx3IJzm&#10;gDAOjgK0Yt8KCyySK6ei88L2+oJwe/JdHoY2TSRZ3up4WEdc8AA5HUtyBkY9q3GsI5AtyzR5Mf3S&#10;xbbnPynjgdPwPoTkbSGnUK1sZG4wHX5m4I5IGO2ck5GMdSKAOfj0iMIzoysqs4TdJgMOmWycnkdc&#10;KO3U4om0R2f5EkkjG7G7kbNxwTt5BJPOcdc8AV0T2LLH5zbW+ZHaRgvQcBSDj3w3Xj1Iy02PmDzH&#10;dZNygKynHLD5mG7kkn1AJ9gBQBzsmjqw8uRV6hvlx8vGeHzknHOc4HTPShtIZSyyw92X7h9hkEDA&#10;59CBnvnNdI9gWj2F+GEgaPJCjIPTPseT39z1JNOcSiRIl/1wKt5Zcxc8HnJHIJ25zk9cjgA5uTR0&#10;B3SBu7N8vX5SODzu5I4A5ytOfSkLDLc/d+VQmM7h93oBkfrXQppkiR+S+drfwyfMsfHAywGcfL64&#10;Ax0xlk9iJAcS/LHgt8xwrLyv8P165xu9M0Ac7PpEaxNMUX7rGNfvEcdM8jn2we4OeCS6RFBu3Ruu&#10;0YX95tGAxAPc9T+nGATXRXFv++ZnaTdGzGUq+3C/MAT8w5BI4BP3h3GaRtLkQYCf6uRt2Pu7gemT&#10;yMAbg2OeehxQBzT6THuknik3LsO5uvUZyPUEEYHJzgggYFR/2TGg3w7vmy4by+p3Y7nqcnqey+uK&#10;6ZNPjFxHKZFJds+YOnpnIA+XAyMdxxgUkmmvGkl1vIdgRluCVBxknuOR6kHr2FAHPSaTKJWAjG1Z&#10;Cg8sj73zDrxjnJ/i6dutQtoTKGZgNwXG1W5BzkHvjJPP8+a6a802Wa4Uz5jYLjcy7gO5UA5wDyM9&#10;Bz1plvZAlWZV3R4Ei4XgAZxnPHc49T6E4AObk0ZsSCGDzOq7tuFckYJC7Bzg88jBPvSLo0pVSEkb&#10;zGxlo8bcryOp6HbgZwPbqOhTSUQI7Ku6LaFk4ZmOM4BBwAfTIGOcdModLVo/s8aLIqx7W2q3CkZG&#10;cDHXgMOCOPagDnV0qNdh8tdu3cN+Wx04PqMk45OMcHig6MII9jDlUVVCNw2CSTx8pHHQKM10Y01w&#10;GLbAylSVVDy3TOMc/eAB5I6Hrii3sIIU32+5VVV2+SyrhSFw3APU9GIxkHAFAHMvpKzQ4W1G0/xF&#10;h94YDFif908+/HIpiaTulLxwp5f8OxOD8pIH3QGIIPJHA9ya6aXTB5m1VJOcH5RkgAnHtn+H/wDW&#10;S06WrFXRTuk5ZccsSp9ScjGAe55FAHMHSY2t9yQlt7nbkDOM59PcD0POewCS6S2XzbhPlznZhTxg&#10;ktyATnHv26GukuNOO0SEsoMn3jHyMDG459BwPQ7eOopW0+Jt1uH25kVQgzk8lc4ZiOCcHnkEY6Cg&#10;DlH0kxs0wjVmCllWaH5S3X/gIz8vIOB+dNbSQXzjc27eW37fQ4bn8h78ZwK6VNMhLIylfmbO9udx&#10;PcDH1B55Bz3wWNpwmBaZtnyjaVbrkEDO7ouD6nnPYHABy50xFDKIm2ldrfuyD90fgPl29enHTFD6&#10;eWO1lxt++Nhwq4A64/ugDPI9+a6a50qNJ444UWPawO2Rfmi5KgEHI4xknHfHFVTp4Uq8yx5C7sM0&#10;e7kk7cnBP0HqetAHPyaccArDu3H5tygf3sfT39setQnT4AudjH5l+VozxnqDxzycYHbBrppNKCu6&#10;mKNpmk2seMk5GGJI/njpz2xGdN86Xy9275AmGj+6hOeAewY89fpjFAHLzaayELGi/Luc7Qcn3OCB&#10;j8vx61E2mRF9qrGqlfk3ZVcntkk4Xk554HP06eXSxLDmXzgFU/u9u4Ejn1HIIByM4zk+9X7CqFWY&#10;hSdvHyncDnOSx7ng8AYHNAHNto6k4liVdvCsyhi2DwB7euQeSD2pJNKjJwincynbI3POeM7Rjjp2&#10;6nIPWuibR4HOLeAtl2WRmi3Ar6MQM+vuSOcVELKCWTz8r+8Xc+MfxZOMHGRkDABHU0Ac0NKVJMiH&#10;a0jLubaeO4652nJOemSDxxTP7KQNmKFv4sHBZTnAzk44yVyPT05rom06EcKufuhc4wuc9+vfB/D1&#10;qN9HSbMyfvFxubbtbn34POAMc59jxgA5wadGojKNtT5cbZE2jP58dtvc4xx1gbTIvJHmyMkmAOZD&#10;jcV655zgnoDjoDyDXTvpkl1bjYZC23d6MrHhemct8xx6EHuKrLYyiPCKPmGJFX7wy5OCFzg5PTHT&#10;nnPABz02l4kyjqvdT6ZPPzDHBOe2OvGM5rHT45ipRFb5dvyqMJkNkj0AJPrwehFdNDYxLNGylRhv&#10;lV1wAoAI29PfoOecd6he1JGxg33VIUsWOMdcD8cE9vxoA5iXSY5wCdspKcMJDk9OSOueSRx1bAxU&#10;UmlKEWNerOx53ZZiQGJHRgN2een48dMbGW7TbNsbcy+Y3uR3PpncevGQeeahlsopE83yGXflvL2n&#10;5OByT6jHXHPHU9ADlv7HiZhE9lt85cn+IscY4OTgHJz1PTHXhJ9Gz801t8uwO0kfBHPzdANzfN2b&#10;1JFdNc2JZWVc/LIceWoYE9c4Pt24PWoTp1tuRHhhRdw3L5ZBT5Qw45PJIxt5GfrQBzE2mFsybFZS&#10;fvK/C5CnJB6DPQA/U1FJozyRNGqfeXajJJuxnPIHXHUA57810z6XKwGy3Xd821yRuUkFzznGQc4x&#10;944HJpJbETOzzOGUZGWxgKO3JHB3Zwef0oA5pbAxzvJHZrKJPmw5DbeT0wDt+nb3oram0udzhY0I&#10;67ZF3Y98MDgkAdCc0UAcWkj/AHNsJ5XbsUDau4EkYHH3Rz+GD0qZZyTuPCqxZmbsOwG3PT3znJqn&#10;G7ZEUk8ZHC7mXgj+uR7g+nWlW5YRiYxoyiZZVWRsbOeuQCxIP4dfWgC/5kTFolVsNgsrjJAIGD0A&#10;OevH93inRTBgoG0K3y7towMHnoD04P8AwLnmqsUhhjUhvmUFdp+TsOvU5IGRkAFiRz3k37BsYMzI&#10;gDLKp+ZcjaCQPlHfp0PbnIBYEqg4Ib5RjeoKnqvzH0z26Y4545nW4eFS43cnzFK/NxkFvvD5QeD1&#10;A4PSqZaYIysVUhSfMXLOODkjtu9ABg8H3pyBYuTHt2rliwJ+XP165yc8Z/AGgCxG6ptRSF6/KuSv&#10;BGCoxwPz/oJWudy7m2lV+dpAemT0GO/B46cseOprIwVWeG6CquFSRMjHP0wTwAP4s0/z8w7oiu4l&#10;lVi7YXgEDJH3jg5GMD8BQBaikliHzfNulwhEY44wR078dwR27mnA4SOOJzDxtTLj5d24DuoznPPJ&#10;yD36V23vFny9pkB2Ll1YjGck88jPfGfYVIGlWdWBWNl3AMo4XHcDjI6e3WgCdLuMqpik8vejbl4Z&#10;cAfMCOM/xcZ6n3qRntgNpCqwU9VYYHqeOew59Tz3qDeR+9dAirw7Kd6kYyAv58jjPTPSnA7U8qWT&#10;5SPnwpyx4JJA7cdRwPegCwr/ADKNsfnKrFo1k5GCM5BJ5yzck4yWx1OXKyvEwgdZF52n5hwMYAwe&#10;4PXIwSBUXn7IwwjZsZwqxgZ6cZ/DIxkgtnkmliaSLyw0jCONMedg8kehIwPTqMY6HqAC1DIJJFBW&#10;Qs3zgs/zbSSSceueuOOnWnPJHnJ27QQ23d22jBPHTuPzHWooHSOVTNG0cPmZZV+XaRnOQPQbsDvx&#10;7ELGZAu3cokZfus23HAGMjoMev8AjQBYeTB3cI3O3cy5frzgdCT05ORkZIxToSvlgZzHt2qjY5yR&#10;j5sgY9BkcLgcmoY2hJ2+ZHErf6pZMKSQOwPoOnOAAOcHFSIp8rdvbau8blyMbh6c9+d3PXIoAsRq&#10;XjaIMysUxJklsLg9fmzjBHX6gkYzajkMnyqF3M5RfL4xwT97B4AAGMdsEZzVVpzKdsRVUIJXc7YD&#10;HBwVBJA2kjdjAxnFWIZXIVXl+6cbmz6Dtke3PfNAEnmpIxiH3VkBVGx03ZIx/Dx9B0qxArTQxyxl&#10;mEyD5ldgACO5BwQQAD7c+1V45III1RJlWJXVMlQNuRjIxznoR/TnNhHaRVCMV+Yx/LjDFgnCsw7E&#10;np2HIPOACa3WEMvlQIGZiVxHgHHGOBzjAPPX69bCgGFsM6JgsdxI2KeN3bA5ycfj0xVT5gxmZBtV&#10;MGNm4BBAwemQNvX3A6VPHIUT5QX2ltyt0b5R8u4HIJK4Ix0yaALCkR/vJSezLtBGGBPIxwT938+c&#10;8ZmCyPmIo2AdrN5gBKkDkYxxgtjHIxxjNV7eZk3KNu/I2uO/I56cHgn3Ptipo+AHAVm/iUrjuRns&#10;eR1+n40ATAIJFiSLZu528Burcttx/d45J7EU5Uj4CIrKMEorYKcDOCpAA6Z6DP5FschTaBL5nygZ&#10;GO2MnIOOcc8+p4qVWYtuBZlZcszZzjB9/wATzjj14IAuxhxlguc7uRtXB7sRt9+Rj6HFTKsaR43F&#10;dyrt3yYJ3HqePmGeDn8+lRRKwUbZGVGcOysd2CeCvb25J5PA4qRioi4jLeYMEcMCcdcgknHYd+nF&#10;AD1jJ2hN0nlp8jcbl5POSCcY569+2c05WiQ7CcbMZO0LtwuDzx3A+gB6daaphLCRJMguGO1eBnOe&#10;ueMZPJJ7VJFLK0KuGUhhsZVY9RjPzD73Ruvcn0xQA4RzPHtcyMo+XDDOfTv14OM47mnA+VIvnSsT&#10;x8yL3zxyxIPQ9jjGCSCMtd906NPtbJYM7uuFGcFuTz0Oc9u1OCLEriNY9zcKFZBlhjJ9DnOfqzck&#10;KKAFX5jwoVZNu1twXaecjdxyW5IA6Y6kcEcYlRSUZgQzNuG07emO2cjtg856UnmGSDzk2/Ko/wBW&#10;xJZcZAycYXGcAAcELzTtzszZPzb/AJj/AHu2SMemR/WgCQoMNIsbFmIPmMp29c42lecc/N0U4OB1&#10;pc5LFPmXYq/PwSCpx6Dqxz7EimOCoZ5Y9rcAMwByPvAdsg/IM4PB6ZHKsyMzRhyy87QzDP8AdHQc&#10;t165IzQAqkicRSRyrtYHlmHYg89wAB7YbtTgEVdyfOrMckdumc5HBwvcdsc9TG8EjApBNuZl+4rg&#10;ZPB9/Xv6HpkYkYmQ75ZEO2TPMIJJwW3HJHPJ6HoOo4oAjMWW/eSL/CRH5W7dnJyRkDG3PU9vxqZI&#10;41Hzv5YRfUk9GyvPToM9QM/xYBpoijb5niZV5HGSrA5yD82MYcHHP1xTlw0SeZMw3I2Czbs5PHBO&#10;04O0bfQDGMigB0EZdI3EY27Rny5tueoJHHoc/wCeJERVCoVWNcZyr46qeQeePXI57GmbsHfGxbO1&#10;lb1bucA888jJz+uXw7pGXKj5f4FwQE5GTx1wCOvUnoQKABczKxWQncG5VjhuR0HoPr9OKkDkj528&#10;3A+fb8o54A5J/wA4pqs5mzK5bLB0YtuLHgcLjnjrjuDkgAEuQnDCRWAxtdpF+6M9c54B447Yzk8i&#10;gAQQESLu8t2XbsU4O49DhcjAAXIODjoRwC4mKZmgdvkZMOvcAHp8g+bp1PIIPNMZlCZWDbtX5t8A&#10;G7AJP1BB7E9x25eQiSGC5bcQ+OoJXGBjtnr+G4c4FADohvDMU56lvMJL4HY5OD+ODzgUTAxktsZi&#10;vG1lPyMp5GRjk49jnFOaYuDHFDI/zOGPDFTkjAGdrevsFHXJp0ckTt5iOVXdlZDDjHyk7Rg9hk8H&#10;PBAyc5AGtvVGVV+YjasjMPUsR0OcLx24/KnMrSNvBL7mH7xY/lPHX6HA49vXFNiZwR86kDAZicd1&#10;OzGAP4SOeegHHNIF2Ipbno20MuGYcFT3GQmPXA7ZyABSh27JUz5e1du/grgkEkHkbQB1wT+QXyX8&#10;5ZN8ajJTKqyhRu+YEA47ZGAOpxmnrlmU+X5mJF2q6kbtpPBOOBzwOh+brjNNSCJ0ZhLltqj5tmSu&#10;0nJ5z0HcHG1T3oAjCq1sDDJhjH8nmJtX5l4PXoD/AHuRx0ycSDg7ssq7do3EL5eegDYJzktxgDPq&#10;AKa7ybt7fJuVjJHvPTJOOgz0HUjp+NSZCDymVfMDtlWjyo4znOfmHOSRwQoHOeACMRrEu9Nql2L4&#10;3Mq7sZA+X7vGOAePx4PsxI5Y+WhUN5e75eeTu3Zyc4wOOOSSRTjvjDGGZ1+QsxRgJFG09QecnA4J&#10;x83tyYkQ+WyspVW3DBChTj09VBz7AduQAErGWNkjeTdtDOszDq2cemByOuSTgD3R5I5E/wBauGQ7&#10;l3fLHkhV4PU4U++cnI6U9AzOVVcccbo/usSBuyMAsGI569s9TQGkj2kP82PlYOGyMMQTyORgcY+n&#10;Q5AG48kYRhuXaPunIwfwONxBz3B74zTRGkCMmI2EY2osnylNgz1JO3JOO2crnmpBnCEhljky3UlU&#10;468sBwSTz+nQkLN5ieTFGGWUOCzMIxjBGR6nIBAORk80ANitg8bR2hDN/ejhZs5ztJ2g5xj88Ujx&#10;ruZ7ZPl48tvMzlcYwDxkYPfB6nB6FHQNHEZo+rfKrY3AFiB6nPIzjHGc+tOkyViMyL5kZ3fePD/X&#10;6nqMEgj1oARQ4XeHC9DHtAAVQCMFjnrkDB45x0p+5Fk8yB2+ZSI/mzty3bOccYPGB8x6mhFDOsit&#10;jb90SAA7sNtHByRk857DueKDvd/N8lGkY4ZTu+fPIG4H9eoGMigAVEUr5GQpt87lJX0IbdwRnIHO&#10;MA9hU0RYRq8kjRkqH/1m0c7iT74bA7k9s4Oa0G0yJN5wyvIk2j5mJzkccDBOTwMgdM5qWMtCnmlj&#10;98992QRgkEfxcY69e4zyAGUdkSKEBRhmztHykPnhWB788Z+bpxmnRpGMQyqqoW+dGj3N6nnBI4zy&#10;epIwDRJLJLwZfvfMyyTbQDtySAP4sHJzjg556UEqg82C4+VVZuCpBznI25OQf5ZOeBkAJTIEa32z&#10;FWysilR7Zznp0wBxnAHHdwl54jjjJ+/5RRe2SOmBxjBxknucU1zLPuDFmO04ZpDhuVxnH88E8ZNK&#10;GxO25ZOFxtKMpx8zfxE7enGCQSScDIoAlLtJsd/veaWVnkyTzyAMdw2COQSp5NQtJFHDFIkax7Uy&#10;3zcLx8vA4B79ckjHXFG6QJtU7WVQRIvU87s8fMc4bAGeR0AIpyyySvzM6sjnbxnIzweoIJ+c5BII&#10;wCoxQA6Qsp2zyY2tkpISct6DA5JA5989BxUIXzBGJ5VZ8tmTG0biFU8Ee+eo57YFNkdiX8sCTcOF&#10;mVgQxK/w9+eeuATzxxSPIWbahYsGxtZgrK3IDbSCc44I9eMc8gCXNwQ21UO3aACwQDdwejYxz3PY&#10;+gIOTr9+Ird4BMyxSZby5EKlVCjg43E4z0UDB6A9tKaXZE0jOvlsoPzNhSDjjr8xwB3Pp6VyHjTU&#10;XTzJGudrJHuVmU/e/MEdwMd6APOvijrExWS4E+I1ysZEjcrnO3jGev8ALnivnHx5qrahefMNzbvn&#10;YsDjgcZ/DOefrXrXxV1eSJpNxH3UDMMNuzk46HA9AO+c9K8R8QSSPfSGV9zGRi3zDuc9uOcn2oAz&#10;6KKKACiiigAooooAKKKKACiiigAqa0tZ7qZY7aJnY9FRSTToLKd1MoZVVeDl/Xj860LC2nkRsssM&#10;SqS7swGFz2Hr7fyoAe+kXE1srS8yFuI0I3Y45x157Y4NdD4bjsbKdbeXSomZJQHkk+d88cng8Dk9&#10;ccUaJbRr/o1rF528MPkzyenTnOR3/wDrV2ug+BtPEX/EznaRJFJRIUY/PggKNoBHOfXoTj1AIPCq&#10;w3ciwaZ4ekdf4sJgDnBPKEL9RtI45roNK0Z1ke4S03y7WBLtvJGe+08578jHtWhpmm+F7NWjsoZi&#10;7IRvnDZGCPlAwNwyM+v15Fb/AIWsdRsH+2zmFWkZtqszptHALcpkH5j+JP4gFS20y+svLsrvRjb9&#10;5o5JGONrcHruH3c++PTr0Gj+C9K1B4ZNT1bEnLi3hkXMS/LncoBLEggcBWGD6ZrS0LwzcXci3Xmy&#10;sZPuxyOyqCdoXLFVxz3/AB4yRXbaJaaTpU0NvNBHcSRlW8u3UvIEXaSSFdgTw2ODghutAFHwv8If&#10;DkkBvdS1+dYfMyztMUySB0GCTn8RgADPb0DwxpOk2EMVppl15iQRsXYtsXbgZ2/u88NzznoepORQ&#10;j0m78WD7Pc+H7m3jGVkFrC3yfLzkMOnKnkcZyOldp4W8NeHtAso1i8NRyTFlRhcXWFUA8sAeowAc&#10;fKGxk+hAFttFhlm8qbWrhgy4ZIZCnXHoMY25H3QD6mukh+GS39tHBBZwW8P3ZDcr9pd155OTtA+U&#10;YJHGa0tJhmjuI57W0s7YKv8ArAeVOccAcZxwMHo2CDxXQaDpK/bI2vrmaaNQAz7Sqrz90HAIwMtw&#10;Rnoe1AGboHwjskj8qy0uOZ1OwzLbJGwGMYPTOD1BxzkZPfYsfhEZSrDToYAyDcscmTxx/ECBgdsY&#10;7ntXV2NrqF+jW1jei1hSMfeBT+EHjIYDuAuenNamk6HcXMSRWt9LNHjP2mR1fHHIWMdhng57NjHG&#10;QDzLUPgfp2uSwya5ZQTRqy7WuJNzDGOm3ByOPXPbFbPh74Q6XpzF9L0ubb5hGI5nTdjnGGzzk56j&#10;g46ZNet6D8IYruFru9mknaYYV5ssAD97pwDgjtjj1INdp4e+HNpFJG0FptVYwPLLMykgdsn8Bk9P&#10;pQB5v4S8J2i3axRXWpWzLuC7vmEZ3Zz97ocjnHTHPUV22k/Dey1e4j8jVLvcqjc7TlFXAxtx6H5T&#10;njvjOa76x8IWFpbnavzcnazD07njPPZhx61oaBpNpHN9ghjbc24Kwjx3xtO0AA44/wD1nABQ8M+C&#10;YLSFYYX2whQGaYbicDrwTjp3I6d+leh6B4aa3GI4/mLBiqnnhvywSMf0qqljZaN+5vphIzNhf3YY&#10;v04A9MHHUjjjrXTeGby3WLZPavFk/dZeSMHGRkdev1/UA0NP0V9zPIFbHDkqDk9fQZ59f59dhLF7&#10;l1uXXaq4AYgY/wDr59+/rTklZRnyl8tTjG0fj/n09qhuptRefZLf7SGOyGJQVRfU5H/6sd6AL8dp&#10;FCiklSeeGY8cdzV9VnESuy7m3Y2j8efr+dZlhbTeYjTX00m0Y2s5+Y+vXjp+taMsrNtgVCq8bsjl&#10;v5cUAWEs38vzLw8NwE747jAHrTUdFAMcO3jj8uadbRfZYCZW6c7c8k5/yfxqSJJjuebKhgfu/e+l&#10;ACSyR7W2SFpGzwOTnP1pkUEVqVkVdzt/eOTmrcA8ht7oys23au3k8jr+tC2VxdrmNyqjjcF56dOv&#10;60AJbrj5Qqr9ByT16d6kktEkiZXkZmJ+VeSCP85+lCxW0TbUiTd6xt/M/wCFSuHRvLLrngsPb6D8&#10;aAIraErEoYbXIILY6fSpEWzjk8uZyzD+Hafl9qIFEk2+WRvkweDkj8Owp0oguZP3e2RlYHzH6j8/&#10;rQBYiCktk/J02r/nmoZTBHIohx8ucqh6evfrUiqWZYZJOmCeg/8Ar1OsReMRldrE/LuPP/66AIEg&#10;e5m8y4XAXO3pz/8Ar/pTjiIbSMngDavH+fpUkNutp8rTvJITn5uT07+gpvnTyTNbxWw8xl+9uztF&#10;AAhkmyqsu5ud20mlmdDiLDO+cttUcfXFMhZbZt1zK3cNu4+b2p0spJ8u3hbkY5O3/wCvQA2ZIo2B&#10;kBG0j7innvj61LZFPM882mNvIaX5cf1qo1o0waK+k2q2Pu/Lnn1Jq0kjSQLHb26sqYyWPyjHv37U&#10;ATCWCL9694rb+fLj/n/n9adIJZh5McO2M/eZifT2qNYBCvnSsseF+RVTNOieaZPNkVlDYyrN/Qfz&#10;oAkt/LV/IiuGAH3tuB26dTTpi0z+TDPJ9I2/wxTVkgiOy34wOfk6VNEJlTe7so6bugoAV7MyRqqM&#10;y/LjceuKSKztYzvMb8tjp0p4i+XzXJZV5UyScGlaUPGFSKNVZf73SgBs0NsjNugYgdFVQBUK7Lht&#10;9xY+X/CnmDP+f1qwGjlba2W29wDUiRB/m8s/7vl0ARiBMkPGpC8j0+lN8p/MMjIFQ9FVf64qaRI2&#10;k/ezgYH3c4x/+qoLguZMWwXp3oAY1w+SiqyjONrf/q/rToWeRAqq0O3+FW7+lDW8hfb9o+btsWnx&#10;wKiMgZmbj5QvJoAaY7GY+bJJJI2OepxzTJrvTbFvIlkO308s8fWrBiktlEccSqx5wzCjMTsPPaNm&#10;b8aAKwSzeLztyup5+VOf1p8UFs+5I0fI6LwakMEONw6dqI9PBUyHcrf3lNAEY0mTfmd24+78vb/P&#10;8qbDpqiUs2F6hGVevFWG06QKshZ9w/iDdaWWK5lKpHu249cGgBjWsyRfvHXHRaEh8uMRwoucZH+f&#10;/wBVWkgU8ybuOnzVHcSqSYg24dlXtQBBGsTSIcP5n+ywp7y8YMLdc9M0myIMu6Af7zf54pbuZFjz&#10;9pX/AICDQBHuugDEWjwOFZe350SNLGwEysy9sN1p0JtpBgr5h42svalkglJL7yQx6FuaAFWSMcsi&#10;9fun1pcuD8pdc8GmRqBIq5yfbnFSsAoKKfm7jvQA2O2VPmxzt+8wpZvOQbUiDdPb8ackltExWWQL&#10;j/apHkhkP7uVSp5ztNAFeaN5mGYwrY/iai3tGtzuhuMbv4WOasR4L8r91qVvKJbD/N/CrUANZ2K7&#10;JIw2KYWWUbRC25eQKIvtmW3BGH931qUA7STH8391j0+lADUZjD5WffBquJJ4k2FG24HzZ6VYiEzA&#10;hlxkcENTBbTglGfIbpQAwSMCodPqxAOKlTaWyy8D7retMEckYy4P1qSMDB2qMMvegCN1Mb+cTuHZ&#10;qgKpI+0jb/WrKxOnMhwMk0hhUszHaf6UARNZY/eBvlX/AD/OgRzb87V96eiqBnbmoBNLu2vtx169&#10;KAJJIBIBhv8AvqoZbcIpbG3aOtSCZXbbnr6dM/5FSpCpXDDO4c57UAZxilif94itnj5RSSIZBuUd&#10;+/p/n/PatCeNQeUGC2B9ah+zhhktuU/kKAKe3Y3y53Djhjnp3BpfJlmAe3YDvyOn/wBaprjT1VCY&#10;36cbc9qjWUpmNlGd33aAKE8LxvuZf14b9agkiLncWyy9c5C8diP/ANVa0sXnDJ6Y7LVSe1nUtvUY&#10;OPmHQD1oAoSWs6uGIZQ2TtbJB/zz2P4VG9oWDOfmx7DPrxj/AD+taYgQxlSgH/Ahx/8AW9qRbaLJ&#10;GflY56dPp/hQBh3NhFLEVCKPmG7bgj6VzviDw7av83lrnplFwSM+3bn36V1V9bSqMo4yF+YcDP8A&#10;9aqU9j52QVzxntg9vWgDyrxP4IhnT5oAfnJWPBGTkc/Tgf8A6+vkfjn4e2kCsrhuV/1fPzMSR1Gf&#10;bnjrX0nqOhRToyyhs/w7sDp/Fx9fyxXE+MfAt9OkzqN/ynOBuB4xzgZzye/TnPFAHxl8SPhzpF6X&#10;BsSrKdseJFLKfX1LcHOOnvivmH40fBPSrjT5CdK8va2WCwIxXls89gMBeCQc8YNff3xA+HtwzukU&#10;Kwl1ZVZo8kn+7g5JxlumDznOcCvCfit8Fzdwzfa33o0LAsYyBtK/dI4AHJwOM/XqAfk38d/hRo1g&#10;WlhmkKqGO6RQxJweGb2PqOv518+67pxsr6REUBN3y45/oK/ST9oP4MWVqJmtLVXeNdpWKJQrDPB4&#10;DbMnoRwTx618a/Fv4V2mnX0h3bWwxEagDI5xkk5+g5zzycUAeK0VPe2UlrMyFeFOPX9agoAKKKKA&#10;CiiigAooooAKKKKANbwjqz6bqsRU4zJgttzj/HnHrX1P8HPE6yRKgXavyjcu7pzzzk9+QMAcDB61&#10;8hozKcocV7b8DvEz+XHM0jLs4bbghl2jPb5SWCjPH8PboAfZfgrVICY0jiB24dnXbhRtIBPBx1wD&#10;kgE4wBiuvsmVypLDsCzYzz1UnqMYPbBx1PWvI/h/q6SAhpY/uktIuGVCTjnO0Ekrx1BAyQcGvVtK&#10;m+12e5pG+VlG3aF29BwD0PPoRjkY4oAtQA7MTB9pj2kO33sKWwPX72O5yvXirRWRQrN5m3/lpujP&#10;LdzjI456nsVI61HZxqyRuPmjIVg23cDk8tjocnn16/Spo8IFl+aNo2bd5hK9PQ+nHc9D+AAI44mC&#10;ZE2cc7mO/ccD3POSevr7GnD5QrAZ7LuVR83Ugcc56d+Tj3qRuF24DL95m3fMOSMYz6dz0xSG4lCx&#10;zbgduH3c4Aznd8uTwAD0GfYUARorbljQ5UnKhY1bJ6ngjr83v04PFEXyFGUFWGHjUtnAHP5ckZJ/&#10;SpJElHyuqqwjDMkjBdpGcDLZ4yh69O3UUBgisGZlRQf3a9SvOG5wcjIxnIzjrQBEI5ERS67F3YLM&#10;5P8AwHjp0749McZpphmyqlZPmUdWwW/vn+frj3NPnVG2yyIW6KrbcAYA79VxjPAHpyRSs4kWRUt9&#10;qs2do+XrnOfwOM5PTBNAEboWt+UyOhYZP4gdsfXAxjB6UjxPnewVD08tvUdh687un8XNPm5UTMy+&#10;7SeX8yjHoSMj09+uaRElSRfOi+V9ozKxxjgDgjp978vegCBoWVvkRgqzbV3KWI4JGQOrfd4yc5bj&#10;5c0NE+3EUSrtVdrNznOfoV49M9F96lLMqruePhfmLZPCj8Dxjt6YzmklURnO1/vAbWAG7n9D69Dg&#10;4yOTQBHLGqxshZlk+9knqQCAehHfODyD65pPKCoU8tV37g0nnFsAE8/d6BWGOcDJ+lTbJQ2dzblO&#10;5f3ZznHOeRgk5PGMD36RbHkAj2j5XDbTgr16kdeAAQMn3PQEAa8BWZrhFUyj5l2nCnBJyE4CjOBg&#10;/wBDQkMCsMDO3BO/nICnGeD36nrjPU8iRZNgUSyNtRVbZuwVwM/3uvByP0p5PnfJjaoXP3jhjtwC&#10;M54zz1B+mKAK3kjyztiRVIX5hkEdQB0yGHzD328nJoaIlNyCNG/hO0ZLYAxg/dAyPlB4wR7VNIjs&#10;zB5CQzLhhjke544yeTkgZz3qM7xuCM2JFx5gh/2c+3THc8k9TQBH5LsrPvmILkJgsNwyeeO3GcEc&#10;nv2ohtopkaLA/wBWq7o93HC/dHJ7k49D1zyLTpEZOIl7nc2BlcHkjucEcgjBHfshdGd3jaRkDMf9&#10;W2cE56dSc46nqByeAACo8bFMGZlLfdWP5VwvVPvDPAwOenc5NSNHENsHysx+XBydy5GDyDg/dGOT&#10;jGTyak2KsbYk+8D5m3gnuFO3jnByeo79QakHnIrM6t5zHc0Z3AbucnjB746YHHXFAFURCRF25O7L&#10;bVwpOV5PHOfbBxgc9akMaKsaJEsbKxZVjU8cnttwMY6/7Oec5Fh0cxyCNZPuncwX7oyAD0PPTqOx&#10;7UAGSRW2upx/E3c4PcDggrk5wO/Q0AQRx+TLG53fJIXyzbWXoeDge5Hp+dIYQQpXaWCg7mwdykZx&#10;jjHKEY9ccnirG6Pd91RjbjO8kjBJ5+gJAycD0zQsjFPNjSTlsYGOQc+h6+noeuaAK6xpCMmQ4WLH&#10;7yMsT0I4OQejdRnjrSm3Te0YQBo1Hy4PC7eMEgHOO5wOT3JqdWgO8xyNKu3a8hXaG78YJxng8ZBz&#10;wKWXylXyY23fdJwuWzg4JxkDp1AGRn0oAgFvh988Ib+HaiKob3wMjPyjnv16AkPijkY8GQPjKjON&#10;vc9OcfryT3qeMhS0qQMNpHO39R3OACB2yuDzQ2QvlBMRKpPz5AODgDB9MknB+tAFf9yWVI/mjTru&#10;UvuwQcfN1PU5YHvwcYpfshcqkrNI3P3VJ+YZ3AHvnjGSRyOxxU8nCtJ5p+T7zRyD5goJ5PPYY9x9&#10;aNgk3RSQyMoVRNuXgL9ARx04zQBXZJpGZkRhwAp27tzcZIwADyPqCB1HFNFughZIt3lgbYv4mEZU&#10;4BJB5HcnqQexFWem15HEYbapckqOVbJPv3wD/FyeOVmjeYfOu1t+G3dee3K89SBgY4oArtGH3b9r&#10;ffDvuCruzggY78nuPpSPGkkmwJ/3wy8fMuVxnaT6dSO+Kmj+aXzX6ZQN0G4AgdO3ynge4zzQq5Cx&#10;KTnBj/d55+Ycg7iAfY+v4kAidIpH2SlQNylmWQZxzgEYHPCjknJPHpTFVFCkqcrkMq5OWGMk54P6&#10;57cmrLSzsBCknTDLHuYDOTld2COgHXB4I54yAPux5+0K2CqyA9/Qf/WPagCr5JKN5i9P4VAztwMg&#10;HjjJ24749waI4lQrkqrN8vDcMSCSOT9McnnNTf6PGqvPny2H3eFJGCDyeDxx9OevR0SuV2CXJG0N&#10;5nytjAyeMcn+736ZPBoAryxu8g2n/ln8q7s8dhjvg/j+lKiWs7fI7MG+VljY7g3OR7eg6jrznGZm&#10;LlSiBNxYgFvlB4HJz2wMfUdaSdCG3mNgqrkKxbaTkgH3+9znjngcUAV0t4ph5jINzPsYr1JPDA4w&#10;Sfl6d+KRoYLgKx3t8rMyrnkFeuO/R+CDj8KtSs+5kkXduVg3zEZ+82MY6kEfLkcH3xSSh874D82M&#10;bmHQ9sZP95fwwMYzQBXe3y+9/wDWIrfMifUHoe4ZSe2BimmGOKF0ZWUNyN2FBXOQQD24PPA5/EWJ&#10;wHPlZZl4XCkHoRxn5u5HX65wDTHDqiHylwh3Rjs554Y445J/HuOcAEDWauVYo0iAD5pMkcAjAzkt&#10;1POOxORTRayYQHcqj/VowIIxxwDwV788DHvirBQllD3O2PaSy9BkkN1I78r77umaa8bmHbHHuy2E&#10;XpgsMAnj1z+hwelAEZtwSyrGiqy5+6ONxOegycD6DOTUfkIA2Rt2Ltw3BUgDBOOpGPXpkcjmrKli&#10;rP5bRyZ37i33uSO3XgZ6dx8vqm9jjZJjOT8wDBmB6+xC8fi3BxQBFLFG4zJGySMpVZOhK53fwgdu&#10;ev8AFgkZGWRw/deOTouQwzt5bnOT13DvkHAH1siKNJWOyNismd27GTknB98dsdznGAAixu4SUFgA&#10;xClg3b07hvl6A4+8M8EkAYLZXbEHH8YZcjbngYJXGORjOBwcg4pv2e3ZnJDHt830PGG6985I5xyK&#10;esZaMedGqqrYbncGGz1IHGPTH38kmpIyd2DtCqwxg/dHQDBKgDPOO+SaAIWhCyLL56/3WZVYbu+M&#10;DjHA7Z6VGiFg2xSVwpYMSTuPO31+8VI9cjHerSCPeIZDH0IZsFt2BjG0H6cZIH4UK0zx+U8bKx5+&#10;6eHJwew/u8E45PHoACM24RWd2ZVbJXLY3jbt+nPGTz19qbJagL8x2M24KXUZJJIxt4yQO+TkAYPA&#10;xMqvI/yRKq4ydjH0Uhc/X6dsDtSMiRRlJJI+5+VVAUADn1B+9175HWgBnkk/vVO5gpClZBjr0IBx&#10;jI+pz3zmmiELgKGb5gA+0Fm42jBPG7AOeRxnIqe4CO4DmNikhO7ywST1xjngc8DBz+RQAkrgSKTz&#10;/qzleMnt0z/u5PtQBGyOGJ8ss7LtLMw5AbnvjaAeOemCaHgRysaxsp43YQkD2JIA64OBuHAyCDTx&#10;AudgmX95ub7wbewOT0HPH0xgU6TLINu5CF/drF2yCeMjjn8MYzQBF9l2/eEcfzYY8qDuPA/p3/iy&#10;OBTTBJsHlSFmaTCyIpwqk9Pm4Gepwducd8Vc8rY+IkdFXds+bAHIBORnt0xngggHtEqD7xYNj5JD&#10;nLDsMBOFIz3xy3XHNAEEtm8i+X5cm1gy42vjnnr14BI4PGO/BJLbM7sxceY2Vba3AbGT16984wST&#10;k4qT7KzfuB5Z3xYO4ZBxyRjB3dge/GfWpNkjRg9Csh3fPyQ2CRkBhnGMrgH1I7AFN4j5TPtZRG29&#10;ty8EbeckkgAcDPbafWiS0IVpPJSLMfG1uYyOwK4AGPTuSenBuKGL70YiRc7ZNg+Y+ueQPxzn8Kcq&#10;ZRRtVWUY27uAw/Xg8fX1JNAGfPZoWKbE28GMLxuVScAkAkjhuvGBUKWLFWKhcY2R+X8rFg2c5zkf&#10;Ng8HjOBnqdEiFjlmLKVX5vlVfujBHQHnjn16dqYgidcZLnG1mGQy8ZPb5fy68UAU2tkPyJEWJGQy&#10;vu4yvY8+/wBBk0SRYLEL7KWUfI2BnhhweAcYyAMYIq5N5gby2hZlkLKV2n5hgDg+vPGOM5Gc0gik&#10;3qC2W3bW2yLtJxx78biOMHHXmgCpLbqrskxYfeZQ33gCcccDAOcDGOT9KJIImLSiXcvzc4C45woO&#10;Rx0PQYxzVvZ5MGbdT5e3cwxtYdTnGcN36gYPcEml2srF496soK7uVBzx69gcdOxHXFAFGazUIpUI&#10;zrFll3Ebe49MDqPUg47YqI2ckb/vOdsexj5IVmyTk5J+96E5wCADjFaLRxnA3bdw+7yOD3AyGPzF&#10;uQe3cGq6RKVVI13biMqu0Y+UccAgZyAMgDjPBByAV/skruSH47NCh59uo5HXkc47imrA52pFcqrf&#10;KfmAP8IHPv8AP1xyD3q5JDubAcMdv3WZE2nPocjJO373YYA6gOkWSJ9yuqts+bYDweB9VHTOevU5&#10;xyAZZsy4zcNtX5j8q5UH8Oo455xg8Y4pi2yxYR3HyKryD+EHaPvdeOD9efU5vtE28Mu0ZH7tmb73&#10;UHoOeMHPPJ74pGLbRcGIb1YjbHjC4OCN2Nx+bHHAyTQBnNp/KwxxLtXIb98zcHHYknPbB9ajlsd8&#10;LFIfk3BTtftjAbgDbwRnrnHatGeFVHkoSsKh1fd19ACufpnv07HmNlfDXLSlVVdzSSOxw2eW9GyD&#10;7HB7ZGADONmgkbG/arldqNz04IyMDv1HrjGcmKWxLeYss+75QfLCg8HAwq456c8ZJBIOeK0zF5DN&#10;+4XHlbc+Y/bgZOQNuM9cE9cHkmJoWCGH927H5VLSgLu9GLAADPPT04yc0AZU2nmNjDJFvDMo2tCu&#10;0eg5Hc5wR7dMVC+my7PJ8lm+6p3tlg7BeMN95vQnrnvWvtVotxmwuV2yZVgTkfKTnOME+uM54xzW&#10;a2QKyGNV3H98q4Csv3Qu/GT8uPfvu6ZAM2XTbgvlbbdzhvlJ/hPQtjPb6ZPTrVdbOSSNQjyNsZVC&#10;yMWbbjG37w/vMe+Tx2Fa1zaxhl81fLKrgkxnBA3Y/kpwOTk5zjJbcLvkWGUYVvvrGMkfvSduRwRt&#10;3c8feHfoAY0mnsyLHb7c5TllwoxgheSPmxwewznnFRPaROvmplmkG1WZRu25x7nGSeT1/WtZY28s&#10;f6wyId/7zBUHJ9eCCeARjOVPUYKS2/zLG8n7xjtZZB97LbOcEYOP/rgdaAMOax89AhhWRduFUsDz&#10;kg/xAeuMjofXmmPpwdA/llm4zIH3ZBAJOADj8z/hsPbb1UzJuOzzIwU3HbgEEDb0yTnJJBxyeKhe&#10;FycXEcinbzlWC5ycdeS3A+nT1yAYcunyiT/SA25l+fdu3Dr/AHmyTkdMHP8AJk+no5xEGOecb92D&#10;jsuByTu6fX1NbP2QxxGF42cJhfm6YGARn3KjoGIIHBHFQvGdigyuqtH/AHcnDAc8DIOcKCOBkcYF&#10;AGLPYeaolePY3HzqnK5PPfgc/njrUT6ek/KqytnPy4UrywOMYIHv3/Otq4iZvvEgEsH2sMhfw9/o&#10;euKikWUozm33fNny23AHPQdyR0IPf0oAxG0kIRm3yuweXGqtjgjoCPnP+8M56Z6FktiQzqiDDAqW&#10;ZQB7D5RjpycY47CtVoR5O2H7+1RIsilOWBJBJ54464OWx2FMnXy385Yj855kjz82D7dWOC3tk4yO&#10;oBjz2o2srjaCcs3ln5TjBOQoIHI78jPUZqGa0iGFkiwd2dvlq2w89SB12nrz0Oa15LV0BKFgwcBS&#10;cjcc89Cc4445PNRyKjqpLmRWH3WzluuRz/slqAMSbR7y5byrGbaI8lvLVsEn37/WitC7icYItWn+&#10;Zg21WLbupY7QcZJ6cYxRQB43NEyqEmj+VdrQ+d97kLjnpkd84POeaarhZPLUrIWViGUgbeo9TgdT&#10;jsPwqFXijxI8i/NGPmRewJ5IAJHGT3z+FSSE5McgCqvzOqq3XPoeB2PGaALULSRuJYl2Ku1VypXd&#10;ggrknjnPQleh5waWFo8KY7cfeU7mxwxXKg9MZJ+7zx371XLxqxdS3+rIDhR93PUdcE84GOmCPSnx&#10;tu2mOUffbb6nacYGO3Yjnoc5oAuIYzIiElfnKIdvBGPQEemOOcEY6GpJJplCpIGUZykkgOWZRnGQ&#10;BwBgEjPHoKrtJFliny4bG4A7V3McHjr1HXoSTxg5WNhAcCYAso4K7eOucdMAgdKALQLk7/NXKqd0&#10;jKcgEn5yQDnIXjoMc9aeGiP7ySKPa20fNEOp4yCcnHOOeevPaqcVy4ZXIb/WY/dhgMNg5HA7nnrj&#10;GO9SLMqIZldeu1djhmJCr82SOwOMdjjjmgC0k0cuwq6qPlPXopAXp+BXnPP0pxupFRcuq+ZGzsu3&#10;7ygff6rkZPvz+OK4Z0XzCGLA7OTyR0wARjqM8ZJx26B8Mrg7opVVvmZmMh2s2MAk/p8xyeM5xQBb&#10;gkEDNOYMMuS0ZQADnryT3PPOOODUwAiRTJC2Mbl8uTGVznIzgEcDocc496qwCBQrRSfdk3xqq5Iw&#10;Bk/Xn6+mQDiwyfMryyY3ZJZiW4IxngnucYOO3TmgB6Hz/wB3JKVZmcOzKQByQeRu7jcR7qTnkVKx&#10;WKLe0aqW3ZONoLklsDPc8cY55HAAFQNL5sbQbvvRllRsnqOpzz9Bkj3qeONo3Z0LLuUlzHkiPkHA&#10;IBOO3I/rQA5N77jHGp+YfOseCeAFBHQ49/xzmps4yI2XBBOchtvTPcl2IOewwfSo4RubZs9N0asp&#10;xwODtOBnt39u1ObeUBkBBXlW4IJ5z35HK47DH1yASMxhUkp5Yw2+MDbnIIA5yD6cEjPc4wZhIp3G&#10;EL5ijlugXoAT16AEdR24qAp5Um2NSdpYMu3IOCfl9uh6+3tUsZT/AFqs2Y2BXa3JB68devqAffqa&#10;ALXy7CSoCllMaMpUtuOBgkbSxxjGQMduCKkkKvL5PA8xto3n6Z6jJ555APriqsHlRfOPlUL/AKxW&#10;6k5Y9D0yF5GSSCc4NWIvK2m2CxkY2bDuYtgLjPPrnt3NAFiCQbxLHKuFdWj2jLHng7iDxj8CPTFS&#10;IY4ipCfeXYFkjP70916jkDfnjP5g1XJcnaI+GJ9V3Z65564+Vl9QAOTzLbiPCHDorY52t8oKlj6c&#10;gZHrnqcGgCyiRqkiRhlUKBN5cmXKluBg/d6g4PXHB5qX7Q4ZZZd2z+J1A+TgnOem3cMeuc1WAQyK&#10;6Nu3Y+bycsDwT1/D369RU0e5dqtuVY0+UL2H4n5ufTruFAFqNohExnaNMRrvY9vunG7vwDjpjqSc&#10;g1YErbFeV5DuJKsqgqwAIyOMA5J6cdcjmqsLxRjad2GHTLLu6cHJ4PPrx+NSRCQSYd/MPKbiCNmd&#10;o6D1x19OeAaALAaSSJlLI33f4WKMdq+/oSO3fHIFODpGpK4/dyfMu3kHgZIGOmc88jj3zBliFMZX&#10;5WA+bGUIGeSFJ79xz05yakjdEXAi+ZkdoxtJ47cAEjOewHT2oAnklKyv5Y+ZQSiuqli+TgY3At91&#10;s5xnn0qRgqgShxuH38tllHHcnO7cOOc9e3AjyrSfu/m3EKPlyzYHTkKe/wDhToyWfYkseclm8s7t&#10;o9Mg8fNnvjtQBKwjNu0QMe/BVlWTO35QR298DqDnOSTTxNvmV/l3OPlLDt7Z6jjIOD1571GkzkeZ&#10;FIyryu6TOQc8D0HXuT39CQEh0TOF+XH+pPA25Kn1BAIJ4wT0zjABYG2S42RxssjNt2nnkgYyBweR&#10;zz1HtyqSQmNpoH2tjCjvnbyGAPJ5zznngZ7RKFc7D8u75Om3HGfYenBx0FOd2b7hZ/kKqqsSfZeh&#10;47fgOaAJJUaF5HeAhlbDrs5TjBB+YcDkAk/KOec4p/mxB8bl+X+PYfu5DZHPGAc+2feo1LFlZI1R&#10;uCVOEzwcnuOhHoR2HNPhdph5plkxw273Hbt65zz0/wBo0ASByArtIv3fMXB2jBG7gHGeOc88A4GB&#10;TlMQh2TiNV2n/WMM7SOnqcc5+i47YbEuVX7PIA+3DMrHB4IJyDzyTyR39QBTpcuzNtLNJk7H25Y7&#10;uhBHB3DryeBnBoAPPMzHJH3iAodSFYnvjtweO5U96WTYz7ljjjfLbVk5x/Ft457rz1yfpTMnG5bh&#10;vlyQ3O7HOe4/+t609mki3RqWU7f3XBUY6EnGehB78UALEYvmkBLbfvbY1UEZAJPOfbPQEe9P+XzV&#10;lWJmJVRjg5zjA9u35deM1D+8eRnWRfmYbfM42g5PB256j1HH6PjPmRB9y7X52qeO+VPA9B1yCPXJ&#10;oAmUKkO15QitHgdeoGTlsbT9MfqakCkDzCnchY8EbQR9307EZIBxnPNRwrEj7xIoTdtZY4RkY6kc&#10;5zwSM/1oYogZgVz5ZO3IK7gDyeOm4DOOuDnk5oAmYyIzmJmWQsQRjA4x69PfGOuT0wZDtRN7I0Z+&#10;UqGZg3OCOgGBsz3zULoGuCo+ZR8qqY8cFjnPtnsCMc575dAxADvnduwQsPK4OcHHTjLcjtgdaAHh&#10;IFbaYzuPH3A2Ow4xk5wp69F6HPKZYfuVj+Y8KCvI4Jx7+gwMYxmo40cJ99du4b/LztQ45+6MA8Hj&#10;nHf+8ZNzhVVZWLNnGPlIJ2klcndnI5Axg8Z6ggD9nnMNsanKkN+7z8hyWPHTj2xg9OtOMyBfMnAV&#10;uTL8uMdecenTp3647xNsVWXZ1AZVdgpx6fXuc+nTBpwaOIlnDq4Yb13FmYcd+ST+pGcY4BAJEmEc&#10;Ri2Y4yByA5yfm5JJJwvJ/PPSS5SSOb5vM4ZmZ1UbDzkscqN3XuOccegji2A+YJlXGQzLnqozxu6g&#10;YHpjA9stQ22GgUbT0ZfOIZflAychSeo6dcnmgByiJF82RduxCcySYJ4+7uOeehyOoPJ9HbN4MYtp&#10;W3btu1V+c7QNw9cE8nJxz16ULOrHPmPHnBZvMK+WQcZ5xz169cdzQZMoFdGVmQcMuCTg5OTnJJZc&#10;9D14GKADzgUYfaMP/Du27i3BwD8xXnOD0wwB9hAhl3mNejEKVGPm3cDPHJ29iM9KRWETeXLlNrHd&#10;tLKQA2McYBxk5PXjsBTCzONph9AI+cbsHaBwOM/xex470AOWSK2hVQEjYRkrn+9jnK7hk5wfT6U5&#10;ZMkxAf6v7yyEEYz3IJBPDL2HTGORTBIgEbuG2q2PmDKGXG7JUDA+uOuPXFPieZkyQ0exiy5jcFWG&#10;PVfmHB7nBJxQBLGFkVWZ923gtuJHXkZUcDp78Ad80qqrsDHN8wxujjcs2PlPPAHQnPQgrk/KAaiw&#10;pUwxsu1Qy8bjt46cAY4zzxgketKZZNu6RPl3ZWSQYyARzwoyec9Od3XvQAyIedmBo1bzNhjUZLbf&#10;lPGMk/Nz7nH4PlRmYHlZfL+UbdrHIHXIzuOc+nIA6ZpnngRqnm7h5kYURjdlhjG3GeOSueg96fD5&#10;0SeUrqrLwrRpuCgcYy2OM5OMc9B1NACxHBkZTsVuO3yfNkEZPGAQeeuCB1wVj2oAwtk2xxkMFPmb&#10;QMkqcZ3LtHfHKDB5FGYoWMjJHG27y9p4KqDnA7nOcngDtzQEjXLFNqo24+YmBkYz14PK49DlfbIA&#10;6AgyqzKq/KoaT1wTzjJ7g4Iz1PSmxyrs8rzP+2fB5AHGCMjrj05wewpu6LfkCPLY+bazZYINxz67&#10;hxjpn2xTmE0rhPL4jT5VZQBkt179CD2HIbvigBwO9t6htqnEjRZ2qOQVJGOOhwR6H0oYFsTxo7+b&#10;ksomw/TjG7qAvp+YzQfmKySQZZV3KbjPOGUY5OfvZ9QMHGezVjHSVsqvLdWLN2YgHoAMYBzk9yKA&#10;JIFgD7pE3R7xu3qw9B6Z6ZHHdeBzihGkiaPcHbarNulAHcDjHpyO4JI9MCNQZJBHkeYvKwumCSSD&#10;kYxyMjjI9OKFMaIpEibf+uQBHOMcHqTnO7HHPJwKAHQrGm2OQR72fy2XaV8w8c4AOAc8Z7npTkaN&#10;ZRGgdtjj92C4If5ueo6lTjuQO+KhQvbJ8rqrf8s0PPO3bnJIGeQOoHqDipGliaFgCCq/LGrLy3AG&#10;BsIODgdAc9R1oAaUjy1vI3Pm4VI5NpkPHGeGHTrx1PrTrlFcvB8uZFIbqpABznhRyBkd8DvxRI4M&#10;jgtuZlJkUthN24ZByQTz16HgjHSoZZfLh2IjFc7W4J46cHJ+bCjqM5PFADmUNufyo9m3Plup5Ugl&#10;gRk9AowRwAcj1qFjxt+RVkXa27G1VzwDkcnPpwOnfFRvdICWUDcuXyrHIwTzu7Hj9OeDVd7pXdQx&#10;VcSAcybt27+E56dD0478UAN1CZoYswyMPMOWfGDuA3AYx7kYwSB6V57441wQxXCSgMqupXYxG1V+&#10;UEAngEtkDp8x9K6nxBq8SW/mHkKM4WMFQNuMscHIByeR39yT5B8S/E0f2KSWS8XzGZt0LZ+Ynlue&#10;cgYHzc8HsQaAPN/ihr0dxOxN0p3SeWAofkYwxIyPm7enB7V5bdSmaYuT+Q6e1dB401aS8u5Fkb5s&#10;nPqQQBj8x+tc2etABRRRQAUUUUAFFFFABRRRQAUDOeKACTgVoabo0l7IBsbaSOfbHtnPP/66AK9t&#10;LPvEWzcM5VG6Z6113hzwneayqyXs32dFfG1oSCWz0/2e+c/h0rQ8M+EEgkjCK0jOuXjWMZLAkYGW&#10;B6nHUcj1rutP8Kavd+Qrxva22VAh3Mpw204GAcn5uGyOe1AE3hr4e6PZn7ddXO/7Opc7OcYA5OCN&#10;uNx59j6cdpoOixancm3g0ZSiqAJpPk2nPTbjj73BznC5zg1R0/w54esIPs2rzM67dxDQrtTPOcnO&#10;Rge2SvuK1ItXv76eS18M2P2e3jXHmbAA65Gf4flzweGPJIORQB1EekaDo8SG/jRVjVVEDLhWIOeW&#10;BBPPGDjr27TWGqaZNdNHpmmvdSEqu1bcuAVHyggj5c/e4OBxwc1H4U8BRXe278SajLcSyMPKt/mw&#10;BtPJJBXb2PHGR+Polj/YPhi3a202zDSSSAL5duWGfXqN3PGPmyBz6AAzdL8OeLNbt/M1PTLfS4cF&#10;dzR/M3G/B+VTx09sd+o6jw38ONAtUzaQYl3DhpNwU7cjg9TjOORjP8RAqbw/p+q6qwu9TkazhZWC&#10;mQrv+7j5SpYj6ZwT27V3GkRaDpCR2+nab9qlRc8IejZPPOMnI5ycnvk0AHh7wLYXAW5u7+7dV42u&#10;wEaZYcg4552nvxnHXjqNMuPh1ZSLpNtpM81xHktJJuEcfTLNgZHHH/svNZtpb+JL6BbXU9T+ztO5&#10;MdvYghxwQFLnBVTx+Y+ldB4c8Hx2s0VtF4e/d/djjE2C3Yk4BweTgHPLA9jgA0tHgnvJmn0fw9uk&#10;zubbh/KXHuCeAMDGMEZ5JFdJCbpJItP0vRYbu6hj3yLJMuwZ7E9QBuP5LjA4rQ8MaB4y16JbOzgt&#10;7W1jKRkww9OOoDjI+ZgT78+hb0Lwl8PdU0S3jSKSEGLhF8nndnuw+8M89MHkUAYPhj4eeJNeja71&#10;Wya4j+QrEmPL9MDAwcc556juea6/T/B+paai29zZmGKPOH8otwF6gnnkrg555z9On0rw1rUcKNcX&#10;TqzDPlJ0U9i2eg5HUH2xW5Y+EU80CUtNKqYkkkbGMkHAGT0AHvj2zQBzdgq39x9lMl1Jn/lnFb7S&#10;+cYHQ4zwfUke1dZp1vLYqpj0GbIXduuHK9Rxnj1/P0zXTad4e07QrX7XqDKrSKTHubmMevTv7/Xv&#10;UdtqVpcTSC1gkvPK+blCsbNk4+bnAHPXv9BQBH4Y0e/u4POvYY4VkB3Roh3ICATxk4yDt9e/Irot&#10;IsLK3b7QlsjbWGGe3GQOucZOOoOe2OgrFtbTWtTuPtF5c+WplJaGDKhQB0/EgDp68jiuw0+yt47b&#10;yxIyqv4s3P8An86AG+DjHa69Lql5aKxCiOI+VkKB35AyOvqOB68atys094ZrWPbnknyzk+oHT39c&#10;VQ0q31xpXlttJtY0J/dz3Unms3P90AEHn1P8s6X/AAjl9Pcq+qa9cTdmih/dR/l6ZPP8xQBehJjK&#10;xTDyT92NGYBm9uuc+2BU7abFdOsZTIb1XHIPOfp+tR6VpWm2d201taL7McnH6c//AF600WeS4Z44&#10;w3y478A9vSgB0cLQMILf95u5J9P8/pU9u1nGd7nc55Py9cdvyyPx96cYjENs0vH/ADz7H6/zp8dv&#10;CCylGVsccfd9/r/SgAkClgzjaoGAv+TwMf5FPhDS/OhaOPrt7n0//X/OlaNSm6Vj5K87pDj/APWf&#10;SpMJNnZuWNcncykdu1ADjHHKPNCyMwU7V9fc/h6USTTJ5cXzc8fdPH5Dr+PFHmmFmhjO09Wbn9Kk&#10;hGxRIsQHzd8nPv1oAess9pDmFFUsuVcr04PP0qC1TyYgZZmLNncycA89z6fSrjRNJFuxtI/ikyM1&#10;WGjpOVuHldtvJJUYJ/w/GgBwfflAVT1ZPTn8f896eJYLULHCfm6Z44z35598091Lfut7N0ztX9B6&#10;frUUulr5ubh9oxlpCpx16D8PrQBJaCN59ij514Ylen+FXLdnysjhi2fmZuvTp9KrRzWqJ9nt7f5V&#10;/wCWmDj/AD9ecU9WmkLKwb5uV25UYx+NAFx4kK7ml29wozzVWa2upUYWTeTGWz83BPNO3+UnkBwx&#10;b+EMc0CCVzxcBe/ysM/SgBILO3JDuu4xr992J5/lU/lNMn7oNubPGMY96jiCebxD8o43ckn8KtIi&#10;YKzscHhfmxmgCpHpCCVpnTr97dk5569asxRxOdm0hVH3tuP5/wA6kkFvFLvlucKvqSf896aZplfb&#10;HFu/THpQASWyuMHnc3ylqGZQPLjiZ3A5OMd/wp7swg8xEVeMs3PHqfrT45IxFviTzG2Y3djxmgBs&#10;LPs+aI7mOenFOdUukEUkpbPO3ORUa7baJUuJ2Zmbjb6/0pGkus7beNVyfmMhoAlNrCvMm5l9Gbp+&#10;FAlzOI7e1Pv/AHQPapLWeN08tzlgudu3k077RGhwx2t1OWFAChHRtkduGI/iZun50+L7QzbGbvna&#10;uaTzYzjMnI525pojJbzR948c9v8AOKAEeGGM7Xj927015lD7I1+VfqTipAIN7ENuKnLHcar7dpY2&#10;0K/Mf7xPFADt07N8qDofu9ackbSzke3zcfpxSzQTy7Vh2x/7XHIp2ySKPHm5/vNnr/8AXoAZNaRK&#10;4LxL7D0ohHz+Usg6fwr0oM0KrhXYsOcd6LZkWUMIVGR81AD0YSNtWIt6tnpT2a3tjumZstwByfxp&#10;CnBMLqSzfN7UkgiiO3q38XzZwaAGgzOzP5j+X/Cq0EzTR4j6bsYzUM1zDbybbmX5WXgLk859qdHq&#10;FkV2JdIvseDQBIQkUKq8rbcfMNuMdaVUhRd4RlYYG4c8fhTFjhPJBz0+bJ4+lTJIs42m3XgdeaAI&#10;W+ziTiVs/wAIbODQRFGPKaFORnaQfzqWRWceW8y/9s16VElpFDnY7SMpyoZulADI0ig+eGDLbvm7&#10;YqZ4o1HmTxsrHruYmgtbt1j+df7p60W8r9JlJG7HzL70AMSOQuzR4VWPUHn/AOtTh5okz8r7emev&#10;Snu0SH93IucY2570iS+T88kajP8As4xQAssYH3xz6cUojG3+HP8AOn7Z+itx9TThC5G5uuKAIJbl&#10;o38lgPm7L1xTgItuMZOe9E8OTtkb/d4NNNvsIYSblH0oAfMVSPzCrAL/ABbefyqLes0OYpf++l/x&#10;qRVCJ5coDbuKdBCud7Dd9aAIw8nlgMx+rLTbgvs2sOe23ipnMSvuJyKbKQynHKtycr3/AKUAV4Fl&#10;EO2YZb29u1S4jkO1HIGeaVItyKzNu9u4p3ljA3AfjxQA2JsDKlSrfkaRmATcuN3XC08Ko4aHio5Y&#10;pNysD+XNADVkdxl1569KayJIw8xWx/d4okncsIsfN0zg1I6buAOlADYwnRBnHbFKY3Ix5eBnoO9O&#10;IYDhe30p5hG3P826UAUxIH+Qjpx+OakiEbLsXn9cUeWBNgtu7nPWnNEqhmjAG7tQA2aEDiLjNUZL&#10;ZzJuIA/L/GtBmAbdg9KiaRJG+ddpX0agCpkw8TSex3UrqJF+VRz/AA4/z2qy8SlSyv8ATNQsI0ba&#10;oYj120AVJrdUG5P19aYVYLuK+/zL/hVx40IyTu5/i/vetNeEN80R59s0AUZ7ZTlPy68H86p3duBG&#10;Qybcg8Y6c9a0pfkUrI2OevIz0qnMFb5JR/ve2f8AP+c0AYd5a/xSKPfCYUf/AKqxdTgLq2yONioy&#10;zdAV44OMH1P4V1V9YLjzYSFz33YGc9cVn3NpE+d6Dduwc8kf/X/x6egB5h4r8K2V6jPJZL/dZ1Xn&#10;GOwHUjH/ANbrXlXxB8FWzB/tOnGNQGG2RdvI46qTj5ge3PFfQ+u6Y10DHv8A4e4yf1NefeNvCzXo&#10;kilYr/zzZXP5YJHf+dAHxh8Y/hRY3aXAa1jZlO7yWQ5/BSMEkAjkZCn04r4m/aT/AGeAJJprXRnk&#10;UOW2rCRGFGcdBnA5bgAY9cZr9OPiL4LjWFnjtxkP0Ueo5wNpz3I59cYr5Z+Nvhe3MzRCILhvmxGS&#10;w+8QOqgfw43Zxk/gAfkx8Uvh0dFmkEdjHBh2VY1iII6Hrls9fr7CvLpozFKyEd6+4P2k9CFr9oKA&#10;sYwzOsi7ioJB+8c9RzjOOB1618eeOdIksb37R5DKHOf9Vt459+fr3oAwKKKKACiiigAooooAKKKK&#10;ACu7+EuqTWt7G6NgowCshKsSW9uWPH5cVwldJ4MuWs7yOUbh82RtHqccH8T+IwOuQAfXXw11l2t4&#10;ZJGYIsmC6gfKCTz35xgc4OQOp6e3eDdUaaDa+7LtgbpBkMBuwc444LevBzmvmP4Q65CLRd0YwpKM&#10;FkB3KPmJGTnBHXAGDj1Ir3jwHqMk8W15dzJIP3kibVbknGeOuMrnls9+RQB6YgUfI7KwX5fnXJYc&#10;98c8HuD19KdhI2x5e5kYhl5O3HGDkjGM47456Y4r2Dxy2asi7x5Jb7o4O3HcjHQD05wORVtR5Y2N&#10;N91mKlmLDqx7YwOTjGcHqTQAwNGAoYbv3gVfLXlwOcDqTz6E+45zSbWIYsUbaCWYcgnkE5JXPHqA&#10;ODzxT1DxRKuWU7V8wN8oG3vnOTnHt7c4oaUoMyEM6kfM8gXGCPm746c+gLUACps2ssW3zMDb2IJx&#10;+Ppz2PHpTcO0AbIRVZiqtH83XjHJXPOdpyMDpgZpVaNCsWFZVON/J4yecnGAcnPfv1ANRyR+bg53&#10;Lz83ljkcc9tuQcbeAAcdQQABYF8t9wj8v5v4Yz13H5c9Rw3/ANc0kcWwfaI4/wDVxgHyzwfmBB6d&#10;fTp0x06rJKEBAZQwyFyp+dSTgHvyAMY7fgabL8qFZV8xeMsFZQ56EnjOMn1zx17AAUZSQGNGywxn&#10;I2j24PA7cevtTGj+by1g+ZjjzMAMcnAJPGCT15/hqQlQmxm7sW3RjdjIxkZ5HXGPyPApigyR5iWR&#10;UblFaTG0jC9CPTPt1oAWCVn2ypld+47ceozjucA4OM5wT1BFN8scK6rjjEasRkY4GO/v36dM0PIy&#10;ku+T1+Vd2PlDHDe34EjPSgrA+Y3i3LnBDqeAAc91JOAB15x0I6gCBoI2UTybW3Fsuo4I6t0yfXPO&#10;cds0quCWOxdoxkhhzg4xx/wHPbP4UB2CliTuDc7VPDZJPHX8Txx+FG0Zwfl68dC2RnI5wDu/XAoA&#10;AgwsWdy+YAz4G3rwT6g9cEnOSecYpYTvVVLBh6pjKnA+6APTAz04PakLI/7zco3cs3ltxweOOnAG&#10;cnd8p6ClyA++4dwrLmTe2SMfiewz05zyT1oAjieP5mOwuPnbpwcKMAAnjHTsMZwcgl5dof3ucliR&#10;u27WYcMOnfgdugJwcGlV2MfzKG+YllVRgsfb39ABx+ADFRiy7m+VvvbmUbsEnuuQeevpjrzQA7PL&#10;E4+8S4VSW3DPGOgGMk9c556URxkHa4+byyF2pwSBk8YJ/hJA46Yzmo41Zl8xiqt0UjC8AjPGM7ef&#10;yOe4pxDMvkssnzDYyMOQWzgnHTDBeeg4560AIDD5WWRCd2THnK7tyjk5z1PPOOR83y8qxUwsrMrf&#10;K2/92eD3ByTjk5z09yR8znnHlKwdpNq58thkD0wMevcDjv0p24FMFt7BPvldhP8Ate/HOARQBGvk&#10;x8BMfMSGVhwOQevXHOewHPGc04CaN8qNp344jPDbtp3ZbLfh0yOpGKdw+5kG4Bcnbnpu65POcHnk&#10;YzwOOXFWLKfmVm5HyknHQE9uuenHvxmgBq527LeGaTa/RVDDB5HVgV6/dyT8w4pX8yCRTt8z5ccq&#10;d/LbSOmAADyOxPBpHMTOX8yRlJ37PLxjg5+71GAeuBwAPSmBYQN6BduMLtUbRzjv1wewwT70ATiO&#10;TJSOWT5H2sdwOO31U5wcA8EemaaWd0wyN8ykhAwOeCRnPXPoOKE8iF9ka7QqkfdGBtx6cjgA8nIx&#10;x3pjAEMWkYj2jBKrnqeuCOR05wM5yKAJ3ZoiGV2jbduXzE2kEbuQMDjAPGe5B9KaggkkYJGS3SYK&#10;d3HvzjgE9TjoOMYpEfa33UXd/rFXCqOvYe/4cikeMvtbduaP7v7zdjjJwR25PODgnBIwMAEkoaXi&#10;QCQTc4XHOcDHYcn5j1z1znBpqTNcKswVZCkm9d0O7LfeOADgZx0JBPFRvKw3qZGHlr+8ypAPyqQM&#10;kYPH16njuJGV2ZQ7fMzYbLZIJHBycY555xjH0BAGpEojRkOQsY/5aHaucc88YHHUnvyQSKcbeNg0&#10;UEZ2s3yj52ULkE/KT9eMdBnFKjgnIlwpbHC8geoBJJ4zgkjofTFIfLbbHK6/ew235QRx0JOSPvYy&#10;SOPyADy43CpHOqjJzl2b5TyDj6juB0wOAABYEAVjbN93cysp3A8cdgwwO556YPWgyhRtI25O5m6q&#10;GOecAA449fywaBFhV+VlVWH+sXbtYDjIPfg9c8A59CANQq4EgmA3YGVORnpj5ST059hzwKVgTM0j&#10;DlX/AIgDzwAMY+XB7cZ/CkDnytgY/NGV3LuORnlQcEnHQDsOvenOdyNOMnA+bByASMn3+7kDr+GC&#10;KAGxSCPaYoiGb7sZkKkKDwM55HUY/pTU/dyGOQMFXaPLIC4xgk9SeeM8Z5BA4qYSeXGxQFlVt0ab&#10;mUt90gcd8kjHPtimmMKBEOc4G44YcDOepB/Qcg/3aAGrCIj88KYDbQVjGOOpHAz346gjJApjR28Q&#10;XyZI923CcL823kjkDoC3oR+GafEUVt/lx7cKVHmHGM8gkAZ5HKjGODxzQruQY5pWXglmClehIOOm&#10;eM57kkeuaAGvEm/ZMfljm2xhY8bc4bCnJP4Hb+A5pXBUqrqy5Y/dwodQB2GOMj/x32p8gPlNFhlO&#10;0hcKFwOR0B6cDn9OBTJBC8bOHZVxjdgKPu4GW45yR64zQAyRJoh5n2aUsi42llOc8kA5BxgH8mxk&#10;YIayqFYqybljDY8vhgfwJxj6846jOZ3fyJNxLK2csCNu1t2eePQ4yf50wwqQscg+bYq+Zy2PUjrn&#10;AyPXBB5oAad2VERXhcqGU+owcZHIO09TkLUZEW0iKFV2jBVThQM52YJ+UADt3UGpnIaVd/HX13E8&#10;YbgewBJ7A47UYZgsjZzt6zbtpyMBTuzgcnnoBnIyKAIVURpxCv3eWjj27fQY5z2x16qenAIzl8MG&#10;j2Eg7mO8D7w6M3qBnPrjA5pW8tuVZWK7i3qOeM5GOucn360+XevyYPoTMx5w3Jye5Pr75BoAjG+I&#10;Yzu27Uxk8Yw2MYJx2PcgDrzQI1aRfLQc/IrKoY9Qvzc9fUk8/WncAkg9OdrcbhjuORjpn3yecULB&#10;FIzMm1o2XYq9Qx28ELt+Y/KoxyOQT3oAbHcXCZudrMyjO1mAH95l/MfXB9qNoh+7cLt4jbrg7VPJ&#10;HcYzjv19M05EiKyBFwNxO7YMY45wSMjj+HnGOcU5GkbdhsLzndjCjIG7JGeMc5459OoBGylR952/&#10;iZeGxn1IwCMZPv3HNJ5YaLaAqqi43eWCqAAKTwd3T5Rzx8xzxipY12ScIqttJZW7dAc8ds8E4OO/&#10;WnIA8ir9p+ZdqjJweF2468ZzjPUgE9yQAR+SJYvtAjZt8ZULvOSM5yMcDp3PfqBToojG7BFkCs3z&#10;Kq5H3sbsA+pA59V4zjDlMUqEN5nzLjHOQMd8gDI4wOo5HJyKaUXDAoGXplTgluh+6vy/U8546jFA&#10;DREVHVkwpZvlI5x1J75PPTnuc4pwjh+XZGPL3Mu3ZnHJIzuG3r699uTyQJCrDEhchSxVujbjnBU5&#10;YfKRxg45x1pyxSMwjlLMWHzAyHk5wQTzjJU56jGTnpQBAQzAqImYbc7f4Scfh2UHkDjPWk8i2dmi&#10;EgZjnzPM+6cnndgcj9eB15qww3Hyy527sfMpwBnuc5HcdTnGcdMNjeONFILbVb5Y2bjoMAfQbcEd&#10;ycjrgAIxI/zbg0m0EsuSQ390+h+UDJ/2uTmmrtlKrGybmUNHtbksQedvHQbc+nFOaKCMeUC2Fyv3&#10;flBBOCcE4By2SRjB70McxkSncp+8Qm1QcA9cnHGeQB3xjNAEcjusqyxRKyybnztOW4O0c8kcZ4yc&#10;5NDIz5ROfnXy9gI+XPccjIB6e5xnipAqyNvaLDckgZ+9gj+8McevcjmmiHKsWO3Gcb13dCCDz3BG&#10;BgnoOelAEXlyF/MSHdgHpFztz045645HHODyTR5YCqwVP3bnDqobPBHX3H0wW9cipYkw3+qKq2SG&#10;wOmF5+56rjHHHOTTo0j3LuR9w+X+/tYkjr2HUjnkYGOACAV5vtEbLvH77GOgGDnkHOMqM9znjjjF&#10;RykAqtwzbiDtUyZPAPTHfjHG7B54HNSXJhO2bhd8eG3MF6k9cd+nAPX1INNh2RyKY2ULtG09Oef9&#10;7g4B57E+nIACHb5jlAWzwzKFZu/Ax2z7dPxoVFt13bFWNTjd0EarjB3ZxwPfIB9Kdt+b58FjxnzA&#10;c4UZx2BPqO+T1ApZwHjk8uXaW4UKQu30+9yee/fPUYoAZJBtgVym5omB/d8KvGcfd649TgHGMgnD&#10;EVUG9hGSWETeX93p6ZOBndxnj3GGMvlLv+SNfvttB+XC5PoQfu59+OpzTpJJjPuE2X3Z8xn284wT&#10;0OAAQevYGgCvcI1vCzxpIisvzDPc4z1IAyeucYzTdsbAXbiM/Lv3bdxODnJxhSMg8E4GOvappGIO&#10;N6pyY87sFOoGfl68Dnp6k9TXlUyMJDHLGzANh4ydvHHGOmB2IGfTNAEg3xxsGi5Xho2UHGCe57Hk&#10;jn2GOTUc1vs4aNflYnzOSp5XoX9sjnHJBxTpVZB5qKC67Co3Z+U7+5U88duMLycUkqqsUhjbbtVt&#10;okBHGMemR90jA7kYxmgCCeORv9Yrr5ihZJJMZ4GNpDH6cHIHzc55poR/P2yJtIj/ANWDkEdCFxk5&#10;BGDkenIFTSqiPuYtt3E/IRzheQCDzxx1HOSMU2NykWFO47i2dmM8cHjjjHY568UAQPJCsv7l4yyo&#10;yNJt4QDJwcdBgn644PGAw7/vRplvvZVtxzhj1JPHXHXBzyKmkSVmaO3k3srBd0mVHBAXJyAO5GM9&#10;ic4qu5UbdysuceWsnzb/AGxzjIGcnoduRwaAGyJuJjzvDt83y4bb16A4AwW5weTzjAy2bzklKecf&#10;MPVmBbaeu7BORgkcDPQHnGaklde6vhW+8d+45BJByp5wcdO+AetQq6RxrEY16ZaONmAJ6kYIz94E&#10;465PWgAdVMyxPE2FjZJNqjJ6gckZUFTznIyuTzgVVgkg/duZoWJUHc0PzMoAxjqccZ3YJzjODVhk&#10;WQAQlXVchWbKj6bhkYOBjocEAZOaaZJQysksi/MCmZCD+eQcjj68nPGKAK3lZjDeW33o2+YhgAMH&#10;jGeSMknOPTg01QiEF2ZxG+zfFwwAOe3K/T2qWQSLHvCsr/MYCcZJONp4APPy57fLn0BZKmwmK2lG&#10;xd23djEaEcNk5xwv4A+vFAFVlSVvlLfK29pHzhcZG75cYIXnIHReajuY5FjxEkgVdx2+WFLAZcDJ&#10;A29O/c+1WZYt/wByVW5ynXEbAEg7d3rgehz9BUdxFCVZowh+UtHvbcNuC24k5YjIHQkc5oAriF7e&#10;ZRKML5isG555xjqQwwASO57E7ar29obcrbx23lsI8LtjKkgcdsnn8ckjPXmwYVgG148H72F4yv4n&#10;O3v1J4FMkgWGRohbI2ZN/l7iwZgMH1GeF7kE9hwaAKQTETYePJ+ZVwfmbGBlegOR6L75B4abdi8i&#10;LKJOcqcnIXcABkDIHIH92rMxC7sniM5m/ebcc9Rxszgk9+c1FPCzJIksis5T5W8xeGBx1A47c9sA&#10;deaAKc8XlrsGdrNkqRuGBzjGcgEZHHYfhUUtm0cXlTRjC8tuhOFbBDY5IHQZJ/Grcu1f3vmFgWPz&#10;BSABtHJUHHoeg446Ux1R9qoV+Xjc20bcEc9TyRkenTrmgCisKyx+cSFEbKcGPcRyeuDjjuehyCfS&#10;mJGEMly+1ZINv7xvmCYPykYPbdyCQPmbjFWki87y9quwYCMKy4wSCAOvbAPJ7c8dI1dd5aR5IwrB&#10;43fPGVIw2eAcDkDJ/SgDPa1WB4wbeJBtyu1FU8f7IY5AIGMA5wfqAiRjuMZ8vyw6vJ8xGACAM++e&#10;pH4dKuNEy7VSKNWLKY9p8sgccA5zjHPTqahkQiOSUSbhkkyMMgnB+8wbGMjrjn3xyAUpdPuJ0VPK&#10;Y7eRthzheg6DgcZ/HvRVuKS1tZ5JHSREbATCliepJJPufy46AUUAfPcizyP5fziRztk+XceQCCMn&#10;Jwefz/EAdn85onG5tq+Y2Rt6nkgFiOnYg03Kry0m5lbDfMM469+3BxjB469jIB5TsrSk7l2rtJLY&#10;AyfXOBg9BnjryaAJfLuZX81ImZvLU8MN3HB6qQeRxg9uMcEtgkDwyNGoCsv3hGvHGP8Ad9SR1yv4&#10;UgCLIZJII4+iu20YQfl13DPGT6VIpIjWWNGX5FChm+Xbtyp/HH5semMUALJ9oIljjJ8xch0SMpkk&#10;c9evAx0z1zzirMEqQsxFxt3YVl8zG3PJPGMjk9Qeg5qFXgQsI3Zo2fKtsHOWIXgg8YK/r9aekjMG&#10;8y43YXazxsBjPUrjsR+OcH1wAPEbb/KwzFWG2PYrYbbycZBBOecfXI4qR5HMatjYpLbcKcH5Tlck&#10;Y44PPXGTzzUcTO20AbmH/LNWDHIK45Oemc8HnmnOXMTMV3Bo1CSccLkf3Tn2HI69eoIBIgtyFHmf&#10;K0YKiR8bQOBwMjb6dz15xUsM4LMN8m5pF24GWGTyOB/QdevoyNZGAVTvKnc45cqRnbyc9Ax45yac&#10;jFg3kQ7lG5lV2IXPHy7SPzGQOaAJPLK5im3bTz5RVRwM8cLjkdCc8Y+tT27KyrMzbgTxtbbu+bv8&#10;xGOnzds1FDvjJSH5trKUZYj8pHy7vToG6Y9TmpCHMbBY1LRrj5IxwT1PAxgcY54y2PQAE0bMqhDI&#10;oXaOY/723cT6jtxzk9STmlbyy3ni2VpFbOCq7wOOOnGCc5IGQMcg0iPMSoHmE7iNp+6FLdfptx0O&#10;QeOvRyrNJEt0qgruMjfOoyQAcKcY+4Me+BjvQBICkgwwzhSF3IfrnOc9eNvH6VYVMS7Ps6/Lu3Yx&#10;h+OeD2Hy89SB681DDiJY455RmJdzssikE8E5IznnPrinLG+SJnYFTls42Ads4HHsfTaNozQBMse5&#10;N8ny/KR53l7uNv3t2Tk7uen4VJHySxjUybR5y+WMNxjB5BZSRgc5zjqeKjEUQYLbw4DSALFuZjt3&#10;NjgcH5Rjv3PXinRZVWV2O7O5tz7huzkAZJ6HcemSMcgCgCwnnQu0EkrKIRkqV2sFC9fx4OD6jpjF&#10;SeY77GAZzJJjLMwYtjIAyee/G4cEdcVCscTMpSIxhWDxpHhgvI5x05GeD9cjJzNmVUZI3C/LjbMu&#10;BkFjznrwBznHPWgCYyzrukhZghk+Vo5vlY45brgYBbnIPJFTRAr5Zjt227wY225ZfovP+0BgYIx1&#10;FV0k89hG1tluq7l5OQCDgDcemevYg88VNFcFQcqWbedzR/ez8uT+B5GAexAxxQBYhkVXy6KrbSBu&#10;5J+UAYP59MfqKdEyxJsCBV5VduDtAOcj2wP0zUIlSFBFGGjZht2yyDOc7QOCP4WJzk4468CpY2QL&#10;5Ecrct+5dpNw6A/MOGJ9cnv3yKALVvONvlRyybVYFXVh8hP16Hp1B6dBinxuHwjDbtfCr5e7y+Rj&#10;cp5z7gevSq6SzAKvksfMU8ScqeOAAcZzxkdjj8XxyRzfd3eX5xK7ZC29eCxAJ4x0IPI25wKALQn8&#10;gRyRbF+YtGrEr7Z6cgZHP59qnTkmKABdrKW8ksNuR1xyAuB3yc9apiXc/nNMcrt+XzscYwMHoR+A&#10;FT+YxQGUsW7CRsHOSGPJOPujjuRn2oAsxPGrIBllWRS0a8njHPTp0yM5+lJCxZF2t83DL8o3A98H&#10;J9Ohx97rzUUZA/dTTlFLENIEDEZ6n6cHpk9OtSLcSmPMkn8S7wmAOQ2OSBtyBySOp6dqAJHYGGRo&#10;1DKq7WLAqAMZHuAMA9Dg++AJmjMc+JUC7WbduUAsgPuCRwSMAA1XJQKdgk+Vir7Gyy85xyM4I79D&#10;waejgPs8r5cjdt+bPU5yBljg9eOv1yATiSWA4eT94ylWVFK5IGSBz0x27jnA/imVQuxCkm1+FbaM&#10;EDv0G7qMngZxVeJvKZn2x/u3+YjCggueCBz6AAdcjjOTUgkYMkUblWIG7bHgnHAAHXlv5UAO4ATK&#10;svyjePLUZIIwe/fnjHbII+WnrDLI+FiZmK5CtCR0zt9efm5HTjgiq6Tlo/NJi+bH8S/MvHftyOnf&#10;j61NbtErEiP7vLKwywHcnj73tj+VAE6uI2+YtG24Zbkb+oI4JJPzA/zAp0Zc7VR2Us2wSO2Mthdp&#10;4yccg9D7+lRlnPOEkVYwCwOSfk5I9Bk8decU4fLLhIFO5yPlkAI9j8vpjHUZ5oAc7xiNi7BdqsVM&#10;jcdeuTnpkj2JPYU6SNf9TJuVzxIhT+PO3uByAMdvxpu5irDDBGdVX1ViBjJAOOMEDK/jk04zFkZ5&#10;JFYkgbeOSRleOvJP4H34oAHPmHyZVVcLtlDMdyHOT1JwPbsd3WnALsadVYqGLbduArY4xwOnX/2Y&#10;jNRqUiZbdrhvvHbG3UYGM4Ocknk9ic+tPVp0kacNt81cDavQFNueRx/F0x39RQBK8DSKyFfMJIU7&#10;kDNnGcfNzjGD19cUKdq7SCfvBRk5PQdj/kemcU2ORDIBG8e3lmJHzFcgnvxnjn0I5owpUbj8/HmL&#10;woHHoe+P6cigB0gMEq3Ep+bzGOD82GGRgZx1U8c59OadtAISRDujGCGXODnHp19SRnHpQsjr8xhX&#10;djLKOWcbeF57epHPSmpLucMz7sN8uEK8cjjnjkc9OO1ADmlW44LLu5Dc7sDpjqP73Tr15GalecCB&#10;RIyr8yjbI+ckqCD90Zzg9unPJBBiH7obDcN83IZmLAYPAXJY9epHqenShmAXzGaXcyncPMP3fTg8&#10;Hrz/AI5oAfHI0TeUG+aQMGVTtIGQcAA9uAAQemMVKJHJbCt8zLnauAp25yAcLx0wcge9QAylSUO/&#10;nb86knk+uePX16U9T5pVUh+VlUMyrnOQrAg8BedoC8ntQBIsgGC2wYKk7ehHzHkYHGeuB3OB6ELT&#10;eXu2lvLA3boyR1wV4wDk8dTz04zUTTEx73fsTnGVPvnA55HTsOemC8ESP5G7cQ2PLKgAnkADt/T6&#10;0AOXdGqrEsmVXavzHcThgcenIPJ9e4p371maG1cfvJMfd6twcc85xnt1PoajdjkSO0reZ95VUgue&#10;emeBhdoGPUHjFC3AdmJuFYbtr4GByMbgCBjAIx0+8O4oAepEcnn2YUsNrI7J/F82AO56Dn0Oe9Kh&#10;2zKnmDlW8xd24r8314HToCM+mDTA8qDz5xyRv8xm5LEgdNmPT8/xIVnDAW+4ndjLZJO056k9ACfb&#10;J96AJcpkRbHjYfJuaMYXPt7dCOOnQ5GW+XHGFeO3jj38FYo9oJA6npkfU5J54pGkdWzKVLd2aEr8&#10;3c/dPTGMZ4B/NJDyQgZVMfzbWX5PwHpjoCM84xnAALDvtdS0u3HzDK4x83TOMc7W+b2HIqESxSN5&#10;gmHlsqnft+/knGfl6DnGR275FSNLtbIV1jU5jUnoPnwMZ469D0zTZXmXKwtN5n+r5ZiX243Dnucn&#10;PUDGMHFAEjTzmNpdkrfe3bSTjvyc4IxnjpyfpTQY7qZ0VfObbjYjb+OfmIIJIIPU/ez+FQm5ilQq&#10;E3fMpWPdnORwMdc4wM8D8OKcZW8pQ5Vjt534YNyvJOMkY5JOeM+ooAmSWWGHB2qNwKxszJnnBHB6&#10;cjDHOCMcc02P7O0v2gBdsfLSR/MAgwPmPJxjjOcn15zTQzeYreWvLLu3Ku0nPKlRxzj6jkckYpAv&#10;mBXWNg/OGbOQM5IxjgjIB4BI2+hNAEgkVgWRRmM4O4rkLjGDycYAPPBxnPUU/KKdz27N5bEKXzyV&#10;z/d9SQMAnHU5qBoGE2yYsoUq6qZBuAIIzndyNuP14xSMqrFuj8wdM/MRjnpn0ztPX2zzQBYWGJYx&#10;Gm7Crt3Rx7gQQpxwPzxj0PSnK06IDGHVTmPcFbL/AIYzt65HTtVMyJIdomO5o8s2885LZOB1AyTy&#10;B8vU8Gl83zQzou1QSyqnGOMEL8oIGMc9j2zzQBM7CKJrffskbDR71AyxHQ8YGGHPUnAIPqvLK2z5&#10;mWQIWyX+XOFGeADjt1BAHQmodzxMz71w7Z+VVORk5B449c4P601Wdp+Tv53becjJ57cf72OmOOKA&#10;LEE0md8DhfMYEyBmVVzj0xxwPmIyPelSWMFWWRG4DKrMvGDkYGBgYOOmeMc9apNcpOFG7cCoVV3d&#10;PmzjOBx9P8MT+fNuaQLJIHYEH5QN24ep6fjxgH2oAsKgFuhX514MZ8sLlT6jBU4x177SBioL9bop&#10;525o0G395IpAIyuDnHrjHX6mo7jy2G1UVZNg4VcBuOCdvp8o79OvPENxKsit5MKgMWMn3clcnAxu&#10;PHTkZJHWgCjc3jFsbj5ayfNJtPCjOcEZ5YZHrng4Aqnd39w+S8zM7ptWFN4LEds9MZ4yeM8U69Z9&#10;ryKNzqQrZYc+gHqT0zjrjuDWLe6i8CbmycEjPHIx1PfkbeecY70AUde1lI7dcOvmeTlCzAZ6Y4bv&#10;6fXuMmvF/ijq8bt5DzNvYYYtzkANySR2B4HTp6V3njDxTbR2Un+sTaTukL7Qxz7YznpwcdznjHh3&#10;xD8QxysyQ3LfNkHzJN2ONuPrx19u9AHGatOs1xmORmUgE5P8WOf8/qaq0rtubNJQAUUUUAFFFFAB&#10;RRRQAUUU6EEv8q59qALWnaa1xIrThlQ89Mbsc9TXdeC9B0/TLT7TqKrNujDOx+6oOOucdcY464Nc&#10;ZpcE13dqTJgbgfvbdvBx7YHau70W6tbBhYJGJrjcAzbix/DnGcZ5GDn8aAPQvC9wjBbqx0lArKV8&#10;xoSqp8qgYx0HGeODn0GK2BrMVjcs0Kjzl3Kswj5Cjb8wHUDOOmFGBnpmsPQNP1TVIltbcS2se0Fp&#10;vlXdyMktj04xjjnqOnWaH4W068ZlsCLmZUGWm+SMEg5JVjtZvlIHoSOO1AFS0udHMIuLy2lnaXny&#10;wpbf838OM7s88ce/Brq/CKXmpKbxNPhs7GZsr5v/AC0YdTjBOTgDoRkY4Oa0PDfhKwtp/PkgjvJl&#10;kB8z7MrZySdvIIz07HnBHIOO08OeE9RnnW7u7eHPzBvOZV2KcZyTgc4PAGTtAHOMgBoukyxyfaNY&#10;unhtQ/lonnKrSYcDocBx/D0AOe+DXd+EPDOo3zG7gsI7G2OZWnb5jNkHDAqd2QT3I5OQOlR6dYae&#10;L/7b/Zsdw0A3HdGfLOCcKBgZBz/cwAD68dDbWHifxMfsdtFNa2u2NF2MTv4wTu8vsADkDkdT0oAt&#10;SS6VpsPnRpFcSsQJGHLbj1BOTz1GM8ZGd3JPVeDvCPiPUbeOYWken277SwdP4du9jkDrjgnvjjGM&#10;VZ8D/Dix0+aLUpbFppI0IVi27dyQAM5yeRk89V55zXsfg7wRPqLxpcW/l2qlRHBGMJnPzM3AI685&#10;5FAHGeBfhO096qWjSPu4uL6RtrONoyQQd3PX29edo9b0X4SaSsYhjt1kikVVmcpjzTz19cY789fe&#10;ug0Xw15UoisysOFGF8vJQZHGQOnHOQMk/wCyMaVtFGlwYbV5GjBw0hjP7ztjJHQflgeuaAJND0TT&#10;9NtY7LTtOj2xnbuRQsa9BznjHz4/E9yK3T4fe8niLOqqxXyo4G244+6OmO/b3xg5qfRo7JU8mO1m&#10;nIb7/wB3644PbHTnJ61tQNdXMvmW2lLHhdxaST267QMDIoAbbaILZI4tNsxJubLO2ApPQg44JxkY&#10;xxW1pWl6i7KD5kJVv9Xax7WyDnrnPp78VL4e0+5Kl7iFZZG+VdqBdvPGMAfh1PPNbOsfZdDsWKzK&#10;khwMqysyjnkA/SgDB1jwxZWGbq5CrJgmVp5B8i8sT07jHPXqeMZqoviiAD+yPD2mXF2yfJI6YjhX&#10;Hf5mz0+vFK2l2NzKn2yf7U0jAv8AaJTN2PAU8Dqf/r9K2NN0+CQLFCsbJjKr5eMnoPX245oAb4Y0&#10;7xLq96JLuaOG1QDzY4VJx6DdweQB6/rXeQ2NvLDGYkEcfG5/746+nPYfnVXRLa3t7H7N/dUE/X0/&#10;z7dK0ommmPEP7sNhWI5b2+nT9aAEDmPYltF8u1Vj3KPlGOp46j0//XVkw25fyWc5/jlzyx9P8496&#10;JoInVRL8q7vnbBz16dOnX86dbLazzDyvubflGcH69MfrQBags22eZGu1cfeZsBc9x3NTWlrIJfPi&#10;dtvQblHPP0/z7VAivcKuwssa/wAfXHfH1qyqzB1hSMbevzL0+tAFsRqn7tyucZO48j/62frT2PmM&#10;LZzyR8qjPGfX/JqKLaEIbDLzv2rj3wKb58D3Pk7GMm0GTgevA/z1oAsqlu2CQG28he38uvH/AOum&#10;3z3IlWKOPczdBj27fpU0ZPlgGQKqL8qrjrRCJUjDyp5jN33Z9v6UARJi0lwYyJMfj9etWrXzpm81&#10;gGC8Dd0HuOPwpDZmXMt0+1P4hnH/AOrPNSSTo23yEB+XACt0PbtzQBIsQmG19vykhmP8PtgfhQGh&#10;3bY03HdnaueKaBMse26nDNJ+IHtTkuFjT9xu3DA3LgBf8/5zQATvJCPKR1j77duT/Ko0tULfaLv9&#10;423K9yakM0cERMw3Hr8y5981DLJC4MssmCeArduPbk0ASRS7GaJI9jJ1QN/PinRxySL5hOFx0ZsA&#10;++Krqsa4CW+6Rj2jB2/X3qxDEwwgHzY4fuPw9fzoASGRIzhX27v4lj6/1qxaW8jSNNKiqnXcf8/z&#10;NMIigZfMdd2flUZqR2e7zGNyqv4E/Q0AWkkihUOH/wC+ePagiNn83vz8x/nTTGgxu3Nznb1xUhjk&#10;m+Ziyrt+h/8A1UARlEluMqM8CpXdRkhtw75phiLcNJ8uP4c5pUg+yx7LdDtP3ixxQAPEk0eJy3rh&#10;TjHFKBGG8tbbaMfxHqf8KjaVYG53Mzfwr2+tOfaAshLFjwPmPBoAkfdM5EnzY/ur2pItyDJIRQc5&#10;ZutORtse5wqjOaYsk5mG8RtH1+tADvNRhhGbn+6vX361OkELPwvzDnJ/nSSyODubd/KjyZZI901x&#10;tX0Vv0oAR1aR1jjPA/hUnn6mpEi2fM8ahun3h/hTPN+yqPJgZj3wvP161HJCZblZZLorlf8AV9f/&#10;AK1AFkqSGWNvm25254/lTV3ImwMq92GaRpI9/kRrt/A/zp3loqqtx8o4+9QA2XzxmRCu3+6q9aYn&#10;2gsZQ5Gee2P5U/zY2fYjsMdtwwaQLDaOxLszdMZJoAR4GkGxiW3cselTRIbePA7cfKtQzNZwXC72&#10;/eSfdO77p/wqSSWCNljJ3bucc4+tAAsEMTNMW2s3XdTDbo0uXmXleDuFP+02Mfyd+3p+tLLsGXlR&#10;mOOuBwPSgCAiFm2xsrKvXtimz2NpfBRMejfKFzkU1L2CV9n2KRF7MyAA1dy4i2Jtz/D3xQBFFboA&#10;UMZxx8zUFWCB42UBewY8/Xioh9qiLPLIrH+7txU8KSRx8k98YHAoAYkcju00rlflwyjGD71LHHAu&#10;Hz8zHFR4Zf8AUOzMR09DSweYY8bsHv8AN0oAe6xK2Ym6ZpskkCoQY2Kr/FznrRMGhxMZVyOTknBo&#10;hlaT5pCdnoG9qAHRSQsjMUOFGdvtQhlnThCvPQ9qcbpYoiyowYr8u6hWLQbi/wD47zQBLHuUbc7W&#10;96TzfKDeZIW/Kq0P2mM5PPX71K8PnndIfl78UADQr0Ezc/dY0RRMif67cVbutEEbIjQx8LzjdQWJ&#10;HlmTbjnIJoAHjWRsSJtI6Ybk0AP92P8A4FUYidyMzBsHI3CpMO0ip5h/3qAHR7YQwY8N3/rQS0bB&#10;idy0k+9PmMny/wAqdG0DLv3fiKAGEQ7jgmmxhvMPmr7L9KmaMMu4HcCM0xVVgGjZv+BHigBCrqfM&#10;27j2oc7wCX99uKVpij7AD6huxpqKGO5ifxagBkttC3zlmDeqmlIAHBJxT2GH2BT+NB3Z5+b5u9AE&#10;fmEyAM3+c1IeRx8uPxqJpj5g+VcVNu8xcqq0AKWJG1+tRiNhuIPSgNn7w3H+9QSVTdg/0oAaU38R&#10;jvUZhOSXPapSH+864BHFITk/KeOueooAYpw3AzjjjrSSEF/LHp7UotpZfm8z/vmlkj+QKxx3oApz&#10;wvEdyn73NRkSq2SOP4d3NXcCT5Ackf3e1K0ZDjdt9iR19qAMvWI99szL94DKj0+v0rG0udllkguG&#10;O1WI2lvu46f0rp7i3LjAP17ZrOm0wJJ8wDc8r60AUpJ1i+YR/wD18dv8fpUP2WN0KggfKcrgDI/z&#10;+VXGsvNkOH5X8KGVopOenGfQUAYGo6aX+9GfmOMbevH+Heua1zRWmhZkjG1cj5l4PHHb1746mu8u&#10;oEl4jUbu+5RnpXP6xb+UzJGM9Nu0jjsO2fyoA8a8eeErRbZvtI4XIUNhcZ4554+8B0xj8a+evij8&#10;M/D1/FNNcxtt52tGnfH4Hk4HPTH4V9beLdEttSgYyIzRqflQZC5HUEn24968V+IfhxY2kgaw8wf8&#10;9PL3KuB6Y6d/z+lAH55/Hj4IaHP9pbTdJhkk3blhDKp3FlAbHVjnHHrngc18S/Hj4Tpp93PDLpKx&#10;vHx5ccahpG+TjA9jnj1PC1+p3xq8L6dMsl9BAjNGd2xWCr/EcfMTngev5cZ+V/jV4TgME0H2sK5E&#10;gZpNrYIVB16qeB3x9KAPzL8TeHLrQbvyZbdlG0H+mD6c1l1798b/AABpgM1xGNzM5DbXB2N8p545&#10;JBz2AA968Hv7SSyuGhkGP/10AQ0UUUAFFFFABRRRQAV0HhUeYdxA3A8bhnPH6evJrn63vB0y5eNi&#10;Pvrj17//AKqAPaPhJqKJMoeTKbR57DLblx93vlcnJHHGec819BeDb87lllbnZkF+WXjgf7J4H8R5&#10;45xXzL8OrtoNQVA7qplKqiMQ3QNntz8q44Ax3r6A8AXhlt0l+bc0Y2yKuO+d23jttI5yOuKAPcPC&#10;mpG6gRS7TFYxtU5Yj72Gxx+eB1HWtZLqNcSLNu7FlYHGfrjdyR24I98njfB+rQQy+bINoZvmkVRt&#10;6lucnjAHHHpyTwet81HRi5D55UeZz0Jz05HJ7Dj16UAT7ZIl8uOOP7uY48cELx16gEZOeQCOfShG&#10;YhrhZNqBhtbb97tgkZBYdwcAY7E013mRmmimXcw+RmkyT3yR1zkEkYHXtjNIuxGzG6xruUKxkGR0&#10;zyecjJx/u4z1oAd5gEnmRyqvmYLN5hP3iFJ5JJzzjrnvSKA4WSYllbHzNt2nPHXjk+/94dKaAVZA&#10;g2t8oHyDg8DIwRjr9cAehykLQTbfLCiP5Q0jMV4OCfQ4w3bp1/h5AFd2jiUMGRdy7RIvDY5zx0+7&#10;kgjPPXuGnbCFmYt94FdyYKZHfvkAnkEknrnNNyrqpDfeUbmjbHzfLn8wevt1603zkYNglt3Tb8vz&#10;bRxjA4x1Ayeox1NADmfymVQ7Rs0jeVvQFs4OQPXoR0/EnBqQoUZii7fL+6X/AIdvGc9jnuD6cCow&#10;8QmzHxlQSx6AM3BxnGOC2ewbknIocOo5Vgy/ezkFeSOoA4GOcHjrnkUALIkQXzSqtmNTukUc9R3H&#10;5dM460skgaYqoyVONy5wpLEEhsFh98Z7cAmm+YiDcV+VplXd8oyepHHf3xwCB1FJGV/1aF1baFdV&#10;bJ3AHoevU9OeD1oARUhkhUPjy2Y7mm+bJwCSRyO/Xj8KWR06l280LuZcgbc8Kc8n26846HPDhI+8&#10;SRlXYP8A6zjaTngBucDHPQdO+6ohOqLvw22MgfNkBRkD6dD15PGevUAlkfErDO8oxG3rgA/TPp6j&#10;HXNIpcKoX5RAzHduwMnI3DBznPHPX8yGqsrP5LSBc7lby8dSe2AMd8nA6dDRHKAqs0e1shsMpPc8&#10;Zx8vOMZz97FAAZo9u4vHtRflXI24wCMjtjPPp1B5p0uUQLJE3KqTuVgfL2AZHrnHQE9e3UMMoSLc&#10;kzbvvR7puD94jAJPt1PTIwMmnHCkFFIH38sw5bPPPGcDHIHXkZzQAsp8oNHIjMPlzjCsRnHzYA6D&#10;GD1HTqaR22hvMb5W4XqocdQOcdscHkg9OKYGfaAIm8zayqY9vAIHpyG59eO3WgyxuriMRqGUgKuT&#10;typ5GzB6nr3z06mgCQMknybzu/iHnEEqBznrx1PfuKSSbZHvlGwZZ3ZG53ZPQ4x93dycdvamq4Lq&#10;GUtvIJCL8xHYc8YxwOcDHQ9aRXZwrNtVm2lvmwDkjp05zkdP0BoAkb/WqXljVsY+TOMgjgbvbBIw&#10;RknPSkKQn7sUbFgQrbVIUkj7vfoehAGSc+tKTMjEIAu7lty4xnBPHQ5GP7o596b5sbDPksoIALde&#10;f4eg9ePUGgB0aq6bVb5Ttx5nOARxn5fmJB/Ids4pzyR7TK7fMG+WTf0bPzdQT1BJ7jB5+8aaojY7&#10;An3uGzg7FzwSGB9jxz82DnkUbnkRVJk3Y+6Mj1zkdeAfyVuOMgAeoKuoERRdrKqdOp3HOAfzyPx6&#10;FVyxJVnLZKr8oDcEj+ft2UnvTfMBDzEKoVsszLtxg/hjqcgccDpRmTHJ+6DyQCAeme/fOePyxwAS&#10;GVZ4WM7lWZS22Rw2Bk5GDkkA56nr15FIXDpuWUqQ25oyqsRgY2+g57nPboKblCuW+XdlflVlCtnn&#10;ryePTB4784fFI67YQMtuUwiT5lIyO+OMgYOSOmeecABFus082Xb1Ix5ZXcCMdcjOcYyMjnqKN07i&#10;MZXzJAVO1sEnbyPfrg4P14psaMrbYxg7mwFbaAuOR1wSNuOvpwc0CaORf3rIejf6nPrwfQdcH3x3&#10;wQCTMvmeTEke5mysUe5SCDkAZ59Scr298U1n8sssjSbVYlcqQ23d1xkkE+n68Go1lWP9yZV3bgSr&#10;HleBwcjJBBJ9CW5zxTvMBDOY2RW/12EAx0Oc8YGW68cH0FAEigybkW23Lu5b5j3ALcDj7vfqBx60&#10;23wUEnleXlVClZCzdPlIx7kgck+pJ4qEGP7ijo2drMG6sCDnb3+bGDg9B2pxIDHZO2VyF3MMsxz8&#10;w4DdAOCerE9MUASAMrfv0f8AeEJ5jrxwSQM5/wC+c85x3NEihGLjcrIGaRZIxkHGQTnjIIHBAySe&#10;g5DfNEUu8Lt+fCrHjPOT2HC7V4OfXPpQQFOxdqPgqq/KDjON2OPl4P8AjQA6DMhXIb7wMZO59wx0&#10;GCMng9MHGc9qEYzN5hCqxb7ygZOFXnP5j6evdsgMZ+ReRuVVZSMfXHUcY6Zz0/vBVZRyG6kY3/oc&#10;AHPI6cenfgAdufG4SSb853MzfMxwQAB1OBz6HkZwaVdgLPA3WQ/KrN/MdcjOc9u/GKhWZF2unReF&#10;ZmO1eM8jbgDnuecc8inANI+f4v8AaYqF91z/ALOenJzQA63CYVo13J1bdnHPTC9+OhIJzwBzUxVm&#10;fzHfjhG2s2CuQcggg+4GT0561D5xZP3KFW/5YhsNgZHPY9SvORj2pJJTtA2YK/daPAYZXj3HQHHP&#10;vxigBFLIiyRwBW5JWNdpznAxn5euOOffJwaDt8rzSy7c5Xy4ivGOueFzg8duPxDtg8xmBO0bsMzZ&#10;H45OMn7vvn+LFNWRnQhyPmXLdMZ4OSOOfmGQCOBx3FACFgR+/ZV+UJtdh8zfnx79ycdaYZLcOroP&#10;LZl+7wGbJAz0PUYxz1B96kD7FwAy7oyQnmDnrgfTGe3II7YyxpXBYvJ86yKxx14GcgdwBnt1yOlA&#10;Dx94TNLw0nRs7cElsdMHgjHOcZODTIY2Tazoqs20KNi/MWCgD5Qe/XnofXNMby3mPlEY/vLtIx39&#10;OPunkfmc5fwHWTY6/eBypHy7sdCP9kZyB+B4AAojVI/PWPcq87sAY9AW7Hnjk4zznBpwkjBZftG7&#10;pvZR0DA8MMc/MuenHvUe/wApBJ5TKVUHsMjO7BHOO/T15yM0KSwWRGVjuYeYFPOTj6du46LkgjqA&#10;KYW+aFkYL/E3lgZByM/KSec/eHr05xTx5bktF83ltuPORzyT7fTg8ZqNSrRiNIghC/LEMd/Tkt+P&#10;696kkRCyEopZmI8tivPtjIxwCfqOPcAVIlKpEsBbcoCwyc8nIBLc889cnrn/AHVV8LsQtt5Ma7h1&#10;PQcdPlx0ySTQzPHiFEVGUEGTyxwc56d+2Rk8jqKQSQySbQJGbLFljZse+PQ8EHjt9aAHNKjxM6s3&#10;3WJaOTaoPqOPf8OSeaeRCHZWCDccP8qndyp+YY9v0FNUpJGsmc922sp3deBj8f54BANIrXCjePvs&#10;ihcbgeoJ5z1LDPGMAdfUAVJEz5s21n427l6rxkDjpznGMcjnvTfs5kRR5bSKFUBgpwwzjp6nGQff&#10;kZzTn+QSIC2OhCp95TgcY56cEj0PPINNld97O8fQkydzJ1PJIAUgH3A9s0AKiBY3kgiDFGb5RhCD&#10;uJAPJB5PY8k9OwRljPKOvzqWXbnPGR26DCg8Z4IHpTyWVsqPmXlcxgbe+FGeuOwA/GmRoIyI037f&#10;4d3TjoQScD5efx9gCAP+WSUmJt37xj9443bunb0yMAEY79QK2QUcoqs2zHIzwc9ugzjGc9frTAHn&#10;+SZcrJndtxxxnPqM5x9AOnIpzCZUjKjLsoI3KwH3iM8Z547+n1wAJlX3TMjN/GWwDnoccYxk/hkA&#10;54pALf8A1aysrdY8YGNpzngEcNx0I46ccCSqW3iVtu3eAoDYBBI9OCAAePbinHdEuDK+5cLguCpO&#10;cn5cHrkjuenPagBscUKxxmaHbs4bBXjg4Bx+PQnnue6hDu2Mi5jGW3bjtxnv6c8HOcZ6dKV5FVmj&#10;ErsoydysN2O36Hvxn607EnJdAFXndx6jhen17/UUAQsGmKqr43LuzGu7JyBkDtyMbh06etMxDtUC&#10;EfMcqu3uRk4GeSD2yPcAdXzFVzsbaPTbxn06DjjtjG38KazOgckDnO3rz9evr1z0470AOXc5AlX5&#10;sYbqxbg/N2x7YI4C4yaRlcFfJADbi0cTK3z44OM9uR82M4H0pqGPy/JzyoxKvmYDMBhiemB8w6Z9&#10;BnOaS2RVIiU7d2Q21txzu68kZPTJ5HbIFAAPL3I29v3eVDI35n0JxgnryaRIGMm14QWZtpiPynbn&#10;B7nodvUn3+7ilYuwVSTllH32B2gkgE8ZOP580kcjSAllXlQzKy7tvAyMjAI6j5QABjrigBjFEUTl&#10;duY1JfcFzkZOc9MndnJHT8KhSJZF8pYF/eLncsZ5wVAGeDzznnGc8cVYLnazOrKpbDEqeDnaOME9&#10;unPB6AA1FIcriR+THnYWHpg+6np19eM5BoAR2YsqxRjzS27y403YYr1bP3flBIPA4OeDQInkVvJd&#10;m+XCsSSEVuo9AcDAGPxByaJct80kbSsrcnadqk8A7cfoehJwRnNMkUOHTj72zHlDPXJ4z6DqPUnI&#10;zQAy5RvOYztMrtIzfd5BwW9DyAec8dvq0mLZ5bPJwCFXnbtxllAycYBGB2HYUXTNDIrNCvySNhFO&#10;ex4AzjBI4zkfKTznNNBMSxozr8q4PyjnjHBB6ZU9cn5l+lAEcg89ll/dspy22TLK+RtwOp28L+AP&#10;qKiUrGfKiaSTG1vlAPGeG5PXOe3O1e/FS3DPJuYRMrbcnkZC/McknA6k8deAOMcRrl1Llu6qzKgJ&#10;AA6/dJONyj73XB4oAjKRwxIBCojVCV+XKhW4wQBkkk56DHfNMKlN1vkxtwWRlPI4PAx/dBIyMYz6&#10;VPKGG4mBWO4bmaM5BJzycA46HPTp1IqHIhGJB8iYO5QvoM5PBwDnn0b3NAEMkwTbO25mVR5TbuQO&#10;RlckZAPPHUDj3bH/AKxLcOyfMGVIVHzAN6jPPP3u+ODzUmJjH5jyfN8wm+VcbgOv04bvggHuaigd&#10;JSpJ4aQeWqZYDCjpnGOPTGAewoAid2n3SBv4Wb1Bzx6jv2P3tucnvDE6faf3MiHy2K8YDA5GQflz&#10;kk/oBjvVgL5wVSrMr7d37w/Kw4b27exzxwagBfzM3BJWNflgZirhuScjnBGTnA56A5wAAMlJUr5j&#10;lgWA2FsY+Y57DHPXHYjNQzIIh5szoo4RZGb7rHKsvQYJwB6jGcDNSM+VaQnzPl+8rcPjGFODg88Z&#10;7gU24w0zKgLqzhQElIYduqdTwScenOCc0ARmeQbGiQqC/m7R3Axg9fvcHJ4qu8cf2fYPurGobK7T&#10;uB465APTkcn2qZ2gWNpQERnUDaxyq4IOSpx0xyMEHnrUZXcWWWBg27O3zNuegA5YHqR6fdPYmgCA&#10;i2kZhkMMlpGY8jIJZuB0x6jOScdajLl8SPLktgeYy9SGzkEjGT0zxj2qUkSngs6yZyiAEqTzxnAG&#10;5T9Rnp3qBpHB3YZe6lWVcDlSMEd8jnA6+1AEXkKqKTHu4wvl/dUgY67flPCjg8Zzx1oJaV2lnkZm&#10;Cp5nzH72McYHIwO54z6gU7aQqwrLtLYjbdJtySOeenb8/wAqhBV8S3UWGYLuXy2XIAPPHA4HOP73&#10;PrQA25iiUK0keWwGfMi5YhjyScnP0GPXrVdXhiCxW5G1Q2FhY4J6bgAePUEjp6kcSTlWiUJEmQ4b&#10;auM5BweMAg8E9RgAE0y4MvmMJGz9zKtL8pyD9/acEZ9MHqOvUAZJiTLQpIq7WPyqF3c7h354+vXr&#10;xTJJYZLh7hcllBCMJA2CCAADg8Y/DpjrUk5heN5IlkZtzfef73JHHf3z2Ix2NMmE/mMsKSRkZEe2&#10;QERnOV54GRz3HB9uQCvN9nVUNy0YyvyncMPjjcATgDtx6UU7zLRnLSQRtwMB2yPTI9MgDsOlFAHz&#10;wsu9Y5URWbfuVdo4bPrnIJBzkY5xzxUqloCCzhV4LLuA3Zye3XnIx/td81GjIB5mfMb5cpuCFyM8&#10;ew/TI79BIpSMlGdWYn+JcY5+8CemBj059MZAAsHmQLukZmKYOdvRvm9MDPYYJ+975qWNUt5Bchdp&#10;jAHzKFOcDrn1A6g5IPGOMRo7QqoQqTv+ReFJPB28ng4U+o9znIdEI1VGZThW34hkGV+YYwRnkDHf&#10;tQA/Eqrsind94IZt/Xgc+5z9ffvizA2xBPbzyxxxklNu/auCFO3A+UEnseg9BiqqsVXe0pULhW+U&#10;7Tgdhn25yec96sfLIPKSRyy7dyuQ21sHjGPlAGeeckcMeKAFVgTldzMsmFRACVZWBPB+7gdOf16y&#10;DzoxvB3SKcbhGOf5nAHy9cfnmkLBnRkR/lYMnmANkYGMnAxywbrjAI9KWNyNpLrtMY3Ky9ATjaQe&#10;VPPPv9KAJVjQxK8sSEE7l3ofmGQMnk44Ax0+6MHk4crRGVpAIjlVG6QkDtgbs7lA68nhh+FNdt4V&#10;1X7uDvlUYYbv/Hs/pxQCdiu6MHRmb5xlThcc46nqOvQewIALUbXK4laCWT5sySFyrMOcc9PfkfT3&#10;c8CDaZIVKKc/MOMbeOg7HJx656k1FGkSgkpxuK56jjPAxkADI6k8DoalMgX5wph2pk+aBh/xU5z2&#10;J49MegBNHJ5MMoVm2liFdtyrnPXaGHQkHgE8jtzToYtyKwTcxbC+YTuTOcnjGQdo4PJOfrTImVYy&#10;MbtmzczLgevuB9Tg8ZIOcU9DGsDBGVscxsGz1PGAoJyCVO7IBDducADlbftgU7VUNtIJIBGQNvBG&#10;eeg6Z/CpowuGlK7OwKv04/DuO/GB2NRgyuPKi+WSQhY1YjAboCPYjGPxye1Sb0Y+ZGQyhWKosYZu&#10;6ngDk4B6ZHv1yASzN5p+ZJGYqG2kqxBPTOc8kgjnqT0yciST/RlcSPt+XY3mbU3fN0ycn7u3rwP4&#10;aiCN5mIw27B8sNI3yqehPzfTpjqTjinRSxRKY4EWJuRGIyQclsbfl9CuDg5wfcCgCwLeWWYurSN9&#10;1l3N9/PTP3ivpx2Ppg06GNURY0VYzJ1VsqByOMbgCuMsMDPQ803zIZrZZFTarbWEkzdW5PBAz6HH&#10;Q4IyN2KfDhm3RpJ8vlHb5g7MecAHP3up7YHNADo8SnZM52uD5atIMkHaSxXPOduCx5yenercc6bN&#10;r3Hlsync0bFmxzgY47dWxjPB7VWhkeMxtEq87gFTODnHUsPQZHfGMZ5qfZCV2SSSsu5sAyhcEKeo&#10;6dCcgcjqMdKALAYsjRoF2Fx8q7toPIyM+yknjOSego8xbhQFm+9kRlcMQOvOQWBGCw79z6VHG7yy&#10;ec5VW3HcwUHPI3AY4GD3OcA4FTMPLVw6BvMk2q0k23fxjvzgDPI6984OQB6MNzDGN2ZGXG3auc9j&#10;82T8x5J6emBLMBNKYw3mCRmZofLUo2ARwpJ6FB0xy3GcYAgZj+6Xj+FihI3Eg8HYOScZ469+tJE7&#10;XAPltjzFyqx8fMARgYJC8nqvHqcsAACf5ZJHW2lxHuG7heffB3fod2O3o6N0JkkdJF5LKs0O7J2n&#10;B4yTyeDyck9OKjDKkscKxr83yoiBMueQBk8hj0z79jnMkbP8zITHt+6rOrEfJgMeTn9PvYySKAJo&#10;pFeQpFNHndkKqkk8dhwxz1/HrxUjSOFAjLbgzFw0ZUrwAcfiD2ByOp5qGRJXHlrI0fPRuGzjGDhu&#10;RnH0Jz1qSLy1LIpVRuw0aqpx1PucgA85Oc57mgCaVmJaNQCu4nGSQoXgqDn/AGupI6mnFo3l3iKN&#10;mK4DbWJPGAep4xnnPO7OO9RsI2wUhdVJwrbuxY8DA29D/LnjFCFzIyEr8q/vOnyknuD17evTryKA&#10;J1iigmESKFXjapbOAOBg5/DuTk4xxSsxO3EhOxgFEfzdjzyOnoenrio42L3Uhj2qWZTtWQNhRjgY&#10;OMcg++QcVJczNbRYXO9TnliuScnuOmV5xwAPrQBJF5yrmN9qdNzP91c9MDHHB7USCIQq7Knlq52l&#10;1LpgjBBPTr0z2xzzTQHZxtx5bFm3cHft9x0HJGMckj0FOATY2Hk3NGokGRkIOO3+yAOv50ATuxXE&#10;a+YQvKySRtw2CAcLkDBAPHOAOuQKcJpGt2GxvLXg7S+0cA4GRkY+g4qBJUgBijkVAjt5jLtyWIyO&#10;n1OB26HpU5ZiFSRk3K4Ehzuw3XPOGPY9uvBHWgByFfP/AHs6DkrwcEqSTnJwQD+WR3GaVPtLRZU8&#10;rhUaP7xJXOQMcH5cfiPvYzTQGVNzt83Jbe5Az+OQOPfPHNOQO4BEe0l8szAcEkfXHt29qAHmT5JI&#10;22qqszSRxlwB8rc+vJGecc5wKSBiImhjYfK21lXHYbS2ePU4yOvTFRsfMtd6xjbtyvAwnGc8DsD+&#10;GDzngyRPGXaElmB3HcfvBgGIJyMDG7069z0IBIGRNsSuDH5jbArbl6Y6MOe4yT1zmhJWZcksWVdu&#10;1m35wT1GOePYYx17FiGUptSVlZefmLfLnpnpzkj+L8hSjDjyC7MJPlUHBBY54A9TknjnP5UASGUn&#10;MiPsZd4DmQfewGHfBPI9emaB+6bEjEfu8bWbaox6cf3dp9O2OMU35nQ/u9qucNtwmc8EFuD07H0x&#10;2pYy+VaJmUE/LtwOo+/gY3EfmeeKAHeZICrMzN6blOQpbJwDjA4PHt+T1b94ot1kAXaGZpAP4cKu&#10;Se5IH5+lQh44woLhV+5tGQo43YwT146gEc45PFIzLD8n2dn4y2F/h9APf5lxg89qAJY1ZZVXy9si&#10;htoOf3eA2OnOcKPTjHanhwZPLjRvvfIFyfQ5B9cjqcdsZqJkjVhbxHA3qG/fMq7g3QY6cqO3XOTh&#10;sUFT5SlUZVU/w5xwcADjnkDuc0ATGVhIHMfllV2szBsH2BBPU5wMj0xTQVKFWcyDy/m2kdM+vvjO&#10;MnHPPSmtJtdlKbSoJjmKdCRwAMkn5T1OAeCKBFkMsrHAwPmZjtycckZ3E4PBOceozQBKEERymI8y&#10;FndVHHIyRgdtw4H94+hyiTb5UlRo1ZTlsZyp4PJBOM8+nY9BREy+XHtOfmDeYrudxxuUHjI6dCeQ&#10;AO2SBn2BZt7ZGNjcfN2IDDI69MDn8DQBJuljToz7sOHZuNwHrwORx0/DGRSSMAPMeBWX7qszld7Y&#10;9TgA9DkkDPSmOxV9zKiyQqxwyBePmAJ5OOd2eBzxUke6NvOMjcKQuQi9icEnJwOPwzjkYoAaheFl&#10;MTZkVdpdm64H0B6jp79qkaXeyqpb5f8AZ524x34HCnAHGSM96iSSN2WFblmXgKrSYLAORkHp/I4H&#10;4UpfP3AwXYGHyD5enBAPXt0wevFAEqxyxKwcK2SwJZhhj/e9zkk4xj6d2ukkq/KjMpXavXb1IJye&#10;QCOcEAHGMYPKb0RcBeRjuMrjON2RljjHrx6UMUUMY0U7VJfcvL8fe6479foaAHbikWBNJsX5lZcq&#10;Bg5z1HcEYHGBxkk4a/l+bmcnOQflJ3LhcZI5OMKe/TBGKc0sihuGZlKjdgY6Hj1PJz64yDUYCsBj&#10;zGTACqrY3clRg7uCcHGRnvzmgB0TB3WaU7DwGiZsfLnryf8AZ9jk+lPhJiXavlx+Wu2RwxGwjPyk&#10;EYxyeMnnoBmmMGYNtRhGAVbc2CpJzt6DnGM5weaB+9YTXALOQsrLGOhx8x5PHVsjuOuegAJVO6TZ&#10;GVVVwGLJjB24OeMHkYHzU12h8tSsKlFUFQM/LyTjJPJHbB5znqDlgxwWzt2YQNxnqepHIyCfbOMc&#10;g0R8bY5h8wz93dubjpjr3+g9TQA+Y3IQuZCdq71ZlwDjvgg8cDnHXrimO0UjMyzeaAu3dtZjg4JB&#10;Pf8AnjrjmiR8GZIo1aRRnMfoeh7ZOQepI701ZFmIYTsyhgRJJ0PHGdoOep68e2cUASGRsmEvuXkb&#10;ck4w4yOBlSM9xnBwM9TFMmVVWAbC42o3TcAV9ep4O3tnHpSxXCho1eV9okBWNnDAdyMHr0OcgHjB&#10;BzSBvLOXHzqB1PPPHPHXOOAOp9uQBZnlwxY/eYjdKCCnJGcYx6jnkYB4OTTSVMbSA/LkjdhTt5AP&#10;OD2OPT04oWUhRIXZm2pnYpRgeeM579sj6g85C6xnzP4l/hUE854Byegzk4HB5A7UAOuCJIPKCyMZ&#10;NpMQkGPu9MtxkbQcZJ+bgjiqd7fb/vT9Gz8w9sZAPAJxjj39BVq6cgFDIyYTBV4yAeD2xzyBls9/&#10;esnWJIki3MW4jJbzGBBz0xtx7j0APXpQBR1WWCNWVHX92P3Ocjbxxhccc4znHTriuH8X6jHZRMIp&#10;ovlnDLyQCwJz05JxyG4PJHGK6XWrwNE8cjqGbjMkIJZl5xkcDOPxPf1868Za1FKjpJtby1KReTHt&#10;YnPHHKjq59iOvNAHnnj7xncQCZYbhju+Zmj4zkdDjjHHpxjtXlmo6hPfzmWWTd246V1HxF1GS4kc&#10;/NtkbO7AX/gOB371x5OTmgAooooAKKKKACiiigAoooHXmgAqxaW8x/eRorYbhd3JP4c0kduUUSGR&#10;dzfdUdcetdHpXh7zUW/1SZrdPvdt2MH8R60AM0XSb66naMEmMN96M7Sf8BjjIzjp2r0Pwh4Gj0a2&#10;/tS6mXEwUeSkg9N2GOATjPIHUcVh+HHN5dx2mhWW9dwRmjj3Yzxx1xxnk8DOTXp2heC7jek+tyH5&#10;4xujXlD8xyvPPQAcEZ5weCaAI9Mil1iJLQRpIq8BY+FJJO3Pqei8EHIbvXeeGtEeERm5vXghIDC3&#10;t2CPKd7EjuRwccH+VHh/SbGzjBQ+fcbZEWZW8zyj8ygdDjgcADK+9dboenWVpG0l825pGXMP2glw&#10;p4X5j7AHAGDwfWgDovCugXmpWMYighsbNFZYWYl3LnBJOejEEH0wxPGBXUt4gs7eSLSdGRpmZiWV&#10;m+T5cDuCSQMnk5B5AwQRx51m1vJP7PixcRGTZIy/NGzY5Ixna2duMg8Zxkkkdt8PPBGoX0o1G/m+&#10;zqsZ2qc5c8kk++CByQT154wAdN4D0j7TD/p1xubaGEbMdjcAAnA+Ufi3bkV6doel2ez7PEPk4EiQ&#10;KVHJBU7QcE/99Z7dzVXwh4b0mwtI1RJGVsNIokwv3TliRnccYGRnkKeeg73wnowmdZyscKthpJG+&#10;dtw6nGOCT2598UAa+heFBdNtmtljjcqJY0++Vwc8HqeepwPpXpmk6erWscUKbVwBv685w3b2wccH&#10;261zfhgWzTG2t7bdJIw3CSZcbfwzgYJ7c8+wrvvDelXnnxyXgkk2jcsMa7Qnze457DGB93PfgA0r&#10;DTjLaK0cJ3SHhZFO3bgnJJ74OM9Bn1rSs/D97Ndq7IPLj2CNIWO0nOA3TnjA7+/UY2NLtJGt4yyK&#10;D0wv1BzgAck9znHOO9dFaWDPZNICBIvKlhtCrjjI9eOvpn6UAZ+i6WlvCbmVHVUjxzwAME4zgd+v&#10;fr7VLdairONO0a3mumVt0gWT5eeck446dc/Q1Pa6VGyMl9cTTAYKyTfxYJ7fU/lWz4d0a3hRry4i&#10;Ro+scaqeeO/QH8zyKAKca6tLZtd6lfNaxLkosY+ZuwGec5zg8/piszTPD39uL/a2oo8cKti2hz27&#10;L7AgsOeSAc4rpNWj+2JHbqn8WI+mRyD7Y59eo6Voadapa2K2fkMqrxtMg+TgDrjtjqPSgDkZo4bN&#10;N7MAFGfL4G44/HHIPb86ueGwrRqFO/v8vyjAyAwwOnT/APVWhc6C97qhuGRlXaAu7nOB1x6Zx75a&#10;tTStOSylOI8rCMKzMMMRxkkfl29+1AFvS7TyY1V2VPlyo8vp6n36Z/KtlCsJVUjZAq4DHjt/h+FM&#10;sogJTcOpVVHyRt2+vr9P/wBdWPMKTY3ZkK8qvY+nf+tAENxcxQQ+ZOZDJnJAj3FfYVLpkXlW/wA0&#10;n7x+oYfKPX8P54+tNECTS/aJkyyuG+btin21hI8y3Fx8yrwF3YxwAB9e/v2xQBejhecCKP7nZSfv&#10;c9alZG4gLYDfxbs46VDCqWyeYYCATgD+makh+0wNumLZZssrYwfSgB+UjZRlV6ZXPU+vvU9nHbRA&#10;yzorYYbV4wPrn8BVJ5mvGZIpcHOWkROg9F96u2sUXkbfMLc5ZWb+Z6GgByiW7kDO3I6E8/gP/rVI&#10;88IfEZyOm0Hjb68dKiEtzJJ5MT4jTjcwGfc59qfHbgpttw0caYLNxlvfvQA2R3lZUup2X03IRj8P&#10;89asRGKPbFBCz/Lk7scD1x/jRDCIUYiQMw5Z25x78U9W8lVxuyRuY/ePrigCC5uJkuliDctjO7GB&#10;g9hj9asMZYCUt5GHH+sb7x5+lMnlXO8ttkbn5gCSM+9Uv7Se4u/9Dgd2X7zOBj60AXVs23NNMx2t&#10;w5bJZsHp7ClhsSJWD9MYyWJOP8KbbPJPtM0gUrj5VwT14HTpVpp9kiiNSGbnc3zH/PBoAelvbW+0&#10;u20dF3N/KnugijMvmqi7R8xbrUMsZdhM4bzF+5zhl6epqRXjlVRKDu3ADjJH+HFADYbWMybwNx7s&#10;3H4VNLHIhDRyL0wqjtSPyBBC3lrn55O5/rT1lihQM8jbv7zDk0APWIRD+9/u896EBmXb5xCjrtwM&#10;+1MGydROpbj9OahnikuUCfasYHSI4A/xoAuMzblUP8n8QZuad5zO+F3OSMj0qvFEltHt+aQgchue&#10;fapJeI2jjG3cP6//AF6AI0t3G6NpV3N0x1qaG3kVUZG+7yfWo4WkCLG8ZHy5Zj3onuHCbIXT/a3U&#10;ATBWZtrZ+b+HP+eaWNUiH7t2UZz/AJzVa3KxSZEvy5z8tWmeOZmJ+71LUAEtzHNiLzVyvv1qOVti&#10;4Ksc8backUXm5QqG24PP+FOz+82GdSv4mgCRWDIsgiw3UfN0qMyusjLHCSF+63X8qZ9qaFsJHI5X&#10;qo7+/NLNcTeSskCBC395wMUAWJFndBFEyq2c96GjRF3XBVmU8njrVWa8u/K2xRK8n95Wxj3psBnR&#10;MDblvvEjj0oAtRrEjNKpCsx7N0ohWO33PGd+4/wscijbMwXYgPvtHOO1ETXk24F0Vf7yrgn60ASN&#10;DGzrK/3l6ZPTik8z5humXHoozn3zTUCxDbNJuC9SeQaUgyNhUXZ06ZzQAoaOYcxrgf3lNMluGZMR&#10;jc/A9Mf/AFqXzjGyIhWNeg3LTXaffiBlC9DnnNAAZQI8GFg/XazA4qKNLglXeb+LstPCXP2jdEny&#10;t95vSp2Jjiwg3buu45/nQBC0ZH7+Qbio+V+ajj1mylvPsLsS+3J+bIP+NWGX91uMR/3Exwajg020&#10;+1faI4QJMYz/AJ/D8qAJninmGY5HjA4x2IoFssEeyFVX3qbOyPe7bvXb2quq6hJO32pl8vqq4OaA&#10;HCLYirKfM/2qkQiIbEjz9etQiO4Lkxyqyj+Fh0p9y1xCgdCrHpjAFAEpjH33PzdfpTfNCnCjg+rG&#10;o4ptQQYdBt55XrihkSZxIA3y/wCyQKAJmV23DA+7zjtUZhlAVJJS3ruqOOa4SY+Zt254alkvxEfO&#10;kk3L/dVcEUAOIa3bKygbj83vSHepyYi2e2RTlliuB5jj73K8dKkDGMZEbMv0oAgyQf8AVEemVxT2&#10;kDorooUio3cTzAxxyD+8GWnjcpYOVH+z60ANUTH/AFgUjttFPVSPkCjae3pTNjLyVIPP8VRrLP8A&#10;aMhvlxQBIS0UZxux7djSBpgGKS854LDvSrIQ/wC8/wC+Wp0pyOW7fKaAFhZ2j/fhd3rim+UNucN/&#10;u+tN+2IgWJnXd1+Zqc0sznDIMdPlHSgCSLBXKnp0VqGYKPv9P9qmwvGvdWP9aGLhMg7fYZ4oADkt&#10;jFNSMF8fd+h60b+Nvmc0794wwf8A62aACSGPqM9PzqNUKkktn2qaNWkbJY0NblmLFto96AI+M5J4&#10;9DQEUnegx7etNcSF/mXPGRSgNjoPTHvQAhDZJRzx3psiibgrUmHHzFOWpqujH5fzxQBV+yPGNxYj&#10;3WptjD5XXPGPrUzEP0bp09qQAbcv6daAInjBTA4x7VDNAWGHHXt1Bq0CVHH51E43r8rdaAKFxblB&#10;8kfy/wCPtVGd2ZWCP93Oeo/zx+OK2JIt27d9FrNvLWUyMwPb8hQBSZ2TqCNvK4P8qpX8AuIzuULw&#10;ef8APsa0JY2ONpwy846/5FVyoY7mH8Oc4oA4/WbUKpkCnnB2nvz0759PwryD4qeG3u4GSJVJ8ti0&#10;i5PlgHJGOcH36Z9a911zSTIpIDY/h2/T6Y5z/wDrrznx/pk0cM1ykbY24b5vu8kbunbqOATxjg0A&#10;fGnxZ0DVLeJ5pTJEWYlnWXJyMHnjIGSD0P3e/wB2vlT41eEb5Y5ndPMXbs2xshIXLDbtJzzvOG6g&#10;D1NfenxHspra4uIjCUdvuTKxOBk4IwR1wvpkDt2+b/i/4Rn1EM9lYRSNj5lkTarIBxgqRjrgZAwA&#10;CeeKAPzw+Lnw/uNRaZtLupfOKgyboNue2Tk5PGOpPbr0r5m8b+C9a0e7ZLu33csUaP5gRzzkepOf&#10;8K+9viv4a1LTJbiG/wBOaPLF5Ps1w22ViB82eowMfKMgjB9K+cfij4W+1Kzro8+1Sx8yST5lwGzg&#10;HnoOhx1wOhNAHzcysjbWHTikre8T6Eba7dIrZo9rNlWyT+g4x+tYRBHUUAJRRRQAUUUUAFXvD04g&#10;1NN2NrfKQ2ec9qo1JaSGG5jlU42sDQB7B4XENpiYO0e77vy4yNxGPTjLcZ4Kj617d8Np1jXyIoe5&#10;EabsZY7T356jPOcDOBzXifg2eC9sUAVmHlnduY4kXoQMDjuTnrz7V6x8P7na/LszLxtU7ckgnk5z&#10;wRjH4Z5yAD23wxdPbyRvBKfMbHm8ldqkgHOQPRc/iCeMV3tndm4gSUlvlJG3oSAePzK/dx25HavO&#10;dNuIXjW6LFVlUtG0bcL875AHqNuM9OM5Oa7LwxeRz2/ksFWRWG0+Zv8Alz/dx13Een06ZANxZhu2&#10;mRgSwO5mOAcgjA5PP06k84zTllcog8x/ly2Nq89Bk8D5uCT06Y6EiozKyjyjKAduWz8wLZznnnk5&#10;Huf0UXMYQPGiSHuAELbcjrz0yMHrxn15AHKquFjSJW2so8qNTjcOQDz1Xjp2HvTEIk8sOVZio8ss&#10;w688qcHHBYdOO2eTRNGWhVC52+WQrMpbGD25GBwevoPcFvyzKouJ8l1AXaOMAHOODngnA6cE9eKA&#10;JFHAZpGbJXcOuRwCAByOhGM4Gee+IyWWE+c24dWeQfeGNo/Mf5NCyLJuUtjcRuZV4PHvkknJGSM+&#10;4pu4LJuMm1mb5s5zkgLk54I49+/GaAHSyF0a2lZPnyV4+UZYHpknOfbA5Jzg0SIsobzExvP3WxkZ&#10;9dp7c5989Mioy6gkrld0ZG0sTwVyG9x7HB608qAPLyzNt3CRupGAMZ/rntyDmgBGDLHI6klW3H7h&#10;U9z/AAqex5PPA59jIaQbjhmjAB8kZ6bcdeRnAzx+vEZCSNwJFRVJEjORxhud2fp155470SMjjiXG&#10;7cGVcZHbd1HdVI5Y9emRQArmSdWkBZTtLFl/gyDhskdcHOcfxDr2ezkvvMayL95WVQdoJ2qR7gAe&#10;/wAq9s0xtssigwyLHn5oxI3H3coAcdMZGB/LhWcb8NLGuX3bXJ6kDqfUkenX6UABkcrujy7EZ+93&#10;Azn2OM4zwc5OQThSI8sTLuVvu7W3bRjgcZ9eck5AHJxUe+eEN5kX/LNmVdy5ZuM+oHTsB1+uXBxL&#10;IyF23FydqsUIIOPmwevH4H1oAVHZ18wOGfyxt3ORuxzyT14GM5P9acxlJYlVHo24r8zfh3GflOeC&#10;x61GGU/ckyWKkqfvAYGeT3wRzj09KajOrZLxx7FXezBv9rPzAdcgEfX6YAHl98gMjrIZDnasnXnC&#10;D8mwecc478NklSaPyxPuVl2MPMyMEHn3/nk9upVCfuzD5dwV1bnbkZC4PfPA6deM8U6NnaXcm75m&#10;BG6Qcr0wRwcAZ46ng54oAR5pGVnkGdrMXZmOG7c8dSOegU4J5FK0gijZpWZhGQ37xU5HJycnuR7f&#10;hxTZZcoCkeGx8qs4UkYHQjHucZOdx60paXJV5SFUkbkDLjDZweAQSwbpnA4I5FACsHGzzk3cZXdG&#10;Fz8rAdsAcDoexPTmnCQYCGUM8m0ydDuAzxjGOMdAMkDGPWGFoA+/JX94ULYwRhm43Y5Pbn6gc4Dj&#10;jI3lW6EfvOoAxwcdMDBI/rQBIGIUQyo0ilMMJOmAe2O3AzjPTnoKVDu/dO+7OWZdxUN1HT6Beg5F&#10;RBvm3odoTO4pGRjg+/A6npxketOLbUZ4h8qqv7xsZxkgnPOQe468dyKAJg+x1SQMuVyyqxbZhicD&#10;BPHPU4x0HWkZkMaszN90/vHz838XGeDzgj+9kcHApqBy+7YzKpCquzGeikg4x6gcjk8Z4yiMjN+6&#10;dt3y/db/AGcnoOmc5P5+wBJAIoxHsyu5tyqcrkeuQBn17c9cc00LGkauxz8zKrc/NjPvyPmbjHG5&#10;hntTQV2eWZNy7drL0xgkc+wyD369uKdvAlcpGxG3O1kzk9Mkjnggk8AHI7ZoAkVXh2puwq/MqquR&#10;jn5ugBPf9fempCZrcRfe5BMW4ccAZzjII4Hc4Hbk1GJoYlWTdAyHaSq4wRnaMZHOctyOeRjinbXi&#10;kVXcqOq5Ug7hxwOe3P0A5z1AHLK6Dzonk5wWwvLEhvQEHAHGT6ZIxmgKCAkEjbeDhWOQMflngH9R&#10;603fE5fZL824DfHhsnPT17exw2cHND+apaMAgrLvjLMc7uMdRk4Oe3bJ70AOCMcIiq2HB2mMEKxI&#10;7Y47n16cnNPM4kfKT7i3OPMCs4Zsj0Pp0Ixx061AJoPNbamQxBVQy4HLZGcEYOecdycdacJY5Dvj&#10;jbaTsVg275TwSOBg7evHYdaAHLk7du35mJ5y2d3dRg5OOvIOPXjDmLSoIOvzLuUEnOMc9Mn6jHIP&#10;IJpqGRxsVZCqwq3y5HVhgjjHUjHQHgZ7UvmlZVFs6tsdXMkcY29OQCOhIxgcdenFAD0ndT5iBo8r&#10;uVdpOMkHGCcnn3OTnpgmmxmWGJfn4VTGqKwy2MAjjaM+2MfN7HMaFLeJQzCONT+8z2XGMZI4OVB7&#10;5I9Ry5mmii3tF/yzG9c4528Z/hBPynGeh69SQAG1cNu3KG+9yFIHcfMeo59Pf1GDTbo1Zcuu0bVG&#10;WwD2xx0HTg9/clO2OQs2W58zauNpyDzjG3nB44xzg80si7f9IVh97KxshUY3e2A3DKB/TdQArtDM&#10;fOWNQshMjMyghzwRu/8AHM+mOeeKFY7UiYbctiMbfvMTn5TjHRQc8+wPWo/NUyTSs+4ozHdsOc8N&#10;zzxjjIHt0xy5sxiR4/uqoPG0DGc9O4+71xn+QAERyNuRAu7DbniP3Tjg8kgnA4OCSGPSjLOxm3rv&#10;OFxw21eflzgM2M5xzgDrTt8SvtSPcvmbduEboWGenQfL16DnnHDd7BozIrbXY/Ow5znnHB7Z4UHr&#10;2xigB0IZwzLCf4uhOe/P5cdOo6dMkm2JWt5LpVC8SSbiwGMAHjrjj8z6mmAvNHtkTeoLMWVfu46c&#10;8/7K8dwTxuGEddpZRKqhSMgYB69+nPQc8DIz60ASvJIjuHfEh2hsOWYdxwDjHfoc8jrwY8MIn2+Y&#10;pwAm7ocqcD68KBwSfmNNWRIyFIUbsDDKuDk7gdvTvjjPrzinuWaDaHLfKw+8Fx1wCRnPAyORkc5y&#10;c0AIMW8YIB29uAFGASeh7dxnBPPGcUsxkJYMsfzcHdny8ghhgD3Oc9MgjOOQ6GRoi8cu1WVsY3Ad&#10;xyRj5emev/1xP4txb5ozjYeWbaMEH7v3iODjOTzmgAHmSL8pkb5Pu7lZjnuc53EnJyT707zgdy79&#10;qqoLYZiDgAjjPGT78+wBpGZGLCLaRkqr+XwQAP7wzkDrkjPI4pZi0U4mWVuPmky3KA89wu3J7456&#10;Z70ADvE84Rxv+Zf9ZgHrgE5+gHXqQKbHGgHlsRgrhYyMg4Pr2wD+HJ9adGZBKsBlI4AX92F3HPJw&#10;fx9+PpTYJpS25JiV29Np4HLEcEgYx3HbpxQBLLIZm3N+93FmCyKRnv67un44554pqRwBUUJuWM/O&#10;NrqOB29OM5wOnPTqnEUa+cFCgN/sq2ck9M+oGMYU8jPFIymJ2WQ7sMRvjXbg4Cjg/wCcsM9CaAHx&#10;jf8AMq/PtbzAF4JxjHPGMAD2yM05444zGHjX5QSW28dcbvwAwcAZz2zio3TeVZkUr5iqW6cjjrwR&#10;jB5GOOOabCyeZ5brGzLgBVwD2yTznr3PP50ASbJBEoGFYKNxVgMEkZPXr1OR128ZoJ3bT9mCtIuS&#10;ir0xnjoc4Oe3B+tJLvEOMqxcY3LGB8pGPmxjtjv1Az0pPNjuI90YVl53Nweck4Ixj1POf8QBSyjb&#10;5u7aPmPzbtwz787sEcdfm7YpPlgG7cy+WuCy5/vcNgntjB7DJ46GhWTcvmZ67uF27hnPA288ZAHP&#10;rgHJocPFDiVvLZe/A5C89+ME/wCcYoAcuR1C/Ku0RtnKjPUDAx1xzxgmjzGDqN25v4trYzyc8jvj&#10;BPoN3PAqMsHbmRcqobdyWyNx3ZGT0JyCCMbuvGXGRmBCHcr5BXAIHOPXoMjnAAO75TxQBI8krrsj&#10;kxtyBuJUHgAZBzj8hx0xUe6JvmWRdzDO1GyxAIOO+eRtGe3ocipA+yXGcfNjcwXs2D0Geg6j+oJb&#10;HKPJwNzqMhQu059D1ODznnHTpQATmYhgXkz83l9flO44IIOMnbu7/eJ7ZqFpJshCrAkOW3Sc5xgc&#10;9f7pyePmPPFOfZOu61iO1o/lCt0UnIOVxk4P16HjgBruSrSk843CNVbaO+MZKjkD5hj7tAA0okbz&#10;jt4yVkncNx1ySOoyAOehXvg0QvG6eSqqwU4+Unpu9gOTzye/P0aJCJH3KzL975VI4A+8Tnpz0xzy&#10;Oopx87Yx2yMoQq24bmGeT7cYXpnpx1oASJt6CSGLdtHyFmBCqO+ecdP055OQrS74zvlz8wkZUw7d&#10;jnrx1zxxlvUim7oy2Xfcd3yt/dzgYGenPsOozyM01HEh8uIM3zB2iZhwBuyo5ABweSeOOmOgA1vJ&#10;Q+UsnEmF2jCqfYcc8nBHcE/UizkKo8wqyMqj+8FYFf4fujkehzxzQ0hVPNVmbdyq5Bx8v5YwPbG7&#10;gnFNljUbTOjMDwu2PYQN2CAB0JPOOfT2oAje4bOUVdzhgrlWBPBOcngjPGO24k4GKIi0hG7ZtwFW&#10;NnyDyfl6L6euMtnvinNJGdzSTLyzs3zMB65I46fMCeOvQd44/OkOCN3zLgyLznjp68Z/DGeRQAyY&#10;ncsTxhicBm3cgYwrKfXcDwTjDevSO2e3DNHGX3N8yuo55yegGRx0BGeO/dmYiyuJmVWj3R/u2RlB&#10;yeDhsMck55A6emFkPlLsaVtq8b2cHDbRyCQMD5fujk7jjHIoASF9sRMasq7t0fTDLgDPBGCfft+B&#10;ppZ5ZeH3c7FbGccc8D2B7H7vFF18ycWTf6navmRgbjg4zjb64PYnJHSo2WMthGRi393HbJJ55wRj&#10;15Ge1ACqI1XMke3bkNH2zgZB6dOmODg8nOajLorsTMq/NnLJnI6bsfUDP0PXFOkdpEMarhmjO6RQ&#10;MHPPQYHOeMZwQc9qrSSQyFjn5cK3+s+bGCSM5HOCcdcZ/MAcPLZf3o/1a+Z82CxYZIJ5XnBHoMEY&#10;61DNHtaSGZOWK5UgNhgT16gjA7EnjqDUjtuEgDQnd/q9yjbJ0HIHJJJbuDjtximuEV/Mi2qzNiPc&#10;yNuOMcdcnPIxg4Y5HGaAI7mU3B8xm84gKSyoSPm45znnA246Z3ZxUbyyM7RSvMxSQq0R+Zg+QDnO&#10;cgkZPU9M55NPmKblDMcYwi7eeRgHBxuGGbJAJyQfSozJJI22NlZWXEe5twGfYj0BbGBwB0JzQBAr&#10;gjzfMO75Tt3LjuQW5wM5Xk4/4D1olvHMLJvZm8v9yJmyDwctxtIBL9c468ADNDyholcoygyH5mk3&#10;FRtQZz6/KDwOeeCcZjfc8ewxrEGyWhcZyAc44IG456nGMge1ADXmXyzIqbVWE8rCckAj2IIyGPOR&#10;jBx0qFJUWINIvy7twYKNrZJznA75HA4OMHHUSSlyAXjkeTbw3k5yT06nIyB6ngUySRVcr5ShtuMH&#10;bkkjg7mHqOrDr6EHIBDMA8ZgikjcM2FjYgqMMCODuznPPs3PWmSEtIySM25sNG2xmwuQeSem4cA5&#10;JI9M4qR3jRZCw/dxyLuwu3eoC9QQ2MD1HGR1JNV5/MSNeF3bGJ/eBec9c8jPrnjPQ0AHmbrcpNuj&#10;5yoVMAAtkqeeecjGCQGXjvVdt0hjlJLfN8x3EKWOc/w8jkjAIweetSXDxqwmCbctztY85GAMjOOm&#10;Of8AZ9ajYCQSS/aPmYqxZnb59xXdwcngnoMAAY7jABHunaBo90jBpMSR4zv+UZJ69Tkc8nbz7xSy&#10;B2aSRTuZT5cjNvYsSSMLnPYHPQd+gy+XBfFw/LcsZFxjPUqBj+LGcdOORzQXkPzAguzYkG0YHT23&#10;ck9OfT0oAhaVFZpTvUqpC7ZPlGeODxjjHp3pkzfvGUjbhQy7kIcZUjGM+qjPOeFxilMmcFZG+7kS&#10;YBx1x64HGT7ZFQpJ+8aINH2KCT7rAhc54+8c+gAB6UAKsk1ozZa6UsclVmC9zz0HXPvkcgmiosRF&#10;FDo/qFb7wzzz/iSeB2xiigD598tJY+DG3/TQqCFxjHzFiQ2M9eacihk3jbkpjBVcDJyM4IwcgDB4&#10;psoPmbhD5W7JK7SBwcfeHAHDDvz60K7lmHmLkE8eYeDkk556DA4I70ATrCPLRc7Rtx82OPTqBz1B&#10;xkYNPVnR/nTapyI0ZWBVSD8uNvp1Iz78HFNX7SyAC3Zl3MFUsfmyMHnPfJHHoR1xTkDwOG2BlZSO&#10;MryQMZx0ODgHAyepxk0AOIZjJ5RTcqA4Mi7QPvE9Onp9eOMCnQldmQCnynLDOSQN/OSMcgkdgD26&#10;U1GhMaxxlPm+dQ3Uep6dcHt0569KesiShpotysuCrrIu4Ej5W7nsoHruGAM0ALFtxvbbthVmYRnt&#10;1OfQcbfpzwOBMuU2+ZH8yZSQjkjCr1z7rnnHqKbGkcx3CNiq/wCrxw3fcoz2z1xnr1oWNGfy5Hbb&#10;5eT3ZmPYnnnae/cdR1oAsKFC+cVDNtBf94MNx2IOcHH/ANYU5EUr5cyrtbJkby9wI6Hj1GSOcdcU&#10;2NJSmy4iwxOSq5G7ncpz1J6e3GMdKsbtsmx1ZmVgV8sf7RBPIB6gYJPGe+RQAIquZHxHtf5nVQTu&#10;JwSvI5Gd2COnykZqQPIxVHLBxvRZFXryPUd933s9M+9NhVpFUTDcdwKuwPzqE659MY7jGR6UQAKo&#10;Xy/MxkEA5xxnAOM5wRjPXJOOAaAJHeSZi6ybm+6vGVDEEhxwcg7e5I4zgZqwDCHxaTKGHC7f+Ajj&#10;nOMAA44PGTUIijgC+fbR8KNrGMqNuOOdvOSRngkA9RUiOkVuI1m+bYVXHyjhQCMY55I6ZwCcjPNA&#10;EwkCt5a7Y13YXbI37tcd8Zyc5z6noaekrPGs6TkZbKrtUDGM5yTyOo/GmRRt5vlJMSVfapkBIX5s&#10;euAwyO/OOc5Bp0COVzHb7VdQzBYzg8ZJI9ep+Xt15FADol2bYY445G24LLhmGFGTwcdcdfXj0qaN&#10;myrAsB5mzBbKjLjp+e7oRnGM4qEwfaf3CLubyzGNsxbbwTnPXHXGc/lUgjlzumt8RkgbmYFQrBvL&#10;Bb/a4Ix15yaAH2/mFleNnVZd2Hzychepx7AZwRzUqzRyx7i3Ean5VyWKkBCM47dvpkZzUARwHeGB&#10;ZFZW+eOLkc4DAkn1Xr7VbSWR9kziRWwz+Xk/K3y5AJJ4OB3HAGD1oAI+Zio28qyx/Mcr93nOBjIG&#10;e+fQZFWS6QLG6R7MY6qAoHOcHdyBjPPQYzjqIESbC/ZYJFjXJaNWJ5GCAeoXC544x1qSDMaZCxpn&#10;OZGb5CvHBzj5Rx+AJ9qAJ5ApO5I0yMeX8oGBt4woySM5JPsfoZBIqO0cMZT+NW2t6jPIHQ/d7nPG&#10;KrWzOVEY3O2FKqrn7xHTbk98nryAeD2sQQSofskUZby2ODGvy8HrgcbQQeoOTigB6xxuuxYsA8rG&#10;cc+xOMc85/THWrKSlJd5VuWZtwb5WHUdG56DoBj1zUEaSOimT92rkKSv8TYJxnnrkYHfnrSQkOuZ&#10;duw5G6Vl3FsDHTgjO4e2D1zQBbEjblhjbvtJRsMwIx0ycjPv+VPDmQ+Wy7dvzR+ZlQcZ6njIzhc9&#10;xVcT3B3XEbBlHLSOud3I+8RxjA9gKEKxCMNGdrLuXacYwem3378fwnrigCzsYy70X7wIMrRjHAHY&#10;KcYzzyMdutSKzRx7t+1lUlVjUZOVBwTjaAMYx1B6jJ4iA3SsxVpBGBliPljwSQWIHYucZ/XiiDeV&#10;8gMrHdtWPzvu45yWX5iRtHXGBkjAzQBcQtLJmJV+buoQAnOATyc8nuTg9MgUgcOuGPlq2HZkU+nu&#10;Dz82T1x61CJndPM8uRt20xtH1Yke/cH8ASM55p8W4BhbmQcM25uQnGBg4JH3SMZzj60AWRcFQu+L&#10;KtnLfeBI56jnGBgfRRT43jEawxof3bqH2/LyBjuORyfw78mq4eIzsy7Mlvuxq3AB46Z6ADnng1NE&#10;UyqpP8rHKSHA28D72B8wG0fTbQABw2I2jDKxz3LOcnjHfHvkZAqVWWMfOrFVVemfnIA47ce+O/AN&#10;QISkbAopCn5l2Dkg8gJg56L1zjB98OMXlR7Y0YcuAqoNzAfTjqM8tk7aALCNJ0mVm+Z15zgAnnIG&#10;O3Tp0qRpsptKKkYjyuSDhgSckEDjkenGKhG9j5i8llUq3lk8Zyc+wA6dOnWnqs6r89u20ZLKm/IX&#10;gsMD379h+dAEqqkYZkT5gnyuigjPBAyDj8unTBOBTzLGj4Ea7VGF246D5cKOvccZHA6c5qJG/fFp&#10;AeGO5tx5z2BA45Ax2478iiYOF4RBHuwxVWGWDNkYY5xkH2BXp3oAkSZS/mgR7lbI+Uj69sjpjHPD&#10;Y7UROmRk8BsbHUYL9vTPsRjbzkNTRIAu2CPzGVfljIG3GAQQDz68U2Ms674xvXpubp/vAHJAznBA&#10;6+1AFlEbYq4+ZgxXegHGSOTnIHuffnJJpVnG4CN1bLbtyn5jlQcYyfQZ+bjNRs52ZiDDcdy7WIwe&#10;uc9gMH1xTi04kbBJ3MW4TOOCNpOMHvnjHHbGaAJigVMxwJtTlcEdR2HLMvBPX06dKaVji8udlU/M&#10;WVHUYyo77TnGG74/lUcgYDhXYLkbo4vmHznHGenHOSf6ULKclRKu7y/LbY3AwQw4xyu7GQQentig&#10;CS3fyJdrx4T5goVjz0XAA6nafpnOc02Nkht1cOjbQQvB2qwLMSv3cEnnn3wR0LkWRd0nkZZmAYL0&#10;OeOR159PccdKYkrGECCQcbvlG5d+RnnGO6qemM5HegB7N84Xc2P4V6YUcZycY6H2B60NtnJf5d/l&#10;glkVd2OuOfzOe56DFNMywhpRLtU8469OAMgY9AfrwD2dJMwLSMFPlsRl5Bxzx1PAPTPOPWgB4fI4&#10;QbWfcu7hGYAEAHAHXHI5O6nh5H+aISCRW+VPLGcEA7sFsDHPbPLZPGKhVGllUQ5LNlRxnHXggj6L&#10;x0/SiKSGSIyRsrQs29f3oIPOcHGOduW645xQBMWLxkxNhiu1GkYMDwMDr8ucDgdMY9qcqBGkNtCs&#10;a7cYkO3cB3JI6gd89Rx6VGpZx5sUTRlnO1Qw5G08cY65zwfw70LMF8zy3VvuiRWYYQrlcso6fgO+&#10;TQBMpYyeVuYBmyeOR2LHocjpye3TNIxkj2ybTGWZSrpnLDf6dsNn8uw5LHnkRsTsFKttbcwG05BP&#10;zAk5HTOBnjryaVhIqCErt3IylVjO0qR05I7Nnp1BNAD/ADJBGzwi5G7cu3y3OOep5yBwOTgcnntQ&#10;bkkF5BDsVl3YYNlhx+hIwecHIPVstvNskhZ8SN0DbCRnBGTu9QVwcA9M8U0SF13sQ3mMSSqcknt9&#10;Rj0POT3oAEZre3ZUKqsMe1CuFxkYGeOPbggn8aerpG6gwJ/eDcj67SMcdQMYIB9eaY7klfnZeuI/&#10;MHDFsbR2zgge+R3p3mSxbvKfapXaoWP5Sw6YxkenTuvPpQA2F3iQLtyx7KcLnJ5/UeuOTz2ljkJQ&#10;GNNyH5VZ1wu3IxyD06dc8Y9KifKg4t2ZkU7VJPy8LxxjuRxyOB6cor2/mI8bBlOGZURW3d+QRwB9&#10;SBj06ADiyAhYOFTBWMk7gcnjufuqcdOByMdUgG+IKC6s6qctkdVAPYZODnoM7enJyMyBvKQn7vG2&#10;Yq20AD159O4APQZzUiyStERGzSbl3R7nPz85BI9x3JGAQfagBsnk7WxDGGGQy5bA6AduvBPTr654&#10;c8+ZSgVv9Zks0YySMdO38Z+XjHSmrA8oEMUfmbZNiqImYoSemOoIJXOBwT+AUySFd4VVaXbv3AuS&#10;d2ADn0ye+cBccgigBI5Vlj/1i/6za/lqRs5+8OMEE5HXOQOeDTvMmkO4tj96mW3Mu5mBA+6uRk47&#10;kDnOeKAjNkIkyrukJ2NIxRfvHkDLd8HB4A6cU2X55GuEgX5kIjXbgMuBhe3OcKQPQde4AkEhSJdz&#10;NsK7tqr0zg9CAOvPfHHOeKe4C8EfeCncWz17fX0z35+jVZDIyRKvzAruaTbj0B9MAdAQCCOgGaFY&#10;KuRM+3Lbv3jYXn0JJyfQev4UAEgmbcq7FZm3by2VQncNvGep9SQdvFNcuoZW3OrNu2xkcZzyehHY&#10;d+n4US/JCzpJ8uzb/rM44wB83JI56Dt6c1HLKFbcjfN5mFz13egJIH8yMHIoAZd3HlxNNLxGkjHa&#10;2eSBz82ORxxx36kVk6xN5UZbK4G5W2rz5g+Y4HJ7jkZ5zwetT6jfR2camONdqhgqq5/eLkE4P59T&#10;ng8Zrldd8QmN5WjkWVo8BjwDISTxzjuG+YjJz0oAq+INURoJEmu2x/y08vcXKqBj5cDjOM5A4yM9&#10;APJviDq9qtvtjZI5BGHV24+YAc9cgdM/L1Pfiut8XeLVhtWa4hCp+8VWk2fNgcDjHPJHAPbOO/jP&#10;jnxTDLeukOY9w3Y805PONpI56ZH5UAcz4jvp7mbZJKWUO23IA6Ejtwe3pWXUlxIZJWY469qjoAKK&#10;KKACiiigAooooAKkjh3YyevvUdSRW9zKQscTHdwuO9AFuxuIrVvOi5bqFbGO3H1Nauj3T6jOY5Zf&#10;l3jIUY/HOOmeOvJJo8O+C7++P2m+DW9urfMT8u4+mcjn0FdFY6ZbEf2fpVs2GJT5f3jNjAG7HbPX&#10;60Add4CvoY7pYNFsFzuPmXLRbQgzt6bjkgZJ915yBXd2kep3Dxu8h/fTMwXcqkE5O4KMY4I69AQT&#10;jNZXgXw/Foenfa76L7OyrtaNGUyLhgMsMYAGM4zuJOK7XwpFaXd99sWwXc3RrtlO2PhshSOQc4HH&#10;JPHHQA1PDHh57Upd65LJFHnCJ5ZkMq7dxG5/vD9MMdp4rVspZdURWtlW3tVc+WsIK+ZxjuCckA9e&#10;eevag2qanfx2lvtmuIx+/hVduxgedx9cliccc/xGu68NaDpFpfxW5Xzm2shlaMN5pBXOOBn6DkHJ&#10;4oAt/DjwDqGoTw6jcwx21oqBQob5mP8AEOFXJ3dv9oHGK918KaToml2Cwx2skqBP+WnyknJGcYye&#10;3PIwMjoM8XpmpWcPlx/YZyVkyuZPucE/eHRuv3SfUgDaR1umz3t9cw2WnWzXE7t8tvDKQgYeuGC8&#10;AjPp0yMmgDsdOU31yq5EMK7Q0zIRxxxzgZwRgAY9OK7zwZ4e1LUVjSK3eOHcQZG+ctv/AIQQegGe&#10;h6AZB+YGr8P/AIXXFtHFPrUnmTBATHHu/cnI4xkgkcfhkd8V6p4e05ZJV8uJQpPysqdsYwB09scc&#10;mgDQ8IeD/s1qEZdvfy9w+Zjx2xzz1x256YHYaF4dULHK0GdzBlUYyePTHBIxnkVQtopogtv5ieZu&#10;KwrnC9T0yeMH/DpxXV6BaiBGuZNysX4wvHT/AAwcj1yaANbRdKZo1gtjhFVY1ZlK47L06jqR6YrS&#10;mtYbJPsVsXXofm/hIB6HoRwevp34xPp4WOIyRyKGZgxbPX5fx46dM+2e+nZ6TJ5jXt187bSF3N0H&#10;pyPX/wDVQBmppMLxKrRKyrgsSDwf17ckdsVYiju94t7YbRxuk9Mg4x6/h1NaEtsVt2knm2yMQF3Z&#10;/wDrc54+tO02KNQsyr838K7u5GcdOe3FADY7KSN97Daw4X5vbH+frToLJnh8tIvmc4aMnr145+mP&#10;T69auJNcSbhANx2sU2r90An04zREhg5hfuTkNzjg449TQBB9jihm+STMm3aejAD/AB/yKvwJGBtQ&#10;/LGo6ZG44/P3696jezN1EY0UyPklvm4z78dOnpVrTrWZEKtA37th5knIA74/lQBZjt2iiUySDceV&#10;5PpwT7VIzTRRtGiHzH6dfmNIyN5QmcqrEH5Rxt/T9azbXVJLzU5LWEE7ONzj5c/3s8UAaVu+wfZk&#10;jC7f9Y5J4P49atOybljWPAVcqTnJ9cj8KbbxKBsjTP8AvDr68UqxmQsWTgD1GW/PtQBKknlnzM7m&#10;b7p2ggDPH4/nTZ4t6tK43MzH+L36Z/z0pxyJFJOF+vU/QU2WR5ZmQxqNg+72BB6n/PrQA60tkWDd&#10;v2buW68deBzyas20LlWVuQOI1POe2f0zUFrAmB5ybvlBaRhjj1/+sMjjmpLm4cMZmXZ8wCpuIz+N&#10;AEyTLDtgMbMw5wG5z/8AqqS3Wcfvbh8N1Cq3yioorSKNd86Dcfuqw5H61Jtn8veTjPA9eD/hQBO0&#10;hZlQIu1ThRxg8f8A1vrVeZnt5lllCyOfuKFP4n/PapoY5lhM8sYZmb5flOST/wDWNRrKHVvtATcc&#10;Etjge1AEJiuZ7j/SmG0LuZVI/L/PrViSNYohLAjxr0Vcnn8CTx+P506OAlmkSPPHzM/f8Sf/ANVS&#10;BpnVsBWl6J6Aev8AnBoAZDHeou8FVU87cden58/hVkIIf9cR/s7FAz7frRbxQ243SlWkxgsf4jUb&#10;Ga6YkjKj7nzdf8/lQAye4hDH7O5DIcszd6kimt7pFVZurHco79PxP/16BZbotxbjgYUmpY7MiHy4&#10;PlVeWyf6ev8A9egBSEgjxkKewHb9KazoqDkyHd91R19qdmJYvLVhzwOODUUk/lzfZ3ifcefSgCxC&#10;8aLtkkAX+4B/hTo2hZP3fDfT7tMW6wTwF243HcOOOlRC+fzghtWYbv4V4I9f8+tADkuZ4HInnVm6&#10;hcc8+wqwrbhwzde6gfypiTW7O0hTy/l438VWuryZX2tBuw33sHH0/wD1UAKLfFwX855Pm5j3fL/9&#10;b9KsSovleWqjr8oXBP8An65qmY5YZt4jmbIwduQvT/PtVu2DALGqKo9d5/lQA1BKq7YYNue/TBpq&#10;JeY2JL5fPzHO7+ferTFo8RMV2t/qwDuy3fiq5hnJ3SSsPmwuPl49KAJLnyLVN5Vs99pyT+FPtW8y&#10;1XYz7Wbo2AQfypf4BibYO6+tEZQN5Uch5PClaABdNiExvHjy2fvE9OP89qJFtbq5aD7H5hXO2Rh8&#10;oaiyivFnke7n3K33UZRxVgSWs67I5EIGd21elAEO2aH92XX0CqMYojgu1nWZZUWMc4Iz/n/69TeT&#10;agbGjJwMruz+dR8xx7LWIbW7MevvQBM080j+Vu2/3vlFNnGoSQeXFKq8434ztpYjsjw0Z3MuWx2p&#10;8crjlo/u/wC31NAFS8a9UQ+XmYBv3rMduR/nn8KUzXDPstrcLuGWZ2P8qtfOdu5YxluC3eo2jvDO&#10;zTeWI+oYdRQBQ1W2vLiHyXvd+GyY2Xr+VWbO6WJI43DKzfln0qYofL/cMshXjmpvLHlbflO05HH+&#10;eaAGM9xLuJiwuO+c0yGbURIVRFKY/iY5/wA/WrDRsYNwb5vT/wDXUUVrLBESZ2bPPzY59s+lAFI+&#10;IRHq8elzxYZv4lXgfWrzi6BCeVGVbhiCaXyXlkVyitn+L+L61MCyMHYs3tQBHCJrddgiwv8Asg4p&#10;DcyOm8ts2/3l5p5ieaT90fLGOQKiWGRXY+RjnqrelADba7uLh9iBkPc7evvilktbgnMsrO2O3y1N&#10;5KptJXr2z3qUtMZBwu36c0AU4bKXyzHK/wArDGN1PaKWILHHIq9tvXNSyi6M2+JVZfTdipBHuO5k&#10;/LnH6UAVzbq5yH2sOgz0FK1u2fnPA69DUr26B/OJbPb2psse91UM3XPBOB7UANWQruZIv93gUO0z&#10;qDu/8eqUjzQVUYYeoziojG2Arux/vAUAJGkifvA24+/WllU3KFXRlb2oKsjeWzbv97vTy8cYZpfu&#10;hcn2oAiSAwx7JZGK/wA6a0mwYhiz2qRHFxkRt/FyKa4SMbZHKt06UADIWAMoB75K0C3EnIb5VH8L&#10;f5zQUd49pbb/AHWNOgMsSeW03QdeDQBVksVeTzmLKy/w8HPtUibUGJH4NSbbpyWZuvSnPGyKEeMN&#10;u45HegAcIVwhDdsZppU5yHpxQuNpG3HfOacfKDYB69PyoAjZfkyRj/epsJYtiQ8delWmUScE/d7+&#10;tRiIKfl6c0ACx+S25iPZsUuQ/wA0Tnb3BqRW3Ljr6CmNui/1cGKAB8MOF/EdKjVSgA2jrT+G5MfO&#10;KiJyflB/76oAkdg67SV9NpqPyUQYCj68U9P3nyjBNIysoxIKAIwhQ5QHb6dqcU3dD+FOb+IL+PNN&#10;YsAVz+FADSFZtrf4VGF3Ln8OacTIPv8A/AdxFOB+fAP5GgCF4yV5Lc/r+tQXCAjDVaclhlev97I4&#10;pksfGWXP6UAZNzbEyd/m746/zFVZ4HRjzn245/LvWszruKkDp61TuI2U7gOG5+Zv8aAMfU1MqZUM&#10;CvIz39jx3Fcn4jtTJE0NwjP8pYbl+YqP6d/c9K7C9Z/vIM7c4XjqTj2x3rn9cEO0o3zMvGR2B/p7&#10;emaAPBfix4JW4RnjdpGaRuWYFR8nU5JHRT+J9K+dPid4Ia3M00U7RMm7y/3Y5YZOD9SMHnGCcV9h&#10;+NdGZrZogFYKpKrgkEex4xxwcj8Sc14D8T9HuA8jSqipt+8V6cEd+2Tj8PxoA+RfH3glpYJHSJQp&#10;37WhZScANnHzBsDg8Dt3yK+aPjH4Re0aWRrGOVpB/rNrAbc5YE7QMgZ457c4ya+4/H3hm0mWREOx&#10;/M+ePaxzg8cEkryCOhHy88CvAfiv4WtIIGiu5EmkaMtJGVLKFHzA84+mQ2Bg4xxQB8B/FjwsLYtJ&#10;PZwtNHI2fJ/hVRnGOCwx3xjnGa8T1i3SGZlXceerHnPucV9n/G74SWyo8nmqrbiu5t3BxnoWPAPX&#10;Ax+Yx8u/ETwFrOn3MhliVWXHmfNnrz+Xp6jn3oA4SinywSQ8sPl7MOhplABRRRQAUDrRRQB618Lb&#10;0y6SIpXjG5f+WmSrY9cfUkjPTHTFeq+E7t4ZfLw+2NscL64XIPv36YPHGa8O+EGriKT+z/NYb/k2&#10;889/Ud8HgjOK9a0a4t5mwqBlkBYNCMAsV5UDnGQGweCAMcGgD3Dwhqfm2UN1tHUJ8ijkBRjk8j5i&#10;Rgfr0ruPDGpNvSCENHC642qchRwdzcHC5HUnOQeDzXkngTVUu9yNcrtTYJJOCxOQyAevqDgk59jX&#10;faHqDSXK5ZVkZTtKyYPJGDjBzyecYzz06UAej28hdN0YZVZl45GPlLdDgDr6Dnd68uDycyOzKmxg&#10;h2bsHPHXkDAzyeSB7Zq208ckccksXEnMe3jcvzcjOcrnAxg84+tToUt2+0bflVQNzKpVeSCf93oM&#10;DHpz3AHyxT7lYpuMahQrOeu4OvpkEqeOe2AMmmFptuwwnazbTu54PX5iOefQYzxzSbIkAeTayrnL&#10;Z3DqM56g9PXj260KxjZRMVMnDSMqgs/HXPOcc/Tj2oAcXc/KzFDtVsN+8wAAeNwHTHfke3YGIx+6&#10;fy92CNuMY+pJ7MOh52j3NNMh8nBULsAdWj6BSO/4DHfJyMnBwq/K2y2Qrlg4S3YcZHbjnODz0HvQ&#10;Ah2sijeqox+6NuASvTIwRkjqM05zuaSXeuWyfvhccc9W4/hP0A9cVDlcM75Xy4yGXbt28Ac9+pPB&#10;I6fd5BIsrK3lOhbarMw6MWC44wTzlgM9PlHSgCR9zNwxVt/7tjncOcLgjsAR+Hf1JHdsSBG+VvmZ&#10;WVgOeMY5IyRkcdBwcio2uokO64DSKY/l3MVJ5bAyNw5xx15b1psoYLlomYpH94EZVT1I7A/L6/wn&#10;rgCgCRtu5SpYLxtkeMY69Rz0AxjJJ9TSApCrLGirtkVNsaqQWPUY9M9fQHtikYukvn42s2cMQvBy&#10;CSOOuf1xngikaZkzHtYE7mULKFJGDleo5xj8sd6AFTEETCYZVNm7ap+ZeR3HI6k+3XoaUtIE2O/m&#10;bdpbjrggepAIOBxx9AcUwSMS8jbm2sAzbt3cZ654JJ4x68U2WVFjklEgaNEBWQgfKOnToeTjsc9z&#10;zgAkVYSnlKwVYmCoqocLxkfeyc9u/XHBFNZFePPkru5yhz69Bnngk9gTnjimmaNWDSrj5vuSSA4G&#10;Pc4/AflSC4KNh5I8Kpy2dqjBxgDJx6/Rj0xmgCSTy44wd+5lcfdXHzADnAB6e3HHOcUyYJDbMsYH&#10;mKOcruzwOe+cgdwOSB6ANQtJJEUCqzN8q9MjHLYz9PqWxzkAn2hG5ZyFZBn94MleOTgH/Z49epoA&#10;l8zEjJ5ufmKt5a7sgZ9OnAxjIAxntSEgnB8ln2lVk8v5Rz03ZxjPQE5OcjkCo2Dgb3iZst8zMPuq&#10;Mg89ucewCgGg/aYWZS7fNz8yMdrZ2E4yem33OemMUATCWRZFT5tx6hmC4Hp14Hyk444xmhciXCqd&#10;4X5fmIDDOTlgMHoPyAqGLyJJlRIx+9boJMk4LDAHJJ/POCAMZJcHZWJIxiRTtCdOnAH4cgEHt3FA&#10;EoPH8TMpIXy87gvT5efUdhgZ7inKYWkdztDKwLMOSTjryc88E4HOc9hUKztt8ssxaTAZS33uhIUc&#10;9gO+fcdCqThJSrFQyru2rnIAHDAZzz+I4XOegAJkIkG5B8jLiMlh97jr6jp0znJpwYM20lm3MNqq&#10;w5G0EHHAOcc9+e3So90jMbm8JdWCqzCTcH56ZOePvdySMGmtOkh8rcCG+WUqMDkK3vjPbjuPQZAJ&#10;N5SX5JlbaxPmtzjoOoXac4HBPag4xtMWxcY28jHHJ5AA7c+4GCMZYzyn/XIwynyspKYXHTDEZz8/&#10;/wBYkUBUlZtis3b5HB+b5hj5Twct257cEUATpdMHZ5XZuC21juHGAf8AHPIPrxTciDaRH9zI77do&#10;yAcYA+g4GB7imm4hLsBhpNu/yjIBux25GeCSDyPmpMHftiVjulZdzLjPyjCkKcn1PAOWU8Z4AH7g&#10;7MoVtu35vmKkHjPrng+p6dD0okmkBYskb7cuvUKTkjHC4PA547Y4zUcTNlo/mwVy3zEbwB1wM/TJ&#10;65HQZoDyPva4V2bCrJscszttycDOO5GOSMLz2oAmeWVny1wSoZS3BH97Pf2B+oIz1FN3P8spLg8M&#10;7RxeY2N3KkEjnAYYx06HAGWk+ZIo2MDyGbIPIHPGOeVJyDn1xk5bHkunmDaWxt+YbQGA9jn5uenU&#10;N6CgCUZUqGTcOpZsqR6dAenHuTu4yBTGdiMeT2EfzIQmMdM4PXKkYJ6ZHpSJ5zKpS3w27pt6tjOT&#10;jPt3BAPPrSssLTLHJuO7K4EeSQSAOgweSDyOOecDJAHCVWj89ZNzBfMLKBuzgcDAx+ntxQpRZvlV&#10;G/ijRegbJ9/lyAM8846Cmid/MjWeNhJgeYoZFdjwccsD74GeT+NJ5rPCxcs0fG5VxtcjGeCcHv19&#10;O+cEAliM23yRcfMzY3ovJYAEk5IOc5557H1oIfcU+zEeZkltmRypwOQAcEg9+Tz7JH5zTbpLZ3Ys&#10;GdVX02nGfXtnHO0c5AyigMV2wjcpCNjP3jjvzzyenJDjoTwAOeYlwrs3TDbmYn7xGM8gjqD7YxnO&#10;abIfMCkyr87fdDY+bnPY9ifT1OMCmjfEzLKQuNh2/dCgKozkYGMjb69jinQFJtpLGTcvy7stvw3U&#10;4znp26DI64oAGmLbXdM/xEf7R5BxyTySeD26E5pZJGkY+TIu9j95TyTx3OcdyM+5pkNyGfOWZGXK&#10;gykFvlYZGCRjPGMAkHnHJL8hJEkuE3b+6qM57g5znB6dRzjigBGePYqyy7ArbkVQOTuGMrngZ9Qe&#10;56kgOEqJGu1iGkwY1DbfmJOBwcgAgZI6deDxUYPkpueQHjy1ZSVLMcDHUcEhs57Ek9DTIZnIZ5Z2&#10;ZnXEkn3Vkwqc4AOOdzcZ6jPWgCbJVCGX5T08tG57HkcZxgdiDntikiPlhJRM6quThskMMAcAdCNv&#10;p0YnPINN/d+ZmNGDKqq0nmAg84Ixxjox+h79iRZoWZ5C3zY2tuxvOO4444OT6D3OQCSBpEBCJ907&#10;mXc2AoOOBgDB6Y59Owy1VDv1bb8rFmjzx1BJJ6Y45JHSmlirecIlbcc7SpwTj5gCQM/wj/EU3ERw&#10;Vh2ssg+Yr1yScgjoT2+vWgB8eZI1WKVW3KI9obcccckd+/p0x70/cyrtDNyvy7eu7nHOcY69On1x&#10;TIvOMmU3v5cisP3ZzjPHbp7tgnGcdMsG0JmNgF2Zk+X77fp9cE/xDk9KAJvN3Z2lURl3bN3CjaDn&#10;v/e+mO3WhS5ZWd/4V3LtIKA/Ng8DPJVfqTUYEixN8m1VxuRvlVOCemD7dTnOOxFKY8v5ih+eArKd&#10;qr78dwG79CODmgBI/JYII41EjbVeMk5zj5sjb977ucgHgc8HEkcyMGy6hflG7dyq4znP3fpyRnry&#10;KbOJY4vmGMvlsE8+g56f/X/MMqquSWXc+EBkx7gDnPbGF3fzwAOJMp3yQ5dfm4jb5TtwcZ5OGA5y&#10;RyO2KU3IjYlZW8vdhVkY7Qc8nOemBgf8C96gaRkiWRyoIYgkJ16DucYw31479C+NishZG3NkFlU5&#10;IXJBXOSeo6gjk0APR5E5X5uhLKevGAM8gnDAlfyzTw0qlTv/ANXuC7ipUdgR0IGQPdcHr0qBZSZd&#10;zHMnQ+Wy5J9OM5POec8jrxmgjChXRWdlAEm3A64PXnuCOh7cdaALAdBEML95drNuXOAMAkd/U9Md&#10;O+KFkkDt8qng7fLmPzE456g4Bz68A8djGJ2BZnG0bfvSSEZIzxnknj1AwCTnjNDyXG8FBw0ymPaD&#10;838PQ987vcYHGOQASSSGWBovmXKkDy8qpXB/iwRjjI4Pbrj5nOzSE7lYM3zMVbcoAIPbtn19yOlR&#10;iQyhpWLKpwV7HBbAx643Y6jGOmad5oMm8SK2MbnWTopyepHQ9Bx1PYYNAD2mIVmQ7VKg7mTg+jZP&#10;OcY+YnnYePRrswdQBghSVRmY4DAAHpggc+pAA4xzTRIFMsxDfulAkbBUgZyckk4/Tr7cpMzYAkbd&#10;8qBvN446dzyA3buOnWgBrNvkEwLSK2Cspz83A+cgjHcY5yCMcYpzMrkncFDNjDHvwQQx7jocHpye&#10;oyTIwk3PHu3fN5iqctyQSfUgAjPYYxSQPK0iyKWAf+633chD/ePTgcjuMHjAACNhPjzdpDKSvzbs&#10;HaR/e9Tznk8Y6YLXkIdSI1C7gF+Xr8uSSeePu8g/xHp0pkMqsNpU+YEVW/echsZxgZ2nJxxnnk5G&#10;KP3CO21doX5mRRlwuPlB68gZ9ODwADQA+JPMI3JuY4A2qF78nPA6jkYJPIzmkSZmt0JdX+6cSMdr&#10;fL1znHpxwMd+DSK824uVbcG4ZcZyP4cAn2/Fs9MUwxwr+7VVZdrFsR4Vj8wLDPTr6cjIzyMADpVk&#10;dZPLGNyMN4wGXjkcD5RyO+TkcDkCCWZWEisWCnePmzjnqeCePm5ySeM9KexjyqwTup2/6lTyuCBn&#10;1I69c5H5VXcOYxCpYblbaEQjJwwI44yfXBPbPBwATLI0yqSu9d2SvUDG3jlVHAwDk9KiE5e4CgFt&#10;uCuFxt4HPBxzu/AelMlufn2yN96R9+4kYOT8oHUYA98YGegpsckJ3RurZfB3buevTJAz83UYP5Gg&#10;Br+QwECTLGGVdqNtyseQQeT045BwePamvJL5ayrIuNrJuK4IzsGOvI4OdwGc9c81HJNIqr5Sr8u4&#10;tHHJ0wGOeueW9enXqAKXEZ/1cvzbcfLkMVbgkgLyTyev50APmwriRJk7iMyDhueTzn5cdScnkemT&#10;DhI5EKufkXHl7juVDg546HPoBwOaWaWaFsSqsYj5m+cEI2MnGfxOOR0z1qHzYyqqC21fmWNvmOQQ&#10;Fz/eIyMZx70AKZPlWR4l2rkTIy89clQCCM846jnpjmmiRk3Mu1kjZjsYlwAP4uOhK4HHvzwKczm4&#10;C3XkjzG3OZAg6ZZjjHo20lu3HpiodzGJG8r5fMIVVwxY59chTwcHkHOScZoANrKAzMzbVVF2rvG7&#10;5ec5HdexwOODzUcTiLafMV12jrtyoJ/iIxgYBHQY+tE8axQMJZGb5gXkaHcp+cbfmxwx5OfU5bpU&#10;cmSrvEm3ZJjd5hVUyehOTtxt6djigCMECHaytIBkYjBxgM3UEe5H3TwvfFCM+0vLP1yWZnOEwvBC&#10;nvnpgd29xS3EzmXyS53K25vMzxtPIwx3Dr7euagjk8kGFztwWVVV8sw64AwcY+nAJPTIoAJZovm3&#10;7sIANw3HZgE4PJOASeT/AHveopFYyqJIWYyNv8sgc7XAIb5cYGPrxSvGqDEY8zaxTnPzbZOR7YJJ&#10;Oc4PoeKbIFJ2puMCtvVtwY7euM7TgHd/d6jP0AGypviYluOVP8IZtoDP3HP0I9gahlZtmJGK7uPQ&#10;BTwBj0Ax1yD2zk0kyMRIsYg84MQyblULu4APP059fUUmyXyyIk+6QflbnCjOcYJOR649vcAbP5cW&#10;2ORk3Z+VpFXYoB28dVY8nIODxgjrUMs0zbpBKrD+AeZng/dGCTkbRjnI45HcOku1jkxPtOwiRl84&#10;BcAcg5zxjcSxx1HFQyzyCMqZUaM5aJpJG2nPLYJ4wCcZ+maAFxNGzJBxL5mFZX2k56ckhedoyRnF&#10;Qu0CnzQ+4c7mP3mCrypJJPUg+/4Yp8s2BvnZV2OfMz83K4Yg9z3zk4x3OKjkkd2aEI7NH8rRqw4+&#10;ZgfcA49ec47GgCFpJw6tLIVVJF/1mSqkqcKTgAqcc5xjoMcZjfeApX5tud3U5XkqeB057Fe+G7U9&#10;Ywi+cisxVV4TdzkYx054xwT271DezxRKZZWDR7cMzMwU/LwMYHI9Dzj04oAWfZN8jxjyy3yq/wA6&#10;ox2nu3I+91JxgD1zH5hlT9wQ4Mg/1kn3vmGODnGRg47FaRoym1UZSqtudlYqF3MpJ4Oe2e3PrUQd&#10;mh8ycsrsuG2sfdemOuQwOTzxkd6AKt/CJoo98bfeY/LJtJ4XrlRn8vzop05mjPlIYoWVj5iPH0/z&#10;/nPWigDwWGJom+WNQ21fuuP1P15zwOepNOjSSEMnmYVuQVUDnB6Y9s+g+tNDJHEMlV2sRtIOFOMb&#10;c/QA/QH6hyD51+zwtJuYBWKjLf3sEH0P04+tAEjJEEMLO0e1juaPt8uO56fxdffvT1jVdplCrIvJ&#10;VQ2FGeFO3kY7dvTOKZ5ZW3TzUVV6bmbt6g9/u+vTPYVJCjEKY4/mY8Lzxxk46Z4/Q988gDzghbcq&#10;yruIOOoGORztB7YJOPlHcmpVyx/fRf8ALQn72Oc+49Du9CSe45Z5DwqZWtpFfywqnayn1IBP8JOM&#10;mplZmiVQ8ixrJlQrNtOOCx+X1zyD3zigBIy21jMVk3szE9OcZB+bvnoMd89RUsY2vmF0ykgJaTPu&#10;MdSCQe+SR0pYfOLACP5X+bdHuyTyQevP8XzDhcd+7gZLaVbn7jLhQOxYAgLuAG7v2xwfUUAPUPGm&#10;xo+i7dvPPPGMDOOT2/mKlgyB5zA/LJt2s2M4ILEdzjHYA9T1qNIIEVbTbtVVADbtuSAM8YwT2PT+&#10;HHOKkhb5VXcrbsK0jNuzgHsMdQoB6kj68ADxwViuD97nc0Y5ULhT+nc5+b1HMoLAYkiZGVSTGoB9&#10;wD1Pf6cewzHb4j2vvVQFALK5QngkLkY4wP1qRYlhhFonk7Mfdw4A4yQd3Xr2BByKAHJlWa3GF6jL&#10;w7stnnHuQfb29BNtBjCJKxCE7TlfmHOeMrjnOQc8Y69KhSN3/cLD92NR5TZyATwcr1BPJHGc8Z4q&#10;ZImMbKC3zN8q9OxPQZzjBPfr2oAdGWjdVkw2HATbgAMAD6YPpk9h74p42lVKqWVl/d+WxZmHHPPI&#10;OcnqcduDSJCrzMyRKy8qm5dwGM8E53dweuTgetOd0uNpuJOHCuWaQr8vA255GMY9/Q8jIA5jGAHh&#10;Vt3I3fZyDtX7pGTwMgccDHHTIqWOJjJucKrHIdljDBV46E4GRwOwGDgYyKjt/NAVnVvm58xidzZ7&#10;Y6evfGTwTg5eiLcsgEY8vyz5jZwRwMuOvpyP+mnUc0APgUM378LEWYcK2DuPQ4YjH3hwRk9+AKng&#10;STKmOJWbHzLIpzwN2CcZJwRz07+uGBslwsbHIJ3LlcAEHdyOOgY8H7pFPBQRrAwbCsS23OM49OM4&#10;5B9DJwelAEkaLNhtw3ZDRzbkbCkEnrjaOOhBbj83xBnjQQrhGjU5/usSCAecjORx3PTvSKZ59sQl&#10;aRHbLx5ySOu44+98vH/1sVIilhvd2ZdoXdjdtO0MQeMDI5x0AJzgHFAEkTR+UOdu0su0+uOPk5x8&#10;2edp2grinpCpIVs7WZW5bGHPA5LZyVPT8wKZGxliaJAcKzOscanbuBAwAM/NlT2xjrmnpA0LsplY&#10;q2QrbuuVHTABPOOufyGKAHKg2KXCqyx/NIysCox3wRxjpuyck+lStIFcqpVVjbCxooIVcHg7QcYy&#10;R1Iwc54FNCohEbJt2rgtt2/LjkAjGDx05Hr1pyMHdbhRiM7QhYfKynJ68tjA24HY/kAOBAl/0l/n&#10;6qu7Dfy6Y7cng+1LHv8AMV0eMSeZxtbBDDJKkZ5xjGTxjBOOcMiWTZGrZO7ciqj8qRuGMYHbnjOC&#10;G6VMZZsbGHysxLRtxtO1uPlPQAuM84AGc5oAc0Tk+TEw3eYyqskIU7vUjAww4Pfk9qlZmlGyEMu5&#10;lJ+YcdOpB9PU56981ASmHJLeWrYJZVC4GCAckADjnnI4FSIryO0qK37s7CGBATp36gDgc56E46UA&#10;TLKrusyOSpXbhVUj14wBz0Htk9TxTiF3KjQRY+baduNx2gY4Gf5A9ecVDGUQRxMW8x1LLDIVMhAb&#10;BAyRkYU5PT3PGHRSpN+8V/l3L8yhdrdCQTz2UY75HQ84ALEe2SVXjkba3yfKpUDcQemfuj049OlS&#10;EwtEzqFwOm5gCAT6AdRtPXJwzE4zUVuC8azhG+b5o5GcfMGP3cDAxjHAyOM96ljxFKpdFw0e5o5G&#10;wWbOTwcfe65xj5ccUAOGC7LxtVic+dgPg8nnJ5AJ4I5+oqRVwqmNmaNTltuWBJXbjJPcYboOoJGa&#10;iUvbpFH8zHjk8HGPv+jdT09KlEgE53ONu0Mytnpzg4PIxtx7475oAmdVI8kDK7R8mMhyNoHHHOSR&#10;xzjjscBZmQM6L8q/Kyqu4k9sHjvjrjt70yMjyZJUkG04LN/e9CSO5C+mR+FPS0bHyg7s7OV+c9iu&#10;7aDnnnue3HAAHvuj+UKMrksV3f3eOvqV9yOc9RlHWErhYi33QzMMZwTg8YI455wPlx70eZG6GRFG&#10;SmeWUfLjA74yTzz1z6nlsO0NkyDcu3bFypztXkbe3I64Hz+lAEhxLuMMZZ1HzcYwxPzEE5GfrkDP&#10;Q8UCN2LHaSqcBmjLZx3B98Hn5c8/Smp5sOWkjk+7/rGQrwOPYbcYGDxxzTkTMbblZn2nc23qPmPY&#10;+mO3HHrkgEkbMiq/3H2NsxIPnYnJzzj04x0x704ouWIZedvoWJwcZAbjvk4wAB9KH88cRq7HbwVB&#10;Ktn06bhx2x19cmjcsZVTcbERQsbbvujaMY6cYxxgge3WgB2EaRSMr13Nt9TtBBXqBwOOvP1prNKq&#10;7Zhs3Q9Vw2fbp2wOOckc+hEczhZFj8vptVc8kjOe/b3Pr70Su7MxVN27ARXbOcDIHI5+Vhhck8jj&#10;kGgAzsYQMrqy8fKucDgkZI6+xJ68elPlbzN0bkP8vy7cnORtznPHfP8ALJpAzrL+5Vf3Y27l5IAy&#10;RwPqD1GML04NR4CbfORnjZvl2nIOBkjkdSnGQM/N78AEpcBCY2k6Yb5TzyfcgdByehpfMbPneX1Y&#10;7H25G0qx3Djr7dOCO+ajjE0IYwQ/KvzY2nOOg7+vToM556VJHENyxxQ7pG+55fLt0/T7ueB14Hag&#10;AMRB8xoWZtp+8Nq554BAycdemcj3JoLLjEAb5SfuqCpB5xkHGeo28HB4BPNN82NVZyyruUjcW+Vu&#10;GAUZx6H8acjmKRmj+U8KGCgtjgknnp2P4Z5xQA5DG37vKyF/vKqgY688H65yec5PNOcrLGvlzsyl&#10;iF3Ju7k5HPOT+HNN2tGMRpIoK/K0arxtCkrgZyM5bn1prRsP3sp+Uvj73G48D5jz1Ge45oAfK5jZ&#10;pChLLy0e0oeCxwMew+mD0LdHYXs2SH3eZ5YAwcjIwB/snd7ZPHWJZi++ZHjXazZYEBQdxxnAJwD1&#10;5Bz1pVBjbYrMAxJ2nbu2BV5XkZA5/LvxkAkiJxGWg+bpuVT8vfBBOASOT+GPUo7AxMilvmUncy7S&#10;OnGD1IxkkeoPOaZ5aQzKp+dg43Ns2g5H3vmxzwT26k4znCtIVfy3Ma84aMqOGHr1GAMfTjPXgAkl&#10;mDzMWiK+YzbUPU8DPXAH8s4700yPCVkgkB2sSzZGPXOSufocc9+tNIhC7IQe/wA24ZPPoOc98jHQ&#10;deKH2BmLxHCyfvOQeTkDvkHtzgnpxigAVPl8k7v9YpVfJ9+uD90AkdTjr9KcZNoEmFjGM7m+6TyC&#10;Pl47D8DnsMtkQZ2SDKtIrFt3LEHqCeTkd/Ut0PNCZhRJVXkMyoy5b5+NwPXsB064x3oAcrlmZVg+&#10;Y4OCv8X57c9zkHn1oZ3MeYgVCr8vzDjlcDryTnr1/Wo3WKImK4CqJBjHQkj6jnrn04468OeNUTyB&#10;DtX7gjJzk9+fQZHbn0HWgB8zZbaUXcY9isEyuM7s4Bx+ZznPehCZC0JSNVTn51UDjoFO0cdcYJ4X&#10;3FIwEKlCPlPybTGcO5/h+91G7v3HAGaQLGoyh4xtjXIGc5wRnnkj2/rQBKDGJWR4/m3btpjIJ5GF&#10;xjHT68H24RdvUScLjc67Pmbdnp1wRx179AKRIwrFY04bAkaJduVzgY7knJz169qWJwJIz9xtrbm+&#10;UZUnGO/pgc4wMZoAfFKYSJZXKxhl+ZQAAAdxwDxyc5yAOw60SSyEiEqodW+58wC9Dg4GOB7nIGO3&#10;LSGRWnVWZn4kdVAzwcAbeDkIT1I57GmySAPt2KhYsW3KfvMe4HrknngDPTsAN3u0u0hTJ8u3/a5w&#10;CuMduOOmADiobuZVG6NgybiX2A8HbxkDPY46juOCKJP3C7ivytt+6pC7QMAdOOOeTnv3rM1K4jiA&#10;edEXbgLtbnjPdtw6DseC3TJoAzvFmrLbB4pbhlVV6788YwPUA8n5cnI9zXl/jTxrLpkrRx3O07QP&#10;njxhT+Awfbp9K6zxtqV8iKI03s8ZSRmjJyGJXuccDqBn6jpXiPjrVG+0SD7JJGWwFbJXI6d8/wCf&#10;rQBheK/iJfzzyBZSu6UH5FxhevTPTPbnPrXGXd5LdvvkP6Afyp+pSJJMWjBUM2dpqtQAUUUUAFFF&#10;FABRRRQAUUUUASWqq8yoybt3CjOOa6ayOnaVaLc3l0JJGQDy0b7uTnHXPbnpj1NcvGGLYU10Hg6w&#10;l1G4YyLu8tf3Zmb5EO77x9OSBnB60AdB4dFzrL+YFW1tfOGdsfVfTA6AdMnPbnivQPDcGl6ZJHbw&#10;2scjRq25pGZiFx1PVc9Pw3dRzXPWXhC4RY/tTNJ837u3gjJbkZ6Y6knHf1FdxoHhB5Yoba5Y20K/&#10;6u3VsYxxub8ccd+h70AW4n1DxFcQ6TpVpIyiTDfZ1IXjg9jwB8xbsU6ZzXpHh3whrWl2S2W5Ukkm&#10;+dI1c5AHG47QuMDOemMjuar+C9OFhYSS6dZJb243edKgIVM9WOMgEZOBnjrinHU7vxPftpOjQSyW&#10;53zXV1HbKyMxJU8twQcDqTzzigDq9Bm0fw7af2Xo1tHNLNEGkkV9/GDhiVPy4yN3qfTAFd38PPB0&#10;sMUesa0jN5gVWhbkS46YAIJHTjp04yeef8KaPofhe18++k+2XCqgEYjACZJbtjPO3jPAVcjOa67w&#10;1fT318hvYG2svmRW8Mf+sjB6EEnOBhQeg6ZzQB2Vjpc+tXEFtB+7VgrEW8YGxAcdcE9fbOd3GCTX&#10;rvw+0Dw94Xt40MivJHnG1gzMfu4JY9SQ3G7jP1x514bjv5I5MpJHGrHzGbeqjocZ9NuDkg8DIzkV&#10;6h8Prfyx5sxkk2qFhVVJHHzcZ7DJXuck96APRbCW6lX7RcbYY8keXG3J69OMY6Y6A98Ec9roFxd3&#10;BMdvF88i7fugqFHbPb+hrh9H1WznvfKi3TSMoLbl4QM2MDOOpGPTgg45rvvB0FzN/qlMe5cs2PmO&#10;Tznjoeme+BzQB11np8Vn5JMny5bdliS2OADtB6nHBwOO1dFpTTShWVdq7l25j9OOoHPAx6cde9Zm&#10;lpY3d4glnaTyVBkkdsg8525JPGOeMcj611emW8DRNI0rt5qgFcjcy8EnuMEcc4P1zQBe0Lz3xJsa&#10;Rmw26SNhgED16ZA+nTBrooWaWBSJWOeB6YyMYz16+3Subt47i7uV3RMW4aPdx1HJ6YH+H0rpLSJ4&#10;UZ5JWMcI+XPJ5AGf/wBdADZowMFS2eRyu38/r/WpoPlUW9uqrleW4B+vT6VDuW1fiM5bdx0A46cd&#10;D/T8KfaK8l2CJJCMfLtbk9eMdB3/AFoA05W+z7Y4hnd/s/e9/wDPpVd3kcyGOL7vy/N0PP45x/k1&#10;IZZJmLqNvy/L8vIHbPv1p0rQ2sUZdlZR0P8AL25P86AJraKTyVjmdt0n3mPy568D9KmddqnYPlU5&#10;ULzz6fSixXMbGLl3X8hn9O9WLaJLk5dyV+6rMxb6n3oArNDPIFEk23cMMvcc8496W0sVici1iK/3&#10;mZeD7/Ump+fOYQjAXLBiCT+XPFSKVitsOr7doLZI49z2HXrQAyJbgSeTuYluPlXrx+vQmrUqm0At&#10;vKXAABbaOOORTbd5bcNeXEu2Qf6sc5X3+po2NINzMyyFdwUkZAxnPJx1z+tAEzbbeLgfMVG5sdD2&#10;5oSJFxHx2b1z6VGsCPD+8ddqn72fvnHXnt/OpmtpJWWPdtDN8+wde+P8/wD16AIWaWYN9iRpH8zH&#10;ThcE9+lTW8X2c+bcIfMUABT/AHsfy/lU/ki3VZCFXauFUZOQe4z0qtHLPPJi4idY4+UHHHHP6fnQ&#10;BaimkLtc3UIXp5a9f8//AFqEO/NxcMVVf4R0J/OnYUDzEJ6Bd5PUn/JqZYER1nnhUsg+X/A+9ABG&#10;s8rZWPnoNwpHVBBsfbuLY3BeT144pFEg2gz7ldcrEoHIB5/pTrhEdhEH/h3YGcj6AdP/AK9ADo4m&#10;ZMxy5btx2/xqQ+ZGmNv7xscjAxUEdxHaY2xndztXrjinO8rqV3KD/EOSR+NAEgU5KLL7FsD9aUz2&#10;0I27MZOMsp/CoxH9m/dZYMV561C/kW1wVeX95t+Xc2cD05oAuRyvORIkv3j2PUd6UC2dWNycojN8&#10;ucZ7/jVaOW7JDLKSrNkbfX6n/wDVVl8QxZmXHHbPXHTvmgBoO0I0GSM5V+f60nmzs+QBz/Ey8nPp&#10;6ZpTcq4DJHIoRsn5tvFPkhNwyxkMwPX5unH+etAFYCSNyJLlePxYc+lWISseAJOVU/M3fvUUumMg&#10;aPycd1Ib8vxpyw3YX7OWXBPOF559aAHDykJkk5+b72c7f8KlSCIsqgM+7n5hnPFKLWAxBJR5ncL1&#10;HtxUzKsPyqR/u9CKAGTWxkj2ksv+78tMVEjhJU7sr0bqe34UiwmOQyTSyMp42lflH+cU7aY9qou2&#10;LbnH40APEwVdz/I3Q5FKS13ENsancuMtzTFZZiQ0L/exuK9aJIrh5FMTlUXrH60AT29vHGqnYqlW&#10;z90DNIzSyJuWPlTjr979Kd5Uz4+bb8uM/wD66IfKhnMJuGYtyFNADVj3KsZumz1ZsDj/AD/SpYZY&#10;FO1WO7+LNIrqqs0iFvmIwvA/Omu7qFkVfL3Z6MCaAJjM+NrBWJb7q56U0m5kbZHEoVuGP9OlNazh&#10;lkWZ9zFR3bGKlEBWQBJW+U889aAKNtbavDcuXmLKWPPqP8/WrK72nwy/N13M3HXqKsB2lIBO3bx8&#10;tR+azSCEW7P6vn/PrQAXccs0WLeYqf4mz1pkcmpKyxqgbC/MzcfjU32SRF8sShcnPbJqVgixMlu/&#10;zr1780AN8kwHBZS2PvelL9nMr+VcfMrDJbbwKRXVbbdeT5/vNToTEi7opMqfulsnNADS1qSLZWPy&#10;+lKnnyvtkReD8u7nNKk8THbtZTu6lTQolWRj9oD/AN1fSgBsVnNE5l+0N/uqoHHpST3clr8sVq0x&#10;Zju+U8VLuuBDgfe2/KahtYr4Evc3PzA/wx449KAJovIYK5hZGP3h0IpGto7mLyRLux/F1IqRvKRs&#10;HduPfHSoDDbwuzeYQ2PmOaACfTbqSVQ123yqNp7VIqSxqI9+R346fjUVvFJErLDOX3fxSNkD2qyE&#10;dBukC/L0NAEZilLZ81cem0fpTlXysh2LH3p292X5hye2etQy3B3YRSuP4iKAHGZl5Jbb0+7TgVSP&#10;eoY8enSs9bp422nazMfcVdNxJHENqbu7L2/WgBWJVcsG+7+tEYdxgMx/u54psks3krLGg68rweKf&#10;HJJIfM3leMbeKAGzGVgFUbf7xK0gU78se3tipHYqSeuOlRGWOR8OjMDx9KAFMCJuaOPGMnhsU1jF&#10;kNvOfepAIxJ8uQy+1NiSd8+anf5WoAWICUmMn/GgRsPl3/d9aie3UXH747fTbTzOrHymP/AhQArS&#10;FhgttPditOaTdCP7o/WoVXJJGdob5fenb0Ksn5Y7cUANaYyuu2Pp/dqUIpZV3YPr2phKD5VPHrTx&#10;G4+dX6e1ACyW/myebDJhh324pu6QNtfrn86kWNmT5+vY/wBackKJwSefbrQA0y9ADls96aJyW5Ht&#10;zmjcWfyjFQy8bZPloAUfO3zfw/kaV1hAyB+VRx4jJjYnDcdKF+XkKeeM0ABQHkimv8vPbp81OYqe&#10;BzUbD+EEFevrQAEMvJ4FDK/XbnNATnGaGfC84oAaMhvl70bi3ReffvQYgV+RsH1zSbixAdv++aAG&#10;btuSCf8AGhyr/db6+1LInmDaPQ1HLuiOV3L9Oc0AVruAtyi+9VSH/wBWD0/h9v8A9Wa0yCRtA/Oq&#10;lxFtO78+aAM2bg8qrPx8u3rx/jWTqemwyxSbkZvXr8xz3x3/AFrYvoFdOSxweg5zVOSSeRANh5/u&#10;85/H/P4UAebeLLaWz8xCg2bmO3jHPf3Oc9Oea8e+JWn2E8kz7tobPmQrHu3YXPfOP8+4r6G8W6XB&#10;NbusqfKVKcYHY9scH8K8f+I/gyGNZpYGKN5f7tlxxg8fqB1+nuQD5a+I+l6fcmaG42IN2N5X75x8&#10;xC5GO4I45Hvg/PHxS0a8Rbu28q4ZTxt+ZSrfKCO2Bz6Y9zwK+rvH+iOssxuLdlz8u+SNvl4yR1zy&#10;f8OTXhHxQ0u9tTKLeNjsBI2KSACDx82MDALccHnHHAAPk74g+HJ4LaXcZIZX2+XtU8KSSMA8feK9&#10;AMdyD0+c/iz4S1iRzLbzwTblwvmOQ4BfqVX7vA/XqRX2V4zi82SZrrTflDFfOjV1BkLdfmyADtOe&#10;ORj3rxf4i+FPDeq2ivcW22FnXdAq4xuX5sE/dPQeh/A0AfFXiPTriOd1eNQI2P3Wyv59+Bj9O1Yr&#10;qyMUYcjrXtvxQ+D9xA3nQzbvmyqLEST+v3QQOe+7jivIdW0abT5jGw3f7vOevP19qAM+inNlDim0&#10;AFFFFAGt4O1AWOswyFFb5x98/KBnk/5NewaJqTzL5huVOEUZKo2BgYzx/wDXrwyCV4JlmQ4ZWyK9&#10;K8I6w7WEczXPlruG/bIVKdfQhunI6fkaAPb/AAFq2ydX84cxsJMEnbwRu37QAeo5HVvevTNHvX25&#10;Ee4LJsZQzYODjHU5I99wHOMd/EfA2ooXjGUOxi7RrJu8vqSeV3ZHpjOBz1OfWvD1+WKyl1JaMD5i&#10;zBuQRwNueeOnO5s9qAPVvCt27wrtkXa675PlJBbfxkHGTxjJwetbFtJtj3eUuAArbVywycnOc59O&#10;MfhxnkfB2pSuV2yN8zfu2jbdu3HggADPJ9O5J6kjqFmlJZkkjQRqHjPnbfbnrk4P3s4znNAFoyZk&#10;YOdrNxnzCAvIOdxxyD6Hrnr0DTIY03ybvl53BiuenOGBz17DPPfBqFDJEWmiTA3fMrdTlh26859R&#10;nIz2qOYypujhkZSy5aRYyPmIb5jnvlVbHsOvcAnklZI33bmZcFflIQZbIPfAHr7Y4xTJ5flZVUqr&#10;H5QykALs6Dr269T8vNRiTyCykbd0jFmZiNqlu3OORk8n/CkaeDK/aDGse4uUaXI7KCCecAMcnGB7&#10;0ASMVV9xHQn5fYk9u2ASB2wfWpThV+zk43NhlboW/wC+voPY8+1V2lUr5Al5LZKyNn72ADnA7k9j&#10;kgdicxx+bGCiRr0JxHwoOOCMkDAweOvyjrnNAFlbkxqhlRlUkgKo4TgZOMA8nI9On4NMbCTZ57L8&#10;qudoX94ucHAOeoz7jPucQGRHUgN8q5DbGBMYz15GS3Cjr+goLFWh86dSGyyquMbjtyQD1weMgdWG&#10;cdKAJlNzHIPLKLJk5wwLM3YA4YYOe3XBPIpHljT5oYgyrCSNjdODz3/unJwSfwqExKzN5Ue75sNu&#10;bJOExzg5GOnbByPXKyXKSRec00bK24/M/AHc8YP3u/qMcYoAmmMgkZY2ZQFZflY/Nzkng5xx6DPU&#10;Ukkke0l5W2s2NwUnB68kAcZ5xnjjnkVG00ZVt7fwqJOuRzgdOuM9h1HApHlZtsuArR/L5jMNo6Dl&#10;iOw9OmefWgCdpH3lwdo8zJZeTxxg89MLj0yOe1JE52/6/wAvsu3sOFyfUYx+XfNV2YlxmVl8x/8A&#10;WNk9AOTyOQQAe/PGOpWFyjxzNG48xV+4zdCGbb7d/XtQBM++VuP4mAP7vkAntzgDg8HgEckUsay3&#10;BEETbd0nyLnorHgED7v3skgYHHIxUJQSEvIjyL8qzSSJwMZ7nHJ46jjNN3faVVyWyzBoYx8wjzkh&#10;eenf0APtwACWFgyq6JtEillYsNxyd2eB15I68Zyc44UuMLuaRckMP4WbnBYEex9+T64FRM7+XJLJ&#10;uWNl+V2z07sMk54b+I9AaVQwmaOQquxvmHmFmUYC4yenXGQeSemaAJWkXy8bw5CBsdmI5IGeD9Pf&#10;3yHAMytGZGVFRcds9Dj73+8Nozj24zAtxLhXI2iTI3SLhWG08Zz+mCPoaZHIwcqFPDhS21S24Kv8&#10;I9sYBOMnvwKALKyqqrKWm5wzM2cHvkqSeeM+pOMY5FO3hgIpCyryDuk4XqcHGRnseeO1VTIMhTcM&#10;rLkRsFVTkYOATu6Y49MD3JeJ45G8w+UG/gjmI2rk4+uB9PT0FAFnfgsREzMoZvvDJx7kjGcDOPwO&#10;CKBLIRuMjcKwbY27bzgEtzgD3PBHvxEA77iiMR96QN0PByxXGerAbTkc57Uwh1H76Paqx8KyYCAn&#10;ORk428DGevqKALbBdzKsSrtJZVjXo3OOcc8nqRkbenehQ7Qkg5DsRHu4LHIPB69xz2x25zUlkjQY&#10;EirtfarNJ8pO3GMn/dA//UAHIQ7NCpP7wHPmRhuowM4PbP5DBxxQBaaRPL+Zo9u7P3Dx8vcAZye3&#10;HQY69GpL9olZJo2wyDll/iODkgDgbRyOvPOMVG00CNI7vmOXbt/eD5iWG3OwDoW689Sc4ANDlVCy&#10;YViei7c5xx144JJA7jnvQBYR2Y+cJ2+YgcjHzEntgfwnqetIZHVFdlZW+TbtH3OeAMcYBycdyoPe&#10;mJIJXZbeUBkOVET7vm+uenGO2eemKQCGYtEyjYy8/KCPLz6dwfcH09cADw4hkJlO5dojYbW3cDHy&#10;44J5/HOTgUcKFDXIk52uvT1JIIx29yDuGOAKjy0owgO6RSdwxggk8EjHOByf9v0pTcRtI3kzfMY2&#10;8uOP+FeuO3GCCeeN3bigCVSUk89zu2swztBPYkgjI9T6c446A84FVbO091Rl7E46Lu6bc1EuxphL&#10;5WSyqG3FskDPzDnABxxkY596QDfIyLJlmVS275j2z8vcYzyc8dx3AJfOEbfu2IViSyttAXAxtxkA&#10;dMnkdRxjOFzGm0mQfLjy02/NtJznbwQAffj2PFRRMJUVEddu0Oqjt04xjrtIbv8AnT4Jlk2hJEbB&#10;J2qxPUDJ+mAfX0OQDQA4xkkSbAPmxnj5umflxgZxknBwM+pwPydz7vl+VldiMDnnOTnPXHOO/cU1&#10;SJEVpF3qyZZXXcsnHP3ug4z25b601TGybFlAYJyyqPvHgMeT+DcAgjHcAAlbc8JJh2Epna2zIOQO&#10;w5+726gdjkhJEDkYfercAlhx3IwOS3OAfXb04oaRirTBWCsp/i6ZyM8kg9CSeepx0pqOgVoiVXf/&#10;AA/Mhz/dOCMDHqABQBI8rMshZVUmRVbq2TgkDDDvg8jsAO9RFvPgznK7BtI3LwV+8cegJHIwD6no&#10;vmSKA0MudvJ8uQ4xj7xwcDHrwMsetNMjMOVVVVvmXJATjG0A4znjrkANj1oAlQqGKIzL+764UYyp&#10;6kNng4GOw49aaJopUBibD8DIjydvXaccnrzg9uOaRkIZQ0jRuoZlO3L7iByOOvPXHbB9xo5Z4mST&#10;bkLmRFZsBhxheCNpyR7j3oAcxLvGPNUoVO4L91hkfxdQMkZBJI6djTY28qOMRzMx2/w/dBUYJPbH&#10;Vs89Tgk8U24Uqm8N92TKqzH1ye3Xntzx70xJOWY8bipl/dgOuf4m9eep9c0ASxs7yKEQZxkfMWJ6&#10;Dk9wR3PbJznBo3o4Co8gLL90EdcdOW9T+eeveHeZFIUuy5Zpi3zcdxx0PGPcg9OMvBZ1ZFLlX+/I&#10;qsyso4z/AOOnsTx0PcAlYyf8fADKFG9QgPyfNztA5z+I+nWhXjcsqsG6fdbhcY598HOBgZ59TVUG&#10;OJGzsVfutmRdpYZGccA9u3fkdhIzuCJERf3cgHl4yAMj5eCD/DjjjG3pg4AJvNDPGGCx7WG1Xc4G&#10;SOBk8jOOvG0Z9qaylTwVLYyyFTluTjjnJGd2McYPHTLFBT/j3lL7erK38GeWOOOcY6gfN3wKY0kK&#10;xFCwCt97YoBXnOAO+PmXkZyvJJoAlaa1KqyBPOG4xq2RwD0HHThRzjO7tmlCCNPLDocsUWMr/Aob&#10;uec8jkZGFOPWo97mNYUJX58vhtuGGD3zxj26ZxjglriORdrI5WPhmJ+ZVIA5z04JHXnFAE/morbi&#10;0n3htZjuGeP05GeBgDsMmkSWNgrR7jH5m9QVPzZyB17jnjoODxgCot0025oZdpZlG6NS2cEDbyNp&#10;wAcHAPTpinuPtVz9nkWRszMEyWxu7qcksD7HtnGOKAHpNGxU4zgfeZhy2D8uTyflwc4wCffAYf3c&#10;bNlW2DOMOdzHHToecDpk4HTrlHn3EIJlZnTdtw33iFGRxk9CDjnpiluGIbehON3HyYI+Ygdev4YJ&#10;z0NACqywFhK21V+8THjflmwM/kemR6ENT5AVYxlcHLAZ45GQFB6deh649OcwsYraMyKm3IOcNjCj&#10;BIBx+nsCegFSTgyKXnDBWGWf5sfKc4zzyMMMZH8qAJRcAuzMWG0EKfLxjBIGBlSe3HGBzgAcqLhF&#10;Vv8AWHaMLiFmGTndzjb6HPXPGaqh3kiMySP+7GWKKWBGCAOoxxyBj+71xSnZGPMjPzI2Pl5LYPPT&#10;oMccD0+7zQBZZwz7Q3zHhuT8o9dwPrt6YHPHu03Em8ygblEasuxOxxxyDntwTng9KiKxQqA87qqt&#10;hi20N0AB4B5x+Z4HHROZJNkkL4cZxsz3Jxzwey/8BHNAE0szK+8JIW2kZaPB6A8cdsge3IxUa3BX&#10;JVJFDR9Sp4JBydvG3I2nIHf05qEiMP5SorLtVm+YjIxjJA5HbtjleuOEWSFwxjt9rLHmXbxxvOeu&#10;Qef1b3oAnZ03Kwdj94FFVmxzwM7hxj1H16ZLpXCo0aqnpH5jZUnHU8ngbfc81WabY/zAsu5T5Yyq&#10;lvlKn0xkE8ngA4I6hZJIY1/ebl2DCmQhdynA2kDno3PPP60AWJJd0nmSL8uehb+EDpxxxtPTOce5&#10;qGWUMu3cV2su1nUjIPO7nHHXjj26DMPmwggPKM7TuPGCPQknjGcHHaltpI4wrCPesj7sxnCNn/8A&#10;Z3AEZ6E+lACn5sCQSEHPKAKoyRn1ycNg9MZ45xUccjNIPPXy2OCVPHO4d8Dvzjr2wOaD8yKr7vur&#10;kkfMRux1yRx3Gc5x1xio9+3/AFaN5WDvRf4wTjbjgYwpz1+bPPoAEjSMFWRGxhdsaocjGTg9wcY5&#10;GTnPTHCJOzbMoThgG784P97gjPUEt0x6UydURy8p3BuAWjBB9wTz0KZzjGBjIPLJ4BGu4wkBowrB&#10;V6nA55zt+YJ14GexFACzJujZUKhV5XGCNucYwTxz6EUjLvD+YsbFtybQwIYkFfukHPv2z36mkPkz&#10;SkqkZXcFVZACOoIB7HP93J4PXGTTFk3eTteZX+V8ptXbyFPbGMgnHXj2oAle5Ut5qPN8251aSQKQ&#10;P9ojBJ6feyee/FRykpkOy/xbt52g4AzgE/4gnOM1GSWjUGQqJI9ybjgHdjJJwBjIB+73HXmo0iRz&#10;shgYfxKscYORuI3kEDK9PzGM5zQA5opkfykBfdGVXEO9TxyWIB5yvrnPIzTJsAiR2LAs2Syk7fkJ&#10;Iz7nIyBgZ70PIl26ySkTbmRlKsG3HJDZPXPPXgYJ6ZxTTc7E80bt6bvMxlicYOSWxjBB6Y560ANB&#10;DNFMsbD7zfd5ySD0xwcE5Prwe1RRylIy7EthTuSOMHo2TyMNknp03HpRKsBZgsvneXw37wHgckEZ&#10;zj5eSckHn0qGRIo38toPLZJV8tmi2YHbBOMYwSBgAcZGeaAJJXBTC8Kq8hiqqpwB6+oGfzwahYJH&#10;IzrEvl4+aNWLdDn1OTx09B/CMmiZ402lZPmKhtzYAPB4A6evJ9O9Q3Mkk24TP8/lspjWTcM5ztIy&#10;Wxwep6kZHSgAn8rZ+9uXB83J6FmBHXIJJONwGc5OMd6jYqqiSRwjMqjOwY3Fdvb1LL2H8XXFEpdC&#10;wjVdqgPu52rnAz22gNwcfSm3MrNJJAqLtZT8wX+IbuScnOd5+nA/hzQBHLJNAPNjXruOWXndlivC&#10;g8hl9h1qNli27dw3fZ/ly3v6HqMkcHnn8lmCtKphk2/vD95fmGVIzx3+Yc9M98nlFdAzTJlMx7l+&#10;XJwoyACCcnphSeMdB2AI2llTc0mWUMTIqIw3d85+UjO3jr0HFR5wVOZJH5UeSud3LbgcEeoB/Ohp&#10;YF8vyp4gY+dyEYHBwR6jv1xkdD0MbvuUuYP7uGCcMmP73JJI685OccdAADKzBlct5aq0W5MrleCW&#10;+9jPUDGccjjvDJIryjer7uPMjWQ9ADxx0J9COoUe4axBbgMWZZCVEfvkjaAe5B9efQiorm5YAo0m&#10;5hykbZbepz2BA6fidvrQA0usgYPI25WyzRxjaoBHPAAxzn5cgBfpSTSzrKxt5F8xW+Zdxzuz1yR6&#10;+uBke1I8zPbkqNyRqWUSMxyOcYIHIOcep2imEsvMZXbDgoxxghcKQCowOo6g9u/FADpZFYjy13bS&#10;Fy2BweAuPUg9e3HfgVXkRgzGTaGi3kxgKDux2PC8c4OP4eKeRleVXcOPMXG8LnvzwTycZ6c9cUwx&#10;ysdnkfeXb5flgK+DjGRgYHPA4HTHWgBjSOE2LArLuJEbKFCEgZAweRnv7UVBe3MDvtn1IR4ORjnd&#10;wMnB6fXvRQB4aGZNrmVQ7AD5SBn0A6Z6EcYzwMYFORRu3CFWUbQu0FieenXPGPbgDtQs8yyna6qw&#10;G6Tex25z3HUbT6dc8dKYkYDbUKRqqkMrMV2jAzwVJORxgcnIzjNAE6pbj5s7dy/vNjZUAds4zwnt&#10;6VIpV5g1xNHubkbuGPyg7fvDB4VenB6ikRXcJ50UTA8hWUgDAIx1XA7e+epphmhjjG1t24YVo+Sx&#10;6r1OO+c49eTwSAWEihMflQHcfl2loTypz83TOCTzgDt160+MuR5lvE3/ADzVVVdx5x74x2x/OkbZ&#10;5mZPLZUYZ2hixGS3HJGe56DGOuMURARqpjiCvjbvZSp342hRg8cnHBxnFAEkSIUUKrMnBEq7eSD3&#10;JPHTv6YwasW5Mbo6I4IkCsVjx8uScfUEkA8dTxxVYBFkkMeGKeZtb5TnafujHTr2zxzViEM7iS22&#10;nKFVaNckDOc5wMnGOpwPTnNAE0bFfLMcY2qF2rt78Z447jOP8afAQrmMhW8skSME3Y2nHQ9Pwx6A&#10;VDGHcMx2ktG29myemArDgf8Aj3ep2ZZZWWWZts0nCjJ3JydvbJ+Yg9jtGOeaAJYi0TYjdEO1ercl&#10;iB8uOeckjr7A06MnKqgMn7vdIv3v4hg4H+6M5zn6VHCWJQouE4dQrfKV56cAryMjGOKkX/SG2IN2&#10;X+UNGCRlhwOeBjnoTznnpQBNkAqIoWb5cqr2+SB1IGVxndnJBOQOgBojZAhVZvM2KDtjXJPQgE54&#10;zzx3Jx2FRgx53R2sCAKrxtuIXI46n37nn2BqZXe4h8kOXwVwrLu3kA/N1IPGeMcZxwQcgEkLvK3m&#10;xyBsx5yF5A6ncQevTPv3FPjIji3pIY/lHO5sjnrypwD2HbLVBJOGl5ztWTqvQDnnpjoNvt+NTeZD&#10;xKyDaMkxsODkgDkt1O7GOT6CgCZkMF1hh8yTbtrSlWON2QSxzwT+PWnKCgWNnEmWZQrKxB6Akk9+&#10;OB9D700F1jYpDHLyGLD5d77ic45IB9+SAadEnmHzQGaPgLJJggnL45OPXOMnACg96AHuuWRmRZpF&#10;kyquc5JJzzwTjgg846cVLuljbzY4G2hvkbb15553Dj8zz61DDsSD7PGqxrIg/drkbuo/ujuQBkdO&#10;nqHx5Uh/LAMkjFXb5c5O71Azg8DJ689jQBOigS/MN2GCLt+Yoe3OeMHBOckgZwKlLojB1h+XJj/1&#10;KKvqMZbDZ98evGMVAIpEDMkrbQQTvUZIxyDycjAIwM9frUyjy4gEDB48hRC3+rG35TjsRhgOMAnH&#10;QUAPjWOVfMDM0bKAinnIyTwcfMMk8evvg1MipEGLRMu5wd7fKcBlyTgfpwM9BioIII8iW4c53bfM&#10;AV8t82O3XOM4zzjnrmSGQxMqKy/dVV8vIbIOTyvAzwSMYPOQOKALAPlBZURULSeYy+Xs7f7WD2Yn&#10;jv06UAPJEJo1bb5hDbmOZG52/mDkEE5wAfaGJCsHlzYQZUyeTJnPP3vu98jng/nUhYXJ89bXcygM&#10;rbtzDI3YVsfXOQASMcUASXKKitIQWDR/Moyu5tu7tgdSBnGQcccAidV2jcEkZWlwOT82GbGCRx2O&#10;OnBxzUHMYZSvJyBtQnLDJJIxnIxzjP3j0Bp6osZkEj/dUF/lHTOWJGBxwOTn7xoAlRd8pmgKqw5U&#10;xgltvG3Ixxz8xwMHrzUkaSApFmOQLGFZdu4Bec9Txx7Eg49xUMyy7FSaJ2ZRtkLMzb2wR0UH5evK&#10;9ck+lSSOwm2u2fmLNuBGOo3YPt3756k4FAE0bOHYAt0KsseFUfNkA46kYC5/2+vUU1QJE4EgZicf&#10;MecLnpzztIPXkfhTWCAeQyfu1UKqtHwByoIGfQnk5PHBOMUOmPmdPvOGUyYCgdeMcqSSOvX8aALJ&#10;l3StJII18xtzHaQueoKnaOMZzyOpznFKDN80OflZjuUrjf6YGc9cHGTngjHJqFTmfBh2/MPMVpCW&#10;Q4PHI+o69c1MLd2b7Km1PMVSu0qQGJAOcg7h0GR19gKAHA/8swVVt29l98c+n65H1qYRQyTRo8u1&#10;SxVflJb720j+Hvk5HHHbg1HFMxKvCvVVO3BAzuG0HpjgY7dOnWpI0kjTaPmVlK+btypAAJPcFuij&#10;Pr0zgkAekrNBGSUUyZG7cQfvccFvT35709Adm3yUZjGA7BQd3BwMlT+WQMHnOKjD43LJJtG3bt4z&#10;kngEdTyc59R+FOj8t51nyzeX9wDGABjIBxwTg9MdxxkUASlrf73mxruYlWOFB44AHHbcPfmgea79&#10;RGxUBdxPyZ6g7WwQAfQ9T1zwxS8YVlAGGIjGQ284BAHPPBHGSAcgdMUM8kcq/MzBgyrtb5nwygc8&#10;Z6889B360ASM7ND5og2KUZs7c4xg7cY4ycc4HpS7VJ8ucqT5ihjvAx8wOTkdvQYznn1ESxROcoIy&#10;QGC7o+V6YPzYLY3YAwcc9TkiY7ZZd0UC/Mdu5cjd2PHPPXknOeDjpQApJFsTNHnC5kUuBtIHTI+Y&#10;85BPI9+KeuwFQoVdpyreSOCDhsHv0zjn73So03bYhJA27auEVMqBlvvDGAM5HPBP4EyJJKWVllk5&#10;wGJbqccjk8kfmf0oAa5iihU7UXMeE2vnuDnocjoMDJPGTjgSGeQ4aOLdt/1m75ehAyCB1IHTqM/S&#10;mmRlYZIQNx90kL0wcHIHf15PUdaAspYDcAwVfuqAp6DHzZxxjII4OKAGKnlYjDN8ijy12ghs9Bg+&#10;3Gfb3qTzVG65dg23JaTpkZ6DA7DjB5pBuVlG/O3naq/eOMcjJz0Kjp14zSIrOUaJ87Vzx69MgFSQ&#10;eTzgnHWgBSGjOZ4B0DKvXcC45zxjn0/ve1O8mNXaJ90jFvvtwQefmHfOQeSP/rNhDfLHsZsMPMOQ&#10;g5AycAHtknPORjBzTgJjbLlVVHVvMba6+XlVG3JGeuD68980AG5h8jBhuG/dG2d2Tk89j/Ic8dKk&#10;Z1ZjOuGYt93dy7euB9045Hy9Oe5oVtx+dlCjG5mYnA7g4PqecDPXpnFR27ShY23ll8vDDI54Uk9s&#10;5I5+UY54xgkAkYPJtC/KZGXa235Su0fNw3PRfTkcgZoZo9rSQtH8y/MPL+6CeBnjPTPPGTxmiNrc&#10;fJJIV3qo6Dado+uM8Hjnj06AjZZocgyKoA3K42g4G7uc49Px5oAc7NI3niRfM3bl6Kuc5x6Yz0B4&#10;HbOaPlUkoF2k7vmU/J94KPfr09SOPRm/EZYFuGxuVN54B54HBIPoeuOOtG0uwBQtuZtrptO5s8Dk&#10;cH5fUkbic9KAHoIpSsPk4jfZ5kJye+Nvp0I69xntQWLqsjPu2qPml5U/Kucn8ep/pSbJJFVEbzMT&#10;DDnbtYHqSe3K/e5A98CnfPny1farNltrdQR0x6Y9hnNACPuC48tm2r8yAkYJzwBu4OCec/nzlztL&#10;CB5KYdF4LKRtOB3wPTJI49sYxHGEkTLhRuXeEjXdv5PpnoRz0PHHu3eqNuK/Mu35FywB2lf7uSx6&#10;cZx36YoAmnLIGOW278L82Nw2jvn5vXj8jnFNlI274WC7txYr93gYHC469z6/Q0L5KuzAx79yrIzE&#10;AjnBO4ElhjjpjIHTFAVpVZ44lG5SG2twvp+nfoMUACMJtxErNswp2ybict7YyMDg8jkg0RMpkWJo&#10;drM3OVUsxz0wSRkEc9R+NAWSaYJh2KnIym7jbyeR2OB15wMU1ZGEKzb/AJWYgbEDbWw3UEnPoOuO&#10;2c5oAdHlQrLjLcFs57E/l9PTqMU9dr5HA2rgL1PIb3znGevbHrTPmiO0Mqsu7cygbiMbc8E8jjrx&#10;8vHcU9SwJTJB6fM4B4U9enoQQP73U8UAKSzy+WrrlgfL3KvGAc54G7kEHkjjoCaApZvlXcyx72RV&#10;znPJ5z1wBjqfwOKRQdjIIj5akhtr7dp449c9cdRzngc0vnM7GOSWNtoPyCT5VyQMN1HQgHOeD1GM&#10;kAJXLyGML8xYjDNuxklRznPOMHoM5A6AU0KpjwpVfmJKhTgHdx+gx6AdOOCSSkQ7TM21fur5nRhu&#10;52Hv09ScZ6c02QbZCD93BZV5zgHKnBAzg474yB60ANuiuxkST5WJRTHJ8oU5HX07jAGc46Vh+Ibw&#10;JbNcxSSLuO77pJAAXgY6n0wT61p3l0I43MdwyhG/eSbuvJxnHof1HGetcX4x1yJIJDd3sYyMyIQz&#10;NKcbSDt5Iz6dcHPegDkPiBrbxtNI4RGVi0bbckfOOnXp0wPXv0rxXxnqMjTTxmUqODjoCPTvg5z3&#10;rrPiL4pU+cEkYlG/gA2sMdOc8f4fSvKNZ1Ka+umZ2br0bt7UAVJpDJIzk9Tmm0ZooAKKKKACiiig&#10;AooooAK0tI0GS/mXzn2x552sM/8A1vxqnZOIpvMJ6dPlz/njNdFp9zci1ESRHyF+Zv3uA2eMEfj+&#10;NAANB8+WOz0xFG7O7DD5mGfl6eg75616F4J0nRfCcX2+6KvcxhTDuyqJwcMcgZ6+3TuSMczbQ3MF&#10;t88ylZFCx7Y2Gc/p1z16+45rSsLi51GNrKCd47eHPnbXOH5HXn1529e44oA6zT9mt6hmEtNJJMqq&#10;obcVXd0Az83QnJPoR6DrtDt4tN4Usu7CXFwyNjOM9FB3dMA5A59SKwfDlzYaDo7X4AjXbhmWXJZj&#10;ncMZJH3ccjvkk10nhqx1zxoZLeaUWln95pNy7lToBwMADqF6jHJPSgDRsGvPF195FxM0dvlWaGMk&#10;lshuTyDuPI49Rx2PoemWl5AP7O0JIbe1XCK0cOCDkhSCH+93zgE564zWD4R0DT7UtbRW/mMjxmZw&#10;CRndnaxbAwCeACc47nk9QdVudMuI/s1nHGyLIULNlIuuTwD/AFyeB6EA3tF8PJafv7qQ+dIu0PKo&#10;YxxgDgbsFss3XgAbRnnjr/C6WZu1WEM0e1vNZZC0krqTz0GcA5yc5OM8AY868NWUmqXf9oXbzTQ7&#10;W3bYQDt2jHI5PGcYwSR05Neq+C/Dem6pEdT8RRCzsYfn+wpkedjJ3Md3AbhTyCOgwQcgHaeHtVV0&#10;SOHbNgbWjhw6oMevAHG7nHZfrXf6Xqck039l6eDPeLyyj7kQ43AtwCMgcnB+XjGTXmcOpreXUdlp&#10;FtJZ2Sxr5dxNkPPkD1bIAA59AR65HpHw5RfDFoIpT9naaRfMWKMO8mf4twGC2N3GDnGMjuAeleBv&#10;DN7byC61q6jaSTYZo1jHXb93OSAOQOBjn3Nen+GmuDCqW9qY45BznBLY5yOOcemCDXA+HmnlaOXU&#10;G+y2yv5hTAZpOW5x1bgLnntjjHPovheeQR+Yquzsw8uFGG1Oe5AxgZ9+uM0Advotv9hg8lpMlW2s&#10;yNljx0zjOcZGB3xiuj0SG4M0ZmIZ3XAzn5OM7hk88Hr6DjrXJQ3nkxr5U6yTnHyyDhFBI5/LvnnG&#10;a6/QmliVbZ5ma4kAbdkYVRwF6dcD3+vegDpbWWOOVSqv93BbnP09Px+tWol+2ttV1VV+7vPU9eP8&#10;OP1xVCC5a2i8hPmbozbfu+n9auWsznMcAZMKGkY9z0z9OB+BoAkmjgLEw7VVX+ZlUeuMd81LaBIo&#10;8QD5WY7mb6frzimJFLI42u21ctktz7A9e/0qWMPkBWzHCx3jP3uP8fp2znuAXIdhPRl3sdrFv/rU&#10;94Y5AqtGDj5uV6fqar216HElym1gvCKxx7Z/z6VYsmE0TXbSbmkyV9x1z16UAWLcSwRtyRIWAZu/&#10;X3/CpNzNt8rcF3cZU88/X/Cq7ssjB5Rldx4K8fh/+qrEWAqhmZY1X5mB78f/AF/yoAcuEHlmNvmb&#10;Mh/pmrMSiZ8zqqk4+7nB9BjPP1qGN4UjLAg787VbIyamR1YNPKxbjH3fXHAoAYtu4uxK8/7tQNqk&#10;D1/U1M88UJKyS7VHLHk8Z/8Ar1XKpOvmyrtxgbewNTWsKmFhKm5mYt83OPqaALFuVmjEtsihug9x&#10;nqfw/lT/ADA2ZWb72duDjOO3vTEcbNm5VRVB3bsZ/wDrfzpwaOV1+d87iI09OPz/ABoAmcwbMDd/&#10;vN/E34+lRzsjblSAMf4R0/U+wprMyR5lP8PyoBhV4+v+TTowUcyllHBzlu3+GPwoAe8dwB/pAZuB&#10;tjjXj6UsUM+zLL0XlT/D9Kd5jeZkKx5xnoB/j+tOLiOIySI248Bd309qAI7jzZDvaVUHGMnGf8/n&#10;706OaWNzJEFxj73l7QT9aiSUoGZ5Fw2SI93A/H2pY7iKUb3cbdvzNu/Qf59aAJow0n724PmM393j&#10;HH+BqSOZYvkQFpGJO1cnHv8A5FV4YftjLvkkRSc7VGO1Wo7b7MWbeVMij0x/L/H6UAQtFcS4muHw&#10;27aoZvyOaclqi7pZlVpy3Hy8AZIGM/z96uLDCw+Q/dUBmGMH2p0bOB+7ZVXdhm9R06/gPzoAjjVL&#10;VWM7KrsfmyP5URzC9DbVk3bsfdG7r2qQ2sWNwO5j/e6GgrsVVjU/8BX/AD+tADFjVEEUkO3k5G7+&#10;VOgheIfuFUK33lXH9alAAUq3Rf4do4P9KIBICFMzk8tuPcf1/lQA5oJWGfMIGOm4CmM4UeXJlV2/&#10;gKdcyQB1jaVd38IbBIpVghmbzB8xz95uf896AI99vDG0r845+Vd279KIXtZx9rMYU7cDzE+b6VIS&#10;SuQUZv0H4UvlKCzlA/zfebmgCtbwyvc5e4k2jrGi4X86knvIIZ1hG7zG5K4JBGP0qabFuvmRJubH&#10;yjbz9KjWVtnnTwJH/eY4z344oAfHsDbt27vwnQ0jRsrMVuNob+9261Gk63qH7PPt67iF5+oqT7PD&#10;Myl/Mbaf4jn9KALBkdYlhWVc9NxWkV7dP3koXcOrbc/0psyRSx+XMNq9KSLTYjb/AGZYdsecYC4z&#10;QBNCzKd/moYz93aOlQSxWU032pInaTpubNTxra2MXlInyg8ZI4p0zB/vNtz02mgBht1ePmVoz3Pp&#10;+lNRLe3jyWDjoFGTmhdOdQ0ccn7tv75JNMgmw5tIxjafm9GoAeqvcgOGeFRxyfvD046VOu3ySsdy&#10;wL/xVHEt2LrMnEfVvypywwyTeed+4dHoAkCAbXaXzHX+I0v7lHZh97HzNio5Z5VKrBAzbmx94AfW&#10;nlnZtkkDLhfmG4UAVXlUqbh7hSi8lf7tNt76zvxus7lsKSCYzUu25nlaOC3j2/3twp7lbSHa8fzb&#10;sLtwMmgAS8w7W/ktJxkN05qZbSEStdMzKxABO6qf2q5Lh3Zo9v8ACwzUkkM9zHi4Zl56JQBaW5Cu&#10;tsVkPHD05Y4U/dpL+faokmhVA7OwKrnkU5LiBm8yNWbJ5wtADp5EsofNMLtjtuyaS3dbj9/s27l/&#10;iHIpzPcGTLRDYe5bvTT5nmEmVduPuigB8MjozBAu1eQKfIyXBZGhOCf4jRFE0alkDc/pUUbXUT75&#10;wv8AwHJoAasCpN5hcqw42s3akklWAEbWb5vmPHFWHjtmP2jZ82M5HWoZJFJxEAW/i+agCE2tvccy&#10;Wp5b+9/X0p4sbqKdfJP7voysM/rQjyhwVi+XPzHd/KpftJMoTyn5/WgB8i4X5E59KYsW8fvl6/eo&#10;2zbtwdl9qerbVzI3Tv6fpQAwxhV5jwvRlxwKhKKG3J09eKfCkce51lY+Y2WLNTJUKn/VswP3mTtQ&#10;A6HDN8w+btjvTi7BvLkXb6c02MxFfKKkj1/yKTYIU2j5l6Lk0APdi0eFlViPf/PaoTLuVdqDhv4a&#10;azI3yJGzMP4qdbqFUhm6fpQBIQwjKvkex7VGsjCXyWi49fwpwZJTjcRt/iXvT5pELbUkBbr8xoAX&#10;apUbfXFCly3L/KOajMhHBb60fMi4J6/doAnhuEQfdXH60O8Mp+VyOahMiL878r/s/wD6qfuGR5Z6&#10;9PcUAPUjzeBT28t0+b72aNqgdc99tNZxn5h+tAEYjkyx8vvx6U5RmPDMKcrADbjj1ofBTK/X60AR&#10;mJYwSSR6YpoJA2ug9OlOifbyWLD0ND4d8hAKAGkFW5yVb9KRlz8wRaewcpnbnHUU1iU4Kk0ANKkn&#10;Of4e9RvL5bY2bvpUjgKvzfxf7VRzJ5i8DGfSgBUkD89PwpHUOPu9uhqGISRttJzUiM5PJ/Q0AND7&#10;BsCdBnB/wqO7IkUle3OP6VKRtG1/0qF+eg4I7UAUJooyuDz2O3nHFZ9yG5URnb/9f9Ov1rVnhMxy&#10;Pm+v41BNakpt/wBrjrxQBzmswq64lXnd97bx3/wxXn/im1BGI7Vm2nGeBjpxgD3HUfSvSdXsyp8u&#10;OL73HK9T+Ncfr1skysxVgW4b0GOxwPyoA8P8YeC9I1jfbo8g5VZGB2kKR6jBz37HJrwn4s/Ci8EU&#10;v9nDdvgPlbc4HPLYGCecjsQSPQV9OeNdJjiYyRWiK2chVDNkZOD6HAHX1HtXn3iHQkulY3Eh2ozb&#10;maMMBggBcHjOSDnGDn2NAHwV8SPDV1pMsy65py7SpMzGNmJOOvOccYODkZ4xXjHjHwLM1vNd6Fqa&#10;7vm3H70cickHg/KQR1xg84PUj78+J3w60bVIpGnt4ojJu2z+XgNjpnggEkfzPbI+afip+z/pqXUm&#10;o2Nx9mkkkYq0ahuTweffG78ARQB8XeO7eeNZIJ7TdK3DSRsFUj1IZAeuOe4Hevn74iaM+n3zrNbO&#10;JC207sqA3J+uQSefQV9bfGD4e+ItHu/JvrVZsA+ZIq+WXYsM/wAJDHqe2fxrwL4iaJaBHtZ4JI2+&#10;625VGeMA8YU8Bec9T0oA8PlIMhKn86bWtrmlxWlyxWFlRjkByN3rjjissAt0+pNADaKCMUUAAJBy&#10;K6zwDrAikNuy/LH8/XluRkdPT6dK5Ormh3b2t6rK+0FsHn+lAHtnhHVPKdAlyGVZFbcyY4HCk/Nw&#10;cg9eB617B4RvxJbxzRzPIuGDHySuMBcqcDlgcDuMqeec18++F7194dZ/l+60nOSvQ88+vTnpXrng&#10;PWkuF/0id3bzAXLMnyjey8kL8xIA6j5vl55zQB7N4Vu0jxLCPMB+ZWAK4zkA5zgt8pBPT1znB7ax&#10;ukCrhVbLMowwDcfnzwo45654GB5n4Yv2jl80SZZQpVsnEeBg4yeMkHAHUnHOOO+0OYGy3uFYbgMc&#10;Nt5A9towF9Cc49KANZZP3QkYnsN+0nJ/3hnB47Ht1wM0GSE7ZYmZI1XdiFTuAO7JG3v0YHryOlQx&#10;XCtN9o80/ewrDn26dTxnpz8rDuaaZ5YrUtJFmaNfNIZlzuG0E54JGVxnBI9D3AJDuWNQu6NVX5BG&#10;do4xxlcHA+vXJ47jTsqNNFMv3cs7KeeFwMZyR6kA5/E1GxzkxbXkbcV46n/6xYE8Dr9TSyTkhfM9&#10;Nsaryx7EEY4Jz0x0OOmcgEk06ANMXG3dvKn/AFecAZ5GARgseCMlsA5yGStJKsiJBtfY3lkkHYwz&#10;gHgAD29Bnim5KlZGiViu7ymZm2hu+Rjj39R+kYuoZFKRzbvlIDN95x0yT2JJVeh6H0IoAsPIXZpR&#10;uHluT827aFPA3cjIx2657d6Q/JEqyeW3ID5UfNzzwSSeh6nIzxnGKrlRHL5kgO5WDA9AASTxkfLk&#10;jHTPPI6UvmRxs0kIjbP3hJIclgVHJz7noccZGABQBYklilfymOWkU+Zt42++MccnaTxz9KWSZmcF&#10;rjbvUCNZG+98qgkdOOo55zj61FHJcIUXL7d+7DTfNu3AdFPHYnJ6nJzTd6OdqXeMx4+bdu4OQCPf&#10;kdB9KAHmd1hjPnpGzJ8i8fKcYGMnIA25PQjHPek3sXb5VXcvBZiWUFt3HTIC4OD1z3PFRtLIQ0UU&#10;p3SADzF4YjPytx06fTPPego/kss87bpf4Vj7AliAcKSNpHBz6gDINAE7yhyxjGMsysq4JVgwyTyB&#10;x6kZ54GKWNiVa6V1HmKdxYFsZII6ZwBke59qhWRpiy73+9yyvkA8nPQHI68/3s9CTS28rmMNIcgK&#10;NgkfuCrZOSvy/KR35B6jFAE5EJn2pEqsq4+8FAxjBHBwNwPHPTnqaiWYxxMwY52hmVVfJ4z8xJ6k&#10;hu/AxnthjTPJD5aJyrZRXduGX5unzEHAOMDJwMdzTkkMSNEJGHkxhFZI93C4OcYHr6nPYZzQApMc&#10;pEKovy5AYgDGF6ngHp0z6d88PLeZIP4NynbsAznBAPXIwDntwAc+sKyzrLgR7Srb2jVtxXs2MjIz&#10;u6kjPbrwsfmNELeaNC3mY8puVZgTz7jOfmxnHpxkAepEZ8xpNvTlMf3eM5I7EZ47fQAcx7/m3Lyu&#10;4+XtUrtGRkdzjpjjGBnOahFxbv5nkO+11+baqlupyc85IxkLk5wAMZzTmaZI8JAgXZkLHIcEDJ4H&#10;YbhjI4II+pAJiFDNEUP3RkMoY7RxgnOCckg4PYChZmc7GLEnjbJjLrhievJx046HvUJ+YNGHXy1y&#10;dsoxkqVXdjG0csvc/eb8HJL5biNlbaysGCjcBkdT9Mn04DdTigCbzBctt3xH5cMySLkEscuQPxHT&#10;I2jp1pAzru+zuVZlbZ91WycZxxyT6kjjkYJqIztMnm3HIbG3fIfmIPBIx0xkZOeh6UQyMCPJc4Zs&#10;s0fYZBA4OPQe/PJ60ATR3EOPkk+Vgxjbz+SB/AeCR1/i6+ncvmOE3eb8p2lSvA4UZxjnkY6AAdc9&#10;6ijkJCpHEFKMqrnd7YHIz02npycdODS+bIy+UsUe5lysbRsVPIy3pyAex54xyKAHt5kTLGk6qSy7&#10;lbcOP4jweD06DHzdelORZZX81C3mGRZkbkquRxjBGOc98ZwcD5agjuGjk8tIzIFXMiq2BgbRyduT&#10;94/XkYpFmbB5JK7WZlXLY4GPu9QWPGMngAHdQBaLxyPt38vtCgxjJbgZPX+Ic8Dr9TSxSJP8zy7d&#10;zAr8o2r1yMA88fgcgdgRC87rEfMmby8suHlbB5IIAzgnHPr1xgHFKs8kjK7psXbuVQDtyQuc5ycA&#10;EDnsOTkmgCw0hZ9jH95j7hBJzwAB3I3bj7Yx0pr3DLLGI8sjJv8AKZQFLZJHB9CW7dTVfahVgkSq&#10;oJLNg7T1we+cbie2Mjr0p0T/ADls8SKW2uDktgHGO+MHhuTu79aAJdyzKylflYH5uhJAC9D7e2MH&#10;rmla63M0wuuWIxhgc5OOg7nr2AzxUDSSXMDL95Vj+Zgu5V5+h7j0J5AwOala4Z3ZpZNm7O1SxLYz&#10;nAx68cnjLZ6UAO3p/qm3KvmMm3JypxnqMgHvkH0BweKcJN8jSuMjaNyuxz1PbJz3x3J79KhSSVgx&#10;lMjK0bFn6HGAQQThcZPfgNinLLMqKWk3MNrKqt8rN8oUjjkgnI74II9gCRXEhAknV2kCqZGIVd2c&#10;bsHLdWz1yPpinK0pICqrbf8AnsMrzznBOOh/NvwqA3EcUYlZ5FX5izeYd3lg/QfwgZBx97rnFPkl&#10;zLISDtBDSNyAFPOevK7uo6DjnrkAkjm2x+ZLuyBnbGTjpkc5J7HnkYB6mlEpV1ZGZvmBxud+hPHy&#10;jrwexHeq5lV490Q5Y7g6qWHJBHsc4GSRkcYyVBpxWN2LSRRqP4WVQcN0J6cdAeTwSeBQA9XRduDk&#10;/eWRgcnDAZ3dRzg5zx3IAwSSULE8vO1ZB5fmEMD0547DuCMY7HrTVDbnR0xn+JjzkA+gGRuU46/j&#10;nFDMsTGSWPOACv7tiSpbb3HPBIwP7tAEjSQRP5AmRlbc+0SDJ46YJ457dB+HMf7xgQ0StJ/EJI1I&#10;3YB5J6ccevel84xvv3chc9cbf1/PHHB6VEzGD5pNy/OyNuk24OD0wAxyR6kgfQCgCRpAdxA+ZZN3&#10;DD7ucbjxnn2JB54Xu8mVGaIz7lj3Md0Z4b+6M49xkHncOvaBpkOY5SCM+Z5btnP947Rxnvn8sdxb&#10;jYN5iw2drNHySSQMr/e4J5x0Hc9ACTapXY8qSFl2xspPt788854HbIPFLJJ5mZURGzjazRbc5OSf&#10;Unk9OemeDioPOljTy0mZduCq7yvG0YI4OcZHHqMfxUiTAfKYY04+ZQuwA54ypOTlvY++RjABOkk4&#10;QSyb0Ktw5QY27sdyc+vJOTjORmmiaOXcw2L8uJPlxtY85+UAcHJyMAkVXaNIXxHAgUYKsvHY849S&#10;Mdz94DFK80kkvlb03Mc7mYMQrHdtIxjoO46EUAWYpURhGwXOfl3AfKTjGCSTwB65J9M0btrFUVWd&#10;vu7Ex5mSc4wOcDPI6H/eqvHKIo2m2H5c+askZAYY3A7RwcevTHOaQ3KiFoJCWX5f3ZUbQoIBPfOc&#10;epwCMZoAnkZkjYBdwj5LKo+fjOeR7njOe3y5GVMgMbGNtzbg27dgHnAI46Z7rjII61A0kkT4mbd5&#10;Z8v7w5IBOFHTJGWyDhSePSpJJZ5d0SNHy2PllJ3Z4wPbng4P4AUAPLNtBOGDP8w2g98enPUn1GBj&#10;BGKJJhJHvt1xlMqFxnpwRg4HTHqMZOM5MYdpQs7OrNswHfcQASfunPTjPOOG5z3QvAQzsNrHcJNh&#10;6DB9+wPqOvXHFAE08iur7RHt/iXIGPlxjtyQCPlznjuGw4T+UeAysrBTsh6vgnj8u3B59TUW4ecu&#10;TuC8qzg9/m4Oc8Zz19PWkjlM23ZI0mU27pBt3KM4JOe+c8YAzjrmgCxC/wB5BjcrHdtBIIGM/MM/&#10;Qg9NvbNRIwQ7lVWZlAzGvGcY5DE8kHIOQMAAZqEzCRFjMTDMalPmY4ypHHJ5wNpOO4zS7lcGc+WQ&#10;+Vi+UL8u4jC8cA55ByCT1GOACbcswjZyq7mBVmjAYZByRjocY9eh6nFCyebwIx90jGAT+nXgfnjs&#10;AKhacGGRRL5j/MVbnaW+UqSOi9Cc44BpGeBo9rrHIg272abdwMYzgDkqB6/d46GgCw0zkMI3kbdJ&#10;tyAMjJLZJLD1PTkH6URvAEPzqT93cQOxPbp0PA+XB6c4plxPn/WlW28KvmADOMYJ6DnPqMDNJJcb&#10;TmWNtobHzKQSC2M/iR3796AAPKGUxrD8rZVHGTwexGSBjjPHQDvSPOUcqsnyrjaghHJHGQQOuO5z&#10;kqe7EVDPMAmZ51UKp+fcOOx4wO7Z4I4x0yNrpGVQxkYMythY5OpJwNo5+Xqx6j7nbOKAHl3Erby+&#10;3d8qsdvXHbOemRyD6HpS5kKssQkk3fKyYbdI2Bn5s9+PUADjPavmMxeTEy7ScY83c3+yV3YzkBe3&#10;Rj7GnSv5imVrdfLK5jE0X3lH8PJx6/LzkHvtoAkYrv8A3TjMfyqzYDHjgjpgceuMDb2xThIYhsUM&#10;2Qp3ImMgEHp1UZOOvPc+kBJRSkoZWUY+aRuVzgHp82emBz0HU03G9pIBMjSBnKqrBSMjAA/u9e+T&#10;z0ODQA6QrFwx3KpLsyRnBHPHIyT0x164AOQaV2+dlfMbLjbtZV7Fvu9ODgdc9c8VDNIsx/eHdu2t&#10;u+8u4+x4POOpzg5ByMGNHKvkGPcrHEh+XjIOTxgEfX09xQBJJI6lH2DC8ttReeOm3ODnIxj9OMxh&#10;kDq5IQPj5o+NuNu7JHfgc46etNV2hKyI+M99obHU7QQO+7oW6epzQYrhQoBmLYK7tu47QTj5gOOo&#10;wpx1oAJbtncO6OrJ87eZ0Xlu/G3JxkDpkDJ5phZc7XuNu5lOVGFY4PAw3r2HAx05yYCGiPmJuDKp&#10;MKsOIyOB823kcqCozjjntQ8rq37wMNuFkXruXAyDjGcD3HQ8YNAFqaRQ4li+VWfeVw3BPCYBC46Z&#10;IwM4z1IqvKRJITE+0H5Sdpk4wuVweR7ntkAAdKY7FY2g3sq7drRKpXPAyMEElMZwD378YqOSeeMm&#10;OYyMeeSzYySDt6BSMAHsD07UAOeUvEskhVvlDYZQc/meoyQB3wTxnhMFl/eBvl+Vg6hRGAq498DL&#10;fQHd06te42w7rgqy84bd2JyRjIA52kdaiZgs2wFFI5j+YK6kDPyjk8NhRxnAxzigBWkcjzCxJXPB&#10;PmNGpHqWbuBlcdiBzmozKYnDRtt8uQndtZdigE4yT83T8j24y8EuA2d0Z+bIy2WBY5B3Zzzz6be3&#10;asQ0ieUzsqPhdq9D0+YgEYA+X+Hj2oAkafyUUwui+WwJTaoDMDgngc568+lQTTGGHeHDRqSI1HJO&#10;O/HXJ+bIPfjJwQXDswYMFKs+5l3DAyW4I6Z/PHb2ieTCKSrLwrSBWyWYAjLDsQOcAjhV6YoAR5VB&#10;URTbfvR5ZQdzbic89Mt82M8A8d6Z5yr9wKu3b7bBjoDjp8vUc9yaaxnZWeJZFPl4EyqW+Y8HHy4w&#10;M5568DmoppYsuYU8ttu5lxuPyjOTgcNyD9c+mKAHyXDLGoYovDBdzDcGxyc9xg9+ed3SoTcwMPMj&#10;kw21QxaPB53fMcttxx26duhy15dz43bVbaZFVVbORjJGc+hyDuGCeM4pqyndvaUsvmYRcEKhOPkx&#10;n5QMdPQc5oAGvHUMu5lZh8vmbmcnacDn/ex2Ax0FV5JIyQ0TfLt+Uxrll9TnHXp16AGl3pGm1Jdo&#10;2Y3R7mZQOOoIY4AB46io3lmCq287VZW3FTypYHDMO2Mr/Xk0AMmmVWeOPd8xYH5/mOVO3v8AN6e3&#10;41G4VkLxkyRsu2OMKVy24rnHAPHYZ6c00SSmNZAdyrGxZiqtjIGB1BxknnII75GKJCfmuEX5MBWY&#10;jkgEDDYxgrzz059SQACMT2+8IZf3bAA/KORgc7u+c4BHv17xzT/KXkRXYP8AMG2OSMckklQcY9gM&#10;infbQwYxzKT95trYG/BzgE8Nlj2z93r0phmMD4Taq4B3Fi2UznOB6/Tv24oASUsWaEru+VizZxjH&#10;HHoM5PGc4AFMa4UoftTQ8nGdqqpx0BHUgc9CByQPWmLgw7vLVWDE/KuSrcHOPTg888Djmm3DS78R&#10;y7dpYqyqWA4xzwfXoD+FABcXclnCiJezJyVLr5Sl8BeuR/nPPWiqt1Elw21Llo2ViWLJnOeg5xwO&#10;n+TRQB4vGWVo5UdlZGyqqn3eMDg8Hr265PTNOVmUo0gEe1D5bM21ABj3bI5B9exBqNGOVZWY/Nje&#10;G5BPGORxntzx1Ip0KxcEFdpXcdrKNuMEHjgdB1IoAmjAeVfLjVtzg/LnpnHPIJyNvHYke1SB3XcW&#10;l3FgSys21cYGQd2eoIzjnP0FRlnKMH8xx5ZD5Bz1JyR2ycevUCpEkUgySl8sgXI7HIznP0HX2PHS&#10;gBxZPIy0jyHZkeZg54OASMZ65JHPB9akhLTkplm3OwwjFchicd/TsOnoKhZHDlhkhsj51/2Q2UAH&#10;J6dM+nWpYlZomknjK7mIbcxUKcnJ5Gd3IzxnOMc0ATR3Lz/vnkjcMoyyYGDySpGWOMnA+UYAxmpm&#10;uFj2zxOH5Mi5UHPGQRyM9h6nI6dKiR4yyyiTd8zMu2POMckbQfUcDn73HXFWkYHAb7jKr5QYK/Nj&#10;hQRkj65ODnPFADkjxCIU2hhj5GU/JgnuDyR1wenvTrePzJjtDZfIZBjczYXjIXB6jnbzUcKx+X8g&#10;wu0n5gAMYzwePXjjqeO2bFuA+5TGsjZRVVl3ncDjBBB65HODkr04oAcDIJcW4ZWLE7pGLMuADnGe&#10;vI59OlSrFCscaQq7Kqqq+UGGcZ+6xQcevNQw+YR8jyMWGW3qRjj1IOeMf5IytuqM0ZjkZQ0OP3cZ&#10;PO1cNwM9ucngselAErbkhXzJAwEalfmHUNkjOcEYxwAO7HPSrIllY5uNpBk48xtxPO48gkDuD+Hv&#10;VdAgVRF0Ycxx4wMD1zk89gcDpwDmpIgRnPzNtbcM7RwpxnGB65yB16UASJMFZVluFV+fvRgh32q2&#10;Ap4PGW75BqeFnEi7V+X5trHB4PJPTtnpx3HOM1ADHJD8kmFVgiv93HoDnvjnA/OgtEjeWkLbZWw7&#10;tGcZ3qM9CVOSenc8Z5oAsGSDO4vhPlaOQp/CehGV4zyQcDPQDNSBkNwsgnXd8o25Dd+ecY4HUkdO&#10;M5GKhhaWflWZWkURoy4K5I4HQYX5j3PBxxzT1l8wl45FVZIVyu/GRnrycD6HBweDxwASxlUjVmO2&#10;Ty8RsjDII4wMdMcY+v0xJEJ1tuH+bbtSNVHyt1xknuDgjp8vJJqKFmjLSRqsZbkttb5lIx1I4OQR&#10;t46DPJqVGDxH9yzbQEZlx1K429iT1bBxy3bFADpI4yzGFSoBUKxKOACwO3LY759Bj86nxmNWmkWN&#10;W2uGZlPGDwVGV4BbI74PGesa4aXyV37mwPvDOckfLjA/i6jpnI7VLuUqAgXyypDeWq8DONg2r09e&#10;474HBAJEE4kaaNThfk8xVOM9CCOASBweOucetPDMI4xJP83yqzPwq/3cqc5HGRySeOBUURPzSRmT&#10;ei4U7cE4PI4IzgdBzz6VIkuGCrOu1cEZyuASOOeeu0ZY9+1AE+SYcoSoVQfmYYXIHzfdGO/AwTgi&#10;liCALCUEmdm1dx6AcKB1A4GSTnJHXJAgUMCAV5KkkGRDt/DHIHqcevPNSQCIKxhVm6gCNSXX5eFx&#10;zz9zHBOF/CgCdMqN7JGVHMmI9u4c5IJzjk+hOKdCVQExBjtZQqLhenzZ+6f4Qe461EiRyeWrLu3q&#10;Bt8wH5vm5POACAOpHIGQMU8vG86SSTMZCyjGws45OQAM/wB7OMchvpQBIRDPHtRpNrfeHljcSSOh&#10;AABwSenGRjPdwBDqIhhk/wBZhBhG+XJIznkMeR26dM02Jp5NssIZZGGeG4b5sqASBjPy5z+vFEYl&#10;KZ5DeUu1mj5TO4/gQNucAjKggAHJAHlQgXdMu7bhd0ZLKdmec88AHsDnPTin/adrbnnbzDKm1jhi&#10;N7jjB+9gZ4HJA492nJbbENqeYQq79y7TnJAGeAPYcgcgcU5GCjy96CFSCf3ny84yCOeBx8vXt2oA&#10;kiyu1g8YVvmUBScDOOTgDAJYZHtjNSfZ3x5B288BVYqcngZHQ5XsBn5hznIEIZcBHKx5Ufu/LJXP&#10;TPH4CptoPmB1HzMSq7XIyTzjA3MeR8o5GTQA6SFXYFlbO7dtyy5U4HAJHJYYB54B/CWJo2lVIo93&#10;mMNu0nJBGQAe569emR1AFQM0O8RBJNzNlmL4zyMc54wOMAg8+9SZ81JBt2rJHhVz90H1UjIGAAOW&#10;+uKALFvNcuMOzbfLJ2RrjGBznk5HHYfSnJly6xru+XO3k4PGCd3IPTkZ4I6VGJUdsKytt+V9r/L1&#10;K9OeepPTnpwBRI48pXiEeFz86yF88kdMc8cZz2HXigCQvGiSSl+ikeYqsp2jjuCc/MeSR3xinIsj&#10;bkyqxKFSQnLD68E4wN3GCefTmo1DSDY2G2yZVVIbLEsdxIAHTp25/NW2Sl1kb5mb5txR/T1GOMj3&#10;JPIIFACqzyxRMyrtVf3jAqcMQehLEenJz17VMu+RMMRubquFZT3IwPpjvj5ue9Nc7hiPzAxVT5nl&#10;bjk8c8cDgduSR7UHzyGKxszSQt90kkg/hz8oPpnpg9aAJoldkKzbtxKrNh+Cc88rnrkDuKFLblka&#10;TYzNnCqF6++ccbevJI44OaWNXWV2jMiLudmYw4C8jPzAe5yTzxSufMdnLqOP3iM21VJyCSMjv74B&#10;H4UARklNqfd3AriRsAYx8v5Acc59qcdrFSkO4s+F2xruBIzn6j0zn5h6UI+CbhYsE7izY25Y9SMH&#10;nnjp26dKc8O1/MkYtGdoUxsisGxkDA56E4JIPBznBoAJ3Nu7LLPtHmYVWYDP06cg8dAT70MYYCS+&#10;0bdoCtBuUdBg5HTGTgnGMdSORlkdFCQ/LuYHbCFyDnIICjgjueMjFEgAVisjLuUMJI05XjrjnPHX&#10;pxkZ5xQAB0DF40jZVztIbiMdM84yM5zjvTw0ZkGMKTtxJvAZAfl7AYGSeB3x6Yphj3yssitGVb5f&#10;3n3fu885weFz+ODzUzNM3DY9TjDAng/j1zgH6jpQAP5anypm9mG3hsqDt+YcenIx0yKawJ3FiGVV&#10;zzn5hxgnsDjqfYHoMU6OdIfm+UMxBMe1tqDIz8q44wCue5HXNC+UImJj2r5hGCB0PB59eMcA8etA&#10;AGljZldlZmyF3K2WPOMZIzwO2R81NcqrIwdBhtvyjb1woBGST3POAO1CoMA+c53LndzzycnqOnqP&#10;TnoBT/MbeqSbgvJO5CAGJOOuARxg8jHpxQAiR3MT70YElfl3R5Bww9xgAAD6Z7UB1SJYRNtVmCbm&#10;wR0+7nHuR9e4oj8pw2RtIj3sfLKkfPt4ycHtgYIxz3zTkaWIARfIPJxtYkY4IPrgc8euBjvQAj7M&#10;B93Bbcw4Kcd/w/X9KVULH5ZmyvDYbaPfJBO3njsc9PZpMOVMDNlWXay/dx82Mdh27H8O7juDZ25Z&#10;mUKfM74I6k8dfbofQ0ARxFvLEdvv67oTyu3GM85+Xlj6fcxzUkbRwyqZ45Nu7H38ceuMnPGcDtkd&#10;OMozxktJIWZX3bmVCd+PXHfH97GccE4NJ5catgxFc4OWxgKSevB65I7Z4BbjFACiQRKI/MbJXCr5&#10;hweOw9MHn0JHNKHkmfCxLKZujIclyDnOc/N6Hj6UAlE82NWx8p+8RkH19ztHrwc8bRTreMJwrfLt&#10;VM7lX5cjDDBHbPrggjjmgCNzFEpkkKBfLZ/3nGVwcHt1xkHtjrUipKkjC6ceZHIVaSRAucHGec+5&#10;5yPamqxXb5eCxU7n5HysregyT09c+uKVFEsaxvuQFTG22Rmx8p+bJxnAzjPB6UAKn8OHZsrkhs54&#10;YjBwd3Udx/d9xQCoZVlk2ffO09jjGOOWPT5hnGe2OQ5kdlZ2+dcMp2ep7jlsA9Ceg784BuZWMQXI&#10;wdsrEK2dvVevTqcGgB2/IXyJsuW+UrltxxyoGehOMZIAC8daV/K3bWuP9X8oG5goHXIXj2A59sGm&#10;5hJYNueFuirz8uSGYYPJyox6Hn3qZmDvIzybSZPmKr3JBxx2BVQTkfe9MUAQLcxRMtxPdM2GwrSA&#10;r6se+c8gdfwHZrSFY2jEu5gB/wAtOd+CvPJGdxyR/sYOMcTurxDYzSKdp25RuVAIAIzk5HQY6etV&#10;L2SJosSmTpxtj35HTpnnHyn2HXuCAc/4l1O2VpJYZCybGZf3W4hQRz1GBg9s9c15D8RdYhhikhtZ&#10;9zIvzP5mCcZGCOx4PfPz+9ejeOdSmgsy/lXChtyzLjIGRtC/d+XKg5HGCAegFfP/AMWPENxJM0Yn&#10;TapIXLchsc8+xIGSB07YoA4fxTqry3DW8Y+4QCy9M45+mf8AGsOpLmd55mdifmYnnqfr6mo6ACii&#10;igAooooAKKKKACgAk4AoqS2tprl9kQ5+tACwRxbl859o/wB3Oa6XSxHAkdzIHWOEryAf3i89eRkV&#10;TtdKtLaFTMWZjhmbb9wYz/n+laEFnd3kn2iSF/IjlOHGDjJPGM4IOPXPpmgDRtIX1CT7XeklWO7a&#10;pUZGT0I9dmBnIweK6HTptPt5pLWzjWZx/wA9I/lYjkt/eJPfjPB9RWPaaZeW8Ttfw5kmjwsMa7T3&#10;GOO+M11HgnwqHZrvWbz7P5jblgVP3kmSDkt16Ag4BIPXrigDoPC+iQ6lcLfa3IywrndAiuu4cYJA&#10;PXr0BIHHavUfBOm3/izzNM0S0+y2SqvmSsyopHAxwDtJ7ng881zmi+G9DuCs08P2eOHp8zbjnOfv&#10;Atj7qgj8lxXa3/j2LR/D6aXpOk+VbICFhRijMQOT8oP3hhfmPfHUYoA3bzUvD3gDQG0rRzC11cPJ&#10;HDcMNoTAI2r824kNn05YeoJk8IeCG8VM2p3KyNa+WC80zgbsHgEucDnJ6fNhsH5Qa5fwD4Xlur7/&#10;AITPxwzRqPktbM4Usem4jIIbgAe5/P1xNKN5o6z67IIUClo7Vv3aK2CPXlhjGcdR0HIIBe0tPD9i&#10;5sNAMczW0Y86aRVKRnPLEktwCRk9GwcEkYWzZX2o65eLpGkvcSQpk3UpyoYjqMOBjnPXOMHOWJBz&#10;v7Akks/teqSfZ7GEKY7bcqbn2n526KSBk44/hz1GdzwjqlraWKzXW+1s42dY4LVeXbI+6Bu6sQeA&#10;CcZ55oA9E8G6VaaFcxt/x9ahN8isJCUtuV6ZbPfoOCCWPQV6L4UsVjvfIt4mvL7aWnvJGHlxYxxy&#10;Tj+HsM++QR574NtNV1u981US380Ks04XGznqSOCce68EkDoR6b4XGnaRZ/YbOUxwbyNwUb5zxghh&#10;kkD15Hb0FAHovhnSbqeRG8+NtoHnXEy9Bjhsg8Nkg8D9enc6P5xhW305JVG3D3DRsSTlc7ep6/l6&#10;9a4vwqzTPBLd27qqyfLbK5bBIOC3cdd2DjqenArvNHuAJktkkb93hZGiVcQgZ+UEE88/melAHSaH&#10;b26XUdtMrzNvJkXywOdp5IB55Pf6e9ehaZFtT7Qy7ZDgjcvI4wvT3/wrhfC8jSXQkhs5I1j2qjsc&#10;+Zx1yRuA4x0HSurtNSeeZdOtTmRW3SP/AHecYB28HueuB9KANvzUinZNynBUMPc9O/6evPcVdsYp&#10;XPmvOy8n92Bt78Z/Dn6+grJ0qBYcvdLvdSoX5eTwOT1Gc5H/AAHNatn5wcuHUKAN2w8sScZ+vPpQ&#10;BoK0m5hEnyqoO5umc8D2p8jhYlgzt3cMWXrUT5T5mbbj0bk+9CQ3dxLlU2dmbeeR6HHvn1FAFq0k&#10;glfyyGYrjd+PPp0/pUqPLNKyOGjikb5sD+Ee+fTIzTLZNgZfKLBmPO3Gemf/AK9T5ZE4i5bgDpn3&#10;/LtkUASxAPFkNtVR93b93/Hmpxchk8sKoXbkd/yH4mq4lfytyRuvP3c9c/57HipQEsotw+aRsfLz&#10;z7Djp6mgCxBAIwzmJmbb93Ayc9s4/wAKJCqHYTukCknaelRQwXESZkuF8yT72TwPb+n0pQ4ij2sw&#10;3McMTjJPXj8/w9qALAgYxIULPI2MKp3Y/GllhNrIqxne3G5Vyc0sSNuXGWZSCynt/npUkPliJZGy&#10;Wzlvlx9fx69KAJDZpNJGfP8Avfw7utPhRGLTKu9SOMfxD6+n+HvUUgeeb92/XIZvQDsODn9Ksxhd&#10;zJbhdvA28YFACpbswVQOeuxWH1z7VGxmW4WN5vkXp/dPA4+nSlF4CWjjRn+fBIXjPtUtw8CFQysw&#10;9I+pORx+NADcusTzbNyjhQfX/Co0cuQxZWkZRsQdF9v8ajdbxpdjxbYRn5Rzj68e/wClWoI4fJEr&#10;RlV6fN3yKAKr2jyIJbiXLNwqrkrj8D3q1BZFAr3EeQOgP8P41IzJLKsShlwcsyrwPzqRGt5WCOGb&#10;aB8uenpQA6NGd2aSXA3YVV//AF0+PcqsbmbfnO3+8F/z3qJrWcT7yoY4xgt/9bA60+JYRJuOdhbO&#10;1V4/OgB8MnnxuCGVV4G7+L/AU63UwqZJWX5sbR6Cm3cokiZDKy7vvbf8afFAqoN0vypH03ZYjFAD&#10;IYw0rYDSHtn6dfypjXjQ/wCjou1ictJnP0/U9qlDwyAhVfavHzKPzHSm7nRFzD8p5BPzGgCQzJAq&#10;pNcheMKq/wCcmp4hiLfJcZ9vWqQjEkvmtBwrEq0g5X6elTK8wX5VYr1+f5cfhQAjRRRSNMBhjxuZ&#10;eB+dH20XTtEUk/dnBOPlP8u1PV8JvK7s8fKvQ/lSRu8hYiDbtOPmbqf/ANVAD0UwKFgi9eAo6Upk&#10;P333/N120SXNusnlPNtP+xzTQbd13RszYOGPpQAjX9u0zW8CbmB+bHb2JNKwuZJFAMfl8716/jn2&#10;qK4meBf9Bt97dMs3+c0RymKDd5TbmG6RB25/nQBYgHLJHC3YgheKkaJmTdEFU9efm/rVWPUS7BY1&#10;P+85AA+vPBq1FMzBg6FRt5ZWFACm4ijlRZAP9oMKfDfRXqN5M2fmwhXp1/nVOK1tpZC8+XP96Vu/&#10;+FCT6ZZbRHIP93059KALkEVqV3k7gv8As85przKsfnzROFUfe29BSyXExk+ZCeOcLSpcebGRJCy/&#10;KRl1AoAWG8jv1329yrKvXGeTTp0Ly5iOGXnbt61WtbixIb7K6lPM/wCWZzjjp9amt7qCSECK3b72&#10;Pulf50AOMd68WwSqvPO9eKdKzSE24mRZNuGYrx9RUV1Z3rzCSOb/AL6Gfwp7xs42yM2Qcn5sA0AO&#10;hP2a3JllDH1K/wCFQrqLXUpWAgLGP3nXj8acovPtDLsXydvy+v4VYtoYMNDHjHVuKACBIwFaMN83&#10;P3gf5Uy8eEgSSj7jfnVZ4YoLr7SL2RSP+We4YP4elWI5UvH5MciMAVAxz+NADhsukxFID3yyUSR3&#10;nmgwonHLblI/xprvbw8xnyz3CkVBHd6o/wC6ljDJt+9tGelAF+JA+4zAKv8Avdf0qNwlmnmJHn/Z&#10;Xkmq8wnm+SO5ZF24TbjP1pLWJ1h2zXb/ALvnczigC7JcFTnexDD7p7fh2qOR4lXzJHK7efTAqENF&#10;dOpEjSAf8tFbIFTmfY4yOM43bT+tACwskqvtkzu6U5FTbsJ+UDG01DHdxXUnkiJ22/xKadFPcSTv&#10;bizYfL/rGoAdDbQJIzxS5Y9ctn8KD5aszAKoX724dacqyQpm4Oe+7H/16juVkmG+OVQvXjjNAB9o&#10;RnHlknH+yadaS3IRg8a+3FV5GkblEXj7sjHvRaPf2cRa/dXH8PlqBigC5ggKV+Yn71NuHIKpHuI7&#10;8VDbagtwW+zsfl57VIJ3ZQzMA3fpQAu0qcMGxjjimx3bB2hEbDHI3Dg0rs3Ikmz8v8K02PzCwPmt&#10;975SRwaACOFt3mTOrD/Z4olVmX5VJUD+9+lO8wuwO5f9rC1DcSXQO5FXB7gCgBj3aoQiSqX7rjpT&#10;1nA5I+bGC3rXG69PrVnrQaGCPDAkyFsZPoePyxVzSvFomkaC+tpo2jbAfgqfpj/OaAOqh2MuW9Om&#10;2mywoWARc+rVVs7pZE3MxKt93bVv92SHBxt7+tACJGM+U6lv7tT7AkeZJFx0zSRmQAMG7cUm5yxw&#10;WUdloAXaoHz/AF+vvSExh847/wB7pUoZJUCxH2qAqofa6bjzzmgB3235vKLg+ny1JGEz5h5pGgEh&#10;3d+/PSmrMv8Aqg2G7Z/lQBM8Zx5uRxSNMGUFOv8AtUhDEjP1HNGzD7wPzoAJ5Aqbjz9KRTEQGX8w&#10;Kd8g+XHLdqiZwOYh8vT5aAJPMPp+VRsGb5gffhacko+6X3dxTZAM5T8d1ACDZjk01lx2z6laejbl&#10;2t2P8JpPkU7R/wCO0ARGESJkUxAQefmbtjtU7KOojzSHcP4Bn+VAEMuAOlV5GDNleMDvVmXAPIqv&#10;Oql8D+9mgCMnyz8zDnj60y4IMeSD6/d9Klmix8wHH97HWo2xjYxOaAMvUIg43eWu0fw4H1Irl9b0&#10;yWSJvL3bunB+b6e1ddNCGDPt+Xrhu3+FZOqqq5LnoQo9/wCX86APKfEmiXk0jW4wxb+Ig/wkfNjs&#10;RnPGK8z8bWklsJnnby41T5fkGGBJ9ORng/06ge465ZxuGQox5O75C2Tjnt1+nPHXFcN4i0yykDW0&#10;6bgdysRtwO/QDnBHPcY5JoA+b/FMcU7syhlkDYVWOGYYyNvJ4/UYBwMc+P8AxHWCGCSOSH7zNmQx&#10;FlPAP6Ec4JyCOMnNfRvxL+H8knzWse1mbJMZHzc59OT0PbpxXiHj/wAOJaRy215EJMJu8zaVJ55B&#10;wcYI5Kkk+2OaAPlz4ueBrrUbRm0aWGaPcVaM/NnGQSo6qevAI5A/D5b+LXhmZZ5LZ4vmHHlNiRXU&#10;c7lIODnkjnsK+3fiD4Wu2SZ7NxIq8ZMfQ8sAQD1JOO59MYwfmX4rafrGm3pdIV42rIyhiGOcZAwv&#10;ofwJPPWgD48+IPhq4truWX7GrfPh3hYYXBx3ORnH6gda4eSN0YhlOQetfQ/juwsrhWkmtZjMseY7&#10;jAUcH7uSNo9MckZPevF/FWjG1uZPJkWZc53Ag9MnIOMH046/XqAc+SdvI4ptSTAq/wAzZPr6j/69&#10;M5oASnQsVkUj1ptAzQB2WhXUkxWS8dmLSFgu8bMjtj8TyK9U8Ba7tljQT7tq5ji2lD3OMD5O+Mkf&#10;h0rw/TbzYisXbcqkfK2Prn9Pr613XgTW3W4WYybepZVUDfzjHJBwQSTxxj8aAPpbw5fPNGIluG3y&#10;fxRnbuI6Nt7+/J9ya9E8M3y3EAdHRjJGCuGx/tdC3C85C+/avGfB2oCXTo181jHltsi4ZSOeR3IO&#10;G5x0OSBXqXhC+QMxWFlZjukijUtjkN0zhgBuHOB+WAAdtHLJ5eDcfMI/ljEgxkHgY5Izhe+Pmz7A&#10;M0ED+ekmxVVmjLMvyfMBjjr930BJHI7VTiuEaHyXjXcfldMDawxz7YwVwT0Hp2kRpmdWj+827LbQ&#10;xGW64weSScc44JNAEo80K1s7n+FtrAlVbPQdexx6eh7BTdTRyM67dytlv3fYEjnJJP3ev6ekMs24&#10;b2LKvzZZwfnGRz93qOBnPPJI+XFE00o3lmxlfkbsRkkjAGFAHbuCePmoAkmuE8xYlg2qvdj95RkF&#10;dox/dwMddw65wWxSkHypLjay/dVlz2UH5gT2JI4wB06CiSRXVjJE3Ythvu5MZ7j5TjHB59OhAcTM&#10;gkjLLnaVy3zbeeVxk4XpnOOOeBigBvmW4Rp3O4bXKqVQZHzZ+bnPUgDPGPxqTcgJDeWxVAzryoPz&#10;Fj68Z5yO2PXNV5J9rM8qzN8xCrxuPAIPKdSoxgE4Pb1cZSg8tfM3btzMn33wAw6k4zjHGfQdaAHy&#10;JHFuDDp825oyN65IJ9c8EYzk5yOTwrTSqViZlZs7WWKQ7SMZ6nOfl9ecn84xMqNt2jcsi7lCgY4H&#10;t0z1zyRtB61HKyuoMs0fJKruUZJzwo+UlcgY+hyDwKAJpH2NlXDP5nlsBkM7fL9eeCec8MKLW5d5&#10;VWPYNzA7lYctyQvThgAf4cAD1xTVMYcR4XaCeVyynk/ePA9Ovp24po/1eHZm/d7w7LygYgkjg4PX&#10;IAPb1zQBNbzO2GfzipUhf3nKDaG6c92IOemcZ70bzvAkUAbgWjCfNtYZ24yVHYHjjjoCKHmDxfvR&#10;95mIQYIKncD6YAz7Z/DNEYEciTsWX94CIwpwSSCWx1BIwcHjjvQAsLea5Kuu0jC/3T944HPTjJGO&#10;pz70q3G5FeWXl2X5jFx3c+p5x0H90VHE4c7JIo5NiLt3M3y5ySSSe4Oc5OMdhk0K6yEEtIrsw2sq&#10;g4y4yTjPUdMjBOeM4JAAzQyNHAdrMNo2+acZ3DJA6DJHTGcgAU1pmC7fO+YqPMVQuBxuwF4OBg9Q&#10;ec8ju2RhbEQj7m0FlGTzyCTwe55+bpu6c09VePdBJFtaNtrbsqyngDjPB78DPHcCgB32yXypJHSb&#10;arDBZtytzkjOdpwACOQMtkZ6BHlWNFlmK7pJAG3TKM8/z4B5Y8DvTf3rSkSTDI+WRlI3R47nd+vO&#10;R0yeKb5yAmVQVAZlkxH8hOPvEvyTynbkqevAIBJJcmKInDMEZmk+cDIHTgAZ6cjOMelKHlEuzy2b&#10;qW+UgIA64GAPTOfUgHHUGKKR4v3oGzbEoX5uoBHOVXHbnAznjjswxjylXA27d4WML8wySDjbnpg4&#10;ByM49yATC4AjIK4LZA7AEtyG6g8njrztGDnh5lcqu7h+vCjhc8ck8nHHckc47VX3SK2yRWUrhmiD&#10;BtueAoO0A8/+gg5NStmKA7Ew2NuNyj0APcnr0x3PpQBOW3W48lfvEDhcbM5wM4AHY4J7dKdvR42E&#10;ClsAfKMNjgYXHbncOoxg8nHMRlPn+SJmAHyk7jwrY4JHDH5jnHHPNIJVjWOVd25gS3l5bcw5Oce5&#10;zz3P4UATPPFIxYhWzJtHmKsn0PBPU9uuTkCpEkYzrHNPu/i2yRkGQ9SOmck55PHBx2AqZfy/JL7R&#10;5e3byw+6RjjO4f7J9cY4NPWR0TcDJ975TtDb2PqcDsASMjnGc54ALETC2iZkO3bGdzbRwoXJ554O&#10;cjnv9MG4O4VDjd8ihX2h+RgZGc5OMY6DBOajQSW53RLgrIPLUKcnjaAAR0Jz1HvxTQzNJCoj5Uhk&#10;k2nux7AdyeuePx5ALErNvVTuUM3JbcCFwuDwo5wQcYA+YdaaHDPl/l84HDSs3Gdvtz64yPXjtHHM&#10;AREIl2qfMYMvQ849ieOnJOevGCgZJCA0uYTHlhIDxkkDcNvuCVJ4BJxmgCQt5z+RJIG6B4xGQwJ6&#10;gg9OAfXhSOQRhGnd1w08bKyZLRxlMYK8ZDdOd3ToOcgYpspXbvkeRfMVVdlXcQQox2br0zjG3PqT&#10;Ssxkk2SE4zzItwdwbaMY2ZwFJ+gwOfQAlDbjukbai4aRljYAfXknoRjAHOPWnMzJ05c5Pl4YZOF7&#10;EjJ+Xue4AJwTUCMLmQ+QqsWIX94zLy3TkjkYZiR3z24NLlWG9FYbQCx3BccZ6HAPfjHPH1oAmeYe&#10;RGqKyht+0Mo+U7htAxkZJYAEZ7806RmZS7N+7VgF+XJzjOTgcjbggn6k9arqgTzUSNo2ZXG7yxlR&#10;gdGPJ/lnjJxRIEjYWzBI2ZyDuU/KpXhcqPmAznPbHJoAneSUp5k/3T8scr5OQGBwcZB4z1Axxx2p&#10;A3lMx2/u/vq0bFGXI6EnkjJTkdz+NRhlM7FUCtkhflDEgdePu8D37EjqMqsxQ+ZnavWRtzfIuM4y&#10;epyM+vHPagB+5xuMUrKVZn3MrAR8cHll9MjqPXvlpcq6tEFVVXdyuSvuc4HYcDPQDpUWWDLuj27R&#10;8yzM2VU4bPzDGQoycEenGRT432gF2yu3btDKr8Y+YY5yQCDnkY59aAHs4O3CN8yg7mHDbR9Pbpk5&#10;9R3jlljEQAZQCuGDfKACDwR259/4j1zw1XMp4OD95U+VVzkNwezY4/4F3pxLOwjWdWxJgq/yjAPq&#10;Djr2P/1qAF8yPy2lTn5id3nfdc9QSo3Y69cdByDTo3JBcOcqP3nHyj69fbIGQD74FRKDnPnyM5U7&#10;R5Z/u7upJ5+bGeDge3KSeV5izAyvu5WVssPfkA44HHQY9jQA55i22QbscGTY3J46k5x1I6ZyTntS&#10;nMkjBXP397cAc4OSOnpnCjBzzmkHlPKzmQK2TubgrjcB/e7sSe/Y9BwwHfEGVl+Zgd+4ZzsI2n+J&#10;RwxHfn3IoAWSRQN/nL5K5GxRgEYGQo6c4469D3p3mu53PIMbsbSoXt22nGCe2cnI9iGjdI6yfNJu&#10;brnDHJzgnBA4B4xnvz0ps7b497IzfKBvIIYMdvBJycdx3GMcUAOjmYQ5dtxUAzYwS2O5PIGQT3HP&#10;PblIrgsEgF2zjyyzYkCZOWJBOSBx8uSMZGcg4pZ2aGT98iKys4CTSbc8/MO2OR1zzgjimlnKtEZ+&#10;rYLN1JHbgepwBjOBnPOAASeZOjEt8zPu+Xnk4wRjPGBn8PXoGgLCrH5ZFEeflRk3Z+bbw2CGIOUO&#10;e/3cg1HGyhWIWTc2MbVHJ244xgDGQc4PbngUGWORZAGYLtZdzR4J+UZ6qPfgEEYHvQBIXRYxAIpT&#10;uK8M4XBx14BHYN0J+U9+KdcSpLbyStK6s0LMvl7hhsjG36YPB7k4NRA7wYnLKGG3asZ+XP3unUHG&#10;DzjBB6YJDcGUmYllLH5trAkHOefpvzgkcjOKAJZWYuwcMyyNleV+8TtUHnOQDjj3GR3QzK7+SEHz&#10;NnaI8mQDgnnnP4dvyZtWORpABgMqho/mySOenJPOPc9sZqKIuVX92NwwFWNt4BIDDBwRx6k8/lgA&#10;n3yRovlAK27CkNt247gg9cdO/XI6ClRy+6URs0m5iNq7iVOOrddwO3HrjB94FYOoCldvzK3AZRtY&#10;/wADdiG65yRn6VJgTMryBW3SFQ8kakckd/TIJ9OTk8GgBXVXSRYruRm8tvMH3towMZHoM5698cda&#10;fMxklBcbsSLl/r1BPHOOSvbHcnmGNm8ld0wZVbHmOxOANoOEI44GPTJGDwaInYJy7Bi4GQpX+LAw&#10;R7cdwc8nFAEvnvLC0iAbmUBnjyMccLkAdcjk9DjrS+a6Agvt8zO1iOSwAGeOWAyeOh3A8dRHBMAy&#10;gl8MoWMx8spzwcemCflOc4HXg02NkYHy4CFVAGUHv3HPGMjjOAcHHegCSSZLn5fl28iRGm+U88g/&#10;Lx93HTjn3pvmu8o8z+Ff3mfvNuyN3bjJ+8QevqMGKSXlZEMa44Lwtjcu7kcZx07HB4xxk0jvhVVJ&#10;o2VWyFaTYpXPPTrkY4HGQG5oAkluCf3/AB8vLMrFSeAAAMjsfX0HBKmnQ70Bgnc87h8rMqnkdiSO&#10;Qenp6YNQyBhOZZXYrkq5jjVsYIOOOvA749SOmHCWaKTeBuZtm7dIB5ny5C8nHp3GCfbNAEgMvl8o&#10;su7c7LwN/wAwOB68ZGT6Y4yMu82VgpW7bdJIBuLBlDEgE+wIBPpVdmg3KqSw4IYpuAOcc4HXnIHQ&#10;dT6gCkby0X97HlQqgrH8x2gFdvAz3bg4ORyBg0AS/aIzHv2ybmXjEig8AAKBnOeccDv17VX87EXl&#10;SyBl3EFsiNdoPJ9FyxbqQflI9KdNIyNljL8mNrbBnpk4GMY4zjnb3xUbTKvDTtHHsI2rI7Fvm2AD&#10;oD19wQOBwaAJllkchY7gMrSgHcudp/2sYJzkLxg47GoPNtfLaaaMRs2N+0bc7jjkt2yPVeh70118&#10;8fZ44/m3NuVVG1c5X5nOMZwOSOp96VJTGPKaYw+YMqZOylWHA65yw69e5zzQA1pjJNHInlxqxJwr&#10;DgZI6ccZ2nAyev1Ee/K7jcybWVioVy238R15/p0602WTYuXuvLBctINqCRckj0688DGRznPZDsEo&#10;QRsqsQCzLxkgYPZc5I/i+XGeOaAJbmW3ZneKWPyypCx/MVVSeAcnJxxnp19jUDhxGVuUk+8Ebfjd&#10;JyBtznJz8vfHI9KW4ZHbZIyoqllVvLO3du+VgDn5dpz3A7gdahBkMrSFWjYRqzKV+YAk+vXoemck&#10;9utAD2l2Ev5qkTIyeZ5QBx0H1JGeR0AwRndSSSrj5Y90cjYI3qrEDb8vTj5gen1GehjeWP7PtVFL&#10;bM/vFAwcZHGMAYwRnaeMdAaWR5djCLarJJjzPMACsAqja3Q85HQ47ewBE/khWlZpJNzKFYfLu+Yj&#10;5gemBtPYlc+pIZJGzkwK/wDrEKssikh8FRt9R/DnqOVGfVJpvJGYmZBtUv8ALlegHXkjj05+Xqpw&#10;aZcSRwIySyyHuqY/hyfmwPY5xzk8HFADZnMYkZZEb5d8ci52tyTng9yfQY5/CKZI1VrRPYg7R8w+&#10;Y529f4ccE4zjPenTTqkjGTaW3GNd3UckcbQPzxjrntmPzQ5V5W+Zm4VlKtnqQNx6DknjGe+aABZQ&#10;15hmPzKvEihztye+CcHaO3GcEnkVXbcixhB+7GVZG2twWI7k/wC1nI4I9OCK27eQ7R7s4xxyGyc5&#10;YbT+GGBOOQSI5pVYfunX727hQOOOORyM++B7EmgBssisuZXmI2LlpJflOGI3Zxzn0yOucnpUZdgR&#10;88jPuwiSH5/Qdeg44wMAnryKc/zEw3bKw27VO7cFByPY5/Hv2zmoQxkibcjL91+ij8cNz6ZIzgfQ&#10;4AGvtWLcjttUZcNJtIj75bnBDHIbJwMcd6jMZV8FVG3OWkXftJOeSGI7+3bPSke2hHBbap2hTtAB&#10;yNoOMnBAz1I+6M9yInaNJTIkqguvzMqgMGwd2TzjrjkDr+NAAbkSL85bYwK7cKduUHbgcZOff6Ci&#10;UYXLworMzHgJuH3RuHy85x9R3AJJps8jEuzl2jc48xV4IPTHHPOT1GKr3BDtmOHCs3zbW6diQGGQ&#10;T8p6kY9AeQB3mh9wBVpFY/LtBGRgnO3kdMgZwM45ycQyshxAH2sCRGEQbhjjccY9c8Y9zzmh28wb&#10;n8z92Pm+bdxjGPmIHTGe/XABJyjhl+8sYXzAP9SMD2HVh2HJySuBgUAI7q7lEI3ffX5WLIAOQMEE&#10;d89BgdxUeUkfzJWiWNgpJ2ZXGRk9D6E5x6AHjlzzhUaJxJn5fMV2ZtnX17/Nz2x24qvLIhJLPsk5&#10;+8vPpwCAMev06UARzxzTxxtEpkUDHyr06d8H/PXrRSs29mnkZU3OVG+YIeAOPmKnjpzn+lFAHi+Z&#10;c7Y3d5I8iP5Dn5cKB1OBwOp9uCeH+arLjzFZFyG3YJ8sjJJB6EjoM/UVCSIdscpb5eX3MSDgDtzw&#10;PWpAsygISDgYUY+U8c+o75xyDnIzQBYRVaLbMso24RwzE4bcAAMj/EntnpRHg7mztw0nzcYHXjgj&#10;PHr3xxxUZleWJpEZf3hbazd8n3yQNpI7dacj7VMgZWVThwWKgnd0HXgDoD70AWC6tMF+V5AvyxyM&#10;Om4lgAe27+QzmpCDAFZ5QrFQnmfipHUH17dCPxMKyMp8iQxlmDMwYqQABn+IHH5jj1qSKTyo/Khn&#10;ZvmYssbEEEgdx/vYIBxxg560AW1XCtjzFVlXcXYspGW+bnr90L8393oeKluHjXfLKgU7i6llIHLH&#10;BA4YAE49fmH0NOEDguVBbABz0ycFs84wfQAtuqZRMEVpBz8zcfexjnaM9un9eKALkSu52FW2ouJF&#10;OcBydpfgHA4zgjtjA4p20TooPyyeSygL83lEqcHpzgdOAOnNQCNcKogyqMGZSzY5AO4YPQYz7EE8&#10;9alhdsklcrG3ytkMy8HjPryOmT9M0ASBoncSbVXbzhGDbQegGT8oxnnI6AcYxUgaGfbveMsTuaTb&#10;0I/iPGO+TzwBxkmmJudGLhmDL+72pu43AE9ucY59/elYuyuYiu5vulVZQ3y44ODxgDjII/OgCyh3&#10;v5bRN90Fsr90E9eAM+x79MCnRsI1VwB8vJkVeEwOfpx25HBzngVEFQHbsT5lwDvX5WJ68cnpjnB5&#10;PTpTyfOjzGAqscmPdxHyTt9MBWzznIFAEitGrqjuPlG1w8u4r/s/Uc8jr25qxGrMNypJuG4blQnj&#10;pkYxzg9c/wAKjjAFQSgfaGwWTCjbtU8FTkgKOMdeAcc/SnKiK7IYfMJbb80P3uBnjJ28nJ7YB60A&#10;TKfJIaUNkMd2ZAuMFeRnaTyeRjv2pysGj2+dnc2Pmb5W4xjJPHPfA/Pmo442eZVjXf5gzGZPlJHT&#10;PruwM49DzTkfyg0kjrjbhpN37w4OVBGMnH1I/WgCVJR5O1J9wZTsbaOAMjdw3Q85xwPQ1MsqMVMi&#10;8+YxUSSBjHk4AI/hH446delQxRCFljiG7lVjYuTuGAOhPptPYc9PWWIou2YQ/ddTuUtjsMf3Rjk4&#10;wfvZ5PNAEn318pot/wC8KiIszZbHpjHA2jGe5zwOJHkxA11NPuGxm+Z8BhtGDkZU5Ib1AAOeACI0&#10;UxAby2I2+Zt/yc7vmLdMk/pnkEgFvmxwSAyhd0I+8FwwADZ9OwIx2JOOKALSxvL5kg2sEDYkcE5y&#10;xwcgH+6cEdhnvUgaMDzwYdoG87VJ3DnGc9QOh9MVWChyzkqwZdu7cpOSSG6jK/LjqemTT3aW5b7R&#10;JH5k2DI373KngfdwSATn8fwOAC1bj5FijWVRnDnDMinHJHPrnoO+Kk3K2VupYxkjaGP3T6Kccjno&#10;AMHJ78QxBEl8vDIGfCvvyqdQOOOR9Ocj0FKssrwlVUqcgKVlCsTt3YwMcjcOBgcHvxQBYHlNN55f&#10;ktsK7iS2N3ynjHqcdsZHc0QzL5IChSODGqsW3EjHG0epGCep70xGEcwiV13PtBXcWL8fLnOOf8fe&#10;nEq4UsGJ/vNJ0GBkZ9vwweOc4oAmFvsYhU8vzJCSfL+Y54xwAewH8jxQwRJdiBI28xiylvmHOcHc&#10;MZB7f0FRwqDOrTKB+8+aMqQw5AIOR0IByG64PQUsWY0UyHaNuXLZUAEZU85Occnrj27gE4mZiYZn&#10;RnHPlN1jXABGPT36ZOcdabDMkr7IpM/u/uqBkAllySCcZIHTjjJPNDCYJsRGQ4JaNdwxz7AgHsPr&#10;TgGkaNBuZfM7Kcj7rdPTOO/UdqAJ96SMXWUtHz64KEbiSQOQFx2x296esjouyVmxIiiTa+4qAcg4&#10;DcZ46A8HpyaggkRdnzsF25I+XO7pjJ7gYHOO3safAiRlYZ02/Mu1ZUOW4/u55GD1yPvccgYAJhwy&#10;7pm+VDuZieAM8EDt8o56fWnKuy1UKTxt3hlBDthjyAO4wM988etQhyMD/lovyqFXJLD6kkDkZ9cd&#10;sYpyP8gkHyv18xuM98ZHJ57Y6g9KALT+YuFnyu3ageTuSAAAMjn7pzn160QvJLtZnfLMu1twby/l&#10;C5Jycjj8MehqHzIEXhPlGflVvm69gBndyM9CDgnNTEhFMmwqd38MZOAOwJYEYwDx1x2oAcFPlsit&#10;tzh1L5wA3OMqB6YPX+H8XowTkMWV1/dLt+6M9wR0BweOn1BqB4yx3YOfkUBW6dPnPYHlfzzVqNXl&#10;mb5WUNIBmRlAOScYOfUZyce/WgBokiZt0zeXnc+2R8biW+8P0Y9e393h6uZVYRybm58xVYlWzg5H&#10;rgH9fSoy5Kq6A/OrNHh8Bs5+gz9exGanXYGVAxZWf93HtLMME9+x57e2MgUAO/czMzyxBz5REjIV&#10;OeNxHIwOn4jqQATRG4jbC7NzL91stk+w+8euBnr1ojjMkaq77fMPltuyVx9G5J+gHA5I5pxnDrvL&#10;7Wk/hkV+ucg479OSc5z1HYAdGQCFeVJmUllYSDLDOTwc4BbHfj5QcA0RxkxqHRW+XawVBkA459+D&#10;36E5zQwgA+SYGNtu5mk5AI9x2AHPT65FNEA8vaCV2sWMjL1GAAf73p2PX1GSAOlUIMyoqsy4VthB&#10;zgYx/d/3c9e/apELiVWeFV/iwGwT8vHGfTnpz9BmmRqYQzyQjZu+blgQMD5ST9M59KfsMTok0sZb&#10;blNuCu7jBDc9sD14xQA0mNvmLKzAKqsFO3A+8O2WH5ZU05H8l8u6besgPGGyDjr8xH8s+2CP/VKf&#10;NYMVy21iMAjAHAOecfmR3OCN/If7SUjTGd2WO0AlgD0+bgehGB+QAbHACuxXK/M0fTBxgHABbtxx&#10;gj15p25wn2gZ5J3bV+ZhtyAC/OOuMnHt0FIIQpUbFUbiGkkDIQP93jj9cHgd6dIs6yeYQx3YK7m4&#10;Y5I5OOvX8x7UAI6ln2STIxCl1kL7cHLdGK5B6duhwc5zTzuM/lRxruUlZt3XJyScLg4J3f4cmo3U&#10;kGNWyPlHyABtuOT82OvHH14p8nDKHRt2B0kb5eT14I4P9emaAGxrvRS/LfKZDtC/LkDp69ent2qQ&#10;IqGR1jbcqqNqr8vTHHGen6g+opiuojil8tfl5k2wAqhHG7GDnHTsfm9qQ5D53ZxuG4R7iTwevGPT&#10;kjjp6UAOZCISUdtqhhhVbjgEDPfHPH8uz8SRksxk3bgk21yFByvTPQcDHf7vsQhjMJ3KqkLGuPM5&#10;P3u/3jwBg89+TTgqxgMvyhQNu36DkjPvnjA46GgBtvDMW+SNt7AMqKob7uDg57AqRwCOB60wxqLf&#10;5gDHGpXazDJxxknGAMkDnkAEZ5FPaHYMyRjlsrEXGVPucN8wwwBHr0GBRHC5mUxo7cncw/iXBBxn&#10;+h+maAGhIopGJChvL+Ziqq5988enHXO0Y5FEymRWIYFkcnaNuRwwwCoHqPp+JqQZC5RW2BmP7tcq&#10;oJOB0Pt6nhj3pskLKhhBbAX5k/Dr368Yz3FAAQiOXCltuc4bg8kccjGcbT9BTvLVDGsjB1jkwzeb&#10;1ww5A7HH8ieelG1i/OPusd2QATjOM9M9DgZJ96dKD50haH5m3BlkUjcc554A6dcf/WoAaFYtgsTh&#10;iG3fMOCMcAYHtnp7HoqS7kaR7lmwpPmFid3BBByeTy3PXLcU94GZVi+dQVXapj+Y5wAe3Zjx/wDX&#10;FCkzkySSJll5bqQCeuMDuPYn3oASWSRi7h2baNvytt6cYPQHjHXjA5weKVgrP5EskmVj8x8yYwMj&#10;kj72fugZ4weaeWz8+eVVUO1yDHg84G0n1PGD17CkcnzCzvtjJLeWwJ3BTg9OnOMH374oAjmSBovL&#10;R9yN9351OGKn5eSoH3z2HPOOlZupTlX8oyKW3YZV2liCPUEEcAnnPB9K1GlLW6q/Axth/i8vgHHb&#10;OOhyD1A9qwfELhrNkaM7NuQqsOflJVufQgZA4+U0AeZfEfXjDbsfOUKsZCqR0HU7QuQAfftwMV87&#10;ePNSluL9gbmTO7n5uG44PHf/AD1zXtnxcvpnW4MixouCY1OzhcAnIHXA3flXz3rqsuoPu9eOeo/p&#10;QBTooooAKKKKACiiigAooooAK0tPngtwYzAznnzAGwNo5/H1qmkRX5sq3zfWpIWuXb/RWbhvyzx/&#10;WgDptCiju5BdXZZkkYbIQCC2Oij/AGsYx/8AXreGo2KOS8YVYyBDIZABkDJORz+meDXJaNBrU0nk&#10;2ESjGCWxjIAxnGen559K6fRvCENjcK+u6gG/eDEagOAfTt7dvX0OADb0iA3HlmKH955mdrNtUFeh&#10;4OMDsR3x0zXb+FNMuEtt9raNPcSPmWbjYuOx5x0HIyWz6GsnSdJ1G9WO6a3Wzs/MysIwRuwQABk5&#10;P3fp09K6/SrWCxaOFgGYoDIu0biBu+bt8xGRjA6+xFAHU+GYIrLfPCoPlsztLu3eZJsxgHKjPAzx&#10;gYJHXNVZJln1Hy9PiWYw7ZZnkJ2qmVGOOrZXPbkE9qo2i+JfFV1Fo2ko0dp02IuQ+AuMY6n72Tye&#10;M5613mi+A9J8NWizXt0u5UWR5FT5i3pyNuAfXn5hn7poA2PAGmSWMfkGTz9U3YaRlOIVxw20cnPz&#10;dzwucHIroLzxEmmSSapqly2oPAzAW9qxVOD8zdO4/h7BueSK5fQdU1DV7/8A4R7wrpLR6fFuN9ec&#10;5OCAeVX5jjB+XOcEZxg121ncaF4UtoTHbSXN2AWsrfaBI0h/jZizYx1yfulsgUACWniG9tX1zxWi&#10;28PlgW9vJjuep6clhk9SR071r+AI47m8lvH/AH8kR2PeG4jYx/dBwN2CT/tdTjGDg1hXc2pT30i+&#10;ILnE7NGI7JZtzbCBtwCxxjOGKj+Htgiuq0ebVkW3sNPeKBWlXasUZUxRqwPPPUhj7AE9MZAB6t4U&#10;1F43+z2u3zjlo03ArESWJLMOT8xHpwAOTkDsPArWsOrx2treR3F55RZplwsMQyABg9fvY4BHK9Tw&#10;eD8JafqT20dhYbWWNF86QLtUcD5mcg7iMNj+EeuDiu08L2l3qpmsdPkllHWWZV2g4YtnaT79QSOO&#10;D1yAereGL2C6u47PRm8+Q8TXg+6eANqnHrxkHOf19K8EaLbWaNeXscaiPB3yZIT3OehIx3Jz09B5&#10;/wCDV0zwnZwpJJ5l18pmXkrGenbqQQBnGAMfh2/hAXl3bf2hrEzR7W3KshJ2qOcn0GPy+lAHeeH0&#10;tZrby4mK/wB3LH5e3JweueD6Yx1rX0tI4dTxpNp8vy7JmAG/g528e/X271g+GYo9bwlvGYrXcu5h&#10;DjzenGM4wfrxjtXaQJb2gSRIPlXiNfvbmPc4znjpn1oA0rNIoZMzKG28fXHvk81pW89lLGrpkruy&#10;GZhz68d+tZsVmJZGnlVG9w3p9Og4A/EVNauzsx2/d4DMx4I7c9v5YGM0AXo98hWdmGFX5ctk5/8A&#10;1574q5DJEzK0eOTgdMnHbNZyXECQZjOQq/MF459PoT3/AEqeEXUVubmdcybmCjdnBx0/IY+v1oAu&#10;O8qMrW9tuG4Zb8evTn/PWpYSrhV35ZfvfN36/kOPzqGTO390GbnGGXOf/rVNbiWJPM8lQrD5R1JO&#10;PbrQBbitkZlXau1Tu+8Off8ATtSzLa/aMOB93AXJ54//AFfpVaCSRB55cuzH5cYwSB/L0qxKBFNH&#10;IFyw7cce/v8AjQBYCtcERAqq9WVV6D/PrTY7Ty5fNGSzD7zCmqsuFl37t/8ACO3Hfr+VWIXKbUcI&#10;xK/16f59KAHFJI0VVIHQsy59eMdPb+maWNmebhxnbhty9O2ev+NOkTC5iTGWy3zZ/rSxxkLiLa23&#10;Ct7fpk0ATeYiEReZ8rj5VI9vX069KjPmRKsRwwz93HTp39OBTkiZX3yP0yWwvTnp9OlRlmug0kjl&#10;Vx6kd++OM9Pr7UATSOtsixKfm24AXge57U238xBy2S/3X9P847cd6hiC2xXP8PTdyT6fTH1q1Ew2&#10;/vhuMgBbcpwP16igCYTRsnkuFZV42Z6fXNNknghVYyqsq8YXGBUN3KT5dpBNJubhpNuN3PGOKmgj&#10;aNvLVC2FwGycfn6YH60AWoViCfcX7o+VR9Op9acJQvyoyhemTjGcYPf+tV455TEypHv+Y7n5yP8A&#10;9R+tOt7aTANxtZv9rGPpQBN5Y3iQTOV4yFJ5NOilu0Zg6JtwQNy/N/Pk1EqIsm9JB5nVVKkgD1/z&#10;ikzcmXMRVMcFiuScdh2oAfJbtcyIDcttjHzL2JGPfirP7wqi+So/vcbqhadkPlCRdy/ewP0J/wD1&#10;/hRbvJeSGK3+TavzSbznPr1oAmk5Vo1hbP8Az0kb261GSD+9kkZjx95cc8c07EEK/vJmdsZ3NzUf&#10;BgCvKMFvlZj8pHGB/wDqoASN43VJPLLbh8oVTzn68VLbtNI5JtVG5sjd83FVxcu4x5bfIcfux3qX&#10;7ZPvwlsFBX7zdaAJkaTO+c5x91UjpEPmHc6qq/3XwTnHtUdq+pO7PdtFHHt+Xs1SoA/7wE7FI+bc&#10;Bn3oABd2J/1V2gVfvbQfyqNhZ3camSTd93av+e9LaT2spZdOjUspxgrx0qSWK5+UO4z/ABCLt+FA&#10;CxTJHCCqLjoo6VDcXwkl2yNt7fu+cH1pY9PWOUvLI2Nvyqy8fnTnWKItEsr7c/LjPH6880AVVhiL&#10;GbzS0jHduduntyabcajcRosKWAuGaTCrvHpxV5ktbeL7PFbjcw6iMmoVivlmWK1h2r/EzAD+tADp&#10;49RcxrZ28KLu/e+d09+B1qVbW200Nd29l5rH7wj5+b1yfp61Zt/OA2IV4PIHJ6egp0UzJNhrXEe3&#10;+91PpQBBm+8gyW8CKx7lt36U9rZ7kxrdzbQq/vFXhSasQyvMCrxKv/AvvU3Y8TFy6rnoqru7/WgB&#10;LeystPRjYxrtzltmPypJ7GJn+2QtJuUfLH5mOR7ZxUN3DfErcWkiL82WUpyR9aLK7vWkYqQ2w4Kl&#10;MCgB0InRsynqPuBuasfI6AMrqW/2unvTSZ3kyYF24G599KqJLJvSUjDfNjHHNAD4mR+Fumwgx97F&#10;KZIVjMi8sAQuagN7DbuwSJpM5wY2zSzLa3MiK5ZWJyoOaAKl7Isv+viZ1XJ2ou0nj/Go7DSHs7kX&#10;1tfzKrsGeGRi3HpmrN0n2dGkEP8A3zk9e1PspwQEb7uOfQfrQBNsjdWlQhge/wCPrUK2WpiT7Qlw&#10;qptwFDZz+n+NWrMW0IZEXb32/rVQ3N19qdNybd2fpQA+dL1ZA0G0RkfL8o49+TSLc3SXCQPa748Y&#10;aQsP5VMrpC+TK37z/YqK+v49KiaeCJmbI3ru6/SgCdUeP57Pap/uuMU5m2Kn2gZz6LVJ5rnUbfMV&#10;00KnnzNhyKsILWKSO3nvfMZV+Xd/F70AWInikm2Ipyq8lYzzUxELESsrKy9A1RteraRtNLt+mevF&#10;UpvEtjBYtcakwhXr+FAF1L+C4YwwSozL13NmkKSGTcWXaO3G0VQsU0m1h/tDT5TKsuG3Bt2f/rUL&#10;qwuMqFO3uO//ANegC0TFGzoDkf3VXjFR/aI1gzLNkUy5udsbLCV3Fcrt6/lVSymkm+S4tmVzyu5Q&#10;MigC8lxaB/Mt2XP3W3L+lSArnbnGR6fyqPcqbkEGzbzyuc022ka8RisWwBiANvGPWgCSRJ1hZdPk&#10;XevOJFzUM3mtGpuCylec7uDTo5LezuvKDKrP91efm/WnTwBw32kbvRaAHAqIy0TfMv8ACwojDSrz&#10;tVvY00KquoKKY8c9cj9abLEofNpNt3DIJbj/AOvQBDe6ZbS+Yk0ikt6gcVRk0uJZiEhXy+jbvrWo&#10;LWVhvcozMMlgMUk1o7ZjSNW7/LxgUAUG32zxhWj8tV+Ybcfy/E1ctrpS29kYKv8AF1qosV5hlnXc&#10;pPbBwKSzeW3Lfad23Pdc4oA1luhLgR8jOFyOlSi6gdcgr6Dd2qrCUnx5UuOOmOvvT3sfMTdt+7/e&#10;NADvtb+ZjYy91Zec04yNLnEisf7rVGEfHlxvt7c05FU53oN396gCRZsx7SQvpTURt+5AM5+9xTli&#10;3c7NvHTFNUjeVyR/u0AWAisM7vekxyMmom+0D5hlv+A0LLI52N8oPt0oAkIJbAb6VGYij5zjPtSy&#10;q68xsfSmHex3bu3cc0ACwxhtpOM8Cg4HBG73o27jlTtbHTFGAi7iv44oAI2jZMHigIdxZzx2ocLx&#10;Ip5puS/U9aABuoAoUY5xx/OhtwPOOvTikKsvyjp+tADWIz8v5VDKoP3WG4D5c1PggYIH+yCKjlt3&#10;L5Q/59KAI9284IH0J61DOjquR9P0qwUUBTzz+VRzkcE0AUZ9u35geODtPT/Cs2+t45yyFRgjnDE5&#10;6Z/z7Gtfyd8mOS3Xbn8Kq39qp3MFz/dOOlAHDeI9KgkTZMpK7GG79T1/GvP9etRbzOtuNy7M7wwP&#10;Bz1P8Jx+FesavZSSlgjL32qw6ZJ+nY+9cJ4t0y/Deb9nZhvzHtGd2ePmA4/l270AeTeML6JbJhLG&#10;qo2GIblQx6ZI4zz6Y4P0Pj/jmw0vWYMPAhnH3UJwwXGc7sfdyCu4cj0r2Xx3pU0UBjeL+FtymTdh&#10;cnOG5wcZ9+PavFfHcckEshtnUfvP3vy4+YclRjBDc8HOOOlAHg/xH8G/YpWjilxH5v7nzFO853HC&#10;4wOfxAL9hkDwL406fbXsTW93bbpGZhHPuAZs52gc8ggdeeMnGBX1d4rvLTULFrfV4lt52wcNGGyo&#10;43HGCOTnd0z1AArwf4qeCbm7DNbuxVh8kbDKLwcjqRtOQMYPHOOq0AfHvxA8E3MSTSGz8xX/ANXN&#10;5Yx948c5wcEnnIIIwemfDfHGiwoWSP8Adt8wwwIUjA5wenOT7cehr7U17R7TLWE8GGx94sCJRxhR&#10;gANjkDqRn15rx/4k/Cjw5fWc98UMChN+6NtoPyZORtGDk9sdeemKAPk2+tp4LpvtMB6kkr0I9e9V&#10;y2Vwa7rx94YbRp5kaX7Rt5/eRgMqjjIweeOxOfWuKaBd3lZ28enfHSgCDNGakaFQFADcrnJpjKyn&#10;DCgB0chHy++a6LwzqRtrqNVcRkts3ZPQg5GN35VziHB64rQ029WORVjAPzDuR3H6ZoA+jPhzrKNA&#10;pjkZeSJkVdvQgkDnuGJ5H444r17wlco7EM0jL1w0ZbBHG75gf8eeK+dvhZr7vJHCiBisihSsYBIx&#10;yw9TnI64wOfb3Dwpe79k8szfMmWX+924HTpycemPoAeo2t2HG4AqGXPzFcHoeSuP4Se+OnXjN3zG&#10;G15JFUKwLboxk+vORjufxPqMYulXPmxZXAPytuVE5AxnOM44BGDkYzxWpDJI21kcxsF+VkUED5sj&#10;gjjr7cY6jigCdkiX5QG+ViCUUZHyevBHGQeueABgmoyJ0kWScMrOo+RRhmPJDAjuSBj1z705kcvw&#10;CpwNxEY3BsZ3NknjHHAA9uCKjGwjZDDIgOf3Yj25JGckjt90Z4749gCXfDjyjhuAVj8wBUB+YDAA&#10;ADdcdRnB5qPzrV0ZAV+RhHukcDDE9CB3ztOMcfiKVmlaJvNQKrMeq/e5BIxznjB6Y9uDR5soO8mQ&#10;+WBvbzDyT1HAPGFHTAx6gcADpmbLTXMWWKKDHMxXfyTjOeOe/GABimrIo2mI/JtPlqs4bzAeD1HH&#10;93HT27hpEit5L7IzH82VPP3SPTDAehz39hSOruFjkVmO0ny+eQATnjPoM9uQD04AJFkkbgncuNv3&#10;cFScfMSSDyD+H1ApsjoYFizu25+8vyjOOo7kZ7EA96WVmW68tEGTJllCgMOeflA9QB78Gmlgq7iu&#10;FfKBvMOeR0J5JyAME46DtQBIrecRJJb+aqrmRVCqAuTwMjgnjHqO4IwGryvkRScr95WPG7IbPB5B&#10;xx756BuWEjP7wQqdodW2BRu3bRyQcY6+w+palG6RvNCsGXcEYqyBmPQEEY4PJznpyaAJm2ywmYMx&#10;h5b5pDxznJHO4e5I5ByOlNYqwM33t2GBVHCnkHqDyeuPTjnsYhIDCk6qzbioWTyzwOSRnggZHAGc&#10;gc98uf7SXWN3YLuyytnK4xgYBGOOp/3uCRQBKJFdGRpm/wBXlVXnoeD3GM4P44HakkaKFcSupjXd&#10;5u7I+XHqSM8cevAx6mJUkY7Y5mK7PlMknGOMngjH8RAH8qUTKUZyvzZUfMituGcgAfw8A5zjgjrx&#10;QBK++MfZxK6rGoVlbG05UDn2OOBnPv2preUsIkWONFYHb+82ktnquMAcAcc/dHORUalkf9wo7hTn&#10;bkEZ75x0yD34I64qNZQMNGWWPYnzRqY8A7Tk8c8Z75HpQBNDPFJth+07kjwFXJIHbA5bnIHQE/IA&#10;TxQ0ykCaMOudxTMeTlWb7p68d8dDxuXrUZ3vJ5kyKpbazNGudu70wdpyzZ9QS3OcCgS7WjQJ9/AG&#10;6P1A9znO49RnPbpkAkWRY7g5HLMN+5sZfBGcHp0zke3JohYtsVCzDIRhtJzzznBHHzdPUHtxUXnZ&#10;CsZSp3ndtdgMEDj0YE4PQA8djgqjRjM0jFjyFLKSq4zkA4xk8/0I6gAkSYlNwAXdjyx5h5OOPTH0&#10;OCcHtk1J50a+XEkfzeZhd0m0EqQDjODwRzjJGMcdKr+YwLRiOPmNl2befun5exPIwAGAGeTyBTt+&#10;MCONQjFl5k6Lkgj7vHTucgnqTkgAks5VuFXyNr/KCscahMFug6/X0+714pyojK3y7v32GkdRiMjj&#10;g4bkkEDBH3uwFNUSb2+1bm3MFkz1yCAR3wxyT2xuPXHDvlDK8pVvMJZgy4fZnP3lHBHQDjGOnJoA&#10;c00DqzO+4r8ke6Q8c/1LA9M845IqbezbR5jL5fO2Rny3T73U55yMDHHPB5rifaMFkkfhmXfkdiSO&#10;Onpjse1SCVo4yArNHw27afnA4AHHXIx1/IZoAURpuABjaTcF+b03bicEE4H4cMelSL5kibIweABl&#10;YsABumPmOOc47HHcnFMt2deG25UDKxMDxzwGPrjsOOeeaRVhfy2SFVhb5TmMAquO+Rwfl5yM5PvQ&#10;BKzPG8aNHL8+0fMxXA9O314GPT3jhZHCvbMWJbKrtLbQRwDgYPVWPrnoRnJ91B5KBV37VUx7uS3I&#10;6859OB3p5KvmFIl27SrGRx8xweTlsJnIxgZ64oAV9nmGMQoB1IZR9zbk9R0z3IwM9hQZFk2lVVl+&#10;aSTzG3EuOgPocbueOevGKjdYdjFItse4gA4x1bIA3dfTBHB456vjDyptDrIzN93dy2RnpyyjCjkY&#10;wMHuKAJDGynfCBIrFWjk2/Ljk4zkZyf7vIz6ikyFVWXcoVcqxzgcqBzkHoO3GGPTIFNK8NLH5bqz&#10;ZcYGFXjb0Jwp46dTnHWhVCPkyFmQfMdu4s2OwGeM5BY4OT35oAVVAVYmVNzNhpJs5DDB5xxnHJHI&#10;7j0phuS8UkgkaNQq/KsgGzJI+b5sAY3enb8XIkbQLFhZF24+ToQTtA7YYjPBHsc8Usu5T8sjblwz&#10;edOTuGCcZ69h8ueBwKAE3p5h82VQGRv3asVyMHjjoOefQZHbl3lzPFlYcbfvN5eNwyOcA/7Rz3xn&#10;A4GRnA3RRs24sUYyp97k9f7p9e2ecA80MV4Ij+fcu7dGFYqAOc5JzjK56HcaACNZTKVjBIaT5tsb&#10;E9Og288gkAnpjFJJJIk587Csq8hjgId2M/XH045FIscbP+8j3fNjcGypwOo6j9etOi88PG1svIYn&#10;bGw5bjjrgZY8EgDnIzmgBu66QqXjZSy7EDMWOQepG7GcnbwDj2xT5JWA8wyxszKXBl3MOv3sH5uW&#10;56EDI6moYTGsK+WkS/MN24HarBjk8AZwcHHHYEnjKBfKg8tGZlVQRDuAL4J4HOeQV+h54oAc5xxJ&#10;8m1lLbs7gv8AeOPvdRwQDkke4bJIn2lYkURyM37sFiGGTxxkE4/Akhe3BPLkZ3hMrL+7AwowpG7g&#10;8HjAwe/GOQDmm7ZXjZjc87iFVQBznI/iAGMLkZ/A0AOjmgcrcQdQudrL1AIJ6A8YPJ6ADH1azRCJ&#10;YCVVOn73nsAoODgnk457jpyac6AXA3LuXouQBgkEE8MRgdOD07U0R/u95lY7YwGZZAV+6cnH8XA6&#10;Ej+70xQA7ETJuAZMxlSeCV5Xkfn3yDgdMk0BWbyyyMuflzu6nIwy88DO/I68Z7ZLbo+buiRAuScN&#10;uztJL8nucZHGeuDxzkfyhM10ojbcOnGQOTgjhc7f++tv4EAdO6QtITFJGWXK7duWBDZyfUE4z046&#10;8U0ygSNNuKs0mVYYwDxyCcZB68/iearyxuEeHKqzKRI6scN0yQSMkDsfUdCakWZQ7Sd5JXZvMbcn&#10;Iweeg9CB2AGBQBKXt3lESRqjucRqX5Zc7TwB0z8vqQopfNkYrOm1i+3EhXPQlvwxwDzyDkZNR75I&#10;18jayqxYnnC/ebHPTPByQT94jpUaeZFuAjTdwc7uCMnv/EBgYz0+btigCaVkUMGtjJlR+72qcnrj&#10;BwvAHQ57ewp5lmWZZZzuddrOpGW454yNuOoyDg4xVaKNlH7keZGrL8qxKM88Zwc54z3PynNMiaNI&#10;Ug2qMsArHgAEA4J+9jAPfjBPFAFlblZF8vbnlQzt97G0/j9ORweOvBKyMUT5V53A+WAqZUkA/jjo&#10;DjBOeKgZWKqkyqhblWfsp7kjGOB168Y4JOFM0jIrY2Aow3cfIvOfpge+TwfmPUAmLKE3faJFVMJ8&#10;o3cd2PPs3vnA4pVuDC7O8yl+Ax8wA8nBHXOe/HfA75EQaB7rcPmYMB5jORjg5B5A4AOfcjPIxT7e&#10;aVJfs5k2/PuH7wMo9OvGTls+g5GetAD0JG4AhVxjzYwMdcZPXkfKNvHU4IzTVNuJdjgo21mEfBbO&#10;cr05+8VPc5J9eGxyyW6blZlLL5hRtx2nKnHfP5AnNEzbUaFSi5fZ5jtwBu4IC8gYBGQBg9RnkADv&#10;MESbJVbDNlvL2hGXBGeeTnkcHOevY1IY7iI5lRlxFwyozYAGOOcBQBnHqWwTiq7Pl5DtUR5AZfmU&#10;tkbSOScAg5Hbjv2VkSTzHW1RW8xsfux8hz94nnv3OQc84zQAkjo8jE8lQdsn3WbJySfmxkN684Df&#10;71Ku9VSaQsocEZ2lQy9cAYz944Izkkdh0ZNdEGPDhVCg9w2A2eRgkgdO33ehoX5XE7Q98yHaCD16&#10;4yeSeeg6dKAHNbrKVDjfIqqF3KNzcEhiOgxjpnkehFEvzLt88urw4+5hZVPY85x83A44HU1H5kQR&#10;IUKgFclduF6/wp26jBJ9s9BUlsQy7IozuMat5Y5DHgAYPGOvPce1ABK627yYE27AL/KFJyeRluxY&#10;85xuxwc4FJIZgzCW5bdwdjqp49ckYPIU9OgIAznCLiOMyKhAOApydvllc9cHqPQY96askYXmWPAO&#10;FXI4XBG4jbhhk/TuDjNABcx7Vzt4ViBxkrx69OTtOP8Aaz9GOJHhZvKjxGoA85flUFWbOVxjnOfb&#10;HHGQkg8l5P3QYYBG6E/J1O3Jx/e69e4znNOfCxscsoiX5ZnIXC+nPQ9hjpx3PABHKWLZdY1mlw3m&#10;bsfMcEHPHG3PZsZxwDTYgWObZY1jkbG5R/vHJxgfN245PbqQ9vNRsMm0+YNq4VTvHXPAAG7ueMZJ&#10;5BzE0aiJgRj92rBmQhT1PUZOM8e3zA88AARn8mPesTLHG2HZcrgAZxg9zwMH1x71HKVI+V9vIjMk&#10;gJzk+3IPtxz60ioYgrnduj3BWILBQG2jkjBxjjjnHGKcInSRpA38RO1MnPGMnGeNx78ZPA4GQBrT&#10;h5vMQbkb5vmXecE89SRk8df7uD2ppB3RrujYyMVKtGRkbd/04A5yc8dO9BJjjUySrt/geQKcj+9j&#10;nkEEnrgenSmMZXjkiJxzh1GfmwAeCNvPPU546ZzigBZVluVbeZG3bduABwq55B4OfqeD2HFQ3YKS&#10;NMw+9tff5ZyflyT1HOMH07e9E6hV2zZjJONu0rlQzcjIycEhf6+jZgd7b7aPcrE7TGQDg8d9vXPB&#10;J6c+4A2XzIyzMnRTuX1OB2HXknvnJXPFQpGcsA7Rrv2ziNHzjaOuMjnnjI4xx3qaWDa7eTJHtUlt&#10;7YHHOOWyADwO/XknFV87CrPG7bVA8xW24IJ55ALcA84HOMYoAFZ1RQJ03DKkqpAPAYDkcEHdx1/L&#10;NQyujRSET7YyM7mwNwI4LA9Pfnv1yKdK8Q3O8bKdpEgXkE88Z9MYx2POD1qO5KojRC68xvM+bcxy&#10;cDrkdTxwBx60ANnKwNiXO5FyrMhyMg9mAOOnGBx7HNRTked5bLG7fN5bbkIQdCykjPXjdnAz+NPJ&#10;eMssxZWjcu23A4LZGPTqpxk+3U1HN5ixr5e8hVAVcFlHU55XqD7ZPI64oAjlaOYETSbvmPzbzgHI&#10;PQ8/dIXPHf1GY0iiBaKJdu+RA4VTwcn0zk++PX2yk6jyGjD8MCJMqd2MDjPPfjJ9+ucUyeYs6kNi&#10;SRiV+YMGIByvfd16ADtjFAEcs2xC/mBtsbBWXPyDAIAzgg8ZxgcN09WiQZ2wwMFQ5UgAgewwD0+h&#10;/CnSE4+fBXzG8tVYFWOAfQjHOMZwce9V3BKhlkfady7Hba3BJzkeuck9wp5xxQAbogBvCjawy0iq&#10;e+AMc45PbkVC6ugZGBBDMG3KTtzjd1PUnk4GD2ySadcMkbsPK+XP3Vbgfe47kY+lQ3B3sZFT+JWj&#10;RR8xIBB6Hr7cHB6jFAAVVgkiK3yrmH5t3cdCB26geo/GoWij85leJVzGpKhB83P05yOOuOAc9ac2&#10;WRibmNs7gTHt29DlhgHPJ9frUcsheNvJkO5m3N5khweGBHpuBw3ToO9ADVmSSRYbcKcqGVVkPTp2&#10;PLdSOo+XvUf2tYYSzSbE8vKqrLgL1HJI4wCecdakZyxba7MVUtldxztU8jpnnIwOeajnYtJs3svz&#10;Y2q5jKYUjnHXr07ccZzQBHNbgyYkCqFUKGCH5vU/iee3Wio7vzi27zI17bZCRj278fj3ooA8dYrC&#10;zLubchO5d3B56EkE8jP4dM05Dbu7MeSrfL8hBKABsbjgkjngDGOeKiF2qFtjbliX5gV7DGADt4xu&#10;YdeOeDgGgXX3SX8v7w6FdnA+hPPPGcnjjrQBYVZJUVPOZvu+W+ByT/FnHqPcc9KlcJJISqyDYp3y&#10;KScL0znBGAc5yPbuQK8c4bGJezBn2k8EnnAG4den+QI6rH88RVWk+XDcHkYAJ/8ArdTQBaaTcrFz&#10;GxRgxXccfQ46cjkdsDJOamjJPlxmXPChRJls8joCOmfYYHHvVZLhkKv5rNjDx7mPOQCBhuM9OD3y&#10;M9y+CeVxHgt8rZyoPfGO4XPXqM470AXF3g+QYmUYA/L5ieuOAcDI4HfvT4kVgCrcvt/1eNvTHXGe&#10;M469SvWq0dxIi7hJjd5YXcFbAHyjOB1J3d+e3antLAsDJujLEYf94NuQce5GR698ZoAtpEsu37Sq&#10;qxQsrSAcYUMDkjnoenfj2NtpIZSrksw8wpAGYnKgZA5Jx8pyecf7vfPhuI0BD4XkcNgnjJz6dh05&#10;yo7Nmpxqi4kmmik/eOSWMa+oOMr37YBxn0HNAFgiOTa0I3KGz+75+UkZznruwc+w61OqSRMJ2H+r&#10;wF+XaQNpxg4BwT2Hcjg9KqC6Zfkedm3MMbUUZ7rjdj16k8VLFNbxp5cci/u2+f5cAkgHj5eB0+8C&#10;DnoOwBatUWGASQuNzOSn7vheckcYwTkn6ZIyeRMIikTTyoqMFC8naFyeOw44HrgDNVFuwWKeR96P&#10;c25Bz3J55IznGTjHoKcJfkwjHzMYEKjkr6kEZbq3zYHU846gFnfGUbaVaNUD9Q3ylQAoHUYBGB17&#10;81LgRGQRIF3NukkxjefT8PUDNVReKt8XMu9v7qyknqflyPl7dsdeRTo7tptqoQf3gKsrrjuAC3AY&#10;dF9TluOKAL6i5iTyXgywZRtdmwxB+UHJ6BjjgZ4p0IdJVQSszhiu3zWBcZyei5zg/dyMgAYNUopY&#10;oCrB9q/e3PlRgdz3B5/9C471N9oKDDzAjyQFVp/upuzhl6dQc4ycjvnNAE1sOftCRKyJCr5UcHCq&#10;3bGDgMeDwRjpU0coEnmxsC5X/WydRg9MY4ww/TnIqubghGhbIKDP3sgfN0/puBHuakilUuskrchw&#10;Pmm5x5g5PY9c4OcDoMYoAkaWOWSNF+b72FK4ZCCGI56DJPHoAT72BstrcyT4TGCrMxMY47Hbnj5y&#10;evB4qrBdKsW3zJMbVDIdwL/fI5GeT1HTP0qW3MziRhu3FtjnaGJZjk+vALemePTmgCydyyo77guS&#10;Gc5+diBxnuR0B4OPSh0E3MsW1dyhlZTxg8DHI6kA579MmoN6b2k8sfvlfKqm5um3JJ6g56DA43MO&#10;cidp4XkYogaRnyyKQc5LfKTgZzuXpgc/kATWzOYXLbsYVX+ViuAcbSwAGMkepznpxUkPltIPKVvM&#10;YHAfCu/4jJXnIPcHOcgYqqZAxM0O0Mq/KrZUtkcljwDwzHb1BA9BUhd0GEDeX5YEUoBw64ZQ+cfe&#10;57Yzhce4BYZLPYsi7V6szDCrv/HuMn07c9AVlaRFdGlZWIb94qtGeSWbsOp56ZyB0qt9qVCZjLGM&#10;7d25QAdpJwOenPGOfvDjkU9nJPkmVVbzF2YU/Lnnj152gDtnvQBdA3SSEWrKMbgzZGF743EEfe/P&#10;0zmmqdgVYJWQbs8EBQxyeCOCRuGeOQfc1XElzGFm8weZ5mMcqob5mJOW4PGRk49cVJ9oVF2KD+7I&#10;4kY5Kk56kcnA4U4xnHOc0AWFLTMzn5T8yx4IxF3Lc5784PUdBxThhsyJlj/eQ5VQF2kjC9MfzI5y&#10;KrxXAECwGHdH5YMYXHCnjAJOc9Ov1p/mx7kWchWkwF3scBc5+XvzxyM8cgZ4oAsQlGL3ZCxNIwVd&#10;2CXVyCMsxy+AMe+c4OBidHUxkQzNlXO/5ckcenAOSCcjPTHpVPe5uGi8xfMkXO+JgNzEL2yCOfXG&#10;Mj1qRbmM2+9tpGASTtxnbyOMH1ByQCDweooAsSNNLM0K3DbVyHVv4RwemAMbc9SAD6dC4DZ81w3y&#10;t8pVzt3Y4IwM9MN2Bqq9x5x2zSbSF3bWQ9tuSM4Az0xnjPbAxYhuVkdwo/1kgDIqhs5AbbjBAwAc&#10;4wOfWgCyiyCNsoqtKdrGZSoJ4O0EcE5+bB5ycU+2jZpSBG7E4BVCSzLjHIX/AD6YqvbXJ3JOsi9g&#10;rIgX5s/dAP8Asjb2BpyyyG3wHVRj5t0eAM9BjrnucH69KALETfKDHMw3Z3YZdznrwMAdc8HGOh4A&#10;qRl+6FgVG3MP3eSVbd93k+mQcen5Q+ZG5Yqi+Xt+6obYBsPB49M46j5ecUnnKy+ZKCckeXs6E4/h&#10;yOhIznJyCOaAJ0CzKyLu+YbG8sbjvHqMnPr9TjnFSR+WjBXOAvZoyc8YPp+YIPOO1V2mRd7SsVOd&#10;kchYdffOTjn69B2zUySA7Yz8jFT8piIUN/eI253Zxz+pyTQBMMJHtaIbigJfcAT83XgDjHHT1780&#10;o2tOpVNzNMjbdu7IznPTOSSev94fjBHc+aA5GzzY/mbb90Hsc45GW/wGaGuCWwOCGO49dp/iOM46&#10;9fqMUAWoUEp5XdJ8u+SFfm6YODjkc549vaj5WXbu2lvmMYwMMf4uVJznuMenIPFf7VJMwUY3LGfL&#10;bdsA9QVweMnjge3GcyC7VQsEbNJubnAA4LYP/s3B5HbPFAEhDr8yqisFKbguFOSAR15BJ4HXOe+M&#10;OWSPf+7cKryOG6D5cjjJ64wOefX6V2nlLRpuZf3fzMJCCoBAH3TkAbiSTkfQYNPjuyD9o2x7lZdv&#10;ygj/AGeuRgZ7j+Ij3oAnYidtoB7L5ZYnnH3fpk4b13ZyBxSjywwAk+Toc4UAdOMnOSCOOeDn3qst&#10;x51sIJDuXaqttjGT8xOR0469OnpxigagHPnFmEiruEbDbjB6cZx8xzj049qAJkeDzI4UZVdiQVCq&#10;Tk5zhVOSM59/xqTdFukkaZo23Zwkg49c8HPIPccZ7VC10Svk+buVpDvVW6kd8n25z0OADihbl40V&#10;I5h+8Cncn3uu3GOuMcY7jtngAEksqlOYVwkZ3NyxJZcEk/dxkfhuxzRIAjszQK3zH+EFeo44PDEE&#10;jr/FkdjUT3it8jptbaAQWDA8Y4B9g5GevcnNL9piklaUhmdlcfKTvyevJwOAc444yBnOKAJg8oBc&#10;rIduAjM+WXnjHUdQM5B+uOaX5CmzftVVKfLleeW6AjnPJ7HOcc5MX2ws4IWNC+VywDY4z1zx26E9&#10;8etAuZo41hZcfuwshbKkLj0OQBgkc8/TAoAsMV837OFK4k+aNSCN3y4PQrk5P6c0nlMSqNFkIP4v&#10;nyMDIORn0XrjjsagSYpI1lI2U3bDHtzkBed2SMDKnnr2z0yhvAVIwrKvKncTuJLdR17A+wbrQBZj&#10;ZVJwY9vO0M7YHA/4DjBBHY5P1o2yb/3Ksz/KjIqjceAeR/PkfQc1D5xlDxOcq2AvndP4c568jC8n&#10;j1xxR9syvnmJZE+UfPgiQ8/3c4zjv/ePTJoAmHkSOojkk3HhljbeRkAY5xjOOm4A4xnByAPFEjYn&#10;8sqwIzIoUcZUnp2AwcYwvFMedg3lh920n5mk+U8cHbjg8dMYJA+8WFKkjRLueLasfJyuNvqTxnGM&#10;ccYNAE20A+aVbcE+VWXkYOAc8449eDjg8GiGGONxFAzOyttLKqhXwAT0YHoF9eT16YhEwbgAMdu0&#10;ME4PQHPYn0xn8DzThMJW3xOx8xjvWTJ27iBtO7Jzgg9+e+eCASBFiYF08v8A55q4xyec/e6kc+w+&#10;tSRfMFAD+WGQbWwwKbjzwOc5X6ZHqKiE3y7EKsxIZcQg4G0ED7vGPm78gAUsl8JHLI65jYf6nGUH&#10;JyCcZ5PHOMY9DgAkdY4Ivmbb8rtIYowOAOcYx05646H1oeARlAY9rMP3caxBWPI4xx1OAOTw3JOB&#10;iursJMR2zfMwyynI3Ak5A44Az+YweKme6VFc7lw6sJFLZH3sEDGf58k9jjAATzsh8uMbV3Ybaw+X&#10;HQZJ4OVAB7dM9a5/xBEqROAzlg2Ts+Xj8GJJAyQQRnvkVsz3My7JIUfzI88nnkYA6cYPY7j9RXNe&#10;Kr1oLZ4XiMe2PP7sElccA9/UYzzkds0AeK/GKeOKW4tXtFHzP/shSGK49vXp+RrwnWyrX7Oirz3X&#10;G0+4x7frmvYfi5f26XEhjeP5VUNsycYznBYe5wfbnkmvF7yQy3DMZGbtubH9KAIqKKKACiiigAoo&#10;ooAKci7mwenekRSzACrVlapKPMc7v7qrzmgBYtt0NjRE7eF298f/AFv5V1/hLwgl9tutXuT5ajO2&#10;Nc88HHT9ACfrzWZoWkWLruu5WEZXLSKvXA4+nY/j7V00Wu2riO2tf3Edt84kRAPlz1wVyM7eOTx9&#10;eQDRksrNZF0Xw4PLUvtk2ryzEnkA88ADqce3eum8O6Dpul3flsklxeyHd5aqQqg4z1HPBbscnnPN&#10;c34fvZ7uM29ikkcecSXVwctIQMkbuTjb69eeM4FbOnalNAjQaYnlKpG65ZgBwDyM8kc9T654xmgD&#10;tLS9sNKkbUNQjea8Ef7tYdu1SxPouOoAz16n1JsWF02uIt1IJBbzO0rSqwjDL0IDN2zwcYxkYrl9&#10;LsZfEeqPbwwwzQwyHzppF2qiZztJA5ydvQkkZ4NdRbvJI8lpayo0cHyM7kofujgZIJJwOO5yTQB1&#10;mka3YeH9O/4knlNtZUa6kVQCBjDYwSRjrnphRnPIm8LS+KPiLqrJptrN9nij3yX11u8qMnj5ecfK&#10;AOvAx26Vn6H4aGrL9q8R3bWVhA5LKJipmLY4bu3PAXoMZ6de8tNZmuUh8OeHYIbANJtt/LkfeFxj&#10;cTu6ZyOuc56HBABoJBplncp4a8Hp/aV8zRi4ctlRz6jJIwCc84x04NXNGtDomIrD/iYaww8o7flM&#10;EfPyrwpG3bnH+9kCm2sdl4fsZPCXhCRWu7lAl5ejLbGZuhYfKBg5IyMc5HyVrWN9Y/D3w9v8Pr/a&#10;GoXGWW4kYu0p2599249OSMjkck0ASWnhCx8GXI1nxRsm1idmkjt1BYqWzukYkdRuPbr+VeheCvBf&#10;9sW327xPcLbWjMJXhGVznODzhiuDjjPKDjBzWT8O/A90sC+IfG2prJMzZuJJmBKcg4+VVIxjGOi8&#10;4JHXQufFF5401KPQPCkEjWtrzIIVAQ4UnJGRjHvwAoHGc0Ad1pWoR6i0Wj2K/ZbFW4jyPunbkHbg&#10;liPk4yeSDjJI7/wxcw6OkWh6ZH5GY8SMuQ55AAOCPmI46cYx3rhPD8FloD2+nLILrUpRun+YlYhx&#10;twOhyck9SAueOo9U8K6VZ+EraDUbuY/2hdoZNu478dS7HPygnnkEEc96AOu8LaVa6WjXN5tZYVL3&#10;JuGG1Rnq/Tkng+hB9OOw8MNJ4vBmnSSPTllLQxyJ80wHOckc5JPOTwa860VT4yu/NnmWPTbeQkfv&#10;OblxtOcDt6DpgemK9d8M6abmCOCztI4LdGAjVo+oGQQPTkdsYzycUAejeD7Ux2DM0TMojAUKu0Nz&#10;nnHfr0z0HJzXSWEKwWivMn3sNIH4/E9Ov6+nas3w5F5dtHY+YqsQQWbOR8uPp169ev56Ant5JZbO&#10;Ob5ioVmUgeo+nf8A+v6gGX4v8d6X4T0Rby4m+9IBCsjY6kKD9Of1PpWloGpwzaHHcXUaSeYu8kKc&#10;E84Xnr0rnPiL4HtvFd9afaZJNsMyvDGvYpzkjHrz/nnqdJtVsLCOzK48lVG1T1PYcdv8aAL3lG72&#10;/uwqrJnb24HB7npzWhHunkWJW+VePTJ6gj/6/wDSqOnZkXypJmZlTdIqt0J/lVy1mjhRtq/VByx9&#10;ue/P+eTQBIyFXzsO5uI/lJwBjkn8MenNWtwji3gMygFVBPA9v6U22CSxNM7N/eVd2fw6Uss0F0VR&#10;ei9NozlqAJYpWVRbJF82DubuT/n0FWolEudw68FivXPQY7jNMtm2p5rOqrtLKODnHTn60+IQj910&#10;XqRuxgnvQBNF5iQ+YU2/MQre349v8miJCNsk83K8MzY4/LvTWneQKo+8q527eFHrR9oWTJEb4P8A&#10;y0K+/wCnegByXqsWVA23n5mPOP5D/wCvThdy28bW8LZbdksrHnnH481H5kYzJn5cfe9BnFTQCK4D&#10;JF/ExBbv+f4UASLaFYsySq0kh+b2X1OabsaG58iKTdtYb/Qn3zVhSEXerthP4lH3yD1pis1sjC3O&#10;5mOCXGf6UAOKM0ZknCDaynHocnjrxUrCRUVNw6528fT6CoTc26nF220Lx90ckY/z+dRy3Lxswc5Z&#10;uh79emfSgC4ssW7a4H3cdcZOORRmUruXbGmedw5K9PSqcjLarHHP80207QD93pzV5VluQpL/AHfu&#10;qq5z+Hf/AD9KAHF3G6N4MFh8u5ePwqZJmtojJDC0km3lR3+p7VXTdAhBOPm27twz+dEcnyZt5MfM&#10;d0jjngdccZ/GgCxDIHizIijdjzFVhgUFoEbyreIMcZ2Ljp/hVWXfFcK0Y/hzuZv4sDkj/PX2p82F&#10;hYiNpGGOjYUc9vrzxQBK91HIP9Qpdmwd2SoP1ohhjeBpJbkFem3cAo96jtLy5uISxgWMd9gzwBTh&#10;A0kSpO4LbuI/T396AJ0trXc0aMxO3I/u5p8MKM+GiUKP73T6/WozG9vmHP3ly2B3zTorm7jcLje3&#10;8XQAD+hoAaLbfJtSXbHg7fkOP8akmZo1UxrkY+6vXP48Ch7NpZN8zFg2c7m4HpSwXdh5vkQ5dlX5&#10;woLAde9ADQTBtkmPzSDB7/8A1qtw/ZGjWTejBenzA4NVheJdbwC21c5DKRzjvSQTWzOFRW2EZOVP&#10;ynP5UAXlO5iyQq27+73/AMaYI7WLaGkG7J3dCai+zz3EYjgl8tW6lR1/PpU0cKqB5Y+7gK0h5NAF&#10;eezuJYNtgitIOTJJ/L3qVY2WJTMFaTbyNuee/QUqvJM++SNY41B2sc8jPXFSO8sib42LovLbT6UA&#10;NB8p1eUtgdFbjFPVmlkZUttqjnd602SSTzcRW7MrcMc1FeaheWcHmixlmO7G1cc5PFAEkQtt7Rxs&#10;MkHOzqaWFrllwbVlXPV5Ac0luS67/KMbMOOnH/16sB3tI/NJkkbGAu3pz9aACeaKBd9xPGvI288i&#10;nAWczic7X2/dbcPrTfL+0oGliC9CYWweadOYooljNi8jdlwMf/XoAJY7Yyi4kdePu/N+tNDW5bdl&#10;dv8AvZ/GmpK1xJ5AtMKpHAXrUglIZh9h2qvVhjnmgAgkS4CkNtUchWXGfzpialbXiyRwfNIPlZlT&#10;IH5U64Mkbb22mFhkcZ5z0/zmmJbRmQzRwxruzuKrg5oAZFcO4kRoXGF+ZlUUxLpfMW1FtNJ8v3iO&#10;B9TVmKwUJse4Ytncuce9PgieMuPO+bOTu70AUfsD29x5/nSKueQM7aVokMn2eaaeRWXLen9KRrxU&#10;vTbyOwyuQ2crn0p0F1dyoyTQLG27C98igCSzjtYibEjG05VWY8/jmplsoQB5RWFl+98wNME0CRb3&#10;DN83AVelMSNruRiXVo9o+TsPWgCdpbj5TA6bD12rnNLssrtFa7jjIzhfzposreJ9+nNsjfnac8+3&#10;tUibghW4td20/K2c5oAUSRxFkgdVVeNv+e1QNqFtJIUtpYZJh0VJM4/wp7XkE6eXvIZudh4/Kk0/&#10;T7e3+Zbfy3zlh60ATTz4t2MsXmfLyo5waox6Np14v7t3OcFo3wcc9s+9aEEcpczSBWboCKFWFUdU&#10;2gt97HbNADbbTRp1t9mBXy1+6VI4FV4I45GLMrMqtkbl6dfWrtsiRW+EkJYdS+eaY22U7ZIvl/hy&#10;tAFW7sftMeBDH/sluc+9CRBCqMm75vl2npVieWLyGRpiq9C2Kit7izkXbE24q38INAD08ssYFkYf&#10;7Ld6bLKI0ZJIxtzj3Ix+lDTQsDKdw2nlSo5pzq0luzxRlWxkbu1AFcR6exUNb/M33CzelXFmjkHl&#10;kqWX+H8KhiEOVW4b957LwOP5VJLFHJEFVNzdRg9fSgCNrQvIxuNrBv8APtSxqEDeW+FX7u7vUbaX&#10;a3Ev2h42SU8D950/XFPFqsYCls5XGQc0APikV13fdGfvL60oHlLjzG5HTbmmxRbkMRXC/wAWaRnM&#10;Y4fhf4W5oAV0Vht6+vvUBtURtyIvAyAV/rUr+bLFmNyueOlK0fzgyHay+3FAEVvIkjAOVY8nH41Z&#10;SXcjOsQYr/dPWmNpqSJ56y7W/iwetO+ZGUOF2/xYoAa1yEILWrgtwenWn7oWXLJxnnPanpbbl4B/&#10;DnIpVh8t9xPP930oAih3M+Aje3FSGMBsk7c8baIl5Zs7fRloYM6Yzv8Am/vUADE7MH/x2oS3lyZO&#10;P+A4qVwu4I7HaOxPWmTKxT5Cq0ASLK8ibQeopsoIkxGm6oY18kbh8vY1NHJvX5uD3b+tAC7VIHmD&#10;a3X60yVgDx+HPWhpGYBWT/dNJhWBMh6f3qAHDgYBx3zTJFKjgk96c0ZVMAe/FNP3coc+5oAIlVhu&#10;X73b3p0h+TbjHrTQ6qdxC/7XBoKh/nPYdKAGl13eWD/wKkcK+QX+Xv70Ou9ckBWz6UxZJUbJHt9K&#10;AByuMbPpTWjWRWD4H9BgVJIfl3MahEm2QY9KAIGjMRypXb246UsnI2iPlj6dKklkKc7wx/3utQiT&#10;zF2sooA53X0mjfzIgV6fdOAevT17CsHVIBe22JYz6Nt5/wA+tdhq0PnKxCZb+Hbj1/8ArVy96Z4S&#10;UeLdxznnPPT+lAHlfxE0qLEzS2YkWMkSK3OM8cHjHryRnHvXg/xA8J2F5E00EjRvGoxMVU4+XIHA&#10;HbPp75AOPqbxUllfW7xyDcNpK5Utj3GOvU8f/Xrxf4keGzHBI6fKwZhujkB74wejA5OaAPlTx1YX&#10;Wnr9k1OwZjlHhVdrDaV2hkcgZHQj5gSOM15T4p1WbS38yeGSSORuJJGOX9cbs4OcnHJJHJyTX0V4&#10;80Fp5Z7SWbyxuLMqxgsp5ywYZPGQcD9K8P8AHvhmSadrWeMl5MjmRt25lI+ZecHk+pJ6GgDzrVIt&#10;L8U2TRyhFdo/3ke35t24/wDxIO3ts9OT5X8Q/h1fWEEkFtcnah2yLIR8qFuB833c5zj1r0LxDbap&#10;4d89ILX7RCwBDKSzNkjOdx6H7o2HODjIzgcbrfii31DzEtrnzI44xGGkUFiuMlcnnOcHDHIw2CKA&#10;Pkj41+BZ7S/kZfOikmbzXG0BSzFmIB/hXB9+1eKX0E1nKY5UZWU4KyfT0+hH519jfFnQrG8R5ZJG&#10;VtzeYf3iHcM8kKMAcZHHTjOa+YvHnhy2tLyb7OrYjOPn/gyeBz759+DQByAmODx94YOAKjJz0FOm&#10;QJIyqcgNim0AFSRsImVwu7/9dR0qsVORQB6F8O/EHkKsEaqq7VCjIXJGT/Fx1OevUcc1774F1NLm&#10;0jSaXLPgK3LeYM4zzgjtnqcH0Ga+XfB2oNFeLEW4bC989+nHBPr27e30F8MNQkaONfNZe7GJtuMt&#10;nI9+BgkHjPTPIB7x4YuVls1jMzfK3EckanGcc9crzk5HOeeeldBbNIEDfZ/l3BpEOGxznv3x17df&#10;mw1cn4IuwyFlVsspbdsHzBlO7AxyMn7/AABkEHmuqi2uA6K25id/mKVHTkY2/wCevJwCASfL5Z8t&#10;G3HB8vywWJG4ZB28gbioOCMEjrQsFsJSGZY1mk/dsqonmccnPTIxjI7AjscKJC8axiT+Jd2GzjB+&#10;Yheo6f7p3Lxxw8ySgFlh+bYrDcpXc2MnGFAIPcYPCnpxQBGQ8arIWCggFkVT/dDMuDn5cNnAwcDr&#10;1pxQGP8AeOu1eV3Oowc5yPTnJx6sfxduAGMKzEZWNH5YbuOQencHkk56ZqTdI7gCZQowV+XJYDcS&#10;MhQMjn5sZJK5JAGACF4Y1H2fbJCoXEhDBtqkc+ncn9PrTigYtEImUfNvXe2Q2FYZIx6ntjjBzk0M&#10;JUb7OS7MFwdyrtBGcfToT6428tnNKSoTzBI4VmB+6Cw56kMRx8h7jAOeetAEUzr5UiRHcPLO3BK5&#10;OM9/UkDnPAJ5xTjtgfCxZ3SERqxbjpjBIDEj9Ae+BQ6pHHJBLFKhCsoVZF6g4Pf0Xp1yMjvUg3ys&#10;0qMv+sZo3VwBvAI4wOVAxxwTg55NADY02uLhDtdG3mVdoHPy53Edf9rjpnnrUQjgI3JJDuWP5lbb&#10;v/i+Xp0+Yfh3x1n+S4KGYfNwF2sdqdckLn15yOu7GeMU2IhPmPKsVLLHJhTgNwMgseCP++fzAHTW&#10;qT3a+YFy27bnGXUHpu/rkDt9I4FG1ZWjO5tpk3sfulQdvyg55yMc85pxdVj+WbLddwUEAgAgYA4O&#10;B6nBwcdiSIsaGSRAG34YrJ2wfmzg7sEDjOOexzQA5LdDHmZF+XlmUsQCAeMkZ9fpweOha0aqFG1m&#10;GNvlyLgDkAE5HynLHPA+mc0qh/KaPGXWbaG3lScemCD3B64PQ8UyaWNUXeVVYVZeRnPyjlep4IDY&#10;5B9TmgCOMOhXylkWTzS0LTLtxuOQ3HXnbjHbOcjimfIztciKZo9rvG0mDjpySuPXkj15wcmp5OJm&#10;U87V37FQDLk9OmecexwD1pGUEeTOhK9G+dQWGNuc4PvyT0x1zggEW2NJJJVmYFEO5Wk2MPmORwue&#10;4GP0pwRCPMaRdkmSu0BlBwepyfmyO/qOB2exhDsHnG7zFO1Zj8wwTgA89M8ZPPGABmlAdk8wO2F/&#10;i3nlgFPBYZ6Dsf7w6UAJHE8qsYiuEfHyLlI+QM7h93AwM9gO2RTBNJHtnZf3m1trBCD6HO08cE59&#10;OpJG6pXUMT58W3djc8yfOo49R9OeMjPPIFNyF3LLJn5dzRhtpRsN2z3GcDpyM8ZJAHyNNEZZDJMu&#10;1todZD2wc8569hkj86CkbhcSSNtTBZG3beB8o7HsD1z6AkGhIfLk8lgFZSqR7th9RgcsRwxxnA7Z&#10;PFP3GOFpHhk3eWTxtzuIDA7c4yMjnI7YB20ANaHduWC38wZVH/h2nOAoJPcMMjHGB1OAV3KY/Nba&#10;qMw+ZmGWwQf4s5HI746EU4oxI/etJtK7WQdME55ABHzKO/Ug02LY7+Wrxrlymza2O4HAPqAScfw9&#10;MUAKhlljZ5pmVpFz5isTnjO7JHJOM/Qn0FKv3vtEaqvmZ2TRoF3YOD/FjHG49cHHBGRR84lZQir5&#10;kmN3lDaG7A44HXHboQOpNO2hI/MRWP7zcswUg4yv8R5z1HHA7+lAC5QNvhjzujYbl3DOQAQMgEH5&#10;c9u5+jsglZHJC+ZubOI8MM8AnO3qO/ckUm1UiVlZVdWIP7xQdvIHzfXn5j29KmiVTIxg8sKW+8sw&#10;w2cAcgdMLjt+FAEcNzFH+/RGZdxI+ZVUjGMEg54A46nHJHOaDHDZCOI/uWZcFSAm5c5xnGMdAO4H&#10;XtUkasSSjt8xG5ZMsT1xz9Rjnn82FCyvOQ6eUwOGZkb7xPXaQvHBHoT17g0ANHliWQNEwkY5yq9R&#10;0xnHPQrzz90HO4UGN2jI3eZ+7KeXu4brkgMeo+vtg9A0hGZhKRkrllB27Mk545Azlvx4z0xI4RZJ&#10;B5qZZv4V689ffGPTgMOnNABiJW8wRj5ZPuxjPYfKOM/MV+vA6804kIipuX5lwzbs9xuz2AIyTxkY&#10;P0oIeJ44mjCqDhlbqCfmY5PfJHPON3B64Ef7pR8yMQB+92gbSVU5AOOWHT05zmgA+T5FjDKVG1We&#10;PG0En16j5RxxjbnIINAKwnzZnVV+67DK4AxkHJGMjJ55wcc5Bo+zu3yIqjcjDLKDuGVHIYjP3u+O&#10;nOOKayMf3Zj5/hVWVSvVtxHHcDA5yD65oAGuE2K+9V3YKvuXO4/3Ac84JA5+nXlIww/1fKx8/N02&#10;hyAOmccqBkBualeUyMzpM024bsj5sjBI+bHTHYdSSOnVGmZXLyT7JFXKtwQFzjPIJ3euRigCJ1+0&#10;owEnzNs3M0fXAPfH444ODxzmiZYHBErbFZiFEkYwnuSSOMdfft0w5o3IY7ZO/l7cfL/EBg5zjBPX&#10;6Ypf3AC7pmXc6lEXcGVf7owM5x1y2ARkZ5oAaXZz9oZW+aTlt4YtkHqQ2eg4PXgY4BpABCmZYfMw&#10;QW2Enp6/98nnqAMY706Av1Q7XWM7WDkZ+YccjnG7jOeuR602MSNCHEits+bduJw3qepBPTqOGzig&#10;BrxOqeTLlQI1b5VIJyDz8wI5wuO/cYBzTpVLNiRWJVfmaNB/vbuRx1zxjtxmhPKLYRc5z+8ZQduD&#10;19BjuRyR7kURidkYedn/AKZsw+XGfm/j7Eg55y2MtmgBixCOfYuFZlUlR1ZiCcDjOOCCf9k801pW&#10;O13fdIv3pd3RR83JZjwM7v4RnOetPJi+aMjZuYbVVsbcgEYIB54A46E54BFNmQyKuxuTGfLY53YK&#10;Dpkg8f3ScHHXmgCKaaMBndVMMeTtXo2BnC8n398N74pyxSrKu5GXZuLMoJ/iUOxBHrjJz7+tS7n8&#10;7z4m3Yj+aSGQMxOcA/dJ689OMr7iokSL5olEUI4/dqpHqQCq5OQCfpn3yABiRF7dFZWUlBuZZAwA&#10;27cgcDAAzkH+9ngCnBS0gPnyFpCQ22QMc8nOOv3iO2OO9OaOONzFIxZVZvlbOME9fUnqcMB3/wBm&#10;mu+594lZip34iyMjJO3t3IGf9k+lADZWZVkiRd2dw+eTPB/h7D+L6/LURJibz2ljH3SHlUHGNwJG&#10;AAeo7fzqZmQM1tKkbR8Iu4cDnGXz26nOBj0FNJiO6WSVvvbnCMx3DAxwc9iDz6HjigAaFgzLt2iO&#10;Iq3lkMNvtuyeQc89uehqOZ5bYMjttY8bVbGOFHPygg/zJxggmnqskjtAR++bKq5+8nBOe/POeMcD&#10;tnBAzksbe32bn37Fj3cZzxnjGAF5wckcYBoAExE80sR2tuDZkk27WOctnjr79ttODQkhDNtj8r5U&#10;Mg2jk4OPQjjtzngcENXEMzEsF6sNzFeOXPPZc7iByOnrSqZQvlzAMqqoZc8AZGTz2yx4IHAzjFAD&#10;vOZZARcN5cfMjKGO0g5O4Y2/e4znIx70x5DHELfEfyhQqyMWwo2jj0IJxzkfrQrybdmNqgENl1OO&#10;eMLknogHJwevrSNl/vS7VX7zMufLGc4AGAO4Hp9ByAK8zOu/buJUtuEm/GCcnOfmxgg89D0p0txs&#10;kaMzcY68jI4GACDjOc+nPBFNMkYKgFl6sPkYMm0dM/n74BHIOaSRnVVkKZ+6qyFmX+JeACeeDj6k&#10;/SgBztcKPLQxrIvyqiE7Awzxzk7TgscEn3xkUPhXMSk85f8Ah5UjdgZbk7TyODgdQaYsZ2RsnzL/&#10;ALKjkADP58d+MN/eJqSOPy5IxAqsqtjcOeSDxxnjL8evPYUANfebhVQMDxgRybt2Mcn2yPrj1qNW&#10;jlbZGU+Vtq7Wz83HfJ5yDjkEYPTGC6doxHvLfulCqmUyepIwCrD1PI49+KY4JkbcjMygFOFHzc5X&#10;ueMMxBHRgPWgBXkEY+0Kq/63MbMo3cnnsMnPpn73PalZ0PlqG8yPhXbc20EDgqWIBwTncOMeg5KM&#10;T9p81ZF3bSFOPR92RzgHAz07e+A596o1upkXqm1V+Yj2zyBwOMjlcd6AEjXzcuqMG3fO20HaTxks&#10;M/KRnuQOme9Pdju80N95gPlk++5HfpwenPfH4Izqzsz/AC+ZgbgoPGMcYxgYA4xx1pY920+UqqmM&#10;dmVR6Akd859OOgxmgCOUbi8sNrtZUZWZVPzHDZBIyAMlt3J/TAbuhhZZII9yhvlkk2jcemPk+U9T&#10;2wBj8HOhw07SsZGUttJ2kkgc/TqMDBAAyOOYTGrLvtxGvykK0bfIvGR1we3GD0znPYAkHmrCFjMi&#10;4zkx5ySDu9Tj0Prwe4qDy0SFvMiWRQzN5fkgKuVwcYA6Z5I4/pKB5hyUWR0kxtDcnBGOowOCV3H1&#10;9AAEFvN9nKov3ed+0qqjr0YLgYBPHX37gFZ1KM00y/KyhjKyjgf3h156DnuT7iiWWOd/JkO77rbT&#10;gjOcA856heMdMnFOTbCDldzqC3yjJJznB+XIPB56kjA92/vIm2PJuxldqLz8owpU4JzwvOATg+go&#10;AZO5nQJ5UZPlnH8RAyoKgYHPJHBz6YxUKyRzw5e4VlbO396rLgkAD5emCBwR6DjFSzL5ICN0STe3&#10;yl+h2/L15PrnPOcDPLU37Nku6Nck7du7aRjJLElic5x168YoAbNLGkbSi5YL5rFT93q2M56bvfAx&#10;781HJG67YlTOxm2qrKWAHQfM3P3k/PGAcYklwj+bJ5mF2qfnP94ZyxJDDJHJGBjHOTUUpz8pjaPL&#10;KWXcMDJbpkD1PQnIwTxxQA1BKW86UblWTcWwxO76H3xnkn8eajIVh5tqAzMilVV8FsFlLALycnHQ&#10;46VK8geCSSQMW3llaPC7z129cgHIz82ADwCBTXCyZhH8T7k79ec9OM7eBx1oAhlkJdozMGG9hHvX&#10;jcTgcDvgfj+ghlaS5ZpXKj5vuzMSUBPTPPBJweDx0PFSMCkSy75HK/Ko3FVGfrkZB98ZUetRowih&#10;8qBVXoy/KPf0zgDP4/lQBGJEaRYJQ0aZBaJpMMgPBPJOR33dycegqufJAUzQ7lC8LIWwVIIww68d&#10;enQYwc1I29D5kT/dbcVVflC9uQcY7dxx9KjllaAeUxKBlLLHu24PfhsZ6nrgkHigCOYMDjyjuRcf&#10;MpxyerDHcfLg9h0ORmCZtsnlhGZgzIw3HzABgkc8jAPAIGMjqMkSkSO20HK+YFVdrZbH3gwHBUk9&#10;c5x69KhkO1ROzKF25UsxbH3fm56ZGOg680ARSQsUbe+3eTGzxnksGOM5A9PXt60yVlyMq65kz5e7&#10;gbifu5PIIGcHg8EDrmSRZ1OEWNmXgjaPuqBjkjuwz0Ix+NV5HClpEiHy7jnbtJ4Iww9SARwckE9z&#10;QA2UIwWWA7dv+yCxUseAFXtwAAc9ar7mgBl2ErtzuTn5Qc8cj5uemcjnqRxPOCWa2bc25sGSRuWG&#10;ACSfvdfwzk45OIpJJNpCrsDbVbyWAAAJyMjBTp0HoOTzgAgmfcjQ3JyIdvzSc8Ljn5gQAMfex178&#10;UjSSLKCGWZd3TdzkqSBycjONvbr71KyuCFeRSzDKqxLbuCB7DjJ64IPcc1EksyFXj+bAy6MxfKZ6&#10;BgCCSQPb5cDigCKQRiFI2/i2jKgBiGIBx0ByOMgnAAyPVPOZGDSqPNO6Rl+ZfcjaCD1Q8Dt61IoZ&#10;jGBMfncKqswPrntkkkADP14FQhWBVSrlN37lSMdOfu88/KBxn0oAY/kOdkj3CqoGz5Qx6Adhx90f&#10;hRSC5nhHmwXk0Ybg7Mc4HuewP+PoCgDwb7VAZSyDbt+ZETAAzwBknIGQTwT27U8XeZP3UK4YjG3J&#10;z3J5Hv68gegrHgvnLq+V+VxufbzwemQTx78njpUy3oVB9oT5lPyjaTgYJxxjnOP88AA2FuWO4C26&#10;ne25ThuR357dMHk5pVukVwE2ja5O1W+8mOcj+HjHGD19KyBdxMhlhlYKqmRvlyVzxk4PXOOvrT0v&#10;d4wD8vQdFBI9c559unuOBQBtK8SIEhVThuAM8jsxPqOeMfjUgvpEOZnaNfmEisDnG4E5HocZGckk&#10;fQ1iJeoEUrKGGPunb84PQ46Z4z0PU9M1JHdhciGVducqxj5X6fp0HTnigDaW8/d+cjBd8ilwGxt7&#10;YOd2SCNoPUcc81YS7nTJLOWDKF3LyfTO3jgDp9frWAt+IdoZ2Vti/K3Y9h83TnnHepftaoCvnMPl&#10;yOOduQOAM9OOv6HoAbEV6ht/KtzGyZ2nyyNpG0DHc8Hd+B71MdRMgklLOuY9zNllYnBOSOufm56H&#10;pwOc5K3+H3hu7FRjjdwcEEdj9cgU1b/y1Eaz/uwu1mjd/lGDzwT/AA49eoNAG8LpWnYqPmLbmI5B&#10;Bx+R69j97vUkN47KgR/9ry2favIzxgd8n8z07Ysd6qu2x2xtA++Czk9dvPpxnHapI75Xi8yVgQ3L&#10;7slTwDuIwBj9eDjpQBrQ3ZVhDDGrLsORF8wBLZJ464BA6jr3PR0l0Wt/LeNmzGTtdmBbO0cHbjnP&#10;Q9ecYxzlrfbSEBaQ/KRv+YbeuRznAKj3I7UR3pjh81AW2soG1eAeOSc88hsfXtxkA3nutsilnbEb&#10;kSEtglQMHJwegxgjGOOBmnQ3SC3KGBsbcYXkBsEc4JzkNxtQnJPTqMWS8kZGZCzZJ5kKkAHpzxkf&#10;kRnpxmnHVbdv3iSKrMSd3mElRnO1eevzepzQBuLfQwvGjEfISM7cY5BBK8A49sdcHNSNqkjuqxNl&#10;t6kZbA3EgcdeCNx68YP440OoCNQFnbyxs3KpLLwRgLnjrgY9KXz40URu5+8yspj6bh9evJ6ZoA3I&#10;tU81GGxvMOPuthtpxwwyByc8AfgakOqqo2IYwesfzY2n7pIBOM8Y5AzjpWLHqHnorvK0udpUZZN3&#10;J9T06A+/brTre6WWTasTMZNp4bHAIAPBPdj/AJ5oA3Fu2jO2ZS+5nEit0bB24PGc7WUjoPapBe/u&#10;2YRRTZUlkLPxn5Rzk8cKpJzwWHoBhLcvKElkVcBTtYx44yp4xnkAHPucVLBdhlWJjGreWqKFYckI&#10;F57nOCMYPXp3IBtrfNuWEvuXOZd+erHBJAByD9AeB6mrMOqCd1uJPMbzGB2qpO9WY5HBGMk4555H&#10;Tmuf+2LI/miVGjCj72DyMDHGOnQ8DHNSpcEBlhLdeMZDMRjqc8kjn6c+1AG8sscK+WCmdynbtHLc&#10;c4HQZJ9yeOaf9qtlExijCtu5Cx7c+q8c42lVAIyffNYYvZSph+bdtJ3CTjOeflJ4I3E85Bz6ZqYX&#10;NvcTZQCRmZiflXcxJbJBAGR0YnOTxjAAFAG496EkYzy+ZuH8cg+cY5xgDOdvHX5Txike5Cth2DBV&#10;B3R/L8ud3R+AMj5eRj6nnIjvkVW8pm3PkhY35bLg45BGemMdPbNOF+67TEZFU/Iyj5gOevb5toB5&#10;5+U/SgDYSUwSFM/dYq21Txl+cbgARjPByeeemQ5Lry1jljLYEjiPaw2suegyeev3QR3rJ+2xNPFu&#10;jkyp2rGAPTAbGMg49Rgk9D0ohv4FUR+dDt8kYYdTwpOfocD1J7jg0AbQuJv9ZbuyNuwDBJnLHoq5&#10;59MAHOB9TToL+dBmMbWdThI5CASDkjI6dzj2Gax7e/KLy3zSRhtqtjzCFwcDOORg9P4e9Sfb8tvj&#10;VvmC7mVTjCg9CAvI+m3noetAGsL1SyhyzeX8/lyRgDuWOBgg8nAHUsake4TG842xsqsHwAVwOTkH&#10;GCMjPPQd6x0vSG3XU+W27pJCoVeOcfNnJ6EkAYzU0V8tuFVWVgrkKQo4OB2x06HNAGpHdkyKrLsb&#10;zTl1ILdPu4x156dCBx2FSQ6gFWOeSWPbI2+Nw2AeRjP5bvUZxWSmpQFCeX+UEsXB6AgZbueR14GB&#10;3xUkV+6EoflzJgxx8ZyQFA5xjpgbckD60AbjXjmONl83DKY9rblLncD97sASegK4HPGakTULYxx3&#10;AuNwjUHzFYs3JbaeMg9G5wOpzgCsQTNC+4lRtb7yqFByM5yMMSRzjGAeafFqXktEBOsv9zkNvGPT&#10;IA6duufqaANhrr5875Nygfu2z8h7EE5ON3QAdMc5pftQkOU8lFdgXManGPyOejKc/nngYy6iCsas&#10;saqV4l24bjjpwT6/z6ZM0N4xdQGj+ZQGwTkENjk5ySQQRz3zx0oA1jcOy/fDeWgYOzLhGHcHBAxn&#10;AzkgdqWG8hT91GjFdgUKuV2jBUHk+p3Z7jPsKxI7su5dwFZlUOqHaenzfKOnB/LrUz3zA5cx48zB&#10;YsS+CPl6Z559c8jjANAG0krsfIjwwyw3bSWVhwD0wOhz06UGdXlkMUUWxmYsju3J2krzjIBIYbuo&#10;29zxWHbXsO2FZV2lWVtu3cBxnIPfjv0PvgiphfrGBbifHGNrEtlepJ5A4HXgj2HYA1jcGTcXKyYX&#10;aV5APy8lQqk8475zz65Ey3P2iXaUZzhc5kPBYYJB7ZAxyAcN6ZNYo1JlKi5mXDKuU5Hy56H0GN3v&#10;8+OgxTlvlLLHdMv7wAn95uyepP0xjnnJHQ8UAaq3EbbdpZm4PmKSfovK8cYyfYk+lLJeQAfvVXYr&#10;HPlr8uABkDJ4yP4VI7de2Z/ak7sBIjb/AC1b7ucODk8E8knPTgY5PPDDeSrMqwNMxK5VoiWKLt6f&#10;NyOoAPIzzzjNAGy11JNMZAWbLY/eDICnA/iJyMZxzyc9eyLqcZMZa4OIzv2q27bxuyM5yc5IYdfr&#10;WMmrxtL+4dm3NuXa5+RV5P1OMdMnr9Ke+onyB52SdvzxyNn5QvOemeCfxxyKANgPIu1UYeYVOwM5&#10;YkZ64PzcBj06kc+tH21WlxHGreZIWZd2R2468cAdRngH1rH+3q3mQzS8K5G5GClhk4Jzx1UfiTjG&#10;aa+pRt+8hf8AebQzFozhuQPrjovJOSQemAADaj1Damz5lUsNvk/IrDgn2644IPOBwKJbpCvFzuOG&#10;LMYxycg888DgenpzWTFfMr/dkZmZewHJxwflOOAB+lQ/2iygNGfMaPIbbtXOD15PXBDZJHX3FAGy&#10;btHdAZcK6na3lnDbgceuTkZxnoM+uHLMfLGGkYByW8ldw9T25z6cHn3GMiXUVWJiZSrLuRmZ24J4&#10;x9Mjpnihr3EZuJ/LZixBjY5Y46D7w4HJGD3APagDYN2Yk8s7WVWLbhuwG28sMHGOc5JBweO1Pluh&#10;FI3nFlXcVkGAvBGM+46Dr25rGkv3aV8fN0WSZRhFYEgfMCDjPU/ieQDR/asMUqllK7BlljYDgY98&#10;Djk/4UAbTXqmT5F+VZPmeSQj6jjoOc9QCQOeKcb75/tYlZehUqvzPg46joSCOeufToMYag0ISSXH&#10;3VPmBQR/dJJJ6Y6Bc8D603+0I3Rg0paONMyMjdOen+z9e5/GgDdmvAv7lGUJu+X931OScH1JxgnP&#10;8XUYoW6JZS0fyKyuibWGMnA/iJ5+9n735VixanK48xXx8ysWiyMqC3AHJxx9ecd+FS6UFSdoXOC0&#10;abQGzj2IGSCDz/DnO4ZANjzTOWlxJ8y/vG255GeSxHPp1JI7U97oh1D4Pls33mRsH5wPQA8EjHr1&#10;9cNtQtfMHmEbtuQ3loSuFyVyRng8e4GeoyHLqSFwUkI3PncmCo9ORg9D6A46jFAG1HdRBg7RlRwY&#10;xz8o285+o6HOM+tPF8ists8vzJgsrKM887cdm5z7EDnrjJN8d4KsrKqsCCNwf5f9zGOnU8j16U2T&#10;UEtYWV7kbdu3LMV3cfXj6c80AbMtzG8fnLlF5CzeYdrdDwT1IJOeR79c01tQRsAMV7eWw3e3Hrt5&#10;GMkEHJrHN9FsbbdbVVAf9duZhyBnk5OBnjO0LRJc4Biw/wB3b5SsMgcAnnPT8Dzz1oA0LrUIra2M&#10;nmAOGVt+0jL4GCecjgZzgAdsZzXD+M9XXycBFVeoIjAUHO7I4H5d+PetbWtSj+zLFPF5e9SoVmAU&#10;9sDgFRz9Pve1eWfETxO0kcjQszHblpJeh4z8p9TyA3GMe9AHn3xK1qa4MsspVdzt/s4PUDpyOd3r&#10;nivOSea1PE17LeXbO7NjjCs2ccf/AK/yrLoAKKKKACiiigAooooAkhjZnAC55+761uaPp8VrALrU&#10;LdeYw0azNjjjkDj+o6VjWEcks/lwx7m7H+779DWzaafdHBbzGkwFYxncT93nv/kUADNPd35itNrb&#10;Pvbee2ST/n+eKuaHZR3l+sUls0nzBpPLXheMj68Dn1/nY8JeHrrV7/ybhdsMKAXB39QCDtOD16eu&#10;MdK7rT9JOqXH2LRYFt4YTiWaSPYCOpAw2dxU/mcn0IBRsorh7dbKyg86Ro2Mn8JQnJHsuCK7bTvh&#10;zcqYbPUbsx+cx3MrZZFC/dXA4YMCMtwB69K2/C2k6P4WVI7OCObUpIQ0KyMTsByueRnIJ5OCfT0q&#10;t4i8X7LiSK01ktNuDSSbiPLGAedgGRtfGAe+e9AGzpelaXolhG096YLOGNnZVJJfI3Zbp8xJPI2g&#10;E9ATRDfQatfwweHrBoYRgwxMGG+PI5LMSBkhvm4ODjGAMc9a33iDxbBJFYvJDaWqoJLljtj49MFR&#10;/F/EOoPJJAHffDyws9BmcQy+UgbE15cRjewBB9+uew4DdBjkA2dD8M6jYtHqmv3LLIsf+j2/8MH3&#10;fmG36Fu3fr1qpdXmrWWrSW0N1J5k0gjVfMHnMwU7hwoxxjJHIK/QGbXfGFwluyaTZQ/vv3Ue5Rlm&#10;OcksVGTlj7nauCCCa1dEgtPCsTXN1Ks+qSMzTyNMNkGCuFwMg/KG4x3BJAGKANrwPoN/pOmQtqEe&#10;2aTduhjZjJKxU4PGc/d+9kEdSOQR6f4b+GL6fI3i3xbiJlVmt4dzDvg5ySNxwPUggEHJxXNeCINM&#10;8Nra+IvF6+ZJxLBY+WfMkfOU55xwEOMHhhjoTWvefEXV/GmpSXGpf6PZ26h7jGVSOPBwrEjn1JGM&#10;88E9ADSf+2viRc/YYVltdMyrLJPvR2XAKnkgYJB9SRyQOBXTeH4dK0q0Xw74Ol8wRbUuLwlsrIcE&#10;nJB5B5znj5QDyRXH+Fta1X4i6h9k0SL7HotvH5f2grtMgyqgjcp4bHOCCeATxg97pEOgRMs8Fxiy&#10;jVTdsx5uHJ6En1A9T9wEnAxQB1vg2+tPDuntq62i3EluGeEszfvZiBweO7IG4xtAOc9B0mgaT4i8&#10;WazJa3l7PLI2TeSRqdqYxwBs2HaQAc5zt/CuN0RNT1PWYbW6umh2sP3MQytlFk7mOCT5hIGfTaBz&#10;jj1jwrpypaxaPpEIGQpLMm2TaNp3E5JznGcccfUEA67wrbWOnzfZ9JXfsC+ZI2SsTc9MnDdxuzuO&#10;McdT6x4YWKCzhkuHbZbqB8748xsjuT39BXlugRxaYi2FjEqwwy4Z/LzuKr9zG0Dn6DOM16X4e0ue&#10;9aN3DKq7Ujt2y20Z+8eePy9KAPQ/DM8os1vpXRR5e5Qkv09ccYJ+ta2nX0U8TKiBpN2Wbd0Gev8A&#10;L8++K5yxmnuGSCNVaFQB5szEc4HHP9BWuInktEBl2xtlmVccrjjrkA9OOcZ7YoA1I5IJ5POUiQKp&#10;IZTwD+HvipkHkscNuCLlY9uM+g69f58Gq2mxEJ5u084Cx5PPIPTp1789KtxWpWJ8yb90mcIMfjj+&#10;frQBPBPCln99QHztXafu9uB/gKfHHHAdzx54CqGzuJ98Dp/jVOCWFLniVhHEuW3YCrgnqffirtjJ&#10;HeRfayysVbI446dffrQBchSUAtjHy7fdBj+WP888ywPFIm7btwMfLzk+36VXjMoJ5z5nEYX+7/j/&#10;AEqZP3L7FkGQMIyk4HHXP06UAXIcvHvLMqltqjd94/5z606P/j46t8p+ZlX/ADz0+tRiVjHgSsP9&#10;7I3ZxwP/AK9OYjaFO0tn+Inb6/TP+FAEk9x+7EUMW3swwOfr/nrSQPCq5dlVhwu7nr1qIqjJkM7/&#10;AC/3uv4++Kmt1aUKVzt/HDdR7UATJHukVZVY4bHzDoP8/wA6siT9z5cLDavG71OOfrVeIi4dmcqv&#10;bDAgfn2/rU6SOse2PgZ+X5c9cexoASLev7txtVVznH4c8+v40+G4Mcm7bhuQdvp+H1qrcytGRk7V&#10;X7rH2/z0/wD1USXLBz5ACrwAgXJ/SgCZRG863TDay8x47fT3p0NrEN0jFix5VYx90ccmokbyo2E/&#10;UcMV7nsAOuaenmPC2X2Kw2s3f0I+tAD0ijLedLIrLztVmyf8+1WI5IpHK7mVW7o59P547VTtYt7g&#10;eXuVSd2F6f5+lTTyiEtHbRYKjOVbH+etAFlCm37VOgHZV3Hj1Bz/AJ4qr5l5MzG0s2X958sj8k0L&#10;bRyorTS7T1ZuvboKtT3Aii8hULfIcL6KRjt/WgCOKCJH82c/MB0ViWz6/SrheJl3neQoXCqMgf0q&#10;gJLtmXy4V3fxN1wMfwr9f0q3BIzNIt5KrfLtVOhUeh//AFUAONxNMgiSdY1zuVlb5sf/AF/zoWJ7&#10;dcQp95sfvOfru4/wpRMJXG5DtVcMyrhR0xz61LDDu3zMT/shm/GgAhhT5WNzJIz/AMRXAH+FTAMi&#10;MtptBxnJ4z/jTYWkZdl0BHhsfeHOenanKsKNs/8AHmbA+vPWgB8cSpb7Jbhpdwyzd8/5zQsSK0jQ&#10;jYn8UnC55GQPaorhH8rbYXaqwk3BmGQ3tToYoRF5k8pO3G47jzQAPbRSOJPMTaMElBx78fzNSPL5&#10;UiW9rprSKcfvNmB696SOaD7KXgbaD0/dnn8v51YW4jaLfuK9CW2HI/PvQAxDKWK3NsyL1zv707N2&#10;bjMvlrGPuryWJ/pToZftCcM23dz8vJ9ai86102KNZCck4/vdfbNAE/lQRy+WSC3vz/8AqqG405XT&#10;MjGM/wCy+Mf405Z0ZhILSTcw6lcAinPd2N1P5Ubqxj/2VP8A+qgBQnlIE8pfmXhsg8+9PXzJZPlR&#10;OOV25+Xkc1GLC1uJllV/mXhmDD+VFxpdpMQ0czZQfLtbHP4GgB/lx3DgSxMzLjB9Ke7yq7PJFhUz&#10;xuGT70pVoostOqMuN3GR9Kgj1CCa5a1t7lZtuPMwvIz/AEoAbZarBqLMBDIoVvlkbI4/GnTXUzXE&#10;a25j2nqGbr78f41Mxt5lNuyNtZccocH8qqy28ttAIrCJXy3/AC04xQBf27Yx5bKjf3ttMP2lLXZl&#10;mkVuGYYBqJLVjGhuB8y/3WNMvLq8QLDZSpuz82/GKAJp3ubbbJDbiQdXVWC/lmiba6qzXEkQ6Hni&#10;gF5GEsbBsr92MAjp04p8UV2gZ5DG3Urt4A9qAEKQt1k7fMQOvt9KaB5sf2eSXarj5SDnI981FBb6&#10;k8zPLNH5PRVRv50ltaJHKZopNyNncN2efSgCGLT7PzpJLKcNu+Rig69P604CZyY7SNJF6SMGPFO+&#10;32H2prBUUN1UlOvr0ohi0vTNzoY4y8mAu7gtQBc+xrF/qNy7uvtR5eX3RbSp/wBdx1qtcJEk634n&#10;mYnAMUcmR164NT26Q9I/vSYLbgefagBsayxljNJ+5Rsovp/hUltJBcMZbebzFz13f0pGhEvyzNvA&#10;X/ln39RSxW9pBbC2ji2Lj7qrQA2O3tEuPtM8YDH7oarCIsriSVAMDG0cio44LYCP5WZcYX93nFNl&#10;sWjma4WZvmHPoPwoAkuoBNG1unmLGDncpxn8qrt9mut1qsrbuOmc1YS5m8/yhb/u/wC9u5FMuLhL&#10;MlIbBmz95kXrmgCcXBhCxIjN0G7FSPypyV6fdzyar3AuZI1WD5NwwT3FNsY5kt1E0jMynHOdxoAj&#10;sr+S6Lo0BVkcqu7uPWnCNY1cIqqzcK3rUpeMxN50Sk8HC9eaDthiLQW+7dyB6H3oAjgj2or3RVm6&#10;MEqYTxltkKsyjr83SmMViORE3J+YL2oLRWwx5Z2919aAJDECcwxc9G/KoXtkiu/PlmZQFwvPQ1Il&#10;2u1c/Ke26lEhuj5UiBlxndjp70AQssyzi4DqYeyKv61OjBUyhG7BKq2eakk2Kiqh3L0BFQysu5dy&#10;7T24z/SgB4iLJulEe3o2O1BihddsgBVfu0xZixZZYF2jG3a39KdMsoTdbsrbm4DUANa3VYlII2g5&#10;C801w2AqRj1PfFWEmTCwzxlWPPy9KnYQwJ80KkN9456igChDK6hmmb5f93pVloY5DtV9zNyMqeKf&#10;KbdbZnb7vTFLZozoGtm+VaAIzFLaMGbcP+BU5yrjKn5m6YqWZnUASPu5quzSMGVFb67aABYlD7jk&#10;U5EjjZnYY9//AK1RqAj4z152inbDyd3BoAC0Fx92QNt6Z4OajmiUFVH3h/CKkMKkHKn61HlkYYO5&#10;en0oAjJ3ZB+8O3rTlCt8yyd+ac6pu3blXn1ppj+bCtmgBoMxH7wflSc/c+9+NPMW44Zv1qPy2Dbs&#10;igBY3kV84/nj6UqPh8N+dN3r5mGGM+nSlzzt/rxQAoMZPDZ55zTVkDcx0AIRlhx6HvQOH2j8sUAM&#10;Zl7fjSYYtu9vwNOIOcs3/wBalAUNwvv1oAikIxgP370xEZG3EcY5+anlg5yRTZeRy3vQAk0IlXOe&#10;fwqDyvLz8uO9TB2xu/wprbpBnd7ZzQBTmRynCYH0rntXiSORtq5+b5m6ZH5jIz/OukuI5T8ynPo3&#10;pWNqkCFGDo2V6lf8/wD66AOO1PSob6F3lZUY/dZc/wB3pnHQ/wBe1edeOfDzWqCN4GI3dMZVeTkB&#10;jkbcjvj9K9X1GIgsyxhtzY3L1PXHHp2wOtcv4ks4rmP9+Aq7yWjONq9MnpkEYPp15zQB8vfEbwfH&#10;5TXEE3ln5srtIUk4JUt/D6eo9+teM+KtEltreaCdAwjyBDtyAeox0+Xbz0JwOTyDX1J8Q9IgYyx2&#10;21d0YLQs3+sXHVemTgEep49a8D+KtgumhzKPk2t8smfnbPfONjj+8T16elAHzn8SvCc00U17pXzO&#10;furnBDBSFXk8pkcHgj0OMV8++KrLUtI1R5pvOiXK/eUKMDCgBicDIIGM5y2QOlfUHjS3VkaSCRs/&#10;wyDDPEeDkj+IA/Q47jqPI/FthHfPvvNPjWSVSGVlZkSQjjgMcDPOAcEDg5PAB5Hql1purWX2e7KC&#10;TG1maQbW6D5lGDnBPp0U57V87/GrwlbR3LzaczDfG22DIC8t29+nBPY+hr3jxxpktgSEh2xxqGWO&#10;ZwGRcYyM7zk5zk4JIOeoz474wvkv5JbS6gk+YBvlYHjbxu47E9fx7ZoA8Cv7SS3nYTfe/kaqsuK6&#10;Pxlp8VrcsiPkrnzHbG7qeCAf88/Suem2F8x52n+8ef8AOaAGUUUUAXdGvIrO58yVAw4xkkc+vHpX&#10;ufwk1BzHmCL5VxuaQn5vm4I/MnP/AOuvAoXZH3L/AEr174TaoyIEjyzckNHGpwSOo/Ang9B074AP&#10;pnwTdKIxbI5LbScRtl2xl/xGT6joORkiu3SYmUyIkaszHbt3ZX5TheVOAMe+M+9eVeCdWihgjR5o&#10;42kb5V3DaCeBnLHc+NqgDd0Jx81ehWV/b3AV0fy8tgAKuV4yCNuRj0GOBgZGKANqN3dQApwNpXOc&#10;E9QpyfbgKOc55AqS2lgtk+ziVlC/8svM29wCQAcZxgk4GenrWWl1CY1Mse4DP3JMY59c4IJJyMjk&#10;Yz6uW+KJ5KTbm8wBd2NzHHOemTwRzzyMZoA0mkO7ywmWHRPMzzgcdvfORx0GRTkmDxD5VBLKSxU5&#10;kAPPA7YOPXjOazI7lE3NHEcfLn5tpKg+uTkZPII7jHqJU1G5ZsiRd+D8qsTubackcn6/UYyBQBcZ&#10;5m/ejB5zgKCF+XgbcE4Jx19c8cmnB2W5DtHl42YgY3fL6nPPA6Drjnms1dTXZ5R/3V8k/VivQgkb&#10;fXAP6sS7V4cA7ox8mNg4+c9wBnGQfpnJzkEA1UJidUaZo5GbKsx+bPJ5PHQhefY4HYAIEiqpUxsq&#10;7WZRwAmcAdOmec8+2DnNgnjjBKylQ3DSdFAyCTgDI6Zz2PXjNI935D72ZQzKSy55PAzkEbdxBHPQ&#10;kj3oA0YZDISGTfk5Lbt3JC8cdOxBJJwMe9AlZQBGPlK7WJk5P1GOf67vQc54vGX791uaNh+8YnaH&#10;GTu49/bkce1Oj1Dy2VZIyw2sJPMb5lGecEjjg+3y8UAXi0Ms2923nk54B6YIPIJHA4756EYBarxu&#10;3mJGFbbj5V2g4BxksOMZyDgds9waCXbCJWVxtWPLfKAQ2eMk4wMA9cDJ7HgLNewRuqrIfLjRfLhj&#10;3YBUHoDgHPGOCelAF2YRTJvZV6Z+Zuc8v36LwV6HkkdaLhnjhc2ke0iNiqqCccdiQeeSM4AHaqX9&#10;oRx/KJH2ruAXYPnGGIOeePr1DHnNDX6s+SyszNgbm+8TnGcDkc98+nuAC4DG0TCIFcSYjC7Rht3X&#10;7pwSRnpjGPWmRjeGYw7gy7isasVBwDkjaO+W5PFVDeyKhkbc8can5fukYzx1OMAfUfhSC8igXypj&#10;D907FWMbRzg5bac9D1IFAGn5+ZFZCw3k8MSw+7kg5OTkbupx82egqFJAg88z/Nu/eSNE3UKvBYgZ&#10;znJwO/1Aqy6haiJ0Z1CybjIfly3yKfvDueCcnHYY60lxfiHe+R5isCd21RkDBHXA5OMdzjnvQBfa&#10;QxKUTKkZVvLZco2c5z83YAEHjAGM8inTPKGZhPtVWyo2kbOo4yDnOWOGJrPa7SJt8YMixxqv3T+6&#10;xg7eox6DgjrjNIb8Acuy7l3MF3ZPoc7vUY6Zxk9qALxOxRLFB5eVwIcAkMSScAjcBn+H3z6GlWeN&#10;dzwfMdrBfmdTjcMdOnDfjx0yTVNr2Hy3lYr8r7VUg4ZAv3c578d+APahb+OV2Rvu8rtUD5CDj/gO&#10;WXjpj3JFAGhFcKszMkuNy5SRgsZJ6nocE+3QgfwnNTKV3J5Y4bb5jNJkhjwD8nGAu7qRxz1rPhvY&#10;pQ0reXt2723NjkEN1xx274wOelSQz2yjY0+5lb5pGbKjn0KnHpxx14IFAFsSEruKNuX7sfkEbjtO&#10;WJxwPp1GckjIp/7p5Wkgc/MMqqgH+8oBP5g9RwCSeRVL7ZiITZdTtwhJ53N8vAI759efrjD4rxAz&#10;Byv7tgV+Ut7lf7wx83oPloA0oWnV1EUUm1o1VxIpXDYIGOemOcH2znJzEZnv4/NildtyEqSGk2hl&#10;BX+EqSNuOOpJzVJLmNP3RXq2AzsAQu4dMj3JPGRgYIAzUrXQeTCPv3L/AKP8x5HTkcY6Y4IwSfWg&#10;CxNOCfMkdQ0cZ/eFdrZ6Z6ZBwTzj+8BknFTTRxpPJL5Tqdx3bkK7+R98YHOcdORg9RkVSS8O77HE&#10;zDap+UnbwOAcDpwvUgcgHNNW9s5UDwIxUKpBjAHy/eIzgjnMeMHgZ9QAAXlyfmSIfJkKvGOv3uOe&#10;hPPck4zxlZXfooYN5asrRsfnXggZJODkEYA9O+Aan2yGMyQzytmOYY+YJtyee27O3nPZQuPYS7t5&#10;S7Mq4GNyouMfe+o4IIxjkjuKALUbHzBhx8uS6rLu2/dwA2OxJ+8OhGQeKEcbPJjIk5PnFd3UEcMf&#10;X2wM/lVRL8TjyIpGZl+do2YqDkbQAAcY3ErzgZzjGAKJNQSeFiZ2bb/FIgXnGevryB6E4HA5oAu5&#10;YrtMmGbH3vvbvxJzkfMcjP0JyGsS0u+M8YIULngk8YJyeTnvwM4xkZryXcW/yFOG3EDYBg8ED0I6&#10;889O/JySXQMIkRsZUHcqfKOUBHTbwQep65OBQBaUjayypuDdfmO7YMnrnOckkY6E9O1RljGA7hmZ&#10;juZoowVb1IG3nr05x61D9ryHaSVWjX/WeX0XjoO4OS3PA55yeaa10jhkIXLkAqqnliOh4zjgcr15&#10;4oAtMEV3b5CN4DMIeuM4IJzjJxnsD1IpkTpAJECBVSbAjiQk4CD5QMj+Lp1PHpUD3lorBpbpFLEF&#10;W5+bGBu9+xwSCA2KhGoRPJHgxuWAyudwPDYHJPO7j1xwM7RQBfZpVhVChUY+783AC4655wcnp+IA&#10;yF3B+JY2O1kOGQEkDJz2weTjg9DwKpx3SlldD8zLuVsEYbGeozkg44+uSBTVuFVvJVd3QYeEbXBw&#10;MAHkdxzyNxHagC1KCYctOuwnHzJuC8Lu5OW2gkd8kjtTQI5It7W7KfvHcvLDOcbRwQPlB6nNVzPK&#10;ipEu5Wd8bvLHznPXn5uehHXBHJHVq3Qudy3CKzK2W8xdudw3DPDHHB6gn5eoBGACZ5dq7h83LCNt&#10;vH3mLcKD0HAHc9jgU4ySRsT+7XcpLRoxX7pCtzxngZx3PFQGd2GQN2GG6Zd3rgDrjjlTznP1xSS3&#10;bIjyTR5yx+WVCCAQeWxncM9x06UAWRIjzxlY90i3CbY42BVj7c+vGM5HbFMzH5IGflUsJGbcSMgk&#10;dAcnIGOV6HJ7VVMyBsbflYbVR1J7nB5HJz7YxQ87+Qv2lwV7qVIVeedoOQv6Z/SgC5JKhlaAOqx+&#10;YzRrtLFevIGcY3HHBz94g5HMUpVZF3svyplVZuCSW45JOME5GVAyT7VXa6e3gV5QySQ/6wMvO4DL&#10;HnJHJX8KGZk3QSosbbcLuUjdjnjrxj8DkkYFAE4fDJFlztUrGu87jz97HbAI7nOOc4ppVXTG6Mxs&#10;AwbcOBwCemDkqB6fMR3xTBfjPmxxyfe3sokClwS2TkY4weuW4yO1MS5iU+W93jy1V2bO4MOQOO4J&#10;JY5GOOvNAE0zIy7SytG2DGGUEIc5GM59VIzyAeCCM02SKTypIFgVQXIRSPuOF4PJ3E9Bls9yetV5&#10;LuLyQ4KqNpaRQpLEEgtwOo4I646A4zQ2I/3UgZsfLuVTtDbT64zuwcdye+MUAWEu1jZ4jIVWRjtj&#10;VkG5TuGAOh+Xjr75zmny71Mm/wDhk/13mZUkHJI7E+/QYPSqsl78vli6DKFYyRrIx6BfmOc5GCvp&#10;gjrzSzXAgkOxVXb/AMC7uAQ3GRknnOD9RwAWhLKLkpDKGYYOzjnA4J4PJ+9gA8A8c8xCKEIrEGNl&#10;jIVecD8eSMbVGQRn2qA3EKp+8O6MSbn4BU/KQ3Xo3OcgZzkng5pBeBESRCV2k+Y0bc4H3htXrggD&#10;k9cjpzQBcMvmw5hGz5t8abQ5QkjDbWJyy54xzgHOaYWFsWkjb5hjzAxPPzFSOCSQemeMHnAB4r/a&#10;B/qLm4Pqu3+6WIIwc7s9RyOB6GnC7y+2N5GVWZQihSfbpyBk8+oBOOOQC1MUiuWLNHmONiGX5WDZ&#10;z0Ptnnk/L0INMKh5VU7hhtjM2eR/DyR8uByRwBvJB5xVeGezHlpG6NHuBUKx3H3XjpgnjBySDzRH&#10;dxuwVoiSVBjCgZPzFeg5xxtxwT14JzQA/em793EiJuAQKpAcFeRg8qRz3OfzBFaJUVYJY1w3y/Lx&#10;32nbwc4HJA7e3DJrsf60t0j2s+4MAoZRnOQefvckjHQcmmGZotu3ax+dlYrjd1J2jvjHCkEAE+vA&#10;BYjdlDQq8ygTKyqvJROOBgfwgnrnOcAg5p0aMB5b2+5Qf9V5m4ZzxwvXsuTxn34qrNOPNIUI0i8t&#10;5ONwYngcHnnGT9R2qRZYxK0BlUMzFQo6bvoM9Spbscj8SATRTKsbW7J5aoD5jFmwTnGWGPlz1HXA&#10;GMdaCxctO0bbjgY25KnHAZeOcDk4wTjrgVXW7VCrAt/Cyl/kAz06E9efTqOxOXC6tztZJFZdxO0M&#10;uQBgbupGDz04455oAmZsp5ccS7V4bbksWGPbHp7YJxxg1G8y/N+/ZclgqwrhSo+X0ywzwMdvUYNM&#10;ku7RV/cOrrtVVJk+bJHU8AHoR0HBweRTWulQfIMRqQY8Lu3Y5J45JyOuATng8E0ASv5jJ5MxkVTG&#10;S0mQGBY4ydwwcDDepLEE4poUL8q2+1gr/NHCu5WHUc4GMckkDk57ABI3ABAcbiwHy/e7YI49OBwS&#10;epzxiI3kYCvJcCPCt5eF9DuI+Zs8lsFe+6gBGjDrmYblOSvzHldvI7E8Hnk5yccDlj4WMQ7vlCr/&#10;ABcjLLg57YA2gcZx3NDskStIXfG7J3hf7x9ByBkdc9OOKJZ1jZY2I3bWHzLhWyMc8DOMYx0GDzzQ&#10;BG0cpURuMPtHy5A+8B83Tnn+IHqBkEg4bImwmOSJ1YKN37v1GT06EjGPzGKdcRfuBEUZspv2tMeG&#10;K4Y528gd/wAajuJ40+eRofLbBbaSuF2g9wOQBg5GDgnIGTQAMBGokeGFs4WORc+/YFRzjvk5X3FR&#10;yYVVLdA3yyL82z5lyQOeOxPQgDk9advO9pGBQojbSjHnlTnHruH3evI7nmMTKs7zPuCqy+ZuTdkB&#10;VPXPBye4HTpzQAs5iEmbgxs3KtG0g5wcE4PJHIPPXJ4PSopUZlG913Aj5mJDK3zY6k/hx6EHPUeY&#10;lcNcyYaPLEtwqgeg/DBwPXIzy2a4VIzch0XLM2GkYeXjBx3GBjHPHXOelADT++MbRgfMwXJwPl54&#10;98EexOPwqERghRHA29mVpQ0bBuB6HgnbkHPII7dKkLMJfmibLbWZSwTC8nC4zkfKfb2OcCN0zgCO&#10;Tb8pTzN2BycDtkDAHGAT7jFAEM6uS00sm5mGB5ykZBycdfTHGeoA71DKqhZIRFtG4u6rHnA46/T0&#10;Pb8KmkkjUbizKzLhRwejdcnr6bcHAFV3nDN5hDOu7MXmTDIyFxjOevIzjHHQdaAI1YSIwtZI0Zhu&#10;3ZKjJHBOCTjp1Bxn2pkhaUh0jk3N88a7myFGDswR05B7kDOOuafMQYfs5l2sqkofMKnPHGAcEcjv&#10;ioJWtzuYINu35tyg44PHQn6HOM+tAEKxKjeQwkyzYXbj5STjCkYA59enU5NV1mbIka4+VtpUx/Lg&#10;7Qp6r22j14HBqd0azjVkG7GT825QBnleoBJwvTAz1GOBGiwrL88q7AwRm2/M2CSATyNu7nA4PTFA&#10;EaQIieS7Ou7tuKsOMBdue/44weoODADhTNbR7PlVsj8cjoNoz9QO9TyfNbfvAqluVXb904K46Yzn&#10;HHHbvxUbMHnaO4k4eRgysq4xyRyDxnGODkAY5zQAjJmTyxt+VMK+0c4B4JJ4ycdcdhxUBRVKyRwh&#10;tjAIWDYB46Y7cj8frw4yAIGYrkrj/V8Nk9cHnvz1IHJPBFNk8hpZHXYu7BZsZ9MsMYOOeT0oAgmC&#10;F8KSFZcNGVXkY2g/7JwfXrk0ySTCjNzt83IVhJgsu0HI7Njqfz56VJJIbmNA6PJ8pcrAoAXBx26j&#10;8umKbNcMCZJQU3KX5lAO7sDz8vOOfUcnkigCIC3Lk3O5flUKY9208Z/hB9c9uuMYFFRXbadBtGpX&#10;EK5XKNcQx7myMn75Hr2yPeigD5jF4GZdzN8mVLtkA846+nU+2aWG7iEQ3L6bsKufXPY8Y6Yqgp3w&#10;sdh5PzfL29OBT1/ePhivrtHp657/AMuOvagDQju2KKE8snd8vTYOME4HA/E4GPyeLstKSu5l+7u7&#10;7cg4I6YOMfjzVGLa4+0B5DuPDfMOPTpg9eeac0n3lO75uN2fl3fj9Pz+mKANBLyZW8xzlsgE5zu6&#10;Hd056f8A16el00r7iDjnC8nJ456ZPGDjJ6856VQRmB80xgMjBslSMdvT39OfenKNykqu7cuc7ef8&#10;8juKANCG5THlKC+flztBwPY46f5zU0F7MZE+TJI3LuUYDnJ9OSMD6596zY5FBUiPy1PMiquOAeF5&#10;Gf589cdnRSNId7QqrEHcNuV57H6e+QceuKANSG+YqsgVtvA+Zdu0AbfYjPX/ADipWvnZtixqd/Rh&#10;k7T6HI9MdezVlq4D+cPmY/eA4JA5wexGOKeNkZ2SsrCNsblwwYcZxu9/5UAawviB5R/hYndnC89O&#10;h7DnGcdOaEvgvLsse1SOW+6SMcjoSfX3FZpmQjaxVdsfyrz8vZgM8duo604TMwwWxt55yc+pzk8d&#10;M+wx2oA1JNQj3GJ9q4OZFZv064Pfp3PbrStfBlR2ZuGAVvLPOD6jHTt74rOWbav+skwvG5lJVV6Y&#10;yRwMDrn/ABpxLhGe4j3HBEm4HjjnJ9e3+c0AahveFWT7wA3bTk45OeO+DznJx+dSrqBDt5jurNt3&#10;bZOq4HQ5xxtA9MVkDzo59ijliAxY5z3yPQn8cDipDKzrtQ87futIMjgZG3B4IPQduOOtAGul9M8r&#10;fPllb5t7DYGPv0Jznjr0zSjUcOuXAXIBaONgQDk44xntjtn3rK8/aoDqrHaCwbHcZz7dKk811bLM&#10;DtXDKuTnhup79Q1AGml2rnZG25W4bcU3Z45zznjHsM4qxFfNK/2h4cYP3sgDGcZ5XHU4GD16YFZP&#10;nErkhim75nORx2GAemD7cVJb4EQkCsNrfvG8scYIPJ65yQeB+eeADWiuyAwLqDjbuWQMMjBByOik&#10;fmc9cVYg1IFsNdSx+ZtLb2PAIOSBxggYPtkise3lkxgB2ZTu2r8rdO2OMkdfoasJN8mxtzBvvfP1&#10;/H0HPoTnqMmgDVgvm4GxfmVd3Q7+O/HGMAjH93J5p4ukaNBy21iBnLIWw2Oe5xt7D9ectNygh2+Y&#10;n+JeCSDxzk88D0z+dSWy7UinEQZduOVz0/iGB7Y79u3FAGst5G0O0rtG0N93j7o7nj06AdeoqRL8&#10;uqi4MjbpDkSZ4BPbHH0/wwayPtKxRk+dtVm/56EdFyVHoenGSPpT45LlFZ5E3bVJkaROT+pwfvd+&#10;StAG0JyeGkjCbeS6gKG5Xr+I6k9CRjrTo7xZG8yMf6xUbdFyTgfMeeAc5x7H8KxhfH7UcLHu8xV3&#10;Mo3EDPIIP1Hbj6g1KkjPF5YaH7q5fLfNuyV5YY5xzgEDA+lAGkLmWOGN5VVS2AUZioyAcjjsepLY&#10;6Zqdb3zHYBy2XZAzRnOcqMcD0CjA6gA+9ZBuWZFCyZJVt8LsMSLjcOgOATnjB6Y9Kme4/d/M7KrZ&#10;UqcckHhR+GRtzwx9OgBpRXKO3myr5e6Rc+XwJGxk559x9NvUU9LkbBIHUsrNu87LYXAAIyQenGT0&#10;HGe1ZUTgBFdWCpw3myE7o84U4xyvReD3/AO+1SrGXmXdtXzT8275SckfQjOP93mgDWiuhGn3/kcf&#10;xFSRySM/NxnHGBz1HNOlugqyTzTqZFXd8ybuMjHPqAWyffoKz4mmdlkmVXkjyoPlY7Bs4VSeuMYO&#10;CGPSnROEP7zdLuX+JjxjdkkkDIwwBx3z7UAaBvIy2fMXoE8tWLgDncMEcH09B1qaO8kOZJAvmLy0&#10;e0Nja3+8N35d89ayftMUgbzJ8jcd7iQ7SfXOf5nOevqJd587yJh93Hy9QuAecE9c5HPbn1oA1Uv9&#10;7bJVVc4b5pOmMAZJxxwPdfQ1JFqTNyZ5lXCFugIIBByv8R7dhj65rN8103SrIq84LbTt4wGPY5x2&#10;OCfQdaajokvlwsv7xgcq+cZI5ZhgYyRk8nsPcA1JtQjRjGhUM27d5bA4b5cHJDYyDndn1OecGWTU&#10;4ZZWdZRGyqclUUA993fgj1UcYx1BOMJzC2yacL91VSRv4uPl6Zxg9eoxRHI8sUb5Y7gGYK2M9fwA&#10;4A4/lQBqrf8AkosEykLHwNzEjv6AAAc5HPHHoanfUnmTbgtklW+QMQD1xtIOO/XHTPpWJGxmRZ4m&#10;XdtDNtwzBiOgwCBzz7d6nMxlG1dxUrkH+6o5OMd8dvUH1oA2I9QR32OOFWMtk4BORgnAxjBHrz2H&#10;UyS3b/N5zfMyruxj5OP1OQemMk96wzKH+Uvt3Z3KoOBx0Gex/u57de1SeeJX5Krlsu8mdpwP++c4&#10;B6ZyTwDkUAbEd6xieREIzg4Y8c5YggfMc9M8kn0pUvSSZopFVWXO3dsc5yQeu48HPT6Z4rEMp/dz&#10;fZWaQjK/usHjoMcdPl4B559cU5r0ugPmqAke/f8AMwU5VQQM9gMgjjgDPHIBqfbgW8pJN21Tvj24&#10;XJKH6YxjJ7frT/7Tz8rSblkbK+dFgn5xtx26g/iT2NY7zBwEjhwoVyq7eXU7jjHGcHOR7d+yNftH&#10;NJ5ZT5eMbiMODk5OQOQNuDgjI9qANZdUY7SLhvuhlDZ29+D0IHOeScnGOKcbgptgwrLuUp5iIM5G&#10;xQRz39OmOaxC7hla3aNhgDdtClj78dh+Y5yeMIZ3hOY4GRo1MnMB+VcnOBkdjjn1OO9AG4L0yqEh&#10;h/eSZ8tGBUtlic5wdinqCF5GOR3X+1UX9991Zl3/ALtSVZtwAb0B4GOOcHHWsP7UBiAz/NGx2iTJ&#10;G4sSBweQDwO44pUlhdUhguSV37IPLG7K8cnsBx2xtz+QBsfbI0O1EXCnaWXbx3AztKnA/EZ2nNSS&#10;XsG9jt3D5SoUqWHGSDjkdj1zgcCsMyocKkTtHs+dWwwIDdcHB7ehwOcGia5hVTKZImPG5kVQoPBP&#10;UD0Bz1GO1AG0t+TH9oRlkbOAVUAnJ5Hbjndnk89KT7esY2ebIGx8uyQJk8g87c8HnqDwcjoTjTXZ&#10;K+VEzQ/wq0bFnBXHGPu4GPUknHIHFO+3SuCTKvzKW27OuedvT0OB6d+1AG4upSuDLbw58z59xbaC&#10;Aew6Dnucgg/8BEZ1JoQWY/LtVflJ46ZGBkDqp465xk1hyX9vI/niR8NIzAs3qMc4JyccZyOO3FPk&#10;uhFOWcRo0y4yy/eGAeDjjAHqenHSgDdF80HLO25l+aVeocZXIP0HbORg00am7MGYcs3ymViOh6MW&#10;7Z6cd+p4rGS62Y2sq7Vyg3dBzwDzkZ69iOQafHNh1jdfMUy7mXoBypOAM4PG3g8jjrQBrHVo1IEV&#10;xuH3mj+6xfJBY8H5u+O2egIqRb+ZTujnztkzuDLzgjJPODywHQnK/XGCmoSSgefP97/WbiOMrzgE&#10;HA6HghRnn3DOZEyQrK24qF4CjkY/i+oA5Gc/UA3f7YjjUnz2UKcqzKQAc5IDN2yQevQHinwX0k43&#10;o7Mq/dLMCWX1JYjoV3bvXHBrn/txDbVjGFKgFsdR0BOeTnPHsOKct2TGq/aNrNwJFY4DdmPrxzzn&#10;P5GgDe/tNUVIpUjx5e/5jwvB3KAB1zuA7mpItWmhYFiFLLukO9m3EDaScEZ6Y7Z61gi6VNqDcu87&#10;juU4IJ4G09eT6k46YJpsepTBNjysjfKJFePGGwMg5Ofb1HB60Abk2oP5ZMSK6hdsmGy3APOMcg8D&#10;jH+91Jat3bzKxwrqu4ybIwMcZIJHU7Qeozk5BrBnuzujjEu12G2FZht3ZHb/AAIPTA9kjvRJb+bI&#10;xZSoxuXkkZ24wcYyQectxxQBp6rqB+ytO6bW2kkjK4UkDAJA3jJznj7noRXlPxJ1GNQ8Es7SFT87&#10;eWCdw6HIPcc+mBx3rsPEd+sdsXaM7fL3su0DOCDkY74P1wBnkkjynx3qpmDRDG3dtAUdFz0HBwOD&#10;jv8ArQBxGseULxkh+6vA5zn3qpTpm3Ss2Mc9PSm0AFFFFABRRRQAVIka4G8feGVJOM1HUlsnnSBW&#10;6Lzx1NAGroKfY5VuDt3FtqqWHHGcn9Mdj0rYN4kiYi+Uqu9nZuM8c9fQDjr+PFZFnAiwSSxoSqhR&#10;u42g5/n+XT6EdBoXhjWL64zNbtDGQC8kgOU5wBwep46845HAoA1/Buk3WpzypZWqtHHlpJpMfuhn&#10;dk4HBOdozzmu+W9svDca6dp8v71GbzJmJXae+0jk8/Q8kcVy1vq+neGrFtK0m38vauJGMgLlm6sW&#10;wec4OCMAEjkk1d0eJNVma51O/Kx7trQrJtIOcfMemMZ4AGBwOpoA1JPE2sapHcPpolht45N11cGR&#10;jkYJGMKGBCt1PAyeh4p2gaLqGuT+VAm6N5G+03TfMpAxgZH/AAEfyqzfzyajD5DwrBYqwWGNIwrS&#10;7hnJHJxgDp64GcV1Xhm20+w0FLnVWFvbWqjZGrLuZiSzHA4Y9OSck9zzQBo6d4akNhH9m2x2cG11&#10;l2Lk8/K559+np7DjX0DRv7Tyjxy+RGn7m3VvvsCcLk8ZxknngKvQnina6jeeJbv7HHbNbwwSKW+f&#10;CW+VwATgZIVQoOM5z1HNb8F5aWGkhLJdmnwwj7RcRx7fNPHC4HGWOOxORxwtAEWuf8S7VkjtJ8Lb&#10;q0IaOPcR8oO1R7ABcgnJx1INb/hazsU2XV4rskfzLvbcJJGH3jj5cDO4Kc8ck4xnktFuH1q7nuDb&#10;WsMcC7VkuFXEagAseflRsZPPQgfjpWmsarqLmw8M2/l2gm2zalIeCwGdqjO7BwvJzkA8gcEA2D4o&#10;iTUp9QEKzXEm4Qq3K8gH0wOWOcY656jA0vA1vqnjR006/hkFj5haaNW3iQMAMZYAkD1JAJJz1wcP&#10;w7psGo3K2Gh75ukfmQqdvJA65GMjknvntkE+p+CNCtLQCyiKeTGFMskm0tMRu4U/xHI46HjnPGQD&#10;uvBejrDohuJ2aGzgPk26wgL+8+ULz0GO6jI4PHpZfUpdXvEOjD7LY2/Ks0e7aQch8ZOSM429f4ic&#10;ACub1zxlPJDa29n+8lmZfssaNtVlB68DGCAe2F3ZyOSfRPA/haDSdGh1rxMyww7S1ra7mw7Z6kHB&#10;bLJxkE0Addpdnb6LpEc1xa7pZm/dw3EY3kqvLkdcZ284OfXANd3ok8ml6b516Qqltrt8uZmOAOR3&#10;Jz39e2c8V4e0O4uZG8X+K3DfKDY2cEf3M5PHJw3K8YOScd8V3ng2ymurxdTk8ua6jDGO38z93bKS&#10;TuOerZzj0zjoaAOq8FxMkqX+u2bR/Nmzsy27YvbOB1wOufpnqfSNAnuriWGykjWNWbAjXrtUjgj/&#10;AOt6Yrj/AAfolyw+2TPJNIv+snmXBkJIzjqFXHP488ZFdJofiBZ9cbTdEwxh5mulb93GvoOmTz2z&#10;068E0AehG7VbqHT7PbnrJt5A754+9zz6gcV0iQC4Xyt7cqBu4XJwM9u/P1APpXM6Ska3qQRwFlWP&#10;NxcbeWbPJPPb8frzx1Vo8FtA1xN8kbLuKt/EMd+Tnv8AX8aAGwqFmVYoztHKsFGT1xngY7/lV0u7&#10;7bdBujjy0m3gY9Px/Dr1NQRyQXe54t3zcMrsfUD27c/4URNHHlzIu5lUYbBwOO5Pr9QKAG3WZGWR&#10;lxH5g3bc84PTHb9a1LSSSCNpHXAbGwZHQVSt2imREdmO1sKGUE9B9cdR7+lPu7gf6jzVZTkJkHJ9&#10;84xjmgC55/mxJJtb72Vz0YfXPT8KsLJIWVSqxtu/vDOfz/qaq6akr2SJPH935cKoXHYn+f8AWpLu&#10;QoMQcf3cthm5H6YFAGiAkcahN33sS9e3f9f0qyGVAJZEXcWHy43Y/L8Ko6dHdLHtePbhQSoyOPXP&#10;uauuu2PdIjc87V7H0NACvbRTEBwxGDnvnj/6/wD+s8VIjiBjFF/I/N7/AE/Go2WTeEZupywzyB6Y&#10;/ChpMy7PlkbgbY88f5NAFoXCom3cq8d+o6U1CssggifhD8+4+/So0jeR9iDa55G35v6dackHlrtt&#10;G8z5yGdmyTyM849aACRlWZoo5nYLxu29MY5+v8/rSuqx/vUiDtyY/b3+vtQkUa5hQt5jDLFvu+4+&#10;tSmKMZhkctj7yqw696AIVaR7jfcR5QkbfXr3HX9asQHcP3mCv8KkjGc9/wAaZN5bhcvtVeUQN19/&#10;/wBVLGRcAkqu3bwrfxe350AOS52gJbyhVYdVXkc/l3PPahoUi4jud3J5ZjknpTT5TFjDcqgX+LGM&#10;/wCeKdCseFjiVizj5ps4OOmeR7UATEPCdqkNI/8AFnBHt7dqkmFvHDuk++w6K3fPQkVXkk+yMzPb&#10;uWIP7tVz/wCPdP8A69EcsQ3S3MUa+YBleDhuuOP50AM1LVI7W34f/lngfNub+uOf/r1UtNSvJWV2&#10;2qnXC5wQR2z/AEyKkvtmVuLhCwjXdHH03Ng8+/4VTsYrqR8zM3yybkwByp/P/IoA6K3tGu0WMLuZ&#10;cMpL4x78YyfrxVtrQyOtxcO2eCq7vlB/yazbGI3sSifzFXj5WfjGMYP6/wAquQSxo7W9km9owD8n&#10;zbaALJjhYeY0MrN/yzOOPz54/CobqVjOsBgXOdsabj0/DOKAZVBkm2fOudsjZx14H5dKfDJG2GSM&#10;r82c9vrxjIoAQOUXYkOG6Z3Zz9AO39KsYmVVLKrRkdWz+ePrSLPBcSNHHIzHP3vL4HPap/Jt7dN7&#10;l1bru5496AHW0bJ+8ZIx8oA7ipBtwTczRqq8HDdPz/xqFEshtmkbLKOCzHn6Z7U6R7GWLF3hlbja&#10;oznn2NADdskzLLZ3kaqWz97Ocf5/KrCtbsTIfLPb5Wxg1C8cZhVLO3SKNRn5o+R+ApsV7CtwLO3V&#10;n7u3lfKPxoAvBvlIdF2gZ2rVUXKB3hgsGDbeG2gbvbNNYxwXAzC+7bjzFTqfWnXLyybdl8sfzYLM&#10;vJGemfWgAGoQ2UCi8gZS2DwoPf29sf5FEl28bq9vBlOvyR8tx2qVArjDxwtxjlge3SpPMRflZgit&#10;wAowF9qAFj8/aruV2sMlNvT8abLbWEK+aF27v49x9adNbW0qBUdm3cHDVHPb3MUHlabdezK3IxQA&#10;64e3hiVfM2r0Xb1NOV1aP7nHUeZ35qDzbqHy4kt/NB+XcvGzj+VOCLBvmkLt6hvmH1/pQBFd2cGo&#10;YMaNnd95WK1NAkUUjW7g52/dYU611CCdN8CFmUfdzjH50v2rZJuIwxHyhux9KAHi2tU/cQ/u+4He&#10;i/N5BbsmnBWc9pD8tRm+WCDz5ELZbBCfMfr/APWqDW31WKJb7S5GbactGyfKfbjkUATwXVzFp4uG&#10;tA8mMskbf40TW0l3BGGDw5bLBccU6yFw8C3txb7Sy8orcA/jRJI10rO0cibR8rYHy/X1oAjkhjUs&#10;ocZUZPeo9tvIvkyxRsDg/Mv3T6/WnQatY3V2bJmXzRzt2j1qvO9xNctHNYyKW6OI8YH4UASQK0Uj&#10;C3kba2BiQccf5NTeSZY2aaX73Xax5qjDp9/aaq19Pq+6zMASG0aEAqw/i3e/0pRBd2OZrW38ws+5&#10;o1OOPagC79kia3U277V38NGPmNWJ7f7WgUTlQG/h/rTA6+Vv8sru/SkkaERtdujKy/cy3+FAEkjC&#10;ELFKWO7+LB/WhyC2WC7tp+ZX6VGwM/lrBNjo249SO/H+etOkjsftv2lA3mmPAbzM4HegCOyu5mmZ&#10;b+ARf888dx79s1MzzAsFCkbDtYnnNLl/N2MoaMp1blqbJJqAfKW8ckfmDhWIIHrzQBLbmdIVWc+Y&#10;2cllwKS5ZzJsV/8Ax3g0t28LxLufb8wIbd0qILdNdsrovlbeGyTk0AOhjcZZVDb2/h7UrSzrceWI&#10;PlPLbj0p09s26PY4jCtu+p/EU5GWQj/S+V/hVhzQArRxbWMf3s8jd1pjSN5e9lAbHRee9OlmitGV&#10;pGXLNimvNPACDGShbjb1HvQBCuyRBctAw3cYYD86nS5dJAVgDBlOWPamXBdI2Kjd81OjmA+Xy9wz&#10;zQA4XttgIFz8pxheBTWZ/MWJIs7hktwCPenL5csgmiKsuMU9y8fdeeM+1AETPAknmPL8zfKvpUwC&#10;KgG3nrjdUCyxs5MW2Tb69BQolacTRyr5fRl2kUATwSrdEts29Rz2p1zEhiVZJ+jVXKRkNHcXO1WO&#10;F9jT96xRqCu5RwC3GaAHmAZzu9vwqW1LWysJMAdaRJoxjAPIHTFROs86YZiv92gB5BuSyMrDnPBH&#10;NK8tvBGFwW7Gq8s81uF3jPYtjp70+3u0jTzJZF2t/EaAHSSRBd4Devyrmo4rht2YomP+16VNcyMy&#10;jbHke3ektJiOXgKg56jpQAxjMwJMg/3e1R+Q3zMAf+AtxVuSMMMjkfxD1qJvnGwHb6bTQBDEr4Jk&#10;+b60eXIzbx8ox+dWCjlMk5qvJcGF1UJkH721c4oAa6dcZFBRvmwx/wAKexDJuX7vvTGJzwOw4oAa&#10;QzJgHvgjPSjZs+fsacApxg/N/Ol3SK5Vh9455GKAGOQAGJ46U1T5sm7qD2qSaMqh2pxVWKSVWLYP&#10;XFAFgqr/ADbRyPxpFGPmJPApdyuNoGeevHFNBycgc/yoAZcQg8Kc1F5wEZLt9MVZMhCqrL1/Sq0s&#10;e/5vvD17fSgCMMjKWZunXjtRHCUfLDPYEYqMrjrjj/PNHmnb/rNzZwp9KAJn2kbSMcVl6jHGy/cO&#10;1W+n9P8ACr0z5GM5Y8VWlwThhnHr0z/+ugDmr+2lEjZfK7vQ/wCRXP6xaG8Rtqrz8v3d2frwcfyr&#10;truwAXJz07cfjz1rHvbOEDbtbdt5znH5UAeBfFDwjewia6sG8rdk+T95W47YOR1/CvC/G0W+CSy1&#10;dPlbhdq/Nj/dIyfpzweRjIP2R4w0a3urdjcWiyLt+bdxx/T+p4rwT4rfCHStdt3je1wf+WYYYwwz&#10;0B6fUdt3XoAD5M8beDbqJpJbSQPGqsU2xsWbnHQ8eh4BJI9s14n480PUoLxjFD5eYyvktyCCNpJ4&#10;J4PYnk546Gvpfxh4S1rwvNJEblmhG77PuO4A8Fk6lsjnHXO0H6eZ+M/CK66Cfs7xtyXyCzIScEZG&#10;G5yeO55I5NAHzX4x8N2up2zNqNpteJiRt27lyFJ29jnjuc5J5JGPEfHfw/srQTTkRuHAB2SbWiY4&#10;HPA4HUjp68HNfSnjyxmsbeay1OJR5cQfzUO6PbnKttfI7kbtx75FeKeOLJiZIlLTIUKBmy4PyAg9&#10;Om7LckHBPQc0AfMnj/wtd6e/ngi6tmbb5m/DdOMjvxg56du1cHe2zwgeZgHsB/8AW9sV7Z44trdI&#10;zcDzUJwNyOOPlGSCeOecjkY6Z615L4hhMd3IsKMke45VegO3qPagDDIIOCKB1qeWEgblRl+XO3b/&#10;AJ9agoAcmQ4x613nwvvHhlVoVLbQQdpPGCD6cdQPSuBBwc11fw8vPIusLKqlh83ycj2Hufw96APp&#10;Pwbqm+KOG2kEezbuRJgVXgnbx1zjIOMjd1r0Dw5rUaIs5uJNqyKd5wqqvqcnaAPmz/DjGeK8X8GX&#10;8bWwEMx+YK8b9mG0Ajt0P5dfevSNB1FQ2+KRVUSZYJFtMfOQw4IyDyOR1z04oA7OS6MYAa3CsnGd&#10;2ckD72OhPBPBxnvwCR9SIDcmNW+9IlydxGe/B7joevGa59bzykDfdXzFLLsOD0HuCcn8z3yKWa+l&#10;U7AxOD5ZkQll6cE5PXg49CBxxQBvNqczgl5stuDMwYg7vm9FyemPXP4USaj5jbxFtYrvVWXoPlPX&#10;0BxwP1NYqaoski7P9WwUYmbdlenH4nt7dKE1USqskZ3Jtw38IDdjnBxyepB6ge9AG416r7oS27cV&#10;Hlxwhj/+s7ScYPA6804ahDJEj3Eq7QgUnIHcDP3hxk89VBOMVz0mpLHHiSXcm3cW3dAByMHrkc5B&#10;4Oe3NPfUyZXidF9Vw5yqgDG3r3Ax0wAD9ADbXUR5hM0vVudzbsYHfAOB04BP0BNK+pEw4DxtsU4Y&#10;N8zMB34PTp0PYYAJxzsmvokiNJeKSp3MySYwvRgPm+XrnPU8AU+TWAo3rt+VV3fvhtHy4LHA5Hf8&#10;DgkjNAG/cXuHbL7lz90rw4wTz65wfmJ5OMgZ4R9SZpGVydvI8x8jdnaSc+wUZyMAdz0GHPqcVvIU&#10;nkRW3sX3gKCeQWI2knpnGCcdT6ouqhOQF+XacLGSQxycZxjBH88+lAG6upJJH9pb5fm5XZzyARxu&#10;BBweoAPQUjXjg7Yzt3bc/N90ZByRgc5P8XAyaw5NRiMILS/I2CrMvy9G3tjOOOD16jvg1FLqkkqY&#10;iViWX93tXd044HPT5QQDgevAoA6NtTJZkST5Dn+AqqHnIHYYGO4/lgOqNsyuF3MD5e87kf5ScL97&#10;A2jPHr+OA18+McpJtK8/eGATzkEj7uOOAWpP7Sjuf3LSllZgOcvkN1PPYYGfXJzzgUAbsWogur8/&#10;NMxXezcgdD/ePy/zHTNJHqs0QUST7j827dGVUt64B+bJJ6nH4AVi/wBoF9qvEy7kV9pRivIBDAAH&#10;HTP0HGajTV44uDOqnCr97acj5Se/twSaAOgbUjlvMX5WXLbozJ2b1C5+gOSO1H2iOSNnSX5mUKoZ&#10;t27rk9stgAg+h+pPPjVYiGkRoywICv1CbQcEZ6Yx3J7HtikS/Vo5Yo14jZQxWMEBcD+Efe+UEbsY&#10;+XIAoA6P+0JJVaSJ8fM26Tdyo3D1BIALA9up691jv/QhVbJ+ZsDO7O38eR368AZrnX1QRKjINxUZ&#10;XIVVI29CCOOg5GSfpzStqSrceQjqPvKF2t0OMDb1BIJ46E+tAHRR38IYRFpMfKgXgMOuTx14I7/4&#10;0iXSucA/dXc3yMuQufm4bk55PJ9fSuebVjM8aY3SNzErZz14PPQnj5hxx60JquH4mBZePmkA9QBg&#10;njOQeh59cmgDpf7QSYCUMqqfl+Y8tkE9Dz65Geo5I7viui7nfErbgJudrE/MAVHv6DOeMAZ5rnV1&#10;QS3DLCz7WY5Vm5/2M8EqeeARnOKI74SRMN0bKfmCyYGOe/QN9725U80AdJHeukYUOoBjQssKk9Pb&#10;6gnjrlad/ajKrRloWVWUMsjfexwOikAjjPOCBxXOtqh8sNLGn8TYaToclufzz1/QU59TlkLMPn+U&#10;hWYdGxwCc888dAOQAaAOmh1WPaYoxubg7UXkY3fw5OevXvk45pqX6qB+7Qjjaski4PqeOp/r36kc&#10;6dZDMXMm2Nf9WrvlVHzAnGSOhzge57kCRNRmeXf9oIZcqynKFRjr1+XOTxkj3FAHQtd27kJlAQMb&#10;gwbONw6c5Py56Dv9aWW8BOH2O2CNnGOD04HquB29x0rnY9SWNw4fav3S/C7RuxxtJJ+mOevqKd/a&#10;nlyr5rFJGLFVyeOmR1GSDjn0zkUAdEl/HOvkBgrEEH+ELnlRnOAo2nr6jjngj1RZFVmUbSpKtzwM&#10;8/TI5/hP1rn31b7MmFkZdsm3d5hXoQ3IJUH7v6dOmCXVVt42CkKv313YGFzkA9OoPcEgj8aAOil1&#10;Ejc4IZgx3Q7927H+0DyDgcnH45JpV1LEW1J920hd2wtjGQAcdeB9R6+vOHU/MIZBhW3fKvzc7S2e&#10;v3ue5HvStfqu13uG/dsD93IU4znrkfw8cEYXrmgDoJNQjkV1YsscjH5nz8v3RznsuMjp0PPIpVvk&#10;kG5H+YtuX5ivXgDkgqM54xwc/jzpu5IWDI0kZaHaoZjkrjj+HjG35uSPm468DajCsyh9oZmbgqHO&#10;DgdDjOAeh75PpQB0R1UzO8qbvmX9yrZyq7jwF6jk9uvHqMqb9lfCLuj7+b8qkngjg8knac+pzxiu&#10;aXUCHaPz1Zm+8VGFf5cHjnPY+hweaUXzQlRGw+VQD5fGwdt3Iwc9+nzdqAOhW+RYvKR3aNlwzLKN&#10;xxg89h1znoe2MAAm1hgvmI7bl5ZpFOQcE4BJ+b0zwCD9a5+TVlRFc3ClFYfMzOqgnjnPHXnIJx6Z&#10;6r9ubb9oG5FVVDMy5wOvqCSARwc/WgDfa+RGYpcj7wChx6nG3GTgjHXPGOOxpYtUhAEsMzZjU/Ks&#10;mG56Lg44Py+/zda5z+1IwfLlZV4BIaQcDJYYA7DJHTqR0FD6iFPlrM+5uUDElkPvz1ByTjBz3HWg&#10;DfXVIUjVYwu3JX5ZBkfKB26AkAE9/ryU/tFZAIi3mK8ZTb5RbI7AgHk5Yjr04zgVhz6n+83QSqm2&#10;Q/c+Xoi+hyOfXNNN+rKfM3bWfaNzBTnsMnvjvnqOcUAbrXsZnjxn5vnkkVUyynOMdVU8dSR0zgd2&#10;nV7ddzj5WOG2w5II3AnIx1PHHUA9hWFDqdvOEzcJIu7PyYbdzjbn16jseevOabLqkTL9o2K37xuW&#10;bewXbyQclT/Dn0OcUAdAl/En7t3YL5h2b1XC9sDBBxj3yPpSG9jLKu3DY6om1+o4x+ABY8dST1zh&#10;LqaLJ5ZGCoBaP5uBkYHJ69DjBxj3xSJfh1j25X92oI2k9B82MjGQf++eAB1NAG9HqqExyIiq0RDb&#10;tqt1OQR6nk5JPbp2Cm/KcIPLVVAOI1GBtXqG6g9sjOB78YH9p+ZwXxufDKq45II49BgjqD17g4pI&#10;74CNhGH8s/NmNc8kE54AC8e3Gce1AG82oI7Khduyqu3aCoGeeTg8DHsDzxUcmoTSRyf6QAysZFJb&#10;dtbaw3ZK8nJ9CCOnqcUauizL5M33ldlYYUcHjA4I5O7rgU2TVwYmmluJMdmz0BUAkdPXPBB5yc0A&#10;by6m5LBlRRu+Zi2B2ySpGecg/l14Ij/tJXgby3f7uH/d7tm4E7sZyTk9iepwTjjGGpNvW2SSLduV&#10;sSEthue+fqOASd2cnGaYdRWJUWQ7grDezfKRjhunT+YLD0yQDekv7iQMzS5V8DGAwG48cemNvb+E&#10;8Dkglv5J5P8AVNGjOS6lRxnnAwOcbTkjjHbAGcM6jh1ViW3MB8zErt5BJBPQ53bvboKEvPMVRMpE&#10;jSbW+Uttb5j1A+YEHkgEZP1oA25dTYOwDKrbsx70BwxGcAnO07gcnk/gaeL2QASOm7EgTEmPm5Iw&#10;cnIBwfSudl1WIMsUirtlUj+H58dfoMg449fWpTq+xcmbGHIYux5b5uDx1OT0PO3r6AGzJe7E3h2d&#10;V5ZjGN4HrjJBOQv0B+lOivW+WNfvHI3fKWx7HPHXb6/LxWCupKirG7pnbkSMBwBjk8joQckYyOpG&#10;c0v9pmOMKqNtHIDKAATj5hz3Jzxn8zQBvnVkn3eZLJ97O9WUZ5B+XoAORnBxT11WCQfOwYnAbDDJ&#10;bHGQeMkZOD9eOtYH9puJQkI8x1YpEqsPvdV3BvXpnHTg4NKNSmIyQ25YSSqxgttxwenT5e2T68kU&#10;AbJ1ERvwAvOVXeG9urD6fT9KbBqbuvlRhd7MC3zlST0z1284bqOAenNYbX8UDsEZWaM/djj6fw9v&#10;Q+uMZI9DQdR33HzzB+c7uuODx3PbjnIHv1ANw6nlSFZQojztbIyOuf1PfJzxjANPOoAz4NyfveWq&#10;+WBjGc5wOoCjqSD0z2OEdSM0ivE38W5WXHJwCeAc59sDHOTzmmNeQANbhT8ufl2jA7AcdcDOcDnI&#10;7jFAHQxXqqrKs3KsXXdKDg57ZbOAeeOBx1GcPGpxLG8SzD91hv3kjcHaO27sc9+vXFc6l3sZHlaR&#10;f3mFYxruUZ5yTjGTycYOR0JHEp1GZ+JtzNIpQ/vjyzA5ADH0OOAcfrQBuT358t/MZWZmHqxIwcAY&#10;xjgnpk5PY02W/BdgqxtjIUgfKFG7jOcAc/dI6A89M4L6rCiqROu6RQ+7ccqvBO4ZGf7uM9/QiiS8&#10;3KqCZsLHjerFRjHA+7juCMdN340Abx1TjegX5WCttYrhMAdeoOe/uTyKRdTxkhm+WQKzBWYqOfu9&#10;N2T3zx0wawTqb3Bk2tIz7Npjj+dyxH5Ht6HNKt6hfcQzbf4dh6EtjuSOAOQOmTntQBrfbikx8kqu&#10;yRv9V98sCcfQgYIwck89MURXzxjaHdvm3FfXjJA6L6dfX3rDivZWfy41835fm8tcMFyfr8vy9wBz&#10;zg4FCagsA3pcRopb+JeBx7EcDgAjuaANhr45IULu24b5sl+R6joT/PjApqagXgZ2wIwTtBYDByCc&#10;DgseRx144PJrIe7iZR5C88rD5agttwPnyTtPrweeMgVFJfCVPNVlcqpPmblOeuAGwQT1HI645JoA&#10;2pruOWRZELYl+83l5brkKB/F0ZhzwfXFNa+cx7i+MtmQnG0MD1yG55Hp055rHmvkV/KmRSOjKRgk&#10;gZ+nT6kdvSo3v5VCoIm+biLarHHuADkkn8T046gA2muSJdiIq/LIpx0X1U9ABz9D0HoYo78iRZYm&#10;aNtxIK5XacHuei+5PtWQb4Rr8nAT/VtxIoIOFPoCBx6kU19UgEHzLHmNfkXzP4gBkZ5yTjjHr3PF&#10;AGo16M+ZvRdoO7ax3AZ6dsE8+vTvUbXS7ds6RqfLKuy42t833m24x97rjBx2zis19T8skJJvWPdl&#10;j/eJweRjHU9QOneoW1GOIKCm0IwDPJIPm6Lk9+3UDPsKANZ794neWLczEZXCH5OS2ffP3fTgetNl&#10;uJFikKlWWM53Rsrf3gSFye2cYHUcYyBWWL15XaGCTd8xZikZz1HzHrnBA5POfcimTaoBKyyMW+Xd&#10;GBhiFIOeCVPy569+2M0AaK37wxZiMjbdoxtyCAcgbR16dsZDZweKjNxsdvnyG2qqsD8iHvxx0A68&#10;HIznvlyX5iRi7DzfmVtseCGwSF5OBzjHHp9aab4ygeTHJiP7zBi23rnkfxY7EZGOmRigC8Lhbdlk&#10;lRsY+b5TgDbuOOCSPfAzkdSDTWuHjj5nVVXBLbjyuT24weT2PT3FZ5nTz1twdyBs7VBy2cLwSfmz&#10;z2xnHvVf+1JJ5VaKSTd5m3cvzZGCdow3J9R2/DkA0muJ9mGLblbJ+ZSAcYI9Bz/LPIqFbxV8yXfu&#10;+Yheoyc9ADnJ57DkYIzWb/aCC38uEsyqynDPu29MLnoOg6DBPXrTZNZDf6wiRQxDM0xKn5ABkHJ7&#10;e4HABA4oAvPdl2by5d2yTYzpnlmAI9cAj6d8mmy3TzIyJKSXQqqvwRxjP3jjpg9ueewrL/tN3hLk&#10;M/ygdN5IyM4Yk9zjqCDn0plxqLxuwdWUqjBm3ALknjk4IBIHqTnPYmgDRluEmdVmVctglOG3MeM/&#10;dHp+XWo5bh4y0+drMpz82GfhccgfKeOBgng4FZc+obQFZdvmR5CxqEdgRj056gHHy4Xg5NQtq6R5&#10;cyrCdo+4uAFBH3fwH5cZyM0AbCX0toxES7WbltiiP352j3NFYM96ks7RRfZ2C4P75cdscZbP8Pf0&#10;HrRQB88P99SAo5JXzMdMdPfJ/IEmpW2rIHA+X/ayCevoOnPSo0yo8pZk+6V+Vsgd8/mOPYVJyXLI&#10;n8P5DPPPHtz7Y6UAKp8vaZdu1PvLzu9MnA79MH60rRuFV2wh3jdzyfQ9uM5/XrgURIBIE8xflPyk&#10;KMjPccYx6fSlRVCnAPrv/uHqO3qD7H3NACxecrHy/lkHzBunYccfjxg98dKcHh3hTHz9Mg8Hk9ux&#10;+lOK8MGZhj+FVzj1yB1/PnihTlcYXb0+ZenGOmTxjp9aAJAW8jd5oX7oJZduOwGPT37HrzTo4X3b&#10;2ZgSuVdZS2fmx2P485xSLG7ON6gk/df7rbf89unp2pQIt7b12/Nnd3/+t3/kaAJtyMuWfvtWMN/t&#10;HGR/kEZ9cU5DGwIi/iPy7lO1hjp0xgE5z047ZpsI2MmXPQgGPtjkHjGMnHHHBoiRysYETZAyOSM+&#10;vPK47dBjn60ATKnmRERyAruI2nHynPOenrzjHrUjmSNWBLfKeo4Xv6e/1+tMgV41+dC2fcBV77T0&#10;wMfnTxFGQXMPbI2tycHgnvgH3NADghZmdo8EYf8AhGVz/gfT+Rp+3zNzHjK5VljxzgnPTk9MjrzS&#10;ASgN95zGzD7vQ565z04696cFIKlfmZl2KzcYU/LxjqcY/WgB2N7HJ27hxG2WB+g65/w7U4KRhjjo&#10;T82fl+o64/T6ikLPPjcfmbJB8w8jnGeOCPy4P4vOUTcrrtVgVy3X07Yz2/GgByw/8sdnReYfMC5G&#10;SuevPPHHQHINOEUmWbzFPQr8556k4Gefv+p6egobyo7hT5/y7i3f5vXGfw7j9DUiRFQq4XhsMy9A&#10;Nq98HkA9AfXryKAHRx4fEjBW3BdzLuHTGQQMk47n8DT4pShB3NuVd3lsMfLn7pHToOncL+FMtI3E&#10;Sq2xWVeF2AAnGMAKFBOOmAP6VNAihPlK7WVVPlqAw256/wCf1oAliRp2Bi/eKW2q0jLwRyCctgjg&#10;nr1z15qeOM7iGjVcKrSdPkXn7pJPO7rjk5ao7RfOdVX94zbxu3K+Gwd3IBIIXB9OPTGJvLeRdxGW&#10;WPOxiMFiOR0yT1OMjkUAP8hwpEyjcCQyDbgnA4wc+hHHfHY1JhGk4bcsj5MzZGVwc555GMDr16Uq&#10;wq7EsAu5vvZXavTr3z9T78ij5lWOZmXcih1VpPlX0PQZPUnkcnjFADhI8cflyufmUKzMVOcYyvOS&#10;DnnnnHHTpIg+cgvu3Y5DbirY+8PUZzz0+bv1pyxsoyVONxb526fKDu5HBO7J5xg9cc06Pe8fmQtg&#10;Mvl8t+B4OcjGcge9ADVkuH+Yn5m4K+XwDk+i4yfcnHrUkcUTkRRI8hC/L8vPfJP6fjxQm4IwRVaN&#10;eVUKQR3+XHYdse2afJCvMU21s7WHmZIHK/MeBkenXnpQAqQFpPLSQ8KoZVyNy9ADzxwMjqOKkSKR&#10;h5G1tzBlx8owWHIPT1z6njrSxW/mKrsG3cGPcy5Q/KSORj9eh9qmj2KWUjEY+/uTII4wQScDrj+Y&#10;PYAikRmLHcGHVW25xnnI5z0wOpxk8AmlETOFlUBVxl1c9PlAAyTyOffPA7kVZANtH5gCqzQknLb/&#10;AJeASORkEgZ59ai2eW7CSQrtHzBjnHXr25JABI4B6Z5oAWGEvujSPqMRlc7SehGfyIx3+hqdFVXW&#10;URp5ivxIPlDHIbDZ578+meQKFi42vAu7OGcyL7nkdSc49MlRU0UX2Y/aEg2/Nu3feyoPpxg/Q8jg&#10;nsQCCAlUKRykeWoVm2nd15Ugn5gAQPp0p0exiwjRv4RIpj+UAk5J6f489eKcIjbJ5okK7Y1RS5xu&#10;AUAHuee3JHA9OJo1LhpDcLjrnJ+cZBBPQ8buvPegCNI2+aQeYzcMpHysfQnrkgHg89MZHSnOhtXj&#10;t4zI2w7Yt7Y3dvcE4zwcnnr2EjJ5jMJNoY85Xk7B0PPUZA6nGTwBTlBbasRQvt358zHUn5mz0x06&#10;8D60AQiWJYfNBZQo6ZHJz0GORgUFJlTz2Dbo2J3bgC5wMnPIGAoGMY4YfxAVNHbs0mxDuLcN/tAf&#10;d7fL7cn8eQDEfmeeZl2beWyMhSB8/UEc55BHUHigCN1VQrPNu/hZY2AzxuB/L1GPY9BISwjEDKe+&#10;7dIvUtg5Y9D7t2BOMU7ynwYZW5O1WEy4KhjkDAPTp9cnjvSqskcW5XUfLlcybc84LEDptA+hHXGS&#10;KAER2cvuYSKrD5Wx84JOQcMQ3uDx8xzTlViqgFm7KrSbs/KMfKcn7oU46e+QKWRm84xuyySPwokO&#10;3b6EccZwpwc5Jx2NIVS3CslyzKquu5iF+Xrjtjbz2xxk9gQBoil+Yyswkjj4VZGbBH8WPr0OOCc9&#10;c0SBnRmgDHaMq24bk+6Ao9eC2c8DP4UvlQJEIykbL8pKkJhevHPHoRkcntT9kpaOAxK0wJ2naRvJ&#10;QjnA5BGOgxkcYzQBBJ5zxnJ/dnfyoKlhgEdB8yjGc5wQRzUkReWUT/MxkblWB55X6hec+meeelKs&#10;AnnVSZJGZSG8tuhxgjGD1PPUAkehprlVm81XVdyg/e/iBYHgZx/9YmgBvlTYwAudwIePDe2MZ54/&#10;E8nB60Ap9nb97uQruZkjHJ9TnnJBz/kU426A+YqIx2AZZcLyemQckcfjgdKV1WRnSJvnKsylxj5S&#10;oAAyBnoCMgYBFADJfOtlaEz+WxJ3YkIYsSM8ZyepPpk80kz7WZSqbNu1ukm0DBOeeM4OO46c0qwI&#10;IuFG1sndHGnPOOCFHPXPPOCadLG43MzIFk++SrcucYAByRkL3ycdemaAIzHNPJsil4K/N/F+IYjp&#10;jGTkY2jPIoTzC6oHj+beWkZsbQSCcEMAcg9ycYxzipZWjyUmKZVd7IzHzD/tEnpntxj3pEjaT92L&#10;cDbyzKvzbiM9Rgn165yPYEADQy79yvhVO1n24OWySOeGPvyCR2xTIWKyq8ceGVV3ySH5txG3OW46&#10;fl+VSEeW4uF2qxkzG3G7bnIGfQHOCDyM9ectZCsSrK/lsseLfzM5DZOeAOmf17DsAOUvJLGEwDgB&#10;f3i/PnPTnA6AYJJyaYJo4lEcky/N/rPJQqmTk4z69R16rkAmh4oZJGG5l7bXi5GSSDwOwOOc4x36&#10;04IxfCIyl0A+SMpk5OQ2e2F6gcenNABI0kTOZfLbcuZFEflr0xyOgb35zk0BV89oduX6Flwwb+9x&#10;z156dD0xSKY2HEy/vFz13khmbluRjk8g+inilMjvGobBzu2g5UDgdOdwzjOMd6ADEn+saTftbqqh&#10;l+bJZsHoeM/j37NcMC0Eibg2Q25w24Zx3x12474BPoKcylz9olTCbtrszHqV4+8MLnA4JySD60R7&#10;g6GSVlxk9+OvHbpznp3z2oAWQF5vPuImCsflZcdzjGV6kYBGcjPU4GRGzyxx/upY1YSI21ecHB6e&#10;ox169OevAI98fnRoRuYYfb0ZQOSBwRgDPXGOBSvHGuYZVzGAY9vmEh1JGVwcHPHb154JoAcQ24eY&#10;8w3t3YqODuP3T65wRjHHUZpoia3jWFEZlVT8rLk47twPQE7fcHrnIyt8zyv5e4nOZMqTzzyCGyAB&#10;j3HAOTSLHFG5b7RujkUhEUhpB2yGABJxxz60AODgyqGk2qzfvgrY24Hbj5ueSPTOaWY+VGJfLjDb&#10;lYFX+ZSB2z1O78eBnFRsJUmMhBuG+ZmTzMk5J5HUjjAJwR+tLOGkHl+arFWG9i27LBScgAnjIAH4&#10;nHOKAOe8U3cVtar8rZzny2A54zgdcADJxyucDFeS+MdUjkudyqrMQdzeZv656ZH9M816T4xgVUYK&#10;3y72Me3IL84JJ2gZ7EDn1xXkXibzPtxMiuCwB+YYyMf5+tAGaTk5ooooAKKKKACiij8KAADJxV6H&#10;TpVj+0Bl+Zfl+bBz/jwfzFTaXogbMl8Cp/hjYd8459uQfXFdNpelW9vuub24UovViSox6KOnIwR3&#10;6etAGh8PPBULRrfeILjy4UCu0CyAHbxyOhPU89gCK1PE2uXV1JJpHhW0j8tn8uSRY0UM3XAPVsZJ&#10;yOeMHis/w3f3viac2diWjsV3edIZj8+ByFG7HPJOefriuuu7XTbJIbfTYFjiLqT5ZxnIORzjqeAC&#10;T1z04oA5rRPDtyEEl9eN5m3DNu6PjJPcHqBjoME+oO7BqFpphj0zSYJJJmYKFRjy5JAxj1wcY9Oc&#10;ZFU1gvtTn+x20PkQqvNxtG3Ayccnv0BwBnPuK1PCdhHptxcNZaXGzNu3XU0ZwOnzKSCM7uc4Pzet&#10;AHV6XafZYl1vxPLxGuY41524xgAcj72dw6nafc1p6RpUniST/hLdcVUtVk/0SzkXJbC4D4Hy9sHP&#10;XjnoayrAW426lrMci29u3mo7Yy20jOAwxu7dBnrz0rVk1dtReO6up/stuilstxhASQQc85JOSDk5&#10;BHXgA1kvLaKI2vmrBYxIfOZEZ3d/M4UsQTznGSOQBxxWlYiHXmk1jVrdLHT7fH2VZCBtySpfvk8F&#10;j1Oeg7jm7GO31xI4rTT4/Lj2hWlBaOPKZLN6kcNxjnrkHA6DSrQ+JtXaxn1DdpensrSNI25ZGwVV&#10;MKclhkE9SMcEUAamhaJcfEu/8vTXbTdCT97NI29WuVGBgEknGGxu4BGcYwcWfEOoxyXMeieF41Fv&#10;Cvk2kMa8IvCCQrn18vODu5xnJqh4g8cWmqxHRfCMSxwrCH3QuP3oCHcOvI2qBxnjAGMDdseC9Mj8&#10;KRRpMkdxq00i+WGBMNruYfMRgHHHfOeMc4NAHUeGbM+FdJt9H02COGSaFZLqTyw5CliSGLAqxO4n&#10;A6H+9znsPC9qtxpK3+p2rfZuRp+mrG2ZztAEj+uRkknsOvesvRNFsLTS11TVY1kjmRXkaRSpuW2g&#10;sTzkjlm9+xOMV0vh1hcyf2tPKhkG9FaSJdsbHny0wBtznqDnsCaAOl0Tw/DpOrSeKPFUe66VStva&#10;xjYsKjIVd237231ODuzxgV3Pw506+8ea4PEGtX3kaXYpthidgqvtwxbBONuDgflnkivMrQ3Wpaim&#10;mRwSCSRizQq/T+6zEDgkjoRjkcEgV6FqF7Jp1mvh6ydYfPkK3F9JJ+7gAIO3OMEgH3JB3dxgA7aX&#10;X18eeJzpnhLzPsdipj3xAIrOMBm5xwCB69Txgcd94OmhsNP+wWg/cJw1w2WWR+M4HfJXPHcVwfgb&#10;TbGO2t/Cvh+0uGt12tdfd3XecfM5x8oYhewHp0wO8tNGvNQuo9L024VpVx9ouo1IjhXuibhy2e/f&#10;p3zQB1FvrWpeIP8AiSaEzRWcWRc3TRgMx4+VTjnkdQD0IwO3a+H7LStKjs9Fs5G81iBsjOR0HLeh&#10;J69x+JriNHn+y7vDPgsRs33PtTEbVHT5SCM8buSDnDexr0jwL4SsdKniuJ7/AO0TeWpkmkk456/T&#10;A9aAPQNOsYA0Noluvyt8irj5iD3wenc59PwrotUFhFpLP5qu6oMKFLHgjHrn64IPpXP6df3U0506&#10;xUMqv88jZO76DGB16k9unXG7FDG1rtwzMzZaRfmOc9c/17H0oAi0hfN0mMy27RtJ8+ONx7EY+g7Y&#10;6iiWI2tysglDL0UrjLd2I56dsjt9MU+SQqgMYj3bSFKjOOe3AwcenTApOIrjYAq7V+aRhhQc9vzP&#10;04oAcFKv8rM2/hcsMnIxn39eg5+lTOPLmTerfK27LNjHHU4JPBohEbXayOuc4K/N16H8asSLKWWe&#10;NcsvTrye/wCeaAJ4ZuWjt4yGX/WNt79un6Z/xxYtBEJlyy/KMev4Yqou+FmKytJuOQdvAyP/AK3q&#10;efyp0DRLPm5G5duVj7Z7/p/WgDUhaWYsEUbVbLM2CenAqfypJWWSPd+77rxg/nVS0R0hDlvlb5lX&#10;HTn/AOvVu3ceZ8p/2s4wfrQAohlgOzzd8jD5ieQBg/l/jilFuAuR948tx0H+e9SPeEJsh+6zZ+UD&#10;pyM/y59qYAHhZyWZt3zMMjH9KAHeVGpOyQh2Ybmbtz/npTt3l/6OjkqvPJ6/hx/Wq+eEVP8AgPA4&#10;A71ZQRxBpndV2jPzEZ/TvQBHGk7IryDb5g3H5huPb88D9anAVdqQt2+Yk88jufw/nUDxO86yRP8A&#10;NI20kj5jz6dqnYGBPMkyq9GVW5PPP5cUAOR4gMyRqwb+LjGMdR71WlvFkbdGdvUruB49/wA6eGZ0&#10;Ls8aIozHGGyR7/j60IgZfM3+XxkYbaM/1NADbKDZDjaPu52+v15/z2FXIFnL7xAu5h8ynkt7D0AP&#10;+eDUcZjADyukeB8oX5c8Z7fhT7y4jhh373Vtw+VAeR3JJx60ASuLiUbg8aRgjK7gcnt+RoZLZ7jg&#10;ruxzyBgZz1qpFdF5xbQJ1/i/u+/J/wAalWxtrlGdn3ozEHYSR07+v8qAKd3fvd6kLG0sVm27W3Kc&#10;havR2PmuzgqpVMFSDgfh/nHJqOL7NZSG2srduPvSc88d+n9fapLYPho1Vl5zMzOeT6ev50ATN5co&#10;VEK8NhvmBzxjpVhGKZittkIxiZ36n27URWdsy/u2WNmHKqcY/wDr/hU0MEBRxCqSSdGZm6+n1PSg&#10;Agt7eJGmitdwL7tzR96mikLJveBYfbf2z/WmpPNvW2jdN275i3y5HtjmpHinH79pAxPCqOnNABBe&#10;QMnlxnoT97v+VSQuJZWZ7tpMf881xjPYU2BFgiM08EYfkHGAAfTpxTlJmVoYmUybdzeVnK/jjigB&#10;sjAz7JrORmDfLIDirXltFtDSYTBwOM/nVeyhjS1aN7jzGTJ9x39Kh06xS3mkmRz8zY29dvv+dAGg&#10;24PuUn5ufvU1LaaKRZEmVeOVx9OTUaSm2WScyzXCq3+rXBxx26U+2ijuG/tCOHDEcGRuevp0oAfI&#10;7SQ+Y0iFl67exqvKtzeyJAqRmJfm3dSx9MYpsk0IZrOdNzNkqyqcD6mk0+zms1ImuWkVlxtReV57&#10;f4+3egCyI0ik8sDa2P8AWbeDTpmumdPIeED+PzFIz+FR2IilhZ4EkRs/8tDzwfxqcSyyxFpFj4X/&#10;AFbN3/KgB7wfuPOMiMwUndG2CfaqjT6286vb2y+UzfvCRjHv16Vah3+X5rkI6/cXPWgNLLABcwbW&#10;3ciP60ARSEJN5txe+SgONjLgfnThu3r5aLJC2Mtuz+NTXjRORFIBjd0kXrxQbWyMflRgR7o8bk4O&#10;MYxQBG0UFsrTKdoz82c1BdBbtEWeVY1D/Iyv17daakkVig06+vfMkk3bfMPXFJb6jZTn7JJGvytg&#10;KcYNAFyBdz+QjK2Dn95+lWrZJ1kxJF8rD5WzjHtVWCGBr47XbftXaueKmjmdblo1vd47R8cGgBZW&#10;nth+4DOrH7rY+WoZjcyMohjUL375qW2gjsoJJJHZxuyd3b2prwhB5qFueVI6CgCCGwtUby2G2Rud&#10;w+9/PNWbt/LhY2hV5FXlC3UiobuGZkM0c43KMj5fw6iobIrcOxmj2zKvzMvQ+4Pp+tADZ3FxbL/a&#10;Vjt3Ll9pyvX/AD2qGSeO3vI497bZOFYr09vyqW/jl0+2V5f3y91bt36VDJa2WsWSqR80iggp1U+o&#10;9MUAXWjuEtsWMytJ1jDMOcfjQlxeSxr5tsDuX94M02OP+z7VVupd20bfNZh61HdpdRmM6fOB83zM&#10;7feXH+ee1ADpLnTRdFnDGSIbeV6Z/wDr0Xtq7pvsZvLkLbmO3J+n6frTreaIzeUQrMfvcdKkurdL&#10;u3YGfbuYhXTPGKAIYnmWfbJu+513cGrSxxwW23zWO4bdzt0+tV4LkLZfaPNaVVXDNjJYipkNne20&#10;KMjIGwVjbr9CKAGok9yNl1Eqx7vlwPvY9asTTRK3lMdrN9yoVuvtDSJDG21fl3MuAT7USwRiZdrg&#10;yKOA3egCF7+VWRDDI4Zsc9fr9KsGwtklWWKP5mXCtn39KI96r+/Rfv4BUdv60r26S7Wefc0b7htP&#10;+eKAH/uQrLcHcRyGbHFEtykMbF/4cdPpVfV4b+5td2nhd/8ACG9c/wCGakhjjbnf8yja3zdDQBHL&#10;dyLiRMtGVx5fFOSaWFXlZGww+Vdo/KpIrRVujdM5+Y+vtSuRcNyiMo5Vg1ADINSRoY3eBlVlzRI8&#10;icY6t8p9GpFc72Dw7VVvvevb86VjI5bY6sF+6CO9ADtkscIfyl3NjceePenOZV2x7xt67fao4jcI&#10;WmnbeF6KvanBpmuSV2+Wf73WgCwjW52iUqOcgfpUo5fC7WX+6RVUmNo1+0Nk5pbcpa8Yxn8cUAWi&#10;77trxAf3cVGfOjl82P5o/wCJaRvtEpVo5uAR1pWZkPySjd/dZaAGzGBxtwzc5qvcRM5wyKA3T1qd&#10;4roKC8q49qe8CS24RpFOP4ttAEdt+72pC+f6VMzxKfLL7W9qrvCYkwY1PptNNMb+UzF2XPvnFAE2&#10;cbhEx3NTZ/Ma3yVG4feWq4k+zwqwO5ux6VM1yp28qzHnG6gCS3k3qEVcYqvKs0TNKE3BqsIgEeAD&#10;/tc9TUdwFYhA2ezHd0oAhjnDjcq5YNhvapFDSDAx379KhCSW8nZvr3p7eXcDL7oz/KgBJECjOe/G&#10;6muXUjLlh6N2pzwTZ+V934U1XEbYxt9N3egB5VvvIeP5UgUhsY/wqNZQzlR9GAqQ7Qcx/wAXqaAB&#10;gEO//wAdpoCHg/XGKd24I54/+tTZFYrzx/WgBpkbADDP9KYS8bhc9aBICBn7uMcN0ocAgc7sdjQB&#10;FdoG5GR9ehqq+UOAvHXqKuO427WyfxqBokkPEjfgv+c0ARJMdwD5O7qR+FE1vwS/8XUcUBHgk+cc&#10;9FHerEZDD5/m/wB40AZ8oJJAf8W4rPvIDt5LNntjjoa17pV5CJ1Ht/nFUbxTtJUj5eMe34UAcf4m&#10;2wRtiPd8wz7HHHfHr/8AX5ryvxtfRIJlMBZduFlCk9eMH3PXPoe5r2XX7B542byx3DN6c8/hivKf&#10;H3h95XZhtV1JMnm4JU59fTjge2O9AHiPjDT9H1oSwwFMyfwyAY6E9eCvIyeowMDivC/if8PotPlN&#10;/pcfl5diYsAMQW7LnA/Edu3Fe8eN9Ek+0ySxTGLa2QWYsoXhQC2OAeRyecda4XxZa3CWkgvWmkj+&#10;95dwuWHOewII4Iyd2M9c4oA+S/iJZQXdvJBe2z52csjKHBHIbGTxyo6cnHXgr4j4w8K6XFK8u+Fk&#10;bcXuFztPUknrk855LZI4GDX1F8XvCely+Zc2G9TGDldxVf4hgEEsDz2A64IBJx8x+P8AS7nSPMW7&#10;heBPN27flUDrgbeBjIHX074NAHivxP8ABloHkuJJobc8lZVkXynwP4lA+Un1HPzHgEYrwjxxosln&#10;dtFcoyuudskf3XyOCG78EcE8dxX0N4w0SC7Uy2zLGFVXDBiPlySDkj+8DyCAa8w8c+G7p7Voods0&#10;MakqCBuRTgjnOcbckfT6UAeOzoIUMAdeefMU+uPz/pVSRVCjA71s6xpL2d0TN8u75gqtnv1/I/pW&#10;PKgQ4zu459qAIxnOK1fDF+1perkNtLASbR2z+mKyzgcZq3pk5iONoP8Aey3Ucf596APZvBmsI3ku&#10;+U2qmVVgC/OeSDxjA7fnXpOj6oDb8h0H39y4bJGR/D0P5ZGK8U8EXxklRJHaRQFDM2GYj3PPoe/Q&#10;d+len+GrlyqtLBuyMlVjz82APT5sjjPTg+uKAOy+3Njy2i+ZsNtlwVJ9Bt7dOvAGOMgZQaqqRMft&#10;OQF/ds0CgEZOM9Mfe4z9RnODnxPG4aRxuBbAO0lVbJ6EEYBJGO3A7ioxIUdW2qo+b93twCMqSozn&#10;oRzweh70AbEepCOZWjVlLycry+OOV78Zz0wcdu9RtqKFfKSWQKPkYyMMDjAXJyR949+QTgjGazPt&#10;MmF2zDzMeYzA9WI4/oc+hI680pneFTD8qfLxGzHBxwTgDnnA7DaAM4oA1DqLRlphIVbYrAH5vmz3&#10;46ZLHvyo6daa16xfLKu7JI2nCZB7D8ufYDgAVli4WQrP9r+9MMNxkBsAdsc46jIOMAk8U2OUj92R&#10;5bKpwu1v3Yxxz69O3VT9KANYapJHGqK7bGkx8qgNJxk/jjj39M5FJ9teBcGPoNpk4BYk9scjqfQ4&#10;I6bTjKM2XRZPLKrnPG5gAcNjB6lfz6HORSvcywoxRenOxWKAse/HGepPbk9KANU3rtCQcyHcoxFD&#10;kleCVx34+bGTwfyBqrR7pUl6Z8xmO3Htz2ySRnrtHHOax7lklYJN827aNyxr86qACVbBIJ7ngYBP&#10;GBRLeL5fyssn3nVA20cH7xHoTngdcUAar6owh5EisvzE4xtOCcsdvb8QOnQClk1RZJGWV8MOV8tt&#10;uOMHOODgbsYzg4PHFY014YcmadlZcFBkKSuduQ3HHIGP9rPbFLHcyq5hM6hzlVZZBzjGeRzjHbnn&#10;r1oA2H1MJLh328gxj7ynkE4GT755OQCe/DU1ERxOkThVWMKY+gALdMnbg8DPAx61jpcXEYX9y0fz&#10;BuuM4HouMAA/mD9KazvFuiEfzx5AhYtgNg9Pl652kgdcGgDbGsMgeZnULu/hYZ5OOgz6ryeQVHfm&#10;kGoGJViWRl6KvXAXP8Oc5OfUA9c1itPLK/mxuSzfejfJ2sG79zzuA6YHbAGAyRHdOoI3H7qNz2Oc&#10;kYIx3PHPvQBtHUi77bmUsWyvyuG3KQ5zwfTpx0PsaH1EXALLJ8x+VnPRFOeeR2B7jkYPUrnIS78s&#10;m3VvnMeG8vIJJzjjouPcfhSC8uI5GBZo2bbzwG3FR1LEZYnnnqfQDFAG0NRedjPhhnDRjcRg/dOd&#10;vOO/cdM+lEeqqw3efIqmNzHuU7SmCoAXg9dnP6dc4S3Mkcu6U7e8nmTEE9cEkgEDJz7+vFKJ5wHk&#10;Mm+NmBk3MR3/ADyMHvjA5PNAG62qs8rA7lZVbcvl7u2QDxzjb1J4LHoTy5dS81lAZty/djEZwWBH&#10;zHntxjg9Pc1gpeSNGBs3NtLEqx3MWG444J6eq9aBeIYmuTIsiqNq/wAR3Z9fbcFyDwB2+7QB0C6m&#10;twjSszN82Y2aP5jjGSM4YA/KRgkA9ME4qU3oMmbhgvl/MWKqvQYx1K42tjLHqST3rnbG5jZf9arb&#10;o9pkSPkKQq4JJOM47cfXODMk88Z85UV1aPcWYkb15Oc/dxuz0PvxQBvx6ggLbVO+Rvu7Qu1+B6Ag&#10;jPGOuKVdSw2fLbkqFZlIVm3D2/En1IxjFYn9pZDoJgELfLuPy8YHU5/ve/rweaV7xox5cTR/KCNq&#10;KvLcqTnGGPA6c/SgDoP7YbbGTcN8u3dtYYJ4+Y9F3deOePbqJqlzLEsUQfcyp/rN3yuCRhjxjpnJ&#10;+U8fjgvqIhkxHNtbd/eVXBHXIxxgY7nHQAYxUizzF2j3ecynCyQpuG7Jzz25zgdPmHBoA2X1ONPM&#10;IUuzAFWXOcE4XAOM8ZHOAQvripTqS+a2bgiPopVWwdx6ZBweh4Oe3TFYf2tk+QyYVmL7Su3apwPx&#10;A2kdx+YpsVxHJGnl20jZi2gOF+YkE9vUY+p7UAb39phVZdwzuPCqx79XIJ9DjuCfU07+1bgANEqs&#10;f+WnHynJbnOM/UAn+WMOS/V0jDncrElWDDgADk9xkE5AHfgekkV05jWR9yKrfK0iuwzg5O3vjgYB&#10;zgnoc0AbMd+DJ5RgaVlk+bKMpdsA44Hzk8jAJPOMHFObUpY9siyFvu7iDnbkcKFGeeucYGfpxhG6&#10;2WsltFbqflkVQWAV+Qc84UEsgOcZ+96ULdpnbAkbbG+bYox9/wCUgY5+XYcnJz3FAG1Be+Wke+R2&#10;+VURombLEgc49cDPIBwecUS6m7BAC2eQyx4Oc4OQFGOSDjnPBHXritdyYeXYzhfM2rtZTjooB9em&#10;QM4yTzio0vQ6sqXLlVLLuHfGWb/Z68cZwenegDeXUi8e2SLcZFZo/mPzttPzY4yO+7gcHGDnI+qt&#10;nKFmZpAdm4AjgE5BwMdgvT1FYT3H2P8AczFG6fu9oUlvmw2Bjk455ydwxSQ38Y4lfb8zCRpCUC+r&#10;El87sEkkZznk0AbraixkWTbIzM5AlVj8xIXluucnA+bIx7dGxX+ViaORmfcHfcA2Gxx3wV/ix6jr&#10;WFHqU25bokLuVm35+6ecjnH3skDpjZ36077Yxl+e3kSONlG35cLuxuHP+8ARnk54xQBtf2xGroqS&#10;bWaNfMPO0nnBPy7c9+WGR1znl66jE2be3LRMzbVKkBQx6ZI4PPft9KwLbU2QKwl+ZdwRnkPDHjHy&#10;hTyOemRkDnBw0X25lJkkwWAJnIDAnBOQ3J9Oegzg0Ab41HlWeVlHzDaMZbj8MnB5zxzkEnNK16rS&#10;gnPyybJO/fpzxgkYz15B/iNYD6s6xb5mXn/VhZNmOU29c5OMDgc8nmnreSqGebdukG0P5hxkghhj&#10;rzz1GeAABgCgDcOrSg4X+H5cyRjOQB15+fnnjP5dGm9LhcRFh5WFZ8BQvOCCGG7K9yTyOecVgpf/&#10;ALlpMK4kUbssCHGRhMjgjH0AGRnrSLfBgqCaGT+HzGctgk/7I9R3yQBQBv8A9pP5h3nbIwwqyEfx&#10;HuCMHdzyPu469KI9TjkwYmKksB8y8jrjg9yO4yeOxGKw2uwkm6RNrSKwZ25dlboPfjIIOckdeDiP&#10;+0oJEWR3VeokDYztZRn1K8+gxk9TQBuNqvG77Uu2Pcp8uMg9c/dH3CTzx04xjmj+0EZyrFWYt1jZ&#10;snI52g4A+Y9F7Z9BWIbqQMzXEpC7lMhkUNuwfvcYA53KfTHAHNIlxOSFuZV8tVAJjIKlcqOTgE9e&#10;O3uKAN6fVCY8yS9ZN27aFwSc446Dn0wBxkUG7B+VJpP9Vu3BmxjPGSCMZycjn8OK52K7dAGjYLIo&#10;yN+CycjC/Kf5DuODzQtwxLQq0jDyvlRdv3fl4xgg9AM9MjjPcA321EkMfl8tpGBZpBkL8ufmYY+6&#10;Dzx931NM/tZW2zBxhmJZkJVThRkDrz82NvJHXArCFyyn7ckakKG2sXPHvkc5BHbAyeQRTJL8xDZN&#10;c7G/uyMAVIIzy2cEEDnrj1oA321hFXDD5SFWTvu4AzkjHAOOefm5wae+pSsGjZlYbgzY4LLnBGOn&#10;Jy23sMdqwF1PZJ5qNt3czbZFX0baSThsnntjJHFR/b5JYWtbiBHHmDfuk5JxnnP3jy2DjpwM9KAO&#10;hfU5ULKsqqfmHzMmxuSQDg8EkdxxwOuBQNYZEw0rLtAIEbPg9OnHI5AwQST71z41Xc8Y2rvOQdwI&#10;D7R/tDap3bjn1ekgvXhiUxO0citjqCD7BccAk9s9TQB0X9qyyBsMpwm5VLAYyR0U9Mk+2PTGQUTU&#10;Uzsj2+WrEeYVxgBiSMHHPfOSeBjvnBF/JiNVYqvQKznljn5S20kgDnoRx0p8V6+/y4+VG3qo5yG4&#10;/HOe44xxmgDdj1V5GBKsNoPCnrhuRnA4+bPYds8URaznbJ975s/OrDJy3YjjDZ9cYx6Vz8N3NOpe&#10;JeXGfmwxDY+XBIPqc7vcDkU9L945tyXCx7ZD5jSAL83TcTgEHuMEk/pQBvDVQybvtK7QwbawU5Jx&#10;yRtwRx7D5scGl/tZnm3Z2hVAO1Vyvy5JAHU5x7j0555176SObYud8mSNw53HgEnbncQDu4+YU59R&#10;iW3USXOAJd/lmPOfunPcL0/u8AY4NAHQR6kwCyBFVTyVkZSWO3GPmyTxk46j5TinJexrD5c5Ub0w&#10;25jnb34JIB4YZGM8kZ61zsuoKYnXeVbbhfmC54AHPPIyvIAx19CZft8qLuW4ZS6hNzNtP0JHAG7J&#10;3YoA6CO7JLSwOnzsN2xs49Cc9SfXjj73rSLqRk2zbWy+CVWQkqWIwfm+92HqBiufTVoi8nlyqycO&#10;o8wtxwQBySffpjIPenW2oRQMGN1sDDbu3YyPlHVe+AOOvynA70AdA2qbc7JplI+b7xXOPr9O2eBx&#10;imT3uydpecsCwZ4/mYgHnGeOQAeexPXkYH9pxbWkj+6y7mfzPmyPlPByeCuQRnBzjOaJr6aQTQ/a&#10;Pm+bav3uozkYHygEnqufpQBvjUcxgLKuFHy7ueB36568jr1696H1Rdg2JuHGS0wycHsW/h9l45H4&#10;4H9qTI/lfblVQcSBmwXwAeApIJBKj04bGOlNF60a5QRu27qxXbg9RnscA9uo9hQBujVDKjbj/Fuk&#10;WTAB/iz2yB948AjHQ80n9oKFeYXLr/yzVUjC5yDyM44B5KgY4Nc/PqpjT918ygctLtw4AJIY9SBx&#10;wMZ+lA1aVVVWd93mMjYchWHpzzkhck4wf1ABvPqSyIzhkdwA6bW+7wCD1APPPX680j6iiFpy/wAm&#10;xWMhbd0J56k8fnz9awDqSHy5vl/vsy4bd833sgnjbx0xg8Ek1GNWMQWFJm+UKvlxyKCnTJHCk9j0&#10;xktxQB0C6kIT5MCY2AFirKvTeMjkBuB1BzmoxqalcJI6jODsjOVbp95U4ydvUjHB9zgx6g23GOGI&#10;PltGBgYPzDHBI6H6npTf7ReFvJZ2bjCrnA+YZJHI4HyrnB5IHagDeOoqJ2k3g7VJC7iCVwQRnJ59&#10;MnnP0ppvpJA8f7w/KE2gHqSBnA6Dkg8gjAzwawHubhVyxZmVRztYgcLlvTkA8c+uCRTDe+ZNwszM&#10;i/upRH9zPHAOccgADnnigDoP7UUviKaNVjZv7uSCc+4JBXHTBO3vUX9qSRlZxnb5zbtp25bPUH+7&#10;gH2PsDzgC82QIF3SKwwpjySRnr0AxznPp0Bzy2XUEuGw067XLBmb2BBGDzt6HjoOtAG4dRIC+a4Z&#10;VkEnzNknGTkgc46YA+uDUbanh/ll3cbnKkYPXJHUYz2APOO9Yf8AaGHEzq2Q277nO/pg8cYHy8E8&#10;56cVHLfCZWyjTNJJk/vBwuPXbyDzgn39KAN5tVIhcvdbY12s3mHKqMrkjOSOB2ycNkZ6VXbU9/7r&#10;crMudyhd5yAeCuOTgp83OOeRmsgaplvPXbv37stJyR2JCnp/tAkjOMDHEB1C4ZC5KvtYZEmOc9Se&#10;B0AUfXr60Abkt+CuGiysm7hVXj3BPIwBzgZB9eMQz6mGbHlNt2hW3L8uduOdvB9OccjpWM9/JJO2&#10;2RcyBseYcMG3Z4wffHrgA9qrXOqxgs7PG2GCrL8o6ng9CM5xxjGTkDPQA3HvTIiqm1ccLmRn3L26&#10;9AcEHJz36YqE6jGGMW+TLR4yxYAD+4DzyNp7Dkgk1jPqbKit8qRsjHa0hPAHBBU8jPbp7E5xFLqr&#10;StJbNJw2BLHuVmC4PscYI557DpQBsPqTtxPZfKJMcxlS3ynCjHK53HleuOhqN7+NE8je3yx53K3I&#10;wuM4xnOMnu2e3FYdzqRK+YAvzSD/AFj43Hr29fX8jjFMa/bzWxcx4Yl1EbEFT0LDkcjPf1PrQBty&#10;6pAqfPAv3tsnAPbjtx0B9CFx3qFdYZCtwsp/d85Zfutj7pzzgDuc8NisVr0tHtik2lSC+2Q8YBbn&#10;r0GfQgVC17JLAxhZCdmd0a5JwB22tk5+gB6dTQBq3mqwvbxxTam0exm2qquP4VHRD7d/eisp7yVj&#10;+7tPOXruEnU+vygg5/THeigDzcR7CVEu4NjezZwO2Ofc/TA+hpWhbHmgsxJydx9f69e9SqIdjS5V&#10;fl4bnjovHOOmc5B4qTynBT/RvmY7s7QGLYGAD0x+vr6UAVwoYFXG4KueWOAAOvH9McmnMjZ8ojdu&#10;ICqxzn6c8ZB4wOccc8VaFqQix7GBbgKy7dpz93I6cjHvUixFVaVWyzqPLLAcjOR0OTx2749KAKqv&#10;NKzNt2ttU8KFwO+OwIJIwOPyqWFIz8wO75Sq7gOMZ4xjr0+tTC2XADPz5ePmPYDBUZzxkn/9RxUk&#10;UGGVUhKp91dwz3+nA6f999utAEEUChFkRPmbI2+X+OOnTpz79qIrchgThtozwSWbHTv1x9ec+oqz&#10;HbrL+7Vd3yj5g+GB4PYH0J5HbtUo3f6tzt6s27J56598ew/E9KAIWSRv3fkmTZx8vOD19/Uc9Kkj&#10;iYRuZcMv3jJsGVGRz0JPX1Bx044qX7MhQNK6+WzH5mc+wx059iSM571KbbDs7Ps2xN8okGQMk98M&#10;e+PYUAQtFw0wGPmy2wDH0xwDgYojiJ25xkNuzt+6e5GevSrHlNgywLu2jcGUAgcNk7h7qPWnC3kb&#10;c7xtLu5+8cNye/rn9AaAIRbhj5b8/Mf+AkH65PP51LDHOwV1if7vzHy+5J56Hv8A/W71JHD5h3Qq&#10;qnJK7VPyDv3z/X+jvsyuqzdNv3t0a8ZPHBznjPXA57cGgBixYLZI8tmH+yDnBz6np64p8cJ3ZErN&#10;tJ6Jnc3P55yOPWp0tm2btpyyBfLYjaCB93p1xwe/FWIbXE+FMY2qfvRqML+mcr1PJGeOaAKSWalf&#10;L+8V3Y8sn+7jnnp06561OLYopjZQdx3Bc9eSSPbgn8vxqzFC21TEMsoG0YGE5xgkDGcdiO3rip1t&#10;D5hWN1k+baG+XA+Y9wcEZI54PbHOSAVI4C7x2kgBb02jn5gOudy9fUc1KLcbllWTy23AAMw+VcZB&#10;7ZHbjnjvVqG2ilEbRjJZsn5RlGLkevXPPIPTPtU1tbMLdJjHIpki3NnGE6HJ6dR7DPA5ycAEEdoY&#10;5Y1aZiokYMu/HOcHr+PJ+g6g0+JcopjEiuxwzKdwU4xgYHGDyepOO5q0lifNEfl7flZO4Ruh6Y7l&#10;h/wIDPaphaNcSefcGQK6qrMwIAyQ+45Tg8/dBHfscUAQx2YSVmt2ON5VGTKlcZPYE45PYfd7VJZW&#10;KyLjzl+9912CsTkfKD1zt+bk89asQW4MW2TaCrDKp91g20HJ3DBz6KBn1HBmhil2IGh2s+A23eGb&#10;qMYwdpz65xj3xQBALJ1/dvB8roSu2NC2MA5JOOgx34z7mkhtGWUSdTtxyvzHkg8A/wB78vbNXIoN&#10;8fzQL8rszRo5b58YzjAxjHGMljnHYVN5EkbbpIN251cMxK7juJByRhs5P0+uTQBTFoqsokVVVeNy&#10;rxySAckg9hgevT0qWC0hSNY1hbcc7o9xG35evK59uf73tU62jiJoUgwo3Ps4OTjBzleBx3544NSG&#10;APceWZZGb7zKVLbexHTac/eAznOeeTQBCsMUDr564HRUZcY468qeeM4wf1p0ULKqqEHmYUOV9e2M&#10;ZxznIyDgemcTqhwwB6JlmjAYkk4wMDAxuHtx0qUpucI7qxZdkSsoHX0yB1wp44+XOOTQBXMHmHbD&#10;DvXzP3ewZBXIxjJAJPGct2HHUUC2SMbxGV3bfN52hsEMO3ufXjAqxNDHOzRZ2LKGMbKxZk7heBjH&#10;/AsnjrxU0dpJ5ilRsRWVvu42tvHHze3Hv+eQCmttDHtY/K0cYKqrEYPYgg4OOO3J4pyRTKr7bfa3&#10;ysI9o4+bhup56c9+/cVcS1fZ8yyKX5eNZAuc84HI7c9jx2HFOFkcZeFWaQqrLtLLLwTznPOM9Fxk&#10;fjQBT8tbdypj3MucsVDMMZGOPl5AB/lxxUixEM0ccUmI/lAK52DAxx+OO/oBVprOJkBMDJHtzmQE&#10;7uDnH8WM8jscHgjOV+yu3lbpGDpI2zaq5jPBI5HT73offpQBWmih8pUnt252u0bMdwU4wOg6jb36&#10;9hmnRW7zo1tcwu/zbXXGflJwx4yAcnryeB6CrMlskY82JP3fl7T5eSV6DnqRyuDycY75xTntPNYB&#10;o/4VP7xd2ePvHcOgAB5PHQ8AUAVVhDbgEkMmMydRtJO0t1+VCcjseKRIocMmG3SKMDcQM8Z4IOcD&#10;HQjP61Ya2ZS0JaQtyVbdwmQewH1z746ZqRoXklCwBVDKQvIXnjJ6cnqB7888ZAKqxhyu1G27mUeV&#10;8wGBgd+v884PXNSwRMsYkjVo1OXZTuHY5AyOSe+MYyB3qUWkbblEX8I2lsfKvbofTOMjrjJHWmxw&#10;KmUk4U/wsB97pkHAzjB5BIPfIoAjljLqsUqj94CVWHcuScZA4BGBkDOcZ7c0jqC3mHc3yjb8y5AG&#10;cZwc4DdOnAOc5qzbWhkAcOzfMDu6eWrBfm6fXqDx3JNOEJlj3RW52ld0hVW+X+91B6ndwAOPqKAK&#10;7R+W7EbW53N5keM8c8EDjO3IAAOKjaEeW6hPnOAu58t97oAqkcdOf6VaSHZHtXbul2neq7fm6YB6&#10;jqRkjoDwSKREmVVRIvT7o6k/xZxlT0OWA60AVTE25oUVm8tsKyru2dAOvXuc8ZFLL5XksIlVPMKn&#10;73Jydpw2Ru5yeCMdeasJCryAwJJJGpwi9GwNox3PQL68e4pVhl+7s4ZdjMvJY5O5ugJwOMd844NA&#10;FRslh5O7OMn5QM8kDhjnGM5Ujkj6UjqRllJePIDKfmVSR09OAMAY5zuGatyW8G3zRbovmZ8t5Igu&#10;3pljzwOAeefoOrhHEWBt4cruVJF5/djOegPT7obkAZ46ZIBRktixf/TDHtyS0nzLu/Q89N3XBII5&#10;pqAwRpPEZId2DGzRkqp28Yz/ABZ65xnGKuQo4VIriFeG3qdg4GPquBwO3tQIttxtAbrtZnTJIxnY&#10;RjAJGTyepOKAK20j90Ube2WVW+70zkdcHhjz2cZFI6xRiTc5+ZcB8ZAzjPIyc+hz/LFWIIU8lQtz&#10;hdrBZpIsMOmMgHJIG3GQPbjinMjvcbmG3+Je+3joCRt7kDk8c8YoApyErJ58PCwyELtfcDwcDgjo&#10;pPO3075w54RFGsQdvlVsqudwPIwT0IwMnofQ9RVlomC+Qybdqgbt5/iYAHqMYBHTjt70oj81TtYf&#10;viw3bioYDLEkcZ5/Xt2ABTlZpVWQMGaUhtzt8hU5PIx3OOOuewpXACsoIZeCsi4Oeo6gHnk4Oc4X&#10;Gc1cmUyO778LMSTuwvU/eHfHtngnAIxTI4EU7pJN2xi2Wk5Od3AGATgfKepBBwQaAK6xxtGy72AX&#10;ILySDJAXkk9efl7Y496JF2Ks4bOP4Y9vHA7ZGBn9OMtnNTeQVVUkPzFsNv8AldRgccqegHP+971J&#10;9ndLZS/8KsJJMjnByQfReozgDJBOOcAFWOCaIhYkUSIigs0eSVwpwSO+d2MnoODTWtY/LWYnzNvz&#10;7m+UNknIxjkHPI6c9quDyWkCGQbXGWKr/EP89ienHB5bDCbgLIrtJuZWlJIwOcf98/kcHjnigCr5&#10;C7juPRtrfNkc87c44PA5789M0RwNvGHGZG2/vFPOTjHTj8c4x7Va/exS+eqqhRmIUE/MrZ9D6Hsc&#10;DJHSnYeErHFEx8vIZZIzgcYyO+evoeOnegCqiF4/JUEKQS+eWBPy8YAxxjABB7UNnLNGgVtw/wCW&#10;Y4+b5eMcDBByD1XueamH70qgVmQ8boyXz82Dyc44A47E+vJb5bTRi5DsVLblk5P91t23Bz05GccD&#10;vQBTmSGFFM5kSJgHRpDhmJ9yeOOmOQTmoZ79bXbOIz8vzMDGyj7wAPTI78HIJHYc1oRacyDeqlmI&#10;wJGjOMjJB4BAOMnk+3BqK6gURf6jcrbPMPKqVUZ6kjvn0HUGgDz7x5rN1Gj/ALhUG1Ru2hXfC85/&#10;vNjp/vY7ZryPWp7ie6Zp2Y/O33vrz+tevfEK3treF/PY7/OJllVg7HO7jP16ZJJ7nrXjuobTPkLj&#10;k59vbr/nNAFeiiigAooooAKmsY5pZwkAO49MGoalgu5IF2xj+LIZSQc0AdRDd6ZpEIj8wyS7WzLu&#10;4ORwR6AenOfSoJdTu9fu44bjdFb9BGFzkf3R1wP8PWq+jaSL9vMu5WZQoI3MQWX/AA4wAPXnpW5p&#10;eiW8o3s2Y1fARGwQvXPpz1/woA6HRNf0nSbGO3wixoGwsfVWKkYDHt65rT0231XxdcDUWMlvaxkl&#10;7yZgRux8vO0/l3CmuTg8O6t4g1WOwWFhHDIBuYbVVV7cY74wOSSe9euaBptlp2kRtJb+XawrmO3I&#10;AdyDnJHHA9OAd1AGJJFa6ZDFMpkkWZiI4dgJIGME9eD7ngVt6NY6b4dhS78RQtI6yDy7SSPKglwQ&#10;SAT3AJ7YycYFGlKll52s6jbrNcHBjtyFPljoB6knGAMH+dJAbpydf111mvZJClvA/wAogU9HBPTj&#10;oSB3IHRqANCG4vfEtqbmeDyYRINxmTarMcZcdgmM45LDrx1pNTsbi4MdsJJJY3/eN+8O0qBwSBz1&#10;Xt6YPGa0tLs4PJWXUwqwoSzI2zCHggZ4OcY7kD37R+MNRlt9Ocj/AFk5EccbRkqrKow3p2Xj5sZo&#10;Aba+Ko7Sy+zRstvBFGFSRXAZsEgLuUdATtxyCNp4HCx3niq4uUt7FI5reOf5vL3bC65JypxjjDcc&#10;cdMmsGxVbUNq18FZlDbg3ALFjnPA+UcAg4yccdK3vA/hrXviHcnUo1aGx3bbi8kxiTIKqiArk8/h&#10;gHOQKALPgWLXNdumGmxHybdsXTCI4JIBwWbp0AxjnnPXFer+DvCMWltJqd/OqbfmvLlYThfvBUXj&#10;7oO7seo4PFMsNH0nQdNtdA8ORLDHDtWQoy7lY4I4UYHG7OCAQozyWxf0HXLS8mlt7nIsbfHmbFYK&#10;pHJXJU5xhuuR9MHABtabBqXiC8/tnVnNvZLuW1sFXJddm7zDz/dyM9enrXXaPNeyWcmq3ESRx7v9&#10;Et0uNwkk9D2YbuOSAQcAdxx2n+IpL7VY3Cbix/dw/d3Lu4woGfm6/RRxnNdDceJdN0KYS+IHO23V&#10;YbW3M2WkPXBOCOnGMYHqTigD0jwzNp/hW28wSK1zcMvnTPgSYZslEJ4yRuwc8YJwK1/BVlffEnWD&#10;eW9vJHb25EFnJtbBTBZpWYgnJLNn/gJHXC8L4U0nxH4gjbxJrxntlZvLtbdu+4Y3duoyTtHYDrwP&#10;YfCWv6d4P8ORx6ZcJbfZ7Pe0jkbUZsnfyDkgfwjPJPGeKAOw0Owi0dJtA0ifyTboJNY1fdsWFMkl&#10;FHY8kZ9cdTkDR0/xVeayTovhSGSz0ttzcMRcXfGME9AoHXqDxggc1xvgGLWPiaypuuI9BhlaXbNj&#10;/THyQZHGen90c5AC+pPrHh/w/Y6J9neGKOO3+bdIseWuDuwOBkcg9vWgDr/h1oCaTare6gqkr+9Z&#10;nyNuAflBbr15/P2rtfDmsy3M0l3bjECj5ZJOrdQG5z16jnjjuMVwlnrF54iuF06wtG8n7pkYDAGe&#10;3PJ7Y7dM16J4UsLaJPLLq0jbS27kB8dcHOecdeOvFAHW6HNbx2Rmy0hZQT14+gxjvjPvWrZapYuu&#10;1njbZ8sg39W47fjXMy3M4eTStHuv3irtuLxV/wBQcAgIe7HP4Zra8NaSqWcdpCW2Ny3mMfQKc/U5&#10;z05zigDQjkJeOJ/lkYLuJ/Dt/n+lTTTEusPlfvNpZm3DOO4GT9KhhtZo7jBlJTbhWjUBWOOgPYf4&#10;/SrF1ZzC7xHDkKQv3sBjxj6jk/ifpQAunh4oGWJyWb5RhtzdcdQc/mexq+DEkirOpPl8jI9f69fy&#10;rNF/BCjRGQ+XD90sD8nvz29vXNWtMUNB/aMzfIvEKqw+fcOuP8/pQBaiuHiuJC5LbWzIy9Dgg9/x&#10;5wcelDSSSOsxEjbmCiMN+X8h+f1qrEu9y/lqduWdsAZOcj6n3/nWha27iGMzSYwv77c33Rj+Y/rQ&#10;BYtvNO97ifcyHH3vvdsYwODVzIitzLMyjd/C34f5x7/Wqcs0ELLcM3y/eDHIBPHp65ps5OpWjEu3&#10;7wARx/y/p75oAsDUVeFWjbdI4+RdwJA9enTAPpVqAsIwrqGA5di2Afbnt/8AWrN0/TFs4AHYM7Nu&#10;XdnCe47+v0rUEq2ttmckKo7YXvwOx60ARyXAmZrzZtVR9SAPbjFWIbXzVEzOpXknd06/rR5Ru5Vn&#10;+zqqK27azYA46ZP/AOvFLGk07bICPlUHercDHG0D60APnSSNfMmLGTGADnjP49M9qiwAfnh+Y/6t&#10;WYbmZu3+f6VaEipGQFZpGb5vm6nHX6fh3NRSWSzv58sjKqghFQ/gf8//AF6AI0Y285uLv95I2Asa&#10;qdo/Mfn0/GpLjdKqlyWkbqqjauenUfjUkUOyBWihXLL/AKwjO0c9sYyT+tIYoY1UQz/Nuw23JZj1&#10;/wDr0AIkLqVjgsl3McZbHT/P409lhWRpbhxuj5dsfd/oKDLcRg/ZoW+YBVhVhukXHUk8gDPWltdQ&#10;F6GFnAqbMmRriQ/KPoKAHMqeT5jHYrNgr/eGP0pq3tvBkxTM0a5CrGo7ep+nv9c1TvLDVtRlANzM&#10;sa5PlRttQ+2PTv6mprLRXtjG8pWO2hXC2qjiVuCCfX6fWgC5DcmaIuiMiuP93P8AwI0RXU5U+Xbq&#10;21f3Swt1B7k/4U6KVrobZYlI/iVugHfgdPbr0qSKK+vFbyrhbdMDHzAsPTtx/nNACSiO22y3jtHc&#10;StiOORup47VbMSwxKkyMzK2fl6AY6/y/Ks+3gWG5a51DyY4o12orMNz+pNXIRHNZsYp123Ax5jMe&#10;e1AFqEAxeaWVX2g5U/d5qvf6obWzxb2UkjR52sq557f/AK/rTrXT47UY+0siqv3j0ZvTJJ6fhQH2&#10;Tk/bWm/2Qvb/AD6UAZ8OpayIVD2LK7SKcSyDcR3PT3A4xW1G89qvnebIzSgdAOP0qrvJC3Ag3Mp+&#10;6eQo+vao/Oa6DXM1xI3zAbZEwo+nagC+t7eO/wC8lUrtyMpzn8MVJCzwvmfALH/lkByO5qBtPXbF&#10;JFqDQhWyTHtw/HT/APVUzE+evmQKN21RIrfpyP60APUzOGm8gx/NjcrdfxqC4vZLINJDA0isPmjV&#10;vu89qbrVwtmqxRaksbclkyPu9/8AOaoxX0UzeZb3YO1vnDd8fl/WgDWWd5WVo1+aTBaN+o/WphKi&#10;/JCmWYfMvH581k3eoQ2sYKOcNkFucAY9fpVfQ7vS49YmEU+6TezMkcfHtzk9qAOijVcBplbHXaVz&#10;j26UXMNtkXcibQv3W54FQw36yRN9tHloveRtoxnrz0p0ks80kQspY2gbIfkHPpQBG89zNcRrCnmQ&#10;7uvHP44qRb6VLj7O0E2W4Hy9PyNKo8yc7HVNq5aPIwQe9KXYxqY2VlWTjd2oAhezivLofabqSOSM&#10;7sqSuPrUV7BrK6qbq1fzIQuPJKgHOOoOKS/1G5s2+eNnVvu7FDbecA8e9NvLjUorZXs4vOHXy1O1&#10;unb1oAhTU7bUr3zRayNNHHsLMmNnJ4yauWtvbIUluIl3K2I2den6VDb3LMGuCGHmLuaNk5HHtTp5&#10;dVs4E8uBbpN2FaLIZRn07/pQBpW01y0uyW3G0f8ALRSMD0oWWEXTwlCr9fMYdajWZxB9oXdhVyVU&#10;fNnHT+VV7e7mvLFZUhljkZtv7zn+dAFyP7RbLmQ7werDsKNQgupTG1ldbNsg8z5envTvs8u2MmVV&#10;2jLKq5Vqp3n2tGY2eG8w/NvUnH06UAWTMyFTMhVnGB2GKit4rtfNkuB8zN/DjnHQ/lUlm1y8KC/a&#10;NpMf3evvQsKrcMY7lgNuQh5H1FAEEckM6fa7jcFj427TzVloJYFJgO9WHGcce1OVwu0bDhh97tml&#10;3RzKsUzfMG+XPHNAEEflsFSU/M33fN9/503UrO6jtxJa8uGH0xVk2jSQ7Z5VXa2d3tTLmWaGRHjV&#10;mV2wyqvT3oAZacxmJxs9G9aXDeUAiq3b5eAfX/PvUbzeVO1tdRfNJkp16elTXlq0lukdudu1gflJ&#10;49hQA6JoHjbyPvKPu4/TmmiNbqJZLmILt5+VunrVfWEnisZJYkO4cqY+ren41Jo84uLSOV/kkVcO&#10;qtwD3FAEiz293bs9u3yRtg7W6Y7VTu77ym89IWmjx/rPfPSrtrb2kbNBFF5YLc4HDZHJp0Vpawfu&#10;IyFGM7ccGgBltL9p3FJQFkGdjCmLbLG8ZeVv3efxWniNLVGaVfkJ+RlU5x6UpkgZurdMBu2KAGJc&#10;PA/lFzIAfvegqOS7WSZrdgy99y4FQ3moCzMapG8yM3zFE3bPepyttPELZ593mLlSWwQKAJxbzFwE&#10;lBReo3ctQVjdPKQGNT8vpg+lRRmeFeMusfG0+mKnM6sd0seVXn3U+9ADJFKQeROWl3fnUTQGPZ9n&#10;Zo+5X2qxKsMp8xJmXnqP8+9Q3t1HzuZflX5ucY/pQBIqhH82I/e56gjpQrpnzp1YMF/u8VnPetBG&#10;FmWRVb7rKMjrVu2u5ARH5Mm3pu29KALVvcQXCriPtkg0+2FsXZxc98CMmohOAVjUBvm+bLfMBTla&#10;NNqybsn7wbsfwoAmMvl/M6bcnG7FIWMiFtm4dtrCqZurlW8pXWRe+48ipbeSRlcyS7dv3gOPagB8&#10;Lef8jynavVSADT2MkbMkcAYfw4brUDiSAfJMGZuzr/UVUlv7y3Xe1qQpbH7lt2fwoAvTMFKllZc9&#10;VK5xUTTTcsgjG3+9xRHcQ3DeZb37IerRt1H4GoG1RZnZftu3bwzNGR/jQBNJdykoXVlj6t5bBsfl&#10;U0CRM2ECsv8Asr3rNa/1XZ5mni1uB2V5MZ/Fen5GoLrWbayYT6jL/Z80i4+Zgyj8cdPqB+FAGtJb&#10;KJWchl3e9QCC3YFZvpuHWqv2jWZI/tNjPa3it8yLu25X2YEj9Kji1Czvbs21zBNFNtwbeTPP+6Rw&#10;2DQBceAwqHF0zKOSdxHFNnvNOjdQ8m5j/ccnP4dKq3djZ3PMiMvy/iRUe3UbCBYbNY51H3VkOMd8&#10;ZAPFAF6Jo2G37Tg9Fi3HNOlk7NKF/wB9ves+a+QKYdRsPJHQKzA5+hp0c1k8Hl7VZewY/wAj6UAN&#10;kFxBefa0RnyP72M1aj1aFsGVCpzgn060wm2gRRFKEUj5XVqzNduIbb960/z5+6q/MeewHP8AntQB&#10;0CXBcZztJ9O/vSEFwQ6jH86xtK1DUWw/yrE394bif14rXLzAfw7T3X09cUAJ5SKjPjk+1QiZWQqx&#10;DfLkGpmcSDZICv61ReDy5G2y/L15/WgB7B1Cjtn8qRSzfOFXP+eKdskI3OCw+tDI8fyA7h/s/hQA&#10;K6/8tG2t2pEjVjvJY/09qjY/vCGbv68U1rpQdrNz1B/lQAt0AFwvpVQv5u4+Ue+3kf57mp5Jw5yy&#10;NjrnnFQu58zO0/8AfOM0AZ+oqJI9pRgMe/FcF4v0cTR+dCrF1Aw23O3tnPr6969HurYyRncpbAPO&#10;PWsPUrGGZW+0d1P3V75oA+cfHdiUdxMjbt2Ao52nnk/XjryAp9K8X8d2V5BasltOskciNuik6n15&#10;6r/CeSMnPB619SfErw9BOZoWsmkypxtbAUjI4zwT/nHr4D8RPC1tLNNFaMkikncOmenqeD6cnqen&#10;SgD5k8e6bd3E7P8AZrgMG3KrKdw6gZ6hu/zfXI+Y14x8RPC4v1RRDJ5kasPs7s7EscYIIJ5HbAPB&#10;xxzX0Z8RdI1HTJnuLK0LDaciSXJzgL8p7HOSQT/CBjCYry3xTPoeppIlxaqsjsCI/lwpP8S5wADk&#10;9sHpuyQCAfJfxJ0q/wBNupmv7S4jb5jDcKX+V+SAcZIJHX+E46jOB4n4z+2QO13EQsaEkbc7Vb0b&#10;jCnrjrxjtwfsD4pR20kTgtNOE+WSORSok+X7hUnLdCw6ZOT0GK+a/ijo8Imku7cRlGXdtjyrIQgO&#10;fugEMQc569QaAPA/EsKtuYLhVJX73I+ucnjJ7nNc7dsqlQrE9d3Oc89fb6V1fi+Jre4mhliI25DF&#10;h9/39/Xj/wCtXKX2xn3Lt9Nq9vWgCElSSVXHpzUlqyI4MicZ/vYqIEZ5FPjZM8lumOKAO48FspZd&#10;3BwPvNkg/wDASMenXnPI5r1rwsyQR/JINqq+794A0mPmwMA/16H2rxPwbK0U6wxKuZHAXo3Hv+Hc&#10;+navZvCEFxNbxlFKtuIjXALMQMEkEdxycE47cEigDqmAUtCLZGCna2duR2JBz8gwc8c9O4ol3TIY&#10;532bmzJtViqZ5J9u56g9OvFB+eFUQqTg7iy9FPfjkZHPK8fqCSKO5/eQj5Xz85ULkfeyDj3HzYx8&#10;uCM5FADbmVhF+9k2fLu2NkY6nHZSODn8PbKyFir+ZuVF5Xy0HK8N1HXn1I/DGChVGTcsTJFJ/wA8&#10;VzsOOuex5HJHr16AuVQM8jqrMpbcGT5eTjAwfmHI9AScetADTK4f97PlQMyFpOoJGSCW7YX24J70&#10;2Mslv5ryKdkm8naQDyTjAzheCTz1yOnFOCxwMsrh2Hz/AHmHIG0bc9e4AHXr+BFv87fceaSrEfNu&#10;BDDOTwBgng9wS3fmgBscY8xHm3L5eC29R13DJwvPAB47+tARd0YMShuAq7RuB5zlievGOhxgelNZ&#10;YhxMVZVyZCuT6+vOAP4jyOcVJ5THdGsUmVkJj+csC2RkHOAOR9P0JAGrKu7yS5VMIW+UHPIz0x0P&#10;Oe5B9RQqSvw4aNm4b5N5yT8qg9B17AdeMUrBFbbErdwkkS/NjK5PJPPPHXoDSbIplyyblZcIrMPl&#10;UdiDhjkg8ejE54oAaWlEObl5BuwJPLTp07kbSSOmDznPqaR1ib95JJ/10AYPuOcYIIxnk9M9vanu&#10;SpkkkUBo9xP7sZXjqCMkMc55J4C9hQEDDbGdrM2EaMgbuMhvbk8e6+1AEYUJION2IygUD+9nOeMc&#10;Ehume3NI+dhjjUjBZkKqu3kgA/KMjkemcHjrino67Pux7RITtO5diYIJ4/i+ZuMfjQsI3+WQAvl4&#10;8sqCo+Y55yP4SOmR9etADWkDHMRLf3sSI2GyCTwOvPv70M2z57llYp/rGV9q/KOgxg8dOenFRllE&#10;cbfaM/dfGQG4baM46DoOg5A6EZqV3ggnSSRdyoxLMYSGP8RbAODn6n9DQAkZdSYRKOgVgrKw3cZ6&#10;9SM884IPeo4HHkq6fu/lVY2WTOVbOR3Izxyf0FOIOwI8bNtXcwVMnP8AEV298Y7c7j7YNu2RlmWV&#10;jtdcl9o3YGTkYG4D5gOmTxQAL5J2tC6lljLLHu7bQoHHDDJOB0J5zkYoiMTSMSw3rHnzmO5mOM7s&#10;57Yx078ZxQqbk82REZQBllY4PfOccY4PfGcnpihICv7uGHLZDeW3Bwewz3znGOvvQAkhBeSJ5GwH&#10;+4ZANmOvQA9Mc446d6Qztn7Q7jCsBIkmRhSQB3xnC5zyccjmnQqZFWK1DNuAGI1BA6dslT94nPrT&#10;VXe2yQs6xr8p5LdCcdsA8cLggevUgD3nmZUjuDIrsf8AWs21V4yAAOuSxHXOQc4BpI28t9qHzG8z&#10;Cx7huBZXznOc8t1xk/UU6SErNIFhXaQ6Kyj5iN3X+oB5yDQxaVMJuWNh8sakqq5/E8Z2gey55BxQ&#10;BItxGJ8wqXIYbfu7iPU8Dp1B446c1IJsJHJFNIyyMp8wkhpPzI29AePyqPIMiqCPvY+aQ7QoYY74&#10;Gdq56Ec88UsexLpZHRUYsDty+7AOSSeh9DzkZoAn8yRfMkW42r0Ow/Kfl6cdOe+B14GfnDYm8xN4&#10;Vjll2u2W/iG3uehA/Kq+ySaMCNGk+RflXnf9zBOR/dJJ685PYVMhaWRnErKDl28xRlTweRjJOMds&#10;55zgigCRpXR988ir5hxcfuxwASAV5+XIGeOMnkCnJIkshXADyLukVe4J5AbjoSB3+8McVDGIVVRG&#10;isWjAVmzyM5JHHPIwODgevWnQs4byo0Vf3h/5aMpckKdxGME4AGfp70ASvchQIhLGqtt2tIBypGQ&#10;MnG3gY/P8RpDte68pdoxnaqq68kdCeRgHryM8ZpVnljUM8gVVkxkNyy4x1GMjIBz05PJPFEUkyAB&#10;YPvKn8XP8Qxk5GPmGRngdB1oAW5DzSeUu4rJK3zKjt0BwSRjOQfvc5I7HmlW5G/zmljHmRbFycck&#10;DjkEY6AgDOfzqGfawAXZwrP8zckrk5IJ9R1GOvHGKlVgjFluCv7zDLuK5HI7noRx0B5yc0ANVmuI&#10;3KvtJUDeB+8QEHGSvcHPcdOc8UpvY9+XnD7uFXzAS2WByOeoAznIP06FrQlXXYjZ4RNyqzNgYIBI&#10;zjpkdck9TnKtctDy8zMxw6fMA21dueM4PyjrjjA6YzQAiylLXKsyqVRYfMyrj5CMgclj0OR375zS&#10;+YxORcKBxjbIdo4xgbSAceoH6gUiosC5geXc2396xzzuPBI7HHTHG09wSXAhSo2tgYI+XaV9BgHu&#10;COeDk9KAEW6g2Zh2xtnrx0ySv3l+YjcMZGeMHGaTfDGMwzmPbjy9zgALjKk57Yx6YIHHHDfMjgSS&#10;TdhfLZmELBgVweMew6E8gfXNNaMxM0TqY32lTtjbCsMgcZzn8x7HrQA6O4aO52b1XzGwsckeAD8x&#10;xnsD7DrjjvQkoEm1LsyeYxCthh+HBOevHBwe3FClUSMufl3MJB5jMc4OM8g9W7gZ755NRmNbeJYn&#10;baqttM+xfmAyODgj8BztGcgUATCWfzmEMGBIpPlGPlSR82WDAE5GegyW79m/KY/sw3fMgDYkGTxx&#10;3GSR3B/vdetRoD5ZUhG2oGEe0DC5yMY4ORzyOnHfNTRYU+TM8eXbadpzvYAnJ5UD6kcY6ZFADWmK&#10;7pIpfM2kncWyc4HXnIHUdvUcZp0kkgHlb22/8sw/A7gEHAGMnd3xnBFNWJShaVVfaSctnJUN7dR6&#10;+mDycUx5I2Xe5VssDg+noWx05HPf15NADppo4Jxskxt+ZtzYY8YBPQgY9ic9+aWa4lI2sZNwm+Vm&#10;kHGNuR2ABBBxnnPPXNIgktwmY1Vdu5nXKrx177SPxHbHANMaV5mbaFEnl4Ubhx7cD0HP4dKACRBE&#10;myTzow3D7ZPvYAGATg8/njryaBLHC3mRsqr5m7bu3HbnqWbvjcf84pu5Iv8Aj38yMorbWQE7lyTn&#10;nknlecYJHJ4xUcvmFCphxJNuYPIeTnAAyc9CRjOeMjrQBIZFh2x7WCqv3lJ2k5yp9gAOPXvQD+68&#10;uJJJI2xxHGSVO3rkDA7Zz079qieRWb7TEOGk3f6tlwp65PoR0z9OOtMMCzoSSNzKVKsu4SY9T97n&#10;BY8g8cE9gCZD5gzLlj0d8ZXkHAGSR2H056cYHx5jvv8A3cqg7i7MWUsuewGMZyF+vamoVQIckqzB&#10;WwBzkjP1ON3GAc5HXBpuC4NwFkEm/wCVpo+Q2ccjIwTwMYPPTFAC+ZIg80/NtVTg7f8AaBAJBI6E&#10;E9Opzmo5vMTduYMvmDbuZThcbScYxxzj6c09QM7Y4cbeAqqDuYgfexg5wvbkEnqMmjy5Zdkz2r7W&#10;Byy9gSenAwMn2PTtQA2SUurTRqq7sqsbMAgwuD04I59Mggc055GlO4yFY2G5WafopP8Asj26Ywcd&#10;6GlcBWR9u0buMe4ye+4sP4R6dKhbdG6lJljw2G3KByfTcpzgd+O/1oAmllxwsqbioCndwBg/dyO4&#10;5yB0GPTJJPuZS9uybV+Zdv3ec5GFXBIUfw54GD1FNkjMq5cqobcy7uAwIIPGcnAOO/3RTS4UMIx+&#10;7XdktzjnvjPQt+XXPSgBxmxIsjxbfMG7aHViDnGcHjGc4Cjtn1pxuI4YFd22r5RLLgbnO37uTwO4&#10;x1B/AiNgVC29x0DY+YbCFOFwRz0zu4HH0OCCXYnymVNxJynzYZsHaBn+Y5GPfIBLO8vmMj/eRvm3&#10;IBlwp+f25xzzgY5FRIW2qFMjeWgVM/8ALRRgKBu7ck7jnp0HWhZ/LYN5ci7UUABdpDYOOACe49Rk&#10;dhxULqIGJDviQ7VCyLyoJIH3euc8emOOKALLyOweNXG5mzuwu7HJyMYHI3fnjGRSw3KRthL2M+Su&#10;W8v5SwzyVHUdOcjGeB2FVyGO5pIWOXyBIu7HHAy3KjPU5z8ueOSR5jE6oQzqu4MxJGMDnp0HHX3F&#10;AFiO6mb5PK3R7ihPmZ2AA8fN1wO/oBxxSrNcx/vUdl2tj94pbHBAOd3Xr655PBxVYzTwhVBOWBP7&#10;xd2QTtxtIPByeT1/WlbAiAKDavG51/LoNo78cDJ6UATPcNEFEtwxULt+ZvuglgCN2OwyevGOR2Rr&#10;qdATLceWwXdu6Kue/Bx1+XjsBjPWog/7jCY+ZdrNuGfveoxkjdjPt04ILJSd/mLGu5cZk6KCCB6H&#10;PPuPwoAmluknKos2FXZtXedx9+MBcc4574Oeco08oQrIjO207nGRnv1PXgj5vUYxUUssQgyJcHYo&#10;jT14xuGWHzYzgY55xgkVGysxEKHMkj4KhvmyWXHfp16g4yTnigCcXUjztGsku1Rgss3TlSAeT/lD&#10;25pjX7RrltqndlyqjcDxgbumcfUkE4HNV3nWZxLbr8wOV3QbWRcHjHfOF64xjvQ88i7phuVuir97&#10;5SRkk47qScDHIx9ACaWR/Kj2SNHJtyuZCwJxj5O4/wD1nnrUbXDmPyiHIViyLI5bH47s9SM+x9KJ&#10;IxG7xvLG3ys3mDJDYY5IAwp+9j/vn1xUaYZY4HC7SMcLtwSOM8jHTqOM+vWgB7TyyjZK6OGUFWXc&#10;AuOoAHBzyQSQQV5pZL7bEwmVRtySF4A6ZBBz/j6YqvhJCGdjtyN3mYBzjOTxno39OvNNMjtDuDuz&#10;DDNtjJ3FVx0BOSQeeAR1JoAladV5J2qx3bufTGc9uhwM8kjPSoJLnzI2FxMoEiszeXxgkDJHJ6ZH&#10;QD8cGm3BRDuJkGCrFm5wQ2CwBHHb357UedCr7C+0FtzHnjJI4ycf560ADT/vfMXys+dhmDEAEsfv&#10;ZJHQfQ9xjOGvdmZmHnMFb5hy24dQcNn/AGmPHemRyyviSMn7zbVi+bI6ZI4PZuo5PAIpqGedl3nJ&#10;du3QHIIIzxj5lHUY5yaAJWuy25o2ZPL53L8w3AAAE46H8R6+tRtPhGikl+XcC3mYPYgnbngYY45+&#10;gNQl4bol8su1jnaSdmSScZByTt/XvRuc9cgN8u3cWXHC4wOpyOPXOeRQA4zTSD53jY4+fe2eWO48&#10;E443e/BqGSdpV81EU+WwCfu8Nk9ye449M85pyyLvchd2+YlQ0p55xyFYZ56Dr7iq0oYSNtG0/MN2&#10;7kcfeHAwcDOPp1IoAkcySuIxJ8rbtvykFiSVxwcZ5GTg9Kh+0upUb9vzKVEYDcdTyPqT9R05pQAZ&#10;tkq/JwVTdwPmIyDxk4PIJ/lVeRpH+Vpclipk+UAn5V9eAcewPQUASGRnJXzM7V5IYgrnBHoevX+d&#10;QXFykaANPtXoqmU/KQQDgYyT7AnvSF0WISHavlrhv3YI8wA46jAJyBxjpTXIOdm526+WshwMYOGI&#10;6HB2nHGRk0ARy3TRHySdxOFZkbB44Jzjjr6c49KbLNKGLS/MXZW2bSQuTnON3Iye3rRIkQXZC2Fx&#10;hWK5VsE4I5xnA9MZzioZUZQBiQbR+7TysBjtGefvYxnpnGOByCABpuSqkFwzeW3z7jz/ALPUdecH&#10;3Hoaa0sk0jLhvmbuV3EHoOmeSc8011LYDPvUjcp27iRk4B7EjnPPPFRtGEdlllbdu8tt2OeAcH1H&#10;HXPIA6CgAuLuIMsk8/l7lG3aoOePoR+gOck5yKKaYmjbKQbtyjhV4HHvjrRQBz6iXY0sTbdq4zu4&#10;GOg4/h6Z/GnxWqgEqjegJ/PB+Y5HHvxV1rZ2ud0n3myMEgkMD+GB7UR2rsAJIZJCGXd1/Edue/Tt&#10;jmgCDa0ZBaVFYMu7cRweoyvcce/SpBC7BUaPadu0M275T159ei44xnFWLOzcRg+ZhljXdkHnJTOB&#10;1Jy3cds9KlitNrR87v7xbHpxx6ZzyMCgCssCHcxXDbt7R4yfXGMgZ4NKsPPzNtbhtvI28Dkn+ftV&#10;xbIn93lm/dgFccdM898//XqSG1Kx4CMe2WUcDnHUfdz/AJzQBTWP5XDHam4nb2HHGeSMZB/AjinA&#10;CNmjX5VRm+VpDuYYI4ycZ49j0PqKti0AAICtyVk+U4Hfqc/0+tTW1nsLBBIrbt2I2+U+p+me3Xoa&#10;AKcCEqCnys2fp5Z4PA6/4e/V2EaAsIskrlRwCRx269CeT059aupaFpF3ndhRuDEbRkYzn1JzjPNS&#10;Q2LHdBhQx4AyUAwQeQPp27j8KAKZt4ZhtQncpXEix5XA6kYzyefbipI0XmRk2yblypj+bI74znjo&#10;QffHAFWvsTNBhEwZOEXcSCMZPOfU+owSal+zKxVZS23zNrLu6jjpnpjOM/y4oAqRx22P3gj3nJ+Z&#10;Tg/MTzx3+YdeT+FO8gMdrbtwY7hGQpyeB97HX35q3HZSgs7hsghmaOPhmyP4cc5JPU5OR0PFWIrN&#10;yiqxaSP7zYY4DAcHBPTluueenegCoBHDnhvmDKq8Kpb239hjqDnO3jipo4C7eU8LR+WcbZOdoU5z&#10;68HOeAcZ61Zis2jnjMgHCrufIYOB2JH8PHv+FSpayRhC5+VI1Z/3bdxnGPT5ucHH60AV/IEkcRZm&#10;LbSTH/F2P07e4/nUj26yYWVgp+Uc/wAI3AY+oBznGM/SrTWUo3bwvmLkyNtD85YnjBz83b0+hqx9&#10;hfDTLbhdu5WxMBtJwrHuf4vTv0wM0AUxA6OzxHbksU2NtBK4xj2AHHB981aSzaEySTQtuxz84bA3&#10;ducA9OeMEgDNTJaPMyBYGZW+ZWZcYyDkZzwcnnnOO44qZLLBJBb7p2qGC7eDktuI4IHXJGRwTg0A&#10;V1sVkwHjZdzKAfL+6x6gdSck9R3+lTQQwvHtB3pt8z9yWAZCDk5wep4PQdPerQ0qYyOpiU5+UNGw&#10;JfDcHB5HOCeR3I68yRWd00DDy2XMYbaWPTaBuBIOONuOOSR1AoArR24k2s21m8zO1fm3liACGzg4&#10;98dcY61OLdxCqCbftZUU4PljPzAtxznHUfT0xct7KaYjcr7TkyScqSBkkkkDH3voeMc4pRYeWuCo&#10;ZVXcsiwjBA74HAUAe/pweKAKkVq/+uCN+7y6tyRxwM8/L90ccZ/CpFgjDlIeGZcDcMl+WwOgIJJU&#10;e+ePSry6ZGzrvtVB3EgspODkHscgcHt3A5qSDTJPN3SQ7NysdxVhnBHsDyARyccEUAZ7WCQpl4Y2&#10;ZY8swLckg5xxgDB78AtyRU1vam4OwAsVZhjf0PHyjBIHODj1GOnNXmsHAyhHzRNFs3AEe42rnJ+v&#10;GO+cVIliVLSHa2zcy7vmY5JJ/hJ64AJ7beuM0AUVsgYldf8AVqylsOTuBUr+Jx3/ABpwtl27pArf&#10;KfnwRnBy2SBjHB+U5yDmtMWKmZVA3Kpym7nf0zgkjseMY/PNKLKRYWjIaN2X5mDfxZIDYzgAd+Ou&#10;eexAM9LaRFZNi7hGy+X97OFA564BwOeOFHTu8WPzSM0O5QzZY/8ALT5unJHPAPbGK0TbCc5kiXaZ&#10;CphbHylhzjI9CAO2Tz2oNnHHF9oZuPL3NtUkBvwzgfMcYx1IPTNAFRLGVphDIjs4ztZgF2YIPQ9B&#10;nnjPNLHZxv8Aun2puVdz+Z5bgHjnryOQeMZzzVySwSFpkIZiWXdIV2qeAMdMAEAkMOee1OEDbTIR&#10;tyqhtxK59sBc4+bJIyST25oAo/ZFjh85YgGkXLbVwV4689sALjJOBxnNCWpmbyYFj4X5Y1UqQ3TB&#10;Iznr6ZyCQea0I7No5FxExXdt/wBWGCtjnI3EcN0OQSfpTvsqQJ5cckm1TtjbyshMngADPA+pPYig&#10;CilqUYnzo/lY/KqsMKeVOOgOTg49uM0sdgUTdDZtFzvVFhXAYcgtzjPA4PoM960UQqo2xkKFHyMx&#10;XGV7A8dPY9M9aRLFVYKhk37/AJRJxwNwzn0BHPqc5BwMAFAxIRnyGaHczR7ZMbgOSCMc5UD6kmiS&#10;0+Ry0pYfL9ojBPztuJ2jK7QPlGeBgkdegvmCQhmEqnzF+60jDq2TjHOO3XkY4BpPszSTGIspO392&#10;5RvmXgnP93J6g5PGeaAKL2YW2Zg0gUy7o956ng85AwO/LdunQUgttrBUlbYrAp1wy/KVXHGTwc5x&#10;xnp1q+bZiGeJWXLDMch2sp5wck9QMdxx70PCXkeOWDcq+YVCqf7jcZ+6Ofcj8OCAUTbGJY18xm8t&#10;WCfL8xwG6cZU4wfQemDw17NAMSzKWfcF8tjgqB24OBgrkkkY9BmtDy2h2MSzbcttVW+Xgvx69D8p&#10;wO1ONqw3mBcg7VO1vlBye/Y8d+CBzmgDPMJG54juZnxkShg2Dt3dBuXPfr1+lMSNQpNvO/yr+7Kv&#10;ksM4OD2z17Acc5OK00sYvMCEDytxLbpNmSBxk46ZwR0zjvQbaUrI0UYb+8W3EBmGM8E569MflQBm&#10;S2W5GRj95m8tWh+YDPAzgE8gHOcc8UklpH5e1WEcbLhQFIA4wAMZPO7qB2HAxzpjT4/M8qPP+q/c&#10;rtCZwRgnGV9MjkZ60w2ojt18uMdWKqPl6AY5J647Y749yAZ4slDbHdUZpCcIp3OQAMAd+No5HUds&#10;ZEdzBPKS/lL5jZbdjIHB+XkjIz8p7nHFay2GyWSEpuEzHMXknkAnk5PygZwFxkimrZNtX5SW2j/W&#10;KS4bapI9zzzgcHv2oAzRax54Tcsbl+SGJyM9R6gkgkjAxj5eDHBBvVYmKqCuVjZW3MRzgAbsdyfw&#10;weSa1/sBJUpk+W3yM2OMEHqVJyG6euO+cUxbFymQreWzZYMu1VwpZfofxGN3HPQAz3VpGPlZcLwr&#10;fdKggLu5IPHToDxz2pPsqSbY44JFRvnwrY7EAZ49uvPXr30TaySxcmXdtKkbu3CjBPI449sDk8ZH&#10;sY5pGcW6sdzEOMhUx0IIOB2PNAGbNbTCRpFj+82M8ZXvj5iO/t0PvmiSB/PcA/JvUbgu7AK7t3UH&#10;5c88HqetaCWwEe+I/N5YHlxMx29PQncOOD22/jTmsHilZ/s7s+7O7ac/MenU8DqSOe/BJJAMtLeX&#10;oNy5j7OV7/MuAG/u9Og460rxTCRnPmK20nb5eMfPt5IHBOeMZ/AmtGWxC/MUHzSN83lngDvwTknj&#10;t0pzWCx7UWXaGOc5OFxn5TyR8oAPP0IxQBmGB9jxyFdu3Dd1YncS3B+tIbIhzcJIrbYwA8W7aRzh&#10;gxHIBPIwMlSc44OotoyKUZ9u9dscitu2cEZ/usPdcAfL60PpyB/mSONdx+ZWy2Cozux6AjjnqTnj&#10;NAGY8b/PKZBk4LSMrKc7hx16AEZ7YP1pGtZCnPlnaCUbDHHzE8cnBAA4643epxpCzkjlWN3k3vwx&#10;ZTwckEE9BnkYPYdexHs3BjYRsx3BVZWDbWB456n24+nSgDOa3HlqYl+Vl3JGynjLf3frkEk9+9Ma&#10;CSVWaWEyKX3RhnLbs4IXqQeSepHPtwdM6e6xM6weWFdvmhWQjdnH4sdrZzk4IFDafLEGWW18v5cF&#10;lbHAJ9PTceO/HoKAMqS3LOyyL+7kwGPJyOxyMYP5k8AAnNRhAHXa0aycqqtHyrcAnrkYC8c5/UDW&#10;/s1AnJkJDMq7l3EAqTjIYEgYbpycAc9KbJbSx/67jpu/dnaCcjoSRnBPsfmJxQBjuFit/N2w/Jyp&#10;8jttHyqM7Rz24/rWX4h1mCxtJFlgXzmdiqSXAToCD3YYyyn73b1HHS3thOqySTBvlbLMYxnoMqoG&#10;QMDuOOVxXB+NIJ7ODz5LpvOCsGVZN2MAdMegxgkc59qAPPviDcT3BldmQvP86rg8KVBAHOCOnr7m&#10;vPbmMxvk/wAXNdD4tlktLySQ+cGm3H963ue34VzbMzncxoASiiigAooooAKt2dvEr7rjnacldvUY&#10;/wDr1BbozybQPpV7T7NpbqMp829hhezYI/T8qAOm8P6dfarCpjk8qEABzGGVQADz64xnk+vHXNbU&#10;Bmu3TS9KhDvKu2aZW/1O4j7xORnBHFUoYJ7bTtkgXfcR5+ZRhV9cHoc4x9PStDSGurq4js9LhaON&#10;pCGuMc/X0H3ffHXPNAHQ6bdaZpSppOn28cxDb2XbuaZiDjd7DJI5B9utbl9qt3GkazuzTt/DNICs&#10;e4Dk4wBgZXA6cnGASM/TPDEWlRpcq7ec2GgbPEeMZkYnvuboMdee1XDocurJ9milmWFZil1dfckk&#10;yMvgk8nAI44J6HBoAItW1HWb1dH0KzjmZWUtNMuGZi3OewGM9yABXQR6c39pw2No73E2P9Il3Abf&#10;u55yQeQvUZ4wKmtJdP8ABeheTptt/pUyMkMWSWQMAQhUMDyAcnoB+Bp1zeyeFtEGl2UOdQvRteZf&#10;3mwnKg7unGTz2znrigCu9+brWVtYBG0EK75PlO0fNg9c8H2JOCPSqviDUTfMLuIwiFI8CRlYBuBy&#10;ML/sEZ5ySOxzS6X9jWGaWOJoreBvnuJlO6ViOS5O3dj5SU7A47cxxwX3xC1ePw3Z2scNlEiGVY2P&#10;yLwR6ndnGc9CTxnoAO+HPhbUfiZrzLdeXDpVtMr3V1I20AKOgAyCPmz1Jzxzjn2+8js9G06OLT7D&#10;yreBmFnbxx7STtQBj8vGcZ5AxjjrXO6fqWj+HLCPS9HhjEdjH+8Zgu1nU85JUfKCCvQZI6HgVY0f&#10;Vo7KFvF/iOVfMSMGyiLqCPm5ODyTtJIHU9eeSACbXpI/C/h9Z72VFubiRURHbDJyGyRgAZ2joOMj&#10;tgnQ8IWMmpaekRVoNJswBc7s5uGBU7Gxk45Dc5GQwPOAed0u0m8d6r/wkHitAumxhRbLKWZpBtIG&#10;AP4TjqD1x16V2Wpa9YNZ2qyxta28Mnl2lmrktISP4zgbVH3s8At3wQKALkN9pnhwLfWURuLxVEdj&#10;b28W5jngE7lweenYjbjPNdl8O/BChB4h8WlftG3eyuPMWMkDKgsvzlQqjj/azx15PwZ4evr9hr+p&#10;W8X3gWaScqsOCCFUYDHAAORknA5Oa9Eso4r0R6VvEOnrIp2hMSXbbWJLDb93PfOMDr3oA6TS/EsO&#10;tRyTqVtdKsGO4yRhVlfA4GO3B9PvZPA46HQtDTxqy6j4kMkWnqyGO3RNvnkEY3EEErlRye5bHAY1&#10;yXhu6i8UXMZvbGQWVnJs07T443YzOuFBOewx1weuckKa9L8L3tzd3C2Gj2qXVwrAtCq4hgGB8rEf&#10;L+XQe/AAPT/A8q2ekIdSEdrarHtgs4+h5wc989RgfjwMVej1XUPHE/m2cwt9LhmX7RdeW2ZPRQOD&#10;t575PHArlLLVbO8torTUNQm+w28im+vFZg14R/yxjUYxx1brznNd/wCE7cNpy63rdl9mt4VAs9MV&#10;T5cS8dR3OPX3xjFAHVeFriOxsFmEfkRYAgjlyGkxxk8/73oRz0wa2NDu/EGueIP7M0Q3Qg3GS7vf&#10;lGDk5RO+QO+MBTisnw75viZ1diBCZCZpiflAGPlVjztwOTj1969M8K6ZY2ttutoo+i7PkyMBQe/4&#10;8jnnmgDa0TTobGyWKzVdzFR8rZcc5G4j7zc8nk59a6K3U2sAVHBbbhtxKjAHXjOOo561U01o7Uxw&#10;Ntba2F3KTwOg7f5yetWb2RkjJedfnkyJPM6YPHHtx9aAHXFz5arJDasx+bMkOGzj0yenP507SnY+&#10;Y90WUt/FuxszwMH1HPNN0xYjYYljwGkVY96Hkcc9T1+tF9dY2rErBsYLEfdPoADz2z+WKAHbTKsk&#10;USqjSNu6cKvcnnrzj8KkEau0QiVniX5t3KluG79B24zTbZ9jtDMrMoXDMOqKSOOvr7Vcu7iaaNfO&#10;XuAMN/Dn1A+vvgUAR20DbTPK42tIQzMeSAeO59AKvK6wRqLhfv7Tt6DrwB/9fiqcP+kyKsK/JCvD&#10;DGwKB0545x/nmrFqonmkmnDbgf7xz+nTigC1cRNdSB2b5mOd27j249BU0QSCNYyd0m3cxJwdx7e3&#10;f/61RWwtZ7lYUVcpyQ3JLc9vbn8qnihWO7Z0i/dycyNt5z2UdO3NABC6XEv2e3CtJ83mycbVxxtG&#10;D2qe3thLMGlO7aflRujEd8e2DS2lrb2kP2eG1VV7sWPyd/z5qaNz9pYxHA6MfbPft60AR2C3T3Ej&#10;3ssbQRn5evHuex/wrQtlynkR7gzZLMv8Ax1P8u5xVMTMtsJXiyu4bSGxk5FSFpJUVnbbG2P3ManL&#10;9OSf4voKAJG1CEKsEdzEV2kYTLH0yeeB71HNfxxOMQF9qj5NuOO3Pvjr3ojjgUrFCvMnCoFxlj1P&#10;+e9EsMSXaWXlO3Od20HJOPr2/lQA+CC9vIjcRZ3HBQFsBV9B+lMjgushkuGIxhvJXB98f54pJ7dC&#10;oh+2+Xuz8rOSW96RJnSUgX2Y41O4yKANx/8AregHJ/CgB0Ud+t9NDPKxjZctuk+VfQE4zn6Yqx5A&#10;SHI0ySTy2zHIvLDPof8AGizkWS3aeSbbtJzM2VQe/vWXrXibw/poR7jxFtVZAJGiYyS7j0GF6E++&#10;OvFAGxNDe/uXgnaSbp5Ey78e+QQBj3zVpPNjLXQs4yyjggnj/AVlzajq8enteWMEUdvJGPs8PKyP&#10;n125JP400wXTIk2q3/2SONST+9IdmxwO+MewzQBqS3cFpasdQu7cGOPd5Kg8/gACaraVdXOryebu&#10;W3XbjHVj37HgdfwpLGw0qKZplgnuS20mSQ7jtHux3Y98Zz+VQajrPhFb1ra8uV8yPafs1upJz2Bx&#10;wPxoA00n0+zAspFaaTo32eP7nqWJJwPxzUiSagAkNlDDHDuwWKZwPx/w/Gsqw1LVNbhZfsIsYlZh&#10;DIWy2B3CnAGfU1SvvEmn2No0GqX1uLSFT9onuLg7SBwD6tz6fL2yaANSeTSxqLJDeyXE0fzM3ms2&#10;w9DgL/8Aqq5jVxcAvPEse3ClkCkZ9ue3vXMxeIGSzkl8PM8vnL+7ka2KKoH8KoxHfH51K9/qupRQ&#10;XbautisbZnUTKxYZ7nt/nkdaAOo+03NhE0aSNIueWZQqjPeoo9RV9oOpx/KR5ixjjH92uRm8caCl&#10;tNdaAP7U2yESTPJhI2HUncRnHooLdxmtTQ/El3qVlC1tZwq7r5jMsm2P8M/M3Q9QtAG9caZZajLD&#10;MWYKrAjyvl3e5rUbypIGQqsgAwFZeMelcnb+ILawnmttSu/7Qumywt7WAt5a+nB2j/gTDJ6ZqaDX&#10;dWkiEdhpUMKt/q4bi4Csp9PlzQBvf2as8YgUqrKpEZkXJH4g1RtotQtZmhkht4VTC7sM278M4p12&#10;r3tn5FxPOGypby2Zu3p6fh+VUb6ey06+j3y3lx5q7DHMm5SeMHORtP1zQBe1WC8ubF1EsLbvu7lK&#10;jGf97/8AXVbS9Maxl+2jMrso+ZFxj2yeoqT+0L1Qu3w3cem6OaNgOfQsDUsmqWcQkkzdI7Dlprdw&#10;oP4AigDQNnFdp5k2V+T5sHK/j+NPgQ2VkBaRAnOFVs4J9aqaXrKXsKvaXUci9GZMkEj19KuLfB3a&#10;HZImzjcy/e47c0AH+jyQfamjXlcSjy+KkUW4VblfkVV+YLnBqnBqls6Msd5t2ttbzEIU+vPSpIr6&#10;3kj2W6LIjD+E9fbn/GgBym3Zt6rl2bhhnr/SnSXdvpsSre3HlrK3yMy5HTmiNN8OyJfL3cLG/OP/&#10;AK9Rzhrn/R5oipRsuxjyvsR/hQA22Y2eyGSYNIy8bs/MPTHOaksXSF5V+1Nuf5iu7IHTn/PpR9tC&#10;oGu48KuB5y5Iz/T/ADzQ5tkuVvmSNZGO1GX+ME9D+VAEcVze298ttcRZBkbZIi8Yxxnmi7uI7a/U&#10;S3BhjZQqsTwW9vepItXhu7yaxgJ3RKPvL79OvX+lO/c3zeVMfuqN8MnO1s9qALSedtjAfd/eWT+d&#10;TKvzZiPHTG3NV43YXCI6qG28dfX6VGj7POcmTdu+UOxxn/CgAkM2pRyQy2sir5nysOG4PUe1SWd3&#10;FK/2aGTdJGMEMMYOOhqvb31xdQ/ZWG2RmOArZ/yKRkYs0aSbJlAHmL/WgC5FdW6iRU4df9YopkIm&#10;CtE83mf3fpVe5nUQNh9z5AZlq1I/PkphZfLyGZfcj/CgAS3llja3vLvzAeh2clfepbVplk2SR4Vf&#10;lP8AtfSopLmBbqO1un2SfeiPTcP89qmieT7Q0RX5dvyt70ARpbxzu8k7Mw3kqO6j/CnJEXuGu45/&#10;vLt29QDng0PmN928CbGGXd8rU+2lhnieE/upOjAcEUAJNFOiNGwVt33ecZqkUdW8qyjxtbEm7oee&#10;avPHPlE+8v8Ae7+1MVnMjebGQytwyrigBsl4VwNh5JUsq/dOP1qVLdH2ymQhgv5+xqs4vJLnBQbS&#10;v3vQ5q1LEsuFkbleVZe1ADFdElzLcq25sIrcc0m8Z8yRMdunaqszw3kn2DUbZW2MGG5evXBFPmt4&#10;ZN0JikAPKbZCCDQAsAl3tELZfL3ZV25H0PvTLw2EBa4dVVh95VP9KZY3It5ZLKSZlZTx5jffH1NS&#10;COFGN3LFlsc98UAMYW1yGEIZt6/LJExBQ49+hoMTQXEIDTStt+bgt9Ka+1h5ied+8KqTu5GT3HtU&#10;qGcM0ITy1wCs3Pz8/wA6AJFMalgk0sPzD5WTIBoExmiZJRGy9m3H88YoeV0k/dBQx+Ztw4x6fXFJ&#10;Jczxq0kqq21eiMeRQAjWwZAYERZNw5zndTrlJpJI1J6cNjv/AIVXe+tEjXzPNh77mU8+wNLJHFOv&#10;nLdSsqfxK2cUASsi2x+YyMD0O7p/9aoZLm4hdUWXfg8Kyn+YP9KpXuo3qyZs9YjZV6xyQHj6EZrK&#10;bxjZ3FwyLrFvC0b4k320isT7ZXn8M0Ab0uo2TOHu1eM8Kyyc0Wsc0aNOt0u0NmP5stjqR16Vzb+P&#10;fDNmPsureLI23sSiSRFMY9Bt9x1rJuvEvhkN/aemfFKOzWVcQ26tHtXr8xEmMdO+B9elAHcXGoBP&#10;mKpxwGkZh/TpUP8AaM08XmzWtxGu4/voTvA9/l5H5Vyun+IvEdxCs9x418P3iE4VoLxFYjH3cByC&#10;fyp9xqesRv8Aa4tWhjV1zt8vj26A8Z96AOja+s7qRZI9UV1XHyzwsDn2JwQfzqG58U6Fpt39jvru&#10;3hZiMSTNjLY9e/5d64HxEnxGMsct7reg6pb+Zgxvfi1mA7EbfvH0BxWHq/xc8N+Hrv8As/xFpniL&#10;Tx5hRLi4sZZoX44O7512+5I7UAepai+km4k82ykgDJuGpWc2VUe5Az/OmrqGo6ZZpLd6xZ6pCuDF&#10;JMoVh9cdeO+K8f0v4ieEwb65Pi+y0+GGPzJk+2f2fIi/3iAVRl5zn5vw7+UfFz9vb9nf4PWw1PV/&#10;2v8A4bw4ZWaO68YQpcouM7fLhDiQ+2BnpnNAH1XpHjjwXq8zwwY024VvmjExic84yCOGGe/6cGrk&#10;sUrswbUVvoeGX7ZDuPsfMQ/kdtfm3q//AAcS/wDBN2w1C48Oa5quu69dFhtvvCfhaSSOZjxk+YY+&#10;cEfMhJ/HIHNRf8HEuk2vmD4J/sPfHDxdC0e6Bb7SVijyG2hWZUmJQg5Eh+boCBkgAH6Wjx14htpR&#10;YzaQ0ts0n/HzaXYk2epIYKSPy/Srtnr1zqV8x0qeWXkFv3cqbe3TFfl1d/8ABb7/AIKI+MNtx8LP&#10;+CUFrZ2z5Zbnxd4iEEmDnG4EQ4OcdccY9RXKeIv+CoP/AAWBvrptWX9nf4A+E8Y3TXHjNPMUKwLF&#10;yl+dy4yPu5z0zjFAH7CzaT4j1y1Yx6lMrLhW8uTDeuCHA/nUM3h/W7O1aGa8fbGPmXyQ+fqP5V+L&#10;Osf8FI/+C0uo3FxLcftXfs6eGYWTZHZPKk/2f/bVxDMx7A7mK5xxzWLq/wDwUR/4Kv35SPXv+CsP&#10;we0F0QiRfDuhvcb0J+/j7ByfTaBmgD9qLXULfzpFfxA3ynEixkx/N0zggD9QavWHiXQp5v7PDKbh&#10;Pvskitk+4Bzn061+G837dn7e9+Y21j/gtHpbfvFEcln8MPM3Hjr+4THbOcDJ5POaydc/aq/a61q9&#10;a/uP+CyusQuVCrLpfwp8jJHzZGxlx16jkk49aAP3utJJJ5lSzxIOjCPqCemc49+ma1oP7TWPKGJd&#10;q5PzZZR7/wD6+tfz/wBt+2V+2TYqdv8AwWz8VN5XCvqXwyUgZ6kF5M5HtngGtDT/APgoz+2voNi3&#10;2H/gs5ZysqeZ/wATj4QxndnkZYq+chc9DkcjigD987a8sJ5dkt1F5nb5h69quLbo2BvjPftX4P6V&#10;/wAFXv8Agoy8e7wr/wAFOfgjrDsiMIfE3w/msSOereVatycc9ce1eq+Av+Czv/BTrRLNf7Z8a/sp&#10;eNtseF+wa1qGnyybVOc+ZGqg8ZIwOB6c0AfsJcwxwtxOFIX8DUDLbsdqOcg/wrX5reEv+C2n7ev2&#10;pI/F3/BPj4e+JoDjzbnwN8cNNDKDk8Q3Dgs20Z25B9cV1ulf8HBnwh0a9msvjX+wz8fPB4ik23F+&#10;PBq39mrZxlZoJSHHoRkH15oA++WjJ/1nHuV681XlVg23G5c/1r5M+H//AAXf/wCCU/xL1pfC8P7T&#10;sfh3Uyq7rPxn4fvtJZSeil7iJYyeegY5xxX0b8P/AIx/Br4u2C6l8KPjD4X8RRsAQ2i6/b3WM+0b&#10;kg89wPcUAdMIWZMFdvqPeqsr+R1yT33dP5VeMN3ApWWHeozz/nvn+VV5ooZ227+hxtzQBXE/mIQp&#10;6f3VH6epqjqCYb5wT/u//r/l0q80awhmYk/7y9cj/GsvV52kGI/kBHRRj/P40AcT490uK4tZEktw&#10;21icNjPqOP0/WvA/iL4KtpvOls7iRVV9wVuCpyQOSfUE4xjn15r6I8UvqiWrKil1YHbnGOn+FeH/&#10;ABEu/JLFY2gZI+PMhYAKAxx/M9j0IzQB86+OryDTnksNWsnc7WOZG2g88YYk/NjHOCPmGa8a8caZ&#10;4d1aWQw2yiZ/mjZkTll5Ukdu/wAwP49q9/8AiFbS3W5rmxVlUOV3NuGQcH1zngZAJ+UDJrw3x3ZG&#10;wZgo2LCzKsk0mShC885B28DnpyooA8S+JWkPoQe8/s9bqHdvk3KvGGHQgA4yPvYPyt93g185/ErR&#10;I5hcXFkFTbw6xw7Y2GCBlU5H3fY5JzjJY/TPi2e/k8yymu2dm8xSsioUIOey+4Ug85DEADjHh3xH&#10;0TUNJkIFvF5Mm4rJDGgAzwFOGIjYkj5WA7YyeCAfLvj2BLpvN8gxsefL2dQQWyD68n2J7GvP7yFl&#10;kO0fe6rySPc//rr2X4kaDKbuSXy5I5dvyM2SsjDHcHGf4uh69K8u1PS8ENFA3yt9xYufT8R1/OgD&#10;AkVwzEqfvfN7U6AkPuC5xyfpU09syEL5OG2424xk/wA6hjVd+GHA60AdJ4QxJexsWYYOG3NwR0PP&#10;06emeor2bwVBDEnmMizICCyo2M9Plzn5jn+HB/PNeL+EGZbxVQ7tzDPz7T+Az7f4+le1eA3nlhhR&#10;Wb5cHd6cd8+x9cUAdoYZSRCV3+ao3NJGWyBjnLAHgnPtg9wBTSLpo1mZWDlRtBHyq2CA3OdpwOp9&#10;/pUkC+dapIyiILDlccY5K8nj3PTAx2BzQrRuGXyRnavzNuweGBHAwAM4GB6cE5oAhkgIkWKQiRuY&#10;23RNjPICnryRwPlx70iwJG6yo75XkfvGQKSOhGD0yOgx17mp0t3i2mRWG1ty5AfawLNuweRkdQR6&#10;fg1bWZZNsUW1UbH3hx8ykn/aBGRk9DgA9qAIWEiw77MDMfzKV+fDenbBBHc+3rTVtT5DBLdlzGCq&#10;9MHnG4cjhRzzyCMHPS1tVlUuq58sSMzyOxKkDntn5uo64GfSmvAEVXWKQssi7W27m4O3sfQgnPp7&#10;UAVURFOWGF8z5oAfvLwckjkA5CjJ6jnHWleAvxM48vaWlaUsckyEnqMqSCOvHOCanMO1hLGm5XUi&#10;Mbvfvxx+mSac6O584wNuVtvyqdvJGW6fNkYPHB2570AVSqEsrL8skmHRo1yrAE/NjPPB4A9fUEui&#10;jlbKGKRhIcuV7ruUk5AyOw4P8WMdhYigmYDE3yeXlvLJxGo7dwQRk8ZJHHfNRpbxzLsljj27sLHu&#10;zgtn1OOWGd3Xg85NAFcKIYmVG2qTz8jduMnoM9fTPNHlqziN2yjgGRl3YYbmz2PoCR06/Wp7dGkZ&#10;jHv3PHhVWMED7pGcn7uO+PzINTmHIk2iTZtU4wcnJ6nJ+9x+VAGeVDBX8uTc0LCRd3GcjHLY459T&#10;x3p0lvI8jQxn955gQruPy56jA/iBOc45464NW/s2B8yqwHO5WB9uCevRj1HIx3pht3f9xMpkUcSL&#10;t27VJx3J/Dpjr7kApl0bbIu0tv4+dfkySDgnG3jPfPyjAzxSjynUnfvVVyJAWGFJJzn3JP1q2Fk8&#10;5ZSq7s53M3Q8/KcduR7c9+0bQRu7COUkMx2sJt6j3z2/OgCvMkaxssjxyfLmNUT5cADHX8c84yDz&#10;2oWIAmICFivy4UtzxwPc5OOmOB6HNpot7tKYY8hcb9x4AHQrnLfNkhuOueRgVGVPEJZn/du0fqSB&#10;/CABnrmgCDanlZl+cSZd2MXYkZIHU9AOSetIfJEieaDu3KVZk2sDx069c9vT8asCD5mRh/EobEbb&#10;SByScng9hz2z700WzsWO/wCWMEMeF4x973/ADp26kAgCBWETQN8u3/ZUDHzZDHpgk5xjjrSNEryt&#10;byKCuF2qc8DjAxz39cEZJ6DJtGKSQt+52/NhVGVU5GTnnjr/ALvTNNltVMeGZ2UrjbtYryuOcHHf&#10;uOMZ96AIQPkwV5DYUqufMYZP3vYd/Ye1OYzxIWbLdHjG0k8rnncOc8YJPGfSpngAaVmkjCruyySd&#10;ck4B+Y/xZPyn7u38GvHgNEsvzrgkbcbOFwQT16EbQSDjdzmgCOMyhPLVCfLy3+sJ5wOgznoQQD2P&#10;HpUkZl3BY/vDJCbQFOMA47/SieJHuFjiX+Iru4CbeCR93B445I/SiZAdwiULgs+7qDknuOF+6eBz&#10;93OOaAGbU8reJFkXywcrGDjglc7sAjGeuM9j0qSJZsECOVQmCG24YKp6554OM5PIOOSByCGMIG6q&#10;uFwozkcHGBnP3fwOB0wS6JPmjV1X5cNKzR/d5Ibnp9enPI6UAJGJGXcsOD2UDsQGGFxyfyAJJGQC&#10;aUwhFyR+7G5ZNqlAuF6DjjjIxzk+gOaVkVz9oeP58Mkibs5bGMbc/Tsep45qYQqG+SM5hbq3y+Xl&#10;s446cHPf71AENvsaRSjLtZ2LeWcnAJ9eg+6Rg8e+eEidCAsw+f7qllViMAHqSC3Xrx+JwKkK7mzi&#10;ORRHnDNz03d87h2xzwPbFPdSYGic7Q0gDZbG31HQZ/xHG2gBsWI9skc7eWpHlnzcLkHK4IA4+926&#10;c89KQFlTYokeNW8vy1X5mHfOCeMBvlwccU+VUM5lf73XJbfnI5IHPPPPUce+KCiBWERZdrEMqzBu&#10;4yMenBHPH0oAZPsiMkE6xruYu825QshBI2jjknryvHTqKXeGUlY225Dqy4CyZ9VBHHbJGB09MyYI&#10;4Vk/1itMwU/NgEZOG9CW6DB9OBTNpQs8YLfKpx5e5mYnnJOQT7fyPNADJo1aVYCdzNG4Vfuh13Ds&#10;SDwTgZx06087kTeTCocmQKylRz1HQAnGTkYBwfbKpC6qwQuFVSPLjwvyjOG249Aeg5oRWiZpY1/1&#10;ny+Wx+7g5Az/AA4/EYI60ARrE00a3KtmP5RIwZuMcY6Yz8pGOckjtUUBMZWBTv4G/axBbBz1Bzuy&#10;BjqcZ7k1ZZME7XZ1VhjcxZiQpx2/qenSmyJJukgI2DfhEmZ8seR0Xt34PP1oAjO1nJLKB8w/dqdx&#10;5PUE855AHJA46ZIbJGIbhpZ0h3bnETH5VLD5eeAWPX72B6AVYHmSwrIoYltq5XJVs5ODyMYI6dh2&#10;9WLbuytvk+8rAdFBwBgc8gFjng5OQeOlAEUUWXC4wwkyR5QK7Q3GcZzgEY6ge2OXJC5gV2kVY9vy&#10;yMzKAc4CnCYPPHOAeRx0pxtUmLeUGXoQzyEevIBPPJ56jGPoQRh5lcQhd0hPzZXqMAtgAYHB47r1&#10;70ARbGVjIXH7v5vM2/6rjG3k8jPTI9Kew2oGn3RrIWc9wSc8sQcklgDx/ePfpMFMjboZFb5sblwP&#10;NycYGPunv6jBBJqJSsablBMoO5pUjPIAIGcYzkseOcdaAIpIDFEzTbVA4kZf4QvGTnOfoDjnsMig&#10;yYlxNuVY9x3N8w2kDOMjplFy2DgZ9Kmkht45ldp98fmN833mK5Jx29jk+vpTSqxT7z8z7MN8vBOd&#10;uRyQvTJyemcDHQArzodv2Us4blVVdy7xjaAo7nkEHI9KRMSSKzybQWU7lQqrZfJ79AM9RnNSC3xF&#10;9ltw5U5+b5yMYx0HU/Q5PrilZAJPLklYeYuGdlIIBXdnk44BVcZzx17UAQRsFi2hdziNhgKB8pVs&#10;nHb8xzn1oIRi0pfarOxZYkHAxwc4OAQCcZ+o5qbEkvIjLFmPlgbucjvk5B9sj+lMCKdqkKrfdDN8&#10;qsmDtPJ3epPpn0HIBHtyyvOvzc8gj5juzubIYkY7DGcfhTUcRL0jRcZUSSIFVThRn5jztxyOwPrU&#10;0cJZZFLKpIZmbDDDAEgHb/ET9edvFEhXzPNjuWbfwWjwNuVwCOSO6t2+9xjpQBGoKrkQfu+DJlB8&#10;o+8ckZzzg4znPXio2SErl7tWkXIWRcMrHy1G4nupXbz2DdM9JnjQxsWY/wARXn5sHGevGfXPA4Ip&#10;HYPGXLnAO35Y88MTxwME5zgcc7eRQASSPDtZkkV928qynHIBXaBwOVzxzk57Uxc+Z5KuvyMf9WG5&#10;+Ynbx7nOOARxxRIjNkQwbvMxuXDfN029AMnOevvx0pGKSEoR8obDJyvykElS2cfgBn9RQBEGZ43j&#10;NqvzrmbjG1dxDDOeRwv0z6nFSO0zusko3bQpXY4bjvyTjp1OcYyDQ0YZjBIfvMpSNcckk5yAccE5&#10;GOuT0oRGLYj8tnZmJkftgbTyeFxxgdAeOlADUT7PIqbhH+7+XgopPGMYIIOQPQAjvQpYr9pdsbSy&#10;+ZyMjdkr37g8c8cYpVI3bIj5asvzFV2qCx46Dqc/dLcfTBpMTJOs8MKh1ICsAoZRnHXkdQep6nOe&#10;wAD5Y5MxfPtVxgZ9F9OAMgcAY56imx5YrF9tYbv4WbnAO3jgYJ7dQPrRNGqhisA6Fl+X03YBJIbg&#10;jgjGTSyqAflmbLNjbtC9iFGAOmN3PXPToSQBkPKsYVi3MB8rIAq5HBUEck5Hvux05NCPHcy4O5j5&#10;3zRxsGPzHI567cFuvXcPrS4cqqqsm1uI9yEk5JyOFweuQR329hSCNHUKySsrDaq+WQQeCT0+XOTx&#10;kgZ7ZNADR5rOhhmQJgPGzAkA88DBGM4Jxg4wfSnMx3IGX5WXClm+brggjPHAHQ9h2OKR13lZFYL+&#10;8O35V4UlW6dAScdTwKZ8sEW05YqcGNUbazYK7eOpyOvc0AHmNIjBCrdh5cgxnJ6nJBz7Dv2xQ7Bp&#10;PlyTGpTcuCpBPRuevTrkfnw+RmKbgACmNv7shUbH0HQY7/XOSDDciJvlSF2XlF2x52LjOQBk98A9&#10;Cc4xxQA6GWbb5sRk/wBZmE7vm3ZHy/MT0A6dfrgUySY4WBw0kat83yjax6r+AOfl68jjinNH8rHD&#10;qcKfmBzz8xB6/wAXqMj60SqpYq55En3HkPGD0xuAxnk/hxQBE86yJkSyRuu1sMT15+bGSAMHnJHf&#10;2phJXcjShgVPypGeF2k7R3BySxOSBt4JpURjt+zqskYYBv8ASBnv6Eg4xxn884zFcGSQYMrKWyWL&#10;SYX7wA3E8ZPXHQ455oAn88eerTFFfc25eMFsAEnrxnPbkhT0qJJwRHFmRvOXdhgNwHTpk54A7c7D&#10;7Co5JC7M8Csu92O7cc8n73TkfhTRG2GBl/dso3ESAcdMleehx/336igB09wCyyzLJmM/vGZckt1x&#10;jPoD+Geexas5aUQzSltqKTHuH94fd3evHXH4g4DXLh2Ro5FPlgKwbHXHGRgA8d+mfem483cpjXap&#10;5jELBMfNnvgnOPw9etAB5hgCjz2P3S7RyHoAeSO3ZcjjpgcggE3lpuhUNnlpFlO4sByuc/KQB9fp&#10;UYZVKx7vL/dkKyvjoOoyOnJIyeppgmkuLhQknmckNtduOd2cdCMnp3HGaAHzsiRq4fdldylX6AZ4&#10;yxzyRx9KjlktsOkbZ3ZOG2ttOeOW4wSFAIBGfQUeezR7lH3tzM4Y8H8RjB64/DJpodyY1ZZVYsFy&#10;CysO+OuehI7AnuOlAA1xEhCJGrmM5kTyclF688jjJPt6cHljNmJZXDYwwaREK5YggjjP6++etD7i&#10;uwR/KoBULIfTg9RnjHQfyplwzKVlbPK585lc7vmwTwen1wMg0AOE7sGtWmcbcCT5izEcdAB/e6Zx&#10;0/CmyTJLGpZcZYKx+7lfmHZeMZ6H8u9R7c4DlSFUOyx5AA3Hnjt3wD3I7A035kZV8tg/lsPKXd8x&#10;x1yM88Dt0oARi7RKDINzMGZueDg5IGQTwc9yf0qInMcm5/LyQd3cdTk455OPpmnXDPErSQncI5Mr&#10;8o7+gxweAM46GozuQsUKY3EY56ZwRxjd17Hnj0xQA17gsSxLBmDKVLZ3E/w5OT6+hGfpTZpMrtN2&#10;0m7aUzu785y3X+HnPVTgYpSEO6P52kbhmbjd6HcTx0HbnFJKGY7sMrbezbd3IGOcbuO/A/WgCNz8&#10;+VG4jh1XAb1PbIx27ds1CpgDN5kiKJBsk+Uljg56YPOfXFSylQFhLqF+YFs/e5JONpIbryCRjaOe&#10;aiBaMbmxu8tQ64IYDvk84BJH5YoAjIJjdkhbGcsxG4nBGcY9AeeP8KhKR+ZnftyB6sT2OMfgfc1M&#10;IRvEezHUfNIMngcY3DAyOoNRCSQbj5m5sfOMjk8EZ/8ArE9MUAV7y5uY0jcRROz8sGk2AcAcZzkZ&#10;zzk9PzKfcBlO6OZVBZv4vf8AHHGPzooAtf2S25vJkKqVZmX5juB+UNwPdfb5cU/7FDtjlaL5SylQ&#10;cqV46fXJH1PPFb6WKOPlWFvmG5o1AVjkZyABjpwAT9Tjh0Wmb13qhH3hu2joeS2Oq8D0GMcCgDBh&#10;0aRQsYhd25VhH/u447YOADzx9RViPTpZGSWSLdEJMb9mMkDlRx+B9O3tuR6VGAoC/LIvzBlyDkjp&#10;nHJ9eDz26mRdMJfe0W5vuF3xg9FHf6/THqRQBif2Y77kLo7NuG5VHLDn5T6Y7juQKfDpoVlWSL+F&#10;T5csYGOePvHoc9cA8CtyPTJIIXl+ztuWPPysPkbgYbg46YAIBJOccAmQ6VsV1MLMo3YO0fN8xGem&#10;Tkr09GHagDDh0mWV1ikG7BUAtGWXDD0GT/eGcZ4py2KGPa1wrKJNrKrr2GAcAdeCPXjoOcdIdF8u&#10;TZtO5dxJ5APzEcdNp5BwOOvqaDpRDHzvvMmP3fYYy2OSuOOByeevFAHOjT+EZZkk6gMCnCk4IJ+n&#10;oOd3GCamGkM6xJG3y7lC7UJzk4Ax65I9uPU4roBpM2dpO87gvlmY5TJA6dOnQ8dse8x0uDEkkiN8&#10;ysVHO7AK9ehHT72ckUAcz/ZbRw4Mbll43eWAOOOvQemR6D1qddJYP5qLIiqpG5fk+UgnaCvOeOT1&#10;HXFdDHobeYqvAv7z/Wc+rYBGR2yMj6YqSPR8j7S8XzNteTg5b6YzgH5uvXHPFAHOLppO9pZlj2sC&#10;W84Lljn7wwTyRkYPB5zjFTNo77fMlh2yeXktJGfXpuYcgggY6HJro4dGUSYli3fvCe+4fN0IJO3j&#10;PfB56grh0Oiu9vhdy5jUq7bVbdgEDgDbk/WgDBXQle4f92ykMAN3y7lJPscHae3OV6VLa6bNLJ5q&#10;WzeYc7mKbMKW6cc9BzkAn3zW6mkWryi4Ee0t8q7mbLkgktx8vfv056ZGLUOlQxyBJUXv0B+YbQQO&#10;MjPXvnigDnodHdCssbrtZcqVyuWAI5BUZHPryMjpkVYh0YwHy7ddxTOBuICEk8fdHGTjpgE+9by6&#10;VJIhleDDMxLMx2tu789jnp068feqW10ydBsEXlk7R+9A24Ge3uAe5zketAGFBoMK7THb/LuEUbLN&#10;833dvvgcg44J/EAzjS2jCiO2+629tzfu1AXP3T698D64xW7b6YSWYKqsOB5i7VHoCMbR94dscipo&#10;tIABLRrIrNu+XuSeRkdOw4A69utAGFFpWH2bG2gszRNGmDg8NlME42n5Tnr0zUtvp0JKjy1jbc2U&#10;wiE8BSFII68ZxwMc9jW4NOkk2sudqKWZlO0EAg4xknbtY5B7enGJoNNR0jkRUdfJwvJb5sEfTOM8&#10;8HBGO1AGMNOBeNpV+9t+YZJPy7h/48VI7YPbqT7BIw2GP940e/ai4Z2wR0JxkHp6j0rei0oeZtjh&#10;KscnsqjpnHqOOcZx2I4qSDT4wkJaNl+XLCOM4YnllwvOM9+OR27gGHHpOIxHHCMfKVVmypz6nHXJ&#10;HB5AIxT00aFdqiKPbu3RquMMMg7gM+gJPf5scZ43v7KKx+SibRhRt4+Q4IwCT1J/h7ZzTkto3YXM&#10;UWWGX3NjaTjr6DquMEAfMOpoAxGsYChiI+Z1VfvZ3cAhQfzx0Iz2zipG0rbH5ZgVWVtysygBMZBb&#10;vwOGPJyBW9bWDEIjt5SkAENNj8eCOc5PQHPTpQmnhUUO2xvKJWJ2KlSACSfm4x2zg/jQBiHSbks1&#10;snyySY3JKrKzZGFBAznp75wacmjMrBDENsjE+UytkD+70Gfx5HX1rdGntFBIcsFj3MzNINpI6r8x&#10;9R7dulPGleUgVwu1SG+4QzYYdDySTyOv3RkHrQBgHS5RbGQeZIrR7I34+fBPQnqc9fQ9Ae8i6VcP&#10;I5hjZnUDG3G5PmABHBwRjPPXOQeK3G0/yY2DfeEW1m4UgYB55OMenUdMYqT+zST5RhWQ/MdoXrxz&#10;gYyM8Z6DryDmgDBTTUWYzrbxqPmKtHxtY9hkjGfbJxg05dKeOLI2rtfJbaD1/h4H3dzY7E7iM5re&#10;axLKssrq3y5VpON3J9OvvyDgY5xThpzBVkCMd0m3Hl8ldwHHTaCd3POPQcUAc/8A2YsUm4osY6qG&#10;2jacngHg9M9PXvQtgXj324ZpNjLuADfoOCM8dck1vf2ZLbFZFKrsJDKzYBI59cZ4bHXIboac9hkK&#10;FO7zCvlNJcAfiOfl4+mSDQBjvZQrL9oldfm6buGbp65JHUgD8qjGkxKowvzRjYqvH91ifu5zycg+&#10;hHQ45J3WsnX5Y2YqeFXJyw567R14+7nnpzTpNOlk/ePArEN5iny8o2SMn5ccZPf3HAoAwltQjrH/&#10;ABbjmTdyhB6nOOfxJ45qM2CyRjfH+5Thl8vo3YbTkHq3bOOcit86fEH8ss2F3rtdhtJ2sBznaoyO&#10;3OT7kU77A8YVvMPQbmaMZTnJ+h+U4ycjd7jIBzw0l40+ZdiqzlcxgE4Ycg9xj8fl7ZoOnAriQJlJ&#10;Ah2rkdQACc8cj0xz1GAK6AadJGqsA21m583cc/d2jj7wGMZ7+uSRQllw2yNiqwvtDNu9iM/Vs+vA&#10;BoAwoLBp12Qq8jf3lbdu+oxkHjOODyOO1PGnGTfIiM8Y+ZmK7uCMYOPw64OARxyK3nsYpGVrncqK&#10;zFlwQcBt3y8DoM4689+Rhv2AyPjy1yYxlFQbjwQRx7nHQY69M5AMFbGaImN4Nu4jarbV3HHTIYBu&#10;vcY49qcNNQCMsz/xlfMILMCAcg7cdAO+QF5J6Vuf2agfzWdTG3zFlyD6ZxgccfQhvwpRpuCYEXLY&#10;w+zJjxk56dQcNnnrigDDOlyC48tSzASlcFcE54zg9+D0xkjkfLUEli8ke2SICORWRYWc7hjJA5zn&#10;jsMenHFdIunFhIkcOd3B28ZGCAGyQe56jjjpkVG+nFYvMikKNsZljVfLO3PcEkHPzdORk/WgDBNi&#10;0Ss5RSG3BpD/AL+CPyzn+dOGmBQsjeWvmMDuMZw/Ybcg56eoOMda3n0yNpGeBCWQktjKnPGBkH8e&#10;uAc9+KT+zTHNGhV42jZRnbnpnIyPcZPGcjuMUAYKaVvUD5VwPlKsCqt3JOBz931JzyM8lf7Lhi3R&#10;SKypuVTtyoHfafU+/OQAK3DpjLHHHOAx+V9oDcHbx3JBOR14PcDu7+ypAfLw27r5xYliQ3HA59R1&#10;yAQc0AYLafCU81wz+YcvuVcuc5B9MA57Hr064jk0sbXEaY2t8iKepPKFiTzxtGOx/ToE06WU7HXa&#10;r7jJzksee4zt+8Dx+ZOKkTT5ZX3mH5NrYZlPzdQcgAg5+o5HoKAOfl0uKUYkaLyy+FQ5bcnOAQAQ&#10;cgnnpzx2NMOj5jZZoN2FwHVOi5IHLZ4HB9OT9B0I0wRxlw43Du25g/zDkgc4+936rjk80o0wtIsS&#10;ttGWUsGxkk4Hf37jPBAz0ABzv2AJ+8IVcMTuxu2J36MD6dD3wMdaSHR9s0axcNhSAiqxjI7HkFvq&#10;SQNuepJrpE04qd2xl+bO9snPzfdyTznjvwOBxTTYT7Nu1QojxuY+33cY5x/e/GgDn4tPAKkdQQf4&#10;sDP8RHHOD7+nGKWbTwQ0TN5n8PzRqxABDZwwz2PXn0J61vnTGeLziJDkjc277zYwAFB4OTz169ut&#10;EWnCX5tu6MfK3lswwN2DwMcA8cEf4gGC+nkyZBHlMrnblslmb24PUk8DPI70RaYpfm4+aRguNoOe&#10;+7GCeoOehHfpz0H2GWTcZIvm4b/UgbW7djwd30P4cNXS2aMtCjr8udxypIB4GM8++OnHHU0Ac9/Y&#10;4f8AePEFX7saquMdio9cjrjsCO5pE0aWJfNktWU7t5m3Fl7DPXnoO+PfPFdJLpO19w5VvmbdGDtb&#10;njqc9O3I70xdNiGFhi+Xjkr8zA/Uc/w+hGT34ABzraSxUuwZl4Mm3LAndkZ/hH909DxyO9QLo6os&#10;IjaPay5CszEA+oAHPHOCC2e+K6hNNfdxDISqb1XyRhcDoTk9RzjIyME55wJphZlDyyDaxEirIFD5&#10;43cA54Ofp3oA5HUNMitrSRbcqrSr95kwWyMbjk84K/QfgDXnPxFW3S3aa4luFjDfL82ApxkZyOw9&#10;zwSPQV7JqGnAoEkXMnVnVM9jwScYOO+fbsa8b+LiS/MqQ/MsLK2FyRkKQSD09zgYJAGCAaAPBPGN&#10;5Hc3zSJJ5hORuC7cHJ5OMe/51hVreLBKmoszw7d3XH3fwH1z+OayaACiiigAoooBoAsWGd+V56DZ&#10;z835dq6DTDHDcSSSRrN5a7W3ZPOAMDv1bHv7VztvJIDhSfvbguMjd610+l6fJe2qxxNsj2mSSaTH&#10;7sbumN3ztnHB7DNAHQ+H2jvrb7Td+YzPuMyxxkE5OMZxjodpPTr1rqNJht9Nu45gGSTcqCSOMcHn&#10;J9CRnr0wTgd6wvCmhR21w0z3LRxRoXmG8htoyNuM5Abp0/kDXZ+DtBupWfUry22wx/cjduHUD7oG&#10;DnOWXAxjHIzmgCTRtLlvGjc2wVfPAG3OY/XIwRuwMnj3H3RWpfSxWNza2kCxfu2VLWBW+Z5Cu3eS&#10;yBjzyAOoGeak1WSDTtul29v/AKtlR03HaT97Zk44BYbiTjjHOMVDBPJHc73cLsDBgsgAI2tk4zwo&#10;YjnnIGeSQKALU2owaF/pmpz/AGiRXZI1Mbff2qGPXoTjAILKc/LWbHqMytJrk/l+ZKqxr5hAznjr&#10;jlQRzjuoxmmaZbWN14ia51GeRVh5XOCFUsxJGT3B+XjtntgWVgPijxDHKrtBYwyJsXcUeRgp2jdn&#10;1wD+vJNADYYL+90jzp/9TuxZwvtJOAuHwDkhmKgAdQc+tdJ4egi8H6e0LlXvLqVvl4CqQvQdTztG&#10;W56nHrS6jc6R4bsY9SuZ2kvrratjZKpCpkDCD0YDGegAx0yDVXTraaz0+48TarGZ7p4wY42t8KrY&#10;GAoIBx33c9OAcmgDV8Q6w+gwQ6PpKySTSFmfC5QD1IQAKBx6cYPcVB4ctvEnj/xLHplu7NHasq3T&#10;cFUbdx+OSM/7p74qzofhnUrG2uNQ1G3Ualdw75JGkb9zHkHYgOOS3GSTjuO9ag1mHQtIbQvCFn5k&#10;90NjbMkZOdxXGApIIOPTAAxgUAbHiPW7TRPsvh3wjbLeXqbRHtjGR8xYngZAH1z0Arc8C+CLQ3a+&#10;IPGFzK1y0md275sdeBycKxPBJGSMg455ux0iDw2F1LUCs2pXXDtksISWUlBnAOSNvJ6gdgQes0rR&#10;fEutQvdardXCk4XyImyqjqBjOcjduLYOACCeDgA3LjU9T1rUrfSfDRtoolXy024ZAOucY64K9BgA&#10;89Aa6nT5PJuIvAmiXv2i8k3Pf3zKu1UDdfk4QHggY4yMc8Vztlq9hoNmmgeHGZp0jX7deSYYJjBI&#10;64LZzjv905OQa6TwLocr6hHIy3Ek11s8yAsS88gfAeQ5OFA/hGRk8kdSAeh+EIoRKugeHJWk8z5J&#10;tR8kbpB0ATPIB+ZQ2Dk+mMV2d7c2ejWUngrw8I1yjNrV8Y8suf8AllnIJZu4PIyPqePk8Qad4Sh/&#10;s/QRHNq1wTHcTeWNsQKg8YI54H/fI5Ga6Hw7Nb6PawxTusl8rCSSFVb7Pb5YjfIertwOmP8AdzzQ&#10;B6F4XstH8LafHrOtRKqwr/otmny5LdOCB8xOOfbHXFdh4bi1jxSXhvh9ngODcxnjYpI+X3I+mR05&#10;PNea6Ha6lresnxBrl7+7mjU26TfLhdud+SwOcFSqgfiTzXtHgrSYDpa3NyPJsvLZlhk+WSVjxl29&#10;eMcdMcepAOt8I6f5sa/ZY1gtF+VY1YLu5A9OBkg8/hnpXpFiLDTrKSa6Ijhjwm44xkY4wPp0/Dtm&#10;uI0jxHZQbIrWJp7pifJgjIJHHOT/AAdSeO+PWtywVmvIpvEU5mupixhtsYSPj0459z3oA6zRb9dU&#10;vPtUcbLBu/drtILAttye3uP61tQzxXgMojKr5g+8AFA7MOPfvz9Kz7C0zE0UE8ZITCszYXOByPT8&#10;D1qWK2eyO5IT5bMDGgY88598dc//AKsAAfqV8lukYR9zP8scaqThsg56ds/n6VBLdz24jZdrSRjK&#10;qSDg9QOnXp9O1TvHCxF0rYkUfMVycewHtx0A6EU2wgjjmlmMrtFEwBbJOWz8wGc89B9TQBPp8chD&#10;x3TMWUrtG7J7dfXk9/6VZnkDyrJcS7I4V+VFXgtnt/nNNlQWsCqm6SSQEjd34HTr9PTntT/JKhvO&#10;TCxDHyt/F6e596AFuDl1t4l/iAPyjcWJOB09+mO/rUlvLLBI1upZtuRIzMOHx0z3GMnpSWsSWcQm&#10;2qssjHMWeEXJ469SO/0pYbZp5fOlZVC5wBwQOckdM85oAuQXKAE2isys20MMYwMDp6dener0McpZ&#10;UYHnPyL/AA+5Pr+dR28CD9+Bt8tW2jrt68nPfp0p0StFH+8m8vcMYaQ73Hpz0Hr6fjQBb8uRQtxH&#10;KyLJwofH3f8AP4UgvraJVeaUkNzHDDHnd9cDk1FtaRfMuCwkb5flGMpnOF459M4qeWe1jsY5ZLmG&#10;FfuxnzBk+ueeKAJJLvzGUz2p2g4UcAJ745PNOy+796D91d3y9OPp/wDqrPbxBbLdm1tXaSRs7Whj&#10;MjAevAwo96hj1e6mlNtbWU0cvIZppAwXqOucfhyfyoA1HMEKCWOFmMjBY16SS9s8fdX3J7cdao3v&#10;2qNkFzf+T82fJgkI4yfUZP51g35iVZfM1S9aZm8tpIm85wfZRgRgcYJ9M855k+0xaNZrHJrEkKqo&#10;Vp7mND87YOD8pLNz90HP4UAbgTT7GH+0nkRIRIFZ5Gx5hOcIMZ5JNYY+I2kXUkkWnTfaJVmYXLSI&#10;SkCggYAXj6ZYcjvWRNdJql++qeKtVcWccPlafDc3Aj80c5b5FUBjxhVGQOpqtrnjSz0rRY9ck1Kz&#10;0Tw/arvuLiHTi0knONighirHjk5b2zQB1Mo1PVRFNcadPJay5ae41O6CheRhVRflQEAY/mM0mq/E&#10;P4eeGl/4Ru3gt7jVwqu2j6XZ/abgHHBlEYOxenLkA5645ryvVPHl1qWoW97Y2+oaLpt8oVdQ1S1k&#10;vNTvgeSLWDO2PIzlsE45GPvVz+q/GXxZ4Pu20T4P/Du6luHudk95rTCSRNx+aWRdw+YD+HJwSAcU&#10;Ae0H4geL45fIh8DywwrMqW97dKrcdwqK27gfwjJ65xUr+KbtNYmlvL/yPLQ+Ykoia5UE8bYh09OV&#10;J968gsvF3xN1Qs/izU4bMCPF1easWtobcc8LhlLNjnAYA9Dnk07w/H8OdTj1JfBFzd+JHaRLi813&#10;VLxbfT4lIAOx02LIiehJBJGW5FAHoGp/E7Q7PTm1W91W8bz7tooYbednlncN8qblO0MRzsOD149I&#10;3+JOkaJcEHSXW+CRyrarhSiMMB2BG9TnA3OAx3DBANeMwfH/AEmN73w78GNP+0rbs1rb+LI7PzLY&#10;3JAAFrk4kC4YllCoRyHq54I+Hvi6y1M658WviRLdR/aGuXkuZLW3hgQL97ZnAwpIy5cjP3j1oA9W&#10;1bxjeeIbZp9eu7hYzMoh0nQ2kB7YE7p8zcn7isP4QSScVa1TxBb6Z5l3qtrGsckaiG1tbM5GB14+&#10;eRsk8klF7nrXjfxG/a/+Hnh+3i8FfBHXbfxBqlzKUWK1vItvmMDuyxO2M7SDkgg4wq9WrlZ/jXKZ&#10;IdN/4Si3ujJGWbStAlS5vLp8fM80299qg+u1BtOBnNAHt2t/Evw5odv/AG7f+KLu3a8k8iJWmSSe&#10;WTghV4OGAb7kYHv2rP1fxFqOnaWI9K166ke5VZLeHUrVY/MZud3l+X5zntwu3JGS2cnyqP46eF/B&#10;l/Ho2ma3pq315cRpdx6XN9uvAWHQzAuIwBxiNWYZzu5xT2/aJtRfhfh34ckvJV2h74XGI1B7ySSB&#10;3JGc4OGPoOgAPbo9T8RSaba3dto88LSwx/vtQ8iBUYjO2K3Rd+eOmEwcnnvYt5W8Ixteat41kRbj&#10;aV0rUshpO52jHDNjjhsg/THzjq/7SXj651K6XWfH2g6SZGxDDBpdxePcq6A7zONhjjx8o8vb04ya&#10;4vQvG3jGTVta/t3TvGE0xR0e4vLfU54xtckPBbRwNIqc5DDDPhhvO3gA+w9H+PPhL+1r7RfD1leR&#10;y2pU3zajMn7nd91THnzMZ4Bxg9Ru61Zm8deE2123uPEvjq8t7prXzGjkYWce0H/WDequSSQCVAIP&#10;B7V8NXsvxy0i8ju7r9pLV/DtxPFMLGTT/A81sjlo/kWR7qFwFU4JXKlsfeB5qbwB+0J4m0nwuvhn&#10;4r/EbxFe6tb2vnapq2i6TZ3dvqVtv2+ajSW2ZTgh3jRxJGd5wQu6gD9DbDxDayzx6fpp1O4Nwwbd&#10;+8MKgrnhnIJ4547c9cVa1X4kfDvQ5obDxL450mDauIojqK7/AEweS2frXw34a8V/AbUN3hnwx8Q/&#10;EmuyeZ5WoMrNepwhIDxEJLEvukvBGF5WotI8Y/s0aPq194asrX4paPd2EyN5ltLeKtwvOWMWoAyJ&#10;GQD8w3xngBsigD7xHxB8LAKLe81Bo2IxN9nl24z13MvA6fnWmuu2DSPMb+Zl24Mc1nIq89OSgz/W&#10;vkj4cfEjXdZmjm8FfEGHUNJt4WSNb7xM0FykxUbULNlUYYKsjjO7PAwDXoXwx+LTak1zYar/AG/H&#10;fJIA9jZ6kLjcyrjzIyHCyxf7ceRnGetAH0NZpFbwk2sdvtkHysihQfyHoKtR3kMcfmySj5c7gjdO&#10;cY7n9O1eXxazqsfk7vFniS38w5VpvspaNW7EspDemxucjqam0vV/FGhPJNZ+NRqEisPOTU9HaOdx&#10;yQWMZCEHPB2qMA8kDNAHoz6lZiT7NIFG9Tu8xccYzyOP5VTuoVstPaS2gVf3i7fL+XHOMdORWHF4&#10;11PxHZxppcGlNcqV+0Wt1I8Uq7lznBzkejqSpOfQ1qPcaqpjtdNv44X25a3nheaN+nAYkc8Y4P4Y&#10;oAk0zU9YnfzL6NYmWRvkdW5T14/OtCK/vUleOLY8m4SbA33lYD+RzVJtRlPlmez/ANVzL5b4Kgnl&#10;gDyQPUHpTdTstTjuLXUNHvGjMLfvoCu9ZozjheQQe/p0oA17a7ivlZ7TajK+ZomjKkfhj26/rTrs&#10;DU7SSyuoGRVk3LIsg/PI78j86qQ3UV3drbSTI8Mi7oXWTZIDzxjg8fSliuJ9PufJurxnjmRhGzKv&#10;VSDg++D19qAHCCO3vo5EiZXZeWMhwcDv1qxFct5LPcQrubduMRHPsenaq9jJeW8zLK32hXmKqy4D&#10;KPcdP5VejmtZyIImVXLZxt4B6jPpzQAWE6XEDboWj6+Wr9R37VHIs2oWkha5jWRlypVjgKf/ANXa&#10;nWMupokn2tUjfdlF3ZGM9ePxoltPKnk1GJGEkm0MpYhSOecduKAJLWxaJUlZ98ixjG75ctjrTxI5&#10;iBuV8t2Xptpg1azjv0012ZbiRGKKynaQPfpmrDNJMfJbHysCrN0Zcc0AQSQeVbs0Qy+37u3rSyhd&#10;8eoRRqzbdsjdwp56VNLLz5fyqvSQZ/IVEYodOt2ayhZmXkQ8c8+tADza2E8kaurB15X5sEf5zQt/&#10;bFma1mV3RsTLn7vPNVzqFpFawm7RomZsR+YOh9yOlTwwQeXM9pEqzuu7PTJ9zQAuorA7xXdwdqg/&#10;e3dPr61Mm2CLzJXb5myrZ9ulQhZZ7GOC7VVYr1Bx+VOnuksY/wDTIw8Ix/Dk0APDTC3P2iM7l52x&#10;96ZtM8nmxzcdGz/D/wDqoa4jjQ3IDSbuNq9DTrm8EnmQQ2+4hQQG4DZoAitrqOe7ksHc+ZGNzbc+&#10;2D+NOnk+3AXNlhvnxy2OO/61UspFvVivof3JVSsqsvJXBPr7Vchh2x5Taisf3YXIx9fzoAJVWMby&#10;WbtjrQ8nmSCNDj+8uOR75pJm8kMIjukUcZJ5/GsvVPEdpp93Bp88bSXU4/dxRZOFPr6fj060AXWW&#10;7kudjzRtEB+8UqdwP1qGQ3vmGKzEaxn+Nm+X8KW1trbS4pZXkVWYb28tsDjpx/nNK8ttcKICfMmO&#10;MxqwwPqfy/lQBFb/AGp77M18yxRxktHGo5Pb1NXbpmig/chX9PNbbVP7bb6asguox5ksn3UUFpW7&#10;4HYfXgVRGp2s/wDp4kWCHpDHvALrnlsfy9vWgC7dNdxQebC8cgXPyR/MT+Z4/KoludUaLfFYscKC&#10;27Zuz6df61iXt34ikimOnXFu3e3kni5yexAIJx74rG13VNWlT7Fa63HcTRxgXU01w0dnbHglnZCm&#10;T/sFs9PxAOyvNZubezzrds0Kk4G3azE9gOTk+wrMZIrePbe2N/tkYeVBIxZ5Pr82APYAe+elc4fF&#10;dnpMjahYapcajNny2u/LWG3h5+5HuGXOcYwTnqSelcR45/aD8FeDLxZtdfxBr2pzcWui+HdLm1G6&#10;dwMEMY8Rxr9cKCRn1AB6dqevwabYNdXSwQKrYXKzYA/ujHU9/U1y2peK9U0jzNTutc0mxtVVXW61&#10;CJkVcngnzXXHPpz9TXkviDxh+2r8Tkgg8H/DXR/hzpVxcndqN1Gmu668GMqUgVxaWzZzktJLtAxt&#10;yRjD8a/B7wVotzB4x+IcEOv65p6lDrHxAulumDddyW0ax2okBP3I4CewboaAOjf9qptf1AeFbX49&#10;eE5HaaRLptD0Nrm4bGQBHGJG2YPBeXYMjpxXFL8cPhzqfiC58EN8WNP1y+8ljPHqn2S4ujhhnzBa&#10;RucDoAeh444rkNX8X/CjXtNvtV+KPiu607wvpcZe+t9Lmg0r7apx+6llR1W3Q91UlwCclc4ryDxR&#10;/wAFC/gXe2DeFv8Agnj+yFP4slt45Y21j7Q2maFBJuALveHBv2DNkLEzgglzxg0AexarosXxAW+X&#10;4c/sxXmo69c8XGrf2Tc2kAjH3M/abhXAx90bPmPTGAK83+LX7Uv7Of7MF5HH8avi/wCHdD1q1hTb&#10;4fj1i5uriRgpXiG2uJJMHsBHwepzXyT8df2hPHfjKSbSf2p/2zrqGB5fLf4c/BeGWISEKVMM06OZ&#10;ZSfQyKW25aPJwKPwX+EnxW8b30a/sj/sd6D4Lt1hZ7jxZ8QDJfag+9ywdtyqHkAZ+WBbaMBhtNAH&#10;ulp/wUZvfiPcXUH7OP8AwTS8V+INRuLhhL4t17xHqGjWsP8AD5zFZDNs77SqMV7DqPJviH+2Z+3p&#10;q0NzZePv29PAfwosZFcTaL4T1J9XvTGoG5TMTOVYcDBK84PXkd3ffsceHZ9OOu/tn/tqaprqxq73&#10;Wk6TfRWmmoMn5VMb+Wm0E4Usp45Arh7v9qz/AIJc/s7y/wDCN/Bn4eweItZhU7ZrfTX1a4vJD/tD&#10;Cbm4xiZgPbsAeYT/AA18OftHQKPE3i39oT43eYqvH9oupIbE5YASLlnjVeCATxx04rt/BX7B3ibR&#10;ybvSP2C/BPh2Nmybnxzfi9kUYID4aQoF46BBnkk9z6F4W/bK/a9+L0CaN8Of2cNS8M2zyGCxj1Oz&#10;S1nnCkjiHdBMiYHJHmfXGc9FrnwQ/az+IVtMniz4rPo/mKUKwvHDDuzwd4SKQc4HEzdMZxQBm+EP&#10;2ePij4dbfqfx98CeDbeFS/k+C/B6bYgMbl84AY42gE8Z684pfEnhX4J6Fb/2j8T/ANtvx7eQLH/p&#10;H2PxDaW0TAdM7AZMYJ9OOc96lP7DWqafaHVPGPjOPVXVtzLe+N7RfLRSCAAieYn3M7PMbO7JPJzy&#10;dt8BPhfa6s2oT/CWz1i4jIMset2tzqKqOgIN7NLGqn1RFGevYUAcr4s/aK/4JPeDp2+3eMtT8SSY&#10;ZHF5r+p3m7noRFGq4wzducdelczp37XX7JPiq5ZfhJ+wt4q8T+RHH5P9m+EZ74bR8ow0kjHHHUqO&#10;wHcV9U/D/wCH3wC1HSo0XwZdeF7j7Pk6laR2C20bbcbVWO2VEGc5BbjHB9Oh0L4A3mp6rbzaVr2l&#10;69pdmxlvpWLqzJ/ByrhGbcQMDOAvQ/doA+M779orxKw87wP/AMEwPEUKxrmGXUfCsNoY0JG4bmg+&#10;UE8n+8SOlV1/aM/aTiufsvhv9gmwsdpV7i3uNa0+1AbDY3ZQZ47nBxX6WW/wP+H3iOOPWPDHjSz0&#10;rUYYUItdU0GK4Eff7uxHKHk7gDjgfNjFXLnwyvhDRGi8UeF/B+oWrjd9o0WwXbIg5z5eQyMcDkDP&#10;SgD8x5fjv+2XJewi1/ZD8HwKY/3Mc/j/AEgM2APmXMoC8YxtAHpk80XHx1/bvWFbW4/ZZ8IxySco&#10;zfEDTl3FuPl33B4O0jHqvXIxX6NXfw9+HF1pi6pa6rdeGbU4PlyWTywNxxw20j2YNgZ/GiytLWHR&#10;Y4tX8270wrtt7xZFdJ+MbjnIUkH+E9uRkCgD83T8Wf20N62Un7IHhrG91SGLx9pmWPtmUliDn3x6&#10;VFa/tAftOGZbfV/2EmvirZY6TrtvdcBsEDy0bB59eW+vH6T6J8L9HvYJrLw3rGl3LfaN8Oj+KNJX&#10;nJBZBIpUkE5wTxzyatah8EIde0OaK4+FOl2t5AqpIumsvmwjLdFePDJjcTtxkdznNAH5sn43+IrO&#10;9SbxR/wTN8dRyLDvWa18FpcZGOZAywKONvUY6dcACua1T9qn9iq21JtP+Kv7Kms+G7ndslj1Dwq1&#10;uy5xywSUEZ68Ke/y96/UvwB8FfBum6vHbXfgXwnrttcttNjqVqlnK7eiuuMMcgbSW5wQBXQ6j+x/&#10;8M/FjXV5pOnaxo9w0ef7Ih1aWQW54yRFvzgZ6jk++AKAPyW0zxb/AMEvfFku7w/48l8OzqmyBrfV&#10;NRs2j3Nhf9cmwbcZ4Y4BAPGc9T4L8LfDi91P7P8AAb9u7XrG8eRfJtrfxZa3Q4Jb/VIwd+eoIHA4&#10;4Ga+6vHn7BPwyud1h4msrHWIvmMljq3gywa4ION20zW7hyDyowc445rzzV/+CAf7PnxNS48Q+HdO&#10;8NW6yr86y295ZSW7gEkH7NdCCPtyIenOzsAD5z8bfDL9tbWrGSDXvjT4M+INjGokgtvH/hq2mXgA&#10;gL58bLu54PGPoa8q1z4V/FXwbdx+K/E/7C+mw3UMbGPxR8KtautKnhfGfMX7JLsHIU/NEUB6Eg19&#10;I+Lf+DfX9oTwdPJdfs4fE/xTGLd/Mhj0XxpbXI2gH5FtpfszHpjmRs5wQBzXlPxG+DH/AAVX/Zd1&#10;FY9Y1ay1y3j/AHp/4S7w/JpBY7u0xEUbgbR92c4LHgj5qAKPw2/4Kq/tSfBK8h0X4eftu/FvwnLb&#10;fO3h/wCLGnweJLF1U48vzJEWdFBzkqnQHOMV9b/BH/g44/aN0S7jtvjD8Ivh18TbMRr5mofDPxId&#10;N1KNiANr2F6Q7OTnhQPu8CvjDXf2z/FWi2X9kftbfskahDprOgl1u1sY9Q0/BU8pIVKsMHOUmYj3&#10;5Bk8OeAP+Ccf7Ssu34d+I4fD2oTLs+zWdw1vNuySqrDONxwSMeWxzjAAHFAH69fBf/gvj/wTm+LO&#10;op4W+JvjfVvhL4kaNG/sP4naPLp7AN0InAMJU44YuoOc4r6v8M634R+IuhR+LPAHijT9a0u4YeRq&#10;Gk38VxCwxkYeMlenvnviv57tV/YC+MulxrY/Dnx9aeKLJplMmk69CkrSREgEeTch4+jMRjBOzoo5&#10;CfDL4ZfHn9mfUrfxF8NvEXjD4U67FdFvO8LaxcfZJJemZLaZngmiJPCqoAOVyBggA/oSv9ClnRiH&#10;ble+eeMjjH515V8V/h3DNBJMB5bfeLLnO7bxyMd8c9QenrX53/Br/guX+3h8Gkg0v9oL4d+G/i9o&#10;casbjWNF/wCJNqyqvDBom/cyyD0XJJwNo4J+sPgr/wAFlf8Agn1+1Ysfhb/haLeBPFU8IW48MfES&#10;EaXNub+BJZcRyZPHBBPpzQBwHxJgl8OXUlrdTxlV+84fp1AOccZwcDB6cV4p4sWwv1byyqxj/UKx&#10;HBGCFzkc4GME4I9Oa+rvjz4CGo6d9sgRZre4UC3voXCrIpA5VsbTnBHGckY65r5S+IPhbXdCvnmW&#10;FSokO9o4dkituAwVI+dTjkgAexzkgHjnxA8Jw20TTWETQ5RWMCsPMjwc8EZzxyCOBkkDAwfCvG97&#10;c20k8tzAzGJmWWbaGBHVsrzj7pyRgfQZNfTWpK99E1pqqLgnaxh+UBmG3PYr125HbrjHHkXxb8IT&#10;PcSalYjcq7hI7Efus9coBgA+g+vXBIB8x+PrfTbmzkdbXAZtjRzb+ODgqwUY7dD3HTkHyfxDo6W+&#10;d0rfKxKtwcgEhR0G3gHoTnFewfEfTXN6+nzWJjlaTG1UXac871xwF6sMcE4GO9ea6vYNBuErNtVS&#10;F/ePjj1IAycfn65yAAcHqOmwoeFVB/Dt4IHbnp17j8zWbPZRK5+b5cg/L74/p710lxajzfLdImk2&#10;nayHGeucHPPPPrj2qhd2yTRGUDaQwC7s/T8P/wBVAD/DKvHeKjFm3MQWUDGc4xx2yc8EYzXsfgeN&#10;p0hmltYywBK/uxtVh0wOTjI7c+leQaNamO6QIvlsW4Vuwz6d/cc17B4FWAQxxSqFbdtHyMwU9yBg&#10;diTj6+gwAd7p9oTGqxRkcMVTBUDknGAD1Yjn0HbPD3WGZ8yXC7nXcu5stgqBnpuH93jrjjkYqxp0&#10;DTDCfe5LeduVduRuBzjr7Z6dABU0NksbsEgk8sMrIu4gdOMbTtz/AC79hQBSaEIhUx/7SrkcADpy&#10;OQBjvk9M9aZLAUZpRKrMquu4KOMgDPTn+ntWs+nMqASIxYEgbg3PAwCeoHyjJI4yTjnkSyRhukaT&#10;zAqs25sYBXg4OeenvjPqKAM0QhmZgiupDMrHh2Xcx6H+HBx6fL36U37GJ3fz4VbywyszENsbI7g5&#10;HI5yM8dCeup9k8uZpEdPmPzt5fyR45+ZT06g5wMjtk4DhYo20F9yqAGb0wPlXP179c470AZP2d5n&#10;H2eBQ8iER/MDwMHIGOBk47Dn1pJdPZBtMMfy4SMt8uD7kgHoDjnt7YrUSykVCrw7nHJjOBlgAMc8&#10;c8Ac4yD07o+nvIjRrkKyncVBHUBcjA5OemMZBJoAzH017iDa9vtXk7RHjZ+H8PAUDB/i5xSziFDi&#10;WY5MmZC+Nj5OeMnnnIzxn16Z1ZLVI1YR2y7eTjyz8mMkcqOOn5nrTHtWQMibR8qjaGXZknGCO3Ps&#10;D34xigDOWONB8rM2G3Nhgc5bavT329iR0GeaQwxZUST/ACqMjkHb1UZG0Zzjj1IzmtNrUyRGPI6E&#10;K7MRhsH+Ln+96HJ68il/s9yWdLZm3SMiLuZVZgRj1BzwPryRQBlmwkEipFAzM0g27Hxngc4xz059&#10;AD601YlkKqHZgF+VWBBORjBHPOTk4/A81rNYiRd0si+U3BV888ZXjnHfk568YpslmCg/eM0aksy+&#10;Zv8AmHVeM7s/hkdeOoBmpGQVljLL+8/eMzN8vXG7PU4yOeo7HpUa2kskod1jIZ/3W5V45VcBhz1B&#10;7DqK1TaJMdpO1W6SKqHHI4wB1yADg8AjFJJZ+ZIJTAqxvzgMG+Unkn167SSMcdulAGTJZNIC84OD&#10;hvmVvkbPcn33DjrjnNElvJCszK+JCuWCyfKMArwDjoMHJPP0rUe14WQ7Ru+87LwuQGbggEk8dj3w&#10;RTfszjd5KBugZSdwHHBPoPYnkdOlAGO9uPLjtzNtJK7fOkGWOABjGTn5T64APc065sWMjTyrI3aN&#10;mj65yFXkncMg8cHjJxWp9jmXcjStuK4O2Rlzxg/xHI4z1J54pps43XcbbapYeZt3L97jOAPlIIx1&#10;6cZHcAzUtUWQ3D2+N8m9WjXvnPy4U9cfTgDvTHsHMpAhjaXYoXGT3YDsOM89x6AcmtMWHmQRtIV/&#10;fLiSSNGXHyZb/d7cHOTmnNp8QVbh7cnbIqrjP90fMAT169iSQTQBkvapI/mrMxkB3QFo9zFSCMjI&#10;JHCr0J6emKcbZhuidmVQRuUjaEUv/dx1xg/T0PFXobSUKPLjZ12qWXhSeFzwOnHbtnPAOKJNO3Qs&#10;N3yrk48snDdepPI29MdOB7UAUTFIyMZom2uwVvM9QPu7h143HnkGl8ht21NvmdecHaRwAcnOcgju&#10;PXNaDW3mHJc/NJ95UJzk9yCOenGTnBxTI7SFrXZJOrKI8vtYsTnA+XHIUFSc8jnp1oAqBWA3uMHK&#10;oWZe5Bwe579+oz7Uj29uWcmDMsMZ3cLkZYnB64znp+RHArQjs/LKqB8y4VmXpuIORgcdOOPTJxkU&#10;LAjJviRflQ+W27KdeFAxy2MEgc889eQCj5BG6ONi0bbv3bAg/wAJDAD3X6YznHWkSDydrrIylsb5&#10;NpX0XOMDLAbfUdfStF7QyFpZIjtXfjp6jI6jGMDgZOM4zzlxsysjRvMyMzDezOV5IIyOq8c9we5H&#10;OaAM1oVmZcAzFzncrfLyCQSTyTjuex6VIqeWyiSXDbGMe9eG9+fvAEjpzz3NXBZsshV4JJGK/vD5&#10;bEdTnOdw5/HAJ9qHtyG8xjtCuBlV65GctwD0X9Tn7ooApvalI1UsyqoUttVsFdox3wcDJ9yOKb8k&#10;MrA3Me5VOMKMqcHPXp1BxjqTmrqWg84KqK0h2jejHLde5HXGeTkknnpilWJfK2tcDHTiXjJA44OA&#10;D0A75yeAaAKclqfN8goZPLbETSMWPtgsCSAf7uOcc9TTZB5JMU88jMrAtGdynp0w39O+PetCWzuY&#10;9olXcy/OcxjtnGQOgIz2Gc55yKBaABU+6uNw8yM7WAxzjJzkccDj8OQDPS2jjl8nbHJJGwVvWRup&#10;BAJLHhcDpyD3pzW8v+rbzMb9qiT7wB4PU9xkfUnj0ufYmUlVSTdwfmcr2xzk9eOvH3RnqKfFp4wA&#10;kKyMpG3YS2T69xng4x69aAKGyW5Rk2ySBowZG3LgcnO4K3GD37URIYh5sUzKvmb1kWRgC2Dg5B+Y&#10;dCCAOF49DaXT96bAnmM2C28tjp1zkZP69/WpYLSSVPNG1m27vMjjUsxLA8HLdAQOOxGPSgDOliAc&#10;M6Bgu1VZoR6dAQwwAM56fpThDMhXybhWZowzSRscj7wyeGIHGeh6n3xfWyXarRiPdn5drBdvIG8Z&#10;Azx7evJ5y17aSMu4Ri0S8hZDyM8fN+ecAck4xQBnwRSKF2QqrKyRbQAu0cg8kjtxj2PXsjJEI03S&#10;LgYaVmQ4Pp8xGeBnnng84IxWjPYNGPLMXKnYNvQYA+XBwMADA5ye/INI1rMocBZFwp2gSbS3GOo4&#10;HPYd8elAFGeCeSPe9xId25C+3cx4GB2I/hOcHIFRm1ikcKq8IAVXyycqQDnlTkkd+2R3rRNkUbCB&#10;U+UEMx+ZRwDn+LpjPOMnnBPLEtmk3IUdmyny+WGPqOOn3fy6AnAIAM+NJWcFVVpFk+XaM44XC5Hf&#10;I5IB7jjFEtqzADAVUYtDlfl3H3YdevPJ6dhWglpMqLMoLIi4Q9Quc8gH+Lv1Jxn60qW8qSK5jC5+&#10;6oHJH06HqMHsRzzQBnfZRNIDHCzMvKs4BX7xYHPHJXnjuT05qN7VhuQOVbdudV4Y8DnBztJPtz0r&#10;SNpGzLHt2qj/ACow28Z6dtoxgDHGc+9Bt9sagH7hBCcfMvy7Vz2I4bvj65yAZklpHHEyFWjGCpw2&#10;Bj72M9Djkj1C80rRTGKR1thuDbiSnC4Ck9BzjcOB1z6Ve8iOKcxZjZl4by4/v54+UfmOnXqBgU37&#10;EzlkkkZljYHashxxkFd2eTkjuTlR9QAZ8sSwRtLHEsgWT5TJGq7CD75B49MY68dQ1oQAEWLJCFFV&#10;W+Ujg+3YKR6jrV6S3DTCQfKzczeX8p4Iyw59s9P4u3UIbDy4N6x7iwxuZiFVvXJLbeB6HlsHnigC&#10;hNFIkbXKBfnbDSfNxkAgZwAc/pgDGCMRyHykYeaw2DpHzhCcZ+/wPQ8A8VotaxvDvjgjWTnapkDA&#10;gdDzjPyj8Mc0j2lw2RgMeSu1gyY5IIx1XdjAz+lAFEwNO/2YQs5Ziska/dX2PTuvT1I9KI45IU8w&#10;ltqMCv7vhgO2BtwOnfqemOBakgXhXGfmkwjMPmOOpBB9ADnjp0wKBZoJmhtgsa/KR5mR8pwMev4e&#10;v4GgCmbZpYvshHnR+WE8vyVYckHk4546HODuHTNIPLktgm776kx4xtxnsMDjORntk5q2sKYiE6J8&#10;20NuXeCDzggn73ynr6Y78x+TMY1KsVZvn8sMMsSAOAOhzwevOSOTyAVm8t/MlU5+TeuQv7wEYPXG&#10;PvdTkcHHOSUS2O5QYFw+B9xtoByR/THJ/Hgm3Ihcfu7jYp5+ZcBjxztJGD8p7AdOe1JLYhlYwwqf&#10;MAwgXPGBgbQOoJII4xjJ6k0AU5IG5QwqzbcsvQDqDzkkkgcZweeMGo9solVhErOowWj7ttxn7vI4&#10;69ietX3s1UYQtk4IGTktjA+UnjnaOmM8elRSWSeaqOpdyoB3S7QOhyOe5IXjHBJzQBBGm4rtNvuV&#10;wflJ+XG45Bxg/e6jk4wc0z7OYwkbHcgIG7YPvdRn5c9QOu0H61Z8t5lZVyI2UlQOW45J6gkjpyeT&#10;xnqKSOB4BwGJXC5bA+bPXPUnP8Poep7gEDqJJWTO4SN8gAG1vlB5HYdemeTj1BfIF83YITtVwNrL&#10;jaM7gOeQcHjgcAD6u8rd8+I2jwqL8o+YcnIOSOO/GffNKVEreY8mV3fN0wM8g9OMehHGc9hQBWZX&#10;Rd5ZdyqAVZj8uBnORz0z784qB7dIwVEqqOBu8vllGfmPHB+6vIzgH3FXXgZNw2xKrbOFmwe56EZH&#10;PJPAqtKg3gPMxLp8qlSdnB4xxyfbA+bocUAQHCFjJHtZiPmVflYD5+Rnp3xg/wBKLeOKFDJAy7UD&#10;ArCx+fnt0yOmTnKgfSphAFO4lUVefmTc5XLc8BQP5n8BmRbeeJljnj2OwVo5PM6t7Hk8kHvjjjqK&#10;AKrOjHzvOWZdo3Sb8A4IO7PbkYIxnjjk024jcO3lt90lkPzEYB/Dnjk8nPtVhoZA6qYwpVcxrnkc&#10;YxnGT06nGO1NkTc+VX5fM3rIW5T5h37d+2AeO9AFdlknVg8jMrP82QZMKAoPPJ6sTgdO9QyhJYVR&#10;5D5jNt8wSBtxUDC5IAye3061Yjtpf+PdYPmVQitGOFbBO3Gccke+MDnGKJCrKrJE7blRfL8zdxtH&#10;Xg8EZJAH5mgCpPDEzHzIY2bdnOxRwGIPBGcA+vf14qF40OfMWNPL3bl8vJKgL2IxkHJwR65GBVmS&#10;2QyeTIjBt2FXcVAAI+YjHTpz6DtTUWSR9n8TKvzbRxyfUcH5guD27npQBCfMgc28sIXZkCPHzA89&#10;yOTk44HOPpUcqybltZdrKyfxD5WXsMkd8HJIGAPXFTtC8DosabUaRcqq89uMcYBzz05xx8pqIW8E&#10;caxTRr8vylY5McfOSGIz0A6+oX0FAEUbEgIsjYXaG3SKVOCTnAyMdevYdMVE1siW+2K32hsL5e3H&#10;XovQLnBU7sEgg9asXDN5LJtZed+1VwS2MYGe/GO5yMnOcU2W3iRmDRQovmMjPDhFxz0C9Qev44zx&#10;igCG6+bBZwvAGSxxgdMluT7DjgfWmMgctw2CGVpv7oJVgMMDgHvyeh9OZ7lZBCqsAueehG77vBIP&#10;I9B0yT3BpstusUjQpubLfd8s/NsUfL17hSPwPvQBXuLeUS+U0Ujb2LCP14PAGAOd3PoRjio/LjYs&#10;jsvlqGVfmIyBwTwM4yB3BJxnjNWWEZkYSfKFJMieXt4PzH0GSP7pyOaj8qEyLvlTKq33mOOmCOSO&#10;c44565ye4BXBkjk8qNFQ7uNmQoP59Pvcbeg4OcGkBRmjeGQbW3BVT14HtkEZHHPHPrU77S7yz4Cq&#10;ylhuIxjOSf4fUZHHemNC25o3I+XBZWXO0tjnsc9vUHoe1AFWaSTYwZlC7sM3JxhCepPJHUjGMdc0&#10;2SMM5cKCN67j1JPTZ+HTGOO3FWMIfLUyKOxblRjIOCOMfeOfXFRtbL5bx7ZNuPlm+9j5uh+bBHBx&#10;+BJ7UAQyF9gVvlVsFXdTzgEdM89ufXtjmo7ngsYgWIj+XjlmIHXgDPQZ6dOKk3O8TJ5KKCvyxyNy&#10;OAQc469eD6+wFMumHmM8U8jqMlNzH5h1xj1wuen4YxQBUkihZmxAJBuyVIXaMde3TpTZeH2pLlXb&#10;93twoPXjJP8AnirC2+0YXj5mZZGbGSCfftj19KjdItuE3MuMbVwMDDZHvj3/AMKAK5jXf/qYmxx/&#10;qwe55opz2YbGYmbjPyZXkn2bFFAHpA02N4/IYMvGGYqCHXavUZHvxgjJwMVNDbZUyW1q3A+9HuGe&#10;oyeDgd/Q47VoW9jCZQyHd83zMzEd+rA8Ecn+Hgr6Cpo7QiXLhl4GRIpXLY4zgcDI/MY4zyAZjWSh&#10;WJZA27O6ZPlOONp65BHPbpViOwIl2GTgsP3PlqTnu3HqPzyOc1pmEbligfd/EqbQWb/aPIJB5PfJ&#10;xkVM1shYRhTubJXy23Z+XBABxjrycn9cUAZdppxMe5Nudqbdsee+3+93x0z6+2JV08MwYBhtkYLk&#10;tuHp6kAYI6/3u1aYgF1EsMcRlMjbtqkMQuMDHbG5vXGBx6iSOKV0DC2YqAGjYKuC3B2kDBZSDjn5&#10;fc0AZcWmll8uJerc7doO4knJA6t1zgelSR6Y5XZJbhQc5VY+C4xz7E5+vHAzzWpJEYzlU+YKTllb&#10;Iw4z93GOG2kc8AZzg5cmxLoCNHXbs+V2O1eeAOo7D0Gce2QDLGnbolJZfLCknd0U4+XnB5BB49u3&#10;SpBaSqPJnVowSqlpCSUOemDjaB34546ZNacUBj/dxJuMYBK4O71zyB6nA7nrjOTLDYMkeHmLKeG2&#10;Ltw3c8Zx34HQcg0AZKaYZBsFsq+qrhtpIOOM59fr6U42Kcu8a/KpZkkADDBPBPJBYN6Dp3rWitBJ&#10;tURqys2ZNvfqcdf8+1H2RnADbAfL+ZEkwScrkjnoMn6Z4NAFH+zWMJCuGRspwp3ZyCTkDqQQckYB&#10;/GpjpUcnztGPmYsWKcgk5+6M85HUn8MYzoWttEqmXe2N5KtwwZic7sZI5Leoxu9siSC3zEu2I5L5&#10;Xj5ehx9DnnI7DOMHIAM19OlKM0RCsykrGP8Ad6nj5T09uAOBUz2kEm5EZtvzBSyqcKDy2OeR3/H8&#10;NARIq/aUt2bG112bm59ucc88g9xziphaSgruk+ZVZVw2Txjj7xJ6eh5JoAoC2ik2uYmEfXd5gJAO&#10;Gz05GcdCAT270+K3g3bgqOzKV/1fAJX88c9MitKS1KHdKI13M3mMzgKSDz/Dnr+JHFOECtEo8tmw&#10;C8xj4ZiflwCMdNuR1A/UgFK3tpJP38LvuYgj5SrHnqS2cdOSM459sOSziXO4+Wq5QMM4HGO+CCec&#10;5BJxwD1rRW2gbeVPmbvvN5QJ6nLcZ5wF7HOOhqVYHjnVjGf9eCzK5+Xqfy7dMYHQUAUPsjzFZpXk&#10;kZWGZJE5Uc85OTxgd8dfTmR4naRndmZtxbEwXlT3ZgcAY7+1Xo7eIbo0gPYyOMABQcZ6cdfQ8jnF&#10;SJFGEDShWVWB8sqw3ADqzEfdIB98g8DuAU0sTskhEEm7b83y56cYI4IAAHYmnvaCbcCM+YxHGMv2&#10;GeevY9z65q+tkO8TL833lUhRgnJI/vfw5J/HqKl+yBWZfNDMWyvlkdwvAIGOq5689jQBnRWCwIiR&#10;2i7tpO4oF3DIzwOo5z1wCBx0p7WSGQncrKSrfeQbhgk447jrnJGTnitC2tYMq4jZV+U4ZRhsdScD&#10;J4x69uKfDp4hjxAqyfxM4YFWXaBnJPQbcjHA/WgCj9mmkAkdNzN8rM0fEgB74P4HGeMcHpUwto4h&#10;iI7dzJh8AHg4wSDjPT0z2HUVdjs5fOXAkGeVBVssQx4OOuMfNkcjFPitwIVZfMzndGzNzk4yOh4J&#10;PUkdDzxQBQgt12RskYUq2dpkGQO44BzxnP8AkVJFYsjKC6hpNoZpOd3qOOnUY5PLAcc1oCKOIyNE&#10;N3Ur97n5iwDAnGcjnrkYB44qWNYfk+9xIpXawyfvBSSQB16gdQfcEAGXDZJ5G52YkYLLhVZcjnI/&#10;gJB469cY70LYsE2NFhtrF1aEZOFJJxngd8AYOa1orVYdkG5vLTPVwPbbkdATg4PBbtyKjW2kVfMa&#10;YMu390saFegxnqewBIyucH1oApxRESokY+8QVbeGxg4x26AnuMY6jJy1LM7ubeNt2MedGVYspzgj&#10;b6LuwCcksa1HsPLHks//AC0bcysxxywOCW4yN2MHPTueGi1ib935qj+GVWIZRleuMnpx9T0xigDO&#10;W1YptVeF3ZVd2Aud2e/GGBzweOOuaUQusjOrfLJwd+MHpk/KAcHGfXGPUmtJIkA3K3zSBmb90WY9&#10;F2559s+vHSgWDyN5ThnGdzbYySRx8vocAjjt+gAKH9nzqhkFvIqyEZZsLjoVDcd1Y8ZJ54IpgsY5&#10;WYqyncuGePaRk56t0Xn8vetdLMmAzyo23bltq8HPGDgnnHPbp7Uvky3Mnkzs0rR8De3KsSccgnnD&#10;Z6njA6CgDJktCkEkvks/Xa2/5iSACcnr1wPUg8d6c8KwPlVjWTdn5ZCAfnAOeRhScY4zgDtWmtsX&#10;4WNnVoyNvIYg4IC88984yeD0GMM8s3A2omQ3IZm2qvHH939B1x6CgDN+wK++MSK0jLn7vK4Crn0P&#10;zMcYPIFDWizBVH93GJFDZYcbyOMkEbueMn61qGNIvm8pmUHexVyOMHc/IxtznHoMZ9aWOFWPmFOq&#10;qG8xtwOAQD+OOM9+TmgDNtrd44VkthJt3jO358YHc59eeCTxzjNI1ogHk+cuTnC/IMYBG3sRkHkd&#10;cgDgg1sLauzeabVXyAzEc4A3dNx5+8Mfh3yaFtGeP94Jivl/NuyQTzzzj64IPXgnFAGTLDCQ1wIV&#10;bcx+6p2n6Z5GPfGDke9ElmCcSJj5GLDaWzjnPTJyDwBjGD6A1qGN3kYttZ24T5mUFvfJ9/Tpjr1p&#10;dkeWtgxZiyozbxghuNoyR02dBj6cZoAyriyk8zEySMvV4yoOABjOOpA54HH50LY4jklkjj/iZlaR&#10;fvEDqMZbgnk+vBOcVqi3Z9rpH8rJlZIwdu3C9fU889SB+OFitiXOIsMq5AWMFhxndjBH8QX1yMHk&#10;cAGa+nnKiV1U8h42kxgnqOe5xz6YxTX01kieJfvLj70Y+YDnkH/d54I54ya2BbojhHgYKeVXHLAB&#10;gufXnGDxnv0U1F9miVVg3rx8wkXHBxgYJzx8wxk8EepxQBlpaRsm7zVUBdq5yec7TjPBA7k/Q019&#10;MILLt3MzbdrLhsjrnCnHrjr1+tbRgmJ2CFkkA3NzgYG3B6dTjg/TGM014VJ3lQwEZcRMm7dtP93H&#10;B9gCPXBzgAzXsLiMf8fOVLAbhgDpnkEjAO0c8/ToajGkBT/DIQcKx+Ur0weQMqTznAIOOpNa6CJZ&#10;PJ2/MjfMyyYPUYxj7vfJx0/KkMCqHhLK0jKo8thsBYheeD1PrxjBGT3AMpdKDttSJdyZKoqH5TwO&#10;ABkcHv3HPXkl077SoETbtyhmZgMlcAc84A4IzxwAK1Li1WaNkitoyuMcIuFAV8Ec7eu0jGDjjkGn&#10;PZqrs3khVRtq7l4OSMkAnHBHJ5xnnGKAMiHTIhJsD4XbgDyV3BcAdMjkdMcZ9Kf9h3yFoC27IBO7&#10;JbHHLMec/wAsd+a01CGT9yV3KMx7l43bjgt/Ex455zj8ykUSSRrbq7eWu1QJJ89Meh55BPt07mgD&#10;LOneaqsZF3bRvkaHGMnpnjPbHv8AQ0DSlA+1Hcdq78rHnZjou455wMduSB3NbSxCQAZYLj0O8Hae&#10;ckZ6Enocn86atjkMv7s/NtSReNzYxt5PTk/kcDNAGKdKEcvlsw3Kox+6X72Rk4IGOufXjj0L4dJa&#10;OVoiPLMjDd5KDcMtkYx16HnkcZAJrdW0eMqDAdqyZzlVCqP73GB1PvyOAeajXTwiRpPHjtH5ceCD&#10;0HBPzYyTg455oAwxpoVdxj/75Xpkg9eg4HGeMjHGGAkeyTbgjcoUjDKyb+Cc43H8+B9cVtLZyMGZ&#10;gGVmIb5iVGCc8dAe4xjrR9llUxtIn3wDvG09upwOCcDnkkjnqcgGE+mxlpJ5Z93lswZvMwwA45IH&#10;pkYx2GfZG05lbc8XzqMjLAHGR3Pf3P5mtyWzkZM7FXbgq237rbepwM9Bz2z3NRzWUuWxDt35Kkqi&#10;sOCeo+YtwTzz05xQBxfiiCOCwlaVV+WFyy4Vt/TPQY5zznI6cCvA/jPrIgimRbtmO7n5jyeMjG0c&#10;DJ9Qc9gK998b2zpbSx26Z3Iyqu3kjnODxkDBY8g8YPPJ+cfjW7vcTJJJt+X920kOSVOOuTx1HQe1&#10;AHhmuXv23UJJVZiufl3LiqdWNTbdeyEPuG71NV6ACiiigApyxO4yF4/vU2rulWb39yq71UBlDbl4&#10;/GgCzoHh99TuliZW2hgZGXqB/ToeuK7pIrn7dBoekQjEa7dyEHdIeSee+cA+4rMgt/7LtfKs33M4&#10;+Vdu4Lkk5JOSeB/P0rovCLJaoWeIMm3zri4PQ85+uM9FGQemO9AHR+GNHtbeFSjHcJVP7xlfzBja&#10;q88cEdPbGcg53m17TtKtFA4WNcW6+WqqCcMznGccdTyST6DFY9hdS3MyQaeEZWTO4EsEUdDz0PBz&#10;6YYDGOWz6MBef2hqrgLDkzKfu55+TG0LyenXgCgDWtPMuS9/OY1fyyYgvzFEO1i2Dn6gdeuQMVR8&#10;Va2ljJ9g02187dKuyPjjALKQSPly3Pv/AHu1NW41aeAtL8zNJn7vP3VABHUgENx9QO9RaNo974h8&#10;SjTIoZWblZdu0YXcQEwcjOcduF/MAC6Loeo6lGtzezbvOXCMqhQXZhgjsEXj5uw2k8DnWgn/ALK3&#10;XUDwzXUmVtomyxA4DHoO4BA45A7Zza8Z3I0aODT4fK89l2RrbANztK7/AJju2Ab+u7nOehq98NfA&#10;9xdqb3Vf3rSxlpGkkLAjBHdhgDC89fp0oAXw54RvtTvG8SardM0QVVX5mH2hvUhsZHIPXJxnvXT6&#10;fZ2E14oumjmjtd0jF1EgZsMCAOwJ3DI7HHcCrGqefEsdpZlWnkdhBHu+UIW+eQjnBJA7nHTAzmqO&#10;pebpUC6bbz+fMTmRVjbdu4+Y7jgr2/hxwe1AFPxZr+qzvLFpkUgmuGZ/L8v5kXcoQH5eDtx90449&#10;M07TIrrwzaxWVsDfapPJGsojZdseeu0YOSMMCOgyTyc4o3by2SveKuZLg74pSp3bixUYbOOMg5GO&#10;Ofauk8H6df2sluLbezyZZjHl2RSA2TnoMAnJJ6dBgYAN7wlo11p91Z33i+eL7QpXy1jVmEC5UbE+&#10;UAEfN8wx29TjevNf1HTydNtGZprvlUtYgZio37RnBznIOS2AAB9cnVWOiPb6VoVn52sGHLRhVHlN&#10;8xy2VJ42dzkAc4xXQ+B7TSvCStrWo3kLX7KGkvmj3BBkj5AcnPJyQ2T8oHPNAHReCPBt9ZWjalqV&#10;ujybd3lzfLHb/Nghsnk7SQcZzznJPHW2WvXM8Mlp4f3s8luVkvrhSuFBPzfN06e2efUVy1jLqHiG&#10;JYb91t7RWysO5S/BJ3S9SGBAO3IKnJ25Ga39Ggm8SzQ+D9Lge3s/MjN8sJw8wzjAI5C+uD35IzgA&#10;G/4D0G7ubqefRiUZo9txqG3IRWGCkPAJzvxnoM46cnuVutFsE/sTRI/OWGb/AEiVI9xvbono2PlI&#10;BOCSM/XBFc3rHjT/AIROax8C+C9L+26pOTFstYV8u3XA3uS3CDOM989CMgja8DQW9hcfaoLiOVoQ&#10;qyX1xJmG3x1IJJy3PYbiSMjvQB6d4H0y5jdb/XZlmuZGV1tWXbGu37u7+EL3HoK9P8PtqmthbW0v&#10;mMOAPO2lUHoFGRwD35xkAnBJrzDQ5bjUbRbowSRWMbqzy3Xyl8Nj5++PVeQT2Jr1rwne3muwLDoo&#10;kt9PjG37Q8I3Sj0VSR274HXPIoA6iE22hW8dnocSz3W4b2lk3Kpx/ETuznnoP512HhLRpjqC3l7O&#10;ZJUXEjjBBPJwAfujjp6fWsbw/p0NrbwwWECoJMgdcKOSclj15zzzx2zXd6HbJpscazjfn5h5Y3ck&#10;Z6Z646jP40Aa1tHO6hbtlRjjzAMfIv1x+lTQ273N2sMc3yqM/vMDIwDk/iCeRn3plhI2oTtIGKrG&#10;n3WI7ZP8wPX6ilUj7QwtLjy4+kkh/UAZ9PQdKAKszTRXUxhClFfCdFBJ/mfX6j6G3pxii06GS7Vd&#10;4JeKNgNwGdw4/Hr7e2KeYbdoBvaSHef3Y3FcIME/XPHHbNErKPIhkVtzksY1XdhQclfbtQBZHk/Z&#10;N1vITJJ/q1ZtzHg5c8+nf3702EG1VZLiElli+73xyR+Z7YxxUFmtu8s10CyqOF8vqe2Bj2x2xUkr&#10;SGTzZn6LhmbHC4OB/nP+ABLau++S6UtNM6gKWbCjrz0579x0qXSrRLdo0M3mMvzzbPlX2Bx0zgd+&#10;lV2eOCF4Io22nlv7zccjtgfe7duneh43FtGzzNCg5KqfvbecdevTnmgDWu9QijuId8YkXaP3gUkA&#10;9OnpVgA3cylIwTtIDtGWIXHbOcVQhuLq8CG3jjhj6edIc/LwOB0P4VNYvA9zI0l4ZGj4bMnCAdzk&#10;4HT8M0ATNJaac+6S/hSRgBGvmbnA6Hr0A/xwaljaG/vIzJDGiKPl4+cr7/lXP69Na3m3UbFkW1hk&#10;UNMVGxx0wo6nqRjGenWsjVPFEWnCVrrWI1ViGkF9NsiVe+88ls5OI1BBxgnPFAG/qHivw7okzWdh&#10;IvmSTAT3cswSLdwNinnc/QbR+dYmr+JNZkvF0v8At+00eHy981pp8fm3knQ7c+hHUYHXGa5TX/FE&#10;+o6zFqV1qv2e2YeSjKpE8qnoVA3LaxsAvQGQ5HygVmalqml6Xot5eSW8kUM1wsdrbWcK2nnMxKJH&#10;nAaZix7jsScY4AOj1jxveSWreHvBV3cQ30cimWdpILO1tB94jnc2ACAeCcnqDWN4d8Y+Lr/WpLu4&#10;8FxTXFnm00q+WfzmunwN5tk2r8nQNI5wPmPOMHA+JfxY8E/AXQ5l8feHXaTTwr6X4P0vbdXN0xLK&#10;AyjarODnO5tvB52jcPOdW8f/ABw+MMd18QrvU38FeBbj9yl5NFG+p6nIThLeGMfu448jBIYgbz90&#10;5YgHpl98bPh34d1/Ute8RSXHijXNEhaG4t9Ik+2eQ2wEQg/Ku9sgYJGfoKw28W+NfF+o2Xi3xk2k&#10;NcW6rLDo9wx/svSSTiPzrgcSzfeKxJH/AAtycivO4pPhr4Ztoz4m8aWeno0/k6ToccZaOSdziS6u&#10;0hx5hymNoDgbcAgnNYNt+1d+yP4Fkk174+ftKaTpN5DcTTWP9t6hDJqky7VG6C2hLi0UgcJFmQgK&#10;CTjFAH0Ba+JPiDqXiW6FlDazvc2Klbu9tn3zqDgDylO94884YooG35ea818c+PNd0dxp8IimvoLi&#10;Qz+IJpEjs4Cf9ZFDEhUS4KfcyeTktycfN/xd/wCCunwG13xBNY/swfC3x54jh8tobnWLXw/LuuQp&#10;yGea4aNdrDOI92D/ABZ4A4S5/bC/bG8eXkY+F37GOpR2zIEjvdf1u1tiuf4wEWRUHXgZVew6mgD6&#10;/wBV+K/w78PpF4t+N9xNql40pTTYL+SOJdykAhiQwjU4ztC5YMAAeQadjqvi74/65qWv/ELTtF0v&#10;4fxsH0+a+3WelzZXBDCT/XMSXP8Ay0DDng/LXx3pPxN/bI+H2sTa+bz4B+GdSmZfI1HxJrSateWw&#10;284M0sRQZyT5aEckEVnzfFb4x+NfEUfib4mf8FMfDV1MYF8mLw34Gku1tMA8RN5Uirx028N1IPUA&#10;H21qmtfCPwrq2fD+gM0TQk295Zaf5AvZBkfuw53yg7RzlEUAN/s1ybfDj4jfHm6urvx94hkfwpDe&#10;Q3reEY5IrC080EkJd3BLyXLZ+YKigDkAnAY/ME5XxNrK3sX7W3xs8QyLbBV/4RjwbBCPQqjbIMKe&#10;u09z1PFSr8Dn1m1WOb4c/tNeJrVmzIuqao1rDKPlyTmdjnnjIBPOeCaAPtT/AITrwdo+lXPg7w7p&#10;Onxq1w8l3b6bMtnp5kYt96YoWLHDMXO9nx0XnHzL8V/iN4It/EMfh6Lx750dzIsk3h34c6WLSKNm&#10;EYZbm+nkbzGYYHWMkDOOAK8p8b/sxeENS83VNY/Y58YrbtMX8zXPinb2lv6Y8ofuwMfdTGACOM8j&#10;ze9/Zm/Z40pftK/sqeEIe+/VPi9a/MoYH7m0AnopIPPpzQB9GXPxVv8Awhf3MvgnU/hzpGgxgR3X&#10;h+48Yxz35VVOJpXiCIJDhSCSRhfmPesMftF/AnT7S3u/jDpF14sk1hnhnuPD3jyze402J9wUfZ0E&#10;Y2rnO5iSSSM4rwtvg3+zxZ6gkl3+zT8Kozb3B+1faviMrouPvBvu8Djop9s5wLenfCv9lOaLbcfs&#10;z/CNvMJDQt8QLhXGM/MCufx2kHp0oA7uH9pa7svEU3gv4RaHbTeHI/kW18RzNDIyBQoCT2wEcg2r&#10;xnBJOQ4zxt+FPjV+0drurL4r8DfGPxlAtjbGJPBN9fzw+dCIyyW8E5CiJQ4BLEyg44U7sVwMnwN/&#10;Y41SCNLz9lT4bt8pj26d8VjA5bJK4JUjJ9D82MAle9mH9kH9i/WDHNY/sqahDJxtk8PfGy1Mg4xk&#10;JgMD7kHgnNAHu0nxeuPG1vpVp8TtT1OPUNStbeWTTPGswuredpSxMED3E7rKqNgHBU5K5RScCP4g&#10;fCjU/Dcd5rHhX9nnw7fNDZ4hm8L2MFjNBKWLMFzcTQhgR5gXbGc8Ky5OPH5/2HvgRax/Z7LwJ+0Z&#10;ooZiG/srxjBfRjcpyFwq7+Bg459aTTP2f/CHgO9ZfBn7dXxo8Jsch18beA49RhiwpzkGYsTn5SVU&#10;dfTJoA6KH4geDtX8C2+p/tG6N4y8Orpt0yQ+LvB0DLLBJ/DLcxSlpYGVvm8xV8s7Q5QAkH2H4O+A&#10;9a8Z6Bf6P8C/2728cW8ErXB0nxx9nupbeTaVLExLDLbttZv3iqfZSATXh9v4E/aF0xvtHw7/AOCh&#10;Xwf8R/Nt+w+MPCN9pbTZHIkCoyDPqWJ6Ecmsm3+Cf7ZmlzR6lL+yR4N8eSLtZdW+GvjKwuZpCoPM&#10;cTEThiCMgZyfmxuGaAPoy+8U/tEfC6PSfEWrWKXUP24WutazAkV1qXhkMDGmyZI/MNruVVDSwSLt&#10;kXLBUIro/iT8XrTQbnT5Pi1fXmi+dHDe6T421bw4lvpqXDqpjkGs2aNA8LuADlIQA3Q/Ln5s8Q/t&#10;r+MvhhLZaZ8XvBHjn4e6hDPIZF+J3hO9hVFYKCttexKWjUrnKs0qMAvC4rasfjT4fufDtx8T/h38&#10;dvM8K3E6N4q8M6PdLdW9n5rbJNQFvvC3Vu+P3yKqzI8szBXydwB9wfAz9o34ifFfwzf6v4b8aW/i&#10;jS/DW/TfFmj6hY/aL3TLwAOkyT2sqi5hddrRsqqTGyuFkPy13ui/tYah4btrRPHfg9Z7aeFl0rXN&#10;H1E3FjeSoGHktMYk8iT+HDAHdtBTdmvzq8X+AfE3g3xFpP7RH7MfiHTvCHj63tZ3uNH8G6s8Wm+P&#10;NOj3sqQFfKFvcbWZijoAJHdhvyGPs37M37Weq/tLW1n8UvD/AMXbzQ/tDtpevrq2hxBY787Fa21a&#10;0X91ct0aOYvC+JCF+64IB99aV4q0j4geW/huS3k1iBVa60nU1AmuYx/BwwwSCdsgBYH0BIqxpnxE&#10;1GWzme/1dZ9Du5WWwupJhG1tIr4eB5T9yQcjy5BuBG3ecZr5ZvfFdx4A8VR+DPF2jWemSIpksrWG&#10;drrSZyroVnsbiVV+xyhCjGGRVVlO4SHBA9Gbxjq/geK1+J3w91qbxJ4b1zUIbLxpoevOsc1hMIzE&#10;Zg5jPzNIu1/NyrllcSlTuIB9IWuvWaWrRSTXWIF2SSTQsk8AwcPkgrIoGORnAPfpVqfxRY+HIbeK&#10;51VWgulUxXx+4uf/AGXv7cnocDyP4cfEubU9JvLv4b3M2oafZxgXnhF7f7Pf2EgAykKOzKCnI8sM&#10;Yzg7X4Ob3hnxxYvqEdzplw/9m3yASWMlqV+yXHr5ZwYQ2clTjDktyDuoA9fSWObVSL37s/7xcngs&#10;DguB9Np4/Skuk1JNP2rex3MyzedG067guO2RjA6g88+1eZXXiKGxsBc2mq3U+n2dzuNvYSMkml3C&#10;/e+TjEDBlyv8Ocjdk40U+IOreF2k1bVLmP8Asm+uGZZmh8v7GQMPHMOdpzj50yTjJUglqAPSo7wv&#10;bfaIYVgkjKG6gPLRg+468HIbuB2zU0F3DeXplmtI7hWUG3mjbO4fT8feuGu9dgkP2vTNZks9Qh+S&#10;GNdp3I5HBUna6ZZWBU4PAyDwNfw14jltbS3fWhHI02XE9vHiN8/ekQE8A8kpnIO7GepAOmMFnMM2&#10;Uz/I/wB6CQqV9j61NK86JGjScf3jH+nGPzqna6lpUkn+izRs0jhWZXyCwHTjvyOvapGuIVkjtWDN&#10;tbK45ww75z70ASWczXlzNc3SKqrKUjdXzwDjn05zVieMX8TW8f3oxhWDc9OhqjZxywTXcZljePzm&#10;ZY/4trHeD19SR+FWIJiJJI2G1DHlW43bulAFoNYm28m5uNrsu0k8NuxxVTTk1WytJJr5UlnRjt6f&#10;vEx0Puefp70k1lbaj9nne82ywt1jbAb2YenOetWiZ2l2tzHjhfT8f6UARvGjRreytIsZ5w3BT2PY&#10;D/PvUmoRi9tTBbytbyK27dHjcAD6ehqq+p7nuIJrYtHH8sgVSQe+QO/4VJqN/Bb2Qu1RzIqqVVF+&#10;Yj16c+tAFxQfLWOZg6qo3M3HPrSTPFOfOkO7Hy4buPSq1vO8xMouDIw+8m3bnnrim3lykVuCkTSM&#10;3MKgdTz1x/8AW7UAaEb7pv3afu1/iU9W9B/Wq4hKag05udu/BaNl6MAenr/k1mCbWhax3Fi+z98g&#10;ZWXPy55H86saxG9w9q8VxsKlt67c7lK9KALA0+OC4XUHlXakb7uSBuIIBx+dNk1RLMRxXEv+sxs2&#10;9PYe9Rajc+To0kBzIrQj5W+n8+e3FNDxRmFEtvNjbG3jjpQA6fWpJLaaO3CrcbtkXmLlQfX6DrSq&#10;1lafvdiSXgX95MybmJI5+gOOg9qpxWKwXV5eQX0jbkWONW6R7f8AE9T3qtL9ruLX+y4JVVXLJNKp&#10;PmOvTIOeD7/l1oAl1DWr7VdR+z6TahVt2XE9xhY3buAO4HTjvn60zUtQSzU6nc3v7ySTa0NmmDM4&#10;H3ctkn8DwKr2+uaPBbw2tpEGFvDJHbxry0mw4b9RyT1rjfir441b4d/D+88Y2dkupeII4IxY2UcI&#10;3PNNIiRQxqOASzjrx8pLEckAGlquuQEzRJZGzRgzXkjTbXiiB2tIcA8bv3agHOS7HpVHVfjT4Kit&#10;Jo9G1NrpIWETPpdojLFwPlOc9Mj/AANcXNY3cehWtt42vl1i+1KJvORpNtqSqASS7Pu+VGCEXI+Z&#10;m3jk1zF98QrefRLjR9Osm0y0eRbeObTrUedevgmQQ4I6EbS4AQY2gnG5QDqvEXxT8Sa5DdabY3C6&#10;F9njDXFxc3ateJFtB3S5jKWmR2w74K8KSMczL4j8V6bHDeeH/wDT4VVEtbzUbl4YVU88RACSR264&#10;XbnuAMNXHS+PJr3R7PVbDxCul+F9GnlTSbWeNxPqNymEeckH97Gj+YDIQd0mTGr7VY+d/EP44eF/&#10;D2nahrvidtW8SXWlwvLN4e0dVPkybwqW7BnWC3BwMRKzOxO59zEigD0nU/Gx0+8u7nxB47fWLzTJ&#10;TLd6budxDxjywsR/dnAIMa7iSQfMPIHDePP26/ip8MdND/D39mO1uL66jjNv4du7mNdVkjdwBMtj&#10;GXZUw24vcSRqACd3UnzDV/i78R/iV4lttL0t9TsdN1COZY/C/wAPU+yzzSNtBa51iYKbdQpxm3VG&#10;O3h1JwfEv2u/2g/B3wMtpvg/ZeJ7O+16ddz+Afh/Gohg3FT9ov7psLJIPmJmuN4UsWVmJOQD0T41&#10;/txf8FBfF9pHa33xo8L/AAxt9zPJpuh2q6prFzFtLEW6RuYyyBotzbvKQMzNI4XYfkX4oeOLH47v&#10;faXa+L/FHxSWK+FxJ4n8ZeKmj0vTJURTIj3duqecccGC2V2Ixh1AyPHfEPxe8UfE/UIfBmofafEs&#10;8t1Gtn4P0UTSWJlJGwXMzn7RqTbTH98iEE8qyjFe0/Dz9lPxFr0kOrftAeKY7O1JUWvgzQ7kK9tG&#10;R8iSvGVSBQw/1cS5xnO3sAYGh6H8O77ULfwpd+GNQ+Mmv2rrNpfh21s/svh7SGKgkrbDcJMZ2NLc&#10;eYzBMkoxOfoG4/Zu+OfxjsYbz9o74s2vhfQFk8qPwn4VmaKMKo4jJyxIUErtBk4A+cEAVgar+0z8&#10;G/gLJafDT4IeDhqeveZ5cHhfwppqS3DsVGHkYLgYGDukYkAcKMZrg/GrftQ/GS8tYvit4um0HS5J&#10;wLrw34Rm/wBMZjnKXN8zD52YD92hkOMjA60Aeqan8eP+CdP7El1/wj3wx8GWOseJvLige2t4zfXs&#10;zqpypCsdpLk/ekBU4Gw9Bxut/Gr9uf442lxceFvD+k/C3wvdXTBdW8Xy5uU6/OluDsUlTwvlk9AD&#10;wak+Bfwp/wCEF1ldO+Dvw30Xw7cW1rMLrVtatRM+3y2QyvJgNuAIbkZLHoTivXPhv4L0DwKbz4g+&#10;LdMm8X6u10v9m3nidVf7UcKv+i2rF1LFznzH/eDjbkKtAHz7F+yH4c8Ua9Jq3xu8deLPiJeQxsUu&#10;vEV1JHZsfvM8drDtcqMcb5FU9O1dh8J/hJPbR3Hh/wCGdppHhWwmuALY+GdHQXWoR4wzIVYOWGcb&#10;nY445JwV+h75dP03brXjuxXVr6W4Is/C9jbvLbRkYJN26ljclSVOwbgORzk42PCOmePtI1t4vhTo&#10;tnDrVyxW+u9Us4U+yqudoQLlY4vm+58pb+6QMgA4zwx8B28HWd1qlhpGu2k0wNvqd9f64tnIUZWw&#10;HdT5rnJJwGHPQ565ll4S+JskTEQzf2VDJst4bXUJRA8W3iRjLlmbPPcseT1zXp/inwX4Y8OXEdx8&#10;RfiRquqXkkge7jtZsKJDu3BWUkqWOfug4P1ADbK70rU4ZNK0a1gtztZobrV7eVyMgkHfMTg+mFGP&#10;bAyAY+g+D7fw3fxa1pHiKPT7ySHybd49xaFhkthh+IyO4I7DGvpHiD4r+FLiawsvj5Y2955nmQxQ&#10;2fyyxleGd2x820jscepqtd6ZqYgjTVvir4PsWsYfm3WrsQM5AJKnIznOFGRzzW9o+peCdUt49MPj&#10;rQ4VlbMdzb3kdsZJMdlaDn0yeSPwNAGBq3i74jX+n3UXiXxmuoXE8IO3T9bTzGyBwyKgzx1JJOBj&#10;GDWZ4dttIgvo4NS8UN4WuldfMRLZxIW9Nu9S/UnIYY9ua6i/0T4HeDGa81LWBfsoxNPDJb3nzfe3&#10;BnCbTyfmUgjkZNZ+geIPg1q+rJP4a+K8+lrHu+bWtPFyhkB2/dIYcYHc49AcCgDrvDHhHxibX7fp&#10;fi2x8RW7QuI5NRgZHiUDcyArKQpHsD269Tm2GpfFvwmzG4s7W+05pipjspVuCM/3lO0jPopOcnOK&#10;z/GniPVjprHwb8T/AAXrF5PMpkWLRPsc2R94EiMKQep3e3GDVXUPFHjO6ghuPEXgxLezUDZLpMiR&#10;fvP73mwOSB36D1zQB3DfH97O5uLC0+Gl19rVMta6fdYeQ56hGwuck5+Y5PQ1j6r8Y21rQmj1D4Ve&#10;INomc/aP7NjkZG4ySu4EHOe5P41WuPiB4rt9StpfD+jWuoQCLd9ovb2K52Y9Q2JFznBPByM5A67P&#10;h747+P0SZ9c0jw6/G17ObEYmG/gplSFOAT8xBGc9qAMPw78cl1vzNIg8bahpUeAipdaL5kQUn7m3&#10;ggLwuQD06nOa9O8O6HrniDwqY/DXxEtdSuIyXW3W8JU8A7fKlAZD/unAz68jSj+JfwgutBhuPiF8&#10;LhbSLmS4VYbe4t0ZifmWSPruXBORxnANcZrvhH4GfES3a78G+NbzQ5HChJV1NQoxwNqHDKPXHOet&#10;AGb4pb4i61qFtoXiATabIvyotxHtWWTccEN8wbA6HcoHtWjN4+1HwlrWl6f4yfUZGtWK28N1EY3j&#10;TbyyTqSM9OO/cjPOho3wh8etE2nWviC31qGPabeT+0jFNKo4wySHbjAJ5P55xUfhPw5qui6ldeHd&#10;T8TNY3Uk2DpuuBXtXUEqSFYPHk8HCnA44PFAHq3gb4s6P4x1RdBTV11xDuItNWvBHMVB3EqwU7yM&#10;jj6Z7VuR+EUsrptW8AHXNLvsK1xC6CVCEO7k7hkc8Y7E8DOa8PufhFrWk2XmX2nWOjzx3Bl0u90w&#10;/uo2DEKQqj5CQo+6Ao3ds1seGvjL8Zfhp4lhsfGukyeJtCkVTJrGmtlrZQgG7k7mHHIyTnPGKAPW&#10;NF+LuleDr/z/ABRpt9Z36v8ANN/ZZMcwYAblY5AJ+nX8q9Etf2gfD95ZLvtHuIdoEha32lgTjZtO&#10;fxzjv2rhYfE3hz4haej6QserRyKTJHb6gYnCnGdwyvqT6dOAetGC58NaAx0xvDN8iyMdqSXCsrdt&#10;wYse2D9B1OaAI/iP+y3+xl8Yxc65qHwQh0PWbzJm1zwzcLp14xIGXPk7RITsX76MOBnHSvif9pD/&#10;AIIEfCj4ui6n+E+m2d5eXOZY7rVI10vUmfPJFxbAxSsQCSZbY9c5zzX6GaL478MaXqKJfaTJAC2A&#10;/wBl+90/i/iP+Nddba5pGoqlzp9xazQthklCDDH3B/zzzQB+C/xE/Y8/4KT/APBPtobrw14j1S50&#10;OwbfDoPjKFbizkQMMLBexExsWJI5MBAIGDzjsfhL/wAFWfCmn6mvwx/bA+FmoeANUuo1a2XVLQyW&#10;MiHChxKy7kTIb5mEi9fnHIr902u7PVbCXTtW0+3uLdxtkhuIw6OCOQQexGR6etfKv7UH/BIf9lD9&#10;oTSb6Lw14dtfC9/eKT5UNqJtMaTBG42bEID833o9jdRnJzQB8f698DP2cPj5pceteE9SjtDfDzLa&#10;70uYPDPzwwzvjlBz/Acnrgdvnn47/wDBN7xHqOmSS6Dbafr1lH5rxQXUZVo2z1XaBtwAVHJPoRnF&#10;O/aI/wCCWX7YH/BOXxVN48/Z51e90/R5m/0i3une+0S+HOFyAZI3znHmoCCeJQeDY+B//BT608Qa&#10;5D8Jvjdol14T8TK237DqijynYnKiK4LDduzkKwAIO0OcKHAPBfA/xM/4KAfsM3Emg/Cz4heIdM0p&#10;d0kvhnWoftmmHDn90okLGJflY7sr0HJOa9y8Af8ABaT4e+P4xo37VPwcuPBuoSDa2u+HVluNPaZl&#10;ba7ROWePOAflZgCGIGOB9HXd94X8daL9vkjtdQsGbG1WMm3IIYMqkbcDnbjPA6/LXh/xZ/YK+A/x&#10;Yt/M0yD+xr6ZWbzbNi8LMCcB4gVzlsZ7nn6gA7nRPG3wz+J1t/wkHgHxPpGuWDf6650mZZ1xj5PM&#10;wcxt7EA8Dg5rhfi9oMl1Y/b7V/OhjGWaQgMjKw2kkcEbTxkdv+BD5T+Jf7AHx8+CGrN42+D2p3kc&#10;MMrp/a3he/dWGO5j37wCSOjHofl71D4Y/b7/AGgfAka+CfjT4cXxJDbxmMXkdv8AZ9RTHUOWUeaV&#10;A6Y49ec0AXfiXpV79nlRY2kjg+WZZI1/duqZU9T/ADJznOc15HqV7IYvs8sX7s/diky2PmGB04ye&#10;nbORzXpl18c/hr8SYJL3wr4maKd1Zm02+IhuFyxJ6/K2Mg/KxORn1B8z8fXtmLuSSK0kSRVUOFY7&#10;TtAwDyD1zk7R1oA5W/jQwt5U29ARuDYyMdSfwxjjuRWXfF4pWXdtTcdzKMfLnBJ7dunbn2rafUoW&#10;3AKXYKRuQ/M3oeckZzVK8sp7oTTQRrhlBdjhe30746gZzngjoAVNFkuYrgQsyqrMo+UdMHJ5xyRx&#10;1yR2xXrnw9e2uIoxKipuA8xdvPIO7qcnHPGOep614+tu9rMsgVNpwY2A4PzZycdeTnrjH5V6v8OL&#10;xZFhhN1JlWUoJJPlIJ+9ke59cdaAPXfDFp5g3pFHhlA8yEbiD9VXBx0GTxk9a1Rp5/1jQx7WDFVk&#10;UqMZPJ6ZXhvwzn1ql4WixAokXI7713HIzx14HzKcd8457dZa2EhgAaNkV1URsY/urtySMYwdzEDn&#10;d25xQBiLpiLGIxBgqzHbMvrl/T0HYmpYtP2Hy4W3qzK0ixttYDeR6HkBec44rcj0/EhkEZ/eNnaG&#10;y3Az2GckdgMfKfUgteww/kmUn5Q/72UkvjnIGSF45z/tdeaAMf8As65LRmVDhQp8xlwF4zwpz0LD&#10;ofusMnGCU/s3G5HXcMKVUN6dccFh2PJx9K2fsUIRTjaGfLMuc9D83169+M0ps5FKwkKsikM3kgK3&#10;BHIOBt4zjnIOD0HABiDTZChLMyxsx2K33W5IGDnGd2P4uw6ZqMaTgLtRm+XKsNvzngZwBycdeenX&#10;rXQPZFfmjhj8xeTGM54/vNnDAnAOc5x0xmiK0UswEZx03qD0ycN1OPvL27UAYKaUgZRcW/mrkFVX&#10;r94DKqP9jj68Dmh9OHkSK+3C7iypGOW3LyuScgnPJA5Y9K32tGQqhRYiFxswzMp4PRgob5ifvANx&#10;1xSfYGHzL8sbhVA3AbeMdj0zyO+BznGaAMEWDxSsGOR8y7W4G0lepHKgAnj6kZobTSpbylVdq7d0&#10;cY3EYbJxu9T2x1Oa3EsXlkVFWTepxGzN05DHO5iSwPfB5GMHNEVmX6PtyxCxs24jcpz3I4444OBw&#10;AcmgDFksFaRhDIu7gKyruAGemcnvx25OB0po09mG9QxzMAzf3iDjr3H3T+A59egeymkKjY3zJkv5&#10;fBwPmwM85HuPxGaa2mSiRSqsrLu5YHOOMnKnLYA6dM9yeoBz8mnfafmKfLtUFvky+AQF6npg54GQ&#10;c8g4psemoCGV15kRl2qODuU7WwMDoB6DPpXRf2VtXMAuDtydxjY45BxnC+pHXGAPSmwaTKWZzL5z&#10;KwEjINx5B4+9znHHTGTQBz/9kxoFEQ+VeGXyeQuOwwQRkYwPxOKQaaNwcySKd53DA+TzD82R2zgj&#10;g5+bv0roJdNlkgZ3QbVhySyllOMqBgjj656DvRcabtn8rLbmYKq8dAcADIJGc5z0ycAegBzUmlRt&#10;B84b/Vj+EbIumW6Y6buuOoI5Jw6TTSG8yMDcpP7+R/lHA9ffPpgjnBrof7KaRsLH5ny4TC9T8w7Z&#10;5xnOBwD7CmnSgGkfa+7b23Zds/L9zGPpxn1G2gDmhpasS8aMreWsm7ywVyM9yBnBKtjg4GeKI9MB&#10;ufkOd0fy7c/NgHKnnPbAOTj5ea6NdNaNt3ljb95gsbZbHb8NoHAJ49qU6VIJGjlt0bcSd0ajaORt&#10;JHJ3ZGeOmcfQA5mPS1MbR7l+9vOVUqANvb3znqMeuaE0fLApHjczbf3eFz7ngZzz1/hHPSuibSGE&#10;YJ2q5XJXbyWPoM89Bx3z0xxUn9lL8yiP5eu7YOecfh7c4wBwMmgDmU0p90cgh+6rDhf4TnjnnOR3&#10;HH1ok07czTefnOfmxhlbaSd2TnOc9SOPyro206UFkYqWIXdltr9ORxk9Sxz0BAPIpG0wBfNXOVRn&#10;x5hGRgk89jn+96eooA519HL7Qf4F4A/u9hwPVeoGOo4px06XDRg/N1csBuZsYyVbPPf7pxnGM8V0&#10;T6cEZkaHcv3QGI4Hrg98kFvqB2px0qTa0P2dtqp90KR1PIxnhgeATn9RQBzselxqdikt5f3d3zbV&#10;JwVGD047/kKLbSmRFwCwYqrD7w2gDg4weD1GMYBzg9eij0/cu2FHU5JZVbk9Tuzjj249hSLpihGC&#10;L5jGPbJtU5AAIBII4yu35uSBgcnkAHN/2OrxKqx7iZC6lVHLHncue/XHTBPfiny6W8T72iKqUKth&#10;fu4A53dwDyck8cYHboptOcyBmh3ZwGLbR1POQ2MfXBPseMNi0gjdHJFlSuSixk8beuAxAPzN9MD3&#10;oA52bR55CyzR7lfKyFd20/eAAx0wxTqcjdjHHMiabN5jTM/3sADcS2MnkA9OD79sdMV0i6WfvjCl&#10;uGLLkHlSMkDIzhc89qb/AGcYh5jhm2t800gX0z16g4OM9fyoA5htJa3tv3RRVXdtjjQIF+UkjJBw&#10;A3QAZ5p/9kqrYa3WLbuKnyztLAZUDcO2M9uvOa6T+yFXbEkrbuv3epAONoI9cnB7Hoex9iVAvlRx&#10;yMwDKFXGM4GOec8AA47d8kAA5u30iOLbF9nG35SuAoVht64RuD1HPJ+bPpTmsF+V7h3bBI8xmDbF&#10;HcZyAAM8c9MjFdJ/Znl+YHtyDGcK7Lt5yB8xI9e5IPHSiHSikWyGBv8AWbSqx7WHqckjAJA7g/Xp&#10;QBzS6Zb7W3qOf9ZjBxjqckjB56nH405bJ5VUSSyblw27dyT3Ldc5Awce4HGMdDHpO6RHUnnAj2rt&#10;Ugk98kcHaPQ9OMjDZLFUjCP+8BXOyXkDPO4DJx05xyD0OaAMEWMqkeSrL8wb7x+THc89MjaN2ADk&#10;Cmpo+8LugZlG1SzszKWH8PIxnd9RknIz06KWwERkleJf4sq2dyruIO0Y6+4wOelNksgpcEgyZYLg&#10;bt528jI5HPrgZ6UAc/8A2YPJ2xOu3yQnmBz8zZxjbnA5C44Oc/SnQWK+QyQr8ufmWM5wDzgkZ+b5&#10;gcHHTkdTXQDTi7hUidhIdka4xnH3e45wcew64ODTUtVlKyytH/CVXhz0524yCSc9RxkDkYoA5w2C&#10;tOGjiaORpNq7VDMCOeAPRT68Uj6X5KN8/wArYDKyAgg5GMe+eRn6Gull04gLEso3DO1lHsAD1BJ4&#10;9evWmpY4lUxI20KxyuAP9rnGBj5uo6jGcckA5r+ypm2OuR8y/OuWx6EAj7xPbtt6HNRf2bCrL5BQ&#10;bmC+Sw+XtzwSTyCcDHQfQdPJp06fvRuVlONzKOGC+nPBI79+nO4liaOIiyRZZTnbvznpgdWPAJ46&#10;ZHTigDnPsSxxSSFpFXcfLbcANvJ7Eg56Z9B+JbNpaI6hkKrHLhV+UMGyfphSe+RnLeldE+nRn5mt&#10;ycyfP8oXK4HB4+UZ2jBI6+9NTTJHj2GDH3htjcLglsHqSD/vAk5OaAObOmSSrIJH3R7SWdmO1sjh&#10;icdc/jkZxio4LAqUmib5uBiFkbLEcbSCM4x7ED9OnOnF13mISMMYYyYLN1xzyOhPXGQRk5Ipn9h5&#10;DR5+XcPO3NnzFAYdeehPcHkfiADnX06dLZ4ItwzJyq7zkDdng8E8nvxu9CTQbF3maWSfmQ/KzZB7&#10;cnJHcEdO3SuhbTA7t5qb/wCJQuFI56D2/T3o/s0w/LNKysy45JHDEe55/i5Pc0AczLpzyF51l3Lt&#10;GZ1XAGD13c8nHc9PqaZ/Zrb/ADRu2sxIkt169jz1HfGMjIU5FdHJpwY/aVDtJEwVZo3HyEMBg8jn&#10;OMZ6dc0xtIaP7w3OwwGAYMfTOSdwyOvfFAHPtYXDJ9mLKimTLKwYbW7gAnr7k+/ao30tlkcybvlY&#10;7lUlVB6feA7DqPT9OkGkoW8tIGKDdGFVjjg8DB7kHHTPPYVGbFMsyTuo3FgFIOGA44Pr24AA3dM8&#10;gHOrpRUsokUhWJZVVsdDwDgcHOc9cc5PSmvphki2lWZcqp3AcYwCcAENyAOnB710j6T5gZCwUgqP&#10;9Zu25zlhjJOAe7c9eBTW03zMr82F/wCen30GcHrjPPB5xx0x1AOdjsWY+XHEyrHIrOgxtJJ5HJxg&#10;47cDI+lN/spUK25TIji+fGFI+Trj7udoHAIPy55rom0wOD5EfzLuA5DcYOfl6Ke+ck4xyTxSLpcb&#10;yGLyZPlkYqQ2COcZXr1OeeemcDIFAHLyaZOi+ZPbhdqs3Me0jGeTjGOT9MqeuDTDZSLmIZWM/LuX&#10;e3Bz8hBUA429MYBGQeCa6h9OlJWUIvmDaGYQquSM4HqcE857k4qL+zxbz5jU5YH7y5bqTjLdQM/d&#10;5GFHrQBzf9lJIzGQeYd4XzAwBwwBbkdTuHQ4xtP4MOgiR1EtuuWRUMYZVAXuoYjrndz2IzjjNdGu&#10;mSIiLIzLvXA64GSG9fr+Zx3AU6YpLSzQeYVXe26IhsEkZGeCMZxwMkHp0ABza2EsPO9S8mG8zdgk&#10;9BwuP4mHHPDAdqJrAuqxhN6fMI2ljYv1OCcE57DqBnaMHpXQvp0jndn5WyzSLIow5PzdQcdM4xjI&#10;HQ4pJbCQXMiBDH+8CsrqFK5w/I7YyOMfTrQBzhsGkmVWeTcf4JFIPAwSR0UAg9OCRz2AjS0nBUqZ&#10;B5mE2q5UsT15x1wBgYPua6P+y5ECytb7lC52sCc8DnJypOMn16c5qL+z3t9yTdfmHOeOMAfMfkJO&#10;DjjGRk9KAOdS0kiB27lVmZWCLtU8YDZz95vQfjTDpcgmwEWQZ/feYh3McLgdgcYbnPfvXSy6WWRk&#10;EK7sBFkHy4yR8uQc8YPHH3sjOTSPpkc0hdGypXO1YT93noMY4PHUHpQBzY093lVLiRv3pUN56ks4&#10;PIY4B7HP3vl288monsJAdrxNj5WVVYqNwO7nA7Z7ZJBGMZyOjXR/s8SJIiKqKo2xZUDgseO/bqc4&#10;6U06Pi3Z44vuHPmMowMHtnGOOMDHXnrQBzYsEgVQgXcu3YIzjP3eD+Wflzn17VGdLSKLAhG1W+75&#10;gZQSCcHjA9P8a6T+zFwoBcrwo3Hgk9v3jE5PHJ6f7Rpv9kTIkbmJl2qSF2nhevJAIzjjr6EDNAHO&#10;tpwUIRA8artOWY5xk/LjqoPTPPT3qMWPO0ozfL/q8ltp6gAjBLfeGDjAYn0ropdKK4UW7bfMPlyL&#10;x5WCg49SMlj9O9QvZh43zEkYdpNqOV/dg/UjnOc89iRgHkA5+a02gqgVslQu3u2OhPLYzuB69KY2&#10;nKf3ZePbuxG7tjbuHBYAEEcnvj7pGK6K40uMRzRXG1ZAx8xZCePQADODkrzwchcdMhg03as0kyD0&#10;/d9R93IPXj5T05oA5x9OdzHu3R/e2hmGOcnBPXHT05HT0SGwxNlHOZFBZ1BCnjgk5HY99oGCOcZr&#10;eOleUGDCRe+d+d3ck89ASCSR93t1qM6WZGYunzSIXxsC8E4zjJwRk5J6UAc7HpvlspjLbmBDYw3b&#10;PzYORyxwT26Go5rDzYNrj92VX93tBByAcHr3BIB5wM4Ga6L+zn+bCKigKrFlGTyM8ryOdvWozpjI&#10;hEyhdsOdqLjK42k8nkfng9SeTQBzslnNLukCq3yknKlQo5+XkfLg/wC76ZxnKtYzRSsI1Z3VjhVx&#10;y3zHPAA7jp/eAPUE9BJphVZHkhMgkXkSQ7Tnrg7/AHJ6HmoJNNiWHzJI8lTlt2OpY9lPHReM5+gO&#10;AAc+9vHax+WplMahlVlX5mj6DORjoOQe/FNS2/u/Nh/u7shXU4bHOMdcn/8AUd59N8nDOhUOhKja&#10;EOcdsHGSMdf1600aZEdzyqzbnLs3zYXjPPqDzkA446dKAOd+zCB449mzqBtzn0GffnB7455pj2PB&#10;ndYxhcMZMbUOO5xjOcdffvgV0KaeY1aIKquoCtGsasVblSx46A4HtkZPSo204H5yGLMQFZVGSMDJ&#10;x64ODxweaAMBbc7BGgkZW527T8wAP908gggfQZGMVG0FxFHvSLG1dzMxOPvcE8YJ6HnByPSt2bT5&#10;sMHtOW2l1+UDO76ZAzjjgADoRzUd5pUUx2RwPhvkRmXkfLnAwBkBcHgcn3NAHOrp8cbDdIqs3DDj&#10;+9jk/wC9gfT1oe3lljCqzbW5+/nbncMjp83oCO3XnFdBcadEW+ePeoVpGaNSM8bsdeOCB0PAHTNQ&#10;S6LI8iROrK24N8qtu3e2G47/AFIz1IoAxHt9j7DHG67QV3R7cZGaK2bWx2fKt3CNqqAWxz7dzwSe&#10;vbFFAHY/KsRk2Fl/2sFc4PbHU+uB196tx4ypWFsiQjawwOq/3QeARj0buaqKnmy/uh95tscyg/Nn&#10;j0Gfly3K9CeTUiSFQWTodoDKoUH7vy8HkdOnHpQBowO4ixDcbkPIzwGOOOB0GP0/Kp4bgq6lSMK2&#10;0ZI3Fs/L1xkg9F6E9O1VV3tCq72UuuGZcbifxHJyTxzz1xyTYV7gk+blvk+ZZN/cd/4R09eOKAJY&#10;NksSqYlcMu4LGysBtboMEevB5p6gEI4LRqMFZD1YcDHI9cNgjJDd6hWXzHaTdHIZpVVlwG8w4/i6&#10;Dv6Z/DFOR5Gk2Kjbtu7BZQ+eVzhjx1IPGRj25ALQKC2VVikIRc4jjO4Y9MnPYAHjt1wafucSGXaX&#10;ctlSWBHpwcZAAIxgjjsetQCaLzfKXylBYbV8kr5uBwxznjnAGCexznJkiYYLxt+7jbcdw27cEKDn&#10;GASTjGCOOmBQBNHlUAiTLx4cd1z1GB0PJ/E9Ogp1u/lgLBF8qqpyN2cDJGMgcdOvr1A4MGRCjTSY&#10;+7nzZFCnJbqckcZHqPcdqlgD7WKhljjceXn0yMDKnHUZ5Hpx3oAsQkyOyMd5VQqrgfmRxzwPXBB6&#10;U4PE0DIOdy4XdtGOOxye5GRjP04qFMGPKCNhyvlbS68cjOOnzHkdgOlOkJCERMfLUksoQMF7dcrg&#10;jpngYoAtRmOWSNW3f6wbXyADgdc5zkYP6GnWjAeVK0TL3+VCrbcY4IwQemMEcdjjFQl33eQAzDLK&#10;Mt1yADgbucEkHIB4IHWpIpDMo7+YGAZieW69yWBA568bRntQBJDLt2fKu5Y13dScY3cn3wMcZPy1&#10;NG5+6CuVA+Zpvl3AkkcDjOc/TcKrx3LZH977rIyZ2HaCAfnJX7o45+6MACp4GYv5SRNuVwWZoxnP&#10;HXv6884+UZ4zQBZjVVTAjY7lB3eT83HbHr16g4/OnIcoIyzlnBX5k9s4PGFBGecEdfaoIig2iH5l&#10;IB+Wcq20j72WxkEEemSfWpYpFhj2MVxJuIZuNzHJC7Dgc49cdqALDTrLskEuBJltvBxuJ4OWwCOe&#10;o6EYBzTv3a/vg/yqzGRR/EMZ6gnGM/r2qv8AakIJe9DSLkK0knUFcAn37EEjrwBUySwoy4ni8osN&#10;q7/mC/eODjrgdAOOfvCgCePDlVFwThjhjggdWPH5Y544p6oHTYyNkx4KyIOG2nBPbGD1x1PQ9q5n&#10;laH9+/yGMlVkYbXOcn5TkctkdcH2PFTeeY3Bbdu3ZbdGoLHpnAPsee/XjoQCzGd83EzMzdWkcbxw&#10;uO+SWIB6n8uBL5zTQsz8b1+aVQWHJ65GCeSOBjGeuKq21w0R2LcMwC7VBdhlcD5ufQ+nULinCchm&#10;llTdI0bFdrjLc47Eg8ZIPA5oAtCWZ3d0+UKd6r5QGW6ZIPbgHgenXg1I4tiWhhCiMHHzruKKM/3s&#10;5xgdTng8+lPeswkQBWYn5drr0x7HPC88gH69akWVZoVcQswfhY+D9eh4xg4XOeDwRmgC8oUMxlHl&#10;ltzK205PUA/eGBnuBx70M6AySK6+WqfNGrJ3AO35VHoTkYwD3xzDE5jGHZ928gyZ69Ov5+nT6UPc&#10;SzyxwLKW3Yk4jOV2kYIAOeT1J4654waALREchKGUN827cuOR2Bz0xyfpwOckOhkKy7w+7dllyuVL&#10;YOONpPBYY9uc8cRvO7/Lt3F1Xy9yAB2x8p2nHfOORyBjg0LIGDFpWZVbay8fKvU+o6LnHXOOOwAL&#10;HmyRp5giZQmP4ssSFOByQe47A8cnrTsLGQWChTG20lByFPLdeuT2x+NQ7mG83AYL5hEzbepxnA45&#10;OSTkk8Y6VEL+EsdkkLbcCT5skkklu3TI56duuKALwEiyNmLHTJAY+uDkDuVAAz2z3xStI/mEAK27&#10;BWNjzghh1z1ycY7HjPJBppcJFFtcKFYMB2CjHJI6A4756CpFuN4Mqlcb8+W0gdR0OcA9y5AwR0Hb&#10;kgE8h3E7pHVlbYu7OXUD5SccgkgY6d6EeM+XiFAJG/Ak/wAHTGOR2IPQ8DFV3kkgtzvbcu0RSF4z&#10;3BGQCeo56f0GVe7EkfmB4m3NluwGQOTnAORjnJGBwOQaALRkAAcAyMqtuLIfvc46Z4HbOevvUgml&#10;UrbTXBwcAgsRjhRx6nkn64A4yBVeYozbplwoyGZvlHPTkgnknkkHPTNHmx7JCvllo1UNI3C8EZJH&#10;bJ5IOM7T3NAEzSIIss33vvB1DBjkcnjAAK446ZHrTZHkAOI9vygbmbcCT68fLxlc88c9xhF3PHta&#10;JvvAL5fGNvRSTuPQDA/HnFIGjhk2GNo1wQrY27B2GMdzgjAz8v40ASFEhRcBtqjayuobd05GOO/b&#10;uO9CvhTtfcCoIwMKSegPpgY57DHZTmEXVuokUMqqhDSFpF3c89fm2/TB6N3xTlmP+vjRflBWQCPc&#10;FYnqcDoOARjnC0AWI8ySLFuAypaMqvJ+U9F7cd+wXPc0hlLwFhGGUqfL+XIXpznGPl74Gfl/GoFm&#10;ldZImkbdsK7RyxJ7DGWbqT05wQMnrP5yEsqOrHbuVlG4OOeT8vA9jjocZ7gEqyxvI0ogZFZjuXhs&#10;nGcHGMnJ2jJ5GeD2akrCELLOyrHk7jhQcn75OAOfm6Y6cdsslZYnaGbcrchvMXABxg8AZxjnC9Oe&#10;1NQrby+ZkrtZy+cZI3c5OenIPQ4NAD8Qh8Aqo3DcrLt5J9udwUlfUhl4owoi8yVDlWyySYCN1B+6&#10;OBz0xnIGDUccg3r5sZ3BQfKZlMirx15OQcj8fQYw95phKbhGZpN33izZGBnk5+8Dkde+eR1AHsNp&#10;Yksq5J+6dzE9c7hzx2PtjmpC0sC5jRcRsoO7G3AVsdMjrwT0GeeDiocxyFopTCsYeTO1cYIzhRg8&#10;kkAdecjpxSFy0hd41VkXcQI8fNjLdW2ggH0xwe2KAJI0RioMBkVCRhuVIUnA+XAI649Rx60qStIF&#10;d4QwLBl8yFvvYJyeOc889sdc8GOOXznYSSrIQSxw8jFQOeo6cr1GMEDHIOXS3LOHkmToG27VVWkw&#10;fvZx1GX6+uOaAJoxEsJQR/dXYqqvUA8YJYc49u3QdRHsEZwAf9uNfvbRwMjn09P5UJJI0jwmNk28&#10;7HjwJB6DknBC5HCjk9eaar7cQE42vsKkZyQeCeQM5/PPHQ0APDIjCITqrId+WwuWPIJJ6HnPGACa&#10;WLyBt8rdGpY7McfLj1wMk56nOT7Go4bqc8lipG0xrNIF+YdejcZ+7154JHShJBHt8kmNW3EfdBIy&#10;CRn6KeWHI7igB0bSyov2gqzxqRtaYjnA3Dp7nPbA5PGacJZFDeW7uEGQY5GAZSeCcew7c9ucgFCk&#10;hEsLeYrlCh+X73JAPA4GTycgH5eaATPIpJ+XeCu7OW7sw5IOTjtznqOoALe35G8s7kbeJVwNpOeH&#10;GMNnG7jvjoaQxsgVPI+/EFZWXcpA5B4OACcdeeCMLVVWcwrDJuXC8/MF2YGQAfvDnOOcc8njNLva&#10;S2Yr5Yj2n5owNqnJLAEA5OAMj0J44xQBbAQE3Slh8jbSu1cd8/MODt7Z55xyaW4WRJJLYgcq3ykE&#10;L3GOnt6knNRi4SYiUPtHB+eQsq5bk9AMZxz1weO9Na6HlBsjnBbD/wB3+Ekknp3BA560ATMgMjNJ&#10;94Ox3YK7SNpzj5QeB+vtig7YmkVkK5PSPO/a2OG3AnI/ADHOOlV2ukEwVd2OBt3hdoz1Az77unY9&#10;cg1Gt4FbcreXliBGzbtvTvk8/eyMAfKTx0oAsmFYiVYhlx80aydedxVh1wemB1z7c17kRiJpwWbH&#10;dVADjIwRxk9vXqcd6ZJcNBtglBbY7bVbORlQeO3I3fiowMHJq3M8m2QMcDjGcsWYAgZAJGQOoyME&#10;8UAYHja332DLDC248AjZncegPXoT1yDz9a+WPjlcRzzSLJI+5h/GBuZsMdvGcJnPf0yARX0Z8Q/E&#10;A+wXCrNCsa4V5gnGA2ByM4JIwVIHDc55FfK/xy8UtJfyWsEmcnb/AKzOcYwwHPGDxzk459KAPK7t&#10;zJcu5bdluuc1HSuSWyxzSUAFFFFADkXc2DW5oU8dsu7Zt+diWK8fL0/X3z9aydNtRcXGHHyqMmtp&#10;YZbid4YvurHyIwQCBx06nPH+RQB0GlR2106zTlfLRxM3QeZg52jJAAHAPHNbnhuwuL67Z87Uj+Zu&#10;DjbkDbkD72M9PXPJ65mgQyxWxDiNJGBy27/VKFyNoB4J+p98Vu6HY+VtuZIisMEXmfcPykjOzd2x&#10;nJ5x0PPGQDc0yCZpVhsIdpZgnyjgD05AwDwxxggMe1XtShb7EtxLM7RtMEWNsL9pO0FjgnjnjGBj&#10;J7DFEyPaWzRXB8meSM7VVl+WEbsHHUnAzggHnPHNU5xNrcynzGEcJ8sK0Iy5z9wdio5z0HDcYHIB&#10;Tvb0avqy2VsiyMi/NNGvyqT6e+Bjk9B+NeieFrvRfhv4RmvryGP7Zc28mRySrOOGb3IXGMdDnJJr&#10;nLLS9O8KaXHfXlxG108hMjeV827jJJ5IwflOPvAtxyMV9Ii1HxBeNqupJItmihVgnXb5rEhQuBwN&#10;oBzyRwMAkYoA0/DGnXPiDUJvE2vxedK5xbxv2+UnzG7hcZ4+6S3BPOO6v9f0/wAL2hsHkjZm2Oy+&#10;cfMx/CmMDaN3BAyQc5yBVfTobXRdGudcvlZZZ9oRGjXbyqlVHAIA385OAD0yKwbHWRrDz69M0knm&#10;TK0AeRjjIJZugIyNhzngDaM5xQBvRa3cIn2y8IN7fFY7a3jJfg8ZZd2eRzxwN3tmqt6lrp1xJaT3&#10;oabfhy36YznOeOATn6ZrNlv5bC2+1QwTNPIvk2sDLggsByB+ZwSB93njFSaVpl3aXzajf6gW+bax&#10;jbYWYjJOdxHAJXkZI5wOKANLSNHttTkNsYT9jsQUmmuF+Utzk5BAJGWyeOd3TGB1Vtrul6JpsPkI&#10;rXl5MI7WNU3s+SSW44HzDOCBw3XgVkaRol94hcadYWjQ2MYkeYCNi9wGZvmJ7DORg8FWU8VLbWsN&#10;jefaI77zri4ZtszOGwBjcdwPCgd+c88cgUAbWjaVJDeSvEv72b/j7mG07uQSiAEjHU8jJyeoNdNo&#10;mm6XplxHfz6M11qDf8g/T9hby/nA8x/QsM4DYxjnnJGPYazHpTro9jpitqUiqztOuVgX1xtO0jIw&#10;MYPXrW5oV2NLaOx0Oza41S4ZXutQ8kfKpPXk4TktxwcsAPcA6DS01W9vpdCtLrdeeWDfXEkatDZR&#10;biSvHAYED7xJJGeDweit9QtfBWmR6B4V/fXzXC+fqEmW2NnLBegzhmyecYxx1rj4dS1OSNtA8Gn7&#10;PZwHdealyvnAIQSSBkHlzn1GSOgrc0fWoNJmjttL017y4WNfKwoUnk5kYZJGWJwVB56nAGQDuvCm&#10;lQ6BZwpLdN512228vnX99MS2WC7udvG3IHQk5PAruNOOktEt1qcyw29rtKafEx2pgc+Y5bBc8/L3&#10;BBA4yeN8GaTq11ZHVPFN4sm/JnuMBUPspzgjHPJJ5BwMbT2/gnSbSW8tNV1zdFbou+yhaTb5rYz5&#10;jAnJ5C4HHHXrkgHo/hbTdT8aG21PVontdLgXbZaci7TMVA+eTGScnkYK42g45wPaPB91DOFQ/KoX&#10;aitgZUsRgL2GK4nwDFBc3EIs7Xzlj+aS6ZdqdAAF9eQB3+96CvT9AsrJZRBFNGzDltzY545P4DOP&#10;w75oA3fD0MUdyzNH5mz/AFMaj5mXj8+mM/Wus06T7TAZTcN5aoc7jjzHzyRuHI9MZyK5i2tHnvFW&#10;KLdvwFMijB+bIPsP/rcdq6vT7F7eNIlYybV+Zt3G7b/Tt6frQBJG8kj/AGS1PBOHbkkt6fgVz1qY&#10;F2uTBHJmCFT5nzkBm/DI7fXFWLNUihkvSu3zM+TGoA2gck9Rz1NVliNsPsUE/DMTNIuMcnp/k96A&#10;Le+O7UQKRuA4VuirydxHTOaLVGi86cBmmkkPzMclV7cDpwf61VtrOZdzFuHlG75uTzwo6cY6j3rU&#10;CeZZrmTMvbGDn/635/WgCPAtHhsrd1yy5ZmX5EHQE9Mn+vrUd24TUGMZlZYV+YSLn5fYdsnHpwPw&#10;oNresixB2+ZmXhTjHU9+4Ge9Wont1jVYdoWZtzYUfPjOAcgZAxn0PFADZIJViiLRszN/Dx8zHqT1&#10;4/wqSS3mYIu92Zxj7MM4WPPcn7q+p7g+1S3V28US/YTG95IoaONm6Ke5P4fn04pkdzbWyLb/AGs7&#10;2kCXRY/MG9Dz168DjHQUASmyS4kB1G4DsrAokkmEVc9lx0HQccjvWd/alla+fo32M/Zyf3NqV+af&#10;HV24+Rc4wvfqe1N8QahOtwy+H7XdfXTeVDPcP8qKOWYKOeP58VyHjv4saP4S0EwaRd27ajNOsEbS&#10;H99czf3lA4CjaST/AHV+XrQBb8TeLNV07VW0+We2UwwI87/LHZaLbgEvNLI45fYucZJGRwAQTyfh&#10;5tO+Lcn/AAlmk6qum6f89xYapeQMLqYgH/SEibBzxlGIKqCCBkkV5R4t+IEniixmuPiKi6N4Ailk&#10;l1XWPEV9FaRapLETvb9448yEMMYVTvKYHAAX57+L/wDwWU+DWlaTq1r8HfAV54u02FhDFqdrI+j6&#10;ResSVUz6hcMJDAoABhjAL7xjcOAAfaSfFnwjovhW4j+HXh26vLOC8aK68Ta5tT7RcK3BQ3D5mcsR&#10;+8OExzk14d8eP2xdG+FWhSfEDxB4gttFMN0E1TxZ4j1NY5AvlnNtp9sxabJG4eYI0HLkEjFfnP8A&#10;G7/got+0F+0XrUd546+Lt0NC0/59I8MfCexj0nTbcHA8tr6eMyFwrL84X+HqOo4/QPD/AMbPE9qP&#10;Heh+CdP0uOKTnxffRmS6U7g246rqUrbGXBP7tx3woBFAH1rZfttR/EPx9efEfw18HPEHiSH93BY2&#10;MqpoehTRgZYvqN86yzhuWcxqXkJb7ycVynxw/bN+PHxN1I614+/aZ8I/D+PT4THoHhv4ZeH5Nakg&#10;XBBj8y4CbHO07pEgkyVXDAEV80+MfEPwe0yW8vPHXx+vPGmptAxudP8ADFrLqzBiR8sl1MYYAFVt&#10;pI3gY4IxmuTuP23vA/hiE6V8PfgpoMcjMNt94o1GXV5JWCcEWtsyWyknaBuDHJIJOCaAPYJbf4Q+&#10;PdWWXWNC+KXxW1m8Zty+INeaFBJtPCRWoAddxJ+eLdxyCDg9Zptv4k+E2lzLpHwO+Evwr84gte+K&#10;L61humQAj5hK8buegP7nKlmB65r5Z8afHX9rXx99igk1PxBYC8OyzsUmtvDlrKrAEIlrbeUz5BGD&#10;vJIIxnOa7LwR/wAEx/2uviLDY65YeHodNivI0kklt9GeOaDgYd5NQ8qRj1+eNnHQgkEUAetWv7SX&#10;huws2j8QftmapdQic4tfhL4Hl2qCegnRLSND1z85J67iOK4HxR+0/wDs/wALLJc+HfGnixpZG86f&#10;x58R7exSQDOMwWonlGcnOSp4wCe2nqv/AATc0vQJLWD4u/Em61i75AsF1K41GUuWPyrBAiEHpn95&#10;jnjPGfRfhh/wTpfUdkGh/AK6TTWTB1PUfD9pbQZJy26S7M02Bww5VgOBxgAA8M0n9tTwzJM9l4F/&#10;Z+8AwvyYjb+G7/Xpl5wS32h4FJ54IBAOK6mx/at/a9YST+CtH8TabDJMA66J8PdL0SONtgG7zHgn&#10;devO5gMAnIr6i0T9k278EWy63qtxa2tvEyiOzX7U8MbEc5Nu0ULc9Bzkcc1t6F8G/hNpCQ6trWu6&#10;LblYlaFrHw5aRmMbuQrGRicHjJUdOc0AfLll8cf28fF1oNP1LXfFTq/+sXVPi80Yccgbo7Qx5H+1&#10;tAwBzwaxvEHwc/bY8bQzfb/Clo0XlArc3Woa7qKktwHBZ5VZvvbcDGD0A6fc8ngyTRtNNt4K8f8A&#10;i632MJoIrDZbRyKWGMBUAXIyR83Pvgipru7ubN43+IWq+INUiaNoSz+I5nZm2fN919oweTuUccHO&#10;SaAPzL8S/sXftQxxtd6nY6Qu5TthtvCszShRjDZmgUjOQAd2T3wKybP9k/8AaEaVpbPSta8wH5ZN&#10;K8GWI3puADZM6N0w3I+ma/SB/CXwlvoZF/svUNvmEtcTYlxzuHygtjB7HOTkHGQag0ew+G+nau+s&#10;x2NpC0bL5c2n6eI5pSv+2o5DdNp4yD+AB+dml/sm/tEXMMjWz+MBHblXwvhaycgY3btn2zdgfQ5+&#10;vFdP4S/Y0+N+rGOP/haXiTRzIzF31Tw3axrGxBUKxS8cxs3I2yBDjPuK/Q3SNM8D+LR53/CQaPJe&#10;QzE+XqsYQqSD910dTnJyRkn5gNpwSLeueGrKwVtE8X/C6CaaSCMNd6NclhMf+WbMudr4xwNwf5T0&#10;OMAHw5a/8E+f2woLZj4N+PlvN5fMMd1HHAZV4O/CtI2N2ADjAHfGa8/8deFf2xfg9r0nhTU/jHp+&#10;pSxRiTy4bS9u4uvBLQ2zR56g8nHO7Hb7p8STNpd3v8NWUm613bvsMtwHtAcjd5ZcuiHklsMpBPHp&#10;lvJ4V+Is1tH4o097O9ZWDXNvL+8OMAZViGcE55RsjafuhuQD4e0v9oP9ozw8vmf8UbqEiv8AN/xM&#10;ltZCWJC489kPJUgHnJ79M9p4T/4KV/tV+GJWtW8J+ILi3iKiR9H8STXcYB6ACNvLbP1IPOQea+nv&#10;EP7PlrqKyS6XqGoXrWcAOoW9xGtxLaqAV8whsOBkMN5ynOHTvWHa/si/CTxJY295FoHhi31CeNhZ&#10;R6ho8aQXrqSrBXhhUo/8J2vtyPlA4FAHid3/AMFT7LV7qOD4neBreaRoyJZPE3hG0JXngb4YBMB2&#10;yHz7Hv1Gj/ti/sieOLgS6d4Yt9LkO3z7rRfEM+nyxseQUhuRMJQB2yuTjIHIq/4//YTFqWjXS9ct&#10;90P+mabo+tTu0C5G2VYLiR1miQDLIoJZVO3oRXiXxS/Y/h0uzt9Re68P3ulupI1a+0VrLA3tne9r&#10;5e1wB92RecrtH3gAD7B8B/tHanpHhOPTvhR+2Br0Nvcfd8P+L9NZrObdyY0ZGlj4JXP7hB14qTW/&#10;hZ4G8YIPE/xG/Yf8G+Krhyzy+LPg1qX9l6lEWJbznfSyuHyRgzW46ZYNXwoP2U/iv4et/O8AQeKN&#10;Jiu42eOTQ9UjvLS5j+bjymkhm6BsrskPDfLwan8O+Of2rfgvrNvF4X1mz1mSMKIFsIZNO1GNEOBs&#10;imjifcCMAiN+R3oA+tLDwF4V06Szj+Bv7Y91a6pZvsfwL8fPDkdxaFPlBhbVLRPMcbdwXfBjHUAD&#10;I5q2tPjl+xr4zvfi9Z/DzWvDVteLGJNW8P6lJ4m8J3ce4lrO4ubbzXFvIpOI54y8LgsmQ0gPIeDv&#10;+CosGvahfeF/2mPBNrq0kkar5PjrTz9qjOTlBewqs+TkYLNCoC4zzivZ/hn4p+D/AIjFj4o/Zz+P&#10;OsfD3Wb2NvJsrq+N5psx8xlKRzxKW3EBPlCXCqWG4rySAfSHg74wfCD9qj4WyeJfgt45sY5hp0cG&#10;qeFNS1pWhtrlXV4rm0uIGdrSWNmfZJb/ACuHYSR5VRWx+y3488BfEO6XQLzxf/wjHxC0uJdN8ceH&#10;ftCI3mxrJHBNJb7vJns7iJRgoGUNMuApVGHyP4z+GZtrqbx/8WfhFb6PdNZytY/FT4R3UlhcapIG&#10;DeWRa5tLmRyyt+/iQkqckA1yep/8JL4j+Idn8UvDWu2fxK1zSFEMf9lqNG8W21sCwSO4tJX8i+CD&#10;GGt33bkUgBdwoA/Qbw5qHjDS/EU1x4h8O/2T4i0zVmfSUtdVCxeIrUbwi2t2hRoL2OPMYVwvnhQj&#10;MyyFj33/AAk998StH034qeF9YuvOhtPMOvQt5d1NAWxJa39n9ybaW5A+ZgW28kNXzr8JvjR8Pv2l&#10;fAVt4NXx7Jd+L9NW2+1aVrlt9k1iyvlVTvkhkRJEYuFGVHLDfgjFd58M/iBqWj/FOz0fxDHDDf8A&#10;iiyxZzLAYrPUriNtssMiZCrOSVRwuMTDcMrImAD3/Sfio2qXGl3nh20W28XQxNDdaLJqBEWs26wm&#10;UrAzEi4iZSxRm+eJ85wJMyd/aeMY4dKi8c+H1XU9BmjX+1tLaHF0FYYDIrkKJEJwecSKcZJC18x+&#10;EfEEV54I0nxL4j8MzW994F8UCFpmXMwAWREkOBlsKhg3AESqvGcEV7Np2r+DI/Ed9bnXwbPVLOYW&#10;M0bY/e58x7dlPZSWlj4HHm44DUAMt9Q8V/B430uqeLhrXgXUJrXUfBuoRxFrnQiblDJbONozaqPm&#10;BJPlpuBASMkez2bXD3Sy35ktYprgrdxQSHyJXwCk6EfdB4yy4w4BBxzXjvjzQv8AhLvhb4s8PRpD&#10;DpreG7y+sY/MeMWt0kZnhmjaMjETOuHUEjDOMBWYG98CPi7c+KvBGn3viJksV1JBZ6loasC+g6sM&#10;i4tMsSRAz5aFjkbXQqShWgD27wsYNKvW0m4RlkupmeK+24WZh2bHy78Z74cbupBrfuLqU2jkiNWZ&#10;fvuv3Tjv7cD6gmuAsdUkitYdH8YS7gjkLMymOO43cgg5+V1yrZyNxyVrev7nULy2kgtZpGjmt22t&#10;HnzPl/h5x8w4zxzmgDYS2vFvl1WRtr+WFlSGXcGxz0OPU8579SK0rDWLa41GS0jeQN5O4xSRnnns&#10;en5GuL0XWIr2IWEd7cXe6NWaYfu2GTtY46HGMHrjvW1Yaxqula0tpdxRfYWh3RTFSGj2n+Je47ZA&#10;GAMn1oA6aSKIssc8bKvzD5cYPsfwqN7a5QMkOoMsZO5WQ4KjryOh/Gq88nmacEnvW8uT5g/mBgO4&#10;C4H9aqXuv2trFtlZlg8shpJIzhc5Hr0P0oAvzXUsNvG8P+lLu/eNb/K3HfHQ+/SrxubW527LxJAv&#10;H04xg5rB0td1lEtlPHhW37t2Qc54yD+tOn1CXTQmozwfJcyBLmOM7sNnAccc84zjnnPvQBtXKJdz&#10;RwwzrE9vJvwrYz+H+Hai9nbIMR3biysV52tgVnNpt7qQtdUttkd1C+WYfxL2GfTA6e9PF8Y7i+js&#10;bZd8bBvvfeyBzz2oAg8SDXDbW8lg6sscqNcYyOh6fQ1ftp52Ybjwrs+0n+HqMe9YniTWr+OXSYls&#10;pGju2IuDGudpXoT9D/Orr2t59tt77dIu0MGVcEMDjIz7c0AWtLZnl81irNtcM6/xfOR/IU6e8jlu&#10;LSVXG1blkUJwf9W3UHOP/rVRtNWt9NW4txasscN44dG6puORj2O6svVmtJ9etNPspmhkW6eSRkba&#10;ZG8psLx2AOTQBrRQywzXdzC5VZrgjlsgAdTWTc6611e3kGnR+TLDuRZC3ytGmCcHtk5UfiaJ5f7P&#10;0K5ubq83JFcSTMudyrgggfoAcZ4Y1mXSS20E2nPP8tzGqecpw+3B3twPUsc9RxQBUvdZ0y88G6fJ&#10;pM+19btYhDMigHy5PnYjHzA7dxJ+nrXm3xQ12LxH8SdDstRle1tvDpn1JbaNjvu55I2traM5+87r&#10;LMQD90FTjqQnhXxLbN4A0LWf7cVdK8O6LFBHfTBd7sI1Fx/wIYjUccEsPevO/G3jqT4e+HfEn7TP&#10;ifzGvLWxumsbFZFZo587IYYlzh5WlKRg458sYxyCAWviV4tlk8StPaLNqevatff2bY2sbMtvYQwK&#10;d2M5VF8zeGkUBsFcncyLXkP7Rvxvt/hF4v0n4P8Ag1bjxV471xWS6aFRFcbQqFbK3JUi2iCNueYb&#10;QiKQWZ2wem8DePbnwd4XsPE/xHmsbfxRq1ig02K+hLR2SRRb9rMv3zGMyyNwryHHRl2+ZfDS38Lf&#10;AK21H46eM7m88YeKLtJ7bTriZk/tLU2luGklhg6KiFwRwduFXuQCAdLr6P8ACzQl8YftAfEyKOS8&#10;tPIsdD0cfZ4IZgv7qwssDzX2ovLtkEeY7ADIrkJvib4P+HPhu18T6zp9vaabZq0szX6vHHbllLSv&#10;DBuVwx5Z5rjydxwFIUAVy3xq+OejeFNQm+OP7VGt2el/2Kwg03Q4ZGeeC6dQ32WNPmZtibc8M29n&#10;PLYA/Pz9p39rT4m/tG6/9k1K1htdOt7j/iX+E4naW3tHypEt7jIuZ2JDCHcwR1w24qaAPUf2r/8A&#10;gpD4m+JDNo/w18T32k6ArmGLWo4FhuNQXf1srQoI4kO4L9okD4LYTOCR5D8LPgL8Qvj1pl5eNcQ+&#10;FfBcN59o1jUryRjDJNuYF5ZnBN9McjgFm65KgGvR/gX+x8NPhs/iN+0La6ldXerEy6f4QWZRfasy&#10;Ix3zFifIgVRkthVwPnY4FaPx5/aOs/AOq2vw/wBN0GDW/GLeXB4e8I+H7U/ZLH5gqpEuCVO4vumf&#10;DvzjA3FgDoLfWfgf+yZ4MOqWWdHtY1QTeINQjH9qaq2eEXBBhHBykaiTgbtgyRhaX4c/aW/aR0Vf&#10;FUltJ8MPhp5ZNvqF/Cf7Y1mE5ASKNR5irIWZi2FyDnPOT6N+xr/wTW8c/EiWy/aY/aht217xJcSe&#10;dY6JqFssum6Dbh8mR492x22DKgkqBl23kgj3bUfENlr2syaH4Zt38Sa7DJGtzrDsdkLFBsSPIIjH&#10;8RYnHBChetAHiHwT/Z08D/Dfw+xhvodI05rUxNF50a3V0ylmd7idfmIYkgKzBQCSQSRXaT6F4jv1&#10;/twW0lrpenX0cejaXZ2/lnUGMZHloixp1BbdsUbBkHbyK6+9+C2hzX0M+t3UupXjShrqG1DxQThS&#10;MLGeqoHC7353AFVxiut8HX8Ol+Jl0HwZos2ua5a2Jf7VbqGs7Quyhrg4B+Tc/lphjkseTQBzOi+B&#10;bjRLlpPEmmrY3EdvG95bxv8Au45PviLKcuR02R5IH3uhY6SeDNZ8Y61cWXh/V7W3a3iWOTWbqNWN&#10;ojDG4IQMOQcBCA33SRt+ZtPXvA3jnQrpLbWNYk1DWppMSeTDvjscjcUQDOJCNxdj90buwOaXhjVL&#10;DSb+PTJrJ9UcMY5gzSeTNPLHykLK26SbJX5wflIBHTgA67w+3hLwbp9pp3w+8OTX8cMMnk3k+83m&#10;p3R2l2jLZEUeAo3ArjcT0AJz/H2taV4DNxqfjPxFdWd5dKrSaPpt4uUJ7LHEGkLd8NnO4ntS3/wx&#10;8QWtnps+v+IvsepXFufs+mWrtLMYcj93HFG+eo5kbjnviuO13w/rU9pqKJDHa22n3yJqV9cXMZkG&#10;7cSHmOd74H3UA5GSRxQBl3Hxd1PTZY7r4f8AwkW2VZg82ra5dKrqOc5DEtkk/dwhHBrnfFPxc+JG&#10;qhdROv3l027ykg05pCcDjA2EEjcQTycbc1raB4F8ReNNUk0+00S/uI/LR1j1O3KYYw5XKEL5asMt&#10;tc7yBnPGT2MXw8+GOjaHt8U6pNq95b/K1joamEGQt91vKOIzk85Ocbs4JG0A8D8QW3jPTpYbvxPq&#10;1qss6iRrFpmllIz90xIXdABnJYDryOhrrtF+Cr3lsYotPmklupMxNJZyRRoDyAklyQGJbPCg4GMc&#10;4r2Ox8MeIba9t/L0DQPDcCL5tnaNGJpG+YAKxBwXOACWz+HWun8E/BL47eJrubVtXvb7R41yINRZ&#10;WMrA/wAKLtZ8e24Abu9AHlemfs2/EPVvC40j/hELxbd2LfaNSkeEZPQ7Sw3Y4A4AHPrVW7+CGt6Y&#10;sPh2HRNFt5LeZSz20ssrMobA3MZCoOMZPBBGMAZr6Rk8EeFPDGn/AGHxz4juLtZIyJLzWNRWDfxn&#10;5Q5GQOOx4NcrrV98E9A02RvD+l2uoXHkkqbGyaQDbtBJbBDAFskDOMg8AGgDynUfhFr1raizt/Fn&#10;hnS1aLfHJcaorM2cElU8x+ecA+vOKp+D/gfr0t5dXOm/tEtbqYV82PT9NmmCbQ3zZVVQ+x5Py9K7&#10;xV1JBC3g7wjaNezTBxYroax3LxhVfdtOGI5HJIBxnoa6WH9nr44+MrJpfFHi5PCOlbV8nT7NY/Nl&#10;bDEbnx05A27cjHB9ADhF8Jy+C9YtodH+OsF5qEkGxbXWPB4uBIAFbzAqxM+45I4J64PPFZHxJ1X4&#10;p6ldSWBufsxs+WFvpEVlHMmNvIfGCeThxnORgcCva/An7I3w8+H1rd67d+Fn1G4+zbJNevNRnh5B&#10;O3JZsNzyenA9+Lmh/DP4bXN95ug32uXVxGpkVtOt454Y24HUBieCOSenegDwP4fJr32JLfVf7cW3&#10;jkLTHSdLmdS4dsr8qsrDhjuxjJ+ldxq+gfC6923y/EjULOQ8m11vRyq9R8uQi4HrjPU9e3rK6hqe&#10;mSw2vg/4k2em+Zy0GrtbTshHPCx4I6+pxzkdKf4mt/ifcaV517rHhPU47VS7LNociNgnuWYD36Ef&#10;hQB5Lb/D/wAc+E7qTxR8PviBffuRn95o4+zuwXO/eQcE9OSOfqc2vCH7Q+sG+h8KfHj4Z6TfPHJh&#10;dQt4R52QW5yi+WGIB5GCeMY6V0F58XPCNzpKw2Pwf1ppY2aK5uPCN1JdQJIDneyEMMcAcY9OgNcr&#10;onxus9MuIYLrQ7q1jaYx/aNUsWjJXs7RyLg8Z6HqMGgD1fw7e+BPGd0zfDHxjNaTbQ0Wi6teY2dA&#10;VVZuOhPAJ5xWzP418IeDNRl8P+K/D8NuzfNu+z+bDLzlvm+bYfocdx2x5nN4Y8I+KpG8ReHNW0u8&#10;+0ws+NJm2tC2R83l7iVwQQdvPbnmrXhz4q6t4bvovC+qG1Ksvli3vo32z88DbId8TdcnJGWBGOBQ&#10;B3GrvoNnfW3iH4Na3b6dqELq0mmyMPs98N24qUK5zjPTHOckda9C+G3xD8OfEe1+w69pFvpmpxcX&#10;FjuDNuBGWCt1XI4I7DtkZ+ePHHhPTNa1+28T+Frq48L6lC6sun3EiGz1A7h/qzgZJAK8NxjjkEnq&#10;9L8ceD7jSvs+vedpGrWqsN24rhjz8kmdvoTkkHjj1APoTTdN8PwT/uTdQR7mVhATLDux/dbJXkZ9&#10;AfWrTWLeG7lTa6dBeWsgB8y3cBjwfU4/LnJ9MAeT+C/jHqFxO9nrmq28bI3l/wBoQxELNnG3cvO1&#10;uc44JzkADOPRPCviVPF+2H7WxdTtjMZ++BnpkkjjnvgfQgAHZeH7xWVZdLnkaP8A54zLhwe4ORz/&#10;APqrXhu2kLJKskDr1zkqfx+o6Vy0Oq3VtG1ldyPKq4/0lUxIg/r09Olbmj6jepbo0zrcRMuWmXhh&#10;3/Hg9s0Aalymn6vYTaT4gsYb21nj8ua1uFDo6nsVIII/CvgH/god/wAEMPgd+0do1x4z+CGhR6Vq&#10;kNvIq6Ap2RxsSTm1Yk/Z9rfMIwREecgAsD+gRitrmEGEq23k+qn0/wDrYqv9lMDbVVlz92Rev+cU&#10;AfzZXPjb9p//AIJvfEOPwR8WJdS1TwrDcfYZLzULNlurVQBmGSNny8YO3b8zIVwYnDqVT7J+HPxT&#10;+Hn7Qfg+LW/D15Ck81mZF+zzgqw+Zd0bkAyIOA2QrJkhgAUdv0O/bd/Ya+Fn7X/gu4tfEOkQx68s&#10;LfZb4x5S4IQr5Uy5xKhBKkNyByuGAYfhr8Sfgb8af+CaHxklifw/q03hGHUGl8Rabb/vJdLAfi9t&#10;i2S0RU9TvQmIrMCNoIB9z3fhkXNgEsppVm2CO4BYFXwWIG1eoySu3J+6vbivLvi18FPh18RE+w/E&#10;X4e2txJt2x6lp1v5cw5zuzjI4Kngkd+a6r4LfGLS/it4RttUsNYhH2ixW4W4s2KwzRkgfaotxJCk&#10;/K8eTJEx+cDcoPdappFvd/v7m1/fCMNGxZfmG/PRSDg5HIOOnUcEA+C/ij/wSs0DU7ebWfg/4xjm&#10;yisun6pt3BQvQSggjPqwzx/tivnX4h/s2fHr4Qf6H4hsby3t4zt3XcPnQYPC4ZQ2M/hj2r9ZNV8N&#10;20oZrZQ03zDyQu6THYfLwcsccEcdcnpUurS4msJbK+tfPMkIjEckIbenBxscN0JBLY5we+MgH42a&#10;vpHieyZJX0BViUoDJZSGRW7gbG5z1OOP61X03W1imktbi4CsPkKyRhMnnO7ceP4ePwr9TPF/7Inw&#10;a8Z3clxL4St9NmfePtOjqsTKGGDkZAODuPKk8cZzXjvj/wD4JmXuq3Hm+F/HS3LNFt8rXNNS42jJ&#10;C84Eir3OFPPGeKAPiVrZpGUTt+7ZSV2qfnHqMHBx164yPwrtPh28puY4mkReARmPOMd26bh2PQcf&#10;Sul+I3/BOv8AaL8EF9V0fw9b31qymSObQdQGGXONwVyCRn0AAxziuBtdD+L/AMPrxbPxNAunurhY&#10;7XxBps0ImOeiyom1s44+fnHGaAPpHwOZZ5FUybl2jlVBY9cKy9QcjGSQfTNeg6XbyNB58e7czbsq&#10;3YfdJA+8c5GcMeM8Yrx74Bw/tIeObz7JpHwC/t2QxuQdC1+1dggHzbUeR2GF6cjGQa9Y0DxNapqa&#10;eB/EemXWh6xkmPRdXhG8qMAYdXdJcFsMEYld68AuMgGpHZSxOrq+f3hKlcgjbuK4B4yMcZPy+tH2&#10;ExqbeVccYP3fm7Z+X5uWOBx7k8VoNCmDOFba0n3V2jawx1HQ5zgYz6nuakWEAMYIIQCdyoyFf68j&#10;jODz+eaAM10VMzyBWk+YiTDp5mAM/N06Bs8cZHrUYt1V2him4WQADfw2D3IHIByeCTyOlakkSorS&#10;Mp+4d3AYvgZCnnoOTxnOQMU42gYskkIkXczN+7G1uvzjr6ADg5OAT1NAGTDaSNEpWOT7uTH5Yb7z&#10;ZIzxwSenXjnjJDTAdsahZI2Vuy8Memf0P1Ax3zWm9mkR8x4Ekj6javUcjad3yngkZ/mScrOnDRov&#10;zfxKvzKwwoJxnqDz2GaAM2OBfLUpGv8Aq/uwqzf3tvTHOMdgDgZ4pWsFJDRwGRozjcsZwc4IyOeR&#10;yCMA7ic9qvuokVpLiQK3IVVlViMjJJJwAByOpOG9aVrBxGs6xfMq7j/FnjJ68DGSTknPpwKAMwWh&#10;8tQoULsKr5ZZvwGTk5xngj37UpjuzNhs7JGAj8wHBwx+YptA7d84GOua05YXi8wCIBVXG2TAIP3c&#10;YPPAwOT1HB6Ukdg4JnhjLLuJaXYAN2Tld2enQA9uPxAM5LZPs6ozsVVT+5hxhMjPG0cZ+UEkDqxP&#10;PNOWxZZ9yiPCsQ0Y52Y4OFAweBnsM88A1pQ2zTLHKY2+Yhvmwx4AJxjngbm+XH0pfInC+bOx8xVV&#10;VLKPnJ55PIGMjg47HuDQBm/YlzGIx5yptK7o+dpHbB6nnpk/nSSW4K5kaORVmUiQpwo5Y5AOPXg8&#10;gk884rWS18yRUFusi/KZI/L3EcjGRk9COTkc9M9Kd5bMyzr5nmNkfLOOPQbiMEH8Mll6ZxQBjC0i&#10;hnI8jdjaZNmW4wfmz6nBIPQnpg0rWkkLFXbaBw4ZQGPz5AJOOSOvJHfrWtJYFEWOS2zlw0MW0Dkj&#10;C8HqOmD6DrS/YEZRcpGzKH3l4wMbc5OWPAGADznAGQOAaAMYafDt2TxRtuToxXg8YJz04zzx0NC2&#10;rxJllO6RBv8AMbv1w3Q+vUccitgWAni2xRLLuQgfMCXBPH4csc8cZ54NK9vKRkBdwclht6nPzdD3&#10;B59mBOeaAMRdPG87HRVXhm288jaDwM7up69h1JFDWJWVcxlM4wyLjggc529ACeOw7961jp5SRVQL&#10;HKW2qv8ACzx8DqQeCy/dwBhsdjQmnh8q6rgqHH7s5434Oc9gB144BGeaAMiKyyu1lWMKo2q6cngH&#10;HXn5vxwM8dKcll5QUv8Au/ly3I3BcFev3SOgOcnpkCtZbRXPnxFFXcAzIpwfc4PI9c56Dg0Lawop&#10;ljk2gRjd8y5C9Oe2OSe5G3HcmgDIS3cAovljK/MqbSqA9hnpyfTGfemyWUiXUZZW3R4XLR7SuB9D&#10;zjvuz9eh3DbOzSQXCmQ/dYZ7Yx/d6d/w46DMUkEMYXfDCvybnj42nO4cYON2V652gFgCTnABltp7&#10;RT+VP8rl1V3I+6BtLKABkrgKAck47CmCwlEHmmJo2KhtqoM7hjIHrgjg+uM9a3BYzsFVLNmZgSyh&#10;MuMHA45yOc8Zxg/QtWGB1eeSyY+Y+FI2tISwODn7vKhuAO3HHAAMUWXnKQV+UswU+WMCME8gkeu3&#10;r6HOelEkIYecYEbaCfLjkYgfN15x65z04GcndjZFsCNi2uO0m1iVGM8ZIyoOOoB689MU9ofJdXUs&#10;3zHKs235uhPOMdeoP49DQBjnT4wqxl125+bjb3AB5brknkYx6YxkFmJDn935aruZklyNxGc4c+vP&#10;13DnOK11tNkDMZ1ULx3UHkHBbk/dbGB0BzgdKeLWeWdo3uNyq23cFYr3OfbIJxwSA3UnOADEXSw8&#10;vkpBJu2bVG3czZPQdC3Ix6ZGMYp405fMXajbtxIDKxZQ3oOpz2x/LArUa3TBaaX5toVjIvXIPOSQ&#10;V/njPPepjZxRwyeady7s7mj4ZtpIU5ABzkY4x7njIBhxaLMSY44pVZcBSFUsrfMSeBg8DGefmOOw&#10;NL/ZTMhUwsVLKVaRucErz06cDjkehA5rZk0seYFgiMj/ADFlk/ebWUgFsArxjHTJIHTJyEaygLyM&#10;VU/uwrqyqrbdhGTzjO7+IH6jg5AMT+x0ZFkkiC55+eNRjgZBPJB4BGAOG47Ej6bFLEI7qRlba3mM&#10;3O3PY5wBhvbj9TuLYqrSPLBgEAmGRDy2Bng9sZHUA5GODwQ2oSXyTM0cgDRp+8UEEcg7VznPGSee&#10;M8UAYv2JWuPMaMbs/wB7PzHgd+g46DOfTg0wabEirC0Hlp9n+67AP0A246HgY+919elb6WS7Vlji&#10;kKSfw8EfXIPyngtkEfd6d6IIZ8vLFCfMRFaMs+OCO/PHLDJ75zzyaAMNrGPJY8qCSHZQoPJ5wDhf&#10;bue/rRHZS+UoaFvMWP7sce4A/wAWNpPAJ4zxk+lbgtCJfnhfPyktu+aMhcszHJ5/3ccfosdlDcBv&#10;3cbLtDK69m2jncOc98Yx8w554AMIaePL2+V5nm5BYYYjDcdB8ozgD6miW0uJdsrK21udwVhtXBb0&#10;IK9STxnAx7bkdmC37xdzfeHdtxIA289vm4xxgfgySxlWFmhEbHy8Kqx4U4Xj04wCPTHBPSgDEawk&#10;fmZfLj4LfuWZVXduIG4dP/r9MGhrF/L2eXsEn3vLwqhiCRnr+ucg84ra+zQIrRIGjK/MrBcGNNwI&#10;PBJ4UKSOccd84c2nlpVMLR8H5F3seMnA91yD64PPvQBgvYmDa0MLMWGFU4bcMArwM7uvvk9qhn05&#10;Nvl/xIv7wEr/AArgtwvJzgZP0BrdltIbRNylmWONt3l7eV744GDgHqPqeKQW3Egd2Ma5DMcMmFwO&#10;nTg59PzoAx7iyKyiPylXdIW2lg+MEk8/Qk/yB4NQtYbpmTYoZen7kF/vbgMjof1AFbz2DHOCzMq4&#10;G4nCnAHPByOR2x0ye5a1giLI8a7mVyBtblcBOWyvYAgHHYnPGaAMJrLMZKr80iqzDt6HODwMEdiD&#10;jPflslq7yiYqrNtG4NuGOn91SQMkcY9cjFb8unrC7o7J5i8bdwVn4OAoI7DJ56AgY71DLZPu2FcZ&#10;5kjWMkNwSQR0PXrg9MmgDFa32kALukB2qgjDZyemcd9xxgevHU1HHYMoVRGsnA8tipXf6dCMZ6dM&#10;dAema2mt1ZA6/MigovzE+X97auep/j45Xv0AqEWP7jMzhguGVocr90YGcZzgtwOM4OSMDIBkyaZi&#10;UOYiysAFYKPkB+bjsB1PLEZJHTApsem7n2Lw0jLvj4BBJ+/g+xHfoT7VsT2XLBxHuyAd8w+8GGBw&#10;B1wAO54HPNE9ov8AqVtt3zE7doBPfp1LEgA89MDmgDFGnAqwC/dZTGrELnBwOuD27Ak9OcUJYM4H&#10;lo20xlVZnLEDAYdQCT6DuDx053J9M80sqLk7tpkxuAb5ecHHAJbrg8N7VAlmlxIyTbdsjbmVpAoY&#10;7QQ5+9369OM9eKAMd7GNyIyWXcVCZj2nOMe3GFyR1GPTNLNp+FbMIbd0fHmELgc59Pm44x06VsfZ&#10;VhdhKkkXaRjtO1cZHyk/jxzgAnuKDZu74MjFml58uPOOny8nAJwByOAOmBQBivpqS7m8kNHuVtoh&#10;+6uSvy4x2PvgfhUctosDKzrhVwd2Mc4wDg9BwOM4I9SK3RayR3C+fFsZj5g8xQOOe316nGcZ5xxT&#10;FgVZNy/K0JzIzAnnHOSoPJ5HrjB+oBhzaaFk3mFwei7YcswY/wALEjOO56YHbApp08iRYldEO7eS&#10;nyq3yjIx2A5/Idq2ZNMkTbLIZEXb945yTyQWPQ8q3HIwaYbRC7ECMGNvn+RsqAM8kAA9HxnBwcc0&#10;AYqWqLH5QLqsiqHixgt8nHQ4yc/mxPUHLTpizfuWeTezBWkVSqq3Az3BHIHQEgjk9K2zZhBlvkyc&#10;hHQbs5OOowTgYweT2zggItu0cbGK4cLGuU8skbsEHPr2U9iPWgDBmsXmLPI27zItuOclQeADzxn8&#10;8jrwAi6a67kR139d0eckkjPyr93OM8DnnjrW/wDZEZmjiCt2kAOB0ww78AH06jPuGvYvIi+YsfC/&#10;PtkPDZOWBwT17kk470AYLaX87bEXcjZbcnLnb0BzjHQ8evPBAqutgUCP5S7lTKKpZgPl+YcA5Pfj&#10;2x1zXSLZyRhYnT5ssUjDDj/a5zwDgdwccelRpZERCSJS2IwPlX5WYrgAYxwAB3PI9AMgHPyaQCxI&#10;t2/ebQpaM5ZeTgj6cep9sUjWEUvyzYy3Rm+XJDAgg5AIIwuehrdext4BxKvycPIsa8kjJbJPy9c/&#10;hzjmnCzUsxwsfzBeWzkjjPP+0F+h6Y5NAHORaaokUxOUyeWVEOV9scnn5uCenGRmkfTyGW5bzFBA&#10;VflyuMgbVPfBJHGT1yeK3v7MJi3ReblsiPgHb07dMZPYgZC84PLWsWikZydnyhlDSY3/ACr6c4JI&#10;POOxyDQBztxphO47t21WD7sldpOTzjBHGABz0NRtpY88hoPlaRl+mR2OcjoDgk8djXSDS3ZV3gr8&#10;gLBkOSuPXt39ht64OKZJZhvLhQn/AFa7IlXGeO3HTjnGOuOBQBzk2liMLIYGkZeF8tAXP9768gcg&#10;dscZpr6U5Tym3KWG3fLsU4yBkfidw6Y5roZ7AKrIEKox3BsZH+8cj6D+EZ5pk+mQxRjMKxsGPlgg&#10;DBxnI4Oepx6g/jQBzk+lbiBHEo3cxxtIOGznPGSSSBxx2x6iNLL59hC43fL8uHI4GQDg54yOecnk&#10;4roZrO2VRsRiz5X7o+c91GTgtyO/A/ClGmy/uxAW2sq7FxlDg+g5OPlz06dT0oA5i40/ZOWO1VcZ&#10;Y87mU8EnjBAGehPBxTZNNlKq9wqJIefLXgLgbiBnjBCtzj+LnHWuiawWdmEcQXp+7aEn7oIJwPcd&#10;+x4xTV06VWNs6SLIsmGVcllyex5bGSAO/OO5BAOdfTVedMu25sFWLYYjrgkdOwGCO1RTWLxFmZ1+&#10;eQsv3cN2yOvv7810KWChfJXb3+990tt5PCk9fxx271GdPdxmINGoXHyvyo9Tg8jlhyPSgDnv7NeN&#10;fIRmVlH3Y8MxOACOh/qeKhfTJJ/LYwjKrmP+EDlenpjBHTnf82K6M2caqyOgZdoLbdvTAJOTgdiO&#10;cnPpxUC6fBJGqLF9/wCXbGwG4jhgeeSDkg9Pp0IBgLpscf79EWTP+s8yNdzenGQTnA68A+tNn0yN&#10;wrpFu+9lVjHzcDdnk84x9dp64Nb8unmWHfKmWaH5ZCu0lD1Yjt3PPq30qKWwkSVUZGAkVhJuUhSo&#10;yTn5uMDIGP6mgDn5dOlEuXT95vO4lcgthjnr8o45x1z2HFRS6bDGrLHEuVwzKzYbqnPykngZI79e&#10;eTXQz6eyxGW6ikX7h4DZJ474A/H361D/AGUCJUbaY1ZMxzbm7ksOm3oeQACOeuQaAObfTN3yBQSv&#10;JRlDbTgcFcEqTk9upPoKa9m7SeWobG4Dvycr37n5V46nHauieze4kw9sd2d/luocKuDnjo3BYDAx&#10;kseBzUclhNHafIv7vywv7vO0HjIPYnOAe3UjoTQBzx0wmNGNuWXhS5ZuOcYA9QC2R9RUR00FcIdr&#10;feP3R2X5sZzz+I9+w6B9PUEboG2LIzOYzhcZ5xg9Tnr1yucZPMLW8catcLIu5WLt5bM2eAWORx19&#10;ep7YzQBzk+mTPt/0PcyoF2sxbCgcHouM88YordNjGBvEkqKeF24OV7dM46+x5ooArxyldsipuUNv&#10;dxnOMN14z8uTkdOfoKlQqu4N97fudVxuDBh7/T27euKyLcKFMbtvReFb5t233zz+XY+pxY3SszbU&#10;2bt20bTgDgY+bJbgdvTPXigC3byvL+8iMfmE4Quu36HLcFRk9fcnOKfBOhjH7xB83G6LcpGSAMgf&#10;l19B1zUMUys/DsMs0v8ArBkKMDPJ44PBwad5hjRSZI+F3KrR4+bA5zkY5YfTOOc4oA0JOH80oysq&#10;sWd/n3cEkH16KCGB5HbmnR7WUxhQ6tt3ZA24xyByOe5HX3qo0kLJ9oXy2ZsqrRsMhdp7jHDc/gO1&#10;Sx3u1meeVlJIViBwWzgDgjAwOvB6HnsAWkkklTPn+XuyM4Iz/tE7ecAHqO/sDS7SR9pZZNrAn5tx&#10;8olTktj6+g5NVorkW5VE8lCrAS/NnGM+4OOwOOeOxBqZZPNlWD5h8rK+4ZZeR2x24H9T0oAm82NE&#10;xFL8yjrvUbRlRjr1+797Jx6E5qa32NLjy/MAYcs2SFOAOe+ev4/SqyPJIpmJVmADMxVVI6ckDhcc&#10;dOBn1FOhlYfvFO5hGxj+URkNnJwc8DBOQc9PoaALMOXI3xtt8nbvZixz15IHqAe3Qcdal86Rts8p&#10;yrKWZ0wRux1GB1PPtx6iq0cgeRXaXd5a5EmTgccDjpxnHbjrUiSMhyrbfLjyvyjjjHOBgZz9KALM&#10;EiDIjjb5f3e0qRkDkgfh0IznpnrUkM6pGqh9qtkKjMFx+AGR+fUHNVlmEiGYoeMbgrffAPC4APzc&#10;Y9x6GpvPmEflyN97I+9tDY5I+YDI5PXnNAE0ZjY7NjN5Y2qiqxx8o6ZP90D16EeuZjN/yz3xsf8A&#10;lmrKMZwOxPA9cd+w4FVt6ytH5uNi4bc6ng4I4HY89eOp9RT3neOI+bcM2M7yrYPUHJ/hXv39/oAX&#10;S8jHhXCrkptBGRkn1znPoPbkCn27o2Ul2o5XG3cU5wcjb1IPY5PB6DNVRIlu3luBE6sC0S5DDDnp&#10;xjrnHQ9qfDIMLCsn+sz90BVB7/4H1785oAupcFHYK7b41JXIHK4zx1I5PTjHPYCnbpFl8t+Duxu2&#10;gDkHBxxjjPGcenNVVnh8lomVtu75o8YXhgSDnpgEZ68DpQhjOF+zhZtgLRxsoYf3cEjI4JI6Dnkj&#10;FAFzcXlPnEfMmcM2MLjJPGT2weB9e9KwmWBj5arxuZFYFeE3cnkgeg5HGKggmCnzpZcErnDTcknH&#10;rnnj35Poc1Jv8pYyJeEULHIwPGWx8pxxgH/x7GKALSu6chGChupXGT/D+JDHPrwMcZpwBZd6Q/eU&#10;sN2cnj0GR1/Mce9VxGlsVCxruDqdsagBeQdyqeVz1B4A988vhkAClv4sOgOQE5zyGPqOceg6UAW8&#10;M0RdUb5Wbcsc2F5A59euc9OTwKe07486cvu3A9jz6n2P6kj2qpFPK7hC+PlHzLhiAHPGeRjOPQ55&#10;4OMWC5Jw0zbvMK79w5Ygnnrwc9M9cHHFAEisw8sqiqvmGPy/M4Qr15A4OMHkr9TyKVG86QskcYXd&#10;ncrcAHkAj88HByVHPNRR7fLjdLXIVsxqGJCgYOACODu/memaeZP3TDPy9Izs57jpn3HBPbHSgCdr&#10;uRnWTyyrffTdGEJIP0G3jHYfd704bceV+8+9lAzDC+v4HGM849RzmCXe8jRxr5fmYDKTnbuHPOBl&#10;uh9h1zRG7qvyJuXHzY5ChuSvY4Oe2RxQBZt5UaJn3fdQc85IyQMDhsY57nJ96BdSSqWRt3TakjHg&#10;nHBVueRn8cAZxUDSOsgSTDMrYVpAdobPAOGGM47Z9MU6SXav2dnIITcdy98YzjjjK+hHHFAEpnUR&#10;NIf3ce4OpYDKAAnkDBOc9x61I11I2+JpV3bV3bYx84IJGSADnjrkjsOlV43CnMbqPLYK4bggkjhh&#10;gc/LnnGCB9aUjEO4sGVWyyswOTjcWwPqR7gHmgCd5ELY+7y3zDsMnPGfm/E5HXtTllKfdlZXZcbd&#10;rEjnnByM8cZ57/WqpOQrIFWNflDMCock5Gcr3UgD1xQsqpGxtrfou6Rl2l2Hpndj07HnBJzQBcmk&#10;GFV4eNgYspO1sMcDIOCRn7uQT3B60pu2l3PNNGrbs5GdvOS2eh/LPA684qASNFM29/L28ZVivzcn&#10;qen3uhxwOAaa0iFVi8pWUoqtHuG18A9t2eBjJ4znoSckAmFx5nDOpVV+bCAFvrgDIIGAPcU9nVY2&#10;8oNnbkLu/u8D6YGO+cj65rvKJxJFPOArbjiTccgrg9F5PJ4xg46Y6p9pYu7ySN8zP87Ntw23J/A/&#10;NnGPunII5oAmhum2+Vy21vl2hiFU+/Pt/wB9N1p0cwmiV0CSHy1z82PlxjvznJOTx+HGIZnklDSP&#10;HI4XI3SPuUkqPlHUAkc46DPQjFKZ5Il81l3LHyqsoGSfkbjI5Azg9M46c0AW43CR7o1k2L/q2Rcq&#10;4ByDj14B56kqOakluBEdzlXMZ/1hOUJwcFh93qDzg42ms5WjxviWOXav+s2A7sL9eBxz1zk9amAg&#10;88yLjtukCqV25zwSc7Rnpjp9aAJxPFEFLE7VX5TGo4XBLdM84ByCOufQU5Z7hj5JtmWRVO4R5yWH&#10;HX2x0PPGcgcVXicrtmnLKrc+Wygl3HUDHUDvycdccctJgCJiBNqrsUsB8pI45HCtu9COvpmgC5FI&#10;uWBZdu9ioVs5xw2eoznP129eppwkSZMKy/dfaCQqjgcAkcE57+ntiqrTq+7zpVWRW3bVjAUsEU9j&#10;1GB2A69aPOPnSfOZGUDI3ZI3bhg8AucHvkkH6ggFxpVkZhHHJll/ibk9MA5UnP3c8nP1AyokyzLb&#10;/Nu4Voxx1IByBjtx0645qoJImDJlZGj3RyN3BzjPHAzj1z6g8U1i0haTd50e8CNivzynG3kkDGRj&#10;uOw9RQBcdzJuDyPuBySMbgPUZyCcY9+M9eA5/NdViaPczNtXCZycn16HIf64HY80/NwhtzJ8ocqP&#10;K2gBQCCegPfv1x04pTPFGfPSLy12YG2Poo7buBkAcZIz+FAFqVWVCzs2PuqqZAPyhgASSeQ2RySd&#10;p6dKV1ISRvveWpAkX5jgHOMZA5AY+/TBDEVVS4uYdoCxl0j3ozORgZwM8dOFOMHr7ZpxVI0W4B+X&#10;7iMq5+QYOzJ6nKrnseuRgUAWohGrLEsjKucbtuGK9uR0xx09ORnBpElfytpG3dkvHGVVg3Qc4zwd&#10;o6DnOBUErCaPIDN+5KfcIV1OeDk4J65Ugfd68CiKeKR8AK5IxhW+Yjg5HAyPrnAoAn3qf3Sx7c7v&#10;LxkYbLY75LY55xktjAOKdI7FnExLFVVnbbncvIB+70xj1wetVkl8kI9wzRlBltylmTjOfmJ5478Y&#10;AoDGKCMtKx28lcHJIHpg7j1zjoB2zggFr7RJ5e1l3Iuw7Ff5RnOeQvfqB3BoAd/uxln+Vdqx7sqP&#10;lxzgA/U8Hiqm+GzGS21g3LbdoLADtheeOB1J7HoEiu4Hg+zPNvEMablVQRtOAFPI4yPpmgC4bplV&#10;5EZYyu0eZ5n3TuzgfMTJkYGR09utOe53RZR9m5cqxZmA4K/exn1O7JyPSqbX5iKJC/yjhmQFNvAX&#10;jPGMbs44wuBjrTReD5mhf+LChgME44PHfjGOMEdgRkAuby6MzKrxrIfmZyGXn179ufTnnpTftcrz&#10;bzLMGKY2sxIU5HBAAx2Jx6cDmqZuLZlVBOru2AwZCGBA6n3wpPAwB7HNSCVF+eWJj3XKqWUDDAEZ&#10;OTjd14yOM0ASYYLCUUt95v3JYg+wCjk8DuMYPAPBzdSugsbFlDL5Ybcqn5uMkfn7A1au2yF3RqJN&#10;23aFYksB1y3TnHXpjsMVzfiu4UxugVVVSMfaI87ueDyARgbh068gdMgHmfxh8UpAk0jXDK8LMVl8&#10;wsTgZ64OMqB+eB/FXzB461X7VqEkRYrtk+7yM+/t29sk/h7P8YLuRInSaRsRkCEPIT0ByT0z90n6&#10;duteCeIctqMj5X73Zf8APrQBQooooAKKKkt0eSTEY567h296ANDSnitsMyBjj7uRliR/KtqxVss9&#10;zFjcgI8w4wOv9D0qTwlpNtbwm71XJWRN3luSC/Uc9/y7pzxjPT2mkLql0kgtmYoqqqvF8rYxwR65&#10;OAM/zFADfA1naNcDUdTRTAkq+TCq7h0wHx3x7jGQfbPXaHZy61K1y8O2GHJ5TduII4A7cg/UgLkZ&#10;xUNlpduqw2EKo0aiRRMOVG7uMYJAJPQY5B5rTF7JElxZaZIuAv7tlkXJfIyvJBwW5J46emTQBS1P&#10;7Vrty8SStHZ+Z+8uApXd03Pyc4GBwTgbs+1dDDb6dolnHfsPKMW1htUsIepChuRwMFj1O4duKxYr&#10;mwg1BrRLtBY27eZdNGzBXf5yeSwK4JUHvz3607X7867cR2cs8tvCdxmkY5+XdtDFck9OM9sEcZFA&#10;DbhrjxH5d5Mn+hQssdrD83zjHJx3wcLjKkkrgYFbnhprS2E2q6lHst49yxxLg7sAjOTz1L84Gf8A&#10;axzl293/AGopt7RmW0hj2QRxt1IwNnJ2gBQc+3r0rTXTri+EcGnKzRoqlJtowM56HOQrY9M7eoOc&#10;AAt3t1c+Nr2a0kkeCzj/ANZI3ylON2M7twyAy7SOPm4JxV/UtLso5ItPsbabdsCW1qq5YruALNkc&#10;Huf7o3Z9KLdRo0K+WrlY5B5qxt800hDKT94DqfTsCQRUp1HTPDNnJfzzwy6lfHZbqsa5VsgfuyAT&#10;gcMCBgZPegCM28OlX0k/lM8zR7YY127kDDgHJJUsBuJPIB7hgT01vpEMWmf2hqqbZG4wxLKBt+5h&#10;gMZHcHnBGRim+HfCX2Wy87VVXzuZFXHEO4fM75X5SRxwM8noOK1mncqus30uzMhFnb8Apg5U8kkc&#10;ZI9m56igCnrusyaDax6Bbw+ZPI6+cMAKvygMWK8ZYgE7cgD1AO6voWoXNssupWSqrNIsVxeXWIx0&#10;UFI1OMDGDycZ5xgCm6pe25aWZwswvHDXF0vzHYFJ8tC3ZtrcnpnHQDN/wdBLrj/8JFralLKzZntY&#10;fPwq4JweTw59Rn5mwOhoAn0BJ7ePEdqqXFwwd283aAoG0ZJJ3dhwR9cmtfULzStC0pdKtW2bhm+u&#10;peXuW7sRg8HLdQT+I5xvFXipIdpgKwxyFvsdlbx7WnOSSxU5AByeOm3I9c04411GYPfu801xuZnM&#10;fmbR02qD6EY5wPfqaAOy8A3mra8Bp+naeYYWdvJjCj5HALbvlw2c7TyF4fv0HpvhKHRPCGmzXfiS&#10;8je7mBknhjIXGW6E5yxzjkfiecnm/B+oXOgaS1jo+jx2kbKd0kmBI2AxC5XoCDnbweT1wa6Tw1o1&#10;syLJbaask8j7pri4RR8xDMdqkc8nHTv1zk0Adj4Uude8ZW3nCZrWzYstukq7SR83zY3ZIwDkY7V6&#10;t4F0DR9PvYPKtZLq48wbpZl+UgEfNyvTnjknjr1rkfBXhjUb8CCKxmZ+jXt38qovVCoAyeGyMg5H&#10;PTmvYPh94dtbRUSSSIzSMWbyYQSpPyklvyByQOOtAHpHgfw7JLaQi5eZV8psxq7YwM9M8dvcDtiu&#10;20yySzZ9tn8wBYKuCvA7j64PvWX4GtkgiVJlHllc7SwI3dSTzjpz9e3euoiBbMca/O6lZHA6cdOn&#10;OD6ce1AF7Qbd/NWdI5ItzeWQp/1h784z6nsPpiusWIQxLzH+7jUfeBDtt68fn05PY5Fcvpxj/tNY&#10;rWY7YfmeRh1OCdufb+VdNpdzZXAhWS+8yOEMWVsgY6ZAx0xjHOf5UAOby1I2zHzn4bk8tk/KPbn+&#10;VXFgilRbeJcNv2jdk5Gchvc8DH1qvDfq0vmsihvLY/MccfTr/PmpijB0ZJ1+5lpAD8qnrjjp6nt1&#10;5oAkmeMwtIwVYY/ljY+uODjjLcnH/wBeo2m3lZ7lW8mOPO5uNw9Pb+dNYC8hjeGWRV+UwBmyqJnO&#10;Tx1xwKg1OS2FovmNJ8xwq7h8+Bzxj/PpQBozTXRtDMXYNJg464XOc9Mn/wCvRdSRWsUd08MjLEu7&#10;y5M/98/qfQVlvrs95IqfMqPJh/mKkY4yc9/1qSTVXuXFjbRZTyx50zLycnoOT0+g6+4oA049RTCP&#10;9+4k53bhgAYGSOcDI46Z5+tZWpnSLKaW+M8zahu8pJbNVctkE+UF6Y79QR615X+0L+2D8Af2bdPm&#10;j+Jfj+3tZlGYdPtYjLeXr4H7iGFfmdzt5yCAO9fA37SX/BYb4ieNRqPhT4UW83gdZAbVbezt0uNY&#10;SHO0tId3lWQGDu3jzQU6DhSAfbvx/wD2z/CP7Pmmf2h8X9Q03TPtzRoLWHUN94tsG+7FbAGZ5JCD&#10;jCtkZOCBmvzz/ap/4K2+KfF/igr8KvAq+E7Hb5FheeIrIXGpPbByW8nT4c+WXKglpinHAwDmvGfB&#10;Xw3/AGh/2k/GNxd+DvD2rX2rX37rUL7SLg3GoSKG2Bbm/kGI8Dg+XsTcT8gzmt7xB8DP2W/2W7UL&#10;8bvGC+IvFGd3/CC+ApC0ryYAaO5v2DjOWHmCNM5AGeDkA818WfEn4/ftHeK0udQk1TxTrG0w2Vx4&#10;jjN9cRxDbtMGnxjyIhheCUbA2/P0FSeI/gd4Q+GVxb6t+1Z8WYbfV/u2+h2l4ur6wisQSkdtCRDa&#10;YG0YlIIzwMKRWD4+/bw+LfjCOT4V/s3+GofCOg+Q63HhvwDmOWSAfxXl9sEjjJO7c+wHqoPJ6b4O&#10;f8Esvjf498Mw/EP43eJbbwf4f1Di00ixmY3Wpu/ZSA3mZ6kjK8/eUHIAOP8AEP7YXhDwTdxaV8C/&#10;hPpuj3nmMIdY8UKus6s5BPzraRoltbNnkLtDDHBOK53Tfhj+2N+2J4ot7e00rxFrlxdTbVuNUmmu&#10;pLcc53W8IK2y7c4EoVAONwzk/fHwG/4JZfA34b6bbeKvF0UiQLAStrax/Z1nVtvM8pYzSITkbQ4H&#10;YL6/RHhWOz0zS/7FtfC8NrprTeXZ+DdAhNvEqcgeewAwOM4DEn5dx64APz4+F3/BHXx34y1r7H8U&#10;PGrXKQqA/ms5soXDHzAsVswDIu0/NHKBncCAQa+hfB3/AATq+A3gBI/D/wANPCB1i8gy95rl0ohj&#10;hI4/dw2pEsuCvHnyMqnJIfkD6Y0z4deM/iBBdWd5qUGj+H1by7iHTYRHaoFGTEij/WAdyTgEsRng&#10;10UHgvwr4G8LNq2oPJb6LbD55o7YDzCVUBUC4OSoHTJ+bH1APNvhN8MvgJ8D9FhltPD/APa2vXDN&#10;Lef2XZxwrGgIXDTGMsvpgDJ7kcY6DU/FMfxFv7qLVkuDAzSeTptj9xgCAqlpdy9tpbAIx/Eeuzp3&#10;hHXvGtzbpoXwqm03w/5Ykgjkhh86Ukj7yuRk4HXIxz1zmovF/jj4N/Ci8n8M22ialqutR7YWt47j&#10;dDGQckuyO2TkdFUjce2RQBxnneO9D1ZYvAHw20/S2b5jcWckVxcbSWIJeXPXgdjn5eah8WeOrnUw&#10;0Hi27uZZoZN0kkXlu+MhtrlyVA+gAAyDkA1HN4R8efHCB57fw+0lntijgWJPLghAH3U6tsyQfmA4&#10;z+HQ6F+zp8P9JD2vjO+1pbm4ZB5kcwaLgBAUbllAAHUD1IGaAOCW4l8Qav8A2UukapfReYEN410/&#10;lxLyCRHFGpB445+hFbnh74FWWr2629nq9xDFMwVvsejkcAtkl2kY54PQdetd5qf7K/gKG1V/CPxJ&#10;nMzxx74tSyhJK8ZIYHgjAPJ4z7VFafsxarpFizL4g1pxc7TJJp+suAccAMU2scA54X8KAMDVvgD4&#10;s02326L4qvL6GLKrasJI/KwOCA29SCc5HA9OwHG+IPg5L4ato/8AhIvinqlnHOys1ndWbS27ZAOV&#10;dSARkrlcY+nSvWNK+Gur3M0yQ+J9Q1CFFzDNb6wJ52IYYDM21uOeGGfu4OOa0dT+C/hXV7bzddvr&#10;q2fG5rfVtNEnmuOv3c7ifqDg56UAeBTf2/Ms8XiKDR9XtV2+VPZWIEjR4bkDd97p36LwM5wWVpez&#10;X/l6GdMvYljObCbTB5yjHqzllGGxweO2e/SfEH9mSa88QnxH4Tmto/JRfMtbWGRYZF3HDDaSyE88&#10;dOOq8Vz9rpc2mQeVr1r5ccKkKtwomtgRz5gbG9CMjoCM9+5AMWdLKx1KJtY8BXENpDGILq6Wfb5W&#10;TnAyCMegck9eTxUx1NYrKS30DxZd3mm7lkW7VVSS3UEEB0wyMeOoKnK9z06vRYvFNnpK3pu47hXb&#10;b50eZA6lfmK7mB+6DwST7CoNP0jw03iSZYNGexaPDvewYBj+YDEmCDsbcNwKnnjPegDJt2utW059&#10;WutNl1+z5Vrq1xHcR5RRjoc+pySBkg4GKrx6BoPjC6NjfaGLiaG332eo29qY7leejxYKzMvG4gA4&#10;A45rsvEehazplyNQ8F6d9jvo40SOSFR9l1BeojyvKMdwwDuB45AGDXvfB9/8RdHne1MNnrun/vYY&#10;bqLaY5ABypyc9OeMYyMCgDzi+j1vwlNb2x1RfMjYCOa2UMsZY4XDMcorYxnLKCWGCTmsfxRd61oU&#10;kt/rcUk1lJE0mpWSwo6CMsubiMqg5HynYADjLHIU166NEg8QeHm0zxJaSK1vcbG87D3FkyklXDkf&#10;MpA+9x1AwMEhr+ANY0Yx+HvEIiuLdifsGpLGIyq4+XKH7pPQLjaT3xmgDzDTvEtrqOlxw67FNNbq&#10;yvpviC3kaVoFb5k38AOvI+YcgABlyCTu3Pha1udEn1COzjum2H+0tPuSkltdKrf66EEkAbcFsbsN&#10;64FX7bQr34U695WmjT1tbqTZJBJmOILggKVPCEbRlR0IBBwSK2dR8NaRf+Hl0fT4/s3kkPFFImJL&#10;GYFmUggjcrMQDg8gjoeCAeR6f4G8I+Hi0lxYNbafNN5cksEgM1kWBILxkFZIgTkNgYJOG5xWtdeA&#10;dE8TSXPh7xVomm+KtJmiIaO4tcT20f3GKvhpFwx5wUkHGd20k175NXtJZLOexZLVWMaqrhktiMgh&#10;WHO08bRjO3jAGaz9Kv7rSbOG/m1dZJI5G8m4UgvFknHykDGOMoQOoKsORQB5j8Tv2NfDt1YNodhe&#10;eZHMxbTYPE0ZuLO4BYlYGdwZ4WwSBLG44wdnHzfPPif9lXW/h9q8Or/C7xBqPh+4uJEaza1mkvNO&#10;uXB2mIsF3K+9D+7kVwQRz2P6TeH/ABdpWtaD/ZPjHR4Li2u2bz5Dh7dtzgA4zujPTg5AxwxAOOZ8&#10;a/s+2DXc2tWeqRwW94wFnJMSzJNIFVV3Bs4fCKVOQ3y9DjIB8T/DP9uL9pH9l+7tdC+IGnzQ6c1v&#10;5C6tpq/abO6Xb8qyIWZHwUTC8BF3fusnj6O8G+N/2Kf2zNPWy2R+EfE0sTSR3uk5ltDKWDeWYMiT&#10;zNrSN+5KuSkhCKF3Vqa7+z1onjm3vo9R0eLT9R27NWs40DW2oocYeSFgVfkAhl25AwcEYr5e+On7&#10;BXijwPqUfjPwCsml/aI/OtJFVvsV5GpyV3Z/dMTs+RjtBwQR94AHvPx8/Zy+M/wusYNR8faR/wAJ&#10;Xo+l3Eg0HxZpuoTfaLMKrbTHfxBpE+bPySebHuPO4kYyfBP7X/xZ8PaM3h3xze3XjDR7e7W8t76G&#10;2SLxBpMpABmEKfLdrjazNDiQDccEgk8L+zp/wU/+LP7NN0vw4+O/h+6v9JMwF2bi18y4KiPy9riR&#10;8XMQRVCkkSgxR7Zgo2H6Psvg3+zP+3tp0fiT9nbxPZ6D4svlZ7XRYrrZbalNFEzO9sybS0ionzRE&#10;LKgOCrhd5AO68CftF+Fvjv4NtvEX/Cb2V1Nca9c6NNdWcwWPUFlf7RZtOud0LNcfuikgDB5Tn5cN&#10;Xu2k/G1dc+G2j/G3RdK+xtawhNUuHyyyfZz5Uz5TIzFKxzjJ8qaXcCdu38ufij8NvjX8EviHcalq&#10;VvfeH/EcMrSDVrNVAvWTqk0THy7tCBv+YI68jcjHB9f/AGZ/26/DeqaDN8DfjFa2vh2+1XUZbvR7&#10;u3nZtF1W5liEcywucGIyB2YoSCC55JIyAfp1qOramljqMujFZo7rSb5NPs/NOPJuLRsxkdxl2YDO&#10;QRwCKm8KeItDtddtPHWkaZDJoWr6RZP4g2xhkEmyOJZiuCyyRvs3tx8jOTygx4D+zh8f9R8WeELX&#10;4dX+jmG+0y4/smSTfvDzRwSq23J4ysoO3Aw4YDK4NeseB71/CnhS30nXbiG7WNrS21jbkCa3mSKI&#10;zjngC43LnOAshGBgUAe0AQHULjwrr900lvqkLfY3ZgRGgABTd/eXIIJ6j8zb8MeMbyPV47S1tds9&#10;rYyRNEsh2vJE8YyuSeolPPXHB6V5d4H1zWP7evvAesR3Ui6aP+JDrMzLi4UAOsW7APnRsApJ+8qx&#10;nGc11U2tSaYPDuu2WnK10Z/L+z/KHEU8LF9/TI3IvPHOKAPSNQvNOudRttW02c29vMyETJHtW1kY&#10;YViMcZbKMDkZweCOeg0me9v4bdNcs8GNiY2E25U5wQSOff6fSuL8N3GnW9wlgZreW11JZplMOT+9&#10;JzIMHoSG3Y9d2etdXomrXEln9k1RRJ5B2LJK21pmB+ViMdSCPxzQBs3V3otnp8em3NzGsNxIsCLG&#10;44LHGfzI96knt5XnbShZ+ZbrEDHI7Z+UDlf5EZ71mRSPf3iWMNqojuNy3Ds/MTfwsP5dutaNnqE9&#10;9pMeopeMnmcP5idGUkHHtlT+dAEflajaXFrax3arGY3G2PAVtu0gfiNx/wCA8d6tpH5U39otAny4&#10;G0vkcnr9c/54Oc6D+zLjWotL1GBY5LVTcWbbjh+MFkOeevORxkVpCa1a2+z3WJPMU/L2PPI9+3/1&#10;qAGt4w03T9SXw/eSupkUpCdo3BgTx16Y6Vauor27Q/vI1kx8zN8p6nn6YrP1TRrDU5o7W9sVk8sC&#10;4j3JhztKjPue+exqOOW+GryTCbFiYNuM5dD35+nT0oAv3cjtqlnapLHueGR/LxkBlXgD8CfrUUd5&#10;cX9k1vcxi1fd8rM2AeOp6Y/zj2pWAuJLCZb1p2ktG8sKyYJB6N+PX6NVa71WQ30y3jO8bW4Kxquc&#10;kcdfpnp60AbMrpDYxyRyxurR+37w4wACPwx61lRRzz3EEUg/f25fdNHIOXIABA9MAjHYVXtL/Tf7&#10;Pt3tb1SJLUzW8LEndgcEn19u+ay9a8WW9vqUWjuvk3V1EsjzSLmOGPA3O3TJyeB9M8CgCzr15p99&#10;JN4evJW3TW/mKsbccODk49+3fNcB8Y/F2s6Hp2oRaDFJcao1mtpo4UssT3Up2LvYexyQBnYpIxwa&#10;kTVIrDxbrWqLeyTfurew8+aQhZGSMySEY+6QZSDnGcYrhPHfiLW9H02HT7W4kuZLHSbvVWmlUsZZ&#10;gnlQMSO+5peR6Y9KAKmiapFo3wct/CmkyBrh764s7WOO22+ZcvcysWxyRgCRiTwdn58P8Yrjw54d&#10;v/DnwtnZY9Ls2/tjU2kyWjSKQw26nI+YtKwYLn5jFnnt13w61rTrrw7qVrqWpw2r6brE4jRgcwMU&#10;j3YYH72X6ZJ+cZry3S5bHxb4u8SfH7xFc3F1otrcCK1tbhV5+wkxJyD95NsnIB/eXLD+AEgHG/Hb&#10;xHqviXVl0vw9pktjOkEgt7FbdmdLOPmPeVz5crmPzjjKgwQrk7xXK/Gn4ufD79hLStP8f/Ehl1r4&#10;jTWMK2OmWkfmmOYwqq28Me75UjQJ1Py4Z5CC2TzH7Sn7TFh+zZLea744WG+8d+I5El0Lw3psyC5t&#10;5Mq+1ufkWIJEjSHhRb+tfD/hTwf8c/21PitIk0c+oXl4VOp63NI0dpZWe7JgTdny7Y7QeB5kzPkn&#10;gAAGN8RfG3x8/a8+Mn/CR6os2veILqZhDBp0ay21mr7i0cBI2klsb7nG44OGwAo+pv2av2O9D+CM&#10;dmZtHs9f8eNAZI7fzFks9JhHzPLK5G4IuWZpGC7iCo3ALj1n4L/s7+Af2f8Aw/H4M+HcNrda5eRq&#10;l94jmZEZmwcsr/MIrcKBgj+77Vh/td/FnUfhlb6f+yJ+zev9t/ErxxIsc0y4zHjk3E53HZBFgMMg&#10;bVQlgelAHg37TXx78T3nxCf9nr9m9JvEvjzWl/4nniKSMJ5Kh1YO2R+5iQn5I8qo4Z9zlEX2v9hv&#10;9hDTvgZ4YvPG3xBsG1fxRqD58TeK7hWlmmYOpGn2SHHTI82XPzMGXkCuv/Y6/wCCcfgXwELbRW1u&#10;81bVGuF1HxP4kK7W1q6VRvaPPKW0ZYpHkgsHlbvmvrnxpa6L4K0aTWLG3tluIYjDp8E8arFZx8Ki&#10;IB0PTp1AyeMmgDx7xVoXxC8Y2dr4DvIV0DRZ0WSbRbebcUt4wT5tw64BbjKxY4Pc5xVaw8CeGNCu&#10;Y9D0jdHayOsNz9jtQs0zNgMkezh5W49hlc7jxXpejeDNf8TStqd1fNb2rTpc3moeViW9m5bauPuI&#10;oxhuCo2t1zin/YGn3d7dHwhZLbzWswgj1eOALJHM2DtRiPmmBYHJwFzuJLMaAOBb4c33iTUdS8LL&#10;p8Ui2s0ckyWt0WWMAMo86QAFnA4UBeqv616BBo+o+AbW48G+GLHzNc1G38+/mt7cRgAEKI84OyJQ&#10;wHfacAKeo29G0P8A4Rdo/CXw2sbeILGJNR1aSLMMbYHJ/ilcDOOgyevFMH2bTvCV1rN/JdDTrybZ&#10;cahdA/atYlByhYnLbTyQueQR0GaAPKb/AEu4uh9rm1dvLVZEWSNvkO05ZEOOY14d2JDOy4HrTvDO&#10;lpoDtfeDrMyahcRlJvEmpMFjsEbDO8Sf3zuBycAALnO3ntoPCGlxXEXjHxbpsiSW8O3SdHt4wrL0&#10;AyMlQdo5PQE4GSMVpeINE0RdNW78UwqP3eyx0S1jGzG9ioJz82d3zHgHLdeKAOLSW/8ADlnIfCMT&#10;Xb3cfl3d7dSDdeSZGFGGLSnOf3Ywvq3YZej/AAp1/wAR6gur6pfrLJbyN9o1q+mza6fwSyQoqjzJ&#10;ie4VQvQE9a9Bs/gLrfiie18Q+NdWktfOtz5mlNJjy7fOShbkRKwPO0855PGK6yHwb4h8SRR23hux&#10;ktdK04pHYqrLDHIehdEx8iD+E4343cA0AcJ4e+Fk2oaKsOu6ZIyxt5rWckhhjgDZ+aVuu5wASzbm&#10;I3ALk5qS3+FlzZ3FvD4d0yzt7Py8HUZow52SfNiCFTwxJ4dzkZHBxivXLT4caZpmhm21eI3m2bfs&#10;7NISflQDq5BPzk5OT61vaT8Lp9RhtdV1wKt4rGWGCEbvs3U8ZODIB1bHX1xigDy7w/4Z0n4aLNq1&#10;h4ca6vJGMn9papeDYWHdSBnhicKMHLH1FY3iXXfi58Q7KTQl1G+tVkBEzQq9nGFI42lvnYn254zx&#10;XumqeHtO8LzfakSO4vjJ+9uJ18xkznjpwT0wPbinaD8NL3Ud1zrDmwtWkZ2CzOZ5iT/y0c84x/CO&#10;MHmgD548I/s56zK8kMmlPqF4JNsf2qZ2KAsfmknKE5JJOFXOR1wa9D8E/sgeEtOWOS/kj+2M++a4&#10;gUxwxN6KpyxPYncOckele46dosdnbxw6TZww28S7V8yPaNuOgGen1Iz6VVvdA8Q6pItro88W1W3N&#10;dXab1j/3Yz1/HAxQBwR8O+D/AIYw+T4etITM3/LZ2LvKx44Rdu7nHcdcVVmPxH1lVvr2ddMtG5+2&#10;tCiyICpOFQg4OeBlj1r1JPBOjeHBJqd+i3EkqgT3lx8zT54AAP5AcD8ASIbbwIdQvxqk1jJNcHmM&#10;3y/LGOu5F/E5JxntnGaAPLtb8PeDbi1Fj4mh1jxDcld2W3SAr65XagxjHTGOeOadpPh+71swweH/&#10;AIR2VkltHiG6vrhXYeoZIlOTjk/MenWvYG8BhQz67Mki7stHuxGOP4uxP+HpUU93aww/ZNMtLiSC&#10;FQAlpGEiGOQCzccAdhgUAeQ6/wDs86j4xK2OszNGqq2I9NkFsvPPRdzYz/tAnH4Va0L9kPwzYNDP&#10;r2pXjeSAFAuD+RMgZz74Iz9K9IsLrx5qBWHQILfS4tv+vkj3nGQOhxk8HnpxxzVv/hXcWpzK3inx&#10;Rfaq0Z3GN7wiMfRVAA/EmgDlNL8DfDDwnGbFXe4VTny41LbWPqF+XP1z9ap618OvCGs3DXVkfsPB&#10;3STSZZs9QUbI6e+f5V6dL4G0SC3C2bLajpuhVQT6DkZ9fzrnNatz4dm8pbPVJPM43RiPG7Prkcfh&#10;QB4t4v8Agr8Mdktte+GdP1Jk3PG95CyyFu2JVyBxkdMe1eN/ErwPZtpskuhvrCrCMRw3kayRpyBh&#10;Zc8A9srxkZ5r601G9vF/dT+G9T2lSNslvHIPTs3oelefeIfG/g3w3rTDVdLvrJvmDXFvZPtUY6n1&#10;Xgj8eaAPDvAOl+Kbfw5HZa7crq9qsOG026kMTKuRuVH5OPYrnsTg5rY8cWkWn+GFu/DwTUo1mVZL&#10;O6UR3NorYPQBg+RkA4UgjnOa9C1Tw14C+KdrHdeHtWWEqTJDeaeHXfgHg4A2ZBwcDOD715j4w026&#10;8Ka1/ZPxJ8OyXemtb4jv4cxTMm45Ibj5ehOSMUAZk3xQjs9Ns9B1K4gt9zKknXIGD9wD/WDoCeAM&#10;8gljXT+B/iVb6Nr0NpBrzXW35riHeFcDA5Qck46jA5BPoa5WXwT4c07TvIvtduNa0ETKkNt5JNxY&#10;k8j5GPK46nJIKpwR0z/F/wCy8tium+LPAHie6k0yRw63S799oxX5cruH7sg7c5GQeVxQB9ofD3xb&#10;pnjPTo5LfUX+0FV3LIV5O0fKcdD/ACruNMW7twpwvmbsncpGfbPXvXx78OviP4j8O6hb+FfEWjTN&#10;qUS7rO4huDi5RVJ3xsR1IRuDjHv1P0V8PfjDaeIW+x6pcqLiMKPOKjnBI+v05PGPSgD0WNoZJCC2&#10;2TJHyk4Of8/rTwGI2yI3ruX69M1Ttz58TZBaRh+5kU4Uc5I9xU1u8wn23nltn+Jc/MOeaAG3ViOG&#10;cbo2ThlHX2+tfNv7cn7JHhT9o3wfJaanYr/atlG7aXqG3dhj/BKoPzIeAVJA2knsK+ovkeHYw6rj&#10;pyfzrmPGGlxS20q3ONnIU44HBAIyPb1/KgD+cTx7p/xN/wCCb3xfZW0i8g8I3GqsYbNmMv8AY90U&#10;zsDOv7yFwXwCAXCEg7lbd9zfAT4y+FvjD4KsPE/hq4hls7tiIWhmDCKVD80eMYK5U7TnlR3J494/&#10;4KF/svaN8XvC+oavcaGuoXH2N7e+sZJBtvbclTsJ/h2sqkZztwSOnP5Q/sreL9a/Yg/aln/Z1+J2&#10;tMfC/iZo20XUm4SNnObachvugnKOqk4foWABIB+i11o4e6EsKlnQL/002nPzE/gP1445qC8sLaZW&#10;WWCHMandhldivHyt1Dg4BGc/1Fm2bUZ5bqDXEG6zkKXUYA/dupwWwTwDkkdCcA1buCuFaSV9sgDg&#10;MdykkY4bpt4wDj7vHvQBh6ppvlWMdzZ3Zfy3CeW0nlqrZDA85HTrnIzxnrnJsLia8hVL6NUk3Ah4&#10;wG3sOxHPzYAPHHP4V2celpcK9ncopt5VIkZpDlmyeRuAxxnsQCc+tcwNOS31G60xZpMIxmjAbKkD&#10;BXK9wAGzwBnHTigBmvaa+m6pZ+LtNRbeC8i8u8tfJ/diZgBtC4PDDdng4xziuf8AjF8M/Cer2cj6&#10;j4b0+aCSHfOskaMGfjoeQcn054zxXoA8I22o+D7yK6u2XZ907R8jSbDlTjPBTjjk49jXlfi3xsP7&#10;BufDksKrdWat5aNHhQd4OBz1YAdMH5TyeaAPnX9oH9nr426RaWPxe/ZSurz+2NEjmGqafFcF3ntV&#10;27PKjdf3hXeRjBYhxyxwDoX37FXxo8ffsWaf+2X4V8Xz+ILmTw/ca9qmnyWUceo+GdaspWR1AU5a&#10;1kjL7lZNy/KSSGBrt4v2ivGfwl8C3XjfwLq/2XUP7UtLNZ/IRxm4IhBw+QMb8E8n5scZxX3n/wAE&#10;dPiF4u/ay+Et0vx98D6TBeahquq+GfEVnp9vClvf201tABKVjON7JuBbHAQD0NAH5x+AvE1n448G&#10;6X4xtZSY9TsY7n9027a+3LDGDgBiQQRyRjOemwEgRN0jCNRnDDBU9g3XaQccjgjrXE/ArQm8DaJr&#10;3wjvrqMS+DPFGo6HPLvzua2uZIQwTH3vlznnknvXcNcYiaIyLtbltjAEkdD8/TgA884IPTgAAIlZ&#10;WlKFWChlDIDk8rg5BxgEf4nnLZiiSt+6DHdnd8u44IGM8ltpOePYYyBhys8TFfMYrHks0atnrgnA&#10;HzY49/TIFOgjlRwpgfcGACtGvB+YYxkYOQOnGBnuDQAwmKAbFnWYeVhWjx97JOAOSeCBgnrn6Bjr&#10;wxdt2D8jLjBUfeHHRto9ck+tSBt0SSIHkbC7ZADk4xwSdp65+XHUg+9MPlswbdhedzMvyl+CQOp7&#10;+5OOfSgBQzi4PlxMrbwVhXg9B04PfI/H0oCK4VWhVf7u0DcMEhWxg8dCOcj8BTSZdskIVvlhDFWB&#10;JGdxP8WBzg9cHr705lMa7FCxrt+YL8vld88D5gOMdRjvQAbo5IFWRlYM33WU/OMdAByOo54HAxjm&#10;jIuZS7hmkzujaSQrgsowcgBRgsxz/D1xwKcJJgVEbM20jcm4tjcQxJHGB+WevSmxFI0URzReXGv7&#10;wqvAH+0e/Izj2IyaAJC1uQ1w7queV2ja2W+X8/fqe5GakeNWDLBB9xiRtTBHpgp/ugg/UdDxHAT5&#10;Ebby+ZMM20AZUnn5R93IBHJ556dAFP3YO0nyyu5MFh8o7nG44Hbk5GO9AEhhEmzOG3fL5yxjHTpg&#10;5wePwOMZpqKkxxFvUsu/hSVBJ4HYZAI5B6dgKCEdFVHHytthy68NxwBnuoxjAwfrT1jZmV54Y4cj&#10;b5jDd3AxkcYwfTkg9cUANW1jLHErYbJZWYHeSSR3PIyTnknAyaXZEFZ2tI+m7dFxgZABXgjOTj0x&#10;jr1Em2WWHy2iK7lyy7iWYFuCMD19+xpzeYwaRl3bVMjBWJVcKwB5PHy4AIAztPTigCILFO5Jto2H&#10;/LMNIzMcnIHI/Duc9OAaUgeWqOIVVhlV2gZHy+pzgBuuM4644NSFpZhm3kllXBCM2SACBgk8YLNj&#10;07c9aaNkEbSs2zcfnZVK5LEgfw9TkY9OetADYo2DoVba2/orcOxIJbON3TK+3B4HFIIosqGRQrNu&#10;VAv31B74x8xBHTuTkHqVeZoYtvllEWJW3LGVGB/Dwx47fTipShR2izJneyybWIzg8n+8B17HgjsK&#10;AGIlyFzP820hPMHzdSc9OnIPTpj0zkjjiDfZ3yzNIrTLncBk5LZz9cDrx6UxG3pFPMh8z7y/aeWX&#10;lefQkEnnPJz3IpzuJBmNw21mUc5dT0zwTkkleex4wehAE4Kq20MvlZIbJC8HGBjnAGSAR8xGe5pY&#10;wU+WGHPljYyx+nDAZGMrkYzxn3p3mKZd7TRxnLDeUx2xwcY7r2xyOnGYwltGUme3VVjXzNqxEeWM&#10;dc7ck9O/P6EAJY4Gl+6DH5md6wgddpU/Kcc8jPBGeh4p6qJyryhhyo3IfmftjAwD1yB1wKCJWk82&#10;ZJt8LESblbCMOcEjPQD0z16EiiRGhk+zuqrIuE8ssMkAkYzxkdPxxzxggEZhQt/qt2cFdrEKQeQu&#10;OMYBz17Y6McyJDCgO7buP3lBVlIO4YOfl288cAdPU06O3LBnhkQ/MoRlfnB68444Pt6ntQSoVWlV&#10;VIVvm3dG69MjjGO/XHvkAj+SNWVpA2w7XX7uMcMMLjAJ/wB7qcdDiRiymM+VJFtzhh91Uyfl9v4v&#10;l9BnoeFcu8ZQbXhC/u18wkDuQcAfQnIGG6knFLKgiZpZ7V96swxKqgnOQF556j81/MAikMLgmbld&#10;zBjtPKngqCAM8L3GOeCSakEW4n5W3Yy3JUlvU8egHGey9DT5BJE+1CNynam5Ryucc/ht647cgHlH&#10;jSJVt2ZtioUb1HbGCQO/1wO+SSANZYpIi80itCVLKfJBI6Z+9juTgYH4GnwqRJ5exsKADu6jk564&#10;4JxnnJz3zgN88sEAzvKH5VYEnOOM56H5eMAcDoOacnmNKVg2n5jsVQN2COmMnPJGTyODnoMADY0i&#10;UEuu5c9WwMr6Z5bPbI9exoaGNgokLR7lIY7sqPV+vydc575B4FSRvLE/mwhiFfPGeBkgMe4bnsRg&#10;AehpimERhZlEahSJPLyDjHHAHUrgYBHOOpIoAZhJ3SRJGXzOi7duMlgScHG736c9MggviKbWfbGq&#10;4AZnIxwVGD0xzj1HXp0pXMqzoWMhZUXK8YPP1yDnjAI68Ammp51sFmeXax2tvbC8gEDJzkjgcjOd&#10;o96ABbUZUTvgBgU5U53EAj5gMc7fXH45pGhgnXfKpZWTe21eWBO3jHByCBjqcnHSlQmKPe6qjO25&#10;o13ZPOcAg4/hHp0OM1MECybliO6NVdJCCpxz0PGOB6YyQOKAIo4Y2HlSmMBsKdnYk8knGPzwDnpQ&#10;kCQ/vHeRWbG7bjksDn8OMEg8nAPrSmMD70P3myzsoIPCgHnGfTPb2p0bOXDHYu5i8iovysxJ5PGf&#10;VQOmDzyOQCMxBkbzH2hhneJMqgB4PQdh/nNNMaF2bKd2w3UnGTnqO4BwQeeAecOMnlqsz3DDDASd&#10;AFwCCO+APlHPdB34oALIoCtIAu5W2NtYDOD6dQoGOM+vIoAjIHl4gkZtqqQiqo3HJI+7u+UjHYg8&#10;c8ZDdqu2YoNzg7PMVeWU8bsjtgc56EjGKmZkjk8h5JGj3Db85O35sbuc4wBwACSWx7Uy4DLGBdtv&#10;4wxkbcpYkDqef4v06dDQBE9pFnzQkar5inzIwr4+brgHPAXHrkfmx1iT946xqVUBjtLYJ+mCw3Y7&#10;DB6ZzVnDTyLL5rSeY20zPltpXAIzzk4OcKcjj61H8+xld3HYbctlTgY5Hy5Xbkkcds8CgCNbZ0t1&#10;RcqV4l+7z1xyMHoeRxngZqPygC0IOPkH7tYx8oJByvY5AI7k856VKIEIRSu07OFILd/UjGBhBnHp&#10;9QksEpV3EYbLFtvzEc7sqcYGcEAnP8J9iACFbMTHe3nN+73bjK3r90ZPTjPcgk44xUbWcMkfmKqz&#10;N1Gxm3A4JBO76nI459eBU4WJLjcyxB22tIVCEhTkZJUHcN3YnnnjtSyRjDSmT5923fNjcTjb/EOc&#10;Zx68kYFAFb7Mk1vsiLSARuq7sNu+YnGB0HTHfJ9qa9rGsrPG37vO5pJGOM8c4/iOABjr1z1NTskb&#10;Svbu21zt37XyBlvl4CJweO3Uj3pGliSQziVdyuwj2ocjaDkD2z2GMjrjNAFRrWBkfO1l2kjq+FOc&#10;c+vOAB0KnNIbbM+wSblb76x7T6Y5PsM9+OR0FThwwaRLhAzLhirchgQBn157dxjkkU63eFnJR0zz&#10;uj3hy24HLEjGOSPrgexoAq7Qq+aV3LyR8vJIG7O3HOAfbgc55AHtoiJGkbb90/L8yu2SQvP3vu54&#10;GcHBxVgzSzW24BZNqAsqsQp5GODkAdOcjqewFNCxp+8MjNvLYMJ+8vGASQBjJ5HXG7NAED2zIvlK&#10;Dj50ZtgUEDnO05AGBxjj3pWQpIJC+3cmcsjfKQvup4xkA5ycjGRxU20AyLcRNu5d/lDK5xgg8HHO&#10;3PG72IxQF8pWWNY8sNzbgQCCNx77cH0HI696AKclmrMDJCy/KNz/AHTu3ADBYcEHnI4AHI5wI44U&#10;3K0Qkjbl+FUKhy2NoKjdgAcZ6NnB6VcnSSNVZ0K7vmX95hnyfvbcZP4YJODyerZopMtHII2bJ+Xd&#10;tLcHp7kdGP3l4HOaAKqW9vGdqeZxgF1UqCWUrg5PsB93HoQcgNW1tGiD3QZTuVmZwQNuPT8fUEkD&#10;pVwozx7pSu5W2NukjbGcnHBI7cfdGewpoRgVAjePd8pkDH72COcL83PscYHPFAFM27IfmMjPHIfL&#10;LMvfGQxIA5/u9x9KPsqDhk+TdhcID5bE4I5GSc85zx2IFWhDKGZ5POj3oVbdGcgDjnOAQc/l+AoC&#10;cGaL96GbCsq5VwDtAxn5lwT3xnGcDIoArtbIFHlrJJubBATG88EgkDgZBGG46fU1fs2X813VixbO&#10;1gvzDbzngBQe3HoM4zV54I0Z4UWNnVQPlA3MuPvH0yNxx3HB4ApotJH/ANYBtZuA0e7HQZOD1GG4&#10;68dDxQBTeCKNlOV3KqltrADOD79Ovt83sQWm0B2IAzMyhdyx7mOV55HX8eecAGrgj85ljgVSrZKi&#10;FFAQYPPXJICj64zngAH2PzWLS78yLv2lT+8OeeSBkhhgc5wec4IABRe3kM++JGDM27cflIHRSVAO&#10;3HGe3B4yDhsdsgDRRxGLJ3YLDKjqvJIH4ZB6Y97RgSd13CNlaMnEjYJbPHOB04Bx1+b1oZCdpMW8&#10;yDH3m6kdeD655OcHPA5yAU5bGNmwI3dcsGbydrkBsbTz059iGOB2xG0SFd0KuFblkc8Hjngj7vJw&#10;OnAwa0HQSMVSNmEnPmcOG57npwT1Ix9eKjYTdZLmZYxIH3OwIAZTglscMdpx7dgKAKMtqwDLGu5t&#10;o+YspYYOCOh9fxG31pqWwUr5Q2rIwLLgZJyCCT04bb+vTmrm1WciWNn3SKGV4xn1JPI/Adyc9QKj&#10;RAwwZPl3YZmXco5+8AOvRuD2QY6UAU1s43UGNDtYkO3m9vvEdSWHUZz+OcVClkEjLME3NGN6qudh&#10;ByeOOpx16/lWkLd2jHy7Xk/d+d5ZkwxGNvAw3p26d8Cq9zGeVcFd0hyrH+LBJzweQMjjOB9MEAot&#10;bqNsOG2ruVV4bHOQMkY4z/hUbWgeFfn2q6j5pVAXueOmCSeh4HTitCdSNwmXbu+chsjCndzyD25/&#10;LnAqFIxA8lx5iqy7QSOy4x0x8pGM9/u4GMigCjJaLxC5VQR1dMMc55wWxwMHpk5/CoZYIjuuHSP7&#10;oJxjGOOAM59x78HPbRCMr4t5CE5PynG3ttPPPO3I7Y+9jGEmW5jEkjp0z+8ycgFRk7uMZJ+h/AUA&#10;Z7WpWLcCytyJPwx7Z6MCOvYj1ML20rH7xdV6+XJJgnA4PGCOnqOefWr8oQyZX/VrkpJu3cc4z+oA&#10;59PSomj3nkJ8oAVSpGBnPqDjr/31n3oAz3s42dhHtxt5CN0zkYHHAPr1HqODULQKuflbdt+WPbhf&#10;vdz26AgHGM/jWlhUj8u35/dlo1GG/hXHAGeg7AcHHGTmORo0LFZGPykr5cm7fyOnfqQPTFAGf5Cx&#10;M0cESjbgj5VVVUe4H44OfyqOa3TCiVCw2cfKccA5BXBABH9fob0luvz7R0faqBdy+mOBx2B65B9a&#10;jeBGkWOVUVvuttB5BOB1GegGR15JGMcAGa9syRSQMNu3gM0ecfKT0AO4844BwVPTOC2eENEwX/WL&#10;zvkjKnPGB9OW9cfmauyxBlEm0x4YljuwH/Ht1OOf50yUFd0Em2PexC9TgkcYHIH3ST647UAUbqKP&#10;LOzLzIV6ZfnIBXJwcADGcdD0qE2u3eEyWSNV3NcZAPfngDHGD9TwATV+WNmhLAt853SSImPLPqcd&#10;goyMDtzxUQQRnEp2Rwsdu9lBQ+YgGGwB+n1NAGa9vbQgfvZFY9R0bbngn5l9+1FXkt0ErJcTMp2q&#10;3zMvf0zjA9uR79gUAcXI0brmSPKspyu35gobbjgnuD7/AJ4MkbpKFkklwcjnaOTnOPm57evB+tV1&#10;UxQvOeAsbOAygNgDA2gDHGcZAIIH41ajjYSAWzyfNuA2qFBOOSWxkdT1P4cmgCxCVz5jbyyjc6SZ&#10;29u/Y/nj24pyQmJPLSJl6q4aQk8j5uc88ZOB6+tRw+VKBCHZQAP3bbe4HZxk8Z6jJAzkVYhAMe7q&#10;qx/KsecMdozn0Ge/IAPAHSgCUyTOckbmVmdfl4xnByOfUY7ccjFJCPLHkMAcg/NyOBzj5QccEfQn&#10;tSq7oVDMzOvEiqvzbgeuBn0A7DJGQMikUyC3VRIVDK+PJycL13glgQcHnI4z3zkAEh8x23KPvr8j&#10;KxVV3Yx6Drz+A6VYDkAxpEGXpsba3yk88N1OcdznkfL1EfkFyVWL+LP7uHcFYZHHYZ+nOOnWiMRA&#10;MjRwncrH94VUM2c44IyMDOeeCSO1AE0Q3QnMjKu7G4L5eepI+b7uTgDoRyOhqdG83IjTdIrY2uxB&#10;DZ3Bc5GeOBj+91qsyFsQMUGIyWXBXrnjnP6gEZx2zViPzDuaUZOW+aJjgnPB4Xd2znn29KAJIplB&#10;83exKkSZkOS4wO/rjPoOcds1MW2PutpQWVtkfmKMlgcg4PK9sgY6/Sq0Cq0ayQyKm2Ryx3KOCfm4&#10;B9z6c4+gXYylY3Eb/uxt8vryO57jG7HOPbigC5HksuUZY8FVC8EH7oHPceueoqRZ90TN5McfzEru&#10;+Ujkkk8A4yfXsAQc1TEMMyszRxsec/u845C84J6D6gc8VbiMExaOOVm6ncwxkcfMOuSeOR6k0ASq&#10;3lhg6ZXPytvGW5Hc4zwcbex+pp8YfYVbHXao+ba3tz1yf5cVGGuMNMn8SN8y/LjgD7uOmQMjJ6+l&#10;Lg5byXPzHbtVQD94ehJA5JxjtjHNAFqJnlkEUbNgx5VR8q4GDnAAGOOnX5fc0R5x+7aMt5mfuDbx&#10;07kAHqTg4z601YzJLuAZvurvRA2SGHzH2zk53H8OtOYiT90wZmAyqLgNgt06Y+6T26E98UATb4nk&#10;zJnav8LLtJUE/LgDgEZ46AipBGWbZHIUZTz8w+Qnv94Ac5568H0BpqxShikvzSfxKkZO7nB4PIzg&#10;8+5ye9J56ZBlbcsPzDLFQQNwB9eQD+JbHQ0ASooRSWVlMir+7bdypHX3JOPTp14qW2eUyq3nybjh&#10;dysOOQc8k5+6BjJ6molt+OEbqCdp4OMtznkDKjufw4p8EcCoikvtbhVkPyNliRn5gC2G54Gex9QC&#10;XIZRIRtZmyq7gv0bBYfL656ccZ5qUOixtLHHleq5UjA3DDY7H7vORyvWoYmQR+XnbjOGABxndk+g&#10;JyCfpz6l8bKpZMqx8zC8kb2I5Pfk5IPXkD2FAEwcxk7mO5XZT6dcdOOcDr1GfxMkBMUe5UbO1Sz+&#10;UMjrwR1Ppz7nBqFSJEkkVgwLHYu7BDZJyODuxnv0HXmpstHwU3LuC4ZyuVxzuzkYz/T6UASSSNlo&#10;YFXd821WiBJ54HPXsOeMdhinRtH97z1b5WKyM2B34w2eO/cewqMbmztf5mw2d27acnORjnucYyMY&#10;6VL5rCZlS8lVWPJ3Yzzj34+6uMd8daAELJEu7Z95mJTbtIkB3AcnG4EHpjsfTLkWIlQ9urbGG4Mw&#10;OR9fvAnjoD37jNN+ZdsSHcMnaFjxnjjGexyeoPORUkbOI1R3+Xd7gbscY/75HuM/mAJHIdo3EtJG&#10;mG285Oc5w3yt1A54x+rxJictIGjCsdrRsoIbjOAq4UZ7YHy8dKjZdsLW53LGQiwruIznAHH3RjGe&#10;/Jp3kgO2Su4L97cRsyTnqOOOBnt6HGAByIGxFuZVYr5itxg8c5XB6bSenHHegF8bVco3Rmcq33i3&#10;Xfzxu4wQeevFKChXyFkVWfjLNxnBwSPoFOP90dBys09x5W8yBfO5k/eMeTzxnrznrxz3zQAODM/l&#10;ht27zCwjADKuCSc8Yxz+AHoMm92lyVkYtuH3s715wuSOeTgHd6YzyaHVQ22EybRLtLKjNhS3QAZ+&#10;nXg98c0RmSMSFI4/kXOxs4J6fwHK4+Uc7umAuM4AHK2wZE8e0DIHPPzdiueeTjngccg0gA+4krbt&#10;pG2FsGPHOevb3xjkk9KfMGilkGzZ5WCw3k5BOAxzjBPJzng+o4DI3Nu6xzDa0Z4TcoAwRzgYHXjO&#10;fy7ADz+9Y+XF5ieYQnlfMCeu0HP45HsO9NUHhVEi8AjzGK5Xb/te3HrimjbhjIp8w/dU5VuFz/Dj&#10;sx7eg64o2PApEb7fmIG2QLlmI4AA6dccDsDnOaAHsVnl+0sincuNy7fkGDj5cADqABgY+U+ppVmW&#10;RflhUsYyq79vbgHkZHTOeDwAOuajAklYK7YZWIIYA5Xg87s59+BwOjU5RJuVg4B+6cyjAwCQeQNw&#10;3A+3YcGgCZJUiMO5ZN25tsnmYftjrnH3e+e/PNOOyVw0Q3Mrc+WoYNzg85B9CGPGD+NMguHWJVST&#10;+8eGYcHrxwG4PpnHTkYpZVW5HzjcyjPmMdxZgT8uc7cD7wJGMHnkEUAOiEhTZnDZUblcAxsB1z1I&#10;Bz8w69cdKVljRcQuRn5o2kXJLcdPfBJP5Y70oEqvsgaYLyqrtZmVR684GQc8Y9h2qNdhYSI5w3IK&#10;svzf3hz2HsATkUAOVWXd5hx8wI+XCken09ARxTpAkr7Xiby4ydqsxBPOCo24G7Oc8k46YyBTI42L&#10;rtdWkGT90sSMg+3OcnI6etOijd2+0Ffmbn5cbjnBGSQDu+vGRQAhYGFQSwPmBV3KeMZAGM9OeTgd&#10;AOOtEiokbb4lb5trfLvbsTll5455JBJIyKdE1y6gyFpFVv3kaLu37sDP5bh1H6UlyzbZEnmbzUOW&#10;XzlyeBgD5srgH2IIxnmgCVyJGZgn7w8ssabQc9TwPbcTx178mot6RQNJhl8yHaxBX5iOwGevTgDG&#10;O/WlMaqPmj3DBXDpjA5IOOMD3ycDnihopkLTxoAQSd8IK5+XBCgqT1z0A6dOtAEhuJIpFeeNWEb/&#10;ADeZHs6cnquCPlHTqOT603zLiOTycYwADtl3FG6DOc7gOTilSCGEsZRwqBSqtjOSM89F/iPHHbjJ&#10;pgaaSJZJAA3JBXjcTyT14PJXg9s+mQBpmiRFYOCWb72RgfLnAPPt1HOBn1qxlWVoxwu5g2VGWyW+&#10;8BgE4/4FnHQcVGDdo8bi7KyBduWYbkUdDuXDEegGCABildFXcq/dYYWNRhVUjB656MT6++eQQCdT&#10;i581JZGZpBudsja27BJA6Z79B+Ry2MmQKq7du4hlWb5v584xnPbsABVeUtM6+bIcBs5yd3I9Sp3c&#10;dv15wR5GdQrKuI+cZKjnkY577T04HOQc4oAlS4lMW2OdgHXC5mPOMdc8kcnqO49aikVrmdTjbhht&#10;My7tjDgDk/3T6/gO7W8pWCBVkJGHCsPlUNz0Hqeh7496JAzmYSLuZ0ysYwMjgd89gB3A+XpgigBy&#10;NtibcsxWPB45wMfKcHPpjgZ5OeMUCWT/AFAmV2+U4yI8k9s9icd8YABpgCT+VO64IdWVvvkYGAeT&#10;6g8jHTqOKTMYt1Dyr5cYCj7yp0Py4BxxnrwPrjFAEpmYMGaBlG75/MVwDgEcjnBwfc5xjHJo3+W3&#10;nHG2Rcs3lg7stnGCTntx29uabHBaK3GDuUhsMPm/vdxkYJHQ9B1yDRMpMREa7i6gAsoxt+Yk5BPc&#10;dx65x1oAgvZTFFJPtaRTGwYY65JyT/31jGO3bkVyPivUvJDOzwtgYZIgcE4OcdiOg3ew9AT02po7&#10;SSAHP8A3LwF5yuR82fu5Gccc478V47ultZN0PO0n5N3O3PBGOmMZH68UAeIfFiaaR5YLaE4h6yLu&#10;YHORyWPzDk/QkjtmvFNY3m9kd02ljnpwf0FetfEzVLcz+TJtI83aPKRQDzjHHy447ZOMH1FeSalK&#10;HlYKzctn5j14oAq0UUUAFXtGOJTsTcW42t93159fpVGtLRSkEgb7xPfaSF56/wAhQB0/huwuNTuY&#10;Dczrbwx7Qdybt2Oox2GOvT8Oa662kd/L0HRbVlaVf9ZvP7w4AOSB24PUY474rl7G4Wz0sIreY8rB&#10;Wz90DAyBnpg9COpb2rb0bWoLV3SCJWcrmSTjPQMeQc9Fx972HWgDqp2ntwNO07bI3l4J8kYByOc7&#10;SeeVyMZx7cX5Gi8P2SktHI8z5eQyldzbSMckkLkHIyO2OpzBpDW+nW/265QLJ955CWUpk98Af3s5&#10;yMDOc1ly3b+JNTW6vFLIzbYVOSFGewPvnnuD3oAjEVwbVryeMx/xlNoDlQvLHjjPzdM4B684qrp9&#10;9qN5fyRRxNudsFVnwoOPfPPr3+Uc07Xdee6umsYG8xckJ5i7cDbkAcr26D6c8A1taNZWWhaXI0zK&#10;9wqANtUvzkHGenQenP60AaWhWzXFz/Z0cjLBHbjzpkU7V5BIB7bjgZHPXnsei13V7awt49PsJNs8&#10;zCZmEYOFHGVZjkcYUAE557c1iWvlaBpkcUbut5cPG7Qxkqy5U4GcEjOSfbHFVoL3zJ0lRGaQyLGs&#10;MkbR7ixHJwc/wt0wCp9c5ANC2unvZVe6j/cxRlnywJjQDnnbwSeO5Jbpmu08GeH4JJm8S6xbIZo2&#10;22UbR55GF5G4Ec+4GKzfD+ipcz/YoNzbVD3XmQhWb39OvqcYBOQSK6a31v8Asm0+3vHEzebttlKt&#10;ueQuT0A6k9+p74HQA0NdntNLhWxu3YzJiW6mViWj4woODnOT0PXuT1XH128vb1lZ7hoYYyF2kjKn&#10;OMJzkEgYOP4R2qxds80TJdXEjPu3T3Mc2crgghcdCRgA5P3uorFjuzc+ZDPJ5lvCm1f41ZuM/Pjn&#10;BxyMnjqMYoAtX9/aXFtG2qXUkMDMSI1LbjHkFhg8k4A6f0NT6z4hGm+Hre41EPar003RLNyxHDYZ&#10;wBye+ScHPbGKwtT1WDUdUW6Myx2dvhnaZ1yxU4AwPXt1Bz3xmodFstR8f6sLuGaGxsbM+Y11eEiO&#10;NR/dyvBxyOf6ZANLw7pmranqf9u6pMFkc4YK42xDGCD29enPQ8ZGe40fU9O0Uxra2zXF6wKu0iFQ&#10;DkfMxUDnJHORnGRnCkc59jutYuYdO0FJGVfLRrqSZgzkHJCKuNoy2RnOeuQeK7/wv4d0vSzEt0qy&#10;ThcfZYGLgZ4+cgfKepGDjt6YAN3wLo+pajIsx05PmZfNZgecEfMeo43p2AJ5JxmvZfCHheJpo5oW&#10;e8mjzmZ2xDGu7PsqjIz78c81yngy3aZ/shVnVePJjG2IcEn5hgMcLgZJOCe/T2XwH4PknuFNzLJN&#10;JH80casFXLMM8EdCxAP4DFAG74U0AS20bXlyZpNwHkW7hY8DI5PHf14Y9jt49l+HPhuGx0iO8u7K&#10;O2kRflxhd3y+w6cEdOMY6muX8K6C9lE0RtoY23Y/dcksQMdACeW6455/H0jwxpYgsBEHkYv/AKzz&#10;5eRyB784zx1zQB03hS0hlX7ZEjBmYLuZPvgH2we/tz2NaV5KqlEitlwOJHjj+VBx+PXjHQAUaTDa&#10;RRDbkGNV3K2NztxkDdjHGc+tWrGCDbIbh415yC+RtHPb1xj8MelAFPwyHS/824chN7B2kPQfd+bj&#10;B5yck9F+ldFZX9na6f5UEO3cN0p246HIXpnnjvXP3NwZwogMXlxcCNye2SB0PTg4+vWtCCUwWxjx&#10;tGOAq/MjZAA7fiT05NAG9p0HnNvaVTG3zBd33lAGcHg4yPypYUkmuLhHi+SRSGKn5QufQ9TTLEBM&#10;JHgs8eZWZxjbjnpz9e3HatO9ktdNit5Jnhj3MFXzHxvJBGPf2oAZaSNa26CSfzCwx8uSVHfnn9MY&#10;9D2d4ggihaOVZOVU/MvzemABzj7vPasj4mfEH4cfCLwreeN/if4003Q9LhjZ5rzVLpIo1UAbiu4/&#10;MckDC5z0wTgV+eH7Z3/Bd3TdP02bw1+yxbR6eqCSMeLPEkYeWcq2x/sdinzttZDh5MKxABIORQB9&#10;vfHb9o/4Gfsr+CpPFHxv+Ien+HbOOPEEFxIrXFwxH+rhhUhnc+mOp6jIr80f2vf+C4/xU8fzz+Df&#10;2etDbwXorWbmG7vLVbzXNRUcnEGRHZKwbgyMWGBgZwo+c9A+HH7Xf7ePjtPFmmtrGoXVxcLbN461&#10;65L3LhuMG5CtFa8A4SH5hjqRkD7O/ZY/4JXfsz/BHR5PGH7R/iG31S+haS6vLXUrhEt1Zc/MUUs8&#10;7DawLOAD12nigD4v+FH7Pf7U/wC194gmj8J6DrjW95drJqWr3WobriXd8ubi/uGUqo3H91CEX5sB&#10;DgZ+no/2E/2UP2J/BS+MP2w/HduJkRZrPwzpsu4T4ywDux3SKTu+YFVGR25rU/a+/wCCvHwc+Dki&#10;/CP9jvwbb6h4htf3VnqENnDHFaNjcWiiAVFVcMxkfITO7PWvzz1DxR8bv2ovEv8AwmHinxNd67qV&#10;7qAVdfu7OWW3gmLELDZQMA13MxYNuIwi4HAJJAPdP2nf+CoPjPxhp7/Cn9n7w/B4L8NT/urTRfDd&#10;iRf6lxhXfZsYgrs+ZgFy2ArsrY434If8E/8A46/tHSW2u+Ppb+2sby8+zHTdJukaRxhd7XNxyoIX&#10;qgBJwucda+nv2K/+Ccnh7wBLJffEbw63iHxFqF6tzdWU10WRQAJCL+5HyysJeWjQlAwGS5CtX2xq&#10;nh7wr4Vjj8PxvFdatcWZkmj0uQLBoluVDlYkDYj+XD7nwAGBz0NAHzl+zT+xF4Q8Ay2914e8MaPa&#10;WGkTI2ZtPzZho+RPKHU79uzh2LOzKxydy59m8LeF7bx74tk+IOtXtzeWltGyaVf6lGo83AwBa23R&#10;QB3K7fu5JINUYPEN78W7i68I/DXRrfTfDtmwF3fIxb7U+OWlkZTvHK9SE5IIYDBs+Irlrgw6f4X1&#10;2fdJHsn1azUhpY15aK2DbhFCCfmlwM/LhsgkAGjea5PqF/faZbQrdXUfDRzSLJbWIBwZJJXO0z4/&#10;5aNlgT8p5Jqr4H8I6tqxF5BcmHSXUNJdRswmvR1ITP7xYywGXYDfj0Nbvgr4XWcmn2kXiZGt9Pmm&#10;/wBB0OMNunK/KryyY3MxGWOSBz65J6n4j/FP4f8Aww0qG5it1uI9gW4nt4TmQZOIVxwFDAg9CSOc&#10;8igBbjUtJ8KaUniXxgZLHS7W4VbKxj2j7VMCFCRJj5/n6vgAYPYA1ha5450mXxdbeK/iPexzT20u&#10;NO8O2khuBbjHWOJc/OWJ3SEg44HCivJpZfin+0944t/EFrprafawzFbG5+9bafCHYb8jC7iN3y7t&#10;2QOM9fb/AAJ+z83h65N/Z+Kby/1GT/j71j7Cgz1JCuy7xz/cKjJ744AIvEdl8b/jNZtaTTnwP4dm&#10;ZVYx3iQ3NwmM8srqw67cZHPNO0LwP8HvhOYdN8JadcX195YEl5HZtcOZCRli7IWJ7/KcZOSc130H&#10;ws8NabcxzeItaaZ7ddqtPcM7Ly2XZ5GYKcdx27d62tB1qwtjLb+BvBxvWjHlfbV3JC6gAFmkcAsD&#10;gdO/NAHGz+DNd1fy76Hw0008mVd7q6FmI1xjG2HlyByNxx7jNbWn/CbXLm2W21HXZFPmBlW0t0Yg&#10;DGYy5UMR9Tj2zW79n8Va+ZV1jxba2aRyYVbGVFCdeMvkg4J7Dpx3FdFY6DFbPEn/AAll1J5wBRDf&#10;HL56FQBj8hQB5hP8C9cKNs+z6hGqkeTqJlQ8EEDOXHqDyBzTLBPDFlqU2ma34N1Lw7dAkR+SrPDM&#10;oxja8e7Hf5cg+1e1weAp42+2Lq15jdlUnO4K2PQjJH4mpLzww8yyQanFBcQ+Xt2SQjjP1z6eo/kQ&#10;AeQ3fwfkvNQfxJ4Q8UzLcMR5gkus5UcADduKng8EDPRhg1LcaR4wuD9ml1iJmkwXhv8AThEzbP7j&#10;L8hzgYIPXOB2r0dfhwEuzfWsjpEMBo1XPlk9AHHzj05JHvWhdeGNWkt1t/Li1C3bhhcYVgvqrqMH&#10;15Gc96APIL7w/YMZMWc0LdWikt8xvjOCGAI646HPTPoOI8a/Caznlk1GHSW3QsxjXC+Yoxgkt34P&#10;U5GM8g19Ip4G8qzSaONo2TcDHJhwD1ALHkc45BA6/SqGp6Bp1whhvt1vIq4V5PusDjABOAR9eec0&#10;AfJk3we0uwuftt9pkkbyDDSW0YjYgnOGVciQep5b1DA86sPwb1ldJliaYazZt/q2Vgs5QuHwHDYd&#10;QeitgjAwO1fQWrfDnyp/tcEe5twGx4QQSD19x39j0A4rmH8IahYTf2j4TmjjLMfM028OI529OR8r&#10;4z05Y/ez1oA8btfCWsWDSZtZrrS3yoKxHbAAAfLkibGVAxjg4GeQMVd8U/Dk3FhHqkCyXMcK586F&#10;i00PT5uoLLj1yy5bH3mx7pYeFr+5s47640ry2Zf3kZZGAYDGDjgr6HtzWPd+Ck0eSTVLa0k+xyHE&#10;tmiiQKemEHVgc/dH/AcDIoA8BfweuqzR6hc2W3VEtnUSFSEu15ycnO5TkcEE/Ln5Sq4taZZW76K1&#10;ldwStpd1ELeRbqRpntG3Z2vnJK7xgHGeQDxXs2sfDuOe1S7EW2K2XzFkjyrRg43YxjAJIIwe3pkV&#10;zXij4fxWlrNrdtdSNdTsgkZYv3coUEkyf3gR3HIY56HBAPDfG3w7uTE2k6g4a3kANhdT/vHhlx91&#10;nBJKnGMn8cD5a5DQdM1PRLlrTUr6XbbzFYpwGZ7UtjC8kiSJt27qcbfTp9DJpWna7pHlDTZVuLeT&#10;a0DOVCnHCEHJz/EG6jGehriPFnhO8vbv+17Kybz0ZhJC2FaVTzht3BI5w2QCCRzigDybxnogSYXd&#10;rp8SSsCSqxh/NjIGWwBhscg85IOQTXM2/h6K11l4tPt2tbhoSjD7yHPOcHAYYAYDDbh1+YV6lrPh&#10;3VNIna0iST7JuX7LCYy32Rx9c/K3GOoBB7EVh33hSGW2ktXjkCSKGt2W4I8o9432nKYckr78cdKA&#10;Od8M2E1pK11CI4Q7g32m43QF+VLJ08pifmBAwc/Mc8DqE8VaINOZp4mXSpEdL61Klfsj4+9t4OPv&#10;Y2jjlhnODnaNpd9FqA0m+uBHeSQ77O6KZFzgjcrDO1uM5B5yCcdDXR3dhod5Z3X2yztd80XlTgL8&#10;r5yuSACFAKjg9yDwOSAVbLwpcC3F3Gsd5drCQj7iPtiKM+U5J+9t6OehJHHzAx6/4Ri8Q+GxdQ6c&#10;t9prL58ljIoY7HVlkjZT94YbGSMrjPFR6Usvhey/shdQZrfaq29wZCzQn5sHocqd5I4yPmx6DpvB&#10;2rrb3M6alOdrfvDtkB3d9wwByTnsM8E84NAHyf8AG39jHwj4z0j+y9H0MX32Ff3doc/aPIAGJIHP&#10;3iAqhomHP+0Tz8W+IvBnxY/Zb8S/8JZ4Dv5pNK85TuVmhR5ITkbxklJgQfm4bIbAHIH7GeOPDuge&#10;JZf7U8LxxHULVSU8iYBLjB3fMAcBiuADjjaDxyT478cPgR4e+IfgjUL610O3bVGUvdQ3S7UvMSje&#10;ZQDsV1wx8wqc4CnruAB5h+yV/wAFY/hP+1Dolv8As5/tyJbteNElnpHjvWoVlaLJGEvkxucKR8tw&#10;hLruO492v/trf8ElPEXh63uNa+GlpHqVjfQmexsxcCaO7jYERvHKCRKu11IIOfmyG618P/tW/sma&#10;38PNUbxP4KsLqOWOdvtFsXHm24J4zzl/mLLkAdACDwx+jP8Agkr/AMFmNW+BtzB+y1+1tP8A2v8A&#10;De7kW3sbu9jM03h5ix3OoILNAdxLRA4Q/MigF1YA8/8Agj+1f8Y/2LfEU3w8+I2halrfhOfEk+n6&#10;hmPUtLYMoWaOU8ymMbAFJJC7APlAB/Sj9nT9pvwB+1R4Cvtb8Ca3b6m0+mtpJuLO4CeVHIfleVJP&#10;mRjIW6/cYenzHuv2lf8Agm78BP2rvAJ17wzJZM1/aiTTdW025Rt0fl5DxTDPnRkEN8/POOwr8p/j&#10;v+yh+17/AME3fiRN8Svhr4gv7NvtUklz4g0+F2tbu3feRHdwFX/2vvrwW5JIDUAfs0uq6zH4Cvr6&#10;NmW80+GK8t/k+Z5EUM+Bg8fu2HTGJO+K7LwpqNxqWlQX3iC2VXn0+MtCrLIqEZLBXQ4wM5BGM9u+&#10;Pzn/AGL/APgrt4A8fWUfhj42n/hDdekgaHS2urgf2ddybcEQzv8AKV5/1Z6F1HPFfcHwV8VQ33w3&#10;sNGu9Rs4t2hwJItph/3yRqCY3x8rfIPlPBB4x2APTfB17NpqT6HYOlx/YupFrUsQ261l3OB04VVL&#10;oP8ArmBXe6fq51LTYbm306SVZtuEVhtj5zyPr/WvC4fix4Q+H2ux654o13TrGyutDa3vJJLzyifJ&#10;PmpJLgYUbXcZPXBA6ivOfH3/AAWL/ZO8EaHNpXgzVdQ8WasivHLZ+EYfMt45BnJN02I4+P7xXAyS&#10;QOaAPrPxN4l1zTYLOC0gjaeSVVZlUhjj5sEDrlePqKmg8aW2kyalJ4m1m10+zsb2RZGvrlY0HmKr&#10;557DeOM+vJ5x+X3xW/4K1/tV/GMRr8MPC2m+CdJhjWW31mFFv7yBghUu01w0VvHhTjIeQbgTz3+R&#10;vjd+05qXjuWaH4u/tN2/iS+muN11Hdak+rsoUcKIYwtko4AyVduD81AH7N/Gz/gpL+wx8KpF8PXP&#10;xqtdW15ZlFnY+FbSXU74ZOOIYgWVjjG4jB4681514p/4LJyWNu9l4N/Zp1K+kt7UyN/wk3ibTtHb&#10;oQzm3aaS4iUf7cYx6V+LNj+1T8GtMuG0DWPE2vTaWkLL/Z2mXi2FnEQxO1Y7ePkccDbgZ+6Ote6/&#10;sl/s7fs4ftaw3l14S1fVIo7G6hcaZY6TGbdGJGWknkjyRkZY4yTIpG3OaAPvjVP+Cu37StxaLc2G&#10;gfBPTI+Sx1Hx1Ldzqp/hVUhGcBl4GQCcnuK4aP8A4KZft5y3fn6F8Wf2ebeO5kxHHcatcOW6ZU/u&#10;2IweflDZ6Z6sM/4Zfsj/ALO/hjUJNKl8Ox3k8qL9qk1RzNuVic/LKCCu4HO7IyBjFd/4e+Afwx1v&#10;wfeOPBmmmGOSdP3dmgjwqgqigAAnDLgcnnuBwAecaf8A8FPf26PBur3V7qHx+/ZwukluiWsZNU1h&#10;WO4EYXNgduCMbicDsDxVLX/+C+P7QHw+kjXxh8OvhB4mWRmWRvD3xGVJFQAl9q3MEDAnacE/Lz0O&#10;Kk8R/szfCTXolmuPB7W6xzCVYYXZG3rj5jyfM4XgZDADgcVw/wAQf2RfghrunSWms+AtPu/kzK14&#10;0svmDdhyJHdiDuAAzkgYxmgD0L4ef8HL/wAA9M1abRfi98BvFWhxyNnztOWC8hg/vYdGO5dwYDb0&#10;x37e1/DD/gtR+wV8aNYnk0L42aXZ3Vxaxx2tnr8L2rIx27wVYEPgsMAHBxjkgmvzu0n9i34NaT8U&#10;bKw8EarqejJfSNbS6ba6nJ9nbcpXeI1kXDozhxk7dyjcrKXB8v8AEPgfVLS5m0jUtR8B+LptOvZr&#10;e+i8VeG1gnDKS+xZBA4OSpPybc5z3FAH7Q+FviH4O1zwwvifwV4ps9Ws7q+m8qOPVIrgo0rYSdgG&#10;bB3kZz91TjHHEHjW91i0RZ71BHd615Nmm6PG8ySLkYIBP8RGOhPoa/F+Hwz8PtLjkv8AwT4a1nwd&#10;fMMtffC3x1HsbBO3dbXUgdjyNoVSf9pa2L79qf8A4KF/Cyy0258O/GDxH4i0C6ZbvS28YeC7hriJ&#10;uQJCLdZCh6lZCwLhSRnGCAfqx4s1OP4Z+BdW8U2Ucc95JI8sdqZcLJeyoIlZm95DnsPlHTFfKfx+&#10;/a08C/s0/A3Q/wBnTwBq6+LvGWhaXbS6rcLI6WNncBg7TXUmTtXzC0uGJZ227Q2c15P4d+OX7RXx&#10;9uILP4xfta3upWJgVrvwX8K/CepR6tqTAZETS3VvGsasAu543DLuJBHGW+Gv2KvB9zd3Pjz9ojV0&#10;+Hvge11D7ZpfgWyumnvbiUO2/wC0TODmYhl3MXlnHIyq8EA8g+DXwT+Ln7Z3xHufFd9rV5JbzPF/&#10;wkHizUITCEj25WOONiMR/MQtuoYkF2dsHJ+yfCV98Nf2e/AK/DL4SeHkVYfnuJJVVp7t/lXzpnwS&#10;zMQAse44PygAZJ8B+Lv7d/gXwdHdeE/hDpFt4b8N28D+XpdhHtcwgs25txdmbnlmOWI7jJr0D/gn&#10;vYXH7QnxJm+JGrR/aNF8HrHd3EDqGhk1KdClnHnPzlAHfHzAF42OOAAD6C+M3xI8NfsY/s83/wAU&#10;PiKpm1q5sgj2Utyp+0XDbRBYqxHJ6F8Kc7WIODzjf8E5v2Jtc8P6XqH7Un7RcdxN8SPHUMk99YzM&#10;+3TLWXEqWK7iXVsFXlVjhD+724TmCHwFqn7Y37Y2jeJ/F8ckngn4ZzJf6bGcbNb1WaT9023klB5b&#10;TDgDattyVkIr7k8K6JDYSie7uZJJmtwv2d/uxZzuPC53MQSe547GgCn4W8G+HfCugzapdXCsjeWi&#10;uy4kZVyQAQM8nnH8hXI+IvDsPxO8UWMU16I7HT9S3raxPuV7gDcVOBhiq8tnK5GAcGuk8SXcb3H2&#10;eG5Sa6kkaOxETL5dsg/d/IAf3jDI55wQRxnB2PC2gWHhq1isZrFZF0+zRJLtuTJMwBxuI+YkZ564&#10;f8AAZOsouu20el6bvt41ky020iZsE5AGD8uOOfvEYANTaf4EttR8s3MUdjZxBjHGqKsnl5yzyMOV&#10;B575G361uDw7p9ve/wBuXUcjSR5Y28SfIvdQB37ckgDce3NNjs9Sv7pptZjWOOGPzZLVG2jAbcN+&#10;RnaOoA4PU5yaAOP1HR9R8RCLSLGwmsvDdvIE81MrNqTcHjvs7FmIz6Ec1ak8PNr2tLqWp29vvteN&#10;Ht2G6G1jBYGbJPLkY+br2HGa6a+0W71qT7S0r7WUKqRsUEcfcj68ZJzgUXGmNdCOyN5/ogINx5LY&#10;M2FIB+nTjvgfQgHLrpGh2GmrqskM08MUmyFrhC015ck7Q/QEgkghSNoxu960rL4b6Ho83/CQarbL&#10;f6zcSboIZVLRw4HHJGAq8fNyfqeBvWtuupSLNFbJ5dux+xwyY4I+Xd14wCRnv2NbUHh5pUlXU42m&#10;km/1mWOW6DGABx7D69c5AOb0rw02tu2yP7Tbs3mXjTZ/0hs8A7j/AKsHgIPlJySK6y+t7Lw/p6wx&#10;ndcSqQsMYG5jj7q+nuePrV6DTbezt44LaNflOQiAfvG9OQMKP89qvxeGbeW5W+8rdOwKyz84Hsp/&#10;l2oA57QfC2qXN2mpasqrlMRRwsCE/wBlFxw3q+MnpkAmuistNk1Nm0+yZos/LJcRjPl8conoeuSO&#10;h6citjT9AN5Y4MrIrDau3P3fTPv+eKuWGlRaSi21uuF24BCn5R/nvQBnaX4O0vTwttbWSqF/5bs2&#10;5mPXO48knuSefetFrZID9mt4zM552s3C/UjH6VrW1rBtUEKFzlee1WDBaWyqypu/urmgDBj0VJoW&#10;/tL7i8AthMf4fzPeqN3Es4W20i0kEYYf6T5eAOOq/wB78cKfWuw+wrepmaPjOVFRtoqn90mFXnd3&#10;zQBz2keFNPhl/tO8nknuGT70km4J8v8ACvRD9PpWh5ELfumiYt/BGigM319Bx6Vqz6U0duEsiEPb&#10;jOPf3ptvafZG+cbmfmSTbyTxx+ZNAGG/hVrwvdauzSKOVjkYbIh646fWi08PWN1Mt2qtMq8Ksh+Q&#10;e4HSuhjtY7uTLlti87G6Z9T/AJ+tTvGix5iAOePu0AYr6FGspuZZzKw5SNY+D9fb61niS7szKieG&#10;GVi/8NwnP69K6hUtV/dRBWbPKqMke/tVO6VWZle2kPzfMsakA/8AAv8ACgDldT8eeH9DZl8R2Mlt&#10;83Mnkhl+p25P+fwqrb+LPA/im0/tDQtU0+8jVseXAy7u2QQ2P8+tdNcxtPDJFL4fYq3B3bW/mefy&#10;rC1PwnoMVm7WfhiKMh/uraxqD6/d/pQBXng0S+tkMdjCm0ZP7rr+HOPzqCXw34f1qzYfZIZlZvm8&#10;tR9cY6YrBbwjoVt5l/4ek1GzfdlkhW4ETezIcgc88Vi3snxE0e+a50q2ur5eC0sduqMMHv0z+Ofp&#10;QBU8dfAvRZr7+1fCWnW9rdZUbrWNoXJ9dyAEEZ79cYrzDx5Y+J7LTJPDni9rq6jblZLqFZo8dOJO&#10;xOMHI4Bz3r1zw98foLq4uNH8U+G9Tsry3bbILrTHQMQcZBbAx7njHetbUNS8IeIIfL1jRbqHzEPl&#10;tdW6+WfYMfl/LB+poA+IdW0PVNFv2gS23bBiF1kcmRcjjJJRh39RgHK8GvVvgR42sb9X0vVrWOG3&#10;2bHWWIBB/CcqT0GTkEkYGehzXT/F79nqS4QXvg7Up7B1VitvJHuhbIzjc2SpzzhWUcd+MeS3nh/x&#10;VpN02l3wa1vlZj5m3asy5Iwpxs3Y28dxxkmgDvfiV8NF8Pm21y2drjT/ADg8b27FWgJ4IGOgzngc&#10;c4Fa+lXdlqMNpKnytIAftUIKhTnAD4GeQDzg5wM9s0vhFrUHxA8Nz+C9XnurO+tm8uRX58zGDkbs&#10;jBU5zzk9+9a/hX4b3Wi6jceH7+3jm24azvFXaVbgZIHQcDp0wOlAHovw8+J97pM8XhvxZBNyQIrp&#10;ucgdeQSfz9uor1QQRzQ+baMrhvusvf3rw3SIha3/ANhncM1v8ojZsbudoPH0HTGQe2K9E8I+JzHE&#10;qmZWXHzRs3zA/wCGPr1oA66JyDsaNvvcLjj6Zx196r63ZJeWj7o8/KdvPQY6e3/1u1TW8ySr50Eg&#10;6f3vb9OtNk85hhePl53f5x3oA8d+LPhMXtg4WJvu5PllgcYPT0yDjIPbHpX5O/8ABWP9jG48Y+EL&#10;7VvCGln+2tJkfVNFmXKvgfNPaqcjbuT94qqMbowMKTX7L+NtM+0LuYNj725XAZTnOQR0OfT6+1fL&#10;H7Snw/g17TLiwhjj86P99atuHDrxjuMEEqcep9jQB8PfsE/tGW3x9/Z60fxnq10k2vaOYPD3ihZ1&#10;+YzxxgQXZwPnMsUYDsedzNk4X5vfUiu57BprmBky2xYwScL2BI746jpwPUGvg/4OQ6b+x5/wUWvP&#10;h5rUDReC/i3pbf2bCrYigu5CXiHl8KGS8jaFcjKpKOnOPu3S472OPyruNftFvJJFNu2rhgfkcc4J&#10;xg5/2u9AF0SBMySfKFYjzI84dckY+XBOCTjk/QcVl6on9s6/Z6hYysrRtiaOMnEXyn5+hX056nOC&#10;K1PKg2Mn7xtpztALADcDt9MZ5x685PavFHsUm6VVKKpjDKRn5uvXHTPYADOMUATxGXS/CmoTyCSR&#10;JAI7bDAs+Tz36fljJPYV5B8ZtIGn6W+vraybpl+9t+YfMAOGOMhSAfZz25r2USL/AMIRBfXAVYft&#10;h3ZbgqFznOR0HJxjr0GcH5U/bR/az0L4baGmg+GhpsbRqrSX2rF28zr8tvbxBS6YwNxYDk80AeT/&#10;ALSPixtK+CPizw7pzyXGq6hbWU2nwWzfvUaO5Tk9gAV6D+7xzXp3/BED/goQn7PdxY/s/aha65b+&#10;NfG3xk0eXQ4Xt/8AQWtXeG2u4SWI2sVfcMKRgHJBr5Bj/bi0Sw1RtR0X4I6frXiKa6/deIvExa8u&#10;GfJVFjiO2GIKGwqiMlRxk8k+hTf8FFf2qfD+paX4pn+Evge21zQbWQeG9ak8P2ou9GkdgxltyV+R&#10;+BkKFB496APTNJ8Q22t/tL/HXU7KJbe3uvjB4hube3aMSMgfUrhvvL26qM+hweldEpG3fGrSD5Sr&#10;GQEsqk578n5R6DHqa8l/ZK/tebw1fa5rl7LLdahqU15qEkjrzNI+6Rw2TksZOmf72OvHrR+0vCSH&#10;kkaTlZDIyktknkYweeQenJ9SQANj2gxvF5eWkwW8vjAJIbdjKqS554II5B4NRxzKwCRRwszKXVGj&#10;UYOMheQM8k4B7/WnTSQyEnzF+6TJ5m35U5/2+vTt27ikedlynmyKisGjVSHBYsPmxxgZxjnOMZx3&#10;AJZFjYyIsbNHHu37sKo+9wo6gdsdgOnAJQF9u9ZSZPNLksx9TkYI5Pzd/wAjTIWVyBNAp+bZwxYn&#10;5VORnj5jnsM7u+aciRtOryxyblhI3ybmYDGCOvT15/hOOTQA6VYdyyJBCV2/K+4beC3C84IwOmM9&#10;ep5KFCqb5gFUhvN3Y4O4/wAPPOPbH6mkDG5zKLZ2eTHyx85OAQD3zz9c8elCSPHLHIHVtrZRl7jG&#10;Tgkbhw23GOw6c0AOkeKRfLMm5Wbcu5lO5s9fU+vHfgkGnh3hTdncyAs3mY6Z577iAO5amRmZdsex&#10;mZh5cnTcrdt2B83Bzg46c9yHKEfaJ5jHGVG1ZOA3ZhjPzHBxjp60ASB4w+1SSRk/vmAOCR8wPAJw&#10;3HBxg565p0srPL5ccoMm77kbfK3OeMBRjJye/Tj0jaclSJh5bsrYQsc9CvG49cknPYnPPcExR9iS&#10;xssfO9kZSGUDkqR8v3sc9M9KALGY0kDtOqttO0yOTGSD6cY4IGOMnnjqW2qqsaoLZ2Y8Kqqu8YUe&#10;3bp1PJ7c01LmUZt2kZV27FJZss2eRwTj5QPbnpinRmOU+Wke5WYD7xf+HOSB1IHPI6DuMmgBY1gk&#10;fJVV/eDbGXH90Alhj1Gfy57U8JHtEUrnzOBvLMT6HBz9PbGB15quojxiJlWPcQ+0c9OSAfTsBwev&#10;ap5TKJlijlZS0eWOQhYjuvXbxnOMAEDHrQApcqAkg29t7cnbjlQxyRjHuTj2NOhlmJEYZfmYqqrE&#10;E428E8D6+ppqhHKweYyKz4jIZcscgEYK7R3JPJx24oWUSv8ANIxQKu4Sj5eme5553E89fTigAiEk&#10;pU+XsKsEVvLJyFAJPovB79eetAMePlCkGNVhXb97oBnHBOAT2zz7U2TdbKk/mbmWPhGk+Yk8BQ3X&#10;JIPpkZ69ac2xj5alvlUqCMNhgFA6ZIyQTnkYP1BACTyhuZ1by9zhsAYA/wCA8YOckEYzjPXFPLsU&#10;2eYzMp3bpmDKMbcrgknHXHYggc4qOCaVn86WKKNm+fby2OFXsDgcHngH8Aaf50hi3wg7P73RRj5t&#10;wfv/AFyPagAlO4NAAzHg7TN9ODgDB755yDgkE1JsZ5/MkXaxkzH5rAY9GJ9cH278cnCDzs/u45GV&#10;l++3zZByB8uec9e33c9sFIvLaXfgr8wOwJyAeA2MqcH14/kaAGtHFEAWH/LEFUPJA45Y9jnJxwMY&#10;HTNOmYqshP8AC+W8qTqQoGMqBz6Z985NER3yec4+bAA2twMlj7NwGz1GOTyckyJNIbpZY5S5Rt20&#10;Sln2kjAPBYE5PzZyenegBnzmQSLIF+fy38sBgrLuBJ6jqRxjtxT443Vgm5kViygNJkLnj7xOMj69&#10;cjFNQEeSrJJ8q8N8uMDp1YcHHuVzgdSaW1iSO7WWK08lmUlTGg3ALgdeG4OBgnOc9OtAAAzlT5ik&#10;Mm1WmY7jnnGGXrkcdepwcDFKzYG9Qo3L/dLZw5GOV554IIycgk8CiR1LNJty7LGqtvJ81e2Tls/L&#10;v65POBzinCZ/MVC8Y3N8xDcZKgADIGRtY8ZPt3AAFMCsVUkf3QpjD5JyASP4h0wp4GKYoIASNVEn&#10;3SWXnaefoOQOc+mCtMlMbxLti+9hwu3Bj+903ZIOVPODgk9c8S7kU5bb/rOmG3bQRgnIyMAevG72&#10;AoAUqISoeU7ZH/jmyWwcYwepycEc+uOM1GsgAMskaJliF8zGBhmU8Ec8h+Fx17VLGyEeTlXVfk2p&#10;uwRn5uPu45HyjIOe/OFikZEWSO4b+95gBZR7g++R0447daAIo4dluruFRiqMJCxOFCZ5Gf8AZHB+&#10;bn8achwGKhTt/i3Zww2nnjpkLnp060ATxlTKNrfef5yN54+YtgY6FTkYAwR0wCGUSurxXLNtyfMP&#10;JZcYH3ckjIHB5A/DIAx0jGY5IW+XA27iu4bhz33YySRyck1IBE3Eh287ZOg/iPP3QRgc84xnsKZE&#10;HEfkJIoXy8+W3BC45PJ7HcenUj3zIwJiZA8iqzfMrbeeOvOB79yAozgUANQM2WQsFZdzDHB5JHIG&#10;CAMcA4ORx1pQ67fs4D53YbIwwORn+EEkZHGeT3ApJ44w7MUVvm/ht9uCeRznOMn+Z+ptXzFYRK6r&#10;183G7r8vQ8euePwzmgAKxHajhcK6Lnbg7iqjrnp6E8HOQaa21bcoYJPlx91Tjgdtw5GOx6BT07um&#10;35ZW8xZFyCd53t1/Ek4yOcDIxnGKc7ANuwpXlmDL9085546Z9jkjkDigBsqyLIN7vGv91WKkYJHQ&#10;YJXjp6jPeonEmwyMGZvRl2sc9RgkHI3Yz1IxwcCpUj2II4lxuGWbcuX/ACHzHpj24oLYlZ2H97+L&#10;DFcAeue2DknnHbAABHIg8xYpI4+gXc3y/Lljz8rY+9jJIB5HOMUFEWZpgVVuPm3AfNnqeMbTjHv0&#10;9ac4MUf2htpkU/Kd2ONuOq+vp1PQZxSiVtvlq2M8KNyhSqjIBwR09u68jigCBIy0SGONl3D5d0ZO&#10;W5xguc4wCOvO3OR1D5CxkwF7YVm+bAGNuRkdueT3BGcinsjngwNH8oZlWHA5/ug56FiM5z1BJxmm&#10;jy9y7I1ba3y/MOTkjJ59T68A+1ADT5LABW3fMSuYlyeecgDPcdfxwQajFs7y4giKsrBdyx7mUg4U&#10;EAbQckdfXqMVMhwDsB2s2DwBu4PzepPAJXHamlHRfl5KLkM67sfKO54ycAYyenc0ARxjZzC8i4JI&#10;XAU7sY6cD1yO+ec9DGqG3ZThWUf8svMb5l6HJJIOAPUcHPGM1JJHEfnI8wR7m+YdG2gD+XHHPOew&#10;pTEIn5Vfu4Z+C0gwOvHI+nv2oArvErBIIJo9sTc5yQWAAJxn3YnjrzxjFMghadtsKZ3MCsbTc425&#10;wcAYOc8kdh2YAWm80qYYn+THVWJG3IXcFAAyMcDGM96aIHuFEJsyGaRSVRjtJyRxkkYGT/D68jjI&#10;BXO19iwFpRJhhHypY8Mo7YyO+cYyMYzSTBSQ0i52tuC8sD83TPIyME45GMYPap5LcSo2ZJJFZTny&#10;2Iz8xIzgEngkA8jHbnNNlgCMryybWVV8xOG544Xpgc+vU0AV7hCY9sm7zFZvMxtGR14G3pwSPmxk&#10;kUSRsnKhht3AL5X3l6ZHTjnHTnse1TS28UMXmzeZllLydg2OT0HXORkY47E0n2ZgrLM+5SpZhIwO&#10;W5GfkGDhTnsQR1xzQBAsU5lYom1goQMYyDjPBwTnOQST1AU0OkhVj5LYb5RuXGc8YPTkYP14J7Cp&#10;WhZZ2ljaPcGwvmY2Fl5Izjpzjrgg+1EVsyN5KofL27ThRtOeMHaQBggcY7jkjAIBWuQyy8buGUMr&#10;ttdsHgHG04PGePY8jNMVVKrG9wmVwN7LtxsJCgYPA69cD5h3xttXjsMlXb7rOU3Y2/MTjBye+Pqc&#10;DlshmZVl8iOZMq+GXzCMgHHrnGRkkHpnPGaAK8EbRqsnltHtjUttXHl/MGXAyc8r1xyO/cjQCO3D&#10;QxRDbCULfKv1ycYyRtGQABnrxUx2bWI2thcx7X3SBhkDKr14AGQeAOAOlNeArMoijUycjmFc98HP&#10;P+x29aAI0i/eRxwIWXzMoy+3oT9719xxgg02WJZIZJsyNGobEjO3K43ZzgNxkj8+OlWZIGMu0+YQ&#10;2AzsoUKAAecZ7Dv1xxioIuBvmnLFsEN3DD2GM9Bj69zQA2dN8S+a8iK21pAY+Cp6jjkrjHcYI9c0&#10;yOLfE0Tp823DNtG7ryOTlhgqB6/pVm5gm2q5jw24ZVlH7wjjknqRw2BtwB1PSoRF90EP5nC7AuDt&#10;POFI7fJnIXqKAIZmQwxmaLcrRlizNt/dlAcH5emOnX8OadIFO5CFLruMkeDtGDgEEFv/AK+MkjrU&#10;gREXcs6/IuX+ZMxLkZK9+/QcEc8AgU2RZtjJI6/KqhcghX4z1+oPAyCT2xyAVw0sChQ+yTon7tl2&#10;/Jj7xBH9eDlu9N2ohVlLK3zHhtufugDkdM5yDntj1Ezx+VLIvRV3BlMYBC+hCkDsOu09ueaAPKlL&#10;W837xhs+ZWA6DvwVAOQD83XvQAx0j8wOzLGVbdFmMAnLDBC9iMEdzyKiFrGkrQIQu1QNyHoD0499&#10;z89Seh7VOsflFYoNqxqwLYYDcATkHqCQCf04GcUwKXzEAPmGN3GPmGdp7YJGefmGOhzQBWlWUthi&#10;G2qzNH5WO3QZJwMlunUge9RGzkdvJ8zzOo3KpyxOQMng5+bPblcDPJq1IYntlyU2qpGGZv7p+YEn&#10;Axnt0/QslZbi3NmGV/lYRpvLYJznt/eC9RkZxxzQBBJGiyKZF+TGH+UHOevOD09Tzg9RyBG0cgZT&#10;E6q247G29SGOMdsZx0657Vamt0eTy5H6ZPyrjcTn7xz0BzyOTkjpUKKXImVGEhYsJGYDY2DlffgZ&#10;5zndQBTMQSFSXG3bjjHyrn5c85PGPpkZxjNRyJPDIshk+bnYBjbnBPPOMAn9OtXZYSdvloRuVicL&#10;94kANwR0/DHP4VApcNuim2krjMUpXgMMc43Dp7c9aAKrxQhpFdZkBZjJlnbCjP8AtehzgdRzjims&#10;srjHkhm2/NtiXOD0HTk4I5Azz71NKkZ5VPlOT5gA+ZepIIBGcBvXrjg0yaISJIEVRu+WQ7jyec/L&#10;zk47HJGe1AEErbo/m27Qfl2tg5ycnjkc4GQQePao2MYR5UXO3kL0XjPAOPfGOuF9KnlWYhmgZueS&#10;Y4t25uRjA5IzjsOwNRMvmTKYBJuy4CjLZAGDyR1xhTj+hoArTKVRkf5lAz82QwK+h/i69Bz+WTAO&#10;QqeexXou4cNyrA8n0wM+hAHcVY8qSB4z5Sj5tsLfdO0c55GCSc9OORzgU2VXYbGV2Vm3GTs3I69B&#10;xweMnnrQBTG37KqpEqM2NkRfbtJU/Lx2B29ulNJVBkFsbvlK4Awc/Njpz6ew6ZqaQyZ3q6+Zuyrt&#10;JtLZA4HcHGQTgnt3BqFmkhBd4zJ+7zzIQp9AOmMZxwCDu9QKAIZWUmMkdR8uVxuwxIP97gHoemeu&#10;QTTcNEdoJUqPvZONvr+efUdualAAdlNzJubOduckLgk8HLdB6e/HIiEQD+egi3ZG7a2dxzk/qc8k&#10;4xx0oAgmwGIQ7toyduO3AxgnnoPYZz0qCczLDxJ5m1GCr9zPy+/zE9emeuKsTCSXam/cjKT5anKH&#10;Hfg/genBqG4VJGZCu8LhWbGC3rnJ6Y7+tAEbCOJmLpuJkIYeXuwQAO5GPw/oKKEkljmZomZUdVI+&#10;zXBXJxznaR3479DRQBwkO9Va5YNuLMVSJmwhPVuG+Y9sn3+UHFW4pI2LS+Uj7Q219oBHy9jx6dQM&#10;H61RtykUp2IMbNyx7sZ9j2zwCRk55I4FXElJKy+VOu7+FmAx/wB9HjK8jGcn8qALKGIKs27ch+WQ&#10;I20Fe3QcNjA9cHtyakiVUjUBHKjkcnc56nHOAd2cgZxk9s1BCDcFEy3KncWBVsYAOMnsD271NbAf&#10;NIVcFkVW2ZXB7+/JJ9ckcDJoAtBWl2jKsVUh+NvQ9uh6djnsT0zTo5tyMgxt4VlVlAcFT+ZO3BOQ&#10;Oahhk2KHeTqoLK3VdvsB6nkHI6cZGDNHjmKQ7ZNhcp5h3buCfpkkfy6UASIqSMA0O7+OMkbCOSen&#10;HPXpwMGpEinij8uOP7v3tqdOBg89B2xnGcZHIFNU7WI27jkhZvtBLDIIA6c8k5BzinCPc+/aR8z7&#10;v4nUbTk5GDnce+Ac4BPAoAmWEBEJhLNk4Zct8uQR9fTrzn60bmJMIT5doK/LnLE+uOc+3OVJ6UKo&#10;K7C25dnyqu3li2MLuHPJxx0I96aPMlj3KFfzF+9t4Z8gj5cFRz7ZOOfQgDmnZpnZXbzI9zEt17c8&#10;nkck/MB29KlYtJIyJG+1ZWBVvmAPp97AOMgDpw3I4NRKX6NOjbmP3WLErxg546dewznnmphJH5qj&#10;zPuclmbaSFO79RjuOn1AAJonDMrRxgLtwArD5crxnqD2GQe/XAq0FjdDAB5O5V2ed9SMjjGAdoHb&#10;Jqqm1mCMzfMwVVjf9BngfKe3Ujnjk2IGQAB9owygAMTlj+ucMQeABxg80AOVRJtmPzCQ574bkgjn&#10;BbjDfToMcVKmC0myX93je2SOCWHGcnj5SMY/iHvUSsGdEmcqu7LkKecqy5Hv8o6c896mRZJf9ZbF&#10;mDErtySG44GMYIwMdeOvTJAJEA5XdIzbSAoJO/5T8uMc5z6g+/QVINpgGPm2qG3eXvJb1yAOP9nJ&#10;496jj8nbu2ll6emVz+hPHTJOakiVFQhNsm7H3WBO7nLbR3LH0PTnqKAJhtYLAIG+9gbmU78k475L&#10;duCeVb1zT0gGYzs6swx53ocdOvPmH5eep+tMRlZt4b/WIxBkOCflJ3DaTjnj1zj6U9Ad6xpCu14w&#10;Ccnk7M46ngYx+J9MUAOAjZd5O48EA/MNv4d+Fzz+Bp6qpQKzYA+9tYL5nG09+mOTyB8pxzzSoRk7&#10;WYgqrMy9l6euT13AZxxzgU/annNFcL5nzBVVWUbjuIz975eMjvz0PXAA2Ik7Y22sm0MyhlY5HfJA&#10;PbHIPpU0kjLIwlbczK33uGbBLYA9SRngZxnPeo8iWPgsckbZFQtjAB5zkE5yM5zgfWpFdUWSPDbe&#10;hVo9oxjGMk/KMA9uDQBIscjj543ZQyx4k43c42k56jkdDgL7ilhlT78Thl271ZW3FQQDkcgDg+gH&#10;OQAcUkfDqBkKxVmVWB79cHGepPbpkdDUsXzJ5YEcagtjapOMlhjJwQBz1PII7lhQA9TBINot2baw&#10;/wBcPM54BGeegHTtzn3AS8QZmbdJg+YAcAgdR1ySc42n1PUUEIHG93Tb085VGPrz0HPJAzjPNEUk&#10;UEqhIVjznIkUqD06+vJ2g+vfJOQCSQuNvlFkcD7zZYDHGSOOhA59cZ5zmRo1idVMITGdyT8ZyPUg&#10;YwccHOMjrTfMEaecJMRx7irMww2COeRzheSOh2mnRx7QqxJ91du7cOfY498459c9KAEcKkvlxttw&#10;Pu8lny2AMg89uMYx6cikRI3DSP8AxL/yzUgcHGD94Yzx2Oc9QKkBVUZTuZOpKIzBdo5HzEDH+9jr&#10;xns1oxGCyRR+ZuBEoib5Pcc9OD8p7ZNADiW2ZaZs7go/dk5Bzzzg9x24z09FjSBZf9GDr8y5CMVH&#10;fjk4wTu69fwpQnkhghCqv3SflHToCemeRyOMYIyKAuBuWZ2fbtyq5x8/HI4zzzgfhQBGu8xthMKP&#10;4pAOFxktg9fwPoORwXyLwyvJGrqzN67cDGFX7pyeeuMHA606EfvMMsZZmHqR95hnoCOecnnvjk4I&#10;n/eK0MiyIzZiO/qMFep9ugycZzkUAJIck4i+VceZsjAAGTyQPy56inXD+ahkiWQqrtt8thwuc8dO&#10;5z6YNOiYuvmQ/MY2+Vtu3GCAfTHcgdz146uwfKXLbn8v/Vq4J3EHI3L1y3Jx2JPqaAGyiORlSEhW&#10;EhWONsMo+XqVwowcdc546Y6qdgHmwFtwVvldi2FBzggbcA8ZAznJ6cilO8wNGiqu/dt+aQKFYZz3&#10;zwCM8g5+lJJG8zsqRv8AK3zSPnqM4yMDAxn8hxzQBHKihSylQo6MF+UsB0GTye+cc5HuaesfO1oG&#10;/hK/L8oyBwePfuc+nWpCMOwMjKz5DtJleQeuMk4H8iOlJGq4UlmUhSeOWPUg44x0HI44OT2oASNg&#10;is8GPMVmMKyKFY55Xp/tewAHsacI0eQhHEmz5UVtzAqOvY5xgDJwRjtzUjOy4A2lRzgYBIxnPXnJ&#10;GPTgmhdu5QE24YHe0xOTztzlQARnjHXcBQBGxjULGUkIbJRdoA4jLemSc454wM8jGRIxmfdmSST5&#10;XfcN21eEJJxznOOcjOOgBpsasIw8e1f3eGMTHoMZBJbk/L04xgc0gThS8WV252qpJ3ZPTjOPu/iR&#10;jpuAA7y124eaLO4FcMGBGMHjOCOCCRyCVx3pZD977RuZhjbhxG2d27O7n1PXp1p6iaMMB5gZlKK2&#10;7jBXGM88DJwuB0HNJEioqu8SrvYbW3cLkZ46YGPwz7g0ADFFmV52X7x8tmxu2kMvfqOmepHXAwTT&#10;TMsEe15pVG4sUaTEfTdyO/HP8WB25p8AjUZPmRrtJkZTtxxnk7sHA5GQM9OaVo5yFQxGORkbaP4o&#10;/YA9stjtmgAdHEsgS2UnaW5jAy2OBnGdxbGexyo96bdmBpn2uryLkMuz5mHr0HHQcf1pZkxKrNbq&#10;oaRgpZguV3Y4JHOPUcjPXoaRXeZMZkYqytuYHhu4wMZHXsT0/EAjaOO2EkoT7n8Krjb3zluhO4cc&#10;Ebe5OQBWdXWQbh8y5VeOpHPzcZJyc49KVFkSBvK3ZaPKqinoDnGD05x05PoKe0EUkrAyo67gFVkz&#10;u92Oep4OM88HgjNADZSDvkuI/Mzn5Y/lJXO7jPU4OBuOMnvTvvruSKRjuCSN1zycMSOo4HJPU9SO&#10;KIAxEayqwjVsyFWJyOvHYg+vT9DSsX2bZbiNm2oV/fBvm+Ugfe+6MDp0yeDxQAxYWiiV42k9Y9qk&#10;fjk98/h0GKCh3AzQqG/iVlBPIODj17cc/N+FOCKiq5RHXcX49Qc9hlc4yOnA4HQ0eWIkYIFX5Sdv&#10;G1jvyWHJwQSOxHXA9ACOQvvx57YbcTuXCrgcAYPbPpzn8jLxYV2+UHdsZid/zZxyeTnZzzkcelTm&#10;JY1ZvLCrGxCq/A6euD1Y/wCHOaYIjC5geTG5W3YQYPB4XkEnpkf5ABEEYDylEjbeEIY9cbsjHXgl&#10;sDGR7mnsoWTzY93RiNh+6Ru4Bxz/ABA4B69scuWFZUM4bY6kbvLxx14GW5OVHABwMNk9KbEIJ1Sb&#10;erbogd0sYUFvQ56cE5PHfHIoAVmTLLF8zbtu4LySe2DjChu3UAcdM0wPbtGscUzOmPlWTOCpYLzk&#10;d8qSSeTn1pysz8D5pFVVVW7OQCAG3jHrj27ck1pUh+by2Zl+6qsD/dKk4xlSAByOvfgmgCpfyJcI&#10;yhSy7duVjDPnbnp378ADjJx3rzr4igIs08jq5Vmyu7CuCeSAc/QcDGO9d/qdyqws8p8xk3M+/LZA&#10;BbnPJ6dhz2IyBXlPxV1OSOC4t5ZdzKxXzFYfOmDkkkgDkE8EjB70AeB/FDWUluWiQsV8wld33uOo&#10;PAx+p6CuBkdncs3r6V0Hj2dp9VZ/u7eNqMGAxn0/zzXO0AFFFFABWhorL5i4+8v95c55Bx2x0rPH&#10;XpV6Fkig/cbmfBXhePr69z27UAX2v4pTtg2/dOOCOeueuc9xzxxnocd14H0xdK0ltZvYVW4dcwwy&#10;LwAMfNj6Zx068Z5rl/CWjwLIb6+42/dj2hc9ck/Qc9SPU54roW8QpqU5igeQxRnO2P7z/M21QOn6&#10;5IB64oA2Lq/l1KWPT4STCqs0kqv874wMjGTjOR34B4ANOiS9kkaaRvL8tMxlgAWwDxgcEk8/TPua&#10;bo+6CNbgpHJINirHkkIxIVR0AyAT1ycEd+lmGFJmjS9mzbmFWZIhztPYDPXCnOecnpQBJ4Z8PCWe&#10;LUJ4pN0x2xobcse37zkEbe3Y9TnitryzZeTLNBtjmkDrGyljz8oGRnOMYzgklh0wan0vVbS1tzN9&#10;jyWQr5KtwiKQQAcnksCew7DtUWqRJqUsl1fBlXyWJWF/mVcZA9Rgf+y9zigChqepzXCtEF+aYMkc&#10;rQ4VU3cnrnAx1z6d+K2tJ0OSW6aGDA8hWM8ixht75XP3gOxZeQeuDwOcO1s4U1b/AEe3jlZdoj8x&#10;SBFk9eOrAsoPHPOScYPp3hWyt9JsfMKnd0jk8z5mYtku4b1YnIJHC47E0Aaml2en6Npy2NxBG0aK&#10;WvGVyN/cqePlx0zjr2qPzrzVtRY2Q3mPCwsV3JG69XAwOnXI7KcZ6Vlyajc6xqS28MzC1jmQbZOs&#10;0mRzkjnOCR/CMdsHLdV1S5tRF4a0C8aSaZdkkjqR5m5TvHQ9+M88N1HBABJ4i1x9a1lfCfheCSRF&#10;O26ulYZzwuV6fe4wDk4LelWdZubHRtKGlWkf7xk8s4k4XrnspwCcdCeDz0FMxpmgQSaT4eT7VfzY&#10;ElynSQkYL7hjA28eoxjqc1T1sTW8sGjwzLdahJtCqkI8tOBuJwMgbgPfIyB8wNAGN4mv9Milj0xJ&#10;5JFjAjaNlJd267QpGFPA5OMZ961dM0/WrBIYvESeRAf3lrYLkKvQ7pB0OAqHOcZftirvhbQ9K8M3&#10;XmafHHqGuSMyRzMwCW/y7yQRlQM5wQOcYBB4rqbHwhFdyfaJbgahqbc3lzOuYYcDlUBG5mIwMjA4&#10;4xyKAG+CpNYa3jnkf7D5wDbvMcyNhs7QOhU4HBHXpya9I8HWjXTj7LDut2IWZpo8mU5BODk98cnG&#10;Qvpiua0TQbWOaSS9uxM48z55JhsYlVUkepyOgB5JPU16n4A8N3OrSI0UCw2sbcGNvm7HcDyW7Yxw&#10;CT1xyAdp4E0u2kdbOzt8H5N3yja/3cHOMtzx+nrXuvw00ibTroyyylpCw+cduF5J5z/k15x4F0vS&#10;NK2wwN50qISywn6Bs8DPU9MnIHTIx7X4KgvZrYfa7RY18wAKXJ2Anoc9+mPxz1JoA6/w7pqpdo8c&#10;KzKqqQucHOQeOfXse9dxZ2cQt4oSTJI+NyKS2MZ55AwM/n+gxfDdm8Vt9qEQbzlGPkJOMntkeo/P&#10;iur8PQQblUliyxBW3L0469eent19qANPR9NaKA3Ii+dgqyM/ue2R05H4CtOw00rI8jTbV25Cs4JY&#10;4z+vT/ClsLCD7OSiMwQH+LgdPXvyB3z9KtafJA2qC1uF3Oq4UQkYLE9z9T/9agDNttDunj+wR26v&#10;NIxCqqjkdCSxHH44/DNXU0G1t7vyCWMMKg9c7m6EnBBx2785rC+Mn7QHwI+AOmzal8Wvido+hyeT&#10;i3sbm7H2mf8A2UhGZGJyFBAIz6Zr45/aI/4LNaX4fEvhn4H+EU0mORtlprPi63eS+mbkA2+lxFpO&#10;eCpnKo+4cGgD7i8Z/ELwn8MtBk8VeN/Emn6Hp8fzPfalcrDGcHkDIOe42rknnivjb9rj/gsz4B8P&#10;T2dt8DdGt9RWRXNr4x16NobJCqqM21qx8+8f0IVYztZg2MrXxxqGoftb/tx/EGHV7HTNa8SX0cu2&#10;LxF4h8uVYVL42i2RfsdgoHd9z4OARw1eq6J/wT8+Gfwetbfx5+0jr8Ota1dSBrnT4b98T8gfNKR5&#10;0gJ67diEZBZgBQB4N408cftW/txfEt/F2nx61rV55QEmpaxtYW25kcJb2+37JYjJQDerTAZCk9K9&#10;K+GP7D/wB+A1t/wsX9pDxLN4o8Recrx2aXB2CQYYm4kc7j8wUDBXkvwxrrvjp+3H4I+HPg2bwL8N&#10;/DOn+G9IWFkt7PTlVXYgEZJJAB3L1DFvUtkivgv4u/tba54ju7gaVqHllV3eZGzbkbnDDLE8Ak44&#10;+9QB9rfFv/goFpOl6Yug6HHY+GdA04LNY2ujkWywqD8oU5HAY8AKFJZcd6+Nfjh+3j8X/wBoa4uP&#10;h78NdfuLHw7b22dU1S8Xy4raAHDTOVyUT5hj+JmIUBmfafAr3V/GvxR8SL4S07VJpmmk3XDNIFii&#10;VR8zueAEQAsWJwBn0FfSf7If7JunfFnULZFt7iTwfpt4klpA1sFuPE15yqzyDdlYVLfu484xxyzO&#10;xAMX9nL9lnxL8aLlV0DwxdXWn6ht8xdRuvIuNc2libi4kwWtrHepxEuHkwqgux3p+jnwX/Zb8J/B&#10;i1j1qxu7TWNUhh+yz6xY2qKXuMnfDZQoSttboTkAdepLEjFjwR4C0v4bab/ZHhWx02OW58uPXr8S&#10;Dy0dCFjtsJy4UZyo2KCQqjhifSdZSy+F3hry/C8/9pazefLDLfN/qGPSZl/vk9FJwNzEfdwQBt14&#10;/wBT+F+pW/hXRNGsptWmj3pGzZFspUnzpiD1G7jggE9Bg1KdR0a0luNOilSaS+bztaupnHmalJ1M&#10;z7h8kKhcLHjLYDHKk557R/hrrWqXR0Tw3fWs0cN0LjxB4k1GV/mmKhnxn7+0uEUZxweBxnufBHwp&#10;0G0aRtQFxJZXFz5kk18PMmv3XuQACi5A2xj0XnsQCl4csfHfxAvoPCfhrRo7Xw+GWV12v/pTlhy7&#10;khvL4UBVwGHClQMj0PwJ4H0Hw1rX9nXobUrq4YyQwmEI0+0EDH9yIE4JIwSevAq54i8UD4TaYk6r&#10;5U2oFo9H02JN000mBl2CgN/cXHbjIry3XPiZrui3/wDwjHgi78/xNqY26pqscm+OyVuMZGCzkHsA&#10;FA69aAOo/aF+NXhXwLq1v4O0qVtW8SXFw1tO2mKZPIAXmOMANzzyx3YHBwSDWZ8OPgXB8S9Q07U/&#10;idps91Lb7Zk0aKUwhMMDGH4BQL1PPzbRnOTmn8PPhzovg/Urq/0wx6hrRh26hrt85KW8edxOcbt2&#10;TwuTuAznPX07wJH401i6aD4f6bNbxkr9u1a5Xy3uuTuK9Tj0GASOuKAPTdO0XwL8NdKabxprenWN&#10;vHg2trCojWNBxhV5MjE98ck8elYfjb4r+KRYDSvhn4HnWPcRHeanIYVOc52RkFmHA6cnPvTm8CjT&#10;Lpd1/wDbNVVQ8t7fKBDZluuSSctj+HryM9a0NO8N6RNdKLjX9U1S+ZvmuLV3hQqe2VxwO2M8fqAc&#10;fZ+A/jp4r1GHV9cs9NskheUyQ3C7n7bWUYKgEFs55+XoARXWP8M/HmuwLbXXiC4kixjdDmONPfb0&#10;bGOOAOep6V11p4V8Ead5Y1YyXT4423EknP0U4rotGsNAmgW20fwftjVgS0y7c4H0JPv0H40AcP4d&#10;/Z60QH7XqV3qkjqoXyWbyUYnqfkw2Cf9odfwrrbT4V6EhgSK1RmtY1SH7RM82wDPC5+ZePf866O5&#10;8PWARprHTY7fdgbfOkz+YI706xTxAm1EjtY42BHzLIzDnjkt/wDqoAo2nghIV/0m3ni2kgfZLuQd&#10;vY1cj0HU7S3ZdI1yRl2/6rUo/O28nuNrc/Wt7SbS+Kb9Sij/ANny8gfTrVkabAZDMi/MP4t1AGDp&#10;dtcyzO93pX2VwuFmtpA6N25Ugfr271ZjsDbyCORv3efvx8qfYg5x+FbUFvNHId9urcAKy9cfSpHV&#10;IpQFG3cMf5/CgDJexEibEk3xN0wwPHpx1rP1HSoyqwG1x3WF0LKfYeldIbeGIFxAqlurLzn61Tvb&#10;YxxsyO205HAzjrx1oA5mbT1eP7PBC37thuWRjwuev59Kp3ngnT76cziDb5ikyKy/KeO/cc9CMY65&#10;rp/sI1FFeG4Ksvy+aowV+vt7VZOjtIqrLIN3IzGpx9R6UAcb/Y0ujy5aRZ4Sv3zyy8fxAdR/tdfW&#10;qNx4etzcq1uVbcq5VV+Xb6j34PfvXeXGjtC7SKeHyJNuMc+w6fp+tUf+EZWCdvLi3RbiWjHAVvbp&#10;+XSgDz3XNKms2MtvGzW/mHcwjA2jn26dOnHX2rmNY8Pxadd7LnabW4VQu8cJMTnbkjgHIIOQQfrx&#10;67qWh+fEyqNq7OY+GBHf/wDV3rA1PSLS6s/sF3YqJI2YRSRjG5Ou085yp6Y7EdKAPKNX8MWALam9&#10;sjTQQiOYRfKZIxnb0zk9DnHJrjfEGlK93/oKNI3lb4WDfLJ149Mc8H9Txj2+/wDCKpYq0as3lsR1&#10;4z1Hbk4P/wCuuI1XwzZWWoSRpZJGXjVl3bcDAwVOew49OxoA8b8S+Er2/t476OIxsse9ZFBzIhYH&#10;aT2P0xzketcte6J5c5e8jjm3RhmhYYbnGCMHGeSD7kkdBXtmsaNKNPl0dl2x27LKnXIB5UZPX0PH&#10;HpXFXXhiV75Sr/vopN3krypUcYJ6qCB9eMc5oA88vfD1hdcCHDb2eNj2YNwwPTrnIP484qoNHaGF&#10;XkjLFtoKt8wRgRyGB+UdOMdT1547rXLExTG5idUkkXdLGzLuH3csAvUDHAB5HBHcZFzawMghilGw&#10;/wALScKx6KCT/Lqe/OKAOU1XRheBrqKNvOZCVYZUSKCT82B1B4yAD83c0aHbPGkVtAnlzRtu2yfN&#10;tjbAZTknkHGOvoetal/aXLTRtcwNHNGQynJ+Zhn5s4556qRjvUVzCY5YriGVVkt+YvMY/LuDDOc5&#10;AAzyBQBpQTWEe6WK1UOrK0kiYBbgjIYYBzkDHY4qXXPDela3GzafLH9oVQFVcKZVK8qc8Z3e2OoN&#10;ZjSiJ4Z1SQiOTc79PzUZO3jPbqMDmr0d/wDY5YZ4385VRTN5jNzgZ285+71BAGfTGKAPGvjH8JNP&#10;8YeFb43iQxanaQN9meXpMq8CN12nqSATleN4IOQa/Mr9tD9lO/8AAGrTePPBOjtBCkzNqdnDkNaS&#10;Y3ZA4wPvEYzhRyc5r9kvFmgjxDpUtzA8bSrtkk2kfvApDh89CcjknPNeDftA/CPR/EllJfLDbXAu&#10;I2ju7VlZUJIyrbvm7jr0HykgAkkA8V/4IR/8FZdZ+G3iay/Yq/aF8VLJ4S1m4VfB+p3zHdpl8SAl&#10;uZM/6qU4UA8KxBBGSD+tnxl+GngPxloc8fii1a8tfLMU1pcQ78rkeYSuN38e4YGRuI5Ga/ms/aa+&#10;Amq/BD4swp4dlkjsdQuVn0m6eURCJiwYL5mQq7ScZJG0qeflJr9tv+CM37d8H7av7K6eC/F+pLN4&#10;48FQw6frkbuXmv7f7sF2Qcs5Yfu3YjBbq2WAAB4p8bv+CVvhvVbu68W/s33div2i5E994X161iv9&#10;Ku4/n3K8LDdE5JKrIrKyDADJgFeJtP2VPF3hbQbbTtM+G/xs8I61uUGw+GvxYiu9FvVwGJhh1CQ3&#10;Nt0Y48+Rl467hj798Y+BfEvhHXm1TS7khXkDwwrGNvzAYKlRkMOBjnJJ4wQK/P7/AIKz/GT9pzwD&#10;fWLw69dw6eQ7WbWq+WqsFwUG3DEkfNgkgZbucEA8X/amt4/gtrfm/GDwx4i8PkQxnTdP8aXN5rmr&#10;3e5ATMy30xtI9xxtkWEBRgAuctXhfjP9u3UtHSO2+E/ge3t1jj2w6nr/APpzx+hjhZEt4xyuP3RI&#10;7Hpjx3x58WPiJ8WPESL418YXmor522L+07xmWJd3Tc7Z2jnqeB6dBg3VnHrN2YNBtLqeVV4RULZU&#10;Dk+oAGKANrxt8dfi18RXc+MfHWoXyP8A8sbictGvThVPCjjoMCuVa5uJT+8ndstnlj19a7XSfhDb&#10;WdlJqnj3X49NhSNXiWOSNvOyAdoJbluR0VsD34rF1nV/CenyNaeEdHE0eCFvNQG6Q9edv3QfTg/n&#10;QBjtHeR2+TE3k7s7wvB/Gvdf2KP25fEf7Hmv+IPEGlaRJqDatoMmn2do1w3kQSNLHIJihb7y+XhS&#10;MEZ5zXl/hf4Z/F74s3y2vhXwfq2rSMB5a2tm7jHsFGPyFe/fC7/gjr+2r8TPJaL4enT1uGCxrfPs&#10;YnGcbcbunoDQBrTf8FC/2yPiBJceOfBWlfZ7cuwnv2EccJIX5l+barNjORluvSvsj9hb9sA+Akvr&#10;Lxh8b9N16w8RabE32HXdUsLKfTbwhzNtCPM7AZUIQRhR0wcHx3w3/wAG9/xQCW0fiTxVdQzG3Vry&#10;GTTGxHJzuUYccAY6/N97jAzXqvhT/ghBpfhWDL61qV2GYhdtuIVk5GM75du3GcHIyM9c8AHr+tft&#10;h/B2C3hkub63mik8xoJ7W/ilikVN4fY0qq0gVl5KghcYPPNcz40/bP8A2ZvEtisGq+ILmFLXS1Xz&#10;GXJlZd250aJhnPBH3m4X0zWbc/8ABIPwzaJb297b3kbRwtDbx+Yvz7eSMGTgc5wpAI468ngfiB/w&#10;So0qwud1rf6lZJJwyw2M55PRgwOSM553dPQZoAwPHv7TPhXTtWn8WfCgnWNb0+4+0aVb2lu9wWfz&#10;AQDFxIBgcMVYKVGcg8/JX7SfhT4heIvi/c+PrZZ4bfWrj7bBpeoN9lkkMybjsSQIrFWPllVBIKEY&#10;4Jr2D4h/8E0fi7ptxcan4S8ULdMrK7q90jTMex2thzwTjrnaM89POn+Ov7bH7LD/APCJaq17Loqy&#10;DOmarZi4tTtOf9XOHUHgkhSOT7CgDzTwz4O8Xv4lt4fFPh2e2jdlEiSxZ+bllKru/vDbgBR84BBr&#10;9BP2d/iKs2tyWmsQ32qKvjTVNKt3t7pkSztBave2xLADEYhMaqo4GO/Ar5p0/wDbH/Z9+JlhGfFf&#10;hu+8E+IYotsN14VKNpt8wGFSe0uSfsx/6aQv74HSvc/2AvE0HjrxLrk0Ph+aSbUNWuLy4TS186zt&#10;o5bBbeJobj+NWMMaZIBVztYKc4AP0J+Fvh/wpbfESz8cSWOmNYQ2kt1qjDr5UVnvkLAttGCNpGO/&#10;OCCp/HP9tX9or4m+PfiBq2qaxfM1vcam5j2xrEoTeVKoqgLySpP19xX6u/FDxJB8Jf2bPiJquim3&#10;t7fS9Dk020ja6K4e8uxabmJxngMx7fL0XJr8Ovi9quoy+J725ubgXNot0whmhkyo+YdM5wx53D19&#10;Bg0AcxqXimdbhI9Syx2+Xu8w/KvQMeSM7COmcZz1NftL+yH8KNT/AGbf2KvDng3W7c2mteMbY+Jf&#10;ETQzL9ojE6DZFu/56JaiONSTxJKo7A1+UH7F/wAEdL/aI/a0+H/wi0qO7n/tPVo5Na86NNkUUJee&#10;bHYp5EZ9CT064r9zfC2iT/GP4/WOj3NmZtP0uNb6eS4ydkceJIo8Z7stqR1IFu4x6AHpf7PHwtt/&#10;BHgqNVs7S31K8kNzqiWalY4mOFwuOcKqxxLklvLhXJJNdvdafd3V2mj6bc+TaI+68kbmRz1Kg5GA&#10;cZPoMCtralrIsGnyqrEAopi5hG3G4qfReAMDn8qotHCiNa2jbWZvvEEl/U4yMk+2e/pQAy20nTLC&#10;H7RZbZJBH/x8NEeBnIVQQOMe+T3JqayihtxFDP8A6xsSMwjxyckng46k8duPSnCZEZdpZvL42K2A&#10;FAHTPXnisq51c29wy2P7+abJddpLHjOePyoA0tUvTbnfCsUaqud5HTj7xPfqPpVXSWutUv8Addo/&#10;keYPJGRmU9Nx9gD0HQdax21TXL+VVNwbWFWybj0/T3xzwR1rpNPuYFhQ2twzKRsSSTrnOSMA46n1&#10;/GgDX228UWySIf6vEg3dfXcTnvkduOKqXtg15KsaSeTD91sW5OVx0B4wMe3bjFRtO4t1V0aTqzbM&#10;EHB5B565xx65zVy0NrcT5+0blbhOvBz1HX+X+NAE2k2sNnHHBbhcxkEMVAyP8D2/PvWtakyTtPKV&#10;LLxt3bQOM4HoTxz06dgazY5RPeAJNII7fJaQqeT04z2Pf39K0La5RpvJ3KGbd91uDz2+o4oA0NI0&#10;+DaxuW8t/vMoYkIvoOOnr65+hrXhZ5mWB92zfkhv/QTz6j/IrCaW0sbiI+bJukdQ23nA54x0IrYs&#10;p2WBQCDzjdypGe//AOqgDfs/NRljRAqn3Oe9X4GiaRlWLcVYfvP/AK3esBb+RAmwsxYDClhwff0A&#10;rVsJ440X5129T/n9aANLgFn8nzGZuctj/wDV9KI4yMsE+ZvU/pTYblJVIiDNtAPToKWMybsyN/wE&#10;0AWoyQ6s5yD7d/SrZVSmQm7uFPaqsMyKcnpu61IlwWKhWO3qM96AJ2XaN2P++arTtB8pnRsD+AN1&#10;pz3WW8nzDnrxWdfalbfaVtGcru/iz+lAFyKeRv3kSt35zxxVmMGSLZcfTI71Tt5oraP95IoXOOKm&#10;VvMA2Kyr0+Y8kf0oAkENvZ5S2j2s3VRzUjDI2sd1MSBYgoI3f1p+5NmAP/HsUAZ90t4rttjcjspb&#10;r361X1C3vLuCORLaOH5v+WrbiPbA96vLNLNLsdOjYVsnn9KmljWWPHlL8vXmgDGg0e+SIq95Gq4/&#10;5Zw8jj61Sm0EwyHy7/dIM/djXd69h9a37iOW3RpUTLf3VrK1CxXU4GL2bQyfw/OAT156cUAZd/oG&#10;n39sUuooZ12su2aPPXntz1/Kufn8G2cdvINJZfJb79udzRk4x35X8KuTeJrjQNRbSdUs5FhLHbcu&#10;3y/QnH6+9WJbax1U7rG5VW25WSJjk0Ac+2kpFD5ttZqqq2HjmXdHkeh6r/SuC8ZeGdMv9U8600uG&#10;K6aFwPNw4AA5YFl64HUc+5O2vVTdXmn5s9THnQt8qzRqAevUgn69/wCdZPibwXp2pWrXtom6RQWO&#10;3qR3HH/1qAPm3xv4N134c+ILHx94esX81Llf7Q+8QyZC52k+mT0ye+c4r2Tw/Y2fjjw5a+ItOZUv&#10;DChuNsfORyRhj7Drj+VWbrS7S4sJNB1WzWSCQFMuvT6kDrjHoCcfWoPBvh6TQc2MJkVo2y3ljIzj&#10;H4fdyPpQBX8S+GVN19otJvIvoVG51Bbzefu44wc4Oe2QOtdF4QhsdVgWJjG1xCu3zVbt6HP4H/6/&#10;NQ65bz3MH9oW6qsq7trjHGQcj6cng/8A16j0S4uriNdV08K0kRVm/wB3n5VH+elAHTWBv9Lm8jja&#10;2Plk6t+X0/XmtuC6WZMFSp27vfH41maZrttqdurXSNHcMo3BlJB/T1q/IESP5X+ViSzL3GOn+f8A&#10;CgCpr8cVzBlE3MvIx1PI+WvAvjl4eiuYJHjjVGC+YrSSYxt5IAOQM9B2+avfbndsaLC8LgfMfl9v&#10;85rzP4s6Ut1pcyxOzNyrZ56jrg5PGR0oA/IH/grz8G7zVPgzF8avDS+TrXgnWYtXtdQhVllht5pU&#10;jlRccLtuCkv+yFPrmvYP2OfjvZ/tFfAjwz8WPKYXmq2bWeuW3aPULZ9km0c5LoFcdCFIxjkD1L4+&#10;fCy2+J/hTxD8MdXmeOPV7O80uaby90kUV1C8aOAxwWWTy2xnoPSvhH/gkV4t1HwvZ/EP4G6urwTe&#10;HtRg1m1UTHAKymzvF5/hHl7vT16AUAfdhW0RA7bVdGXczPnDKB8uOmAORjpxioHE1/dG0tomV5Cv&#10;l7hucgnlmOBxweMevYmi9uriZxmKMK2H2RRfMMqpAB54yTzjtjqKg1vXbbwf4K8R/ESP5n0nSHNv&#10;u+Xe7AqgGOejdOwOOc5AB5D+158e73wl4E1+88Pusei+HQttcXSoBvvJNoWJSQS3QM4BHIUc81+f&#10;fgrwkfj14sW58b3669rWpTCPS9EbW0t4Y5T8v75nHzY/uAjaOMnIr2b/AIKEfHTV9M8AeHP2WNDn&#10;09LGFk13W5rWMtJd38gJWeZydxPludq4AwxPUc/Jel3N/YXAmtJ5VKuHheNyz9sjJbPQn6/gKAPt&#10;j4F/8Eovhz40/Ze+Inx5+Ivi2Lw94l8FX0scOl2t1BJ57iNXT93Nscx/MvzIPmA+U5wK8Q179nqx&#10;tv3XiLw5qU0RZRHeTTOwIORliJDjJQ9jj0JxXOeFPEPj7xpqMFnquvX1xDM/lvvldiygAAncpPXj&#10;gjg56V9JeC/Bq2Ph24e7aWJZFEcbJuzn95kdduN/H3cHd14OQCT4deH7Hwx4VsdEsrdUiSFWVYs4&#10;+71ztzzt756d/vVvxxh2aFVj3Scfu1YFieeAQcDO49cY49qi8kwMoYtxHG3lhMLu28k8HGTu569O&#10;Byaspl4MrKFV0G1pJWIfggZDjgHAGcDHX1yAQOzStgszZDBdueOTnowz6Yxx+VNMzqjTySLx84Tb&#10;z829c9Tjr/QYGDVp1Lbhksq/vMyIMJzy3OM/KB1GTkYA5qNVaONVzu5O5lVnw4ByBxhvmPJyMEDq&#10;KAIZoyzOInwyxlNyKGCqc89eenXj+hmCQKCGjT5V+VgrE8Jwhz+A9MZ45FSFWTbJJIsicsrNnJxn&#10;72OnXj8TTI1eJd/mKu3BHlDoeVwOn3evGOpODQAkTq372abcFYbndQWPzdT8zckH16Zz2pGnhQKN&#10;rfLGp2tGcjC9OccYGBxz+OS5md0Jnk7sJG85drA8kfKv3jyRjjnvmlaJ1EiNGFbbiTbjli2ecYHG&#10;c99vQdzQAxWhLKJbZmUdtyk7SoJwADgDHpypPtld0wiYJtULuZmRQAMjORk9MkZz2HualuElysag&#10;qjSE/eKvtyecc4btg9ickYxQ3EqyyLt5Vpd+cKBgFuOR1J3N/s89QABoRLeRWJZFkkU+WjFSxAwC&#10;BjG3GD09ecHBLdI4wqTBkVVAkRnyyrjoTzkAL1Pc/WnlSi+cqSK2f4V2kDO49CSMnOf93gANSLHK&#10;zi3OVXeVEboVbbgcYI9PXg4NACo6JJGJ13My5yzt09cbTz15PsecACMHzG+1DzGVslGjXcMgdc85&#10;x1yAAfQYyXRLJMphR2DMcsAv/AumMnGf5Dnu7AKsqjaPMyy4PyEk/MR3AGAeMgfQAgCxRrtZC5bc&#10;2F/efM2ew6Hdg4xkAc9OtLOIo5mdIWy7fLuz83fIBweODwB3A4PAVVHk85H3yKN3zDHU9M9TgHPB&#10;69+oepdt1xGAvUDYrctz/CcHkep7jjtQAzzIoXGI48ejbcE4ycj5RypPqB2PTL2GW2xYkycqueOO&#10;MDp0xz/u4OScUmI4VVJJGjEnyruXIzzuA69CMknAPpyacY5EVm8thtXLDquMBvQ54xnvmgBCzlOR&#10;sTdjcoI3cc5IySck9SD8v5pO7KrM42tu+WN4fvfJggAdsZPIBxx1yS6UCL50b5dpO4H505ODjnJP&#10;H+GcCnb3RFVpjH91R5bZDeg5xjkjp0IzzQAsTbpP3ozhts75X5Tzt52njJBDAEqDjGCMJ5kyS/6x&#10;ZCrCRdqlTgcgdQBxtyD6H2qOJk8rKDaGQsjbR8rYz90nJ4xjnHHOc5KgEP5chOMgKqLwwy43AAYP&#10;UdB368g0AOj42lmT5WO4qGYjJyd2M5bhuT2PsKkjbKKyr5a7fMj+bbjspIA4XH0zwcsBio5iZDvc&#10;NuVcRszYxl+5VuW6E9eARz1pZWUP+7kCbXJkWMlmPAPIGfXPuaAHZhLeSpbqDjcx9MfLjpjAGRk/&#10;jy6SbZLIUYN8zHsWJBHGDwDwOAQfvDINRtuEjRyzMVCZbdJwnO4c+nTIz8uM4JyakO5SWeIna7KV&#10;kYZ6L0C9xwARnqeueAB5ePZlHzt+XcIQFxkAgH09gTyAO9Ih8/LGVmbzFEbCQn5iVOecgYK+o78V&#10;HHEQuGXfub+InO7PAzkbhnOR1wBjdUgk2nG9VVfvNJy3UdeDwedx4/h6UASLFLJ8iRcKrllZfl35&#10;z1XpyR2zgYzknCQNn5Gt5GPCyYdlV+p7cZGc8nJGevOEkMEagXCLhDwWHzHbnB3ZOOOpwCDgDOch&#10;wWMs1m8DSM3OGZjtO0AZOecsR8xz93FADZBFApjkd84xIh+UE4JAwfu/Uc57jmnsc5VAfM3YjVSM&#10;bt20Z4P125APsM0+BtkblTNsCgqjHPBZeFHY/MOPwwKb5ylfMid2ZcmMR8An2POB9QeDnJ4oAbuE&#10;p85omw211bIVjk7vfOBg5BH5ZFIjby0RPmBdwduW5wMAgHHGMY78Ac0u4IGEUcbLGrAhtwYADO0g&#10;joQBgE/yyAomNsm5mU8oGHcbshT3zjGO4HXHIA3Kh2aSM/KFO2TbkH0wMAZPOOfu9cHFPuNjHfww&#10;3EsN7Nzt6dPlJzjkZ5PtTNuBufltuJNuQTynP3RjHXt1HPOaXaiDfIkm1gfuoVA+U5GCwHGeeP4g&#10;vpQAvkvIvk7pZG3r9zkY642kkkfL9ADjpmhZPNKxou5lYrJFGoJPDDoRx7Dtz7GnSNKkmwsCwXdu&#10;PzdsNkd8ZLe+D07xBN8YtpZCqbQpUso2j3Oc8bR0PfjrigBxKYJuPlZtoGcLgHk/NzjO49McnqTS&#10;7gJWk+xq/mEvzgqrYB25bvj07DrwKQbgWjt1+ZuiqxVR8uccj2yMeufSkMyZ/c48rkoT/AuCwywP&#10;B56ZPHpnkAI2EcKhpWVRn5lIC8jk85xnAzk8Eds1IGcAgIrbSPlONuVYdgOMfM3bkDtTQZI8TFGV&#10;o+Ni4OcDnkH1PYEDAB70kboirEiJ+7ixuXHyqAOBjgfTPXsaAHytsH75pPlmPmH7xVCevru6Hg49&#10;BQ5Rz5S48xMIWUj265XcTgDHQnHuKarFXWURRrIko3BXHyqOB1UMBz3GPfmgx+XF9nV2dUUquFJx&#10;1wAOeh9OfyoAPNEaCeU7SvzHy5FXcp4xzwBz0GACO1NhYusis4VuAR028EBiMk5OCecfjTh5bDfj&#10;G1M/KSWAIweG/H1Hr1qSWRyvyozuGAZWZuMcDDEdgeDxwaAIZEg85jGnADCP92MfeHBJweM46ZAP&#10;HTh6HZ+5bcMLlVk3K3OAFyQQeQRjI6joKcViY7EH3pGG0gZPOFB5z0x69z7lkTPErM8gZTj5lz2O&#10;3IBUAnGM89vbkASUbFVBMy7l3Z3Ff4mHOcZ7469eciomYu4jEpHzKY/LZgrH+7gY/AZ69RVhfkZo&#10;1jbIJLbc5zk9z1Pqck/Jzxmmp5iMvlSosjAunl5bLA9ecADPfqcY9KAIY4YpFLocsy4jZVzglSFG&#10;04B5IPB4LcUeYg2kQuobB2y5Ddst1PRQQSPUjng07DlRHHOp/ublTnjAzleBjAORntnPFKPMEg8w&#10;LhWwiSSMc7WPXgfNxntkc5I5IAyIkIpaNvvZLbApZio+vGAccZz6HOU8syHa0YbeBtXcyKOo5Xbk&#10;4+XHGeCeh4ke2YuVXKncAy/3DtGOGI67h2P3Qfoj29vu87zEVyp+8SuI/mx6H06jByADnBoAiZoW&#10;h3yJ95cSN5eAFzgdcAH6EgkjoKVPPKtAIG+4fmWMBVPuM9g3U8Dg89RNkxvgyMWXd96bcAfxHU9z&#10;16+mab9lIKfvlb5VGxl4GBjpk9eucgDeRyaAIpQ0hJijx5h+VPlzjJyvOOmefy5ANJGjSopWWOQF&#10;VLMIznABPB3FvXucc5qQRBE3OW+ZcBV+bPIyAc7v4l9zjjvhX2+bH5hVWYnJ8xm2gEYwOh/h4JHf&#10;HNAEb5jbaTGWTja6gs3PCDjIBwQMAZ5xxioxDbGba0aSAMrYbc28c8cnjknsMA9+KnQsrpuLL8iv&#10;IcFf4uMD+I455PGeM8mm/OxCfamAI+chicOOeAe+RknuRjrmgCu0SQbTIhVVYYcgMeABuBxnqSvG&#10;D83sMNWFVZhIjjbIA0Ktw7AdCcnGSM8gdec5IqzLF57hDB+8kJbcyZA7DJydvftjnr1IjUoUH71Z&#10;CFJIDB8EkHByTgbe3BAFAEbxRyQt5zfvDkybWUleDnOMDn5OhH3vxqJo8IyywMyOPuszMu4c7VGO&#10;mOPTlTyRzaiSIRLGzBvlGxixP97oeMdR27AYOcmPywrMZ9ilozvdVX265G08enXNAEDxrHK6+Swk&#10;2kFc/M3bgEksMDgjoG69RROo85pE3N8oK56Hk4AxtBPQZxznHPaVIvIgYwRsgDAgLwo+8ORycYwf&#10;lzyDnFOMYhmUhtyljtQ/XOeOx/DJJ9KAKZt42/cfZ1Xdy/lyAsF5wp2/dO5sY7kgH1AiwspjiC+X&#10;FgyBWyGbhgehxwMkgHjHPPNiXEqARS/eUufMcqq8r3GcY45556jimwrJwYowzNyUfDEZ7fyB45x2&#10;oAh8ndF5IdWxyzxgjk8cArnjsOcnoRgVGsaBWj27mWPdw3Lts5/DOCcDnqeDVplWc5Fvu3rlt74D&#10;NnseCTken3cA9eI3KyRfPKzNknd2453EbQCepyRjk9SQSAVwvlxjyVKxrhYpFYn5gevAxkeo5yT1&#10;3HKLFKkhaWNg2C26SEneoJA5I46g8YHHIxUoibzPMwu5cqqySfMMkNtPT+LcOuMDjsaGsYWKqIV2&#10;Ybd5gbLHHXg9OuMHJOADgUAVn8olcqB8vHmN2AUkHpjHPA6nOfZjxyEwuY49rYC7YyFO1jggqyjs&#10;fUZ6kDirTfaA26by1bdsBjO4g4OcccLkjPPTOCelRtEBulGF3nHPzDaMfKTt68nB9yMigCowlkgE&#10;m7dmQJhWH3vXJOc4P1PfnFKCij7R5h2ncCm0KyYA4PoTnnGPuHJxVq4/cHEk0m0sw87c3JDj0AXn&#10;0BA/pDJ56tnbIsisN/7xgMHOScDp16Y428+oBDLAqs0KoePl2lycEfTjOR6nII471E0Sh0ad/lMm&#10;2Rm5Bzg9+gP0PfHGMTkRxR4EgVQoCsx+YDPRx1yW5OeoGcio1jxIgdv4c9A2Bg7gOnOAD2xg4HTI&#10;BXngRwA0KqzKG/dPuZs46ntxnofpyM1Dshd9+9f3gDdCBs+XBxjPfH6cVZeL9350CbQyj5zlWLHO&#10;fX3756emaZMIkSRpodzLIxdTCSrKckqTgEjp2JbJzwoJAKDxkMH2yKyf6zkgE5POBnqQSceg57CP&#10;y4/lPf1+Y57DtkZ988+nSrc9uI1kWcZIOFZju3Ddx8uQTkHGVX88ZqCflmBZV+Ubv3i/M2CBkrg5&#10;HAHJ6DpQBWlCurOlt5i9dm0SFh6j1PAG0YyD7monitmDxzQ7lHy/NuZVbG7aVweTkcdietTOrMjI&#10;0WG2/dYgbjjoPUY+p5BHAyGOGErfI20Kd3O3gY+XOQejNwOmAQeoABXK4kXbuVtgX95uJDAKOW9i&#10;P0ODnJqGV4mkzK6kY2rg4UKBnk84B7tx0z2xVhy0asfLjbu25gFOCMdx1OTzzz15zUcqus+7ZvDN&#10;lfLLccYHGQP1OCOO1AFVFmkt9xWRhtyGjjIUZ4I79QWIyP4emRULlFjVVwSv91eexP3eT6HHQ9zV&#10;m4jLpvLNnYpY7NzDDHA+bgZOD2PvTJ1VI2XCxqy7zj0wvIweT0x6+9AFbjKs0Dbd21o2fIOe3of1&#10;GR1AzUVwcxeaJfuR7pPkODgZAXoP5/TuZhEn3onk8wklS0e0jjBzjoeB2GQSc5ODFJuV0eM8MmFV&#10;mOehxtYgZxjHvjPBPIBBNEiK6KkicltuT8vVfUj3GMbiBxUN5saZ4vIHzFvMjZWOMFcqTkZBBAyD&#10;z6VYKoJ1c/w7Su1t3TJxg5GSR/nNQkqkWxmUsuQ2wZCgEE4Xvj5uo4P5UAQ/Yft7M0Z+ZfvMI2bq&#10;OAcdCPfrmilckHmdVj/hYbgrHvjr22+gz070UAeeQKWL+UW242q0jn584PU89lPoAelWYR5USvtZ&#10;W3Mh3YGM5GTzzzgjk9+nSooIy7NHsaPdnnbnPI56d2yecjsKnEtoJcP5fCjcnklhyPXkfTPXPQYo&#10;AstKof8AdqyybtqxswLbezAZHycEYPU81JEivEoxvjbOFVi3zZGCM5zjkZ6cfSmw7g+6OZm+Zgu9&#10;vl6NyegJ+vbpipBhFDySrkAGX5iehHOcHoDjOOBt7UAWIVZn2CZgu77ytlT90DoB/dxxn37YdFEs&#10;kO14sK+CF8vd82Thhg8nBH5D0IqNYzGFXOG3fKqFcknIC9MnGN30NSL+7IWRMtwVZUGWxu6fL8pI&#10;6nqOhHNADkuPMiDiBR/203A98jk8HJHsVzjmp9zNIx+ZgzN5ZdQQP9peQeFzjpjHvioWJt8KWaNi&#10;22NXX5m4AJzn8Bz0x17S+bFE6wlW+ZlIxn5T028Zy3HOCM/lQBOkR2tvh+VmUttUjc3G0DB247jO&#10;COmDxhYhKUeZPJXH/LTIxxj5fryMDt0B6VCXUcE/L/eVM4/PIx0b6GnA26ujMpxtyucHK9STkHdh&#10;cggAckc8YoAkkZgxg8uRm3ktHsyy8nr8wHYdvz5FTn94izSNj5emGI9Swx2ycj2LetQISsQQhlIR&#10;fvZ27SAeRt7FccevOTk1NwhEgUeW+1m3vztG/wCYk9R+YJ9sUASRrIsiWwYfOrHac7n4YEj165GO&#10;2cZ4xZSGVdypbMMfLj53Cj8wTj0JBGwgdMmKJVWNWZ3+7ukj8zPy4Axnt8xbGMenpiTao4ZWYKy8&#10;spXd8wyc4z9454B5BycCgCVS0SlwjLhtxbJUoQCWx0BIPr9KnZIS7JKUb5lUjc3zEjIAXjB9sA4H&#10;XPNRKcwx7l27ow0TeZ8ozgjPOQOvPc+mKlQrn5xhd/A8xeByPlAHs35Zx3oAkikkWZY3kDEcNIhw&#10;Mgjrk57HGB2qZS7RbdrNtjUBZNpwecZxnGGOfXtTYI3k/dvuZeG2+X83T69cnP0GM9akRVKsTIrS&#10;YypUDC9u3Jx6Y9sYFAEkaPt8qIKu51EUZgByc+3B49+ScdqeF3hUlIDdMSAqRyPnIBOfTAPFMRIm&#10;nYSDcysQT0Hqeg+gHY9OODUogjDLiPcFb5VznJGcHdkg+mO2ATQARCOaNFxtOSdmAShGc4z3wQOQ&#10;fTAzkvxJKd0co+bhdijcPl3d/dunPTtzTSJXHmzqRtXJbowy3X5h6p+OOmTUzJmQCOLC7iF3gbVz&#10;2HPuM/X8AACtBK7Rxy7fur8sgJwOnvjIx09PWnrBu3PDBhkZj+7UnGB8vqPl5HPBNIFYnL+YdoD7&#10;fQ9vl6Y7d+d1OhaA8CX5RzG3lqqnpj+Hjv1Ofl4zmgANu5haF42PX2YLu4GCRj8+SMYyDTgryfu0&#10;VWXdu8tWBypJ5Pc9cnHUE9c5DhGipt8n958p7cf98/gPxxnrmUK4/cGPPylT+93YbHHQ9gTnv1Ho&#10;KAHQtgrHAVZYyrNtxhTkAnuRzn+QOTSq+5Vb+8cbZF5ZjnJ9OG6dM+lII1WQebMdvfco3E8v3wOm&#10;OOoGDinrHIGZwirsXJ2seAAD27cEg89OKAHeV+6Vss69143NjaRjcOeG49gc4PNOXyzG0sky/d27&#10;hyeQMjI6jtx1JzxQYkWJnhjOdrExs30O3kZ5J2+555zTn2szAbSDt2sxwucg8/j9SPfkgAcPNO0C&#10;3PmbvuqpbDY7EYOMAc9TgDnFMdZPLVHjXG3Cjyyob+H19P68nOKk8tPJZVkzu3D54lwcfd7YPByR&#10;gE7uMjo9NpmkkceWjEeeyg8ZYcnPcAegxjoetADUU71mUs3zfKyqWydxyeT90d+vfI7U5JfJZmgm&#10;b90xzIy8DBXaMccg5yDgn602PzmhJ2/Mijd8p2F8E4xx17Ec/e5HFODIoUbpAVY7Wbpjt8pPcp6A&#10;nrzzQA1dmPLiuirbsMFl5T5Tjb0YE8f99ZJFOjMk48+f+J9qjcrMpwRt5JGcZ6kHg5zQ3lSxqCu5&#10;Syj5FGGAwAMEdunGenrTvLmkm87czSNGu3YW9PbgZJ4HHXFADlt3fmIOrY/d/M/DYzwVzkj1JH8X&#10;rSNCwg8lkZm8tj5O4sqMFwWx02g59cZFPMCvDkRKysF+VmTGTg9Mn1OeOB1PapGVWKmMNu3Yz8rb&#10;WPfAPLfMMHsee4oAhKxC5dYpVbbk74YzuI5ySR0OD3GMHrTVYSDzZWj+RSFZs4OcHA59cccD6nOL&#10;TTbSomYBmXLKyjDAY5AGORg+x6dxUYB8v5CzNn5Nzt8ueSOvOTnt1HrzQBFFGsM2xBhh8/lxsBtx&#10;1B4wevXjkjOeKfEhiMawl9q5EhDEKM9T2BOPpkHkZNSRqNxjU7o2jA3bSyqchuCpx3xnd028U1jg&#10;AOgPy4bMJC56YxjGenJHHXsMADovNg2zSnZtXJD/ALtuOeNuPmyTx7n8ExLlTEWDMFRCqrl+g6nj&#10;OMA9Oo+gcqts3BRv2FlVR93sCOnH4ckZHen7TE2UkSPzTw3ljavI46dyT6Dk980AVVMZVZQIy3Cs&#10;Qx+UbR1/ujOAc08B1jPlQoWbdsVF4GV3Y5PtjrnrjpmpwGWLzM4/iGAp3c4JGCBwByB2AzmjLZVS&#10;0m3LKq7Q25s/3cAY+XOeTz0FAEKr5DKTcIuJAdrTYU4xyQBjcQSRzj+kiq1uRIyzRlwCNuE3YB6E&#10;8HuRk9D3zUgiMku3B2q2Am5vlGRgjpx94jJ7nOcYqSKCMHFqcu33VVvlPPGAQOvzZzgdCMAHIBXK&#10;wgM7Sr+7b5W8w7gPQHd0zjknkevWn+TMjK7IysrbTGw+8TjIyMdfz9M9KmSRo1E4kXdIrAblOSxx&#10;yMdcg+mcAfUv/wBHjkj8lmZGx5beWqZ+Y9x04G76nPegCqywqxKJGqAHazMgDH+Jix687eMdenTN&#10;OFusnyTbfmCrEzL9xcttyVGTzj5jzz9CZlIVS6RtnzGDLuzuXsPm75LDg4wOM9KbtYSsxm3Oc/eG&#10;4t/ePT+vT3oAhSC2uFkl/wBYvmfMpG7u3O4cY75P93GO9Pks3b9wz5Yx/wCrEhyevBBBwMnt7cc5&#10;Eu2MozsGZcEMdxB642k89DnvnI7dajlijdmkgOGkbd5ZXbuJAJz1BzgYPqTxxyARi3RZN80jfxFc&#10;t0zkHHHTrj+mDmSGN2JRPvMuGyx5whwMHgHB9sYH1MrBoWcNbgsSQrbQN3zHd1AAHynHpk0sUcZ3&#10;SBWJUkMFj9NxH3R8oKgZ6gn3xQBTjktppvJlaNj5mWZfLw3Ttk4GMkjHOecEYqUrcqnnZRY5IRI5&#10;LMQ+QcnJ4yR7dW/CnxeaLZQAz/u0QlX2r1bkdc56cD86Uxo21ljXDLl8lXJbjk4PTrglc5GD0xQB&#10;FIJRdxxbdr78qZNu9fmHy8NuzgEHg8j2JLJCodkSVcNkMGHLKOSDnn5eAffpyAKnR1z58VyWVpFd&#10;SRg7OT7Yz75xuPsAOrxqpDhfl+ViMgYGef7p9Pr3J5AKeyFDGJlU5Vs5xwMkDpyeMdOnucAKkbh/&#10;Lki27h5TEx7jx6Dd1O0nHcnt3syRSopEabQwOxUj2njAA9QeP1B7CoXjb5i/zYbJbOQ2QecHk9Rj&#10;kdTQBCyBiqeWSZIyTwMcqSF/yDjBHFRGX58zysOR524gsn3ec89ycY4BA9jU4hiG4TKdq4G3Kq2c&#10;9dp9CGyO/TpVO7LmNQ7KdudzqCu31B4HGCSVweo6UAYfibUlhg8+SVTuUeYrM3B2nYODnB2nqTz2&#10;HU+F/FfxIhgmjFwq7dyMq43DcFB+XnGM5PB5NeweMJVjhaFIizdFXbyAQSA2DznIx2+XPTivn/4o&#10;zXLoZZZXmby/uPngnqPyK8Z496API/E93PdX7NcsOGb5eOv4fh+tZNXte3LfMjHnq3OeT1qjQAUU&#10;UUAKmd4wM81o6ajqyq3yrkFsKDnr6np2z0ORVGCEyuAHC/3mbovvVhbgFPJhXcN2fmbqCOn1/OgD&#10;Wm1S4ljNrbK2xWwPm+Yscj0Gf0H8h03hTQQzLau/lou5pJGjw3Ue5B/I/TvWP4W0CSOOTV52XKuF&#10;jVuiH1I746jtniukgvSkBjijYr/ebJzjsOvT1zkigDqJF0/T7NLK3O6Rl+ZWfCsqgEswz0zuIwRj&#10;PI4qKw0GO7t1SRvNQbftbrg5XP3eT6fLnJOc+mai0KMG3bU7h5N1x8sca78jnjk9wQT+P4VueH7x&#10;5mlu389o48yPtJPmNzsXeAQe2Bg5+brQBK9k11qkaNAFVVbzeyYAXqSBySfXgbTgHkRXjtPbS3eo&#10;Pm3kk81vmUsvAIz+Dbs9WwCeABWkz/2bYqktuJJpmDXDtFuwAPmXG0BvfHGVJrL1mdblo9OuhmTb&#10;vumLgZb5Q2B6AA9Af0oA0fBdnbRyz6rep8jDf5mM72JPynCjBAboMAk88YNaum6udY09pFkWG3hj&#10;/eSFtuWzjdhecA7QcHv3zmsW/wBVurXTv7NhMm6cI8jQKCFyOE+7nA478EfhTrWCb+x47cMI4ZY8&#10;r5blmkl3bQPmAGMb89c4PsKANLSdd2XJbR4d3lsQ3llhkDPdhwST1HQFehBq1o96dJt5Nf1RP3sk&#10;gW1hLBmGRjd1wBu6gcgCq+g6Tb6ZF9nnt2uJGyzQGMncSDhTjnAZcnIIwKsWUf8AbGtzalfxGaOF&#10;SIrdZ9vzM3y546k/Nz157UATaRqU1lMZLWU3F4hVo1R8+WuAVGC5+bAzkZUZx3zUkekLp+lyeINe&#10;1fZcXZMSwp9/btGAf7oIAwMj0xwKm06HTfD2bu8thLniGFYy3mFiBypJzng9MgE8c1oNoVtbA+I/&#10;GlxGszKP3flbvIUHpuB25IIOOOeOBQA7wpprpdFtUVrO2jUCX92BLJgAFcnBXO7ndwAD3rch8Uvf&#10;SjSNAi+zwLKyrCihtz5BJPzEsTszg5PcjoK4t7zXvGk7Q6K32fT1kxc3zdCnzEhc55I46dsdMY9O&#10;8D+DrfSdLWDw4BFuG1pWwJJSB/CRyoY9SBzwfoAb3hjQ7PSJlvNRt5L7UPMRobWL5kVsABCBwMHg&#10;c5weBivWPB2heKtdhjTXLgW8MkKhbGAYaReSGb7u3gd2yecda53w74aXw9FCl1IokMqBnbAk3AnO&#10;eq/w8MOADgjivXvBEOmiFLn7QjGNf9YwZBkcYB4PA4PBIwQcYoA9H+EHhC1tLFU+xpHHsJVbdxuO&#10;P4iPUfMepHbsAfX9D0KztYluLZFkwQM9Rx9eD+uB6k15/wCCNQlljijg01/L2hjJKvUFiO49QfrW&#10;X+0b+3n8E/2SfCUw8aa4L7Vo0UpoensjSByQQJZCCEzgcBWbjgdqAPojQ5I4VisIJY1ZlO2PYTkn&#10;q3J6gHtn2rN+I37Q/wCz38Abfb8avizoXhthC0lvBq2pRrMwJ4Kx5Mj88ZVOfqa/MP8Aae/4KP8A&#10;xLuNVW2+NfjrXfCOmajZwvb+Cfhmy2cyq4yFvNQmAw6KP3kah8t0I3A18j+J/wBqD4LaVrdxf+F9&#10;O8RagZpWMjNdBJnGQctduXlY9QdoUEH6GgD9gviL/wAFrfgf4LuWh+GXw+1nxGt5Gwsde1ho9I0o&#10;kdJA0oknmxzjyotx4BAHI+W/i7/wVQ/bJ+PV1Jp3hfWZ9L0clh5Xw/sTpsbIcYY399vuGKqTzFHH&#10;jPcivzY1n9p7xfNqH23wzomn6btfMcrxm6m65BMk5c59wB244pD+1N8b9X1T7dqfji4mk/hVmwoA&#10;/hVRgLk9cAE+tAH2l4J+DH7RHxS8TLd3msw+HpvmW81ptVlN40ZxlmuJlmu5c/KRsEa8ZAwBX0X8&#10;Kv8Agnx8OfhLb2ni/wCIk9vrF1HeDzF1OGZYZNqg5UFvMYYJxukKna2VQcHyn/gmx8cfA1h8OpvF&#10;HxJmlnvLWBri6nEZU7WJCoSo53LJnPPzE5Py1wXx2/b28WeN/Ed5p/hjVW+xpId1z5jCRmJOTyem&#10;AMkDjjAHGAD7N+IX7bPhv4eaAvgz4T6bouiwWkcim4tI0SLblgxChWVRlMDOTweRnA+L/jp+2Y+r&#10;XEjS6xNqE9w2WmkfcgDE4XO4blzu7enGRk+I+N/jJqviOTy5rxijNmNJGZugwrAN95iCeSCeB0wB&#10;XlniPW53ZpfPPCll/hYknBbGf59zkUAbHxD+MGu+LbxpbnUpGZiyffKg5bcV4P3eSOOg615vrF5c&#10;S3ixWYLSOV8sR87m6DgA+uMd+hqTUby4jb93tOcBmdfudwB+PevYP2YfgxrDSab8Rwvm61rVy1t4&#10;PsxGGaJslZL2QEY2oM7ORlsMeMAgHd/shfsbat8R/Ei/DG8tfs9nHMknj7V5NpSJkxIunBwclU5e&#10;ZVOGZACQQuPv34e+HpNAuo/A3w+kSztWhbytQtYViOn2mxv9I5KhJWGVQcmPqAeM1fhd8LNE+C/g&#10;TS/hH4RktzrMejNPql1dRF44ppW3XErtgo8mCsSjJIkcdCtek+BvDeneGtNfwja6k8azW7XniDUr&#10;zAQO2f3UfmdPQ89A2PcAqeG/+Kb0STxDdxW0enW80f8AZ8M8eWabayqQcfeYEsSw4BLAE5qneeMI&#10;fHV7/aCahdMzJj7RIpaWRXc7JNo5Z3GdqgYSNCWZQQDnfGnx7ealp2l2/g9bibztY/snw/p4i8pb&#10;+4dkMlw24jEaDKB29ZiDyK3/AIOfDJ/h1qjabZaqfFfiK4DNq2oYVraKZzltigbY0TaqpGgBxyR0&#10;oA9asEtdH8PabZX+lL59rCDY6TEA0hbnDSZODIRkkkgJ8wBNak/xW0P4feGW8TeObFrzX98aWen2&#10;sgdl3H5QpJ+RSDyeDnPauViu9M8NeH7/AFm31aG5vmy2pa5fT7o1bcVVFzwMMVXA49CflFcb4f8A&#10;h5Y+NfFFxr/i7V47XS4HWPy2u/muvl3NJI3GM/dOMkKNn3cigDqfAVp44+Nniy+168vVtZtQD295&#10;qgn2GC1DEm3tj/yzU5OWGMk88LWzJZ+BPD1xN4X+HelLbxW6mOW+8wb5yzfNiU/6tSAPmzvO3OBg&#10;E1tb8Tal4u0b/hV3w80ySzsLpfLkvLWNonvQW/1cYf7seBjccbjnAI6+h/DX9nN9L06O61bVY7N/&#10;Lbz/AC2Hzkn5TmbgN7rjPoeKAM/4exeHbeeAahb/ANv3kI86DT9LhKWtvtIUH5sZbtnGWA4x39GX&#10;xd8VtQaMReGv7Pt5t0UcMUaKyALksZGb5eOwXJOBUnh/w/4V8O3yvpq3V20KsXWKItt9xwqj/e5P&#10;b3rqtJsNe8VTrqstuum2sSt5FuxzIwOTuYkcfLjgjg/SgCv4Y8ASXEEd1pnh+CO4ZSbi+1i7af5s&#10;nJXnJPJPQfj1rrLf4dXEpWfUtanXCL5iRMIgwx0BXnrnjPem6d4ljg8vSvDOmSahIMBrmRsRxNnq&#10;T1YD0UHHrWmnh+/1SXzfEuuTSZbPkxSbFHbAxjI92JoASLwh4JtkXUL+WGUJ93zpmlbH6n+Zq5N4&#10;q0HR4khgt7hYc4229q23pwenX64rUsvCumx2Yhe2ihUHIWPHI9D0zihbWC3jSKGL93u+8H4+mPw/&#10;WgBuhiPW7dbzzG+zyZIXaRj3OeetWI/DWlwXX2uJPmZcMfMIzz9fT9KkgtAhxEEG7ncG2s34irUV&#10;vcgBYb/KqR5iSRhifx4OaAHx2rW8imO+kU+jtuX8jn+dK1xcR3Crc2QkVuskTcDnjIJ4/DNTeejJ&#10;80ij2bgfrUYvrMKWhI7ZBbv6D0oA0C24bt3GPvAYxTlgjl+/t6YXK1mwapDNmGGT5k5Knv8AiRVi&#10;K/8ALI8xWX6nIP40AS/Zwj7kuMqRyrY/Sql5BdROrwO3lkfNG3UY7g/0qw90kjspk7/Lg96gu7mM&#10;Jnzdv/AuePagBttLAzK8aqR047f5xVlgtuPldnXknn7vp/ntVVZ7PYpWQKZAcbeA3bP509HjRvLU&#10;49PnHpz0oAnEMbMJM53AkKT0qFLd0iMb7h/ddm521YVmZFACjr057U5w0i84XByPm6UAZs1sQGwV&#10;2nsD/nFZd1okLmQSK27cGRt3pW+8ccz4fbu6ewqtLaJjCIfl6heM0AcnruhyPAq7GXcQR0459j2H&#10;Tg/0rkdY0i3ml86ZGLQyZBZv4eM8d89O1ekXysxYgH7vZun/ANeuf1azhmmKlGU7iGYYYD05H8qA&#10;PMdU0yxldnmlWPbGxRfMCg/UHrjj0rjJvC1pd6nJdxuomhUCPowxk5GMHjgc+o969Z13Tbdiyq5Z&#10;WA4CgbuT1X8fSuZfwxa2zO63EjfaFx97JQs36dP85oA828ZeH0u9KWa3Xzmj3GKPOc5wc/MO+OO3&#10;TqeD57N4bXUNVjNtayqVMm6HchD4GBzn+8Mn6DI4Fe2+IdOs4YJo2s2yqt5LxnjJJAH+8ePbJFcz&#10;a6QyyRXTwJNFgJKsjYx16c5Xk8jNAHDaloiSXEnnFgsIO2SM7doBOG2gHoOwx19s1yes28FpeNO0&#10;a+jBiFDEEgHrx0I7fhzXqut6PEmpbUsD5OP3n77aPxPGevoR82TnmuLn0RbjVG2XKtGrfu/Njzxg&#10;HO1umcEnvnHQZNAHMxxyx3PmRWnlsgKOrEsvGCQRy3XGcen1qbUZoklb7LbNGqrH5OMBmY7euecH&#10;DYBHGRyea2J9ItYNRZWhCtuGFVlOe3IPPXvkDgf3jWffxXEVlIY4cjkRb1Csemd3PA469SOe9AGf&#10;YanNFLLZzq7LJub5ZBx8wBAA9NuecDr0rL8XeHbVp3tVhzFLHmEcGNnbHynIOflySCcDPB71JGLi&#10;WTes6hVVmkLMdy+xGOc/3cdK7L4PfCx/jR4h/wCEQm8f6P4bhtoFubjVtafcqDco2xRBlMzsHPy7&#10;lAHORigD4K/bJ/Z0s/iJ4C1f4fGIi8htxf6HdSKX8oKc/dXJ5TeOOQR0wa+MP2AP2rvFP7Bf7WOl&#10;/EO8N4umw3D6Z4s021ID3Fm7hZQM8b0IEiZx88a8rncP3K+NX7Of7C3hH4V+Iptd/ay8Ra14y0vS&#10;pZNFn0zQxDZPcIC5QxpDJuXPyndINqknOQSPw9/4KJfC2w8H/FuPx1oVtHHZ+IrVblliUhVn5WQd&#10;SPvKenYd85oA/o7W80Txh4UsPFdlfQ3ljf2MN3Z3VpGGWSOWIOhUljwwb04zxjCmvmD/AIKW/szX&#10;nxb/AGadWvo7GG7uNItZb6RgyiT5SS3RzwynJyTyhPPFeY/8G8X7X958eP2X9R/Zs8WXklx4g+HT&#10;f8SuaeTe0ulTN8g6HiJy64IxtdeeAB9teONWt9W8Ba14W1qBYftVnc2jQXSKVZGiPygkrls9gCOO&#10;nIBAP5a/G+lT6N4juLK9jKyRyFZOn3vXgn+ZrZtvirF4d8Mpongzw3b2d1Kub7VJgJJnb0TPyqPf&#10;GeeMd/Q/iD+zx4t+Jfx117wV4DsraJtOgkvG+3XfkqyBoo9q5By7yyoFHTLc4AJFXxD+zDrfiv8A&#10;aF0H9mv4Um01O9mkg0+PVbaPEVzN5UT3Mzt3VJHlHPISNR16gHI/A/4C/Gf9qr4jR+B/hpolzq2q&#10;XC757iaQ+XDHnBkkc/dQHueBX6q/sg/8EJfgd8ONFt/F/wC0Vq7eK9UEIkuLOxDLZ27g5KrgF5SN&#10;vJwowOjA17z+xx+yX8Nf2avhfZfDnwXB9oFnLs1C7uJsyX021i7s/IZAxfbGp2L2G4sX+gNCh02K&#10;zFnYXUmVLEXEjk4GcEZzz6gEkgnqATQBD8Ivhp+zx8J9MjtPB/gHS9FCrtW3e0bKpng+Yw6ng9Bj&#10;kY4xXoWseKpLe2hnTT/OtgirGsLEqx+7uIBIPHGRg4IyeorjT4gtNGt2l1Odm+XbsgDjYeRwTwR9&#10;emfaui8PyNrFrHd280kcMjDy7dNqhiFX5s5GSeO3c+lAGb4q+02l5HqXg61aK4lYyNbtMm3gEndy&#10;cDoBkMRnHPWrv2aWOy81Lq1jjkjJnZoz8khUnGSckccDpzmm311Jp8kciQLN58ojV4trAKc5U9wM&#10;d+f1pLvTk1iJ7K7hjVptsqwxt0HTkk5GMA8Yz0oAybzTdNezV9TaO/mtVD+ZkBA3PTk9Rnkdccmu&#10;V8UeHbCUXN3NbXCNIqmFYZWG7qdvpnk+nOenft/s86NcS3kQMZUNHIrf6xtuDhMYA4yDkenrXOeI&#10;raXUL2by4ZFWOEYmWTaJSedvAO3A5GMjmgDwfxR4evb67W3EsLxyRMzR3nLBScMmVBHBJxg4wR6V&#10;4/8AE34Z6lqtz/Y2qeHLPUbO7m8mKO6AYD5iflZlO32A6Y4zhjX1RrXhCa5v49TWcqscDRvDJ86n&#10;5s8YGeuCRyCO1ef+K/DV3cWT6bJpkrQrHHL5jMQnUcDux756/KQcdgD8of2sP2PPClhpd54v+Fel&#10;3lndWKyyappcyqyxqpXBRgdxPJBVlUjHfPE3/BKT4q+KPAHxRvJ/CGtJb3mm2st/qWnXGfL1KwXZ&#10;5sQ4YB0KhgCpX5ieCvP3F8dfhNPYWzfECe3llfT7pJ7pYwu6S1ZtrSA93Tnn0buAK/NX9tXwLb/A&#10;X9oO/n+Fmu3Nnp+tWzXFubGR4vLjkJEkGRjcvt0wVyKAP1o/4KOeNfBc/wDwTi1TxrY6ruuPGF5p&#10;d5pYMYDSWyq0pmG3B+ZmCnO3PIwpPP4k3Oq31vpt48d8/mNPsaJ1yWUjkluxy2OcZFeoX37V3xF+&#10;LtpHoXi3U0EVrp9vbR6Wqu0DiGMICqZ+TIUs2M5diRjNcP4l8IQyy+a1ztZsmaONiVLDjI4yOnb6&#10;UAfbn/BAD4a2et/E/wCI3xv1WFo4fD/hyz0fTblQVWO6vptrurY42wQT56Ebx24P6zfsheEbmPT9&#10;a+JMj4bVtQW2h2nafLgJyRnrh3dSBjIUDmvz/wD+CQngmX4f/sA658Q5j/pHiPxjqFxPdOSA1paQ&#10;pYI4PtJLPxzyBjuR+nP7P/hRvC3wY8N6Oi3CyyadHd3isV2rNMPOYY7DL/07ZAB15ljgsGsorpkj&#10;aVmaTClmYqBuzkHsO/GPSskxLMzadFKEk4IkiRSvHYdcN2zgYx3q9fXCIirAr4baoBXjaBjqDgr2&#10;zWe5vJR5EmyGMNl/kzjnoeMY/HuO/FABJFYrYSTJqIDCQCS12sMLtJLFs9M59/m9qpSWgbFxbmGP&#10;y3wyqNqqOxJ79+mTxVmNFS3c3twz7sKVt4Rt7/3uvpjHf1FN3WgACSdj8vLHbxg5J6c8Y4/oAV5b&#10;VXeR5FM2NzBoFIU9OpOfQ+gHqBTx9jUbIEZZGyFjKA5+bPUDnP5cfgEcb2VrZ1VtuGOSd49cewHT&#10;1x9KbbznynZSrHrEsjFQMY5II9ycAe2OKALFhPcQy+XB9nFw5xtZWG35sYx0wOvA5JB681paavk2&#10;kdsu1lh3KTJuwn4nnnPfj1NZPClY53/dKD8zgfKCPTGTnGR6VIZmMqkxsdyj5jj+LGDnJyc4x16U&#10;AbkGpW7bUtbrzP7xaTO36evJP6+1Wln3NG7Q+Wqrndx8uD0yQCAevsPQ1gxaokK+Uzqy5Lb1jCtn&#10;056DB7de2asW2oRSTeV5bKy8SeS2CGOeORwM/qOvagDcutSlVY7mNs7Sflb+Lrk+hqxY+I7YhYon&#10;YtlmwpypAPTP1P6VkpiVRFEc+b93cgO4kDtxnnrz3qS3azu7tbiNUVnUqrbih7jn14Hfr2oA6rT9&#10;bYzJmFl3ZMZkA/Xn+natePVfIiwLbdtOWZm6Z/r/AFrk4JYwIyMEK24boz/PJPA7d+K1ba5URbpG&#10;j+XlS0YOMfTp/k0AdTYX02/cjjDL9084/l+lX5VnuHVoZtueH+bnHp7Vyttra27BZ5t3z/KwU7cc&#10;YOceg/Wta316Ar5YuG5Pylhxz2FAHRQl7ZvLZF+Xg88DmpDPGCFA69hWPFqkYZQ859Of09qmivLd&#10;nHluvJ+9mgDQFvuB5Iz1rP1a1jeHYLbzNoIRc9BVldUtCM+d8wbG0D260kupQFAhU/Lz93pn8v50&#10;AV9IheK3V5IG+8T8zdP51sROAuM4yMbQprPFwZMMY1Vdv9/rUsUyL90t+GTmgC68zxrgbvp3pkKy&#10;u2+cMuOdu6kW4AXCLz/vf5704tuXd5jA+5oAc/kIv7ts49KkHlqD+7Cn1qmkJWXzA3zd/U1YYsQW&#10;+0fLj7vWgCHUZYFk2PK+7bkBQeazbzVYoJfLlSTdjABX/GtbJPO7bk/xfSqV+8OOQvXHzLmgDA1q&#10;A6hbOqwbtykMWxj8ufyrmPJgtdQW3e4WGY/ceI4/Tpj/AD0rqfEUSWcYEELbpP4oun5dK4zVNLGs&#10;3Qc2nkyDG26ZsMPTp0P1x/gAbOp3ZvrNrCVl85B/HwH9/wAv51m+D/EF7ZXEun6jG23nY3BB565H&#10;P51HbW15b7hPNJNNCV2tIuCcD/P+NWL1LO+X7dbwiNv7oY5B9cevBPpQBNrmlQ3p+32i5bkNt9PY&#10;cfWsOytXl1NYwGDKpjk9hz0PpyPerH2i509lWybKNgMrNx/L0+neq7SXtpq0dzap5fzAtE6n5/p+&#10;GOKALc2jalZ3LN+8bBGPMbrjp3/yPrT7HTbW0bzbaw8oSONyKoA+vGR15roI7uDVbRZwm0mEEjls&#10;e9QyJuX7MFGwNuXb2/L/ADmgDPn0xEcXNnN8rH+HI/U/h0q9ZGN0zG+75vmHrn/Peo4bUrEwhUqR&#10;/Dx/hUkarGuPMwN3y9sf5z9KANAIJY8yIMKuSd3T+fFcP8R9DW50+48tAGZMLuUnORjP14rsILhg&#10;mxZPmU/e3f4dRWF4uja4084X27YIz9Pbj0/GgD5E+INiieJri0hVhJdQsY2jHzCZCzrjJx/DnHpx&#10;X5kW2nWXwD/4KzyaDbzSQ2PirV76AsY1CyRanYxzRrkjGBdebjtlTjuK/Vj406aza9aSS27bf7SW&#10;MyIqrjcNrHPHByenr2zX5k/8FSvDun/Dz9pPwd8abyX7G1prWgXMN9LIwiDWl9eb12ICXYKYRnjj&#10;LZGcUAfWekam9xbWDXZZ5mVMqZAxU8rkbjgk9MnOdvSuK/a61R9H/Ziu7KyuXafXvEFjpUccOFbc&#10;1xGMKSxz1xjBJI64rq2u7S0v7qJmkWOKzimRmbgg+Y4wTnB+YY6Zx7V5x+2Jq7WEvwf8K3O5PO15&#10;tVnWQAb47a2muBw2cYaMEdOQBnrQB+b37XHjm98S/tC+MJri9SRYdYlsrcLEgzHb4hQYBwBtXoMc&#10;+vWuPs1tTy03l4ARtrbVA49OFAPfv05rN8Yzvqer3WtSsskl3cNK7dAGZic/qPx+lT6PNlVe5Rtu&#10;3/nqF2jBBOQAemfWgD3f9mrwzpur65DdXGnIVhkysmwsu7HP+8drZyehyK+p/Fuknw3oFpbwxna0&#10;Kl1X5iqsMZbB+XPXg46ccV4d+wp4dOoakryKu053J33cev16cnAbrkV7x8bNVt5dQMCRq23EflRK&#10;BGQfnKA8gqB06jtxgigDmVuIZ5JmijVdu0sq42nLj5j0xkdcgdO+amhYyBmRdyqMxlW3ArnOc/w8&#10;57jpkAnkULBoZYkkDli3KxycNtJ5PXd1zwRjOOTitNIi4+W33bTt+VQcr2I7njHoAR1GKAGwo0gI&#10;kVVxJllaPOTtyeBnOc7SD0wTz1qRYwUbcGkWRVYqqjlTx2ycYB9sLwRTIWbYsRVV2nlv7gxgEYyP&#10;4e2Dgjgg4qYW/mlQ8nzNuw0qL8zHnjBK/wAJ9OWxjPUAY1utyGnlVZGZ/nPk7mLdCRwMYHH3uQDi&#10;pECRs0TlPmwzJuCbu2cY45HQnI55JpHjR3Lum7g/MWXIyeVY/wD189KsRxyqVKwBgjsSm7pk+ozx&#10;n69OuMEgEUUDfKwMhVvlZxnEhxgc8YHPGOSCaIbLzzhXXbt+ZRubP9768nr1ye4wKtNFNG672O5V&#10;B3K4yeSM88Y6+uDz9SOBXCxspKLhdzZwcE8A9jwigk5zj6EArvZhRxu6bpF579SwbjJHrn1HWmvY&#10;lYdrrEuVXLPGRt44Oce47ngHirEihkkfyt2xcyMJOG+QEkc5OBxknPB6jIMi28cbNKYhtjkI+ZMK&#10;QCBgkdSQc8DgE5oAo+RbtJueD72TuaTJAIBz04PU8dz2FOi2woZ4UjZV+8OVY4O7GNwXooHPTjrz&#10;VhbcyhlQBm5Vyq8MdgYkAc59+Qe/anSxvK+0Qru2llAkG7d3BAHTLDp27GgCvJCGYkAYjwMsVDBQ&#10;cHjjHORngfL34pDakqjeUJI1jJVVVvukDnnrken4ZqyLeEKzxy5ZS23Gd2NzEN04GcHJ7r36U6KA&#10;BlyxCtwB5PyhsL27kHPbjNAFTYkZwPu7sOnfGBkZP8XykA8HHPuXfZ3ijadoduMhpFU5H4EYbPcs&#10;SD0q15W1lYL5bNGpAj4IBGFB546nPuOegpnkxytuEcTBpBtVpMMw4+Uk4xgqT1wePqQCFYYze7GV&#10;VbhljJw5z/ezz0GRyF7jpQEQHalvtDKVkkDbeNvPA4zz2HGPxqwtuJ2KKfmBw25gV3M391eoPOew&#10;P5FsUSSnzok8wFWH392ccYyTkH36Ng5FAFfapOIpAG34ZWydgGSOPr3brjnOBgQHBe1hJ+d1UKoO&#10;0Beh244Oe/ZuQO8x8rzFDrtB5b5sbAB2BbbgfTp7DiF1wrA7iOmeQTiNsjGOe/UfzJoAjkKW44dV&#10;bCqxkmHzY+fOTtyegOM/e9hUm8eXsd5GyvzDaYxj5Rjrkfw+uR+FI6+VLsBbzlZuMYIYkAjOCMkA&#10;ds8nkYxTAGwXSUbcfKzcN3HQ98nP1+oAAJLmGUSNcFZFDSYUyLjevJHHpkemSCDjBYVHk/Nkbf4t&#10;yxPufGQACCQTkEgkBcAZwabvMLExheSMKzkE4bG7GOuBwDznGcZps0nlBlh3NJyFKyHG7ZkAkBhz&#10;gdMj35oAsCURM7Rn5oiCzfKSc5I/DJbrgE9M4IoMMEZkSKLJ5UopPzL04xjg4Azxz0HNRo3+kNGW&#10;3bWOwbjyAx46Y/POPxp8G9IllHmbsjdsOMY28Bf4uRjaRxjnJ4oAG8ss0ZMciiQYdowRs3DjOAwA&#10;A5PHY9anjkmOMLuZVBzNIccHk/MeOo54OTj1NRxq6y4V5A2wBvLblSzNnpnuRk47DpinDyDt22+0&#10;btzH7oGfY/dOCxGcDI4GDQA9RO8f2pFXYMFZNh5IHru+YDgHjHXnBJp8CqmY0gPGRt2g5OCpAXs3&#10;JwSADnqBzRFKG58oMfvbmOc8jjP0HGPWnINzCSdTlvvM3qF+71HUDPXrn1oAGgRkELW44XDbdoUf&#10;MF6cYJ3EDjj2pzmSY/MWbDMygJvwQRzzjPTGeT15yKZHFLEscZdmbIyVUqc7MeoyCQDjPHXPapw0&#10;aIDKFWPdnLYYo3OMepwT3z7DpQBGVS4CxeZHJ8u7s2Rwc8j6H06Z7CiPyxiRYdzbvmVT91ssBweD&#10;ySM88sehqUGYlljLNu4XKkjjocliWyTnjPU5zgksaPzJMJhty/MFXHpk4I6Z7evpigCNLaKOJEWT&#10;G1h8zPsY5+XORnjHqBk5x0FIyMw2sp+ZdzK2F3dj+OB2x0xyAakXdPP5wiVg7MWO3PzeoPAP3c55&#10;5HbgBsiMoE684+cbV4fg+h45yT06/SgCJCyjCCP5nzGq44ySAoAz9c9htHXJpzeRCBII48q42/Lx&#10;jgAYH5Ebs5+opyxh18ooW3ZX73zdD1H0IByO3X1az8Zjbbjc7L5PQdMDGON2ORjouOBQBGXWJVj8&#10;77xX5GCruG7GTzjuPXkDjOBTTKhw0kcmSrId03EZ+X5eGzx6ZHU9zinNlLeTeFZmxvWTG1gQw3Y6&#10;FsFjxgnA9acpkM+5nEcm5VZnU5A6nhsZzkYxgexoAazo5JEqExqikR4O08YXPsR3JztOCCSS5AqK&#10;pkJWE9GaMnBGCpB/4C3QDknIGCahDKyrKhztyR8q7hjjHUk+ntg4yKRTbmJYUk44I/dsQVxzznJ5&#10;/Lj2NAFiQTxoV2yttbeRtK44w3bBySMk+2AetIfKR1jVyrbcKrOFYxkjBJ6Zw3UkDPc940HljDRi&#10;Pcv8KttOPm4PQe3IPHTjBkc25XMMbKshyo3bd3Ht0zwexPt2AHbwS0Mofy2z5kZX5j1zjPHG3gEE&#10;qSee9PleOM5mkjX5Qirt6Nt5wCPbGOoBqIbdyksflXB2qew4A67DyTgZ6DHpUqeWAFZ5GBxwnygE&#10;kcErjgEjjgfTJoAWWMonkoWx5RDQtgkL0weQQPcHr3GaBIrSs8ki71Xaq4DZyQpHPP0yeOvUmg+R&#10;DB8qLtWMrmZFG5cEbiSc/wB3HPOBgjpU25i8cZKsVbDZbjdwCPrnnHocY60AQMEmdlWfeRJ/CeRw&#10;dq9M546d935ODGPa0wHzZdsxgADPXr0yCvX8c0qEsqCMXG5eFO9kzk4GeQBjI5GR8rE1I65dyJSF&#10;Zfl8tTgnORjHQcnBBGAMcigCEwzlVaebd3+7tL84XtgEhScZ55z2AY6xQIBJtVOCqsV+ReQOvHPO&#10;B1I4OBzVt0U4jZRtdtshaPpnnB55+8Pm5BGemThskJOVa4aM92VVPl/KRu44Pr1I+XsMmgCAxojb&#10;JF2FtvyMpyc9hnuBxxn6mldJjGqyxsvzKJUZSpQ9cDpyCx9fzFTkGVdyBsMPuqxVfu4+YB8Efd6A&#10;etIIMs+C8nzbiXZSWJ4AwOowRnj1yOaAK8rSSq0jxMoaFhIpw3fgHOM9uD15GRgUMsq9EkY7cn92&#10;DhxgjGcDGfQZ9xzmWSHC5lx8q789McD0GcZJ9O/XrQ2+T5x/vB44uo6dDzg/MMnJxjGaAIjHuO2K&#10;TcrMCu1QGkXAUNuwc9Bg9eo9Kh387o1j/excyLllVehHPPbjvyOTirDIPmRYj93543bc2cEAkYJ7&#10;DnocnpinIUk3FVDfLnarcMep6hecHHTj60AU0SGKKPY/lqoUBSw+X5TjOOrYUDknp9aAydljZcsy&#10;tuwB3bcO/GMj1PoTiwkRCryjMvH+y2BwM7geuOB0A9Ry2Vrd4VkW580dFfcOfUjDc8Zx0AB9eKAK&#10;tzbkoVLhW27Y3dS2xs+oI+YFvXnqc4FDQi5kVpY9yKcqjA9CGGwcejDkcYY5zU94Cs5mkiXzFcn7&#10;o2vzk+uCdoGefzOKgQNGpAC8MRt3ZVV5+decoeCOnPYigBheWBZFMqKu5VLKxVmbC8cYwM8dD1Oe&#10;1DuzZEL+d95U2qOWAJUDJ6ngcYzg9hmkIjGY418uOHAQqOdoUZ4UZxgdQeOBnrUhMzRlpDI1wBtY&#10;pk5xgDJxk4O48gZJJxxkAABGJdzQp86/MwXG5SnLAjtk+uTjB65Mc7yyRNHEXX5V3eSgzGMcADI6&#10;he/IIPWnM8Odq3Csc8KZfvYx9emc+w6cgkNhwnKwsF2AbeM4/Tkcg55wM+1AEZeTzmGMPFIzCQOM&#10;IAcjPODgYOPTuMYLmtlEa24jk2yMNyFm+92JB2gjH0OeBkkENdQYHQ/881G9gVUHI4I44HqB2zQw&#10;V1dmwd0mzcFyOAvJyM4+nGDjnmgBJlMrNG5jWSQ/MvX5trMAVBI7+uDnqBSrHG07PIjL+7YEbeMd&#10;AB7dAegwBjNJvTGyMnKSMVCj5VG5gO2Sfyzjtxh0kcSIgcr8vKM+Vx2BOOQMrjj+tAFby0z9oI7h&#10;9zOu0YJ+Zj39PTPfIocRRyeYUj3bc/M20rt6he2BnOTzg985MzIrq0kMccnmSER7pBubnPzHJIOO&#10;5HJ7YyaPNYPstoSyrI20rGCQB0GcN0yW4JGRgY5oAhnso0k8uJRJn92vmFzv5wOeOAMZIAGT1PZq&#10;hlZHXgowZcnduyOQAegwM56DsTzUyRL5e395hlJ3NxhSvTB6ZznkjJIPrQ0TAqA2dytuUJkLkEHb&#10;gnOTn04+bgAigCKS2Yne9rt3KFEjIeSB04BZuBu4IU469M1Wtn82QLbxhW3KG+8u0jI+YndjcAcj&#10;Bwx5zVyYCWHcjMxBAXbH06/ljGNuCcfgDE0KOSMrJufZIVJCkc5OVGAd3Qg9D60ANNo8mWiZl27i&#10;rKGZVIwp4GTnoD0PbHIzTltmXzI1gCuF/wBVCpyOMDp0PAA6Z3c4zmr5to5ZB5rq23n5Y97cnk46&#10;AgDj8DjrUCoj26uYGb5STDHIcBTwMEDH446HrkcAFSaInaFj53fMvDBtzY+96E475IPIA6VnaBU3&#10;/d2hihaReen0PdT0H05rQuYvnJR3P8W0AfeOCGbPp69hnHpUEmIo91ssiqyk/e28EcEjcfl5HGAf&#10;bPQAoyfudxELRruJjZpNuFDYHp2Q/pkesExm8wqPN3K/3VO5hjPIUnqc5HoT6VcMAG4iNvlJ+b7p&#10;55DcEe2RyTnn0qOWF8K6lzDgjcNrLknAA69Bn04PY0AZ8sSJvzaq6xxqQQ4DMOeOhbr9Bzk+tMML&#10;KWk875VXf5nCYwuVOeSeM84x6jpVtkMSfKu5Y1C7TH6Hd6Y/i7jpuA6VWePDL+5QAnG1eAMHtwMj&#10;J9uvegCszMT97YerO0hPOB37cc8k4xUc6LHIXjjB+UhSw3Zx1zuwSScL68896tPCqkR/e6r8zD5l&#10;HBAyfx9AMkA5FQbA0qu8W9ty7QE5wM88n5hnPUZzz3oApTRlD88PyjjczhScMBwM/U45+7x1xUZB&#10;C5dcNuzukUHaec598Dle3bOasFF8rbEULFSP7u84U/eIwucgdMEg1HKoyrBlLA46HhcZABxu/IHn&#10;PQc0AVdsbR7WP/LX5ueg4x6bTggjgEenJquyzQQqzqoc4Kr1z+76AewB5yOnA9bExjYLKTuwufmU&#10;8d+oHOOeMHHy9O8dxbNhmB2llGyQKMIw5ycnr83OTigCvKivCyb49qqWVj0BByGxzyMHnAOR36iK&#10;6CMpRFEqbsYYbwwP8OeF5xnvxx3zU8wHlfu22FmYiPccgFuuR05zjr+YOY5S+G+fgr8zKx5I6Acn&#10;J77cfnQBAsiAlH1CSLbgBo1+98oHbnGQT82D81FRXExfD5YK33WbcpIAAHocYA9R6UUAcFbI6qBH&#10;HtmWNc+WSHBGGHTk8gD1wc9RVmK5wweJVVMkNtIyTgDdncccEg5Hbsc4rBtkaiYQ/KM4CqQg2gjP&#10;PzceoHA6gtxZXaE/d+X/AKvOW+XHt1xyDwMnkd6ALUMDXEOyS2WRlH947SSMbTx0+vGD1qSKSd3Q&#10;xBt+7ckiqVYHCkNk8qWAHfr6cVDHI7StNNtLKcsdu0cnnJ9Pw475qZW/elvJ3MrfMrN/EGAIOQcj&#10;OCcdQc9M4AHwPuDFT8u0bljwAVJBOAM45z69DwKnjHlrthCb2wVVBlWI9zzkH0/iOeBUaTI+2GGS&#10;Mlc/MeSBnnGcc4YkYI4UU4oJJJIkCruXEi53KVJIwc9euMnjJxkc0ASNbvEskKL+5VSir8wA4wRj&#10;6q3HqaNxaJjFPGnzOu3cOQw6HJxzu6YyMY56Uhk8z/SREWKgbl8vBBJB2jjv9McYJzUkQlEuEuOh&#10;+VgG5wCevPfbkckcg4oAkVfm81ivzY3s3G4DLZJ4zyWIwTn1pUVxmSRlG5dzM2VyzK3I6HHTJJxj&#10;J6g0scpKfuoz93B+RSwOGGMgE9MEZ+valWEFt27aqqdgWJQB97PPOevsMYFADoLdMNi3hClif3mP&#10;lbgngdMYB9CMVNbjbctiN9zNtCqq7icgBieh4wMkZPUURA+a27922QysrrtVgPXH5kjnOOOtSRhi&#10;PliXarfxEE8ZxhmAOMgHn/8AUASllWRZCsYYyfe8zC84xwecnnjH86nt42FossPyqU3rJk5BzhTg&#10;EDjDcHuR1yRTYI8vGjSsi9BjHyj0wGI6YA5P5ZzNAAxMkqbnG07tpJAx2Gfl49cD880ATQTsJ1Mc&#10;7bo1P+s5ZCBwxAJ9sA5HHTqamVZ4do3NGpyqszKMqRhuhHPzgH15PXgxLGzQ5mjaRc7i3I3fLjGB&#10;k9++R0xU5BKsGAX5j5y7flJDAD7o5Y8dB1oAXPmQqAyBWWR02sOdx/HIwPfIzyeTU4yg8oH5mUlW&#10;3cgY7eoC5wey8VGVV5BJHGGaRSVeZSzYzx0PsBxzgngHNOSS2EpjGF/2N2OSCpz75z2HLY9KAJlu&#10;Vc7X/djepVWk4zg47DjnbyB3xnFPjKXDLJ5/G7YzNH97HTOOSAAOCMgjpUX2iVn89WVe6ou5Twcn&#10;jPofbGSe+KmgKoxSRPl8xlj3NuB+YdCQQOQxyaACCIRwAwRhj0VV4IxyTgHnrkjnseMVIFG9TCg+&#10;7gMuN3qAD6gsPfgepoEQjAjKqduPlKBu5wOc5H09RwCKkTkEOePdvmPOQTzwffGCcg+wA6J5Ffz2&#10;mX/WEbsnjBHv07+vbpTodsUazC6KrsUcycYXvgAcYA9+e5xTo96LuUHESltuWO35eOvXHJ7/AEyM&#10;1IkKwzGIyf6vC7WG9nAPoM8Yzz0HrzigBq7E/wBfj5f4W29c9gOcFjnBI61JHFsTa25sMVkJYEFQ&#10;ByOcHAGR7Z5NLEit+5ADDOPlwCfQcEdsnoPToaVY0WNnkVdvlAnaNp4/iJbnOB2I69fQAkjiJBlU&#10;xbVY/M7bhjHU4OADjJwemeuKdHCDtkjWTaVZv3gOSp/i46gbeeefwxTSwRT5bKuxsuVjBxxg98rz&#10;0xkH04NSq8eFFw3Hlk/NyS2MDPynJJ4J6+/WgAVlYMguNwkXEij+L73DA84746dM9qRSF25Ct8rA&#10;7sZPK4AxyB7E5PXOAKUrGJPJaVcH93wMg579cjo3TqBj3pyozM3yZwpCrGpb8fQYG3gAH3xmgBUZ&#10;VlDpB82OeAu5jye4z8oxnPG7pTVUkrMg+ZT8u5fmznnngZz7jp1PWpMbFaOQq2xW/dkbgcncARk5&#10;OTg89MYHIwKqldiMFbdjPlHAXPXHXsw446gjnIAI2RZVVpmVVbhfMJ4J4G049e2OoPepkiDgsoEf&#10;nNhtqkswOBtIPy59uuccDPDlDJLuCeW23cpkkOOvA+VfmOSeTgdRwOlgRkkybQu3/bODjts6Y+bg&#10;cjuMkUAQhJlJkDNhWUsI2bpkZ6HDcMeucZ5I6gEJMDMUkyMmby88rtUE8+oYjJ9farHkyAsUZmbC&#10;syuG+VcdCcjgjrjHXrTooFaMAzZXbtKtnPp268jd69eRxgAQWkm5TcKob/noyttAwO+4YGADjuO5&#10;zgsjtjIPLabdtXaqquc/d7YB4yO2frjAtG2USnyI0/1a/IqjjcB85Pcggn26+9MlSYwME2xnK7Q3&#10;U5yCwHHAAUcnHp7gEcduI+ESQxyNhYZAMPuUnJ75IJB9QF6dAShmi3Pc+dvdfnZuDycYLdeOcHA5&#10;xnjFTiLciu0DfeYR7pAR1OBuGe+fU455A4aYNn+ihWBzt3N8rZCrkcc5OfegCHy9/wC8bHzY+fBG&#10;wH+Ln0JJ46YByeSYWjQbhMF+YN8pCkoTnB5Hcnn69c81aRpbaRnIZWXLeYy87c/dz1znvxgNjkg4&#10;VbYIpZ45s/LlWYDnAwd20bsknnqPckUAMKSXCsEDM24NGoUZ35Y5wMqD25z268ipI9PVnjEKR7kY&#10;FtqsGHygnOV4PA6Dkv14BqSBCP3yfNul3LjBUd/QMRnGO54zTvJWOHkSKcK7YU7h09uRnDdMkY6d&#10;SAQxW8hfywqtIV2Aw85xzgf3QPm49896WO2SSNd2P4lLbckkk5AJ9yxHQ845PJnkLK6o1qrKWJSM&#10;bW3HgfNgsP8AZwRj5c0CFdu+SQbgo2SebgHIyp+6fl4bJ4zjHrkAhFuxQmNmVuXkWZuDgkl8gf44&#10;PHFPLSRZbbIW37o9qlQyLggY4B4A5HPQnOM0hVHWTIPzp8uc7lz/AAjgb+nOOfcYyZAHGxxFNgAl&#10;dqKdxBU7uSc+ucHAx+IAxAbV/wB3Gqrt+XbtUIMAEckDaMjGMnCjApixbh5cgB3fLt847l9du3GP&#10;xzkN1qQgIi24iIyA+FwoXrjPPHXoSc/iBQVMLqd37xVyMkDHB67c5655ycemAKABUj8vKRr5h53R&#10;pt52jZwpIzz34zznPUMUXlq7yBFVGKkqfubjz69c56AnGfWpSkbPsRnZlZVQtnjCjG3AOACuNvpy&#10;T3pEAVFk8tdy/NuXAbb0PTPGAepx09iQCFUAYSMg24IbEi7o2HVjj1BAx1zk9cU5VLrJCJ9zMf3i&#10;s27zDtG0sozxjAyc/Xk1Ntd+VLN8hwrMMq2MepyQT6A8jGe0eZCxUqv3VVuu7pnjBxk9Pfj15AGx&#10;W8PmNHAiMko+aNFKmQZXsAucgnqOvTkCkRf3iyOf90eWQwJ64+XOMFu444x3qZlLkGNWdWyV3KCd&#10;3/AsYBPTpgDt3Vodgba7RgsB6KVHp1YHOM89+2QaAK0gMR/fjc8f8MnzMCAOORx054AB/IrGJJMA&#10;KzZyfl48wgkHDNxk/NnOMH8qkjIVMMqqzNlo1jVVCj+DaQcHJDbfw5psbxl9pUt/dDEAkbsZxx1A&#10;69i4oAhjhURK0TIqkKMLGqfTIA9vfB5PTh/kyBVSJc7pD93Hzcc5PbqM8Hn64MqRS+XsllzhMMxk&#10;27WBxgkYI7jB/I1GImVvlAaTBCM3Gc+pz25GDtPT0wAAWCBWXdGMeYdvSLPyjLDJGCBt46nn7veG&#10;aJp2S3JP3gH/AHeFbg9Vyc4yM5OMkHvVgW6gHyo2YNuOVj3Bmx6epx39yOuKiuTFv3r5023j93jH&#10;AbqMDaCcjB6H6igCtNBIgaRA3B3My9+Ccd8E57YHXrmqepxW8Uxsb1mZVby2ikkO4YJBVhjgYPPP&#10;Gea1JPKVGRiuP+eawrgqef8AvoENnvk4zVHVljXefJkb5dyxlOFy2BxjjjAww78mgDiPFVus1tvm&#10;s9yqgCyMqjG4jgDdxknnpweAK8G+MjxQPLHbxrtPHyhVy3PPP3iRxkE+ma948avIiTW6KsfXcWVs&#10;ZyRnAwSByccHHXAr53+LkunW0UhRN25chpFKZPJ4X7wGVHHsPagDxvVxEt1tjH6/5xVWrGqPuvGX&#10;j5T65/rVegAooooAdESGUnopzWx4btoY5ftcy+Yy/dVWBx05NZEILSKmMjd0rZ01FRfPmVmG7aCr&#10;D6EHjHTp3zQB0CXAlK2cY2tuXc67GywyDjk4PIx7ZPNaEPl7kthHjzNqzCLqidcZ7Z6kHHasG11F&#10;bPLSE7vLy0jduOeeccHpyRjrzUcWqmKJr57dS7K3DAspIzjb7Ak/p6UAd7p96L/UoYLErhW8uELs&#10;Xys/eK8Yzj5R1P0zXf3Fva+FLO30e1doRGvmysuAqEHO48jbjaMA46ckDFcD8ORLpdkmpaiiiZUb&#10;5Wypb5c/TJzjGM4PHUVq3OtSXt+5aPzFkyGZmC5BAOzPRsngsACACQRQBf8AEN2kEa3s5f8AeRqY&#10;4C6kkZPfGM/IpOewFYOm6rLqMjXmozN5c0g2x7vlCr908DgDJwT03NnkZpdf1J72fa5jYH/WBslY&#10;o1XLDOMNjp+nY5qaRp8lxuvJG2whhtjVunqMkcDHJyMDPr1ANo6oxgkuCuzcrfvIyo45GcYI6KD0&#10;4JFdD4dMt7crNNv8uPa3zSFl3ZIXJ/vY3c9MenfjX+xy38FpDMk37xWMJUN/d7bTnrzn9a76zmOj&#10;2x06Vl3eWwczSDK9ckknAGCflHJ2gDoMgGvbQzBo9OtYW+03Cn5dhBhQkA/KMgE5IH5e9SW1za6I&#10;U0jTZIpphxO77mwCuWY56kdhnIGM965yz8SLZPIbdP8ASJApmkZQdqkH2bJI3HJOe3BFP/teO0lX&#10;QtHh+1XVxIGnkVDgbigyfXHfPrgd1oA3La60+zvP7auWjmuCTGPMUssOQSwK9c844/2s+0dzp954&#10;qvBqc8jQ2LfJudlzKCqngA9N3zEckjjqQKIbawCfvYWuppG8yUxheAcjIx39Bkj5u55re8J2msat&#10;fBIIFjb5ljXDBUGCeBknfjknGTjt1oA09K0G91i8hjvEFvDEreV9rVdwGANoDezc9vlwc4r1vwL4&#10;dlkcpo9hu2jM2pXUO5TtzkLuKqMhuMDgE/hQ8CeCtMslW5uEaXYpG1doydvQ5IUDcABwQM8dK9N0&#10;PQNQ1ifyLVI44QuF8xVILc/K3bpjjjI74oApWOhmVfNe7jvJFk3NISNiSYz0UbQQT0yue4xXqfwt&#10;8J/ari3hujGyyMqncqg7duc4zyeBnrnH41HoPgiNyrxktD5mQ27Bzz3U46Dtg9TXJ/tR/tGaP8Gf&#10;BE/gjwleQw6zdWrLqF1Efmtoyo2xR7WGyU9xyygr3cYAND9u79szS/2ZPgFpmqfDTxZpratr1xqU&#10;cMltM0lxZw2U6WwdVyVj33BniUkhgIJGGMivyf8ADvxw8ceKP2g9I+JV9DaapeQa9Hf2+n61b/a7&#10;WaZWDfvo3I83cRzk5OeCOKb+0z4n1/VPHElvf3UqxywxyyQ+duQt8xyMHBHJ9TknnsOZ+Dmk6rrv&#10;xN0fSdDjie8mvAtqk15Fbq0mCQDJMyomcdWYc/lQB2H7VfxD1jxv4stZdanMt5JYwzajceZnz7rZ&#10;5cshC4UFtgJwOp7jFeU5rs/jnHpkHji6tdJvnuLeG4mW1mkjKtLAZGeGQggYLROnHt71xlABT4Mm&#10;VV9WwQeh9qaqlgSD0GaRThs0AfenjXVP+Gd/2eNP+D+t20dvrS263F4wYIpUJynmRk7sSgbF7gb+&#10;/Py/L4uksraSONt0skmY9v8AARgHnjrkZB/HFQ/FH9oXxX8V7ZF8Sa7JPshWNhcSFm2pnaBx6HAx&#10;gAE8DtycWqxKu3f5jNtIVstnpyOOOf5ZoA6K48QJPEzT5Zem3dgNls/L29MdvbvWFq2rNNH56x7X&#10;ZiV2kqAex/8A1cVWm1PyrFokbDSYB6Z5wcgdhjH547VnT3DhxgNs+7H+8wOD/npQB03ww8KzfEr4&#10;i6b4JLNHb3k2dQmhwDHbKC8zk4IyEDEZ7ha/SL9j/wCGP/CVarP8Unt/IstPtWttFTdvex0+D92g&#10;hBwPnYAA4G0K2OAVr44/YY+F11461W6u7SJWuNSm/s+FXUbUhwrSsWIO08qAfUHrmv1U0bwLp/gv&#10;TLfwpZRwWNnZWEUUiWrLBLLFH/qo1JGFdjudjtyDuPGaAKek28ejaO2rX8hS+1KRmkYxrstoVY7Y&#10;yXIy/mbi2MfOM4YLxcsdZvZrK68UM01jptpGyaRa265Mm3j7TK//AC0csAVjXC5+9wxxNpWgx+Ib&#10;yS0mtprqF7j968IBS3t+mBg4Qv0AySVy2RkEL+0J4n1Tw41l4c8KeG5r6dYwuh6Bp7KJLu7LMgQ5&#10;G1Yo1UOzEjuxztGQCh4J0eTWb2TxZrviCOxtYZXSO98w40m3XcNkKAYNzKwYg/M3zZIA2V6R4O8N&#10;/wBm6ddwRLdeFdBj3FtPllHn3Yxy05xvCk5PlkjtnPSqfgL4Z3fgHw0uv/EjVbNdQg3SNCkLLBbs&#10;QM8s2ZX25BcgZxkKMkVh+LNKvPjnrrIUj0zwLpVwsha6jVv7XkBO5lO4BlIUBd2QPm4O4EAEcHhH&#10;VfjtrFjc6RbLo3hPT5Fl0qxjJ3Xe0YF3LyP3YX7pPUj5SB19B8MfD7TvFd1bzaNZrDZxq0Ul5JHh&#10;bxvu7YVHVF5x2Yg5JU852g+GJNTtfs2m3v2XRVdXmkvpI443BIAMhKoCvXCrtA245zg+t/C23sLK&#10;D7N4M0hrpmfa2p6lD5MQ+QECPGDKMbcbVVSOM8UAdT4A+FPh/TdPjuYLIxak0YDMLjzWwMgZbPGP&#10;Rcbc4Fdx4f0rwlHZf2lfQW8iW/zNdSAOseOvP8PPXpXCz6ot1fHQ7jUpr6+JPmx2+bW1gHYZXLE+&#10;o3Mc56Vd1LT/AAT4L0+HVPiX4usY0tyGs7DzFVQ3YJEPmkbORk7umfXIBu654utNQtWl0XT45bbg&#10;faG3eW7joqj70nAHzDIOOOlTeHPC3jHxTqAnv7qa1s1VSbeOR1M5HPzEjgD+6uBjg5qho2pa74mt&#10;odU8KeH5JISo+y3GrRPbRRIQOFiwWYnqMhePxrsNC0/XDar/AGz4qa5VT81ra2wihQemCWZh9W/w&#10;oA2bG8tvCqQ6NE0G7OFjEwYq3qeOn5Vsm/mWFZorCNpuu9bgBR+BrH+1W2UWO2jhG3B2plunqM5/&#10;KrdjHqatvja3kXf8u5fu+54x+HXigDRtPEV/Ifst5bLbq0eQ0lwJCT0xwDUt7fT2UO+CWPeMHcYd&#10;w4/KsefVoYFVIn2/Nz5fzc55z7VYW9drRbjdCzMg3bvlByM9e386AE0vxvLfTfYntD7yZAG4HoOe&#10;Sfx+tbYv5YFFwICS2dy8AAevJrFhZS/nTW6h2PzLI4OB2wf8kVPHdMEwx52/dWTO716/z5oAu3et&#10;2sY2358tWyPmzz6c/XtRNJ+4EaTBs/6tWGWH4HnrWTdzR3riJ9rJj5sD7px/P6GiweG1k8gyyNHH&#10;yvmOcLx1HfH1zz+VAGqnnqfNX5WPPHDfgD3rRiuZnjy7Sc8/dxn2rHbWrXZ5okVV3YX5lHOOfTFQ&#10;x67vdluF+aNfl/eDlv8APX2z2oA3JZbWP5oFVGbqnbNUZ9TdEEUoLbmzmNRxj3rLuNekaNgscauv&#10;B2/MD6Ht3wDg59apf8JFbxxqLy8kMnzLuSHOSegxkgj8TQBtT6wlqwSUKy5A8licnjqP8n6Cp9D1&#10;uLUoPOiURmPCMvOCOxG4foa5O51a1yqi58wZHlwyLsJbn7pP09R+tN0/xXbmQiGNo1jfHlncrRcn&#10;g8/MPoP/AKwB6ImplI2XY3y87ccYHX6UHUojh1vVMZ4yx/T2rif+E2tnmMFvKWZPlZ+GVfzNa1jr&#10;sUsaJJbrH5i/Myspz78E/maAOmN1bk71MfzKOd2c1WmlDBsB+v8Ad5NVUv7WOHaF7fe46f57VFcS&#10;5ZdtyPlGf/r/AP6qAHXoV4lLyfexhWXOcn0P5VzviS/Gmw+ZDLgk4VVfpjH4VsXFy6lUF1GGbgls&#10;8fQHt9KyNU+zzrtup/MXbj922Dn37GgDKnf+0YAzCNUZf3gVc/Nnrz14/X9cW/t4yFLNnaoC7WyV&#10;PXr+Zx/Ktu4xb/LGm3GCoCenXpx6fWsS/wB8shkSML369Ov9PWgDn9ct7ORP9IiEmF+bdn5ODnOc&#10;8jNY0+kW0sKyoOjfNHI27cueh3DGMY4rX1JWhSRYz5kezC5cggdxk/XP6Csu8kHmNIX+Xa3y+WWD&#10;8c54+Xk9ev6UAZN/AJCotNThh2n/AFjyAYyT82BnPQH1Oa4vUdC8+Bp1RWfed26VS6KR1+bufl9e&#10;g/DvdSkurb/RpbpmRv8AlluHJ4BOcLjGfzNc9dLHPb/YxIwZpFY90GSP4Tx1HXOM5+lAHn+q6fdw&#10;asrIWdCp+ZmVT1I78/eAPuevaqGr3UrRkyIGYKu7LZbahB47dMfy4NdTd28F1d/MyzbvmYx/LuJP&#10;Rcg8jB5564xWLfRiSKRy7GMqQoOG+XA9B29B6dxQBxcUbHzljk2/KwMnyhYzzjd05HGD6E8dM0tT&#10;8M3E9zbzC/uLa5tZDsuIJCrAgcYA9Rz24x05rrPs1tDpRW9s9u6ZT5/G0plhyACQC3vtA7E9IobG&#10;OBbfyFn8zhnVmDKzY6ducZyx+nFAHG3mmeIfBd49k+laLqVreWpbdrGipcNJvYbwJZFLAZz90gc9&#10;s18Q/wDBTH4S33iT4QaxrcmmL/aHh3UDqH7mIIBE5xLsCjlQrK2Djjee1foh8SNIS50KHU9Ot1aa&#10;x+YiNif3blEKdMDJ2/TbnOc14r+0J4B0/WNNje9jZLW4hm0683qH+RlYcr0bKvIf+2ajPegD86/+&#10;CMP7SKfsw/t++EtY1vUJIdD16dtA1plbEYjuysMbucHCrM0TZx27da/a7/gol4uv/APwsbxBC+7y&#10;Y2W6h4jPk4J9fTcRyR1GeAa/nh+Jng7UPhN8QzaW0/k3ek65NZsrH/VPE6PE+cnjbImM45jNfvR4&#10;t8Z2X7bf7CPgv4r5ha88Q6Lby6ptVWHmtGBKrgLn5Wz8px0PGWFAHg/wF+B3wytP2etX+N3iTw1b&#10;y614802TUjqTKqyWdjawtPbrGSflYyRhycjOQOmQcn9j34UfD9/2i/EF14X8GWEK/DLQ18Ky3lvC&#10;ZDeajczvdahcu8mTK2NsQ5wqNgAEsT7d+0+um/C39lyHTbgbYND8F2qXMO5VkRZZY0ZBvG0t5chX&#10;kgY64Ga8j/4JStL4n+FGufETWbhvtXjDxxqeqnewaSRGMQB3D5Txt6cHqOnAB9c+Grc2uIWkk3Nc&#10;SSNgBTyx6KDgHHHHTcc4NdppN/vi8i5umjXbmOPjkAfT5cHjrg44rE8P6BBf3GILrypMESEQ7Swy&#10;OCM5/Tv7Yrq9D8NrpsinUpkjFw6qzSL8rHfgAH+Eg5yCfrQBT03QtN1K2mt764aaUzGOSJ4/LU4H&#10;DcNyMY49R+FdT4d0C9vBb20dwzQ+UrPC6nOQ3I6cYHXjB7VNpWgeGrO5mfTbLc1wWMm8hvmxgMPm&#10;64HGR3+mOp0rTpDBCl8Wk+fd9oH7s9OMnOTxwVyQaAMYeENPtEyh8tmUho/MJMgzjIUD0zx69qg1&#10;XwwXCy3e6SZBhpniMmxOuM4zxntwD+FdjJoUF0yS28sSMq7t3kkNnOMHk9PToKiu0kVPL8vzG6LG&#10;fmUY6ZHpjt/hQB51cW3nvNDNaeZbyxbo327Tg/KSwB+hz61lXGi28FoUs/8AVRr5eRlvkwOMnsCe&#10;pPXPtXpdzp1w+5fsmNicx7vlP4/r7fWud1XT47S0kgtrBtvRRtJOVJyfQk5645x3oA8uvY7S3sl+&#10;1MzDaqF1+8eM5PH68+1c94h8O6g8/km1zaNyrGPJDMwJ6n8sD+HJ7V6XrFirJ9pngWNpjtYKd2CQ&#10;V4OPbB+nYZrnrXT7ltVmtBbuBHbqI49oAds9UHOTjH60Aee2vwl/4Skf2XqqiS3vGaK8h6N5JAQq&#10;Bk5yFz05PXrx+YX/AAVL+A3/AAinwFW7uLMTaz4R+I9zZ3l90dree2iVB7qWtgwz0MjevP7C6ZZ3&#10;Wk3JeHTmYMwihmXLbGZgvOAM4zycc49DXxz/AMFo/gBbJ4E1TxRDp63E2o6RBc+WseQGhiMbtjJw&#10;wVUznnJ4HNAH4tvO+leO4NVt5/sy3ey5G1QQu8ZK4HbdlenSu+vbG81aCC6JXypmxJdRsuAAeGAI&#10;GQMYYE4yffjjfFunx2ej6Z4gs8I1vqNxaTKvVRkTJ14xiRsH259K9E0Tw9canaWejQxyN5t9HGI9&#10;2VkDSIoQdfk59M5PbPAB+of7OWhaX4E/YI+E3ws0u3WO68QQaXBIIZgGmn1HUbi8Z8ZPTC4A5wqn&#10;GOa/SfT7WztbH7JCCpjTyzblmLxYyAOvTqea+C/D/h8eGfi38AfhnaGVZrX4iWcO5pCEC2WjXDMn&#10;HRc7j6AHvgZ+7rnQY9OjEFvDIpT/AFiibDMO/I9c88/SgCbV5bazn2vbRq2MqvPPUjPHb27VlnU1&#10;huFEthbBc5CltpI7H69/btV/7HZ3dr9jspMLGpVYYlw2Bk5Oc8YyvPc1kamLLS7jy5Z5Y24ZY54Q&#10;ME4PXgdSeMfjwRQAXF7avPGbSdm27Qy+Zux6DAx1wOmCM96q3N85fz7dyWXdlXkGQw6nsc8+gzjH&#10;rUM2t/Zo2nS8AbcGK7VAxgdT1BPuMVDcahbXtws21ot3zPJbMoRuB15PI/XrQBLN4is4IQ8xkjmw&#10;ZGYNtGecYJ5x68+tKNVgu7VbhLuQMobbGxVt/wB0jnqcgkcZOB+NZOoxNqEGXeSTfMrtMPLDoQOO&#10;2UBGcjPOM1Rku7qwAngYMqqcLtDMvvx37+v07gHSJNbSCG8jnkHAHliRdvAOcZOQDgnA9T2p8eoC&#10;0t21KO3mRIfnZmx5ajOM5boc4HBxn8a5wXYWN5YYVOTtMbyZ2uRwc5zng8+n1qaPWLWCOTZOcvDt&#10;+fvwSN3GCMEgjAPGetAGxdzXTu0Y/d+YB8yrtLqx4GfunryMgg1LDrUHyq+HYbjt8vd3984/Hv61&#10;zlpr/wBkZVWcKDgrmNC4HZj1yD9Sap3ni6C3uGJZeGbaCyja2eRtA6fQ0AegW2u29tF5piumXblX&#10;8xQV5JwMntx0JzUkWtWjQ7GTa6bQY3UnK+ny9PxxXjutfFrS7Ozkmvb2NVhjVv30nzEcc445ycc4&#10;yMdO/L3n7RNm7lNKt2mbad+6LylRuQBubdnr2zxg0AfSDePLayYgvJ8y7tql1C5OD8rEZ6dgcehq&#10;xB8TbW0MMZuVQsc4aMDB68YwTj8CTyTXy2njr4g6zDHDbwfZmk2nzkQSNt45Gfl4BBJ5J7cVND4a&#10;8ZeJZYv7R8VakSrbZFt5nHmZz2yATjbwDgcjHoAfRup/HLwzpyoNU1OGOCRz5RkkUKVAByp+pyOT&#10;nJqLS/2nvBV9O0ema7HOsbbGkhbd83QqNuQcE9QDjn0NeQ+Cvg4La4D3W64ZmMzNJGDk9ck7m5xj&#10;J6dhgV6l4V+DGmmRblrMLFHt2rtHGOxHA46dP50Ab0X7R2j58uE3E8ki4X92QCcHnkgn684/QTP+&#10;0Jp7QSCGzvC33nZbckJ0GSPr+POeBWxpHwl0aBI4Es1dRgbN24gfU8c59q3YvhLoce4JZ43L8/yK&#10;ckfh1/EmgDzrQfjxNDcGSdLiNC7Bma3cY746Y9fXpXTWnx/8MTq0supRqyso3OwUAseMH04Ptmuk&#10;Pwg0ZRhLFMk4/eRqTt9Pr79fyBrL1P4DeH9RGLqyDYAH3duQOcDBGOeePWgC5YfFvR72PFpfRyB8&#10;k7eR9c5PWtnQ/H8dzGxSdflk27UOcn/D69sV5zrH7O+kJFJHpx8iQJtjnh+VwRjA3ADoR359D3rA&#10;j+GfjfwlBJc6N4ruGbzJDJbTDerD72Qc8DtjPHr0FAH0Evia2wpeT+EYV+Ocf561atPEFtIu1HGT&#10;/eYHH+FfNU3xw8TfD8eR4u0Mx4Yxi6t/m4LHgrtLdMdSc/hXd+BPjB4a8VQrJp16OWO2NmGQO/1H&#10;v60Ae2W11HOcbvmZvz4+tWAIrfgJt3N+dcjofiKOSHdFdfN/e5wv4Hmuis9RS4jDrIrfL2oAmukd&#10;ov3fzN/exjNRtG0sO2UZ/wCBVMzkRHAUH6UiI20eYDnplTigDMvLQKvJbavONxOPyrDvRpMcqwk7&#10;ZOd0rfxfQ9vpXVyWsbN8oDYH8JrN1TTba7DIYlb5SOY84oAwNTsIiqvEV3AEoxByv49xWLpdw9xM&#10;1jew7WHDNGvyvz19B39+e1bQA0O8Nsp8y2ZvlVh93/GjUdKikkW+h4Vv4oxjHPXp1oAwdQs00q9/&#10;egmKT73y/wA+9Go/Zrux8+aFR5a58xe/fjJ9605Laa8hayu4427b2UAkY+tZGqQDSkjyGZfu+W65&#10;B47ccDj69KANawu4Z7QrayRtKnzMoHWnwTpLIFkHO4crn8j/ADFZFpZ3ekyNqFgu6GTkqZPfita2&#10;Eslws8aL5bKcKWPP480AW5ozFtnAHbcF461FJEpO+Pd83XnkdvT9farE9uEWOUEnccZJ61VmaSMl&#10;wR8v8P49fpxQAx2crs8z1UDnr/k+lVdUiWSB43O3aW+Xb09sdD0/SpJpluJFMYOOC3zZH5VBeB2j&#10;ZFViyqDnPPX9OnX60AeD/HzSjFAb2GBY/Luo3Zc7vulWxz7Z59hX5cf8HCGgS2vw48FeLI59pHiC&#10;+0+TrllKQzIMHH3cHnvur9ZfjtZg6FcW6+VI4iIjB+UNgZH4ZHt/F7V+bf8AwcE6Qs/7IWn6ltj/&#10;ANG8b2cmZG+ceZaMvy57nGT7fSgDqPDPiaPxd4b8N+KbeZrqPVtF0+5kc4keRRCg4IOGJLH6nBHB&#10;xXlP7c2stbfErSwtyyv4S+HGtairM3zLI1utorDIwBm8fBP8SnHavQv2QtJTxD+zB8Ep5F/4+/Bt&#10;nbrJtXb8hZDxnJx5Y7/w4HXA8M/bO8QLrfxT+KF5Aw2Q+DoNNhi272xcalExXPRspASM9MN6DIB8&#10;DaukcN35TWqJhcZZT1CgADgg/Nk5zwfpRprzvOscqGSSVV2tnJZTgcHjHcA8g55wam8RRCC+lgml&#10;Zv7u0jJ7A457Z7+tavwv0641PxXb20aNiORMOE3FOQAQDjOAfYH0zzQB9n/sUaBLo3hqbU/OZPur&#10;M394tuxuO4d84z1XPY83/ipqMGo64LYKpjZW3J95WOQBkY5PynHfqScGrHwnW08K/D1LWzJDGNWX&#10;zW5A255JBxyOMnoEHYV5lr/i241fxbI3nP5zsEjPmD5s85Ck/Lzkc46ZJOeQDvfDzWs0HlSqy7l+&#10;dfMBBVi3GAOgBPPr056bqRSEBJ49uGzJHJMDyRuIA6DHzdfw4II5nwffSNAIiqocKMtKwGOMA/Ke&#10;T65GS3NdZZwpjp5IjULtbG4cnfnoOeV98dcGgBpDSwhJd8i4zG3XBIGeD0xkjPTB9qmRmO1sZ8wF&#10;y23G5eMHkD68dT2NNMLkyKkreYYxt2sfkbafX3HbHfnmrCWrNHvy+wcKQvBXORxjjPPJ7gfSgBqy&#10;GNcx4VowAvlyFQByB3zxx9CcjpUxiaRVJiJ3NhPOUcZYZHT5eCPXJxk46ut49sm+bzFXOGkQ4+Ug&#10;fn83zcf4VMqFmKyxKGb5nX7wBzgdzgg446Y6cUARxIhVY4VSMMUIj+8CmSMbMD2+ox2GSeQilZJJ&#10;1YsP9Y2cqrDhhjt938ASO9TJCiMpRgwGAyuD82eMMOjcDnjOCcE4qTaqRNj7xY7o/MGVU4xnnPP0&#10;HPXjNAEIjmCedCJI933n8wAnp/Eud3T69Kd0w67l/eFlB7MAdwAHTI7+/POKmCouWCfMsmW2SlVH&#10;XjJznqM59+O1CxRbSh+barKVGMjoMjnIP3hnP49yAVZLMsmSrSbfk2nGQcA8YH45yMnv0y9baaV/&#10;LigUxsxjB/PbjODnk9cjkc8GrMkBxtkDLtYD72Bx1HTvkHv9aayNhZto8tiWztOGGDg9uB3BHocd&#10;KAK4t2eOMn7u7K9cDAGOSOpHI7gL7ZqJolllaRJotzOS7RyDhjzypPGMAnAyOuRk1dhhEmySJVO5&#10;cMzAZfjrk5x90nPPf1xQEDNtaVt3mY/eMy9RtGB3GG7ZAxzQBA0Myrtbcq7Mbdx6cH+I/UZzxnr3&#10;pVh3TMYIgpbaq5XLY28FuTxgA4z0x07zCK3VyrynjADswOPnAOWAJ4PY4/PrFGmE2iHduXAY4bJA&#10;A685+9j26CgCtNFZmLd/DGu9fnA+VsDH4Hd34yxJ45jcPJKyyyncWUfMpI5XrjdyAOPXOeSOlp/K&#10;Qn5lbBVtsnA+9689MY4985GagcpHEFFzJlWZR0UjjHPy84B3dcZ/GgCAL5cUayPJHt5aTcRtOR2w&#10;DxjPQfiM1HIEkbEtwOWJkYqp5AIy2RnIPU9Rz6VYuQizvI0Srkg7WB+UZBwAoHI/A8Ec85r8M6r5&#10;rlhu8zgt0JyMYPGR7nr60AQxbjGzRvN5Z42jL8YHUhTkABvUcAnoaaGSMbERt0aqGZNv7sYIALAD&#10;GeRg4BJ9eqKZBHtm3KqkFsLnnDY6nJwcDtjk4JFJOzxRNMYGzt3IfMJzwcbTt5IBxkY469sADWuI&#10;/s5xGEjZQADt2gkHBOT1wT+H1oEyyNHbTSjLYCrMx3cdsvjpkk+2cZprOzznzCzBeCqttbg9AQO+&#10;Ppz15AMe98qTJ80ahlx93cBjO0cZwT94kcHOcUAWEcLEgic/d3bY2OWBX3IwBgdsY/GnSJKyyW6H&#10;c0ikfLHjP8JIQkZ6Z9iPrUMT5JckpukYNtZTsHlEZYEfKMH1wCakjZZJlLqF2thomhzlT36Y288d&#10;D160ATLtu/Mt4reOb5wVj3KVXBIwCAMHBP0x3qwjxrLmAKpVQY13BV2Art91/hAyByD0zzAIpWdU&#10;umTb8q7AzDb74J2kdOwJBP1qeKSX7OBJL8qrhmEZGzg5x0Pc45yCKAJWkjZdiSbtzZXavBYg+hz0&#10;z35x70+SRWiLZJG4/wAQGcNznBwpG3vjp+FR2okEiiWRs7V3IvZskEjk7eo5PXHYnJlRsR+WpkU4&#10;wqnICHnbx1IyST7Ag8jNACzqszeUX24kxG24EtgbcgdeOvrx0oIMdx50kXluu4Haqjq2COOcFgeu&#10;ATjOCDTodjspVFYNtRl5Gcc454P5Hrk57ORHG2dG29TlWC/MRyOMHqCCPboaAEhUMcq+7eAGkK53&#10;g4yevb0yc9Dk0v2dpPm2p85+63Pmc8jgA5xnGcj5e3dxAgf52LSKu9SqKSMfeJGOTu9RnpnPQtdQ&#10;zMfl2rlGXIKjnBHynB+bIz1IDDgHgAdNA6SfaRbszBsM0ijMh3EnOMYPA756E8HIhNpKZCqqwkON&#10;3BVj0+93Oc5PHGOtSyxeWrFiJGPKk4+YAkbTwRycnvkMuc1GFjD/ALtEkUMu2LywN3QEH5ec56Y6&#10;85oAhe3DrHK0DO2RuV4xubOPbOcDrxzx6VA00WD50pVWX5UyMlm4GD3yvvj0zzVqQRBQzjlpMcN0&#10;4x9MbiPT1xVdpVfzVhk/d7DjzJj8wGCO/HJHAHfHXOAAYzbJFWUyZGCvmZ3ccdcDufz46bqjkeGR&#10;8TQ7VkU7V2nleMMcncM8DK554p25wvnAsv8AteYVZskDAz6A/X2FQzTrHIrLb7GYhoV3MoC7eMlP&#10;Q9c+hoAdHOZrhpJSvmFcbh1ZgSPYgH7uOORk9aSOSadRJI7fK2WYOG4YZ6gev3QMc9M0wSknDeYd&#10;r7tr4IAIGMdmPHTkAk474ajmYsxcHavzbpNxP8WdzYwfdfwJ7gFjy9m67mtuf+WjSPu+YZBVm7fe&#10;bnH8R54p5kVHz56hpAfLXPLDLbzkjP3uo6/XvCvL+bF/CqpuEJX2/rnr/e9SadG0bSRyRvtV/utk&#10;feyB043DIxz39c0AT7J5wjxF23ZIyvAzxwCxAzzzgcZwc9ZGIJZR97d8u5z6ZCgYPXtyQdowTjJr&#10;xMJQiJErFkPmbYV56fKcY578D8uakEyHq+08lcMdsoAYg9+h+oxmgCaKcJMH86ElXBVtygbcc8ZO&#10;ASCR1IPcHNShS6+Y6Lhfl3SZ+6OAcsRjGc4wOMDk9GyFm+RBJkHCjcwI5wB6457euODkh5MjSh2j&#10;DddqsuGZsHv9MYyMZPegARZy371i3ToxO0AnH4ZznggBiflPNSAkyGQljt2gOnLDBJJzzjgewBB9&#10;M03LbkRnUFSfmGMkcnHfHHqSOgxwBUjLkox428rubcR/D0B46+ucjHGeQARWdleP738MnJ4wB1yS&#10;AQPqBj0wEgMUrp9nP3ZAD8o9B169QemCcH8pYYsSfNu6fM23Oe/HBGO3GOMdKdDHIkanzWZl2jzD&#10;yOuCeD8vTPJxz3zQBCoBhEoC4RSy7m+VM/Lgex3DnPI468U2XZFNmRtzKxQzM4U5DDJ9unTPUZII&#10;qdhgf6nDDC7hKDjJHGfTj2z70n75ySsTZXbht4zg5O3Oc8Zbkg/yyAV2iVIytugjZVRm2qv7s4GC&#10;QeM5A9OMGmtHZyqoO1oc4wzbg2AeOCRzgY5yOvrVghMYjLKyqCrKpGGHcccZ5OM/MOD1oEmXZAMo&#10;yqMJgY4PykY6DPHp+ZoArv5qYgaSTcuFbpjbjuMcqcEn1OOOtN8pyA2fl2qcl+vAJGD3xj64ByDg&#10;1IysqM8e5sguvyk7j6kAdwcjsf5tdkY5kQbQpIZzz374GB8vIx0570ARsphnWVYsNtGJQpPzFuh6&#10;DOc4wOecjjJJXDXMfHzbt0bADd3XIXrnp04JHbNBlQAbZdzKw2+Yq5yF9GAz/Dz+Y7UT+XFuQMuw&#10;8bGk+92PAGCpHsAD1z1oAr3KqflgjyJMK0e/aCuScN1HUDII53c1CkcbsHMMbK0eY2Rhu257naAF&#10;wPXn2xzPdSxebmZmYNJgM21sEseADnAI+mM/7WRXEmcFjldrLlSOOMkn5iWBwe2QOvfAAEvN8sz9&#10;Yw0kbE4I9TjouePfOc54EV0Iv3lxdKkqqoIaYbQXAPz5wSDj+8ckEnPJw64k4x9qhjbaAN1wqhlz&#10;g9MDg59jj60r7MhD8vZVYYPCkfMTzxgEnv0JHIoAY/mqW8qXjdiQI2erc8gYJJ6dQfemPnY02W3Z&#10;QuqSfKDkkkHqCMev6Ggs24KoX1wq/MucEE49f06ilG2eVod8ny7TtVihGMDr24xyDzjnNAEZLI7R&#10;xmPcTnaJMHqOcdcYAbdtIIGBkgCjy4mfzZIf3m3iRUKvjOeuOvPU89eelIziJySNybvmVNpwCfmJ&#10;x65B6EDFKwV5QzL8ynOcsQRkdiBg5z6gdOtACpJ50YE13H9/b8swUryRjkcYHsOQc9qly7Rqiv8A&#10;My4kVkbdncR3z0Hze/y9MVXAmjXy0lZmjb5fMVlUPv8AlXrnoeSeCBj1qfaDM0Ycc5VVwFLAguO4&#10;H5g9CBnIAAI547i4CxXEyhiTtRV+bP3SQD3wc44OfzDborMxlnPP3k85hwxPK9CDt2juc8ZJ7LMg&#10;Bw0oWPg+Y6FlKglcnHQ/Xr+NOVyzEgP8ysVbPOeoxg5+v49MUADoi/u7Zo8D+8OfZRzwcYHQcjFR&#10;hYEkkKlpFYZj+bs3Xngjgn1Iz9akKKx8p23ITtkZVCEdckDqeCMEdOc80Eee+66+TOAzOSyjB5I9&#10;DlT+HbGMgCmETQ+ajKw+UseG4AZSc9OffpuGaglWJi1yrRqxUrH5lwuNwBI5J+bB46/mAamKB282&#10;RUZuN26PJU9cbiev9MehpC8jSfvJU4b7zKPlBYfxZyedvfpkY5oAinjjdZA2xmK8+ccc5z35BPUd&#10;uaZcr51xNcTbpWY78y57Abd2eST5h/PrirJR3C/I0fyn5c4PJOSd2OQBk4GT0GOQtd4JVG549oZS&#10;THMGbJBY9V6EDt3IOcZxQBVn+TaqIzIuEVtvQAg9SQD1B4x1PoKj8mcQCOJl2xKOAjLs4xztBznO&#10;DgYz6AEm5LsX7rxFHwTIrA5BAx046luoySc9ua8wMgV5FZlVSWjf5Txk44HckDv2HXgAFaaKZ5ES&#10;V5FMZ+75fA+7gexIC9OOvrmqko3szyFWkmj2ybsszL83Q4Hy4wMdRj1HF1rMxxsCq/d3KrFWX5hk&#10;Y56cjv1yRjkVAVij2wxxNhj91WyG545I9fUkfd9KAKM1uiwumIyqphfM+RdxIxgdiDyR0A4HSo5o&#10;5MtII5NrSBS20sD1HXJUA4HcdPbFWpWyN25125eTaMhTznAGBkY7DHtwcwtAjncUC9FTzBlsAAHJ&#10;PIGV7AYz+FAFJgSm+Lp1zCvy7jnBJ7HPuOvHtWuES7UxND9xBgudxU/LyBz7dj1H4XTHLLCrxBWy&#10;uUbywD0DDoQf4gOMYxj6QyBZPlWRiwX5csGZcY59uMcnjpmgCvMZvNEuzgHCovKvnJLLnHHBx3Bz&#10;1qtP5g2vIzbZOVZm+VjjB5JG4E475q35WVUxIMD7xEaqRkevrhV5579M1BKEcBicNj5l3Bd3G3rj&#10;HbNAFUoQPPUYYn5mXKnIC4GTjnBAHvVW8S3JdW3bpI2R8bSzJz8ucE8bW6Zxj3q8WVnVY4/mzmQF&#10;P4jg8H+HCk8ZPQZqJvMRBGJG5XapZuR83Uk/e/hyOuWB6UAUmbM3m7mLKxDfvMsRjGDwSQBjt355&#10;quwKJJvRS0ahWeQsrMp5Oc8rwFyck/pi4SJWzIrbRzJuyFGDxkc44AGO/PTtWk3CRTMGzjqU2szD&#10;qOmOPp6D0oAo3FvsKlbWOSRlDSbwp69COnXn16UU9/OyoXaoCgBQpHTjPp2+vrycAoA8/tzLJBGY&#10;pVUOuAxA4JPPHHByuevpgc1Yj87Z5iBtzIwZ8YcqQeh5yx3EkfTNRRSRJOLt33bfmZm/5aAY44x6&#10;e3bqRmpY4yWXzljVjGu7OA3BLe/B+uKALC+a5yItz7tu1RkZ7L2JHUc8gY5qVgpbLCNmJz+855yO&#10;QTnp37np16QwW7vEuUjZSQI/3ZcL2GQD+B/SrNukvmEiNlAZvlVH6jcce+fm6c4PPSgBYhIYJI+X&#10;G7CptHykepwVUnrkgEcY4AqR4nnjQ7lZeh3EKv3cY5BHzHAz14I96iiMfkhpJlZUUL53cc98E4zk&#10;569qtqsUsvmmRfmVlEmSduEHP3Sc7uOMHGOeM0AMRkIV5Sp28ndj5gcHbkAY5P3eByM5FWVO+I5C&#10;nd8m5WDYOevBKDI7HI9u9RQNGQmyOTeVJPzEEcZzyPQ9C35GpEaE7I1lPmHlQ2GZumTjkHjPrx3o&#10;AcquBtQFQqgbtrAk7tpBySoHQZ74xinQ/aFJhlYsV+WUcLvGOnAxyBjHXHPNRyzRKscvnfdXPL5G&#10;3IORwOgYDueOg4NSudrNOm8bdwZlx6c5JHr1OD94c0ASqN+2WSVTtQfxjlRjBGQQ2CW+lW/mwAzI&#10;0isMkNkjaMY79TtwOPw7wRIXcRIGZQTtC8YU8BsHPP3SM/3uCasGQKS3m7o92Mbzw3IwcADcRwe5&#10;wemBkAmhikTaUGz5SNwkLNnJYnt6n0AySegq1G5aFZM+0b7sMhOcKDnvg8Y5571XV0O2IT8rH+7O&#10;Dx/Cpxg9CAOBnJznpmYlpEyVZl2ho22+rY9QcHnggd/bIBNHGy5lSF3CruX+Hoc4GeMH8Dx04qUN&#10;GmG8xgyMqxgDHHJPbpnPt0HBqAHJ2QCPcoLRtsXByTgkHn06etWoFQlo44W4k3Lsk3Hkcn1GAAcc&#10;AEZ70AEShI1jDxlcfwtkDA69CAPX0981IiS48m2lZccKu4r82T2AJ+8Afz9aESaWFigLMyE75Jjk&#10;huBnIOPrnOR+IdHgHY6fLuAVZFyp68gDIPAHUH1oAkHmsrIm3bw6KrYweARzk+nY5G3A4pzRLMsy&#10;kqGZiFU/LlccdR145znP4U6NGMu+NGkjBwvmKArDPDN0JzwPwPapIydqsnzNtA8x2yWAXjr14zjs&#10;cnstAANm/wAtdpVpCY1MYWPbnrxxwSMHOf5VNENrqqxsF5KngbeGGBz7LwOcnPTrGkrI/m/dZiAu&#10;9T94jtkgchh6cjrTkBK7xE77t3CY5OGIGR/e2jGfVT3oAkiAXbvJ4UDjqAAAcE9ee2Ppz0nUSvEz&#10;LceY2M7vM2qzc4+uf++vfFR7GYCHepVwD8i7hxwT0/HjPr2FTLnzN4yyIf3Y54UtnHI75Pp+lACC&#10;RjH5Yk3R7du3BO0DgEgqQCcDIz0GORTooiz7RhMxqWZlywwOgxnPPUAjGQMdKbEjxyqk0bc7sR4P&#10;y53dwfTrwfoO82wvO0LW+D8x4XdknHQfwgjHQA4BPbFACnzpBJmXdtbJVpCMc425HuRnuPelySZN&#10;6birEME2s3IIztGeB1yR1A7c0Hy48u6kryQEkYNIAMgA4OCefyxjnBN5KeWTuXOUYqcA4YDjI9c/&#10;QUASysU+RHcbcsqRvuwRgbeDgEADrxyMZoEMbNsO/kNtIVCNvTAOMY59+emSaV1Ey7maRI5lXjne&#10;CR833cZ654AP17tyVLmWM8th1Zhx0x9Cpb0HBwOckgE6b2gKyjLHe2I4wAG+bJ5J6fMenoSKI7Q+&#10;YvDKizHIaQA5ByT077iByByOR0p8OW/fbW2NGrZZNwZMbexHAzyPUDHfDgFiKhSrR7cjcoPQdOSB&#10;nkdO/PpQBJZRNbhdu1mRd+1dyqpBOBhcdx0z05zjq5IAjEuWZlfbGmdqjnPOQMZ3HOMk8HqBSYiC&#10;5ZtzHO6NlAU/MOceg6E57fjUrxtv+WST5uf3jbmIBBK9BycnoexPYZACOJIyJJk3L5wdWkxkDP3h&#10;nkcc8d+4BpsaiOUEbfOWTlfLG5uBnnvyODwON3B4p/l7pVdY8KwYsxRSBg/Mc+3PT/61IWXyllZg&#10;v7ticKpVAFK7yOBt4yMDovXOaAHxhFVYxjbv2AbRzj2Kn2z05pbWGSOPy5AysrAKjKTs+XpjqMn6&#10;k9z1yJuLbvMkb5GPoWbGCO/ftnrz3BqSWEyMsLMrDfjbtKgDOMMCemSexGCOPUAhQQM0bSAKpcmT&#10;zGBCg54/p74GecULHKYAjx/MRGNzBDnIOfvf7R7j+EA9iZBIkuAksf8ArM4yGbkhd+BhSOG68DJH&#10;NNEGFWORG8zdjiMnDA5J3YBIDAD1znPAFADVjWKJpBCqZCgNzkDuP59iB1IB5IIXeRmdF4YtmXjH&#10;GBkc4yR0Gc4HrTtsVyW3JtVlP3Vbgk5ABUdME9gemadEbZZc7mDMrECNgGfOewxgEgAnjnuKAA2q&#10;tEwd2ZTnf5jKfN6qCcjOckqR9evAqV4ghZiYtu0Fem0HGAPl+6GLfX9cOQL5LbXU7VUM2BtGSeVy&#10;AB0+hHcilXzCyqYW5YccoWB+7gqTgdMdenbPAA1440cOJWGck7vr6n7w2jk8gHseajQEYbzmDBgz&#10;RgjHBCjnZnqMcnkKMU6B4UXLupA/1jbwc8dRnI4BbPY7/XNSASTToquoLAcly2zABBI47gYP6Y+Y&#10;gEKq6cxL82FEe1i2VO7noMdMevHbqXR27qS0UZfdz/qeuMHJGBleB25xTkLnyQgkbbHuxuYYyuSN&#10;u4DgHr6seTSQqJUWIMrdMvJ05IGMZA4IAzznPfsANRcDaxJUYMaknKgrxwoBxnjvnnk9KV4mBLzE&#10;Y2twVVnLEnjp/dwO+eMZojLRjC8SKrY81zxwT0HPGeOenHtUqbVEbQ7VG0eWWI+YE53DAAIBzjPY&#10;HFACJCCoCmTay4C7ht9zgE56npnAx35poiQKShbYf3mxdreZnjHPIGBjI68e2X7NygNFtBZVYjAV&#10;ccbT+K44B47N1pVi2OpkjbbuVlUQDac4AK/yyeO3GBQA1oo5NjDDcnb+8JY5XAAHYfN36456cI0U&#10;oUzO7Db90BD8pIwD6jkHqMeuehUxySRMjyN/q8tIzLk/7Tex4HHv15y9o5DKXkHDMw2rkbSVxweR&#10;+Q74zQBF5KxsZNnlqrqVzn5eoA5zkjPHTOOCMEUbNi+cgXcqqQrLjGMKcnGVxz+nSnZR50bJDMuf&#10;MZ/4Tyc4xtBH54+tBf8AeMpQ+ZtO7LA+x6cjjHPAz1PFADSz28kcyXEiyRhQNobKMCcDOP8Ae9AB&#10;yT1pS0oXbCoMm3bGvmE8gHG0dOB9BwM4IpCimPewLLHxJ56nA4X5cZ4Py/NyeCT3olSRisYtyPlA&#10;3MWbp19dvUY45LHqaACVjkkT89ELfKOd3B3Edc8cnP1Bph3ONy/Mu5h83ZgScYyTnkemOOtOcvIr&#10;tHDKDJIpk2yMqli2cYDcjnrkcg9O6kQszSsTuJwrbcg4B27mxtI24IOcjHXJBoAY0bLAzSx5JGXO&#10;QenBGP4vl6tjgDio5EJDYZVIXci7v4iO3H1H3umTxnFSnyxK7Q5G8/NujK5UdQD1I2+3OBTNxlKq&#10;VVSvyyAB2C8DP3RkEEHkdPUYG4AY0n7wEHdwyr+86JuwCe5bnGenGDzyc/U91suIV2ptK7VBXIxg&#10;gkE8BcZI/oa0GWRk5y0aHDF49oUDjP3sgAg8DOSvasjxCpnDSD5fM52ru54ztGM88sDjtnAOKAPM&#10;viRqrW8UkVsVUIoYBG2gr0OT2JUZ6gEjr6fNPxK1Jo5pojCsbK7DcozjjuMde2c9Qv1r6C+JH2m7&#10;heKJhtZSilIyoXGTwCTxwVHJ565zgfNfxHnme4KkyHd8zKygYbk44A5H9KAONlJ3kMO9NpX+9iko&#10;AKACxwKKKALEPybQFHufXnr7fp0q9DNJ5qtGTiMLtZs54/n14qjZReY/mzD92rANUk16WbyYwV+b&#10;+FuG4AA5H1oAtSzJHKIbf+7kZYc49eeemfr0qzpDPqN7Grys0cPO9pOnv2747j8azZD5K4VMsww2&#10;eR19fwrRsLzybaO0iVWCkvJvG5Tx19uB+GRQB2FvqwTdFG0hMx3cS8EYHp1JAPOCOeOmKtWMrXFv&#10;NO4kWFGPk8ZCfLjgdDgHj1JXvXPaZFJdwrLHOYU+6rLnucjO3nsOnQk9Oc6tpL9qt47ZJcqpVYwi&#10;9DuyflBwScfdBz8oNAF63s5NSuridHdEbKqzOH2/NkDocDj3zn25tXWo2ekj7FbLutrXockBjweP&#10;l5JwpBJHHXGKqz6zHY2a2ltbsrNlY13FVUkHjaOT820cn6Cq4gijjL3MTGQ5yqg7txPUZHy/Xvg+&#10;pFAHUeExFNJ/bE0iLI2JGlk+dCfvbsgYJHGOOck9xW7DrMUCS3ELlRKzrFtX8xjPHTOB75wa5q3W&#10;SGFYJbmRY1RpJJOSP4T/ABAk7e3Hp6k1etr7yYRfSyKolCm2jRguVyQ59Rkg8DqDj6gFgyyvdiwi&#10;hmXaM3WAcYwCVyOByB3ODt5Pba0u7tgx0jQYGe+mLK0+QM8j06YAA5G3DE8g4rkbaW8ub+O00m5W&#10;OSQAlhGVIXHUZOcgHJ9vTrXpnhXRZPD0cdhDFuk27pJmfnHGWPHXOeD7e2QDotJ0EaZE2l2J89mk&#10;23VwVAPOVLc5wuAMcEAZ4OTjtPBXhWOzkjmuZXuN3WOMli7cYzyMg/XAHYcYxfCtjc3TGeRDa2J/&#10;eSXDMA7DjcV4OSemQMD3yQfSvBXh6aUrdXX7mN8RxR7trSNjnHBHQ/MfXqc4oA7TwToELR27y227&#10;yuLWGNfkQncctt75z2557tXqHhrwxNc3cMk0TRwx/wCqtmjO3aPdjk8AdCBjGOuax/AHhy1K29w8&#10;Squ1Wjj+UE/MDwoOcfN0zg8euK7jxR438JfCHwHc/ELxXItvY2Mf7uH5g17M6/LEn93J3OW5wF6Z&#10;xkAwPj/8TdI+Avw7j1F2hbVtQhA0OyLBsKQzPcOm0/InAUY5bAOfmVvzp+KvxE1Pxf4jlm1PULi4&#10;mnkZ7j95vZ23bmc4P3icksOMEAe3R/tF/tDa98S/FOoeN/FJW4l1GZRpthGp3GM4EUKZy3ljYAMg&#10;c4OBxmj8K/2ePGmvahfanrFm8LxL/pn2hSVtyDxCzN0ky2cYGOp6AUAfPvx58H6/DrOmahOjTS3l&#10;u8axRIf4HPAGOgDAdO3frXB6RdtoeuW95OHU21yrSKq/MMNyMZHOM9x9a/TT/goF+yN8Bvh5+wr4&#10;DuvA3ie+uPjdcLeal4o0O01AL5WlmBpGSZScLIirFJsU5Kl1OSVFfmz4T8AeKfGmpf2bo+mvlXVZ&#10;5pAVSHJx8x7c9utAHUfE7xL8E/F2nw+IvDtv4itdclmU32lSQQLYxptwwhlDlwRgYymDk9MAVi2P&#10;hr4f6/Eqab41fT7po8/Z9Wt8Jv8AQSqcY9yB9K9AsP2SQdKN5qfjKVpmjzHb2Omhtzf88w0kqAsT&#10;gDoMmqvhD9lHxF43u7jTtI03xRHcxTLFHDL4ZLeaxGchklKkAA5wSfmXANAHJ33wb8Q/2dFf6Bca&#10;fqSMzLI9jqkb4PYbW2sOM+o9+1cpf6ZqGlXTWWp2UlvMhw0cyFWH4GvoHWv+CYX7XdroU3iHwz8K&#10;tc1a2gjZ5Y49EuIZ9oG4kROm7GM88Dj6V4vdXnjPwRet4e8TaVIpgV4303WLUsI9wIOFblG5yCuD&#10;nFAHP0+GeWA5ibbnik2lssq/L/Km0ATyX877fm27fu7e3Of51HGQflC89unNMrX8A6DP4q8caP4Z&#10;tv8AWahqlvbRj1Z5FUfjk0Afo1/wS/8AhTcSadpNi2ltJeQxmWCPO2MxhVmeRmK8hZLhOnXygM9c&#10;faOr6bqviLU5rO8W0umuOZHaRgF/hiSJgR823cDuzlWc4BUVx37Gvw40DR/DupalNbRTR6apgnjZ&#10;PLMgEkksqcE8HzLfcPmyAvUKBXrLW9xp15LeQJDeapNGzQu0agW5I2tJI2fupu2gAdTkDBzQBn+J&#10;tU8P/C/SM6SGm/s9F2SRx72E8pURRIgIBdyVAycKuDzjBp/Duw1Pw1Y3njvx6zNrF5hriOFS0dqG&#10;24jywG9/urxtDEDgDmrA02C5m+2ATTQWMks010iGRr69ONuAewbKg5+ZjnitS6ji0ORRZ2RvNcDq&#10;iWzt+4sC64LM3RpCCxYjLYyMbQDQBgeKtMm+IN6yeLh5dlayq93DIu5DNhTFbRLtG5xlmbgLyi4H&#10;Oer061mluYYdLglvr632LCvmD7PY5JZmfHBYHOAvPHUZxTdA+HrvpfkT65c4nYtcagylri7ZipYg&#10;NxFFyRgEdDwK6jwtp+heGdB/tK6eOG3Vo4vMtpdoeVsDbwu0ZCg4AOFA5PSgCWy+GWm6JeR6x4r8&#10;Ryal9jj3Qx3EIjhgd1+7GmOGOcAcnHU8HPV+H9Zv4tMb7fp01vbsxFrp6/8AHzcxjnoSvGcnGcc8&#10;nJrltE1BPEUx1gQrqE8zbLGJ5D9mg4wWUAFidv3nwCc4BAPHb+HfDtlby3GoXc95qEkxWSdrlv3c&#10;e0ZOFzjYFOdo4GOeTwAavh+38a+KbcnTLy10KBcNImmyJLd4xgbnIKofoOPXsdbRfh94KsNfk1aK&#10;0je7VleSSYl33rwpZj36/TJ61iaPJca2ZIfD7+Rp4kJYWsJhaVc/ezkbRj8SB2FdN4etdHt5I7ay&#10;ikhVcfuXZuSNuC3GBkqeDgnJ/EA6LT5ImAQW2yPkQ4jIVupz1z+mK1oppXtN7xSR84VbfcD056/5&#10;5rDXU7LSzHJPKrzTZ8tYnbJHX7uPl9+QOT2rTF4NSghiu7mZEZMMsch3DjPT8u/50AWItWitpd89&#10;veHcwG2ODcV49e2Pr+HrdbWrKGPzorpdrDhn+XHbv0/LvWPNd2FmBA90Y9rgL5jFjgeh5P4dfr1q&#10;rPq6GRoUvV3KAvkYDDv198+/59gDSOq2qzyb54/OkwZI/OU8Z+8OOeRmp7fXYoY1WZl2gqu2Rhlc&#10;j1OM+1c/eS2rOJbmxiZRhvMKhmBx1GRn354J6Y61nXWsz2srAKsieYp2eUV3eo5PpxgDrnr1oA6x&#10;PEReZoEjmWRVO5GU+nTIH8unvWT4l1m9ks8WWtSW8sfzbY2DmRc/dzg9COmcjnOelYs/iRhas5hH&#10;mAKNuNpQ9OF5zgf561l3XiK5e28qaTeQ2UlC8cYwGwOeDwOvv2oA6yDxPJPZNNPGreSuXDOOB6bW&#10;/wCA+mT+FVT41uZJWxLHsXkMs2x4sjuvfn19snnFcNqet6dcwqf7RaaRf3iLCrAKc8ls9fTjj6Vl&#10;XGt3OZJbu4JhwAlxDGVk5OAVOfUHj0APA6gHf6p8RUslULetJKyrlI49xwR6jnsRgDtjA6Uy9+IS&#10;XEARJ7gS713SbSWAz7H5e/T88g15Nq/iK2kl/tC51UrIThWZSGIU4UADHfAxnGQcjgVDBrOp6sJI&#10;dM0ZrhVZgJoYSdhDdC5HzEnpjHA6jsAek3fxLl+eHVtRRGHKqo+R/mIwRjhxgH1PfOKo3PxJmO02&#10;MsPyxqTMbgnbnAA5OMdAARx+Ga5PTvCXjfxB5kq6pFZtIQUSbfIFj3HIwjgHHIxn+tdP4e+Ed0kH&#10;nO8jZZciO1jiVl3cg9fXAPJ+tADpviG6pJFaym48xg6ra/MWJ5we3HsNwx1ByKgPxKNss0eoPEoa&#10;EH95MseF2qADlhjJ5HGee5OB2Nh8LNFmhWC7laTy93zSZ3KT1DbVHr04xnNXNN8B+H7EL52l20LN&#10;t58kN9WHU89ehIPc9gDirb4jvOsM7Q3Fx8iskwmJIXH05Az0K5/XOxB481a2t/tljpGpMsgyybdy&#10;rnn0HJzyOldRLoug2axQyeUvlgKm6EfdPGPXPHXrzWhHpsLQtHp9tHs4G7yyeO4GPfHXNAHN6Z8Y&#10;NdaZbVtG1CPy1B3NETgev/6uv1rWh+IgkbF1cNG25v8AWZBx68r0/ID3rct7PStnyyGPcx3bpM4O&#10;MY/T39TzxTptA0W7TyZ3ViB94YP48YOMZ/I0AZtn48tJmWJbj5ZQAVaY9eOR/wDq+tS3XiqykO2O&#10;Vo9vy4DKQDnuOQf8/SqmufD/AEm+dpTGkczAjdGuxgOnPBJ9PwzXF+IvA2s6QGGja1N82RCszhwz&#10;enAyCO2PXnnFAHbf29byf6tvm5BwpU+mOv6dMCs6+1COTcnlsfm/5ZkkkAkZHHHH9K82vfF+s6Jt&#10;fV7CRWDKvmLIWVsjk5XuRjA6U6H4mxzxL5N3+7k+bewJQ8Drj24zj0zwKAOsvruF0yhMm44QTIGH&#10;Y7TgdQP5dazZ7p5ZVhig27ZGfeqlWU8Lg9sct07HvWfb6yl9Gr25hnUyDzFt4Synr8u0+pz69Opp&#10;l7rNtHAyxTNuRlMiKhKx9PX2I4B5J46YoAt3VxNag3MTmNtyyBplAZiDwfrn37Vj+IITepJcXEnm&#10;McvI0h5Zssxx+ecn0/N0muXzJsRFaOTKqGPynpnaenXH0JBwapzajLIzXBiXKwkPGJNxJ6nA5AJw&#10;ffPegDntVt44pGaR/tEjFv4skjOcNjqefTrz2rG1WK9vJFSNlkkZiu9m+YkDjsewB/QYrfv7m3vB&#10;5dvbtu5Vv5jAGdueee9YWp/aIt6RNceVuVsI/wB75iAcZ/WgDL86eaMrbzyxSbf3qqojKMeACOeB&#10;045wap21pcJdLbMY3G04EjfK4449Ox6/XnGKt4uTdBpZlOV4aVS2Bkd+2B6DPX0qSUTeaw2R7jHh&#10;UXlQeevHX1PGScUAXbKxN/pc2nyTL++jMaqzDoyHp0wP1zivLvF+n2up+CtQtrqNUEcfmMy5HKNl&#10;y5I/uh/Q8kY5r1bTUuRB9n83c3mL5fBbpjHGDnJ28+1cZrGh3N34hm0qW5C+bOnm7l3xOHCtjBPG&#10;cnkcfLzQB+OP/BQ7wKfCnxz8Tk20irq8FhrtrcEBhuANvOisOvzuCf8Acr9Qv+CIGo6h4+/Yci0X&#10;VIFNva6y7zQmOTyyMrIiAdAmAi8dRjuMV8j/APBSD4daV4gu9K1rUY5pLmTw5qts8cavgyRwIYiQ&#10;McCYq3fJAxnJr7C/4IB3dnB+yJotreXJSG6jnmH7zqPtE8TEHgcPBg9cBwMjBwAP/wCCwniCe1/Z&#10;V8eX7I1q0UdjCvRSG86HHIDZI2e2RwcbjUX/AASg8J6Rafsc+CMeR8sd86zMAgOb+fbzkggjB4OO&#10;eM1n/wDBZHXV1b9lLxZ/Yl20n2zXLYJ5mT5qZlc4brt2w7Bt4B24OBmvQv8Agm1oel2P7F3w8NwI&#10;pZpfDkNzI0eYz+9aSZ+B0AL4x7fkAfRmm+VY2yjC7UX7qrx7nnHOecAk561veHf7Ls3IuJ0ZmYGE&#10;SE4bOcMORgjgc1h6FcW0dzM+9WjdgVCqR5Khe544/EZ9DXQWejW73n2raznco3Mu/jOR34YjPIOe&#10;KAOu0dry1iM9nFEGkzHJuVedoUjkDr19DitKXUTZst3M7ILhVX94pbDenHbp1PH882O31OdrcROA&#10;IZMygKPmX1GP8OfbpXSBbaCMNeRLIvRExnDY+91B5OelADQjajb+RqcZWRtu2SHILYIx265q4LZg&#10;fLjts5IywYcevrj/AOtSh1tmN3EssknKbA3A4zzk8+9WFlnMBiSLdJtwo6AH/wDV+FAGc1o9tIy/&#10;amO7nazfdbPToMf/AF6w9etbqAPqAu2bGDArRgqcewHf+tbGq3Goy3Ig087chjLGVGRz65BB/oax&#10;TcfbpWsJJWEzLhl8sjAzz06Z7Hr+lAHJfa7e/tJp44PMeORlk8rr3569/THAFRR6QZGN3u+bdtZi&#10;cdTye/49O3ByK0tc+zWM8t3FEv8Aq1Mm5B944G7pnPGcgY5OcdKr6aRLANQEpbajbtvXA7DnrgZ7&#10;8dOhwAQ+H7Ce1mW3ulQyyfM0n1LH0P8AewPfj2Hnv/BQr4W6d43+FdhFdwiZJYL+KMcbX3KnzDPP&#10;8LD/AIFnivYdEkt9T3TSxsrNyWxyVyMHJ6jr7c1jftH6LPqXwnS9C7INP1iEblx8+9TGw4B6ZXA6&#10;ZPNAH8uvxS8Nnw7rXirwdKWWTSdQSXao+8UleJj/AORVOe+BX2Z+xP8As823j+2+GfjzW1by7xra&#10;dGbY0d3seQbSWboJYXDA4O4YHrXzx/wUF8DReBP2tPE2hQn7PHeLMzqq4DOdzY+hcA+2RX1z/wAE&#10;yvHA8X/8ExfEV7GFj1T4L/E6yke+TPmRaVrCsiKTuHyi7icgYPL9uaAPsyZrVv2x/hC1vqkn2e18&#10;ba9PZ3UPIuNujScZHH3GDZHPycjHFfZUt8ly0cDyqrKvSHbu9cdDx0zx75r4T+F3i2w8X/Gb4E+K&#10;re8jMcnijxGPPWZhktpDAFc9vlbpk+or7g1+78iRXtNSaRdqmFjKVbsWyoOR90+ox7GgCHVNRhki&#10;Wa0uWJACtmTac+vPXqP51z+s6hcF1m3SSbod7eeVclWB2nHPYE89sDAo1TUTPbyXF3bysZGyqxn5&#10;RwcHqP6Ecelc9e6g4kMUB6bnO0k7eOwxwAccdAOKALY1Z4ZvltIfM24G0BGBPJzkEdfwwBzVXVbm&#10;C2/eKxVm4kK4ZZA3Jz06bj+NVZb2a5DFYhlch41zuR8j5eAP9rgdcj0IqrcajcxgzR25jzlmKtuB&#10;Ix1A568jOR1HqaALn/CR2TGO2luo2l3fu1OScYJ+9kjoQemabqF9LFGdmoLJGu0yMHLEDpwBj8s5&#10;57VzOqCBrj5YNu6TEjbSVyTggKOmMDt27dahuNYPn/Z2iuJfM4WOKNvn/wBrPYBfb0GTQBsnxEtl&#10;MLi6mjbarfMzMpK7sg54P4cde9RXHiiJ1860aN8J8qqxLNzjg4wP93k5HQda47VPFNlpbtJJeeSr&#10;SMrSNHg5HAzzk5I6e+DXDeKfHeo6nLJoWhp5brJ++3LuVMKQAR0HAz+I47gA9B8S/Fay8P2Ewa9X&#10;b5f+rwCzkfMBxjJOOuOD04rhNS+IXi3XLlp7UfYrXb+8uJolLtuPG1sjk8/ePBPIzismLw7DaXf9&#10;ozWUsu1grLcPv3ZGTtOCccE9CMNx0NbFtPdxyLE6tCu/y1jh6D5cDdgkDgjjpwDkdwCpaaF5k1u9&#10;639oXShiZLxiT1b8MnC5O3kkjHXHW6F4dtYWPlzFfLJVQo2CMFgCQdo469M88YFUdOitUhW4jmSF&#10;sgOizHcpLKeQByc9DkVuWTWemlpZJ/38zYt2mYqSuehGTnllHB69cZoA6vw14csbu5SSCxSRWVQy&#10;hThlHGOucYHc5549u90Xw2JLBXdtsYbCsvVj3AVgTwT9eOvSuF03xFa28MapHNBM25HdeoYdjt78&#10;cZJ47nvtDx1bjT/sy6wq7jgzrIQjY6EqcAEfXqBx2oA9R8N2mjWgW5muVkkU7gVJB6EjJ9OxPua7&#10;bQNZ0u5RVimtwBL822Ycnnn9R+npXgC/E60is47S8vlkKtlOQwl6Yzlsnnjk8cDJ5I1NJ+Mtjpag&#10;QRKpkUMvyhh8wG3tnt1HPUZoA+nbK403y1k2rt65Dd/y+ladvq1nPlfNVs8fUf5+tfM9j+1VY6ZK&#10;RdhYo2VfLm80Mr98Hpg4x2H8QzxWof2iE8v7a99GY2YmddxUoD3HPPJH+c0AfRC6jZSusfmKGxwr&#10;HtTzeWzBiHDH+7uHP5V4FbfHzQpIRqb6x8ysSdpb8j17Y/OtS0/aB0HX55J7PVYlbaG8q3yAn5n1&#10;/wAigD2RmtZBsbjcv9eT/Wq2p6bbPEojG7bzkc5x/P8ACvPrb4m22qHZBeqm5dyfL19h+JrQ0Hxv&#10;dtNHDco20sAzqxwpz19KAJvEnwy0XxYGivLdeV/55tyfwwevP4dq8v1X9mG78OXk2s+DtYktyYZD&#10;5ao0iO204XaSAMtznt6GvoCxlsL/AGSKA3+0B0NXp9Likj83aGVvvAcUAfNngr4x3+iXUPh/xhbm&#10;DUY9qyKrblOTwM4HOQx4B4IyB0r1/wAO+PILi8VBOrNtGSrDjp6e5Hp096yvjB8B9K8a2f2qwj8u&#10;aEErLGdrZPUZz3wOxGQK8ZsdS8S/DDxJDoPia3uNsjYjumXKyfRieDnt9PagD6vt9biAXy5d27gf&#10;WtQPvQbVzxn615D4L+IIvNu653ui7nbnnoB657/n9a9G0XXIrlVbcwwcbeuDj9e3SgDWjthM+5R0&#10;o+zxr9yDb8uOB196sQTQzLuA7cYp4RCcRuQKAMjVtLhu42Gwc98859vQVz7eGlgDIxwpODz90nv7&#10;8/zrsJtqMTsZs9cd6o3EUsmS9tj5fX/CgDnX8NMiGS1lk3Djb2HP646VRu9FOxlu5mb1brhs9vzr&#10;sILb9ztY8dT6gVHf6VYSJIsDHbjozUAcVZ3MdhKLPYZI2HscVfhs0sGa2aJoxu+ZhlfarV34fEU/&#10;mKn3f4j2x/8Ar/WtOGyFxaxm4jwV49zQBnT2ztbbIFUsP7wrBb7bDLtl3HB+XAPoK7q1gjSE70yv&#10;8W6svXrO2khyMrt+bds7fX/PSgDm3hlXa5dVJAZcdh6//qqnezssEh3bcL8u5vx/oK1Htz5gUx7g&#10;F+dUPXGPQ/5zWPq9lNHaNPMn8I25X72D09fb8aAPMfjNc2SaTN5+/wAsxt90cng57gAfL+P5V+ef&#10;/BwDFH/wxR5scK5bxJpLPnBIxEVz9c8H68V+hHxatEl0W5g8z5ZISqlTjA2kenue38hX5/8A/Bwl&#10;A1n+xDEHjY/8VRpMPnLnDMIHbnPQYwcdclfegCP/AIJ/tFbfsXfC3xIZmV9P8DzSjdG23CTXOAOn&#10;cZGDgkv9D8l/Gh7zxBqXj/WldZzfeLtMsvLjxk/Z7e7ncD1O50xn0BxX1Z+xXet4f/4J5+BZ7p3A&#10;PgmNdsvyjynupXJ91ADHr0J98/H3im7lufhDDr6u8kmq+KtcvJRJDtbbFFawI24+hZxx/doA+XPG&#10;tvGl5NG7KrLgbQvJJ7D0AbOOeAwrsP2fNIlu9fjupY18tbjc0kn3RyvfrnLLn0xWB44eGe+a4t9q&#10;yYxu3DnJ4xjGRjqfx4rv/giIrJVe3MJYLtWTd1bZu+p+ZcnPBHfHUA+gNX8Sw6P4XaLGxTGwC/Lk&#10;n5FIIPU/NuyfXrXjUeqxX/iCS8aAMN/mXCyZ578r1C7cemRz611PjvWJTprWkdsq+ZG6jzGXAUIS&#10;o4ywGSCSMcY64FcT4YhdtXE4O3ac+XLGC6HLHDfMOaAPbvAFxeywwwhpCQMMrN93OSefXoSW4DAH&#10;j5iPQdOd2VZGkSbJwJflG7Cr6AYOTnPsDXnHgOJ0hWTnMcedq7cDAB9Djr3HGByMCvTNLkEqCc7Q&#10;gdP+WeAMAnHocdc/4mgCdoJYR5kkfyuSfvk7MYIYHHX0x265ohtLcyxEsrLu+R5I8ZGe2B8pJUdu&#10;D+FSxYtVz54jVsn7xG7PzHvxjavPAzwDgHE0TI7tLvRsN8zLg56APyOgIwR7gDHYAjtoG3RoEUSM&#10;ceZtZSMn5hnrncuRgZxgnmpRAV/eysWyQVZZNw6cHpx16cfhin2zloVSIpu3Yk29uR0+YHAORnJG&#10;O5qRFyM7mKq2EGdpc5Y7ecg8dvagBDFAm5VZlb5gFZW3IvYfKeBjHOfoe1KyyRjDTM2P+Wflk4bA&#10;JI7/AMWPf2waMyGOQRzfMoB+ZST93GO/OfXHqM9C5jjgDEfnEKGOcrgY+8eeMHPB9Ac5IBGkUu8B&#10;0BZXzuVgcHC52+vOenp75qSOGWN12SFdrKFUYY8kgdQM8kDvwD9aTIKknd83zM0anBGfmA6g8cDb&#10;0A44pRGJG8tVDfwN+6G0HB6Ad+R949MY68ABHEAFdX4+VmeNedwXoeue6574HbmhYFA/vMygMy5L&#10;EcY5B9ehAJ4B54NKEaRHkVZNzHPOXOGOT3HPHcgenFK0igMYzu2gEsrZA4/M8nPuTmgBrBWIMjhl&#10;wdjlSV4Ht9CR3GD0PFKyqEKtMyH7rhmL8gHrz0wvJ4OTnvTmRgWTy+Qq8/3QDnP4DPBwMHHPNJcK&#10;OGQup2k8MzZwM7hkKPTp2HbpQBCZm3CeIq2GJj5OQucYyDxzgHkYHU81FMtvJICrLtUOfMzyq5Oe&#10;/GRz6E9zUpKO6IG3M205JzuHHqMnB6evAGM5qOSVvLWfz9i7flCscbiWIPXA6Y9MelAEM+Tm2kEe&#10;JG+bI3KevXPBzjryeo9DVVvMGFMu0sql0dx94nOD357Z5PFTTpJJAsqPJ5gXcrKGJPzYHfrlh0P6&#10;1C3lNughdgVbadylsfN6gZ4989ueTQBDJsbfE8/7wrhmKBt+Tz90ehzn5SeuOgqvct/yyijjU55Z&#10;WGAQOrHsMZ68ZJxgjNSG4Sby3jX5fM3MuxSVGO4Xp1GB/snnpVWYsGmFxFyFywC47Hj1YDg5wMYJ&#10;oAa7JBIyfZl3LIV2/d6cD8OSf6npUMpEUrPDKvytukPrwM57jBGOhz15xTppHGQ10Mliu3aeCQqg&#10;bSOOT17hjyvWoZCiruVwzbN+7dtZVAZgRx39eQM9MA0ABkVkZJDIFT7ykMUTgnsBjGO/4cAU796z&#10;bZRIGVWaTzH2gt93rxjDY7gj0phDGL940jYB25UBVwQFX5sgjqCc885IGCVjjIPl7Y1/uMsYIUcD&#10;ngkDn8SccY5AJVbYVeJQpGTu2n5QV+YnjknqM9QMDHWpUihMZjTy41XcVVfuqvc453Z78c4+6Mc1&#10;43lDrIscke1edy/MAOp5HQDcT2I9zzYCESC1lOxmXbzkbOSO3t7cHnNAE6hk3RjbErZHlrH5eeOW&#10;xwPrkAnp1qwkyFVZF2xnadu0DGN3QHoNrcnPrz6QG4hMbAOyhnJTfIMAjsRgHALdBwQAKW1njX97&#10;LIytEI9y+cVwcc4AY4OMDBJOaALqtJsYSLuZc+Yv3s9yMkYPUccnJxzwaftm8wxMiybSwY7m2jhf&#10;l2ngjnj1B9CahVnWZQsrRnc2wHBbOc9z82c5wegTGATgSq0KnY8JVhhl3yDYnHIHQjGB06bRQBLE&#10;0xKxxIz/ADZjidcZbB4GT1JXtilYiN9yr8rYBZY/mdcYIzg9wuTkZzuOMYoj8u2YEqiFW25Zgu7H&#10;cds5Gfm6YPSnKAqFXl+8qllZWLKpJ4yM8A4GeePTNADkVdqxlU2sy7lYDaeThQMDjOR688YpG82Q&#10;7xKN38UmeRyCD0PGOmcZ569aRD8nmLMo3MNzLkseDxwcDjOeuQMjoKdLsYqQGPXAWTGPlxn3AGOA&#10;TjqMHmgCF9mxiY/LKyLuw/X5QegOeOmeCCuM9qSYANvdWjVRndGBhVz0zzjjvwe3JpzeXjCErvbH&#10;EnB42gHrx06YH58Rkh3xKFZVbDBkyuCBgnj8eQeD+NADH8xiFP8AeIx5Y7HB7f3lxgDoATziq9xL&#10;IVk8uVuZMt3BAB5yASWJBOepyOlTTBtjKkeWVgzbmOQAwBPXA7dCMA/nBcwmR1Yox7BMBd43dF/u&#10;Y5GT6A555AELoytFujkkCBGAY/N8xIXGRz0x6HgY71ruWRpDIZml3MjMzSHLKM9cZyD94jHQ8Hrl&#10;8kp3NIHYhs+YG6gg9CC23oSQOuB680wqy2+ySZo5I0zJuJUbsbSeOTznHJwu0daAFeV40V7mRtu7&#10;/WMQVLb/AJto3DJztBIA4A4OeG543tII25YMrH5eSxbjtw3GMeuDg1GTKkxuIy5+8GCyDcQA2D6E&#10;9TuAPK884y+NLiNVtIvvYIZVB5XdjdjOc/ewctzySOlADo4Imdf9HZlXG1QqEFsEhQe2fbJwT6c2&#10;R9plt1Rm3OQrSybgfN78sQBjB4xjhRiq6EJPtkiGI3IXdzk5I7nOR83pnkjrUyx+Yqko/KjDhug3&#10;A8YGAeeMdcdKAJGSPfItwSV3Zbeo4Hd+3OW6E/jjBqaHzHJVtv3/AJkEhX+Isck8Zx9V46AgVDJG&#10;uZEG3Bb93vVufkyDwRkE+mDx61Yikkd2YXCyCRsle+QenDHnDMDkAe2RyASxpIgRAuWHIVss+QD8&#10;xIJOeWyePpyKdGgQsImY8LtUfdG1jzkDjuM89MY4pnmx+U0WBkBd6lhlMHnIJPbnqOCO+QbEKs8z&#10;Ri3x1LN5eTuzwOfm/hz26kZycAAdFGYh5TxLiBhuEjbMDe23uOpORyMADrUqhdgG1trLlVVCoLZ4&#10;7nHHAOCcHvUUJLdUkBK/eAC4zgHGCeoxzkfxdcVKHVV3MW29doBYnn1JyRx24y2O+aAFjRJj5Qij&#10;bzG3fMuWfOfmAPBA5we3FOEa3XyyOdr/AHl8wZQ8g479McdOG+tOVliUrMzDc3zRs3BJBwcEYHXv&#10;u47dMuQXCnzpI22hzhtrfKACcDGcEnjt1bAHNADfL89/nPL8bVIZTuPGAeMZCdT346Co8kKHWVV6&#10;BXZgoUEY5+Vcc8kDI/HNP8xH2gsTjG1Y+WY857epxjnJxyetJvEbB3k3SOw+Y8ZxyeCe+M9vfPWg&#10;BrSYxIJGXaylYyxX5hkjAIznHfjtjoajKs6iONlb7wDx4DA5x2HHGTz3AOaklDBSm9Vj24kJXPOB&#10;xntgjsD3z1pHfzSGdvlb2+62DjOAc87unp2oArCZJM+Uh3DO2Nc8cAge2flwMAZI680KxjnUxTOz&#10;KhHzMNynkk/ljnoMjgZod3RpCLh1C8/dxgDrnj6EHoOOD2h2hvkiyrLufyxJnncRxnuABg44yDQA&#10;ebuXy3/1cgIYFu3dguRuHTp0yeOlN3SI3kAKvzAsFwq8r16YwR3zkk9ugU5fhJOJGA4kIGCf4ecA&#10;jkZz05qKXfLI3m7d29gyuo+UK4BH3uDhmOPXHXuAQySyRjzw8qkQ5XaxUN8uQeeeMe/Jx3pJj5hV&#10;PMWVYtxYyfdPXORknjjGBx1qWdZCyjDNJ8o5yecnqcZ4+bpnnJ64BiV5hEvnRzHemem3A6DkAjke&#10;hz645oASaVmPkgv/ALcS/MewK9/lxyc4/EDNVS8qxtIuxf4/9Hb75O4FiQpO4kdunbvUy4lVTFhY&#10;5OF2tnHfOfU/15HHD9qu63DSJJ5L5ZuCNvT+HPH4HAJHXFAEEzTeaZJYiGjL8sS2M8dCODjnHGTg&#10;8gVGq7IAWBBWPLDcME455JAxwB90c/QYmlWNgFiB/wBWAqh2GSG/QfNjpkcj0pjLGAzLcIqsoDKe&#10;wwOqsBjqDyRxgn0IBF+/EWI4cbWZFXyyBv3HOQFGT8o+XoBzUh8svukh3Bv4fM+bOSAoGRyTjjnr&#10;z1oVFWRCE+Y/Mwbpye2R15ySOvJ45wQviINMc7mA3swGAc8Dg8d+3QAZGDQAIsCyEqI2Hy4G0sVO&#10;71B53dOp5zUyPLOJC7/xI8gVw21sMf7uC3frwR1FV8SFhHHKGLNhGXPOT8uASNpwFxkD7vHAqbzE&#10;2yHywzNt8tejOxOR2HPXOAB60ANDFCHidlSP5lwCQc5yRgZ5AGQPXpzyFd6mPBUB8PuKjg8ZPY/L&#10;kZA5zjqMU2JI4rvci4EYLLIjHsODnoRkDOQOUqSEqOyj5VIkOGwSBnqeM9uMc5+oA1xFMo+SNfMj&#10;OxXU8A4O0cjODuyDznPQjlymCVy43DMiADaCwydwPPH3vqMnjAwKcryMRDco6sOH3Zxvz+eWIbHX&#10;IPJzimnzYHQbc4YH7pBLAhsjOC3C9xnI6k5oAJU81fLEudy/u2LBi3GOm7Htj1J55pHnCvJumj+8&#10;3zBj65yVY8D0z1wOOch/2d7dpI23HgmIlTjjAOBj5eVHZcEe3LRgNCg8z5t3lgc7jzwOcgjHJUkn&#10;1HSgBFCWzswVtoZXkba3Py4JyBjsefXJyOarx20aovyuzbh5nyEnn+E8ZxjHPB/IYlXLJsjSORmb&#10;+NFO0njIBxwF9Og7HoI5bh48yMm1edq7RuxzkEkg5BBJI6jPTk0AR3BjEWHA8w8KzYUuVHQDOcdx&#10;8uADxtHRsmGDtlmbkKzQkZ4C7vUtjpx1PfjKPJGsW2WWMKG+ZpAV3/Ub8ckdOSM8jJIA0hZ2QpI2&#10;z78ZyWHuW6dCOfbOMjFAEEaASb4yw2lSyrzjDKAM8/ryCB6mqrxRuhKRtj7PhVkXbnpgDGOc87QD&#10;z69KuNFNMAAG25Kf6vAySoznGe3XP44xVWeE7WEQYncwWTJG45OAcjvxjJ6j3oArTCNUklhm/hZf&#10;MVQMY556lSCMYww+bHJIqGaPbOqZBZNwHz/MvTpx34JBAJ9qnnLxN5Jl/eR5XaxbdnbjC7j8vGeh&#10;HAGelVnkSJ9ruV/iWPrt5wCexOCDnqM9MmgCCaESNFvKLuIIbaThcAZ3fXuMjj2FQzAE7WXcdpYq&#10;BlioQEDv/U5XI4qeR4ImC4XZnduaTIzu78kgc/hgdKgYwTDMTrhgy4EhZmOcE5Axnd1OTz3oAr3A&#10;bd8+5V4Vfn4VcdMcn1AzkH8RmFvO+ZHyqbfutJ8oJbHtzjbjoOeB1qxIGCSNvO3eqf6sjk5GDydo&#10;HbnOT34FV5vNIO1NqhWIjRDuyAAS2OoA5H1PTpQBVlTzo1QMys6/J+8HoMqDnj1IIPQjucNaTIGH&#10;+Xdv2sw4BA4z6Y9R0FS3DSuNrwsv7z93IrLhwcHPB5zknIPp9DBNLMHLJI2Exjb90tjj8wF49Wzz&#10;3AKodYz5jRqrKpHHIC/MPr9Rz15qrPbSWxNolvGzLtVm8kr/AHxkgLjHC+udwNWmkAk8kNuO0dAc&#10;Ffpjv7cY4qrcgSlRE8mGb5ipZT02gY4+vtx2oAhKSqcW8OV6nzom5Oeucden5Cim7oJTzET/ALMF&#10;r07ZOBxnHt0NFAHBxmNzsBWRZkCvukKk5XJbaoy3fHbjipk88Qsgi/dso/dqCo2hvpnrxgnP4c1B&#10;EyInlxldmDs2yLgnrkdc889up7jieO33YKW3LMu3bGF6N8zDAxjA69wOO9AE0fl5JbC8bUYNtOOT&#10;jBOR2zz346VIiRMm6LK9FVWQg7dx4HPQrtBOOQSeKhsbloFjeKbyflO/aBxgDdhcnJGDn0w3PTFi&#10;JJW+Xb83G3chY7c4yctnAA65wB0HoATTESycTLII8kHdt3dSD3P155wR1ApyPOqsogj3DiPdI/PH&#10;K8DG3jG75jjryDlIyWPlrGZTuBCfQjjDZ/iYf99ZOeantreLCzRwAD5TuWIjvj72DkHkcdjjrQAD&#10;zNyhF3Kd2CwA7+mDgZOenUt2GaW3Khx5qljI27y9hYAAZyOnQcZbGMdycUjW0MSLa7I5OVVtjfK2&#10;36kbRhhxgk89T1lSGJ02MxkXyz/Cyl8leODnn5sYOPQZxQAweZGm+RiGVAyyTOQAo9SFypwq44PL&#10;flLB5iDzGT5l4Ksu1c+nHYc5Ydx2pwwZH2n5WkP3VOw47YzjBOctzjGOOafaxvJ5fMkm7aV65YE9&#10;cEkf/tc9jQA5SPOLSHdhWBwp4weCCPy6j6HnFyLiXeYNrA4j2kj5cgBevHAHPbHXOTVWFIZGVY0Y&#10;+YoEaswPzHjrjODncfY1O8kbHzCJNv8ACsjEMe+35eh6DpnqOQcUAWYnnLx+XIdpIk288dfmGSc8&#10;46nnHvVhV2rvZF27DjCnkbuANuCR2ycY9eKrBVRAitnv5ajbhjg56Y/h5xk4HHNTwhzG24M2yPll&#10;X73qSe2CDnkAYPHcAFgym3O6STdtXaWXkd+fl9hjORjJznjEjK0kjMY1HQsdp4BCkKOo4IwM9fzF&#10;R52soXIXcA2V+6w9CeByPXp2GamjjMh8r5mXYNmBjnYTx3B6ewJA6GgB/lsNrPgL8wjD4UMRxjH8&#10;PHOOxGM8ZMkayqu5JF+YP5iKuWIJ78c5DHpjGMngcMjaRY47lEQhT8uyPcAcdeMc4z14Oeg7rugF&#10;ufMZQrZHysrKc8AYyoOQOpAI49ASAT/MkjOYRuVXG4A/e6H+HB5HB7e9SSOpZlW6cMOc7d2TzgnA&#10;5ONx9+2KCjbmkRm27vmaNTnHXg4yDxnoOueTg04NKziRZNzbiF4LcjHBxzjsOuD1FAEkKRt8yyYI&#10;GR+84LY5z6ncq8j2OM8VJH5cwYTHHnBVXbH93JxzyO3HODkfnHIjgrIWXb5eF3JyMDAJOFBAIGe2&#10;enpU2/aWeMbFxyN4TCkZznkgc8ZHHXoaAHLIzqyrJiQsy43u2ePcYyB+HA7g4eJh5jGOJup8vNuz&#10;eZ9SFAGT6HA/GmJlHXBUuF2qDGRjJ/EDnGOvU8djIsSqvkxWrcZUPIvP3Rxgg5/Lgqc0AOMaKDEj&#10;ZxJjy/L43EYGcZBOe/UY9TipI3j3qIkEa8BVC5AU8E8DAO369egFMUSqqxRyu6kAqy52nJ6Z5yAC&#10;vbjOQMilfEqqiu5b5lPG7JB/3gRwQMH+8D6ZAJPliGHuueBjeT8oIYHKHB5zk5z8uO9OEzM7RgKy&#10;xsdysxxnHQd8YIxjdjFNlDeQVYEqGYN5YAyM9gcj9f4eQDxSsu98vgsHCvsbdht5JGM+gPrgEd+K&#10;AFkW22vv5/duZV7g8YG7PTnGeCT68ipkSQuyuiKCzGRlUEE/N0HQHA6D8s9YwF+4kqyKvGdq/Mcn&#10;1yWPHvx2xTl+VCyK5ZmJPXnnG0HJGODk59c8igCwkcNzI2IfO3fI+0cDd8wGSMDv1Oc/jUi70T93&#10;MrshLKY/mVvQkjJz7YHQfUtUAyrC/LbdvQbgN4JODzjBJ5OR83sKc/nwoFkXyf3fywsvzD5ei5wD&#10;jPJI6dSelAEkfnszPJBu3KuG3HJ9s8fxAdjx61IkgUHLqrqQzbmB5HzAnI45yQvHAz7VGpttrTuY&#10;9wkB4cHjZu3ZYcAHHOehBzyKkilYy/ZU4bbhVVh/e4Hu3y9TySfpkACiqo8yLa21Sv3my3GD1OSO&#10;xGeozTkJAI/fMGRSscLdecbsZwAec5z2PANNjaDPniMyYYfOD0VUU54GM/MONoOR2JOJFVlxCMPu&#10;JZl3E7+Sc9O+F6E5AGdvUAA0UTeYrRNtJ+bd/Fk8/XBHuCPYVKA6YUNsOd0MLSHOQeeckgA5zzgg&#10;/gUkQmLyFJjVVbaxJCkfKSwAOOvTnqSOmBTgEIwdpUyK23cBlcqcgBfl5684wB1B5AGSr5qhI1zG&#10;c7sHBIweMHPPfOOh9KTL/diMW0BtvlsD1JyD1PUcHkYGM1J5UkpSSS2Urldm0MSBwowSf7uO3c84&#10;IpkzRRSf6S3zBdtwrMu76E4BODtB4GT0xgGgBNqYaSWJSyqzS/KWLc8DnnkHjhhxTkMjRGOTcrLG&#10;Qo3Bt7Z2qT0HQ8nB43cEHFLHG07tA0it2mVV6r3XO0nHHc8Y9afGCs+6WPk/MX2t8nII7DA6An3y&#10;fSgB0KJ/rEVtjN/q5Pm3HcPlbfgg8Z24B6dRzSxwGRZCm1jjZubIDHHLEn047855IzTFW5iiKMdu&#10;1uGbjBGBliOuCc7sfXtl00aiN3ugzKqgMxyuMZ28kDJIA9gw7ZoAJpi00jo0ix+ZlQjH5V4PoeCS&#10;c8nPA4FOf5pCmV8qPYFXd9/KnjB6445GfbFPkDkqZ1I2tu25PQsRkZ7ZxjBxg+pxTSDMTEkO5WXD&#10;KGZs+ijHUHsvPHbPFAEUkUwOBbtJJJIvzNGGCNwMZBIxwc5xkg9OpFiIkQ2ssZDtmMNgYYjOends&#10;EknIxz1qSaN1ufMnhIWPIbzFZSq5JwO4HBAGONp7ggNG5I2keHIVtszHDKMdct6jn/vr0yKAAsVw&#10;VXazSBkC5UKOBkn3DZ+ik9qI+DGIQpj3YUyMQSNwPoMHsAMZBOOaUxhdqysy/MzLlurEk8dc5ORg&#10;HBz+FPijV9ocRtuVeWUkMu7DEqc8AnOckj86AI0RlLSQ7V+c/djGFX+fUnK5/Xq9jHvZbP8Aerj5&#10;XVlBPzd9mQMDbzyCQc4xmnhS6+axk6/vGEh5IIAx78sOOgBHXFOlSRI/Mmjb5pAw3E/e4xjnpn0J&#10;6nBPSgCLeN5HlLsjx98bSOTuI3cEfxZ9XPrwxYisWFg+Vdq7vK4yFA6sMjuQTnJFSO8aRmVZEVpH&#10;YbmwF4Ab5sAEnnOcnvuxjNLMrh2haOQTbSdzMC2c8E8gH7wGSMe/PIAio4aRGWNlLbW5bnkBhjue&#10;O2QCe3QjGNX8tZP4Qo2yZIGVB2jJAzkcc9yMDmmlFyty+VWST+FcMcfKQuByPYYIzkYzgNVtuZy8&#10;m7eEIbbuBLqcDt06Anvnkg0ANURkZVFxtVXZclTn5j25BweB7DNDAq7QjKxs292VtuM8dOmDhRx0&#10;zil8mURfZ3udsu0LiPK7flYnKt93ABbrgAc96aHVnYrFGrMzSbVXGMnavft8xJIxz64AAFkEJXdG&#10;uFZ8K20q6t9Fz279igyRyacWcosrgfe+cM7HqQAw5PcdTx0HXmmhmznrtj+6sfKDPT5ef4eRnjnj&#10;A4aygHaWHbKr97djGMEc8YGMnkHkYoAPLcLveKMt5f7xl+rAgkEdfm/75Hrmh879xDN5jZbc6njO&#10;TnH/AAH6g9sYoRJHX927SSKh2qIy2TnJ+6cA46gkjJznrRGHdFaP94jY3My9FLMBk47gcHnt70AD&#10;Mm3Ku25VAXaMbQQRkZOOxyAAMZzjAzk67HG0PnShtrSZVdrfJkj5QCeOcDnp061rXDosDSSIPnxt&#10;WSRdobPGCRxgE49T05zWN4tlmtWmdZJCu5m/eR53jeO3BHByQcA89OhAPHPinqEcdlcRoWSTduX7&#10;xZjknrnHJPTBAyOucj5j8fvEJ2ghYPtODIrLnjHcAf8A6gK+gfi7cu5lSSML6oVXcDsVt2O4AJGf&#10;UfifnLxlIDO3mbh0+Xd0I45z14AoA55vWkpWJJyaSgAooooAkQgAHP1p1vjztw/hBOfSoQxHQ1Y0&#10;0RLciScfKvOPX9Dn/wCvQBPKVjjjR5G+7gg8YGP8/r9Ks6FBNczjco2nkHad3foR1Pt3zVOMPdz/&#10;AOoXa+flRen0966fwxZRW9rJqE6v+7j/AHDL94tjsfXjj0yenBoAsyXMOlWawPKFVudyr97JI+vq&#10;OvvVK71Sa4mWKEMV2s24YBHJPYdMgelVLrzbm+jtbaXcZGAjbYwIyOcd8Z4+o9637fwzb6HYsbiK&#10;RpmYCTbJy23+HGDjkDqD9OtAFi1nCSxJFs85myqy7iOmeR3A6Dmtfw/pPlhdU1Q7jCo8lW7nruYA&#10;nnqAO579cZ2lQiwkW4uLv96ysAm07VyM5x0wM7eTn07VZs9QmvJmtYlxuZtzKTx8uCAPXpgY70AX&#10;XkFw7rDGG+bKwyIQw2nC8jkDdnPXOeKrRXl/qd0XVt7SE+WBkbeDjqR6kY9PyqSWRii2NtEY5JFU&#10;bZG+Yqc85wOpwR6+4zWhov2exuo4bK3ea4mkKKoUMygH5uM/e6Z4xj04oA6DwfYnQ7lWmtfOvppN&#10;kg2D5FBUYzghehycEDGDndmvSPBegyT366jrFxuEiq6RiPDAYyCevXqFBB6ZznI47QrRo3htRFl5&#10;nHmfPuJz83XqVyffnOc9vU/AsKxrHfXoymR5rZG1GxgEZ7+uMgY+lAHeeDtKiiiXU9ahDtGsZhs8&#10;AAYyANqnknkYwQCOa9K8GeGpru++26hJ827ZHGjE7AH288jbkAqMg/jXLeE9OW5KSJDHuTDRxx5w&#10;xG7GFBGe/PynPJ4HPq/hHSbKIxW8CRzNG2xQuODvA25ywU55PAxtJxkgEA7/AMN6dpejeHLvxB4j&#10;1G1tdNsrVrnUL68PyxKOr9TuJwOnfHytwT8Hftq/tZXPxZ8XedYI0ei6e6xeH9KjZnJUscztnGHc&#10;AucghT8u7Ga7f9vT9q1vEyt8GPh7rE1xodrcIuvXliz51W8kYiKJFAIdFbcP9pmHJIyIv2Y/2FvG&#10;8/jDTfG3xJ8NWc/izVlhn0/SbqNmj0KHL7XkLkgygqGHZDlssTkAGP8Asf8A7Ffj3xX4osfF/iLS&#10;jdeKtTiebStHMY8nQ7dlD/bJzjHnKMEBh8obP3gMeuftPePfhb+z3oNt8HPh7eQ3V9YZfWNSMgkS&#10;WUtudt3Jd2OBx0x13ZA7L9qr9p3wH+yV4Auvhb8JdYjvPFF6vk+JNeVw0jTFQFs4Hxk5AYNgtk7l&#10;5IYVh/sU/sE+JPiPcw/Hn9ofTplDDzdF0KZmVipVNk02QAzspY9Ao3Aqo4wAeYfs+fs4/E742eJF&#10;+KPji21byftSy6fY/Ok00nmZE0hDbkAb7qgkEDJ2gkn6p0//AIJ/ePfE+kzaqNW0HSWvZWlm1O+t&#10;4ri4kmb70rqclnLZJ3OcnH4fRnh34d6Rp80djY6dHDbw7fuxBVAHAA/PaP1JrtLexFtZ5WJo+Pnb&#10;zcDIJyck8jIOfegD4Y8F/wDBNXx7o/iyWPx58RZNR01iA2raf4tuoLskhc+XaQ2UMK/ODjMjhVbJ&#10;DEcfTfgH4HfD/wAD61Yy6L4bLPbgCO5ur6S4lHG1WBbG1vcDpxzXod9pryXjyRmTaqbdrFsdOmM5&#10;x6dcgnGMVI9m6tHcS2YV1XKK0OPxPTn8ulAGjo8AurqS2e1kZd4V/lULgdADnscYyG9eorzf9sj/&#10;AIJpfszftq+BJLXxx4X06x8SeSI9N8Wafbx/ak29pm+9LH6gnI42nIFd5FqtyYpVMqq23Ctu9euA&#10;P8T7VreDPEN/bNDb/vFbzAGznGPUnnHy4HTjn6UAfzc/tZ/sh/Ev9g7473Xwx+LGhrNZqw23EbFo&#10;b61cZEkT4XcCOjAD5lIOCCB5B4x8Nv4Y1prFWaS3kjWa0mYD95E33W4/L8K/oF/4LT/si6J+1F+y&#10;zrPxCtbRpPEfg+0+1abc+RtaTThsa5TkDKrg3AGMjY3945/BnU9P/tv4W/aZxm98N3/2aZ+ebeT7&#10;gP0YED2z7UAcXXtH/BPbwfb+Of2xfAuhXcfmRjWo7l4tud4gzNjkYxmMZ9q8Xr6a/wCCSNrLJ+2d&#10;o+pwRTM2naLql1iJQfu2M3r0znHUdeooA/XT9na1WX4Padq6xtHb3d5d3twphOZykohTGR0JjUAD&#10;qffp2d/pmtXVr9n/ANG3XUoVpmUbVYfNhgQB5cak4yTuYfU1y3wLuWg+CngHwzps0zxr4bgub5oF&#10;Bk3SO8iheBkszswxkj8MnrtT0C6vXNjf3Ci0SGM3UUMn7uzjwQQ5J+dm4XOeMHgZBoAy9Hln1rVY&#10;dO8IJJFo9kskM2psQp+TghCQCS38Uo4QbtvPNA0ufVb4Wul2MVvp0M25blt7yXknUsodcn5wBvOQ&#10;QpI4wa1Y7XT9XT7LFaTWthGhS305WAe5OAVZ85CqBngkcnk85Grb6NK8iP4j1FYYGXa1rEo8uMAc&#10;Z55yAMg4BzxxQA5rlLOFrt9OZ4bf5riSFsLGoHJZgfmOf4VyOOTngVY9G1TxdHa+IfGWkpH/AKS0&#10;1jpcd5JEkCsAQGQf6xypG4vkDoBjNaMV1Z32qJp+h6ZPexo0cccNrFtiuJy20R7jgAKRyoJ3HqMC&#10;ut8QaRD4Z1q80PxQ0drdaflJPJkPlR5xk5bggk+vbHtQBmaFoHiaSZbsX9vbtJGpZSkeETBBWM44&#10;ClRjOCQc5rUitIvENj9nm1CX7LGuJm/5+Djr6lRwP9rJB4PNFfFEWu3n9n6MPOVIlaS4jt5fJkIG&#10;dpIBYjP9wAcjJx000iudbtJINY1O6+zwyrtXyjbwwDB4VcByM9N5yMHnHFAHYaTqCPatpGmT28LC&#10;P5tmC1uufvHGMN1wOTzz0pmsazBoL2+i6NCJLtgGWW4XJRCcZyvBPoD1rl761ttOtI9N0QLPd9JA&#10;qbAMc5kI+7kcBTjOPWp9J09YGke7t5pLiRt/mPcAvIW67lT0x0xxx65IB09h9n2YvGWS8kYGVmkc&#10;kg4xkgEj/dzjGcDg5WK+Rr9ogsMasuVTdjIz79s9ccH8KyLK9jKyZnikWPpsz5qdAAM46ZP0zipW&#10;8Teef3lhEFgX5irBWGc4zwSfXj16igDoIrkrH5UazGPphSWHPoc9P8QeucOiWRCblIvn8vHm7QmT&#10;jjngnqB15wCcZrn01NTa+VbTyKvmEr1by+cZPHrnt2+lV59Ukm3SXdwzFcmM8huuOoPQ+nbH4AA1&#10;r27ne5ZWu2kTIZgADtXkdR+HvkkGsufX4LOMx267WU8NJIRnnkZBGOPxGax9U8V3QkkkNwrMN3mS&#10;Rs+U4A7Zx0HTFc/qutSKPMlvAxbaVkb1DcZI69QM9s96AOk1DxKAm9ZTHxlmhYsOvQkkcfiawdR8&#10;TRwNNO0SurMFKrMTIWPAO08kcHrn0zXP3niqJ7fyV/5bELu3bt44BYZBHXPX9c1krH4p1S4V7aFT&#10;DKc+dNNgbieSC5y+B3A2jH40Aa194uR7lz9j/ePlljSU4YnJ65xnCg/U8mpYbPXvELpHZG5WLaqo&#10;kO7MgZ2PHYkBsZPAHHHGZNJ8BXem2G7TFaWQ5LXDSALtJPXcOB8x5P8A+vufDGhXkE7R3U5kQIpm&#10;xGFTaoHylw2OMj0wPTNAGL4T+GOj2wZ9StYYG3LIv2dhJcD5uAGZcKfmP8OSR6c11WheGdEiaNYt&#10;MuLqWI/KrIW28Hptz9DwOa2tK0qxhMcFzcbPLHCrGRuOemOc9MZGK147yG1GLWHy12tlYFPJwAAR&#10;n1z3FAC2ulapGV8qJLeNl2GTd1OOm0BTn2z6nmpLc6taXG2+RZFfIZVUR7euAep6enTNUV1RHkM0&#10;OrfcbAEcf+qbbwuCOvWob7XcTLczasImjbP7uM5YdTww49OPyoA6Ca9khha4M0abY8q6/N83fvx6&#10;88/SuF1rWIzqk12HkVRGjiGG35yAuSAc56keg5wPW5rPinSmt5La4u5mCriSZsglc5AwTtGPTODX&#10;F6l4g0O2RVvNTjVW/wBWPMcybfUZHI9ep5PrQB02nazNrN5Ja/vv9SSoU4RMHuMkAc+g78Zrp7Ga&#10;6020jtI4oFkKj7rBvmIznrhTnOeCOa8t0/4n+DNM0mOGLVoWDjCSbQQV3Yzg4UgfKe7ADird7+0B&#10;4Ss4jd3uqKFATEe5Y9zHuP8AeHToOeDQB6mdbv7Zt8kUB3fNu+0Bm/i4+bnHrg960NK8R3U370iN&#10;lbn5YwO/P868a079oLwM91uXUIU4dI/MddxIOSCMdB3xz16VaH7R3g20t1f+0lZ5WxD8rMGIBJC9&#10;u3rn+oB6/J4gR9zj5WIxlcHHYk46elYmrajCPnYJu9N33OpzxyR+Veaad+0N4b1HUvsx1aFt0qxr&#10;5si+U2c4wVy2cAdeOew5GzdeMtPkk8+G5ZoehkkOFBGQeoHYfr1NAGpf3Hh25uPM1W1t72FBzHll&#10;f1wPcfTsB3rynxl4YhM7y+Er1bZlXcI9xUM2cncP1+h4rrNY8VWIVjLcQh1yGmRtqNnkEcjnjv25&#10;rB1/WIbpo2SNtzBdohIJZf7xPG4Y44AwOe4oAyfDeq6tp9zDpGroI5twjWSRiyH5clshlweeSfbP&#10;NQv4nmv8GzlXecbmbcFBx0yAeOoJ6EitieawvkaxuxuZuQv3lfBB4zznGQM+nfpXEweGdSs9aWW1&#10;v5D/AKSwaFc/Km05baD1G/rzj5hyMUAd5KZYpY7GWJfMhRT5a9uSCBzg9CRyOorJ1u/eJyQyxlcA&#10;4VmwfcsBg5Jxj8OuaksdQha8a1utTwrqP3zYyrY5H3R79MH61l67N5mrR2ERWSGWYfvgSBGN38Q4&#10;xjjJB6UALNMXVUtiMNkNj5W7dVzyATj61Bq7lI5I5VjJjmKqJB9wgkE478fgCB9ah1rz4WjuN+1V&#10;iJVpgNv3OVPv247+1UdQ1C8eZV1BmKyJhmz1wvy5PHfjIzwaAKcmoxvP9pt4Xdt2x1bcwBJwBk9f&#10;oSfu5qWCeUyqzhSnmFdo3ZB7jGOTjac5/pmhY3F5bTyRtPJ5MjDcvRWxggMG64Of881Lc3815aQr&#10;GirHHtZdjAIpJXoBxnpubqfywAdHok8Eq/6xV37QFZTyME84AwQP/wBeetHxWlsur289usaxtbx/&#10;NnphmH5bQMgn1qv4dyvltMypJJKFZDlhHkjrnOeBkjp19a1PH2ybT7G8Se3mUQyJhVGX4RuO4A+Y&#10;eox3oA+PP21PC1qW0eW/tYYVj8TXFm0irlSl3aShec5+8keOpO38T5j/AME3/ij4x+G/7EfhXxLd&#10;3xjg0f4g+KNBMHktutSlvpl7GrbWG7L3N4ec7dmQOuPaP+Ci00emfCTUPEE0CedZ6pplwzZOQ3nx&#10;xcn+EfvRgjjHoTXzd8DdR0TS/wDgmz8SJoZNsem/tM3BtVhb/VRyaJcNhdx6H7PzzyEycAGgD079&#10;vDxvrWv/ALAHh7XL2W4ke8vl1Dz1t8MrJHLtfnORumiznj25r7E/ZI8HT+Fv2f8AwZo1vYraxw+F&#10;dOaG3t5A7wn7JF+7PAJOd3bB9B2+Ov2jtA1bxJ+yLoXhC1nJl0/wTb5t2UEB5rjTbcj5shiMzdO6&#10;dq+7PhyZdI8E6Vpljsaa1sbe1+793y4lG098AKTnrg9yACAen6PGfI2yW3yrwF6ckDjk5HB+uK6P&#10;TfKtLgM8iMqrmE7eRg8dR24rjNF1CXULpJH3Oo+UswG04wMMOgPTGAfvY711GiXKPa5iRdqrtXdN&#10;u2nPQfNxxngUAdxYsiut5LcL/cwGxgHmtyCZWu44pX3O7Hc/c9snj3H5CuNtdXVl2+ayySMPmjyP&#10;m5GQAMY9MHqPxrptGke83GYwthfmwTu5Ixnr07dDn9QDciXfFHDJFt+XpgnH+T+lTSRoIygl+9/A&#10;rYPI+vr0qrbu8kKvKfmyVaToQTnJ6n+tONwggFu0Em5gp+aAZHXjnkd+PUUAR3buWZLcH027jk8E&#10;cZ7j09Kq/wBjR295/aBZ/MaLYV2jH9euckVamfKgQGRUk3clW4PHB98fj+VNv7kQTrbPFMjMcCVo&#10;87eP4uPX9eKAOZ8U2cNxb+Yqtt+bMaplTnjPHpnP0JrAsrQratZwu0bMCqbWOcEdB+GeM9eOa0PE&#10;Gqg3M0bzlVZifLBG3cDjjI55/T3rCs9Xit7iWeWXdhf4uOBjpzgc9/Q0AdRoMEJllu438yNo/l3c&#10;HGT+S8jr6dBWl8Sba3uvhTq/2m3823j+z3Uyf3o45kcnPYbSenNc7L5FvFI1uywsq/MI2AI9sduf&#10;p19c1111bJ438A6j4Uksyh1Pw/dW7QRMcjdEwGO/pgjjjtigD+e3/gu58Mo/h5+1G+reXILhb5lk&#10;mZRskT+EjHfdHLn647V5/wD8Eo/i6/g7xl8Vv2d9W1O/XT/iZ8Mb+xtrGws2nM2r2EiahYyYUgqU&#10;NvMN/IVZXzwTX2T/AMF+vg1D4o+Dnw5+O9hdx3zeIfCkVw9xFCd0t3HEJJgTjlgVuc/Q555H5efs&#10;8eMr/wCHPx18K+PdOvfsradq1rNJJj78JkWKZfxRpAc9s0Afr1+xJJc+N/DvwU8TaVd2/wDxLfHW&#10;sxzySS4SNvsVzbkgtkMxyFHrtbGMEH7+vFla3kUamq7tq7UVvkwM/iB9O/4V+eP7B+lDRfBZ0xIP&#10;3fhX4v3gaYMNrRSwjGcEgDEwbHRiXPcV+hVx9puE3SIokm5kUfw49hn0OPYD1oAxdSuISUnihy3/&#10;ACzlkYuO2eWPHr/Uc1g6vcmCVZBcr5YUlex6fXk9O+B71qXzajFuS7t1jPmlC0bZC5GeNvAx1J64&#10;x6YrBluIGt1kMiFh8485mZTnnK4GB1znv70AQvdiAiKW6UKCBHulGHUZHr17+nvjis3WNXt1Tzje&#10;SBo5NwSSPO9hjn2x7cHpzimXsssAuIdw4Yqq8qA2eJMcDjOSDjt1zisyV3jtGufO8tAoCmOQc47n&#10;gnHQf4c0AR3OqRSD7NcTMsiyKGWWPeFUuRkcZOAPQcHBxwTz3iPxmkWyS6uI45NreXHJhhnOQeAS&#10;Tx/dPGTiovEur/Zrs2cNv505YBmgAGGAIBcnGMD3xhunSuVu7nF75l/J/pDLtUStuRWBydmSck4I&#10;yDgdu+AB+ta3qHiU/wBqajdNGkkbNGZmKqVIHOT6rzyAMkAAZFRw3s00K2mlf6LC6h7eFmO0sxHz&#10;YfkEqTyTj5enUCCfULCK5jk1C7dj5IjeSGQtjaAA3zfxYAA5xxjFYVzr6zptnuwUjA8uGM8DBBUk&#10;AHpx1z97r1oA3ZZo7y4VjbzB1aMSR26h3fjbweCflGOmO/A62k11ILotawyL94zbtrcdSxI+YkEA&#10;bcgEDk1x8njS8WBxGdqMjCYrcZZ1B5H3slOTxkjqO2Ko3Xjy2sJpLSfbuWRk+6G8o5+7tAI9+B02&#10;9OwB6lB4otwu9/JuFkkYHy3XfGpAwAMjcTyu0H1PsKsvi7Q7GdpElWN1kAmZW5AyMYUr06ZAY88Y&#10;wMjxaf45XWgakbyCeaG4ZZIZDNb4hddih0YEYdcHac8ZI6ngcF4g+OtpbySyvqzb0kEEkcbGSNcx&#10;k7N+CARgjgjcG4NAH01d/Gaw0SGSaw1Jls1k3Ryf6tpU52nbuzkZ3ccLgDJxxzOuftN+bfQppupJ&#10;H9qysEkjkHp908884xzhiRjB6fLupfHka5PHF4VtJmkjmZzEI5MRLtBO0AgqOMgsRleDnHOLdaj8&#10;QvFt/GNPgdpp4zc2MNra4ZSuX3lW5kIPXA/DjBAPplP2mb65v5IJbzz1g3fbLdWOAhPBGG2sBgdf&#10;X350fD3xetl1JtOvdaRkw3E10h3qpBG7Hod2GH1yc18wp8PfEenLNq3iDWJpMsyF5J1+Vctynytt&#10;GSAVBJJLZPIxY8GWkg1a4tZvFUcEjxp5WFBbd8wIUgdMnPIPAA60AfTMXx4GhyNb3urR3Nu0hEam&#10;4VmwwOxfvcH3IGcYrb8P/HLT5LSOFNYaFfL3QqxBWVdx3K3X5tvAByc9uhr5sm8MskceNeDCT5A0&#10;Td84wVwAxIJ4x261YGja1/ai2OkS3V9JtI8kLmQhd7cIBjIAIzgcJzzyAD6Ps/jqNEuZpba4ZoXk&#10;Ehto5lZUYkcgjsQQMZxjP4zaj8cotMuhfJJGTNCy7I5P3bKSfkYjGG54OAePz+UvEFxrVhq81qZJ&#10;kZSAYJHxIhwp2kDHBJOMDnb6Uk3jjWTYC0gvm2L8gmjBwwIYDO4EK2cEAgZ7cUAfbnhj9odNZnj0&#10;e51hra4jjLw3S52t6kFehIxwcdBnGQK9Y+D37WiXFxJY6ojGSH75VS2VYEArnrk45WvzmsviJq9t&#10;DHcyyNKwlXdLkoynOcfj046lcj0rtfBXxU1G7driS/MTDLRwRD5ljPJyPTgYJJ69aAP1y+HXxUst&#10;Qs0ghmaT5sjy2y2M/N+uRj/Cu+j8aS4EERDB8FSTyRnr+Z+tfm58Bv2t7nQ1TT9agjlMcQEwkcqT&#10;lsB1zjOA4wOgFfXPhH41aL4l8N+bp+vW6yWyqzI4IKOVBVPvDGQBzQB9Fadcw3kKhfvNz0/CuY+K&#10;Xwn0vxbpElnJbjcykxsuNyt2P51z3hD4nw3Mai4uGWVWO5G4yAewr0jQ9bh1mx84MuNv3vSgD5bW&#10;TxH8Nte/szU7Yxq8hjEyszZHB6twTnGOxORmvTvAPxGt9RsjJHPGuFUFGb5ueAR7+vTiuk+KPwws&#10;vFlnLmPlsEcfd98V4XJbax4D1mTTbyVY1MgJy23ev8PPA6Yz24oA+lvDPiWK6Aie7VRy25s8kdvb&#10;69q6ax1BLlMxtu7ZOMD8v8818++BfHF1GkMd1F977/B2jnn9O2TXs/hLWBcWaMp/h5+U/nQB0rxr&#10;nIH6U11Zj/qx8p/KmCVJly+081KV3DBxQBBJB5nyqO/PH8qiltxGmMdvSrZXHzjd04pkoXAyDxn8&#10;aAMmWAFypjHUjGe/51ZsoVZSmzH+zinoqCXDHvjDYqz5YGGVl659xQAsFoXj2Y/4D/T3rN1bTRJG&#10;zNF36e3pWtG64G/t931NNvkieMyH+GgDz29s3tJuG/i+XHfj+ee2DUN1CLm2KzndxkfXj07Vvaha&#10;2/nsyRM2Djjtz0rPu4YzA6pGNq8Lt+vegDyf4uaKY9IuUtoFkjmjK7Wf5l4PTjv09s1+bf8AwcZX&#10;CW/7Henwvcspn8cafFHGxJzts5GxyOOCDgHqD6Yr9TPH+lwzWLQLG2epUL1PbjH8/avyY/4OX9YC&#10;fADwL4ZhjZpL74hXEqhUxxDZCMfUkyHHfrzzQBZ+G1/N4W/4JoeHEu4/3lv8NbVbdUBIWSSFiOvQ&#10;5kPAyBuJ7ba+WviBoMnh/wCF2h+HLi1YXFvojXjrLGFLyXdy8ox/wFEO49cnpX1j+0Posui/sr+F&#10;/AS2/l/2trukaQJI7fbtt4YIpJeAc7cI2cD7o9OD84/tKRyvYTxtYjy7dYrFV8vbsS2g8vOTyBlA&#10;vX7zccNQB8d+Ko0XW3V9zPJI7ydG+XPDA56nqc9DnGc4HefC93BhiAkZlUbmK49MjkjgZ7jr69K4&#10;vxqstvfSSsWXn7xXbkHH0xjBHfkH8eq+F0qtZNdXCmNXhxtYbQDyTyOoyPcg4+lAHU+K9UluB9kQ&#10;A7VVwJG3buSd3IO4YJx6Yxx3reD4QL+OZONrbQ33WIJGCBgAHjsPXg5zRq5Mc7OZVcbRuV8/KPbc&#10;MYxnr/d46Vo+C7FPMhS2jh+VQ3lsGXzFx94Y6cYB4Oc/UUAeueAMeXGEA3bSUCtwc545YjquSecg&#10;c9cV6DZDarLLtbb8o3Nu8xc8Y4z1HIGOhOPXhPA9tGESNVa4yuCmQxkxwqqcAnAHQ+/cGu7047GZ&#10;4XyrNt3Yzu3EY5Odv4deDycUAaVsWhOI35bbufcFbGeF4Y8Ag9AMZx6AyK0hKgSbtzAsZMfIcnr8&#10;pzjPp2yeahXz4k8u1H3G+VQDnHYfdXHABzweOPZR5pg8wlUjP3T5fLYOPmJ7tk5x19RzQBZUiZcj&#10;KtuzJvznkYA+YnADZ45ztA6c05S28MoXdu3btpLNhQMc8dfcgc8cYqJQwQJNGUYc7ZD04wQSR0+u&#10;AD0JzmpRE0TxrLEyqy7o1YlcnHoeck9uevuKABmTy1Td+7VQfu/KcZ6Zz04HGOpPBGaVfP8A9YjZ&#10;ZpDhiTtAwOcnr1Hp6U8I3mgsMush3bTuCkHkfXoQCckGmskhwRG/mKMnbkkNgc9AT064OSfUE0AM&#10;Jilddi7h1RZFxxwc8/7JHPbJ/u0qhgmWh3NtBHJPJIxyBgDGcdOo6YzRtiQLtj3YbdtXOCc89PwH&#10;Tpx0NPWJRLkeZ8mP3m3Zu4ODnnpnpxjH4EAXKKhG/wC6pG5VHTb97jP45PbnPQkjBAu5lba2Qu/c&#10;Ty2cdz04Ixx1xSBnlwJ5TtZQsirknDHA6ZAz054/lTFWZzhYm8xiMhVypOeuM/Nz1z3NADhMoWNn&#10;wF+ZSyxsOpwSeBxnH8IzuOSewWEbq0gZTne20nqTgDHGeB7njmmuYotqKikhc4Xjb1yOdp5+bGAD&#10;n2IFCrGpDnJWZsL5eeVIP1zkKfXPpQBFLukRRI/3lbdgnIO3oPx9u3HNRXL4VnkePdjcJFkC7c91&#10;yOe2Pw6VM7SCfYsO1tu+TaDgkkjuR3Unkf8A1oBNH5gkjkV1G0BlIwh5ye2O3J56fgAJPxIzYO75&#10;j8p+XIP1PQH6H3xmqUmyRVRz93BdctwoIz+PI7DscjkCecmIRtmFTjbHlQpOAM8ZGByQQMjAY5HG&#10;a8rSsN+/5UwfvDcwDdD6HA4559T0IBVMZO5JW6x7GH8R/wBkcDOMe446Gq9yHDv5bqvy52rjKdTu&#10;/Dk8DjA6cVauEuVXBD7o8qWZAwVuu0Z56kHaOO/tVefczhYGcKoJT94Tnoc4HJyB2wTkc96AK6Zi&#10;lVVaJBDzGY2Ljg478Y+9gLgcrwecwswWRWldF3ZC5k6AEY5J9+p6EfUh8kgjDLncyttkfLYbJ+7j&#10;JIyMcZwSB05IgeTY7JvG95NxBHD5yd/UAjsBx19SaAF2SOV+0bdzLtbcoG3O4becdexJBGQOaQES&#10;w+fEo3b23IuF3IQM8nnGSBwoA65PFOijMjCOGWQbs7Ixncf7rEAEnB+Y9vmHI6VFuLQ+XJtYZy0Q&#10;yxY8ZAOO/GCec46GgCdpWacr5qlmjwsgz6HB4JAz15OBkZ4yKmgdY28hsIqrncFZdxwepPQYLDr0&#10;AqtdNg755tjRK+6Rpc46Z6jgYwDg9Fz3qUJAkm9plyuQWKjCjJ6ttH+9xyOucZoAnWaWSHayRx/u&#10;yNy5U7lIxknAUcdOAM/jVlVK7lLFQvyINwbK46c4znkHk4A5zkVRt3Rl3ecv3CFb0O8HPqDnI49M&#10;YBzVuJ1d2mA35OQ0j8t0B+7yDyDzk+w3AUAWI3V5S0j/AHSQdsY75BGAeT35+vHSrNp5qKoZVysy&#10;n7zcqcnoQBzyehPI7cCskcn2h2ljZlUDcrMMDDHHIHAAAPI5PfrmS3aFVVRcrhWKYjUAbsfxDvzz&#10;jrgtjBoAswoqhWkl8td20ttx8oPXJx65we5XqafFLvIY7f8AV7vlbndnsMjvt+h9eRUKSCMqzyBW&#10;XKx7uSNowTndzxnnOfpyKnt5dqf7Z+ZWaPGAM8fLxwSDjnGeeKAJFkKKsTPnjBYbsDkHqR0znk/p&#10;SRljMQDIpDB2zuGfoDgE8n3JHQcYY7xzKtsysWZT8wAYBs56d/4c8Hjj2DhGElZ3hY7gGkdlIx1+&#10;XpnAPH9aAI5FlVWT5m+U7eemOhAAPfHHp2JNN2l8RJ93gBV5+U/w/Nj/AGf5cCpHUjb5aFvlwAjf&#10;e5IwPU49j2xjNROlvtadVV/kLLtP3kODgHHAIyAPXHPQ0AQz+WPnllj+8iqS5Xj5AoAI5xgDnu2D&#10;1qKaNo0Y3A43E4K9hwWwOvfHUcdecidm8wspm8xwzfwkkKfXPUjjkdicelQXn2aNpH8tmVpCDHIc&#10;E898qB645HfnIoAreeVk+ZT8pxtZThi3GfoAM5PH0prSShJBG7feb7y5Ge38gOOme+Kd5kqTHy32&#10;s25l81m+bG5t2FORxklhkYHPrUTMzRvBbySMrRkrCJE/eDIII6jGR1PGTjPIoAhCW887L5X8RDMs&#10;eW6c5OMZ5OcnIycdTh1q32h1kmjVvMDmTavIYruLNwASPQDAJPXFNkVXC5JkV8eWWT5N3GRgnqOO&#10;ep/KlEUL/Kw3RsuA+3GR/Dg84LEDqc+/agCxHkKkinc52xqx3AtuGQB/F0znIAAPJ5yHp5mCywYZ&#10;gfu5+UE45IGPwx09RUeJ4VMk1vuLMQqgqpJwGI5xyQu3A+gGKkiEb/umUyRouzaqLheoBPPBPHHI&#10;57ggUAWrYrFJthij2qcKskm33Gcdh37DngdamjaOVE3Sq/7tQvA6DgZ5989RznpzitDunuFQKzSb&#10;gB5e5pY25wPlBxg5XABx0HXFSQ5jjEsPy7VzuY7hu4GCc7cZBzjHP0FAFqALjBzt3F9uwDA4GCvG&#10;04GOceuTUiLAQYsJuThFx1XoDnOAePfjPpxBFEGj8uIK0bxgx71++Mk44+X5gM8Y6k+tWIUn2b3D&#10;FWB27fl3cYzkAYPOD6HA6DNAEkZZ1Yr5Y7hcjlSOvt/FwO/Uk8iwqAMoZlbcwCyKB36jdnp7k/Xt&#10;VWOV2kZYpd27cWA5LjnOMAkjjqe3rjiSNkB8wKf3pX/VyAFhyck/mO/IwPYAmjXy9qj5VCgfe24U&#10;cg5HYk9wM4GMZpFKK5mQBioR8mLkAkYH0989/SgDaVwoB5dl5+bHLEYHPHOPz9lfnd8jYXcWaNgB&#10;6N75+bHOMcc8CgB24LGSXA+bG7aflUYG7IOOoA5/AkciEK29yyblx82RztAU4GAD03dzn26VIJY3&#10;BIYbOhVcMp+XqB6hcjr6ZocOhVnYqwbdN5hO/G7k9Pl5zk/occgDWfJ2hucZbao3bjnB9M5BHBzw&#10;eORlrhg7II/4iyt5TnK9OnH97ucHHfBFOkyIvsse47sqse0hg2ATz1z26HsOnNRlc8yFgrMWP7lg&#10;275snGec42nOeAQOmaAGPJsYfOwTcrblRm2g/MMg8AjaMrjBzjHJqJ/MAXdJvXKKNyjdu6D1z1yO&#10;386knzuVHRmaPCJlhuzt4GSRg9evGMjnNQzypCpgadVD/J5bLwQUPHGM8Et24xjpQA2UefuVo/M8&#10;0ZXy+BnJG3APQ56Hnkcgc03zZXLMQw7ZyByDhuMcf19sDLtrGTZGAfuj5l7bj7cZxio5ElaNVG7D&#10;R5jSNeF99oHJHftxxg8UAV5W3Dex8vqfnXpjHB9zn6HFNUx7xG7ArJLmRhww7YByepGOSB23U6TG&#10;5klHG/a/ReM7+MDH8P49+oIhDN8skZ5Ixu3Heoz0GRjglcsQOSfUUAO3GTbevNGoZf3nnTEkccBj&#10;gN2xyOeMZqGKJdiCN4wdxCzRruwOePb1x14APrTojOT54b5/MCfM23ZlAVA255HoT65qOR0ZV/fs&#10;6lVOPlfPbOe3IYdCM54OeABwleUb2VFJUkbshQ2fkHOM8t+GOR0pyZeXMBX5m4hG5VIPbBPzADv2&#10;PX2jfewyu5trbQvlj5znBHGD7cj1PsAMZ0eMkFGA+Z5A2/tk4z1PrgDqPWgAQBYfKdvmbcfmTBCk&#10;kqxOQM9D0PbOSaa3nr++wsZzucrgAcjhSByCBgDgkge5JMWgU+awUKw/dzN8y8dQM7evA9Sg6YNI&#10;FjB2Hy1bOzfIuNxHJzx6Yz9M+lADlfGANojSMtIq7/nGcEbcDHqT/tHtyXo0q2/kSFWCviTEwGG4&#10;68H5juYgcZ2845NRPIwZQqxru48wqWGNp7lhjIAOcE88jkUpMpIaLbwrg+q44ORwe2AMgDPPXFAE&#10;0Mkcypt+6yqM+oGCWxk9hggcfTmlBK7iQqsjZViq85HIHJ+vc/NjjGKjiLSFS8O7dHldxKjaQM/3&#10;hgnjrggjkDFCyBo1jkjkx12rGu4LxxnJB5xjG32NAEk2CgVoyW/5aKzZBGD8vGCp3A8gdOmOhQAR&#10;I+VdvvH5rcMoY/MeR9TxxyT1JIpqM0ixlm+Wbk/KSr5BPGAM+vQAgHpnFOglEh80sPmyq7Y/YEj2&#10;I4yBwc9+aAFdbfyHYQxgFiWO3bxtbn88En6j6sCqLjmRdzKrbtpwecDJGMZXnqBzz1pZUjVVSSDa&#10;ruBIUZm9xjcFwDhPqAPTNVxOUi8qadRllUq0hTDEA7QOnI78AjsOcgD2Cvbskcfy/cXzHUbuCccj&#10;C54ORxxnHWm7Y8RxxQqyMqna425wc44G08s3cHqeOlNa6xulQQqiYVmjfBxk5575JJGcHp2NMQhp&#10;2SRk8xxh+oJ+Y5ycHjbj046nGRQAl1MwCpEz/wCrBMTbVCx4yP72CAfrnt6V5J8b5544/wB2x3R7&#10;mYrzzge3PTIyDzinvIG2hY5I49w2LFLuVcZB+bPfIPPPB+lRM2+FUjY/vF+UMxIORtyTnB6dcn7u&#10;PWgBhkjkk8uONc7SqswPJ54BbPUD8sc1WuGVEWbzV+6xLOrcgY6YHOQBxjBIx9ZmlyVupSrrgPk5&#10;XLZ4+93IBB6896jfy3k8uIiTaoIZYyygDkn1646Bew560ARyF1QxrMy7VCLw2wnOONpySBjovY/W&#10;q6TSNNtgib5zuVXUjHT144J6E5wPXipvLmjTIT7m1ZC28BQflzyowPu8Z6cZqtJlYVncM2f4trDa&#10;w53c+ozjk8H8gCPeDEpQq0m7CqXKtuJJ7nvjGSMc55xzUmCBfnG5WYLu45JxxnqOqjnGTx71cnl5&#10;xHcsGWb5my3ytkkccY4ORgdR0PWqLlZWV0nAZU2rKpyVXuc9uhPpkD0oAaJQ0iusbNlRt3RkBUyT&#10;2GV+nWq+C58tQjMvLeYx/i4GAODjqfz45NTtGJY2j8hsNndGqrjdkgjjocA4zgnnOaicrLjAXdI2&#10;Ywc4LEDooPPccZzQBVmlAcT5YfdXdImD/CMnjnPPQ/XHaGUtBGNzY+X5tygenPJ5yPoMH1NTMtsQ&#10;m4KQq4VcHlcfd6HHGB1I5656VyR5u2QhJFQDdGpbj35Jx3xnn8DQBXceY7KgXJZRiTDY5GScDrjv&#10;kjB5xUKtIEEsMZj7KhXaoXAAyPY44z7+1TS8wHfMrHbncxJGeWzjPzDbz7jPBGKhkieJ1PlurMD5&#10;ayNzJ7KduOq+tAFO9hE8aNHaMfmYsYULc8A5IU85Gfx96KeLQMd9wkzLtULItmJMnGdp+VsbQVHb&#10;PvRQBwiBfNZYo2ZfMLKcnADHnJAIA5IPPb6VMrSDiKORWYMR5chbOT/sqdxOSeoHP4U2IRM+ZGXP&#10;dmycnls4xgEkf3uvbBpywrvBkXduZTh1wCOMg4G3HToR/SgCwgydiptWRSuwyLhVG3AJbA6nnnHJ&#10;+lSZLsrzttRZD83XByMjdn1PY5A7cYqFbRifLbKhkVSHyvbPJxkZzjHuMVYt1HmloYh86gbYV+YA&#10;DOzHb5sDjpk5HFAEiYKbZGVi2ERVVvvHqCQD1JPsDjkYOLHkorKNm1u7MCxXOdoweg4GOmD61Cdy&#10;MzI6tiRQDvzk5HLDgE8ZOB2FTGMbAzMrKoyuW+RuPyI5x1OMD14AHIGc+cGB3Fiqry3LY3cd+eQB&#10;jnoOlTFR99vu+YSHDYAyMAD2wfQckHgioY3d8sw+Vvl3Rtu5znG4Nnk54x2z3qWMRld/neVuXJc4&#10;LAZ7EDjr3xjGO4oAliMpgII+7tKnJPyfNk9ASQASOpPFO2Fd0DYxGcbpTnfgnBGM57jr25zUZUGF&#10;sR/8tDuVZPrnhu/ByeMgfWppYZrpmluIm3MCGyvKg8EAk5DZPT09MnIA7yJDtRpHYAtuz3O3HTP4&#10;8dOOO1SI0pf93J8ySYLtGNu49R39fQ8npjAprSOm5kiUeYCZNzH5iTjgk+nbqf0pynzZFeKfzDuX&#10;a4UA546OQM9frn6UASRKix5Qsw254zgKR/49ycfrVvMmAAdrbsmNo8jOc9Tg47Hnq3JqKGJlaPYp&#10;2IxLcNk9ck89skjHoBg1JA0yKFMoTDA7fuscD5jx39ck9BzzQBNvKbfIVmZFwVjA3AYPPHPbAxnJ&#10;5qwVLzNsjXaueY8EkZ9dvBODz3+XNV42JC4fJjUMN0nsTu45A5HUAAnvirMOZW8uN23bmG7+Irub&#10;kcHHyqPr6dKAHopjgVDt3cBfvbR8nIUkcc7uAB3xip0RoVZpEx2+bJyT2x15x0PT1AqCJIyVtpI/&#10;vDa6LheMMGx7knGKsIzI0ZlZA0jfJl/4eBzkgkHpjHXPWgB0SIwYAx7o12YQeqAgDnkHjt3FOK7u&#10;Ybja27PmHpGQGOTznG4d+M4p1vukLZllVQd0iNjeCcgbgPpxnHQde7I3VlWRkT5vvFVwrYUdSMse&#10;QCfT86AJ02tCJmX5ImCqCv3VxkkduDg89+meQHGPL5MiorTYzGQACOoYcZOQxIA468VH8slyof5m&#10;aRgqbOucZH4nJ46bfqKljuVeXfLO0jRuG2yE8NngZ6HnqODkdMUAKsYYokgXazAtHwN+DkLxntwK&#10;kt8uQgy3mKu3c2Cyltp9l55PQZqGCRUjTbu2yAhSMHzGJ28FT7gfn61I5jWNVnhVSvG/BIUqPu4b&#10;5c4AwOxGTxQBNG4cljI5faD6g5AOeAByfm+mOBUmMjbs8xi2P72BgAkEKCDnHbpx0zULSI0ap5uW&#10;83bs5bK9AB256ZAxxjrR5QkADzQhW/5aLhQvHQFlIzg+hP4jNAFgEecyqrNlck+XgNgk44z39xwK&#10;kVpdpLNsaN8/ePDbScDk8k+h4K/TEKmHeC7JubK+WCW4B6cZOCM/dGcA5yKkeRAzELkfKdvmeh5w&#10;MjsD69D60ATZc8jY0m8BWUbsjgEjkHJ9OQRwdtSb96MWmVvlIV2UDGR93Occ7hk5J4qBJXjDMUI3&#10;f6w7TksOcgA5J4xk/l6PNy+5YmcFVYltrbl3cAH7w6DAAA+o65AJ1IAdst0+RwpAZfYZ+XnoeSCe&#10;o5NSwjzGYqnyhdx8tSuMgKQDlexGeTgqMdagjBigLuMMisu8ZU5K4Oc57jrk8n0NGYgjOpjOz+7k&#10;Ybe3zD04246gcdsUAW7WRjMqgl9vL43M6ttOGOeSeM8HnI7inQqwKSZY5YMf3xyBkkDbkc5J56ZY&#10;dcCoVaEqYJOUHWMMGXqM4UHGOwz69qtIWV122jK+1fOZc4UnaAx5OTntwOQaAGuDIiokku5sBd6k&#10;ZPcDk8/Lt6nHtwaczLJ8823Zu+ZTkA9ckYPHXpkj3HBMSswG5m3RqcsmwfKcY257Y56djnrUiOio&#10;1v58caqiozbzxg/3WPOOxxk/yALOwHIl+bC4yrMMsCFxy3HJAzyfehOV2gRMWkz5aeh9Oh6fhjbw&#10;TnMcjgqygKOVHzqAflXGfYjOPUEdqUv5nCy7YJG3Y3jDZKkfNjnjORgcIT60ALMgmVnMSgDI813B&#10;CElQRklfbOen0zT5tjH92w2mQgM0iplT16LjkDHGOMDHOCxZPKkW5hk3fu2KydDnHAOF92J2kZyf&#10;UEkvk+SJ/OZZJMBisis3JJ3fN14CnjJJ+tABNudttspdl4VW5wMHA5PPYD5cjjpmnNHHk+SQ3kt8&#10;wdg+VyxyMZyMZyfUnqOjXlPlxyq8nlrhk29eudwGTjOCMggkH2oystrHGIY1XzPlXaGVTub5umMA&#10;sOnUjGMnNAE0bLCdsBbG0Rhd3Q9QenA659Tn2p28RyeYGZ9qfu22huARgYORnB9OSOKjR9iee4YL&#10;tDbmXdjbjGFHUYDeo5pxeYx7lfI345X5hwRyB06beODkg8UAOjjCIYfN+cLjcDgh/X/2buT0puyC&#10;RcQnczoywkcBWweCD0xhhnuO+eALMzny4Q2GJVf3y4Y8cDsTjHc9OmM0Y3hoWRW3r8qlPmZeRnHc&#10;ZwQeTwTnkigBwCPMrgSIrMdqxjb1I5+XGGyOnPU+9N2sr7MhtqqN2dq8HOCFPAAPfPBA7U6RpimR&#10;Ntdlwnz9AfyUqACcgHkjnrRmX5nt2zsClV8zcx6DJznHVec5Bz06UANCrEDN5TeXj7g6MDntkDqw&#10;w3YDjtQZDubzJEKsC7bmX5nP55z144x+GCGFrgrHHCVzuMSRp0wfqeARx1zgdOKVmY8yxtv2/wCq&#10;kJGBz97txz+I6UASLNFFwYssFIwYwCR97PA9gewx0xSloZgjnbGW+7u+UtuODg+vUZyAMg59GlXk&#10;b7NyzKNr5lIY8ZByw4GU7duc9qQSKiqyQLtkICttJPJzwenpngn5Rg0APXaZPPOcfKW8zG0kfKDz&#10;nt1xxgj05jVDswITt2lfL8nA7gH5s857cZ59suAQSbohJlVUNIVGR75HtweowVxUaxMV3uJWC/Lt&#10;OACRnA47nDdOMnrnGAAKCKRvMPlqVyN0RUjAK89P4cd92QflxTcxmTJAUquJNy7flJySoOP5Eenf&#10;IdkQLR7VIlP8AGWz3bJyNhPfJORk5p0m5QZFxguJVYNuHCD1B5weOD2OQMCgCONI3SGMA4QKA2CS&#10;xz0yOh68++OlE877fMF2ymN9o2yICMcYAzz0756UNG9ujOyxECML8zcEgDGOh6nBznrxUm8wyKRv&#10;UM+3AY/NuxjjAyMDpz39zQBG0qJuiW3+6cqpj3NnkgBeezHpn7vrSPJAsjMrru3H5drncMkY56jK&#10;t83rnPTBSZFaIRsqbOuzaG2/MQV5PJ/PqPenkyqXXCtH5mXUfez3zkjOcge+T82CSQB6lSrCNF3B&#10;ht3428hvTr2xge3oBG2X3vhjgBV6MzHoMevLA4H59qBvRDJEzcZHDocMeSpwcHIz0J789iOsskbD&#10;LbmTHyZ/u4B9c8g47GgBsxKj5JWUMoEe/KkrnOOnP3ieuCfYVg+IY3vIpJBwrKCIgu1SM846A89w&#10;AAFGR1B3JWwzyQ7WLswdlj4PygMOQM9Sue2T14rI8Sxq0UhuyZC3Ee7bIdxGMkdzknO7cvv0NAHz&#10;98Y/JiLRFPMf/nmhyxXpnd7jn8OnJx83+MJ2lvWJHDNlWDA59fp9K+lPjH5k0U6o0hzzJIH43YHf&#10;7pJx90Y6DpzXzZ4xiMd3saP5v4n45OT+v+FAGJRRRQAUUUUAFO+YcNn6Uitg9KVI3lYIg3MewoAm&#10;t32SrKR0GVGOv+fatCbU5G08Qwo0W3khc5ZjnqcZ+nOKq21nLGy7F3N1yOQPy79/apvIjlulQKW8&#10;yTb25PPHPQ9P89QDqvAehGSRtZv13Qxj93uzy/GB1yV6/mDXQ3TwmU6jeFd+d0azPuy5z8/J/hxj&#10;6Z9a5yXxFBZ6cllYt8ysWhYE4+uM8dTzwB6VbbzjYefLLJFG1v8Au1AK5HC7jgk/yxQAmo6klzdt&#10;aq7GNZMvIrHIJGMY9fccfN+V+zEekxMkF1tuWXdIA2SCMfJx1AB6j+YJrmLTzBJNcSR9JG2QqSWY&#10;k5Oc+mK29M32MTXbTIs102CVwdqgkgMOw/oF7GgDT0Z4dPuNzRqzL5gO23BYNkdBjPB43YyT9K7b&#10;who0FraSave+ZNcyfJGFbgKduQB13d/oDz0A4O3eOCVY/wCFdrIGUZMmcnj/ABzwehr0DwvdxS23&#10;nanO3ygeZtUCNUBH7vP4e3JP3gMUAdn4P0cGNtS1LasZX513DDoACE5B+XKj8W6mvQ/BUE+tXEMq&#10;Q7Io5MWq7QGbadwPJyuQeuAcjgZxXnPhidtVZkneLYG+X5m2nDFiFXoTwdo6AYr3fwTYxaTCs1na&#10;tNMqhlXyyu3plioLHPQkgEcdMcUAd/4R097e1ZWud0g4YtyOMEemT0zg8k89a5n9qH4/XPwn8I/8&#10;K+8C3oHijXF2ecGC/YrdujjIOZHG/HORgEgg4Gh4l8fWHwo8GT+KvEskZuJFENhayTbS8nYOTjCA&#10;5znnCjAz18/+EfwN1342eP7e58Tay9nq3iTUlWea8wy6ZA3zS3EgycqEXK8/KoxkAmgD3j/ghj/w&#10;TVi+O/jvUv21fjnYJ/whvg2SZfC2l6lagJqN8y/PeEbtoWLDhTggtn0wO6/b9/a68D/s9jXPAvws&#10;1uG88RXEiy+MPEtiBOtsrOdlpCY8gMSwDHquNpwRVP8Abb/4KgeA/gr8AdL/AGU/2U3uNM8C+F9P&#10;TTYNSRMTatMoCtL1+Ycs+4kEsW9Rjy//AIJs/sA+KfjVqll+1F+0vp7pp8bNP4N8M3UZ3uHIkF1O&#10;PU78qOuCcnpgA0f2Ev2EL/xpr9t+07+0FDNI02H8P6HqjEsoPCzyg5+ZgAQv8PmbTuPzH9B9D0+G&#10;0t44re0jWHYPLj/hTA+UAAHgDHUenpTLPRbK3PAjj27tiRjgZJ4HPHT1Hati3kWLcIA7OwzGq4w3&#10;JwfT9Rj6ZAAF/suWBPtAhXbIo/hJydueefXr+vrUzAXEUdq08ON21iy8YySTyfRup9BVcXU+4qyr&#10;8ybflyD6YPvz1P8AOpoLtbKF5kjJkG4qqt0buTk9cHpnOaAIbl7e2mba+2NU/i3HcMZwO/PP09ak&#10;Rlm2EBRuZtjL/D69vXsPUHqKo3NxLcyh4n3s2eVb1J9M46/l6Vp6NNKGeCSPeQo+82Sy5PQYx3xz&#10;ye9AFG7sBqIWWN9jM/yx4xk7sMSTyeQcAY/GtfRIIrDTgLaJna4A8va2WPGGJHGOT9ePeo5EsQ0d&#10;xCF8ssA0e3JBzjbjj0PTPTHeq99cajo9xHPZQhNpzGqDjI9AOdvOfXI6EUAdH4pTTrbwvH4S8W2y&#10;/Z9RVrKTzJVPmQyMQ4fGfl2vk+oNfznftCfBfVvgt+1X42+C2u2qqmofbrHd5Y2tJGWKSqBxn5Bj&#10;3fOOa/oMvJ9QuL6HU7i4kudoYzGWTDHGcgEnHCjGOOfwr8hv+C9XgZ/C37SGk/Guy0b7L/a1vDeB&#10;9uQzw/uJCSADhnji+u8+tAH5oXlpcafdy2N3GVlhkZJFP8LA4I/Ovp//AIJJME/aY1DEkau3grVh&#10;GGXk/wCjM2R6YC9+3HevDPjnodro3xDu7jTt32TUVW8tC3PyOM4zgZwcj/GvZP8Agk9cXSftiafZ&#10;WsKyNeeG9Yh2t0ObCYj8yAO3WgD9ov2ZNE0jw38C/C/inVLlm1y88PWUkFh8sjLGttGAoXPyADDb&#10;mGevHrryXreIp41SxmVWmzBa2q73lyfleVm+RQfmwoGOhyaP2b/BEmt/AvwlZXU32eNtAtEnwwP2&#10;pliKkHJJULsI+8cgdM16Xc+CY7a3YWlusUyqTvVt24DJJIPGOv65oA89TRNQsY44p3awtw4SVbeA&#10;ySkHHDyt8uSe4Xp0yfu3LjwdYeHZI7mFmjLqP9JutuVUqD5h59CADySSBXZ3ei3Elm0k2oSQlshh&#10;Giq3zAkdiQPl7kk5GKxriw0uC6MlvYTSTTRn/SUxK3/j/Qn16DPHpQBkadc6ZYXP2PTNIvLiaFSb&#10;drVWaFVH3S0rk+XklugznJGcVfFn4kuoGfxDeQKu4mKHyyxjPuxI3MMnlgTnjArThuJtPm8uARwR&#10;/wATXAG45GD0xxjPX/Cp5pIIoo5YBNPGzKNiQsYV64+9jCj37eooAisJb2O18ibVfO3SfvJGUPkY&#10;4HygY9MDHTHOTWq19dO6qrtI24qGljwwBIJwpXHPvnrx3qGP+04Va8WOyhaRvMZzIXdl6/wgZGT3&#10;PHrUkumXwjULqkyJ90wn5VJ6jG3HqMYyev0oAvJptqd4jRoZFzumhk3GTj1PA5b14HTANNuWtLws&#10;0dwkkikYU/Iy8ep69D16d8ZFVbOzbTVWG4gn2yNu53t82ScnLEjkHt+Ho37ZAkm55o/mKhvM5OT/&#10;AA/dwTzzjH50AXJJNsH2c7/lUqsixjleOnXPORntxyezptQURGKRJPuk7T1zjvjrz0HoDxWZd30q&#10;yqkOnQqEnVVZWAK5bIXseT7enJzisq/11baTzDcCKEjcjvIQrZ68kev16c+hANq+1C3hG2JWjkUq&#10;YVk+UDAyDggZOe5/UZAxdS8RQkGOSdGm6+acc88KCMD2P8+xyb7UkdJL2bU4oVRgI4ypkLsSAygr&#10;woAwex6gE8Yw31tpEZEl2yZLNHGoztGPm5bjqD7jOT2oA1r7X1E24JEf3mfM8zbgZHzdRnjnHPbP&#10;UVi6jqU0t35MDtznau3ezEEDO3OcDjucg06DRtZ8QTqLORre1Zgsl0yht24FgATnJHtxnPtXQ2Hh&#10;bQ9Ft/tMkcLTbvLZvM7Do3KnJ+9yPoKAM3QPAZeWK+1hW3MG/wBG+Z1DHAGCCcjPfH5V1+keHIUQ&#10;M+o223y9yxyMoAx2IJHzDpjGevBzmm6PqkEhWOBppJJE2+aowy4zjc249sZAHOevFaUV9FaSLHLM&#10;7you0Kv8IzlcAE5Ocf5GCAbGl21qMRJIzLzuaQoMnnJXsRnvxnjFXft1pbDYH2KxLNE+SrDOMKuc&#10;EnHUjpzXI614wtY8Xc97Gm5wytJ8oTvkZyenoe/bBrjvEPxT0vSVnlttQXbuyyhSxK9SDnAII+bp&#10;g4zQB6rqHjyK0RWlu/MXb9xo/mKgg5Hc9RwAAMjOM5rBb4padlhPdRwtCpX91uPpwM8Hhu30GTxX&#10;zH8XP21Ph94Hiki8R+Kba1jaHMML3G1nYAsxCHggjA7DH4Gvlj4pf8FUJjpt7P4L0+RYVhdrO+vZ&#10;tiyRmMlXRCeIyT/HjOegyKAP0c8R/Hbw1oBm1GTVG3Q58wzSL8oztJOGycZHY4wea8H+Kn/BSj4V&#10;+ELGRY/HFvN5Ue2RVmR84JAXnAzv+XnvjkcE/lH48/bl+IHxO8QQ3njXW7j7HNBbz3FvFIwjQh2J&#10;ITB/vAE7vQg4GDwGq/GWNzdqtrHMZtUa8kLwhGdG+ZVZmJJX+LbjHp0oA/Snx1/wVcvlurOPwf4Z&#10;a4GpFJEN5fR744docuU38FecjcMY6Dt4X8Tv+CivxputWmt7XxPHYtHfWsbG3kO0KzchnwV5RSQc&#10;cg8Y6n5G03VPGN99keK5BEdgrRRKdrQoAGG0EnLZUsQOPmHrXT23w/1zU9A1DUhpFxfTSRxpJcqQ&#10;6ph2l5LHIyCMLwpLcUAe4aZ+3B8QdUP2/UfHt1LarDGJo4Lry9sm7kljnbhCD24BJHPOKP2s/iZr&#10;Ok6lbRePrq4nWxa4kWz1GOOSBSkrMVMjAFtrA8HcT2cZA8Hu/g94rtY7prjS1jK28K28nyJ5DmMN&#10;IwQAnnn5s47cV0nw/wDgX8TdXurptG80m4s5LqSCCOVUiCldpG0/MMygc8DsRuoA+pvhb8X9Z0sX&#10;kureObshLEQ2sz3kZcHhsNhemQMEYwBtycnHqXhf4+/29YxONbLbpI1keSTdhtvzdT03qMc/XOOP&#10;nPT/AIfanD9hvP7f1KO8VsyLINqxM5GEUluevI7EkEE8m6uh3dlE1vdi8VY1CyFlOGfgOSuflJA7&#10;n5uOlAH1zZ/FhLWXy/tsf+itEqyxZ+bjqcDGDjsevOa7DQv2htUsrITyao21dvlLGm5TuHC59CQe&#10;x5XkV8TaadTtrP7Na+WqykO/Tlhkfn2HHXjnOalj8Z+KrGWHdrEmF4T7Q25U+XbjHsc49KAPuI/t&#10;LXvm41KdpmXIXfIWycZI6jJHXj278VrWPx/0vUoY7qK8i/dRhd7ROHPP3SMnc3HU+w4r458M/EDV&#10;vEETa5fbbdopIIflQliw3EMSRhARuA5P3G6d+hgvrS4uGWDMaSMDCseJPlz93OBn5iRkjP8AKgD7&#10;Rsfi3FfwrJPcZj+Uo6qB9D95eeM57+ldFouu6cFaTVAjRyLvt5hIT82AQMgdDzkf4Ej418NeN9f0&#10;GwM1o8k8cEIdl+b92mBzheAuTwT6nGMjHo3gP462l9cR29wmxt+JFZtmZGbIz2/+tgHnkAH1Jpdl&#10;4fvLr7beatcWttszJNZ/Oc7ThRk8/Pt6ngE8HqeXvJmXUlO5TI7D94FxsOemM8jgZbvwe9cp4R+J&#10;0YXyLO3Xc7ZWJnJOD/CpIPHA74/IV2NvcLeSyXdoFaaNjLKqqw+UdRnAwcnvnHvQBHqIXVIo2a7M&#10;ce4uoDH0I46dx+GfrVe8tN0YgXfMzKDuT+Fvx79s/QjI5roo7Szu52W7RlkC5kVj8p5xnI68dunA&#10;Haq5sX2bljaCMSY8yRtucNyM4PGeeg60AcLFCkd5JeXEhEiwsFSVTtJIyfqMjpz1606eeWFo7h4o&#10;tu/5ZNpGcjoeOuOevr0roL6z+y30012pOSojaTGDwAckHj9Kz5LJUVhBGVXjd5TdG7cZGRwCfw69&#10;gC7BHaBYwHLHbk/IOWIxgHkA8BeOfl9qTxvJbDw7b3Cyqyx3THZCvzHI6YHThQeoPSqtkkiz7Ps4&#10;GNoZpVA2nnGTgHB/E8fUC74uWLUtEiiaMyL9qXy1+ViMo+COoYDceoPOKAPmT/gotYFvgR4jtHSV&#10;0On6dLGv3sBb6EjJBAwSCDzk9OD1+J/2bdU1rxb/AME3viRO1z5c2qfH7RGVtxVEmn0XWlJ74yWQ&#10;fl7V9r/8FHZpIf2ePFMj2CKsOm6esbMu07W1NRyMYA3dvVuMbiR8ZfsZWtov/BPaOOZRI2q/tOaV&#10;EYcFtyQaLcs3GMHicjnuRQB9Ia1cXmvWF14DE2/+0tS0HSbFJzkJ9our+UZ6bseRDhQQf6/fl58F&#10;vHnw01q5gvPGuh6laws7wrp8z8qZPlVgT8uMFcZPQc9q+FvCWi3es/ELwhDAg829+J2mxoftAjdl&#10;s9Oh8w7erLvu2bGMEvnvkfZui+Ltc0TxCryTy3CzLJIsLKzK2WLOqnoN53D0LH0zQB02heIxFLJa&#10;xKYvskpGJlCsDwdp7kd93TvnnNdBo9w168MTzrcMrgSFmCh+e2D0/XjHXNcf4nsrbUZZLjw7Kp8y&#10;33wt3Qn5trfKQ2Ome5z04rQ8H6qwKpaIqshxGDz/ABE46nDZ/PPSgD17RLO6hWOYXJjWOEKqx9iP&#10;TrnPPHXHTnp2fh20kcJ5z7lTnapJ5zz9R1I78da4zwxdRTCNJ5UZmB3LuyE5yPoPz/nXdeHt9uFh&#10;dQ2OWZsElfy5/wD10AbtrZxRMq/Lzk/dPfv7mpX0mQt5wiwR0GDg+9Tad+/Ecag/Ljcy4/P/AOsK&#10;uJGgJRl28YVmXpQBi3uk2gCeduVmk+6qnn39ev4VFfWqm3aIktty27kYrcurOKZVH8PJweQTjj6e&#10;vfpVS4jmKFHTzPlJUhs5PsOvPfrQB5H47nt4TOkce2SFmVgFwQcZyCDgjHPUjI/LN8BeELi/vvt+&#10;pASTXAIjGSRHESRuOc88H6gdcVtfG7T4Dol3qFu0scywneeMlgAVGcd2AAJ6ZPpXa+GPA6p4bs7m&#10;e42tNpsZabadqEDOSD05P5HmgDh/HWgxabp73tneecI7lFjkUbcSZJ/HjHXjtiuj8B+Kb7xXeQ3l&#10;has02nqTcW+4fvFyQ474JHYZ/DsniTS4dM8MyRXF00xbVoyvmHLOuzjA9Bg/Wue8Cajq/hvxWRpa&#10;GGSaMxxMMMsoB4wf4ufY8gdewB8kf8FGPhLrXxO/4Jh3Gv6faxzf8Kr8f63YrlRG5tVusj5TxuVS&#10;UPPIZzg9D+Ar6FJpHiVtM8uHy7bVptMuJT90rICgfqMjG8jtxmv6Wfi14u+DA8N/G79nTxh4pvFm&#10;16/Gq6Tp0NuJIRcNbItwpGAVYzMxyM5weBjn+cj4q+HL+Dx7rekzXfnPPZudynrNbcN06krEx+kl&#10;AH6e/wDBP/x4NQ8J6zfvN5zah4d0HxBfeaFV2uLZWt7tcDGSJ7KZWz0JxjpX6QWsMOs+G7W9juVj&#10;86xt22oVAkYxLuOeT97jGfXoen5M/wDBH7xH4f8AFWlafHf6rIsn9oahpUwZFZRHdWsd+gUZGMSx&#10;arjjB56k5H6gfB+Y698NNPW5uc3FnFJBMxUM8ckbdAB3Ac89Djv1oAmvDdWkont7J1kUebHgEMDn&#10;GRkE8HODzzxXJ6rNbzyrawzLDJ8yNGskikr1IAODwc9OMnqMV295bW0ZCWt+3lKxBWXaXjxk9VB5&#10;69zg9zXNalpnkxs9/NNtSQKrMny5DbhkH0wT+eeTQBg3dvDdYBIkUzAf3W25xz0I5HYjjsRWLrUp&#10;jtBPYxSO3KtH5h2oPlw3zfKBz3JHHTA59BTw1c/Z47uSSOXcuAr4WSE8dOCCc5GSOnpXPeO9HMNo&#10;1zJYosYYrI00gUy/LyGGSG7Y5GPxxQB5Rrkd9byxzXCQryy7lkO11CqOu3oCy9SOinnPHNeIdRs4&#10;vJkW8hCQr0XJG0n+HsRnoOvPc0/4o+K7XSEaPBimhZv3lvIWkJztO0EfdHJPToMlu3imreN9PivJ&#10;odbGoSR2kEha306ZIpUO3bGcmN9yg8sMAjOOOaAOu1Tx19jnaVl8lgwLK7ABiAeQdqgNkjqDxWPq&#10;vjHSrWJZUmjuGaRwYedsaDJzycjoewwfqK4251zyrovHcw3lssaxrL9jUGQFTGSIy52gZIBOADhu&#10;o5t6H4O1vXJsC+kTy8yrbK2WCgH5SNgOchSWAPBz7UAdHoesDxDrltosEjK0lwAxWQMWHIONoODw&#10;v3jnJI46V1cHhbxFfSS/2DosUm24HmGaTo4UOD0ztBIIPTqeeRSfCT4c6N4Q+Jfh+9OmTTS6hbyO&#10;JXwwSQxjOTjPUNz2O31r6C0rwrbRzzXt1p1n5dxlxcbf9WR09ATluo5z3PSgDyGy+A+qajp02riw&#10;tZJFuvmVchJY5l5DEKQRmNf4T0+hPF/Gf4EavLt1tfDtv5Mi/voZrcqzSlRtyhGQQN/ODkFT7j7D&#10;+Gc1lFaf2ENBt45oVdbi3jjKNDLGwyeeAQG6njK9Tjjhvil458N6g9xpdjpVi8zcXG+RV+UEktng&#10;H8BjrnNAHxVp/hVfAus293FZRrhm+0RtsKNkEfLx0CckEnqCSM4qDXPFd14fupL+wVvsMFvLeKsx&#10;JwTw6LjPGWdTkYUAdhmvePEPhKy8R6TdeZZWc180Ox4ZFKpgHGRnPQk+mA3Uda8d+JXwnvV03+yo&#10;rRbSGKyeNC90/lMVLEF8Abxx2zyuOBwQDpPhB4I079pq2mttN1SOxa02rdWM0JkZ7YqmZgcgMy7v&#10;Xnuc4rY8S/s/+Bfh9Y+H9XfUYbqKbWJLW6a38qRgNgI+b+6QMjPOeecV8x+CPHvi34S6pcaVoHiT&#10;yVupFhmlsrhxG8ZCn7wUfIOQcAjJIyeBU37OtzrXif4uX0uteK7pl028V7HRoXKw3CgMrvJLuUgN&#10;vVduBwTQB9Eal8JfDN94ijTw5K6wNfBoo5plJdDJ9wkEDOHXByoGeAT1vra3Xwg8T33jTwRrw0nV&#10;rW4kFjM0PzRb4xn1yMMw4XIDE9af4e8QaX4Y1eRtY0qbTdL1a5+16QsN8LhLIZLrbq2FAUldyjjB&#10;A+lZ/wAZby/8b3ljpPgvRZry3uLjyr26kk8pbZSuSXZWO1ecE88jkYyAAed/adGu/iBpim+t76a6&#10;vl+1Wk1rIwkZzjA4BIII5zgHoMnj1z4l/sheHNZ0iLX/AA1cxeGYWt1LT3CvJa3IbJXY2R8zNkbc&#10;EjHNeO/8Kd+JXgz4keFpPCgdr641C4mt7f7URgoN+8k8ZQDAJGOBkZGai+IXxe+O3iNde8LfFXxb&#10;LDPoutLGLK/XKxSyhR58qgZI9zj7nTnFAHGeLU8VeDvE97oviGzkjurW6ZJLdbdhHsJw3XGQT0ba&#10;nUYzwa6DwHq1tqkSXMcaweZ5q3CqdpXBHDDnBB2/U8npivWvi18FdI8a/ByT4r6ZG0l/4ftV/tC9&#10;1IvbtLH5RYRxqAXCqMDoAQNpOORw/wCzB4Vm+I/hy60e3iQ3EIYQ/vSN52l9vUjYABhlB+YjseAD&#10;WsrrVdOuf7Whm8ttrASZYrt+YBW5HTHbt0zXpHw4+OGs2ErRz3ar9oDBmjwxwCRljyPfb1wfeuF8&#10;V2d4nh37XfH+zjHG1rJCyYR0Rgu0cdzj6seK83v9dfS3l1W2ljht2lEyhrgMp4A8t/lXBJQZ9N3q&#10;ASAfoV8Ev2moooLOz8QS7Y5m2+bJ8rKSPlyD0OfT8q+tfhl8S9NuLOF7K6aWOVsq6tu5z69uBmvx&#10;p8J/Hi2uZG06OdWaNGaYtNlgeQcg8k5xyMjrzgED6p/Zq/a0ige10i91EMv7v940gLOdw4554AAz&#10;39qAP1A03UrW/VZiyndyyjn/AD+NcX8T/BGma1B+9iK/KDG3UhuPTtnb+WK4v4WfGuy1W0jY38ef&#10;LGRG3Cnqcdj/APq716Zbataa3aLKHVt2QPlAxgf/AF/rQB53pWhPYTrHfxLI27dmNMZUg89O3Nei&#10;eEb57ZPLyzZb5eOM9x/n2rO1fRre5+aJtjbu2R2x+dP0G3mtJlMsRkx/extPXt9P0oA7y0vZWCkK&#10;obH8Oc1es5Hb5SMep/CsPSriSM4Ztvy9MZ7VtWcryD5Uz3/CgC2ilFwucds1FIGRcs/Tnbk8+1SA&#10;qvKDjb6GoTKDwflyaAKcshWf5Rn1OelS29xKG2oRhvXNRXEBRgwB3Hk88U1JY45cPzz/AA/WgDUE&#10;vOWYYGO1JNMZYjGqf+O8GoYLhZV8tF3e7GpXhRW3s+3d26UAc/rFsyhsD7y/Nkfh+Pf65rPSHKlZ&#10;YmGDkZXkeg6810l5YpIMxPxnO1uhrFmhYO2Y9q+u3/P+TQByviy0H2WQybR8nZf14HpX4q/8F+dc&#10;/wCFkftJfAv4CJIskl7rElxPHH8vl/ab9IASP9xOvbafqf208cMLHSpb4r/q42OGIwcAnGeMdK/C&#10;H9vSa4+M/wDwXM8N+B3nElr4T0+xeNYcsY3itjdNnuPn2nHb8TQB9HfHPRZdR+MPgH4eyt5lvZ6D&#10;fas5C7iGknS1iPGAMr5/b06Yr5x/ae8NI/hqHUleMtdLNeSB2KqPMdpMj1PO0gEjDAkYxX0dYzP4&#10;q+N3jLXraSa4bS4LPQdNDDJm+yQyMxUEg4M+ornGSGjYeleb/t2eB4dHs7jTocqtrZxwx7ieFUbM&#10;Yz0O37vHLUAfm98QLWGXUvJjdo1ZvLZiwYls8DgjrjH3uxGOtfRP7LXwG0y/0ZNT1maY3UkIk8mE&#10;KMMSMDdhRuPzHkjqMeh8n0vwtD4n+If9n3t00Mclzi8mXHyKXAYgkcnkAdOnbg191+AtQ8DeGvhx&#10;pfhnwxplst7ZRyRGYqjecwfcu0fLhsLjJ3EgA5bGKAPAvjF8M7C106STSp7xLyFcxrdKACF67JD1&#10;O3I2ng5yMba4fwfHI0sU0Unz4DJ5zkhcnOCrZGASedwPBFeyfF/WLIRzWsg8neVVliYLuTBO6M8j&#10;bxyMdH6cZryvwussFwJJFJJkYrh3w3JOPruB5HbvzigD0rwRPGV3O6nnb8p3fKMkYGcrwM8ZJC11&#10;WmtGoR5V2x7f3mW3HOE4wfw75OPXIHM+GoiimOWI9xMsh3HIGD7jABHIIz0J6jpLGRg6xpuiZZNz&#10;DcSy8cdPTceDz79TQBqGUtGfM2BORubHC5Bz2wAeADyD9ObCtGrh1BjO/lFO3vwe+evUjvyetUYL&#10;to5I3jl2sigiNbj7uBgcZOAOB1HTpxxJC642xn5R82GXaemc+vvk+/agC1D5qxgR3Cp6ZX5T8oG7&#10;kYyNvGRjqOnWRiElO2NWyGfB+U4+UDB9fbnnPrVdWB2yqsfysf3q4YY4z0B3EDDeuAeT3kiZtrKg&#10;Vm25YLt/eAgDB9SBgeucdaAJnmKLKz2yLtQt+8XO7JzyMHb2+mfTo6QqwLmPcu7a2eB0HAyPlOTx&#10;jPPWqxjiixtJAX/UjaBux3Xjk/L1PPHX0lKeUc+XuaM53llDDHoe33h26HjjGQCVG2gnzI9vOGaT&#10;dxgH8sZP0K+pFCmGQhNzY2hVZdvB6blJ6kYz07j8GYWCBZNwjXpGc7QSeOMAckr/ACGOaQXUjvJc&#10;KxZmLuy5A567eCf1Pbk9qAJRJ5jNN5qsA25XUE5bAwSB16np06DB5obZtV4gqoy/uwDuwAM8ngnv&#10;zjnPTimSNcOyoyBmbdukbkkcDqOhx2xgnJPFJJKzZmdPLZm3fdK7uOnOfy6jrx3AJFMi/MZMbh8u&#10;5jg8c+mf5++c00srOXMedqk/L0UdSOBnH8j2xSLgEjO0N8z/AD9fTPvwPbGPpTEyoWVkYeXgtJIo&#10;fy+3DemR1HB9KAAfuF/co3ytt/dsudx4zgdvmPc449KgmljkDPEv3I2WOSRsbgB+fTGTznNPaTbF&#10;vWTATktuVQOO/GMZ7+xxng1GJDGcKJFLHO10IY/KByT7EDk8jntmgCF2iJ3Ftyt8yrt7dPUZ4PIw&#10;MgdjzVd0IPzRN95Q37wkg9yOT0I49uBmrUzRpH5RLbcbdqjkcjPBxjgNwP6cVpfLI8425w8ZIZs7&#10;fu89cNjnIyccemKAKzIwAlhlbapB2jGePx5OMdMdOfQ1ZQOUaXlRs2rG67Qp43dD2bnPOMnIPNyV&#10;ZRIwLRx7Tgxycq3OB2z1GMDBODjPNVblwsiZBVRIPLjlVemTxkdsc/jzzwQCuzvIMLbbW/iDKScZ&#10;HBXgD73PI+7+FR3cojhYpKOjN8xUqWx3Oe4T6HaPXNOJWArIOZCyhV+UNL36k5JxnI4+pJFAupo0&#10;V5VZWVSy7pDhVDcP3GMjb64xQA2ZHt2yVIjy6bplwT1+YYJ/gLnPHPPHFNiMxON21gFdVWUMFYH3&#10;7ccL7856UkUf2ZtkQmUs3yp5hVsL8u3IIw2SM46E4HU0s1uflaaPy0bCqzdOegHGMcgndxzxg9QB&#10;qo0W2Rl25bdGGc4Rhgd2GOx5GTn2qYThl3x3DSJjc3mMN23k9eMA7hkcnIPXrVeJW3hPIbcMqv7w&#10;AI23HALcZJJ4zjA5Oak89w6uJGXkgfu9pQMSfunJzwRj0GKALCTbH8uVtirgbshgFO788DfyfWpo&#10;1MiAyq0bMpb5iAeuCSMccqeo7emKopGJUbz+GiXquCcAjsOB19FyE7k1Y3K8qyzyt+8y0iSbQDlt&#10;vB79EHGRnrkUAXGe1lkYoGO7AXcpxnDjGM/JkjHIySMdKsK88jvgM3X/AFrE4HAK5OSARuOP0GM1&#10;VDHcrXDHC4+ZiemMnJI6euffpnNSxToHjNyw/wCBMB9CBkbgMg/LjGMd6ALiSeV967O3Zt80zdcM&#10;Tnr8w/r+VLErypumZl3J+8fgc4yBkDCnC/72AOSTUcDtPPseRVPRo43254YY6k9/bpTlgLSCVrVW&#10;mlTG1l5K4+gOOpIzjrwcnABPkpKsJLbl+9tBPOT8ufbaBnr6dTSJN5WI3l3Z2/dj47Hd/wAB/pgd&#10;yQhGm8l8t+9Cx7kyXJ4PBH54GOcc8imsySDz3Tdja/3vlBx35znDN6AYx/CAAB2FUqkK4aNdi8EY&#10;4x6dMBcHI6dTjiM+SJOT8pVQW28vh89u+BnH59gZJxumykzNuVmYNuGcZ74xjnPXGc4pk+Y90pik&#10;UbGBLE9ATljyMdV9M4wKAI2a4K+bctt+b76/3jnJHHrntk/WqxaJnYLIqqwKr/cd8gA7jwP4hxz3&#10;qx+7R2Eaq3yssjKOCRnjAHbBPJ4BHByaqzHE8as3zRAhf3ijAAxtGOmASODn5m545AInR2lLmNRw&#10;0m4qFI6YIycEnghuPXr0i+0t5e4yKr7huhjUbVZeWUBRtAxkkjA5OBwBU0kbxphIJMfMJGXLYzyc&#10;89c4PB5z71BJHJP/AKHJJt3HMrLMCu7JGOO33sEDJ4OaAGBmRo2aWbavClUwxySTjGQ2eCQeCMYx&#10;xTmgUnzo49rMuV2NuH3s45yTwvyt1OQMDFRu4IaUrueZT8sePlwvXr1wTnngAcYBwN5kd0qzRN8s&#10;ymRWVcKMjc23bkdQevQHgjqAWInH3ov4eWfyjjjnPPHOB36dBinbA58uQRlVbDN3HIGRk5PI56Zy&#10;oOCBVVQXgWG4EIxDt2SR7cKMcAY6AqeMDpntUjMDIfPVsr/yzkiDc9egGScDvwPWgC5HOYyC+E27&#10;gsar0BH3RjnJ6jucAdQamSRVbYzYYKUQ42iMDAGevXHJ7nr2qrbtJFJsEb/KxDxr8rKRgMcAqcAc&#10;Zz6k+00MhtzJP5kMYTGdzDZ93AyQwyBkn8hQBZUsgWcRnb5mWVWD7ScHkgHvnoCP9nBJE7bFkRXR&#10;GbbtEYXIcYUZOMA4+Yc9fXkVT3klXGY2wP4RkHpjODxztz2/Kpo5lMYjhPVWVYxjC8Y6DI+99QeP&#10;XgAsQyyoGjBbhcZaMnLYwemfm57HGcZ21JuxIZJHVQw5VW3ZAOem7B4x9B64BqrDFEu0pGoVVUNu&#10;iA2nB+U4UAg9eTnjuKmiPlNsEu2HaU2RMF3YLcZ7YGR35HTmgCw0yEGLazblbLc/K3Qdcf3h19wO&#10;2HfJL8xZQS2GbcR1549hk/NwAfQ8VFESOXGWVvukEEZHbGMdvTjHXJp5cI486ZWKyHc0jDbkDORj&#10;oMMffk5zxQA4yGUYdYW3MWjVlztwOvT2JA9qaS7KpErHOSPlYZJzyR1B+8c5PXB4wKdsnaNUjhdv&#10;LIK7RuYHtj1OOeAOMnoRTSqzS7M7t3LRxnKkE888fKDwD15HXsANZ3kjJmjaNNvr1GeucjIx2ySe&#10;Tz2a78GNo9q5I+bHGT93GOf5UyR7VC0xdVJXLSLgd/m57fePPA68DimRlVwg3bpFV13KFB+70wPf&#10;g4ODxQAMolVTMV3SYLsx2qpPUNg/j+PfFRlpHX5YWTd/rF2nIyOnbd69ug6Gg3Pl7rnO1ypVW4DH&#10;rzzjccDG3GB6VGdyusDKsbBVJj3LuGAOeOme/wAoH/oRAHSl3k+Ztsm7cWaMLhQ3J6hevGOo5x15&#10;auzo0e3axyRNuwAeUzwBjHB4x+BqPz4YhvaRY/JZVXO2PjJBAYn27cDgjOcU15E3eZHEQGXMbber&#10;H3L5PTOfu4JORmgCGaeKNGhV/ljLB2yyj0x26E9ecjAHbMc7LJGw8058ktuZy2QfkwME98djwRjr&#10;mi8ljE/y8R+XIjoEGVGThcZPTjI6Z9OKjeZ33SGWNtyBsyYZSxGSSc9OmD1xx6UAOeSPf8jZZ+nz&#10;Fs+i/wC2M5OMe3oKa0kxYTIxxJuyGUMWByFHIy3JX5vTPUZpgkmj2oU/drgg4xgDjBJ4GMdz09Tw&#10;FR5FYYj3yNuZFaT73GQdv8XGV7g8Dnk0APZVWTh1zu3L8wZgCSc/7LZzk54yeOCCxpdr+YpC/Nld&#10;pbaCV4wQTwAV4HZehxw0lym+CFlVjtjOAACD9ex3dvUcVJiRmaK2QYMmcMcruxgKAOSBjv1z70AN&#10;kZbdPLSTbtj2yhWIYkr2AznJz6gZPOcZb5mY8FmbcowrMyh2Iyccjgc8Y/EU3ezxYVMIUJj257rk&#10;k8DqCDz268VGpuRNHKVb7y+Y0ke3C7FIHI3ZwGxt5BBzmgCwwRisMtxuG0fLIvytx6jIxjAzn+E/&#10;WhSsirGxkYMvyll38gAZPBxyAefQ9arxOA6qpC8/eVjznkbs4xnpjk9c8055VfD3MuWORGzZII6H&#10;PHTOBj+7uoAk+1MJpLyINt8zcFkACsd27nAJHUcAE+nShJNg8sv1jw25gcnBwwyOMkeueffJgZ2k&#10;jM1ttweYyP73pt6bvc8nn2pIgFRT5MuGU4ZThcdATgdyTk7uMdPUAmYJBuSU7gF2upJ64xzgDPA4&#10;zjn16FzpNEcYbngM0gcJ3z1OPTb/ALPTHAhlnnmLJLIW3KwZpMtxt6de+7+LqMfQR2zycTANt65k&#10;2jfkfdxgZA+X6c89BQBYdyD5awSddjDe2OoOB8u0DBzkHgDHeo1lmOMxLyCWCjLkYzg+3TjqMnHc&#10;UxAkk0TybXZiJN0aj98oYAnAxwO/GemcYqJQskC7227k3Kvl5Me4AnHZfXn8zQBaZg21nVs7ywYb&#10;FyORnBOR0PsMY6gA10PEgjn3EFRgA/MTgAckZPcjnAPJxRJHvm3ODvVW/djaADkcrxxnrwcZI5ya&#10;hSYyMiFd0e4bo9pKnpjIPUbTge/tQBLOMIy7fmyyfxFeSDnBOOzcZ6dx0qvLjymMZbHJCYLDlTg8&#10;gg8ZyRjg8YIOGhxv8tmXfsXdwRntg4B6GllZrdW+TbtZdsayEg89P9kZIO3qPfkUAMkbb8myP5WL&#10;qoz8x79DjB5GO4IOBgVFLNGzbZgW/wCeeHABHpx9cd/ypHB3RyI4VWbaGULtONvYHLHBxjoevqAx&#10;fvo0xYRlvu8cegzwc4HYigBss8KK0UD5bax+ZSG55DcHAzj7owP0NQSyxvKsqsybmUsJF5yBjpnv&#10;xwe/uacZSyR/e2FVaRlkG1168EnBP3enc5zxUHmvbIY5pio+XchHAYgYwuff69+4oAjeWKRP3TJ3&#10;I+b5sEYxkjH4nt7U2WYtKSpHyyYBUfeOdpPPpyfQke/ALiQSKs8G/wAtvmjVuccNt9h2H15IqILu&#10;SOaaVW2jBKqozyTweMeuQOcY9iAMmQRRtGFz8424UsTjI689OTyM46Emo3eMMIrd0G7ghoz83C46&#10;E8YHtyM89lkO3pApzjKsuFYBsc7u3Prx2I6mFzJE/mBvurw27kkknHr0PPUenfIAx7glFQIVCt97&#10;B3A9cbeQSAT7ZUDp1huTKD5c5kVcH2XOe2Dk5+9j0+makeIRHzI1CYXB2xMwUZwBn049e/8As1Dc&#10;iIyM0KdS3yhuPYZJ5GCR27fSgCu6sNiJchW+/wDMgYhRgsPlxt6FenQjpVeWHO2WSH5ucs24joTg&#10;njcOvBPOR68WLpSEXdG0u1hkt3yf4T9ef8MVVlWIqyx4kTC7X4G7PBJ49QOR0x9aAIfsP2naINPS&#10;TZGoIlh3bfQc5/8A19hRTprmOFiM/eYndJHuLeh+8e30/wACgDiUZlcoLiNnXHmeUvytx06dj68f&#10;TvIvkwxkMMjkbtxbC8/XA5H+eBHEgMcTPukjUsV8vvlMFgMf3T7Zxyck1M8seUZW+6c72bJO1uT1&#10;POce+aAJBhE8y5dVVMmSRVXIG5TnI5PQ8Dufrh4dvMKTiPK4LJtU/dAGCQDxg8eg7moIHEY84uql&#10;eRzltwPzY79+59SM4JqRGVyGcqBt/wCWmOACCvT/AHQMdcCgCyJd1vuE5ZnX91IwTcVJPUFenQED&#10;HODnBqcOGbzVdlBkIVlyxGO2cndgHGBgHGMGoFaYQtKivuaPqoO3aewJBB565+vqaWTOxVBLHDH5&#10;s8nH3fT1/pQBaIumVS77WX5UJj9AQWHp/EMdR14qYCP5lRJNygHaqnkA+p46nqc8+1VSHKrKszNx&#10;u+Zed4yVPJ6cEn61YSFZCrCPLbgWkYE5GTwDn8ecY/GgB4kxGzl1/dqWZWyzBcMO3uWwx5yMVKkl&#10;ukrT7kDKxCiMjcq9QfQdxx6fhUKMHgaRifl27sqf3bgDgDrnIHv+WKejqgWS4VgWO7buLEHBJAYc&#10;9PQZOcUAWLfaSpjlZVXjNuu0Z4PH074BzggU9BIyKwibdtO1mznOfTjHrgZ49elV0DpsldPMbdhl&#10;GRyNpweM9AME9u9TW4aL5pG27owWdZOvG0E9PfB5wCfWgCwjRGfc0HmbfumNjwc4IAHXkdRjoMdK&#10;lt24CMwf5iBt64GB3ORgEHHPXseRFEzPJuULn/ZAO0FeMHHTPbrzx0p1u/yIrgFdiJledwIwMcYO&#10;OnB4x2NAFqFjHIssrtlW3sGjwpHI6n3wMnnPpU0LKqqhbaobO1mz6c4zzngY9/xquksMTMbhWOMj&#10;lQQNxXJPPT+EkknB9qkR3jYoxG7GH8vDZOe/PA5PboDjAFAFyMpEI0Eg/d8LvjByucA8n05/MmlU&#10;qqgxzFdxK7WDbOB746k5/HHUVBBJLGcuPvJ8p3ZDYx8x6e49ccj2dHNtVCCMFdki+ZzjH3ctwepw&#10;OoIwDmgCxFKUdY5Bh9wK/KFx0BUf99Z5J6fQ1IGVo1iMw3lgWG1ghG3ryfdhnOOhx61VkyhKybmz&#10;uyXxvYZIJJ4z0+uOM809Z5Yg0KXG5VXcjYAYcg5xxgjC469fYUAW96MQVk5Lfd4bIBbHYZzgDr0b&#10;6ihrtirRiVXYsdqtuG7JB+6cAdOnA/TFeCcQpkIivwqqyMC+MgAc5brjcBxgn0p/nFE8vG5c/N5i&#10;jPLc8A8nHoM8nOeaALYuE86RZrhUaXh2JX5sA4BYZ79hgckc4zTjvUKY1Tksq+YR6gYOWGePfHzf&#10;eyMVUEtwqsJHZdvHEmAg5P3sA9N3tn2OaVZGmkZvN2rvUS+dgYzzn5R157EjJoAueZEVzxtOBvRe&#10;Tz39eecdc9TyCHLKYgRHMquzEKzD72TgDLYJz3POQfwqvFNM22WaY7lj+f8AebgM4PdePb144GRU&#10;0EmcxFm3SKfLaOQZ7kHAOTk5U/73bg0ATBomZZFZ2x91s4II9ePmHPU9fzy+EsUaW3k2ttbZJhy2&#10;WXpkewbHOCT6AiqxbzZCEjXc7Lu5yS3f7uQeeDnnLH6GWa43O0+45Zh5b7Tu+Y8/UMRgnoCe2aAL&#10;fnRS7SkkePL/AHbNwuMAcBe2DxxkA+vNKu9hJICu3ptKf7J4PPqRnp/Wq805MMkzXG/liu7hWG0A&#10;Z6g8eg5755pZJ1V8O7Ky/Mo8vJJ5APU56HGD2HsaALbmSC2aXey91XJ+ZQvJ6jJ3Dr+PPOHCaRUd&#10;VZn27ivzBhy3A54/EYz65xmKKdhFutUYsyhsMvEjdiTyp7HPGDz3zSeeGIBZPl3K3G7bgEE9OOc9&#10;O5PA5oAuwsWw2SVVVbduOSCF4ByFzz3HPqcU5XdPlGUyzEcH1wQPm6D3GM54yTVeK6WRTuZiph3I&#10;rMSvJbDAZG3jcfX7x9Kl+2N58bhH3Zb5Qx3Se2R3/dsckD9RgAlfzWXz2Zm5B/ecZODncAw3d8Y5&#10;/LNTRSMj7CDJ8uXEihxyobG0DjoTkAAjjOTVVJJQrSup3Nwpb5TkrheP90c8c5I68hZJ98Chofvb&#10;xnDA5w3OD057+i0AX4/lVXVJl+UDzHQjvkrnjPJGMDB7etNViyb/ADGjzES3Tucg9ecfh1znpUKS&#10;qxyBDCwwVIHbPX1yR1AA+9jjNOjcq2RC0beYMs27A+YLjdnJ6jG0nPzDPagCRpiD9nM3zMp2xhhy&#10;27gYyccHI/XPaSWSSZNxGdw+8snPJPTgHgZxz2556V5LlUiUPcKqqWDMy5Ug7SWUDO7jHI6gYy1B&#10;lkSMx3A+YR73XcMDDA4698nJIzzx2yASMxRm2ttZdyLxtyxUt07ccdcr16dZMbI90jMPnwN653Lk&#10;jPJJPUfiw9ag3r5mxCC7L825epDdMcEc+pHHT1Do38uNVjjK5XMjKwyAQPTALA5PY5HagCdd8RWQ&#10;pGqCRl+eMbTyxAyMZ6fXC/WnB/3Gx5o927bnnnGN2QOTjHY9weuajW7BMk0QVSV8wyKzAqCXwchs&#10;E9Rn3x705biNNwWUsdob5uhbJbGQw46dOc49KAHNHIA1qRlwu1U3c85ySwI6t1HBBxg8ClSZHYqk&#10;gboWVo8kKp+907Y6YBBUjkUwZxgQLjaBtjI+Vjj+90Oc4LEn1GcULNJGBErACNvMZYv4Qy9jngn0&#10;wDx25oAdEbSFW3Stn5laRskD5QM9eT0wOP6U6NSu6Rg58zHmA5bZyeehwAOMAc9enAjYytuj2Nuw&#10;3LbgQNvU46nHAx+PQ02aYO8jrCGZl+7nd6HPI4HI4+owOhAJy3yhpAS0LAsu3LdANx6gngdycZHA&#10;5pI4xEieSH+WM/dkYhV44U7j19vQYPXLfNiEhhjKhWYq2xuSfm46YxknrweabxhSjgzqzHjA34Bw&#10;31J5wcHJ+lAEw8lVKLLlWB2kLtUqBncduSMjgepbPOTUfnbWKtcqqyLmRWXrgKTjpu5yecZzt7U0&#10;sd+TtXMn7vey8gEYPPGfuY54JA60LLGo3Qo219pOyMZPUDIDE+3v70APjaWQ792/jJ/eZC4JIxjn&#10;OCMkcEDp6EkhBYqm/wCZiFuPvBuuR/dHIyAcYHOCRUBaJQoKKw24I3Lk49M85Y9yNoz3xSLOwHnR&#10;yHceDtbCys3rkc9h07n1AoAlaRkTdJIy7V+XdgDHBz6Hg4x0O3r3Izu7MCNyycMApDbQxwc+nzZ4&#10;wx4GR1LVLs2xI42VmxsWQgg/xDd/dPTtx7dWjO1HEbLu+bcygY6Y9P7uT0BII57AEiCP/WqcKsm5&#10;pOMgc4PXGcZ6f3Og7qjOXLYPyyZb5T+8AydpBH3upJ568YxUAEeGCQxxfMXaExhgqAc7eBnoAck5&#10;z2yaAoEGGjbbjChI9xDZJGQOerMc4yOpzjFAEwZ1K75I/vEjr8o75J6dSAcY6E0792yKG+Rn+UfL&#10;/CNhx1JABzjHGFHpUPms8SiCTA4XyxHxlgfz9sZB4yBmo0eWRADGec7lkYg5+bHHqcr7EgemCATA&#10;ITtEK5K4Ul921QASdvXO8ZGCTwMnk5a3lzHlHYbs7t2CD1zwBkkhT3+maN+Ex5xbDBmyAAzZOG+u&#10;Qo6Z98Yy3G4eSNrJwqsuAPvfcA9CuO2AccmgBr+YDtSVSVXLMq5KDkk5LZAySPwArJ19iLKTbAwY&#10;xhtzIRlMv1zlgOcHkZOfbGujElWEzYyBuVgB8w6HgHGO4xzx3FZGuKTZeYIy4+/DuVgRkHGe4PU4&#10;GevOc8AHhPxcF5cRyiaXYxHzNJt7nbt75/hIBIwOO1fOfja3mW9maSbzN0g/ec/Nx7++a+lviymL&#10;TeZ2iXc+2Nvl+XAKk4XI+6x3cD06184+OYrhLhmdP48p+9BZeTke2MHHbnvngA5E8HFFOkwGwKbQ&#10;AUUUUAFWLLcjFkT5tuNxXIX/ACKr1LFI/RTwPx/GgDXt2AtWgjb5ud0iN/Dj/P8Ak1URzGS8ZY44&#10;BLDIXP8AL/GpY/njIDFU3Eqd25nb1HpxjJ9acpCjcykyK3y7RyPU9D0wD/nkA3vC9gWEN3duWj3r&#10;t2qCxPUgDOMe/OMj1FamtXI+yb5E80MCuG+UHI6D8e3GOegNQ6SqWsKyz248zl49ox09uc8gnPIH&#10;enNKluzXE0QEKqxgy2Qf4cjnpycH2HNAENnpkUQM97atlUPlxrnlh1JAyBzj8fY4qxqU0GlxebCX&#10;Y/xfvAc5ILDJz6dvc4FR6LZS3tnJqt037tQ2wN0YkjkfTgjvnPpRFbTa5eea7bbWBdi7nAZjjO7H&#10;c5PUZ64oAm8OwXV5Ezvs+aM+VHnrlsnjdxnocnv6cHv9IIaaOC3E0iRspZeinvhgMfL22qRxkDFc&#10;lZzQaJarbxybZNwdt6naGJ+pHGeCBn3Ir0f4S6OLMrrerI2Vl229r82CRjDc88HgA88HqCRQB6j8&#10;M/DJ0u2W7vmjadsqFVSFQkff2np7f3uOcdfbLC30zw7o0nijxLeLbw2ys8plyGA28AY6dOF65Kjn&#10;FedfDaCSC3PiPX2aFZFD/KWjGeeg438Dn88cAVsaHoWsfHXUU1HVAbPwhotxl2YNGl/IB8zn5RlU&#10;5yAATjGVJoAd4Z0LUPjBr03xa8dobbRbf93o1jcfLEkasxUkEnOepPG7GDkAAZXjD4kyeFtCvYdH&#10;1ow280cg1C+WQ+Yy8Dykwd2T/Gc/xbQABmpPi38TrU2Emk6befZdNtV8mTGIztUYK5wArHngYUL1&#10;yBxtfsffsq6n+014psvir8S9LMPhPTZs6ZpMlvuE755Lqeo4HZecE7sZIB037Bn7At38e/GFv8fv&#10;j94f+z+GbKQN4b8LzRqq3LAgb5gqrlBgYUk5BGT1r9L7CSHS7UwafAsaKmI4I8kBVXA6DAAGR0HQ&#10;+1cv4cW20nSI7WxtUt7dIlWOGH5Rjg8eoz6DOecCt3S53fc3ltuclvc9sk9D16dvT0ANlYJixkG1&#10;dvzRmTnv1689fr054qWKe08hv3u3gFd2TgAY9T6cfQ1Uik+0OqXK8bvl2rhVHYY9c49uPrUsNvDA&#10;jSuWU7t3ykqx6ZOQRQBMjksztKPLU/3mHfPrjOe/51G/l6pp0iqRt3nGJNu7jHUEk8nPTrio5pxI&#10;JPssbfLHtyVxxjHHX3H15qmtnLZ2REUbDPGVU+nTPoCR1Axx9KAFgsZIQ00czK3VSr4IOOf4vT2w&#10;AK19OkNtA0lzKrSM2BJ5edvHbacH16fnmsvT76P7csN0zSFT8zBiCG55+bH+R3rqJorC5txdeZH8&#10;u5tpj+UDC7ucnjIzxk0AVtRa4nREspG2x48xmVWB7bQMds+/WmK2puf9AkVmIBZXtwcdsZByehx1&#10;rE1/XGhaP7P5ixxzYKQ/OJG4HT0wc8duPps6XFqF9prfb5Y4SzLtMZLZAAyST37Y9s96AKsq+I57&#10;hpGjihKxbpGVW2kY6Z656Y/XPWvin/gux8JoPFv7MemeINXtrWPUtB1CRIZIwWYwzAZJx1bzkwcg&#10;DJ/2c19wy3eo2UTm6ga4mmbKr8p6ngHsF2+34968s/aW+HPh74v/AAf8XeAr65OpanrHh+4SB52D&#10;RwyrFI8cYPOMMAMDksFJAxmgD+enx9px8QfBvQ/E6RyJcaLdPpl7DInKqfmTtxgDaQe5967P/gmN&#10;rMWi/tweBWnXct3dXVnt9TNaTRj16FgfwqppPhq5e58bfCdrCRvt1q1zYwvGWeOdSrBSBnDbgB6/&#10;LjngVxn7Lfix/Av7SfgLxYszRCw8YafLJIpwVT7Qm4/lmgD+h39k7UNQk+D3h3T7LS7yaOG1aKZ2&#10;2CJ9s7jI6NgnHbg7uua9an0q7lkytzHD50TFWFvgHOeWdu2T1H4YrzL9jyBbjwFeaNcQNu0zXLq3&#10;jVs4C5jZVK88Z6cgZPvXs0unRojXhEbLs2FfTA4zuz79uOnSgDm18K2FjaPO7R/OVeVpFLndzgZA&#10;4HTPHfjFZeo+G4ZCs6xM8e3kDdub6Z6d+34YroLrVfKuPsVta+ccMNtvkbDj16Zz6EHHas7VTqV0&#10;DNhLQK2H+z/xbhgZJznGcY4zjmgDNi082rtdQxLtZvkXywowCSRxjn3x6VYhS43RhI7fcGwwa3XO&#10;Dwen4jI9MU64uy8hxKzGNV3RM5bOQQSOMDnPQEYzk1VklVmYTLujZQ6xswb5sgewGTzn1/OgC4Le&#10;1XzINR8snzNshbGeM9TzzyT2PWku7i0g2v8AY2Yfd+6MHOD3Pr27n161nQamjRNti3KqgtCkZDBs&#10;nIGGzgH+fNOv7mG6GHZ1jTn55PMUkr94eoA9+c96AH317ay2rRoqr+8I/dttYcZ9OeMjHftVWfVZ&#10;1j8tb5m8vjzEba27kdOMD5T1PNULzVELNDGm5dy7PLUlSDn8gM8jtg96yL69t0V3muFfIYKzc4P4&#10;YwenUZBA46AAF+4vHkJYqY2zne1qePUcHI/zisrU7+abe0UHnMy/MRIAF5xyB0G0YqvfXrCWFEjm&#10;7GFVXOVwQCpwSOQO35VnzTWksf2LT4I2kY5YPIzBwR91cgAgYHPJ56kGgB0y3kKfapBG00eAoUNg&#10;EH06YBx8wIHfpzVix0Z79fKu0kCx8mNmO7jHOWHK84Bx7dKWxRGlkF48u9k2sJlJG3k846jtxx05&#10;61fhv7KO3jMm1FHzwnzPl27eoznnnOO2Oec0AaegSLprbn3YWRl8s/IP4SMfLzwOtXrp7Es/mW0b&#10;buFWJixjUDoSMY49+c54rmNT8X6bpUay39w0eOI2jyTy3TkcDODnByO2Oa5DxL8WrWxtJnGorGqR&#10;5eZY+uCCGPrxzwO2D7AHo1xrWm6Wn2g3m1QFOH6KOOg3dT+AGQa5XxV8ZNN0+3mka6j2srFWmG72&#10;B65wCwHHr6DNfPHxp/a78L/D6xZ7zWNokXYkO7zJHYAjHzDnoB1B9hxn4s+N3/BRbxb4n1aTQvB1&#10;pJY2771afziJXc9zhh8rKeSACQOuKAPtv45ftyeCvAOnTf2hr8aSSRsyw+YJJGflSpzjGc9CR93g&#10;18ZfHD/gpH8RPFemTW/gTTfsdu9rJLNcMu7bGTtSMN75JySG4xjABr5b1jxj4r+IOvfYb/XpLiW6&#10;byxdPI8haRg5xkAMoGNvoMgnua6C/wBCs5II/DFhYJPcW8UUax28LFpJGDkqGBLNtAgjVRnJbPrk&#10;Az/FuueNPGF7d6/4s1f7YWMTBr5pCHCoyyopUgphyQdpA64yBkQt4d1268M6peSalNO26K1SZlID&#10;l3xtTnaBlB2HQEYrttI+C3iabxbDok1s1v5aQ3F8zSRsioVjKnIACcypuBJOODjoeo+KHwK8R+F/&#10;A8OtzRbv+Ei12a7tbcNEzzW/mC3hfbFnaSWDBCBgyDg/wgHy2dNk1DUV0+02NJIVt4wsmQzZ2/qc&#10;dO5z0zXbjwTZ6tqi2KTr9ljlkeR8EmWGDy4gDjuwB2hf4pBk11PiL4Q/Erwb4e1bU734ayppOk6y&#10;LT+2BCq+RdWiEsB/HgKzlhnbnnJwMdb8BPhZB4t0pvF+rarJYw2sZlaGGVlk3ZIVAE54fLcHI3Ln&#10;ODgApaBY6b4cuIdSvLdJfMujKx+zbk8xSoUIDngoBkYzwOtdxpeq6/rES6IBCqSW4luhAh2zlWbY&#10;D2yFjVcjBAGOOcfUf7Nf/BOj4K/F3wiov/EF4szsFtbOS8vZIi24Bo8RtG2Rngbuccc8j6B8Ff8A&#10;BEvw/qGl3njO81oQ2dv94Sfam8yJFwUO+YsPlXb9F4xuyQD54/Zb+BPwL+O/gjxhpfxM1SW18RWO&#10;npe6SGkMdt5cb7nU4Oclcrx1yMV718LLf9mrw5p3hvwToOtaes1zqV5b6lcXDbZERY7HaN2SdrG3&#10;6budxHQE18o/tO+AvDXwJ1G+0L4aajdefDJ9nuj5c0XJ/hXnPlgDbu3HkMfujjyL4LfFbSb/AMaW&#10;/gzVDeXmp30cQsVs2leSwlEhEkx8skzkg7uoUZB4HBAPujw7+z34K03xtrV7c2sMk2nX6NpNpHkw&#10;XKvOUmcuG4KM6suc5DY5xWD8TPgj8J4fhRq3jTTpWguLjXLl9HtY4H3eUk5WWViAAE2IyjorHB69&#10;O4+JnxCu/BXwXXw14r0DTrW81GSC4sbrTWb7QI44myApG5B0yDkE4J5ArzLxZ8TJpf2d9vh3w9Jd&#10;TLocH9rq92pazR2jJldFKscvt+Ugr8xPbgA5K38EeDL34bf2wNY8vUpG2tGsUYQDcAOc/MSOCMYD&#10;EYyeK5/xn4Z0i2RW3W+VtwJkWYLuIUqOcgHPHXnp6VNrmsw/Df4KeCvFeo28PkeMGkulk8ncTBFc&#10;iLzGCr0LRkjOcjaeOSON1b4hWeo6h/okfmLJgTFpAzPGXH3wzEnaO3JAz6UARJFFa3yyWtxboJI0&#10;3YmCg8kAnnaejd/mO4nkivXNF+HWo+IPCv8AwkehTbmhk+aMMeMH27/KegH4d/FJvHOhMy293e2a&#10;+Y/+jqmdw28bup+9nAIwpPI9K+rP2YLizvvB7W9taNHGdphEoZWXls5XJIIGQQuMc9OMgHmNnrV7&#10;p1pNpbJLbpcW486HYQd+75uM9Pl3YGfxqss14ebdm3NJtSPrhi4bAHb8McnpwQfSvjf8K3vZ/wC2&#10;9NlkgmhcmGaCQDcpB+UjDAkMB16D6Yry68fVopWXU90bKQP3p3b+MBixyDyOeBwOgFAHU+Cfjdq3&#10;h68itNWuvOVo9vmDG5lyASR1I69eeOTivoD4ZfHKLxFaxhLvzJFXEO1dpPHTPX6+2PU18gXcxM4U&#10;pMHVRuKqRnnqMnoOPpx0GK0NA8eX/hS5+12E0jtGWPlzTEoDkc4A4Ppkkcc8c0AfoxoHiO1u0WG4&#10;mVWK54CnLLyQcYx+PJz+XRXMcoG6SeT7ucsvTP8AdPXvnv2FfJPwS/aB07xdPb6XNqEcN3tJmE7Z&#10;LYwuRnqOSOc5+bv0+lvBniZNSskR7TdtXczRjdgEE5LZHPzHpnBHU8UAWdR0uzhik/dqCpZvOkXu&#10;R0IYYznj1GRxXOalIsaxpAEEjM2WjXaegyecAc8en867K8MDQyN8zMnlnYWwSpGfbg5z1OeOc1j2&#10;unyXIaCwSbsPN5OPXjIBOMduPUdwDL0CK5kdTG8uXbhlbgdcdDzzz06Z4yKueL7O0udFimBXc0+J&#10;F2dG8tjzg8jjnuAT6Vq20ASRrfZFL8yttMeCQv8AdPHAyQOxyOvNV/GHlR2Nj58jKzXDys2z5XG2&#10;MHPTIIZuB64oA+OP+CpF7Nbfs569CbcMtxHpluMMQw/0xZC3XA4XPcivj/8AYksTd/szfDfQI8sN&#10;Q+MHivUbhcblItNI0SJcjnHN4efTcexr6n/4K+apaWnwF1CxnXy/tF7AQ7DPzQWU8uzAPynftAOe&#10;AT6jPgX/AATm8Fxn4OeHPF98WFnpPh/xLqnmMoKRzT3lpbjOTgZSzJxx9zPTqAfSn7Ocmtav8Tfh&#10;q+m2azTf2t4k1RoZNnlssr3dnCcEjBUWcO1s8lsDPJr6q+Luh+MvC2pxw6jbX9vfQW8CRrNakCJI&#10;gSioGwGVVUrkA8HI4GD4X8Bvh1YtpnxO8RP4bhuLnwD8EfCunzx3sKMVuNavYpmljJBaN42t7o5A&#10;BIkIJwSK7/4eePNc8R6JH4C13xZqt9HDazNo9peiU/ZpreNpQ0UkmNqtGmAMbSHJGOFIB7D4S0k6&#10;lpyxOyzfabdJ/kycFl3bRkcgOpGeTx71BPbz6H4pS4LmOK6gz5an7jjKuOuM+47EGsr4a69Pd+C4&#10;7q0uI42htX/fCNpGKJOeR6Z8xM7vWtq+P9oaQbxw0y2uortkydwV8qc56nd19cUAel/Dqa4nt7VZ&#10;JYYY1hbClfmbPI78n/PavS9ElWARjzmlkbAZWQAA4Ht9TXk/wzWKIA3WpsqsSwZV3Y4G3Hfp/P8A&#10;E+r+H4GkuFvY4WEci/u2YH0BIJ+ueO2aAOx0sy/6xT5fGfm7/hW1pnmzKWUKdy/N7/TjisXT4zHC&#10;uxN2ONmMn8a6TTVuimHVsYHPGDQBTuoVb5JU246KcFePasi9geQND5hK9Fx37Y6c8V092gkjZ5EY&#10;bdx4asS7gmguVWOWQLINw79+v4D1oA8w+L1hcX3hm9sWt5AzQN8uc5OOMdMcj8/xrvvD+pR3Xw10&#10;O5gfd/oKxSSLj5jtHPHXoR/hWR460O9vLFL20+aSNv3kfTzEz8w5Hpz9e9W/hRqduvw4m8PPCWbT&#10;bpki4yRGXLKc/wC6ccd80AeY/GfxRpttHf2rz4aSGGUx7Tt2xPhjgdGALZ7kdK8B1f4ia74TvrjR&#10;4rTW9SijkU2tjod8YJp3d/LjZ2UbtmW5VSpbjOQK9q+MHhy8174geINFsY0F1eeGzqOkR/8APWSF&#10;GaSL/gaqwA4z37Z8Z/Zye31X9o/S9R8ReVNpjW9zcWc1vE6Fs28ZUOCMFlWN8ZORkccigDSuvjj8&#10;V/2a73T9b1bRNH8P6XqflySafoukxM93HkqRPchS7yyD+8wwAe+BX41f8FevhKPhT+1heeJtP0vy&#10;dL8QJb67prRsf9ItbgbSTxhPmBXbnJzX6x/tWftea1Ytr3wE+Engh9S8I+LGaWSHVLMGS0uiy/Ir&#10;bm2sR1B5VBuHLGvkP/guH+yVrvhv4M/CH4tavPt1a/8ACEOna9otzeAva5Zhbz7CxaMONi54RpEO&#10;Mc0AfLn/AART+J3hjwL+0/4i+EWuWL3A8QaZ9r0G6WUh7e606Q3ZdSMYLWH9oxZ9Zxwa/ZL4H3Vt&#10;b674m0NILfdHMl7bddzK4w7A5IIDkDgDhcHpX8937LHxO1/9nH9sH4d/Gc6bPeXPhXxlazahpsDg&#10;PeRwTATWg7YlgzDgjB3ketfvxomu6d4L+Kel+IFnhm0y/IsYbiO4+WW1mTNm4IbhGLK+3oA6rxQB&#10;6NO0YhWdtMZflYrHJxj5uR2zj36+nasmLQJr+4RbVE3LGo8tl3bwBnn3ODxnknHOa7jVYC8izvbb&#10;Y54yyx7/AOLC7iWz0JBGfQj3o07RRaMvm2bH5cfJGOWzncMnnj3oAxf7OWzicTQ2v7kBm8uQ5Klc&#10;kZx6Z9enOa+eP2ovjJo3heB9Ij1OPzZE+6VZSwC8EHHygsByD0yMDIr139pr4uWnwk8CXeqTAtcN&#10;CVgtxty7hT1OeBwSee57V+YfjbxL4/8AjN4xk8RatdyeRM0jrAsi7FyWBVNgyrcquSNxB9FzQBf8&#10;e+P/ABT4puLxdNgmnihaN33LtXy93zsuSGc8k8ckseuCKzNC0O31uGMXlu0kzQ7B5nyo5H8a4AMR&#10;+U565GcHB572w+AkM/h+HxRDrJumuI911b3UaBgu0/6sjqCwOSSxC8kc89Jo/ge20Bo7d0yY0Uqg&#10;/eHqCpAIIPAz1GPbsAYHhr4fQteaexsVkPmlmjhiVQEBIxjjA4xjjJycDBr0vwF4Yt726vJ3QeW0&#10;mIUZOm0KW3jrycjpgkAH3i0RLKG4uJFgDRrENsDqchuCd20DBBwO/B7EHPVeGrK+0uaILc+ZMWLK&#10;6u+2RuclR078YPYdzQB2/wAPvBNhBc2sTwqot4SlrL5WWjkLKSAW55PVe/TFeniwkvrCJUs/ltZh&#10;NthBLSHhiM8YGc8dT/LjfBGvyxOqNFz5eRujIH5gcnHHUDB9a9M0PUBLEk9pArsw+YMxBHBGCR7A&#10;Hn268UAY/iTUtJ8PTx+O9MUKqxldaSO3/wBZCAdjgYzlM4IbqG5PGa+Mf2nfEeo+GdYm12LVIYYY&#10;2dWklmGGUkleSc84fC/7uOCAf0CGg6bqemPYQ/NHIuGjZTtb5fTtn+g9MV8g/td/BdJ7GRLvTY7i&#10;3x5UkcmGD/KCin+8Rzn6e+KAPmDTf2g9UsEkjW3m23DRqkwuhu2hwDyX9fUg47EZA5L4w/tF6541&#10;0yOxguZFjhix8p3FTgHDruGAAQMFjkFiemKvav4NsYdIh0i3gghjtWkbdbxKFLMeQwwobBOQVXPy&#10;g59E0v4Y6fdyPcX8qLuG3bIvm4VfvdQMnGcA5weQRjkA8vNhHLGuoa3JHJaSX8cF0v2sowd2fcBh&#10;uFwnzMFwpwCRmvrzwd8dP2YPhlaaTqfwI+B2lo/2fbqv9oMtxPctnklnbK4IG0qAcjJxXiHiH4Pr&#10;eSIkkLR3USKPltd5lUchstjnqMDAHueRVs/h5aaaVjt3kjHmKzM+VduNoJOwqo+b7uDkgHPFAHqH&#10;xO+NPw1+IckmqHwhLp139pjbzmZnFrjBMYjU7V3Nzkjr6Hk8X8OfiJ8RPAXiCPVdPulv1uZCdtzH&#10;5iurHndvJznaFGcY4IxnAv2Gm/8ACUMP7XtrW+t7Cx+zrmNfMKmUlT935+T3IOce9VofCemWusWM&#10;lvLdfZwuGtYJvlPyldvmMpPLHO4sD6YwBQB7t8FvH4+NvxVh1G28OpHLotmqWtrNcbNzYXJ8xcqV&#10;yqlcng56EsD1ni79hTXvDvhXxB4y+IKahqFr4hvlvZLi1fctoV3/ACbCf3qkEYJLgdQFAIrxzwJo&#10;WufD549X0q5jt2WOMssE0rHdxuO/duXP3sfWvofRP+CjmueE/hndeC/H2mp4hk+zgR/abra4XYyh&#10;SVHIPGAx6DvjgA8j/a4+Kdh4M/Zs1Lw18PfCuqSNeRulxqV0rN9ok3Yy+ThV+Y8FRwMdBVT/AIJ7&#10;/DW+TwFD4mvbZlks402xtGYyOcsDuPzAhiFJJwo2kZBrw/UfE/jnx/4wj8II9wlu181ytjHeNIsU&#10;JY7FOCSA24nJwcoDyGr7z+APh3wl8OPg1FFqF3K2qSqSthbqzsNyn/WM2Ruyzce/40AeH/tSeGdP&#10;0ODUPFUErQzyMsE1nMrE3Kk7kZQqkZyEUZx94LnjNfHc2qa5A1x4eNjJ5b3T8LKrboztJCruBQgA&#10;4CjHOSe5+5vjX4J1/wCJcl0molIY7jesjR7F27h1zgZOCSMnHJ7ivlT4z/DvQ9Mb+1muJ2uVuITM&#10;scztGo5G51CnPzfNliCSAAQMggHmiw3+iyx3dlqkjw2zTHzrds7424K/Nx0J+9uGdp61658GfFVz&#10;p9zFO+pSRpDCftEskn7qQALkR4HHU4AHB3HIrk5vBh1DydD8U6lcG/uZmE1jp0aB7FyjYBBiYuSo&#10;wwDLt29ia3JfBHi2z0KGDQfD95NY2djbwxxLb/8AHuYwNrKwH3vnJIyST+AoA+vPhJ+0l/YUdnBd&#10;6uFZVXcFdjxwNm0sW65POcivsD4P/tB6RrtnHG+oxyNwCA20E9MDIAGOTtwenHrX5H2OrfEbwzf2&#10;Ol+LYZo/MjYRapPGAT7nCKVBYLxyck4OM59k+Avx412LS7i50bWjNcWrQx3kf2gKVwqhmA3EYLDO&#10;SCcBegoA/WbTPG2nahCpjuV3lRtGBzxmtrSdYt2lYxz/ACng7WHft39+wr4f+F/7Tt49pHb6zf8A&#10;kzPkTQ+dtV1VQWPUdM9NoJ55HSvoLwP8VH1q3VmSFj5e5l3Dco9cE9Rx16A0Ae8Wd0Gw27jHUKea&#10;2LS5LjO9QueADXA+HPEK3Q5+UBehbkHjv+NdZpV2sg3ks3zZXK9fp6c0AbkWZzkHA3dhVgJgZZt2&#10;OAG7VWsJoweH2+mRipZZzwqyL6ZbvQAXMnlplgOv3eay/tavLyvfA5rUZo3i2szbqpf2apn3x8c8&#10;beO3+RQBp29ufKVoeM4PpirEUBxu385+9Udk5hRQ56D5h6VaYlx8jD3oApXschi2MMcVhXkbRsxd&#10;W+X+9XTTgiEktye1ZN7DEU+50yOVoA89+Kuqx2WgPCr/ADN0XcRkYx17cZ96/Br9jzX7f4zf8FW/&#10;jT+0L4jGLbwzLqH2d+WWOBZjArZz1MURPfJY8V+zn7dHxNtPgx8DPGnxSu9sdv4Y8L31+5ZT95IC&#10;FAx3MjgevPFfif8A8E2/CF7on7Gfjn4kakkw1r4p+Kk0Gzvlbe8kcjLEzDqMhpp2z1JX2FAH2r+x&#10;P4Vm8bat4YudS01YbzVry48RaxC2Od7SXEsZPXbh7ZMYPCj3zxf/AAUI8PTPJeXUDBmk3OcRc7s9&#10;TjjJUse2CeucV9W/sQeC4Jb7XPHQglhjsdMj0+xGfuyS4Zl6dRGkK44yXPtXjf8AwUB8OebBcTRn&#10;a21gEVV2qCp2rgf7q9sbh37AH5LNJ/Y/iSWcfLG7ELEBjGCcY54Hygk/hj19e0f4tSmyUz3QilZV&#10;L7drDeFIVsHnqWPpnHA615v8TNL/ALM8STsluu1nwzcHbzw3Izz+gBz1rPsLycWy/ZpH8vbhVTcM&#10;8g7SCc87T7Y/GgDvvF3jyTXZ1t/MjVtvzFYQquQCQeB09SAPcdxZ8L2BtwJpll8t9p3fxD5gD8wG&#10;SQD0z2/LkNIso23A5V5I1VlXoe+M8AfLn8h16133h1hb8B8tjG6OXHmDOMqfpjjnPHHXAB2WiRRR&#10;YdVXcG+ZdxVU4zjryc89cenBxXQWOUgEe37uB5mCQp59cnkcZzg+oxWHoKKY1SQ8bWBQxgZG4jjl&#10;cDsAM5JOeprUhMaMz3AXcqtksApB4PB7gnBPPVsdCMgGlbOCFVJG2/dwGO9AB0OcepGSQCMcnirE&#10;MoSQkMy/JuO8kqOM8Yz7Adzz17UI/M8xEuUbzN5WNmJ3DIzhemMBgAcDpxmrUE0fMrIQp5b5SrKx&#10;L8nkHJ/wx1xQBeilKrvYsqlvmkChmxwOSPv8+h6k80sZQYRCr4UP8qk44Gee/LHHPbBqnA0IZZi6&#10;nOD5ixBCcngEjoNucE4Pt1p0cu47Wh8xWO9Wab72G+8FG3nq3U5wMntQBcWVFDPbRj5shtn8J9Dj&#10;73ykDg/zoi3qMmTbhVIXnhRxgZJ5zt/Tk81XD+Ym64ibycZkVV3KRtI3eo+XK46YOM5xQOS7TQlp&#10;JeWViW25zj5hzwCegxn86ALSzBZf3KLhVIX9yzNt2jBzyBxj0yRT5WmVljLphflMjRnC9du05GOu&#10;DyQfrxVZiGZZLkOOdkcn3twxlRweCcdsDAzTFbDnK/7DAMmerEqPTAJOM9fSgC2shiXKht5G9mU+&#10;mc8nvtB4BJ65PYuknKzKGlQB/l3sgUnscHIHXn8TVaOUOB5cvO0n1GNpGBnruJ75zu/CiORFm8uO&#10;Q7lAjyWP3ugPUqvHoRwOlAErXEk2JIisZ3FWkMe7PUnC8c8DGQfu52gkZY7xomPL7qzZJ6+gz0zz&#10;xn+H8ailuHZmhZfvKBt3M23kcAtn8OuevBwajWRWfMXl7XbLBsHexVSOg647/rzQBYuZXBaKJwE3&#10;Nt/d4Yck8dM5/UbfXmJ/LLLGF4ZcNuc8L3Jyoyfbp0GfVDJDGc4CmR/m8zChucn5j15J9ck444Jh&#10;eVVUtvUqFyzSRFQnbc2T1ABIGeCcYoAV23RkfL+8UrNIyMSFHUg9skds4zj3pkxyu8yIxO5lk8ss&#10;STyOoHTpxu7HOejp7hoiWdEU+cW6nzEXPOOv8JxuJz171FvO8pGF8vjkY4Ye+44GW9SQMUARNsG1&#10;lX5VQvujOADwM528j7vHXg9TxUMnmAqjpuy2CFwu8g4x05xgHng/kA4QF3EksBRGbEiqGDBcA4xj&#10;OOcHp+GKhaMuDEFVBIyjCrtVgSSVBxjjB5OSDn6kAjnj+64Rm2L8qgMrMvcYxzzt5P0xknEKOhO2&#10;Rlb5smVM+wx0JIBz936EYpzmK4j3rGvlt/rGVNoxnaTwRkc9RjG3t1psxmAJEzL5a/Kse1sEgbun&#10;I6cEdR16GgBIxK0vLbtvDMMfPypz6Y+XjIyQc+uUVv8ARfJY7QvMoWMELk8qSAT0x1wcdPQx+aiR&#10;sgA6gbTIy9BwpxjOBweDjPXrTUgiuYl80+YuR8zKcLjjKjIycbRz69sEkAk82TzsOY/MYhiBNuHT&#10;GOQAcED8Se5NKuc4QfdySwYvgDaMHnI5PUj1pjfvCs7RMcADls/OMgg4PAyM84yevaiOKTcYltmk&#10;GdsawxB2JyB0OMDCgZwQcY96AHIpikjBb5VXcrfZ2VhyTwG6/wD2I74zPA6RN5U8pYCTEm2T5VJ5&#10;9M9RySMnHYZqCHajiWZ2IdeWaZvmABAzkjnDbePwzzUseSnlLciTaobcy9AB1BHXJJznOcr1GaAL&#10;8LBgoeUhpECbZMc9AcYJOeSdoz1PviZLpzcLMp8vO19u3kqMEYxwAeh9fwNU4Q/l7fJkVnUKZNvy&#10;hgBlSACOPm64xx3JqxbzSKrNDKrMyfKgIAOQcZP/AALORkjOOlAFgGaVWEQk3YLbWQt1/hz6nrx6&#10;HABqRW/eMECqsjEqGwewI6d88jBz1HNVVVjDuhP7kx/LsUfLhg3Tb1GOmMZXOByalJlYqrSLubJX&#10;bgsobqO7YHT8CeCBQBbWWUSyRQy7vmzGERmOCcZycnpzwR0GAM0b8yNHGu3af4ZApQZAAbsT1PPJ&#10;JPGMVXQxzr5j2zY6s0ceSNyY5weg479EP1D45E2i3Mi7Y+dgYFc5xgHjJzyB+PY0ASeZ5q7WZVXa&#10;DtZcbgV4IBwTjjHBA59M0nmK8YZE3dlUpty3yjGRzyRx6ZJNRNJcyp8rfe6Mu3a+ASDnnBzkenoc&#10;EYQtbwgTFA27du2feI7rxywIA49eecCgBpdLjBZl3MAG3NtXlRgYHQgnJ7ce9RSXEU1tILiVf3jY&#10;k3MGVdxXJIGccZ5yvB7GnpMTy0Wfm+ZfmQdG4OT/ALxPTIPTmo/OKQ+VFPu+XCqOF35JOM+wxjH8&#10;JGO9AEf7x13ybZGblWXMeOMFuehUZGBzwevGIxGUWO2W4+Y7fmX5v3g4+UAtu4X26884y4lxIHhi&#10;EfzMd5YL129TjplvzA61HOXuIdr221ZNpZGlxu+bPOeCTkr07cUARqyW2SsYJK43MxCk5yVxuJI5&#10;PTuPbFRCURoJCit2+ZgCvHcHDdRg8gdemaV3KoqxFo4xuVf4S3ucAg565PbHGQTSCVy4abdHuU+c&#10;AoG5icc7sZyDgkcfN7ZoARp5SrMiq22RhHuG31/hGBweO3HTqRUwd3by1RmU45iVQUGfqP4hnA9C&#10;MMWaoQJTFiZHk2NlRgMwx16jnn0yORzg1JI1yo2IZBGqjlkIDDHPHQ8Dkkk8daALFvLEFWG5ik8v&#10;zELJuBKjjJ7Ejrz3x9cyQSurq0jhSqqQqPtPzZ3KB/CcAccgEsCapi6eNJCruu7MvmY25wTls59w&#10;Qc9T6Yqwk0zSfu55tySABjGGkQn159Bzzz1J4oAswEMohjMe/blVfGF4GCTjtxnnkdak3tIysrNu&#10;Zv4gf7pwBg9cY64GPXJFUmKyswRfMBbd5ZbJbq2ArcnO3PcknPpVhC0sjZC5YAlPMLbyQD3PAOc5&#10;zz2zQBcS4jYKXby2/hCsvP8AEeAQc4xkjJwCeMg1YEkhXkLnaPlVv4tw+mPmOec9e/UUonbzkVNo&#10;YkkKM7mGM8HuOOcnsKU3cyo0ks/+rVc5Y7lABb0HQc+hwRx1IBeWZmjaFVJ6eYyrjscHvnv0689D&#10;zTvOMDHbcbF3L5J3Y2Y3HJOeeF78cc5xVY5VmjaJVZJF7qeh46Ejkjp1PHIyKkJW3jZYS2Vz+8OV&#10;VCMY5GeeB6E8nkjFAE4kZ+AI1Q8bfLULjIGfrwOT0J9ckoZjNEwIZvlOI2ba33T3UdegzwRkcjrU&#10;DSor7UVeVIOXwAOPQ54OT7cZzzUe9ZFZVKcYY+WzMduAT2I649AMdiaALSqUdlS4x/dIYhRuORwM&#10;eoPB/EYFRKx3bmb5du1lZPl6HOTzkZHp29ahaaVpGTLHb96PbkBeV5yOBgfQDBx81M8wu775UYsG&#10;5dtzFcDIyD049T1470ASTSzP8uFZurCUDd0/i3Ljk444xnB9ajD7pmO3HmNyuCAeQM47A88HJ5HI&#10;pshVpU8+NCm7KNJ8yrxnPfGDz2Jz36UkrSbV2tt2Pu2qxCqwbOenqCefQ8cUADtIvEjMXVVDMzAE&#10;L3b5xxyT3Bx+VQuWwob5nEXyp/CCQF5z16D070+W2kt0aE25ZowCy9dxBIx75PTp1yOuSk6MMhX3&#10;ckASZUcHpjPAzjn09QBQBSkAZkFpeMD5WFk8vG4AA4AzxwFPPPbB6VH9oVYWkTb8ysNse0qcgHG0&#10;Agchec9+gxmpbwwXDSM0RkjZg7K0e5n6jGMZJJ/U8HtUE8h81ik4XDNubcNy/MzEHaeTwO+O/UDI&#10;AZVI2VZXKksrMuSu7b8uFPJPfnAz055prSSSpIF8tY2jYNGqcg9QNxyOu3qeMGmszRsYo/urny+3&#10;HDDvjg8fj9cj+UmIgf3e3JbYFXn8cAA4wMY6HrQBI52syxQLlVBDGQHdweMgcA5z/wDW5prvHCyu&#10;3mbYmTymZVDAZyCfbjG3gZ5w3FRsyNLu2tlpD80ki7lXABG0HkEc/RQPaiFpjIsfksrK25UjjO7c&#10;QBgjJx24yeBz0oAknmJtsShdu1trKQewOSfUHYOBk4IPTIhDI9wFjVfm/wCeZDOBjIHvgdCT3X8Y&#10;5ZJmDNIGZljBjfay5OeNu4dcD0w3btTJbmVkFxE38RZY2YlUYEMD8xyPmz6cHjuaAJbgq8f7yUtu&#10;kPzbiNwOcnocd/l9uPSntcStJI8bnf8AefauM4HHbP8AdHQ+/UCqiN5e0q/C/c/efcxnAAx6E9hk&#10;gY6U5GKFv3Qbbt2FnUqOCDlhjA5Hc5K/SgB73BVWwI2JOxPvZ43cLnLkFSRwR7jipXJikyV9fm2b&#10;RngKOwzgE57gHpxmvl4VzID5bqEk3IQG6NnIOecknnvxnkU0/u0ZwvRQCWkUAA47henIPXkEcgZo&#10;AkYkNkSRrljt3DOV+uRkHH0yOhp0UmUzuX5mwGMQHTls5bpkt93GMeoADJChaSKDoDhYtwPG0fKe&#10;X2kDd345wc1H9oMRRVnZmaQgM2UznnHPH97JHAJWgCzK+QY5kKq2MgRbd7HkjIGCf9rOcHp3qNnJ&#10;ZWaNm2g7o2z8xPUE+3TjOCRgiqweQx+Qwbafm3LFlZB03Z9TnHfA556Bk0lwFU7/AJY2UKCozvx0&#10;AI6kd8YPfrmgCyJ3aM4/eZXLNtI69OMnPJyO/wAvTsGvcIJ2fauPOJCSNnABB469vxOPfFQO8pfz&#10;Gdl+bLNJH1Zs+udvTgZHXOOtMLvLhHBbbz+8B6cDqTzj5lAHIJ68DABKZ5cqSpb/ALdy248Akdex&#10;Deg3D04ijk8gKzfeX+FYyueMdCcqTwOufzqCeS6dZPIdmyu1lRuNu1vu8HgH0x/D6Zp0zSPM1ysT&#10;7fMJwIyQinogx6e56g/UADpLi5Db5iN3lYY7QM/KeOOoJx35BxULhYE8yVG+Xbu3R7dg44HvkdPX&#10;PUU2baieasMy/MUbEfVgORyW7E/UHOMHiOWRopcW8iplc7cAccEYx3wTx1yeuKAFkk+zszuN3lhs&#10;MyZ3Drnvjgcnvx6mmKsr/KFLKFw23jOcDdgduvqcHv3akzrG8sZVjhQu7g54Hr0HPbjJHoRXMkTA&#10;lysihCAGHX514IyMHGPw3UATr5igFsK3mKSPvKo3eg5HbI9OOlQBsfMiMzBfmXafxBPfknjtj3pj&#10;yO/mSS7PvBt394jnJHf8z7DqaikIByuTtYdRwD93tnr/AIUAOa43M0iys68vtdjkDhgfQ59hkFuu&#10;cgxymEyeWn3doRWVjz37cnjnJ/u802SZAMtJjzFB2rg7lzwxzw3pwPr6VDJI4kwRIGblSnb5SN/P&#10;fG3OTjJHryANDBIgJSox83GFKk84Py5OTg9+hGc4qN8q0nnnG9uh27QSepHB6DOOCMcDk0ryyIPK&#10;WRo0VgI1bGQcAtxwR0OR0ByOmMRFSbnareXuxhhtYkAHOTjnHy9Mn3PYAaz4bc0u3K5DFdoxngEj&#10;PTjOR344qvOPOhaNiWDHP7xjnoT6jHHYYPU1NJI4RTKkhzs8v+6ORk5PX+Ik89cVV82Yr+9ZWfyy&#10;E8yQnc3ygjPpgZyc0ARXFrJcSZd33clmWAyc5xjoR2HTg5oqC6QzBdtlcXKrxtt7dZNhHGTu9cDp&#10;6ewooA4+OZn2qRLuBXbtX1cBQM9Bg889u1Pa5Mz5zheSW3F9pxnA3LkDJzgDqM1ifalYt+7yvA3C&#10;PAznhM9yRxk88nsKlW8Yxsso+X7zMwHztzjIYg45G7PbpjOaANX7WZJVjl/1jbW8lu3JXaP7pByc&#10;jpmnRTGaLeySNG3rnII/iBJJ5x064NZn2yQNtEckgLq0fnMo3HGMccdeeD3pYrsJKocruRiGby1y&#10;B6/MPTC4465zQBtQT2nm7/IWT7wYK2GJzxnrkZH/AOqlivAvyqyKqttV9yZ789c5A4BwPfNZUeoM&#10;I9v3m34LSLuORye3XavGMA9qdBegw4TYq56RdgRkHkDqAOeRmgDXN4UTMEXlMzBsbdwK/dz97GOo&#10;PIx3xnNTrcRzXH2adCqllC5Qtt3ZwcEZ5HX5TnH4jFF27SCKaY42MjYf5sc5yuAOgPrn8qsW80Sp&#10;+7mVhIcbeNn3uh67cljnP50AbUV2C+W+bzG3qEjPI9+Tg8nOF69jgVNFfJa7lCrEy8K7RlcsrAjo&#10;OnHt0HHSsGG4G5WWDls7n5PzejDIAbGenPA6ZGJra9AfzFuEXy8qqxYI4OSAemQNvOSTn34ANg3P&#10;/LJGVWC/e8xAMbjz98fh7jBqZZ/JTHlKy5Hl5Y7Tx7njkcZOBkc9TWLDqOZBHJcAsWPIZPlPfBPT&#10;HUY+lOS/UP5rMq/u9zKgJJHP0z6Y9l6kmgDeN0wDSuzDBZvm+XBIPGP73bPQDByeKkS6RWZN/wAq&#10;7Vbn7oCHB5H07evTGaxF1CSVMRTN825NyhgHOR1wOB1Iz29CalXUnSNZGl5VWYdAAdhOQevr0HHb&#10;rigDagvElh2eeGVlbO5SRuLdMfxc4zx0z35p8V/HIyI1zu3LuWPzs/ocn7wPfHXB7VjR3jPNtkT5&#10;o1x5e/KlQMdWI4JPHoAc/eIqQajK8TGSVWwTuHnEkhgAB97j074x+FAG0L1DKrIpZ2j3NhipJ9OM&#10;Ho3uAP0liuot2YWwrLsYF9pPrkgfUYPQjk84rFW/klby5PmVmA+7uaTJGT06Hg+h5PHSnJqTKiym&#10;7ADfL5hwdxz908AZOcgenQeoBs/bWIaSRlZ3k2of4icEk85AI+X9OOakS8hyRFcblVmLMVB2sR17&#10;njHQ56fhWLDf/vI1edXZ1/eeWx+XlQcFSOuBx16VJb3yTEPcKo3blYeY3ygMcZ6diR2oA2EumCMq&#10;nnbyzZwccj5SeuN3bqMfWSKVkCkRFmZgqkoNrjGdvPq2OM/kcZx1v921luJF3hRvZnJyRk53EhRj&#10;jt096cuoRtCzxyD5sN5YfYEGOvfjjPYZx0xQBsR3cYHDjav91cHJOeAO/PTHHFO+0eSrhnJkhjk8&#10;2NmG52zyCcnBPTnoM/SspL0hOLlW2sTjdt2cnJ9cbd3IHQAc0sWpRMn3lblWZdx4GCewPtx9fUUA&#10;bQmMqs3ysCSNzMwCndgdPUAE8jn8QXRXIRw5eRctldwYkHAAHI9cDI4H5Vii8Eo3v5fmL95Su4vj&#10;sN2OvI3HHIP0qVNQWMBUudwj52hsDgHA6ndk9z09u4BsfagsEaSojjp5MmeWCrjGcD8fryKf/aJE&#10;YTdJyv3lw27nrkkYyOMYxwRmscaip2tFK2PlVWWMjoByMc5zk9OjDt0cdRMW2XzdoZc8lcjtn+LJ&#10;284JHXtnNAG0l4be4e4Z1wpLsFYZ4ySQv3RzwOOv4kvjvEcGEXLY2/vNxwRgcn1U5xjPQbemOMVp&#10;fPRkEYO7cduQpboOQerfPnGMZ9AMB/8AaAaX5L3c2N0beYMjn7+Dj375zz3oA2nvfOXzRAhEiswi&#10;kyAwbLYOMHAyen/16kOokvsKAD+F/LMhwTxjocYBOOwGOSc1jSXhjGGdYZF3NmZmDYBGSRnco9+e&#10;9K9xt+eQ/L/e77eT97B4z69269yAbwu5ElC/vE+fGF+UkjP/AHyvJxnoPyp/2syusyuo25z5mdzk&#10;7uwwA34YPpxWENSJJVxu8vMcm7AByNwIA6jBz06g461aFyFZnmZf9X97gZJ64yw7sR049B1oA1nv&#10;IYYt+0KsZBTey5Q8k5zjdyeef4eM06G4S4YKLiFUZlICrgL8zDaQM8ZOTnI+vWsOG8KyfKPm2lpG&#10;BHpuznHI5OQOCABwKkt76GCPDj5c7h5i7WDA4OQeR09sZGQcmgDfS+kKfaZZo/mbgt0Pcde3BPbJ&#10;OeRmmrdqpjYyD1EjAMoG4dDkKB83bjKNnrxiLqeQglB+bHmBm5JxgjKr04zgjOOwyDSrqolfc8Mb&#10;N5eWZ9xYA7eTlevsCOSOnOADee4EcowwO4r/ALTE7RhckhSQRxkc5x1BxEt9bruDiPdiNPLjmGD0&#10;P8R7DIx7Y561jG9QorhuH6bmDbuM4z1yO4z396ln1Nlm2TyjcrMznbjY2epwcscnnB69eOKANia4&#10;ctsa48vO77rMBu7DbnI6Z9c/hQL4Rxrt3FmX5PMI5BGMDJHJ644POOKx0vFRv3UiKFYtw+NvOAfT&#10;I2jAPA9uhkW/WNcpIyq2Q6BWUFSCM8H+YGevpQBuxXcSFgJPNVchNs29WfOAGHb7rHp6jOTmkW+z&#10;uE9zt/vlxuXJ46L2IyBn+96YNYsd9nbJLJGFYeYpX5gvOCFBzj6bhwKkS9mf93JPGvBMm0E5GMkn&#10;p15/pxxQBtC9jmdRcLIw6MGX95tzjjA65+p4xxTjdQE+R8yyNGvyDEeTke2ME5GT2wee+Gmo7gcP&#10;hVcAkdHGMYG7P8gBtzgUsGqbY1DRqrbsNlmMbAvwoXj3B/HBPJABsJcoX8uN143fwHgDDYwTnOOM&#10;HkZzwDgrHNH5uNzcEOxVfu8+wzg5PU446dQchdSd08oTqWK5+WYMAB65JAx6Zz6DmiTUGIXMjBht&#10;2Iy8LnsAT8oyQMYxmgDWF2Ykje4uJC/DERqV+pwCRjsT6euSKatyPK2CIxqqja2fujOM8HnB6dME&#10;jAPfIGpXGBH5jYZNyp028Ev8oHXOcE55zUa6jMsKz+aGLfdzuC9F57nbuGOgJB5oA3jeN5sbeXt4&#10;Uqfl7E7ehHfGOo575GGx3kISMtOpby/m+Xr3J6dApA4POecdBivqkKLv3Bu7GPH3iRwTn5WJHbry&#10;RkZpp1Ffs6wtKsjruDHzAWY4x0CkkepOPX3ABtLqdwIxtuJA3mfN84Uk+vXHTbjv2xzTjqEcUoLQ&#10;L5iALuZgpYY5GM884+m0daxRq+FzLcs23hm6dwOFYnJ69z93NRDVCh2OVw6q2FJ5OFxkKTzzj1zj&#10;6UAbrzktl5I87dw3fxnIzuO7kZyOpwR17VHPfmI/uVZhkD5pDu3bgB1YZJyO2cD2xWOuoxTxMJ5U&#10;A2+WV2/MfusR/h7L25oa+3pI/wB7ezfMuQ2cA/THy4wc8DOeaANaS8gCFkjJRf8AVo2TjGOvIwfX&#10;BHfPal/tFNjbYxtUsFdI9ueABgFueR0yPxrHe+VJW3Ls6/MshG1cnJ3DIxjPQnjtSJqXMavPIWVc&#10;bvMb7uTtOMdOnp68cZANpryMFoGZdrNlMD/ZA6EkklsgHjr7U5rtUjLFwreWW4k2k427eOONpBI6&#10;ZHtmsX+1SQ5KkA/Omew5xnn+efujrQt8V8uG2WPzIyoQqQoQ9D83IAHrkevHNAG0dQhWTAdY8sTt&#10;jVc7W9yRuHIPcD3yKbbXqwwgyPtbnzJfLGWxgn73XoTtz0wexNZLakpXYuGj3bImJ8wHLctuAHfb&#10;jgnge4Mcl8ZhuEWWMh+78/cA8Y+uMnJyuT2oA2JNSjOQ77Vbb9yMBg2D9AevXgY5z2rI1fUo3tSV&#10;m3bk3BYWIJLBeNue/OeOnfAApG1BIGw053eYxUtJlCGAAwRweT0OcY6YyRl6zetLA1uZJFXbhvMj&#10;PTcecnJJwyqfqaAPN/iSZ75maQK0aA5YSfeXaB2J9hnHb2Ofnv4iQwxXbR7G+6S+0EMOe+frx/Ov&#10;fPiLcPKJJHfa3zHBkzsUnOcHBBGSp9segrwTx9tjWRFi+X7szL90nPH1PB5780AcNJu8xtw53U2n&#10;SgrIQQP+A02gAooooAKsWds87blRtq8s3oPy470WVp9plVGPyk4LelbWnpbQ7VtMs24DoAeGHPUn&#10;v+QoAjbR7lAqMzBh8rR8cKPXJxnPSrFtbLC8c8z5Y7VULgjAzz37/Wr0TJxbJtjaPmRmJ3Dpjn9P&#10;zHqK29K0SGa+jjljDSfebyozujUAnH19+nUk0AVtG0+W92z3MDrH8xxj7+1c4yOnbIPQZ74qa7jv&#10;NWvRHasywxzEeajN8qg/KRnOSOmcDJPtWtq97HuTT4WUW6MVcwscNjk/X+EEnisyBZbuN0sdr4di&#10;7tIAMDIVdx+6DkdjjOcigBk8kTO1hIBHbwNvYbhnk8AY98c84DdM81rXGoRR2n9h6WI8rwpA4jHI&#10;LNxnPI5rB+zeTflYMKkbMIxs6tjBP1Pt7DsCdy0hh0wrGsa+b/rGdVLZG1Tk+v3sfl3zQBNpOnJY&#10;Tm7vpN77GSHDMAjYOTnknbjBOBj26V6p8NdOt9Vnju7ob7S2mZBEse4MwBJy2MnOB6j1ry1HjvJI&#10;2kv90KrhVHy5CgdP1z2wM+ld34X8RnUXj8G6GXj+0RiO38tvM8qEPjBA/iJfv78YPIB7j4G0XWPi&#10;x4ii8LaUWt9NtIUGpT26sjMAy5hj7bjwd2OB97nAbuvjV8T9C0bw/ZeAfBlvHZ6PpsKhUSHaMBuv&#10;P+sJxyc85zziuZ07WtN+HHgqPwf4VljW6ni330nmb13MBu5PG9mA3Hrj5RkcnlfCHgnVfjp4oh0z&#10;Sk8vQLeZTNdH5WmUZJXGCpz/ABNn8OckA0/2bPgXqf7TnjWLW9bs7j/hFNNmCsJF/wCPvDbtrHoV&#10;AVAQDlsPwckV+k/w78HaT4Y02DRNPt1gt7dFCCLCoQoIBCnpjAGMDk+pJPl/wZ8JaP4E8N2Oh6NY&#10;C2t7eECKEKdygA57HnnBx1K4IzXrnhTUDE6hmDTSLsb94G+9jrznoPw74oA6K3YW+WaNvlzuUt8j&#10;Nj7wyPX1z0+laWkXcCcSIpb7gU564/Dj+vrmsaW/VI/KX7zJkNtDY5/UZx9ffFT2F40c8bTFssoZ&#10;lCgNj04Hpk/hQB18LwmRp7iL+LO5WHCnnb078d6mM807rtAVi+5sden14Ocn3BA7VlW1yb2yyzrj&#10;cVj+YY6Y9Oue+O9TR3RjCo4J2knOeRkAHn/63f8AAgGjDMwOyWWOT5vl2k4zke/X8uuOmTTy9u92&#10;sO0cHLOy9QOOeDx1+vHtVOyWIXMeAis2PTjn1zwMZz+J5q3Ha280u6Pc8jHh2YbUx344JH8qAK1p&#10;pyQal9rih8yKblGChsdQVznHHHHtXTskFukcX2ZVVmxg46c8dT+vp+NYV4JrUfc8xgTk5+YDBx09&#10;uPf8asDVJvs6zy7clgWXdjeOOAcc9fpxxzmgDWi037UfKjsY4yyggsw2HPAHr2J/D8KtS6K7mLTL&#10;O2ikk+YzMF2qo45Yj3x9eT2pItWRo1mli8tlXLSKvBGBzn6Bqp6Rqc7PdYu/L2TKhk8vAzjHBPJ4&#10;9Bxj6CgBb/S7iOBYL+dYVuwfMZcttHXGOoJ6dz7mqMnhzRtIuPNv9LTaiyNZmPG12xkDABLZGQcj&#10;ueBxnW1O+h1FlttLdWEeTNeMzHZxnKgHknkbicfjio0sNDNwNR1i7uJIposXA89+mOB0z0OMD+tA&#10;H4H/APBRj4ft+zp+33qMMdn/AGbp8+ryvbyRx7F+zzuZEbGTwqzMAcnJjr5b+KWjzeBPixfpa7VW&#10;O+W8s9nACORKg/AHb9QenSv1E/4OMvgDbKnhj43+GdCmS1Fm1lfXjNkNJEwZVwM7cpKxxxjac5OD&#10;X5s/GSODxR4B8M/Em3DeY9v9gvmZSMsgyp6Y5Il7npnjIoA/er9jT4nP4j0u41Hw9E00PiDTNP1u&#10;3ZpFOPOtSS5JHK7ic9+PpX0QE1+4iCa5qW7zVA2x4VQ3IHqxA9sZ5r8+/wDgjX8QrLxr8Evhzdhl&#10;uJ7fRLjQryPzACkttO4hB54PliPHAPz+9foTbwXOnwlXghVY9wWfqvbt/wACGP60AUbvR0stxt0C&#10;OwZpPvZbrwTkdec4NULw3E3mXgWCT73zKp4Gc/wgf/rPA71qTTTXStNLIu1QCrI+3awbIxyMAde/&#10;NY93EXz5vkmTcd0nlll9OCFI+gHqB1oAo3d1PCnloyZbjaEywwR95Qc5DEnH5jAqgwE8a3J25XaG&#10;O4nncRk54zwDwOwPerLzLPIRLOrDc26NpvXvkkD1455qnLFp7PGn2oRndlWY5zwB36Z4OTgfkKAK&#10;qQzwyfvo1xuJU7guM9uD9CCORRqFy+TNHPMoPGxpNzdODk+vP9373XvTZ5jHFtLK7bvusDjPpkc4&#10;H+TUMsm5nLWO1fu7kU7sFwcdh0HI7Ed+aAKOp6jN8skXsfmbGD2HJAGfxBLD6nPu9R+0IUeFirZa&#10;RdhU4A6EqOOPf04707U5V+4UkO8Y5j9eoI6HIyMn1HfNZOo6hcQ2ryWyRiLau/y5gzLjI6A5z15G&#10;TwMigBxurYhfOZVzt3M2MAbcrnHyjjd2xgHnkU1NXsplYQWxyW+UhVYgbsnB56c44+lc1e+LIdnn&#10;y322GHJlYQ9CdvKjOe/sOueormtc+Iemh5il7Iq+XmOTKsxwcMM5J4OBgevGepAPQdU8ZWdmGjv7&#10;Zm+U/KZEDlcngZOccjOc559eOO1/4i29vLMIrvbtTYUbDZPXJILAZ5YDI6jrxXmPjD4qQbpF+2+W&#10;is7rHJIdoVQmRubuMDPH86+Zvjl+3b4U8GSfYba+jvp9qn7NFJKDEoLLh2Cg4IyOoz7ACgD6f8Y/&#10;Hyy0WwkS51GOOGN28yWP5cNtBChifmbk/eb5TjjgZ+M/2pv+CgkZvLrRvAd20nzGMSyNu3L03Arj&#10;DEjghecE9Divmf4o/tPfEL4qatNGt5cWdqzsyWkVwdscYHTJwT8o7+grzm2g+3TTXhP7uHBfc3Xn&#10;A6/UUAdr4n+LnijxXbSeIvEevXE15ceZGyTbiOeMrzxgbuOzNmsSG5e1dXmnOI7di6t0VsElR1yV&#10;+UZ7MOvFQaToUN1DHd6lL5McNwsbJu+d2JzgBs8+vGMY9a6X/hGVv2VntLNJpJPM/wBHwqyHaBtx&#10;gKqja3UDO/vQBsfD7wvp9t9n8827S/ZNytHcAEO/LDnI3ryuD7njt3PgjwzJrOv3OsaeCI47hbXT&#10;5JLpsx3bP8rrg5YqIlXoMnPpzkWGjarYhbmNpYfL+VYbXac4bls7evIY9yQelek+CbHWdC0uGLRz&#10;HN9nJZYWtWVWbbjhwvLZ6kcjfQBs+FNH1zxFq99deG0Nhda5rEVil+VKw29rEyweYEjXlS/y5wWJ&#10;bcfU9P8AEHQR4N02yu7S9jvDY6ja2miSWMn7t4bTed6iTBw9wE52nIUHHJxU8CwfYNLXTbfw+sdz&#10;czIpntJMkRiVpHIBGMqchcEkFq6q9u7G+1jS9Ont5rOHTbV2W2kkTglVIHzgZ+Z4zyDwuMDNAHzf&#10;8T9b1trs6Vd6xq1411/x9Wf2gZlnkMhflTtbLO3UEc+nXH+GHxNm8FBtGt7JJIzcObuaNZWZt+/M&#10;aqjfKnzYGcn5c9K9A/aQ8HXsBbX9JijaCS42eZbyAlAhTzFyucA7+SevUYANeB217NY3cmkGSOMS&#10;NmRQm1nUN90kqBwcHtk45I5oA+/v2O/26bfSNT09LYRW/wBkhzcR+YzCNmIJKLKfmIOR82QOwHBP&#10;6efCf/gqj8JZ/hrJoviG0tW8yzaCSYMRvDhmyyDlSFySACe4PQj+efwpeXNmsMum3l1D5jL9q8nb&#10;Hkhj8wG4D5Vzhfm59TgD0XRP2gPG3hnS/wCy9WvobpldpPMlZZPlUAM+d2C3znA45GDnpQB9N/td&#10;fEnwL8V/ih4mv9GvGS1bUHEMqr5azBom3sgcs2BtyT0Ace9R/s2/HaXwp8M7Pw74I8LaFYanoV00&#10;8mpjT4murx35Hmu+7dGuF+XK8Z454+VYfiLf+LNQmvFuo7WRf3Hlqyx7VYEMdqkEYG3AAGcn1NdV&#10;perXFsPLEErrJEySMq7W3OFJKdQ2OuMAgMTkZoA+sviZ+1bqnxItJm+JngDTW1S5s/sSaqY5N0Eb&#10;MGZoo94VT8pjG0H/AFnUBjXz98RbafRVa80PWrxptSuDG0bMpLqr5GR3+YDnnhT1zWKvxn8SQWyN&#10;G015GuEnt5P9YhyCVzkEAKQQpwSXbgbMhNB8RT+JLq91u50Ly5PIhmtre8nEboTtibYnBYlQrbcg&#10;DDMGAAoA9Z+IPxU1P4l/C7wb8NfFk1m2m+A9B/s3RfMt1V2Zicu5UYLHkAHAG7oMnHkGs3V5Bcs9&#10;hdCEyRosayZPlgqcAEfKflYc8cntkCtSXXVsEk1BLS3vby42/vJLjYsROV2qSRvO3Bzt+Yg9RgHz&#10;nWfE2szWV09p4fvlYMoYtao0sm4r2wTuBxzwoxjPykAA2rHSJn19NP1S7js5lhmkWH/WPLICDtJI&#10;4ypYZ45G7BGBX3R+ybpt1oXw7jk1aAJJK3ynYqgbNwxgfLjOcZOMdBjp8W/BP4Z+I/FGvSX3ivw5&#10;rFrFDJshb7KoaTLs0q7XZXAxtwwypGeOQa+tLbx94n8LeGLPwppXh14zHGqrBhsMRwd5BVFAGc+p&#10;H4AA9L8e6/ZR6ctg1ujCTLKVYBvcFR17nA6cZI4NeLfEnS7Ka1gW12xyCfEl1LyobO0gfMM8BenJ&#10;7decPW/iL4zm1c2UcayJcQxyTTSKrbRvI2hmIONuz5cBSg6nnDtRufG+rWX2KPSLlo5FY280kJKs&#10;drAHGcKMMeuFUgDvQBnWdjpF5Mba0uSxXiTeApDcnByvzYHbnAPU4wM1rXVruSS2ju4S0a74DLiP&#10;JJHG/JXofX164FaOl/C/4lXNy0j6VJHcfvM2yqzY+YjhlOSzKecjIHADcV0OofDjxbJJh7eGAGP9&#10;4IYWbcw4wd27B59TznpxQB5wde1vwZrX9o6YrR3EfCzQyAqyh+ecnJ+XGcngHpX1h+yZ+0zB4qto&#10;bDVrjy7tZmDMzhVGM8YJ698d/evDz8AvEeszi+23CtJKTDHbWIfaCNpG8NhhjucDPGRW18H/AID6&#10;/onihrmK+e2kkaZpp5VRI2VCSSQAfmJwBgDO315oA+9NM8TRayiyW8Bkk+VNy4PJH044PbH49KsT&#10;XF0qxvHEpt40CFoZSOenJOOvHp0+gryb4QeLkvI206x+0A27CKNpGVmHA9MZz94AHAOe/I9SiuA8&#10;SSJcSFkjDcqOufvYxkevXtQBf0Dz7eFbnyFDKo8zfGOGIBOTjj7p/T6VX8eXJnurO5w37u3ZtnmK&#10;2AWPAbHOSOh9Kfp816YY4vK85S5EjNM3BJx6cjqOOar+L5o47y6iWMSNawxxxYYYQhC2c88l2I5B&#10;4w1AH52f8FrfEKL8M4ViuY2hvDezLbqAdjmayiiwQRn5HuckA8r6HnU/Yo8CaZZfsZeF/AqwGO88&#10;S6JZWStJH1kvryeUKAcdRcocngg8eteGf8FffFWua/480n4ZWsUi29z9hjty0gwJN9zK0bYxk7Lu&#10;zY56YHGADX0r+ylpVnouoeHdG0aUrpvhu6u9SXb86CKygNra55BIPlRuMD6Y5NAH6Nf8E3vgX8Of&#10;i3+zV8f/AIh2GlQ31z44+KmoWrSOCfMtdFENva2RbJDQrPFdMMD/AJeXx6V8z+Mf21ote+Jnwu+E&#10;Fx8GtP0fUrXxVa+GNL26jGTJ9rnitmfjHy/LDlWGQ2/Ydp2LxP7A/wC1H+0N+zr8Iz4N+FnjXcPH&#10;E0uuTWmoTblha+dpkaISf6tijpu4znlj0avGtU1LxzY/trfCPTfG/ht7PVdW+L3h2XTVkUrJd7NT&#10;hnmmULlWRI4jukydvAbb0oA+4/2Zmjgsm026sJIR/wAI3qkbRrH90qI2Tg8EgqM44DV03gvR/O8M&#10;6tpzTEta6bv3NgncoDb8A/7HUjPAz78n8ALsXcl1r+lxPtl0eZt6H5sPckY25OCdvPTk4zmvQvAp&#10;ih07xBcXV0cQxi2XYQVMjKwI7cE4Gccbj9KAOm8Byf2dMth5S/u1/eK2NoOc9cHt9OTXrGhagkS+&#10;ZNudY/vcbVX155z6e/p0rynwVpbpGs7XKldrCV9oxtwB6e3X/wDVXqWhQPcxKFWYfMQMMNxGMj39&#10;PTigDsPDtwl88juJAxbhmXEfXpkHmuq0+OVEyGTHRV2nsK5vw1pmqQQoJ33NtwDu47885I5PTPFd&#10;IkCztuaZ+pHDDJzQBNMX27YodzYzt+7ms+7iWdH3IyZ4K9h7/wCfWtGG2iaPZNKy7e7/AP6uafJY&#10;AFfNYvn7zAD19qAOZ1SxxbrG3yh+rdBurh9NnHg74hRSSGSG31NPK8vOY1mGSgI6YIJHfJb2r0y9&#10;sYJziYfKMjBycHOe/wDSuZ8ZeHIbnT5Z7NE86BFkhZlGSy8qc565HegDgfGOnv4R+InhnxrlYY9O&#10;vljeaXLLEkhKt16jJ6eh7V8t/tpaVqX7M/jptW8A280eixa00dnBtKxRQXDeZGCWOFSNzJCcnARl&#10;ycA4+wPEFpbeN/C63WpWiq1zDsmh37limHDDI684OfT1rzn4qeFtD+JngcaL4utg15YybLiGVmKS&#10;xH5Xixn6MPQg+tAHm/h7xz4lNpZ6jP8ACHSdJulaGS3a4VWzLtTE6g5UKVGR1zjqcc+V/tlfCTwB&#10;+0r4d8YxfEPSBrXiq90FjJrulvIsx8qMyxLtDEMsUgST7qghWwea9W+Ifwt1PwBqOmWfhvxfrmra&#10;DqVitxaf2hKkj2Uv3Z7ZWVV4Q/wsGZQVycHFfR37J2k+BtR8HTeHdX8OWa3l9CGa8NqA9xujCurE&#10;/N1BAGemMdKAP5Mfi1peraL4g1Cx1aF7fULOYQyeS23bdW/yM3qSQpOc5JcNzX6kf8Et/j2f2if2&#10;RrHwBqOuudf8E2UWnxrJMfOljgO+C4KnO4ANHACvO227nJHhP/BeL9jOb9mb9s69k0nSfJ0rxQjX&#10;1k8KnY865DIB6mLyjz1YNwOtfPP/AATe/aKv/wBl79q7SPt2qSJoOuXUenawnmfLsdtqS4HVk3Ej&#10;pyaAP6HvhZ410n4l+AtI8V2vlxNqOlwzfZXbdsY53pjd8mHVlPup6dD2EcCRWv2uaVZWkUjbkk4A&#10;znucev8A+rHgP7M3i2LQ/GXif4T38263t5l1zw2y5AmtboYmjXJ6R3EZyBn/AFwOcHJ9e1G7W205&#10;ks4NzNCWVt/JU9MfL6+5/rQB8pftx+ENb+KfibS9CtT5drbXbMkZcjfI24dMhSpUHrkD6nK+UeJf&#10;g9pnhWO1SF5WvApliWHMscwOCGQ84O5QCAcZGcDOR9Z3vg6LWtelmv7BpmWb90ZVLKp5Ab0Bwcgf&#10;qTUX/CmNPlul+xWqxqsOG84GRozzlufpk5yAM0AfHNjoniHTWVxozbJJWz5kSkrvIBPB5PA6gY/P&#10;HUXN1YXuhJ/a/hKaKRY8Q3EMjYVsAED5vnUqn3sYAZfm54+lF+F2m+d+/wBJjVRIoKWqjDc5BOQe&#10;mOvJFR6j8I7K6SaCDT5Gwn+sZRzwOWwBjAA5wDxxmgD5JXU7qMiwisb0SRzMqiZVKbTtAUgBsEFT&#10;8rEg/NwODW94f8e3dk1tBDaw+VHGqXUMshKlwDuKn5QFK4IUknAJ5xivY9Z+Binzr210mPZuwxAI&#10;EjDGMc5A4A9zzxXGXXw8029mkjtraOO4WTAeSYbn5JXgjc2BjnntjBoAu+F/jhBbpC8nh6ZSzArc&#10;xzFoySSMdiBnjBI7Y4Oa9T8B/Ffw7dwG6m1ORW/dtNtO5juAKnHOBn3HfuePEbjwfJp1sEht0Yhj&#10;5jrMqkjP3T2ONwIGMjPOT0uWE1xpUlrafaFa4hkaRBIvl7AMHG7o/wA2PY5xkEZAB9XaB498L3en&#10;f6PeosgPKNJzuCgZxjHbGOvFcn8ZdE0jxl4fmh32/meXuKqQd2Ac452g+ueg9K8pvrjUtGij10eI&#10;Li/MoC/ZY4k2o/UHLNnbnAJY4Hap9N1XxHqU+y9sIYombCqrbyrYJXcRwR8uT6cYzQB8w/Fzwzqn&#10;h7WpEniuFkhmym12VSC2SD8p9sZJH6VyuiXtojOL66SNY3z5kmTxyQvBAAJGM98jPJr6+8UfD7Q/&#10;E219f8Oxy2cy7biXzMsGyMZ4G5Tz2447EVPF+xf8OtWsrXUbbSrdYdo8yWCXO4nBycH/AIDk8Ac4&#10;60AfKsNvp+rGG6sryCWGSPG4uzMcc43AjGccZHAI+lV73w/Hp8vktAqSSRgSbcH5c45HT056ZGc1&#10;9oRfsW+ErK2htrfy7dNwRYRJgDtjjnn2xkgY4xTpv2LrIBr27tZFtwzFvmXaV7HBB6+pz360AfF2&#10;naNCzQ3DXPnQyArvhU4MgZcA87R8rMOo9fYwXtoft5JdVO/b5iqQAo4B464BXI65+lfaUH7INk0M&#10;Oq2140cGAVupLnC5Ppkcg+5yM85rF8QfsmfDSFi8DJP5xyzGSTLcnoAcdQe3fOO4APl0z3lzDiSC&#10;RRMm5g21Qr4KlhuUZ4A4wc5PTNamj/A6/wDGXh9oI9F1Rb46gsi3PyLbpBs+5hlBLbxkMCAA5wK+&#10;nvDnwC+G/hqBTLfaau3dIsbZ8w4GMLnkH/Z6j17V12hXXwx8PW80k1+qtDndJDHwo4ALn0yOBjPT&#10;rkUAfNXww/ZL1/w5NHdSpHK3yqVjLqQSBkbmcufXG7HQYxkV7BdWFh4B0yBNYa3tIdoDRyN5eRju&#10;c5xnpyDnmvRtS+KWhXFj9n8JQXUwZ9jSWdmxB5A+9g7jwPQfnWNZfALxp8SL5bu10JrVrhWKX19Z&#10;k43HOSCeMYPP6HNAHl+p6toeqWcslpcwtGqhsmTdtD8DcwIOMnn1GRyea5LRvgtqfxB1ia78F+Hr&#10;eWSFVRZrXMacfQlcAAZJORnhucV9T6B/wT9uba/tfGN3rMV/eWcxdvtEJjPl5AZBt4wQGHIHU9dx&#10;r2zw98DvDWiyQLaaTHDIAN0P93jnB7r+FAHx18Ov+CfNjpsra74gtNt3jzdzQnZu3cr94lunIOcA&#10;dea9dtf2ZfBsKD7HpMMnlHc26MFsk5IyOcfy/WvqSy8F2cunNbvZRr2AAC8d+n4Vm/8ACA2FvN9m&#10;8tmXzAfm7/5/HP8AIA+d/Fv7JHgH4h+Hkt9c0K0Mi7za3UMI3Q7uFxzkcE+hGR1rwv4l/wDBNTwl&#10;pFz/AMJF4K8Pw6XeeYs1xDY2iiGcqdxfIAduRk8tzx/Fx+jdn4XtLSHylh+7gqdoyOfx7VU1vwtp&#10;93GqTD5l+6zKDtPrzQB+efhr9m/x7FpqalZaUkhbcI9WtZC7KM4dXAYc7snkd+vNb3hXwx8R/Ckj&#10;C701ZoIxtgmsZWVWAAHRiWbp/Mivra++HlxpN/Lq2lRKpm/18IUCOXkDkcdvx+tXIPh7pGo23mwQ&#10;rDIn3rcsNqnr07+3Qe1AHivhb4jazoDRw39q7KAjLIshYsDnGQWOB6kcdPavV/CPxitNRRI5XZG8&#10;sbl2g44B654J9fpV6X4QaFNAFbTtuSD8yA5PHPPT+f061Gvwd06J4XsrIR+TwBH8oPocjgn/ADmg&#10;DrdH8bfaUjk3feXK7uD1x9OOea3rXXi0f2iJ8rjO4Hj8z/nFcNY+CoNIjU25ZShyBH+Z4Gc1ovZX&#10;trbq5utytu/5YjOR6/4cUAdpBfB/nD/8BJ/wq5DNlcmQ/T/PeuR0yWbevmSs3ByXU56+wrbtr6CK&#10;NS0y8MAVb8v89KANxJ1/uqNwx8zdT/nFW4mKjJHv8uazba4N0zOGVvbcOn9KvRHPy7T/AJ7UAOmk&#10;nYMET6N71n3jPb27y3LDagyeOgArRMjBAmPeuf8AiDfJYeG5p5W+aU+WqkZ7MT+OFoA/ML/g4n+P&#10;Fz4P/YivvAGju8mpfELXbfSreKLlvsyObufjPQiMJ2xmvAP2ffhJN8P/AAl8I/gbYzxrD4V8NS+I&#10;9aUYGb7UC4gUHBGUeWRuefk6dKqf8FRtbl/at/4KdeB/gIbhl0f4drG2rOGd4EuJFF9dLKwwoxbx&#10;7MsTgTAdxXtvwO8NX/xI8UNdLtTU/iF4mt9O02JeHgtFQJ97GQI4UklweM84OAWAPtj9lfw1aeHf&#10;gNZ6i+nNDN4kuZNWnRiPMCynaq9t2I0jHvj3r5w/bk8N282j3E8sDShlfdGnzZycYHXJwGzx049K&#10;+4Lvw9FpenQ6RpMKxw28CxRxjGFVRge3TrnpXyj+2loMjaLeLPaSBccHnkcjjHTr2xj9QAfjP8bL&#10;Maf4ouDIxYJIw+YAMnJX5vbHPA6k9xiuNhjjvJPswAj+Y7lnjMm4ADdxg465zgn1FelftOWVxpOv&#10;yNcFZIzIVXy3LAN/eU44P1znGfavM9JMbTgxMWZT+7V5QCBt6kHkAE4yDj73A5BAOs8OW64VG3bd&#10;uERuPxHOeMdxzkAgYrtNGsX2qwlZZPujcP8AWZC9MnBHQdc5zwetcd4auDE6wQN820D5sr2yDk/w&#10;kfp74Nd74eZWkVHjMbM3yyNINwXjjqOPvHqc4HHFAHS6eFhVECg7923euNyqDk5AGeM84z83QA1q&#10;W5m2Lw+1l2eWo3DdnH8JI67m6A8HnOKytOkAg8q3jXa2Qyr9ASSwPGOMHrgn6i7DMkCNJJnKrjKx&#10;5yoDfh+BUdR2oAupOF3brlVZT+9bczAdSCdx9B05/mRNtYN5kccijPzfvixX5flz930yVwMH6k1S&#10;iuSMxvOq7WIjaSQKwzjAHIHAGeQw+nWkE4jiMv8AdbLN5bfLz6kD+EnPAzj3oA0GuY04RlRFTGWc&#10;OSQQMAcZO0Dsc+4yKUeYsxRohHGrMFZjzwzYx0A4wOlVHuhEkjxM3MeWDOSDy2CCeeM4Hynt0zQk&#10;sUQXyyq7cnKxkgnPfjgckckcH8KANGJnP71nYs6dUcBt2AMZKj+IkYIzj6Ui3eQ/lgZ2gr8oYBTg&#10;Zxkk8EY5H4GqKykcmVV7yMSAhIY5B4zyBnjBx24pyzxpGsZKtu4y0e4qpOFXC85GDzjgc8UAaKsG&#10;KSIdqu2NztwRyMA84II98k+5NK8scatKWKdRGGUKRh8jb2Iweg45Y8dKzpLomTzW8syRwkbQoKt7&#10;5AOWP54J56ELJMyqzrKrKPMaQ7gu5weFGOg+mThc4z1ANBpMXStCrHk7epHUHHPJGB0yOeOKjEzt&#10;B5MbHCKdq9dwIII4PHJGRxnOOCARTlu45CS8h27VI2LjJzk5UN0yWHH+GEaZI5UZkx2CMg2j5Rk5&#10;6cjPJ5O4gHIoAum8jXmO4jKsv7xj8oGGGSOT8oXcOeec+tJc3TMC01zJtbozZ3Fj1IHG7jPGe2Me&#10;tR7jKbpJpRujGN77duCA3c4425659Qc0NMy7orhnO4bjtyShzzgg4zwTkgnp16UAWDcMplWaddzM&#10;SqSbcBgBkjOQenYcFeR1ptteMX8smby1BLKrEZUKp5Pzc5PUjI561Va4WQ+YNo3RhJG37ypwcE8D&#10;HzMDyOo6U2SVuI2jjbcMwxsxdcZx6dCw4Hoe4xgAtxyllKDd8vBMe9cA4HHU54zyMgZzzgmKVoZh&#10;sjzuXAkLgttIJ424GMkfgfYE1BPOBLlpNzbgGj3iRn4OBnO7O0evoM9RSR3DKvlru2pJ1IO0Lg/h&#10;gZG0kjaCRkYzQAvmLL8siIszJuj8vaG3Ht97d/FkYbrg56GmM6uFnLhd33mXfyfQc/73UketOe5L&#10;Rr90KWB3uGPzcjLEn5ecYA4I6d6iklR490cnylQMrJknO3OBzuOc8c4oAQN/qyzsAsm2RBKMKSVO&#10;CR3A3DHzDIzgDApzJ5JCANuVn3GPOMZ6DoAB8uMd37ZFRvNt/wBcu1VbG1WJ2ZbnHAyfm+6BxiiM&#10;YfDGHdGR8rFeOgLgjB646MD0OeKACZJPKYQSMqrGdu1ztC9QcjAwPmPA6DHbltxbpMpS4lfa3TKY&#10;3bhtPTgYBHQjnGOnKvJCik7lVeQuFAPBPAxkemOTzxjBJoeTbutopFG9mji2uWH0HGMAgcc9B3oA&#10;bNiR2Ly7vmI27yzEZ4UMGyuMdx/EDjgilkWKIGE23yjOWULtkx1wuM98cYzmmpMhG6JmWMY/1dsV&#10;4wctjvjsx4A+hy5IyrBhAFI42+WV9cnnPBJA6dARwaAHFpUbaUXBU/MzMC7EfeyQCMhcDjjPQjFO&#10;VZgXNuYy3zFpFQEOcgEpnoOMYwPu+tRq8TBWEe7P3vMHJYZGeW6AbiRj04p6SxiHeXVsR7VXau1v&#10;lJIGfmYHIPK5GBx6gD42RWWdTt3L8jKDwM9chucoe/A6cdKsqsxHzhsh/mZoSQMduSR2IGPTpnpW&#10;zGXKLDuI6bs7hjHr2wGxkgfNg4JAEiTneFMPzLGNrZyenXA468+vUDpQBZkSAFd0Xyt8jlpP9k/N&#10;wQD3A6nrnpy8PM0bRtsZpOVVVwqscngdvbj19arvP5WTtH7yRv3xHA9CxGMtwAcjp9DQ0qxx7ZGh&#10;UD59jKcZPGctnv3z3JxigCx9ojWXbLCWUbjtw23g88MWHqeD8u3r6uDS4jZbcsoZUPlYTyum35jw&#10;QOSMA8H3qnIEXdAg8varhtzE+WRkHbu4/I9sn1pzErctL8rbmG5g3TkNgAA56nq2OOKAJtwVJESR&#10;SwyvzRhR2IG0jGeBwSOc0T3g8vzpnjj2ru3gBiMkYG35R04IzzVd2RI9jnAMZ5eMnhSPu5PbqOzd&#10;cd6PPEaeYJipUgFFbGOh5PJPTHsVzk5xQBNIYxEpMqqWZd6htxQZ5Gfu9T/CfQHOciOR1DMJI1YK&#10;MRx+XtD9x6g9+oA69sim/aJDICm08gblkyyKDy3GDjGcZ7iooFWXbEJAqsoMbRgNjgdvdSDySd3r&#10;k0ASuvzb8KAUyGdeXwT82enPXpnoR0ps8ii4BkRVKybMSKORuO44J5PJ9efaoWniWPe0MbNx8sbZ&#10;ySSccE8DAOTxx0FB2ragRFVVv7jM20c4LcnGMHHGMYOR0oAkjSABnYHszMWO3GAedqkKP4QT6d8E&#10;mERSSR+Wy+Yo2qyq2cAcnPJyMBu+cZyDxTVMcaqwibAyyt8xwfvHHPcH7vOMUJPIo3iV9qxgIc52&#10;cBRgbvlHXqP7wxjOACRbgnbcLJlgzM3ksp3soBJPy59MAg889Mko727yrKUZlkUt+7UjCh9oDdTg&#10;Edj+dMZ5h+9jQ7VTH7tWZjk4x3wdpwM44xgdKJ2LymAQrtZW27VHOcZwMkcdj1B5AyaAHLMYiy52&#10;Nu27wQoAyCTycjkYPqSPQ06PYzYGxPlXCySM2xd/AJXBC4PboB6dYpGDCRDKrFl+Zcktwckfe45+&#10;uCSM81LI8hOZrdm3Lub5f9YMbQQM4PXdnI9uaALCl42yPMZAoCkbRtYEcYHQ9eAMnvx1khlYyybp&#10;UVFLH/V4HBIOTuwDgA9Onc8YrldzSBVJ/dlW85QzNwMZBODnIzzgkd8GnQXC+dvxlequ0mMruPc/&#10;yHOGyTkAUAW/lgyMp15AZT/s554OPlPUDkYOSSFt5iVfY7FsbtqDdltpGRyeTjJ5wcEVXtmZ0WQp&#10;Gp2ZyW+85xgYJHGBnBzjjHpR5jsNrRxyRqm8HaMk9eOvJ49c5J56UAXPOiTbMWXYWBbdJtBPHTkA&#10;HaRwAMkZyDzTzcoH2vGh2x7VYMvOB6kZIyOuMeuM1BDdCOPCyqzLsBWMqAVbPOdw6A9MYI6kU1p2&#10;upt2/e3Tc5b/AGuuR0ycdcE/jQBa+0SKmd2PmzuZeh7EsCOhOeeeO5Jy3cZF3pEzAbhHuXhOB97A&#10;5wf4RjPHAwDVWG487liiNtCK20HBweemcnkYOc/jTjcPMBcbR85BjWQ5GSDg49jkFiMccEZNAFhm&#10;VNzq3zKo2lieW6nqMge46lsdjTXkYnyWiGzb838W1d3X5T1x3GMdexqqs0SiNSqw7lVf4TtGS3XB&#10;CnJB5HI6EngtFzvh2STY/dg/dbIHGeTkZycDGe3TFAE0jvG3mMufMZi2W272yTgc9c+2Pm4J6U55&#10;kWbYyqhb5dxY/NxjPKqPpxkdc+taaQyhmNzIMqQS3ylV3YwPQ54yefuj6pv2/MQ5YuzyKsaHac5G&#10;ABh/m4+gJ7HAA+SctH58dpF/Cwk27SThuRk/KvG04IHPemtcR7WEMZ+ZcbYcgnIJ4GO2GORwNvr1&#10;hubhTGoLsy7WCbcgbjkdhjBP8PJ74pDMxaOAv8u8BcNhmKbgRuAUMDnB7d+/IA6eRm+Y75G4fbH8&#10;v8XT6cdscP3JNRgyRuqNMjMFAK+YU2D5Tjrnj64/pHLOiMjQGFVUYXORz1VjlmHIPOeenbgwKGJ8&#10;ll+UKpZQTlhwOox3YN14xQBPGyReW0yKrcPufK7fkOMg8ryy+xwc54qP5o38mLduGA2fvpnOD6/e&#10;5yRnB/CiLaEUiWNmkU7mRgcHJ5XDjOOD7ZAx1pqSMJeDGU8wh8qCxxnj0J6dOeOlADS7APLhNoVd&#10;u2TbkA9eOAfUNgkjuaWVVLMWt96ht0itEG24XjoQMdOMfXnmkeNElVDKv3Ad3C7ccAcnnHsfX1FC&#10;ZIYqFZQPubm2tnp6YwOeM88euABpWUjzI0XzAvyZKk7gMl8A5yQfQc5ye1NJZWM0MeF5+bdtO3BH&#10;DZzyBjnkYB707dKV2t+8yqeYG+6qk8c+o4+hHTOahBldFCF2dtxUrHnPXIx24xkYxyTxmgBzrGre&#10;Wdm3J3eWrArgdMEdclgeeSOmMEtA2QBlQJtA2hWO3cqsCFJ7BR06ZbrQIRLlweGUBdrBgyg4HzEr&#10;tHPcDBHXNJuQyJNNDu3x/LIXJP3gccbcc7evQbeBQA6RoQzENCpbgScYY7ieoHOQrDGW7dRmmSMx&#10;/eCJoyWJyyfKeCcYz3A7YGeMDAynmCXI+Zv3YVTyu88ZGc4PBP8AFkEd6YxKAAOyts+bcePyAPHb&#10;nHrQBIXlE/lxtu/urtJyMjHA6jPGcDt7qIy8cR43PHyvGQBgbmB9Op9uQTjFJL54O053b2/ebsjP&#10;P+zkjBwcY/nUUjqxzvULnaxBAz26Y56+3TmgCZHgRTmWMCTq0pB3nGc9B+g4KjpzUQnDAyO64B4W&#10;N+B2I+Xj7oI6dAenNRiRgJCZZEz/AKxVbI6rnpggAY4GeOvSmbypRiNrRn5lVWZkKjnngD5iB6en&#10;bABMbmMEoyr/ABKRtxt7Y4HXvnvz6VGB8sjw+XuUlDIqBsYPUkHA/h6YYZPc1Gt2sbrEHZxtYqdv&#10;G0cdP+BdDzweKhLKYyTIoG3DbsLyce/A/Ecdj0oAsTOsiqrLt+T5lbI8zBXt9QefQ96gMirKgnkT&#10;duJV9ucdPzOcjtycn3Z51ujZEW0mTCbk6kHjr/8AXH51DNfR+VmJlyWP+sj+VR83P0HTB6nvnIoA&#10;klm4EXm7JGV1MZXjPToMcduvGMnHSh51bzFX0T5Q3LJ+HbgjkY461XlnRJdkbMowNytkc4IwRnBw&#10;OuCMZ9TTDKQuzd/C21YzuXG485ONpz6g5ySODQA+SVi3K5Lfdw+D7/r1B/Lih7nzjtYruwroWkyN&#10;23nt6c8dMD3qvNMyBTuwQV2sMEKwAGeCTjqOcMSc1C0wJyD8xBC7pOCFI/8AHhgj6E/WgCae4l+z&#10;gzF2YMwIjk2gHOMckY7Hr/UU1pkM7iJ921cL+8VeQ3AwTx+IH161C08q7hEfm2uflc9OcbQDjj6c&#10;856UyScZMPRdwDHjn5sYz164HH6UASNIcMVEm1hnavyqmTzx0xxk4HUY7Ux2Mk3kt837xh5YJXau&#10;ODxj0HtkcD0rmTK/OihpNo2MoUAhc4Jb/az1x15qOd1kO1WKx9PLjiBJODycjgkZPHGV+oABM0ik&#10;LGWYO0eyMqigN65GBnOT1wf5VC10GOFc4aT5cMMJg5JyD6eneodwKNCPLC7mDRjGAu0/KOOehAwM&#10;nBGRgCmTyzeY2JFDBVb5GVuecfmQD2BxnjNACtOfmflN/wB7LDcCTnHoT3xx64PWmyTSTBhbtt3M&#10;TG7FQY2IBXt77eOeD0pk0pf94SPlbaWZmGfQ8A9+AenvxUUrSTRMWdgzYEe5SMk5+mM56jBPXIoA&#10;PtYtyfOkwrcqq/KPqPmPHT8QaKjlcyqPKg84KxGViOBwP7mec9T37UUAeQHUGjG2GNfl43bSuVPC&#10;45GF4749OgpRdKm5zt+TlW8sKOfp16H1J7egxftagMhkVV+XARSvGCSOORjjBHXB98yG+RTkhvm4&#10;kwoYDoOg6devHrQBuNeRAs7O4cfIitjJ5GBnHJByTzkjb9Kd/aBi2gT8bv3b+cdvBP8Ae7jA4xx7&#10;nFY0eoyR5ke5deyfMSOvPGOnHTr9aedU2Fvm2/Ko2tlQeSATjIbjnbjG7HvQBuJfXMQYvCqhWww/&#10;hBAB/POevbg84qRb97ZVjwyybRHHnKtuIPbJGSCfwx6gDCbU4lUjz13cttCEkA5HToenT3p8d+Mt&#10;vK7jtYfvMZywz2HGDzjuc9qAN5tRMZaRBhY/70q4yWOQSO+c/Tv2qT+0hvGYWbbgMF+cYHOV55HB&#10;/Eg4HWsGO9QK2JCmxv4Y2AyQzA5Y89Ofz7HDv7UWNf3wHDKd0bAgspVj+PvkUAdBHfsEKJIZNq53&#10;bBgZJwBx90gHGRyOMiprTWJt7G3AwoGAqg/N/Dx2wFAx6Dsa5tdSkQEC4RuQPl4OSwzkg9iSfXFT&#10;S3yyeZ5dwd0hbb04BBOOMkHk8YHTPfgA6H7cfJGxXZfMYiRX2qAe+M9uAWPHHNKdYiZGUqr7RgsM&#10;fOp9jypHTocZBxxWA+oLKCsigCTAVdnOD05xnA44BycEd8iT+0Y/mMVznc+8OobH3SN5yM8ZU9c5&#10;AwKAOjTUH84SzWrbyyxNlQzb8ZHOBwM+vT1FOTUM7ZAu18hV2g7uv3Tnrwg4HWudW/G7CkKu7aNo&#10;DkqAx49h8pBOSOT25kj1JtrSb1KqFDL5Y+bC7c55PBPYDpQB0sOpsxUSBR83lt82csB93nOccde5&#10;PWnm/jiMcsm75eN3GAuF4JwccY9OnrzXNw3MhZWUyxsZOGkjLBvTJIGee3f8DmS2vnZmVY4yrow8&#10;teBgj7vqQAOPw/vUAdFDqETvHFFcIylvm5Bz1G4D05U55A3dO4sDUnYpNEyjem1WfO0/LzzjnnsD&#10;jGOQa52O/wAyq9043cblbczFt+WC5zkjB5BPXnHFKb8OVd/MLbFJ8scMCM5yCOcDpjgL7igDoYtV&#10;WVA1pIzeYm6P958p64HB9PbH0xVhb/YY2EyxocKmxh8q46AjG7tjOck4rm01GWExpJPxtIY7iQR1&#10;Jwfc+pJ/Dk/taRYlfzBGVQqp7jIOD05GeAOc+goA6AajHHbbJ38uTy8t+768AEDPAUfd5xz261Y/&#10;tPYsbNN5io7MvmN91sdACPlJ6d+Grm21NwXEq7d2BhVI6Y9s8Z3cAdDkdDUjai0bl5hJI0LY/duw&#10;R/m6+2QR1GecEDBoA6L7UYQ0aMVUFdyp/AD1yP7vysDn17c0o1ZnjWX/AFmH3KrndtJAHBBx+IOO&#10;VPoKwE1STJgUr8uWES5V+mVOAuTnB6Hgn05LhqLqy/u/LjWYK/Jyq59c5ONvYADaeB3AOg+2uqeS&#10;oGNoGI2JxtwPbnkgkZxzk805b/zkUtIzPtHzGTcWz1JYdvl7fWucXVporXzc7vLjG1WfOSM4698k&#10;cDk81JJqixSG2yyrtzhV6nGATwc8bQ3Geo4FAG++oyIx3Srs9VXZnqfTrnBwcYHOSes41nCs8Fyy&#10;5A27WGSCxBIyT1//AFetYEWqOVVY4vlZd7srDAA6AY6kfh1GalbVeNsUqK27CsqqfL5OCRzwc9e+&#10;B06UAbttq6JKfKVHEcw8teBjgnrk/gOvzH0FTLqnyqpnXbuU7Y+Tj9Op6c85PUVzv9uwiIbpd0fm&#10;FgMkqsYGcE8t+YxyMAUsuokjau9QSpYLnj5yOxznHIGOc9cCgDpYL/cpiinVljZy+zaq7uCT06gD&#10;P0b83T6j5aNJJ8rLJlQsYUdML168FepH0JxXPC+hEO2N1bareWFXO4D5QFyD2zjv2xjoq3qgoqBc&#10;4YhFy27OMdOnTGfqM80AdJb38fyuoCqzbPlGQM8AZ6AemMEjrkVJFqayDEM/zfwbewDAZB3c+nsc&#10;ewrnV1B9uGn25BDKYx90dTjGd2MdeffNO/tKR1XZOu5W3n5juDdnPGfmPb2H4gG/LqCvCtxLFGzZ&#10;JjeZiTgNkpwBtJBOeT8w5PapZL5El+zxMuFhB2Iu0d88Bcjp1AzjPHXPOtcP5XmBWUBgCq7+3+7g&#10;k8Dk553Gg3kYjYlvMYZZlwQjFt33RkkH0HoCeaAOjOoqoMbZZl5/cr34AOM8cn0HKgcdpf7QggMu&#10;ZSeqnhhuA+XAAHTj8c8DpXPrqLY8kpt28r3UcDjkfLwvYcE8c8lRqEwC2ynDK2Q27oR/D19c85Of&#10;x4AN+XUpIizeYxEaFvmQDaQN2c56A+uPUetKNQQRbt6shz91jtbBGD7/AHiOcd+lc+NRKF4HMik7&#10;Srb/AC2QsTypDZBHzAHJ64JqT+0rh024ClmzGFk3dvrn7pPOP6YAN5b9PLWNtrDbmEOvoVPOAeMc&#10;njOPqMujvZ4pDGz/ADMNrADAc54IyOxGDnOMHsBXOyalIEVmZgrcMGjww+UYOBnJ6DgjGKfHfbpT&#10;5abmLbFk8tPm+7xjGOT9OD14zQB0kWpEkC1k6HGAuemSpzj6Y4OQucdRR/a8e0MrtsCFthb7oyBw&#10;vyj396wU1VhziZo8M21mO4Lx3BBPQjg8Fh2qSLUkK4iuI8xszL5L4zjPJA5GMevXI47AG4mpTvKx&#10;Mx3bS3yHawxnP1HBOemO+c0NqUyjzQ+/c4Vg8eePTJI4PTPrz61htq8KIyl41KxnLb1YYO45GQfw&#10;57Ec84fJeqhyxOQefQHHI+Q4OB0yf16gGxHqEsgWJdx+bO1m546DZzheOnfHIHOEi1EJF8sq9F8t&#10;Qy4LZ644GODxg/jWOb+UyZuDGwDDCp90NhcnnrzzwMMC3Q0ovlkQxm6aTd95ZGIDJwO3HPzHHP07&#10;gA1f7Sih+/IqoOC0kqjHJ4zntx3GRilOoov7uUBBu3SMADgYyWPOTgZGBkjHvWMdTjKHe6jzM7vm&#10;Iyc+gI6nHGcdu1JJqKlZ0khZirvtWMDacAZ9Og9PagDbOqbisrr80eXZkXPy5BB6dOFJ4IO7jtRJ&#10;qM0SKSJRHhQreWRn5iCRzjOOMde2cCsF9TyHaSZgFZgMR9WBPPDcZ+nPXuaSTVpIpj9ncMxZtu4n&#10;A/D6/wAI6Y+tAG9FfyjIZXCjny2k3IhycfMMjPX8SMUw6g0iM0XzRrkMwU4APBBII28c8HP1rFjv&#10;P3bFAH3OCC3LHG0gduAAfYD0pjX6zSo0g/dso+7mRsHHBHH09MAZoA3f7UKxtGs7KBuDKmAGHy8Z&#10;BBPIwfdcjjOZHuyZdjhif4sL8yk7iDjJGCV988HINc+t2XDM9yy5b95J94nkZYdvcjp9OlRw3RZN&#10;kkka5x5nlwFsDqeSvqG79GyM5oA6Jb1vOzFuwW6eX0Ocg9e45zzxjgZppvI2CJCw4X5htyd2QxB4&#10;znOfp17Zrn/tu2DzJi3yn5fMjDAsMewHUeoJyeMGlXUGRQQW+YNhlYn5hjAP3ccH+dAG+upo22aH&#10;K75AYvlwTnPUjP4kc89+5HqafKgkyoYhVU9BnaRnrnClewyv1rAOoOi7UG5nYIP3nyhc55X+EnPK&#10;4HGDk0kWoOz7PlLYVOJOQSemehwM9vxOaAOhGoKcOkjbvlVZI1XB9Tkc5yCoHqrcZ5pj3omG63bb&#10;t6PtLEN1+X5jxgr1IxgetYbai7jzWfKsDhpLgnPbO4emOOn6k02W8kDMPJ3bVHRt2TntzwBz7jbQ&#10;BtS63bquGI3Mu7YI8sdvUfe64J6Dp7VVv52tI/mMbMhZFbay5IwD39cZA9RkjvmtfOpLLKwV/lZk&#10;U7RwBt65+9n3zgc4AMM2pO0DNdwZG0fe4YAkFsY64Kn/ACRQByvjNhFDcRkD5AzOsm3CNwQcEj9T&#10;nAOcgceE/EYFJJJIYst5n3sL8q+nHUdPXkcd69v8Y3r3MLwwwrHCItuGU4AOOmeuBySccgj0x4t4&#10;ztg8m+RPm+YSu3LIwHJ44657HI4BoA4OThyKbU13G8cxR9u5cg7WyOKhoAKKKKAJoFeRTGGwOtdD&#10;pkP2ZC8Xzyfdj3E8Y4J79z6fw1jaO6wy+dIBtHHPTpnp+FdBZtNfX+9gny4O51xgjJHI6gelAGlY&#10;wmFvJSZd8gLSNIMbslgG7ccnnrn8RXR2lmbSFbVIWW4mj3FAxbbuAw3TOeT29OnJql4T0+COVpSq&#10;iMfdyp2k553Y55wvGcjk+1bE0kMImeJ2aTds3KwOfkHOMjBJz0AI7nJIoAxNbjdJWhmjLSbdgZsD&#10;zWJ5I567sDtk1Ogj0GzaJgDN52XTb2HQZ54PAx04GemadZoLyM6vcK22R1kUCXhf7vVTx0yec5OO&#10;lVZ5XvUkvpSD5bfKo3cj5tpPAznPv74AoAh03VrfSopJJ0WSR5QVbcOo5J5AHIOee2KqjxhbqJyT&#10;HIrOqxvHnDKpGeBjjGOAc8dMYrD8SXDPdG2juGYquPlY7V/p2/H6Cqyx7FjkWFizfP8AP/H/AF5/&#10;pQB2I8RI0KQCJo5i2I4lAy3OQMYJ9up4bHavRPg5dz6Ikl5bCSK6uHy77fmg9ecZHHsccZOOK5Xw&#10;j8I49P09PEPiS8X7UrZ+ws3ESFNwD9dzkdvlAx15rqtBW68Sa42j6a0awbi0kxKt8qrnb90nrjB6&#10;Ake9AHcafqeo+JJY9G0SbybXdi5uGcIHXP1GQCRzx16CvpL4Cabp+j6NZ22n6dtj2qG/eI2/364B&#10;wvHPQZwSMV4x4A8A2+lzRr8ytHJtZsluhHX2G0HoQMY969x8BXVrZusKFl2kq7O47Y+Xgjvxn8eO&#10;oAPoDwz4jJ/cRSn5jlz93d1yOTnjJ6r+vX0LwrfyCPzD95lO0FSM9sckjABPr+OePHfDV35TRlm+&#10;6+YcFlbIycYzwO4B/vcDrXpvhqdWijYPzuZjt5xjsGwDkDqO4x1zQB2YvBOnmhQzFgWaSP15IyDz&#10;x69MGtPTrpfM8w8/KDt6HGcAk8Y4B7AfnXPQ3YVVSIfKrbUXfncT04/ugHHUgHPGa0NPuZpJPmbb&#10;mPIy3GM989euO3U8cYAB09hfrPcNAdzfLu3bQOgyeO2Djvgn1rUhk8oxGO33tsBXZheOwHHoP1rn&#10;tPMUUAZTu+b+6C3GR9T+P8sGtiztJY1aYRKrAEYU5Iz8xBAIGc46enY0AaX2uNbxw6JuUfKrDJI3&#10;cY/I/gasDznRSi7VVn+VWCsO/HoMZz0IxVW0sFzJI4kG7qzSD+Z7njA/PmtMyWSwbw6sygbvMXCy&#10;Hrnk5wPUgd6AItGkt33IzKWZ9qqzDAO7Bx0547HOR3q5er9sto71ovuSEbQzcnGcAA8k5GD2z3ql&#10;GHhP2iO1Vc4GV9M/xcfXPB6596iuNav455JbmDyIYlYxxzdvywOBk+gPY0Ab0um393wuoeW24DYq&#10;4Ve3T1xk9AOtWNG06e32wMq4DHzWZTg8c9cZxkenOevNVvDmox31sodY/wB5KzNII+Ccg+mOnOff&#10;tzWutrptnZR2qiWQuhz32j1Gex68/wBaAJr21hhkijjh+0NKxZVXO1FB447D6etXtO/s/SrQXt3Z&#10;eZNGp2BVJC8Y4AGP84zyazbEziz2xKylSV8uQYyMY6KcAZ9Sc9qt/wBnXR8xr2/2pJ/zzjOAO557&#10;+v06mgD5s/4KjfDWP9or9jTxZ4bj0q1abQ7VtW09bePMmYhtcKu4Y/dM44Iznp6/gX4YtrjV/h14&#10;t+GVwT5ukSNqFlG23cDGSJRzyF2gcDue/b+ojw7omj3dhdaRrVkbqzurWSGbzoRuCMpXGeeDnkjn&#10;kV/Oj+2Z8JNS/ZR/br1jwrrdmYrePWZrS4Zuktu7sqSEdOYWjbHqD6GgD3j/AIIT/Fa30nR/FHgp&#10;5StxoniCz163CsA3lOoilK5BzgxR9cAEj3B/bO3sF8pbhHjure4jV7WVj8rBh1Xvnv6AHHtX86X/&#10;AATb8ZwfAT9vG18HeIJ2Wx177RoFw8cg5MpV7ds4OQZY4fqD71/QF+zd4xsvG3wV0S6ae4W/0+Ft&#10;M1D95u2zwOYWLcg/NsLYx0PbNAG1fpD5bNBFt+YAxtHu3evU9Qev0rB1a3WF1mgtvOkLcbcZGGyB&#10;yQF6dByM+9dRrt1BFIy3kcdwJHA/eOPl47EnOOnt1PWsHUZIJ5M7mjkI3NJuzgbenPAGevfjpQBy&#10;08cf2wxldkrdFm+XBHHUfge447VWuTcfZjHd20kfTDNsXpnBHQEnPYDp9Ad2cQSSfvA0ny7mLBdv&#10;vgjpxwPbtWPe29sArx3MmFj/AHX7snbjt2JOc8dKAMieRbhv3cHyswSLMa4bOPQnJJ/pWbealFGr&#10;Ot/lmX7pYnJ2tzx9Pw5OBirGqzSogKy7X+ZWfld3+yQM5IGeOuOmOtcbrmtOZnt24y2FwW8tRnkg&#10;DjucDr0PpQA3XNWhud3mMrh8+W0i7WIwwxkkjHQ9+eetcb4l8TsiMWG5kco3l5bkEccn6cd+nJwa&#10;r+MvFaWUsuyeNhMoKTcpkMC3C8HIZcYBBBxzzivJ/HvxPisIWkjljdfLy2Cm6TjJB4OF68HrkZ65&#10;AB03ij4gPa4d77yV81vJhhk3fKp4UDaVY8dO+BkcA14f8Vv2jNK8OW++XWY4/wB4WRWuMh2wQVwV&#10;x09BweP7tea/Fv8AaU1Owkkg0QTSSLlpmF4qlQeCSfbeMMenp0I8H1S88deObxrNrrUA11bukUi2&#10;4kkm3+XlFAHzbmAxg/KRxj5sgGv8dv2oNS8b2c1hp2ty29rNuCxxyb55QA2MhPlUtjBOTt9T1rwx&#10;tF1fxNqbQ3rxsqlZJL6OQS+VlSFQ7GxuLY9wevevoTw/+yF4t8SPjWIZbeQMu7zJuYFxtIbAOWzg&#10;KqgKByeM13+nfse63FaCCOH7DpcLea19cQ7ptjZDlAAX3tyAcZO7O0bc0AfHWh+E5de12GwnDw2i&#10;yj7RdRx7jFGuNxyP7vOemTjrmuw0P4Hy6ldyXawyfYUjeS1WZhuSNivk8KR8x59OhzzxX2Zpn7G7&#10;+NrfTbDVdHbTbDT9LhNjZx6YqSQWRllm+dkAZpSCWLSZzkDpGoHpGk/sl6G2j+fdaf5NrGovNSjb&#10;5f3pXAgGCwIVWUZ+Ukk+hwAfC+ifBqTWzdaoLe2h0+x/d+WxDFed++MMc/vGX7wBOOnNd34Z/Z81&#10;1NVt5o7BZnjUiOG4yxC7yBHknDFs4wCAckcEGvs7Qf2IpLDRIZNRtIY5LjZJMq2+WVpjuaLKDOdq&#10;jHJ2hd38Wa6/R/2V/scNzcJYRpJGojhEkhaPG0EpuOMkFhnBy2c8c5APjbRfgVrV5rDXx0pLT7PI&#10;sNvEfl2nC75CwB8vJznjPGcZ4r0vwh+z0l5A2m+fcTXc21iiyB/MXYhIGSE37snjB+XOMjNfTWg/&#10;s5PbytDBZxiGG4RYx5ZQ42K2f9o7up4BOeucjsvDfwZ021vpZpNJeNd6iRvLd/lO7gHkDAA9zyeu&#10;aAPmTSPgP41v72Kyu7tY7trdvLa4t33t5PyrHIOd2CwHysRzkqvAMkPw28Qo99feJzZx3UMyW0sf&#10;2dWXcu9cFnYFfnJVcEgiQEYxivrDW/hb4fnilnm09X8uYLDKu0FGOAoXBOWHJOOcj1Fc/qfw1v7m&#10;zNnFpO1Y1/fG4mGB824sduevoTz1wT0APl6++CMGsWsfhzxX4Xj2xkGNjCWhfcFUHfsOBnrkZJO4&#10;c1xup/8ABPL4e+Ib+4kmsWsyq+dJ9lmWLhQWHAz83LYAXklR719Uap8JfEloP7Mt9U2ws0j7VjlP&#10;k56gnfl17Y6ggFec7a8Oh+KtIvPNvXihWCT/AEe+Tciuq8iHjaTkFwNx6FgTkDIB8mTf8E4/C3h9&#10;Jb6/vtUvrKGGaH7Le3SgwzMjCOTcsecJJiQxkDdtYZ+Y555/2EbyK6XS7VreeORfL/fxsFTcvzHC&#10;43AkZ645BOeK+3o/td3Pb2svhuBda8+K6urcyC3ZMxALvAP3CHUjBKkIS3cV0/hLRWuLa2tJ7W5t&#10;280ANHIAkMYZRggHDKegPPysOMEggHxV4a/4J9+KtR1xbvxLqtnfSPIEjWOd4IopBJgHbjghMAL1&#10;27gTlufVtI/4J5Xq2i6eNCs4o1O7yWnmO/p90nAGeSCCMYbnk5+ltSsbC3v76S00rTbWNnZIftXE&#10;+M7CwdQdu4AEMOm7kdj2nhzX/slz9nh8A2K3U6xpc2P9pFWhY5AkSYsFckDJAyFGCcEjIB8n6f8A&#10;8E3PDLxW9hqnhex2QrKDHBdS5+YYJYkkuD1KkHf0OK3bX/gn34ZOHTQbUr8qTYhfJAPu524H6cHP&#10;GPr3w9rb6dCkGqam2nzMxEen6hpiSGccYzIgKkcEbuuOTjnM2peKPFr2zWnhTw9LZxSBnZpIVVZC&#10;XwAhL4798ADggAigD5Bt/wBgzwS6tLrmlT3Fqfk2nzGidsDC7N/XkYwD7Y6nT0D9mX4Q+FL1V0vw&#10;Tp6+SoeMRxRLt6gKPl6gZzls/N6GvbfFsHjHQpJpr6SGZFytusdxErRSMcb+EG3HXaCenfGa5+CW&#10;11Nms/smoeSLrbGu7a0f3VAY8j15zjJzycmgDi9c+Hmj2cTR6B4NuMRuAqRuse3O0YHQZPI3A84O&#10;TzXOWnwgkvY5by90q2iHnnd51wHc4I27nKnODnuMnOFyM17vovwz8RxW0x07UHEEm0pDJH5vscH+&#10;HvnHUjkVtx/DnUGhWSWwCyL/AKxgwUAHLEHB6/e47Z/CgD52tfgzomn3ef8AhFNrFmkd1t9jSTFS&#10;WferBmJPOSCTjBIrc0r4U2Nu6ztpnl+ZtUJGG4yxU85OPXgDnAOOle4N4FgtraQSJI0cKYmWOQY6&#10;7vxPb6jn3vaN4cszF9rewj+9t8zy/vgDgse+McHvznFAHnVn8OY7m4VruK6MjLJLNdNd/OzspznJ&#10;OePlPBPFXtM+FRkj8t9O8pl+eCQfemTp1wdo7e+Ogr1e10a0kjAvI2VpAPLjjVVKkYxgenp9KcdK&#10;tJ4CLuP5lfbkttAGScDPHJx0zyePWgDzTS/hpbaZGp0xdkaybNkkY3RMMf7APYD8M46E4fjHwHpm&#10;pRtbS26xzrGQ8j4bCkcFT1Xng8jPavVNX1KCebZ5rCNWLrIvzNtGNwZue+48np9MVymu3oUfZYIl&#10;A8piskeSwRgevHt9eORxyAePaZ4euvB3iGT7C80cO5fmXJCtnAxznGfrgEZr2rwte3l3ZRySHzts&#10;exd3zKr8Lvz1GemD19+3nWqacNRL3FtIGkkkL49BlSSCOvsMY+mTXongG2e909rvSt8wEmZriNSy&#10;ouOCT7HOcnAAyM0AWry/ube+a1sysSxN91nCcD+IHoeM54/WsHVrp77Rb2c20rS3dqYvLjwCC5CK&#10;AMjPUDnHUc1239hQGdZp0DBV2qqscMSCAOffnGfx715Z8fPFr/DT4caprOm6SZr61sZpbSzhy3nX&#10;A/1Sj/ekCp1/5aD0FAH5TftY/ECz+K/7c+nsZF/s3QZrvWpHd8LJ5CkxNyoG14rKzx6hwOetfTvh&#10;DTfGng39mDxPp/gF5bvxhrU2m+CPDKQSM73Oo3e2EFJAAxPm3CuWP9018vfsxaJafF74w+Nfibqj&#10;RtZyapDp9jMw2xNpdttlnxnOSYra0Q89J29a+0/gLoj/ABR+IXwF+GekG4+2JdX3xT8QXFshSSCK&#10;PzBYbsYwxuLuEjJx+7I9KAPt34l/8EaNK1/9jWz8V/si3s2k/Em38Kaamg2usanu0+4NtHsJHys0&#10;U80XVtzJu25Cglh+ef7Gv7G37S3wF/a6tf2iv2oNN1A+JND0rVYdHttas/JWKe7he0SeOJRggJLc&#10;vuAILeWwyclf2z0j9rfxD4W8D2elat4H+2apHEtvFdR3SxxTED75XkjA5IHHB6dB89eNtN8UfFbx&#10;m3i3x9cNNfXmQ20lUhgVyFULn5Rxgfj75AOd+APw9Hh7wFeasCy7ljgjXbgCNN0jcDP8UnPIHGK2&#10;PDVlNaeFdQumd5P7Su9qKR91SATweesR69nx1rt9b0aXQ/AFtolta7GKSFo5MAO7nLPzjsAPWuX8&#10;SxW9hc6f4PFwGWOPfcKHC/M2TnpnrnaOOCTz2AOz8DQRGwjs7FJI1mXG3g5yR7EEd8c5/CvStBto&#10;baDymRVXjbHyo9jnv/n0rznwV9o+yRxeZuAXbuaHaeOvAGOmB68fhXqGg2ougqpcMwVtrsqnC8Y6&#10;+mR9M/nQB0WmRhJFS4ddy8fLjg/49z0Na8VxdGeNbaBdpH7zp/n8azNPtRZWoNlJvUr1Xv8A4dqv&#10;W86mXdubv+73Y5+nfpQBpWtzPcBlkj284Pv/APXHvRIsiygwzeYrH5lZf5Go7PzDtuJXXPddvTj3&#10;qx5qOhk27WAPzqP1oAyr+aJpsXUOza2I5Ix+lULqJZotxXcY5CWXdweOB27Vr31l9tDOt1lW+9jk&#10;Hjpg+n+etZqWJt7h4lTlue21jzkY96AOAmC+GPEjSNlbDVGCyZ+5FP0DD65weOwq9qPh201i6+1a&#10;nbK1wclpfJHP/wBbitLxTpcepWdxbTW+WZQdq8Y79f7wwDWboWtTll0/VVxcL0kBOXUd8/3s9vxo&#10;AzvEHw8t9T06bT2s4rhG2uqyx7iCAAHQnlJFHGRyQTRoWh3HhuK3hsZpI2gx5L9RgDAJBHuD+fqK&#10;6i11HZOftB3IeV45XPfjj2OKWe2NxbyXVtH5kQGZ4oyC0Z/vAdx0PHSgD4v/AOC7n7It3+1h+xrq&#10;HxG8P6X9q8W+CV+32YTG5vLY5TPbcrMvXrsPYV/OV460hraSLxBpszR7ts0Ei8FTknHU8qwK9eNv&#10;5f153MlrrFrN4Yv0Wax1BGtp1ZSQEcbc846ZB/Cv5t/+CoX7Gus/stftX+LPgxPpbWum6kZPEXhD&#10;GShtpCfOiXqPlkjcgA8bf9rNAH2F+wT+09/wsf8AZ58E/tFzXIk1D4bsNM8cLHMGeTR5dkc0jbuQ&#10;VIjl/wC3ZySQwFfpTHpe7TEtYm8xV2mNlwN6thlbDEHBDA9PpxX8+X/BKT9pGw+CHx8k+GXjW9hH&#10;hrxWjWmoQ3G5o23ABgVXIJICnkH7pxycH9x/2RvG2par4O1H4I67qa3WpeBZILe0l3H/AErRpc/Y&#10;5jIc+YVUCB2UEbk6kEGgDs57BbS8t9SkhMSfMxMcmefugjOfYZA46VNYWdjfnbPsVehRU3ZBP3f+&#10;BZOeeh7Zrc1nRVnWSS1tkCBMsNvzDC9Tx1GPXvXOyXkmktHHeOypG2zzPL+YLgdyOc8EcdO57AFh&#10;9PsYytqIfLSRg3kqvC4OOpyc4P4Zpy29uYmIb93MoMnzDawx0x3H9e/FVbXUraArJtmbKM0knmY4&#10;6DHrnt7EnFXLOMhBEtzGw8tmbzpD82V6A9yATj0wCBQBjah4e0pv3jaeskskZcbG24yRyeen+feu&#10;e1bwJYx38g0+FmkuAV5UrgHHHykccc8Hrya7iO4gjVfLaENtLTMxKhjgALgDqTyP1ptzbW1xDlg2&#10;2SP7rW+dy9AMngcYwQO1AHkut/DjRbmdL8xrDsdYlVQGRMHHyg9GB65HHvmo4fhnpM+6aK3/ANYz&#10;fMn7xhkZ+QDqOnUY9TjGPVrrQ+I7CKL5Svyx9QV4JBPfBOep/Wq7+HljLw2lh5kczbV3rtYYHTkd&#10;Tn19eaAPLx8KtNhKkuNtxjbIzAF2B5VuT3x3PfrVyz+BFxFIsuj3iRlvlXzBuDttOBnue/4131vp&#10;1tE5sJZ3iZclWuFGGYYGSc8/KcdDWtpUAtGVpY0k2IpCwNwV55OOpBHJGeMe+QDzhfgP42NmulC6&#10;VI2naSRGYHJLMeSD68gcY2jnjFXtK+CPxO8R+T4Usp1hjupl2yJIU8zOSzZOTt45x97pjFe36MIZ&#10;YVtJJo2UnbtbO5cL908DJIHfqBW9bSQwTrbFYvMZvlBwv4/WgDw7xD4M+I/gq3m8OWGjNPMrNGJV&#10;+cI3dlJ+8OM4wMEAe9VD4Z8a3Wns1/od5cuu5Y87W2rzzg4Ayfb/ABr6PtoNPEzSTQR+ZkfMTnOT&#10;6ntVmLS9MuAw8tNu4MVABGemP/r0AfMun+CPG9hbZm0a6t3VTHCqMm1c5+fqPmOOoGAak8NeAfHy&#10;Sx29z4fVopExdXcsh86UYPGT8wBYnvz+JFfUEmj6ZdOizWybUbLKV4J+n49fwqxDY2DjKQR8DO3b&#10;QB8q+PP2Z9V16LydFsbS0MgIZhCZGc+/Iz/M+9Y/g39iuwh1Vj4mj+2SeWgjuZ1LMuMjbg5wp4PP&#10;rznmvsWfSNMnIEYUN/dH9KZb6Rbo6nyFXqOhz7n/APXQB5z8Mfg/4N+H/mWljokaxSNvK9ce+f8A&#10;Ir1PT/DmkiJTb2yBWx8pXg0kWjWskqkfLyMsp6Y/z/Ota0RIEVAxbb39fegCH+xrYR+WsCkEeg44&#10;61G+jxsPLUbMce/0q49zGowCvPHejzYQPm6enFAGLbWNzbl3/hHbbSCziub1bqU5xjaO31/nWrcy&#10;oc5xwvIqGVEQBiM+i4/woAJbKBSVUAnOegrJvRDcNtJX72WKqelbK4dfl+67Z9KYNOTzTIFXdg4N&#10;AGQdKil+UxhzjBYt098GlTQbVTvMaxtu+UhsYOOv9K3BZxhgVKq394HmobiNRuCTqd3du1AFEaXG&#10;QoIDep7flTJNItTtbDNz8u0Z/wA/0q7A8lx8mFx2ZRjP/wBepIkmjOCihfVqAMc6e4Coltjpw3rn&#10;r17cc+9OfRoUG6O3Y5Zjjjj/ADx7VsSReYu0RZbGd2/j6UQQvtUSw4A/i4oAxYopIG8swKi8Hbkc&#10;f4cfyqb7JAy+ZNCPlX+8Qcf0rSksI5Xyp2f7Pr1qH9zbOsTptXcNrDHy/wCeKAIbVra2KlYmAI9T&#10;/n/9VaVvqUGfLDENuxjOfwqArDJtyDjOV+bFJ5ccR3qozztxQBYa481mVI/mJ+WvJf2qviv4a+F3&#10;gfVvFfinUFh07w7pM99fyO3RVjZyOvX5dv1Pvz6VearFpVrJqk5Kx267mB9v/r1+af8AwWg+Ot7d&#10;eF9F/Z30q+k+2eM5jqev7FyqaTaSKzRnOP8AX3cttAOuQ5Hc4APiv9nXTvFPj3W/GX7RXjSK4s/F&#10;XxJ1qSz2eYcQC9K3lyVJ3EfZ7XyozzkYZcA9f0k/4J0fCWPxJ+0OvjWfSv8AiT/DXwqlvp9xkhP7&#10;Y1JVaSMDPWOwW2bn/n84zzXxX8C7bTofiK3gzxBMYtF+HmiyTeKJrOICI3Ukcl3qci84yAWhRSSB&#10;lADwK/Vj9gb4Ua18Jv2Z9Km8YyF/EXi64l8S+I2aHa0c94RJHAe/7iDybcZAOIBkZoA9K8RQR5aS&#10;Ni204IbIzn1x05/nxXzP+19oz3fhqZv3kmFONqA4PT8+T79K+nNY3OPlT/vlhn6fSvBf2nrEy+Fr&#10;iZYmkbyyVCpnOQfXr93OME9aAPw8/bDsUj8TXUVwrfJIQ2yPII2D5Rx8pIIB55655JHgHn3VpK0C&#10;nhRiNmw20ng5wQMZ64zkHscivpT9u22t08TTIR5cyhtzSMp/hfkepGQOmOOvr8x3bPcXnzN+8JLR&#10;hVznPAz2JPvn0296AOr0HU5gQZYo1QKw2yQ7VXg8HB68YI6Aj04r0fw3qErQ7pzIq8ghY+FH907T&#10;nqevGfyrynQCETMZ+VSdwYhW2njGD06euPzr0TQ52aGOOUSLnIUFmVep+6x4Ax2yAcdhQB3tvqTX&#10;EUkxRpFZSskkibuSP73IzjAx2CnrjFXxeO0e+O5G0E+ZJj+HLnsBk5LE9TjBzXMJe/L5kn3gzDcf&#10;4csOOmOCo/8Ar4IqzBqwc+WEDFmGWXPA/vKRjacHj+ZzigDfg1B0PkSSspKjdtHIYfxEB+SOccnO&#10;OncSwai3nLczSSbThl8xvlXuMkcntkLnrkjFc2uozNGVJkbcjBRuOV3KRyM9cAHPQfhxYbUxK8kp&#10;+XdI3+r+bOST2IxwADjk9eO4BuLdvFiKIL8vyr5bDPB4UDB3HuR7554FNa/Yt5cjM24ExiRNxdsE&#10;K2PxIGehz2NYY1ZQwMk23bgfKq5UY4zz1G5sj6njAwHU4TFuH3F+YqZvlHy9Bypxn0JwOmaAOgfU&#10;VDPu2RhV3MsjE4ycc84wfXHJ9TnJFqUKlPMX5hIzbtxOGz149jt4znOR0FYMesqB5fm7UVyqsyg7&#10;cHIPGc9M9STxwcU9NTckPHcfebbCsLjP3uvDAcE+350Abq6jKlvtDFcL8uzouM7dxxjIycc8jk9K&#10;Rb2S4JMMiMW3CEqu/aSdv8POM85OBnPoa5yPVEMWyAqfLhAjVVb0BXp/+sAemKkGpQySKnnb/wB5&#10;hpPLO5vQ7Qox9SSR9c4AN99WiePcJvlZgY2DdFzuAJOOfmUY7YH4pDdK58+F8r8gkbzCdvHAyOMD&#10;5uoPU4HGawo9WbMbyzNG2zbncy5yoOARznkcHcMdcCkXWXCKEO5lYSIFx8mDkAZ5XkdOnfuaAOgS&#10;8WJtgRl2oCY/LIYt1jG4DggY+U8cjHPQNzG/Ns6vGgxCyoWyAAoL7sr0yMHHBycjNYC6ku4iORdq&#10;sDuwOnYN6EZAxg9AOcUkOriRcIN3zNKqArkcBQOnOMAZBIwuSB0oA3lv4d6k7WQuAzMM8YY+2D8u&#10;e3AbrTUvjllS5/izteLHZSdxxwT8w7Zwc574RvwzEF/mzjcyZ5ySvzDrzj0BDDPXAeNWVi0KuvEi&#10;qixseRjPBz/tr0x680AbUGoLcqsUNz5i9I2STd2ycD5snOfc4wDgYp0l6A+5HUMCGCeWCzNvGOOh&#10;68c9fpWHJqindCJv4v7gbb15GccYHXuRjHOaDqBQ7XyNzFmVo8d849ug6Y57cYIBsLcSKUi8xdyw&#10;qf3hbLHBY8cHlmJOOMD2xSx3atuLrt3RsreYOWAZhnr3wq5GCMcdMVkxXSxyISvmpGwJ4XIOSOu3&#10;bzkdRjBye5pTfeWFZiqq4A+UHAO0HOQcEY5wSOT+BANUXQEheORlkVWQRxj5lc/wqwwRwc5H05xi&#10;kE0h2xLLuVWJH7wAKnbqvpjt0PTJrHGqso8wyrt2hVLBcgjYejAg+3Ycdyac955j5XduHyqm7bsO&#10;OGHAX5uDz0wD65ANY3afNF8rM+V27mUkA4xkKc464wAABT1uGWdgFcN5iiSBRwMkfwty3X6nPTtW&#10;QuqCUb3uOGHzAsFKcg+hJ55wOgI7DFOF9NKMRrE5Uqcs3DMTgjjo244+hPFAGhHdtO22IlmVQFbz&#10;VJLFflQAN0YZH5g5AzRH5E03lRcbgFUquN2Ohxlhnlcc981lPqOE+eUA7f8AnmGJbDAZGTyARgdt&#10;/rSy3qbJCgj46BSApzk8/KQRjnnPQdOwBrRTNOGTZM3zbmjWM9dwHBxgj8iKFupyFBVTnB2uuWPL&#10;AjA6AHPAOSccVjyzhuhUdTjfuXsSMnkZ6jsMDrTlvAG+STcG4VWU5b5l/h7ghgSccE96ANiO6IPl&#10;QtuVs8EDnGWPuCORwc4HORSx3VwjNFGGbbGfkVCFHygknlc8fw9Mc88ZxZr0rDvZEOV+ZpHQKR1x&#10;0GSF28cnGOMZFPOo9m2qF2/OwHY53cfxdvTgfWgDYW8D7Wtbn5PvB3YZx1xnGCSACcDnn0FOt9UP&#10;yurfLt3gq4IU5K464+8TzwOT9KxTqWxt7SLFj5WEjHG4DofQEjnHb1zTv7RZ+rM6tj92HIBUdeeh&#10;PQZ7DGM5FAGw9+jKuHU+Zlc+YWYde3GTk/XinNfyzYudnzOob90A5HT19MDPOB07AHIt9UZCqtcq&#10;SjAqzSAEdOuTu5GeSDn+cQ1A7YwGyVUbjIQcn5Tg8/dGOMZ4/wB4igDYNw0LtBCu1lQKNsY3Hp/F&#10;tz0PII+oxmiTUm++iRttXcqrIq4CouORgDBx68Zxk81jnUtiMglkXB+baoC+uSqkkH6dlHApF1Eq&#10;Ywkjluq7T/F327unUnHByec8igDVnui3yuVOeZAyA46Adc5yAcehyeOcunv1JM947LtLtIVwvHPT&#10;qcjrz3OeeRWT/acqr+8Mg+U7Wz0BBGORhT16c+melFveq9yrDzlLYDbWYHgggZOQepOefwoA1VvT&#10;MGUSsQqqWXcNu7fjngAdfoMe5yn20lPmhdfmbK+WoZjnnLZ9wOMDIPpWT/aQLK0skbZywVt3J+9z&#10;njqR6gEYPXNC3rK2WlUNHNu3Q/xZBzjI6HDYXOM4oA1GuTNE210fnHyzD5mwg/iz1PuccZwRyS3I&#10;Z95CyLu37mbP8XXbkc5+bk+vQnnLGqFt3zLuVQDHtU/d7dF2/hjp6U37Z+7V1G5WiGxl3Df82VGO&#10;CRlc8cZxk80Aa0VwgkLtGFVf3h/dndJnjI5YY5+nFHnYVmG4/K2Qxyy4GecjJYYPHTCn61mnUfNI&#10;SC4UblxEyncdzHAbnp8xPfJyfmxQupBBtOI1aTO0HGOvc9cZ7nkHGQTQBsi+kif90zR+W3yxqzEI&#10;pxz6g8dORgDiohNFHuj+6rY8mNh14IGMA+56jr1rKk1OIMWkkj8tVBwuSS3OSBjGMZ78E9+acNYW&#10;Fm8pY9w2mTj5W5IwvVTkEnAXvkgnFAGzNcPC2WeQ8sY2jdjkAt8o79+4wobnGacbqZDuZTEqsxaf&#10;oQo4zkYHGB045rGOoIiyAtnb28sAEc8cYOPXIz9e6pqcMi7vL2EfebdgkAYyMYA5Bxnr0ODkUAbC&#10;XkhmZwytuyGWOPGzKj35wcn3H51IJFbc0e77pYiQHcyAjjIHGAdwxg/KelYbaqJkUKPm8v5+QM9W&#10;6k8du4x+NKdXB+ZCv3lLeYMgsM4JBBK8j1z9c0Abcl0Y2YuxK7v3h6l8Y4GTzkE5z37jgULeSwxN&#10;NKhjVmQCR0OzA+7j1G4H655rEGolR825lVT8vIZARnG3nkEdMdgDjnImoyRyyNblWKhhG8rcbt3y&#10;sCw9wMjoM0Abs19AGO6cZXnLEDHA6A8KQAMHOR1FNkvEjGZ4wrNwwVj8vXI5OSMZJAP4Z64seqlk&#10;PTrt3MwyRzht2fmwO4A5PaozqfmwkN8ytGS3mKVO0Bj29ePXJyM84oA2EvJsgFvL/ebfLx83LDA9&#10;xn36e5wXrc7Ssapuk+b5lZlc8nIyDnHsc4wDjg1kPqoM/mTv5cjE+Z8pJ29/qOMZwQfbs2XUUSNm&#10;EqquGDMI8kDnPPJb65x60AbEd0zsrJOQ27CsyhjztHO09e/PPOeuMRpP55wyldrZ2Ku4D5srkk59&#10;sZXOR3FZT6i53RyqvysI22qEC8N8uT3GPfA6HAo/tKLfi5MYSFSWPH3sA4z0PXqTngdOlAGsLmSU&#10;sHURSsrspLdOARktnH8XY/0pn2gOrXPnBVdm8r5gQV+bHIHO0fMP1xWYt79nGZHbKrxsXaSRwccg&#10;546DvySAOVGoCWbyyzMd25W4VSVB3c/TAHuCepoA0rm5DTsI5WbazMArbcfNxg7eWwe/cmq7XO9n&#10;lUNuUlwFYfKM9BtJweTnJHP1qj/aiylXV2HQyfveVzzggngcgDr+OcBv9qI00m6VPunnn+FjwBjl&#10;edo46HjI5ABpCdDNudflZUKqrAg/NwcsfY4HQdcDrUcUjOqx7+GXa8nl42rjA6Dt06gelUv7RaP9&#10;0kpJ3Bm2/wAXOCcYz1IAP49ejZtRXfuWeRS0jLuCk7S3YA8Z4HoPyoA1GkMp+YN/e2vkHAA3HBGc&#10;ALg46AA5pm9RNvlgjUx/NhuChGemPTnnA74NZ4vw4ZTA20kq0bZzwDjJGeeRnvz34oW/ljKj7Qm7&#10;G5pF+UHB+/3x+WOw7EgF+Z7QRKkiD7rNKsmFVsLu5XqR7E9MdOQGGfbKbd4VX5iMb13FeRgc9tx7&#10;+nXgCkmp5CKrMBwAYyFbG7GMHHcd898gioI9R82Py1ZVVdwYLG5wPLzx34JJ4JHoBigDTS5lljW4&#10;ZW3DLPu2so4A+6CRg+57dOaSJwg2+QreZ8vlsuN4wQDg4BXaD6kkYxyazJb7cNgib59uNuFX7ueR&#10;gk/lweMnGSraozIztkLIy7vmxuz/AAgkZyMHPTIJ6UAaUktwZGbzpG3SKWO5mGOOeOCdzL1HA6VC&#10;LhdwMczBpH2hVccsNo5HQ9e+Tx26nNa+jR9wkh2leZEZV4wQvAGBz7+vJpq6m8aqySDarEL8pDA7&#10;uDnP3R0HvxjrQBoJJHJHHEkSjKblXzB8uUXnB7fy+XoCMtkuYzISso/ebgq7QuM+3ORkEHocg+lZ&#10;41JFdYY1UMv3c7QM5zjHOF4B6nHTGQDUL6onkcSKVXYI8qTk5HXvg9sZxnjoSQC+00ar5i7DG2PL&#10;Zm6kLjPQZHXk4HbnFRvc+YnmfLle+8FcLnbuOCQAe/OOOuKpf2kBloZWGMZwxZmGODjGfxPqMZzU&#10;UuqKx80t8qsT8zE7R15AODkA9SCOelAF8vcf63yZWO0rFJ5ZUbiAcegJIHOSBjBznFMknaSZIVkb&#10;y/8AlmrMWIXkN35A5/M8ZxWdc6gqRqrKMMvLrtZT278n/vocccYwY5NUhkV1P7xZWbeu5DuXsTzw&#10;OMY7DpQBoXDqxbzQ2xs7icZAwCccdj1zk+w4qOV5Uh8uQou7ltp2kH7vIyOhGOB2HHSqMurxhF3O&#10;7Fl43BflbI5xwR05IHHy+tQrqbukcmfmfbzwQHIBGeDx24xx27UAXprlYkYq4XsoXaNxAIYDH1z1&#10;/LmovOgd8u6bgu75j97Dbh3J7A4PUAcetRdREbMY3+VvvFRtLY5HGASAMA5+uOOYG1IK2VbngFfM&#10;PIz19m+7kjsRz1yAaLyCJGXdtVVwGMm0gfLk5wNvYg5554BqLzmkDpKV7Fs/Mq8ZAPGQcYHfg55y&#10;DWbPqJWMxfMgVdzdQwGeTuxgD6/keod/aUat8yqp+Ybf7vHLYwR1I6HJx7cAFw3Mjl2855CrHp8o&#10;AA5wMgDr3z+tRSymRsx267hyrFdzDjOc/T0z2OBVB72SWZQwZo2XGAo+YMM5+bGDxxjp6nFVzqbT&#10;P50q8sAvlxzAkkgc469iw4PJPTrQBqNNEQrRXKMcZRC3oc456ZAHfnOetRELtzkccfPklhj6H+Z4&#10;BxjNZ8+pGUbopvMXcDtUAgZ7cH5TnnA69aha+VUkWSUhZQSGXDblPf8ALnA4GOOuKANKW4LIrOzN&#10;ledr7geRg8DI464JBx7VHPKiIVkO75cJnHy8Dn5RjoGz7j61nHUGXcpfcd2UVSDnnGeOmMnuMZ9z&#10;TDqHlShhIvmfLj2YPkAkD+L26igDQeZykbzxuyschWjyXyNwPfJxnHpnkioWkYZDyMjdJpPMAywA&#10;HLYySDnuMDrznGbPelf3bpwccKxBIIRcnB69+SGyPzdLciRcQxiTkFVVsM69CRtA9AMZGR2Oc0AW&#10;hNazBZH8thsG3a6njn1AH5dsZ9aKzZ7q5Zt6OrZ5JkbjnnjJ9Dn6EfQFAHiYvpo4tjNIrgj92r7T&#10;nAAHP6Z69zS+dJIrBj1YdG3dBgZ9vw/HiqPmuHZkQbevyjkd8g55+nX6jNKjsFUsNzLt2qM446Dq&#10;OuB+NAGh9sGSC23pvVl5XPXJJ9eT6Y44zToLpo23F/mXcflUNxgqOB0785HWqAmfaEeRm2zAZXby&#10;RjgnpjHf296eJ2hDfIrAA7mC4wMHn15LDpnpQBpfawseUMg+XJJ3dsevJ/Pr+NJHdogBM5QNuIVY&#10;xyCTg/k2eTz+PNHzxEN05VHXB+ZsfLnk9+RnrnJz0PZ0UzAkSyMdg3PznHJzyevX88cCgDQivfMk&#10;4kxJwyxs3IP1we5J6DqD0OBPBf3DzKJU8xd2NvzfOATkfKePzBP5VlNNPEArH/VrjcV7noRhgAPw&#10;Pap4p7dZhIISysuGWReuDk5OD8v4D0oA0Fv1VNvnsWXhmV8fdPJ59QeM8dfrUgumx5Q+8AU27tu1&#10;sZBx7AZx0we9ZsU1wqGJrhh8pHlqx+U4Poc4+bB7d+1Ts7sWUmNmPK8Bsds5B79enTjnrQBo/avK&#10;LZON0ndhgZweueDk56596SC9t5XOJHVWUBdzAg/dweg9Q2f9nrVNZZwUYqytuKx9eoyMEDGM4z09&#10;Oae85JMhY5DZCYBUEgHqB68envxQBoQ3ThyZFKyb8Sc8l/MOMAEZPTnHOetOSRmb5mkkd9vlw+Sr&#10;Z5CkE84HTPf6VRhkZSAu3C+x+bAyDxndx1HXiiN52KwRPhuG2+XnDDv8rDAxwOnXvjgA0EMcbNFH&#10;HHu2gfKuQ+QemByOuMk5568CpBeRktvmjXcGOVClWOVwwBHXggn8hms/NzPCvlsu10xGY26fLkjp&#10;xjIH51ILh1DS+Yh+dnyIyRg/McDPU7hjA7ZFAGp9tQZhjaReWX72WxtAPOeT68cgemKI7naMCNF3&#10;LuVtx5PXaCOvHPPPv1AppJME8qaYs0kfO1W+ZiRnsQTgDHODgHnHIZ8SeWN7BV2gHOSOTnHPBxgH&#10;GP5UAaMd2ir9nFztwuNxZm2qF6kLjjdtOfw4A5etyZBmPlS2GbaAYW43cAkD8e+TwemfK224kRPN&#10;VVfhcnhQcc8+ue/GeKFM0ltJbyFcMGOPL4z8vbPbYOc/yoA0oJzJM8jpGxVdkjbtrfwnYcdB93kn&#10;sOetSRSxOVjAyskuIg33eO2Aen07HPaqYLRlTGGYNjKBDuUbjyMjJwBztOenuKI5pI/ut5e/AwWZ&#10;s/NnOOcfd24wQf0oAvO0kkGJQqxmVcQuu1fRuoz6Hg54+tOgkKsAsXDH97tXcox8uOO+P4R6n61T&#10;Vkl2l42VSxKsowOSDjIx375OOvtTra4Vx5jfvFVVGI1Py9OeeeTgHpgHigC8bm6tgtyFK9o5N4/6&#10;Z5Yc8Hn6ZyPoR3bpGFhePmQCPaxweeBj3GOR6jvmqURfjypBu4IdWGOCTk/kecYPfODTIPO+zJ85&#10;VdgPzK3p1U7gO/r39hQBppcq8jKsQUY2NIzYzzjuO35ZP4U8TzrxHJIzMAV+XdkkfLx29cnr39Ko&#10;pdTiTafL6h2ZU/1h3ZOMsCQOWx9amhDJIxi3t5YGJGhwG+UnGdx4x3Pp3oAvefd+Xu81vMkAXoWZ&#10;gcDaMD5jhR65yfWiIhIQsUKhArfK7Ft3PP58Ang8+9VVKwARkbjGwVmSTblQO4O78zk56dhS27NG&#10;2x3xJuBXG0/MT94qCdwzlsjJx1GKALskjYYKvl/KxXcuMZHzHaeM5wM/LycdKcsnlp5Tr/DkhsYA&#10;PGOfxPGQPoKrq8ckq3IQqojLxcbdi7icE9cfMG6dGHpinOH2NE5x5LDzFQELySOeRjjB5z70AXLe&#10;8f7NhpWIjyzbQflbaOcDAUcnB5Pvyac92m3BO0/N8u0beO+cdzkZxjg8daqxxz+VtRcKpO1VjyQd&#10;pwvfjIPTux9KUSFQzrFJ6GRZAowSTtA7EZ/N+OhoAttNKm2R1YttJ83aTtGdoI+XnJPvjb3qZbm6&#10;83y7i4XepCxoxBVARyrfLwB34z0zVKJ8FSeAdo/dqxAB7Z75Hc4OfcYpYmmtYYy6OyR8q7LlBwB1&#10;JODwvU85PSgC82oBVVpZPuklypz06g9yTtIA47+wqZZniCxId2flJ3t0weeo44HHP3fXOM4PLGv+&#10;jPGGYqFbcTvG4HB/unGBkZ6fhUoZjGwLqUk+623HyZHJGMAZ3HGfXAOQKALaXrxo0PzruQNuX5iy&#10;kgAnnqCA3AP3iDnAFL9v3DIdSrTfN5JHzgkYJ4+YfM2cY7DvVPEkjKiFFXcdzYbP3/vYB5+bnrng&#10;89Mgk88MkckmWUhmwZAAVwffHbHr60AWk1CeMeeLjbFEo8wKwwmc/KM+vBxxyB1qVZ52dWIXO35f&#10;LYkvxgkEY3ZA65GOB1qp5sqsJy67l3blz04HGfYA9OPXHSjyNm1ZE37o8uVXdkh/lHI7dscjbnPQ&#10;UAaCXgcLFIQPnOFjmK5JIw2eoyBgdCM9zzUjXUqg/aZTv5O587yCxIzjjuAPUn8ao28picNuy0bE&#10;rHsbgg9vVSGI6AZGOop0JnghV7aQqseWcmH5V9CQDycs49MngCgC8L+ZxhJPM2/MqBDj8sjHpg84&#10;J9TQ126z7PP3TM2A3yliVHAx/CAA3B54Hes1vnXbcTMwbnacnII5wen3sdhgD3qQBxMqqS/mOPmk&#10;TO9j14z3z6HjtQBczEse9LdYwp6xsVb14XBH3QM8npjjml4bLPtbCqxbcSM5BBP/AAFu2Dyxqg1w&#10;SrSJKeNu6TyySTtUZ54JyOh44GAORUkss8jt5SyfNuxGo29cHrnpwOTkHrweoBaF4kpCxzxvujyw&#10;YjlTgMcD1yOo7/hTkuJBKFVGabdlVDN83K4GCMjAJGPQGqLXDMAJZ1zIRu4x83I3e/TOc5AODns1&#10;5jI5b5nCsQyOxUsrc7eoHryeMY60AXhO5kCY25X5t33c4bk88c9885XPORSG8nlfz4xI3m7vlVTy&#10;SN236fXg+9UDPmPYzNs3MvoFwSB/ukEA9uF7ZoLTSx+aDu3MPmchlA5HB5BXePcHqc80AWprglGM&#10;ce1lVTuZfuqAcDnPTae3Re3QNa5ZdwSVvlUAoVx2/ADvx1zjrzVVmlVCxQsdzFDuBwW5IHHbH4lf&#10;em70h3NA/LKobruPbbtOc9AcgZB9iQQC5HeyGRXQqznbtA7AAHrx1579+OlCzSj94I1YttBwvDN8&#10;wycdwoHJz7dTmjFKNqpNcMrKiiRZo+SOclh1P3e3pStcRqjbtoKps2yOdx44AyRkgsR14FAFlLpo&#10;S0wdQy/Od3O7pwTgcYU9ME47daU3hLbx83z7m+X5iDjjp1BYjtyfTBqtKRc7on3Kr7tzRyLlCcjt&#10;jBHOe/0602cOjeYx53Es3lrhj1GBnI+8/PX7tAFwXlw4aRi3RVwnIK9dozk5O735HTAoa9kJVJpp&#10;PL/1ZIwpORyMY7YBx+WOtVNkoZgjtkNhY2UF1xkN0PqOnH40gPmM0QRcrlGZo/lDHGMgZ5x0BzjI&#10;56igC19omk35V/NePa5b5uR0wSOPlBAyBjdnk04XbSSDzlZscfKPmP55weM89zjvVPLMkasEC/KA&#10;sgVfl39zzznPOOw4HFRq37lWeTCsMKzSZxx13Y54x9ChJx3ALT3UhZjcYk3Sbv3yhivYdjxnOM9e&#10;O9Ekn2hvLZY5F6YYHg7lA5U4HGOMnp04qHzNg8xH8x0ORG+OFBwScnkYHrgdeKbcOEt2djtKxj94&#10;2duMDrheB+PGBzjNAGN4nS1SzacygJJ8zL0C4O5vTgtuG0Hhjgk8V5N41dVDJJEHPl4Iyclf0AyP&#10;cEenevU9ca6wSxhyciP92uCd2Qc9z9MjPPrXlnj5trqkO7qwUNgliQPTHOT6evpQBwOpgi4w3UcE&#10;c8fTPaq9WL2NlkIYruz0Xt7VXoAKKKKALlijuNjK23u390d/0zXYaPpsQs1jhj8yaVB80cn3MDJP&#10;X/aweO2evNclpCiSRVYnbuG75enbk5Hb+Veh6ZHFDIlyZo5f3YIU8ZHTHXB4HPJxtoA2tJjihsGw&#10;itHGzFN2GVgOTkd8jkEjOMdjWbq73F5KkY3ZmkYbpn4GTwM+vXvxmtKG0mWyjh+0fOyndJuOT8uM&#10;9fvHp0B6Yxjmnc2caaglzJIqrHucnysgDIHOeO6578k5oAfq95bw6bHYWci7Vh+Zt/KxjlceinPJ&#10;9veua1rWJI0dLZ2VVbd8jttUg7SMn/62QPc5sa1rCJ1ddzSfKGyQMcdOyjoOvTtXWfsi/D3TPjL+&#10;094R8C+KpvK03UdUka5jZRs2RwPISVB77QNvGc8GgDz0eDPF91YTa/F4Zv3gUANfSW7BFY89Tjk8&#10;Y/GrHw5tpNP8TJdaxaHciExpIuVDH7p4GR/F+XvX65/E/wDYa8B+IvB9n4f8K6bbxGzjlMkTWrA3&#10;M7bT8pOQFChMcAcHBOcD85v2nPgtrXgrXbrSIdEmtUt5NhbyzhvmJVuoJUnJ6dxQByc/iO58QSLp&#10;lnGqwrMnqu044OOdueeh5OfWvRvhSkemSLZ2wLHKrcM2Tl/lATt2OcYzu6e/gnhvxDJpFz9mkk3A&#10;qQzSNg7e+DyQc49a9P8AB3iTULhBIAwPmDakMY4IG70HPpxznucUAfQEHjKx0x49Lsl+/wDKkaEB&#10;j044woXcpwcZxzz29F+H2p3NxdIrpukkX92qkAQqewGTuwp5yOQPcV4d4L0yVjukDT314cosUf8A&#10;q1IUghQASeWIwRnjPAFfQHwz8Px6c8c17OpZ1yyucs3dR1IyDjLeoAwOwB7J4DEiokspxuyB5knB&#10;+XvsH05/oK9X8ORp5CrGJNkYCMpLYXtgH0BPoDgmvMPB1zHNceXGq7txVmZeFJXGBkZ5HXAIGa9c&#10;8MbPs+/LNtCkt5nGOgPHTORz6LnsAADoLUcJdFZHaT5v3mSG9vXHHTJ5yO2K2NOgSZVVFUITk/u9&#10;wJxnPfHUccdTyegy4QHVYp0dpNu3B+ZyfvNkYPOT0xzjr2rahm+yQSTlRu2r6kkANg5HUkjOPXJ5&#10;60AaEVj5iRo6Hy+qqZPlHOR97+7k4/E1uaUgkO25XAQ85Y8enfp8x654HHasPQWeaVbiYKPlVVU9&#10;SCB82en5evqDXU6FCkgkVFVVXZld3I4GO/U8Z9zz60AP2O9syWrMu7nKcN16k46fL15zk+1ER02R&#10;Ps4hVW5+YqMtnPI4x7Zxz3zUwtpxFgooidsLlR830yO444/GpIoYrWKO4hg2KTkMrBd2DwQB35/x&#10;oAaJ3tkkw8Mfk8t5jHjjjIJ9fb1964nVteglnbz5UbduO5pCRwM7ffj245FdzeW/lWbQXDM3msW2&#10;spIb07kev51zl3oOnSNIAx2tJueZVwAM469+CT1we+OgAOs8E3Fzf6fHPp1tGQzExeZIeeT/AA/h&#10;n39M10tsrJtWC93NuKheuee368/jXNaBCLfTIEtLNuF/eMGCqefu56jJH+eTXUWG17cvDBIZI4zI&#10;zR4bbxwCTwTn044oAlj0+7tpFh+1MFXbuZplXOQe46cds1owWMaaoF060hVsZ82GU5I65zzj6896&#10;oaHLIRHJqFoyq5Zx0bnrnrznrgGt231Sy83zrmEbsBfL8rbjuevf2oAY8ds9yE07yXkVvmWRQyx8&#10;YI4x1HHfivyU/wCDmX9mmS21Lw9+0bpujiKPU7dbG9ktYTsa4iXh2OeC0a55yOCO2a/W6H7NNdNd&#10;svlhU/ebrfPP5cHgj9a8n/4KSfs/2P7Uv7G3ijwC1rJJf2tk17orqFy0sSbjEo5BLJlMcD8zQB/N&#10;Dr3ijUdI1Dwh8a/DtwRqVq0PnTMn3L6zZNpJ77lETepyewr95v2FvjhY+PbZnsLqODTPFnhux8U6&#10;TMoZlEkmIbuEEnho3+zkDoMt14r8E5tJn08eI/hdqUywGN2vbCOQZ/fwgkrnAILRFwOxKrkdDX6D&#10;f8EZP2jpIfhZZWV5qS/bPhR4mW5uEmjLb9CviUm5zyscpMhB4ARfWgD9fJ9Pe/szIZ5lPAVvOK4y&#10;pzwdwx254/EYrPWP7LH9iuZoyyn5tzEn2+XjcccdOvv1uRajLc+Y/wBn27d7s8T5Un8CM5zuyfbt&#10;WLrF/ab8zFG5+fbxgnadp78Fj7UAR3kuP3pCqVUkwqcbcdSM+hJ5Fczruo3Mir56yRqx2sHLenQ9&#10;QO+cen1puv8Aiu1VWWSYyNtxkKeuBxnue2OMYxXCeLvHkZtplW4Hl/vTJIkZKqWwvAHUrkHnsvGO&#10;cgEniHxJZ2yyPvVJMOqndhmGM7gTxjGGPUcqPavLvHXxCsLPzWlvG2xsfMkVckY27jkYBILYPrkc&#10;ZxWP8RvizbrNPbtc26sY/wBzBJlOdq8DyxyRg5X1KexPk+teL/iD4v1KaPw/4ZkukjjYx3UilY/L&#10;Kn5l6gjnB3LjPcdKAE+IvxrUWslqZZmZGMm1Y12BmBGRkHDYDA/Tnpx4n4x8YeKPFss1pqWoNE0h&#10;PkWEMmC4IIweQcliBgZznbkHg+yt+zD8V/El99nvd6Rtar50NnIF80cNiVjGoDZ44XdweSDg+nfB&#10;v9h7S/D0ym6gmuJ3l3ySyMOdwOQO6k5OcYx15GRQB8r+Av2UNa8WQLfaxGy27BT9mugskLgIpUKr&#10;D7w4xvxhecH+H6M+G/7JOg6XBpq6b4K0S3vNPt/JuNYsbEx3F/yWVpGDHJXBAZVTquQTzX094Y+C&#10;On26pI+gosnVkaNDuB6kkj29Aee9dNYeBoLS63Lp8aKuWRjkBuTjA+9j7vbjGelAHj+gfBnSNFs1&#10;s7ZAwim3xHy9zkgnjBU8jqc5wAeeavW/wOt/El/DFqVn/o0cvn3DuozON2QDlPmUYACKAMepbn16&#10;38I3Xm7GdY5lYg+YnJAPqpABBORgkZz3yK6Cx8N2ul2nluIpJFyxbyRydrbQMhRgHsOPl+hoA8hs&#10;vh1DHo99rENitvc6zeLb28KNtEMO3ylwMdBArHgAfMR3rsLL4X6Tb3Frt0uMRfaTJJGVIJ29SRgh&#10;jljjnOHPXArprLSUsYrGMwRqtnZgxiSTkswwWPfOFOfbHrWlp0sjXZgvZV+SNvmVQ2CSOvPAP+1j&#10;jFAGPp3gS1tJYTcCOOZ5HmURZB3bdq5OMHAO0E9MEVesvBljbvNdrbrN/pj5VpD+9YN14P8ALrxy&#10;elbjXVvZy/bJbgbV5VZmDAZzk9jnr14OfYVdti4bzRaRs3mE/u2yzZ5A7gE//WNAGRo/hXTIGkkt&#10;RCDl2bYxYqeFyc5x9DxnPbFWLXwXpFk80kmjxyRLN+7dY84wAOmeOB19xya2BYW9rfrdwTjcy4/e&#10;EkHnHrnNXEEgaQi0X/VsH2kZB/wP0x75oAw4PAWgXIb7RZ8+WwxzwP7yjgZ9fp+Jz734LaZevu8g&#10;eWOFU9VGOmR0OO4ODjHSu2smMg/eKsfYFV+XOfbGT06k9unWnfbp0XzoXVtzAYXd+RH8X1oA8xn/&#10;AGcdMtzIsUEqtM2JDtDMCOQckZyPTcOfxzz2pfs8Xzu3l6jI6qQrQqu75euBzjpwfpx1r32C4SY+&#10;RcLsZY8szLkH9eDnPWj7LacqANqsOPJG1cH1xgcfhQB8vN+z94kjt7y9uNPWaT7TMv2k3cn2gbC6&#10;R/NnrsP3ScHnjqTPpXws8RWOpRyx6XN5rLlY47wAHPrlPmc9euOO3Wvo2wsbSIzNOUbzriST5Vwq&#10;5GTyPfvxz0qS9sbWAB5LePy1Qjdhcr0wfvc59zk/TqAfNV18NfiHZ24c+H4ZLuOYSMyo6M435wDs&#10;wcAY5wpwBnFWvCfgP4mDUTa3fh+1hhukZLfcxT7OpIJ5C5+fuT0x0Gc19EXWni8gVUz5ki5Cyjjd&#10;k9dvbpjB5x3qO1sYbe8YyJuKsNuyNSQTxzkDPueDj1oA4eP4S+O9dnNxMIU8zAaSMDKFQcEcZUc4&#10;/A5qw/wQ1mRfK1K+3Rqq/u1ZnKhcgDoPcZwf616dpuuJFGtnbrkOCXHl4IGfcHjknpxUesa7p1rI&#10;GkmVFWNQYxkHGD8oJ/wIz270AeX3vwatFXZdwMzbs5VtrY4BGCPT26e9SaJ8ONM0O+jni0bZG6Ml&#10;wrLyyds9icnGPc8V2zXYWJ0CRbVYbfmyC3bvnqc9KhneS2k8uDdvY7riaRW4UZHGOmcdP1oAy4NJ&#10;tLWFYrOFUUDe1q2QqZ7lT057cVl6hZStELpNvzx5EMedqtk/MDnpXT3Fvaxo73EjLnG9pmIzgZAO&#10;7p9K5zxDqljbxu8YjkjCgfu+in7wHB457UAYd3ZzMsVhPN8y58vd80ZbJLA8cknPTn+lHUr77FJB&#10;ZJbTtIIzt+ZucdcgDjnnHofar2oXj3iEvCyL/wA85OvA4B6kD3H6Via1qVnHNHHDA0SsB526TjgH&#10;BHHPHcHnnHrQAybxI5WZz53mK2G42ndng46E9e+ao6p4nnhmlaZ41j5wmCc4OGPXjOMn/wCtWff3&#10;0JVZLa6jHycJHERxjjk8H8B2/LFvbq6Z0eS5i6HbleUyCehzwMc9z2oAva34ge2sGbeuzYGkUseO&#10;ow4H+1u7EjHUZrm21BtRuRbqXETtv3tGeAGK4xg4OfpjPHFL4jS4mWNYoAJtreUjAESNlsDBI46f&#10;Tb+V3wJ4LN3JHd3sW2Tcd0hckfMTkZHDLuPsM+gFAGho3hi21nUGuiGWPy23RtnaGHIyQT0BHIHf&#10;BNd14Msbzw/cXD6dJ9nW4tzaytFEBtUrtbC44BXcAR03dc1Nonhe1WLygrRed8+/5wEwDgZ4AJ+g&#10;Hfmth9NWCOc2WMSSEeUyk7mLZxyRjn0PoDQBlahHBHpUa3BzO1wIx+8+Yrx0554PHHY9Sa+Jv+Cv&#10;/wAWZvh98Bb600rXjZzapI8HmNI0LKUZPLZSvzBvPkt5SDwVibqFr7K169vUea53Za2OfLjjDbm6&#10;AZA6sehAPGfTNflD/wAFG/GGl/tCfteaB8GNVF82g6fcNLrv2Nt0gsbUTm4dV4CPgXoQnIZo4T91&#10;hkA5v9nv4b+I/B/wP0bwTb6b5GseKLq20qxwrLIt3qcsJlJI4zHafYi+cFfs0in7pr9Bv+CWXhKx&#10;+J3xw+Kn7RNrAv8AY+m6xa+B/BMlvnyzpmmRgzFG7xyTyIdynH7oDJIr4S+LvxZPw2+IUmrWLyve&#10;eFPDt/fx2sCOUfXtQ3WlpGATxtkmuGCjG2ODAyBX7N/sH/sg6P8AsnfspfD/AODmvWzSarofhqAa&#10;+LW4IjfUZf392wPB/wBfIwzgZCjr1oA9GnsrO9iXy7fzpGxtjVQ2z0J9M9z6E1mWej22lX/2qN/M&#10;kjlBmZVxjgYA/H8yTXW3k0aj7DYW8cCbcbYyRnI9ckk+tZMmjkO07g+Wo3bvuqqgdT2I789vrQBT&#10;1K+GoTi91J41hgzNJM+dsQXkv0wNuM+h59q8ps7qfxJrV14quoFia8uALeHdjYi8RhuOW2c8564G&#10;BW/4/wDHdr4m1R/AHhn5rS3nUaveKDiVsAmJO2xRwT0YngHGTipe2Y1GGwTa7R/u8cjPqcDvzw3f&#10;HvQB6P8AD603yraySSR7lB83YcEFs49cnke3r3r1HQIP3Xk2y/IrYk3sf4Tz259vxrhvAdoreSYd&#10;x3D5mj4VSOCOeeMY4HGPevQtORLdkhMOQ6L5aA5wc98/5/oAb2n2q5WFZfk6bV44xxV5dKt3PyLt&#10;+b7zevr+tVbJpYA090yqp5A44P8AX8KXUJLtyslrNIqZ+byzj/PagCw1qu/ZG2Qq/wB6nnzQG8q4&#10;ZuPlbA4H1zVUTu1wskq528j39zVy3ud8bBY9v93cP8igCvYNLFcSRSDcB94+vp/Wkk09jN5ouG+b&#10;J2yL0+lSJJJ5jxXEX3eAy9/1qWKS3YfICre6nkZoAx9U0qV0IhtlZv7jdGI78f4V5/rpnS5ZJLeS&#10;2kVwVfaW2NjgnHbIHFepX6zy5aOFfu4G7vXHeKbFJyzeXu4yUbd8qZ7D19cUAZunasbmPyY4MSJ8&#10;81ux+Yc9RjqpOOfcZFaOmX09lJ9vs5xuHUrJhgD7fpXM/YbiS1W3jxHdw8QzQna3BI69cH8j3FWN&#10;H8Q6tdW7SskUjAHezRIGjIwPUA9+gGaAOulay1maO8k0SGORZC0k/lFdx6ZOOPX8q+BP+C//AOxb&#10;J8bP2adO/aE+GWgeZ4k+H8z3UTQ7y0lm3zTQkDnnGe+Oc9TX2bDc3sXiiOe61WSWOaPasByFwCeg&#10;GNp/yK7K50bSPFuhXXhPXbKOa1u7d4bi3kGQ8bcMD+HPOaAP47fiWjeFfFVn4v8ABtw1rHKy3eny&#10;27HdA2c7DycMh+X8K/YD/gm1+2+vxL8C+G/jxZRPJ4g8D2507xTpsbb3vNJdsSYJ5kaE+XIuSSOO&#10;TvYN8b/8FnP2AtX/AGMf2j9X8H2VhNJ4X8QTSal4TuPmKwszEywAk9c845JHTua8N/4J3/tV6p+y&#10;x8e7LVLibGlahMsGpW0gGx85Xa2cEKQxBORhtjnOzaQD+pGy/svxD4es/EGhXMd1ZalGs9rdRyB1&#10;lhcBkZfZkIIx2P1rnvEHhBH3yRvJ5bMRtjAAX3AA5YcdvzxXjf8AwT2+P+hXGlQ/BG51fztJmsW1&#10;P4dz+aP+PEndNYMTjEkLb2VSAfL4x8jY+mr3RhMWYxbQW5kxkZ6cdOevp1oA8N1VdRsCy5lWOGQR&#10;bgxG4DopHqV7DHqfaPRppdE1CHyltZFUqSs3zAqB91sH8TjPbpmvRvHXgq6uY2FsARJMHmHl87QO&#10;Scgc475/qa4HWvC0tjfSWlxc4+bEc0bEFQevTrgHtn+tADra6KRSacHjZQQzLswGUDAxyDjgexwO&#10;vWr1pfK1nIIJGjVvvIqN5Y6+/qBz6DqelYtxDcW7KdkjjcoaRoWwRtI25I/mRUYv7qG5a3hkEaZH&#10;lqGLK3BGDjGPf+uaAOhvpYGsLecL+9jZjMrDaqAYC9TjnBI6cAc1di+x3cvk2CAO2NhMpbH0GMNz&#10;juf51h6bKCixXVw0aNDn5o8ySNkcdWHocdPw4rb0qw014RcQiZWhfOAw+bvngDbz6ev4UAW7bS5Z&#10;445GUbII96zQ9Rwc5+vtjtWjZ6Tp8LM1pb7H/wCWjKvRfQg9Rn1yeamSWYyhUuMqrDaHjxjkg89/&#10;r6Vpwxx2rEzWrfPygCjH4Yz+lAGZFpMC/LbufL3AbI2+U5PTAwBg+hq/DHfJdRhLhWj25VXYthfx&#10;yR6dSKtQ2Nk0mZ1X5/u7WIb+Qx37Vft7JWwbWbcm3hWHA4ycdP15oArW/wBvhkASBW2DH3skeme/&#10;t/OtCK7EaqWbbuGNygjJ9e1NuHuoHV0jX7uGfPX8fX8f8KBdNlS0TDs+5hn8gKALsV9NIgPm+oDZ&#10;4HOB0989aib7b5mftCk9FIkxgZ+g/LpSIg845Mfzei/N+Y/wq6/2YARvBHIeCvQEe/agCTTDcLPh&#10;2bbgfMWPNas1wDIZNnyk5wtZUUaqmNme/wB44H86sDDJgM3PA5PHv/8AXoAvG4iRf3sixt0x6+p6&#10;1JDesoHlknupXv79Kpooz5rz+w3YPtTkmYY3BsZOPl6/jQBamvnKlgn5/wD1u9V/tF1PIpDMV/26&#10;cQhK+b7dPrUS3dkZVjicAr26c0AX7WHzNpZQc4HB6VbECBQpOMn86zINVAmEQxz/AHeSef0q413t&#10;2vn5gDu78UAWYrdBg7R/3zSM8Y4b7oJ21RvNbhhiLOyozdMN/PNZGpeMbHToP9ImVcrnbu6r6470&#10;AdHNf2yMAz/p19qpXVzG5bcFGO6tnHNcI/xQtL35bGJ3OdobaNrHr1I6fWrK+LdfukxDYL2b5nHT&#10;jPP/AOvpQB18d9awLvPB/wBljRHdtNkxq2OT8rfrXKi61+eAKJVUNwNqH8uc/wA/wp2nXt1ZXPk3&#10;yNk43FWOenQZOKAOvivSeiN6fN26U9ZWJ5lkzj5l6j6Vj2+qPJzaSbhj/loKkXUXB2yFlP8AdLcd&#10;v6H1oA1HmlXLplh/KniZbgLuhG7b0rJur4JB86Mcc9sZ6f8A6qisrgiXLArtAHy5A/zxQBsfZnxv&#10;lTYfxpsaM6L8hwP4ulWo5cJxz9Oajurq2srSTUrjf5UEZZl4z9Bz1NAHE/F/xVp3h7TfLurmKNbe&#10;Nrq8eaQBQqqcZz6ct/wGvxb/AGgPjjonif4ieMP2xvHdxG1rEIZdCtbyVlNrbwlk022dScKZpW+0&#10;E8fNHFzkV90f8FLvjpaHRZvg2Z0kbxDbyTeI/LjZjDpg+Vl4Iy0jYRQG5UPnIzX47f8ABQ74tW3i&#10;7x/pf7O1jfKLfTLo6t4w8uZfKXYnFrnKhgijYo+XpHgEkYAPvv8A4I+/CaP4yaF4f0vXyZda8cTL&#10;4t8ZRvMfOh0aK5WZWKngLc3qRxquOYUfOcYr9fJXcPtztVWwFHb2+lfJv/BFn9l3Wvgh+yrD8Vvi&#10;Ho7WnjD4mx22r3tg0WwaTpiwqmnaciYAiEVsE3IOPMeQ89a+trq38psP83+7QBm6oAItyH1HzHpX&#10;if7REIm8L3CJH1RtxZSMjHRsD8++K9svY5GTY/RumRj9f8K8x+NOmRXXhy6UlVCQuW6/N9PyoA/D&#10;X/goDY3UfiOSOF5GUFj5kbbiuB0PGPvHH0yRzXytZae15eMs0jFpnDIZGLA55+/jIA7+54z0r7i/&#10;4KPaHLb6jeeZZ/aFadyqrGAQSpxtHOex9tpxjOK+LtEtnuL/AGW+JmZgkca8BienTAyTkd6ANjQP&#10;D17cxYiljSRSxBUk45B/iAAPQ8j3Ge/S6baT2I8u7iChvm3SKV2naTnHc/gP0xXUfCjwpp+qvDb3&#10;0TySS/OojUjb0zz93ADDqOc9fX0/U/gPdjR5JoLdplaMNDuBjYdRu+UDpkgjjluvFAHkT3Dpguzf&#10;u8DafmCexBPTA5xgk44Azl0V2u394Gbb84ZWB3HPI2g5BA6cHpjmrHiLw7f+HL4WtzFLG67RGrL/&#10;ALWOg4zuODgnnHvWDc3EQhkAJVWwOJeMH8u2DjPHegDUnvWwsP7tljZlZo2P3cHOD6g4G0c/Mfak&#10;e+jikY3EgIVs7mwA2O/4cDr7k1ivqM7hpGdfOaVX3bh8jbuuVJxz26cdgaabxkLSx7Y8MRtdj90L&#10;t/mF6YHUEDOaAN5dSSYGdp43TgE/aAFRc4PXuecA8deuaimvwshlnY7mYHdcMcOSckZPrzzzyPpW&#10;FNeMZ2Qv947MLu3MP7ueq4xnIx9OabPcvGfKT5RNHhWA+h7foOh59xQB0Q1W5MsgE/77zFDlcBlY&#10;/MW3HO0/MCCRjHPeh9TeYMjzjngfNuHXcNoPfkEcH2zgmuf+1SSI0YG0tu/hIDnP93PB+o9R709N&#10;QnV1kD8SkMp+5kFiACWB45A4zjd6c0Ab66hM4fejS7ZN2F5JPTjpg4z7gHvxTUvmKeXHLGyLyWjB&#10;28MRz1O7jjjnPU1gw3skkglmRlVVJAYEhcYOM5PGcKcY5/76Dk1CaVNsLFT5m39593K8dh1B5yCB&#10;xz3NAG8Lx4YtvkhVdRiJYSvBcDJGOcH34APSntqImhycBNp+ZsnI6/xZxjLY9OeTWBFfeWxiifBT&#10;cY25+9zyPTGRnOAfpgB0V0WXMW1W3b5PMXccE4AHPH8hnH0ANuO6ZR++lYlT8pGMK27cM4Unr+OC&#10;p4xSf2jDJIyyuu7AMnyqXAxt5ycjJ+bkDHHPNYpuZHVgkjP+6JZthG7ke+RhR09OmMYpxv3XCWqm&#10;NRIWWLzTgADnnGRnOeevXqSaANyW7l+UzxKrMw+8T8q5GBzz+PBxjH+yq3pGxGUbfMEbLnLZLYwT&#10;+YwMkgjng4wvtogQlYodn8f7vIHA5zwDgBfY8nFOS7lx++yZM4m3L1HQ9MY74AJOcn0FAG5b36IT&#10;5sq7dgDJuCttz93G7P4HHr7UsWoukmGdm3qT5aqMvgdTjnORgY6j6msI3xVflQqXX5uDwcsSenUs&#10;P6ZI6uW/kZEBc7jkBFXggMTk9gcYx3ycZoA3VvHQnlt0bfM0Z+YLjr7DHBIyMdu9Ib0LKblLaJf4&#10;l8tSw6Els8dl559RweuGt/t2L5qsA3yiT5wFBGRzkMD15z19qX7cfNV0wzNuRt0g8zjsATnCndkA&#10;HjAJNAG6NRgt3kt0k+7JsfnBCjPy5BAORjOORgc9aFvmeQRwyNIOieWR8xAXGMduenYYPrWG17Js&#10;MaSsPm/dhflC5HYk9gy9MdjTP7SnQbV8v5tpZZEB5BJ6nIwflbqDkc4NAG+uoIFLhhtcqF2k7TwS&#10;cdOOVGCeM+vBDfCSZWuD+8Ma7ZC4JPI74/3eemT0rAivVNwgil24bb8sjcAncGI4xng8g8c98Uf2&#10;i0Y3bJGJBKrGxGMgZ9CQcEDjrgYoA3zqZ+UeaFZf9SWYE7cZ98DjPHHGOtA1IpyyqoyzNmAfuvXp&#10;jGBx79PSsJdQl3RhV4Zm+fdjzCo4HOdwIGeOeOtM/tMYWOGVdzbSvyncRnrnI4ycZJ79zk0AdD/a&#10;uQjxRMWZQY5FBKjhhnLZOQOeDgArkUh1WIs0mVUKpfoMnILjB4O0EY56nOa583gEjM6fLtRpN3O3&#10;5crliT8vI4HoT1pXu5BsjtYuQNqhckDp6Y3evOTjPWgDfbVpXXHmSBN5DeW7Ef7RXHTOOehwfoKP&#10;7QfokO3OCVCfKMj+EYBPGTyMce1YK3rxvvZt+7avXG5TwARzyTz3OOOBSG6uIPlPytgl18xTuGOx&#10;JBBwSBk4Oe+c0AdAmqMm14J1RkDKrR7W2tnO7DdBkng/lzwxtVjV9vnKoX/gOcnJHHX5evTnPWsG&#10;PUXATO4s+NrRjgt0x684JzkDHTNS/b5/lLpNu2qCOV28dQMcEcAc5I7g0AbMd+qAIiyfLlv3cZVe&#10;QB8vZck446H6nEjaxK7bS20Lj5fMY5bJ4+ZjlcnGVyQMDoAawFuZsBmg2tuwFDhWU7RnOTwMdjj1&#10;NC3jI+PMOHHyxxsEI9Plz1x6Yz36UAbv2tFRfMAdWVA29fvDbgjOT6dAec9aSTUVZ2T7xaTEkZbD&#10;M3Gcj3wRzjPODxmsSO9j8pHkk3ZCq8m05xt29iRwcEjr6d6j/tEsv7uY8dPLX5lOfRsAgj5ucDni&#10;gDoF1FskkKMAxyP1VcqMdM8kNn+XoE/tBJGZnt13suR/F825QD931ABxkDnvWK9yS5zG3yk5xjG4&#10;g8AdBjac9zjrxUY1KWNw/wA0jBVP7w7w2MfwlsckjqRxnPJGQDcGqllVGkLLuXzFVhhMNtB+c4z/&#10;AA89dueDT/7UZmjLfLk43MOVy2SAQCM7vXnr7Vz/ANueONYVkbarDd6khcnGOozgdeM96YL6NZjD&#10;HP8Adk2tIrY3HofTP3Rj6cZPFAHRwatJLmbcysQoUphjxuwMDB4PHU5H4ik/tBSNsbbZNwYu8eF4&#10;TJ4HI6IfUY7YrAGovIh82bKnczM7Z24PXGODjH1IPIIxTV1eaVFfdH94NhVxnBXoF7ZPGM8gZ7ig&#10;DoptVaUfOsaqy5VlUHK99pbO4Ywe/wCtA1IIvmLKVx8v7xgAQe+AQR8uCBk5PWufTUxGzSIH/wBW&#10;QkjNuzk9D3Bx256dR0pFvJpV/cPGdqmIN5LHGcjPA+70JPcccZoA6Aal/wAtUmDbcHzGfBf7w9gP&#10;wII+g5STURKZFnPyeXhn5AwG75JyeM47BegANYP9qiSXyZXLNIAWhyWkx0yeAeg4PPI688tXU2j4&#10;+0SeYq7htk+XdnodxzwxPr14xQB0L35QFlK9j523d8wGMgngjHrnPfPSk/tQRu8scoChlZpN4VVG&#10;T155GfU9cDoOOfN9DuKRuNrLsVVyXIAOB26A9h29AAVk1B4PMuZ5SFVVIZkGAQwzjngc4z1PBHWg&#10;DoxqhLRJGVySw8tZCo3KScD3+YY54460JrjrNE7vI6bTtdZGDMpwMjOWH3R6EfKPWudGpDP+rMg8&#10;zEn4dN2f88H0xTI9QuVjWO3d1bavyq3Q8nGA3Gcge4A9OADo49T2RqpnOwBVDfkfXqTz+APWnPqj&#10;SIGldu52lSVJwdwPBxjjnIx1ycEHnzqTk+YC2PLHluzBspgjjGeckdT0HUU06kyK0om27OdyRANg&#10;Z55yTwR97qcmgDpBqMqZczSMd2XwuDyoOTjAPGPf5ged2KSTUJd021GjIbDeWnv9/qcEHPp16enO&#10;m8il3AjaqszMzL7fMMgg7uCe/XHQDCPdvI0gaUB9vyMy5bOBzn+fTr+YB0SakCrRvFhZn+YbiN27&#10;krwCTnPIJ4J60Pqrum6Q7WkUF1E0mGJC4JHc8Y57Y4PSudXULiQNvlG0/wAKqdo+bHJ3HsCOflx0&#10;5PDpNUlmbBMbM3XIJb12jkA9fQnj8gDopr4GKSRwu5fuLJltrZABHUg5GM/16CX++d0RkVgo3KGb&#10;5fbrgdcjv82BWBJf3PmOfMWMliGO37uRkEAY/wBn8OOoGWPqeI1Ih67lVVx8jZ4GQeBnHrnHWgDo&#10;G1LbCfMXHysWVXz5eVGQRnr8pxkdcEg9KF1GGGdTIi54+Xc2SMc847ZPUdwMY5rBN7ycEK0bfIRj&#10;aSPoAMHuAcEr34o/tFdsbNu+YKm7nn7pOO+cAcDA5HGaAN0am6QpFLJ5ksabiskhZV9eMjuowBzn&#10;rnGKWO7LMi+VkDhPMlH4k4TnjkAYxj8a51NSbbDCQyvHtVlWQYzu4wuSOPrzg+tNbV9kmPL84uNy&#10;lXzuxnnHOOntyR0oA6QaihO1irdGI2lvlIOMqOoOSckdG9hUZ1MbNs8xKx4WRpgPpz1wSepH5nkV&#10;zcmoMI/K8yNlbfmTBXcMbmYAn5uOep9hUn29XHnux8tlB2qWZWXONo4x/Fnk9+p4oA3m1WPAMhWQ&#10;rtGxptvsd3IyMDjoMA96G1TJ+6u/dnDM/wA/1z0ySfdSpz97Nc7Lqj7vLmiXzMB2VmXlhnJP046d&#10;R7U5tUAbC/Lt53O6lpNoBU9u+ByB1xQBvTaoI32ORs2AxuWwW+U7fXsAcevY0kuqKE3Rny2VccQH&#10;Cj5ucgY69eD90DoMVz51OVh8jxoAG2s688nqvcnbwAD0Pp0aNSaSZkSNl7uhk3EJt65HTBPPHQ98&#10;4IB0Dar523zm/wCWRBhOWPJxt5PJGQegA9BUcmpSxzM80UkbLuJVidoxjI5HUg7ev5ZJrCTVWMUj&#10;Euu8+YVjXp9c7sjOB/Dj2pkmohRsVtvy7dv3mB6rg8889O2e+KAN9NVIkWBbpfvNtEcmA3Ynk5Xj&#10;09TUJ1LMTTTnbnHzMCMvuI9OBgHnvnPrjDN8QskRlLfMC0mzhuTjvxg4yf8AZOKjk1UwndEqrhRt&#10;A435C8D0Oc8HAJ9M5IBuz6nO/wA8EituZnjaHO0Enp90dCec5J49aji1BjKrI67VZdzbjgcjBGF2&#10;/meeeCawG1SQFuVKq3yurEZG3A/iOTljye3bFOF+snyK33WADbkYsuODgfdPXpjkYoA2DqUckKwS&#10;mNsqv7vyy524HU+m5gMnnPbimpeyRRNdeQ23cCzLCDt4Bxlei4Ixk5JA5yRjBudXeQZPmHDBgxUA&#10;FvlI7j+8cHAIyaSTUYwW81W2gEn5kypPHfOP4fQHGBnoADZa7SOMhiMj55GkXGMEHJ4ABHHYYwPX&#10;lhu424MitHsxuVU4YqMA4zkjkc4JP4VjS6nMRnO7qPMZR9/HIz067h755xgVD/aSt/oxYbQGGVk+&#10;ZRkHIyWPQDrjjJoA3PtxV2LbV3MoaPABDH8c5PI4z17VHcX0RiJmuGchg23y84UHq2Rw2QOoHOOR&#10;1GJJdrvNvOF+Yncqv8uTknGRuI6ex9wKRL+TZkBlZmChlXYDngN1OBwRjIOQaANiXUT56yNKzLHk&#10;bWOV9D2JHGOd3rg4qM36p5aSpIh/h+bHl84IzjBJxjGNvy8msSS63gwz+ZtcbjtkP8QA65OMjIIB&#10;4z2yaS41VsyTNIFyzF1ZcZzxjIHX5RwOnXHU0AbAv2hLC33Rybmb5TtZQCOSAAB94nIHfvxTI7xj&#10;tMEbfvB80bKR1U49Tj5fYAnPSsBrz7SrK00gVud+4lRu4yMHnHQd84PFILplDATYMjEZkTbnPp36&#10;HH19OwBszXcBlZn2tHtYSFkLRsvPLDHQfMOMc47YqObUoC3kNc8soVw6gEbsYADEdM4xz2698Zbx&#10;5fLnRmEbLlW8stvHHTsAN3PU5zxmmvqbL80krLu+8OMdQM8/e5x9MUAbDak0h3qcqJNu5d0mAEAH&#10;U8c4PQflxUT6orr58cbZcyH92c56jjg+vI6+/BrJkvQm2SUBysfysVDZBPUcY4Gcgcn17VDJfSiC&#10;QSuBIEG5l3c8tggknhcc8557Y5ANo30XTy22/wAP7w/NnJA6BeCBxzjbxwOIf7SiaPcZkbbHldr9&#10;FyoJx34BHbqeKypL9CGjffFuVg0akr5ZyeSTwcbgOOcH8Kgl1AbQ11My5z8209CpGOSckDB9OnJo&#10;A2WvYXcbF37QArKhBbGOBnB7DpkAgmmXGpRujRyBdmNzfM7KQM8g9sdOmR7msV9Q88yET7i2GbbM&#10;rhfmO4KQQAOnp1wM03+0po41cy7f7rMrH7oJzjd65+X8O9AGwb2ymXdqsAkzzGvmBgOB0OV7bR06&#10;AUVhvfueIolY5JJaEFsds/48Z/mUAebJJvKl03bf4fcjpnj9PTn0pqOjIyMGXu/I5GQc5+vv+dQx&#10;yA5Rdu1lG373ygnGeeOgx26/mo/fSbmUdeVyFx1K+vGMnJGaALkHlhmDkBuF+VT69Bzg8enJoLBi&#10;kb7c8fPyevfjPPH0zjkVWSXzY1AU/dxkE5HOcY7ZyPqOfalMkisQfvlfmKsPm9M859O/FAFzzVeN&#10;nC7Vb7uxgN3y+g49OnXvUpkcuI0UyMq53Moz83XOSenYjGcd81SYHcxVeV52hR14wT7Z4/4DUykx&#10;KpLfcDKSw+9098ccfn70AWME7mSLbuRlSRVw3Hb6ficbegp6sksjKejMd0frwcfd9euD6VABFHEo&#10;hj8tlBHIA5ySB0GQeMjv6ipxIwAUTkbSobp12/ic898gAYzQBYMihVl+VWU53GXkgdwCM89OMYJ+&#10;lSxBVVVkXaPSQHjAAxyOmMYPWqaNHEBG0sf+1tG3afvDAIH178+lSxqqKzW8O3tu3DhsZxuA5Oc9&#10;v8aALKukMTKrnac/MvG4j7oOCe5IIP8A+qRJEDrGkg+6xA3BemSSQBhj7nA6elQjaH2qm5V4Ubdu&#10;f/r++etSx4HMZYRquWkXjIHQZyOvIxzzigCVSk5Q+WpXDFlWPG75eB/6F39aHXMEWR/CAvTbnJIw&#10;enTA6ZJB9eUkkEUzRl1DN1iZdoflgfyxwTj7vHoHneT9oEZCqT1wucYIGTnnr07+vFAEy/aCFY/M&#10;VkCq29Q2R7Y9O3+FSoNyqmxSvK9SGwe/secevFQOMLu80fKrE7mP9O/1PapIo9w2mRm+UFk3k++D&#10;nOAD68E8ehIBYt49hjbyQdzq3zZVXwOu7PGfpxTiAI1R0B3biqqvC/J6KduSOvf0JPAhiaP5ZhMo&#10;/ibC7FLZ7EL8oC88HPp0xUgiZHYklkDdlO9mzkAknodxHQ8Z9sAEsioHZFj2nGMLnaBkdvXsRnjr&#10;3p6iK4lWNLf5SMldzIrHpnLcjPB6Z+bHvVclI4S8js37shdy4LYxyeRxuHc8nPtmaNpCNhX/AJaF&#10;du8YO3tgEgjPAzkA7qAJVljMZJZWbcGZkcc/3j1GfmIGc9/zfhWbfE3zNGdu7aWwfu8Kcqec9+SK&#10;rgRyPmJGVvL8tmUjcfmyScAYP9ARzxVi2ZAY38htkfzNHvDBsH7ueT0APIwDnoTmgCVBFv8AOTcy&#10;89lY4P8AunIIIH157U6QpbmMSBVdmw0bOP4i3Q7enAHbjk02IL5e4SN2GQvK8gZbj+Wc89KliY58&#10;uK3kROArRqVXAPrgcglvfNADUUXC58vzFVlyJCFz+IOQfTI5GOR3dsU7nA3eZuBVYxgZUnOQ2e/q&#10;QTnv1PKWXaADJt53iLk8jagzknB6dcE81JHIFkxHLuVWOfmBIPzEHgcZ44x09OwA7EzuSwixv67/&#10;ALrZx/7MORjI470oV0VlMbKrcttXj7pA6HDDPsMEZ6Gmuonk8lMt8qgKrduhzz6Bh05JB7AU/EYf&#10;bIuZPMBXYoU/M/OeOc7l+mOOpwATb1MzM7sw8zdtJHO4sSDhiQPQjoMGpLUjzSZY5MsxZcZ3DkDp&#10;gd8ZGehyc1DHkKrKp2qFZgJXCDj3J6Ac9xnIz0qxCFIkMRXdDEGIjwCuGPAycdCAecA8Z5oAkRAY&#10;PK2QqSQz7Gxubb97qQvI28DPQ9qkjihSXc0Sxr5fC+o3bs4JGFJJJwMjtzmmn7PBCiM22KRTkNgb&#10;dxOeRywxzkntU0SMVZBK7M2ZCrp8xGQdxySGOCfyBOKAEhRlSMMCV2E7n5w2MBs+mSQCc5H1pYwo&#10;YCG4KIVA+WIbsZ4wvPX04J2kjNP2xpKsc7AfNjaynnkD5cjK8ZGSARjPAFKGfHnzZL7S7NHMVyfm&#10;5H90HPXH8XHSgBbdImPmrArBAGZlXHHXIxgt3Pf3I7ujiVJw6Mfl+SH59pCjJLfNyARx368c0pjY&#10;I0aoSxz91PkJPB4GOvJ78jntTm8uRd67lVgQyTXC/OOoyTwGHPOD90GgBqjzFTdHGGbPmIrFiOeP&#10;mJJz0boMZHPNSZllCLcKqtIoLFpMKW3YJwfw4PUjnvTgp87ZskLBW3dSXY7T2+Y9BhsD0JxSpEUU&#10;QpKyDbtX5vmKk4yQMenQjpjpQA1VBiWRF2/KPm+702AnbkZJ3bs9+vYAtZd67VKs3TlVUsVGcgY6&#10;4KdWHtnu93UL5RuypbI+foCxBYc9V+Tsew6U6LbLMpt0+6pYI21mXgcYYAY2rz1OcnnNABjafM3S&#10;R7ckfu89gV2jqf4TjB6Ed6Urm3wPn/hAUHaenXGOnJx3A564KeWsCq0I2eX8mBx82COegHJz7bvU&#10;jDmOAXh3/LtQxrg4XCqo3D0HXjnceaAHQiOH92INpKndhXVunQYxkZByRzyRgZyXNGGjVk3ScBlA&#10;Vvk/iwDzjHTtj0HFOkQwFR5JkXzCHI4wvQEHK9857njtikSOKQZLxttBXeTu2tszhsD5uc4zg/Q5&#10;oAR2EbMPPjDKd+3d91sFgDzhuCPmxkdO1SSAMfNbEjMmF3KMvwuQTjPXngnJGRxiknK/ZWJuNoH7&#10;tvTGRuHGCOuCM8/L6crcCKFXIDKrY+XKsScLuXoOm4+uMUANdZN6o8RXyym3dlvutyTx1GOuR9Kj&#10;2RNKkZcJvKqzMrAH5epBByOR/EPunI71IIcSZkjU43fdXpubrn72d2c57KfQUjYgGx1Y7WZWV/l4&#10;9CTx0zzzzznk0AKszyPv2qpxu8tcsqttOOc9h+oIGcUSLJLMonUb0bAUru+fH95sYALLyP73tgNJ&#10;V1wVbgk5244BLAnjg889mPQ806EBGV5Izj5V+XaRFhuBj3PBx69sDABD++R1mPmBsR7mjI+ZeMck&#10;An5FGffPTiiUoCZJnjMjAjByOhxkcddpPGQck9eoftLR5ljZl4XEahRyfu4wcnaSoz/vAUrmWMBv&#10;tkjq275lbqCGO/ryM57nk+/ABGYkWZVlMYzJ+8JYMCu4YPPXJ7c9eOhpseXCx5yNuCrMCU2kHoQO&#10;23g4HYHJqYW7QptljkVQABuTAAB54buQVye+eOppBuXlwGZmCj8yMANyOuenZTmgBj7SiJuC7RtV&#10;WYHJVem04IIO7GMAjH4CD91iKJo2wxXaw+bKgDqR37H0NOYqF2iTcy8JhiC4wpIIPGM59OvuaJWh&#10;z56FWXdltyqyo27dnBHXr/3zjBoAa0ccrebJ8qszGNvL/wBWpJyeBnGdy89vekSORXbCt5gBPyr/&#10;ABZbhsDHJJHPOcdMYqQAIUmdlWYLhoFYEk9lP97kkgjn17mnmKBpWSVo5FjUYTadvPcfLtILdyBj&#10;C88CgCBLeTasTwHYqZ3MoYDDDAByAehyfTOAeoa8KJG0YMi7UB3KNuwkMSByMA5/LbnrT/LYhW2l&#10;lPG5Ww27bkDIOOQCOn8J45NSYid4wsO1sgswj3bVK8jJIHG1gT0PQ8k0AMEfmqzLbFm6t5cZ3DAy&#10;QM5/EnpxjtlsRQ7WEPLNiXaOOT35PfHb9eKetujL823zItpLMvC85yFA+UDjocnnJGCaeFMqiORV&#10;aR2PzK7Eod2CxLc8nkY98dDQBBIg2iOYfOVYfPIrZYHvz1zj7o4z25qO4RHkkZo93zNJlV2nqPu+&#10;+c9+Dx24seUyxfMsi/L91ZD8uRzng8846gEnvRcQRruLbWUN83ZXAIBPOQOO3P6UAZOrW0bpJK8a&#10;7lbC9W5+UkZ4GcKcHJ6HtnPm3ja1BWRmieVh94Nk7sAnBwfl6+nHQdCa9Z1KxEsUkcpVoVXcrDBU&#10;Zx0I+99DjGT0rifFGkXM0EiWcTeWrK7SRxsWyDjIAb5RzwSDgjnNAHh/iO3kium3lG+YksrZ6k1l&#10;n6V1njDRRbXDOww25/vNn5vQYH0P41ysww3AxQA2iige9AGt4ahjkvo49oZmO3qRtHfjvxn/AOtX&#10;oVgrTXqwyKF3Rj5uS2QC2OByDnPtz9a810S6FnP524f7S+3+T+hrrfDmttPe+YzbvLh/hj4DDuBy&#10;M45wR0GKAO1u1EETQ/ZRubEe5Ieu0Ede3Xr/ALP55+uwzuUmEjNGsePlhyFOWzwM5556j9RS2l2k&#10;4W4JH3gUdlAUdyOBnr6HpipNZnlQgW20/KHZ1XOevTPJ+Zc+vPSgDMXwqur/ADkxNnhDk7mUHkcH&#10;t03HPSjwr4r1H4OfELS/HOhuftGm3XmRSRthhkFGK5zjIOPwHNdL4ahePRozImC0Y8sZztGfu/eP&#10;XAIxz1zWL4ytbSSKW7u5NzFMAbTyA2c7h2GcgYHJB5oA+1/A/wDwUtL+CtTaTV915NKrR7pBkFlA&#10;PPzAZA5HfOOCDXzL+1B+0za+OY30vSrjbH5x8mIMfLXP90Z46Z9AWxjufnXUNWu1laCK5bbuypLH&#10;I7fh9KovI8hy7lvqaANzw5Yv4i8Rx2ihsOwMrDsOmTxivY/DVqi3kRtjzHHmMKr7VGVwMjrk5z39&#10;MYzXlHgSSLSY21CRVLMwXduHcdP5k9OnvXv3wU8Lm6RdS1GHzJJ4t/zJ/q4wvJPQ8c555PPNAHrH&#10;wn0iw8Oael1qSRXF7Mo8mJ5GYySHu20ZXOzIA5wO5Az6x4Lsb3ULxZmuF8tmxJN5vzEFDxjbnngY&#10;OOenrXmehwyatqESvdj7PtMe5Y2bf0JIBOPmyV5HUHPFe0eEoInaO1jl2qOZZC24sRztGdvPXGPr&#10;xjkA9S+HFqtzJHp+kwk28KqPMVduR77RgAFgQOSMnONuB7N4Xtkk2vEvlhsj7x7nB5xz37jj6GvL&#10;fAL2iQrOAgVFB2tJkDIbDcjABxnjnn2NeoaK6yRfYbYfeYbpWcfNyFwMfNzncCR9cdgDooLfzfn3&#10;q0TL5isMDBwR64z1PfHoTWvbadLKCwjG37qsv8+vXPTk8E+lMtT9mt9oWMOy/M7L908nr09M5wO4&#10;zWzaOo4MW9m+6oGCD0A/Ajr7+9AD7C0XfveJV+fHy5zuyeOQcn369q6DTbJJLZY4oG8xmztMZ4yO&#10;pABGDn29O1R6dpK+UWjEmCcJtU8egx+Gex57VqWz28ZSJbiTcT2HJOeueMDHt+OcGgCS9hSayW3K&#10;7W3KQvmBQx46epyPeoreG1tYzPMzNIowu6TITpwT+B4PXAp99It1csLiRgtvkspb3yQD1/wHp1oh&#10;s7h4PMjufLRTv2+VknH3Tj8fYH+QBj668spiEkSzL91sttXoPlHynPToOOOPeGaG+lmhtTcyTySN&#10;uaOKMBEB5PJx6E8/j6HT12ylEP2hI2EjKFVjztTqMDHTGf8A6+aisNPlJE0vyzKvKxr8xPU/QZHP&#10;bAoA0UvZbSJYdT06GNI1yu4/eYfMAcA/7XA6ZrobG6uL3TPs9w1wwmj3RpF8uc9G+nf361gzaeNV&#10;sEaGy+62Ekkj+U4AGOvXAGMHmreh2niD+1ZHWU+SqmPYsJYfePJPp6DHbtwKANfwrHr7XH2VrhWj&#10;iyoaaP8AeP0GOAMDHfn2rorq9WG3llnI2ryqlcFiTzxj+fc9aqaVomrWkX2mG4DlW3SeXD1bOCMd&#10;h3A460zXn163tvMtppRLtUMu0ED15/8A1cmgDRbVtPEXlLJcM2AI18s4GfcDOP8APFVpZLa1gZ/7&#10;KmkxljJsYcYxx2PHUdME9aPDkmpi0H225VWGBgQcrkngHIzz6+3FWNR02PWT5F1eyxyK3/PHaACe&#10;p7njntxzigD+fD/gt1+y3qf7L/7Ytx498N6ObfRddmXVdHZ4iY9rszMnToJVkG3+6VPevJP2B/jp&#10;oXwE/a607UNYSFfCPjOJ9K1q3kOIktbvhck8ARS7QSRgBW7V+zn/AAWt/Yo1H9oz9jvUviRoMTal&#10;rHg7fexRrCC5tfLYThe+AijGT95fz/ntv4LuzSbQLyaJbjSbhvLZfvNlgGUHvgjcB2y3rQB/R5+z&#10;p8QXvPhymgeL9Tmn1vwxLJpWpT7mzIIwPKkPch4wp3c5YSdAK0PEmvWWonGmy3W7HyKkhYnrjHBz&#10;nkZGf518q/8ABJ/9prwv8avBfhXxn40vY5bm+jt/C3jBpIwWXVYQVsrh2O7HmowUkj5nnOOVr9Ft&#10;N8JaKJRew6fsWRfMjXyo2wrHIXjnp2/DvQB823fhfxhq2bXRbSeNZMLHFcSbMJt/usWJHbp7jHbO&#10;1j9n3xn4iH2TVdYuLSNYV2+TbhVlwvzOxfcEJyenHJGB1H1anhyzDeXDbrEpO4eZEc4xjg5yBgcf&#10;lg1ai8O2qJ5kqwyL95f3WPxLcY68UAfLvhj9h7wHpjwoILi4kGG824k+aVufmJyc85wOnTAzXeaV&#10;+zf4P0tDLa6VEsbRkERw8hcfMAMHd+OcHpnt7VDo9vFaH5I41blWP8DHr0HJz/TFNfT/ALPuulul&#10;Z+m2RTgA5wAOOM+mB27mgDyt/h5pdpElpa2kMasrCPavzDoOBg4OCBnNXbXwAFgmubSyj80x+XG7&#10;DO1gGHIJxx64xx3PXuf7LtIZWe+RY1kU+ZtB3DnPvj6e3pVO40q1um+zlpt237zAtlSc9enXp2/Q&#10;0Acxonh2eJB/aHlySK25ZY2K8dM4GPQ9eMEfWnPaWYtmX7XIrLICNyyflu2jBwP1/GtucfYA8Cwt&#10;PtbL+WqlUbIU7j14GB+tU455obpbiS28v5vmMYL5ByO5wB+A64oAr22n20m29ihLbsbtrHPIHGOC&#10;OAPTGT2JqHUY4Y9MuDcQRpvhYBYznGVK55wO45wOnsKvaiYFLeXexO67h88zFo8AnPH0H6E+1O8u&#10;bOKNpc/KGUKyuSAcDqSB6noQe3SgDK1S0trhzJFZKy7sMXKhc/w4yGI6E9sEU+xht7K3W3jj+7wc&#10;MpxheMDOMnH58jJ6tubqCeRltEnZVyVj2hsDdw2SO2Tj3PHQ1HCJ1jWVj5bN8xVMblzxzg49MHHH&#10;rQBZuoJ79VuvNaSFONu4qEbkk4PDDPXGPpWhobCC33PG0rOm7cGByMY/AEHPTqfas5L+CKEojKyt&#10;yW5HI7D5uvr1A70s+urbiS4WMR7W9S65wfl6E9N35kUAdTZ3kavvZAPmIVNh44OOeBjjkHgYqxDc&#10;qVZYTtfd8zLIMknGOv3RjA5zwcg+nMx6qJIt4b7y5CtGGzjtgHPB9ucehpV1IxvHcBtsYXcyzMSQ&#10;2O/bnByB2wKAOsW9kRPPK+Ztbe652ZGQAuQSCOvuMdetTxXMKIZ5Qp5K+Yy9RjHr15xj1HWubju5&#10;9/lxuuwnazsvbPTk9cH65PepJLiaT5IITy3zHtyQP7uMc/8A6qAOjmvBa3AQlXz95TIE9eQOffkY&#10;zVS51a4ifdI0fzqrJ+Gcc59sHjv0rIttVKKxUsF6+W3OW4wB6YA9D1/Gmi5kvWihnhmbdIF+RDub&#10;JwvckHPfJ49DQBav9bllYkyBgshKsxLc565I5H09OKlOqPEz+TdRyKq5Uhwv16cZHPGevYGs7U7K&#10;4s2ms7i3WGSGZkkXklWB5Bzg/Q4z3qtaySXdy2JFjUMGWaRSY365HHVsd88e9AG9PrUHlsnleWyN&#10;8qxybvm5Hy8A/Xk49ulQ/aTOY5kO/bhtqnLKoPpnORkdCOfzrPtEzJJFZh5FTGI1mzt+XdjGD0I/&#10;HPQVYe31JwYkDSKUUtJEA3lHP8yT3HHrQBek8Ry2UcayWcgZmyrtIWCtkgEE9hz37ZxiozJNLKs7&#10;RxqvWRRE2+U8cMA3PJ9Tnnp1qmHt7aNkhgbzliG5m2OWGMfebnn5uDjPQZ7yPMF3XXzLlfkEigDG&#10;d3IOMcd+lAFyC7s4h52796sf7o+SGCeuB6k459zipmvLNUSU3MDSbdnnbgB024PG7HXjAxz71iyL&#10;czzNFGtyqs3J80fMMHB7bsYzgdKaybdqRXzyN5m5cRj5SBwMg85OD9B2oA0tRu2e2EqLsjkJJLNh&#10;SPYYBx179cVy3iHWLeOeO4khVpY2jZWb5tvB5+6cHrjqe/YYXWdZmvMQNO+VXO4lhgbsZx1OeuQe&#10;1c1fXUUk4uI5Vk+UBjJGPmzg4GG64A79uuByAM13xfJebgwXzNx3fvGyV6AHHGOew7H055TWNUub&#10;i5hRdPb5WVV8vk46ZJx0zkEjv9a1b8XWpqrJbfu1beDu3FefXoMcng9/xqGwe1URxy29wi7iZvIm&#10;xIFBGCMk/N36YOaAMS4gjYx7J44MjDOzBRnHOSAeNvfioIxNfXZsoVAYxsYfLGf4tuW9ODyMf411&#10;g8J6w5+1z2an7RHvWGXcpVc/zJK9AfbtU+k+FZp7i41C8tpFmx5UPOGA3A5HZcndx1xxjNAGFoXg&#10;28urmObyl2rE2wNGDIRjr1OD90YwOF6DrXonhjw5/YtosUMabs7/AN25B24HHA55BHfGD65rQ8P+&#10;Ermx09rmXS/MkZkWEqyrtUg4XBPzAkZJzn2FdF4e0KAFluopFAkO5U4HHQDk4PPIz/hQBmm5j062&#10;wyMzSZK/MRjrgEdD0Iz1I61Ta9S9tme6izJCuUj4OWcZ3rnB5646ce1dJrmkreO2miLc/LeZF2Az&#10;z6dcisW5sLSytmRzgrHkKrkbXznb2xnjH09s0AeK/tU/F+P4OfCnVvEE96iy4/0XYpkAuX/cwnb/&#10;ABKpZXbBGFz2zj8n/wBnTUZ7jV/Gf7WWq61I9q/mW+hteRiSQQxSCRnYsi5DOICSACzR3AKnBz9M&#10;f8Fjv2g7nXPFmm/AHwPqbfabmaO1kt8FY7m8nPlhWYN/q1ikjU5yAbzJ+6BXy/8AtK+KNL+Hfw40&#10;D9nqPUo5rGx0+NtcljtWiLWww0hK7jtaaUs5/wBq6ZfcAHQfsFfD3Wf2sf249AOqW27TNBv08X+I&#10;PtlrhWitWiGnQShvvjf5fyNwyGQ881+8kPx91yLS1HiL4fWTSKy/vIQYmDcZzkdTycj6cYFfnH/w&#10;RB/Zu1nwx+zxq3xr13S5Le8+Il8NSuLjb/qbCDeLWLPH3jLIxwPu+XX3RI8d7cyNYwCOOOQIZGkw&#10;E4PqM8dOD/FxQB2V38di9iZIPCKLMF3JE0zycfwkgKCentjFcB4m8aeMfHupNp11ftDaKd7QQllX&#10;Oc5Hyjpt/i9ccda0Gslubbcu3apG1i55Jx0BB4zz9O2ajks7TS5diQyRqeFVmO7OOmdvr24x+PAB&#10;janGukaatnbxsrNMyhRw/pge3IwOBx3qTRtEjn1G1Mtx5khKs0YUtjBJwMY6Yycgfd4BFOurBbvU&#10;oprtlcF8wru6nnJyfY9eMEH0zXXeE7G0t7mLUII92zKKiNvZixwTz93GAOeeOlAHpXg20uLTSLdZ&#10;I1Vl4Yq33emT1PcHtXY2kMDRrPBtCg/eDZY8eufXt7+1cp4btmdYWvZmyj5K7+Wbnvzxg/jjNdRa&#10;zwJEZo42Ybv9YinL/wCzjJz/APWPSgDR/tFo1jt5L795tGW6lvrira3lu6fZozJn+LYM45HP1/wq&#10;qljYNALkW8w2oG+QjcOM4989PpVON5mvW+yQS7ncbjIv3OeT7c+nTpQBsR2UdmWnQM24ZyzFuPx/&#10;GhrhJuRdrtA+U8ZxU/zeQryw7R0ZlbOf8+lVLzTowPKWPYrN95eCRj6dKALCuIkVWvGLNwm4DJ9u&#10;BTrJJCdu5tq/3T3rPnt4dPaNLSVmIyGxJnPfNT2moJHckTj5n6srd/f2/CgDVjGMn/ayeMc1S1XS&#10;rO9YTPF80bEjnuRg/XirsNzbGXyd+CwyC3H+RVeXzEvGMqfLwB7H+tAHG+JfD81lMLm0iA/ijbng&#10;9MHnnqSOM/XFcvHH/Zl+2oWsBVZjm+gX8t5z94YIPXtzzXqGo2yT2zCRNyhfu9c8/wAq4/UdDEby&#10;SxA7mjZVbB+XOTj+X5UAVbjSre/Ec0M3ltA+9WjkxyeoPt2I6Ec1uaXeyq26RipVczRlenbPv65r&#10;JsZ7jzlW5tl3BvnRl4343cE9sfTmq9xaarZauurWM7yRzIo/3cc4PXrzyMUAeH/8Ff8A9hHR/wBu&#10;39k3UPDthYW48R6NGbvQ75owWidRnK4Ge2CM9Ca/lt+J/hPxD4I8b6j4a8U6PNYalY3TQ39rcRlG&#10;WUE7jj0z0PcYPev7LPD2rxXVsrrt8m4X92kjZI65H6/pX40/8HJH/BJ6KOGX9uP4D+GWPCr410yz&#10;hLbV4AuhjgBf4gOzA8bTkA+Z/wDgld+3Hf3OiWHwb8Ua+dN17RLyC98IeJJrhwba4iyifMSFCNv8&#10;t1Y8lkII38fvF+zL8btH/aM+Ftt40stO+w6xZytZeItHkAD2V3GQG687GGJEOMNG6Y3D5j/Jj8Ff&#10;GX/CD+ObSW71p9LX7QrW2qeWWWymzgSOANzQkZSVVOSjEgMyqp/aT/gmx+3Jquh6nH8QIoJG1LTr&#10;eG1+IGhQt5v9rWGwFLiP5sGZA6TI+AJYnUfLkiIA/WC50qznt23Q8K3Hl8foDmsLxJ4DFyq3UVmD&#10;5a/MwwpcE/5OP8a7Twfq+h+N/Dln4y8J6pDfaXqcKz2d7bsdk6EYyB1B9QeQRVy4sWRsFNvOCOuM&#10;j/PWgDwbUfCEk19d6ZIrLmVT5Yxtf2P5HvxnvxVO68H366cYreKGHbH8nlue/OAdvXnbjOOM+te3&#10;ap4UinmbdFzInzKTx+X/ANeufPg6xto2QWZ+Q8N90j/Hj6UAePnw9qb/ALyWZ5WLHBVQqKODjdwM&#10;fUH8c5F23VbK3byodrRjDAY+XAHOPwz7/rXav4XvxMLZZ4UWTmN2jZ+3Ax6j+VUJ/C2ofaZop7z9&#10;2jMJPLXA5Hr+ZxjJ/OgDnNL8U6jDdeQ20xsFKBU4VsjJ4BP6545FdJb6puAkuF3M3PfJ/wAn9KyV&#10;0eTTrvzMW+4PjknIPr7k/T86tMJIE8p541G/b/dLY/l3/wDr0AaaX8gRZhH1U/KVwCNp+XOc+vp2&#10;rZsby3lCvNIT/cAzwOOM8/1rmHYxRGKWMs2clo8ccc/1/LpV62eaIRuHx+eQMnAwAB0oA3SkUp3Q&#10;nO4/3sEY9Cf51YsvLgXyVRVzyApzg1kpe3UTCKbuuflT+fSo49TvopcZkzu/vfeX0GcUAdELiUjy&#10;kkYZXO0Kf1prSbsIE2upyuWIx7dv61n296EtmaS42bVJ5XH8zVmHVUuVUxuvDY+YHIb8z/SgDRsb&#10;qXaGlOSMj5m6H8P8irc04ij3ttHde3+ehrIbWESLcz45/i/h/LpWL4h169VcWTMpx9SDzjjHUnH6&#10;0AdZPrVnbHc7Ku3GV3Zz1qaz13T74LMsy/McfK/X61434o8T6hBmRLqR93y+Y33T3+uQenT3qxpf&#10;jSWy043d5dNtWNiUVSvOOc5A/DHf0oA9em17T4U8xm3bV3bfT61kPqMNzdtJGQSG+6v8Pt/KvEta&#10;/aHs/wC0Y9OjZY1aQJuaQrt/Lqeh6HqPXi0/j3XNR8ttDhmkZZMtMqfIfUA+wPJ5HPtQB7QdUsLQ&#10;tM0qtxhl8w4696w/Evxf0vSwXlv41yuAgOXB6fXPb8K8/wBL8O/EjWvL+23f2WGRsNGuWZlA/vNj&#10;b9cY+lb2h/BW1WUz6q0k00jZYvIcng55zkjJz6fWgDI8Q/GLxXrN9Hp+g2rW8WMyXc8mSCccDAPT&#10;rncCRjFP8M+EdW1m8XUfE2oNMqsGjR8qFLYx3PpzyBkcivRNG8DeHbFNkWnQ9tuyP2xxjv79f51N&#10;qHgWxuYlWCSSJe+0duntgf5PpQBkaZo0GnzrZ2lmrfN8pBDDg5OPXoDXR2GnqWRJrFgx43bcY4+v&#10;+NO8PeHpLNFhBbZuxtLcgY7Z49vwregs3U5b/Wercj86AKSaOsRcmcxq/wB455/z+f8Ag1NLjQOY&#10;03DHXdwx9/wrZFrAjfOA3f5V6elOlsrRI/lZFZvu/Lg9qAMU+Hx529327n6/0qS4tnhOdzM23/Vt&#10;zgHt/n1rVFuwt1+0yrtPAJc4/wD11V1QHaWtrcn5vmK0AZkmmSAeZG7E4ACkdPz5FNtZDZyZkg2/&#10;7TLnNXobi4nj7bf4xt9vT0pqwQuwWaf7vHzc4oA0ba/WVMDacfwqeleb/tI/Gfw78L/AmoeJPEmo&#10;eTpel27XF83ls7SMoLBEA+8eAMccn2yOj8S6gmgWb3EDhbgr+7VuATjrzx/IcV8H/tMfFmP9oTxz&#10;c+HtJ3SeDvD9yWurhpEaDVboYUNjJ3xxErweC3IB+U0AfJf7Vn7Qmp+DvDniD9pn4jRwtq+pSf8A&#10;Er09ZTI5mwUtrRCBkiIliVAADOx7E15f/wAEP/8AgnL4k/bg/bGf4h/HPQBqHhvwvfR+IvH15cRj&#10;ZcXrM0tjpivuyS7MLiRR8qpAqsDuAaf4q+EfE/7W/wAare58P+HrjV9HsdQXTPAWhRzf8hrUpGx5&#10;zbjg5VTiQgBVRmPGSP3B/YC/ZA8JfsMfs0aT8INGlhutaumOpeMNYVB5mo6rNhp5d20fuwfkjXAC&#10;xooAFAHtkkESSF4l2gYA2+npVe7SM/IR7/WpIJTcxh1cDIxzVe8inWcOhPK+nuaAM/VbHYucYO35&#10;fmyBXnPxO8qfR7iGRfm8vPQdPUg/Q+/GPWvVr+DzLbbNjpXnfxJ05P7LuCf7rMWXr0OP5igD8gf+&#10;ClfhBbq8uJHQNtOdoYOpyyHGQcgZUE4zgHIyeD8GWXhw2+pfZ1E27o/7zO35e/H0OTX6X/8ABRTw&#10;1LK9xyNrJI5O3IC456djgjPI5XIHGfgmx0SS2vmuIPMSP5zMs3Ozg5IOQOm3joOtAHpHwS8Nas6L&#10;qMVqVmVowjbjtkAyP4OOcnGAR19Ca+mPAGhv4h0j7JPA25fkVNgLdOF6AkcjqMjrnjFebfsuaVpl&#10;xfwJ5/yu4WSRchj0G3BAwe3OcnkAmvvbwF8E9A1fSEuIbRlYRb2ZVIxyRuPbjA5yffPYA+IPjz8G&#10;oWimF7abZJM5ZmwpJ7k7jnGc5PHHavlXxd4ZvNBvpLaWFgysSWViNwGOckdR6HGB0z0r9Z/jJ8B0&#10;/sa4s53kmRU27W7DGOM578Y4x6mvgn9p34MtoNxNPBZ7fLYlg3Rfl3Z6cDkBj0OCOnNAHzk4mCRz&#10;HGI8IVkIyyjqSOvJxnoBtzVVnQKEL/u8YEm0nPynnGf9rueOpwAa0LqwngmkVlVfmIcqpXa2ckbQ&#10;euSOwP48VXkhjaZo1fIDH5mXCgAkkcjPXjkd+M8mgCFmkaXEu5mVlCtgjcxz04IwBzxnPv0MO4oc&#10;xj5QPutk454AH1B78ZHappBGC2I02yEBo1XJyTkAHHHOMcDkc4HNNCgNsaVRuVTt3bQM/wAXGcdm&#10;yQSMUAIciRjJtbzGIaTgM/BySAeM/L04GcfVRK0bjMm0qIwF2/IvAO0naPQ9MEc9MkU3PlMLZvl3&#10;KoZWRUH38DaM/KO27Bzz6U4gxMdjOu1SI1aMKPqeAM8ZywxyPrQA5ZAvEKFSqkKrKUJAJLbsDnj0&#10;P07kSwyrI7AjzGUnzMA4fBGMZIz0zj1PcjIjSRnbMTv94pG0nb+LJPHPsORzx2plxIGZlEQaTcek&#10;YbOA3y/UbW/Q4FAFht7CNXk6bRGSfXaBx9ScHA7UQSFSpj+U7sJyWxj1BGO+Txg8ewMcglG4eWwb&#10;7wh8s5PBJ4yB07547EY4G8qEBJ5o9xYBmZu4A9clsc98j1oAmkkSRSCW+8x+5wp4yDnrjkZGCQvU&#10;0hmAVZEIVXblpvuknjnHAAAJ/DjqDTLaK4MjIlrIqje/93bgZ6JnODnP/AuBnhuXj+aSGTBKsd2c&#10;fMFzz2zjHIBw3TjJAJcvt3xFfMwxHlsWY9/fABbHTpnGad59mygNIu3ny14KADq2Tk46HJGTk4AP&#10;NV0UzFX2tJlg7eWxOGxzk+2COM5OfTlWudkjM0jJzuX+FlYA43ZIzwRkjGMDigCxvVmdDD82drYU&#10;ZX2yAPQ8Zz6etDSedIq+WGKrlgyt8pDAEj7w9zzxnnnkRocASCBQYwhfPO7PBGdvy/MM4yeO3QEb&#10;AdrcDIjbEx34DKWA+bnIye+ON7HBoAeJ0jQRktlcGUFQvTGcAZxxtGB+J7lJZJwjRyttUnDquNrg&#10;A5ySD0wAcAdPbNRCUxkJDJIu5tybpdvzfwkDgE8dOueSe1LHIkkYEULkpz8y8BSCM+hBA55PBzwa&#10;AHgJF+83rGzfK+2Mj5s4644Hpx0PTHFKJpY1+U7mjAIkZsbsgcn+EnofTn/ZprMJMKI5Nr8t50n8&#10;WMnGRjHPOARgU0PndHGrryWZOQCMnjjHJwcHpgfQUATAyrAsBg3bdwX5s8kYycDrnGTjoBQ77W86&#10;KPMhbCrGp5PZRwe2eO/4g1CZGjKzuU+bIjkdVwNoxzubluADjjI56gUKqqVjA8tWAVuqOFxjHzdW&#10;HHQcdjQBMhG5JI227kk8sxqR5i8HjDdSAD259O7SZQmxFDNInzMs27DAZI2gEY469cfhTRDL5RlU&#10;LGwyZvLhP3SCentyMnJyPbIcDIxW0lj8wbljbYM/NkYboQCDnA5/rQA6ObzHCNAyqsnBaPhOMfxA&#10;ALgtjO7t0ogaJ1+RFdmRRIFyQeACflOeenPcgCkULEFkktyGPHmNGN2c/T7vsPbnrhMmSP8AfRqc&#10;LjccsGIz83XgBiep7Z9KAHKqnYfMXc2IwFkyrDPTJHA6D2H4U4SANuO9TtUsjKV3YGc9D04/E5xU&#10;bTl33y3OFcnfGeh4UdsA5OCD145xyadGJ1CmLcilv4ei5JK8bueM5z0GMYFADvtDtuSNmzJwu7Kt&#10;kMGweM4zxzn2xTVCTxojqvzLlvL+6fTG788njrQ32g4KLubhtsbc8huRnHB2Keoz05pdgWMSgFY/&#10;L3YWYqTwBwPu9T06cnmgBC8XksFg2sVJ/doUI5AIzg+q9jnpinKHdsskhbdjBbbjG7j65wenQ9hS&#10;26RkKRdEqwI8v+62QvUAqehPJzz1NMjC4MbKrFsfK4HPy5wMkg/xcHvkDsKAJGUtJ5Q3fNJu3qo4&#10;OCDjt0zj0OMHtTWkluXUAbmb5vlcnGB9OmAcE5+9j3okiyjMr7tynau0bpODjOBlv0zg9ODTCibN&#10;rgEHdhThQOjcA9D04zwPxNAD9xmfcUXDy5bKkoAM9SecgdOcNyPQGNSEdXCbmjw7MoPOcdj34+7k&#10;E1JJ5U+bi4k2IrLHuVQoGS3AwOFLbeOc5I75pHDSltsjQMWDH90VIbeRwAeP4TxnoaAGGVVRY4tk&#10;bGNjHtBjXjB459Sf97PHs+S43OI3LLGHYLuYLu+c4BznHy8ep65xUaxIWZIZHXlVBVuemMHB568e&#10;vUA1HPbiK3kYuUQqxxLKV2HG3rz6jjvkdDQBLGS8PHzuWA3luS3XIzyO/X0yMYzTXm3ysIn+Tzcs&#10;5kPAO0HluSTgdOQcA85qOURSsx3luSw+7sbAxgbSM9M4xjleTyakKSRbUmVpG6sqHsCuD83XccjI&#10;I6dOSKAI2l8uSNFI89f9WNxJyE3jJH+1jljTZHgdFmi8tlXb5bdcBjkEEZPAHrwR0pWDyZj3Y3qD&#10;EzyMFc54PTp1zwcAduaZJLczqyxM25slZG5KrgjqTz1Pr+FAEkVwoQAbSpYMysWGPlz9zjIP4Y29&#10;u48nlzblX5vvIx7A888njbjv+NRywiZpJYNiptZdrsdoBI2HJ+UL/vYAoEoaRmigkVW2n51yxYJg&#10;Er0IzjI447dKAHvOk3yx+Y25Qrblxhucg/4kfoBSC4y+I0jbj5lWPkE4BTg9uMdehFQq65cNI8QU&#10;4/fEDHyAgE4PQHk8GgPs+XcrbWby41OWG3HHXGep477sUASTXpn/ANKmBaR9zqX3bup3Hnceiqo4&#10;7D60S3EcsPzqMBdyiaQ85wp6hhg/7oP6VGQxEqOpPLfxEMgIx1J74GACOg4GDQhTf80OAzBQueW5&#10;wB6ctvA4GOQRg0ATCQuGdo5G3Nt8xgVXgfQZPoTnHGQORTjKm4KA33juj8zHPzLn6498cKcc1GYZ&#10;AB5zj5lHz+XjefXJBXJJHGM4PIyM0pijaUx3ExCqx3Mw+4PcdQw+b0x6cUAPWcCQXLr8m1dzSbfl&#10;74z3HI5JBGeOQRR50iELIiqc4aQzAbvmIzz0GeuByee3MRWc7dssm7yx91nVk3D7uR1GOOeD2x0p&#10;f3rSsXO1o2A+9yF4wxLd8n0HQk4GKAHS3jfZywPzBScMwG4AAZwcck5H0Gfen/ao3wiyb1UkboVb&#10;axA3Bj9flGeBhs44NQYUfeLLsBfcu/g9MqDnupGPU9c9VREDhbh/u5OCGO0EkHpuyenBzx7UASgw&#10;589odu1lJEgCYzjGcn0fqPY8Zpxmj2lQytIx/hVQc5yS3YEg4wAQMfjVeWOO3/dbmG5vlG0PwMDO&#10;ODjJOcHn26Uu1FXdJGrKrfMdvL8ggAgYz0zyODnB5FAEr3Dnap3cMQisu0AZO7HTgYHQYwPWjz5y&#10;VEQ3bsF3UF+c5J4z1PbAwcfQVuXiNuZot8gVeWC7mAPBAzlc4OeO/tTnHms2Zcu259vl7mU8kE5P&#10;zevBzjnPOKAJvPWTi3kGWyAq87cYGM54G0Eg46kZ4IqNJyYV3BePmZXxkAPwRyG7jnqOlJcmKXzG&#10;ldMeYY1aSQny+c7cHjlcYI7DJGaa37+bELsz+Yu0xq3HHHTqf8DnGaAHC5kVmmMg+/8ANJ5xPG3o&#10;flHPTjngjpzURdZHVHlhl8x8MyrGu5gPVQOOxJBGOQOlJIu8eYr7lbCqXTjdzwrEkZz6jjnpxSma&#10;Mf62fasnKGU4DDGCSozjhTwPagB8lww8yJIWXfICqqx3Z6tnP+1149aa8kxYMyv5m0lQsLA7sHKj&#10;GOpPPJPTijy1YFyFK4yVZWOw9DnPAGR06cZPPVsmJPvZzIW3DG5iOnJHGcgE47ZHBoAWe4VCqgGR&#10;UyTu3nJJDfeBxjgjBxgHPphj3PmRNFIOI2Mpj8sNswSx5JHYg9SDx0xUcvmSsXkt2XkBkXbudTkE&#10;55zkDdnBOD64pALmEbi0TNtIIjToOny4HC/N3BAJ7DNAE5u33N5ZZtj4+43PzAnrkjr27gdck1Gt&#10;wke5c7G8/bGWwx5XHPPqMcjqep5FRNhSrxyoGYFN6y7sYxluAO3PGfTsDSPHGoxu3KvzqH+YZ4OO&#10;oJ5wD905x16gAkDkskUTMryLtwGBbP8AeGc57nt602SUqxVAy53CMKwwpwcYPOTlunB68cZpVj8w&#10;fOGOznbuyGydu/oQeN3UnjJyelRJuj+eIoGH0+YluDwTg4PrnDdRjAAFml80SOVVtwxt8pgDnk8E&#10;AYJ9s4GcCmTTbgzeXJgD92yx7+QOvGdoJGNwIyPwySbAWERC4UZ/eZKnBG7AGOwOCBnHQnGI5Ylg&#10;H7oMoUDZlcNjcSV54xkt279KABWjDqsMf8ADLJubtwQcdMY/pTZJYo3AaWSRkPCtls9Pu4OQR7c4&#10;xzjinmOElY42BP8AGij5Sckjp1/hGAeh4PUFkkeTmdzuywfovr3xzx8pJI5z0oAjUlXJjd22BvLZ&#10;VBXA/h+XgeuDnvUPmxuoSUqsW0ZeNuNvPGAoAznv149c1JcxzBwJIP4fl3scFTgbWJwScdDjHGPW&#10;muyyLkMdrbSd8HzA55wfpznBzk/QADZA6xt+78tv49smODnAGTzz6/hUIzHNst3U/OH7fO3HTjOM&#10;Hg9cc8dnAgbV+1oo/i3MdqZJU5Gfw5qEAxgZR8s25cEM23k8bjnBAHcjjOMdAAEka5k+bbuMbJjb&#10;lepOeoz2PcjuTUb3ksjL5bBk2/MwkxkHn7oHHD8cjn2ouW2ySu2DsO1fLAOcejE9B7//AKo7iJGC&#10;xXEgZeMnduzubLAEAdTxjrgEZoAcbyWQKXDPxuCuzMRx8vJx0GeTgn04qD7V5eFZe67t2Aq7gDnA&#10;xjqOexxz6xK5RmkIZmXlueq5Yd+P4eh54PpUcjINpMzDBCqrLyw44yDg9D7D5vbABK9zy0zxR7VX&#10;Eny7OODxg+g6jscdqY9y4DGONu21fLZVAzuBB78g8jn86bdGYKyRTrI2793JtbJOMd+QflGDnt6d&#10;K/AZpYyqhuWZQclT0Bz1OeOAetAFh7qRxiWVUVj5nl/xYGTwD6EkgetV2nniXbJsZpCfkkxx8pbP&#10;ryNvYjKkd+Gl2t/LSRzG2RtYyA4IJHB79SR0HNQTNBKcCH5TIV6IcD0wMDpnjjGfzAJGvJO0mSzs&#10;yu0edzD8evTr3HcjFQyzPvYkR452+Xgb+ccZxjORj6emaaypKF3BcsAd3BVmGCfmJ5J4PqAeh6CK&#10;ZmRQqPhRwnmbgSSvB2njn+XHvQBJNeLjzBJ8zcSM/HzdBksfp8xGB2ziq0lyktxuitwjyLuVu6nP&#10;H3hnPuevtxRJIEx5sjeYjsRuXPAJGeoz7egqGVyH8wsshHOGjDZPUHABJHGMnPLdRigB0tznGyEK&#10;epj4LL7H5h/XFFVvMVF2Nd+XtZgG8zG7npxzx7+vFFAHIoyD7p4Emd239c+nBpVYGMxEtz8rR/3e&#10;/bPv09854oCHBAC9fmVmIG3H6HP6YpzeYB9xsls7WU/MeNwOPbkfjg4oAfCwJ3SjdtUHao57cnA9&#10;z1PfoaeCjuN+3cdx2hRn+XGTgZ9/SmxoI1G+M7ed+5duTnJ/UcZNPYMW3xkK33Vwx6ccD046ckUA&#10;Oh/eo0ahPLYDC445BwRnqM4z2JyOalV3O5l4A/eBVxxz0xnsMd84HFMVowPLkXaWOdrR5ONudoHA&#10;PGPapnhYkS/cO7PzN057cc85PWgAjRWibr8pxncSRz79fwz05NScCNXBj+6w3LhgeDxwcj6d+Rye&#10;KI7Zk3MQW2nG1VwduSf+AqfTv609Y/MdUE+d3ylm7bRnd+Y78n8aAJY1aMeX5ShVIJyMDpwOc847&#10;dc8U/Bl/esg+XPzYwQD3GOAPRcDHbimKgk3Zij+6eqdDuJ9eB+I5NTBQilmVfvB+RnJJ53HPX35/&#10;rQA7YNyZSRQWG3b0/DqvQH6knPapzAzlVhhKser8/OfcgcYyOOmBn3qOO1iVWLRLuPC7Y+Cx2gEA&#10;8jJJHHIxnpUsSRT7s26L+8Mm77zH5Tg8EnrnJ9uozQA5wwRVVm+b5vvbNuRyeO4+Xt3zUg3GVmOd&#10;0g3sVTGMkA85GBg5AJA55OcZa0flbjJExVT/AHdvA6H1J756Z5qVYwCsKBDuyFITClQoBJ5GSMnn&#10;gDpg0AOO6J8RzN6DbGw5xx8vI6kAH/Cn7iECTBlbdy2CCxC9TjHGW/QYzinLCsqSSuo+6C5VCfmG&#10;cDpgcnvipltkkLJAjLsc8KvQZ6HAOB94cjHSgBuHjjGH/ebflYMAVPY8d8DB9B17011eNEkEMbN5&#10;cZUeWc56Y74GOcjGeOuKmht9rxRzSLIGZVZhgZ5GGAOMnjBIB9+9TQWyD99t+9zGM7WB4JAHOeD0&#10;BwAB9AAVUt8cZZ8Lg7ZDt454xwOAPT2HOamhhaZI0RFP3VVfJXIzgc8ep3c9M/jUv2cY8u6dMeWw&#10;PzbVC9x3x046nmrENi5g8yJYyFyVU7sBcrjnAJ+8ecdvUUAQx+WyLHs+Zfl2rJ8wJHUD1AIO7GDi&#10;pSpwqKq73kZt3vyC2evT6Yp8cErYmjkwsjMFXcrHnPPJHbvxj5uOlSxw25GJD8rLuVCFzs3dQeQx&#10;xnnIHrjpQA1YMRKijem8qG3BSeeSQehz1wfx5oCCOTzVkY8clm6Ec8HJ3AYBzz071NFBD5PlgKck&#10;K7SMPm9B1HzZAPIyfwqTidnfdGJNpbcoI4ZcZ4GMFuDnOMYoAja3Qx/6RCqoSSjNGQuWK4+bAB4z&#10;nPAJyR0qRYGeVjCMfwbVkBUtuOCOBkZHXoDjPWrEFsF3Pbqy9QgVtoUlc43Z6j24x+kzQCZjE0jF&#10;XYoFyW2nLZO7v+AOeTzigCmj+XtHlrlsBcxvkNj1A9EzwfbupLxDKqNBAmxG5LbR8vzAkAAY6E4A&#10;7mrv2eRi0kr7WfksX2KVII6988DP09KfFZokmS27+LiPK5wDnnHc9eOpyO9AFaFI2MkPnR4WNj+7&#10;lK8joM/dB6nrkbQatLbjzjF5hLKWU7mAbBG75Tzjng44OO/FTeTNFGqO7+XDHlVXc2cEnHXBxg9K&#10;mitXLqjxrh33jc2dxLHKHAIxjB6nlKAK8cckW145H8t/4R0OOm5VyM49Tn1BoWPd/o8it93cI2yF&#10;XJIII4JOT9eh6YNWFtJvuFdzLGoaMDKk45PQ9eR0ORnrjmaON4SoO5huV8OCM5JAORjaOF9zjnNA&#10;EKxKfu+Z8rA+XFKFVcE8jacDrgcE8noRmpIoYrcrJs8jYqsrQ7WJITBzkjHHzc/TPJqQRL8scpXc&#10;qk+ZHjGQ2COhGScdfX34lltzFEwdW2rkbZM9R1Gecdvbk/gAVFhyfLkLKq/dWNclguO5A56HnGT+&#10;NTLayBgpVW3qpxxuPJPUn09uPmHGRUlrEkjKqTKzNuUsrEZGCe2R90c8YOfWnC2yjWwQ7igXaVX+&#10;7weDg5PYc9elAFdISU3Mit8yhdq7sZ47DgH3IBH41J9nUFRGschjYtsdBt+6OD8pwOOnbPB5q2YX&#10;QoqrtK42N83JLDjqc89/U+uBSx2xSJlysYU5k2ys21QBkEjOCMdfTHXnABW8rDNGskbKx2ybm3Aq&#10;OF5Jx3xnoPw4eAGdTMHl253FpOfv/e7AngjAPQc1aisnYjdC3G7dsXd94Ac46jDHGMnoPonkxuEd&#10;JVKsCwk2klR90nG3pz9QcdugBSWJkXzAgWOP5pPLf5eM5yPUkjoc8elSmIyssxZdoJ8xWZWz3zls&#10;gYIPI9eueKsJbyeXG6MeJDu+csA/HOdo6naOhOO3FPFqVYFtsgfcd0nO4DPGSOTuBx6DHrmgCmkS&#10;gKXh7ECNWJZRgHaTkYHY56k9OlSGBp8BQ24rwzZJ5PUZ5xk9f55JqeO3dwS9ztLLjzBKc8DqCO/z&#10;e/Ppil+zFY/OdVWSUiRVRsEYDAkEHnkqMduOmKAKzLHhRLL8y8lO/Bxg7eq9Dz0znkZw0xOxZYbg&#10;bmXBVZD19xkFfbPHA46CrsMckUk0awSL1LBXUHt2+91/vY5xk9BTvsrCJAi7o1jHkqrDG7cu3jHA&#10;Jbsx6d+oAKbpJI7QsVdX/wBZmYfN1wOOhySD3P0NJLEdzGEFXxu3cbVbI5JBKj+LqCuSPTIui1JW&#10;PMMxwoK4hZv4jzwOOOeemeecZjay89RIkZyC4+9v+bavc45IPfqew60AUw7FlCzA/wAMbeYyqMZ2&#10;k56KMDgnHUg8mhonkGItrK25kfhuc9iMjrtyV5wW9TVoJIsRkSVVTafLWOQZGTndwSMY46c4HthV&#10;hQkB0jkwvzGSYNjn5iDz16d/UH0AIAm6baoXazZdtzABTjIxzg/w84yenFNSF40VvIZdqj5vnVm+&#10;QZ/EAds+nJNXIIbl0VsDdnCMMOvVhxt45x1656jINNXTfKk3CMrtU7QxYMMAKDwpz6dR1GQewBUS&#10;1mSNbnydxZ/3mcNnkdznnLA/MMdDnvR9nH3DjCqB88gAOScfXBwdwz1/Crc2lpEPKlZl+UhtzBck&#10;jknj5AM49PbnNSRQlyvlArIW3KY5ADtzzjB7HGcnAPHGc0AZ6P8AuvNib5WXG1o2LHgEKDj68567&#10;h1pZVeNNsMkipuxtUPjG7aRnBPXHOOh/Cr6i7g/ew2rLIrE/e5IGWIJPU5C4yD16d6aLErugkjjd&#10;tqRRrtH4DJORj1HvQBTeBkDH7LtVVBTy1LAY7YUfMB+Y6+gpWtnkkyclThpN2SFxuBxgg5zjnI7c&#10;HFXZrOJlYNAzKqj940Z3DJxv5UY4/vc54oa1GMTIuI/4i2Sq7z/eP90npxn2oAp+RvGHdpFXlt6t&#10;hjnOPl4zg52jnG48YIoa3DOSThYmV2JCruGTgnIGOME8859avtZSfvJ0t2VpDtJ2lVbj7rMB0yBg&#10;DP0FKY3w8lr5v7uQ4YZw2I+gxxnI569Ow5oAz47bYFIjUsvKd/m25AB7dOvQggY70KrIWQqu1dny&#10;SMcLyTw2OeB2PTrV4W6h/lkZYpePmztA4UZPQYAYA/zxmo3hRY1BVIQqkBpc7VbGcjoMYwegznn1&#10;oAqtHHlg08ZIb7x+YtxnpyRx6DGSBnpSmFMqxRVY8suScZzxwcMQOMnvV1Y3kha3jkZV37WVVHyN&#10;nG4gE8ZYtjJ+90HAMbWyGFZkg2RyYZJUI2YAGGzzkYPrkAfWgDPuLRmXy/MEasg2+WDhmwWPHfop&#10;xnJPXpXP+JrKW6Ekcasu1WKrG4X5cB+hzxyPxOPWuue3aHIlj+VxiQx7txUHp6Fep7jqfas3V9LW&#10;WL7L5isxXay7TkD1yduODgKB9O9AHg/juBLUSAkLMysrKylSCD37jkDg/wAq8+uY5Uco4+nTmvX/&#10;ABzoMU1xI1vG3kqC7lFJGPmyM44z/d64HOc15j4jj8u5a3jUhU/hOc4465+lAGPRRRQAoNaeg3pj&#10;mdi2W24jB9e30rLp0bbWz70AejeFr5muUklAbcSWw/zHnHofUknHauytdIku5I5SyyE/eLJ0G44P&#10;r14OeMexrhfhuJ9Yv1SGJHVV2GKRtwfKjqOmORX0DpPh6DTdGGq3AEe5WbMjBV7EHJx8zD1yAFPH&#10;QEA5I+H/ALLbLdB0jyu9tpA6gdscfdb3P415H8T9fc3sltGy7SxABUnHQY78cfpXqXxV8bppdlND&#10;NOwA42sm3KjoBjgnP069K8A1nUptUvWuZuvTv/XmgCoSScmnQxSStiPqOaRQTW/4T01W3XhCMFYB&#10;cqT82CPTmgDofAWhCaaHMYZhLGFjViucnocdPu8nk5AyOlfSngizSCJbadVVok8yYqCV2/vC/A7r&#10;lQCQc5H1rxjwAkFrb/av9YVwJCrDjCYH8J+bP065PI49K8Ka1cXF03nQKm7DMy53H+6BnsXOOfUe&#10;lAHsXg4jTtt26MqwRoFjj3Asqj7wfGOvQqSMgYr1DwKbi5uP3pVY96ncsZwT8pHGcADqcZJC993H&#10;meny3FhpsVnGrG4WNCyo7Mq/L1wB8wBUA54BxxnNdV4a1eSV47O0jdvMykcdsuWJyrFx/wACCnHT&#10;5SR0oA988Ean57RxWjmGOMqq+Rj5MgDgZ5b059T0Fex+D/Lay+0pGis2T5zn5fvEBenIGSOexya8&#10;L+FsUcaRyXirtjYsyqxbHzY43f7Iwc8jqcc49n8HahcXyxy3ErR2qBljG0/PjoOcqwx8vrQB6DpN&#10;y14rM6LtT+8/f1GOR17ex71v6Lc+Y/KjDfeLnjpu4z06Hg+vtWHYoVtw0xZVGeGyAfc/p1NaGnSf&#10;Zh57sypGSWIY5z6ZBPfH09iKAOrtZknDF5EVV4UZ65Gc5Pbt/wDrNadjaxWpWYhvM6ZjIweMbR+A&#10;PTqT7iue0ldiRyTE7Y258tfl3HPI6c8n0/E5rprH7TNtZuI8DdHHuyBn2zgZHrwT15oAltorMTyS&#10;uOnO5hjGOMgc+34Y5wKsNcx3lvtmZmy2I15OSBncMf8A6uMU6K1huZvKMG1WbdJ8ucHGSSOeePYd&#10;e3NTWq2tiWndET5MR7VIYKcH34//AFdqAMW/imt4Wjg8wzS8yStnaAfT05Ix6+9T6Ta2xjxG+5d3&#10;LMpLNx2HsMgdPoKgupRdpHbQwOf4wxbJPTr1z0z1P4Grls48/wAyN+fJx5cf3SSeoJAHt9DmgDat&#10;POnU29ssZKLzzwg4A465wMdz0961dEsfsMS3F9KSxU7jHEe+fXk9qztFtppraMQwx+WuE+6euCD6&#10;/wCeeTweqjtYTCsskjTSNgNHCchceme/5mgBdPntiNsMcrbVwigk5HYnP5e9SalY3c9q0Vs0sLeu&#10;7LDp83H4VZNncO3+hGKPDbS0eG2/Qk9/5fjTpNIS0zJPqbMZEHDY2hePr9PagCjEstvF9jT940fI&#10;YR5xj1wcD8Tis+DR9cuL9prhZGQ8bkYjbzwAFJzg45yOldBbSwCFmW93qpyTH8yjGB1x1/z2q3Y6&#10;nHtYw+cyZP7xflxzx1OSP1oAwrPQ7bXLK68PaldbrO6tWimjmcrE8bLtIKMMPx6jFfza/wDBXz9i&#10;/V/2K/2vdc8P2VgTot5MLzR7iK32272so+SMYyDtw8Z6cKvA3Yr+mxYbW+uPMkt1kZMHyo23MTn1&#10;7c+496+L/wDguZ+whb/tWfsn3njDwToEj+JfB8Ml1GsQMjT2e1TLFwcnmNHC8jfGpwSaAPxL/wCC&#10;Xv7RNn8JvjhN8K/E+ryW/hnx6qWEkm3m11BWJsbkHIKESkISCBiQk52iv6GP2Yfi7P8AGX4VWup6&#10;2/l69pLvp+tqVCOtyh+ZiPlKCQESDKjhgOduT/KpqWn6l4b1iXTbxHhurSba3zYZGHfiv2l/4JF/&#10;t5R+P/DuleM/EutFrwm38O/ESHau1LjD/YtUZe4cBlYgckONvyqQAfqE728cTKXi+Zgv+uOfQjjq&#10;cfhTYTbLGsSbmZuPmmY5HGTnOB9T+dV0ttzfb3lgw3Jkk56jPAPrnjqPTgg02ItbqzzPG3zBvNYB&#10;Wbnrnp0P15H0oAmudbuI4IxH5Ee9v3ce5pHbv34J4/XrVJLm4vrd4onjgjaRY2YKQx5PHb0//XT0&#10;1GBpPInjWRnU7kKlh0Aw3HT9KbeTwTIvmNHCQ2Wa42BuMHjI6Yz+dADbx7S0TN7bIFwCGLHHIxjn&#10;uepHv+NUbq8iuFW22KY9o24XaT/ulgcZ6Z4/WsvW7vR45Gmnv55WjYvH5e1iuFPGQPTHTPeshdb1&#10;+5RZtOsJLgNwkqnZs+bA569T1wPagDXvtQsola3glVVkVivl3TIqcDnPc4xzx0+ucbWtTE0PlWyx&#10;s3VWLkfXAB5HPXil1DR/HWq2wkiNnGVj+U+f/qkB4IwnTBP3hyDzWSngbx9ON093BsaP91cIrDJy&#10;R13Ek5PsOenOaALFtrC2G9IWh3q2cqoxkYGOeFwB+PH1qvc+ILWV/OKlZjEohYsrNnGOeuOc8HNU&#10;dY+GHxRkDGG1tZ5DJiNd3lbjwc4z6A/X9a53UfB3xltrhbw+HLcK0nlpb/agG9QQSNoJ4HBBJGRj&#10;OKAOkbUraSZdl15YOCxyWwBzuyQO/wCXtgU641e28xbe6aNmxnELK+33GfqT+FcPfwfEHQbqN5/A&#10;V95iAndCYm5YjK/w9OTnnp1OQKry+LzpUiyXPh6/jlaIFljs37nqOATkgjp+tAHdNq1tJMrOilmy&#10;ysMDf07DvnHHY9j1qQSqXXCsu1uqxrgE5x1IOcEZ7mvPE8Y+G5gzXGpW1u0ifNHNcGNnYE8bSuc+&#10;gB7juMVo2PiqCVEgN4szbQF3Sbsg8AFhz3PAJxz6ZoA7yymgtoFWDaob54VVCBu7jjPqfp78kXBq&#10;Em4ec2G3L5i7unX9M4Pqw69BXEx6rb3AEayDy5JAGZg2BnOOexwfp9a0otRuLpOY5NrEL88uCWwO&#10;mOe/OecdOBQB1MWss8chM/zLtMhVsFhj6ZOfm9enXirJuIoSyPkyfxLvOT7jPYgk/hWTY6Xc3BMs&#10;blmVlKwLKAemC33TnnORnH6VDc6bPGGQtgLGRgRkdSezc8kHt1oA2H1q3GLdYWYyRsV8vB2+hypH&#10;Jxj0PpQdTlkZkETbOEb7Q7A7T6gj5fXB6DacDNczLHqHzSwWUiImSH4XccDkenfpycc1HZWPjHzf&#10;KNyyrGQY087/AFe4NkEcDP0xigDsrnW9NaePUZXabPyRsYtzYCg/MCQQOnJH0PHF6G8j1C2VDuWO&#10;SYblZt2OnHqRnPOcfhXO6OllCkdzqHzMvzE+cCoYY5GCFwPXqM9615dQju3MQuev/LHaqtgnP1Hy&#10;4xjn0z0oA6HR7a2QMlijsGhzG02OVZc9M4zx6ZH89C7077TAUkgibnPLcAY46+/TBrI066hWNHt5&#10;DuyB5i9DjafTknGD06VoPdbArgBWjOG2dgCeOvY9fY0ARzWFpPMzXrSsrMDtU7cj69R3zg+vvUUq&#10;WC/JBahdzBVZm3ADHckE8cdTinTXjzbpBNJ8ww29c4XJ568cfgOenSs2+1yHeEdZG8xcRb+hPp6d&#10;CT17g0AR6tdWkk62wZVZcttUfX0OPT1+lYetR+ZCZ4GZXUHhWZQo6AE4xjP5VoXeo291IHMzN8mV&#10;RQvK9OCTz789OnAqpJo91cs01vMVbGAfPKs2e/HXH5ZoAwbjygw/dryqiTkLnGPX/wCt9T1rLkt5&#10;7xldz5bjHzwxlipxnjB6cdj1zXa2Xg65XE6280jMSymSPOBheOevPt0H41taV4Eu0Ed3NZxxru3q&#10;sf7sbQORkD17A4OenUUAed22kX90yxQ2DKittjaRdu04+UEk5BGB+vJrpk8IweRtWVmkkYLJvkdc&#10;KeoGT1B6evp1rvLXwiPsqhrDCp95d2R1yc5xnnjr3xzUc/hfbIyWNrtj8sJt8kfKP6n+tAHD6tol&#10;4WVoH/1IEYbYpAPbqB3UcnqAfrW14I8HXce3UL2MyMXbb5m7cCOc47HJ46cdAa67SNLt9Nt44H8y&#10;T9/ltygFDt6nH4nvitCGxRlbzW3LyGDrgDJ6Y9e3t+NAFW48PApHcYMZZfmWOIBS3HXuM4PvjjNT&#10;HTlQq6OxYNmTy/TpnB55/lVyc6fb3Qt7qaFWdflXdncM9evNRyRy/aFtoYncnBZ8Y7e//wBbkd+t&#10;AFCfSLNLVZbeLyxNIhZuuOp/PkHoOQK8i/a1+Ltl8Cfg7qfj+ZJJpYbbba2XmZe6mfCxRqcMRukK&#10;hj2VWzhUavWtUkuLS4ZpLZVhgyss2QxDYIHf3BycHivyn/4KoftMXvxm8Xx/C3wnqdvf6fp+pNpm&#10;h/vPMW41hn8q4Z1wQUhjMiMCCdsc5G3CFwD5w8N+IG8X+LPEn7RvxFnmktPD/nJFLLbqYb++mDtP&#10;Id5btMIwo3kLcOFZTAAfHf2fvhV4o/4KC/th6L8L447yO31rUReeLryPJfT9JhIZ8lsbRtPsC8ie&#10;nG3+1p460T4e+BbH4O+H73zbbTVWbUJBMd11dbmbJJ5LGQ7mGSRmQ8ZAr9BP+CG37Hl38A/2ebz4&#10;6+MtPf8A4Tj4nQx3MbPlpbHRcl4EIHKNK4ExBJBURf3TQB92eHfC3hzwR4btfDfhu0htIbOzRLay&#10;tlLJHHFGoijxtCjHPpg+optpM+mxrc30vnO24xhWIBLNz2x6fqe3EcGsfaI4YFlRWSPdNIuPkXOC&#10;Q3Jz1559uadJNbh5GtrZQsYbaztk5xgEA8j9Rzk+wAXmtSwzrvO3dHv8pnJ8tQeeSe59u2frVj1C&#10;5lf7bLHu+7+728huTw3fGM579+tV78S3U/27ZJsjXiQZ7AAY9Twe+M8fWFppoixw7/L+7Yt/qxu7&#10;47c+2PrQBqadZXN3fBlKt5e75mY4GAD7ZIJH0/PPfeBEspbSS1gJ2R/Mrs5w3J9OuOOelee6ddJb&#10;xNZWkxZrhVR2ZSvzFue/HHbkcDJ5wPSPhzHYDSfNt/3g85lWVRlmXIH4Dg/kcZoA7DS7XzV8tYvL&#10;XdukK/qep/kP0robCSJ7rFs0bbEwvykKAfT1/wAaxNKsxdXiXkUu9OS22QbVHXJ/vcYxj1rp7ZhY&#10;Qi0sbfcvzD7w28HOe/5evpQBq2Tv9mWOR1+6A2FP8qtRx2outix/vGHzNt4qnao7StM+35R8vy9f&#10;fmr8S2Vv+/jCs7Y5yeR+NAFnyUK4D/eHpwP8KGZ2uFMMIb5uWPGPesm/1ne6xwbm25O1cc+/1FXL&#10;a5tnKiRju/i5zjH0zQBPf6db3gaTkbuGKtg/hVZtDlCqyOqqvP8AtCtAPGiecBuyw2he3v2ole3k&#10;wrH5j/DjrQBmxQox33MY3K3ysccDNWJrqOBd7xElR+7/ADovdy2xaVPm7Y/lVO2luXYxSS7t3G3b&#10;xtx35oAdcTqNssJ3xkEBc8+h/Ws6/so5VOwbRIp3H69/rWukEd1Cyoc92VvWqM8ULWzReX7FsZ2+&#10;3WgDi7mGXTJnLLhgwMiqMB17H9Omf6Ves50u7bZENscn3GH8I/8A1/z+lN1qG5uoxcLIwlhB3ruG&#10;CBkce+KzbHVI2vY7Z4ZPLumyJI2ICkEdc+2ODzj86ANDR0vdOMlldSLgHMckfTeP5cHp2xW1quge&#10;HviB4YvvCfifRrS906+t2t7y1mTKyIwwVKnrWLdXqrJH5UXyu22STnl/QDnj25PetWyhWMNqVvK3&#10;7xcZU47emefrn6UAfzbf8Fsv+CSPjH9g34yXHxF8B6S1x8M/EV8z6ReRpn+zpG5+zSY4GMEL2wAC&#10;QcV4t+xP+0prvhPxpo/hb+01ttctWW08N6jNKI454y5YWFw7MFCFz+7ZshS5RiEYlf6lf2hvgH8K&#10;/wBrT4N6t8FfjBpUV5o+s2TQspGZIWIO2WM4+V1PIPYjnPOf5gf+CoH/AATQ+LX/AATv+PFx4J8S&#10;2FzdeHNQuZH8K+JfL/dXsQ52bh0kUEZXgnqBg5oA/Zf/AIJk/wDBQXw94C8zw54ykmtPCOraltvo&#10;JI2RvDGoOQC2xzuW3mLKxAHyMDnuW/SkSW897JJbsskdxCs8M0cgKsOhII7crg+9fy4/sW/tg3up&#10;X6eBfiNrlrbeLPsq2+mapq0o+y+IIcbFtLskHdJj5UlyCwwpbgGv16/YG/4KF2ngCysvh58WNXvp&#10;PCtjdx22m6hdN5lx4ddiFbT7tzlzEScxyHIBXGTnkA/RWZEf5HQmqV9okM0mdmF7VblnjnbzoZhJ&#10;Gy5SSNgVcHoQR26fnU8ZZ0VnFAHMXGjoqNCyKuGBGF6+/wDn0qjPoLzXCu0Kqy4y25j06e38q6+5&#10;tVf5z/EPu+tVJLDYuB2wWG6gDgtV8MSSTM1vB5bAEMyrjf8AyP8An2rnbvQ7kEteXMUW1gJOm7I6&#10;c/n36V6Xq8EG1YnlCq7Ebm7Vzl94RjuD9mjjLRsv31AIOT1wc59s98UAcbH/AGfBL5cTQy+WoX5X&#10;P1+nT6+/arDGNYmmdGJwPLVVBGOg98DHU966Wz+Hk4vFa3upNhKmQtjJ6dMcirr/AA9tJfnlRmZS&#10;Sz7ufYYHH9aAOPea02N+/X12sMY4Pv8Ayqq2oW6y+V9pXjd8u7jHf9cflmuh1L4d2L3WyO2lbdg4&#10;aQ/KOnr1rMufhtqAk86zEcILfKm3fntkd/5UAQ/2vabQIJd3Y7RjIxyM9xUCeJ2tUaS5Tao5Uc5z&#10;0/LmmXPhi8sgYzNO7Z+6FA/ln3/zioofAN7qKNcXE4ZW+820/N3Gf8igBZ/H+ixM0946grgfMTgn&#10;oAPfGPp3rF1v4l6dHaM8dwvK/e80Bhk9BnqfwNalx8JYk3PGJDIwxuZi3bp3zVWz+DVoJPtEVgGZ&#10;RgbmGeO3AGOeePTjFAHEax451rUJlgs9Fmmf5mXbE2M55IY+vTjtnjvVK58D/EDxVciTULuOC3kc&#10;M6I77snJxyOgxg5GcjkdK928P+ANNhtxbnT/AN4g4bk49znrz7e1ayeFYoUIji2nb8rcAYH9Py/W&#10;gDybwT+zhoFnN/amoWXnSM26QyfP97J46+p7Dt6ces6R4Q0vSrRNtmkaoox0z+Geg5rV0fQCu1xH&#10;8uQytj+VbM2nxGJgYuq4Y9BQBh2507f5EcXH485H61fj02AfOCp45VY/p61A+hFbjzYFUqOitnn6&#10;+tTad/avnMjxqu1gNuev+fpQBbhhO8wuoVee/NWTb2jLk24zwDt6k00pIB5iyYYchfWmreyqwF4i&#10;+xDdqAHJaxQoGjEi7jnb1z+v/wBepLS1Kt5nDZOR1GOnH+RTTqGnptE74yPlXf1qza3EFwpaD5WH&#10;O0Nzj1oADCrSAHK8fwgU8wyOm1lDD+L5sVFJDccmD5gOqlc4+lT2KqI8SIc/9NP84oAjeFbcMkvC&#10;t1O3NQhAg8kPuX/novp6GtCQTg4aJWGMZqCXMT8Q+zMuBz/WgCmbKVWYpg7u561S1R00+3a41AqI&#10;0X6bu2Bn/PFaVxdGytZNQu/LSGEZdmztA9z2r4p/4KV/8FIdK+Aaab8JvhUi618SvFwMHg/wrCGY&#10;oxQn7Zc7cssUajftAycjoMtQA39tD9pvUde8QQ/s8fCvUnj8QaoinXr61P8AyBbBgCS/9yWVAVQM&#10;R944wcEfKfxr8YaZqlovwG+Hc1vb6XZRn/hIryGddvlqMtC5PVMNmV+SowecjHg3xT/ahj/ZP0e4&#10;+GkvjJvEHxS8V6hJf+Lta+1K3lzzSHKglx90NsU9FUbiByF+qf8AgkD+xBdftNxj40fES2YeA7G7&#10;V1lmjH/FSXSlWMceGx9licFXdlzM/A2qgJAPor/gmX+xq3hvSLP9ojxr4XjtZmt2j8FabcW4V7W3&#10;k5kvG+UFXlCoqqQCiIe8hx9lxSy26qk0m/gAjdmr7Qwwxrbr/CoC7cfdx0HbFNMSDkRFd3WgCOG8&#10;H+rWHp13Z4q1GwI+8pqu0UbSb0Lf7NLFdbZPLddvfd1zQA+/Oy35x7Vw/jewkmspplO7C/NhuR/9&#10;fOPyPau01XcLfevP41gz2QmtZGk5OOOvHPqKAPze/b58K/abO6cRbgvmblc4Xqw6cnoX5579q/Nj&#10;U4JtL8Tmx8srKs2Um8pmXkgZ4BAHzFTwBwQT8uK/Xb9vzwbFHo9xcSWseza3l44Y/I5wPbO75Ryc&#10;+9fk/wDEttMi8b3Tz2kO4zeWzdGjBZgd3G7PXgZHII6GgD174BSSWl5BcBtzL/q2ztBUN03Ajnhs&#10;AnkEDqTX6V/s3+PrW90OKK/SMtGuSwXOAAAe+D97PSvzk/Z++zXQjV4WWNsYJYryCcg49d2R7/jn&#10;7v8A2etPuZdJiWNJD+7TKli2Djq3ON2d2ee2KAPaPHmnaVrumynTtrHGfLLYDZI9fr054446V8S/&#10;tafDSJ7G6c2MLiNWcbuq8H0K5PfGO3bg19najoMbWLSXUAfzASwz156cjkHH614H8ffDST6bNAYP&#10;3YTPzR/dBwMYAJHPJ/P3oA/Kb4h+Gp9J16exWBFjWbasmVACjdgnJGR8q4yenXqM8vLbFpn3NGfn&#10;X5/KDZAJ4Jx1OPU9fYV7j+0V4chtdbFzGG8x5s/IDl8sRjgc/wAQGM8g+uK8ektGUZCNJtVSwVuR&#10;uPsvoT0HPrQBmpA2xBGq+arHhJC2VPy8PyMc+hwB+TPKYgEybVVQI2ZWAJGAMc9QQecfkME6MmmO&#10;HjJhkw0hT723J6EZJ4yAMcj36Yps9sGt2aKLaoXcNysVH8IJ/hwTnjpgYGaAMry/LiBZSkaqBtMe&#10;N3ALDB9CSOPwPBw9onjUCaQor7i0a4bpgHHORgbTyfoc5FXBblh5lqc7MhWixtY43Hp93PcdR1PY&#10;AksnKskcat5Z2ZCk5YjlcZIzgZz15PrwAU2t2yHkRpGWPa8fmjgdSB1OPu89TnpQIbcxbZbaN1yd&#10;0cgH0GdwHzHPOMcZ9KtGCFi6yhcvyrSDl1GSxAGdwHTBOM+tR/ZnMcXyr97DfM3KjPt/tZ7igCut&#10;vGqbSysuPnVowRu59WyejDp17dBT0iAj8kyP02yFYwHZeRjrgkZ6Ec857VK8ZEXltJ5i+Yc45L4b&#10;IOPlx1yO49yACrwq87RDy5M42sqx5bJ6bfc9wOhPJJxQBCsMchXasfPLh1C/N6kZ+vGeOR2NI0QW&#10;SMmJo85wSxDHP8QOCGAwBkcZUk4qwEbH7syfJ/d+8NobA4zyeOeMg54p0drCkrfLyrnzCv8AEuQC&#10;emRjjGfTHPJUArT2zkbZArPhQPMIDHBB6rwRjOevXHBNSJGJFZwu7zOFVsqwHIzjPOMA/wAPvUvl&#10;NhreMtuWPerAYz156nJ9DgdCetPS3jFwwUMyqGbzPMKspABUZX6dcDAHbJyAVJEf7QGUIGYMVLch&#10;zywwxUgkkY9SBgZHBcym5QSI+5SvZD90HdkAjoOcdemPUG0lu9sVkYSFdwaRmmK5yMk+i4zyeTj2&#10;xmNrFEDF441aNto6Ax5PJPAxkE9P1NAFeNHV/LLybWQBmjBBAx1xj5sj3GOnpTiu4KqvuZWG1iqt&#10;tXGOM/KMZ7YBA79ankg+zN5twyqyt/y0crkgkdM91Gep6njoAptDOrLbpywx8+W+VhnGedw3FuBk&#10;nPpigCqsY8hQpH3csWY9MfMQSf6YH4U7yY2USnC/KxKyHnGOcAkbSd2M454I61YmtQzPCqf8smMa&#10;OP4ADk4BBIyB245BB4prwIRcSw+Z90lfmzhgeeD0IPX0wPSgCF4ghYzlI3VcFpDyDySDzjOR1J5O&#10;Md6dgsPN875m5VUbcW+ZtpVl4wD+RAx1q08KbzcQFlVWYBonCnG8kkduijPB44pPIOz947FhtKq5&#10;JyOOSM4HIbJ2njt0NAFVrWPeyhlX+H7q4xu6g9GPI9eSecikNu4KpcnbuP8AdLbRnHQ9MkE4OBn1&#10;q/HbSKPNILZ+ViMHLKxG3HXPtn880i27RKyRSqu0j5mY5OBjLcjtjrn6cggApypEsm+3VVYqAUjV&#10;VZcAqfugkE7m5bAz9Kkht0WVUKt8vyx87lC4x2I579x8v0Bm8r/RmjDtt27o/JbOwbuAAcgkEHkH&#10;kgevE3lZEgMa9vMAPX16sFXr3zyKAKgt1SMxrJG69PmfO44wB1xwHAxyMDHcmljghc7S6tlm/iyx&#10;GefzxyePXirQhmnlVS8xztCqzDgDAwME5yAO/wCZ4pY7Qsu0RyMxfLYZiEbb0+7xjj3GcdyaAKxt&#10;4ZIlaOSNsDd+8YfLksO+WDAHbg9M+9PWEo3neSfl5DPCXYN17c59ORwTjpirS2kse4fNujZj8iHc&#10;O5yCQP7x+bkdzzwJFGxjmRRxICjFfusCSpyCQDx74HOexAKsUDscMVZfu7iNxZcdsf8AA+2cDnBz&#10;SeQ5OzbtXYVd856cMD69Ce+c5AzybxtIo4NkkS+VHDtYednavIIzjkjIweMlu3NK1uFkbzHjLCRc&#10;htwJz0HJ/i4GTweT7kAoLakyBfIQMwDMqKTn3Bzgfe6k8fgcNSFjGJEPlAgJuWMbUwoz164xnqQP&#10;xq+bWBgy7o/mbbIP4RnABILKR90cY/hwRxkul01S2E8sblbbIsbZbn5iBuOQeB+FAGcLcK4FtAqO&#10;yukb7jyegG4Y55HPoOOmKa0IZftEdux3/wDPVSgccja/B2g89QT8+eOlajWLl3aNZGby2C5Uctt4&#10;9CBnHBPVQORTWsgzvtG5NzHEasGHPI69SOM57gdOKAM/7L5UcfnIF/dkLuUDI5Pc8dRxznqOahMQ&#10;i+UOw2MVznbu455Ax298dsYrSjsVj2qjR72UgqEyWwTnge3qSOmeBQYWuJf3fEshVm3YBB35zjnG&#10;crnHA5oAy2tZTIEDZOwpt3DJU+xUZ4AHfke5pfs0obgfdVvuqzMELH+8evG09SBz1PGr9meNGAhb&#10;DMPLMmSGO1cLyM4wR1GQD3NVzaiKLei5jKfKVwcn5BnAHDYB4/2iewyAZ72hYvMsR+YFSwVeu47T&#10;nbuPGeADweneo/syHy1QrGuRhY4wNvT5h/s/49zWibdd+3yN+0BljjwAxyxyMYIGRg45OB2yQhtx&#10;8oSVMAkrhsA9wACfmAz7AEelAGebXEmwbR8v3dp24I/i44HHr+XSlns5Fi+RGYHiTp+Ckg/h0GOe&#10;5xV17Fyw8wNhZAI267gVb5uerDc3oSDnoM1I9mDt+0hlCkbY9jFlOeTznt7jOPpQBlyQyhHcqp+Z&#10;Rt8zqmM4KnO3BIH1zyOaZJby72BeRpfLLKu5tz5ZmByTgDI4GDz7DNar2wyu8febDMDu2j0A6nqO&#10;cg96iktonWSWDn92RtwXz8/QjJBxnHvjPSgCnLDAjs5LSSfvCBkEMMHD456ZHB64J5HRPskcu+Eh&#10;tzL80fllicfKOMgZ55XttGRV94F37LdkjxHtJ8wlt2c4wO2GHA4xjpSC3/5ayhlVV3sjglRzyWI7&#10;kEgnpkcc4oApokJfY25WwQn7xjhPm554AIHfOcdRwKbIsjw/uo49zRqN3k/L0YZxyQPmXsMdTwCa&#10;vW6yxuqxTblBU8SZYAkD0HUbvXJ55NNhjdkjG+Nmds/Kw+fI4OAf9oce/HU0AU2ijuJPKDK0Y+Zs&#10;MowcgZ5wePu8Z6qMZzSFZCBJIo8zktGuGCHI4AySe45x1xkd7q2oAwfmKqOsILZ27s59OQ2eP14c&#10;LaUL+7LhTs2rsI3ntjPDE9OoPqecUAUnjZAxaHytrj7jb2IPOcc9eORnB3DNO8iZGjQsq4Of9erN&#10;nnng56Eg8D7ozyRm2kCErLbxH7q+Uy42rz2B4zx3xkH2p0Vpc+Z5SJIkTHbGyMxZhxhunTg9RjHH&#10;AzkAoxQAr8jsqr8zIjDjjnjO1x35H6iiK3BIaQLuWMIvl5wuV5JGRjt6ccnOKvPBIVBdJG3AbVbt&#10;8w9SATgjtkY47Gojb+bK0SDb5m7HA3NwvHIHOMevbjngAq7vLHmwwsqgAlVj3L3IJ9egGdvQdeOX&#10;rCrxrB9n24YFlQH5gO/ffwB25/QXGtS7qZVZZS+1cgZzkjAyMqAc5/XGSKEtVnlVii/LtC/Kvy8b&#10;eRjAONqnPv74AKH2aWJlBiKl5B90ZO7Az3PU9Tz096imtEjTMQLfKWfywfvZ6AAZ4yTjtyBkcnWW&#10;1lU+WYZI1XlmZTk8de3GB0ABJHeofImjTyGfdjhVIccgnK4PTgY5AwTnHQkAotAMskSx/Mu1inzD&#10;bgZ6E5PscZ757OZWBcSYAkw2w4Uy8gncw9geuRnPBzV1rbznETgsrN8w3Fg3ynqo65GPm4A2gc85&#10;YIbnbuELttVWmxGQcgnjGSTzjA6gEdcYIBSMBZpPtEDLsZdwbJUcdSSBt47EYHfHSmvCZIv3kyM3&#10;8Sq42lsggE9OPbrnPUmr727wIxaNvMZQscnXZ/Dn14/QAk0uxmdmjPysrMGZSQeVIIUH5egyc9j8&#10;vNAGa0LNK+xQpVd0m1sY4GSMHrgfie9AtYwyl4MJHJsZmVuQG3EkcAk547cdQSQNKW2VW+8ytnaq&#10;erfI2Mcdec89TnPakWwEkm4L5jFiFkVSxA4LAHHy/KCe46cd6AMt7dox5rEcyBZNgGc9MghguR0z&#10;19eaX7KY/l3gFWOWXZhPbOd3PB6jqe4xWlNp8tw7bHlaSQsCxU5ZOmwdQTzkj06gHmkis3jAj3Kq&#10;9l8xvlGem04+Xr0HHTgEmgDNeFUTzZZRtMhVWXuv3t59M49ufeiS0ZU8wxjadpba2e4ycgluNvOT&#10;gYA4rQNmUj2tuVmXDMn3mwSOCO49D09SSAZJbdRN5rJtZOGZkOCFK8Ek57gYyATz9QDJaBd0e8eZ&#10;tJ3bVDfXO09SMDjbg49MUz7P5cCxRlVdUbcvlHBBHJJIwAOODjnNaptPN2wMzSsrYfcRuII78nqf&#10;TknpQbTd5fzbm2swGSAq4wew7juMHv1oAybq2lGNxJUfd8xT+7GQdv8AujIPQZxjjFNe0kjP2eRN&#10;uPnjMjDHKjLAk4yMDqT9AOa1PsqJL5Cj5m3KuQWZVC87eSeeQTg5yOneJrVcb7a3jYsVATsDkddo&#10;Hspx0yeRwaAMibT440ZJD5eJAGG3365x8p6cDHUg8VEbcTybtnlPuYtGF/1XHQlhwoxz0GOM1txW&#10;g6xwL5bMRvAzk4K4JKnkjPXB6e4Fee0a6T5njZXUiTEhyGOflGcYxxxnjnpQBkmzkURrCChZgV2t&#10;k4wScjnGASO2O+Kiez2x7lKp91lLNw3OGOQeOApAznIzxmtm40+RmcLGGyxKo3/LNmO7pjrnjBOQ&#10;GGeoNQ3EEMUbFxu+UMyySAOQO3zEdRz+P0oAxZbONsnMch+XaqsDlAMYOSSMEnuOmcjhRG9j95i7&#10;N0DKcdMZ2k9MAoWzk5z24A22g3uBli27Lbk4zg9hgH7pPTGD1PFVpbMwwRltrIwURAnKhMZxktgn&#10;PoO9AGTcaeH2s+FZdp8xhgkY6c55+YnnnGTzUMtoFVlEjZEe12Ybtxx19Dz6cLgEkZzWy9pO0kal&#10;AGIjDMyM23rg/KBkZHUYxzyc4qAWyOF2lNrbmHzgEDghDwd3y4G0ccewoAyZbV1ZpoIvm3D5o+px&#10;jqR1OehzjH5mu1m6hkZofuBcbSuMyAZxg/LwenQZrXfThEfJlJX5MRts+YrjHHTsCfbPTqKZ9niO&#10;yOJFCq33ZFbB74U9FB2+uMcUAYr21zG2+NPmY5VVcAN05OQADxnkbiOoIqNkEeFJZm5VU2n5k+X6&#10;ddp9P1rYe3uBGJEi29DleWOFbC9T2BHHbuKhmhhCkiLeix5CqSSxPUYzhevXjP4UAYr204iZHVmG&#10;CAxO1ei845Gc+mSe/rURtjBC0ghZGVWVZOSOvBJ9Pb3HXNa11a2/3JVh3Nj7v3TkdjnryCOe9QS2&#10;UUzTLGNz7iWZMEjGenPbkn8ee4AM3acqYxt+UBl3Ht1xx354AB6CoJrVyQzMN3zBmLqMM3yk5YY7&#10;e3Xn1Ou1sZN21j8u37pbI4+vJLZ4OTwR25geyaQDZ8rNhGXduUPk846dG9ePXIFAGPIipt3/ACrt&#10;xGrMylcEjGMA8cD044orTlt44xmXzEG5vlWIMN2eeMccn/8AXRQBwaW4jHA+VRlVbvn0GOuf0pwj&#10;fyyYYm6fKdpbpkY5x/hxWitkPMaHzPL25O7GAOCM/Tr+XtTvsMa7T5a7vmOX3Bmx1UckcAjp160A&#10;UFggDq6/MqKPm+8pBJP4nnOO2RT0ifbiR/k2kNuPD49eR3OQa0Rp7om2SMq24ALHhVPBwMfgOR69&#10;KfBaN5i+UoZ8A7QxXjPPXsM9f58CgDPS1cRiILsU/f2YLAc88dR15Ptnmp/JLnEcLY2/KVXPoScA&#10;c/n169KuLp4D7AGRY1Xy1ZiCU55x15PcVNDpaiTM8cWNuWjLkfLggtyBxyCM/XFAFFYVzkhV3Njc&#10;uFB456cdue56c4qX7NKqsX8zd91tqjPfA7e3Qd+5xWjFagDf5u9tuEz3GDz/AHTzyceh44NSx6TG&#10;pMyovyrg5j7n29znof4T0oAz47XHl5Ks27ftWP6cdSBjjjGe/erCgOvnKJDwC25Dwc5z7A9eef63&#10;o9NaMeUqHcVYJuUhvmzxxnd04/PJFTHS45W3EfKwLIWjRsc4+XJwehOcsDQBnLGDAcv8ynBVVByQ&#10;c8cjORyD/WrCw7PlIZTGW8tOmewwMg8dODjvx1OiNLbEbJuVo1yvkg55XrkjvwOOMCpYdNJxboko&#10;BY/u0xuA29cY4IVhnuTQBnNaLuVY4+rMSFfAxxg8H04wPX1FSlDgRl9q/MN0iEjaOfXLD9PrxVyL&#10;SZVVt0EeGJG3bjJOeOVOckjA5IPTAwKsf2cshPktMFdiSrD5clgQRkFiMZxk/hQBRW1Msm3co8w4&#10;aQ5B+7nOeAc+vOO9OjiSXLEjPXdzkYXjH0OAR6HPArRk0td+7H7znzAcFc4YKOTu7H06VOmkq4KR&#10;zZLK21cLl+pA65A4PoOnXOaAM2K2igZY5PlHG2POcKBgHtngnBz/ACzUkcEg8uK5ZWbavmBx90Zy&#10;Gb8CuPTHvWoLBrliYosrI3EgZmywwcsSSfuFvXgnr1qYaYRGFQ/u9wPl5PH0469D2POckHAAMq3g&#10;eOMFQ6ejKu3A2nGec9DjnPcdactq8gVfM+Zvvbd2SuG7gDoCv0B61rtYBo/M8lY1VfkHnfMcjoAe&#10;4XAyR+OTUjaXdRsYppNzNKQsjSPubj5O2Pu4AxxwTzigDMNrHMSwfBbaWC49DntggkDPUZwanS2g&#10;TcknyxrIqjbwVxjAyoABwvUYxkc5ya0F0uI/8uzM/QYY/u15XGeSwHHVR0+ubCaaxaONoF+6FZZD&#10;8pDHbjgDqOw4+tAGXBbBUY+UzbFAyNzbj0B+8Tnk8deKsR2U8rYzIGDDiQnhsYLYwQMlu3Xg4ByT&#10;pSacZCqzLK21tylox8w+9xzjGORwCeB9JItNYKgVE3cFV2Mc4TOeh4DEj6/UCgDNSyAdhJGy8Ybp&#10;wu0nr0B5PBweeeRmpkyJWRgEHmfvCrDBGMKTyME7unt14rSh0htmcOzKoRfl29TjGRjgHjb6A5HS&#10;prTT5luMm3Hlrz8spJX0AwBxyRn+o4AMmK1aONopHVcHawkbDbsA4wVx1Ud/u5x3JmWHzPnRJVb5&#10;RtO1sq3J4AHPJwexzxxWvHZLb8WwXauD5asVP3jyeozk44yBlvXNEWlQtJtkRWjhZRjafmC4IXgA&#10;9eMDkevQ0AZ0NvhN0TqhXKhflIXvtJPGBlQB3wTQtm5dTJGwVFI2sW3HHGCBgMSecnPAXjvWsmlo&#10;JfmTcyrtEm0lsYYDGADyM9cD0qZdNWOVtpOF+aFPL5Xtu4yRkEZyRj8sgGSlhmERt5YVseYsY+7n&#10;jsTjaMdscY7ZL2tEhjKsFU5kLbgvXjjgYz3/AAJrXjsUVlaGFVTGF2t0zwuATjqTkD6desn9lpkh&#10;9yDnccjuvU9fb256c4oAyYoon3JEkiM24RqyqxDMflPXPfPbPbvly2iCMzxhVKs2V2kHg7cZJOQO&#10;ePfJPYa0Fk6vumlk3KcrtOWBPUjGN2cn0OR61NBZeUQqFm8skbgOdpPHQDK5B5zz6nNAGQtswP7y&#10;QruGN4bIK8dTzx04B/IVKLWRn8kxsiNtAAjICrk4UHOevc8Y71qf2aJGZrZ/m6ERjdg4wen+Tz2x&#10;kXTl8sRZj2suFjaRf7m4DptxjgenPSgDNjtwUZHt2+VVJ6gbs8nn26jGe/Q0tvaKVVkjTPAHy9Wx&#10;059Ao+nPNbC6c0Ww79vlsCdrH5dwwG+7jocYz0HU1K1nGY8ymTy1XaTu+YLt68n3PsCfTqAYrQGM&#10;LsRRuVW3quTt4wQNpyOv+ejRHKrtK53EDdxk5OBzgnB/IH7w65Nbj6XLFNKrKyO42TOeCqj6gEjp&#10;1JGeMU06bllT7OxKglY4/mfg84XGCcnk9eB1xigDEOn/ACNExZ1U9mJ3MEUYzuySeM9TyKWK2QCR&#10;XwGdmaQs3yqSOe5xyevHCgHityPTd7bbYSKvmcsJBjkhecA+mR65zkAcommidVAlLbTuUfLtJHTn&#10;B4yvBzk8kZ4wAZQt/MxCfMwxz82G4PXIB5PX/wDXg05bMEBBEpVGVZFBHzZOO46Dv9PXmtpdMY20&#10;hCYUgDcPunuOSccZHIBI3dO9OGmwsq+XbhgoO/qFUnJ+Y57dfcrxmgDA+wvMMKG7bvkRs9AScYG4&#10;Ag/8B7UhtllbKy7mZVx971xnGTz7n39q3p9OXyvMZFXauV24HXJCngg8A88Z785oOl5nESyTOeFj&#10;4Abld2MZzgqR2wSvGMUAYP2aFTH5aox3bsQsem7p09Mdh198UR25VMMzMS3ytHHh+MbUPU4x1BOe&#10;RW6dNLhXAUr5ZG7eecsWBOOpwGx74HemS6YixmI7dyqpl8zO7jAA4BBUBewB+XJPFAGILNpI1Fsq&#10;qu3PybhnjryCVGPy55FK8cUkHmCB5Ai9EjbqB2Az26dT64rafT4wFby1Zt5VXxuOQcbQc8HORgA8&#10;5yRUg0wG5A2jy45RtZmZh8rdeccZA4z/AD4AMV7bZPtdIvM3MFztbe2cA9+rYz2579KhFvbzjarw&#10;7W+9tHytkZ+9gbccH1xkY5rdXTxFahwHRWXLN5m1QSMktgYxnPpnnqSKluLDaNjCdV5AVsAIyHph&#10;s/7pHByCDxQBz66fLPgCM7icK23bztwQcYzzj+fBqRo45GaWcM0cknmKS27qDjv0yBgYA6dBwNpd&#10;LYjysfeULtjUhtp5xzzgAHgjHGec8Ni00qn7uRlLLnlmGeOX7AdjxxzxjoADFktsttDqNgJbcMAj&#10;Ht9M454xUgs2XLGP5fm+Zc/d9MZByf73Y84raOmbY1kLZKq275uBnsABgkE4IOR684IcukO3lyPG&#10;7pub5nwMcj/Z6DJA4ydvU80AYIsIo1/eI/yD5NzFCgJOTk856AKcgfqJGhJdWRtsfzBcfNyOPvZx&#10;05weOe5reGkoyNPF5kSr98GF9yKwyTwMDt0PUmpF06eRzMnmOVOfOJJcgY+XgjPLA9ecDoKAOdaA&#10;mbJEbHOFVcYIOPvDk+nBz196klgDN88KybgxXawbgAAjtjtweMtjua3F0/z0ywbiMhf7oGSMnv8A&#10;3T6AnPemnS/NlYlG3NhflI+X7xGP14OM+/BoAwVtD5aIflYj5pD90/McnGOuT3OM4wRTTprPH5Ft&#10;HtbYSDt2kNyoxhckDHqfu5NdENJh2tOdqorfNj7vr+GcHHOTnr2DJNDiYGJbXljswx5IyAMgdT7e&#10;meOMUAYMthG6tIg+Zclc5OMgenocdzgZ7USWcBmyibcqYxuxz6Y7kKGxyQcg5JBrfGlJKu5t0m7c&#10;VyhbIzx29Sp6ZOOcnNI2kSSDbnbJtUszkEuxAyAcknrzwOg4FAHOS2ZZtwDMVUK2I1XkLz68jgdB&#10;kcjnNUdUtpJomsVceWGXdsJxjHGOD3+bH/66699G2MLbqxwoQbfl49FAxjk4weR1PNVLrRIWVs2q&#10;ruVdzbAeCduOSSRn1PO3juaAPF/iHoKi1LxZMcJ+cqvzbi2c447H049AMCvDPF1swnZ2+VvMb7ue&#10;e/PGOB2r6s8deDZprOW0t7NmaNdzNHb5G7gKnA9c9R3xnjNeCePPhL4smuBJ/Zs38X3gRnOCByQP&#10;T8x1oA8tPWitbU/BXiPSmxeadIvYDrnA7dj+GaymR0OHQj60AJRRRQB6t+zto32u/wDNuF2x5LCR&#10;mC44AyM/8C6dx+Ne/eJL+Oz8PrZo6ru4bbNjeQScAqTnAHQjgkHnBrx39niNlt4mUHChZGRcEqAF&#10;5yORnLZ+p6V3/j7Upb6xmC3QZh8rKHAJUMTwccHnGTxQB4Z8YfEEl9fyxMzcv0Z+vcEjPpx+HWuB&#10;rovHDytqknmurbZMBUbOOTx17ZFc7jnAoAmsofOuFj46/wAXeu30G2Gm23krJH5ka73ZzjDAjAI7&#10;88fz9awPC+jh1/tSVl2Rt8vyg7uxH646HnNdFaRxT3EjxTMqZZIljUDIOOeME46c9yc44AAOs8IQ&#10;XutSjTnkUCPcGVxsCgEZ9D3Xk/h7+qeA3tbIW7LGvltH5qyLHjy23nCrggg9DweMHjI5838LtHo0&#10;pVLeSPChIeMKRncz8dANo6nOSeD0rrtKuX+yO7Q+Y8iqESOM/Nywy3fPyOccHHPagD06PxHNqKx2&#10;1sZYwwKt87cZXOSxOTjkg8fN6449K+G+noi29zG6s0kLN9oZQo2l8YCnpgBs8nOe3fxXwzaveXVv&#10;ZLbI80m1ZJtgC8/wjH49wPmNe5eDXW6gW1tEmVU2mNViVvkHUEZBOTkjjONxx6gHtHgLUFvbhZ5I&#10;9sasoVXI5XJBLY6kgZ46DpzXsHhbW7K0iyJYvliCtId3XdtyT6Z9+cE+teEeE7oRyxafasgjkfa7&#10;yKfmGOOnB55wRztxivU/CeozXTxmKXLLx8ygZwpxnHX5COcDnHPqAeweG9Ra8tvt4XPJPl7Q2wY+&#10;UfNkHj+npV/TrmaS5+c7QrMAsfJPC4PuQSO/Qe1c14blZLLyC/y+WAipyp+U5HT0zznoc+mOp0xU&#10;geOdJ/utldwB6dSenbPpz+gB2dgftkYfI9FHRtvHII7frz+W9pEkUsqtK69N33Rxxnrxj8OvPHWu&#10;P06/+z7o03AnhJGUNtxyTkKOvTr3HoK1hJ9ns1W3hJ3ZZppM5PzenQdQM470AdULcXzATTO0auCd&#10;p+UjJ/8A1HPHaporaK7WRvsny7Pnk4O3v9fXj8qz4rm4NjHAyyRgruZWAG0ZGSc8DqvOQe4FMk1H&#10;ybLbaRNKp5jbaCF7A8DvznB78UAUbxru2uZDZTqqsvJk/hBz047jPf8APrVjQp2Ijia5PlsNpdj9&#10;3nt757jgZrK+xaik+6ZZmVsl9ynbkDOD749x/hseFLK3NlMxtV2qxAZcfOcEYzntyOPTscEgHWaR&#10;qb3KfZhuhjKLsjjP7x+Opxx/tZ/P0rqNP07UbaBmg8lBu+9kswXuMsOelY/hS3t7i3SSKBl83O6T&#10;O1nOe/PoB7da6q1mV7TLxKsecK7Nlcfy9vQUAPWfCxiZJpFDfNIqHkfj26+5+uKXUPO1D/RdP0/y&#10;1bG1yRzz6dfz9eh6VatdMhubvzRcGaSFQoUfcU9cnHU9fpVuSyigAjnmZGA67guce+P88etAGOIJ&#10;9Ns2gePd/eVWUEfUnPcj/wCvTtOWyuo2mkVtyt8q8YHTGOfbOT+VWbiJpDiNl8kPhflZyAB/9f36&#10;HpVhI9LYnYyqycMzL8o7Y+nH5UAQR3lySwhjjjVeMCMlgfwx/Os3xvrWsQaJNaWdnE7XEbIsJUN1&#10;B42k456duvtWwGlnP76QMApVVZcMfy6fSsXUJ9MjkZJSskrf8sYQWLfXnp/nrQB/Ot/wW/8A2GdQ&#10;/Zg/aOuPHXh/RfJ8O+Ki17a/Z1JjgmJzNEOuFVjleT8p28bCB89/sT/tMXP7Mnxnt/EGpPNL4b1i&#10;L+zvFtjGT++s3YEuB3eNgJFyD90j+I1/R1/wUM/Y1t/25v2bNW+G03hq1XUbNftOi3UylpFnVGKj&#10;AzycHHI7jPJr+Y/4xfCrxL8GvH2peBPE9m0N1p149vMrK3yOpwV5AOe/IHBBoA/pI/Yk+Nk3j3wV&#10;H4J1bxjHqmqaTBC+n3ke1l1PS5f+PW6jOSD8gSNuT8yjP38D2y40rU3J+2SRsisNjSRlVXPABGep&#10;981+Fv8AwSF/b013wbc2Hwm1rxBa2uteF0muPBepahIQlzZEFrrTJGPGNm6SL0O8f3cfud8GvGPh&#10;v4nfDjT/ABtpF7c3iXUe+MlgzW8q/fWTbgKysRxjnrgZ4ALTW2plFNqN0TRgM0ysIw2MkDaP0xj3&#10;7hV8MXJffrgmaMr8rKrbfXovI/HtXSRb9HjWciOTbn5ZnKnpnG4Yxg8Yx2pk0d/cXK4gWJHBzGrH&#10;c/fIHbPc/wAqAMmfStNso/L0+O3287WhROeT35AGeveks/BuWM0ojj3bmXc33W6ZAH+HHpXS2mgo&#10;jh1tX+VR5is3HG77xIJ6+/HrT7XS51upRJZx+WrHy1hRl2c57cZoAxovCkX2oR2zLJHNITtVcDGR&#10;wVPXt7nvU66Ittb+TLa4fdlv3zfICMk8HHGT1Pp6VuHT79bhRBcs25evy/IuRwDjP86uvY3WCJUW&#10;Tc33WQszD/PtQBzdvo8GpFgei/MrPH8zEng9MVaXwxHIpF4qyMuct8yjOeOB0+tbEdkkI8plWMr/&#10;AMs9g3e4x0H4VMyx+Wkkrhj2xGTtGeMntQBzt74TtJYWtxYKvOGLY5yOp9evrn3rn9Y+DvhzUW2T&#10;W3luvG5Mr6dRgg8813iQQS7VmuGdVbjH15P51eWyUosgiiYYwu5RwPrng0AeIeIP2cdBvo2jnsLe&#10;XccCKa34OR3YY9+OME555zwni/8AZC0CwtZpfDuh3FnJ1aSNVZSOgxg9Rjjbj8O/1dbad5bAy26R&#10;8Da3mY56dPpUl1DBFE0E7lg3Cp0PbIz6UAfDGq/AH4qaPBHBY3Em15P9cYy7Jxuw2XO7nudxGM8c&#10;gR2WnfFKC/aHU/DahF3JIbdsqo3kAA9yQCTkck+9fZOs+GdKm1L7RHZsS+QxXdkDg54+v45/GmWn&#10;w50C4m+0f2cPmk3LkZA4x0z6ehoA+UYPE62D/ZLi1aI9FaboM9h+P6dznjft9ejubOO5N15kcyOs&#10;KvnCgN1B9yM4AH61734l+DPhW9ulLaJDublt0eN3X6cD0HcfWuY8Qfs/2Lo0NrpMbKy9cBeD1AAw&#10;P0yaAPLG1y2MitIqLtXO5mPK91wD6dse3PNKut6NJNHFFqc65yzFYd2Ae3HHXiu+b9n2H7N5Nz8w&#10;VSPLZjyCc9iO+eBwKxNT+A8EM6PaXEisi4UrIZCgzwOTnGe2en44AOXmnsbeVI1ucttUcZVgucDv&#10;698DGMZ5oh1KC6nXE2FZ8f6vO1fl4Iz8oPA4OR09a0fEfwuvbLT/ADZYbqVUIAjt1+6eVxtbkDB5&#10;5Pv3za0f4T37oJ5LjYrYCq0YYbffkY5x6c4wMcUAOs76C2hRrR92MA5+8fx4GcDHHP6A2l1mZ2+e&#10;4DFl+6pJJ6dPQcjqRW3pnw1ufsqw3LpscjaskJwR3I/zjPbvVuH4SSXMSrcRKq5yRCoGMjp8wJ6H&#10;1/DtQBzam+uljupxIrSHdI0bYySPujBBx7nHQdaIfCGsarOrSCa33Y2ySTFuSrcden/1q77Rfhhb&#10;W7DzrWVo448R/N+mQfx69e3at3T/AARZWy4KkJ5g+Usfn4/XnmgDz7T/AABNFC0c11IuzuD8vTHB&#10;yenOCc9u2a07LwBY2FvGyXMkkgXlt3QAHv39eRjNd0mhW/zRxxqFXiNW4wf8M/lzV+20tbaGQhQd&#10;3PbJGcc4+lAHEadoQcouFfDBVC5bt0ORk963bbw7EiCGMq2/5mbaODn8+3+cVuadplrZSLKsXljo&#10;o59c/nkitSG0SELctEFUM21mPyjPXjsKAOVm0i7tS0UQyZF3ZY/pyev+FTR6Iv7vzk3N5eB8vTpn&#10;+VbkskTsSrh22/d5xjPf1yagSNizKBuC8/L0+v8AnvQBlHR7YQCQA5iLbBu+9x05+v8AKqt+sQga&#10;SVRtCruZuwznj057+n410M1uEtNoh37VAb/exjGc9Mj9KzrnTI51YOiyLz0B6H6de1AHB65ps+p6&#10;l9p0+PazbZIZOd+0cbT7HJ+nvXX2G/7GsqMsjSKFZflOeMenHPHJH4Uo0mzhl+zzs2G+c8dM4HWu&#10;P/aJ+LPhv4F/Di88W+Ir2VfsUaMtnCq+deSPxHbxK3BZuepwoyc8ZoA8F/4KKftMH4Z+BB4K8G6t&#10;HH4g1e0mezaOQeZZ2anbJd/MyhcEiKPzCq73DE7VfP5aTa5Z+E/DN7+0B4ob7HLeWDWnhO0nvG4t&#10;dqAS5K7iZGUbc7QIwr8OXz6Z8f8Axx4s/aC+JWqf8JRqkUMN1Kl548vLS73W9rbrCxt9KiZ8EK0Z&#10;kwxyyws74QzgV8hfHLx/8Qv2z/jbpv7OnwU02bU5tZ1NLHTYIXdvPkDf65uwULlmP8KJyeKAOm/4&#10;J0/sn6x/wUX/AGvku/F9o03gHwreDUPE020hb47iYrXHG5pWABA5EStjnGf3quvB9itsi2Mfkwqg&#10;Ee1dsUYGAdoB+Vdqj5eAOeOmPEf2IP2JfB37FHwL8P8Awo8IRq2p29qb3xBqscI3apfSAb5zgbgg&#10;wsaDPyoFBGcmvfbeb7IFMJ27owNqr99m/iOM44IPBHUUAcvd6RNp0xt7eLARcNlj39Af8OaZqEiR&#10;2LOi+V5khYt/CRjrx1B49uasa2Xnt28oLukkz5m9gvGW5HTHb8qybqWdbYQ6qA0whLySMSrDjlBx&#10;23Hj8PSgCneS30cSjTYJPLkwW3FdpHv+J7Z9KkgkuYoFuZH8tpFUR7mPBbjJ68cn/DnIq3V7HFbr&#10;cQEysg2xxzZAL54GR78Yzxj3q/4dhkvtUU3du6s7IqrGGUKN4zgZPsPTj1NAG14a8MTawfIW48tm&#10;Z/ODwkeXyRu3EHJ+9gA/iOlel6Rpv9iaIxt0aSSLAZU+87EckcD09uv4mr4d0hG06N1iMn3DJn5c&#10;Ac85HXJboB7V0GlJbRhYZ3jmkk+YKGDFc9+gPp9Nv1yAXvBUzRWSrcKn77LM38Snn5RgdMetdJHe&#10;288Yt4xJlWAkbbt3Y7A5/CstVa0t10+wt/nB27m4Udifp2657VqW1v5ZWWPO5m38f40AXNFvbm9i&#10;MM4iVlbCMSc4yOxHXt+FaEVvcGXyi7MrYy+7P6elUtP09TNvMm3Lbmbr0OM5960rG+trp2S1D/Jn&#10;LHAB/D9KAGWsOnPObe2smUxttyxxj/Gr8VrZqRLPMqgYHzN1PpnNVYES2aS4kuW2sc9OF4HHTvVl&#10;rW3v5I2lHA+bBP3eKAJlhCbpVkO3HAXofzomAWISiPkc/NTjM0cfkQxsNvHzd6YN8sPl3A257NQA&#10;iOl3B5TnJwT8vNVbfSGiuftO/LNgBlTp9fSrNrbogMijax4IPemSPeCXMfC9GVqAHC3WG4aU5ycf&#10;NUM0KmTzSMNjleoPvUlzJK8TGI/L/d9D68c1n2Vzdxu0Mq7R2z37/lQBm6/ZQ26NqBjfKnDrGuML&#10;9RXPyab9lkkkWffHJiRWz6/1HX/9ddxNHHNa5uIcKV2zQjnr2681hXFmlqDawBWikyV2jO046fiK&#10;AMKQg2snmjIhOGeXtxxk+oPetbSNVt7/AE9ZILiMoBsZuCD7Hvmsq7t3sr074mbzIykyse3Xd/np&#10;x0qLTE/sqSQiKQwsyhf3hYjIHPI/HHPWgDW1aHWLO6g1jSZ/9WNs0PHTPOOv5fWuP/av/ZP+CX7d&#10;HwS1P4LfHHw5HdW95Cfst4q4mspsjbNE2CUdSM8g8ZByGIPbWF6BtjkgDKF+9uHPcH3q5O4hIFsV&#10;kZVB5Occeg6UAfy8/wDBQD/gmp8Uv2CvjRJ8MvijZzS6Tczb/CvjKBSkN5H0XBGQsy4+aPdk4BA5&#10;zXX/ALKv7Yl6t1Z/Db4xavp9nrZhEGi+ItQjT7Hr8JYj7HflsIp7iYspB+Vs5DD+iL9pn9mH4Hft&#10;n/BfUPgv8dfCNvqmm38e6OVv9dZzgYWeJsZWRTjBH0ORkV/P7/wUl/4JZ/FP/gnp4qm0j4gWFx4g&#10;+G+pXDDw34vhgJ8ljwkU+0gRy4xg8K23H0AP03/YX/4KRxfBh7f4YfGZr2XwTG620N5eKZL3wrJn&#10;asc7fektmJAWU9Bj5sEFv0e0jV9E13RbfxF4e1a2vrG8gWWzvrSYSQ3EbDIZGXhh9K/lt+DP7Yfi&#10;H4NTWPgr4w3F9qOg29v5Xh/xdas73djH91IZV3BJ4CoKlWGQo4OBg/oV+xd/wUL8f/s2Naaj8Pb0&#10;eMPAOpyCe88ExXfmbgcPJdaPIzkB9pLPau2MhwDnJAB+xDXbr8jDjpwelQzSCX5AjDvn0rhvgB+0&#10;x8Ev2rfhxH8TvgT41h1SxDmK/t/9Xc6fOv3oLmFjuhdTwQwrrZZ5y/mBgy7vmG73xx+Xr1oAiM9l&#10;fXD24H3c/M3IA9uaQS2y7YhKq/NhYWHUenSq4ezSX7RDEsYYbZN0ZyO4zWNNOYbpoo3bP3lJbOfz&#10;9P6UAdGFuhPmABh/Dlv8Rx1q0iJIAu3b67j1qvY3DyW6SzKqv/Fxt/8Ar1YNwh3Pj7h4X1/z0oAq&#10;6jZDy94K5Bzx1/Sq76Mt0hBZufT+nNaTfY2TzmB54bZ2pyGKBF+zNxj+I8mgDJHh+yULIIBju3PX&#10;/Pepjo9pLGAV3Y5yi9/z9K0AhjPmsMbufr+VZN/p95JqC3FvfybV/wCWIbAA7n60AJ/YdtESu0c/&#10;e9+TT1sLQwLEIwuzj5T970/KrhNvcOFYqrn+HrUsFpFHMUVCuP0/+tQBFbWEEYJ8kfN04qwEsYcJ&#10;IVXc2FBqUQtnY8y/e+6qnikuNK+1DEoXHXdt6UAOjt40TMcefc0SW3nncn3uvFKEECeUkijoBk96&#10;iNykcnkSNhWYk+n0oAcLVwv+kDjHyrn/AOtUaNC24RHHb8/rVpRJjYrHG3t39/ekWB8sIwfTds/S&#10;gCtJZBpRKze56/5xTIYEuv3kkTLjPPvWlAyquJ0z2J/yKe8MYYeVwO/y0AYGpaSUC3ML7ljO75Fy&#10;V96i0pLyK484RuylgWZT1PXrXUNuxt2E9/lqP7LHG3mqvbJ/pQBFa27SBZSfqvPFWordYzllb86Z&#10;uZZQBJjH8WP0q9GolRQ+0t/s4oAgdc5VR96qF3/xL4WvbqRUt41y7SPtI/HFSeJ/Emj+DdMm1fW7&#10;xYVhRmHmMFBAGSxJ4UADJJ4A5r8w/wBuX/grn8RfjP4l1L9nX9gCa1u9Qs1MevfEi4kUaT4eXJBd&#10;GOfPmGMjClQdvWgD0z/gpt/wVZ0n4HahH+z58A7OLxT8U9ai2aL4dtmzHY7hgXd64P7qMA5CfxYJ&#10;zgYP5G/tAftO6f8Asrw+ILvWvHX/AAmPx68XRb/FXi9W3Lp2/BNvE2BhV2qAB0IB4A2rh/tE/tc/&#10;DP8AZbstY8B/s+65eeIfiFrkjSeMviHqMvmXN1OSwYFnyQA2cID36jiu8/4Izf8ABB74uf8ABSnx&#10;Pb/tK/tM3Oo6D8J1vPNa6uN8d94qZWG6O2JAxATlXuAeDlUywJUAzv8AgjD/AMEnvjZ/wU7+LF18&#10;efi6b6w+F9jqjHxF4huARNrkwYF7G0bBPI4klBAQcAliVr+kfwL4I8NfDvwfpvgHwVodrpmj6TZp&#10;badp9lEI4oIlGFRVA4GAP/r1a+G/wz8DfBP4faR8J/hJ4TsND8O6DZpaaPpOmwiOC1hX7qqB+ZPJ&#10;JJJJJJrQETl+m3j86AIRGMkPjP8AexR8q/Kr9vSiWGRH+Z/lzx7VJGsY5k6D9KAI3iVvuv8A71VZ&#10;rZpEO6XmryvGT5ad6iukxwOfyoApSNM0XlH6HHaqbQuN3mA8/eq1NI8b4MbezdjxSyNujZinT37U&#10;AfNH7avgs6z4OuTFYvJtt2YsueMZI6Eepx2JHPBr8bPjP4ZFj8TJorgTM8czFYzJtYgNzs3YA4JG&#10;cECv3n+NWiW+u+Fru2mh37oycbTycHg/XvX43/tifDrTtC+I0sllYurfO0e7MZKqe2CuQDkDJ6kn&#10;g8UAVfgKAYYfs0/mFVJhnBXkHHbA7HPU4A69DX3Z+zncfY7WC0Ksy/8ALPA28cYBUE7f/wBftXw/&#10;8EZIDMkRnaN1yI1WTBfgc91+YnPHU+nAP2z8A55p1juZHV2kG9ZueWySemMnj8CKAPoi4igmslcI&#10;FLRAlm74BzwB6fU9q8U+OGlpJYzecjMNhEitnlfp0zyM8d+O1e3Wm46bmEPu2nqvB9PX9Bj615Z8&#10;YbLzbaZYhux5m1QvAbHAPHpnpzyO9AH5w/tR+H5Gu5CtkrFWIbYxC43jK565J5PH8XWvnO709GHl&#10;pEGXjZhyABjJzn8TnHYda+vf2p9Ejme4aLzY2+Yo2wkqckAkjpgEHoeR0r5dv7SGC5zhlWRd65bb&#10;tQghR+HI49PrQBzbWKlY5ZE27sgRqqruGfdfm/EEH0IyKJ7KSUtvgZjvYszRN/EchgvAwOMk8c8V&#10;sLpjQSbBAy7skLGpXcQ3Qcc8/NxnrjHWqp01flCPt+U7Y4yNu4Y6ZHJz6EAE9OBgAzHtpWXeV+Zj&#10;8rNGc9D7/Ln2OBntiojDkSBo292lhJ45HU8L0PTGQ3XkCtgWjI+EuMcbmJCqX44ORjr1wCTz2oW2&#10;A3TfaZJFEm3dHJ2HAGRjpgDBz075FAGTJF8rRoNo+Yp5i/Nkep2k9TuPPHAxxURtsSRhAsjEB927&#10;dtxnAyCSo6A8dznOeNeSymWNiLp5Aynb/tjktnOQOcntyc5PZ0luxZ3dQy7juSXcMY79cg/dzxj5&#10;iMGgDHayCPlLlt3yqWeQ/IAQSNoPXhgMDktxTRasybpZHVic4CkMOfvMG5B4PXkkc9K1Pscb7Z50&#10;3KudzNGPvYAznOMEg/TqBQbBpfuQO33s5+6Mdj8pwMk/z9qAM3yJFfISbLZiYNu+7lcAAcgcn5j0&#10;C4xR9nk3R7IVjwwIU9eucHBAPRRkjmtJLSRtrO7P8mVG0fLwct044/3hgHPrRHahP3cR4ZgYhnbt&#10;GDkDPTueo+76GgDPe3OAJH3KyqOW+71xyc4I6ZOMk9aVoz5gPmbW+78rcZ7AYPt69+gq+LMJFGYR&#10;J5e1WBj7gr0AUYxyepzn1HNSR2Unm7Js/Nnau37+OSAD97HB69B34wAZhtYmZAV8zDAPjOe4GBgd&#10;TxtOPfgcPaNByyOTJDiPa33Dg9v/AK46ehrQWxiAWH5Y/wB+wdZFOG5I9vu46Y6ZODkUxLBgolMS&#10;hmwVb7vkjGCoO0nPIG7IHbFAGciqxVWEg3KPLw2QchgO555OOT078UCGNoy77sMo2tt+VTkkdRnI&#10;J6EjHHUg51o7bMLSxA4OCrRnds5HO4A7yPl4II+XoRyVNuE+8MFJMq25wygnBHU54PbocY9KAMtr&#10;YiJppMRv8xVYwcgr29GHXGcEg9Mc0rWW52ZvvEMO+GUnj5ckZH0yD7VrxafGBza+Yu4KyMh/enuS&#10;c9Tj0AweoI4T7HGSysP9Yqou5csx6DIDYGfmxgnGcYHIABkGznGS8YXb99/Mxt4wB1zzye+AOlPS&#10;1iO7JZ/m+60YAZVGDyB+oHbnoSdRLKN5MRoZAxJjj2L+7+ToMegz+I+tOitvNmDyhizTbgu3+I46&#10;Y7YGMc+poAzFt1V1VlZDjcWVi5xtGeq54wBnkD8DTDZhQiJNG3lqNrLJlTgAjk/T8hzzmthbDdHt&#10;kVt23cw2nb0IIyR749Mge9OFtM/zv8zBeNshPzZxx2AJJxnvxjoKAMoWvlxqkkbbTI33jywA+Zs4&#10;PADY7gccdcqLfcyxSqu47SpaUbieOeOgye/cc8dNYW4Lbo4nXbgsu1TgYA7nOMZIPGfQila1dWRC&#10;rMysfkkK7mb0z0/IjJGaAMqK1AaMoDIDkqMnecFlyST7cnHOQOmDUqacm1o1ikZSxG5QMsgzgknJ&#10;Pb3Oe1aMsI2CW5csm4lM8gg4yTx90p2U5G7qe49gFyk0X3lKMpQhiDyenCnOeMHnqB3AMz7GxgM6&#10;qdwQrtkwccHHQ4xkKD1PzHpyDKtmkj4kbdtbPyyHdyeP4vRST+eMEVpfYUDNPJKysqsjSdcEAABu&#10;/IzwOcdOgId5AikbMn3RjDtnGBnJxjONw598c9KAMnyGa33zB887W3Fdx2+pYsWzuz0bpyamS3Vg&#10;Sq87mLOp4PzZwOhycd889+TnQWJHRR5pZduwbm3MBtyC2c4yc9OAV5POKcLJpZcRR/vGyrBkJYdj&#10;79QT3+lAGUIAr+c7/LtAC7SuOm3jPB69gee/NPjsvMdRbxgM0mCqdsYwD3P389PftWh5S5CQnGA3&#10;lhpMlsLnoOvUdPQ0+OwkZTEItwOG2NgjJ6kAgj0GTk88880AZK2iTOGRflwGZW5BOBuBOMH5QO/B&#10;OQD2UWkKbYUhj44+6uNueOODjpnpxj0NaqWZQZMbfLCQTxuxnHBOCRzzjvgAYxSOgO1WYjLKxZnL&#10;beu0nPIA6cA88dzQBkvGHYiNG8tlbdsZcqMdsHCn0xnoc+hRrIIq5CrGvzfK33QoHUls9uvBOO5P&#10;zbE1r+8wfMyrqN7r8hOOmcHB5JAwCaU6YkxUbfmZyfMWMcr6/mvvjqcYFAGKtnOyN5bOrSY2yL0H&#10;PHTB7/8A6+cNuIFlkaUEbgzBUyFcDBwQDjBGevJ4AFa5sljkWbY27y92QoDNjJOD1wSeG/2s9qZF&#10;ZtDJiMKioxRQvyYA9AF/u9e2ScY4oAxmtj5zKYzluVjZX2tkfKvJwB97pjPT0FBt7dFYGfcrsR5j&#10;KcE9BwT3O0fhnitpbeJuMN5hdWVmPPqF468D8B0ycVHHAoUxefiSSNlVlbJHG3vjBH445xQBkT2k&#10;Ma+Y+/hSP3eW2n6Z447dPzoexjRtu4KdwA2LywHJAyRk4A+mRxxWuLUSybgY45H4G3Hykk8t8vHP&#10;59O1B05ETeNqDCfNsxnBACscYz6EjsBQBiC2RH3l9+6MfN5xbaAd2RuPuDjqByeDQbKZv3YnJVYl&#10;wTwTxnHXPUgBeePY1riycQm2kMm1lJl3fMDgYOBj5gfmzj1IzzSvp4c4nb7yYRWYbpFVmJHU7jz3&#10;4ztwOM0AZH2V1m8ktEh5Dx7Q2/BHOeAeBjGQAMHPekhs1SLzHXA5HXryDk4wCTwO3y4xnvsPYLFE&#10;WZWbbks27AYD3DDjoOcHjk0NZ27XBZgJG2n5xx/Fndjrnvgnb83AzQBjpabU2/KG3DaNrfMvzZO4&#10;gZwOvbkUG0Zw26OUDC7snHGCRgf3hg5781rHT7VHeVo1Xd97aM/N90Z59WwBx145obTYoxuMMfmc&#10;gNGig9G46ZBJyTnGAep5oAx0tGdVEEXzc9ZMDd0xyMD39z6DBGtoblnba245Yn7ox19F9uRyfbpW&#10;0lhHHJ8kjbQBhecKMAk4yOx6e/bIwkemrAqIkSx4lCLCOkeDzgDGRzz/AMC9KAMlrV3Y4MUzbfmL&#10;AFmJ46jA289iOPpTHtH8vaCrNkbtwHJZsc847Hp2xzWzLYxtuEiHcVO5Xbd8vpz+PqvPTtTvsiwS&#10;KrRqvyrtYYGWDKevGBggduhOOBQBjGzDFUjI3N/qzgnDYUjnJDcjoTgbuRRDYnAUoxWRmZWXedvJ&#10;PzZJ9vp1xxWyLJp283yyzEHmTbweVHzf8CHBwMOfwX7NG0ykP8q/NktycgYHT37e+TzigDGFjlVi&#10;Fuw3fdBJJOMA4PfGSevOQfUU5bcBmXbG+Gx+++bYDncRuBAIyeOny8nvWumnKAzbWUsuGYZ5B6Dk&#10;dM9MHknHenfY2wGB+62ZMKB8uRgZweBx2zjGT3oAw1thOqx+Wud24l4+nVs4wezL1P48cNNlKknl&#10;oD/shVHzZJ2qO4HrjOAM5Aya3Bp/SPYoZSCylXPbBYgn8/bGRioptPjCMifMzc7eCCBhsnjg8ep4&#10;xQBjJagqVxuDFtq4YYPHPzZ24OehGRzz3ctiVVWYscD/AJaR5DNg9O698/Uema1v7Mt5g0Plq0e/&#10;bH8+cfKwHHA4Kn15UfSnPYxzMx+aTc24yBeW4PzdD2AAyGPI9KAMWSxVE4SRRtIbacY3Hknp2I6e&#10;p6inTWm3bJLp+3DfMrgttx97jjk9vXr2rWOnfLlosMrFuudrZwQcdyQO+cZ9KcbKXzGklLFv4RIo&#10;YqDksw4+UkkZPOeB1xQBhmySIKIflZBtC/LtHGRkKT37deeooOmRL5kKbWjHykEqSRs253A/MAAv&#10;XgdcHturaAMsL7Q33R+8J2EL9VyMY5xyDikkspGeMzvuXpGzOwzz1HPds9x/FgHgUAYclhw+2bKF&#10;mLNu4LEcYbPIBIHHTbzxR9hkzIqoufMziVQ3U4BB5wQvGABzjNbAtVjH2hR5agbH8tSAVB5BBHI6&#10;dwTnPHNIbDKtbs2442xrnp8wPpgHP17fWgDKFgDJgoygFSFVBGCfQYzn7vp19zmm/YmaLzfLkbMY&#10;Xc2ccrtzjJx+h+vfY+zrImxbhR5iY78YOQeo6Z3emeuRg1H9ljZDMZ8M7r823cWGSeMgE46AehH4&#10;gGbJZGZvu7lXou8kA4weCD6d+3PpUTWbRSDO7DNuX5mOOCfTjr+GeK2F01WEZKLJGoXfuUHfk/wg&#10;Aj7owBzkDv1pV0tYSiWy7WWMqp4HG0bhwMKD7ZxigDEaylWNYDCjfvPmjXDA4/h+YY54yAccZGe0&#10;SWiRcyw5YFfmaReCB3Izjoe2SOTxgVuPYZh8xZW+Zvm+bHRTgeuORxx1/Nr6dd7HYLJuVdgO48bW&#10;+nfuMjj0oAwY7TiN0nCnghix3HbkZGSAeAfxIHSmPYJHsSWJOPmwvK7cYxktz6ccY6giugeyDEFL&#10;cN8wDKCxBAIG4jPJwfovQ0yXTJWeWJpGWRl+bbxk9tw/u/d6fnQBz01gso3DaPm+RlXYcgA8EfdG&#10;dvT16Ypj2ShfOjj2DDNuEgUsvUdM/wB3kkgZrelsYzmSaL5mYsc4+9wMnceuT0OeeMdqhewChFlR&#10;VVVXG7on4f8AAsckYxnjINAHPy6ZCG3tcjGMeWs3yuxBPTI64JyAAeMHIplzpxO07Sqq37xEAf5e&#10;SRnPJB7DAweK6Ge1VY/nO0D5XVmA3DJHI3YI7ZxnI9Dio7nT1YLv2+YWwu9hwxyAeSSTkDtzQBzs&#10;tg8cpEcasrMqMu5lBGRk8DA+bA9McdQM13sS8nIl+VlVtrdOAeh6r9Bgj0wAehXSpJApjDFX5+Vt&#10;2/r9M9sbsZIxjpUU9iGKkRRsWRhFu+b69M9z6jABPIFAHNmyPlfNFsG3e8YX1GcEHPboBngj3qOb&#10;T3+USu8jrkqFGSV6Y9zyR6DknoK6KOySaTyYGkZF+ZVSENkZ9gf4TzjORwORmoH06FTkqpUqucK2&#10;WOcjuBnIYgY96AOcbTIkmUxMzMvyqe/HA4BOeDkNxn1FVpLaLywqONvmMFcTKeRz0yCp9ck8+oro&#10;5LHCZkikPy42LlsL0zx2z8xx1OeDTZrYiRUO5W3bXUgDc20jIA9wTnjAK8cmgDnPssol4bCj5wVH&#10;3toxhcAjr/D9OwyKtzbKrMrLH+7Xd+8B2nHbGAAOcjH4966Sawfy8Sybd3DfLlt2Bkgc85bnP9/6&#10;YifTMy7yshX/AKZ54xxj5cHB6d+3XPABzT2TbVVWZSW2qvlnHLnBzngZB685qJ7VnXIkMnzEoQTu&#10;fHoO3X17t05J6OSyKHZnmY/vGJYZxjPI7ZY5GBkg+lVRpsqw+crM7SfMsm3GScEO3yjHOB6EepwK&#10;AOavdN8zbmWROMhk3puyB2VvyorcnsooCqyJu4zt2gkH6kc9ufbnmigDiYtNMhXa/A2g/N1GOmD0&#10;HftxjOO8i6fKMhCrMrfOqlgDkDrn7x6ZJxg1vCykQRhuD5n7vMg4JY8Hj3PP59AaDp20LPLHGoVt&#10;qfNwF6Y65zx/U0AYp00qDLhvlAzv+8Mjtj3z+dWP7KZtwMSx9RtlY7l4yRtI7nGO/Tg8CtkacgTy&#10;5Rxtz8rhsNnbnnpnOPelj08rJloWQ/wsIiD356Y+h6854oAyYNIxuG7pyVx91e+cdvoOpOegpyaa&#10;fmyx+WMfLyduD0HPcgc+3SugfTlmOAQyM2EVF67uTzzjqo79zipDZsFWSedVbexZlPIBxuIwSAQS&#10;OfTr3FAGHFpErfI0sjK2dvmIfmZuwI469PXp2qRtMi+ytHHsZirLH5m4YYqSN2VHBJIznB/Q7iaQ&#10;qSbxb7j5exvL7Ds3fPOTzjHfrViHS0B4heJVYklQeeADjjG4A9O+frQBjW2nsriAopy21dy/dwdp&#10;3bskMMZ2gAegOcmWx02cNGwLNtcDdyoHPXOD6DnBI+bA9dpNMVIFKRKFVc5jdeGy2T0PQFfTpntz&#10;NHZbHEtrDJ90Daq4BOQeeCe/+IoAxU0wRvHCwbDbWbJIJx16DAHIPGeeDgGpl0jZD+8gVizbfMCj&#10;5jg5HTg+nUnk8VtfZPLXcJPL2kL8w+YgDHccjpzjOAeas/YmLxgtufaw+bGSeeoGPXjAA4AJoAwn&#10;0i4jRyIWz91V2jAwM8gexxkngnAGMVNJo+x2tYkl3YP3W3swXgDGck5zkcgfjW1Hp+OW2j5Ru37Q&#10;AOTjAGcgckHuOOpBsQ6c4RSUYKMlTt34BwOQc9D36fnQBgposgHmTTKrKv8AF/Aw42nA9Gx2zjni&#10;pYNFcKqybmTaD94fu2DYH97jkk4646gDFbcOk+YyH7OFijbJ3LuYA8dPdW7Z6AeuJYdNWUKZ4hJt&#10;43SLjJJLdBgDG0Y6DmgDCOgh2G5dxTcBtjZQqkMFwSeMjb0zgcVNBpHlOzJCo2qzM2F3kl+cDccA&#10;Hjgd164Fb0Wns2Db2hO35l28gAns3OQe7DHPBI5NSWunyo5WbzGVWzt+fBxnnGFwcjtx06g0AY8G&#10;irbbrdIvljb5mj6ZLYXjGduCOpHTqakj0bdi2TzF3fJ947Txyc5579ORkZrWstNYSKYVzhmVQqgD&#10;rxj5VPTHsO/SrUWkwtLuC7ssu5VYEuMnGOpxk8Z6Z6UAYiaVD5eY4WXGGVGX5gp24Pv8u3vwc/jI&#10;mkiWLbhf9X/FuwTjHqW6FvXtgDmtuDS90atDaxyMuSq7gq5IByODgYB5x65zgYsLpoY7Z4PMRtu7&#10;5Cflw3BK/T253YFAGIuliSQpGnG/duMg+XrknB9gOBxkfSpbfSiWK+VJtZhv3L1yDkHr24AIyD+d&#10;bkenysmMsRyVj8zC8nlfzxwOnfNSx2aT+WnljcsnzfKRnknJzx37Y9unIBgjTMpvuEfzGUtk5A24&#10;BGMHOBu5HXDDpyROdHCSO7bj+83Ha5KlT1HQZLHv26npW4tiWTKRsV2j5Qp5UEDb83AJx2ycHBqd&#10;dPlQr5iyJj5fMGVwwOAewznqOmfQUAYA0xFRopbhdvT5TtyN3JOBnbjHXI4PToJU0gyzpuRj821l&#10;XJHOMgEH3A9zjOa34rVXudp+95gfbHuHy9f4mI3DBPXnA4GTQNN3BUKFgF+U+WNrdDxnIJ9Oeo+o&#10;ABiDSZngVWhdGaPcYyvJx970zjJ6ZOc4Hy1YXTEJ2MjMuN/Ztw64we2cZxnsR3rWj0tYlIWBWX5S&#10;0coCh+TgfL1zn2796sRWHnfI0PzNJtZthwPwOCePy29Rk0AYaaYAY0YK3yhN3Izyevr6dCBk9eMO&#10;h0+GNxGsbf6zK7m+UfN1AbHIJxn7vpwBXQpp0UrEYbDrj92zEpuyRz67enpjk+rl0oOxAiVg0YaV&#10;Rtxu5BDANweQpyRyDzwcgGHbaTNcjEcalpFYrjc7FtrEKMDJOe4/A9xImntjzgFkZgwj8xQqgADb&#10;wfx9cjvW0dE3TGOeBmbyyxU9BnnJ6BSSnf6gY6zLpZjHmtYBVWRvl8vaxG/njJ4+YdCATxk0Ac+N&#10;PHlbdrNH9xd8fzDIwMdeBu5HfGQemXLpbmRo449rOAFTaOeq7AM4Pb5uSMdDnjoBpTIApKpuxuk3&#10;AAtnGc92wenTPB7ZfHpqAb5HHOBLsbOOCQSTx3GBjPXg5wADEGlBof8AVSBU47tj5RluB1x1Jwfy&#10;NEmlM6mPyXaZmOFX1PYZ6D0yRzXQLp8chUSwlGULncu3bwFBPUAtsHXluPWj+yiIyjRNISGZtyg5&#10;Pyk8LnOffGaAMAafEsolHk7fMH/LMjB459ByCBx0GecimnTY/K8hzmMp+83NjIxj9efugnIOMcV0&#10;66YOi5I2kpuzgEAHPqD/ADI9eKPsJIUi0b5m+dWLcY3HH0wWzn+705oA5sacRNJLO0uFZmCzffK7&#10;snO4jGOCMDBx09HHS5Y0H+kbSpO8tEw2sPlGcHI4we4y31NdA2lRiHAjO1Vy3OA2Bg8nDE9OfbHc&#10;05NNhUSDHmKX2lmUY4UYwOOxx97qtAHPJp1tHCzqoVljJ3x447dSM9M9DnGB1zTprGJimQuRwcsj&#10;YUc9MAj16n0610p0pw7K0GfvfKWbLMSBjBwTk+5OSvrkNWyhI88ouGfMm5mfc27G0joRk89fzoA5&#10;ptOmmKrJhWbhWGFOcduMnkt/TvTpdMz8hjddqsWDscR/XnrzjPUDpxXRx6bLJGzvcKxdfmlLZ3Mc&#10;nLAbfc8jjI4pBptuzYS327X6N27YxnOOOnOPrQBzh079552Np+Q7dwOPnxk7uvCk5557cYpv9mIp&#10;MUyyeWVw2F3Bc98AYHORwM5xmulk0hSnloJGK5UnaTkMB8xzng4I567j6ilbTgGVQvVtuJPmJ53b&#10;RsPuOm3654oA5saTI56F2baG/eE49f4sZJ+bGe3rQNL80oluv3lA/eSYBHUAn2/Ee5rpF0cSr5iQ&#10;qzbf3bK2Nuew68dyuDk5601dLiBZ0UYkAGVX+I44+XoOBywwoPNAHPjS5GlxK0h/uq3GQQcA49Nw&#10;yMHPBwe7FsllaOUMzOYwzSIWUhdwA+/yMcHv/OujTTIon8xlaNdy/Nzy2fmHzEH72OO+QeBSrpW2&#10;JnQ/KpUNuckLkMSCMZOdvTOctgnBxQBzb6ehRmQjIQlfu5K4+UL/ABKQcjnsDjgHMp0mZm8iFP8A&#10;lpjy40JGc5xjt3+bnHFdG2nRxgrJC67ZGZj0Ve/Bx/s/TnHPOUTTUWPdLC22HgqCBvyScAAdCSPX&#10;JHbmgDnJtLh378L5jfd+YhV+UgkjAPPcZH4d1i0wecS0BUqcHGATxjPJzwxPbgDAB4rpF02OKDyS&#10;X3AYaOFjgtgHC8nAIz0HAHHFST2ESbUDruzlVZhgdecbie445HPXigDm7fTELR3C+Su1dySK2O23&#10;IIBJGOc57Z5xy8aPCiKoA3bTtXzOR8oPpg8E4OeDxjFdLHaRCY3Alk3Qgu2W4bk89RzyM4/L0cdP&#10;lYLHLG3LbcZyGyACeQQcD6+/FAHLtokbJ5MkO1TtVdzEbyHUcDjgccnkY68inyaSxSQCNmYsW8t5&#10;BnODyef7xIzkehGOa6ddPHMcoaMyR/M0jKAQOvcA4J6YIz6cUkumIbfZPb54JVd3AbAyCR6YPB6n&#10;g9MAA51dM8tVRdnysPlaPv3BwC2R6cjGeCSMK+mqybo4PKH8Tc/98grg889COBz2rpJdJWPfCgk2&#10;KRG8aMfrjHQthifQ57VImkRv88MbOxbCuik7yNpx0PPTPr60AcxD4fUvlbd2UE4LZYgYA689COMg&#10;5HoealTRZkkSYb/vq7eZCf4n4BwR83G70HIPWumTw4JNy+QZAVGN6hs44zjoSTj8WwOgrf8ADnw/&#10;n1ifAiH7tpF8xUyx5w2B3GTjAHXIwKAOEsPBd9qu2K0tt0YXK/xL2XGORyR365x2zXS6H8DYtScy&#10;zRY3bg27C7egJx0BHfB9Du7V7j4D+Cc8ifaJrWTdy0kvlhWUAkYztHv616l4X+C9oEjaazY/dchV&#10;C55GM7mH6YPbtQB8q/8ADM9rdplrSNty4QmNlPLAnGF9OQfvEHIOeKq6r+yZDcW5VLJUbDLtWP7o&#10;zzu+bAGT1P1619zaV8J7OCIRyW0aqu4MXLZ+9hv4gPwxjg9sVcuPhdaxwN+4Hy/L95tuCp7Dofbp&#10;6jvQB+XfxE/Y2t0UEWG5VUjaFPzKOpBHckYAHTgg5Oa+cfip+x9qlkWuhYmNlAx1UcuqA8Ej3z8v&#10;AP1r9pPF/wAINNvomH2IqzFiu1cnHcg/QdOh6dDivFfib+zdpeoRyf6AGKE4+6qgYGPwxgY4/WgD&#10;8T/GHw513wncyR3NnJtViOV5Az/Md/T8iedIIOK/Sr45/sgWky3OzRRwuZJG/vdQBufGOfU9elfI&#10;/wASv2W9W0S4mkS1ZF3EIw4+YEZ7bTxnPI6UAcx8HfGB0q3Ecrq235V3Nt2j2PuT7Zx712/ijxdb&#10;z6UwjkV2lVtgVRgccfdwAThhtxj8zjyuHwrqHhmZpJGZJFkKAn5SM/L0znkH/PWnXmuXflbZrtlC&#10;qI8EjAz1PTPf/PcAyfE10Lu62ht31PzEH156gAfrWbZwB5MuG299oHP6+9T3hlu7ny9m1m5O5fx/&#10;z/KrunaZJIVidA0ced4BPPOcjH4UAXNN8ySKMxKqxrNtYKHyAT0+n+PauwsdCls4QzRKzytvjj2P&#10;zu4GQTyTgj9eeph8O6LbwSG5vCSsA/dgrlixXOT/AC9+M8E1rTX9ta2s0k0Fu0jfLCy9T8hBIzjj&#10;JGOScEeuKAJNNinvtct7GASSySSLLNHu27sJnPJGOpB5PTHevSNPgstOtViibzpV2hmZi2+V8HHT&#10;khcjPpgcVw3hWSDSYPtU4ZppOdrfdjAyuMdmII/Er710VrqM8kRYuueCqvE3CjOGOD1wOnU57ZoA&#10;7HwddRSX3ksPmnLRK65XzQPmbnrjnGOvHbAr2b4etO906t+7iRUFzKJtihcZVc4PzAHqMDBI4zke&#10;K+BriOC+laK12FYAI9w5QHdng53ZyM84xjGMEH1vw1fw2NrFYoi7WkUP8vUEfM5x8vcDuMg9MEEA&#10;9b8O6i0ixQI8nmTCNF3YOUIGOOeoUnOThiO3NeneCbtbVobOOTLMUa6mbLqmQvAzhRt5J5HoORXj&#10;vhLVbSxjW/uJUE0qKwjU7liJJ3MDggfeHOe/YKa9T8GXVpC8SuzL5eAzRspxhcADGcZ9ePvdOtAH&#10;tfhXUIpIE3yqrMoJjZsKDlvTkYwTnGD26V2BljhDNvwzHPlsSMZOce33jx149q8z8KazLfhGXiHz&#10;CIdp3DjGC2RkkYPYD73PQV3vh+4F7PDDMzP8rMvytk/NjPGBkYHfvzjAFAHQ6VFceZGMbizZHmY3&#10;Plce2Mhjjn3Pv01tmNPtUkkpYrldq7sds49eTkevvk1zJuFRdiSp+mGXsMdM89wT9elbmi3D3aCW&#10;5kVxIMMWKg8fN14yM5oA6YLNb6d9qumKhxtYfNuOOOxABOe4PX0qxp9tOZGCSLJJtO6RSCvbJ+nv&#10;z1HpzVkkhvIlkaZuGzt6sfX0x16dwasxrOu6IN87fKqxtgdTz19146j86AKupTwyWUiOjbELRjcv&#10;XJ5OP1A9vep9BtLexaCzK7AsbYjbJUMcY9zkD355JPSi7sRqtg8F1Gqqgx8vfPXj73PGPUVcs4Ik&#10;tY/3GAjZYs3YKfzz6DNAHZeHnvrl2nWNUjiTA6jdjA68cZ5I+ldIkEl4iRTfMoYnYCcHHXJ69v8A&#10;OK5fw9NJLbnfcj5mUjy+nTr37deldVaXcdxssrXdGWX95Iw5Pp09RQBasmaBvtN5eNDGzNthh4yP&#10;p6fXHapm1AS7pLCxDMvAabOT6/8A6qp3ssdmv2a03TTlfvNzkdMk8g/QD8Kbp19KloRq8rSMW4hh&#10;YcenI6igDUl1CeC2aSa23lQN0Vuvzf8AfRwBWMfENxf3KrpdgrdQdk2Nh7ncQe+eg78VZD3Op3GZ&#10;LSaG26NHJIMN7nv9PfFWGbS5WXTrUM21fm8tCVX9OcUAZN7pc9zKrajfOsjL8qR3B45+vNXtK8KW&#10;UUQbZ1wGLFuT3PJ7/jj3pdSurbRZo1gtQ0kmfLTZz0/T8qvwXNzc7GvZVj+X54x8xU4PPAP8/wAB&#10;QA5bTTkQ2TOtvC3BWORlZhjp8pHqfQZ61+Wv/BfX/gkxY+NdFuf2sfgn4a3XD5/4TDT7NWZlY7Sl&#10;7GoHzYOVdQM4YnOOB+pFusF7qBlt/NkkTvtKopHvgEmnf2Xa600llqulR3ULwvFJDcOChQjDbsg5&#10;B5HP4d6AP5H/AIFeG9U8K/HrTNKv4ofOVpRG0yh4ZFMTc4wdwKE4xznB4wTX7Hf8Ezv229O+Gfin&#10;UvCF3q8M+lQ3UUHizSo42M9iDgxXYiLMyIARG4yWymCCSufKv+C0n/BLPVf2b/Hp/aM/ZzsxaaHq&#10;E0vkvp6ENpFxJlWgDDOIpFeQL0KswAYBlCfl78KPif8AFP8AZc+Klt8QNBV47q1cxahp94HWK+t2&#10;P7y2mUEHY4GDggg4YEEAgA/rLsrO38V6fb+IdKv7a5triJZ7OS3kDrJE2CHEi8FSpDBh19ya0re1&#10;eGXZCq7lYuwRfvc+p7D1/Kvzx/4Jd/8ABT/wTr/hXStJvNdk/wCER1iQR2s900e7w9qLLl7K4y2Q&#10;hbcVlAxJ98BMuF/Sm+to7OFTE4/ecL1wM9ee/bH160AZ1vDJEFlcbTjK72LdPb1qaNFL7FCGRiRy&#10;Rx/ng0xoXuLhVktWZVHCqowv4nPJxz35GKlnSw0mPz3G2P7zcfe56Y6k/wD1/agCE2StPuE5fdyd&#10;034dM/lV6O0vI1jUmFd+PmVT8v6GnW9paWsC3QT/AFnzBvL+Y59ev0qaO5kWMTxwM2cbZJP8P/1U&#10;AQrbQKxmurZtqgrhsc+3f/69TLDHMNkSKzdVy/I4x0qaB5ZP3vlthfmMkjAAZ/8Ar4pzRQR7t1ww&#10;Mn8K8E9P0oAhFh9nXeIoVP8AeLHmpLi0nlhX7IkY3cDOTn6en581MhgtcKwZ2Y43HHFWGVHGIYHO&#10;xsiRW/zigDPtdPZAJJXbep/hk5+h/wD19KbqOnXU1oDb8HGCVX17davK0wQRm3VU5WRpJCc+9WYz&#10;HLasIYx8uPmLHj/GgDlJZhZzrD9jkk3NgqzHn64H9a3NPjhmWMoSrMvBfO48d/f/AAq1JGZhvucq&#10;v91mGBU9sY92wRH6svy96AKVxp6PNtLfMuMlskfrSvoizDasrN2wzfh/KrcsKyPkXB29f/1VNEka&#10;j5d33v4vw9qAMKbQIw23cP4jt65rJm8L2qSNtzgfw7T+X+eK7M2UTruIb/dHWqd9BFAjM0YX/Zag&#10;Dz2fTvIuzPNGrRdfLKNnj37/AKVYl8PRQIr+dt3dV8v1+mK2L22t5LkSCBSVU7hyePQ57d6kWwEx&#10;DJbFl6bWztByKAMO10RVugscfy7fmVeBj8fX/JrSfRLQKxFusjdCzAZzx0OevX3q9bWESqoSMq3R&#10;kJ/l6jkVae2mWLaH2Mrfex3xQBQTT5SMIue2S3b/AD/nNMmtZFk8iNflHD9s+3/6/WnPqMoyY1TK&#10;rl2kzle/4irFpfO1t5lwq43fNsHPagCn5SvI0SLuKkbW3/n9OO/SrkNrMjlmi+XHXpgf57VLb3dv&#10;O6wooBJ+XcuDn0qWa6+zOXIHHO1f68UARppyTR73nbap+Vlb/POKdcRMPkAZUyArZ+YD1qG01Q3M&#10;SkOu7bkjPTmpdQu5hG1tbhjuXKtt6dP89KAKw0+AKxfaGbOGznp/P/69EqSrcLPCiEZ5kZvuj06c&#10;5qOcXENsZVmxJxhvvd6sRFpIw8Z6jJXj5uetAEd1bKYsA4Z1I+6TuXHT8ap/Zra3t2eZ49ka/e3c&#10;Z5/HNaT7Gh85cYTI3Yxj864/xV4wsdKsby9127jt7G1hZ5Li4kCxKijLNISRgAAnjsKAIfGnjzw3&#10;4L8PXPifxFq1rY2NnavcNdXXMUKKScsR2+nXPc8V+Wn7YX7W/jj9oPx1a2/hW2W8vWeaHwNoNzc7&#10;rW3iQ7JtTu9p+fB27uCBlbdNzefKu7+2b+23fftBeI08IfDQXU3guHUvK0m2t8xz+Jr9G2rIdm5o&#10;raMlW35BUHcN2QK+TPjp8UtP+EGh3nhvw7rMOoeLNX2p4m8TqeII4cKunwcnyoUD7eAuMHGSQCAe&#10;fftS/Fqw8E+EF+Bfwr1+W+VWB17WpJCtxqlwwYSO0iHJZnVmZiAW+6OmT91f8Ecf+CcFn+zF4NHx&#10;1+LXhuRfHfiSBVjhuYwx0SzkUusWDjbPIMF2HKjCYxnPnf8AwSe/4Ju3vjLUrL9rj47eHk+yw3Hn&#10;+D9EuoV3XJB5vZFkUHauf3SkHJO4glQB+nkmiQafYyPbw7pW2iSVTtywPVgQecdfcnoOoASXFxPD&#10;/ojr+7YCWVYycAcbCN3A7d8Y5xVHU7mXetjsEPysvK4ZW7jA7nGOh6c9RVy9vfIdZ/7PSFlH74fN&#10;H5hYcODg5Ge/c/SsDXtQ+zwhgFY4YYWY/e69/ung+oGBx3oAy9V8QT3F3JpOnWsf7lCWYEkqxA74&#10;x0J+hFZ1/KhRY1jUqG+9sCgHcCOoJ4I7Zx2zVm4D26xyqFXzIyN6uCB1G0564z9ATiuZ13xIRJJa&#10;qfLVpMsF5LDAyOCMDk4/mKANS32X1+wEirEF+6rZx0O9j2PDdO6mu38EaLHauHlIG4EKjpjC8Z5B&#10;x6fj9a4nwYGwqlm+0yN837zd0Xjrxjj9K9G0edQ3+jktgAbjt6Eghfm4B+7yPToaAO4sXCyRxI+5&#10;W24WM4L8k/y4+g78VsaPpQSQ301wBLIfkaQZYLjOMH3rG8LzMmlx6jdbFMZ3AMuMDOFBOOufw/lX&#10;SmeOM25EW6RixPJ+X/8AV+tAGnbaXD9tW4nuWkcrlF7DIxnj7uPTB9vWtCT7LFPDb4dn2krgADp/&#10;OqC6lKImuEbMkgxu29s57f41HZwXwRrie6aNWOd7Eli24duTjrQB0MVzJ8211Y/wx7eVGfp/n26V&#10;PZFgrb0Bk67duM8/rWPbKyxm0tLqRhu/1jLt5Ptn261pW1wkMEcSXHzbtu6U8k8ZOB/gKALzvIjL&#10;9oVOTwozz6VYglQt5WxvUMR196ohnEqrNMm6QH5farEds1tg/MWY+/HpQBY+3yB2XySoA65z16/S&#10;lhT7U63B+9twwHaqpF28rBx5it/DtOBj3xVuyV7SLyo48L12M1AE832Nn8l7ja3B25pFWIOQzey5&#10;/lUTW8k9w0shUL047/Wn4lMuZ0A+b5cen1oAVo7VG3M6xs3H6UwWYuYWhkRfVSo6/wD66mFsJucK&#10;GVsjd3+lBNxBKJIvmXOGXdQBjzxXVjdKUUvE3DK46evWoZ7KO6nWa3RY5F52t0bFbmpIbu32xjEn&#10;XcPWs+aLzo/P+z7WUYaPaSD7+3T8qAOeu4o53MMsaq2CNvt3P/1qw4bd5I57C72h4ZMLuzkKPukE&#10;etdbrNqb+KNo9ouIsMi5+91+X/A1h6ghR0mEW1c/N7Hn+h9+lAEcRSK4jMwYsRjKMdpwCO9bETQl&#10;lcugb/lp6N7+lZcGoeVcxwgjAP6/p65rSiMCCQRuqrn7uf06enIoAsW9uFk8+Qbn27l2AAfl+H41&#10;R+JXgXwD8YfAeo/Dj4peFbXWdF1a18nUNNvolkjmX02sOPboc81JDfrdW7PErRv0Pt1/T+tU49RN&#10;uPtEUqydx8w4/E8/4UAfiP8A8FQ/+CD3xU/ZhtNU+LH7I+lXnjP4e3GZ9S8Kuvm3+kRcsSnUzooz&#10;yMMOPvZOPz0+HHxO+I3wHMur/DPUZLzR5Ji2peG77eFR+hYL0ikGBhhyuB16V/WtY+Io7pvs0hha&#10;FlIk/eA9uhHcfX0r4P8A+Cl//BBT4AftipffFn4B/Y/h98SrhXnlurWApp+rykE7bpFGAWJ5kUFu&#10;53dCAfnF+yz+3V4Z8SeN7H4lfBX4k3/gT4gWvkxyagG3TzKNoMd5BzDqVtgY+ciVR90E/K36f/sx&#10;/wDBWrwhr6WPgH9ru5tfA+vXEpttP8XWUZn8OeIXUDDRz7FazkIzmCfGN3BznH4CftgfsV/tL/sR&#10;ePl8MfHn4W6l4V1SEhtM17T2Z9PvcHAeG4j+Xd36hhkZA4z0X7Pv/BSPx98N5G8I/HGw/wCEo0W5&#10;VYbyS4hjmeWELtCSIwC3Cjrljv4ADDmgD+pKC4udWsludN1e3uYZE3K1vGpV05wwKn5gcde/bI5r&#10;Hu9ZfSZ2sbrc0jMrRyeSDvB6jI4yM45PevyF/Yn/AOCgPjL4XaeniH9i7472GoaDkG8+Evja5lm0&#10;pM7f+PeZw11ppOMAYaEEYyRtA+7vhZ/wV3/Zs+KmvWfgD4z6XefCnxbPtSOz8Ybf7OvJDtA+z6ih&#10;MEgyQBkqfTnIAB9YaffiWGNbrAYc/l/FV9tStUIt3uFZnXO09cZ6VxujX9vqj/aNMuVmt5AHtbq3&#10;k8yGZCD8ysgKkcZ655+ldHZBZJNk43Mq5VvTp+VAExW6tm8+CZtm7+JscZq0szrEoOz8un69ah2S&#10;YeKZEkVmxjPqfrTi8SBZVZsRgHaoHH6UATT6hbxwgSSbDn7p/i/yaLVIREzlchuPmH+f51RuH029&#10;mWZptrf3dvP69KtwrE0W1JFKhcjnr09+KAJ5fsvy3iKeOeB0OfwqwrKyZfaBjr+FZtrqC3CPH5Xl&#10;eW2OnU8fpRDdlpdrp8oA+b/9VAG0ktpGn7tmZSM7hj8qXzABuD5/uhu1UrZ7gR4MZ69j+tW1liK+&#10;bJ8v976UARXdhJJGdrdRyPWs27t7i5QwPzg8Nu5GPXHNbhAnCywy8A/L83WoZVilfeIvmXqx4oAh&#10;0izuIY8ynBxj7xJP1q8pVAcjnoflqCKeO4X5dy9iG606OQRttkf/AIE1AEgaGXa6OQfTinNvni2K&#10;2R/eXqKgmSQkSQBWHf0NNe6mtwCI9wb7zUASbbuCPOA237uamikdoVeWLvz9aI5VW2WSeVVVgPmZ&#10;8YryP46ftq/s+/s92VxL418cW7XFt/rLO3kEkkROAPMUf6pTkDdIUU5AzQB7A7gDfJIo/wB5gMV4&#10;b+1f/wAFEf2e/wBkLw1dX/jvxVG+piFjZ6NaqHurpxwI0jyMMTwNxUH+HJwD8i/Hr/gpN+0L8a7K&#10;6t/hbBF4B8KQTMJvFniAtbloR3gjcB7jK7smFQikriftX5ofHL/goD8A/gJqN4vgJ5Pil4/E0zr4&#10;08SLHMlq0gIf7OBuhh4JXfGDKQSDIMkEA+o/2yP2zfjt+1loN34g/ac8Yah8IfhHIxkt/B9nqHl6&#10;5r8C4BNyw+a3jZjjaSjbcjywfmr88v2gP27dV8W2lv8As3/sb+DP+Ee8Lm6FtY2ug2r/AGrUZSwV&#10;GXGZJZH4+Z8yNuxgEc2v2fP2Tf8Agoz/AMFj/ioT4B8P317pMdwftviTVWe10XSk3YYGYgh3Ct/q&#10;03ysM8Hk1+7/APwS4/4IY/snf8E4LS18ZahZQ+NvibtLS+ONas1BsmKhWSxg+ZbZfvDflpWDNl9p&#10;2qAfDP8AwRv/AODZy/12/wBL/aX/AOClHh+aCz8xLvQ/hdJNiW4bcGSXUmU8J3+zA7m6SEDMZ/c7&#10;StJ0Hwvodn4V8K6RZ6fpun2sdvY6fp9qkMFtCihVjjjQBURQAAqgAAccYApSR30V4sqyEx7cMpbN&#10;W47lg2Nh9AaAJ/MCfIrA+oaoptwbK9T79Kq3X2nzN0arj/eNSQmadduNh/vYoAUqCfmOfow5pMIj&#10;YA59Kd9m8k5di3/AaeTFIed35dKAIggLcin+QrpuCmkcRBxtkOfpSlnJyowOnWgCleQr1VD7f4VT&#10;jBwQ43dsg1qTbcjcGPOc1mzMYJy2WXdnt1FAGH4q077XYSxmL+D1wTxnt/OvzH/4KFeB4NM8VyXV&#10;xbboizKwYDeyjcxIH3cnAPPUBh7H9TNRVJ4WJHDY718N/wDBQ/wjDPazXcsY8t1G5VXG5SV+Unoc&#10;85z2J6cmgD4U+GmlGy1P5EyGPyRrGTzgZypPXj15BHUjj7M/Z51SUx26z5VtoUqzH5j3HfBGX98V&#10;8xeCPBhv7ny4xuxIWVtnzD7vPoQSRyQDwp45B+kvgloV9ov2aF4TJHGFMXPzA7eO54xxn09eKAPq&#10;zSi8+lqy7XXywPue34c8HPp681578WLZ3tJFb5h5frycDoOeOMnn2rtvCrefpMW5G/1e1W74wOOe&#10;nUVzfxOg3Wc7eawAYv8Adz8uOO//AOvn05APg79pvSWYTooJ3BjkcFiGzkdec4PY9uwr5Y1LSpHk&#10;kMEbbWmwoZvlPzHGBkAjaOnIIJNfYn7TWmnzJYkDSb2ZI1k+6GwrckZP90HHQLXy7f6VE08qPDiN&#10;ZMBdu0N8o+bJbg/yzj2oA42axZmzFgb5GZdsioGYk4Iy3POAOcYHGMVXksIG+47L+5JVPNB43dQc&#10;kdDkd8jg9q6h9PMeJFJ3DcFZXyG9V4GMEdjgA45qu2nyI2yM/vCzeXJJEM/czgntyOMZ9j6gHNya&#10;WIvlaJmPmYIVtqjaCCMZ6HG7J5GDgGiWylWVRtZmGFZQrZHGBuztwc4xgnHGeldAlhGZlMUMjNGQ&#10;yxvIdz9SAehPfnP8J4PNQtprLEmyFgFkZVYLsPAPPHQDanpgHnJoAwBYfJlkk2quPTbhDxuBPUFv&#10;z9jSf2dgbgGfcuGkaQqo/u8kkZzwMcYIPrje/spVnkcQM23lQw+6vpkN8uPfIzg55qNNHM37vLN8&#10;qhhKPKZWI7kjg4+XGeTjPWgDDS22ATxjeW6Sr87YzhgMn03dO/pQmlwxspba655TzjhRnO0tx+nI&#10;xx0rc/s+ORRIjqys2CY2xvw2VTg5VsfKR0AIABxyiWEaNDFMymSPaGPmAgdhg5Ax6bQOxPcAAxIt&#10;PXauYwfMDDmP5FcD7oHzY+Yng446dqc1tN50kUBLsmS6gqrbu/X67ecduD2200wM3lyOOeNo253b&#10;sDPO7g5+bBAz6AARJYzywZWJ33Fdo8tirdNyjjjkt/jigDHe0RUYJhfvfvI06kA89cn5lHcevBwB&#10;I2mxxSecHj+bK7Y8gcgDHHGTjjp7962pNNCP/qyrR7dhkT5Ruxhi2SByc8DHbGeRG+mvHB5gwFEg&#10;f+HO7HXgZ4PHPTJIxQBkmxuBJgPIkm0D7pK8McuOfcKAeSAvXNC2ZAjkg3MdjOrMB0AGUznGeecn&#10;j2HFa40dIuIrRo1jXzY9y4Jb6ccjpjGOVOODhTpzQlWj3ZaTGFjPy9PUHPAGck9854NAGPJZSO+f&#10;3e1VwvzEEZOdpOQcgNxkA9MntTlshnzQrbY8H0yo5AwMjOF9Tk9sZFbY01ombbIDuX5PLVuMMOc5&#10;Hrw56c0PpQZl+bG1sMwjwBxkffzycfeOAeoPAFAGIumCCQP/AHAVVt4fd3GDu54K8n15NIls8MSG&#10;OJdzDIzH/DnqM4HYHBz6nrW3/ZaID9ojO7bhvlK7sHqeCMg55wOepPFEem3Ch1Mg4kJ3CQDOXPzH&#10;PAzwdw4yehoAyZbXcdrxBo1xuZow2V98Adj0IpsOmgJjY0Z3bSpZhzwcE5OPp2z2rbl0hXbyxuPy&#10;EqJAc4zkD5R15U49cjkchX0lvKWOWI7tzBlY5VgVHykY4HK8Y/hC+xAMQWiYU+T35YYLKx5CjPfr&#10;wB0X0p7WC72jKYk5PHLBxu9Odwx9AenTFbi6Yxk3lJDx8ymRuM8cg+oPQnpgUsWlK0eZDIuVUHdw&#10;+DnkjPBxzn29xQBifYZA/lNub5sMv3cNkc9C3cYzgDGBmnHTpH/dzfeUjawULz1z1znPzcHnJ4yc&#10;Daj0to13vFKC+FZmYJ0HT5sDklvTqPXFTyaXIQBJHj5m2+W2doDEYC5C9c9sAlecGgDCXTpTuVoW&#10;OW69AMZUDnBJwABjruAOKSPSiflDLkLhQkYzjufpg/y6VvHSJXRZmh+V12rH8vyHAO3jrhSoz8xJ&#10;656ULpsk20yQRkFT8x3Dbnnjj0Hr/DjB7AGGumv5iQLGu5WyVkVQSRkHvxjkggHOOehp7aWZXjW3&#10;j+VhiM8r2X5/l9doO3HAx7GtoWUTW+JBJ/q2k+Xbu6HPA+6MDrjI5/CxFpqREgpH5jb9yMeAOB2P&#10;bPfvnjk0AYK2E08oLlGZvmYbQGHzDrkep6Y9PcUDTXkiaSQp5cob/Vo2CuAG5HPHyrwMdhxnG4mn&#10;kkSTbmHnKcMo/hG78O+OCPQnkU7+zc7rcltpwCFkZQ/y9D/eGeRg5JxwBxQBh/2czqzGZTukH8W4&#10;9/m4wM4XPbt+JFpcVwm6UB442LSYy2fmyxPrkdemK6CbT5JDIrRtk7hxv4wB03HnPJ5yOvam3enO&#10;zPJt8x42LBvMAO3GOvfJ64yeO3SgDDTTypJkj2ngsq7d0mdzE5Hbk5780kOnKB5bXSyL8rbmXAY4&#10;UEn0OC3X3OTW/wD2RGj+Uu7avDZz68KPmA6dV5IxnuaY2nyZX5Gm/iUjdsPyk+g5AA75xgZ7UAYC&#10;6escysVYbVI+Vhzx15xjs2O5zjIOaadMjaaNQI1/AHdzz0HBwc+g/l0X9mAjKxL87FWzn5Vz0Iz1&#10;4HXoRgAkE03+zjIGYW0YYyHzGjzzu7DIyeNozjOFx2OQDnV0x03yMD1z8isu7azDkHg52kEk/MeT&#10;jij+zTDE5RVVQ+d6qd20AjGT3xjrjp34NbzaYsZWRY/4fMC7XAPGRngEHk9jjAxg4Bc+jojuPI5W&#10;TcPn5GNvC5PUY6HcT+JoA51rEruikXd0Kxrkhhlc8dwVXuDg56kmmtp0g2u28+XuUqjFewGPwO3j&#10;pwBkdugbS8s0ksQkj8z5t0h3PwqkdD1Vh3yANw4xlo0OPC7gx+RjIpjzuwvytj2x3A+9360AYKab&#10;c7S2wfeG8xqQBwM9B9OBn7vI5NMGmthswSbWm3bmX7ygHjLY/wAnjtjfOlui+dKrNMuCv7k/KcEs&#10;R3/Ejnn60SaREJVRoGZo48YZcttxtAyMjHDHtntzkUAc6NNYPtY7wrYbbAwyQDxliM5A6E547UPY&#10;mSJF+y7fMIC8cEY7Lj5gDk9OO1dEdNEbFlMitymGULuHPyHJyFxg8LwRnuBUcmnXHlCNoZfuoAvl&#10;/KzYGc/Lkdvoce4ABgpYqq+bKi/dzuVdoPQZGFJPbOcD5QeOcNSykkUkr5jKCFVjuVecDClj1PAw&#10;OnrW+LCJJXkVkYKr+ZI0ZGQQSP8AgQUZC55HY5zSDR5yFea3l+WQHLH7uME5x2yQO3XnBBFAGC1n&#10;Nv2yR4ZsllX5c+mRk45YDjIwOopstk4URxiTdjGY8kDafvdcgH5VIBPI71vyWESqrGSNTt4WN+uN&#10;56Z49D6A9OcVH/ZgjhCM7fu3KjOAWYc8en3Rjr7dKAMUWMhLBVUgsWxwcgEndnPqvXOKf/Z8pCR8&#10;/wCyA4U7RwMg8dT+uOmDW02klRuiEiNsX+Hb2UnqMke3v7jEcOlTNP5SQFZZH2BePlbAIAJAAznq&#10;f7oHXIoAxjZO4YeWzLIo3bZMKeh45HPI6dwMc8VLJYMH84yMQzDdtbaBhsZIAAByBj09R0Gp/Z8c&#10;0ISWVF/dkPhu+eO/fB5wMeh4BmXSwQwSFWbG+Rtx3Kd2OgGOgHHbAPSgDGi09mDDLMZF8tQzYzz9&#10;7HKr29OmeOBSwWOPnXfs8tSuyYjJ2YXnuTleP/r1uDTA/mBYo9ynBZW4JzyB6DGB37UR6QxVT5OF&#10;4Yr5OOMkjsPTnOB0BzQBhppBDJ5Do4jYqz+Sz7BjkjOOmB03ZyAQKEsWfEjJlNv3WIUYB24JJx2Y&#10;dz36EVvppzyrHIfM+XaVJZm9SDnqRkYwf8KBY3R/eiOTdkmNlYt8qgADOOM4A65GPYUAc82k+SEi&#10;ErcL+7/dNtcgcj5uW5IHYdT2FNaymV1ZXZmVvl2uQU4xu4PcBRuxnke9dENMVZNyKDjA+VcBmDbc&#10;7sj1B65wRnnimDRkRkRolKswDblO4fKBjgknHzAZ/hzj1oAwJdNYOQFY7RhlZWy5Vwu8AjAXtwe/&#10;PWj+zZTEoSMlA7YxkqOOB6E4x1GCcH6bj6RIIRKI87ipjO7aUJz1J98n16emQ6TS5fNZ9rZ2kFm+&#10;UryRjGd3p69hk0AYDaVMrqsagbm3Y+b5QAOueM4J7cZIxnmiXT5jFJL5a7e6rGAGPUABRjnAxkYx&#10;6E1vxaXHtHy5bzQUVUwQQTg4Y9jljwDk9AKaNKDrs8hcncS3lMue5IAPTIyWx025ycZAMNNOfayQ&#10;Rqx/1Z2qxCfMckgkkDcC3GB6E0xbE/MxikZgwO1e2CPbpyvp1Prx0VxpgiDIVX5AGkD4yG9889W5&#10;weMH61HHpYzJPHA3zHPyt1wu5iACTjI56Y4HoKAMOKxAl2StIw5P3kLEZz9T8oPUYAI9DT20wA7p&#10;Cf8AVgfM7EYIPJ5xztbHodv+6dx7KNWVXDFF2lt3QDO3pk9Mdz7cc4ki09dkbgbjtJ8xgVEbEYyC&#10;CM9OeBz0xgigDl0sZQpwxP7vadjE4PGVLZO4kYwQMjA5HQSG3ZnPG35PlVWBy3IC5GRnkcEA559M&#10;7y6fK7qY7aSYhxJHHJKyvnk9vunp0BPXnBNN/sy3eJV4+ZAyqWD+Z3ORk5J9TjoOmRgAwn0nexJL&#10;MFONzIxYEg9wDnp0AJJC5xnFNfT8ynyI2XZKqcPtAIOOORgZHfA5B6EVvmxj3GXYxZMHyZFUbTt3&#10;Feeh+YZHGCOppG00hgrnjbtQ+YpIHIK4OBgg7fXnr2oAwv7JliKee6sd2YdzNwoTBY57ZycA4Iwe&#10;DUbaV5CLKoVG3EL8udqg56H5eNu49sDqa3hp6mISTJlW+9u2/dwOq7QOMZHHGD1FSDTZQTHJMy+W&#10;Nu9UHy4IG7AAzkc5H908jOCAc02mxnKwRNIMcbJBgrkZbbuzgYHHXgVFJp3lByy+WFO/hs5bd0Xn&#10;3PQ8iul/sx5v3S+Y3mLuGNrbck4Vhg57/NkHk/hHLpU0rbolXduz+8P3HZR8uPUccf73U0Ac3NpU&#10;0D5nCqGKhWXIzgLxycA57D8D6wtpMUY3GPy12gLKzc5bPpycjj1OOD0rqH02FX/dw/dG7y97ZPvh&#10;TkDA4PGai/suQSZWHbnA2rkAY4wMjkeo7Y7DBoA5ltMfGF+/tyreWfl4Jzt4JwN2MD1z15bcaaYw&#10;rKjDy5C25vlAxjHHXOePYcYxzXQz6VG6tJFG2TwYVjIwRx1xkYHXp0PWo7mwTYz7k+U5eTyyB93P&#10;TnkLz2x0yKAOam09Vm8uOPeF2hsY4PGBknGfw9s81CNNwhtnk+bGH+Y9MY2kHqMnnnk4/DqJtLiS&#10;aZTbKeG3QoCd2Gyec/d65wevrUb6YxIidm+6EI39NpIG0dcYxnd+HJJoA5c2LzHM3XcWkRm+78wB&#10;zjjdu5yOgHUVC2luwIw2Fb5TDhFLZz6HaDwfQ5GcZNdQLDclu5sm+ZfliK5wc9GPPPHQgZP51Xl0&#10;9XjaUQPt2lNzQOVf5doJz6EZ9MnI9aAOV/s7yyBFAp+6w+bcV6AEc9AADyR9Dk4ZPYhIdoPOCE85&#10;gWGcHJJOCc9xxziull0lkVf9awDLjC8hQBnbkd8DH6c1C2nZ2xbuQAJtylcAcDAOTjjjd6igDmZ9&#10;Ki8tkLLjdt+WNlBOT90AgYxnp0AH4VpNJDytM0MY+8w+Zzl+QSPUH7uDnp75rp2sFYAyHGcblyfz&#10;HJx0HUdW9BUTaWhkaEffjblAduOT3GAepbp19aAOYutKjD43RSLuYtwRzkZUj5ePXAPeo3slEX2g&#10;GPb/AAtMmQxHKg8cA+39a6ZtMV3IWZssoDMrqAFwenOG56+jHjGcGudMCfu5ZhujVo2bGOnXcV59&#10;cnGO5zQBzjaW9wm20AkKuxfMnI6AA7QOmMfhxgdSukXSnLkG7kjOASdpbP5uP8migDzgWihQYok3&#10;bm8xdwOXGc/3RjIX5c9hjpVhbRYZQsgYeYWVVbOWBz9M5wexwPTpVhrbegURMrMoLbV56Z6YAz14&#10;zkd6sQ2+1nQhf9ZtCtJtU5yOT90c9M8Z6UAUobJoFUNH91Ts3SHcSoz2OMYHOR0HPtKLIiZtpVei&#10;N5qjap3AAEDpnLc+pUc1bjt42jaSOJW3YXIX5OmTnI57ruOM1JDE7Orxx7j8wyzjngcE/kepz147&#10;AFZbMy/OIpl3Io+ZC3BYnBKhcjHJI64zxnFTJapGpD71VVU/MzNt7nvgcAc+3J71aWIW52M4O1wg&#10;+TIC7TwAFPOATkcYbpxU62xZXthEy7yCrFG44ztzg9O3JzkjHagDPaCFWzdHdwQ7GRiwYkZGT16j&#10;0xjvxVmLS5sl4ooxMqkyN8pyRxx1wc7eeBgnv0umFvM83y2+ZizeWnPzD0A77QenvxT1giWTzVib&#10;+83lodrEdflx0x8p/D2oApxWSEecSGR1yjMMK2CRhsnjnuMDoeoqzDpwQjzzuZVX/lpliOCM8HPP&#10;p35zjFXEtJEJGOqnOGLBf4iCB64b3ycdasw29tF2k8lcM/zdgOW7gnA6989+tAFO2sI0ZQxbdkKf&#10;lALnnGcAHg5xg9SO1SfYt0W4u33S38TIADub/gXA7+tXYrMtti+WPK4X2xyTn0PXj046VKiFFJPy&#10;r1JaFuOD0XBwMHvyfSgCjJphLoVhWJUVhlV+VNgPo2RwT2YgcHqcWUsZZI1JhZQ3ysGXkLz3AIxw&#10;xPGckD2FpbZV/fOm1sYbbHuZgu0dugIzzggEnipVtnQZCLkMV2+XjDccc/ifYnqaAKrWRYnzUWRQ&#10;o4CYYbhyORleOhAH3ccVKlgMlpBGu3bukLYUZGecDoeTjgZ9KuxWMRMYLfMq/KSudzZUHtz8pPPb&#10;FCwIirME278vGqqrZXAPvnjv/tHFAFRLBpTHNHGu95MxxtgbjtJAyTz06dD1Hs9bIuXVVVdwwjFQ&#10;cr82wHkAZGMemTx1xpQBYHW4DSMQFLSbgA2CSTkcfdXp6n3qSG2kY7iu5guwdumeCfZRyBwB7EUA&#10;U2g3MDGytuUH51zz1OBkYO0ge+7nOcCSO0MqZjtW28fdIkVBjCnAOc8HJHpjjFXobWXHk7ArKQV+&#10;TbuGOduO2T2Pb8asLaPLJveDcu8llVgzHAHGOpPTg9fXg0AZ6aexQ7U6Mu4FgAw5xu59OSD/AHj6&#10;mpIdL3/u0gVmVd3EOM5IA5PUknpwOnc1pW1mxiLAFch+GCx4bB+bPbp1IPU89qsfZUdVgjdgGyVb&#10;fnaSAAfqMAkZOOowSMAGbFZAMr+SN3LHcDvGRjOSMdMdOmalFk2Y2nt1Yf8APSTGTzjaWKngEY9A&#10;M+lXbSIsFkMI8s4LBQPlXPIHpnBz15x3xU1taPDl5UbcGzvZMN90cnnoSDnOQA3fPABnx2RKCZkk&#10;KsoLSeX0GMduTyBnPXj+9U8FooAPk7eCJB5ePLJ3fLwSOPTFaNvEyOsiu0bdyy44Ldct7YH06YGK&#10;dFaxzfvXZvv4ZsAbwVbcwxg4xk8d8DuKAKRshJFtUB0jYh+oUkfe57Y2EE5/DpiUWMJcEtH8rAui&#10;r8x5Awc8EdOSDnOeK0Fhl5Ux7i0heRVUndkEHJ5xyPXHTgVLFa7WWa6s5MRxg4EbFQNuRjOT6KQM&#10;ZA54zQBmw20UEUkYkjEZU7WdvlVflGfTHyd8DBPFWG08NjcHj8v5tjZbG0DPTp05OedxHqKuxKxD&#10;LFIwYbxJIx78nGSAp6E8ZGCOT1MiWixDYsBjXb1PPzHDAkjg43HtjnFAFBNPeBVLFWyuS0alc8A5&#10;IwMZ+bBz0P4U82+1Q5dcnlW+bC5+83UDgdTn2OcYGolsAfkMn3fkYD5hzxzzzwO2RuApUtxGd8fz&#10;M2zbG3yrkcjIAx3IAI4A5HNAFCKwjiZXCLuJx5bEBlkwARggj5sfoPU05dOiU7lSNRuG35goXncT&#10;wozncTzggZAHTOjFawFWZQ373aRu+8QOhPfH6fjjMvkLK6q0jM5JK+WvXO4gkZ54DDHsPWgDNt7Y&#10;NH9ptyyqFyJNhfgcnGCcjbj6YyQcYqSbTnVVhnXbt3bcRr8xxltuenBPI6f3uudCKBWZncN91Pmb&#10;du+bjAxjB9zj6jmgQLcIrRJECyjDYO05+U/Ke2Sc8fjxgAFNrBSFfc3yqFVcY2swBbIzg9COoxtB&#10;GTThp7tMkax+Yzbyu6MH067m6Zz9cduc6HlwzszgMAwC7VbJXkEZ9Dz7cjnOc06NQ8aqFP8AqwRu&#10;kJ55POV4PPPfjtkZAM+OxjyWUx/KuW+990Y7DqRt57nHPNEOlvcSCGaFXDbtqupww+Xtk5Gc98dM&#10;dTWnHCpVUfayqdyqzE8Y69jgY6DnrRHHEAsksTLhd26Qbcc4J+bIU7vXk4GRwDQBRbTVPzr8zSYL&#10;FuS3HXgZ7txgHn2pTZieNrpirKv3WO3AXJ24yOmB90k9to5rQFvMrKqbiwbBZl5Pyjr1x84x9fri&#10;miE7RGqHBCneseccewwDgnpgn2xQBSWzUxsbeEqvzDLY9sd8j8wc7uRUstphmmHmMBjyf9k46jIH&#10;YHp3PGOgvrChO1DHu3AAOh67scEZyduc9eCeemV+yxtIF/vNw3rkEgcdOSD0z1zxQBmHTrNYj5nm&#10;RrsI+6vyAnGAAO2D6DtSx2ihstFtHG3bGVDHp0wM9iD3JzkZrQjgfG9XmjXaCT8vBOPYfiBx7Upt&#10;S22PY0ZkX7u7o2Se/TGc9MYAB4oAzDYgosgK7VcrHv8Auhgc4BzjjDcgg56ehGspduEKxk/6vfuG&#10;z7x5Off1GK1PJhkl3L99VwG2luMcjPTH3ehznPoRT3tXjfEbsqq25sZ4GOFOCRyc/KO3AIzmgDIN&#10;tA0v3FOM7RIp9SM/TB7juD64fFawM0YiTcONqrgnPynC5A46fU9TyRWj9nOwkTN97MYd9vU4A4Hs&#10;ODk465HNAhc9B8xYDaF5HfkdPvc9MY696AM77G8ZLRRfO21QoXOeOF6+3qOuccUjafbqPLjHy/wu&#10;67Ao9Tk8j7uQO/UGtCK3QfKi4Tj72AxBJJGO4z2Geo9qBbkRkkGT5R82PmkAzzk9QTwMDpnkUAUE&#10;sc/vFJjkjY/Iq7SPnC85B565HsOoNPa0JRkhhAXfiQ7gSoDEAdRxyc4A5HtWg0EQjzHI2FUlSxOS&#10;Opx3BB/HgA4xmlktMkwsjA7cc4A2/h04JHr9RQBnfYNoykvO3ad2V3nPDcg/U5Ocr64xIltAw3Ru&#10;GjjUDakg5GeARj/dwM/Xmry2rOGlfPzZDblCcBuSR19Mk5OegyAakW1eRA6lW8v7pcj5cnPGSTwe&#10;enUDp0IBnR2iiRfmXzEICLJ8yx8DjOQTz1I5+buacbUsrHymXcudzMGzgYz7jp17AdK047VUMYVd&#10;qqy7Wk+RQM5Pcd2A9Rgjjmj7IiqojBIKAbVCrx6YAyD75PQ0AZ8MQj2FRja+4btqsMEfLx7gHqff&#10;GKUWKxR+UqZ2hSfkLZXGenbgEgcgEdyedSGPyZCGZlaPCkzNgPz1HqAT1HfOcdKSGFgwDHaM/d3M&#10;ctkjB6flgZxkZwMAFH+zkgdS8rbui7cqCvQkAjnuMgYAyAOc1LHZMzlC7GRlHmR8ncQT6YJ7feBB&#10;OO1aZtlRnjj3E7m3ZPfgevTGO+O+adBp7zP80e4eXn7pVSOB8vQHtwCDj0FADvC/hwaxOsIizuP7&#10;xmw3Pft6EDHJz1GOvvfwm+EsSbXezMKtgbXUg7iBx1wG7EHkAHr1rlvhB4Ek1C4jcr5hb767fl6E&#10;E5BI6ngduMZ5r6Y+H/he30u2UvGqjaA23k4x0JGTyefTn2NAB4T8A29mYxFGm5doVF6L6DAOQRyM&#10;kc88c11Gn+G7S0hEAjXKpj5V2rkZ4GO+CPpV1ZLa2iUiXkLt2Z5+oAHX8PXvUEuvQx5Z2bMnOVUh&#10;WyMHoPl/lmgC7FaYRiIyiqvy/MQMYx0wPY9uDSXmiweWbjZlVTAZUGOvUk9e3HXr7VFa6/YnJRl9&#10;C20LtOSDjB5yc/j2q7Ff2138qSY+6GZmGT04yuDkjPr04zg0Ac3e+Fmb5YoxuZvu7MZ4x+P0xx+P&#10;HL6x4N+0JITbbt3X93xk/jx/COnXv1FenGJZn27Vbs2FBxnv2/HtjvVW60iCVOYhuVwVZtp28dsj&#10;jJI7+goA+bfiD8H7fVGaVIlVdv8AEcZ5449Dn7oX6V83/Gv9nSN7WSc2iySeTuO23LE45HzE57Hj&#10;jODyecfoBq/haJlaQxx5Xld2STgccH8jjAPfmvM/iZ8Ov7Qs5oYoGZFXJUJhtq54GV7/AOetAH42&#10;fHf4F6lpF3L/AKJCHLY+UOucE5AGOCB2IycY56V4Lqnga4il82dX8lRvbAPGeM8d/b/6+f1W+On7&#10;OenaisjahpMasJF7n5h2jwfUccY6ds18qeP/ANny4trppL+x+YqEgh/hDFMlfvc4UknIye/cAA+R&#10;Y/Cl15nmyWm0swGXRtqgjn8QeBk10Gk+Flggju/LRcjPzw7mCgdeR07epOBXo9/8KLmPUG86M/NI&#10;yqoRly3XOM9ifu8H6nFVPFfhPyYvsMSMxkyGjBVWYAZxnHyjB9+gPXNAHCalqpc/2eu7YGG5sqdq&#10;4xxx1yeo7E8HipLVpNR1VbW0HyGQiSN1PT+8QTjoP0PpTta0eS2vmt4Yd2zYVXa22ViO3scAgcnk&#10;fQNtbdbTT5LlxI8jSYX5s7nIXgDdkAEnp/U0AdLYNBK8k8TK21XEaqo+bB+/6fwnPepl1o315HZW&#10;sjFdyt5bY3ZJAVfXOMADJxuHWss63HDYNDZBWjWHyzNnhm4LMDnkHcMDgc5B7VN4dhGlNHchfNkk&#10;/wBVuPB3fKGwSeenHXI65FAHqfglYIpUSd4fP/55qoyp6BeSclecHgDnmvR9A1ZWjhn8r7yqsSyM&#10;cxjd3PTnb2BIB5BGa8c0q7Fskj+bIzMoT93xg55O3Az8znjPJHGcV6D4I1QXWsrFNMjR28gkf5Qo&#10;4xlsHqoGdvUE9+1AHsPhKeSG9+2XMjN5S7Y7Vn2gPzj6DIHQHgE45r1HwjqiySLapKhKfvJG4+Ub&#10;Py6EnoMgjHO6vIPDerRWVrb6m0yyfZlaSNVlRt+1A2ByOpA4GARuPvXf+Ctbt7aWC3kQyzNJGrb1&#10;3KW27snjPJwfT5sc4oA9/wDh/LJcoXdCrRtiPdltowD7EnpyCORzXeeGI5G1Uzxqq7VHJX72ATgc&#10;jaP6d+hryXw54gulthCsR86VcR+Z7hid2RwNwwPfkjPX1zwReQixEjHbM0YEjMm3GdwIAJ4JwScc&#10;+2cUAdWsqvLlnHlrxu5AwM57AE9iewxWxpUjvEsMrIvmMd/bC4PP+1wDWPbJIIdzT7dy/Mu7731z&#10;6HjByeeOavW880CRxJOvmMVwyycemOB0B/LHPSgDsLW8dYjHp/3o4+ZflwpKjuBx/n0zU9tJGbmN&#10;o0MjbiJCV5A7njp16+1ZthdG0hWNE3MQAep25yMHH4ccntV/TJr5WZ0kV248yReffgAH0/Ac96AL&#10;lzJFbyrCzBm3+ZMrk/LgZ9ueCPrwOlaEgvrzT1SytV4YFQ0Y55wWxz2NZOtpFPPbaVYMFk8wGaRh&#10;/q/Y56449eh+tdJo06vCreYzhnQLHtxnj6e55yMepoA6fw1bW9jZIkwUyLtEmIwFU5H69AB+Fbny&#10;MkVnYw+X081ufx/H8+nWsKxtjdajH5su2KH5woYlWP4DBHT8a0ltdTa8aW6m8u3jH+rjXLN6c844&#10;6/U5zQBNqEM8nl2kNyylnxHCi/MSQMMTyAfb6Ve0jT4NOkAmLSS9d2MhB6t60llALZhJbR7rpuWZ&#10;ufL4/U/j0pII7i1hnurm6aVpPmbbli2P/rHpigC1cahCxkCLKcL8zEfeJPYA03T1lhjcQWflyN/r&#10;Pl5BPP4Hr71XsZ5by/8As8FptSEDzJH+Vevb8PTpu+grSgtriRPJ05VTH+tmkjyTnrjkc0AVdbRk&#10;Xa0KxgoACre3XOOenYn6+l3TbNmtfIkEjMvbzMk9hkjv9c0yNIhL5IKzSRtjzJH+VfXn1wfz4q9A&#10;7Wse6CbduJyqke+TgDNAENytnplrgho9vHlrklz788+v41AszSWpjtrdlkk5DYACnPqaTUriWab7&#10;N9k8xmY+Wqk/eI6dOAOM1Fp73MUXkahzcNyY4vm8s8cZ4xQA/wAc+BvDHxF8D33w88X2UWqabqVn&#10;JbX0NzbiSNoXG0qAw+YkEjPOM8V+CH/BXn/glz4p/ZU8QSeJdE0q81HwlekHSNakjGdp2/uLh1z+&#10;8ycI7EFxhW+fBf8AoBsHvJp2MEce2PDLvPyggd+uPpWV8Y/hr4L+O3gK++GHxY0K11DQ7+Fopbea&#10;EDczcHZz8pAOQQc5GRyMgA/ku+AP7Rvi39lv4jT6noNst9o9+q23iDQ7lf3OoW+emP4JFPzK4wyn&#10;6kH9xP8AgmJ/wVG8K3ng/RPB/jXxg2oeBLpYrPw/4o1CTzLrQbjkDS9RO3IAwu2UkhQerJzH+dX/&#10;AAWH/wCCP/xF/Yy8aXHxA8IWzar4I1Cb/iWapFlmhOAfIuCfuOBnDknf0Pz8t8ffs+/tHfEP9m7x&#10;hJrXhspdafdRtBrnh3UNxtNRhOMpIgIwwwNsgwyEAg8UAf14WsGpXSpcz38SwyHMcduAyleobjPH&#10;v6c1ekWGSMwNLubdnywM/nivyn/4Ji/8FgvCnh7whZ2muavfa98N4o1hvLZsS614KkKElJY1y1za&#10;AghZFGWHKgMrRD9VvDWueB/iLolr418Fa/a6xpeoW6T2d9YzLJBJGwUhg68NkHoDx3oAsJYQJHvu&#10;7h1Jx+7Vuv5VNLLjYz27r0x8vC898U4QeW3mx26O3QBgVIPp+v6U6a2vvJVFK+Y3LD0/CgBAizLu&#10;aH5eCrt1x7A0zyYnuNqA7guGZeWUYHJ/CpLe2uUi8prhgNoC7T0/Xr+ZqW3t1jXy2BUZx8zZLcd/&#10;WgBsCw+X5vkM2V67hnpyM+v+FWVhEjr5YdVI/wBXnp9cVEssMcywK25uuP4V9T6VLcqWTzgWGGz7&#10;saAGvDJCFRArdT8x7U6Bnjj2zhWT+FVX7vNOjW5V1VVBXb87Ank+n0qQkI/ltEx3fe29B25JoAqX&#10;5kZfMVVXb0XYOOOOapLd3gu4VmRuDyy85/D8K2JLGGeVtkgDD73Un9CMVXGnFQ7C7y2Dls/4Y54o&#10;ATEmd6ruGPuvzj8O1KDIzrIh2+Xy2OholkCfuj95sncvXGPoakSK4im3yc7kwfl4xQBMkckYDlCV&#10;LHHt15qrqMBlRkRm3fSpF+0wkh8iMj5TycfrTvNdpMRrx/e6Y/CgDFi0u3aXz97MFPy7Sck/4VPF&#10;bXLI0d1IFQA7V65960BaBn2yHaueSrY/OlYPDLtkThlwGb+goAyfs0x2iP7iE7vULnp+eKbcxmCX&#10;MnCtJhT0DfX/AOvmtC509nHl72bawO3dj9f8ar6jpaTqr72WT+LLYB9KAMeXR5prtWuXJVfu7sDH&#10;PPHp9avQ2cNnAPJdFXruX0z/AJ+tTfZUuF+zRsrMrEkKTyfxqFpHgIjlDNx8oVegz+H86AEKWklw&#10;lwWZum2M5HPfqKbqaQ3o328wB7j7yn2yKTUGFqi7G3M2R5QwTz3qm8FwQscICs0mNvQL3554/wAa&#10;ALFpaLFaCG3wvZtpwamIfySjA5X7u1een06/TFR6ZFcRxyO+3O/5tx7c9zUkNxbrKtp827r8zD1x&#10;/L0oAr6ZqDSGZrm3wY3wN2Nxpt7rllYsYvm2yRnMgU7h9Me3SrDy6f5zCFkaZR9wkgnocn9K8r/a&#10;P+PXwx+A3gObxv8AEfxBBDeMR9g0y3kzcXrDO1UUHOD3fhRg5PagDd8X/Enwz4R0y61zxV4ot9L0&#10;7T4mnvLy7YrFCuOrdzngAAEsTgDJr81P23f2zfE/7Tmqp8O/h5YagPCNxebdP0yyYx3niWeNmCmV&#10;xt8q1iKlnY8BVPDFWC4v7Qn7Q3xD/af8etZ6hYNbWOnQvdHRZJpI7DS7cHm51KcbW3EYVbcETS7y&#10;FVFY5+Uvjv8AtP6L4Y0jUPC3w3vZL/UtSjSPXNevF8m51EMCUhEcZBs7Rdq7LdACyhd5G4IADe+M&#10;vxk0T4NWN7H4R8RQXniR1+x3mvWqM1rYwhiDYad+7ASJMYknBAdt2CTxXa/8E0P+CcOs/tMa5Y/t&#10;EftCaO0fg2ORZdD8P3ML7tblQg+bKoA/0XfuI6ecwJPy5Zt7/gnB/wAEidU+Lmt6f+0n+19oV1b+&#10;HFaGbSPBd+pjl1GPPyPcoFHlQDAYQYUsB8xUMc/qtpOj6bou3+zIIoNsSqsdjGkYjVQFCoE4AA6D&#10;tjPBNAGXHaahpdvHZWFtHHHHIqfZ/JKqsY2/cx0xjAGeKuX17DKJJIXbzlfDyNHyOPu8DJPI547c&#10;0641Ga9fKoqmEZlhlVixKkYPTtjt71m6rqdvAGjhtmZfmRWE27AJ5IGev17YHbFAFTUb5oYtpufN&#10;yv3pJCRyeMg4wfcda53Wb6a1AWHO1TtZTn5hu6rz0wPfp0BpdV1qQzfZ33YYfu8kLt46YHf8M8+9&#10;Yev3WyFX3szLCoWPzPvHbjkAEj9PwoAh1jVJLeM2sKqvm/6xpFXJwM5B2nHIHXOcVzl4TeQMZIz+&#10;7jx5W7khjt9MenQ8E+tX7ue6a4Um6VvMZhHGrccY7gjqTwOT29qm8P6dI0YikSTOD5kjrtbcQ2Co&#10;5x1HHr2GcUAdB4G8O31vZtKZJOSrNtUfMOuQPXOM89VJwM16N4a0G6uIo0STavyFvK+8ORnPXB49&#10;8Dv0FZmhW8kFisaurESBI+BtJxlefxB9O3rXaeH4Gt7NvK3SSZ/eGRgCTnk5+gbnkfyoA2dPghWN&#10;diKI41Gd3fAHce+fpit+CQ2cTSCNpPLjBz/ET245NZVrYNJarbSx+Y2AW9zxyfl6Zx+tb9mLhDHG&#10;LVWTaGZtxJBOOnpQAunJci0WZ41jaRseo9c89/yq1LPG8/2VEZv9oLnB9Ofb/Iovb1bC2bajSS8B&#10;NuR75z/hRbQNMwkY+WzLhjtPHPrj/OaALumWMsc6iCHMfc7huPua0T4aV7gSliqcFl3Hk+tTaXHF&#10;Fbr5fPGPmOTV6JreG3+ZsLgn5u31oAjgsIppvMa2GY/9W/rxVyKF0J81AVz8p28iqcNzb3GJorj5&#10;Ac8AgcU+81aO3iWWNGkye1AFnbJNc7iimPpzTrnT4rqIwyIu32NQrPHJD5xVmwNwTb0/+vU320iP&#10;eF+8OFbtQBFDYrHGIFdsLjvSxEgfvE4H5063vJJxtdFVv9mnRLOWxLGPy4oArztG5G2VuWBC4xUs&#10;aRW4aQPjn5mamSW0khY7Ap6BkpqAvAY5vmXqVbP5UANuCXlUqrMsi4Ldap3VvdJNI0DbiFx94jj+&#10;taFqFULG5Vfb0qeaMbumV28NQBiJGtwGMyeW6/xL2/HseKy9W0t57dk2fMudw3feGOv1FdB5N1Z3&#10;Gy5O+Nm2oyLyB71Df2DlfOjc9vmbv9fwoA8/jPlSeXKw3q3yOzfM4PT8e35VtWrSqVmkT94y4CuT&#10;z9aj8X6RJJA13bqVeP5/l7HPb1H9araTdxSQJJLn+6y7cMGBwRj14oAtv5EzNJLuAwcL2bjnpwaq&#10;x6BbwySzOduRldqnAHfnPPSrkMW7ad8m5n+VunfP+e2Km8oSkCKTbIq43MOvT8+9AGfbWcVpGZ7R&#10;mbdlvmzgjP8A9eiG81dWMUt3KyMcxDcNy/Q1LOob92xkVig2vHjHX+dZ12uqWxVrOSNlC4ZnYEnA&#10;/D8qAKvxZ+EHwz+O3w2uvhr8b/BOleKdFv08uax1iwFwmDnkZ+4+TwwIYHkdK/Jn9uf/AINedAnj&#10;uvil+w941jt4Yo5J5vAvie8Zo5cDIS2usZjzyAJSRlh8wr9Zhd6ne3nn310+1FAjjWE4DH2zwfr/&#10;AIVtaTOJt0cyRsuPnbks30PXH04oA/lS+Of7M/xc/ZZ8WW+k6p4Q8UfDfxZb7jHY6tJ9nab/AGre&#10;5RjFOnYMjEfLzgEVqfDH/gor8VPh/cp4L+PXg238S6L5ai4tbu1VZW+XCvtYGN+P4toYg8OM5r+o&#10;n4sfBX4L/H3wNL8OPjB8LtF8TaPcI0ctlq1qkwQH+4SCUb0ZSDwOeK/Nf9r3/g16/Z/+IDXHiL9l&#10;L4lXng+6fLjw54iVtQ03dtOFWTctxDzgZ8yQDsvYgHyn+yf/AMFEdD8Imzk/ZZ/aN1DwXqE0uW8G&#10;69cfadKLHOR9lunIUHp+6djhlwuAMfot8Bv+CwHjK3hbRv2hvgPDf7Y13a98PZJJVxzktaS/vgfc&#10;ALgdSM1+Kv7Vf/BEL9v39lZbjWfGPwI1TUNHjdxHrng9W1mzOD1byF82BSOcyxqORk5rwn4b/tOf&#10;tGfs+6k2n+EfHd5brazAPp98q3MKsvG3ZKDs4yCBgj2I4AP6qPhR+3P+yv8AG2bzfCXxt0qNZlwt&#10;jqxNrNCx52t5gCE85+/0/DPrFpokF8v9p6VdrNHKu9ZbeQSKw/3lyO/r0r+XvwZ/wV58WTQWtn8Y&#10;vhXa6x5LfvL7T7xopmG0gk+aJD6cB1GK+jPg/wD8Fbv2e4Et4NC+KXibwTeLMohRxKsMXGMeYu/C&#10;9eCwX/d7gH71T6ZPZLHqEkXyhtu1v4fYnvxmrVrdRz7WgvCR/wA88H5Tj/H+lfl/8Pv+Cq/xP1uG&#10;GHwd+1P4c8QxbcrZ3k9pcF19DjzZW49wR6Yr2DwZ/wAFNvjLpMEU2ufDjwzqXUzNHJNAQvTIbzAM&#10;kjj5PcdeAD7qjhkLrH9m+9w3G096LmxZW279q8DAUc18g6N/wVhWC9a11X4BXzFXJP2PWGkD8fw5&#10;tTnk/wB7APHat8f8FT/hjqEajUfhT4nhmjTeyw3lqzAE4BIyoGcHHHHfjJAB9Oo9/BAv2RWctzlm&#10;5Pt1rSSeJljilCq3XazcivmSD/gqV8E0U58CeKlDBmWRI7Rs46D/AF/XngEA8cA1nXH/AAVP+GTp&#10;5+n/AAs8WXnlt+8VhbAg85+7IxHbggHnpxigD6vll8kBVlKZbPGKHvpNgjeJcNxvDDivjDxB/wAF&#10;YB9he60P9mrxNcGNV8n7VfJHv/FY2wM8e+0gdKxYf+CqPx98S2nneHf2ftD0YNxHJq3iBpWZcAg4&#10;xFzgjg//AFiAfdjB4z5kcG85zt7/AFpst6Mfvo1UEc+319q/Mn4k/wDBRf8AaijupJfGXxy8D+C7&#10;fbmOSwtAX6nA/wBIV1PP/TTPpg5A+X/jn/wU0+C8txcp8XP21/EnitlDJ9h0G9kjh34PHlxNImDn&#10;r5ZA7n0AP2R+IP7V37OvwmvWs/GvxU0i0u9rFtNiuhJcnHX9zHuk/wDHfrivAvF//BWXwlqeo6ho&#10;HwK+EWteJZrb5TeeXiEnn5sRrI6DAJPm+Twp5r8WfiD/AMFbfgnobPH8JPgZLqkyxKsd/wCImUgs&#10;Ccv5bbkz3z5YOfSvGvHf/BS/9tf476rF4V8Ga1cWH2gNDZ6P4WsXeZwd3CYDPkAkDYF9cZAwAfr3&#10;8c/29PjVqGhLq3xv+O+g+AdJ3MZtP0+RTJKh+VV3RzkZ/hOZ3Bz/AKrsPknx9/wUo/Zr8C+YvwI8&#10;KXfjXWXmL2+p6jG0whmxuDRQFI44iGzuKKrE55OAa8U/Zr/4ILf8FWf23dUtfGXjbwFqHhHSr6QG&#10;bxF8TbuW1uGTPLrbOGuXOOm5FB4+YDBr9cv2GP8Ag25/ZO/Zb0221r4z+J7z4ja4m0sk0IsrCMg5&#10;wI0YyPzn78hBHBGOKAPx3uPBn/BU/wD4Km+OG8M/DDwH4i1aCaZftlrpoMGn2oYAbric7YwvXAdm&#10;bHAz3/R3/gn5/wAGpPwm+F02n/Ej9v7xvH401SKVJo/Bfh2Z4dLjI52XEpCy3HTkL5a8YO8df1t8&#10;HeDvAvw68Pw+GPh54W0/RtLtU2W9jptmkEUYHoqAAfzrRMk7PvL/AC+hoAy/Angr4dfC7whZ/D34&#10;Z+DdP8P6LpsIh0/R9JslgtrdB/CiIAqj6D61bubdZn3A8Z/L2qcARt5j459qmE8JO0D/AL6oAiil&#10;lgXZncuOc9qVC6/NDjb14bpTp9mcMp6e9NBWNNzfLkc/5/woAlj6+Zn61PBtC7VweOfmqrAqxKxR&#10;GYN04PH+NSJl0OBsYH5cLQBPcBzGfLIb2pkbbE3kc+gWpEiYxZJIb2PFV2aSN8Hdu9BQBIAm3LDA&#10;+lRzSKrnD/pU8TRygAFvf5aZeW8fkkqaAIshhuH5+tVNTg3x7l/4D7VYtg0haN2wBS3ETBcA9vzo&#10;A566GyFh1+XH4V8x/ttaLNe6A6x27zK2F7tj736Hivp++jeGYh42H+1XjP7U+iJf+E5mlgyuWyvI&#10;yME5yBxz3PH4kUAfn94KhzqCwNtVVkyghXCBtxHPA55B6jgkgV9QfCLRAllats8xe23ovPUcDqOe&#10;efp0r548K6LJB4quLOL5WjudiF3wDy2Bk+gyMDpjHB6fU/wV2z2sf2jvwylT65z0Gf8A9fbFAHpu&#10;kaNFHYqFT7qgMvGRxgjnHQfyx0xjlPiTHLHauHfkqSsYYndwD39OecDjNelR2EcdkpOemQd2ce/6&#10;/rXn/wAUUBtpllbjuF7cc+3XHbufegD4r/aTtJA2Mq6/6sMy5GcHJxnr93kjn8K+aZ9KhmvpCr9W&#10;JjkCkgZOWXnPHTnBBx7nP1N+0aCv2j5SJOnzAnGSD16D0zjAz9M/NeoQYnkd1kb5mbawLA4OOwJ4&#10;I5HPFAGDNpMgZs7WkVhu8wHcOSOTjn1GSOv4VTurC4UunkuyqwDNkYYhen3gc45wcAj6g11B08Bv&#10;JeORG8wBV28xneM4OfQcZGOFPIyapy6f/dAbGfm2gHG8dDtxwPX6c9aAMNdIilcRvGoXcqkKhyy5&#10;5/hOepGMheOc4qv/AGWLmRQluGkdSVXhjyTuIxkc9TwTnHfFdJ9gZY1i81WfzPmZQp7dMdRyR8oH&#10;P44qGWxExKP8+5vn3R7l288k9MDJ78H2wKAObbTQjYWPBDNtzH1HG44HTr6HGR07tOnRRphUUADd&#10;tjYKFIxkkdAD6DnP4AdJJp8jHDxr8qktudT82V4HT0x3yPXpTXs2wwO1toLKoVzk4z17DHcd+KAO&#10;ek0i6dzKUkaTaPMDR5BxnueRhc4OMcdsCki0dFk2W4dmGSsbLt8te24AAnPPqMD3rpV02MSAw+S3&#10;cNg5Hpn5jj8RweMdRUaWe2NXZISyAFd2OTgc56dV69gOo7AGFFpziTYI/u/wkklsYC4x0BHA/XPG&#10;GwaLJEFk8hWbjDiNiu7HJJOc5OO/8ROM810SaXEzLEqfdkxuxgkjJJHpx3yeOetNaxkCKbgrJlg7&#10;BlHTkHAxnnHcnaPUCgDAGkRyviOMEJtTzEIyMA9fl47Zz6YxSJprSF9hKsu0fdwy5APQ5G7HI64J&#10;P0HSPZGUNM6x/KMKDz2XjHB9T0PJxx2b9ihX90nzRIOBgkAHnBPrjGQfc5FAGCulvHvjVvLDfP3w&#10;OnAB7cjjI/IcoNKMeweftVlwSqkE9RtH1Gfyz71uSacgRoQkamNPlVScLgZJBHy9iOp798UradIk&#10;cixCROp7jHf27E569+mAKAMFdJXzG2xBRtG5ZACrZYY+UHggtjHfBB61IdNMS+YY9jRkbSYwcrkc&#10;ZDdBlQMnqcjtjeNk+Wi2KVafiNYwMjI3ABR36Ej16jby1LDb8waNl3ZJ8vblsA5zyfvY7nHbHWgD&#10;FXSEhA2JINpJTqxyVAVQW+vDc/8AAjxThp0eVebdjcPLLBsAgluBgZO0AYwRkDrmtldP8ssIgFC/&#10;MvBX2wCAc98A59cgCnyWIkDt83zIFztPUZyMsR2/Pj0oAwxp4aPl1ZvLwFDNz74bAOTjknjH4U1d&#10;KjX9zEsYDN8u2PgZGQccE8LzjJIAOOx3/sjAqpOV6bmO7GT688e+AcUv9nRy7jcoXjb7ybiygE4P&#10;pxg/QHgjuADEGnRxqudqs0hYDzOR83XJGeox044xnFL9jXy87mEbNs2qT09sH5funJz3H1rYNpk/&#10;LLtZlbdtbB9ckDjuf161J9kHVlkVSwxtY5J4XHI4/CgDFOnnbIyFkXPzqW43bj6fKGyCc4HvkKMq&#10;+nsiSBkbaw3Lx/Cqn5RkjnqDkjpgda2V09ZNojRpGZMR4wwALdiMcHnPIyOOlSNp4P78iTHzEN6c&#10;5B4y3UdhjPJ9wDEtrBrp1aHryu5Wzj5tuMgtjDEdMY285pLayjcA5H3fu7QdqjqeOPX0yCO2M7ia&#10;czKzC4mLMA0YZ2T029+CCRzgnGMjinf2e8uyJS3P8IIy3A65Hoe4BOcACgDCjsFxsHmb4ZFC/NuJ&#10;65OMgA9TnjBB9KsGwLRg89/vAnOF7Z9SOO/Q5JBrXXT5Z4vNYHazHaNxXIOBjp8o+YfTjrRHp7uj&#10;GKE4k/2S25ssA2cHpk4BHH0xQBjmxictuYsy8Fl+bAJPPp3HJ5IPehbAxozRM3y4PyjcoYnjJGej&#10;DHUAjGK2ltpMNLcxhf4tuVbPyjIXoORn1yAcLg05dO8qTY77uD825l3Lu9QDyMDgHkd+goAwoNNt&#10;4ZCsaxhNx3MegGABnv29ietSNpqPtiSNSvTcQwBx+IOe3Y4HTqa23sDCqs55jyrMATzkgKOwG3PJ&#10;454zgmg2MibnZlVtu3cVUkNuOT6k5x9R0wMigDDXSo1RSY9qx7gqqDxxjGcckjI69x71IthCAqxx&#10;/Mcncq8dd2emOMZHXgDmtpdPRXJiBX5dirgnvj+ZyMDHQ8UNYEgEIzbsFRuypzk4PfI2jsD6YGDQ&#10;BhppkCsEaMLtT5dqhdqk4yM5wcY9jj1praWDE0TRKSWBeOJRjOT1OTu9jx2xnmtxbEGJhGM7mG35&#10;+hyzZ9cZPOe3B6U6WyjY7VXaMnaqtz09R94+nQYHFAGDJpvkncYpfmGVVeBxj+9xnk9cLhT60kun&#10;eQVjlLNnn55CMMMDBDEZ9zngdskVvNpeXkACrhNrKZAe45A9eB7Y9aY1jndFt4/viPrjbzkEE7T1&#10;IGOMkHFAGCNNDqyMvO4csjKQxBwcc4JGOc59eMU0aUssbbpF27cszKrN94n7o6YHbp83GBxXRDTg&#10;7jezLtVSvz4AO7vyR0yMc8ge1RrpqrF+8+Zh/e4O7oTwSSRxz0BHbrQBz8+kRRhmEAHlBiVH3VIU&#10;9OOowPp3xmh9MUE4ib0dVjy3pyMnPTPzc45zxx0D6Zbkr5irIqthlEeQOcEnb3IAHvu4wMU0aZ5h&#10;YRj/AHkk4zkgOBlTtyPTBIIxwcEA599NeKbd5Rk+U4HOG74+nBAA71HNo0L27JEjId23ds35yOcY&#10;xg9uSDjP1G+mlNJH+8ChmVO4z90k9OvKnp1JyMUn2Au/+rVW3luF2gdODz04PGSAT7HABgzWDqMv&#10;bn5VDRsyjjGTnng46/QcY61G2kW8b7FhRV3AqvkDJJBOQQBjnB5OcD3ON5NMiiRUC4yuRuj4dVB5&#10;OR1IHA4J3ZHANA0zO/zI8busfRWYg57855PJPTIPU0AYLae6BbVSG2jLnJ+b+6R1J/ixnoeKT+zU&#10;iIt/JG3aU5+6VJB2kEZ6Z6DdxnFb7WCkKRuC7SfmiOSPYduAe3fjoaaumpFGWjgUBVB2qNmTgkgc&#10;egxn0zQBhR6btLAxBPm5O5lyM8ggg8cgYGBk57ilTRxE0kCB8bdsYj52/dBAz83BGecDgnsDW6mm&#10;rvw8C/eyrMo+npgE5z+PfGaUaeynMka8YUBh1HX0x1zxnP3fSgDBazKxyPDIqfuwEkjZVWM9ewz1&#10;Oew7c1J/ZTKVxCrjevlsFbC44w/UHHcjAx0rah0vc+fKLfKq5ZS3y4A9R2PPHJ9cAgj02QxbvKGN&#10;xZRvBJxk++QMbec9Qe4JAMOLSVkVVeFfLXC793zbNuCc5POW3c9x9My/2UjyNGIiu58OpwrbiBzn&#10;GehLDqAM8AVujTyJ2aa1Zmf5mZRz79ue/p97qKP7OXz9sUI3MM4ZifXGByo6N9eOlAGMmnykK5WQ&#10;My42iL5iSU49C3HvkcZFINM8tzIhXIZv3m3pgAg8jHPtg8jjIrdGmoP3ccbNsx2++c+pA+nQ4A6c&#10;ZpDYqkYjfjruZ854yc8fdzjpx7nkAAHPXFhbmQhF3ozFdqtlT04/T2HXpUc2nSAAtZqV5Csg5Ynj&#10;JJxjIwMLk9fXjo5rFRMrSLKp5GOWROnHXgDPcduucio20/zG2xOo3f6tlYdOCORznGe/b60Ac+LC&#10;OMuZTGwL4aQbVGCN3Rug9uCQM4NSJpzRyqVjUs0qhl52hvp74x1J5HtW1DpxVdoBLdRljleRgZPf&#10;gADBI+uaJLJFgaMwJt27VVcjouepAwMflk0AYb6eqKpYtgf89MDPpn1HTI6HB5J4on0qJlkgEe3c&#10;7LukXg8dTjByR0PH68bv2CSKRgkDPtYlg2SAQ65PfnnIx1AHHFNi09bVfOfDLGWDM2RlAP0JPPHJ&#10;HTFAGELAAtJFG2zzGyfVSScDB4I/ln05DYCQ+ZNCZCZCAzYyMg8HH3jx6A+3JI3v7J2qWeHJP3gu&#10;89yOhz8uWxnp1yeRkbTnQ/6z+IqfmBLdTg4OfwOeoGM8kAw/7M6kllKsfMVVLN93OehJHXAJ7Adu&#10;RdNAeQ4bqPMZUO48cZ4+6enp+tbgsAACgdeMKqoV7Z5Y8A9f5Z5AqQaecrHGrDYdi5Tduzkbt3Rc&#10;Z5OGPzDGMUAc42lRyHa0bN5mN24BQQMA56jsoPUDK460qaZMXZCGZQoLDLDdgHOVySDgDnHGMcVv&#10;mwibl4mHzcKqH5sj7pHTge3XGBwcKmnNxC0SgR5CssvqCvYenuTkjmgDAk0rzEjtzCpaRcD92dpz&#10;nGMhc43cdSc9yDSNZAMpI8sGTOGzyMcDOR0I7Z47V0T6b564uNvyq27awZemdx6ccnp1GR70h04u&#10;ci2wzMMKrfe5G7IHAyMnv1J7GgDn/wCypkdrqSMK3mZJKlmLBMFckheox9OT0xUUVgu3bGnzbsH9&#10;4AqZ+Y5wSBxwQD36V0hsldmxFg7sBl5IGCeMfe4Pt0GetB03dt3KSFbPy5wOAoA5IxjGMjH16gA5&#10;v+yVk2yOWXB+8wODkluuPmHQe/oeory6YscbK0GVViZfL+Xt/eY8HHA4B5HTkjqWsm2GFFVm2+Wx&#10;f+Lk8D8GYj8vpE1gjxsql23Dq0nUdgSeBkY9vmJ9aAOZbT5QvkzW8nyxkMwPDYYjheqcgc993Tgi&#10;km0kzO4jLPtkwp5OBztIxyoAIOeMjtzXTGwhk3SpGzfNlQABgrn0HOdv8vYGJdMjhZtsfGCu1ct8&#10;voD0Ix34BOfegDlZNMjuHy1qu3ccPw28dCuSR23dc4zzzjLW06Xf5wjCKvLeWAqDBXOOM9CefYcd&#10;q6k6Zg4CLKsZzy3XB56lsjI6fqezW0xVLIWUru6fL8vJIBx93jsQcDB5xQByD6cogZIFHlxx5bcd&#10;6KMHBwTwPf0HvSjS4/uR5k+ZmJjkyDj1z1GcZ57kda6lrOBpFZg/ygfdVgd302jngjPQ5+tQnTUe&#10;M7BJt2sFULkdDnA56Dd0HGD3xQBy/wDYoULGPvK2F8uP7wHTGcHtj6/jUEmmKf8AVRRsrLnduBwo&#10;BwABjpt9x2yK682G64WZx5jMylVbBVhy31BOT6/d7dKrnSoyix+XuY8nzsnd15+uQT0GDx0xQBx8&#10;+lLGfL2r8rKGaRioDZ5UqcnOMgY9+Dmof7IkZ1WBWY87WVTwRlQePw6ZwTg4rrp9KYqqef8AdUjL&#10;NggdNu7k9WJz0G7kdxHLpcX7x2XCr8zDnj5hk8j5u2ODjHoaAOPk0vy02JA3zJvkC5ywGGwQeh5X&#10;p/LGYH0/y2MG4SMkIXyt+CG5LZ5Bwcc4BI2jsDXXnRFWCODy4/lYbl52kgg4OCN/XjORz71BLpSH&#10;JkyzqnzKuW24BAHGOcFjk88igDkrnSWETBY/O+ZR+7kHBAJzk4wOmeR9DUZ0qSNPPa32px5kkK4A&#10;IOcDsQPlHXJ/QdadN3EuIt20Yfc33iOByR9Txnk+nNQzaOCCqo0jbh8yRhmPbhsY57be5ycYNAHK&#10;JplvD8t1LFGCqlfMU8tjkcenH+c4K3rvSPNjjESTSfeJZoX3DJ75b6Y/r1ooA8SypbzGRcqu/cp4&#10;4YAYyeuDjr2/ClDMtwxLZZVALbgw++vJOeO56HAPqOXW5tM7JFXLfeI2sV474BA+63A4AbHQHEgD&#10;Ah5otzrIWZH4UD0AHynoORnBNABBI/7vyEbduwvz7m6HA6DIxtP1HarCqsgaLZuVf3WwZ+6OgAPb&#10;O7r0HJ9KgiCiLY7yPlsn96QVUHOS3J56Dkc4PbNThGDgSxdZNr/Ns49CM9MHjjkDI6UASW5VETc/&#10;l9/Mx0AwFIOeRke3QjA6U+Iv8yIgVovn+TO4n+IZAOOQo57N07VDEYxuZoMbmB+fG7HPrxz3xjvx&#10;gGp0khfGRHtP8W7GOfl647dcYxk+woAkiUpH5UZHlxr92MtjcBw3QDOc9eg5qwmyJSm3y027YxG6&#10;hdy/xZxyPvcjOSR05FQxlnZV2nC/KBzgngfxYwB15POMZ61NBu/dzAMrKytvBKgDB6kj37Z64IwS&#10;aAJY9nyxySLyoRV4wW+8D3IOQAB64AwOasnzt5VJd7R5BkPG5u4zxxzn29M8VBChV87VWNo8bdox&#10;yCO5x0b0HQHnFS7XRczI3y7SwZOmQWPBzu6dDnkY70AWImSSRl3LtkwrL/Eo5wpHQkgnrk5Haprd&#10;QqeUwEa7gC0b7V+7075+pI7daropR9/8IdizSDg56c5x17dsVPD8uBEVVh8g6/KMDgZOQDxyOntk&#10;igCUTebE4AXYvpIMEYJ4HYZ/iPAPOatRyuSz20jYfH7yM9G575Pvz7duaqIw2gu7bdo/iJJG7HqO&#10;SMnr07HoLKtNIy+ZE0m5iQpG7gnpg8fn6nB60ASEsHEI3g7/AJgW2gYLdOMZyM7sZ596nVmuPlct&#10;hmBkZfnDHr82G6jj6AH05rRGNZVVf4eI2YnG4Y2lR0JxwfbnqBUsavEBAG2BVIG1fmDbTjnG5vvE&#10;Dntg5HNAEsYhcLNceYsf3m3YPGCSATwMjHT8yM1IoE0G2SJ9yrnYIyfbk4PJA/Wo2SOKLzgAVG5V&#10;9WUD/eLYx3IPb8ZxIpRZp2ZvLCqjbSvA4Azjk4A7e/egCzIoWZo3EeXlxKvkjazYx3AOOnU98cgY&#10;qTEUha3DK6vlUzwrZboV5z0P49KggWQSIhiVgq4ZT0BJ6YyT3PXP4dKnjeYOJAfM3HJO3BPPXBJA&#10;6jnofmHc0AWFiAkyf7x+QsOm70HIOODnPJ6AkYmXAUTu+3J+eTeNzL16qScg+nP1qvFISPllWNW4&#10;VhGSRt4BJD9eRhRkYHfFTQMqgOp2oPmKjeM9Oj87c5HPHGR9QCwiPPJ5k0u5923b5bMTkfLnJO0g&#10;4HPovuKdABCVjSPa21dqqP3mO3RgV4zyR0xzUYSJWKtEMrj5dwG7IOGIGSvJz17inxOrfN8rLzt5&#10;VVLdTxgZ557Aj6GgCzGf3iGOfC7iGVyvr97Iw2B6dvwOZLPc0/7wSMWb5lVdzs69Rjg464wcYGDV&#10;eSZe23DbujKCp4xkDIzx0xk5OcdBYR08zzT8rtNnY1wSE55OMfU4445HagCxGIpljLJ8rYxuh3Y4&#10;Oe+GUnd+eOOtSARKVdxHs3eYqnGVxjkHuQc5YcZIPHGW+aS3ljbgYI2rncOCAAP7oUc9MjbxTrcx&#10;zHaqso25YSEE5C9OmT07AjAwQOCACRt5WQPLtUptBZfmPODnPJBXjg9vSnmXar5kCsNx+VRwOSOM&#10;kE54IPQ5xikaQF/3kCsOGY+4wOflA5LdBn0OcEU3zJI4liIZco23KgNx1Y7fY885PXBzgAFgLw0b&#10;Rqu1gGxJtwOp55PXHXBOBxRFcOFIin+blo/m5fHcc4PO3kY9MDgVGbhVXziUX5j/AKuMFUxldv0A&#10;H0xg+lPhdydwKiRnblY+VOeTjOSeh68YPcmgCeGby4X4/d+Yx2xMNiZH3tucDn8cKOvJp2ws2Z0U&#10;MiqA+Tg4JwT/ABDA44JxnvmoUuAqiaSGRwj/AHW+UscqPq3UAg8cMe1PR1Hys5KoQAyr/FuwRhT1&#10;yO57gjvQBOXlEnl+UNpVgq7gvG3GOpOMFu44GcY4p0krNJ57v82eGZflGTnfz/snnvjPfmq8RljX&#10;Jj2/dEm5gexGfmOCMlieeo55BqRpDFtlATzTyxZiuW689CASMDqM8jHFAFwO2EMm4lRuTzGBwvCn&#10;b0wcZ+n1NCS5Yu82yRE3NyOec7h14zj27VCu7YcMzKiyNtx39+c54GBgnHOe1OAQr5Ql2rtbb8oL&#10;OuOv3i3pk9cYGOKAJCXif5U27vvdMbRgDjnjLBe2Mg+tPSRnXMw8xmjw2XO5+oYZx14OfQj64ijn&#10;QSZUOXbltpHc4JPB5PPI55U8kUquVKjzfm6LuwvmE98ZA3Zzz0BJ9DkAk3KOpG3GF8sgbs/L1z+O&#10;ecntSlBKXYOV3YLMpJx0JIz0yDjJ9TnqRUb4zvd0HlqeQ4/uYHUjPbAbnn85M/Orbc7lL87iNpX6&#10;8E9eBk46GgCQP5qLEzyYMWMbjjaSMg9lHB4+nWhplDtJPL8sjfxY+brwMkZ9uvHA90ikixvcbVxg&#10;JuK/pzu4zyQPwpwclvMhbB2q0m/v/e7cH8Oe/JNACLM21mL46gnd91ivbGOOufcZ9qeoZBuMSxhh&#10;t4z8+OoIzyc9AD0Pbg0kce8MsRSTbj5jHxjOME57gDn6c9qd8sjtEsCbmdPMbAyPqeMdT0OAT6ig&#10;BDP83kM+4Hl8uARjIz97/ePTPIoO9x5kKru3FV3L9/Az2PABwRg/wHPUUsY89SYQvXd0wANu4dDx&#10;xg8Zxnttp25lkVdsT+Xxzs3AgAcDPrgZwAAe9ADMJcr5sUm5UH39uSBn6ZHHYDGR6kUsbqH3Djc2&#10;dsahV68Dgjjhsc5X8eBiGjHmNuZiNxaTlsEKMfh15wScdak8xwcSRNtwdzt9485JHBPAyf6igCIy&#10;KR5fmbdzHd8yjJIzzn2yM8Zx05p5Mb+Y0ca+Wpy3y5BAx9fUDkg8Y4FAYhWjWZRuUDDY3dySew/9&#10;COD3wDIGCyCNVbG/5Y/7o47cYAz6d+/WgBhDMeXKlvl3K33sAj+91wfQnoemMPIkZsY25+fc309C&#10;ORkMc47Go8xM7SAKWDN/EWJ56YLDkfN06/8AfJqTMoDEFVw7KfM2/IexwDjjk5yRk9gTQA4qiyM3&#10;7uP5wVyp6gAZ/DPU8Yx7CnArMFfykzvDuu/kk8Y5ycEDPGCeKiL+XGWg3DO5lVeSDySAM/XGOoOB&#10;xmpZFY79vlsOPcfh2A4IA7ED0oAdGsykObhtzLt3cZZgPvZz69ODx+dOIEo8vc20ruEeRyOR2yc9&#10;jz/ewaH+d2Uo2FDDjBZvbgDOCTyBkA9eOFVWPztB/rCfl25B4OTgHHt2wCw7UAKqsp8mOKNWxtVR&#10;nduz046dSeDngCrEMhaLbHIyqyiNuhXaoGAcNnqB27njGahjYSIkahVUIw2lePmwAenOOh4yckcY&#10;5UkZW43bh8q/NnjHQEeuCOvvzxmgCdXaFld2UAybQqttDKeDzweB+GD07Va0azIbYbZ3UnL7UVd3&#10;TIHA6jpzjkfjRh85plUujM2GA24yR/Eckc55+vHPSuq+Humtc6gs0UPynap2srDaADkEcdhjAJO7&#10;PpQB7n8GNK+zW6koV5IZtp2nHTjPoBgjGPavcbHFpbLCMrwNzRvx644wMYPHHTnFeX/DGyFtZIrG&#10;MYiyz7uF/vY9uNo/D0ruJ794I1DPtO4BR0Vepxx0Gcen9KAHeKvFMdmrN52CMIpPQnkBc+vX8xxX&#10;l/ib4vJaSOxlwqttmbcoU84284wN305HTtTfij4yFrbTQmcbtu1m+6MdSMnOeQM9O+OSK+ePF/jK&#10;5hlfEzLjaQvzKMcDaO56kDBHHXJzgA9+0340j7Wwe62ycH549voO3TsOmM9BXd+EfiuLmU+dLu25&#10;U+YynHTOeRgduRxj6Z+JLTxpcRyqHmO4ttbupO7BOM4znr1HpxXdeA/inJbEP5zbV5IiJ2r8rcg8&#10;AckEtjgH34APubRfE1vqas0V6smSfM8tV6/xDk+2P6VvKTKoaUt83C7fXHXmvm74e/F5JdqG8jkf&#10;+LcwbjA2nkHt6kE/z9g8N+NUvYFQTIdqkLIPlPbB3E/T16igDqLu2iYZZVxnow68enp7ZxiuZ8Se&#10;HLZo2lMQfHONo53HOD7Z985x9a3BrNtcDc84x2Vlxkbeh/xx9MVFcTi43J6k7T1wc49+eCPbj1FA&#10;HinxB+GUV0sjXWnbz0EbQnYBjBAAI6kDr16kYr5t+MfwmdLqVDCrTbdsb4JQHnJy38XJ7/ebJJyK&#10;+5NfsoJI/khbcyYUsoAH1BGf6/WvHfid4Hjhhmn+ws8sg28ZwoBLZYg/Mvy85Pbt1AB+dfjP4YDR&#10;YzthkWeXP3du5VVcgtuySS2Dxz83TtXkXjbQbmHUZLmNcMrv5a+Y8ZVV4wAPmXI6sfX8K+4fi38M&#10;hZr9laBlLLvlzID0GPmKEdDg4Gdx69ST4H8S/hktvp8R+xCOabazM0fQ5AJbbnqeSMBQeSaAPk3V&#10;dHuZLvzJYP3kikxrGo/dgNtBJOfbB757Yrn/ABJaw6TpTTKNjLArtsbhW55yPUAcg9B2r2jWPAy2&#10;8DM0car5f7w7cAAAbhj/AHRjPbeee1eY/EazlitVaeHYvCgfe2gDPLA84KkZ9APagDj9PeU3MXmS&#10;fuY1JIjThG5Pf0yAfoK6bw3di8dr2SSTauxI1MJZkAOQOfXKN+LY5FcRezyRz/ZoImjDIo/1ftz3&#10;HfqOfWtvQ9XZHjswylmVWVMAKvGOVI5GMccc+9AHeaTeRGI3En7sx7m3bsEyEkZyAAGwcjp69q77&#10;wL5FizTXLeX5kiRxsWUnaDt478sPoeBk1wuiwrqOof2dpzBU8xljkVsCRgPTkkdPQc9RtroknvIJ&#10;4XjVWjLbhHG+WbH3QccYLHGOcg0Ae2aOLy8sLOwiE7TzQ+ZcKysG6nHUncR26/MRx2r0b4f29p/a&#10;Tag9zHKse5V6AgZxxknGTk7sg9e3FeOeEdX1C1mmhiuQl1M5iRotrqi4K7wMhSNxzjAxtzXpfhW+&#10;kjEcRfYWVJJtqsQQFA2hj/s7ugzubBGSBQB778P9zSC8+wljJtB3Q4LclQB6fdIzkk9B0zXq/ha4&#10;KusUWD83ysq8DtySTlcFe/J+leVfDG0WHSo3mRWYrhMKWZF4/vEsBjgjqcZznJPfaTcxxRPIqKTK&#10;VB3FQSuSCuQQWH3v8gUAel6HfR3O4Q3ALAnYq4+9jJHB4bnp275resJ4eELlvlwyrJwR2B7Y5HGP&#10;qRnFcX4Pub1dOaWdmyvDsZMdieByOu32JGOK6I3M1nNHLbMC/wB1uuNw+bb1xjj0/lQB2OlfumXe&#10;y7uCvmAcH178DnoSfSrNtHLbqsSzYjSP5n3bh93HHGSeB+Wax9P1Ar5bXcjfwhmVs45AH8+mf5cb&#10;FtDJfCOxV3XzFXzSp+c9Bye3X88UAaVhLFcWzX1qdyxgorbe+emfwPv+oPWeHdMs7KNt5HzLum2q&#10;BkZI24/Lgc1g6BBGtgsUq/uYkwu1ic8juef4e/v6GukLrHHJe3Mu7yU3Kqgn5if7o69Rz2CnHAoA&#10;6PSobaOI39yfL5xDFzkE4/PpnpxV23afUZN8DeXGp2KzL2zyw564zyfTtXN6JLrU8a6hqLLmT5eh&#10;2oAPc5JHfjByDXRabtaXZ9q+WMfLuY8ADH68/icUAWrKaZLuSK0kUKq4kn/hJ+pOTnv+dWWleJpH&#10;RPOdhhRjAB/PjH8qiE0UCbxMZEiYkKu7DNj/AB/PpTtMGoXTFpHjjX+8pOBz78A/SgC1bWt3LKDN&#10;Ii7WJ8uMcDnv6nirm2LPkyTCTYc+WmcA9uM4NQRJFFatcyKysThW5/PnvUPn30CpDYwDkn5pcMef&#10;4uv8/wCdAFy6SONcW9uu9l/dqv8AMnueuaTT7eUL9qv2Vd2fmVvu88VVsf8ARDuuZFklm5Le3f6D&#10;2702+vzcQLHbS7YQ37zaBl8jgD/PFAFifVZ7iRE0yKPyyMTXZXBCnsM4yTxxUttpkFgGlkVUVl/d&#10;oMAEY6nFO0qxS3RDO/7yRf3cedqrTxZ2Im/tO9bd5Yyqq27dzjA/Xj05oAsKl0qx2se2OBTvZl+9&#10;JwTgZ6e/rR9hYSi9nuNsS/6vzG6ep5PT+fSpbK6uZ182a3jhkk+7FLJkoPUj1/Gq1zZ+fLuuHklC&#10;8fM3UnOT7D2xQBU8dfDf4efFnwNffDjx/wCG7bUNF1G1khvLG8jBSaNvvFxxwcZ/yMfgz/wV9/4I&#10;FeOf2cEvv2iv2a47zxF4DkMlzewxQtJcaRFt3DzB96SMfNmU8qAC2eWr9/bfTbZI3upTGY5F2srH&#10;8Mfl7VtWhsLjTzpF7p8clu0eySA4YMpHIIPbqKAP4xfh58SfiX8CPG8Xi3wB4hutG1a2BQyREFZY&#10;yQTHIhBWWNsDKsCrYHHSv06/4Jnf8Fi/EngfxIth8P7qx0e+vpvN1z4ZaxeFNE1mV3XfPp0rEm0u&#10;sZKw52uMgbzzX1x/wVT/AODdj4eftCrqXxV/Y/0a28O+IlZp7rw7tVbS+Y5JNucDyn5zsJ2NxjaR&#10;z+Dnxv8A2fvi/wDs3eOLrwL8WfBmpaFqtjcNFJBfQmN1dT29Rn+IcehoA/rS/Zn/AGzfhN+114YU&#10;/DO8Ol+J7dS2teD9awupaXsYJIXj/jVWIHmLlTkA4JxXq81q4i3pKGKr883Hzcf/AFq/lB/ZX/4K&#10;X/ET4N6zpNt8S7vVtTtdJCrpPiLRr422t6ZjgbJ/+XhAvy7JedoVQ6qNp/a39iH/AILfaL8Q/CVs&#10;vxQ8QWvi/SVmxN4u0CPyr61BKqovrIgFW5X5xtDEkLvwcgH37falPbyyKqzfK2B8w4PNaMDvIiSS&#10;Q7WZfu/3f89awPhj45+H3xd8O/8ACX/DnxnputWMqb91jdb3i4zskQ4aJs5yrBSDwRwa6NdFngdb&#10;pg27d/CfvcUART+any23lmTj5ZAfTqcHpToZ5IF2SbZJOA3lngH05P6VN5km9lMax8lfvdT+FOgg&#10;hRvlxuDHO09T70AOihYx5xjd09KVHWU485drMNvTHOelMktg9wJXk+ULwobp+FBsoFkW4CDcEH3u&#10;i8/z96AHQ6fDBGzOMeYckbvvfU5p8QlZgysqqMjb5fJ/HNOmhMsC/Pz1U7f6UwCeGQ+YyKhBK/Ic&#10;s2KAA2dvt80wY9Sy85qKO4MsLMkLBlGAGbkE9zUohh88yiQ+Zt4ycipI4948yOHbu+9uXqP8aAM3&#10;SrG6Mz3NzfGSR8bY/wCFcd/1q4IYSjCNmyBy2P1FPl+zWELztCQNp6dzUFldjUIGlcLFHuKjd3oA&#10;dAFkCySOWZePr+fWpLf7Tb3LTNGjNIpVdyZXBpsokhh2xMA27+Jc4/P2pPOWcKW4/r6E0AVYoZ7X&#10;99gsTz1/Osw32rS3rRXFk0fYbWzv49PxrXW9jkmkgEB27vldiDmqV2BI8lrazlZP4vlPyk88H/PS&#10;gAgsUjPnom1hz938c+1Qw6kkk5RcDnG1lyT+tTSmRbH7PHcjzPL5kHJH5f8A1/wrHFhczuI842sD&#10;5y5+bPXP+e1AEutS3kUqm1O2RuGlbkAen+TXN2d7rya7JFe3cksEaq8cksZU4JHHB9/yrq/7GW5e&#10;Nrpnb7wIaTpwcU7VfD4t7GW4aVUj6TMzAbF6ZHsM9ewoAz7hILu3fMnlmQYZQ2Qc+mOlV7qaK0sZ&#10;rlrxIo7WLzJJpJNojQfxE4woyCNxIGe9eC/H/wD4KW/s7fAWRfA/hq8uPiB4l+b7PonhlvMjV1Gc&#10;yXAJRQM4yMjGckYAHwN+0F+3b8b/ANp2a6l1rxNa2nh2xumin0HRdQFtpELEcLcXwjfznXkmGATz&#10;Ag4eIgLQB9j/ALVf/BTH4f8Awy07UtI+BaWviLVII1+3eJryRU0nTlbAWR5mIVsZUhicHKhd5bbX&#10;wz8QfiL4q8YazefE343/ABC1DzJ4VuW1K4k26tdqVYo1nbSrss7dgW/0maMuygmFFLsR5HrP7Rfh&#10;Dwklmngo2+ua1aNNLb3a6alvp9pu2tut7VmaNH4YNcTtJNgMfkBC1ofAT9jj9qT9ve/bWx/ofhRJ&#10;vMvPF+t2rfYxg5cQRt89/MTndyq/KxLAuDQB578SPjn8RPjNqmm/s/8A7PfhTUFivLh4tJ8N+Frd&#10;5ri9mbcxf5iZJJH3OWuJgXOWIEYZq+4v+Cfn/BHvwj+z1f6H8Zv2sorXxP4vuQLjSPDcFx52naJN&#10;kMJZC2RcXCEk7x8iOcqGIDn6I/Zr/YD+B/7H1hG3wytZrqa4gZdZ8QaqqyXuoNj+Jo+I4uCwiUAZ&#10;wO2a9Y1PxVJAzCC086OIhEkVQu7GBgbc5HXggnjt1oAtSi5S6t4NKEPkwjEyyRIW6nC/X5snnA6+&#10;1QT39uWmv0uVhQHEk0gwExzjqQvYdvTtgxf8JcywLeFrjyV5IypIyTgDv7dsfhzX1S5af96rsrBd&#10;ysYwuMY+XvnqBgnGaAKMutyTSGOIfZ13ctdR7g3oFxjjqRzWHrOoWoEmnQTKsjSEyMkhYSHvkHr6&#10;/wDAc1H4i1y5jt9sbI0LLls7ssxX0xgAZI6/ryMHWrz7REXdY9zKMycrzyMYBOflHvjcevOACrc3&#10;cEtwsk0/+pjyxVArJwCTgEDgY5z0/KqWo3kBZJ2n+WTBhXcWJz6ZOMYIyecimWwi82K8a7ErNDnH&#10;lbtmTnBwT/s9yQMjjmo9VkuTFHbrJHDuVhCrEBeQOCD3HB68jpxQBTDzPMvmxbpJFAHy8BfbOCx6&#10;Y7EkcV2HhTTllieW4dVX5UhZW4LdRnt/tcDpj1rj9DaO8tVniI8xkLxqYxkEfMqkDPqM98Z+o9W8&#10;H+Gm1Kwt7CaOGQl90qfdDED5j7D2PoetAHVeGNOkOnW8wVo4/I3N8/zbQo+Y9unU+v67Wi6htb+z&#10;7IqkLqyqzsOWJz074B9fwB4qvqbRabo0McEKfMwUIvfkkAe/6k1e8M6ZL5JnZmZVJA6MrcA59iOR&#10;jB5+lAHZaXEIgFErSMi4xJ82O2e3IrStY7q3imuNm+TJCKcdh92sOwle2ka3aby0WPPmScnJ9Dn2&#10;OOK3Le4s7Oz2+Wu0uD0A685znp2oAsW7Nbwq1/PGoLAK0mPfjHc8epoa0nkvxdvK20R/6tW/p+PF&#10;RzI975chPliNs7Pf3HtTraKS+uxHFL+7jGMY4LdyfX1oA6KyuYo/lEnzN94buaBeXLmT7XHGsWcL&#10;8vb8TWekkdo+0yr+85925q89sNQgWMqzbTll7D8P896ALC3kNrbebG0aqvdmAU/jmrFvKLlQhjVm&#10;z83zfdqmukLJbi2kjXYvTapGKu2Ni1oixRJ/Fzzk8nPWgC1a20nWSTdzn0okulFy1ssbblGeKuRI&#10;Qm1SrZ7lelPaCPG5ioNAFFlnQbomGfcVJHNIyKJAOmHalfTzJdrKZPlH8IU1O0MucALsHtQBXLwy&#10;qUgn4VvmK02RYZYx5j4bdhRnqasW1pGJNyqT1zk9KLi3ilfcmDtb8qAKctvyNvDdR0qSIAssTs2/&#10;qKSaATOIkmUMvVVarcUAKh2xx1JoAztWuGtkJEe5lGcfjUEdwLqIuW9jt7f/AF62ri2gn4aNW/vb&#10;qyZbL+z77dF91vvLjAoAzrqAGY288YcKMqzNw3tXN3WntpNxNFJndI7PHI3dc8DNdneLFAN0ifLu&#10;+VuuOP5VR1zSodVtfJI2sFJhkx6/0zj/ACKAOdtJwytIV+8CFU//AF/yqYPGibn+bHPyjhf8mqNr&#10;b3YuZLeeJVZW/eZOdnAPr6/0p7zTRMrxyxg5O7dg5/8ArUASiV0PnMu/dwVH+P8A+oVUvIpwZJEm&#10;Vs/dVl6D3yeafLdSoplAjx83loV/75/D9Kr7rlkG0OrCTDLyVK4wP59s896AKkJmS6SSaXylVs/6&#10;sqcfmalknt1vllifDMMMu0nnj/HtRc3Mav5AZMlSD5iEfr/9bpWfeX9vbXKQXY3eZIFVo8Z/Q9h7&#10;c0AbOlzS2qmLzyysxJXBwP1/wonutT8+4kLYhk+4yzdhjj6Zz68CsLUJr6G4t72KVvJPEkcbEMP9&#10;rHfgH159KksfEthciS0WRlkUfvF2hdvGec/5IoA7LS9ZhtrVYvnZuVl+YEv+g68fhjrXi37UP7Ef&#10;7B/7UatqHx4/Zm8KeI9QmXym1f8AstI7+LIOB58e2THJ/i4JBHXI75YHS1NtbXSlpDu3M/I69Ov9&#10;Kq+e9tBFpt1c+ZKWYLKWzz9Mf1/lQB+anxi/4NfP2IPiB9qv/gl8XfGHgi4k/wCPe1unj1O1ikIP&#10;ybZBHJgY6GXPvXyz8Tv+DU/9tLQRdXvwi+NPgXxVa27Hat9JcaZcOo77CkqDn0kP1r9xLXw/dR6g&#10;bxdWWJgv+qVW5X1zn36n1rVTxQkUTaXfujIAUYxsF2ZwB35PQ+vNAH8x3xI/4Ikf8FRvhbfvBffs&#10;keItWhTJS+8M+XqMTr/eBgdiAf8AaANeZ678OP27f2c3b/hJvBHxM8HrEVaSW90++tI16YJdgFHb&#10;vX9XEOo3vhyeSbRrxZNsZVYXXLYyPpk//Xq1ZeLtd1rmST7xDSRNGGUYGNpHI/HGD6GgD+TfQf24&#10;/wBrzw1cIbD49eIGaJsLHeXnnAH6SZzzzz3r7G/Zv/ap/aj+I2gQ6hrnxA0O+vZIcM8j24lWMFeB&#10;iUD81GMkcDAH9B0nh34ZaqpTxF4C0e4ZmDTC50+ObHthlP0//WKxdR/Z0/Zx1eWS6v8A4CeCJlkw&#10;dsvhOyLBuxyUPP4UAfhL8Sv2mf2wfCehRz+FL3Q5GhJaNEt7dixU7sY3E5x2Bzx9a+XfE/8AwU7/&#10;AG/NNmmsp/iouns0m4/YdLtCB34IRhX9N0v7K37KV+gtE/Z28FK27dJHD4Wsxk4zu4ixnOPQVp6d&#10;+zP+zRpsqy6N8DfBdjIhH7xPCtmhfIHDFYs4z6Y/HnIB/K5Yf8FCv2w9YnNjrPxy8STLJbyrbRaW&#10;LeCT7QyOIiSsWSocgsoGWGQCCc1ueHvB/wDwVj+PMTR+E/B3xs1+GdfLZtN0vUfKccfLlFC+nGa/&#10;qs0zwL8PdDlgk0vwvp9jJDkqunadHEg7YwAOMVpw66kFzHEbRtucEw8Dt1x9PfrQB/L98M/+CC3/&#10;AAVx+Nt5b/af2ZdW0W1uJGJ1Lxpq8FksR3fMzRySGfk+kZJ619MfBT/g0n/ak8WMt38af2mfBnhm&#10;3XAmi0KxudVmU5+78/2dOR3DH6V++2oarcvAos7Vm2YARmxnj17/AKVE5lt5lkhib96wLex9DQB+&#10;cn7On/Bqz/wTs+F+ow6v8Ztd8YfEi6i4a11TVPsFi8nynd5doEk6gja0rKQ3IPWvvf8AZ+/Y6/ZH&#10;/ZR099I/Z1+AXhbwas2DczaJpKRTXBAx88uPMkxk/eY4rq4p5Um3tAu3oWT5scd6tR3T5ZzHhfXF&#10;ADtRmlNySm71XH16/WpjOoUF5G+b7pqKWeGJlaeTCvwp9f8ACmzTWSsqSutAFuMCMMFbANOjUeZk&#10;OCvfvUJkkdtgxjr8venR+djytoj+bKlaAJ3DSjMb7lz09KQWKZ8wDkUQJcIzKHXB/hZf61JBF5cp&#10;ZmwfZuKAHlGO18fWgpbzjyX3Ajpt7092bHlru+tNi/dqHkfn1/8ArUATQQkLsK4+tNlh3tgLRE6S&#10;vktux6VZkhVhjFAFSEFNwZj14FFzuY8bakeLZ97im+UJF2qcN+dADdoRd5GcDoKlCRzryagEUkfy&#10;NLkVLbCUrtChaAInhEL7yNw/2e9R3abwpjQr65qYufNMbt70sjiNMH5vrQBjana+ZHuZcbfWvKfj&#10;9b/aPCNzFGGLbeNrHcD2P/1vX8CPY7oLNGSDj615h8YtOEvhu7WM5byGwytyMAd8detAH5tjxNJp&#10;vxTvtKmhxtm3xtu5JyS3Byc5ZDnGMOOfX6y+CImmtbdEn/1cag7lxtwcdPYgfT6DNfHHxWtBp3xp&#10;kaUQxwyygMwXac5wAcj7xA3cdcjPQEfVf7Nupfa4LdpodsgXEiQxhQTu7AdO/wCg9qAPo6FyLBQ8&#10;O1VTDru6Z/WvOPipKn2Wf5OqsPvdtvT9PxrvZ77yrJTnzDsOenPHHr3rzH4m6lFJBIyBpPlOFfjJ&#10;5wDnp0/8dz0FAHyX+0RcYmmuIpCVVvmzjaCc9wTjohweBjGOa+e721lM0kcTySfMx+b5/mGcHvn+&#10;Ln1B6V7/APtATxSSSLJcqv8AtSZwBnGQOSo5/AfUV4VcQM8zPIQW/iyv3Rk5Y8e2e3JI5NAFM2bu&#10;GViVxwA3G0A9c/mCcn7vTqRBJaKfml24UZxtHyDB5AxwMNk885NW/nf5tudy/u0Zgu0YJweg5BAz&#10;9TzgUCPMjMFjZFb5t5BB6j3xz155JHA6UAUWgALLIrD5drDOCVy3HUc8Ecnrmm/Z5AxUFv8AWfeK&#10;nOcEE44PYY68Zq9JGH/dyNJ5p4Xfn5pB3OPdu/Xb0PSmyKqup3ZRfmVVwpAxkAY/iwc5xztGOmQA&#10;ZyQxuWdBvzIwUMx4b1JGeM44znrjOeFa1jlkjDK0iyN+7ZkJ3HqcDJ5wTnB6EZq95UkT5ZmBUlPl&#10;I4wPUgYweRgce1AG2NVM+F24VkXgZAwcjPIUDIIHA7dgDPWDG12jX5cH5lX5WHQn5l6cDOMj5epo&#10;S3RBiL7wHzFduQoAwOT6g/XDdSBV5inEaxptUrhQi4x1IyDnoc+pB5qSOKMINyO3yqGVk5Kg5wMn&#10;5iCTjrnH0oAzZLbchddq/IAdy5ByPu5znuOw+9ijyGkZopH2q8jfK0gAb64OO/Xr8x6YrQeAlcPH&#10;8xZRuUY+U54x2PU+pz3xim+VO6eayLnGflwyliPT6+memM0AU1tmlHnRy7lZd21edoOcZ5554xnv&#10;1p89rLnaA67c+UzcAtnhgTkg4z075681dKDy5FkCsCuPM2jJzxnv2wQeOp9TSi3y3LKp3fMqjJU9&#10;Wx2XjpwT7c5oAoG3Qo23P3T8p+63IHf6E+pzjApTp7b9+wGMN97kluBgg9u4PfJHar4jdgGz8ztt&#10;K+ZyrZDcc+/1/IZSOKNn2qinzHGdrn5gV+X72QDz1oAox200Z+zhedwZtjHBYY5x0PIIyMn6UkkR&#10;XZuK5VlK7s8EjIB7ZwvfB4HPFX0Xzn82SP5WwyrJG2O+Bjrgg9we/SlMOPlLsPlYSOkgOeMZ6evQ&#10;c+3Y0AUV08NI2Ym+XAwVOcZGR68nHJBIzyOc0qWDuyvCfn24DI3zHAAxwOOvTjGGzjnN9baQgidF&#10;VQwRsY2jpk57/wAXX164wKGtm8vjbj5g25Rxx7nPP1I7cUAUWtdyDO9VK8SO3A568988Y5FOltvl&#10;Z5Vkb92rZkj+VVwD3ztwM8+3p1uNFGu7AXH3V+Y5zk44LfdwRnr9etP8opINzLtDErtVcYVh1Hbn&#10;jng5HrmgDOW2YAEkbWbHyydMnk8euP8Ax734kKMrtG0UfmOqrJnAw3GB17dMc/dJA54uJbEjcQ/X&#10;/np1OenGDkcdweh6UJbAjKwO24KApYDqABgZwvyk+2c9epAKP2UXBZJAG+fMjMo4G75ueTu6fe/v&#10;8egkWzAlRpVwozjzMqw6nk5x0B6HOc9e1xIFkZv3O5eu1flwQWXOBwOe/px0FSLBGBuU8MyvuZSR&#10;ja2cA/U/T3oAo+TJloS4XzGXOXwCdvcg4YfKenOBTYlRlUKY23chWfoccdOCdx6jPIwMngaS22ds&#10;cbRqPJ4jUAHbjthhuOCTyMkjI7YkVWxtlY7VyW2rnHOck89/X2PqSAZ0dhKANrKrA58vqWK4UHnP&#10;PPXPZu1P/s4yPvlUdfvMvAbkdT7AdCOAKurbAxrC0MjDBCfusdRz6j1GegPpyC4wBmDq4XqNxbII&#10;HfrjHAHv1weKAKCwxrI0kob94pDLcN98sB8vB6469fvcnjhy2JRdgDMx++rNlicDJPflsn9egyL0&#10;cSo6+X8m0ruj3ZLAkHABGeg9M4PpTo4NoILSY3Y3bQDgYPr36ZJ5GOwxQBSjt4cbyRyo8thJlWUj&#10;kAhgcZwOcdPanx2kYddoZfMYKyxqMhSS20kk/NjPfrx71chUHbIruBsyzNuwcKMHpnjpkjgk9Kkl&#10;iLRbbiNQPKAZmwuemc88DjvyM+2KAM37GxHlGIjahDPtbbyAOgz2/iHyjGeac9qfJ3J5n3Sy7WPy&#10;4XIHy8DjOecdCQOpueUFbCnaWIC7om4G7n6ce5Bz37vaFQfL2qFZtrdFJOcZGRw360AUWsy5VCjS&#10;KN+0QjdkdRj2wc/KO/U9KBAqEmKUtGy72bauCNxycDrxs5yR1HtV1VVtjpG3rmQdBg4PTg/f/EDH&#10;HNK0SwhpCWUZ3bxwNuSOucnnvkY7ZHFAGcbNY4lQ5ULk7WHy88jg8cgdOPb3a1otxlC25kby3Xzd&#10;zBx2IPIPOOcHpkc1oCERDzUbk53Lzgtk8EY7cnBGOc891khDv5bqzK24buRnlcjvjIxx6LjrQBQe&#10;ziD7DnEjkjD/APspwG688E5IyBkAqLXLecwONw+bcRjt8xPYnryPTqauiIOBJI2C2HO1F2+mewIy&#10;SenJGMnAw3yckEwtvOfmUdTnOB1wMYyMnGO2eACi1mQsZeQ/IMS5YnKk89ccYO7j1XPpUZtZFCpl&#10;g2FC7l256YPGTyMgDnjnjGK0vs8ZC/LuzJ82xvQH0PfB/PPbNILcEFcKPmwf3OADhgM/Lx1PPvnt&#10;kgGWLRgdk0TAL80i7yW5JGW44GCeT1Kg9TzFLYKG8vY3ysoACqDuBIXI92P6jA71sKmGLoPvN+7E&#10;h8zI9FySPXnj+LjrUJhMoUQ/MwUks2ME8KOc4PJGQeTx6kkAzYo4l/cW0caoeRGi9cdsA4zhuSRx&#10;j8KalrGF8pGMqqqR7H5JA688ckccDnBxWkbaNVjDSxFQrANLnCAOevX2HXsvSlWzbO1AOcDGeBnu&#10;cEAZyM5H6GgDNFgoYiNW9yvyhtucnGORk9cdCO/RPsiwzny4RuVhhX6hVx/e7dx26jmtCKzcI+1M&#10;bVHllVzgYOMdRgkEHr249HGKNDjdvEbMWXaOevbnHPIz3OO5oAz1tBD/AAHYuTnd/CQCFydvHsBx&#10;TreAQxsFZhjbt+Ufd67e3zZB5+g96vJb7fmKptGD8qjnvnJbuRz14x7VIkaggMysyf3Y8knABJ9x&#10;kHnoCMdDQBli2DJukZv3IJYMy9d3T5h1yPbhR0JFSLZO4WLczKyqM7AOMcHJ65JwCODitEQiQtIf&#10;XKvvBwMd8c/ywSe60rW4H7vyl3FgSpjHDZ5wQeGwccEZ3ZznAoAyzZLkmVT2baoHfOQPc56Z7e3M&#10;jWqSR7beQNyMBM8EscnOSCPQdee1aK26CFQoVY+vm9VPCDnHOeOg604wyEbWjb5pMlWUMQCD0GOQ&#10;cEADoKAM5bKLeJZ3Zlb5trKT8oKnBOCemTyO+OOtNhtobYKfOkVl4Zsj06fKQBxkDHfvnrpPGzP5&#10;bHHmNlvu84B3Y59wvHoOOBk+zuJh8h+VmOGXB5xlucAdBnPAzzjqQDMltEWRpZgu7H7xgductluS&#10;QVwTxknNRNaiYunmR+ZJlvmXJAxlcnjoS3p/Fxzk6b2eGUkbv3YDtuzyT65yfunpyMg5OaWOJgdr&#10;FmR23RrgNuJ53DgjG3Hp93rxigDLFksnCuzKcs0ZP3R1PT0A3deOTjtSNYyQQmSQMON0gc7WPHrj&#10;qODzxyxz2rRjQqBKbbjd/d47AHHG4c4ye4P0oktlMQXcoZcfPtHU92IYDoO55IPFAFA2K4yXZgrB&#10;drAdOSe+MH0756HFKtuylJ1kkfdgl2zkYBO7IwQM/j7irzQFtwLISrB/9YBjru49Sq57nJ96R4RE&#10;zNLMu5d253PXPJP3v54460AUBaLjDAqM8suVxgYPOeu5QAR2xnnJpn2NACoZvLO4MysSCMnPcHH6&#10;k8/TRe1RRgogYYVtqHtyw9huHfPBPNRtbJOPKZTlRtPy7mbgZIOfcc9cgfQgFM27BvOaTcw3N80m&#10;B0BJAHJ+926Yyc4FC2sZLOoVt2FZbdQwbGecj39SR3NXo4leWRpHVQefNX5lB3E/w5IIBz3PrtoS&#10;KQoGbacY+7834ZJOD7dPpQBnxQRTqqxKZFbJXbhgOnA7ccj0GR0p0dmWPmLht24bsDOABjlTyMHH&#10;J6Y6ZNXzDC8m0tn95k7pN27krnAyG7dvrzyE2F5d23c2OVYA/KRjPQZ5PT1B9gQCmI3IXzVYr0LC&#10;ZsrtUZ4zx3GO+ecd2z2ZQ7bhFZkReH4ABHTOeM5x/nnQRWY5eRPmRGkZsYOce2O468gL3NL5CKoj&#10;TC9R91flP1wQenTnAGSaAKBSVmYefu81gI/m/iZSBtwepJ/U+lIIwW86MozKxeTeWBI9eeRlsg5w&#10;OeDV94j8z7l4Vtq7gMEnGc8Zwecn/wDWeQqbkU5xjajcDtwOfTHAx36ZzQBnnT3jRlKbvmVWAwrZ&#10;xkY69OcdBnpUL2EYUAj93vIjDMG2Y3fNwevHqece2NRYo1UKsa7lX72Bgrxk478n1428EE8NSKAl&#10;JVi8z5VH3QSw992fUjHXGMHFAGfLA29/3RXexP8ArRnPToWOeeOpPBHpUUtjwpZndf4QPlLEt1/H&#10;OfYD8a1XjI2skb52gfIdwJIIA7cjAI75Bye9QunlhkiZU4yELdcDI5zwQQOecc96AMm405RLm6t1&#10;+b5mY/L2yGw3ODw2D156UkmnmEiOUMhVTzuOOSeCp5/hGOpIGetac1suMEbkYtuO78RnOOe23PGf&#10;zJrYB/mVFDOWjZlGC3TkkdfvZPOaAMo29zgXESyyBVySB8qnOeob2UHII+6R1zVcWJKrIMfKFRGV&#10;i245Pcc8c9SevTNa72JnhYGBMONjZO5ugGGYgn05z1JPTikeG3cZKLhgGdN2Tj7xwSCcdCOp5wMD&#10;mgDGurEKWlZS25srujxz1JzjOc89SD0xzUcNhgMsI/d7sMqqNpXPJHHp0Jzx9DWs1uiRqZUVQ0fT&#10;oMEf7PXpjoQMDrgVFNZqzqqxZ+X5ceobOQQQOu7B4HOOmKAMia2lfbKqyMc7lZgWCtgFRkE5x1zn&#10;r+IMMlqd3mEsyEll3nGSO2QOvTofoea2pbJID+7mO3nOXY5GT1ySARjoeuD3qIQox2JJtblTGMMW&#10;68Z+qnGOBjjpQBjS6YzMuXC7jnswfOVx0yDxxz27A1BLZREbOCNxMfygqO/GMYwWyT0AI6AE1uLa&#10;7mRDIx5Xcq/xcHnaf5HpzkjGKiaCYjftIKqrYWHncVGeOBweMfT15AMX+zJCFgWZ8bdm1W3Y6MPQ&#10;f3jwBwM1DcaekrswXG/cVyoIHI7sCQQMAMe2AQRzWzLaPgbjuZV+75i4Kk43YJ9OOf51E1oPMJdv&#10;m+9IzAHfkcccYxxjGe/fmgDBurCMKrhG5JH7tVVu2cjI7n+dFbRtGDZaWWMFRt8lx9MffHAxx9aK&#10;APlfyZRM0D7mK/6xSvygh885+9ncDnoGyeDgiSJAkmVVR8pAdhtzgAnBHzc9zuwfc1GFUSb5VjVc&#10;blVlwM5BIPJwSM4J46/SpGcBWT7yuNpV8/NjHTn5fvdMnt6gUASskY/czRb2aRi0bY3McruHB4PP&#10;uOg70oWOMLFLGqtuUsGO1sAZU8DBH1HQketNMiqWDq5dd5aOQDuPVQBntj19gMTLmSUbZyFj3YZO&#10;A46Zznr0BB96AJEGYGWKdsFgOZOnU7T0OcnJyMnJ7U7zEQZkuVO6ZyGY5ywGGz06dMZB5H4Q226S&#10;Ly2kwdpDeWwwu4Y4A565znoAACOBViKWSRthiO47SoVgR07jPJwAeccjqaAJGMQO+OT08yRW5OWb&#10;IySw7dPYnsanjMAkUyJuZmb98SQVIY9CDhs85HTnjIxiOGaVQoKcjcFUsdmc7T+GSTx2yTg8Urm2&#10;AyZtylm8l9p+YcjqMZ43cY4OO9AFpUjjj+Vfb/U/e5PJ4OBz/wCPe1WI12MyKDjyxlo4xuAySCck&#10;Y4yefXPsYQ5BaPzm3fxfMSBjAJHynI4IJ7nr0qTYTvPyrtY+WdoYDn72Mj24xwOg7UAWI98QCZkV&#10;l4+ZeemBncef5H1qQskcP7uHaRkqGY4HHHRseg6dF6mo97ibMdwqsy/dVdu3IPGCBnA9OP505Sdm&#10;1R95ScqNuBgfL27k9v8AGgCeNHPSNTt+UKZOCDwMcdD35+VuOaltjGXXL/MudwxyvvkcjHB9sds8&#10;wBN6YiT5N2W28/LySRyMHgDPPXvxUoyx2sc/N8yoASW42gc5Bxye2ep9ACSLznjW2jiK+ZgFYwcZ&#10;GQABgggH0qeMo251fsx2xgBueoHHH8PXnnpUKKyyMiuG3biFGAHYngYJ9ecD9anDGYJIpZkRSQx+&#10;6PTjHHY4HGcdD0AJIpQwZI2b5W2jawLbvQkHI4P4cHOBViyWQ/JA27duGdo24ycN0yehO3GMDp1N&#10;QxNI3+uZtyyHzAZDyoGccg568egHtzNE++IPL1ZfmXadwjAJxn/vroevOKAJoRFEVCrtCqVRt5Ty&#10;9xBC8HOcdRz15xT2ZEGyIqoVtzO2PbjoMHtzjr361EP3ALhDtWNmkaFiFwNuWHQHg+nUc1IGKTCN&#10;PvRj5tzhiDyAAQeOnqQO7DJwAWPPmjfa0wX5m2fNkDIXg/ryuR83arClN7RmLiPaoCbgYzwQQD1/&#10;u8kdfxquiknAVpP4f7uV6/xdMD0Pvg4zUh3JBt+ZQwLEFeuSADzjPBHzcd6ALUIVxkfdZd0cbbSu&#10;7ryG6j8OMdO5kyyJ5u0/dKrIylVGN23JzkDp0zjOOtQqF80oPlynyqjcbcgE+/pkkdOT3pRvMIMk&#10;jIpIAG7oDxzn8MngnaMdc0ATiRIrf/R12ruJWNcEsM+mOmSPwGQM5q1EslnJlY2CxqU8yONtu4Lj&#10;3yPkOc9D7VXjlyA8kibcE55bnGOSByQSOeR6k8GnWqxxS/d+bySyfuwTgY77fYZyMehoAuhhEsag&#10;qpkfy8Z+csqjjrnceSCRgdiMnKwupDPLFG2FBdd271wPwOPfvniq5uoQ7R+Wrlm27mXPVvmzzyMg&#10;cEcZHWlhfz4sM0Uxk27YxtO4BuhH4HHQcg0AWvMFuHmSML5Mm7asOWBUFjk+uBjv64xTtiw23lCB&#10;yjfdWRPlUDKjgdQTtGeoyTg1WNyGfHzO0kn+s3AYbnqCfmwMdM/4EbRy7ij/ACtuCM2VYZztD+vH&#10;rzhe3NAGgzSSt5kkTBWZS21sscNnn5SD6cnjHTmmo53LLIiGPgsF+bBIByPfccn5v73U4xDK8DK6&#10;lcDad2cLlexDf44+bnPORJ9oJn3tKkncsxJ3dcc4ySrY6jp+JoAkhMNqrCNvLVUYfLj5X2nAGMdh&#10;jjP05qeCZlEjEsV+VVK9TjnkBvTjknOenc04riMsr+fGq7Q3zOVXn8e/ToefUjFWFJkOZmYlcDzG&#10;jzs4AxnI7D7xIxj35AJRwPKcRrHv24GeTj72MfNwSMEjI6jkGpmaRZTJnYWZ2boGfnGBkDBztP0H&#10;oOaq5c/vItp2jDfKSoP0H4dhxkc9ZDJmQq/+s3MWjbPyrgjHQYznk/Tp0IBae4PlNMuWUD5GOQqs&#10;q5zkH+6OcnIx+FSTmWIPCLgL/BGofG04OOW68EdePaqrc7jsbcQBjdtzjoSTgAZ7cd/apHk28RIy&#10;/eCySbmzwSob1OfY8j3oAmXDllIUHy2/d7R8vPX8+MnHPanCRAVBHyrypYe/BzwoB/Dpjmo1HkN5&#10;VvBtUM21SAdrMR2HcAg+gz9QBS3ljy/lWXaFGwsR0HUjOR8xIBJ4654IBYt5ZTOIwxwm0MqyEkNu&#10;XOVx1wOR057kUyEsyb1LL935izNtYKBgkgKTkY555HTpTFmBcptdi2D82CcdcBTx0GP5k06FY3+Z&#10;03N5ZKuzHJXGNuWBHBUdcdVx1zQBPaOPJG1lU5BVY5Onv15OTj8/SnsY45N4iCkN0P8AyzJ+pyD9&#10;eKjZ5Au9AGJL/udp+YMOuSMDPOCcZBHB4weeiwkCTcu0jzGPDD2z+IwOoPHbABMgd3A27tq5b5R8&#10;rdOOflGD29enFCTPGikYZl5G4naFyvpjtn/9RqKROWUKm5S3MkY4Pr6An25Bx06CTeYvmdd3y52k&#10;AZP3s+g4A69yPcUAPDMNyywtJxhvlHA5JXse7evGR6UbWVBvj27VIK+XuU89uCMdeB6jIBxUcKL5&#10;YkUb8upXqOSCQT6n3B69ADinBhHcEBf4ANwJIz1AIB+YZ+UAAHJ6npQA6QOVWLay7SAu5T8xB5PT&#10;gHA9OD60I8cka4wcjKxrH1GRySWz+Pp2JpBs8tQhzhipjDEMTwOvTHfvnPYClXLMEXb94Dna2PmC&#10;5Ge39TxmgBdz8JI2dwYr8wO/8OjcHBz3PPIoijDSBAPl24UbQ2RhF9evDe3YcClQ7YXACr5q7W2x&#10;lS3vlc8ewOecD0BlpXKyXAC7lC/Pnb16g57/AK7eoyKAHozsdhlxuYbh820gHr26Ee3Pc0RZ3+av&#10;y/vvurxknIHOPp/9ekQYRpM7VbB2svCgdP1b07dqcfMjcbh3UeXNnrn69PQDuTn1oAdJuVWcxeXm&#10;PDny+mc8rkkEnABzxyaf8qszKQGfJbaB16DOfc55A9B2qJTGyqgSTaw2sy4G5MYx068A9eMjueHx&#10;dn3janZBuwOCQMDHY/8AfXOMUAPXyg2Z41aMAbPk28cZx6DH5YHTrRvLSbQMtgb8K2SQuOnB9ec9&#10;885pixlYjbnAk27WZNwx8qDGMDGCM9Rx3pWkJbk9NxVd3OepGDjn3wcckEDmgCRWZlBm3FfvA7Th&#10;ckjOOpJwTnGcD6ZtRcKsqehO7aPvZAzycEfzxzxVSIJGm1X2fL+8G3cRjj6jgd8989Ksf8tTwv3l&#10;O5vug5/yOcDOD0wKAJI4DC6x7f7uGLtxhhjHTjOCOP6Z9D+D0CyXUZCNJIsilgMMDz8oz/DjGMjH&#10;G3PYHziCcSOphT7+0kHt0I3ZbgjjuecdK9P+DojeVpG4j3BdrHd2A5zkcAdscYHY0AfQPg7fDZq6&#10;kkLGArKxB29sduCPpx+Au+IbqK3tck7SynaxXBPGS3Yk9Dwf8Kr+GozHp4di3G7duU++T0HGT6np&#10;9M1/FyxG0+ZVwv3mOTkEc84z938eO9AHj/xL1WcySBZ5FJb5m4OeSd3GMDPHY8Y5zmvD/Flwkzec&#10;UYblzt5wc7uGOeDgg5HI565r1zx+rTXZdF/eHBEhX+I87BkcHJ2ge1eW6vbJJcybplZXYndwrEEk&#10;nr8wHTI4A3dM0Acz5d1tVYydx3fMrDkYXGMDB6Bgff1U06zuJrB4fLQqu0CNFwDjKgY5HfA/T5uD&#10;V5tO2mOSYMURmMvy5y3XPP8APBB9ulQnT0RzsKbvNycb2xjHX0wQOTkdxnBoA7j4f/EG+tbmEtNK&#10;yru2sudrEjJ4z168EgDd617x8OPiUHREiugqyf6tlk2k5B+XBHuD1JIHB4xXy3YWzR3LCYzL328b&#10;lz1Bx7kYx3HU4Ge+8Da/eWUyFppOVXdInVtrHpk84xj0wuBQB9caF4rixlbssqrwuBkcj0wc45Ix&#10;nGMV0UGtrNw0wZsKM7ucjnPPuR7cduK8T8DeLJZfLiG7azY3Ku0+oHv0HA7fnXfaZqkcqJsufmEa&#10;kNkpjPp0x+ZFAHaPcW8sW5Sm7d8sYk6jJ9cZA/Lp9a5vxJpNrrFxgDcsatyMYbgnn2zk1Nb3bfu5&#10;Gk5Y5DFgMjGc8ewz3I/WpJ1kktyzFmVup+9n1+uf5UAeIfFTwhbX8snkxxuqkPMxUnfyOB+vAPXH&#10;0rwz4i/D+We4hX7IdwbKhYy3Py4OSOOqtg4HU19fa5oSXbSTXKbW3hjuXoo5z169OnpXk/xO8MxR&#10;oA1l8ywSM0cj/LuIDAYzk9AAc9sUAfD3xF+GN3pg2QxSCSSHfu8vaQvUAjjJOMtn69jXz98V/Bdp&#10;PdtIsM0yqzeW5HHKnuQMkjDHnr17195eMvATXUk13OwQHZ5jBh2zgEjAGQehP8s185fFX4el51kd&#10;cGV3+ZJOFQ8ZGMk545xn5SAMmgD5Cn8NmGOS+2LvNw2fMGWRAPbPvz3z9Ko+HJmn1KaWFgzZzu7f&#10;McBV46AEdenf0r1L4m+GxotpN5apG26RMBCuzODnBJ54xkZGa8k0K8uLCzntAv764YEKMhs5AIA5&#10;7cDp2oA9H8HXsjXUhsnkDXLKqyecVyM5Zjj0wB65A9CB1ltfyWttaR292v7uQqm1SAWLKwGeTzn7&#10;vPr/AAkVy3hG3khhW5nizIszRqs0wwqKCOpHJy5Jyenviur1fUoJNJtxat5i+YJFyrbjyQCTjHBB&#10;YDvtP3sigDrvBuo2El6zW7L98KnndwdyjOTk5IZiMDG3rXpnw+czav57BY1HzDanzKDwucj5eMHP&#10;95wBzxXiHhC/trLVfKlmaRl3JMuMeYx4JHA4ADNuPQA8CvYfhldLG7vcy7pFQMqsoCDBEa9MsQW6&#10;YO04yT1FAH054E1QWkKWVisnmqF3N5fzLhVyvoDtC8HOMnPBr07SGlkaMROF3ZZo1k55yc7sZ3En&#10;15wTjg14l4AvYbmGOy08tJIyq9xMYWZkUjuTjnBx6cY6gV634YkuJSszK+2TCRnYAvQNnkYAIGDn&#10;P3TyeaAPSPDy2iopjUDdklynykHpj2wBxxz2rZjnWHbOZOV6LIenB6jGM4J/i5xz3rmtCk2Wasse&#10;FZQE8xvvc/jnkDoR+Oa3dNlhZnLz7pGDeWjfdK9Qcc4ySefagDqbFTNtZkJCspUsoJBwOTx7jPGf&#10;p0ra0eUrMxusSMvTf16Hn8QPX+lYumX4O1V8tlVNseQTknK9B1PH/wCvkV0OgwJ9okmvJv3eAMZ3&#10;MAc5wDz2/HOeDQB0dncrPbRI6KsjyKIbZW5A/vfU9fQc1t2sgsI5Z7mZcqpwxblsEc47dD+P4Via&#10;NbM+ryaq5UquQrMDgKOOM5Azjrx16A5rVn0ueRjNIzGPnzEfIyR0Ht06e9AGrpWo2l1p6hZNrceZ&#10;tXr7Dsfy7+/GxotpGY5oX3R87pQzE7ccgc9+c46frnm0c6bPb2lpb7lZvl+bJGOd3T6fh+nTad9i&#10;t9KaWR1jt1cedJJ/HIewJPPA/SgDQspWnsmmvZNsMbfuV49fwJJ9Owq7AZpL5YUC/u13NHsHy/Xj&#10;gfjmq2nbriGHzU28Zjh56kDnuc8fTrVq1it7CWa6+0eY0kpLMerHjAPsPSgAvL82V35kieYc5VWY&#10;BY1BOR2/+vmpI/7Uukm1E3ZjVo18uNVPyqD93B71Xt7d7ub7fd3HnL5gabcOgz7Dpn8MdqtXUqss&#10;l19oaO3VcbmYj347D07daAMuSWONmMhbcGwybgM4wcH0wMZOOMn1q9oljdXNst3eFFULst12/dX1&#10;Pvz7fSo4NEuL2RLpZlhhaMhFxuYAjgZHf9frxVq3kkkkjtFjVbe3yZWduNwzx74xn0/lQBqPCNqw&#10;X8u/syrx5h9fpUmnQ3uGuL+PyVVv3Me7ovHqOv4VnzXUVqTJHFJcTScRx9Qnp9f0q15KT4a4uJGn&#10;hX983mkhTg9hwPp7CgCwm2G2mntgsSjrJI3U55OTijS4f7SDXCu3k7iVb+/zjPbjjp3qOe2WSyFk&#10;bfCPkSeZwWH/AOrntxWjBFhI1tnCW6KB3GRjpkngDnt3oAtN8jhWIaNf+WfrnofYCrcKrb7rnB29&#10;T7/zqva2yqxBkZ33b3Yuenbp0FTPqEaRB5jty+I41Ukk5+lADZrm8urIxQs1ssjDLKPn2g54+v8A&#10;WvHP2y/+Ccv7M3/BQXwbc+F/j78P7KS4ERXSfEVnEF1CxbAJYS45B2rlWyGC4r2Oe/tYXjiuZE89&#10;/uxo2doHc+3NSrcXfDG4ZkVvuqcAfl1/OgD+bb/gpB/wbl/tc/sf32oePPgxpknxE8ExsZVutHgP&#10;2yyj7iWDJbA45XcMHPYmvgPwn4y+Inwe8XLr/g/XtS8P6zZs8fnW0jQzR5BVlI9CCVKnggkEV/al&#10;DNJNGsd2rSNub7rdCcY5/wD118e/t2/8EJ/2D/28/tfibWvh9/whvi2aNjH4n8Jqtu7SMxO+eHHl&#10;ze+QGOeDnBoA/EX9kT/gtf8AED4Ua/a3XxXg1K3uo4zG/izwbL9mupBkHE1sGSKUElshSi/OfkNf&#10;rt+yB/wW48GfGDw7Z2Op61o/jS3+zZvb3QZ1tNUgIH35rRgqk5DEsVgUfLjcTX5S/twf8G137e/7&#10;KQuvEvwv0iH4q+GbdWdtQ8J25+2RKBkmS0LGTp/cL/yr4Hlg8efC/wAV7ZY9V8P65ptxj/lpa3Vr&#10;KOPZkYfgRQB/Yx8L/wBpX9nb4tPbweFPH9nb388e6DSdWb7LdP7KshAl543Rl1JHWu+Nlb2cEktv&#10;AZPL6+WvzO3t6j3r+Sj4Lf8ABVn9rL4SWdvoGreJrTxbpMMxkFr4qtftMnPX99kSN3x5hdRnhccV&#10;93/su/8ABxBF4Y1KOw1HV/FHhWKbCtb2d6ms6crHnEdtNEZYwDxiG3XgEbgCDQB+8kSfZbja8Mie&#10;Z87Pj5R7GpJmtZ2+zttk4yy4zwP/AK9fn3+zv/wXi+G3xQxo974k8B+KrrcfJt9N1SXSL+VduQRa&#10;TecW54LnywCRkLmvoLwr/wAFIvgv4l0trzVvCHiXw+2FZPtenx36Mp6YbT5JmPGOWVc/pQB9CAqr&#10;/NccdlyOB+HaoZpYz+8kuFwWyuc57dv8ivP/AAr+1d+zV4taG3sfjXocd1MvyWmpSNYy9ehS4WNh&#10;z2Iz2ruLXVfDHiYxyaZ4l0y7XdhWtdQikGOuco3PNAEzNMt0zyTyMmAFiWPjOev+fSpHvUin+zlG&#10;ZWGd3qfQU9re4gLXd1cfumxsWGE4VfqP881XMDQy+YTJnbwnln1+gPP9fegB5RbgSFi21+oZumPx&#10;ogf7RuGPlXgfL+FNtk1ScSNOhUCTj5TwPfj9DzTt9rBdfZ3nVZDyyvGcAe5xjPtQA2dtzrG43MuP&#10;k3fN+lVpJ2jO25UYDZAj69iBiq2r+K/h94Sgk1HxL430nT4w2Ga91aCLPPX53UfnzXBeLP2w/wBm&#10;TRppLNfi7pt5N8u6PR7ea/IHBJY2scnABHpjPUUAejWRhuWf5j8vDDPAOKbc6dFuYQKd394Zxmvn&#10;zx1/wU9/Z/8AB0rWXhbw/rXiC4Vijx6fbRJgA/eKSSCYjrjbEx4zjpXgPx3/AOC33hv4cy/YtDbw&#10;noUkqsYW8Qaw13dod2M/ZM28x5YDAjlIAbI6UAfe0ljNcK0MM6Kq8M+fu4I5wPauV8dfFj4X/Cot&#10;c+PPifpmm/ZrfzprSS43zEd/3KbnxjuAcd8V+P37RP8AwW18Xajqohb4j6z9hbMkzWyroVq4PBz5&#10;oguJV56G1uAQABnOR8efF7/gqdfX+qXSaFrLS211GDNb6Pa+cHl4O7z72NYUIZQR5dgD1O/NAH7W&#10;fHv/AILJ/CvwXov9sfCDw22q24BSXWNfvI9P09MjAYtJIqkcElJJInwDhScV+d37YX/BUT4kfG7S&#10;rxviR8Wbj/hH5JHmttJtLwaTot1CW+X52Q3N2gzwbe3lJ+VvtGGBP5q+LP2tPip4rv8A7XbShLr7&#10;tvqF9cTaheRegilunk8jtxCsY4GAMDHqv7Mn/BJn/goj+3Hqlv4r0H4WarZaTqU/7zxp46uGsrV1&#10;4zIrT/vbgdB+6V+fYHABJ8Sf29dAu/tmneD/AA8usJfCNptNaxay0hpgGG54PNefUMFsg3kroWLf&#10;uUUhBtfs1fCX9sn9vHxVHZfDHwJrPiCOxh+yyPZgR6fpsA2nyHnOI4I1XkRpgnAwjEg1+nn7Ff8A&#10;wa6/ss/CGOz8U/tdfEW8+IeueYsn9k2ZfT9HhYcqjKp8655yCWeND0KYzn9GPCXw4+G/wh8NW/hn&#10;4Z+EdO0bSYci303S7OO3tYSD0WFAEBIGdxGe+aAPzv8A2HP+CJ/wu8GTW/jf9qP7L4u1GCTnw/DB&#10;s0aI5zmRWUSXjbecSYTplN2GH24dLuvD98ujWdt5dlawrFYWOnxlI4IkGAqJuCqANo24IA6AYFdY&#10;xgZruwlCqJlc8fKw3A8cY54PT3qprl1bztGtwWUpJu3tGWy3GcHGMYH1J9O4Bzsy3NxpU0ETqt1H&#10;Ju+99xc5UcDoec9fxrGt7K61K3uG1rT/AC494ysMnDKvfBYdTg9j6Z6Vu69cabpTXGqJLIzKyiS3&#10;jYszg5G/PfAPXt0rFvvES2EjT6T5MmZARFIQzEMeeo469OenagCpNDpFgswitI5GkkUO/wAmdzdC&#10;vpkYx1z7c1j69rqpIsGnQR7s4kkMJTPv8pIyBxwD/PEPiPUoVleU3S7VkJaFogixdCB04HtiuVvL&#10;y5geW4sLmRlkYHbM+eWxkNn8B2IBGD1oAs3tzc3J33rqypJj5uvf5jkZHfjAFLFpEMY+2ytmNoco&#10;qggj5Bg5Rhzx3/xrL8+/s3klW3j3yIoWZo3jJATjHQKDnuB075qjqTLqfEV7I/l7G/dQN6njIxuA&#10;GeQeD3ORQBJqtuq3skdkq+THyqyS7SoOfXgcAjIzx9c1z/iKVkufsx3MrENstTvVR0+UnIJPIx04&#10;FaNlKI5Z7u4Zo26ncvzYxgEgEkkZ7Y4bJAOan0nQLrWblGs3/dr8y+QpxLH8uexPDEk8j7gHB6gG&#10;h4K0GSW6RXt1WGQ7iDIVz1Ix8o75OPTGOpr1jwVax2wxH5n7sELIwx8xPODnr19qw/DXgoJH9tk+&#10;UNsWVirbSnOfx5PXnmuw0awl06zErTtDEq8s0mPMfqMA4/p2680AacVlNqnlx+erDzs7dw6Y78cZ&#10;U9q3I57mJ5BHIkcarhUZiNuMZ+n51haXrFtZ/u0iUxtwxdjIRyOT+mfr6ddyOGS8ts+cFA5JiUEc&#10;Hvx0/THXtQBNpm97bzLiYsM5BRjzg8f5/wDrVde6uJ5ttmuVVfl/eN9/Jz/Kn6Za7LZIpNrecw52&#10;8f8A6qvWUEbXkloj7mWPK7eNvfH+T3oAs6ZA8UEcdzdbpJed23A+vsMnrWzb27yzq0Uo27ecDk8e&#10;n0FZcNlcGZXivG3KvO1f0zj27VqaGZRueWbKM27aVIIHYH8M0ASJoaTXn2lo1Ys2dxyeK043t9OI&#10;jC/Nzt+XpUamKFTcvJ8rkHb6ccVJ5sVziQlSw/HFAFiJZfMMm7hhnbVmF8Bsn/PrWerTGRXjm+Ve&#10;NoHWlvXla3YRMVbORx1oA0d7SSqY7gqoH3cdakkkinJtHZv94Vk6ZcXRiBuY9pzg1ZGoxiYIgO48&#10;bqANPc6wskTFeMLVe3uL9btlnOU9cVVgu5JCzPbMMdzVq0nE6b2TbnjmgCxCgSVpk3FW96A0Vt8z&#10;nGW4pqPKJdzSfJjCqKbcEStiROM8UANdVWfzVYZ9ameSRo8I+3vUDKko8ot1GaswRnaAhG7uaAJv&#10;kMflzDlv4vWqs9mrKBGfu9OelTSTPHIsAjbB/iFCxrFISeN3JoAz57Kb7M0b7WPv6VQtQqf6JMjD&#10;byre1bN1C2d2/wDKs+5iZJ+UBGOnrQBgeJdJl/4/9Pdi3RvLXqOn5/rWDMu9EaNl27vk7EnOP8a7&#10;OC0cf6O5+U/MrZNc94k0KSK5kvLJfl3AzQ7ckHs49uc4oA56fKKHXrvPystV98ts3mSO0kZP+rfA&#10;49hg/wA/oamv5im8xOvy8MwYDjJ56cetUZpmuIcBWfcu5NwDDd+JHf2PtQA641GzjnSOW2jkZ/lW&#10;SNS3X6DGcVQv/FVrp1o897GzfvF2wxLkn+62P/19e1RXDxRc796jdm334H0A5znk9PrUdxqNpdxf&#10;ZCFjt/4SYgQR3AI5Gef5ds0ANs/F01wyyXGjSLGzfNJtK4XrgZUD2rWtLSxWb+0rex82V48fc6D0&#10;4x+GeOKxXvNOs5AIo5t+7ZEYy2FPOC2eP64HepLa5Gh+fK8m8St5jM29mBI6D8z64zxQBa1O81e3&#10;1SJI9MBt/LX94qtuj568Z/Qnr0qza6xDZxefchki52v5nyjjrnjrnjv+NQWer211beY19GExnazF&#10;Sox064/T+lR/LcRzCcNLDj+6CpHbsO3Q+mKANJLu2+z/AGiG7bZLglCQUP6enpzxVVtN1GS4e8a8&#10;jkAJ+ZSOVznbyvoccVa09dP1C0EsFgo2qQuMAH39j/hWbc3mnRXNzbfZ5Gkh5aSQAqfcNn9OOT7U&#10;ASPqlhclYfsHkuG2/N83zbsYXPb8AKvWEV2Ha51Pbt+9CVXKgYP48+nPtXP2vnSH7Vp8O6TaV8t4&#10;8kt+PHfv0PtXSaTPqNvYO2sRBXzxtGAy4/KgC1E1prEyyQo1u9ucbVBA4J7A5P1HTipZ73UUEb2k&#10;SyFWOV3devf0yBUCajCBiNCoYZX90QTz9Kltbozsstw3l5ONgIwV7jj/ADn8KANGw3MWnWFfMbpt&#10;6jGPan3N9DNH9nS5PG0vIDk7eev/AOqn7X+WUfdYY+7uzxz7is+8t7WUTT2J8mT+IDucYBwc9vzo&#10;Av8AnXSRR20K+Yc/NuABA456c1bsr4+YZJbRt23LEx9B2PSsnTJ9QtkWCQ+ZJ1Py9fw7e39a2be6&#10;Mls0EsO4sMFGXBHuKALMcYILRhdjcx4I/PNShwFYkfvGXPp2qkLSHTbdfs24xq33WbO3J5q07y2x&#10;TMTupA3FedvHcUASWEsYjaSSJomZj8u7OatRSNHESjfebgMenFQRtJKFdY1fnhumBS3AuAGZc/L2&#10;HXqKALoxKi+YynH3mXtWZqtvci88+BfMVVxwvI9s1cgkP2T5tynpuH9amtdiDcAGJ5DenvQA7TJJ&#10;GjX5NpZclfSrDSOkyoV4/vAU1JWiuNvljYwyrDIx7VZjTcpf24J60ASW4B+YNu7dKkxtjwx/+tVW&#10;BAknmIfvfgRVuOQPHiRPwoALcSkbvfpT54IpOHHzHp70lvC0R3L8y1JN/qSVTc3WgCvZjyNzDO3t&#10;mrBmkB2bevKmmRk3EXlzRFT3pIbSRCczN/s88UATM6+XmRfr7VCV2HdGuRVkoAvzj5v7wqKcKHVc&#10;/L0oAjzAD56t8v8AtVNGyON0bfkKiFsifL5TN6ZpFiFq24PigB8tspfzQPmqrfbiNoHbjirZdwu8&#10;hfb3qvejJEgUr+FAGeRJj7tcb8UtPa60ScCPdiNvlXqVxg9PqfzrtZo2Q+Yuee2K5jxpvubKSDyc&#10;4X5V7HPHPr+lAH5t/Hjw3MfiHNcRQRsNzKxmAOVYNuXODjJHf+YxXqP7OmrXNhNHHeW0yqoKs2No&#10;k+cnqQDgk5yMZweO1Znx/wBCdPF6ywWm0FiGHl/N95flznvz9OTW58LrOP7Mot4mxt+VF4znJ4JH&#10;OVIHXBA70Ae8nxI01izowm2qQE38jB549ePTtXlXxP1e2WNsIzKoYKpbqRxjr1/L9atXuqNZxs4h&#10;k+VcSKH6+nAP6ema85+JXjAywSMLjzPMVgJD8p69DyOucZ6D2oA8R+M2pTXMzMrbtzNt28BmwMnO&#10;7OMbTjsB6ivJpSpmLRuGIIKshO4DBBPH58/X2rt/iPqr3d00oy2HLIx45z25yDyBz6dTXEzmJCfM&#10;ZlVWDtmRlwuD3IyO3GSOcY9ACEKEwnk7lVTuTkNjj05B+XoO3NDB12hy25XBjYxlst8uCT69/fJ9&#10;ad5LsoSVVbJ5ViTuwMHt7njB6/SmzKQxl27tzElWHzMeDjoOOO/btxmgCOOFFVVCBY1iVMKDuK/L&#10;zxz0yOv5UpTY4lZmBk+8gkzzw2Dzwee/8jT2VmLKvzYZuNg3MT0OMkdPTpjgDunyq25JI5DjBEfO&#10;BnI5OACPcnp34NADFiG1mVNqjI+VScHAx3BJ4/Tkc1GqbJd8u1mZWY4VRu79MDIxgYye4qZ4kC7X&#10;Vg68QqX6r/e5XpuwO/AOO1R7TF8zt3IZGHuT3yO+MZ+tACLFsRi0ki7W+ZmABz29CMge4ORn0prW&#10;4ktisyMPlxwNuGOP4egPvgAbhwetSogkYBVYNuH3ffk9B97AGMdTkU2GJLn+IR+Zt5VtpXIGOhH3&#10;cdMYGKAGsBGWYBV3DGAxXbnJz0wQBk8gY6UCNUZZGT5mfd83X8OevH9RngF6rmPfFGV3qNylsHaW&#10;5HQDj5+RnOR16UrMxl+VZGZmPyyIPXnjoeSOvTJHQ0AC+Yy4k3MuQq7WLZy3Xj2HH0H1ppiMn7iV&#10;3J+XCqVbJznoeoznr0BpziND9oAXJkbl+WwuMHPpkc4HPzcAihYmjdYZXb5dxVtrDtnJyTnoeT9B&#10;jrQAscjPD5nng+XtZhg4bGBuz65PT1A4ximD51Yfu22qfukkEKBweOnPtzj0qZ1BkQLLtaOQDO4d&#10;dvbAGOpPft1xw0srIEk2/KoAVphgdMHge2e3HGCScAA0JHKo3y7fL2seDnHqMZ6g4zgdDzSosbER&#10;ea7kDcd2Qo9uGwO3cfyyGMyjdIMO2drOh3ZY+uCc5I7+oGe0sbbfLm3EKdxVfLBwoBHcY47cZzt7&#10;ngAS2giZ43MbL127TkhfxGBgE5xjtzyDQI0dMGL5dg+bdjkLnd07fN6AFuOKeEYx+W42ttICheAO&#10;eOgxjLjPGSOwpxJb+KNsSfeK9WwDgsSOnB4HX1HNADXg37jhmUHBL44yc7eMjv3/ADGabLbt5W7D&#10;L97csYf5iBjow6kd+owOvSpA7NuAZgy4K/N94H35O7nHO327khCBV8uVRG27y+pVox+WRwMgj8MG&#10;gBixxxNs2o6kqq+3OBgcAEY79MH60kUCrEpAV1j437ixB68YAycZOe2481MvA3suN7E7mzkHJOct&#10;npjt6HoDTV8tvldVG7orY4yeRjB9T0Ix26CgAS3WQIIvmVSSqqDtJIORnBx94jGQeuKkBjYtMELb&#10;VZ9zMcnA4JyfYdM8Gm+Ysjec0qMDnzCy89eMnkdj7+p5xQojRWEMrSBUyu1upxhcA9c49Afm9zkA&#10;dLbqA0TK2F+VTsX5uf8Aa6gBR6/gKIghOFY7fvLtU4bueBznPGeeM06NQX+UKwbO8x4yw9eh456n&#10;I5+ppYMGIsr9tsfdjwxPGDyOfTp3PNADAI2LQrwzYPmKrFm/2sdzz19O+akxEhZWO3awIQR7f93B&#10;J5P3ec59sHNKWSV/MZl2tkruULjgZ4GQCOBkdAMe9KTLMu8ltu5trYOB0HIyM4wemetAAnkgtsH7&#10;ncN22IZYZ4x6kLnueB24pzJG5CsFbbgKFG7sMk4PBxyRwDhvSlS3nR1H7tQ0YGSpJX+Hd0z69MnO&#10;eTSI2LYiKFf3YZsKwDYCgdCeM5H484GOQByxKF+QDd5md6hXIO3sTjcPYDqOPSkWJQ+2JVUNGPLi&#10;kYgM3RlXgE8gfgO5AFOwI3Mnl5Vcj7pXC4IJyzepzyc5AJ9abGfkCpFuzGpZfMPzsehYd8FcDqcH&#10;I9aAFLRs6tKGO/5vm7qNuPqMcc9CMAjs6PdHJvVpd0fGO46jcOepB9hnjjdktRzDvCyFsYUbmGGP&#10;AHY55zjOOGGcc4GMUUROG2jKqrNtON6rgnjtkexGfqAKEhXaqvt34K9FyPlHTrjAAwM7Tn0pI0ji&#10;aOQL91wzfOOgGd3PJAwOT1x3HNNczKfLO5UJIBb5cZz16kjH4YA7ilDqNsscT7ZG+RWA+9g8AgdO&#10;QexOTwaABpIoBH5kbKiDblsr0weeQPbg4PXrSvBDCpi3Lujf5lk5XaB0IwAM/L6AHjvSfeOI3Gd6&#10;rnLAZII5wOOMnqenNKzuY8qVbKsUby/m7g9yc/NntjAHfFAAkEAXEY+WRAsjI2FGR1JUnIJz1B5P&#10;QmozbqsZZNvzjd1Xbzj5s4Pbtzzjr1p7bhuAQOWXLNGx57fxH5eg/iwTjoeQpEUy+Z5a7csw+bgg&#10;g89PXA9QRx1yAAZFkcuVkV1cbNyHIbgAjjPIxgcc556Go0252RRKfKC4WQE4zyf91QenOMN25zYV&#10;mdsGIsWDnaVB3EsOAMemDgnp3zmq7rsiZIGWTptXaOTyeMAYwScjjBQEdqAI48bCYXIVYdqhl8tm&#10;HbqBg4HPUHK+mKcfmVYgzMqxrlkZTtGQP93nAAz0Lc81JIr20ixFfLbcyZZcZIP3iGA5xxgYIH6M&#10;Xy2lUYy7fe+6wG3JGcoSOTu4BPTpigCMg7OJ9yllG7dyyYwODnAIHAI7joOaUR7i0USox3YbcxYO&#10;T69hyewI9OadhUn2g7m3fM24/N0BJ6EAgfkPTBMbRl9sLM0gZcY3HHQ8YzjtzgZz7UAOWFT96JZD&#10;Efn3QlsKc4GMjOT1xjkd+aaS5k3CZvmbJ3N0OVweQBnkZzk8Y5PNOZ28wkbeh+Xb8wznj/BTjBI+&#10;lCRQi4aMOsJZvvM2Qi9zj0wSOB+HJoAFt98uH2/dwscik8FTjrg8cdM9vSmuiSR7WuFIZCVaRiCw&#10;B4yOMcAZJ9sZ7qE3L1Zd0Y+Vd23GRtGVzyc+nVfcVIiSnYUhYNJ93am3ORww55xgggHgE4Oc0ARn&#10;dtaXKsBucMvYcnqTjPIx6gD1NPjUxgQfZ13DhducHGSenAHUDA7Z44NMIQx/uVb5k+9gsef4sjBP&#10;1yT+Gamhw8io8jJ8zbvmHXqMgHp0GffOAMYACOJPMVWbayvuLFRuGW7LyMZOc4znPFJEixxMpRtr&#10;x4wqtyeoyV+9yQCSevQccCrKib9jMWiyoXPzkck9cnv2znk98OZ41iMPm53fKzLhkPB/2QQcsejZ&#10;GTnpmgBS9tukiec7GmK42tlVHYgEfwg+pzTFXkMFCNgeZkDhuAB3J6Y56ke4oiEzSMhlx8wxtkJP&#10;RegwT1yMdCAfWiSdUXMc67em4rtAyOeoGDj0BORjjigBrARFBIyglWIUcke5Axz8vJx+NRLHCxAP&#10;+r+7u9Txuxxjofx3e9SSswdWV/lDAKVI2jn72M5+U7gMgngdcfMjeb5gWRNny5YALuwUIxweo7ZI&#10;JyOR1AAqxAszSp+8BzvMYyCVLZ/vZP8A9Y54NKUUS73I/iMgxsB7HjKtjIJODnHtSLFiZY4LdS2c&#10;rt6dMduQAPm7g7e5prPCQXXGHwWLBR5gwSAM9/xyefrQArpDIqGY8bcy8hvc8Z9R06DOaa5lJXH+&#10;sb7zBVYkt95uM8DIx14PGRzSuDudS6l0GPM2/dYj5Sec5JHTrzRIUKs7xtu3E7dw54PY5AzjOQeC&#10;O+c0AMZ1niLtIAVboy4yQc45PXjnGOlQmMKRAoDffdlZSwbD4PHbGTxw2McZPEmMFlA4WNfvJwfl&#10;OMZHy8598Y5PAqFpBtZzhdq7lhOQBzk9SBx27HuccUASSrMrNmVSSq7m2r25J5APXA5zkA4AzSyq&#10;VOAi/dPlKysc8enO7gH5s9hxTWcKpVhEduBt2+gGcE9CT0J4xu5PFNO2FGAl27mAb/b528fQY4PA&#10;yPU0APkiXf5ZLH5hI7cnIwRnng88n1Pc9A2ONfM3S8t8o2bsZ9e47479/eh5GUMVw/zfLsGVI6YH&#10;AxjB4zj265GMu3CKSzcuwUYZcj35GAOnAJoAFZQMNt+VVOyPONuSMZ4wD8w5BPPOKJGVV2Ty7cr8&#10;xKgqcdsd8cEnnr3odXMbReY27t5kg44U5z1GOvBHf2pqzPyylipb7vTqenfnjqfQe5oAmYyQyMuc&#10;tu3MzA5+7joM5JOOc8A89hULQrHD5kahl25OY8AjtkduCF4/2iQccC+WdsTjdtG0qjcjI9MHGT9O&#10;cHnGaa7SMAFHltuO/au3OcjHqMdc85PvxQBIVgHHlq2VztAIJ+bIbqcevGM+1NkkjZW3sz/M3zKp&#10;bGArEkEnuegyOeelMabLbQrb1KtsLMMYGckDBPB988YzjFIru6cSMzBSG3gtz13EevIBHPJ696AJ&#10;JACTE0X3mPy7G5ODuHJxjvj37U03C7k8u4x+8+RVmDZO7rjpnPTv7jIxEWIZNqdVwynPYY4/EluT&#10;0KjAApQzRxFyX7/xcDCkYJzwcKOM9z0xQAbWkTMa7m+fCx9D6/NyO/JznI5GeC4quBLFCB5jHDRq&#10;ctwQCMdRkZ9/xqN1VmL7AzEEHcNwIB7nA7g9xx+dKUIZUIdl+Zcgbg230KjnpnI7k57CgBHVA7Rx&#10;xeYyqpWPkDbx8qhT39SMdD2xVeaPy12rt5kVt0m1C46A4x14B45BbsasXXznD8gqx+aPdk9Cc49O&#10;nQn/AIFxAodQefLb+IbiDknK8jPQ55PI4xwaAGGRldpEPy7t3zMw7g9QBjrzyBz15qMCR/nVVbdu&#10;4/ugsQTjvjauRnHBznNSNGkatOqPgMWXywCQAfTHPC9m55GOcVDIsJJyVZTlXO5Tldx4xwQckLjJ&#10;wQKAGuG2GTyvMkziRf73Odre+SOg7L6cwzbkZgzsdjO4V3Geg5IGMc4OeCQvU5GJJVCqGUpJtf5n&#10;3MScYGQTjjGCc85xkZpkh3lUeX5d2H2gjauMZx279Pf1BoAieNFV4QvLcbdnynAwSRkHnIGB05+t&#10;RSMsM2ydT99GXrk8sQQDgEhRgDk4P0NPO4MxkZVYrmRlDDPAGO+Bk45HpyME0z99HHukbaQxLfLt&#10;IIHXr1yQM9tvHBoAiePlMMrYbK8ZyMjGD9Qe/Wmx7c7oZm3lvlVsY6kkHB/vc9zyeeamlZGRld1V&#10;SFLbpMEtyR07dRk+x5PArybW3RrH8uDnbIuTnoBjuSfu9OnpQBDKEhRQJY1/2pJQC38vf2xjAGTR&#10;UrRWsg2yqpVWO1peM/mp9j68jNFAHyKGISSJdrSMoCxnOcdugz/D6H3wCaUyLIrvGzNlyOFwCxye&#10;oAGeo5PO3tQkXnlH2bmzhisJP7zuR69W6ZOfxpzylwxc7cMrLlg3twOOMgdec456igBy+QgaQNJg&#10;DC7c/IMcMRjAONxzzj361NGRK4WaJY2VM4d2PO7BIJ+UgjBHfPYg1HCMPtdvu4IJB+bPIHTv15/+&#10;tTlxGhPm/KeHjb7u7OVPYehznGMDrwQCdVR4CV3OdmQrKoU5PIIHQYC44I9xipYZWnXyhz8vzM+S&#10;SeuMZ7455PBzjGKjhHyKoO1hIA3nLtKnacHHcDA6Z98inWwG9FCqxbhGbJ45747g59cOSaAJkCyu&#10;mNyxqrH72cjPGCO/0+XirCmRlGYstjMg28twu7oDu9MD0OeKr2xyi3MSxoqgfMsJ444YkdOvseea&#10;kRRGgwoZSo8vaT6EkDOMkLkfmenUAuQSrlUkk6NuWR22sOcAnnjuO2fbNSWex9siLuL42gsOSSGx&#10;nGMdef1ziq8MsilQJjt2v924yA2CcKeAOvXoMdaesjzRExNG2VYKvUbs8HdjG3jp17+1AFy3fYVV&#10;AzFldV3LtYLjKnA6kA579c4NPhlPlqUdV6GP7oAJ+Y4PoG25zzheB0qvbvGOIHk2ndub7oYjbgcd&#10;+nT1NTrciR4ykqqzYLM4KlcruzgEc4PQdPegCUO0kamL7z4VWC5GTkfe5+YdTwDkYIFWEcOo+X5R&#10;gr8xIPOdv1wSe54JqmJvkaZ2RW27tzOrbTuJJ4OCM5PXgqc1ak3xk43RhuNrDP06jnAz16lj0oAk&#10;Sfy48BGHzb3Vd2Hbjgrj29j8ufUGclJFZlMfynMjSDkdcbs5xzzxg9CR1xA8oilXMoXssisQRxkH&#10;7u7BxwRz2+sifuwreaB1wyrwMjkYyBnA6Z65zmgCyZF27Q6ptZkWRpFyBgnk4APHYdfzp8bLINwh&#10;bcI/9Wx6dsDGD+Q6kdeKaG8hTLMVRhImWKjrznHv35Kja2OabmKG3Xf5Y+QPnHLN175wQScDPYYx&#10;zQBeYhZ1JnjDbsqWyQp3YwOvpxzk+/WpIpRDKixj5uAiswwRxtyeSM7HJ4I69TxVVVZGeGOdeV8l&#10;gkRXgc59cct0yOmfWrETsp/cn/WLuUYZt4z0H4D8BQBNFIYF8yMNuUgfNJyBgd1HPU4+XP4cVYtz&#10;CPLw3y/KF3O2S38RyBxkMT1yMjIAJqCNUUYSFW248xvMXajZP1P3Qe23Gaej4h3pt2qoVSXLKudu&#10;fmGOOW4HPP40AWlcOiyzkDq3l+aOew6jJPqf8aFIWMs0vzcneoI6DOedu3Py8ccehqJE2oyxE/M3&#10;OBj+6xXAAB2/rtPcinW4iYRq0fygq3yrkAk8nK9hjGQTwemaALWQSokkQrGcsUk5z29eMgHOQenp&#10;kqhdmTECqWxkGHhWYDGMqcnJxjGSCfwagby2QJJ5Yj3YZgozk54wOOFOQO/J9FS4YzqYziQt/q2b&#10;+LdnPXk/r1z0wQB5vEkiZjKrfwmFpGVjkk9xnJBPIwOvQECpo2QyACf95tbazZyMLx/uk/d6A/jz&#10;UK3DsfsglZRkbkb7y5GC2CQANoxzk59RTpFhmgUG73R+YDwpAUk569OD6n+IAcA0AWJJYzKouXZU&#10;UgfKxTPOWAPTGM8c88560bCW23BC7WwvmJ8pz/CS38PQZ5yPTPDEMiNvSF/MmbDqy8dOnI4GB/48&#10;aIkCx/dRVG6Ob95gBcgj0OeCO/P40AToTDCyuNrLCpZWU8FSc5B5XuPp+BMhch+X+ZvlVmmGNvYn&#10;sOOewz61GImjiUFI4/LVd3BCkYPzHnHT5cnHPTjikdXjtvMZP+Wh+YyHd97I4LA5DZPPJ+uaALFn&#10;c7lyLhisTZ44ZOM9OPryP4/QAGzDIstvGxtSqsWwFkOCAU7kfX2O/wCtU4VUMIw6syj7of5lUHaB&#10;z05HUt0JGDyKkdo/nuoTuyp3SKytuz91s5wOc57jBwelAFiElztSPpJ/q/LUL26cA9sjGQMcnOML&#10;GzzR+XDKfkUiFklIO4ryeDtxyPmxyQai2sAyeYyr9zy1/ujg8jsQAP5dhTwJZZRHK+Wb+FjnGTk5&#10;6jru6HpQBPG672CI21dzYjzlSCp4HGcEjA5B9KljcRp02q0YOxpNvpnOO3bqTwePSAbiUkmAyPl2&#10;9gvynoTx0J/D8pUkCoqiFdy4O5sH17H2PXuAe9ADyxOHWR2Ze+CSOmDwACc88DjaB16zRGQy+Ym1&#10;ijMM7QfLJwe3YDPT8ueI1Doq7NqrkHbg/ePIBBXGOgJ4J4PHQtWRWZRt3RqAVZirYPB6HOTuI6dT&#10;yCeaAJo5wUW3gdiixruUN1UjBUdt2R09fxpxlWWLdKF2yH5duWDMOnJy38I56fiCKjKsUYEMoVH8&#10;v5RjGAn3lOOhzgY7ZIPFSI295ovNUtGm5toLED5uCPvcgYPy8+/OQB6NHCf3cxwoBJOASMcZH0HY&#10;j0x3M4dtrI7FT8xZUBIC7uGyerH06ZOPrEuF3c7lbBySDjl/0J49O2M80i5ZVgO1j02qSCBkkMO4&#10;5I9wRQBN+9G4y/L1Hyr6Hk89SM54yPY9aWKRlO4Y2gjcNpXpnueei547k9sCocq6M0cSbXUASNge&#10;Y2MgjGf7vTjpSiTMq7STJI2YkbIbBznuCw47E/cH3qAJomA2Kqjd/D5jEZxtJ6DjOOc+o9QKarlY&#10;smQmPGG68gbuSAMYPOMYA7dBUYMbR5tIV6ZVowp4B4PHfBGOep5pzyt5uxpYyVZmAaYggcLgDORy&#10;B2x1xQBICx6ytu9dgxuyc4OcdsY/IDINSxyedNgszAfMuzB+X5SDubvyfc+mRUG8kiRCv3lLbWHy&#10;YPp7jrk+h9qckkcS5Z8RJ8u4oqqMgf3sjntjJHpyKAHCQLKI2jVm3MGO3Hy+nGD13Zz6duzonffs&#10;xI2BtIVfQjk/mOgzgHrimAsGDBk+ZWHls38RJGMjHXkYx0/Gl3ySiN0ZGy3DK20A9RjjHXoOn86A&#10;JgVTAYxn/nluUKN3QHgjBx+GRQhTnCspDfMGG0jknGf4hwvPr+JqNHfCvH83y/u9j7VccDr6/eH4&#10;k0ZSJdioxYjK+WvUnjIGQc9OmeB3oAmkJbct1KOUPzbsY54x+frjjPJwac7sf3V1IzbY/wB5HvPH&#10;8PRiD1c/Xvnio1k2s0QkkVePmXoO3ygfjz0zx1zT4cqTJ5vlsqEjZIMhuQcZHcjGQP4vxoAk3zOo&#10;cKvIBVo1IDAn73A79OwyR1xwse9YlAmk+VQF6ZB67sA8A9OgHI601t+5jnPOJG6kkfXnBO4j0xnH&#10;PJIACNsLIFkDbmIPzDqST0z1x2zweDgAkgMYbZGGdVI8uORgyr94dVxjnkjnJz64pyOdgKu4+b7w&#10;b5j8pGQdpyRkHGCM4zgCo49zQeZJubK5VWkZsrg8jtxzntnOOKdvwzASn5V+XcAgB9wWGT357Dv3&#10;ALUUnmSq8kzKqyblUZwnP07Z3ZHvXqHweMmYnmXjbiby2PyAONyrz1LenQ+nSvL7RVMy+Si7VXnD&#10;cEDtxyOAnsRnoDXp3wheXeojlkDc55+8P9oA8DPrxkc8c0AfQnhp0jslMiKW2hRtbrxjjpySTxmq&#10;fjNUktQDuOfvMn05PXg9B9DTvDs0jW5jiVirNu/1gJ5GccHqckdQKb4qeNoVDBGDdMsByDyfyf73&#10;TBPNAHi/xAtgZt7W+PlBO3JyMBsY6KCeeMn5unOK841S0d5mLbS33kZW43cZOOOhJ7ccZFem+L0B&#10;uW3Pt3ZVt+RknBzjBznn3JXPseB1OylY7RFIu4bSrKdzNzjjucL6dxnvQBz5sIzcKi7t2Tv+XBXr&#10;yNpOOcgDrxzkZqNrN9iz5LdAF3Aqc4+XP0zjjncPetWW0JxKrBjj5dynB+mT39ODz68Uq6eNmEtt&#10;qquFyy5KgnjnqMKT68HvxQBRt4FLqCGO7t5nAXDc9fbrnrXTeGtM23UYRG4ZT0yFOcZxuIOD6n3O&#10;RVWx09opdqwbW+6v94EkcDp04zn6966nw1phWVVMOW2krtUfPkD5gOuBn2+8frQB2vgOye3SMRx/&#10;3VKY7jtx7/THAHWvQ9Hku1T5omx2ZQ2RggZ9sgL+dc54MtYysbxSrIWPUsoJJJIY56HGM+uT2ru7&#10;TSR5edqA7QFORnPAx144x09fbFAEtrcgfuxztkBPzH8/zx2Of1rQguAUDSDGV/vYXb7d/r2/LIy5&#10;IfKmb91tXfvVnUZAOPfjHuODweBkWbecKdnlfNuyx3KAB+R55I/4F2oAlvUSYHy5MnHO5tq9hkEZ&#10;9eByD6iuF8eWFvflmMe6PDKFaQZYtyTwCDwMemFz3rvPtG5fNSf5mUlGDc9ufy/nisXVrPdGtugP&#10;+rxGpbCjIGM5GCD7nH1zigDwn4k6SqQzRR20zN8uR8zMAPvAbeh7EZIJxxwa8K+KPhV4PNa7tN3l&#10;yZaONWZABnjtn5uAOMjBPcH6n8daDBGjXLRLtWRCFaQc7VIUdeuT6jJ9O/jPxE8HK0LNFCha3Rtq&#10;chmbDBeMfLgYIB5G0/iAfB/xh8PSz6hJatGnlrxMrrhmbOCme44YdeOpGTk+AXukJpusxStH5REZ&#10;LbsepyRkDHJI985x0x9tfG74exWMLOZGbftHlqxHzADdzt7soXGfrzyflT4k6QbXXZzbyKy+YqhW&#10;UhnxtBHUeoPOOQPpQA7w5bSX8MkWmqIY4WKuqswJBzgAbTwc9ucj2zW9rOoefYRFoyqzXSLCj/wR&#10;7T14By3Xj1PtVLw+trpNmtmrK8kKnMSqP3k5B/d/KPmAUeoGeec8QatDNfi3aGQrhWEYWRl+XHsc&#10;fwluAM4HJoA6HwDNFJ4ia7eQr8wEZWMHc7Bue49eg9jnpXqvgLVpbZvtlzHvaQ71Eiht2eMkjOCo&#10;+Yn5QN30ryHwPaWivcarLqDMyqY7d85dmVCC2TyAA7EYHQDHevSvBSTajdLHbpGvlN/EgIQDgcDc&#10;Tkjdx0J7UAfTHwijX7CDLOrXDMpkKqGPIQs3Oc5yR+Ix3I928MCKFYTHAqys+Nm4DgYOBnPUluSc&#10;emeleI/DW0k0WwjiYtJM0n32KHa2edxxyWJJz0yRgAdfYfC99b2A8gM0lzJGD3yFHIPORzk5JyD9&#10;cUAd7o8kZP8Apd0WY8sseR0OcnpgDPGe2a6awT5lnCsAFO4yKVVcrnJ3e/X88GuS0lZWCxTzLIV4&#10;Eap6dxuPUHPYfgRXW6fOVslWONlEaKWk35xzyMgY6jqPUUAdZo1yjSsU3MxwNwXPX9ex7D+Rro9L&#10;tLeOHEhCdX+ZjgdyR6Doa5LwfKbudmEzeTChZ+eCcDryfXngfdrrtGFu+qLbajKyiQhhzndg8krz&#10;78f/AF6AOqhsmtrDfBGceWFWNgATwd24898txWkdQ+zyx7lVvMw4Uk9uh447n6AVV017aYeXcB9r&#10;LlEVu2TzjPYd/erc0lu99GnRY2PAQfKv4jr9OB9eoA6G4k8xVnAw33FTCsqk8AZ7kgmt3w8LKABL&#10;j5ivEaFQcNyNo9Se/vjtxWPDaXt54nkkmh8u1tYx5I3bfm4HPGcY6fU1rfarez1NYYxwIdka7eI8&#10;nO7J78/z7igDQ0SO8a7uLvUHMe6QCMrkjA6KMD0yT/8AXrUae3zsmyzLwI4+pOOST6Z79KoWl0Fs&#10;oXQD95ny2Vufr/TNWLe4hgjMdqu9upZgCT7c9ev0oAWeEXEdvbm6SJVddscbHaOOpHfH9KuyTtbR&#10;rAiFlUbVAO4tjgk9aoJAsN1HCZpPPZd0jcAoueR+g6enWtaKeC2ia2LLGuAW56Z5HHc9qACea9h2&#10;5jCIykRnd8yqBySPU1Tikvr+VYo3VbOFiVZc4k6DJ55xn27n2rQuSHi8poVG4EKNv+HTig2kl2sk&#10;OWghCKqOnVvU8/l+JoAmsrd3tPOYlmbA29CTnucdPfrVu382x8yO206Py3+aVmJUE+vv079aZZRL&#10;CywzHaNoCxMvT8up75ome4mu5IY2kC7AWkbgA56AetADrGG+vpZb+5CqqHy4414Vhnqc9z/9atCO&#10;6hMixyHgLkKvQn9eP1qubaEQraXMjFmXCxiQfNgcgjrn/PrUnlPapDa2FgrK3B6fKo6+9AF5LWDy&#10;yyuymTg7fvGg2hEu+8umY/8ALOPIH50QzI120awszdZJF7YHH0qG5kkju2dyD/z0kX5uR/KgBr6e&#10;hufO3fOq8yBuT24HT6VatnnnLLIwVc/u/Ye9VdOdLh2nS6aTMpx0wP8Ad/8Arc1pNcwxlV8yNd3Z&#10;uMZHfNAEc99b2dxHZySF3m+782Mc9adBOyqfJRXZif4sfU+ntVNtPttQ1H+0EuWfyBj5Djdx0+nW&#10;rSzRR2+4wssajG5VIz3+tAFyPV7gviNlC7SZOvy+/Tj8K8l/aY/4J9/sWftkWklp+0L8BPD/AIim&#10;SMqt9Jb+TeRk5GVuIisgP1Yj2r077QiDfA+d3O4VDPPdRIslnu3Mx3YXG7GeM9v8KAPyR/aY/wCD&#10;R/4J+JXk1b9k/wDaJ1Tw/NcMz2+jeLrVbuBOPuieII4Gf7yMcHrXwd8dP+Dcv/goz8CZZry++F7+&#10;JNLi3FdQ8GTLqhkAzyYYv3yDgfejwM9a/pcsJbr7R592/wC8ZfmaOTjd/P8Az2q7L4lS0iaZ7TDq&#10;uV+Xk4HXI7En9aAP5U/DP/BP34seGbz+z9X1O1tblVUyaLqjwR3UbYBw9ndjzOxz8nVT6c+5fCn4&#10;C/Gr4Sl5zZalaNJIzTTabqN/pqlgpAVfImSEgNg8xsCMngcV/Q34j0f4afFjTU0rx74M0jXLSZj+&#10;51TTorlTj/ZkRsenbrXmXjL/AIJ1fsY60C9n8IbfQZpOPM8L6tc6aTxgqFt5FU9f7tAH412fx4+P&#10;HhHXl0bUvid4yhgUtI6yXmm6irBMHhJLG2kZCpPJmLHOCOdwm1H/AIKQQ6Ruj8Q61oszQxqqpdfD&#10;CVXViO8sGqzfNk9lz34r9QPHf/BGD9m3xPpV1ZWvxY8YaasyGPzLw6beNGNpGFe4tDJ3IyX6e4r5&#10;k+MH/Brx4T8WySXPgf8Aa/vNPhZt/wDxOPBou8KMcFo7uMkYB525446UAfHGof8ABXG0t7ho7jWP&#10;DH2cl8KtxrVgQeecLplzzg9ycY6nrWbc/wDBZy2SX/kObkPDfZfiTq8YGOgAGhgjqeg79hxXsmu/&#10;8GoPxG8TXckWj/to6Esa/NH53ge8j3ZJ4x9qkORgcZ6Gsf8A4hA/2ipljktP2xPBBDJllk0G9Rh6&#10;cc0AeW3H/BZ5NkflXzKu7aWk+JuqyBxnqV/sXcvHHQZ7DisG+/4LHhL77Y+ieHb0tjcbrUr+7OQM&#10;g/Pp8Jxntnt9K9vtf+DQn9oFrh7fUP2wPCcWzPzQ+GruTfjrjLrW7pX/AAZ9+M5JYYdd/bx0uB5N&#10;rNHZ/DyWXCnvlr1MdxyO30oA+XvFf/BZTWGt5D4bsNEs5JIV+XT/AAndOwfAyBK+pRbQDnH7pvXA&#10;ryTxJ/wVJ+O+sX11NH4r1b95Jm3nt4dNt3VR90ZezmkGMn/lqTjoRiv1F8G/8Gh37P8AYLGvxE/a&#10;18Y6hIrKJV0nQLW0V+BnG95mX8fpg5Few/Dr/g18/wCCbHgZ473U4fGfiaRTtm/t3xMI4MgjnZbQ&#10;xtnPGC/+NAH4OfEP9s742fEyBrfXLu9u4fMWX/iaa1f3ihguM+VLObcDuQIgCeuRxWF4Qtv2n/jX&#10;OfD/AML/AAt4o1ls7f7O8H6DJt+Yk7THaRgclj1HNf1KfDP/AIJI/wDBMf4UQW8vhH9jrwLNcQqo&#10;+2ajpI1FwRjLZu2kPUep9fQn3Dw94d+H3giBrDwV4btLGBRjybG3SGMKuMAKgAA4AxgdKAP5hfgH&#10;/wAEAP8Agqf+0LBHqtt+zzN4UsZGG688eahHpbKu7BYwSE3HHJ/1eSOma+3v2bv+DTnwbJcK37Un&#10;7VWpXN1bRRyahovgfRVt4oyfvRi7uwxf2xApI9Mg1+0Vz4m2XSWtrCgV4yzTJHyvuTjjjHtWfqGt&#10;QxMsS3OGPK4wA/qfrx3/AEoA+ef2bP8Aglb/AME5f2OZUu/hT+zv4di1iIKv/CQa5GdSvwcdUkuC&#10;+wnPIjVRnGegr2y+03SJ4oLe2jeS3gmUqsjnLbRgMTnr/Pr3qvq2jQ6vLDLDevHCsgY7cct26ds/&#10;56VektliIMJ8tEUHarde34AcUAXGvotVHnSxDKNgKq8g9Pwz+vaseW4l1C2uFlRY2MjJCdx3Bcfe&#10;z29fwxV5TNZ+YDJD5aRncFzw2c557AfgayL+eaOJZ4rsRrG2G3J88mcg8A5xyf8AD1AMrW7X7Nbf&#10;YYbwRzSQjy1kkIwOv+fauZ19rqWSG3tNTXEUqMyW8LjKj5TkEnn9OM1q6t4ikmgmjsom228hRpN3&#10;zZ+Xofbdj161w13q+uXjXd1M0XleYywRyMSSmSARx9euB+dAGrr2sXMd5Ha3dyI1W33b2jM2yYOO&#10;DwOdp/Dn2rjNUvp/tV0H1qSNLj96sH2fcCFGMEMQwGef8eKNd1u5jiMcN8v2iNVMkKW+WA2/d+9z&#10;n6ckd+o5PXvEVgm2STzvlX7skobcWJwSAp4/HOMdMcAEHiXxXFaPILe7RpF3JI0eJGVR0UBV455I&#10;HIGcd6it5ZpkWSUPtc4zHH9zj2GcHZ1Hf61ztnsub+OWOJ/Lk3ZVGVipA2DDEEjpyTk8n3Na5EKS&#10;I2yGHI8oE5ZSAuB6YPGcZOaAJ7v7WxhmuHaBFbAWGQfMSSMYx83cnPTaDnJFVYtatbO0mOoSwPmT&#10;zFxNkFcnbznGdvHHOeO1WtKk1zUYmsdLiM8cLfubyc7lHG7cfXHTkDqAfbr/AAH8IFuJVu5X85mY&#10;N5hyFwTnKggYGSSMc+oxzQByXh7wdrPijUIoURl+0LhmRssq5BI6DoCpxnIx0OOPYPC/gS20a3a2&#10;jsUkmXaWbcDjCjAY4/QYGCK6zwX8O9O8LWxMVnGCrYxGPutx0OP8nJ61r362EUi6dGV3bcyYj/1Z&#10;zxu44P8AOgDAawnY5lVtu4CGNCxUAEAZ/wA44qxdtFFp4JZZI5MlCY/lHoeMZGR1/nWpfQi0tYnn&#10;i3mQ4+bBw2OMfL/WmLpssxjV52kjRgEUR/UHHbgAD0x64zQBStrFrZfPVHa7nUeYxJyi5PA4PIXH&#10;Hpn1q54SW8W6c6mu2ONWSOKFSc9/fP4EdTmty9jih04LHDjav/LNdpP59yRj3qvaaZCyNqltBtZv&#10;mc7iWJOAOc+mMjt2oA0tKunFjLced5jKf3S7gRkL2xjk459uK2NNd3tkm2bGBG8SKeB/X0xVLRtN&#10;22y3Nn+7jLFvujkkDOfT+GtOOeGCaO3WXaxj3MrFcnjqfb6elADo7ScXcl203ythfJUDjHrzUy6h&#10;c21+sCwHy2X73bp6/wBP5VDDqdwk0nmT4jwCgUYY+uf8/wCNR319LiOZDt45C9fw9vf+dAF+e/8A&#10;tW5ZvL25wqlutS6fexRJ5EbBf90Yx7dMVkpq1qgEbT5k2qI/m+9+lNtruVdpSVV4+9t9/wD9fSgD&#10;oDfR28fySbm7cirVldw3cHzL0OT1/rXPPdXLxZK7mUDbj9P8/wA+atWGpGJBG/y/3dx5H4dzQBt/&#10;aIwRh1+YZXrTh5cA+1KmfesidxdyqzTyKVHHzYIH9RWrbzsbXzY0DcAev0FAFqxnMoyqfLj0qw7i&#10;IE45HaqsLAR78hG28t6VJas7DLvvYjmgCW3unnj+YbaWaJpJVl844Xt60RrCz7FbHt6VYkSRIdwX&#10;cfQUAR/6ob2H41IJ1aBpLctn+dBj3R7mU8889qhnKR7fKXvxQBcilaWIFuoqRY/P4kAbmqsHnRDh&#10;PlbmpoJpyimZcNQBLcrHHtMg68KapXEMhO1of4uCO49avRlREBcSfNuqTbHKWh8s4H3WNAGKE82J&#10;hj95GfmX19qo3MZW4YspbZ091J6VtSQpC8nzE99zYwKo31u6rvxwq/ez0oA4/XvDdmJBdOAo5CyK&#10;vTI+63qMmsPUdDkht2tGj+6mcJ3HUnHriu+dIrm0VXhUow7Nn+VZt9YMEjaw2SR9fLbj8vQ4zQB5&#10;vqWkzRndFOibuPLDA7xj6/oKwr62ns5R512GyrBTGvzZByPc5Htj68V6X4g8OW93Et9bMyTBTt+X&#10;GcDp0479OtcffaXfTTyGa0UI33f3x3e3BB59+e2KAOfF4yMFe+W4DdPMHzDj156ex/wq1Hcs1rJC&#10;8Vv5ci7dpk689earXuiMsmFtZIlb/V4Y9zwf5f4emRqWqSWREKyyfN95JWGVO7Gc8YPXH+RQBsad&#10;ci1kuLZY5kVGx5aqrIuR1/8A15z+FalqbS3H2cHdHj5vmwcA8ZOfQfh+VclZeKoSD9raRdg3lpGO&#10;B15Oee/fj61p2l9abjfFJT8qjmXOe/A5/TtQBvW9xaQ3Xk2d55JLB07nH4cfpk1pRTx3LrIBD8vE&#10;m6PKke/r688c1yqajaXbx3hUL8mQZOOPQ8nnr+VWE1vSLWbecxs+PlyOAO/t/nvQB0Ut1ZtILCwk&#10;h+7hk2AAH1AU89u4/IU6TVIVni0y9lZZm4RoyNpPpgjPY/pXOwW+j6zdLq1m7Q3K4V5YWB+XPBIP&#10;PtjJroNOmjEW+W+jlDLtVpFGWb359qAK07aiurra6e0bNzuWWMbseoYHHHuK0Z0mEaboGU7TuDJ8&#10;vP8A+oflSzXVlbOrRQbvMcKWjbPfr9PoaluLi6+z/wDEsImLcFZicd/8Ov8A+ugB2nDyI2eIsFYA&#10;tHnoeORnmprDWvNZ7KS3eOTadobI3Y7jNZa3V39qYR7VXjarNyPoPYZ9sYxmtLTLi4jJIhVm67CA&#10;cnsB7flxQBHbazPMJFWzeMxvsXcOGH/6x7VsWMjzxR3EcsiMMlo2bOeelUbu6ghtS9xaRqrrny1T&#10;kMf8ipVvIo1W7RjngDzGOB+I/Pt1oA2YLiYnyJUZU28SEDB/XrVtVjcrn7vUc9Bz3rIF5DK/lwyt&#10;5m3G123FfpmrWkXq3ULRtP5u1sMx4P8Ang0AXVmKOAsbNCzZba2dp+tPjWTKtCPvMfMVv7vtVfUb&#10;s6bH5jQSSKvQKRk98e9PttTa8h32sw+7yq4BxQBdLRW8ZLSdVzjbjirUKwyqjxSKVPIA6euKrxRL&#10;PDiWEFivvU2n2cVu22A7v9kn7vtigCco6MWjZc+9TrP5i/INzBeRmo8lWBkCthvlPpTjH5beeGKk&#10;+tADRNHny3T5tvzK1WNySW4cL838JqrcQSSvutvmPdWq7AreTjZtPo1ADLFriNMGQsu7FWpIZWKt&#10;FLtYHJpBCypsQbVx8rAdKlgLBcSfnQA0yMFbA3EdRSTo8lrmJWDHnnrUw2t8w59KewynTBoArxyT&#10;iNTKv19qJlchXA6dalO9hh1/GlBJG0rwf1oARZA8e7GKjwpkO4/dGaR5TbS+V5Xyt+lTSKJcgL1o&#10;AhkxIv7tlOKbKQ8eJBjPAzT0twh2quO9MuQ5PC/KKAKc8I25DfL7dqxvEVurWcgKKy7a3nRyhKHt&#10;WZqqE20odQePSgD41/aS0KNtWMsTbZPMAkDLgH8vbrngE5rH8MMbCyhXUVaPYyq0pXlvQ4zx+A6j&#10;HJrvv2lLIRXvnK8iqsmDsb5X45x+p5xmuNtYrCW0Y2skSmSMKyquAT1GOPrmgC5q+oQTwK0Uq7eB&#10;u3bVHbGcHBx+PSvE/ipqSorhpC26M/L5hzjGcg8D+HjkAknsSK7nxTrCaTK72vVlwyeYCU9evJyP&#10;8a8Y+KvicvvMVw+3dlvmyRxz0YcE+wBJ98kA8z8TXa399LIyiRmY+U2zacE8dSOvbIxgtWHEYTIw&#10;RAOjrtJwMkkY9APx47nGKtajOs0+4gtiQou5/wDaOPm7cHA75GcDgGuH2SLuYbV5A4O1eOoPryR2&#10;OfyAG+YCPkIUNy3kqQRkg46YODx16d6jYxCTI+Up0Qc9eD3GDkDg8EGnGN3tvKZBtEP3QpPy4GB0&#10;BJPfoOhPu2RN6gLEvDEfMxI7EHnpjk9eTnA7EAGUkHC7k2sG3H5R2/h4GR8vPT24y4k7g5LMuQ+X&#10;cFQCAf09O3U4JprFj5dwz7dyqVmdsKMltvA9xj3IxQgPl7huLfK7eZgnbnA/AHgc+n1ABD5jImAo&#10;+bksV5GPTAI7c5AGTkdakEaK3lOu3btWX5sYXGRnOBxleD+PGDSEgL+7lUNkeYrMTgtyck/QdDyD&#10;3psJjSJYh5aqpxHGckRqMnPUc9+3Hb5qAE+8zSb13Mm5d2OoQHPIHfp1Gem7gGRl8xisT5bOAnmB&#10;uh4HzE455GB+g5bny13PhQ2Q/wA2Ccgcd8HkLwP4qI5mDZa4b5cIW8wDbnqO+0e3uPQ0AOX7MzCP&#10;YpywPZQMqOp6ZGOAcZB57UACYKXT5S+WXnnI98ZODjgk/wAI7kr5oWTe0m3yQF2gj5RjjrwDg9D6&#10;d+aUh/LVQFG1ezAAH5u/8P165Ug+tACFUDNKZ2O9eWKAB24Pb8cdenA5ApscmWYJJ8z5x8wBYgKR&#10;ngcnPXA9hmnCWJWZ5NgZm3fe2txnnGOuOuCOnPIwXK7PLsyvmbuPlxuwcdRzwx44I+7mgBS0Zjkj&#10;AXDJ95V5Yduv+yDkAY7Y60bwp3yyGPcxEgXgFsDOeh6jBxyTnpTWXzISEdtu0NiTkY6DOB0OPQ8D&#10;OecUBvLJ8uPBbj5flznJPbJ5x379qAHbo03N5fy7cbdp4BwMDHOBjJPrzg8ZdAIMB12/JgKwXGc5&#10;6HAJ5B6cHv6gkYZb513N8gZlHBznPPPXHXnAPHNDx+UWJCtyd24Ec5zgZ+7657ZPJ5wASRw28e1V&#10;+WNeFLFQVXOCCf4SeOp/D1cqRtE+SfkiA3yEjAOB3+6OCc4wewI5ptvgbUb5spwGT0IByMEDqenG&#10;G7dhHZ5IzEzbl2lQqjdkgDIx3OOQB+fcADctuJjTA2bnCk4PTJXjHPY+pPpUu4RlpBIWZuPMkypL&#10;DDYIHUYUduRUTlY13O2VXhm/u84HAPBwDgDsCe4y93RgylNydWEj7QFz16jA575PHp0AFjVfNBQF&#10;W2hG+bg56jPTHH+9yaU+ZF+8JViz/KWz97GS2A2c5H15BpiAMqqZgGVtu5s4Vl2gknPQd8ZwPrym&#10;IwjRMFjBXgs3TJAJ4AYkjOenHbkAgEsbTb90cvls02WYHJAB+UkEDGfX9Sc0ea0kfmJI7Rt/eYgc&#10;/MM4Ge2d3AyMDHIDTIyt5AYqQThT/Dz02g8crnj6d8hMxxhSqqvlrgKrDMfzbQDk98+4wRnjigB5&#10;KvJuBby/NJ2tj5MhiDg9cYzn68gYw5md22xY2spb5XJ3YBx0PI9ec+xwKbJE3m7Ybf5wo2r827bs&#10;JPPHqwJ7gMOOKSSRjK0UsG5lGWSVkJ4HJx6fw9Dyv40ASCZPNG5cbRuWRW24UDgc/TH8+ckIsjbf&#10;nO7DfMFXbuHy8AY28EdyRkZOTkUwlVKRxbmZ+nzAscAoeuDzn+E5x3FP2uHG4S5bPmbVK/L13Hvj&#10;qcDPOe1AEkaEKq2+3b0DN/BwTjHPpz19COcMSEyj5TwyY2SFjuXIO5uM5wfYcnPOKjkiCsqXG75S&#10;/wAzRhdxGQdvQnPH59RRDKqoVaTKs/zYmX73JIBJxyeDg8dhjFAE03zNIcbvMVhu4bPUDpx9TnIB&#10;J4pZHPmZmZgsjf6yRsqjN35wPTI4A+lNVnLKftIZjtYyRoQOGwO/1x2IJ7ZoLtbyFlVo2XG1SSD0&#10;UgYyOBkjHU896AFaSNVUiJgPmz5mTknPBGMDGQB69R3pSkUqF1fHP7tjIFUnI4ySWxgjtj5hjgcK&#10;qBgxjLLtyACGODxxgA/7P0znIpommV/3ZkDDcMxuFOODgYPGegGCORnkcgAGXdvGVZvmwYsEdhn0&#10;9OR29yKAxmZZWRh8ncZKnP3f8kYxnilGI9sUHtsAXvkcYx6N1AIOQe1N3eZ8gEgDKMRtHnB7EYJz&#10;gH/0LFACbjLKseJNoBDKuSMEbSPu5OSvqAcDmhPn8ssFVpOWZTnB3beuMY469ABzmpHWVXVvNUFl&#10;DBmU4AxlV5B6buowCeRngUhw+392ylixb5s/NjPzYB3HA6g4POeuaAGh4lUKpAXbht/I9c8Dk5zw&#10;etPYz43Mv3Rjgs2AQ3GSOw4BPfOMYoZ9imYufLKiMSeXuCjg846dOSOvA78RrsmdYUjU7ckDcSCD&#10;znKkkHPOccHjAoAkn3pGWG7cin5tuMkDjAwdo/DqAehpEEcciYfhWx+7fG0DoTgL6denHJHUrGzh&#10;/PV9y+YVyZOjZGOexO09Ru7+1Q5iYbDLtXswcc5HoAR2OeO5/AABGY08skbfk+XjIYKThh0yO3B+&#10;8M47Od1wsbKowQCobORuOOhPdScdPShg8oPlgsvCqzMT2Y9zyTkHt1OcHksaZC25pE4GFXuzZ9Oe&#10;vOc4GSeRzQAq48rcluwVGOI1j4PLH5eec8dv73TFBeAxfI65Y/MRnoCp53MQeCeAB+lNKeSfmTaq&#10;L90sNsa56Z6Bck9ffmmgM8YxKWWRQQzYHJwuCByf7vHt1FACswkjO8s7MSVb14YZA/2TggjGce2S&#10;Sy5cv3eQvDvb+IsSOAq57nPUE9ec0A/OryMfnQkvv2nGOCT9Oep9D6FFWR4T5Ujb2X5gHG7cMDnA&#10;4OSehwOee1ADj5cbZt5GTbtCsr4+Ugkkdc98jseKjYI4kUQrgKwI7DjOMDOM5PfnJxxzStL8zbmX&#10;fu3Lub05znnPQDH1+tJHKAiszfIqqfM8w/LlR6g5JBI5Ge/TmgB/m2xuWydvyjasgPAxkgfj3wTj&#10;pgkVLEYVO/lVXkxKcrjn1bnA/un8CCajSSaELhmCryJAdyITyV4PLdMjp8vUmoyVVlbJ3YIZGY7j&#10;kAHoO2MdyR64NAE6QiMhWkVfm+aQIAwOcAnI4HTkd89qAVZDGJI9w+9sl3cYORySexA47cHJqJGY&#10;cSE72VmZvJzzk8jIJzhivfrjI7NeTKhriQbBztdj03Abcsp6NjHGB0Gc0ATXF1JFH5kO7bGrMpjk&#10;6NjdjHOOecAjqTz2JFIVlXftVsL8x5AxzjAJ4PvnPfio2JKhxLzg7ioO05zx09jxyB/JqIsY2Ika&#10;AHarK3XOcEEj0Y4PHTPA4IA+4YlmM8m5WVi24fKTggjIHPI5IPJPTgEMeRolwmWG1irSR4C/3hgZ&#10;5zgYBHBzTS8e/Y8Rbd0Zm2lxg9s9T8o6DB6Y5NRhhHCm0Kv7slX2Y6rnGAM9A3cgDPrQBNcTRB9g&#10;MbfvM/L91TuGTj5gR0HY4AwOaVp/3BkdWjO0N5ig4+YAEj0PX5fwHBqISEh3LLtCsSQzbpCVz15H&#10;IGOgGeSRnBc+GkYO+WYMW8uTbg5HopPQ8kE9etAC+YqFVG1en/LTDKdpJIOTgHHrnIPSiVP3bRSx&#10;7hjLbm25yACTz0+b0OOfrTJJ/mWBJP3f3u53N0ycnI+7jp+nFRmWLLKuEUk/d46Mcjpj8OMj0xQA&#10;8MHO1kDsScurccnd/wACyAR68j6VEsk6Oqs8a7ZFOFk68qMnnAOc8+m08UNJlmyjLlm3KsmCecg5&#10;z/X0OfVsRl3qvmt22uD78DBHPPPAwCOtACgrIwjL7j/Fubkvk5A9vcjGMjqTTnkDblRm3MjGPIAb&#10;bsPXk4PI4PPPQ4qNWBiWNpVChsMPMOF4DEn3w3bnjOKVpAzZlXy933g3Pzd/XntnGSOO5wASSGF7&#10;qT/SPMyG3Lu5HI5xnjjJGcDOfTIbHLIqhhDu9DuODzx0x9ePXsDzE8wcrJ5nyrhg288HBOQBnAzj&#10;oB7HPVEVU3MiZbgsVgH3sE5x2wCcZHRQec8gExZECq752xFlB6sBnnJGDn29enBNDFA+AqybvmZm&#10;Tdu4zzkjrn8OCOoNV/M+zLtmbIXKszSBQWAGSe/ZvlOccnml88yuUkDDj/novBzg8ruJ4HHAGcZo&#10;Al25jjWTb/d6MSS3ykdT2x2HPbrUaurGRsLxtJ+YDODknrwAc4AJ7+hNBly7OPXEjBh1AbtzkYB5&#10;OPb7ppuyVh5ewqFX5lYkY6Ag4/2s4/WgB7TIjK7ltu7KxbBtzxnAOfmz3z9OAaRwHlV5AsobJb7p&#10;39eOv+73B9h0pgISURSPtX5h2AYbslcc4IZsZwev0yCQyHyyqMuGVkZh83PIPGcE+3bpQA9CwZdj&#10;ozMcFldT9c88Y+YfifQYbEFXYsj4bov7zGDs5UegGCc56nPfFNZiibtzHbtVVbsM9unv6DIHvTXn&#10;WGHYsa7VUFVjIUhc/KeOBxwMZPAxxQAO0RZj5/7zy8spBXvnd24yx744Uj73MgmRkZirL3GGC/dI&#10;OM8HsFx0PoeBUX2h3gaGKdm/ePujEmRndjdjnn5SRyO2M9Kc7vuaVWfbtA2nccqehI7Lgcj/AHuD&#10;mgBoYJHtMzncNplXhgQeOPTp6c9M44aNoHmwOV/eK3ykjnqe5OPkHB4wT6YLGkidR5hbByrRqM5G&#10;T8vsc57AnI96A24AL5jOjH5UG3b1PpnAz3zgUARiOBiPKQ7dw2/Ig9B16dx0zwe2OWlsDKvljxiR&#10;gu5SSMZ/PjOByR0oDRwBVRdm5iqq2F355wQeoxxzycVAsqynEbbV5U7mA4Gfc8g89+MdKAHzkOTJ&#10;lmYSfu253dScD5j/AL2O+7g1HKIvLfZJv+UlVWPPJOcdPQHt0HfNJJNiPcwJ3YBYN8p5J6HHGM8Z&#10;6Z464Zumcbh5jKWDblXuSR7DAG306k/w0ANZo5GaNfTaNpYlsEdjnkDofTtTXbPzJa/OwzwrZ68Y&#10;yeOe2D3pMt5alTGVVc/dxwOC3cdRweOfWmOFll+RG3NkQ7eoyeD0OeMnH4dM5AGvJIV8tVaQ7Svz&#10;HHoAenynk4HI3ZB54plyzF5Iy0ki7SuNpOMjqFHIHJ688jgUkuwLGisu1GV9sfQfMcH8AegPVvfi&#10;tO2yHyhuZNuNoGcgDOOvPXqoP9CASPJZRPm6dRuVSok57fUdse/6UVBLIYkDxzxxgswysbSBjwf4&#10;AwHUfp6UUAfJ6Zkyp/eH7y+WqgtlumQeMgcDnn86dIu6RYmkXtum2EuCCpHzZ4zj64x9KjLvIywk&#10;naxUspbzMjJGMDrj8+OxNKFTPl4VpEUgo2PkAyAQByOvU4HPXGQQCdJI5BsMki7m/eKoIyB7dQeo&#10;5x37VNC8m7e0uGZmBaP5iNyv3GcgLjGccAdMVDHK8kKtDJtXbwOxO0duemevPIIPWpZG2PtkcNtx&#10;tWTbwW4HGRjpx3+WgCcsW2ov7vzHw6lflHt156g+nI5zUkLxk4kT5mXLKseMtnB6+vA68buw4quh&#10;hhXEgiVQw9VAY9ATk4GAvHc+tTK485yXG7g/LIcfexk9x97qemBjigCaKPcI49nmLtIZpI+S2NoO&#10;7PUADvipFmhdh+4ddwLtnaxPoPmA5wMYye3BGahIMe10+fYuVJbG3knAGOMjJx1FTJIEViriMBce&#10;Y0hVNobG4dsHqck84x0oAmjZURgqbVyq7dw3Dj1I4/njHI4qZQsrNbSzJ8rMpkkBYrk4yORwBz3z&#10;71X6LGX8xF24jdozwOgHTg9vfk54qZZQgLmTyVbBLCTb8ueDwSOuT1OcZA7UATwTPu3FAuGw3zqx&#10;GSeOvQccdecY4qVHIyBAMqWQLtZc5IPGR7A8cc1VZo/LImuPL7bWOOR6Lk88jGeeR9amhh2xm6jh&#10;ZY2jX7kZYKcE7cjJ6L249QewBaV13LHPx/eVowuB2OdvGRzxyR2OamTKxKrwyL8zH923LDPoM88d&#10;/QVWV/LbBdo9rcbcfw9VAz+PQEEYqeIO8bMU+8xRmVhuYEE4PrjAwDnBGaALELybmf8AeRrt3vuB&#10;C7Ce2QO5xx6c+tSbHkXMbMp+YKzIeMHGD6Z5PHBqvboXl/1H3ypcBdu1jnrk4PBK89847YWLy5Pn&#10;Ee8Ha6/KArdORgbj06cn60AXpZ4WZpgsahgDu4yoJZwCo+nOe5x0xUqNMUVoFUueV2rgEld2SOuc&#10;AZyOtVvNmwQVZfLbgq3I6HAzleRjjocc81KkRkVbNG2xrnhEbb9duSBySSeevY5wAWbf5GEkMSsq&#10;8RhmVsjOP4iD169+Kmt2byMXG1R1fcpJCnBwSe/054PtmsjTAtKFlTdu2tJLtKjqOwH/ANerECwj&#10;5o2XiUHdx8qngHn05/AHr0oAmXzMxwREqG4UeWGJ9s9jj3HX6YsI5+7bM3zMgVmXvk+vJwe3RufW&#10;qeyMbQVUq3LKPlH97GMcEcn6Y9qnyJ08vyDubGCrFs9eMEc4yTj2PPNAE6u3Ji3FcMv+pG4ncOM4&#10;zjBK8noPxEiBsqE2gj5fmfgtg/8AfXP1AzweCKhheGEySQt5f75tuNgLtz1wOvI6nPP4VJDLhhIj&#10;rtZk4GFy3r1HuOMd+1AExKIFeQr+8kY/6sBgwGOMcnGcdAPbggywxyXMq854IaMEBSM4AGOnIOOc&#10;diOMmKzZ442CLKqszFkVNmWB3YbsR9PusB68qszbsKm7ylAjZhkMwztGfQHPI/unB4NAEsqFt7ud&#10;23DfMv3vmPUKTgYx2xn8hIPMCYT5lVsMVjKtkqeR/wABHHJA/Ko1jiO1Y/lXdhJMAMuRxnGSBzgH&#10;AJGB7kW4adG+ysFjZd21TnOPxPYkbTwPrQBZJLrtmlYArt+Zc7Ofm5575OW4JXNPiKSBlUfLsO11&#10;kACA4ym4/wB4kfioJ71EQzOyeRI3UEKc5wNx6dcbuo69MUoLXA3NGJG3BWZfm2Hv6Y6ZoAsCSN/3&#10;oYKu7gqy9d3LdyMZbqT3PpTVjt0DTIm3c4VZWxuz04IGT9STnOTjNOt5GSdldWWRiNw2lcHOO3Oc&#10;BsZz04ApxfEzGMru5zjP3vlz/wAB3FvT/AAWPzREzpt2sSf3nc7ScnjPQcfj25qzI0YdmniHy5XZ&#10;wGXn1DZ5CnGAeSfpVW1g8uPCAoAwQ/eUgYzg8ep5HoRkc8SIXiA2ZVPl+8wDcZ4xjOfkX0Py8Z5w&#10;ASCJTGS25l25bJBwRuye+MkAnOOFxgE09mDTLK0g3O2PuhugOD0Jb1wR359ag8zcwmSZW+bcGXPz&#10;nKdx3546/wCM1s9vcs5SXb8qtJtwzY5xnPOO4PYEHIyRQBZikBRPLReGyreZ8q5JB6Htz652kEAV&#10;KLhG3OtuzK247Wi6sSSASBz6ZGPxqOOV2VZJIiq7QrbTjkcD7xyRyvHHUGpA7eYsawFvMYs3UZO7&#10;nsc5GPb5cnpQApkSMZcMWVWKnbk9eemTycjIznoaerIkyo7Kvl/8s3xuYbhxwF/Q/geBTfOaAYWV&#10;S7KN0fmAHOR14w3bp24JJxlscUyr5Ly7Quf4uG2AKWB2+xGOgPORigCRFdFGPlVeN23owIGc4525&#10;HX+76ZqSAcquZFXqu3aQPlJxk8cfL1HfjkVDKXWRrmSH96CHZuVYkAn5SMdOgzjr0PUOynnZYLyr&#10;jZuyR8pw2eo5xj168ZoAsQhHiRs5U8t5eQCoyRjeVOT8xB6Hd6DmT9+m1mZVZfmwq9CeT1ODyR6Y&#10;wM881C+LjdE4Qb3ZWT+E5JXPTOM+pPp6U5TGg2RwsqyNkxjgHjOMDtyemBhj2AoAm8r7O2Cvzcjb&#10;5gDHr9OcrzwOvHSho4/lU+aq/wAS7yPlzwv3uhB45PBGMCoVO6DZvG1YxtXf8qjG7PPHB3Hb+J6g&#10;04K027y1UK0m35dxwM/e9iAM/QnHQUATDKSKvlq/zcbgMdfXdjA49cHHrQpdn2Jv+Zsdxn0HAxn5&#10;uo9c855jJMp85IVbdtMiq/TGBjOeQMdeMH8KPnTGULZXblvkycZzjoeVz+CnsTQBIDwrxt96NjHu&#10;+YKvTuOR79+eDwakMgVWnhLL97Kqm7apPHXsB0/A9xUG5ZWUttZvMbexX5hjAHQnnkf5JFSCJTJ8&#10;i7G4PysWCNntjrjjj2HpQA75cs5jcYJZmaNvXPHI6Y/Hkc0qvIh3Shm6OzRt16DHUDqPr6jkiokR&#10;dytFDuK7drbM545GAARyv3uOWI55zLvnZlOxz8hO5ZM/xZz7n3BI4HHPIAON2V8gsrKDuVuORx9M&#10;HPQjn6GhAyjbIGwzfKenHf2A7fqe9RssLyMm2HdnK73GOnqAM9yO/Oc4zUhlILSFkjO3c0m48HBG&#10;7OeOp6ZycYFAEyOEO6GJvvZ2txnnryTt5HU45zSr8j7pG3DlenOeOnPTJHOcn37VywaWSE9Xyyjf&#10;yw56YyT269j7ZqVmUHY+0+Y7dNq5/PnBP5+3BoAmRQ26NMEbmCLMoZiMHt0xgcgZzjv1LlXzBvQf&#10;NltrbhuCkDr7Dj07Drmos+YWDJ5ob+KRcZOTyeSFPUYB5zgYqRRK6fvHkYYBYthV2hhx0POfr7Yo&#10;AcUDx4iJG5WK5XkLyBn/AOJzkHIwcVMkzg5jEn3jwVxtHtg+w6ZHPPbMUQcAby0m1WVpONpPpwO5&#10;X6ZBJAzUrfIohC7h0aF87hux2AAJzx0J4PHGKAJQVztEjENjHzZ3Z3Db8vXk4/2QWJ9vSPg+5lvI&#10;1aJJN7KQu4fMxym7jcADgdse3FeaQBhOYpJGZvlBDAhgO2cjuzZ9fzr0H4Uzq9/uliLKrZxHEBlt&#10;wJ5PQkenfjpQB9GeE0E8EbKnysFH7zB3Z6c9OefT6U/xepNpuaLduAZl8vOeTj8M9u4z9aZ4IEj2&#10;5k8wg8LJux82Nq55HPPrkZ6Vf8RWn+jqoQMFU7VZWH+zjOfx7ccf7wB454ytS1w6RKVLd+SMgAep&#10;6bTzgfWuFvtPjc7iG+795lXA45OOvTPPIGTzzmvT/Fum7pGhSPewH8IHGOOgzyVXJyM898AVx11o&#10;5E0kzxhiW3btnTnAxxjkfQEdqAOeFgzMJCpLbiRvVjsODgcY6cjn+9nI6BDpTeZgQHnA6bgCG6jb&#10;14I+uD2roINGjgRXRM+Xk+YGCt0yAMfy9M8DrVgaLtDQvb43dmUkAjoeSCAc8g9t3fGQDJsdH2yB&#10;QsbY+7ub5VI6E9j83B7dea6jw9pnzKCmCzgbR0x1PQdQeuB+OKhtdONvM0ojZWUKVZSwIUY4HOeM&#10;cZwP1FbmgW3lSxqNmeu7d97OePwOce470WCx3ngiwWWNfm2tyvlr1U5z36e/HT1r0Czs08lsR4X+&#10;8M8n2BJHU9ff8Byfg228zaC+7DDaq9SBuwo9s4xyMdK9E0jTgln5qA7m/i25x6nn/PWgDm9Q03Yx&#10;YRufmyfb7o7YP8u9UWjkVtixMx5bHJ74465PToe+a7O+0USOSg3BVG3aSc4I9uOuevT0zxgalpDc&#10;oVaTaoHTPGMH09+O4P0NAGXE7DDuzOSFKfNuyPl5yT7A4/QGnXao4CozHncFUjaAPx9VxgninTIY&#10;WaE27Dbj1P4cjgEsB+uemWs6hANxZOoYfKCO5wMj1+lAHO+INIjuQubVsK5Cjbj5fYce35A+481+&#10;I2gxpYyqy7mk+73+XBJbocDDdwOV9c161qCRuGhkX5ZMn5GxuPbp+WeQM49q5HxRY280i3TSqfMd&#10;isbSKMsQMN6EDBySP8KAPk/49eDllia2sYj8sJO5lHGfmJJznqf/AK9fGfxe8JnQL9bp7UtM7F8q&#10;6sHcA8HAyoyoGeTyAcYGf0Q+IXhn+37u4u7wLJFuf5T8qyqv+9kBfQDpg49vkj9pTwhb3F80MFg5&#10;SBlVmkU/MQMs3fBJ3D6Kc44oA+ZNGtb3C3EiqyyRsyLJ/CpGe+ckntgdByc1YgFveP8AYLA+YVG9&#10;mXAwR2zkADnnHA5/F+tKumG4mmimVt+1Y8gg4wSMcjrkd+nXuJPA+ms15Ms85dWaRGVmznoW6epO&#10;Sep29zjIBL4TuVtr1rOAEmOPfvwSAPlxk45+gycgZ9a9o+EtkJbiO2RkW3t1yxKrl+R1JHXt2yc1&#10;47psUdjqsjwQbURgpbewRyM4469sbcZGa9k8DLcWGjxwuyi6um2+WJNxQP8APkZ6dsdeT60AfQHw&#10;21W1kB1lUmxMw+xwtHtESbQRzjphT753Dg9favBH+h2f2y8m3TTct5jZBYH07jH5Lk/w8+F/CQRa&#10;VYLquoqPtbspSGOT5o88hF+XHQoenRh1zXtPg2a41N1uLiZpGVSAqSNhdxG0Z79T25/4DyAeh+FG&#10;hmcyRyP5bMMArywXqOgGQDzgg9wAOT1drHusfIllVtu47YxgMR+IJ5+pHBPqOT0mSSG3+V5G8yRV&#10;kO3GOf1wOevBOCK7HSBEbrypD8rNmQ7SQuB39Pb6Y70AdX4EsZPs+y4j2qrb/njXocHt0PpnP3jk&#10;DGK7Xw9ZwX15HqLxtujVQu5m+bnPryepyPfNcj4anmjtyscqDch2qvHUdT9PryOSDXceH7XFuLd4&#10;G+VgWD889snp07YwB1zxQBq2k3lRtdXD7nj2qq5x8x4yB3/DuK0bbzJpkljDu5bdlV4Dg8nJ77ie&#10;mc49q5y51K8bxBDpVpJ8snzMzc7MlsLnHY+/ftXS2Lx2p2W7rmMFV2scqTx+H1yMlc9sEA12EMiy&#10;XZuCYbVBuVRkytx/Uge/NShbpW/0eJd0jYaSbgZx0wM9uOv06YEelW8EUC72+VThcZyx7nuDyPen&#10;Ce+aSaCLzV8r/j3V/l3e+fTP4UAa1pp0UTLcSu0iqjKrbguBnPCjGD26dKaqRJdi6mk2ru+f2Ppn&#10;uSay7a6vENvZwGSRlUhcLgSc9W9unuSK2UkWHT4TI6tJv/ebQfvdTjn1oAZbC7m1L+1GaVl2/wCr&#10;+7vb0PORWnYvcx3TKtvtMjbpJJD0H9O/19qztM1EebJ8v7tX+V2/5a/TnmrMt/KYvO2/u4V8yZYy&#10;cb/T8P0oAf8A20bW/mLebI21Vj+bn5iPlHoev4V0G8y+SsikYjLSKnsPu9elcvoYnlSO6vh81xIZ&#10;ZI2U84HCgdT16111vP8A6Izvt3bcu23pzwDz1oAdZzzXW1o0ZVb88Dp+P50+OAyXaps+VT1bs3r3&#10;46f56LEBHbDef9YRnjBLenPv/KnWsRsBJdTo0jNIdxjbduyeB9Mn1NACxixa+hcWjrM0f8WTtAPJ&#10;/Pj8a0SyBVV5zn9Tx6Gq8t1KcLHCGbb90sM+/wCVOtryBmaJhukZ8BVX7vHT8qAJp2mhtmFttjbb&#10;/rDyR7/X86git7d0Qu25WbPy55q2yugYqoZmU7V5qaLEJDzS7Sy4/TtQA2G3EUKr5G3d/C3YdcGs&#10;/wAR27agsNsbpunzCNeg9M/WtC+ubSIxl5csG2jOef8AOKPKS4kW4wu5TjdnofTFAFWaXVIIFhso&#10;otzcKSp+X6n6VT18axdae0FmywlsKrbQSxP8q1wl5E6mPEn7tVVWxgN+VQajFqEVukNnH5krfed+&#10;g+tAFHS3nZltxa53HDZ/hwOo7Hnir08bMflcq2ei4Pb9DVq2tY4MSpHuO3GV5z7/AORTVYMN3k+S&#10;WY7lPb3OKAM+G0RX5PmMqgbmI/WmXcqwWym6U5b5Cy9yf8/WtNo1OA8TbvL+8pxWbqdxaxssMkit&#10;5gxGmeuPwoApWkyRSlLIw/MeuME/Sn6jqd7Dta2haQ7SwjXGRx057mj+ylKv9mK+ZtP7xu49T+vp&#10;75qOztGkvGa6dt38Rk/h/PrmgC0Ljy7ZHuwrDbkLtLZ/yar2WpXjBjcZ4bG1M4C8Adevv25NPu5G&#10;s3WIxJ83+pG7rTSbKP8A1tx5byNgbOeaALFwA+0WEIjK5+bBCjPp689aZI8v2ZobwHapEnT5Tt6E&#10;/j/OpPKljtW2MG2L/Fnk/wCfWoJ4FuCN771deFf7oHt9fzoAfbardzLuctt25VtrZAP48fyFLpms&#10;3t5A1yECqrMFkbIJXHB9qSOVYpHt1Cq6nG3uB/SoGie4wu07JFYd/wAqAIhquoXEbLLN53zNvYr8&#10;oPPTPt361m3+t2Og2zKkjKHm9ySx9Pxxz0rVttLi0+PzETgDCqrfxd+P6+lZ2uaKL0qsoUZ/1XQl&#10;W9PmHoPxzj1oAl0S+/tzRl835WwGkU5ByDxzx0H86nGlQT3S3M0jSPHu2KG2jb/I0y1SHR7aNJ2Y&#10;MzYVR1IP9KmWFnaTZJt3D5vMJHAIOPx/xoAratq/kWe5rZh/1z647/mfesu61GG0jaa4QrthLO/c&#10;Dqc49h+tac6al9t2zwIIJF+VWbc2DjnA/wA/WszV5reC2a0ulRouMpJnuMKcH39aAK9lrP8AaEAk&#10;tbKZNpJCt8u709up/DnrVW71i8ttM+S4fzGyny429Rxn8fbFRXtxNLpyR2VqPLAPl7t3zkEAEYxx&#10;gMTgc1Uiv2aPyrhlSLzP3O6MyO/T5hgYzkHtQBe1PXha2r2lmPMZgfMxwseM7mO7nPB75rnLrWrq&#10;z0qXVtXmkjbGEiyDxuOAfXjGT04NUr3xXqEt3cQwWXl26yeWshIZ5sZ7E44IJ9MD3rmdVu7m8uGv&#10;bmaSSOPG3zbjczMD1J6d+P8A69AEms+LI7JvIgsvNSWbdtlmLb96hQxHK54HGTj61xuveKvOVohc&#10;kz+XhmXheMkHJK9h15/Him+JPHFp5E11iSONGKbWjxvYc8Dk4weOvvjiuJ1O9juZC8luB5a7liwM&#10;nj7xwO27PGen1oAsX3ixL5YzFqUPkzbmZmw2DjDHkAAg4wSeepyaxft8t3PKEwzFpN26Q/KwXaBt&#10;5ycA4wQOBjNUrlo7qEu4VvM2usaxkEDp+Jw3B9fTiq1xqV3aSppcdgu6d5CqSyHcmfmzkjOccjn3&#10;OetAHQ6S0USlJ5hbr52xZJJNhLAcDBZSBj34zitjRvD2q+KJGM8Qht5PkVY1+eTOeuCfl5HXkdOK&#10;yvhz4HlvJTcX9wt0skjLDIuNkjD324wMD1556kV718OPhwbFV1Gyjy21TtZT5eewC54BzknuRQBn&#10;+BfhQbZY4b20jKmQBY2fp8pB/Hr2OOua9StNJtNBe3FppvnyyNti2HaE9W9uMjOOQan0S0NpbPtD&#10;3MkPyyyOpUSN6+mOOvpWpD5vmR4s1MhXc3zcDj7vUHuO1AFJdNs7/dM0jfum5RV6e5PGe3sfwqod&#10;GiaVbgfLuXCLtAZuPy6+vPvXU2JtUtd0dqsa/wAUajsfQcc9ecZoic3LvKbRd68qI8sxGef5+5oA&#10;w7eASJHb3K9sblX09evbH4mrFpo8c6LD83l/w8Dk9senFOvNIvLuP/REVZPlUhc4688jvWomkXK6&#10;fHE8m2Tru7+vH1z+GKAIRpEMe1/LXbuzIMAYz04/iH1/lVe6ig0uJpoYeckrH9TyevtWvexxQ2Lx&#10;iFpNu3aisM9uv86y7y1neVT+8VFA2owGDz1z+P5UAVbfWUiCrb22GO3cqv8Ac+vHSlkt4pr1dV8l&#10;fORWQSE/MVOOg6fz61TRDDctdQXbSRgldoztDA84/lxUOp6gWtvIeWSNsblELEggcYPp+v6UAa8e&#10;oOu7aSP7u3vx15qrcal9htmlv3Zu+VUtxzj161kT+IbmGzedIC0gb5eNueexz05796htNWN9H5kg&#10;ZS/rJuJ6Ed/XP5UAdTZXFvc2C3GRsaPdubjH6moILgyzGRJ/M5x9/jr09P5Vk2OuReU0IRwu0Ft0&#10;gyvr9B/nFTLqW6RVt5lXDAt8o564/SgDo4JYIirSFh8vdgM/h+VWozHdccDDA9cEenXt/wDrrnE1&#10;CGQRxOVztyOmO2cDr+JHfrV2DVHjkWJJG6Zzu6H1xQBu72x5ZTk87lU/LVvTdTRm8rLNtbO7B45N&#10;YAu0nuA0UzBmYMojbqPoc+tXLO0x++jZt3b0+uP/AK9AG9LJJcxr5TcfxBuavWErJGEZlZj/AHOn&#10;WsS1vHtpMuW2bf4z+tX7LULWe6ZF2s397pigDUjurdbokxASbfmIq7a3EdynmKKzDLGzAZXORUwu&#10;CvBOO3y0AXJ7orKqR85+97U5ngLqHI3HpWfFcySlgy9Ome9SybJSHcDzF6EdqALJuEWTyWHB9DUs&#10;Esg2h4d3P3mqt5rKm4gk1LBchokkm+V+dykUAW22TLvZcc006giKzzIy7GADNj5qh+3b41mVtg3d&#10;+9VdQvVaL5W+UnnkUAXIpoLu4Ziw552euKbfWLTAAAGNuPlNU9FnD7vLXjP8XetDyBIu2FuN3OP4&#10;aAMubTnsoWEbKygfdPam2NjazRGNY26fKvp9BWtexAx4jA3EY5qCwsVid22ggfd29vagDDubNreY&#10;bQZId2JF75/xrE8VeCLHV7ZprOVoJgp2zR/Ky59f88etdnqNufLaaNf4vmGKoCOCSHyslW6feoA8&#10;H8Xm+sNUXSdR02RWUHbIy46Ac5B5GeP8OlcrrRa7uXgSH5kwVbH8PrkdPx546GvePG/gW18SafJb&#10;W0/k3ke57WVOPm9GPcE9RXlN1a6rZO1tfW7CaBsMGXDAj6D/AB65zQBxMen31rcskcjbvM+V0XJ7&#10;4wVxz/P1641LSRrSJYtu1s88EAe+M/U/jV6eG1nkNxPZhXZsyMRuLfX5uScdeP0qjJPbW6pELfy4&#10;3B3KF4P1H49RQBZgvbi5j8m/tsxs/G1sKcA4IHY9+uOlLc6pbSXX2R0k3GEmNju2kZ/+t/kVQuZm&#10;WHKF1LglXVQwI/vcfh+HemW88iKxhMJkzhvnJ7nHH0+vWgDXtfs0Vvte5KtGMruwMc56+hJB57U+&#10;+uLf7N+4vZImjwzNH04yckZ6VivcX72pin/e/Nldq9ffOffPTuTxUWl6a0fmSrO0iqN+wRhlHONu&#10;ATx27YFAHe6R4hEceJjFtX5VzIOoxx+VaEOv2kVz5cF3udl+753bj16muLW/0+O6W0uYmXcuVYrk&#10;8HbzwRn2J/StJlgkC3BTdJGzeTJubcVIznkdD7/lQB1EGs2c1y1uI28xm+9swpPbnr7en8qn0/VL&#10;yOc7pTtbHlssY+YY6cn26/yrkrzxA+n2Ul+AyrCuWK5K44989O545qzpfjy2jVYJmkXDZZmXCHPA&#10;JAP9M/1AO0uNbhXY10yxqzE7yMKTk+/H0pzJFEJJpT8qgn5ZMqwxn0PXNUmayvkYSyFO5DqG57Zx&#10;nHb3+tWJJrQWn7gJJtBXcudw9iD6ZzQBVtr2ztLnznWPbu+STIIPOMdq1bTULWC4aZotrKBvQKOe&#10;QeB7D0x9a5iZjeSmO/C7vMzFuzgjJwc57d/pWlaefMnlXEUibVCnliQx5446dPzoA69dZhnEIt52&#10;kXbny9uQRgD14FW4be0QN9lHlZbg4Htn0rk9PD2TJEqs8fG2R1ILj07fT/69dNYIsjfaBMGbGNmc&#10;YP1+lAG5C0hjWVNrFWG8buWFSSOISJPLC7vvEcZrLg1W1iufLuEKOD8pJ6Voi9t538qSXLYB/wDr&#10;0AWmhSePZJFlWwfvU+C2VY1WVvu/3jUMd1x5YYM393ParkDq6qWTbQAhjdV8qItyPvYqWGNjEsTF&#10;i396lDHOVYZFS4kJba3/AAGgB8QypRj7UzZtOBJx6URKu7cR83+9Tp4xJGQp2t2oAkhVE+VVxUlQ&#10;2RnEW2X+GpVYMMigBQPejA9KAM85ppcxnk5HegBJolkjxt5HIpY9wjUFaVX3LlKXJHB60ARtGXPU&#10;ioSJQrI4DCpbs7VLEVXE8rrlE3DvQBAG/ebSW9qp6pFlHG44K1euWYHI4qjqiy+S3A/E9OKAPlv9&#10;rApYCa5IKdQr7Se3r3P6YHsQfB9G8f2c91skDqW/4Cwz0+8fTHy8Y9O9e8ftlrJJpErPK6hon+6f&#10;vHqF698Y69CPSviXRtbZNVktrc7WhkAQRyHGCx45J455yc5AHHSgDvvH/jGZZAsUgePzD+8+UDJX&#10;Ocr056DOPyAPjfjjWt92ypcHbtYRsq5ZRk9AQeSMY55PrkY6jxtqRutOMrzMylsNtb72S+MZ9n4z&#10;x16ECvLtWmnvblllKs247vl4GR83BGDnB74GMZBoAYJCFEjurKF+63zKOmRkeg6jkgLz2FNAXcqo&#10;Wwoxu8snt656YAwc447gU3eMbnJ3NE29g3ACqMDnngD/AOvSyOrKrPhfmG0twXbgLjIb0646n0zQ&#10;Ah2naSjP8/zbW9QORkcnIxuPBz0wKjUjHmSKmS3zM74wT05AweScfQdOtSORCWzLg4A5k+YLgj2w&#10;erZ45z70kQ8pswyeW6t/CcbMknHB68nseCR2NACSF0HmkhVbO5llHGByPl6Y7e35k+cPhQOrbWkR&#10;eGI7ZPqexOPwNNzGFUhJMcLsVsEAMDgDoDnGRjGfQUrQkQkgKu7d8yq2CMck545z3I69TgCgBjrE&#10;67DuWL+P5enPBGCOO3YY557DDL5eRsMSd2OVDNnCncfTIC4xilR2kKyov7zcWTplep6jOCflAHTr&#10;x3pEjyGVI2bdH95WO0ZyAc9MnOOvfPBoAMeZ5bMEDM27G35tu3nnrnjdjGeRQVZwpkjfnAU7myoJ&#10;KnkcjGf/AK3NKC23ay53bR95wGGN2D+Z7ZpShmdtjfK6k5KMAc7gOgx3PfGB7UADEkN8+FwCWZc4&#10;9eB+uM9uBnFAZt2DGykSDau0bh3xjoOme+Dnr1KbmcrLHlg3O4NlQcqM5HGcE8AnI7Uio0kscZQ5&#10;ZcHj14PcEjJPr169RQA6BmdcB8bicrJnpn8MDOfmH8xS4lZt4BPdt2fbOSM8jB6Ae/XlpdG+W4dl&#10;MmQ6sw5ySPmA68ds5z1HNPbz5d8wd8MGVjGc546dTnnPcjHHHNAADHvWQAll5+aMEhhnnpjkEjA/&#10;xwJwnDbf3ZC7sfN6ZBPT3HI9RjFIIgZ1Me7C8qyqQRnPQj13e3GevdRIH2K0nXDSDdzwOvPHYjOM&#10;88GgBzSEu5jJHzfdUtwCPUccHr6HtxTnlkB4fd2z8qgjaAFztwPT1PbB5qPDyZguS2Nu1WYHKdeA&#10;Mg/njjPtS7+WRjt3E7WbOW+bPGSCOvv1HFAD1KJJtReG4+ZdoHzZz049ffnnpUu770jyyEfxFl+6&#10;vAJwOhHI6jp261DsMrIJAXVflUYZSRuxjBz/AL3GAOcUtwWkO4yFzs3NubackHJHUc5PPJ4HWgB8&#10;TeSvzDaY49hMbk+WenTPb5c444xxnFIrFV2xhfLVsb9y8NjOc44GB2A78GmyMJWUOd+1+rSc44K8&#10;H1zkDcPTjPAAJZFfZvfBDbVyzLuyDwc4zn278nFAEhkKgTKGChcfNG/Axtzj1zub245xkgRpI2w7&#10;jaT82ZOPlKnHIwTk56DPpyBTU2Db5SjcsmF3BgchskgjOMHJx1IPrTi02Fml27V/2QVfkZGQcHJy&#10;Dgjt60ACsFt2RD8n3Su4hQcNu7+vY8AflUryOkuY4trIfvBcEc5wOTnqB0P61AHaMbhJzs+ZlUYK&#10;7WyzdPmxnJx6fWpN0LbovJGFYKVClwSPmC8H5skg5Oec9ADQABIseWsK/eICnHbA4yRnGD0Hbtin&#10;ktnyV+VeqjccDkjOOnByvQD1yGqLzEOWlVQrRhZT/cVQOuO2OMkE4JHGaSNhJE3ly5kVvmjXBHUb&#10;snOByMDpnHfNAD5JbiUlE3ybxy8edy5U8jGejAcDHXPHNPLkfOB8sjFsYAIIyT8uDjjmopoUmTE0&#10;K4VcN5qnjOM8fwn+nvmpGH3gkYfdLuZthC5HYEfe29cEe9AEmIl/d7vLZm2r+8Tj+HIPA7Z/wzml&#10;S6lG47m/1zfxD5mBHvz0JOP73THFM81InaJGaMZYuu4krgccDDHHr6AgetOQsi5+UjbzsLc4BHoF&#10;4Hqe/qaADzCG8pirHOVBUEgFc9+5JyOOuQOvCqwVfJRo/lO7DSdSRwD07AD2570xPMj/AHe9hJtA&#10;aTBPz4GeeCQevOec0nmEtjaFXaBlsErwe3PIOO/4YzkAnV4QVYwrIFyIyEG4AZPU4I+b6cZ4OBQk&#10;TEYjh3bvvDaFycqO2c9Rx9R3NIyHG0KVbcoLNngDgfgAAoOAev4r87GTyvmDMfvsV7g8kD0G49T+&#10;OKABTxsYsX4EhbPOc4GeehB47Yx3pRJL5wlnUqBkktiNffJ4wDz1PTgHFIqFpPJEfoO5IB6AjGeM&#10;9zx255oGVKTTYRWXEjSM3T7pGeuO30Y/WgBF2qixs2T96ORoxkNnAz7gMRjoDnjoalE2V2gNtOdq&#10;quVxlh1I6Et78YpqlozufK7h+9YFmO0gZ7gZzgZB7Z7Ux2tCrXEgjKvtP7xQ2R3bI4OAexx1+tAE&#10;oYhQrBV3MRuAZWb5l/H04z3IIAFIjSbsKrtu5KsxwCAD/JuTggndmk/cy+ZawZBZtrYY92OAxzjA&#10;IPUZyM4OaCIwQykZbL7/AJeD1BPT14Izk5z0oABH8qvA3lupG1drMMM3H0GenQHafXFQq7lirKFZ&#10;dqBVU5XAYj6E/nz045lQSF1Ur95CkXz7cKB0GO+7ngdcduKYDviWKJxIqr+6VSeVGcEZPyjgfz96&#10;AGspVt2Nyq2VZlGDwcYwT6EjHqevGR5AYWgkZo+rbdxHy44zkjAIU8HgYPrmhVYFTHIxYthWbHrw&#10;cY+9gZxx3o3bYc2yqu47c4YAjgH1zyevJ56knFACPt3NKse3DDK7mKqCccYA6HuO7fhTZHdzuwwZ&#10;ujNGDzg4456AemevXJJRpUkZXI3N821Sx6DBJHI64x9QR24EMaqqA9fl2soA6DCcH26Yx39AABGw&#10;ZQylvu7mLcE4IGDg+p7DpkdeKNzSKvmqXfIIEgXnBxzu+7nJPPt0xy0s8h8lSSd275nYk46HHXtj&#10;JGeMdqYo8za8LRnO3bllPUcc47k49fYjqASFyAqOX27idzShQDu4PbPJB5z1HXkCMeSy7I26q3lA&#10;sAUH93PJ6DoevQdjREBJIsuV3KyooKng849Mc9PXaeKFkM4EZm3p0+ZskjAbOOo/i655/DAA/wA1&#10;t+7K/LgbxKORxxwfpkEnuQKY42tiUbWbBXy13DIxzx0O4ZHc9CMUryMrPI0pDtCN25iWHXjcScnP&#10;bsFz7UzeqDdHMWZuFjwOSDgn3zjsTx1HoASK+wBolb5iW/d5BZuOcYJGfmxyMc+tAZ1uN53BfXeM&#10;ZyPlHOM8HpjIAHOabGFjdQVONvylV5xz6YyMe3HQc00eR8shQLglexIwTls9iGHGP9nGcUAOFyp+&#10;ckluNuH25zjJOOe5GTnOMHGKcrkkj+KOQhWXC8Bxx+IHqevvmmNJcNAVfdj7wALBT8u0c449s4Pf&#10;ocFSZZspKPM3YVuvbbg9CTgYwOg4oAjBEf72UuGBxtWQ5TGM+pPOe/f8aasoQfNFH+7P7xhsyqkg&#10;dc4JwD378YFNacPNudWb5RtVV44weA2SPXbjGee1BnkRVkVSy8FHycZHHY+w6EDnrQBIu8uY5mMn&#10;rH5gOCvJxz0475zk9abvDBUO1kcAMvy4bvntjj/6xNMkeQS7ZJPdmmk6jt3HGQT3yc9TSSMXBVyz&#10;MjDP7z7wORnJ9OexHI46igCQkSNsEnEilXwxB4Bwe/HPc9s+tK0zTK0j7fvA7R9OF44PUj2I7nAq&#10;uxwnz7pFjV2Xn5eucg4O3PJxgg4xz0pGmyWkkG35m3MpwScknJXjGe3v1oAmmOYmO7aGj2nCEA9M&#10;5B+h7Dn1qGSVmlYO3y9Nu7J+9nHfjOQe/wClJLKsTtKFIYLt+VTzyQDjI9enOeME5GIRPjnzV2tu&#10;2/ONrEEZGfzA44/M0ATm5ORO0hLL91dxHIznbuxyQO+clVNPMjfKkZ8wq+0KCD0znPpx0z09yKg8&#10;0BdkHyDkAtxuXsCTxyMHA6YIx3p3mNKPKlWXAzj5Suflz1OcnGcYyePxAA4CHcRHuUKcnzCW+Y/L&#10;/e5xkZ9OM5zw0SE7W8tV+YAOeqkbSMDjue2Mg/WopJEyxCoGHQbcc88ZDHGOucE4zycgCWN7qMMA&#10;GPljoisu/kc56njHIwMZPPFAD4pwY1KREKoXy/MB/qRwFOPxNRK6qWXDAZ3Abid46fxdOf8A0L3o&#10;Khpd8TbGkXKssZyceoPzEd8npTEd/LIEu3DE7c4IwOfunrjnP6UAShw0eJP3q4BKcruAHOBx06gH&#10;n9SWF0OEZlZt2P8AVh1Pfd7AEHGRzgYxk0zzCu8GP/WKS3AweBkcHnqBuPv6UjTIFVwPMRpSVVuj&#10;FSOCcD0JHXhe3cAeWjaNo1Q7Vb+Hj5Rt6kdeCDxnt0pTcsT5zhfunduUKo4XPbJGeQOeai/1u0zs&#10;rBfk3blxxnpk9eBxg49eppoYeWsr/UsVK7mwc+wJ4x1O2gCXahlZT/CFG7aD0HLZ78855HXHPFA8&#10;ovv3bV2lpAMjIOe+chsYyOe3HTLPMVRnbIV3Er8pwc989zjtn0NNR3VfncrmNWaRV+7xkdjwQMjB&#10;xz060ASTXCODM2OBtVtxbnIH3ew4btz19cRM8bS7WJxvPmbclh0XG4gZ+9ng8556UkciBsq207eq&#10;87ASecA845yBnHPpR5srIuDtRuDGMnB6+/Qd8cenFAAZXU4laRWCgSbix24H3vm68jHXHUj3iyz4&#10;EiDB+VoWJO7j72CORnf24xz2yskscjqQmEjAPlqCxccZUjpjk9AM47VCzRoD8u1eY8R5JHK59crk&#10;jOSDle9ADjM+cvuy7BN6qcHrglfwOM8fdyfWN7hkUzSbl43MGkbIBONvHYcEcDuD2pjM7Reeir5k&#10;kZHy/ezhQRjHPPOT68DpSllgYmOb+JlVedzLu6DBAx0x6njrxQBHcSYi34b/AFeTIsPGADhs+2Rn&#10;n1HGDkDADe43AbtzMmcgHpk9sHr3znkdIym2VRIm7JZ2b5cueBkAqu4k56cHsSTTZHaMM0ZZZFYg&#10;M2c7u+Ocjqc8Hg446UAOEkpEZeRi655Hy7Wz0OePXuMfqIXkm2K8NsWZVDBEPynkgDnv0OT0BHHQ&#10;05/kkYxxs3bAUjIweMMPQHGc9euMmq8t1GksjIB5jD5hu+VupJOMnHbPoeOOCAOEgcEk7w0g+b5s&#10;Nk4GB0wQM+hyc1E00suJRuLsO8a/e/I5AJH1K8ilmlIJRd7RruUbyFUA7h36fkD2qOVikbxjd5LR&#10;427V24zn8BnAx69PcAS4jN0Nsc/3WzuyoLAqvqG75x0oqKa3guG2SWnm7eV3Qhjg/wAXpz1ooA+V&#10;FAMgRXOXO1FViv8AIY6n8NtLBIpKkBWVYw6pjIA246f/AFs881XVpljB6EKdy5GVbooA/vZPPPQ9&#10;81MsruC6TM3UqrOfZsdAMY29cdKALEMh2ZZ1ciPIZQFDjYAUORnaAAc4x396ljPlkJG/y+bhSwIy&#10;OmCRjqMjnpnqeahRkZ1VR95c4O0KB9c4OPlXqAdoznNEbMi7PvbkZZSDu547dj3z3HWgC4oZNtoh&#10;kRuj5lPUljgkEf45H0p1vIpIVJ49sfK/LgOQpB4BP8Q/Hng5FV4Spi+zmVF3KPlYouFxgsAWG055&#10;wfU+nM8chucudxG7dtbaQxyQCMZ2thcZAGOOc5wATxPmU+UE+eZmZQe43cYx6H0UDrjvT1J8pTI7&#10;qpO52UfMgHXoc+nJyOOB0qBXZF+dc/Lvf92eowR9D9Bzke9Sq+64B+VVXhUYHLOOpAPTg9d3PYUA&#10;TwMZHWcf6zzMNuBzu5POevO3pjrkjJp8S/6LmNZFCq37yRvufL1bB+bPQDOTn2NRhl+UHa20R7WW&#10;PAIAACnJ45GO9PhjULGqN8/lfejUHdz2bJIH+PegCzC0pnYlnxJ95Q2/v0Uj0wowAB97ripGZcK8&#10;ltC26Ng3mLzjkg528Eg8+69B3iTMrd/wPbuByc4/x9OXspZQA+1myQSV4wRgkY+8M8Y/KgCcdWkQ&#10;BSBjc0m3HGcHGMkk5z0PYdSZUkDAqHAVvusFx8vr7Yyfx+nEK5G7azr5Z3orLuL8Z4+UZwOwHY/M&#10;etSRzOD8zEDcCV8wqx+Zcjrns3YcHnGcUAWoVZ5IyfMVWGV+UAAkc5IBOPTjHHXrViOV1ZpAq7do&#10;Y7VJAHphhgE9d3B9vWmvkxyGSNir7Mfd5PfnBPUDOOhPbpiwzMCJHT5owwYgnKg89if4R39DQBMj&#10;iIJIoYrwz7PuqA3A54PGOByBjPpUqxBn+zOG+9t+Zfm4PGMYGTkAn2znnNV4jcKjhTiRiV/eY5YK&#10;PXHp83B64GafFJEsW6O6j8tSf+Wi8rkk8cfxbsepxyCOQC3AgIVVwzbPm3SADvkgkjuB68jOcEVa&#10;W5gdf3pVt0gz5cgI6DjIGRxnGD14HXBqq0iyFbmD/VzEsomZipzk5BxtOVye/A5GafC7eV+8k3Ku&#10;4My9WAxz0H0A9OmaALUrkkmSfbI0u6by22sQucsVA54HQ9eOucVMHjeESM6lWyf9Z1G0L16Hj04z&#10;kjpVOMGE+XjauGLFm4PHcDA547j8c5q0pZV81ZWVUUkqqZGASBwSf5/wjsOQCx8/W228xkmRgQwJ&#10;x3+Xv6FsFc59FVpWlBTmRl+TcoG7gr0xgjjpwDk9OaitgYCrq7LIA21goGG7gZCnuBySAB+cscQK&#10;RrdD5GULs27mAD88HaCflPBAz7ZFAEsO0piG3/hj4kfGQdvfPX0A5+anQu2dxD4kYDbtY/MVBVee&#10;+QVBGARvJ6UxcyozhePlMfmcMVyckbixxyDxkkkcc0/5htSKNV/hMfmbWzycH68jB7DPtQBIMlGZ&#10;Ts3KGXZgA8jHIHuB0x+IwZNyySh5Qzqw4zGTycgZGfbAOOQMjpUJkEoDTHO5jv25Y7fuseAeTx1x&#10;nBycgYkPMnmTKVkZtxkRmyxIBJ4H+7nnOFPoaALAV2/cwjd5nRcB+5IXJ7ZOAQ3TjoTQsau5BeTa&#10;643BmOw5GB/d6ZBOMc85NQmQBcJAYwqFm3Sfd+bAzzzxg8dffAqVWRh5QkV152yE8dT8q8+o6n0z&#10;70APR/tKb4ot3mYL5Ztvzjlc46du3vyMB3yj5nT5duPL55+6MDt/M4PXB+ZjO8jBVk5P/TReFPQ8&#10;578hiPrnoXkReU2Du+YttZvv9MEYJBA/vbQeAB7AE0O6RldpGO1W8ldpO4cZPzZzyORjPP1zNAC0&#10;/wAxVuQHYHO3n5ipAyOQO5xnioBIDJJsDrsbO1M7uAWXGcEEE9Pz7EyK0MZULJHthAEW52XnO3rz&#10;gA5x/higCWNt0PmSxn7p6/3gOQRg7u3Uevfo5GIma5nCttGZDNIsm0DHG0fc69eOhJzVbMZVd27b&#10;5KMqyAMx6c57dR65PYYFSooSaPzJGzG2FaNd3rg9eQB09OfQGgC4AUVcEsq7sn0IGAck9cHJ7e4N&#10;SRKseI1VyoB+V5Cyluy8jOdoHY9SOnFVWMalMvH8q5YM2c8YPHJxnA6jINTxGUIFRiCrbRkD0PBz&#10;05zyMkbu3SgCWPMVwzbyvlSB2GAuOfTHJ5yOD06CglfKwPLZF4k/dj3+YjON3XvnrzkYEcciySny&#10;bpmYRL93q33VA49Py9faSSVkwgHzLt+dpSMKe+SSPXjGOMZyKAHR+WJhOIE3GZj5fKjdk88ZGMFh&#10;gkAY6inqzRiKOKLc20/x56jGMjJJI2555yB71EkjK6LGmdrMCwUHOMjB455C8dDgeoyeY7L5MZYt&#10;HypjHBcEHI4OfXjGPwzQBbhMkCbYUYFYy23y8K3QADr/AHR1Jz3znFPLRRDb+7VSF2juecY4BwPq&#10;B04yKrwmFVZvL2tJkKqsRwT7+uW7j1+Yc1PFJtlKxyENkOQW65U9Rnp1x7MencAVJN3+kMSw4y3O&#10;0ZPYAdeOoAHHboDjADOrDpIxyeMbRjk7Rz6Hg++Q1ftEc7N+9eSNsM3zbs89eBjJJPB79zQchCrs&#10;y/u2z8wOfYfXA4PbHoaAJoD5xA+zfNu2yeWTtTg/J6gDPPThR7U1mKqYbiLd8v7xgVyDnnr35HTG&#10;Mn3zG2WkbJLNErbm4BXLEYOOh46jnqAVp2Su5lG5Qp8sqmWK55GOR0xz3wM55FAEoZs+ZmTO3c7M&#10;5JyCQCvOB0fHfnr2KSAgCF4sK3GVx8uBtIyOgH4cn8KjkQO3l87cdeBz8vqPQcfhj3kDgskoAjVW&#10;BkCk4XPUfUYPBwBjsCAAB5Bc7GDbWwDyF6HPU+vGPcY75pV2su1FVssR8sYCqx5x8pI4GB1xgdOp&#10;EaDaihA2RyylSApx2xn/APVz6VJsWOPHybguVw5wIw3fPI5/Ee/SgBQTv2bmZWX5dzD5l55I2nsy&#10;g98jqOaWNnIUgu277y7QmMsNzHJwOMk46YwD1prSgJuUs394lWBfG3jOfvZP4eookh8xv3vlHf8A&#10;eMjDLkHg/Nu7gjHJ5oAkMiwg/IGGG3RuuQ4ypAxjuBkZB9O4IcZAY/KhYNlseY0oGQD1yfYevPPQ&#10;9Y3j3tuibb64UAqMDplcg/ocY5p7Jlc7ZD8rZVsHHPmfj2HH93jJoAljBA2BZPutt+YKW+bqTjJ5&#10;4yOw4IpzXETx5ZsdQuW+7/DuBGQDnJ+mPaocBQyl2UqD93+FgPrnPGfYkmpVeSOMnc67t21MhcAk&#10;dh1PBPfuckAZAJfNXcSI1LBt27aB+B6eueCBjrUkI8lljEik7sfvG3HtnGfXOT0PHsKjSLyHjZpP&#10;mAYqMj7ox3GOAR6chh607DMWQhtpj2K3k8MDng/3e4PJGTnHOAASI8gKoihlyGVcKpx9cAdAc4+v&#10;vXbfDCaNdYCyb1LPhQvUcHcMgZx949sDp0FcSoVy0QkX1WMLlV5PBPPoeoOd3frXVeAb0w6us0N0&#10;yrHIdjrjnoT1zgg4OQeenGKAPqf4bSvNZR8Y3LhdzKeMZHy4GO5HTjnua6O/09Z45MJ1jwqdvwHf&#10;jjOMVynwknMtmiI7Koxlec7ucA5OOcHpn+lekyadFc2wV4yzMmNvLbjjnqOegAoA8h8Y6QZZ2jZi&#10;q9tzYww65JGT1+vf2rkZdI82VpPLHzcKq8Yy3XaSAOcnjp0BxxXrHjDSfKDTNC6hlxnAK49j36+v&#10;HXpiuHv9LiDtGq8ynhVQ9WyCOoGDxyBnGO45AOfj0gfKqxMzNztZw27cDyuMYH0OccelXF0jYP3Z&#10;Xc27/VrjBHTHbkEE1r2Vu7tgIPVlbIB+Y7QSfZD3Oc+mKsvp7ELGwXdswGbOcDaoByMH0+vWgDBW&#10;whgm+QKvQruz86h8568jggHB4OBjnFiwthHcRrufaSVPBUnpj6feHYj1JFa1xp0YRi25tvP8KkHI&#10;OcA4B+96/TjNV7O1SO6jUrzk5bA54JxwOD82MdeOnFAHongS3XfG7bg7KGZh3OQMk469egx7Zr07&#10;R7QtFG2z5Svy/IcHOfTH4cepxzXnPgYOrK8vmfLlmTlg2evPU9/059fV/DkIMO9o1LMzD73T3B6n&#10;/DrmgBl3pxYB5Yg3oNoAJPJH1/wHTArH1PQ/PlY/KwLk7lyD9cdemPSuw+yu54gVtvPyqR0Hbjr/&#10;AInNNXRyZQzxsq7Tg4PBP5dB+efwoA8/uvCvmlhHA+3+FdvXjvntk5xxjmsXUtIW2TMPVVHLZYjP&#10;PO459OT3+tetroyt8hLLjhunGep9OTx/jXM+ItAKRs8cKq244T72PpnqT65oA8qvImjJQRttyQy7&#10;eVwcd+2B6en1rB1uzF4jKz7d/GxcfdIz1GMHHGQOc8YrrvEViodisDMFbdtaPIHHI4Ppx6Vy+veZ&#10;BGypIzNuwzfdw2GGcAc9uOueKAPMfHWlqthJYWEIEpKrI4XO0kjjJ6+57AgZ7H5l+OXgMabpk2p3&#10;ERTCyStL84cAMyYOSTyVI46AL1xX11Jpe6dp7gSFZP4fLGOw6Zz0xz7V4J+0TpEQ8P3Fy6Nlrd/L&#10;XzPurhhjnoMge3PqcUAfn1428KSDxLDpcluW5/0llQhQQOVwh64baOmc8cnlsLw6M91cNCGkWNo1&#10;KSLyxxnJwOAFBOMEAe+a2fGBu7fW7nU54pMyLIPtEkili3U9APlwD97gE4wT04ue6trwNpi3G1vL&#10;ZXbcE+UY3g4B3HO0BeN2CKAJTfp/wkiqw++xlf8AiYLnGCevAPcfxD2r2TwNqUUEX9r6hfMscamO&#10;PbISq8DoBjq2B1APQZOa8ijtbSO6WbJ3XDASeZ2XYGC7Sx9Dzwe3OK9X8DsfEH2UXMKrbqgEamLb&#10;tQKV4DbQABjbjrndk5xQB7l8GLm48T339o31rJHD832WNcxnbkeg7cr3JA74r3zwldIkXkD/AFjf&#10;6yXcPl68f7PG7PTIPevC/AF9DYWtvaaKq+Yyt5bKxLRggls7clW5x7YHIPT2bwXM9sVtI5PMO0GW&#10;RgcdNxJOfXHc4J6HBAAPRtAd7eZIpVUNGu/aV4VwQSM9O4x6cjIAxXZaS0MskbY6HG6RjkDHG7s3&#10;UDPrzjiuG8JzRyo8iJ/CVLZIJ646jAxkA467c88mu28HW6QXE0siBnQF9sf3mbPAyuOmfqc496AO&#10;/wDBUTyysdwVj8zKMblA5IAHtt44yCB1Bz2hY2y/6MFw0gDMrEDrjrzzz+nTrnj/AIcF5LVr67VV&#10;PzYZVPP6jjOcnHGD2rs9Ptpby0aOZGSSZvMkIVuVJ/hI/L8OhxQBb02xjkumvGbJ8xmYrJjeSpGB&#10;n2B46DNaVxHDZ222EqqtEqKyhS3vggDnBPPv16Vlpd2ts0dlG+4xbfM2ydMEEg+pyB6fhWimmTOf&#10;MuI/lKkyGYkEsxBLHvxzx7Y5oA1tEuJLycRLJ5QVvk+UnBzgk8j8Pr1zVqZ8X9xdyybvM2xxKrE7&#10;VVef19O+fesrRGln0+Sa2K+ZJmNZF6R4OOM4z+P9amGbm+W2nEgWxAPycqX7/pjHPbtQBuaXG9nc&#10;TROFk8zBZmx7YX3/AP1e+Ld3JHFDJ55YQwxl2LPjLfnz+oPAqlDMbm2zbTyJNJu3bYwrjPrn/wDX&#10;zT2inuLiSbUE+VEVY1DE7SD1OfXpjuRQBZuZbSwaJXlzleW43E4749cdPepo7iO6WO2VGbzfvH+F&#10;Tkc/gf8ACsyC2vv7Rm1K5um8qFNiR7jiNcgnGD1xgHuKu+GdXtpTlAyxrw5kONwI+Vepzjb+o6UA&#10;dEiw2sccaXLM0jBW+UDI7+mO3Tt9KubLi8lBWNVTdhY+FU47/Xke+c1Te8uLuw+y2FkyyOOZWHKH&#10;1x+J/SpLO5YXK6fPdSQ/JhduNzc+vb8+aANOCOeWEyWL7Y9u2NmPA98frnvzViDzjdiOV9qeVlcD&#10;HH9DzWdps63OnyT3cTRxscsN2SeeBz69Pwq9p8k8w3TxnbnHzrjdx29O1AC6jHK9ywhcxqyBWYSd&#10;B7VfsrF4IUC43bclQvf1/Oq13bJI26C3G5SONu3IGMZ9RxVi2vLcx/vZNqxrl2znPbP50AJcanfS&#10;alFaxxKRtxK2/oT1GPbrWikEDp5kcPQn5m9PbOeKggmtbq3W+LY3fd4/SpGu4lfcX46tuHI4oAfL&#10;bQzo0YmbHOWU8jP+fwqW1tbe3gWO2Uqq5AA4/HH4fnVWFLeMMI/l3cltvv1q7mV0xG/3ucn3oAhm&#10;uUsYvNuJ1VQ2Wkx09qfb3EGpWvnW8haOTO3OQT/+unXUVvND5dxbqyFcbR34pqNFbgsoWMLwvI5o&#10;AiTUrb7Sulq/zRna4X7o9qfeQTzxbLafb3Em0HHvVTTNNWC9LXdxGszHOyNunuf1/Orsslvaqzb2&#10;VWUkqq9aAIRBLBAsYk8xl+63J/nVeTTIzcJcBgzKc5Zf4fT2/CrDytI+VZ1O3PI49qjjiuVbyrub&#10;zV/i3KcmgBggmUuSFWMtlPlOVHelUxbMSBfmwfu++M0s/mg/6NOy4U4HHX19aguBcSRMskbNH04O&#10;M8Y5Pv8ASgCtdfZoJVmugWAO1Si+vPH4Vj69dXiy4yu1WDRtEuCcg9QOmMd+2PXFbFpbzyE3Mq+W&#10;4bKjjcecnGfWqV3bT6nKDexKFjlbyxH1O3IH1P5UAWI76cW8caqJDtw2/ozY9+uOP/r1XtZbi0gU&#10;TzedIzHc3c8+g+v4VasbQxWy/vJGZvmDbOcdvfg9qz7pLe3uft8obbEu1o9oyeuce/8AnvmgCzH/&#10;AGfbJJcyIyvuzJ5annJH6flU4I3FH/1bJ+6U4GOPrVexuVuhtcMqgLuixuVVxnn24596ltr6z1KW&#10;SWON18nbG0jYAPIOAefxoAZbWbWfyROzIrEr82eP5detOltYti3Gd21sx4yuODjBH9PWnTRoreVe&#10;SblYNuPRQM4xz2qq9rJDqcV1HPIy/dVMgKigcnPck4oAbPqyNMYktsNuIk3jjvyM9PXiob+zl1SW&#10;O5ub4qLaRmhHmHbkjHQH5vxNM1KO9+0qbJVRI5CbiUt1XB+UepPepmjna6+zxzssckZ2BW5/HA6Y&#10;B5H6UAVdT1IabHsnf5dxTcV5Y9enc8VmC6F9b+bPZbV5w0yD5efT7o9cdKtXT21m0cKL5zhlWPdx&#10;8x43An05PU9PesXxN4gtLWBnu5VcSY2xsx+ZgegJ5J7/AOAoAhvGu97XMt7Clv1UYBdmz1J6AAdh&#10;1rF1zxEkNv5kh/0eNcbixG0ZxgkDdjucD+tZ2oeMLi7ZbOxlEPnMrNuU7gvAO3nnjp+uawPEOt28&#10;v3pJn8uPDQugYk+nGM54ODxwSaAKmr+MvtFxb6bpwIDF2Y/7IBOTzyDyAD/dx3rmPFPidwhsopmd&#10;pMrw2SFHUdgPoDyWHrSah4illLt5aDyY8JNJIoAAPQBgNvQ/3u/sa4bWfEEuqtsuHk8vBLEyBEJA&#10;wepJHJ4OAOT7EAE2r64UdpYhJIy8zeTOS3loPlJfHyDO4Hpn1PSsXVY7WDT5rO+LLMJNrQ3DuG+Y&#10;AA8gdz1PHHrVW/1ObTtLkmSGFY5JNrRsCSzHOGJJ47dAwJ68ZNYeteN304rf6hczbFY7WkcyMw6d&#10;yADtHbAGT+IBr6tqEVpp0lzLFGqRLnajHHm7sjb6f3jjjC+orV8H6E+sSQx3UrN9rwdxUsT8oJbI&#10;A6kYOScBfeuD8FJdfEfxAspCx29rcFPssLcvIUwwJGSNq9Rk9McYJr6C+E3hAzahGskGySM7WX7p&#10;Zj746DjoMDJzzQB2Xwy8GXFxBDC0UKpG2N3JUrnoOeOwxnt68V7VoXh8adaRRs6kIg5jjA57n8zW&#10;b4X8PyWcKlotuNv7tYx8jdzwBzn+mK6S0iuGuzuRWiiVQrCPljznv1x/LjFAFW8d5d8FguJOi7wP&#10;Yj9OKu6JbJFHHYX8itIy7m+bBPpz9P1FWIoiV+220f7zbnbnjn/J61LcW0oWKe2t/wB55isyvw3f&#10;9eaAKfk38l99mkVDCznyljHQfXPc59OtXDpU0cbW0I8nccll9z0/DrV4RfuikhXcpAU/3T6/WmTr&#10;5DRKZNzKSoaTHzHH07CgCjb6VHbK8bn5VO3Kjr159c9OacLWzQKbfrG2FdWyfxPP+fSnXGpWVtt0&#10;4T4kYfIvcc/jj+VY+pal/ZqhY4jGu4/NtAB9fQetAF1XsYEkKNIqZzk5znHY4/Ssi9urWOOW6V5A&#10;JGyxMZbr36ccH/OKij8SmdsoXLMoBG3IB7g7Tx361Bf6pbu+4HIXPCLuB9gen86AGTavbxxK8EKR&#10;Bl3BVj56dwDxn361z+sRF2kuLq/m8wNlV2hhHzxkBeemOemaL3UpJVxHFIr5O7AA+VeO/A/z1rm7&#10;3VRD5kc0jTIXyfMLYzj1HGMDPB/mcAF+TVEtswOPu/xbg2RxnPHX6gdazJvFrQSF0mX5So3GMndk&#10;8/X25NYV3rWxTEszKxUI/lsQ44HGcc9Qeeee9c7eaxdiLKTeZJHIcSFmzkjjqezc8DoaAO7g8XLd&#10;zecl6dqMTt3bdwHr3PQ9c9BW1pGsnb5gudzcja0gVRgdfz/OvH9H1LdcNNMrOzuX3GHbvU4P05+m&#10;QVA4613WjaxmNbhZvm3ZVGY7V59B36+vNAHodpfTTyLM52t821VGSoIHX3HP5/hU8eoTK++bkbt2&#10;EZueeuP85xwO9czp+t/a4wyQhVLDncwXqOffr24FaUOpw3AEM6tksQwPzKVB4/z70AdZp9y0jLdP&#10;K23bn7oOcZ55H/6/wrbW9YjEZVVZcKyjv/nFcXZ600eInOUU8sFPy9T39Scfia3LHVT0jm3Lx/Ec&#10;AH/PvigDcjuZpbllYNjsvfJ6c/56VfhSGGTzkG5v7yryfT6HOePpWDa6qssrKjqqgrtXpn361ctp&#10;4tyvMdpbn5XOCPU0AblpqcN1I1uGbORubn+dWlu0t4uHZh/SsmCVSihJBubopOD+HH+FWopJHXl1&#10;DA5I25KnjigDWW7VY9w7+o60k90kY86Uj5ewqizuhwHwv0/nU6AuArowUD72eD/9egDQjushZFX5&#10;Tjpxipmu4zwB2+7u5rPWfZb7mG3jhW5NV1umTdKp2sx65HFAF57xBJl2Ze23r/KoriGFm/eIWC8j&#10;aen5VUa+Aj3yDe3djwaqvfQzP5oJwzYAZu9AGzC8DRCVGVtrZU7u9X4bx9yyL8vdht/z+dc9aahI&#10;xZJHVlPA+XkfkTUp1CS32w2y7/m5XsB6/Xp+dAHQG9gZFliXJ/2l6e3tVqN4scjb7elYEczyD5gv&#10;lsgP3vmzWnYXSSrsYt0+8eh49aAL0kEU2cN8rcfLWW+kNFIZBPwpBAxzWnbwxxxeVD8q/wAJz60t&#10;zA8pVY26fe4oAxbi1iMu9osZYncvHbFed/Gbwi5DeIdPtt26LF0u4jIH8QI7jjuM4r1JLJtrJLks&#10;p+Vqy/EGlx3WnNZ3G1h0/edNtAHzTfS2umFjPO6o0h3TKQ/fOM9eBjnr71FfRpcB7mN2ZskKoB/q&#10;uPTv2rX8XaLL4e1W60RzaqIX3w9FzEx3DrnkEEHHbt6VVtJjB5jz/uNgO5GITdgjI/yOaAMdTGgW&#10;DayyR7lfqpPB7N+P6VXuIFWeThY2yFjjZsZz9OvA/OrU2meVI0S3IZfMG5Zm2lhjHQHgcHk56nrV&#10;GeKRym5GPzsF8tt3Qc9B654Hf1oAZ52oC5Z4ZAxhdgyHHPA4BI7cH0xgdq09MaKW+RpLdreZEw0P&#10;JB5+vJ4rEMc9v99/m+UncD1z0PfOPbH0qfTLuZLhczAfNhgQcfX+nU9T6g0AdD/aMFurNLLGvA2+&#10;ZjueM9utPXTUnvFv4rwwyMi/LFNheR1AOeceg96zY2sb4tbTDYcbWZTnjG4deeTz+NX7efSIrXZc&#10;WqiHYCA24hffH049KANzTbKaLdDNAskO1tpbJ9M9MenqcVY0zwxaNeZmhjO1vl/i9f8AP1qhb2mn&#10;3Fukml37REqGUxzkqTg9jnGc9R27Ac1chju7mIw2mpxrKrZEiAN06DB5xzyePXmgDauZ9NsIjHO8&#10;kcZGfkj3CP36fpR5hWN5dK8t24O3OzIP4jHTNVbKTXoLaNdWNuy/LukjYDc2PQ//AFs1Yt78TTfJ&#10;b7RGm6NWkHPpj/IoAkmeTb5z2qqNvyorZZT39sZzjn+lZuieIdQu9dOjXdv9lkVWc+Y2EfjOFwBj&#10;H1PFXo7vS9XLPEJIykpL7ZAChyQeOPcd6k3M+63+W4hG35doP/AgMenvj056AEn9sahJZyWFnJGt&#10;0qkxTTJuTOckED5sdeeDXS6Tru+xBvo1EijDPD0bHfnBAz+ntWFYiBIALDays2epyOO6k9cd/SrB&#10;nt442uXO1fuuNh3ds8UAb/8AbEdxAYpW3Fc7d6nd7cd6sW10lwga2BDdGHcnrj39awNFkW2k8lJm&#10;mhZj5ZOQygDpjvirQvb2zeNLb5st86Yz2xn8/pQB1VtKrYO/DKw5P68Vdju54I2mm528hV61gW18&#10;LqEREHdx04NXLW9AjLm53AN0OOKANmC8M+2SHbsblhjrV17j93klh34rChvyrhguN33kz3/Gr9ve&#10;RyFocMuOe/NAFhb+KZ8hmPOKtiQFP85rLiGw/LtbJ+Wr9uoCqZBQBLbxtHwr/KeoNTxgAYUVGpLc&#10;BqkUHaUXg+tACyAhBz3pGPG31pVckbCOR+tNY+bmLJXvuoARUEYyT3qQFSKbgng8+9VykltPhXYr&#10;n+IUAWJI1cZJ7VXb9zJsFTS3JhYZjBX1zUFx5dzJuPFAENxy5w3zdSKqXTrLCw2fwnNWLhSFxt3e&#10;tZ8j43KzH8aAPln9t2eOPQptjtHt5f5evHt7En19uTX586lryWd2wlfypI9x8w5yFz69Dhc88EkA&#10;A1+gv7dcczeHpp4oyUWJnYbAPl6Hn3Hv0Nfml4qUw313BuVmWRzzgqzcjjsSeccAkZHfAAOu1/xB&#10;FfWBjuJgSyAFfMUZ5wQB2HOc9vcjFcnJcyOxkMfUN99FG854PToSTx1P0GKht73dEIpHVVaQqnmR&#10;jb1GcHpnJbqfQkZp9uUMX2jfu3Ln5VyfuAY7Dtn8BjrQBKgVJcAZ3fwu+OPy5JweO/HBIGFjbDiQ&#10;SZbqw8zquBktyRz97kchsc0jMZAYvMVm8w/KFG1s/L2yDzntwB15xREAYo0DFiMGONsLnJyfukcY&#10;Cnp1I9M0ANQFk2+aCyps3NISBgfePXoepH1wMghGeJ1z5rKDt/jOcZGM55+9nv7c4Ip5eSP95ccN&#10;GoZo8nduz0xxgEELkf3TwKQS/N+9dhnks6n5cdeuMdF5OT0weaAGfPJJI0z7GZtp24BycE/dIyBy&#10;CeM+oNO8gTyGRkWPLKHG3jG4HPTk4ORnOccdhTSjbFIz0+X5vl+pP155IycnnFJtjbcixbsLjbtX&#10;jJ7cYyckdOB2PGABEZrhY3liUBlVNwjBx0z93j/6/wBMUJHFKuyRNy7fm+Ysq9D1UdOW7DOeaIla&#10;ZtyR/NuO4qNzDg/L78gjOc/kAXJL5gWVnLZZSwZd2cY55/D0PH5gDWikkRpHHzCTad6gnb9M/rk9&#10;OnPL5C7y7Ftm+bKuh7bhuI5Awfw/i471Em4JGkSE7fljO0fdJww9Omc4x0yT3pCsjLtjEeeRjkAt&#10;nHPoM++cAdOaAJYn3ElIm3dH2qQwXnnvtGQTjCnpimFCV2OcqoPLZGNy85Hfrnn19iKWaKMbnMjB&#10;VZRGrNnJBPzZ5wSCp9s4Apc7WwjCNtpLJG3IAG0dz0znB56duAAIHkMYjBO1skqFHC7SQDjHt1Oc&#10;qTxwQ6Qxxud0ce4szK+FLLg564yOSOMgYA9hTVwoUyKrMvOCq4+9znA56cEdcgY5py/uwUkUbl2m&#10;Vm35HTjk8jPOeuenPFAArSYaPbH8q/ebCnBPocHnAHXqT2FAZiqM0nG1jgS/dwenH65PHP1oAWKR&#10;kJkJj+Yt5a8NuO3nOOehzlgelOdi+1fNbIVSflO3GMjv0+U9c4H0xQARqEwsm4/3lZd2QB7kc8dD&#10;6nrTRJDGgcMy92HmEY59hjr3yM5J7UpZ0bZKXxsBYSrwVznGDnPP6/SnuXiY7owu0ndwQeVx0Izg&#10;Yyee3BNADWjjtxJboWVWz8pkyeBhSMj0AXjnjPUnMkqtM5dH2sqs2YsrhiOcYxz3x6EYzTWI2usc&#10;ytuU553Bc9uo46HnnjpTSIHlaTc23cxU7RkdSR0Iz/CcnuOtAE2Ovl9OPvKCMDGDnrjPYgH8wKSR&#10;UkQxrMFU7vTKcHbj0x6c9CBSFV2APD/AGj+UYwOoyfmyDt6jB74+UEjDlizp88nGVZjhc9TnHX5T&#10;z3I67RkAcXkMPzyKueNqqBwAenO7vjqTzRKGjleP5v3fDO787enU+vy/kPXlDKg3LNJ82CdzLuPX&#10;aOPX+HpkdewpBFHEI0dtxRly3Urg/e9OnQjHegBQjD+JlZTujIJ+bnvgnPGc9PxwMtREPl+XI33Q&#10;AZlGf4enPT7p7nO7kgjIEXfhVVmYLuhVVweeGI9Ac/hjPNNM7K7EvMcgfMyhcc+nQ5J9/b2AJVQ7&#10;FVbV1AjBUvngEZHPGBkAZH05xSiQNtjMq/d2r+86Ajp0Jx0wexY8Cooo1EW6L5VZiQyqSD1OM+2Q&#10;OM9MY9ZHZeVLkBj91zncAM+vHJ5687T7EAl2QOQIVVi0jKjbiByflOduMfXkg56Yoj+5ukIxtDrv&#10;ViQmSOhJ6AjAIPfjuYUkVOGfG0lG+UMFI+Yj0wcHvn5cA5OKemRJhImUsmGXJ5YHbjJ7HPB7Z4B7&#10;gDyGTEeZMqQrQs+COp53dTwMHPA6cUI8YwfLjV/l27VOTgdevzd+uODjqKTdKGj8mT+L5TI+1Qfl&#10;6cnHJH17nNORnLFYNzKy/dZcHj5cY5z2GTz1z14AHFEi/dMI1ZMIy7fcg4AHUgjB74744cfmTyzc&#10;lQzHafMBJUnOFOBgcjjJ7jjs2GR0KmJ1URuq7d555JBHvkc5HXnvTwzeXhGZm8tQdxOc4JZsqeM5&#10;59MMcACgBY3K7hkrtGfmYDt1UsOu4cDAOfxp2Cu1TEyopO9SR8q/KNxGc4PGeTwepJJoUsrrxIcA&#10;A7W4JK4H1PHqCfxpphkkYRiNmZmBX5RuU84OCDjgdPQkDmgBy5BAAB+UA7ct2x97aF9fptPJoH7w&#10;Mx3ZZvmJXp0yM8beCeeO+ByaRuG8xT/wEBTk7R+POOhOevXgU5yomKCf+8r+YxwnJwPpjgkjjoMm&#10;gBT5flqWYEN8ytgYY/Lj2Hf3A5oRmeIuyNgqvzeYfm3Dd8wHQjoPTZjPIBaMOoVWbvu+Q/e55Jxj&#10;Ocjt1GM5FCiM/vDGu5+V+btk8jbjqQuc8Db1xkEAkc+ZIOWMm7IU4HfB56HB/wA5xTW/dbhGqyNt&#10;/eKG+UDJO7GWB6nnBxjHpgLqpJCorDczfvH2sSOh9RjI5A/MZIQQu3ynPltu27SD36DqD9SMnb68&#10;AEbr5+5Jn2/M4jZSeScdcEngkkckHGRjpQzko26Rtyru2sB07fzPpx68U0uPLZ3nUq0e5mbLBjns&#10;Nvfvn+Rp0jl9zMn3ZCfLG7sD6k4xt6gHg9qAI2ZJ04Ak3H5towpXd654HPrjjnkYMmF+6rHlUbld&#10;p+8AD93oeuMd8nOaa8qlmDPlW3YPl5Xb1DYzjOT78N14pAWjCoFYFc/LkjGTyAOBjrnpx64FADAx&#10;wu93bb8wZWzj156Eg989c9+hk7fNZwzRqHO5yTgDp0Oe/wB7I4Jx1p2YjIjK21GwQq44G04xnJBx&#10;2zzgdusbzGKQPcuG+YZWV+FcE8KTjHTuRx65xQA2RisuSFb5gy8D6jHTBz7DPrjo1gfvxFtqthpF&#10;yAo5xtJJHcY+nbIpyfOPJLBmUgssY3MWB7jjHGM+nQcjIaCI2MiR/dZfnyB0YkZOOT0HU8ADjkgA&#10;VXBPmGRlxjarPy33hx3OQ35D2zTZCGDOD83VVy2M4yCfbB6H09hQW2xtGp+Yhi2WLZznOcEZyR07&#10;57UrgFmdpPvM245zwQfQADJU9ge2OaAGh4g2EjXaMH5s8cj8unptA69suVZGUAPJHt+SSRvm29CR&#10;045BwRjnd0qOGeFkU/acDjbnu2TxhsYJ6jjt+amOR3wYdshZQOXDKwx0JGPb8eSO4AoeFgC4XaWL&#10;ZdPu9W755C7ux5H0pvmSNiQ/eDfdXB5z0xkYPUD3xkHGKcrGT59jNJHNjLR5w2QScHJ45XAH8VNf&#10;aPmkyOcRrvGGXcTgk+oA6E9B/eFADnAT94rKC33uT34GBjoD2798U1nhmjDMyyIyt94/Ljp9ex/+&#10;tmmhmiVZm4kQbmZpNrYB9R6HAzjt15FOEj7WLZbcxUyff3DJ+bI6ZABz+BoAjuBKwZ3Zt2GLMecM&#10;B6ggdcnoRjjPFRsygLGzIh8yRmZo+ScY+uMDGMkHAzyaJWMr53BmBDLIGG7G0njI6cg98gdR0ojd&#10;4iy73XCgNsJ3dclSDjgYHr04xgmgBQIyJMvuT+6xxhdvTjoAfXAPsCaSRlMrl2w+8/KrYzjJPoPT&#10;jAPHfNKWXAgeZUO7DMYzxwcD0/i+h9iM1FLMDGu4ytvzuhY8FsZ2nPQ/gDk/mAO3tEPMDbTuzukA&#10;G3B5zxz1555GehHDUZ4ATKNzKu5mbgnGM5yMnkY79D6VGkkJP7k5ZcllVgcc85HXg5J9PXmnSINv&#10;znnad2F9sc98dug44x3oAHVlOz9421l3HaPlxkEc9+vJwAMZBxUa7stO8ny7/wDaCjgDHAx2OPT0&#10;9Xsn7vYWwxOEO08D14HT8sAHOMUw7Jv3kKMysxEahyTtOW6HGMDPBwffA5AHKsgVZmzwvAkPXHXo&#10;evTOc5Lc56Bd6g/fwQdqrvxuw2Mdhg8Lz1IB7Uxv3su+X5snO9UzkgdecDHvnBHfnhC8hdXklZfl&#10;J37txPPODx1w2cHqTgcA0ASTTxorTzzKV/h3REKME+mRyR/3yMYOcBjKRIom2kRtnc7ejYGD6lh7&#10;ZwO4pokdZt6gK6rwVyQvHfplQW6/pg1HGWwz+WWIZTz1yBt568YHc5OAehoAsERrLmNvMbcoXc3y&#10;tjaBltoHK9c9ue1N+ffjav7s5i3KckDjv1HPPTgdMEVGFeONlWT5tp8zzIx8/OPm4/pxj60NhFcF&#10;8L0OI1K7QH/h4I6j169jg0ASGRkOBANyrmMrtDcDoeBx8wzg4/MCkk8tQGJ3bl2tzjPrjj1JwMd/&#10;pTCfLhK28ny7gdoYZBGenABI5+ue26mK5+ZYouG5kWRQCxzznIznPr09uhAJFmlFv5jzDb6rndwp&#10;HXBx6Hp17c01Ti4+6y7jsdW2gc9AWw2M847ZHUUJIZG3LN1z+73A5GGOex6fzPBxiotjF9jbv4S2&#10;1QrJy2c4PuOOxIoAkaVPM+af7yg4b5e3OBjjB4+nHahV2+XDJI+4Mu3IKs2BgE5Htzkn3Bpol2jY&#10;jfe5ZeFJ4/hAGOOcZyDjryTRFMBGvlI23A3op+7tG7BI6n7vBwMnAGABQATSnHmBFULHu+9nJ9+O&#10;ckZB5+8elNmUjMafIFG3Ktu2gAnPXJPPtnkYPFRssRm3HJbuu0buCecdeOT94Y+YDnqrbci4RmDP&#10;0K7RjPJPXn8j365JoAJGkJYrHEq7j+6ZPlGSwwSMKefp15IBqKTgbArIzYxtbb/316nqefTHPBpC&#10;/wBnfZuZfJUnYu1XPQMcdeuD8uMj1pjnZHs2w/LINyqwwdpI689ADz/9Y0AODISCOh6MeE2nkEgj&#10;AJ4646nnrUIYFNnzDpukKkHuQMkZ4zu6cHnnOKWVURhtO1lkA3qvykDjuDgjPA6H2Kk1GynZ80bD&#10;cpCrt25wBuxj0zx3470ALcliZJf3kbZ3fL2IDcbVIwecY9BkVGbhfOxIdu5iBiEj5RxnOcDOM8Y5&#10;Gc9KJm3S/LJu3ZbHTnnkZP8AUdSQM0xX8qTKKu7hv3atuGDzjB/vdOf0UUAMkljdeYxjdu/1hbdj&#10;PyjBBwenQA9eKjkkQOcs3zLluRzgnpztOTjr2xye7pn6AHBVSVWN92Dx0/n9D71G8+SwwT87fIAV&#10;3ccE9z8pHuCMY4oAaZmV13I3yyN87LkdBweeQeFx83IJx0AikMzp5k0Ua7thcbtuMkgqCH5xk4IH&#10;Y9eMPkdo3beJP9YF2rjqMjaeRk4HAOeT1AxiINIJcxN5Z2qWVP4TluNx45x1bPCjpkkgDLlmTbIj&#10;NtbJ/wBWrjPX+IZHX6dB25Kr3z2koV5II3HK7pJQo3Dg44PJ+8enLUUAfLCvcxeW58zbuJZI5DgA&#10;KrAkAEYHH4ZGBinhZjC0dwm3P3yY8qGxtCkAfdOB0+uDiq25XHE8Yy22PD7hnG35jjPqT24P96pT&#10;tgbLTLuG4ttjBHzHdnIJznkEnOB69AATSTqI1kjMfCs/76MAKT9cA8jHX27VJFcK5hhcbVYuyruG&#10;HyfqRk4A46ZJqJJyHwkqr/eBY88Hngk5J/HLeuBUkM8hkWWSVVPB27VDOuTyefvYHTHGfUZIBbjn&#10;uDtDbnG0fLt3LyBwPr+pOeeMSqUyM+YzKnzNtU7ucbs56/e9P0qvCibNgkJjVvmZfmHC7c4z7ng4&#10;5xzzT4dghZsRvuP3Qo44+7hcEdh1JI9hyAWvKkdWeS1wNxH+qOGXrkEewI9c/TJmMkp5jabcufLK&#10;qGJwecZxweeNwPbsM0o9pb943O7rt3ZGRx8vByWz1PJ4qeNmaQ7VV92C3mLguc564PHfPTJxwaAL&#10;PzN8qoFZlcJ6EsuBjB545z0BPB9JUmYqWhQKJOFMa4+mCM9DgcHA6ng1VilRbciadRnhiqBgeTty&#10;B6sw9ueOMVYV8OwMcm0csxXOF/2iOD9M56460AWgpVQSFjZRliycnI4HTg4OOuadEu+RSkTllLDE&#10;bNknjjrxx9R9earxAxZCnd8o/fZxuU5JOcHngj8vXNTEQtHskYny1ONrfKBk9D/dz0xg0ATRlUdA&#10;ybs87U3DG4Z4Hfnp2HoBmpgRFGtuX2pt3ho412dcbyOmCT26A7ageQb2klddz7jtdW7Eeuc4C/8A&#10;jvfNT/u8btuzOCqr06A56+4/TjrkAlFwwcqI/LDEx7dy9eenpnAxjB55wOangRW3lX8z7nzdFGQc&#10;dBjk8dR3yTnmm8yyW/2eZmYGNg/lMWZu5AI46g/p0NWN0NwkjTJnKt/yzJWJRj1PBO0cdRgnjNAF&#10;xTsXMUUo2KSueCDzwSe4GOuPmPfBp3myj5mVWO7GOc8HpyeeefTJPXtGzDzW2t1mIVVl3BwecAKe&#10;ePTOe2akt1iSMfOzYzubI6cnpnAyf4euRgUATWz5DAkbQwPlfKDyPyzu754z6VKsu6ZVWQhgwdWb&#10;jJwec8EDA7n+dQIXVfNY71aPcCp++CeWHHqvUnPtzmpkmcLgqu35ty9VIPBJH5HjBOecYzQBKnyS&#10;GOMN8pITcAvy8cYB49emcfrYhSKSNYy4XaC0eY9oyBgnC/73QnovPWqh82JN7liuxVjHLKFznIIH&#10;3uuAeMgnnFWFLNuSRl+bLKQo2ndyTyfTsemMjFAE0FwGHlE7d3Plt/F1PPbryOD1HSpt+yNsRjcs&#10;e7aG2b8LxyOnzcc/3e+KrwTukREbZ2xsF2/MSMZ4x9fT6c1alkXzpN/KlsBirL5me3BPfA98845o&#10;AkI3DyxHnYhbyz5YI4bPQYJIXIHPGcDrUj5gRoyrKseDgtu29SRj1IJHI6nr1FQK37vczRqjSMF5&#10;z/H1247fNgn06HFPjcYUMc/uiBtUrtbGQOBgnnH55weKALaRsGwkIaMsoj/dk4YNg8kfy6c80ikF&#10;NiQsgO0ouMdiM+/U9x3Hao1eIXDPIIcbh5i7ju4ccDnJJH5ZJxxTYpImjVxLkM2BGgJyvA7dvb7o&#10;OOpoAsqF3MvmR/KWCsqkBTgHPOeM8cAjbwKe915gZo/3jBgeM4bgDnGG46dR0z3qK3jKNGiv8y7Q&#10;ob5cE9wcgA59PXnA5pTKYxh5CZApDLt+XGPX0/A0AWJvMiYK0ig7iyyPwSBkdyMcjGODj3zQE2J5&#10;bx7xuJ2Y6Y6NycnJIGTxzggg4pgWCJykjKE/u88FUwBzj0yTuz7dKWPZCC4J27jztxyCVZR83JGT&#10;9Pl5HFAE1rO0d0Fkn27F3AecrblOOfTrx3A7jniYSkSM8LY4UmNuGwATx6depB444xmoIZMNIJJP&#10;Mfc20MPvDPYhlB5YE5B5xjODT1jQttSXci4MffDcqCBjg5PoT0z0oAlEhVvO+0NtbG1to27cn/aA&#10;JIAGAByelBCMYoZCu1VxvzjccE8c+mfqOvOKRBBI/lybR1LYXnPIJIyAeeMcE56HinFgVDG544ba&#10;33VGQoGAQOvv12jjNAFtWdVEwjZSWbcpyTjac9BzlgQOOvbFKZYS6gMq7j91WH4qem4gNngH7oA9&#10;Kht5CzRtGuVcEKR3+YqeOegHXvycnNPEkmVjmtNny7gIjwrkAgccEjpnHXHTuASxvJKJI7oM6szO&#10;x27iRuHpnIwV6929ekykyv5ibf3bLj94ck4ySccfgcngdccV1l2lZWYZVswoknAJB5HuQwXtzxkn&#10;kSO8W4RRN8kUnytJHjaGHQkn0Jx+VADhvlkxFN91vmDPyG+YfNjlRl1xyeh7kVJbTI6Q+Y+7uuxg&#10;ynb82futgZyO5688ZqESpv2+c3zLht49BzkEjk46knkehwZIG3kyKNq7sOx+bHHXHDZ9OmMjGRQB&#10;YikEtqsdu/ysjKnlrnAHc4wW69Sec/7VOmkidth2j5v73yj1HTd1BIGPXjAJqBd5t5FeH72V8tej&#10;HJGAv09CR05x1e7Al1WbKn5gxmALEqR2/L0OelAEiRSyMj/Nu5WPcpIIIHy9TnGGBYZ684FKA+A0&#10;W7auONq88E889PqOCc8mkeVXmykf+uzj5gwK5HPuR2+9xjPrRLcxIm9pFTdt2SZ4weVXJJGePYYP&#10;frQBI5SJjg7XXBbcDuQ46HOCOOOeOT70M6SjIk3fvNxUOOvIAPckcjGRnrjsI4FVMRRRKoHKqVC7&#10;uO3QEgccdT706WQn5UkZsov708Z68BuQM8dfUdM0APzkN87chtqt0OVxx2Axx06E9Mg1KGl8354H&#10;3bmDLM2QCSM/KM+/T0wB1NQyNHMWYPuYNjCsFHJPJ9CPfpntk0MVBwdrM3ygSZJ4DHBwRg+p4P4G&#10;gCR1nA3pGHPl4HYrgZ9R69ecYPJ609xul8sxKrKQu0MG9T25HBxk84HHUCoiViO4j94sgKllA3rj&#10;J5DdQDz257ZJBE0USYz8m7HzKfmGRxnsTj8MZGMZoAmL4udm5sqwIV/mZj2IHXp7Zx7mhkIZmJ2b&#10;dv3MAnnsOOMgDH5jjiMujCQyTswC4d2b5c5ycAcYGQOM9ueKkV2XkRrgFd3y5AzuGOenA68eoGaA&#10;DfiNWRfuxnc2MjhOecjPAOOuccHjNSKoViHRV2bW+ZOU+YY6jjjp0zikXGWEZk+ZlKtu2Fj8hDdx&#10;14yQcE9sYpJCFBJO1uN/3uCF2g9+cH0yfxoAkgSdXWNovLkVVLRlThOccDsNxIznpnPbMmUji+U/&#10;NsXdzu/QqO/HJ9c8VDtBmLFUXDbmwx2s3Iz1wOg56YGe9Oi/hAVs+ZsOzBw2Dg4/Dk479TQBajcc&#10;Rp5bfOoG2P7zEjlunJ5457HrmpYUQx7V8v5gMMEByduc5xuzg/zx61W83zW27t5zgSH5d3GcgHjr&#10;xjp2qYkSR/KeST8sjfLt27eTn1547YoAmxI0nmNGynG0NIw4OSMZ6/zPXk1ueHZvKvxctJ95tziW&#10;Tg5Y9eOOOTx0Bz2rn0Kv8+zd8qsW2hc4ByCSO+PwGa07K8jty0zT7VLM3mNJwD6jB6e+MY/KgD6c&#10;+C2v744+oVeOismB788kDnOcF/avcdFkS4so1LjHG3jPAz9cnjJ6/ka+V/g94hh3ReYVZv8AabIA&#10;xkEgkfxdTnjGDX0Z4R1qObTldrrcyx7l3Nkgcd+OoA5A7k0AHi20iJ2wtlWYE7jj5goB6dDgfy4z&#10;Xn+r2UsbHPzD5t6shz/Fz6f3ufce9ek+IF3RkjbhlKl2TGOOMD0GM9efeuJ1a0kdmRYGVfaMA5ye&#10;BnnOc/TA98AGNaQYucAeZuUFCFVtykde3GOx/DrVxLZCvyrGvdt8fTIBIxnjIx7/AJVFBD82CGdV&#10;XLdGxkAZb06Y9MehGa04FYHajfNtBZtwHzAtxg9snjgfxevIBn3EREW6NVaTorGMFeBjcMnsRx9f&#10;rVFbeUyqwQxruznZ074yD1wevTOOmK35YXEW4by2wBSyke4OQD65xVJ7EzNuRtx3AD5AoJ75/D/0&#10;Hk0Add4DG5xs3fNgDLZweg5B68dc55r1rw38scak4VR12he56D+EdOTnr0OK8r8FqY2Dqm/GDtZg&#10;Mrxx+OD245PevVvDIAhUPL91vm3ZAHHDduv4cfSgDpIYEJ2ED3wvJ9Ov+RzUyQpsZmALbcszAfX8&#10;MVHbzKsZUyctz75ycH6daeLhI2VNw27ufTrx9O3NACyW3LBg20fd3rnsD1J6/hWT4i0+F4ZVlUMr&#10;Mf3eMLz6n9O3WtA3sRQbnxkY4+bAx6/l6etZmragmxvlULtwGXK7T1yfz6D9aAPOPGmmLCTvBZWZ&#10;tvy45Gev+f5E15tr8Msu7zEZS7fMVx+eOfTofT3r1Hx7qMbxs2NqscbmQ4A5GDk49efUCvI/EepQ&#10;xytIzqqhc9st6nGemG75AxgGgDn9XeRYfLhh8zcyiPgc5+XuMen1x714H+0xeRXWkTWNs+75dki7&#10;Vw21fmAAA6kjsT8rDoMV694m8QTSHbAuGMZZdr/MQT8pBAPXb2GQOSD1rzXxd4fbUo1tr6CNvJim&#10;mnVZOGYkFVxnoCegzjB9TgA+F/iXosjag895E0Pk+Zu89AXjDZAORnnkf7QKngDArym2Bi1qaSa4&#10;aOOKQp8rbQG+9ydoLDkDHGehwM19OftL+Ho9PgeGBmbzXKn92VZvk+9xt7nGcHG3A7mvlfxde3dp&#10;rYsLVsFbglgoJYYGACefcZ68nnoSAaUl0lzfLAEaRnZU2qqyAMqEkgHHHUDPGGPoK9g8FXFxpeix&#10;vK+1sNFbxkKc7QecYPAAwASCMDGOteR+A7SO01uPVL9mbaiuvl8M4Y4U8YwSeR0AGORnn1TTJbq7&#10;sYhK3l+awCbpFO5enX+EYwT3JUigD3L4XXcIi+3tc/NIrGNfLHQHKLnbkscjPY569APYvCE9y0bW&#10;lvGG7XEilnVRgNzt9yB3PzEdq8V+GIng0+2mS3YSTF/s+1SM9t2B0AXHB/u98YPtHhb7FYgafYbt&#10;0bAyPGu5n+bnnHQNkrgEn27AHqngu1trSxabzFZQFLNuIVTkZGRnOdq8EDqMZ4r0Tw3AJ4zIx2/L&#10;8qqo2jj35wPlx2+lef8Ah+RU0/7PMANpXy41xy23pgZB+Yk5OSCF6Zr0DSLhlto9PYxliv775flJ&#10;BXjcB656YPtQB33hNFt4I5VRmj2fIWcAYx1zzjgY464J6muqudRbTUKGFolPEZZsFj244B+uP5Zr&#10;mdCkSBI7ZY2aQjGSo3HHrz6HHTBznvmtu9iW7hjieNfllDvuYE7cZ98549ue2BQAvh2b7VLcXDhU&#10;WHDpHHyzLtXHPvn8c9K6XSZrgXEX26L95O2/yVzhFA6++Bjj1zWBpGiCLUBLFH5aKQ0ke04dm7E+&#10;o5I78da0tK1WS+Z7+1jbbHujCkFeM8txj2xkgDnHuAdJC8jygWmDt4+7jy2I+9n3xxyOnGatG0t3&#10;hW9TaY1/eSTNgKy/7R/oPTOOlZWn7WiaG3x5l5HuZiR8qEA59s5GOlRL/aAkt9OtY2Wyt8tJJMdn&#10;m7eTgZyee5AAHrQBa1vWpLfUGjjllZY4VDRbfvMSSF6Z9P6Vtac8tv8ALK20yfP2CgDPHPXknk1k&#10;ahZKlj/aMFtuZv3suchpPb14A985z9JYRrNxta5mgjiZtm1TneuQfm6cDkAD6nNADtV1ue+0eSG1&#10;utsc0hUsHwWAbnHtkHGAcde1bnhnT7fStJa0tk8yWP52JkxkkZySRxnJHc/TmsnTYZbO8t7aZBJG&#10;xk82Zv4FAGAO2c/p9a33vYbeJftEbET5c+Wo+bjjcc/Tg0AL4R1iaSwEV2rLNGC0jKwYdSecAdBj&#10;8jWk9oZNQbVZmPmxr5cMMi4VgD16df5fjWB4cmWDXbqGFfnXDyQ/7w4GScdPfHPvV+2uNbk8QyXs&#10;5jVOEhVPm289ee/OaAOm061igt0S8dm2Nu2ouRu7+vSr0bWcbrNcMEaTKxx/XnOB2xWfaSRabavc&#10;TO2WYqWDHd3wB7fjVqK3t3gQrHHwM/Mw+X1Ofp/k4oAuWrRhJruYBlU4jXIJPFV7q7glv0sZZV/e&#10;MqiNe3P6evauc0D4haD4n1i70jQrqNv7PujFKNpBVwcd/f09K6UaZFJNHPLJtkVVjLdMntnHWgDS&#10;OoW0f7oONq85b09azbvUoZLh4W3SRng7W6/7PPFGowpvjUP++7bRx7ngVJYWCWStNI0krdFG7O7/&#10;AGvcnuaAHafqGpXF+sDQKsKxnJ27sNxwTWvHJ50LIxwq/wAW32qCHy44jHkcLhQB/n1pJjPOVAmV&#10;VHD7kyzfWgCS2vkul/0aZWw+GO39KH8uIYmlXHUL61UWSKxEgFsuOojjPLegrLvpLqS8V3jw0jZj&#10;G4E5/wAP8KAOk8mBBubqy7Wbd1FV4LlY5RbGNtqkLHxx0zn6Z/PFRWUoaBYZLrzJP+WhDZwf84pd&#10;Ru2so/Njt/MdhtWPPJb69v8A9dAFqZw0fmPn5VP9Kz7bWP7SeQQWrrhtqM3G4f3v16d8VNYSXzIz&#10;36KGZt2xeqjHTPeh1jt3ac/KFXOFPXvj/PFAFe7uvsjqstszMWwm3+Ef41YkRtu18qvBy3anwyw3&#10;SAru2r7dT9acXBMkLrt2rjqeeP1oAoQ2VyLuSUy7vmG2Poqrj1qea3R08pWbcT+7bvnHSrDtbqm4&#10;EYXnJzx9apzaoI2kigjDNj5SRwetAFbUnnsrZZUiaSRmxHnoWzyfpg1Unlt7e7Eczlmf5drH05I/&#10;z0xWvHbzyxRzXqK0p4ZY87Rg+v8An8ahjsxPDG11bRNNGMbSw2g+nWgCsk9vAPKuF2iQlY4lX73r&#10;xj0qxmxs4FsJlVVZv3Ee0tvOc7vz9aliARfOhSP5W+9wcg8dajmtbXzvtJKqw4aTGfU49utAEOqX&#10;GrRwxrZWazyGQK3mMNu0859/1qrrtxfrbPDaiNZWbG7bkAHvx0P+FXpYriC0KRTsjdpHYHP19Dx9&#10;Ky9P1G71eOT/AEZkUsAqyR7CQMHJ/wA4oAwYdT1JLWBJp/OK/faRujHp+mf09zTtam1HCwWibGmj&#10;y00zBdpyRuJ7Aeg49Knu/DJW7TU7i6NwkeTBGsgPzY++ff09q5zxd4ss9NH2W/LefNGdse3Mj4wP&#10;XPX+X40AaEzLZ2cNrcXvzbY0mYt8zkdVXp+YyTXK6rb6bfeZYWsSxwrlWfePlzySDjkkkg/UZqve&#10;3Oo3duLywso1vkAVnaTcqDGD0GRySBnB71zmv3Vy9mttb3axzK3yzTwnI/2AORjHfOM5IBoAg1i2&#10;EDNCZjHHGu5vKYLxnAXIzwSMfhj2rmvEmrySNLBZxCKC3iAbycqoXkjavBwRnHHUYPbFvxLrMtnb&#10;m5iCxqGOVfq2R098fkc9q4fXNXu2RLQwyNMiH5o4cBAV+4COmPmwSBkg9M8gEfiPUbm4nW3Esa2r&#10;ZbywoySMHAwSM+pwMEcVzup3i2ztJ/Z6r5jDy2LAMy7yCvTIzg9M5A9jVmc3U7yXF5eAK02W25wW&#10;B5XBH7zHfqAe1c14l1T+zrWbWb+4zKse2F/lZpJcrtGSAVBPYDnjGDk0AM1h7ieyae4sjJIUEkUk&#10;zkpAAccAnuowAOMEc8V5lr+tXOsSSRaW3mLeRssaq4XDbgcJzwFO4D/HAHQeO/FQhs5ru5Xd5MLC&#10;4hXfEqyEZO1CNzZOORjqfSsT4O+GWvdQj1iK8hnhVh9mk+Up5CY+6dzE5OT78Hg4BAPa/wBnn4ej&#10;Ssz3uJmaGN5ZGC7TKdzeWOMerdDjLAYGBX0z8MPC0YVru4KJtZmh2qAxGOM8AE+p/DivNfhV4Ugu&#10;NI0i61KSSCNcvcLJMd3KHsc87jxj2+le6aFpUER+2ISzRx7dvG0Z5B49yOOg70AdHpsOqJbIpfzX&#10;DYaRuOMk/icY6f8A1xd0ma8S6xcSRqu3PynOeRzzj/P0qpNb6jFaW4smaRtu2eSRehwDkgerDqeB&#10;Ukf2q3vIY7e237TmV1bAU59M4ORnpk0AdFaWqyweULiSORW3MygAjB6dOmKsbYImwJM7iAoUD9DV&#10;UanCgFqjSBljy8uBt3exz0/ziq0+ulJRC0TMqglJFwV+nSgCzIky3LM7Zi2kY6KOOvTH581Bcahb&#10;xuLFX3bVJ2qudo/MfzrI1HWDHKsq3W7bkrGAcNx1IPQ5x+JqmPEMV1J5Usiuy/Mi7uo9+mD+H50A&#10;WtXNurPer5zEYG6P73rgD6H161myLDNH5txLLyB80jbfpwAR0om18GRbdQzbkLFmUFQcHjvzjjp1&#10;rNvdagiDOrx7gTu3bmyB2K/rj2B+gBHeQgxqbW/8llm3SSKm3OP4fQdc59B0rP1nUreGHyllXPJ+&#10;eNsEY7dz+Y78cVnax4wCDzIJstyBiX5h7DrkZ/Aj8K47W/G0UEAeadEXDF1ChiDjkd+OSScigDa1&#10;DxCqjzHBYr/EY8qMdf8AHjPbiuP1jxKqpI5wq/MF2qVz8uAOPbHpkelcL8Q/j34O8Jw+frWuWlr8&#10;zfvLy4VVUrxjd6DqfQY+tfOvxA/4KY/s46NqN1pVz8VrESw71eFMynCruI+XdkjB45zk88YoA+nL&#10;jxNHPdMoOdy7v9YuWU4+bnpj1OR19MVXXVbe6ujHI3zcHjC7sg89M847jI/UfJfh3/gpN+zj4onW&#10;LSPijo7FpPL8u4k2LklsA+YFBz65A46kA16n4G+PfhPxM7Xeg+JLG8hWRl/0eYSKWG7efl4OCcDG&#10;d24dgCQD3O01FQxnnZvmbG0/wt6DGTke44x3GBW9pesvbhCn3dy/vAxPr0zyccEn69AePONJ8U20&#10;zRok8aKz8lVXcnBbBGCT0OMjFdLpWoWyqpt5mLbQq7gVPc5/P0HOfwoA9C0vV5nTc8ysOBF8p69x&#10;7cgd66K2nfYsYG5lXDMOcEkg9+cfnxXnOla1I3yysvzbQdrD5sgjPt36ccdq6jSLpshQWKZUPuXv&#10;wQOc9c59f6AHVWMou2wjBmDAbhjOBznpx6ds1rWuo/Z42xyf7oXnGPQ/TrntWDpshEajztrDhlZu&#10;B7DnpgjpxnitJLqFohHG6dgrBsA4798d/wAqAN5dSEYWQ5bfIF+UjBORxnOP51oWt2s8CsML/s7u&#10;ox3I6/hXHR6qxlXzCcFvmPb26ng9u3GOtbdhqAkAlj+Xdg/d5PGM/hmgDpLS+ErGB3T92oU7WGD6&#10;cdq0LW4K3Infftb5Tx0/w5rndMvVnKJHLwp55/8Ar1tWFpHcSq7g71Oc4wQePfH4UAbQvWdI9kZc&#10;tx8vbt/nrWnHIiw7ghPb5lx2/wA+9ULGVGDD7TuZG+bPrUlxMvl7PMbdjO3PFAD5b1zHuZCn+yTn&#10;1rO1C5S6j8sSBx0K57eh5qZ5NOt7dr7Ur6K1toI91xPcSbI0Ud2ycf8A66/Nf/gpX/wXn+Ev7ON7&#10;dfDL4La3a3mrQwo1xqCpvbZIhIaEc+ig5H/LToAoJAPv3xh8SvCXgfT5L3xf4ksdNtY1L+beTLCu&#10;0dsk9Pf+VeVax/wUE/ZD0jxJN4Mn+Pnhv+0rNWa6txq8JMWGZCSynH3kYE5GCpHXOP5nP2iv+Cif&#10;7Tv7SWrzah4w8e3VvDcecJrW3mJEokLZDMeSAGwB0HXGa8XuPEev3cjy3Os3UjSf6xmmY7vr69aA&#10;P6/fCf7Rnw18a28eoeFvFtnqNvK+2OW1nV93APBUncehHTjBrtLDxVp12sdyt4rMy5jkWQbXPTjn&#10;B6V/IJ8MP2qvj98IfENp4l8CfFHWLG6tZAwlgvnVpFBX5HbOWX5QNpyBjpX6f/sB/wDBwUNQns/B&#10;n7U6w2sysFHiC2XavL4VGjA5UAgAryADn1oA/dqz1VLmFSpO3dj2PtWxaakFXy4xt29twOM188/C&#10;j9onwz450i217RdftLy1ngEkdxbTB42UjOcgkA84+ua9W0Txpp94u63n+ZVx7+3GKAO9i1BIFAG7&#10;bu/vVb+2lY/MELNz90Vy8OpSXMWY2jViua1Le+EhCh/mxz7/AEoA1pXnknjeKT5RkuvrkcCsvUYk&#10;Z2tZX3MSSfb2q1bSrKrA3G1v4trVVuooWuWGOWXbu7Ed6APGfiL4curqztde1RisiSTWsuI9ylAz&#10;mNiPcYHT0rlTZxJY+TJarLGYztVYyvy9j1wR34/OvYPiJpqXnhXURHtUR/PGWcgZUggkjkdDXmN9&#10;NHZWwn1EnyW4Jh3SbeuD1yf856kUAYl5Da3kEcETsArhf3mdo5IzjHy4+nT86pahpN9byM1xEse7&#10;CPlUbK8DII6HGTnJOfzrofIhmt2fYh3Mu3K4xgdeOpwe/H86qXtiLeTz7IMVdcMu7g+/QjOcfr6U&#10;AczdQtADHPFubdu2xsPmAHJyT6ep6AdsVRvobcw8s0ajGV8shlb3I6j3rpLkpbIbRUWPvIeNvTqB&#10;09e35Vl3+m4naRig5H3ZTtzycc9PpxQBUgSDzfJtmbaRjbuG4DByc8dOnStfT47i2tABOrNyFkZW&#10;Bbn6fn/9asO4HlTMxUquM/Kozg9P84qxDqcpi8qU7xt3YUnJJ7ZyOPp9aAOkF9HbTQfatKY72A8x&#10;RlSxGB+HfjNbGmx6be3T3E9s8aqo2zKAOuMdRx0//Uc1ykGv/cuITtVlG1WO3Z0PsecD8PrV/S9Q&#10;uriBgsjQeZ96RZRngY56fX1P8wDrE1K3il/s6aCY4XdHtXAOOpyc802NbyW5kvo5lVYYw6MmFbBH&#10;Qjo3Tt68Vk6RPrMK5gvQ/wAo3Pvx3xjheuR3yMfppW+sR2dlJNeaMIxu2locYf1PAyM/ligDS0yR&#10;ZI2VZ1kif5vN2hW+mR1H1zViLTNTd/JiVPmVtrx4yDz/AE9f0rJ0nW9Im8tWaS33Nj/VEZ59f69K&#10;2rNElKm0v/LWMH5mYZ3fngDv1oAhe+/skRjUh8ythpRHjb746/1p6bJmcC73xvyW3HjPft7Vcjh1&#10;O5ia31NIbpZI8FWUHIPsTVa/gt9LjWWOKSFQvA8sMF564HTp2oAvW4e0hErL/F977u78c02+1CQt&#10;FdWysybcM36dO/8Anmubs/EGqz3rGYQzKvKq0e0n35wPzrdspodQtgbW1VJN37yFu3qetAF3SNSv&#10;PMaRXXy+Nvt9fbHatXT76O5csjcbsbdoH5jvWNFp5UIlvalI859lq0JzbHz4QQy+nOMH9KANxUml&#10;kESTYw2csOPpWtbXvIR+S1ZEV/aXG24uLFVmb7zc9fX0zVmzhn+0M0r/ALvqrDqPagDai8syKU+9&#10;V5ZMjBOD0asiG4jxlX+VevGanjlIXLN8zd88UAWpp5rdfLV+f4cimzazLFAu5W3Zx8tVTPO5AkJ3&#10;dqsRqk2P3mHFAGhpV8t3EGY4Ydt3WrhYFcGse0t5ILnKEdeMVrKCyAGgB33flFNcBhgig5XhVpWb&#10;C5PSgCC6UrHu2jihHQwqV/u+lOidZkYFg204qNg0UWD2NAFe5TzuefwrP1GMBc8DDD73etIZz5mc&#10;Cs/VIGmTCN9KAPlz9uSZ7fwlO0kXylWUt5ZbsOPf/PIr8zfEu2XVppoVEYRnbLN6nPrnOO3U5/h6&#10;n9J/2+mv7bwnMoyW24RueB6dR1/pX5s6xcyLqkksy7TuZv3bE9PfoR/j6cUAUfLAZlGF2ruYKoGA&#10;OMgcZHbceO2e4fCJUl3Nx/s4J9Op6DAzzgdc8YpRPHEoYRNtUEgqrcHHH8PPXHvRFt3fKMt/sr8v&#10;06Y9SeM4OPegCfEoZoSjScbdxGA2MjgZyOgHQHHc9RI58yFjIzMrYB3vxtO4nP8APIz7Uy3MSybI&#10;yw+7g7Q2ccA88D8z16UqlSqshXhNo5PHJ55OQcEk5xjj6UAMkhlAYrAfusAu3pxjIyR/eHoeM8U8&#10;s5cxszqvO5AnzDI6ge+Mg4/EUiySNOkwKrht37xfu4IAP1/LIHGaYBIqLGiK2F/dtknIO3sRyO/1&#10;PI70ASKJH/eSlW/efMzR4JB+mSAfx7++U2iUYeXja27bnjJHGMYB65Az79RTf3UxUJEqqxULtzyO&#10;inOASAPcD37BY1ZhFD5Sj5htDcZJIwCxADDjueB36EgCjfjLSbm3ghtp9CDtGMjrg4xycY9YWcja&#10;VXc235RHnLfexgjqMHPoSCSelOysabwG2quFR1GDxt75HpkZOex6U+RpIXMi9R8y/NgtjnnIJ6Ag&#10;Z49jnNAEWRlf3yt5mPm4+YbtpxnjrnjpjHc5pwk+95kjqDt3H/nn8xwB64xg46kAZ5OUVCu5ZI1H&#10;zYAWMsGAA2g9MjO35QOODT8tGPkZmWPBGMflgEgDOcH8wDigBIxsKhotvyj5doOSSPlyABz29cA0&#10;mE8jLrtIjUsGIHYkqcgDGQMj/e560qeWoB3Kvy7W4U8jAJwTnB4Ppg/WkRZIwiBjvTA8tsYX5Rzw&#10;SR/ERxwG4zxgAkJmkGxE3bmYL8o9QD3ODxzzgHP0pEVmTyba2DfKwQpHjHfZzg9G/T6imBmKkovy&#10;ZAjaRGHI9uvULk5PGenGHPtmOxW3fMNrPjcqgnII/HgfeGcHmgA3qG3CbgMGX5QcYG3OATwcE49B&#10;knuHRMVTKuq5QBVMY6FcHBGQex69eAeuSJY5JCwn2r5ny/OCQNwwCNvGM57+gyOaUM+8FMbd6lvM&#10;jIx7Drg53cZH5kUAKp2y9I1Ksc4ZQMg4PB47kYGR36AURx+VtdYiF2/wgjkLyenf0xg9QcfNTdqN&#10;GMyhQynbn+NcLg8kEEhueOBx60SmIBm81Vy26TnGFB/Hdy3QkZHToaAHP+6Rd3zttASSQH5Ru68k&#10;5PI5GeecZGCD5gJXt2ZFXaxXCZ59jkscqOme545DtqmZi8e1uAy/LkHnjjj0XIPBJ9xTS+45V1LM&#10;F3bc9Ch6EEdcDsR+B5AF8lIMSyNwq4LbCCT2O7p1A9fYdae8UaFdkDfMfuYA3LjOegx1IPfA74yI&#10;xKhjJdQmVY7fLZdvXtgHHzDkj0pjCM/Iir8ykSMcDGcZ3Y4z25I78nigB7yM0hQBs7QPLYheN3TH&#10;Tjr1HT0psR3KrROZC2Cm1AScY5JI6k5JJ5JHtS/fZYZHYZONgXGBlTnGRn8D0z35pW3sgd9zEkbu&#10;fm7Mwycnr2I5+poAaXJPlsDjd8rbRgsPVe2Djt+FOaQSDz1aRlVG3MrKSuSWwOPTHqBnp2ppQGVQ&#10;rnJUhl2D16nnryASCMkD0ppT980j8M3zR7ipDL8mB05Py474GMcmgB/zRvsGF/h+6QM5zkHGcdB6&#10;/QcF6SK53lmKbsMpO4juFwuc/Uce3GKi8l1LRlVXJXzP4cjBGORyDuJ6g55zgCpUZ+qAltyuoWRS&#10;SR0OAeTjGR0yPQ0AKCzREZ+VVIVZF+7nOTlcYzznOD9M1MkDsURI2Xcx2tjOOg6YBJ49wc9STmoo&#10;d3nRx2ySCMYUKrMuQf8AZPIBK464xxx1p0BLFT5bNt/ijQr2znJyB68jofU5oAcv3PnZVzt3EKq+&#10;+OF44B465IFOZXlXFwisu0/eAB3ZGecH2649O4xHD5aiNYUVdijgyEA9eP546DjoacBFGnlfN97+&#10;HcoHJzx04IbOf4h3oAdudjhHkX5SvnbiMHPBwDx2HXqvXFOSbDhnic/MdqgqxO1m4GeM9TyQO+Oa&#10;YpWBZJEdm27iVVTtwBjAz1B+XkdAe5zSLnOwL820KfmU4wTx2BGR26dSKALXlSIVJKrtGSzR9flO&#10;G9sBT24z14zUcfkrGsAwgKgeSuT1GMdOTxnuD6c5pFkaJPNhZV2MDg/L79M855AOP5UsUsKwnLjy&#10;12soXgEYx69+c8E/doAeSywKVJwxG0c4fOOB8uSM+/bp6PmkNszKECnq2Dsx1JYAgAYHfp7DpTUj&#10;ddync6tuEhJXLEjkYGCerfkB1HDU+zyS+V56CPcP9WF4GSM9D2z35yPpQA5gqZgh2rs42iMfe+bC&#10;jpjBz1A46nkCnyOoaRZVXbvJK+wPQcc9eM/oMgMLSShdxG5lG4rk5+9gck+3X/6wAUeBZEBZGbLK&#10;VO3r1GD6Z6gHJIoAJSyoVKLuX7zbfl64GCenPYn0HGad5UbqyBNvKmNTnLZzyAATj5cFsjOfxprS&#10;SAZVtzMu1lVj/d5ORznIzzxlV+lNLxtFuEqsD8yBWDNjopwD1Pp7/jQA52f/AFsbMzbQYVZRn6cr&#10;yM9CDjp6VE0ixqzs27cDjadoOQOOuCPxHToR1WR8OxY53Yb/AFec4bGQBzyOcde3pQsvmI4KZbHC&#10;7uvIznIBz17Hv2oARY8HCwt3AwhxzgdMA9WJ5H8H0pp2IVSNhtTcNi45U4CjPB54x1HGe+SxZIig&#10;3XMfKBmZWPznu3UHJGT6dM47yOrtKyylmBbazNIcrk8g5JGMMQBnH5ggAjQRKrLtVn4Plr83LYPQ&#10;/NyAOuM/SnYmgbZGwXYPmwRgepIPDZyvB7+nWmku48sRlRt+ZGXbtwuTjHB6eo5UjBwMtZhHlmhV&#10;WbeeCecHqvYkDngAnPuKAFVllLDllwwbdkgMem7g4zzxyO+ORSb4fKWZNzR5JVeSWXoQG4HouRnq&#10;TjimysSVVItwGBuaI7ee2cEAfewcD+tRzSS+VI8E3z7j5e5sbm4K8k/TqWxg9DzQBIx58ojccZ+b&#10;1ywPH1GO+TyKMmRlBAkDMPm3AEseo5+7+A4yOeaHMKSMImMa7iN24Lhc+uSvHcnv/vZqESADA2L3&#10;dflVgMDjGAPzA/pQBIPOU7/MI+U/fGPpgcZOAASMg4HTFAwq7oUUjzGOdoJwe4wfTH159acYokOF&#10;Q7uPMibGB0x/Fyu7d2571WSZBwqA7lyFRCMjhf4hwAPqCMYyMsACRVcssJVmKkKsQiGOm3HBI5I9&#10;8n3+akRlfaAruSDn5hlgSdpbjnoPp3zzhhZ8xxAxsPMzt+Yj0P4e3BO3Poab9oUQMrHDEEPu5DA9&#10;+h4x3xgHv3oAngf/AElcnyl80Ha7JwMd87sgAA8j+E8dxCyseRuZmi6cZ6A845yOfTp14OHShlOx&#10;4jhUKqViBDZzznlscn1GSAOvEYZVjYxsrfeDCTtt78HJH4d8cjoAOklILM23YMDY7Y+XkgkDI4+o&#10;IHvioZBGkalrkbVPzNjIGcc/jkdzjjpmiU2/mbWctGuR94LjkdMAZ+X9euc8DSAOwRPuthgcAD5v&#10;vfKSWJwc9eMjOckgDpDdRYOxlKndtZeA2Rg44wASeMdDzkkUwEJFxyvIX94OeAcY5ByATz1POeMU&#10;xAEZQqI2G+ZQxXgEcZAGOhJXjoOlOfyy6qjlRuwMRgNu57ZPqDz6ZHB5AB5Jz+5mdP3a42liyrzw&#10;Ov4ZHXnHApf3UhClG+ZiWUkk7c84GCM4IA9P5IAnBX7uPuldrFSDwASeACehH3ugpN6SplG2kqcn&#10;dllXBIyfxHfqKAGF22qWX5lJ8xo8K3388kcDnJ9s+tA372f92d24bfJXBXJzyf65zkYwMCgyMxys&#10;eFIwWG7noOpOMZA78fQVGoMn3VZvugbsZH5Db+QPQe9ADly4EjI20cL5agsoyOnzYB9j1z70bjG2&#10;7I3cL8vAznGBnp0yPw4xmmu8ZOQ/CKCp3Hg9ME+3TJ7gHFGdy7ZWONybsSf7QOcEjOCAPqM57EAD&#10;H822ZNgRmCqmW8vjPHXkcjkZOPbFR4iIDCPPQHZNuUZGT0PIz64xzkHnA6xjcGTd67VHXnJ9uMAe&#10;gxycmhgoTg7m3fxfeIz6Lj26YyRz1FAEznMbKsY+bB3blUHPzZ/zxzxxUfzmVmIkZWbLMrBiwJyQ&#10;R1HByMAjJ9KeZFWZlgk+9kJ90E4bHucYP9eaiyAFK7SzqrK3mMAFIzngHHU9ucY4oAfkSRlJnDHa&#10;C0gYHjb6H7vJ7Z4x68JIZd37sN5jEmPpycZUDAJAAx+Hp1JIHJYyF8ZLYb5T0z0x8px26EA9duab&#10;JExcoitlWbfCf4+Bkc9+/pkAE8kAAcjPIpESo0bKu11Yfd8sjPfLDnGcc4z6mMsu/MEbMu7CAdFy&#10;enUZGPQdOlOJAfzQm4mNiX59AA3qevI4zxwccNTDMzK/ygfKySKG5Uc9RyPQdPbk0AKAGBePozHb&#10;67RgZzg++M4POexph3AHzXAz8zCSHcRnnJx0APXt6Y6gWZkk3I6qCvyuueDs/wD2TjgZOMDoEBSO&#10;MM42Hbn+7gY+oXvx06fXAAhMQVlUKqsvyqzDBbjHbB7j+H1zRId6xhzHubHzLhScZ7ex+XqT0yaa&#10;XYqz7lwueF+hyeD3BHHTjv2Vy0btibc0bHJ45x0PB9QxzyOnUcUARRpIfvrHsY7fvgL65AwRweD7&#10;dhjNMi87Py8hflODuxgYycHAPXnjkk84pSyRw+azozj725d3OPunocDLcnGemBxUbmMnDz8fcXcz&#10;DgeufQYAznPTPPAAsarIfLSJf4WdcYZFPGQfQA43DGc54qBym1cqy7vmYBBj0Oc+pPbOOKJ8GM/u&#10;OVH7uNVdvmxnGATt7e/Pemytyzq6IzOVZUk37ugznrn8BjPfBoASSPIZH+9JkSLJ8xK9CO23JXI6&#10;j2pjKWmYtG3zHdJhRgE7uoxhefr94Yp0j4LP8u3chycAfqT8uMDI4JOOvFQosJDFNu3y0X93tIHJ&#10;yPbHYcnjPegBp5i2pIvynDJHGBgEd8+w/N+MkAhryL9xIzhTlehHTp8y8HGctkH06Gm+YGGUb+FX&#10;XJJ7A7uOR83TPIzzzxQd67kSTbHx5K/eA3YwB6+/OePrkAiciJFYxBRu+ZduNq545YdSRzjPJ7Zq&#10;ss3lhVk+Zl42u3D4Iypyfr6nvg5xVh2RXSQkLtyG5JwuBx3I5GffsOM1XaTys7Lpm3Bl4lyep657&#10;4XIyRk59KAIb2R7crumk+YZ3K20E/Q+2Oe/5AFJd+XhQbhU7/MvX5V9B19+M/XNFAHytC0sqY8ua&#10;T92uyNS2CMDs3T5uTyOo9TUitKj7WLLuyZPlOFXkE5yAPujoMnp2NVYI42SPA3E7fmk6bdzKMjPX&#10;LMT3A256VKBHGoQSSx5ZfuMc/dyeQCPun2yaAJ1eVC0WGZgudm35gWPU9McZx9OeDT4bqKSYraqx&#10;XkbIxuGRuHODzn+fPBqBC5Ox32qm75vKJ2tyC2ONucg8Zz0HJqRHQsreax2MWYeadpXPoRxnnuep&#10;96AL0LSuVfcwYoy7l3Plv64yuc+lPhuIZNkodvL/AIvLn4RcYAySMc52gcc54HNUkaJXaKTy8kfL&#10;H5e0uAfuggH1x6gDkDNWI2bb5cu0KFI3dCG5ycAYwSAQvGTnGRQBcScM53Z387tnUHOeucccfhjm&#10;lR4mHl+WoZNwRVU7eRnGMZ4yTgEZNVlkeWVnBVmkfGFtwWJK9cDpjDDkemMk1IqxsIzheQUZ5G2q&#10;OOOR7t1OOM9OtAF4MAVcR4V8MzLGwYjHbjnjB6fyzUttkRqI4yGEZLIrOpJ9OMjnAwM4B/CqXmna&#10;ShSLd82WRVA5HHGV4BxkdD25q1CESWRfmhUbTuVSTjIGeP8A9YGTjNAEyTx+ZtSYDYvmFpFYttCj&#10;k4b7pwOo/UCpRJKgkCRrzuEaoCc/KNgHPJyT65x3xk1klBDKjfKhXzF84MynAHOfQnqAeT1FTB1X&#10;bGgyob7rYwwyCpyOTyDyTnnpigCwsixu3kq0bSfdbjG3nB64wM8cVIWU/u40Vt2F8tV9+yN2GM8j&#10;px9IoGgt5E8zaGkcfNIVzhQDnjdzkNluOuccYp6f6gwSLIv7vKx+XnI6nIPTBzwQSR06UAXIn2jZ&#10;GxaNeCTJ6DIBGAEwV7dOlSiRl2yZzL1jdmI2AnnoeRyO3OKqNgld4+QZDfKxyoXkE54HfgDpx1qV&#10;zGxDNDu5yzMu4Odw6HHJAx64z9MgFuXMTyQs7DcGVm3HI654GDnB5BA45qeCQK6vuZV54LYZRnAP&#10;oBgAdeR+VVDkHY0yrsG7PG3HXJ55/XGfwp0UjEMuWYo7GR8MrHG4cDqDx7/zoA0RNIsymRVWVnzs&#10;dvmZiSCQD05GORg7RwOcKZ4hCoLqwyMszAdACCARz07gjA4qvbJEcbsbvLHyjhTng9OnReeecVIs&#10;rzQKkshPAO3dgbmzyBxknAG3n7poAuB2iVplb92suS/QM7DAOcAHkHnueBnqHIwiZnkWMfLwhwu4&#10;5JGc8jsM9cfUmq+FMjSSLuDL/H/GM5Ug9iCOgzx64NSQYijwHXcM+Yq87jz1K46kjBzkAdzQBatZ&#10;ORI0u0s3ykSHGTk4OBxknj1BI7mrEMkbhSryBWVWY/xBcnnI4HPpkZPTGDVMOQflfkfNnb15ZckY&#10;zn5cdW6HGKkhOJBEwQM21cSScAnnnnA5Bx/MdKALRnHLQMrMVwzbGXBweRu545bnGcjHWpIZUkl2&#10;INrBgeWyOp6YBAGDgdOgPrVSN2lKlZVkxtLFW69eOcrjCqOcMD1932vAUTSNt3bTtkKhiCADngcb&#10;c8+uPQUAW5D+7EEtuG3FgeCcnByBlz2P69+zx5ruyttaRo+MKCXUMMn5hz3POPUYOKghmbO8oFZh&#10;z83ykbye4xkZ6cg8dMcvWUmJVEjLtUfu8EDbzkFuhwfYgZz2FAFiK7WHLq5ysecBVA6rw2COp9Dw&#10;O/WhCNnK7uAVDPzu5IOQQOv4c8YyahI86MR+anzY3BWKjOCO45ODkgkZ9jmlgaNJTIH/ANreoOTk&#10;49Dxkj8PSgCwAkSCMM6l2zuPyseuSDxzyM8HGe2KljXy5MMwUFQV2oT8ue42nnBGBkDPGTUChlj2&#10;XHnFgjB4fNwTjkhjwF498nPUgAVKRKZWXy9gwrtD1yAT6cAZwc9cYPpQBJBMFiYb9v3Vk2qTzlsD&#10;HJ4yR9PepoxcJIhCM7LhV+XlsEjjaOAcAA8AnPHIqrbtmXd5i/u2+ZtwGM89MAjjJ4OOeuAcSKvl&#10;W7p5TbVjO4K24HovDE7ckjrxzz0NAEyiMKihfmj27VaTlQOeOcc/mMdBmpMIrKC2xmZVV1QBSRyu&#10;M5OSfmHt061G0qNuSKSON/NZdq46bi3QYyc4GOeCPfCRtb+Z+7CZZzubk/Lj7uTznpjBA574oAv7&#10;GkC+arZX5drZ3NyAcfKd4+XpxgURFI5FHkf3t0QyDyF4AHCr0GM4ye3eOBg0axvjdGQNu3DE/wBS&#10;QMfRu5pzy4SRpmkUIWM3lsMLlDk5AGOT7DP0GACRjsRny5xwqh1524IIOeBy2M5HKn1NCh2fJk3S&#10;cBljby2LfKR19gSB2HAzimhniO9pm4dtzrhegPTkjIBA9DkdzinSSMPkcyL+83ZkkJIyTwOgHoMj&#10;rzjFADkMsxEi3TOOCm3LcnPzc5wdoB75GQD2pySxRBpJ1RVU713feT5TgknOOi4+o9CQzfM+d1sr&#10;Dau5pIzg5PA6YOTgHOMAg4pImw+fm2lgmY22kLxlemR0JzjPBx14ALhCS27JGwVQpICtx8xYMM8j&#10;GM8/gM9Kk85zcsDPIuzJZP48+5ycAkFcHH3QB0OK8BkmTd5Xzc+YPJLc845PU5Yddx+9x1AlSQIo&#10;lI43YUysAM57Z9zz+WeooAkUsr+YV3bZfn2sOSMHOOgx2yc8YxT281ArAsrM+NzMFx8oBIx07Zxy&#10;QOOMZhhG5NsKKrCP1Kj7vfc2Ao4BycdDzQXiQMYpMqRje2cbQ3B6eny9uD9MgEzMyo+8bV3bcFmI&#10;BzkgnPUck84IOeOhaZUiUmWFcD5SzMMLzk/ePPXnA4OOtOeBvMfMBVmAO77vJBGCc4zkbvwXGMUj&#10;yhixaVowF3DbJt5zz+PueOOg4oAXzHx+/uI3b5gqtnnPoQQD1xz3x1AJqQGVwrS3WzzI8rI0bgEH&#10;HzY9O5x7jmoThySB86t+8VSccDJ69MHnj0x3FOaV0HnIY9y/6xlVcEjn+YzySQD19QCSOTcPlJVi&#10;xWRVcbskHjAPXBznn178ullecLKF28Nnc2FXOW2nBJALDpjJ55qEo/l7QrM3l7fmds4P3TndzwAe&#10;Afu49TUk05MTso3BlJlYNtJYMfqU5IGPpkd6AHPLHjaUUKqk7nGCRkdMjoQOOhpyMGk8tTvYMRuV&#10;fnXg5J9cZ9M8j0JqFlLRsyr8i9/XpnP+eBjtUjASOZiH2H7imPgZbr2x07dsnOBQBIjRgqEwqvIS&#10;dzblIGTx1znGcegznjFSGSVY1UNt37dqquMDHUdcj5TnB42jpVeaQQxfaFUDy0ZpFXqgIJ7+g46d&#10;WIzipJJPKIKSsu1ghj2buvY8YbvjjgHggYoAkZEaJ/4QVwF2EdSx6r0yccEnr3zzMJHTGJWyzFlz&#10;15YYOfbGO2MetV41ZtypOsY6M2G3ZwemCMdcjj+H2FSI8fzOZFZdxXduGdu3IBIPZuBjnB59aALH&#10;nwNwZ1ZZOGUPkdCM9QTwR6nt3qR5GjBdMNtyPlcbjjqM5H8WB1GTnPUVTeQiQg79wfbuySSTnnvy&#10;M5z2xirCbmHGV+bK7QSGGOD6Lw3+0CeKALIdJCZJgnzLu3ID1yDjqT1OM56YPHIqfzmhGXZVkXI8&#10;tTx3AxwMYweuMdO9VDJGxJ80DOAp3fw455HYA8DnA9cYqVt7IYpANzqBIOo3Z5GeAM+2D06ZoA73&#10;4beIo7G4jZp8/vFxIxwVzxs54xkkDH5V9LfC7XxNFGom2tuXa3RSMcbc9O2c8+xwa+Q/C+qtaahH&#10;NlwzYxKMDGM4ye45OenHfpX0J8KvEgt4lOXTy1JZedxI3e/Xk9ueMdDkA95uU+2W+Cu47QCVyTgj&#10;HB5zx/8AqrlPEFlHhyqqVHyBWztYEgjkEcZ/HHat/SNRW6stnmZ28LjAAx1PU8ZBHHBx78UdehLr&#10;iCJi23K/PtIxnjP8OePrnpQByU9pEObmJlWPIVZBtwQ2OOOMByQeeD65q7ZsW+dQ2V53bffI79Tz&#10;17ZqveR+TLgwrnbuXavPTOAfoBzz9KmsxEsmGdQSM59xkj0B9c9T79KALoGVWLaq5/5ZsRg5GcYP&#10;Ucn16VFLAy/I6fN0KqWyB34P6gcdcDFWrbEeJHkbcvzY6fpg/kc5PUc06aNVO2NAuFx0G0KMdgdu&#10;e3GeMelAGx4NUu0XmHc0j5YBd3zY65GTn6Z4H416t4cBVY8At93bux7nkemSOfz715l4NjaRt0qL&#10;tZ9rR7cFunHsD0/ya9N8N5aFc7Vx1bnPUdO3XP1z0oA2opQArDed33lLcH3/AE/P86gnnMa7TGVC&#10;r9MjoT2P9OR6U93BxIOeM4ZSQPf9az7qUHcYwv8AwNRgc9eOmfU8Y79aAFubuMKSd25ejEckY59f&#10;QcfhmsLXtfMcf2iWVV3ZBYngd8+35c+3SpNTvdjb4/4uB2Gf8Pz9jXF+IdUJLGO4wrMMMrHnpjp2&#10;weeOlAGL478Rq0Tlt3HXuFOOOOpx+ODz3rxHxf4mjdppblQIs42lCF/TPfp0/Qmuy8ea6ZYpGkYs&#10;GUFjvxhiCORnodwyD146dK8N8b68YLmaWVPvKXwv3sYxjcCW3fMBgYGBwc5NAHT6NejUJpJLiRlL&#10;ruZlXbnKjqMHgHqepINUfE1swT7Hp0aKjLHvWNTyWXOSBx8u9jg5Pf2rL8O6srMqCT5RN8qxqrBS&#10;QpyPUsoJ9se2K7nRtMTWr1b54tyooZhjaFOQVx7EKpHszUAfNv7RPwzSTS7pr5lkuPsO9ly+4HPy&#10;jHQ56AHuPoa+CfHWjXWieO5547prsozNKrSblEhIUOewweQMduK/Vb9qPQrfQ/BlzLqMG5ri3DtH&#10;DcAM2CcIOOp2qPQgg9ga/NX4q6DLY+IJrt3X7RcSpK+5fufM33ScjuM4BPzdeDkA5rRpNU3w4hdZ&#10;J1VJV+VM4jbZ7nJOePQdOK9W8Kyz6hDbyxxkRGPYhHUgEMejHHscnr24A81kht53htI45PLW7zI3&#10;3iFwQucjjA9R1bIPPHpOmaqILdRF8qrFGvlkAspEfygqOACNzY9FPJFAHr3w81u5udSWYKdyjbbE&#10;/N8gAxkHvuDE84PPTmvobwLaW9pbJPdCIStg7ky2xsY9egIIx15J5r5z+DWmyJeR5sSJGUIskgGF&#10;b7hPXsSVGMd8KMZr6J0QCUxxSTMtuv8ArJPMBLcHO3qAcnseCR6DAB6j4QR7mG31J1wrKxURyZVR&#10;ljgfn9Dn3rvvC8c8Vyt3dhVjkTcrHoeTjOW9AMcYwc9q4vwn5kmnqzxMqquE28MPmIzx+eM84z71&#10;3Gkwm6W3t7mPbuUFs/NjPXjqVxjoeOaAOysLeQXUGpKRI0kuA23gcgcZOffjnjJxXW6dcBnjcx7p&#10;A371gVyqjBz175zjJ4b8uU0qd47ZpDIFnX7u3A2rnOcnj1rZ8O3f+qjU+YpV8Oy/eyT36Z4PI7UA&#10;dPpk7Wsa72+8pcscnrkceuB/KmaGjad5iTtn7QCxZvvDcep6f0GPWqvkSPL5J+WJRudip5zzjtnt&#10;09PpT9HgaO5kjupHLF9zZQ4zjpjPof1PoaANT+1RY6oscC/MzfvphxkbeADn3PWrm2PzZC3ywp98&#10;vl/MyAev5Y5HSs6+tJGsmggnzukSR5FBXAHJzkj2HHNSrJLGk5lAZpWVgqtnH91O+MDv/jQBsXF8&#10;lvbQyXl6Ejk4aFnXn1U89srz09+ajtdVtbzUFs3dWAbe21W2qx6AN/Ece5A46CqbTxajdyx/ZvMP&#10;lpGo2gHkZPXkDJBOKh8FefcGTVZEaPdIyxttxnjGOm0DPIJ5IHSgDpb7SpdXs/7MZfs9v5yiKGEH&#10;OB6n2xnj866OTT7K7tIxLEuYVHyt02jGB+lYmn+Vpq/ZXbMkbMy926D8v/11f+2qskYZ2dW5ky3y&#10;/T165/8ArUATaZpaW+tTalC/NwqhVHBGB1PXgdAPatKJre3mYRqzPvzMyn5if6//AF6rrceXJutU&#10;G5cBvM4C49F/+v271XgkFkW8y6ZpJpWkaQc/N/8AW7fl2oA2vPujtUOCn3mKRjO7P9P6Gp5pVa1+&#10;yNukDqBMu3lxjp+I4/GsexWOBVaOVpJI/uruySB1z+v59qu280sVu095IWmZs/LjgkAY/IUAJ4H8&#10;IeGvCd3cPo+m7J7qTfMqdm7N+fp610dnM8V15V9OGkmJkwv3VHSsbQXvY3l1WR8tPhFjXoOvc9ff&#10;3rUsyl3MyR+YpVl+c4x2J+vXFAF9yZWVTFjv97hTTommjkXzHUjd8vbHNNj8sIY+fu53H0qtHK12&#10;ftkUm6IriNIyPmoAuidckBduMbpD3z296rfaZpy2wMvzYGB2x/ntTLq4bafIXzGZsFS2MD+v6U23&#10;tjc3fnSR8wsMYyQ30oAfLDKkQ8ll83A3M2W2/wCOfyqCW2upbxJYjGqKuGkdfnPAz7+tWLowWy7r&#10;i52ja38Ptz+H+FQ2Rlv2jkQkR7evtjr9cUATlntY1a3tmkaRgqhcbee5NPsrW4s1Md9cLI8jk+m7&#10;PYCrEIjB8homRUb+6f0p00EVwqzxxgtGD5YIxk/4UAEuIo5JtzMyru5PYCsvTpry9R4tYhaNmfaI&#10;t3Y54685FWLm4b708eyaTEbKjdT6fQ1E01xHMsMcbt8p+ZV+7xx+NAF+G1gtotkcIXy/m2Z49qaI&#10;hcyLdLcfxZVf7o/xqtBFchPsvmnO3mRief8A6+Ogq3FDHCiJbzyDaMbWXOf84oAp6trEVnH9kbLe&#10;Zld27j+eaz9P1GG+nJtU4/vL91xnr6HitHUtNSdHlELNuHzL0IHPIz09aSDSEis1WKEQBeI1VsHG&#10;f646UATNPP5btDEzfNubdjnjGAM8U25uC8LI8exvLyrH5eSMY69RTZJ3tLfDxbVRCXk3DAGOPr0q&#10;KGc36rcwQnbJzuKn04P5UAQJDDaBoLOdfmQ7WC9R65pbeSOOGO0uJl84NnDygt1+9z1/+vTxpv2q&#10;2khM7Ddk7o/lIHp9arz6bZ2d5JduVaRgq7W+bIHYf570AWjsh/d7Wb95+8O7nJzyfTj+VZd1q0Ek&#10;3lSSncyt+5jbGT9Bzj+meKiN1q7wNKI/LVT+6/ebV2A4znvzzxnise+lk8+SKGYQyScMyr83JwOS&#10;Mc49Ov50AW5tSt7gy6JZvuaP7/2frCMYGT6kcj2Ncj4khtt7XMhlxGm13hX53z2z25POPfPatoxQ&#10;aXazJY24AaTfJNHzvPQnGeRx/nrXP+JtSm09f3ds00m7air1YNk8nPpjPFAGdrN6ui6csWk2M0gO&#10;QkUQCiTAJ3ZyC/fufx6VxXiLU5GtHSS92sFLs/lj5SOw6gjr82cnJyK3PEWvXTFgryFl/wCWax/K&#10;PX9Mn+vauD1gTzXrfZ8eSGYMzvwTwCQuSRjBGSQDgY56gGbrAe9uMXN629dr7mOPL75/Qcg9cmsG&#10;5tmuA1gE81fMxIJW3AjHLDrwPU9QcYrR1G4LwLDAdsarvZmX5uM5JBXjPJHfg4wKowJOkkltbWyK&#10;rfLJJJM2W5yqBMcAkAcEADjtQBlaz9mg1GYXG/zdigNtZs5IJVQnQZ65wPXPU+d+NILmIPb/APCQ&#10;zO9rl4ImjfaM7xuXceAQe3TaORXoGrPBaoj3VzC83WGGIfPghscHJyc55GD7kDHn/ipcGe2gtZBO&#10;UM1wxtwoaQ5yPunjrnAHIA47gHkfxM1yXSPCc99NI0cl22yKRcec7H5AccgKuVGQwI3kZxmvZPgP&#10;4dSDS7XT2tOLeQRCZYtpHK7vTg+nYDjmvFfiVHFqL6a1sZLrzL1Yo9rcJgqduOnOGbJBJ4yTzX0R&#10;+zbGv9l2cd0jMoXd907lJLYGc5GSSM9TtoA+nfh/oaQ6JBbuEMe5GTI3ZAIC7v0z6nNdz4MubxZL&#10;iKUfKsixwxt1KgYyOenyk+nFcZ4V1B0s7WyaVfOmjyzLjd94ZPttyOTxiu98OrELZSkwO2NQo3Dd&#10;6+v4nPPHHcEA6q31GDzGhuAUVY8tK43Kx/of8Kq/8JDZwXgkuG2TNgKVbPyhjgY6+lZ8uoSFDcqY&#10;2b7rb1+U+h9qrXDtPFDNPBH8pLPIxHHoQevQ/QjP1oA37zVUhZWDZCthmaToM+vb8R/9bNPiSO6k&#10;KAsrKpG5SM/0/nVG+1Hb/o8bJ5e35lZsl24/xx+P4Vh3F5d296VVF2/xNuHy/wC16nGRxigDXvNQ&#10;u45JJrm5ST5gY/3e3b1688/X3FcxquoxwXD3csjM+35WbdkA8/njPtVm+1UqrMqFmbaPlI5yM9On&#10;6849a5LXp1Nw12shUjj5QQpHOTtzjt1xxnjmgDdn8VLOomKlkVs/K4znt1/LmsW98XC5VhPNjZH+&#10;82sPTsM/7QB6YrjNd8SpoUVxquqXUcaRK8kjT4UIMZDdcKO+SRivz7/bv/4LieBfg1dXXw5/Z3it&#10;/FGseXJHNq/mlrKyfkBFxgzEfeDAhQeCDyCAfZ37RH7TPgP4EeFZvGnj/wAdWel6bGh+0TXTNkOT&#10;j5QF3HLFRhcjOM4zmvy7/al/4Lu+JvFH2rw78CPDnkW8kDxw6pqhZpImII3pHkIp5B5DYI6t2+Gf&#10;jb+0b8Y/2hPFl14x+Knje+1K6vGzJG8xESqPuqEGFAA4GAK4egDtPiZ+0N8Zfi9q/wDbfj74hapq&#10;E+QVMl4+FIJIIGeDzXGySySv5ksjMx5LMc02igBVd0OUYr9DXrP7On7RE3wT1O38QPql9NcWVwpt&#10;rVrqZYNmSxysZGSG9e549vJaUKzHAU89OOtAH6L/AAU/4LEeELDVrPRvGWkX0NnJth86O3Z/IGAM&#10;lS75yRzgE898mv0M+DPx78H/ABX8OW+veDdfsryxmjV45IZAY1yPvHHr1IxnJ74OP544dNv5I/Pj&#10;tpNrNtVtp617t+yB+1f41/Zx8aR3S69MtmyoskDZkRowRlduR7k4IznBwKAP6AtG1JZlAUMu5QG3&#10;KBnPy9CeenTnr9RXXaTeCJ1SM7VYbc7ufUAc/wBO1fNX7I37Ungv48+DIPEGg3WJLpV+0RyzL5kL&#10;fINpzjIOQdw4H4V7/ot8mN4EfzH+FiyDkZAI/h5OMnrQB6FZ3CzW+HlUYIJHHTrjjpnA9qtWt2LJ&#10;1SKSORBgrtYrgY5OOPX6j6ZrnbO8lUxyQJG2AB5e/aQOfrngd8fWtSxuJUk2RKfRkbPfBxz17cn6&#10;UAaX9qE3CwS7iRtCrvGc9M8np/UVtaTfwzTtskbjOVjJ/mOuecZ9feufdGyGj3EnlsttGN2CMDpx&#10;xU+nSGCZmErMwXKnyyc9cc9AT6dc8diaAOxthBDBlJEXodpYjqRWtYXk0afvZmY5DfL0A5GOefSu&#10;Tgv4mdG8tXcjKsMA9/VuK6DTLlGiURqfmYHp/n/I70AdVZ3sQRd2FZv4cdM9h61JPqllptjcaxq1&#10;x9ns7WLzJbiX5VVBkls/T+XFYsEKyJ9pcyLtUjbuwR24GeoNfAf/AAWg/ap+JcXwv1j4F/BHTdXj&#10;1KTy0t77TQY184MWZndgFK/IFGSF5Oc5GQDxP/gtn/wWk0+08Kah8Evg1esLfUIjD/qx/p8RyDI7&#10;Bs+UwOAuAykZ9N34h+JfEniPxzrV14n8SarJeXkvz3E9xN8xHCgDJycDAwM8D61sfGPVfH1/451J&#10;PHl3qUlwt/O6LqW8Eb3JJVWJAB4PBI9z1rlFBbgCgBKKtDQ9XNx9k/s+TzCoO1lxwRkdfapovC+u&#10;TDKWD/WgDPoya3tN8Aa1frvMDIo+8do45x61NJ8OdXiuY7d7aT96p2kf3gf8McfrQB9Of8E2P+Co&#10;PxM/ZS8YWfgTxjq1xq3g2+nWJrW4kZ2sGZ+ZY8tjGC2QQfbGK/fT9nX9ojwr8QfDlnr+h6rHcWt0&#10;izxyJJ8sisMgDJ6FXH/jucZ4/l7tfhvdRyRyMjY3LuZlJwCQCcDHufw5r9ef+CbHxI8QWPw/0fTL&#10;u7kaOG0SGPHXKcDGflxn0ODwKAP2L0HxZatDHslBjP8AdUfKTj6ZGfrXTaFr0F3GssQ6/eHevnP4&#10;aeMr2S2tzLcKXaQhgY8rwAOoOM5z24wfYV65oPiKe7t41tJRsTcB6jJHTA+tAHo9teIRu2c9fu+9&#10;Ty3aRhgxyf5CucsNSu1j2i5Zm8vLLwQT2Jqzb3M025r4Ku7jardeetAEetg3ulXUD2pVWgYeXIPl&#10;bj2PT9a8aiuLhyGku9yt8pHmHapzjC89eenQ8V7Lr+o2lvoV1eTSERwwyNKTwdoXtXifhRAsXmQW&#10;rthsySNJ97ntnuMe1AGjDY/aINklryRiSMMw29Bj8OOnviorvS72FmR7hQv/ADz8xjwTnHP/AOvn&#10;pWrp0z3mNw8uTaArctkZ4OeCOuelW5rOO8tdt2N2NpZtvX34wev6UAc3qCXkjbvKh+Zt6qY8gYzk&#10;D0HHrWPe2kxlbA2qv+saHOPXIQc+/A7da7RtPgWDy22qwGF81fm6evrx1/yKsul4jaUwxmUKQjMm&#10;c+wyCDj3FAHmt7p88c7KliZUC43hwVJz0PPBz6+tU5L2CJG33Hyrzndt2+3OMHr2rvr7w8rMZ3QK&#10;DxIu7Lc898d/p6YxXNa94d+0u1xZXbD5vu7QwLHsfQYx9M0AUrLV7QpvcbezbWGC3Q+3XsPX166l&#10;rqd+oENvcLExkAVeqnkj8B/SuSeK4hk8tCyMoYPGY+hB57+3qeRjmpoPEsFpI0T/AC7GAVguM4O3&#10;oCMcdfr7k0AehaNHqJkjmsz5c6MN3l/NGwxjsfTGe/A6dK6F9WtrbTnS9C3EW3dMmN5HGTn/AD+d&#10;eZ2uuySqnkX8+7du3Ft3zHoOcj+tb2h+JJrGdYLvTGdX+8+0EHI4z+HsKAOn0m30KWAXWmacrQTH&#10;JtYx8v1wTjPArp2stG12z8i60eTy5PlZI1GRx7/0/CuZGq6FfSrbxSR28qr8qwqqtxz2/wAKfY3n&#10;iGDXI00+8juLZgxkVuGUjHBxQB0sPhs2qrFpM7bVUBXkdcj2JJyahik8SxblvLES7jjzIz1H+fet&#10;Dz72UrJH5Ue5fmQnBB/r9Kls7y8iJg1KBEULuSRV2g/40AYx0qWGdowimKTJLbMfh6jn8OKj1Cw1&#10;JrGafSrZ0uIf9UI+Ul9vbI4rpHjedfMk2sOoPGV/CqJ0ya3maWGbiU5Vf/r0AZ2iX2qXMo/tGGSF&#10;VXEgLHg/1/XrVm6YrdR3ML528bW+9niqeqz6pNE1paReXcqflaQjBHPBqfRLyee2j+2QhZM4bcc4&#10;OOaANm21GOKRRMq/M3c1pWmpTx3jQXELNGV/dsy4wax4dPjtJgoJK7uAeeta1jPHGViAPPQNn9TQ&#10;BauLaXzftNvcdeGXaefSpbR5YlW3ncs+flZm7VH54RQu/c27+Hmpba7iuG+zyqvmL24yKALlrdkt&#10;5T4+XvtqdH+zyLPGv+8uKrqqbC8Qy38XqKng2JG2WPvmgDTiSORlmgYZ9M1biwmST71n6ajI27I/&#10;DvV5Zt+UMftQA6RwV8wNTZ5T5G4elAA2bSRSXSkptVe3NAEVsUeJpE+U+opsrHDIZfvCnWkRt49m&#10;3hjmm3YSRMgfMKAIU3xpglmz+lU9RyUGw4xz81XAxEWSapXJ8xGAY0AfLP7fkc0ngqRHww+ZiCCe&#10;NpBI/Eg9unUcmvza8QRMLu4juGXd5xEzrn5iFAIGe3XB46Zx3r9JP2/CjeDJFLnGTyV6Z/Hjp/kV&#10;+cfiOBWv2eHdu8wMxVh/gMnnjPqeKAMdLgjnf/y06rj5Tgc/p7fWkt4kQLsRedp2qF2/Tj8P/r0r&#10;RhjneclsHauPxz6cDr+lOThVfYq7lBk64PcHjgfTjqM55wAStIwOxi3dV28ZXjjk/wBKRFb5SrsM&#10;KP4myB3OQCOT/wDrpWdx8nzL5i7VYKFLADn2/wA/nF0DYcBeO2PxwRz/AJ5xQBIu4HGJFf72VQBw&#10;RwCM/n6+55w0oGRkBxuBLRnoenUEHt6cjj3obCtklflzu3LgE88cHpjqKAoCruZtu7cqycr0xnGe&#10;v/6zQA+RZWMm7ahkXd3AOejf7v1wMBemTTE3Z+6Pny7e67iM9SGHCjPP8jRsZQd21QWDL8o9eDxz&#10;16gdxQCuAEib+/uUAEYPI49CBjvz0zjIBIJFUAo3ztIvqeMbtv8As9iPcZ9aj3OApLNuVfvNxjAI&#10;PfJP3R24/E06P5x5YfazSYjKsdwwAAOg9TxgZ4FDo2diI6KwIGxslOpyBkg9h2J649QAMbtuiVlf&#10;dtUtCMt8vcHgqNv4gD60NOSWnmkZ2Rfl/wBIUHoOcjIGcDt1Y546BU/dj46tgAkbfT8PcgYzxg5o&#10;3lhviXkMSGVx1x6+vA+m3I6UAOIaQYZ22r95lBGOGGfbkf7R69BzTTMp4MixrubCjkf7ozxx6cdh&#10;1yKaWKj5IAuAdqtD354AIHc/+P0TFvNdTcrjf80is2OMksBk8fXPT0zkAGZg2UbcVUAdeOo4BHH8&#10;Jzxj8jT1WQRlZPMMYPzDJIwCckewAbtk8HnpSSHCt5o6KEb5h1HQ57tjAz06dQKbIAhBa3X5hn5W&#10;24+btwc/U+nTBGACSJI4n2T7j8xCkDhunPIPQc+vy+hFAKnc8bZKrgiP0HTnj0I7HANN2qPla26N&#10;8ymM7WzwAxzjON2ecc98UPI7/vG2/LwflBzkgFj64I/mPagBwcI7LDcHaq5UYOMZ4GDn1XOf73JJ&#10;psjuYxIkf3vuyHJYnsDyDnGOnGeBxSRyAXPmsy/u5flG7bj5vmH8PQN3z0yOvCfui+RNyqbfmDbu&#10;w68gcrjAyBjOcYNADkKJG4ikaFtqqsxfc2Tkc4+YHJHGcnGe4pSPvMQxEnPlgrkcnI9D1A4JPGB6&#10;0xfLLeWGZRuJCxyA5xjOCfQAf1p4VWhUzSrsf5m+6QOBng8tn3xk/U4AEk+SPdMRtX5SI1Cg9+/P&#10;U9ODx9KJ0a4LKIyzFj92PdwcH36ZJAJzxjIHVoyo6q7MhO5X6Afe985yTnjvjJzTjG6A+ZH1Y7SF&#10;Xk/KQ2OeRzknP50ACSkyMhk3bpMbMnBPYYzz9OvXjIpxJIkxKueRu7D6nGOoOBx9elNGCGjjJVe6&#10;lgcH5h+GCTg5z1OMc00EoNibV2lflGOMEH1J7LznGR9aAETynUBUU5BLKpHXBOM8k4wSeoOQetPM&#10;hBFvvCZO3KrtyQScY3DOCx4wD16U1g+NqPJzz/e6kEnGP/HSfftQclshdu1fkZpNxVQ3OR39ORyD&#10;2xQA6MhZFKwv+8XEZ2jcOTwPUfnjPrkU9W+Ty/KPljLKitwc45x9enH5VEQgkJI+Xd+8Xf0GeOnf&#10;17Dj1FSKyb2jaNurbdsYKr0JJ68ZPUdecHvQA51yh2dEjwjc7eh4HHQcH69M54kmRlfZOrL8p2q8&#10;WDtO0gDv/dPGcZ/IJZwwLj52UIWXjkrgfNntjOT/AA+1NVktvmjCqud2AAuG3YxxnOcjkDjOeaAJ&#10;kZWZpZJF2tIQ7N94YIOSQScY689unQ0iyCSP92VHy9Fb+EDHUcDGMYz1yCMdI4YcxRpJL5j7VHy4&#10;w7YGcZwSMenc4p4AjfKPtZ+S0ce5T1YDnGPxPU9MZFADyu2VXmCrnA3KuG+bP/189iT15pBLDtaR&#10;5MLyWUuOMfwEd/lbjnGR16U1RyNw+bG1W2hjjdg5GMHLYzx0/HIZDvyGVQwOZNh5OOvHIAIwAP55&#10;oAck0kf+rPlsZMfe4zjlevPO4eoOT2zUsUsfmrIkqhmUgcnBXd7Zz8gXkdh9aiSWUDcs7ei7WBB5&#10;Ix36k+vPUHimoUcqzypGOCZE4yOT1znjJOeTz0wAaAJxDMVdTFJG3UsuRjvnHvnIx2bsejpLhdzM&#10;05k9o3b5+ecZ7gYPQDp1xUCgMzKTGrLgbVGQcZI9BngjPI6e5Iu6RNixMBu+ZVjPAKnK4HTrtGPX&#10;g4zQBMEhmBiR43fZtXbySD7/AMsjqetAvCwMkobaoDqwwvYnHXoR0zjgNxyKhjWdsSg/Nu+VtpJz&#10;klR1PXOeMY5znBw7IUKRIsnG1dqhgWIOTjqBxjvnjvQBJKwjbbMiM0e1WSTPDDsCf+BHHYAkZpJ3&#10;YRsjydgf9Z8shCnk4xkg4JyAeSBimZZk2CJfuqDtXPboPUAjPoM4Gd1NkVyG2BiNvCn5SOTjhev3&#10;c55/I0APZArLH5agbsbXHOFx1AHYj39euBUbb0Zdr/LtJMhkP+0PbkZOcc/ypPMCzbiyMp5dZOhO&#10;TyeOeV69Mn60IAoZ2z/EV4HPv78dR1/nQA+SSSM8MgB+4zfdJJyB1GcjJqMzwOojGw7W/drvAIyF&#10;7AfdO0Y78D0pG2j5ZopEbo27cHXGeOMAt8q9Dzg+uaJJlzmac/LuCqwyF9e/ucZyOhyaABZB99Ao&#10;+YszbcncOSf8T/LrTSr7vsglXMn+sVCcbMnBPpk9OTwvoaBJiRCznerNgsARn5jn6jn/ACRiMs0S&#10;fZdy43EMWbCgrjg8ccEdCO3HFAEkkaqn2qeBVVmVNzRFcNgADlcc4H93p9abGXk2yQzDPZt3qTnn&#10;HQ5OfTnAHIqNR5DNPF8pjjw83ljc2AcjJznPsee+etOnby1ZVc/K2F5A+Xrz7jA9hz1zQAAyLl1X&#10;hMbeuFH1wQO/QdOOCORJ5iSBIzDd8oycsQSAR1Puc4OOPQGMqp5cZLruWRl6n+8CBxjj65qEyGQt&#10;PIzbWLFt2RkHGM4Bx9enPbigCZieGgRdyYMa5K/MR0De/wAvUjIB9ajNwJBiVSytzsYE/L0BxnkZ&#10;bPygc46cmgyxkDGGbqVMg56ZH1yDgYzimnDjyvlICYUfKScHPt6+3HtzQA52ZDIYC5frGuPvHoGH&#10;qDtwOgwOvelY+QdyoQiyAqAWGQAASvqfr9euDUTzb4nHmKcDcu0bR1PXOScZwB8w4z0oG1JPljUL&#10;5mGZY2Zm568DoM85OBg8UAIC4QxM/ZtzKBhvXOW65z/9enSCNuZCx8tyGAbOCDnAB44J79M0xiZC&#10;oaTcdm9Vds5JBwDxgZ79se+cC5L5WLKkN5bPLkqd7ZUZJA46c5PPSgBs8wX/AJa/vMZVRtHABIIB&#10;J4AHTkZ9KdJyzQ/aBJtbPykHrjnnBzycZ/hA6noSSbn8xpyy4z5a8+p4OP5Z5PeowTtUrGkgPpAM&#10;ALg5z2zj0HcdDkgAZw6MhbMe3dt3D5cZGBj+Pkgc/wAWO9OeV8SCUsxDHzTztJxzkdx8p6+3eo/l&#10;CqsrFV++WZmOMcnPQjqDxj274a7eUN0yMGUZdccrySVyQRz9O+eTxQBITlWYyryfvMR1Xg/UDBGB&#10;196cRIZjAy/x8llJC84yc9e2MDtk9ADGzKvyyS4USFZPlPzEHgckcAnI5PB9sUMcIqg/fXIY4bdk&#10;nn0I69emeDjqANMgVmEny9f9Y4ycA8dskc846DNDA8TNP95j5i7hkgc4BxyCBjnOCxyAMGnSu6xe&#10;cFG0bsDKgYAznG3KkeuCOMY6Ya3nCQiKTdu+80Ktt+8Rk8HA4POe/rmgADEgquNyr8pVsLz8uAeM&#10;DAyckcHHWhfLcbZH2kMhVeOBycnoD/D/AC7U0TJJud3Ueu05OG5HP+1gkE9Pm79BgSyvI4b+Irkk&#10;Ag8nrjqMdT1HHUgAJvM2K7bcCMZVWBAJ56ngDOevcAelRnoQJAy933bsfMG5Oe4BJ45x9acDHFKr&#10;K27Ydy7mHGBkdBnJ9+fTrwRrt4x/D853AcbSM8Hqck54z7ZNADgk3mBVO7s2UA54Iz64IOSMY568&#10;02NUjViFZlYfNHgANnPB/A9+eOuTTRGHVvO8uRfulQwGGPJ65x/gfepFAjkYhN26TerOwDHOT69s&#10;/XBHHNAAi255jijWN48byo2hcZPQD/vr2+lMMjEYJbj5lXy+2Tt6Eg45ycU/apVT5a7vlG3+J8Dg&#10;k5/mueBzxTJVRomMgyg5wucHH4jnBOeo7Ad6AF4VDHFK23+ONl+Xdn39QfcUbwvl+YhMjMTGr/f3&#10;fKWweSMDPY988YokxIXV32kHIGckdDnGeTn0/SofISaNy0TtuYZVGK7sE45+m7HbpnoCQBznywJD&#10;EWWM7d20rhc/7X3Tnp0OPyMe4W2CjKhQk5XA27Rx0xzkAcZxkEGnTYG6c8Mrb8qo69yOD/veo3fm&#10;RxtGWhhg3HdjbkA5G0HIJO0EDoOwOepoAjn3rE0bEtsY/ez+QGQNwIPbopzTC0h+RnO1fmH7w/Pw&#10;fmwOvAK5OfvemTT2b5FC7WUrw6ovGVHQkg89Bzn1AqI7YwwRtw5x8pO7HAB/AdyM5oAZIzRpujKs&#10;65Uy9VBBJ5xyB6885468o8ixt5YbcrMwVOcqucY5PH3s/hjrjKGOMGSMHLLtTc2WA5+9jjPXnBOB&#10;361GWz88Q/5aNt+dvQHJ46cA/wAI47igBHYyqtusa87drNjaMg/MAvOM47dR26mJZElbes+5eNx9&#10;Tlsk9y2QPUHrnnAdIcK5S42bVYt8w+XjIwe3THB7/jTZ3kcMfNba/wAi+YrDYgx0GRjgYGPTHOSa&#10;ACRYt8ZY7WHDJ93byQR0yOGHcD5qhyQVcuyl9qR/Meflzt6nvnoMn+TgSeLdQWbOF298Yx04JBye&#10;ec5A6VC5Xz2Mcm1dvb5vVsfeGRwDzz81ABuRo90Q3RnaBhdwIxw2OjZ9fYnOSDUblVDNCN3lKDu4&#10;KtlsdeAeueQBnB56U6fYpMm8AK48tl+ZSD+BBz+GB3GBVeRCyLCNzMm7c5bG84wWyCS/JJ9uSOgF&#10;ADVeNZFEci7lZvLWOQsOG4xxnOMHk4xnB6gsDhkKKQypgOzNj5v9o88569Rnd15pXWIeYJHby924&#10;fNtwDnAA7EjA44+gqPDlY3BLYXK7mMm4Ac9Sf4j647+tAA9zcrtWAXW/blxbYyBk4DYGOxoqOWee&#10;GTdZpCy42/vctjbxjPf+fPJPYoA+UVuC6bVVlzGTuWTqpwSMf3ePT2zUkarHyFVFVt7FsDGASQT0&#10;HByOoJNVfMi3gyKysq8hWK7OGGODx8hIPG7O3BpytCiN5eF+YbWLZxjseMkn5SD+B6UAWopWVwzq&#10;ySeYDuj+Ug4Podxwen+91qYTXEUKyPJyuHXdIcLIASSRx9OP75J6jMELypswjNlsfeAJzgY5P4+3&#10;OKUefE6yRJ5fy4VVj6gbPmOBjrnnAz70AWjM8dutu+1o142MwfGdxIb5gOeegGc55605dihpE8uN&#10;9pB28beDzzwe3JPOeh4qGFhBL5RUK25fL3HcxbH8Q5Gec/UDrmnAPKNkMm4SKFXDk5bHHPy9SfQn&#10;B696ALMt086bLg/IuPLilbIxg4Ug9O/OOMHpUkTQHKRSxsXP3I1XEpJXaFxj3PcDHQ9TB9raVS6y&#10;yqR86MQRxgnORyMhhwD61JvMbeX8x6c7u/Unk/MCAepBPpxyAWojOUbHzL5fb7pUcgcd8gDPTkgn&#10;mptzoJBsLLIgB37TvBYkk4IzjkHjPqecVTt7mMhv3q/MuNqjeeQV7Z6g4/EelSRvltpumVs5bnJB&#10;OMhsHj7rHbjk8dTmgC/FKDtzGzJb8rujyFXHTjPOByMdMc8U+3uZURRc3wYxtkN5jbsnBJ6juDnA&#10;BPvzVVX8smB1Zvugsqk7cnGOedv+z1/lU6yXCj998sm7blGzjDZOFP4nJyTjnOQKALaSujgAInzf&#10;MpBGxgASTgEEjjGBn1z3kZo0i2NJ8vpt42Z45OOc7j145quty1uvlxr5a/3Uk4IA6qex6/QrmpEn&#10;VMsJ3UbVXAkLYGMbs5zgZyTjOTz7gFtQFl3SA8EyNJsC4zznIGOvFTgsE89SwJVvnaP73TjOc7cZ&#10;9+CO4FVIjGJZCqBWYkfvFbA9D0P0zkHH5VOH2bn2SLxlVddrHk8Z4yCSc/QdMDIBc3GI/wCjx/eY&#10;lEjXYCPuqR6fKQMg8dfapY2nYr+6Odw4RvlclduR3K4z0xyenBqpHsjfa753FtytcbCxBxnnOck8&#10;DgYHbipVMQjZnjA+QYV/u4wQTz7fnnI6UAXIFaGZYsbpDJzHnGCo25x2xwM54HGTgVJ8qSKxTytr&#10;EySSEgjBHOfXPQ5AqsGRC0NvIqIMqy7CcEcBunZcc8+2MVNCPLUN5TLE0jHJ+ViBnIAwe+MHqR1x&#10;1oAmi2xyeax2u2DJyM9f72DznjnA6ematRXBYYkk27mwy4II4HJORg9B+JIIqqkk6n92zSLjcrrx&#10;7A8nnjcOmTgHBzTgpIUNHujKhmTY23uNuR2wf54HQUAWIpJTHtEDFFKr+7BcD6Y9AQdp5GBjPAqV&#10;s5MUkbRiTPmqRkc7gc9uQPXr7cVEp3OWY/vC3zOy43LgZ4AB4DZ5PPy4xmnWpXA3I3BGZNpKr19A&#10;Q3BHTj7uPQgFlGWWTZKAWO1Q20DG4nIU564yMYJ6Z5zSxSebErhGDy4ZmADMckE8An+h47GoV3RP&#10;hmVB5eZWK5YZHOOf1wO+O5qSGaZgwuQSp3BvmLHPy/X+JiDyc8jJ5wAWPtU25jI6/OxEnzuRjcO7&#10;EBvu45985xTWJkGUXzJDt3BzvbttPP8AsgjnI4NNWfymVgeemW2tx167Wwccdf8ACiGR3YOkkhwr&#10;cRv/ALvzfe/Dp03AcUAWPNaTbG7bVZmGxmBLZ92A4HUY4KsRgVIDG+35lcSMu4swIYbeOv1PXjB4&#10;5xUc8MjM1vmba3BVUOMDPXbgZxt79c9ab9oMoZEfbvyUjVd23HOOue3btnrgAgFmJpIAk6xNt8vM&#10;cisdrY6n6kEHnsBjFCKrJ5cTB13Eqdqsd3HXK+vGPWoSsTJ5mGYsFEkjdyACR1289fct17VI8zzb&#10;BLcDazHy147/ADA8Ed/XsAemaALMZ38Ou6F2LrCyDazAjle2ANxzzg478VYt5EaFJZpR8hJ8xpCV&#10;4KjOcHs3TvkY9KoxGFgsqqxVt65PJCliCVyMA89M/LyeuamEi42RzhCBuwFIYcdeOp+X3PBOD1oA&#10;sl5Il8qa4Zd0P7xslMbRw3I6jg8gdsdcU9ZmE3mvKV2/OsYYADgZAPc44BHbn61o3KsClyu1dinb&#10;IF28HLcDpgt04OegqSLzWIRhJhSQ3+j7hGwbrwSBxjqPbuKALqs4hZMBsRqwj3Mypg8tjPODuzgd&#10;QTUhMh23EWIlVt6gY4OCOD6kr2561VZt0asJgE/vNnkkA54wDg9OeMZqQPOwZCdrbvkZsMAwx2BJ&#10;bGDyT0b2oAma6lEjC6j27Tn94PUMSGOc4xnrnp60Ryp8sCyLLHtA2hW+bpwME7ehzjjP51F50cPz&#10;RjYyvty2V7DIIJ5PBxjBzn2NLu2GPMzkFFX7zqTgnqcnnP44P40ATBjDhjBuywXzPL4z8w3DgYO4&#10;7Txg7j9adlVlWMRQrg4MS/NuI55+b1wTwc5H0qEom1lZ/vZEaxsV3nqQuOeRng4Gfzow6jLFdp2s&#10;o3HAXIAB9QO3XA6UAWooI7qMRzEszKqoxXLEknplT64zkEZ681YSeaMthiu4kFRuHXk8KVzgD2wM&#10;/U1bZxs2ojbZB82yMnbyMHrxjHTpwPQVJHvRgf8AZPmNtbJ5zjJxwTjGTgDigCZgjw7liWU7S5PA&#10;z3PcgdB1wfXJpzs8k32h5d5YhVdbjbxjHB5J4Prj0x0qGLahMUsYVliVW68cAnCg+vcc9MHFAkmY&#10;pGsrSFhlfLIViT8vUnPA6dxjrnIoAfEkTK0nlq0e3cCBhG4wM59uCSBznGRT41leEW0zHPmMGXy+&#10;Oy8r05OOMFuDUMksTFhIDI23PzRjJOV7DPIyDxggZ64wHCVXRkdmZVK5EcZG5eATkf7Qzn/dHTmg&#10;CRJ1EazKyqy5O3fjZ8p4/wBljxn2PPOMuaQkMiy+YvQbcHp0AGODwoI64AFR73BPmn733vLYfNx0&#10;HzfKc/Lnp8wPUAlDOA/mSybuhYkgk8AbuW4zz244A6GgCd5wRJ8qgbSZAsgYZGeeufplcevrUjyP&#10;5qulyV2x7Vj34HXjPI9/T7xwelVkmyI3HPcbsspO8jA5xwcdskcdzhYjvWPbAG8vaGyoI3YHPdfu&#10;+pBPUHBzQBaLyh1mluZmaMhl3N83TORnHzEH7vsBnFNQSBhIwUNu2qyqx+Y9RkngE46deMHJNRLJ&#10;tkVJU2njBk+UsM8deueuFPfvS7AflKMu7AjVex9eAOOQMDjn0NAE0boZMIzBkXMfbGWJ68c7c9wO&#10;P4qVZF3gRDdvUsrJtJ6DHT2BHJ/g6esfmxvxNJJ8yh/MxsxkDke5OQO2SAAcE08qR80wkXaTIVjU&#10;EL8uRnBzj9D2xQBOZXy6rJu2sDhi2QM8Ht0GSOpwT2pfOlAacFmXBLBUye3yj8+vPB4BNQqscbbp&#10;WZ2VikMeenTuRzkjnpkn61MgKmNlt/u8huMkYJycAHHQjrQA9XaMYhEg42qyDcpAXgZLDA4X1Jx+&#10;FSl40k3NH/Fyq5O4ghs84Jzg9x6c1Vh2tGvl9QgyWywHyjjoAPl55yMjqKkSaQLuCfeXeDu3FlPO&#10;Pr0PTjP1FAFuG4kDM0dxIoU4J8zaCRznOenP1OevIJVZSqFy+3avzbeBxnAyRx1OOhGeepqvFKHd&#10;F3R/c3R9TtIIwBk89ce3GKmhK/6rzHA4B3csOnGSO4yfQHtQBoWckltOHG5dqKvyuxXAJ6jPA6Y4&#10;6H2r1X4S+J5bcwDey+WuIzuI2qGHXpjBGeoxz3Ix45FKDJHKu3Krncq429Rk44OABnOc59jXSeCd&#10;Yms76MMrhlVcwsDkfNjuCSRhs8N949c4AB9h+BfEy3lspWNew+aNsgDqvB6blx/LrXS3Li6RvLG3&#10;cfmz3HA5Iz/D/OvFPhv4qMkaxZXGOGOT2Az6jIHTgAHGK9c0fVIL63j28FgNvU8Yxjt6jJ4x7UAU&#10;7uyJ3YTPzcrktuyQPzJzj3Paq0KFVdVkfLbfnOM7fTrznI6jOM8it24szISwh+bGF2krtPUHj0OO&#10;Qcn1rNm08RMWB2qytuDD7pHpz/nPJA6gCRSyNtmKtubLMxyWOV5Occ5z7YPX0qSfzJVDCPdywUM2&#10;Acqo46jHfpn5h06U2I/NIqhdw+nHtxn6djU0YWNmeRmyePmByR0B5z6gDn09KAOm8GQtA+xJGGGB&#10;b5iFxwM9geg7dq9E0F5Y41nCglY143cj8B+h+prz/wAGSJLHE0W5UI9+FyOh6Z7devftXoGi/Mm8&#10;/e67s8c9gP8APX1oA0JUWJWQRfN5hXcqjjH4en1xisnUZWHIZ2+bcM4wO3QcD+mPfFa12xQ4aLb1&#10;29BngD15zn/GsTU5Nlu6yOY/lPz5PHtwcnt9MUAY2tXv7qRpxuyw+YngjtkH73JJx249K4Dxnqc4&#10;3M27zeAu1vmLAdB3Jwe1dX4gvpVTCHbuz99sc89SDx1rzfxZfmTcitz8xZSScgcnjn26DsenWgDg&#10;vHF/JJ5mJGUKHMUcn93157YwvbPv1rxzx1GtzcMElDZOVB5xyQP949weDjPtXqHiq4cOQgJ2sdp8&#10;zDHaCB2PY9+wNee6tpUl3f8A2dGwsjfK0ijaFJHzc8dAenOOOMZIBH8KdBu9b1TyHj/dqwRZNp3E&#10;dOeeMDHuevQ19CeB/CMcVq15NCyxqwaLex4CgBcHoOgwR3Pasj4J/DUQqkyWhBj27VZOF+UdiDkc&#10;jHGPl74BHrmr6FHpWjSQ24U7EPnRqTy2OVJPsfy6dKAPlv8Aa4un8QQDQVl89ZpAnzRllOcbSAMc&#10;7e3TkY6mvgT4++G4ftdxHpSNs3GSSTzlCKpbK/ICeAcc9ucZ4r9I/jL4Fmv47zV70lpI4N0bbm3F&#10;sfKOo4A3HsTjrkZr4K/aP0OOxjuIDaKJJtgVpLdmb7+SN2chsL8ozjABwehAPnnTrKOfR5IxBGWj&#10;IUO+FbPXGQMYCrjnPX0HHSeDNQluNYhaW68tY7nzk3dVJGR3+o6+tZ89mVultg4xHbtPO/nMo5PA&#10;G09sZx7cHoateG7aRtVh0/yvMaWRkm3SL9SzE7Txnnr3A9CAfSPwf817L7XKyx2scPlQw7cgIxJ5&#10;zjccM54OCG5HGa9z8CL9uVLmeHbG3CrtVs8DPBPrk4xyDxkYx4r8PbJI7a3tTtXfJ5mwbeRgYLDr&#10;uIPP0AHrXufw7tzdTxSBvlTmNhGV24wAeDyQcdOOenTAB654XK2sfmEbvLUqqjAUAHjGM8HAYkDO&#10;fXv2WjXZtiLqOX94YVCycqXycjHr6+nHrXNaBZCBVVUG7aGZYx/Fjg8YwOoHf7v4342up9bhnYHG&#10;FEzKuMY56DOTznGOgGaAPQtLmuDaNdvLuWRmM2O3y88E9AOOvGPxrV0bUDHYx2mnMpup3OXPDc4P&#10;HPTj0HXqOlc/Ym4Ok/YEP7x1U7m65xz+P69zV7wjCUJuGG6SVQpZ1PyLnHPzADvz35oA7hIHl8tL&#10;cs/mHc+0cDIB6D8en5mjWLlkshcWMm1ppowskfzBRjBbA69Dz+A5NVLL7aJdifMQq5DgHjGPXoB2&#10;JGfc5qxaQTSXEhjl8xto/dMobk85yD6Y5yfX0oA03uUa4/tCd3WHA3RmPHA6DjJbt3HUHFNnvoRJ&#10;HCzs0lzITGscWcLlQxxzjOfTisa0t7jUJZra9nV2tV3Rwox2Zxxk56YB6flwK1Nbt4Te6etsvnNF&#10;DsEisOBhtxJI9SD+FAGnY6eBNJePEy75CXk8vscg8+5Yg/TriptD06Sxd7u3kaJVwsMGM7gT1zzn&#10;oT7Z61CqTzzW2nklZFy8hZiWIxtGSO+SemTWlDMLPUxpkcm6RQC6v0VSPfr159OPWgDdsLmNL9ZD&#10;KF3IVm7Z/njp6jjHpVS81tpL5V0+DzI41ZzcZ3GM84+nf9etZV7qV3odhOyySNPcRFmduNgxgbQO&#10;ODx+dR+E9Ckj0BrMvJJNM/8ApMnUYyCAAcfr657kUAbtlryaoIZpLRWThtvAOcnPHp14HHNV/F/i&#10;KfSbRjZw4dtqwpHlcbhnP1yePpVpdJs0Y2ot+EhYqdvKnBHX6H9K4/xykZvXsEmeOH7MR5ibiSCj&#10;ZYehx2z+fWgDqPAHiW9ubYx3Udw04chlkG1gADwenTp06121sYyWV4CY2j3b+2/PTjvivOPhQkx0&#10;5dVuJJpBJHtVZF2bVzyTnqMfyPWvRdAuWuvLu4yfJkUONyjpjgc+uaANazCvCrWXTyWXr0Pv7Ul3&#10;fJpUECCNZJpseUik89Rnj7o5qrbanJL83kbfPb5YY8cp61ZurnS2sftlyDI0a/w/XheTwfrmgCbS&#10;5ZLy2869ut7eaQzdMLwOn+eanM1tp8a6bBMyBnym1eFX1P51UtNTgs7KOHylXqY1YjkjqffH057V&#10;aRIZpIxHbj5gGaRlHr938aAHSX6TxCWyVHaXhRv+Xr1P9atx3UMNp5oQtlsHbzk55+tQShdOtm8u&#10;L5I1xu6fh+XpUWl3k8/lPcwMPNZjtH8Cg9/woAs6jp9vrlpJZzhmjk+WTGQXyORRp9p5cSwu6NsP&#10;zMvTNJcX0VpmNiN24jcrfdP0qziE25xGxXOWX+/z1oAd5FxLLHJ521UBLqqj5/Tr2qZpdj+SqfKe&#10;GYN09PrTRuG19rZbuPpTWRHiVCzfKQVOaAGTwOd0jRJu3fIPbpmqU7KLxlTOePMZe3br+dXN67jA&#10;haSReV6DHPSq2m6TPB5rXh3NMzMdv8OTjGaALZjDIsTSfvBz8v16VEs15GxzKp5JOD0Xt05//VU5&#10;uIFKxFl3NlV3euKpwQLavLPNcMyuxyGbIX6fl9aALUcnlSsEkDh167uWNF7Y2960ZmOBDJvVUbq3&#10;b/PrUPmxyTxsWbK/cA4ppvYJJMtGysrZVjlh06/l/PvQA14o9Tt2trq3Zo/vMrcE4ONv0qrfNd2U&#10;8l5BdgQpGqrHjGBnk57+nSpp9VWG3+2SQ4BXKxnAOAPyFZ+pTWt+xsZ1bzJrfLIn3RwOf1oAk02a&#10;1uo/OhkErYyknXB9Txxxnt0NGoAzzJsRWc8fKPm6ex6d6dDBJHH9lsIT/q8ruI+9nn69c1DHF9lC&#10;wXE7vcDDM2/26HgY4/SgCHWTqT2MlrbyrDPt2oW+bbn+I+mB2ArmLmG4gjjtzfTSSLJ5kz7eq55U&#10;cep6+grcuRPYeZ9pvvMM0nzO7AeZ/sjjpxWRqCX/AJr+fCnk4yrKxZnPv6dvSgDMuJdRvLma0SKW&#10;OFGCiRYy+Wx1GfYnr3JrmtZvBFBJCt8rLDgSTMwKjB+6OgJ6ey9MVueIfEy6fp8odUUNj5AucYx9&#10;3HY/SuC1/XoZi0kjLt24jifcFUj1XHPXnOc8UAZXibUYpdv2po/kzuVXbD+p479O3y454rgvFHjH&#10;bJCrOqwbgkMjE5kyMbEVgAzHnjnoDnnFaPia6vruVbCyjkaSRgsMSElm+bqB/P0wap6d4KTTIm1S&#10;W0jurmSQIHkhUsvI+QFzwPoAe/pQBT05r/7MqT2rt5gQx2oiAMhI4JY9F7H5QSPzrQk8LXs06y6h&#10;NNDIEKysJNjPxncWz0xxtzg9zWsmgyTqsqaYJnZnEm7MaEkDJBHUDnnrn06ie50a8SaNbNYYrdnP&#10;mLgsd3rk9R6Zzn64oA4PxDpFncW32yxmiaSaHYJIz94BcA89cADtgjIrznxD4dgZ0vri3yY43MNq&#10;SO7557gljnPIGM85wPcdU0aS5TbJamNY2KAiIYBHOM59h7cnivPfH/hUadpcl3cRTrDHFtk+yqQ4&#10;BPykH8OeuT1B4oA+e/iclnpP9n6vBbyLPo92ZFt2b5OBwQueCQWXOe+PU17n+zTrljf6XZ3wl3Rt&#10;b43cncQFJYHI4PA9tp6Dr5J8XdMhvvDkksYuDebCHaS18mRhlPlGR2bBKkkcHpkgn7GPxMgu9Ghs&#10;Hdd1tdLFcJJcHMfygBSCMhhx6gg9jmgD7o8P34uZlnuAgEWNjNJ0HLdM+3qf5V2Gm3kcULW81yst&#10;tI2WzjI5zgEehJ6/TpXjnhnXLhmeGaUbJv8AVyxnG3nHTJzg59cjNdf/AG9dxWMcsKq3lybZAWGA&#10;O/QHHJP4mgD0C41VdsW27JZfnzG5j4Bxjg/z56+lTJ4iledFdwyn726b5164/Qfj2rhbXUbiQLex&#10;zM2R03DhjjJPPfHH/wBarQ1/zCmorLvbnAVuTyCcEdP6UAdU17DFPu+0qw8n5VXPbHQY7evaqRu1&#10;mdfKufvZDbXByQOmex7c8Z6cVlQ+IfMaNmdW2j951Zh0xnoPU/hVO810xR4Sf943yRszZxn3J/DO&#10;RjGO9AE1/fCBJFkJA3llUscNxg+nYkZOOlcb4+8a6T4S0m78Qa9qUNrZWNuXvLi4kbyo1VuWYj2+&#10;XABJPA7Voa/4hbT42WWSRDEw9Bu5HpwQffjr9a/P39u/4weNvihrH/CHeGb6S102Bmjka2uJAs5X&#10;l5G2kblxlVycAcggk0AfMf8AwVQ/4KZeJ/jBbal8Hfhr9qsNDjuPLknhky97GhHzSNjhNxBCqdvH&#10;IBr87547jzN04Zmf5t3XORn+tfaGsfAe88QXn27U8NcSLuMkicMq4Gd2e4wecZHPYiq+nfsk289w&#10;IhoytG3yvu6s35E85Pbt34oA+NQjldwQ4pVt53+7Cx7/AHa+79N/Yg0SfakenF32ndtTh14I/iBH&#10;X9cc5OJLj9iFYrpm0/SY2En92zBAPRSfm6nB6AjAPHSgD4PjsL2WTyktZC27bjb39K09P8CeJL8h&#10;o9PkC7gGbaTtycfz/lX24v7GlrFs+0aIq+c29uTiQbcZ2kjAJ54BHODjrXQ+F/2VdJtdOWePSPO8&#10;v5I1CbVJ6EAng5HTnHXggGgD5H8P/sz6hdrm8fbIP4t42DnHJOBxz71q6f8ABaCyZZILWSRlBCi1&#10;XczYHLbcHAPqe3SvtKL9l+8utOa21JZtrNmWG0ZoYWABymFO58N/ETtI7dqu6B+zpp2kr9j0+3b7&#10;yhFZRIIsMGyxyS3HQ9ePTGAD460j4C32peY8Hh68kbcUnTazyRnoQ20Hp644+tUPFXwZstFm8+Gw&#10;Z3hRWkjjyW6chs4w3HKk9jxX3Ufgbcrp0EQgjaWNQ1wbhpGYrtPyjk7DnJB5+6TkisPxf8A/EuuW&#10;apptzpdnar8xs7ixGzO7mTcrADJyAXDcKG45yAfNf7DH7S/jH4EfE+3a91cyaXesJdckkupJd8Iy&#10;du3o74Y4AOB7jIr9rPh542h8U6JbavaTtcpdQqy3Ei/MVxjAA656c4PGO2K/MfSP2I59TiuvFaxp&#10;b3yXlqkeoR3W11txuVgYQFzyu9sEgbRkkrz9pfspX114a8KW+gagGmNvHui85gzcsc8HPTd9eeeT&#10;QB9UaR4k8xAguFYI+35WHccn2PPr1PetDT7uVnWXblfm/dqp45B5yfx4PeuR8N6m2pBy25++5oxu&#10;28DA/rxjJPTAretS8DqZj1hyrBgQQR1xng8daAOmstcXyy8k4VRxvCt8vT+LGB275q1HrDTDelqy&#10;784aQ9MdsKeD+P5iucjdFnyrN/qxukLE9ep5bgDHY9qtWOpBLlvNZjMp+6rYxz7cflmgDsfDbXVy&#10;6xxwqPmMitn5mwM9M+uGA9celdjojWi7cxbHB/hbp27H6c9a4bw1cojxrGqndsVjC3yrjHU98Z/H&#10;6YrsraYLC12/mSCPIwqktu9KAKXxN8YPpWnyaPosM95qFxbb/sNgx+0NDzuZBkfN0xz75HBr46+M&#10;X7PXgf4o6zDPdm4tpNQ2lV1O2aGeSZXyDE0+5ST0ZVG5sLyCMj6z1PwppfxAW4sPEujR3axXG6G5&#10;wyyAHcrYfKtFINwOVKnP3fWoF+C1oY/7HtfE+sS6fdDElpqF3FdRA4GMm4ilkxjn72OevYgH5hft&#10;J/8ABMX4T+J9FVofCNvpsVncG61BlURqGYZDPIPmGMdxltxHPb5ps/8AglHp9lbppVrYbmuIWcSX&#10;hZJW5JBZeQSVA+UBSM96/am6/Z/ggnSa6vbrVEtmaO3Os3ouns3BHKjaisOCdwXeuTgkEiuT8W/A&#10;K21dpU1GwtnVX+RI9+Yyec5UH5SN2R07ZwBgA/H8/wDBOS90+IQ2fh/d5hxbv9m+UjIJfkcFRke/&#10;GSKsf8MCXtnbxra2SfK3mQruCgsVAD8nrjqwGM8ZOMV+skf7Pnhectpr2DNjAKxpxIMAkg8dcDpz&#10;wPrWfqv7O+jQTpO9m0ap13R7dp4OMevB9j2oA/Ju4/Ywm0a48yHTLiOPzP3MklrgFcctySAWPG0d&#10;d3AHFZviX9lS8hSOe/ssCPbu/cY3EdGG7I+U54AyM9M5J/UjXfgVYRXDTW+kK0e1S3mKSuM8dOgy&#10;M/KAR3HOTxPjD4H6HHb/AOi6Ys1vcttLhVUblTbk4zwc/eBBHfmgD811+AV3HqEd25kRY5FIjGY9&#10;q8A+pxjGBgDGOeuPrj9jvw1J4StbXR0m/eRybli8xtu0OVAzn024x3IPTpva38JrO2u/t09htZZG&#10;GRO3zZ+X0wOOeo5I6E4rsPhb4ej0u4th5DKsTKVLuDjOw52nPXdjg8ggnqcAH1R8IdSuGtYluNoZ&#10;VVW2g4OM4B+o9c4OfavcvCFzII4y0ihcZRVjK7hj3HsfwPrmvnv4YXpt4FimO75V8xDkYwu31P8A&#10;d5/DNe3eGruSNFMgYsrDazSffIHTv1x/nNAHqOktmQFQdzHAUyf48/rWkgbYbidQqqvrXLaTq8bL&#10;vZmjRMdensRnr37Vpa14httMslnu7ny0H/LNcMXJ4x160AZXxN164XQf7LaPd/aUvlJGyq37rHzE&#10;gnkHGPoTXLaTpyXNq2nozeWMrgbegAwBx2P5Vom2vfE+ptqepFfJ24gjzzgDgdM9M56A1t22nBIl&#10;eGLbl8D5Me2Ov+e9AGVaaZHayK6qWMakLlcsOSPXPXjNWrsXf2YtaqqsRndJwc4HX8u//wBatJrV&#10;kkyId3/Au/8A+v8AnS3GntIW2RRs3IG4dPf2wMUAZC2c6mOSaRlc8Lt6luncHP4f/XpZLFXtWiaf&#10;5l5A3EFeRyMdwR29avGwlkDRT2u514Xb+PHHv7062sVlg8ySBgu3HOP8P8mgDnr6zvVfzFTeo4+8&#10;cjB+gxx9ePSs7VvDEF3hgqo5GfMjONw9+nt1/Su2SxtmJAiX5eSUXb/TNV7uzS4jAjXO3725e/rQ&#10;B434m8OfZ3VGmVWQZSQNtbnIIyvXgfl9c1yN/pl043q6rccYZ1OG9sep/H8c17f4g8NW2oxM5iVm&#10;9NoO0g9c9f8APFcF4n8H27SkHcsi8g/NyP5H8TQBzOhX8+nIBvkhyxDbTux/e4z1Peug03xH9jtw&#10;1zdSL5e3O5Pm+9gHp7+wrmblLjTb3y52+ZVyNvKuD+FWLDWJ7ZBBcIrYQfKuFwO/c5we1AHoGkSa&#10;HrIiOopHclAu2R/kK/U5/T1ro7O0S0kxp7vCjYbfu+8B0PNeb2GtTW1xHLFZeYM4ZQvzAc45zjHX&#10;pXT6Xqkl8jQ3cZ2suNq5BXj0Hvx+FAHefbNQ+zL9nk86YqGyyHDMO/fmr1lfzraqXhlj3DcVPO09&#10;+grnfD01lbxf2etzIzD+Jud3v6dfcVvXXiNtGEONKZoZG2zTxkEJ6/5560AaEISS4TdDt3D7+3Ck&#10;Y71J/wAI5fPO8lrO3k/e8kruH1HPHNTWuo2NzZ/bUuFaHb8rLg4/Kpo7y6kZp43zD1xGfmB6UAYe&#10;pW/9oK0Vidky8SBlxVTSdPlsW8+/IMi5ztyAfrXSS2sV1F9p3iNt2TtBBOazNf0qcTx3lrfbRG2W&#10;VujexFAEkckNx8ztt2ZK/NwPanQ3rowV5DuUk9iOvaqlxHbyfvUuMMv8KtwaW3nieZkUlVC/dZhn&#10;6UAbNu0YdfLkzxlWY9PbinwPE1ysiuPMB4Zaq6fPHcfuoWXdHkN6CnW8c0Nz9sD745PuovagDorR&#10;l/1h+YN6d6kUljuL/KTwKq6csqRlZ5lfccqR2q55R89dj/Kv8NAFyxkxMsR54+X2rRTKtvZc96zo&#10;ZI1+fO3H96rkW2ZQfMz3FAApIusFj9KsPJtG0j6VDNghSBuNMuSjqGc/d5xQBOkiPkdxVa6PkocA&#10;4pbeRVOccdqbdyKyNn6UAV3dmg4rNvbxolyv97FWndo4923K+3WqEu6eJmYfwn73FAHyl/wUH1TP&#10;hpwknyqM7QenbNfnjrcrO9wm/cyycn0ZVznHXHX34r7y/wCCh1+kejtFJIAQoHufb9DXwHfqEkkh&#10;Z4+vyZZm/Tn8CCO9AELEFi/kblUk5XocfT0z1pIF2N5iBY5NrDcBjjHr/nBA6VGAC6yIqtgY4HPX&#10;39KevC8/xK3zfMWPUH+X5dKAJXeSIMsTNtXDE7cZAIxnrnkAenHemK0oTy4j/CRhvwzjnpx+fboK&#10;Q4JJcLw2WRc9eBnvjOCcdjQ3yo6bCcpyq5PUf1x26/rQA+R5S3zvIrKv3izKR1BIyO38+KaJVAZ8&#10;qG28qsmD19+nr159KF3FXDu29m3NtkGd2Ov179cinBl3K4eRFdcY3sR1Iz24/DP5GgAX/VthTtEm&#10;ZCqbM8H+E/Xvz+lO+YDDhtuPlVY+eAT07Y/yetNjkBRZFddvBVmf5c44xn/9X50RtEA2QsmV6Dvz&#10;/njoMde1ADtiKPKxGrMfm3AgHG3A9DzjHHX0pMpiNSQ2QNv7vJU8/MMgZ43DAAxg444pdyRE7ePn&#10;bzGEncE4znA64+pH0puQG2eQuWxsUKMY9BkjtkAjgAHrQA5fLMaxEKwXBEPA2/L36DPp7USSElri&#10;Vmkb7yyNu3HgjPP49+M49g1f3YCKzLGcH/WEA5HYn146jGD7U4L57MoblmI+Zz3Bxz2GDn8jz2AD&#10;OxNrkbRkHcflAVuRjOc4IxgdunaiSSQfu5vlw2Gjk5U9D1JOOhyCenvimxfNsmUs3y54ByV57kHo&#10;CDzkj7oOOqriI5aMqqjOVUoVUdRtHAwM8YNAC+fIm4xTsqjn/WFSeSDnGckHkgEHr1yaXF3CWi3S&#10;RlVPyIDwvJxwB3JHOOPzCRgq20xswXAK7wctweMg4IxjgdzTCGUMDHltu1WjfgHpg+o5/DByc4oA&#10;cMo5VI2XauGXkHbnHOM+gyMnA9KeZXcKTtUqy/eztJ5Jb7x5Gcde+O1RqWC+WkbR5YmNOOdxA4HH&#10;p7c49Tk2khQjr8vzfL2XGcZGMccgc9+DigAjZ2RQhYL93KyEkkrjGSMnnj3xzjrTgdvIOF3KNpY/&#10;NyPfn5j1HcjHBojjdUXzoWJ4ThSD/u4x6556DPbNNJZgwYtuCj5l3be3bd0BGOOgUe4oAdvO3bIu&#10;/cDu3MSH68nHH90nIP1NJvaJmZD5jfwl26nIwM8cjp68n0ph/eMqGDjbgBsE7Tznk9i3XHOPrTpG&#10;mZpHMP8ADuXGPlPGNwOMjJHv82KAHNLcRN87tuYKzfMcrtJGPXkA49PbuNEiusckK8sQokjwTjAP&#10;qMAZ5J6H1xSHEy7oV9RtXBI5HAI9scHpntxSYZArmNtpxuwu4uD25xyBwOgwPWgAf995ZZ2YquRt&#10;G7p9ckjgHg46jjPBvbKxiZlG5WXB3bOflK8/Ngjj1wenWhtyr5UYG3aVPmHeCccnkDoGzkgc9OcU&#10;7eYpw6FtpkwGk/jUN1I4PYfTDfiANVozJ+8bcpG7PoMk9fTAz+A54psbLEytlCyrucsuAO+7kc8e&#10;49R04BMVdm81lO0D5s8HgHO3hzjsF7+1EWGbL/dUAbipC+pOBkdO/JA6GgBVnkt8L5nzQqAqs2c7&#10;c9c9c8H3OM9TTy7jDREhfmxJydvIGc544B6HBx144hS4CrsO7/VsTufJzz95sE9iOfbkU4hC2YpC&#10;wG1A6xn5T1yM9PpnkevNAEhDRzb7RtjNJmNvu7T/AHvl78+rce9SCRvlO4D5Qyr09epycdBkcnjp&#10;0qJS7q3yYbovy+vPUcYDMPxB55NKZYlbLeYvPG0jIXI/4F6Y+owB3AJoSSMeSdrJ+83cYAzxwccY&#10;5zwc++acnmB92dvChlx8oxtIzgc8gEc+/Sq5lIG5o9smxd0O3Hz4GcHHDZ45HTjuakSQvKS0ZH95&#10;tu3bgbfcjoegB7Z5OAB0O0yNG5I9lYHJwP8Aa7ke3YnqMvw6pgMy443AfMACPpt/h69Khjk3hYZ5&#10;OSQjMC3yseAcDnHOe/ANPVWVd0Y6sQAudpbjgZOAeS2QRnnNAEjzy+YLmQncPmDrIfTJIPJIOBzx&#10;0+tOXzWm2g7gcbWc5HsTk/dIB79jz6wn94m7ziqr8qqqlSWyOeCOwH0zx1pySo8PnNH8wyylRtB4&#10;Bz93ngn5sEKcc9iAPDbI1yQuc/M7EZB56fQE/XGeOQ4mIS7j97GV2thhhvU4Pb35Lc9qiRZA25UP&#10;3s/cPBGcD+o45xzjJFDNHHF8gwqrtRFkLDGB6HsVHbueSc0ATKY3Zo2CNtXY0TYYjsO3oMdDQJWd&#10;A8XzM4X592ck87iR3IOc9OvJ4zHslLYjiOWXA8zPPA46nAy2e3XqezfNBkUMhPIxuYHeOoHJO4kE&#10;kHHbk8CgB7h5Rhvm/iDc8+7Dk8ZIzgY7d6QyrExdPl+YgYkAz1A6HPRmGMdPQc1HvSBN4O7y1Urt&#10;wQcLjBAJyM5JGcfMO4zTV2xN5amT5flGGLEHt/EcjPOAD1NAEqyOpj8tm3DbsXbwuOeOcBsAfQe1&#10;RFd6s7N5iEENuYAEAZy3U8qRjJ4HTkikQsZo/LYKxcH5lPy9cAgk8bVxnB6Ec4xSyOVKzHHytlWZ&#10;SepTk+g6H3wPu5GQAhIRjFFGqg8R7cqCpKkHg4yDjGencdKFlnSAwruXeoDx87T83U5I4/Xp25ER&#10;mUQkI+7auCysPm4I9eCRk8c/maWQCRP3Xzem75fl6Ejsc8Dg5APIJNAEj3ExhZRHINy73BXPmEFi&#10;Mjj1HXgBs+hpgkiBVF/eRqNke3BB69OR16fe6nuTUUIwv+q2hWU8x/MPx+993vjGQPQENlunjXiV&#10;lYMAd0eQOQ3TjjI4BPUfgQCQAK7Ij7ZIkALjjAABz3JU5z24A6YxTGkRSCzFfLzuYsDtGPwGeo6j&#10;JPemPxtV9ynPyDPyn5skjHcY9uM544pZZFUcMy7VI+VkDZPGc9c54/DOaAERSkjeXGVbzAz4cDbn&#10;BzkdM/XOelOjkf5dr5G4AeXyMZz93OM8dBzxwcHFQ4YhnSMSR5O7y/m4GQfx6k+47mnSfMH3W+So&#10;YfKwztAGcDjIBJ7c7B06AAdJcTBM+fu+UALHIQpbAAGc98cDPGKaJmWUu1x0blRkBRkY468bu/GD&#10;+bQGJLuW4O1WVs4+bn5geD9elIQropXuuRtk64/u4A/75ODnbjHNAD/NcN5k2/726XOTjIwMY65G&#10;ecj9cVGj7OHiU7WI27hn0zx/L0GDnkU24aHc26bYqswZmPTIPJx90EjOc9MdKXdP5jOgYfN0Ze+O&#10;v4YPTk5B5oAchZovKU+o2ryucDsG77e2R260oZ5MyMzM2452sDznk524BPGenfv1iTaIwqSfKnC7&#10;2xnoQPfHy5z1Bz2wFVcKxYKz8gt5ZTv97+Xpjt0oAPOkk+fbt3KDu+8SOSc4JzgdzyKjmQKjFlwu&#10;TmMe3cE5wcnqc4I4FNuWRsmFgvy8/PkDIIwQfujlR0wNw+haXQFlSXb85D7ifmU5wOM8HDNn2znH&#10;UAmYSIWQgsM4ww+XCgMf/HRkDnBzQWTcswK7my7HaAeuASeARz1PHpzUau2GQhgzZ5VuOh9z3x37&#10;/iGyzMrsso27VKqzdNvJzz1YjPPB9zyKAJg7s3lwg722bWDkEfT8CD6Zps05BCE7dzts2sOD2HXP&#10;QsexJI9aQkLG20LtDEtG0gbG4cj26+nPBpZGhBLbtqs5PytjJzjJ6Z49gPpkGgBX8sJvZhux82V2&#10;qA2Dklj0IJH4d8Co/keTNwFMgbaFk2khtqnrnsf1zx6KA0Tcs23glQ3Iznp2yO/T6ekcQdkaLJba&#10;6rJlWA6YA4wec5weSRjnPABLD5hwwm8va2VZm+50BYHHdcY5PCimmUZEkgVi0eSzDJb7o5+UZB3e&#10;+Tjr2RfMVxGsiqwVd6uhyRuPPA6k46Z6fhTlbCMW/cq2G3MSH7Dn6Z7Y6igBZmb5o1R32r9xfvfe&#10;Cgc8A+wB5PamK7JGQp+Xdn73XqOMdRk9+eRnoTTpGl84KjsNzKRufPbjpwOcHgfgOtMZg0agPtX5&#10;fm2nB45PQFsrnueooAkKyNtgD71HCKzFQST247knjvnjmmKXYs8G5twVlLSfMxzxnsegxzjAxyBi&#10;lf7myZmOV+bchUHPcsD06AkZPH0pHMSyyCaNmKtlmZwUZhyfbGc+vUDOBigByruTYka4DcdR/C2A&#10;OCMdsDkHI7mmhzuZiZGZpD82zk4PPXrjH1OPXND7VbDHG6EtjkjsASOeMdM44zyOTRxvkcybVRmz&#10;tZtygEZGeR146e+Cc0AIwdRlWblTtDL3C9OT22jucfWmSrIxYHYr/MseeMHAPc84J/HaOtOKFMyM&#10;fmVmRWReP4QfUYBHcDgVHN5KsSqBlLcKpDE4ZiExkc9s8c+tAA9yDOzvuaT5WjUcOzZ49GOMZPcg&#10;8ZIppDJMsTTyN+8Ks247iw6kAck5HOMcMenUPnmkMIWWfop3NJnBxgk9fuk+/PzdABTC6yHBLIpb&#10;Lbl6cdycYwG9uo68UAV3lRdzyNCMfd3SfdHOePx98jOadL5yjzBFIRtxtZd2McAdfX64wMcGhnZI&#10;/NkZtuDubLZBwOAT/s/X5SQB0qOZSIZG8orI5YMrL1yDwckHIHHJB+h4oAZKxKyRuxO1NjKWbAHb&#10;5SMgkA8cc44wKYHw+XuvlH3iZPvMRx6ZIwB79Oh2iYkAZCP8vdZD14OATnJxzwON3eoSm1yqTM3T&#10;LxqSAMkemRwOhx1OOlADftDhVRZt+1ika7icjtg9+nAx7deKic+ZExjQn+HzFXbuII/ukjsT65Pr&#10;0UiZ1YTc5CFhI20DBx0z67fbjoOcRzZdVDNs24JXP0+XPB7Z546cdKAGykdZQv7xsqqqQCxUcYYZ&#10;5Oeh7DNV7ppGjYyTy7fLCNJM3Rs846Yweeh4I44zUs5dJdxZVDFjIi7ucZB747gH5T61BM6ofn8s&#10;bdwYM23OeOB64X9OB2oAbI06IJGMkLldx8w/xEcDjvnaOBzkDGarmaVIGCjbtwBHIC2Av3c5HIAA&#10;xkDGfykkLIkkcEJVpAgVVRdyHac8DGCc9OPu9yDlkzzYwnDbm2bXOS23I7deG9cYxjgUAIJ5FjWK&#10;Esq8x7VkzvGTzgNgZKngAnBGahImLttiVm3/ADoykbtpwF6gngjg45J5oZGXDM27aW3MrHueP4vY&#10;L24boKikP2UZkCssZwvmfMDwDgf3ed3GT94UAIt1bwBQ9vIxKKQw25xjIyNwx1z9DRUd7DLtW2Mk&#10;irGzAH7QVJ6dTnJ9OegHAFFAHyal1uUbJGH8QZdw+U56n1JXj06+1SGchfLlZgu5h7gkhcYzggMe&#10;OuRnpyDUjkViqOpQEBh8/wB1Scnjt654xz7AvjdVbdGu1vL3Ksbncyg/cXvycfN2yDxQBoW8u+Mi&#10;0Xc275ljB2kYxnI7dMcAeh4wHxyfu1K/d2how3DE7iMfVRz16/TmorOrFVbey7jG27cpI7kcAHPH&#10;124xnFOhmiTHlOqruLeZuXI4z0zzgE4/P3oAvLujJt1fy0XIG1iwUHgE4wB2+h5weDUyg3CuAPkk&#10;3ryoPITGeRjkg9R9OeKpQzyq0irarGsYwdzgMo4IyR2zxgY/h7ZzLEbSZlS4aPduUyfMzMSPl5we&#10;OvTr1oAuxSCeRZkQt+8+VVmHyFidpAJJHP0AAzjNOiYgx3DPjaSSqYIb3BbqSTnhux7GqkNw7MhL&#10;nc2G2w98KOQM4BGT1HqfQ1LDIrz+Rsjb5VWRY5F/djJBOCfl7DOCRnBoAtozRKMusY2nDK2VbJ68&#10;DIx26DocdQbCt5nytNH6RrJgbTg9yw7Kef05NU1kikYrFsDfxRpgEFWxzjp/DnPJ7cZqSJVD5vE2&#10;qrDctwnzMpzkc7gThiSSFHXDdKALfJkZI8MPLZVZW3Mqk89iM8jvj2qyz/Oxjf5g7hhCuSEyDntg&#10;kZ4OeSOeaowkKm6VG+UDaVbG5icKcgthR1AwOwOM1YJVSkxjVRtLKxGF/i29AMZ9O7L2xigC1G7I&#10;Nok2MsYLbSV2qAMdDhccZzjoeflOZllnjgWNTIF2gR71Cg4yM7hwMj0GOuMYGakYiaOLcrN91F+X&#10;LDnjC92A3epG7NTW++RPkDP8u5huzlsdOOpxk5IIzj1IoAuRSxGLHnuqMf8AVtjavYk44zx7dxk5&#10;qdREG2IfkDN8qxAeXjPzcZOTjueapxspQwv5oDLhQzbAGyM5weuOMe4IAycTQuI3xJF+73s24x7t&#10;vvx/L29xQBcgluY0ViCq/Kx+Y4AGDjKjPA545x3qZj5SedH03NtXGM89iQT255xxjnkiumyTEckD&#10;/vMb1Xb83O3nqMdD04yPSpF8yUfKPmkzuO1izcn5vUZ9+w/AAFrBJ4ZtnmcO2GO76dBkHrjnOc9q&#10;lifYNpVfMyAFVtwJ6gZbqN3TI9eKqRspUO4DNIf3mPvcjjPcDknAP8JBAPSYSgsUcbQrfMysPl6c&#10;t83GB+vuKALwO858psM2GZ8EgcjPzdvQ8cjqKcrKHJktwil+G5KgjHTtkDcMkngCqqkRxAj5VjB2&#10;lwQFHr07DJyDjPqQKkQeUQY42RlwJH2lVBxnqMnGBnABGFzxQBaRkZMtb7VLM3zbueCAMccE1Isk&#10;iyYDH5eGk2n73Xp0J+Ue2B9KpxtaLKyDZ8rANtZe57Dtzzkjp37VMSXXdOjbj91dp65OVwcZyc44&#10;44z2wAW0mUqrEbQWxuAyFXjjBPPf6+1KXMwVowpUDKr5h5+brnB9PTqB9KhiaQny1b+LOwKWxkgD&#10;pyTjPT3A706WSQsARhZFPCu21jg5OM9iR2zz+NAFoGFJPPKALubao+XGO4weOCT7YPWpHBZfILMV&#10;3f8APM5UY5bnOSTnAx0/CqeQ8vntEwdlJWRFOTgHJXoMY64655PPMjSgYjWNfLLgbflGWHyjknn1&#10;5B4PQUAWonTC7WwpYAKqDbkk7WGCM5H0GD3zipElkCMq4kcIHVQxbfwe+CeoyfcEckVWkKtulcrG&#10;rFQ0nzd8kcYGec4wCfl4FKBIVaJI8EfMysRtHBJzg9OODgg4FAFxpPs8jOGZmDEJIykevPXOCAM9&#10;TzxmhJX8sJGgj2rhSCT2B4x1HHJ7ZI6VDIylMKj7eR/ERwQSMDGW2ZPpnBOM08Mu5j9nk5dmjYAk&#10;OOSOABzkDPbmgCZRuUu0K/6xTGBGWDE8EA8ZPYHHU9ORViHc0jQtHLmOMB1XOeSuMdx90jB4wOne&#10;qQEXlbPs7hgu3EqnlhknHHOB1GQQOSalDpEjlV3LDGDudlwrZzuIPUc9++7ngigCVWnJzJb7SVG5&#10;uG7H8R+pGMdwaktJCE3Irbl2lmQ5jKggDnsfw/Mmq6/eMARWVlyVij/TBB4x34wenSpYmWWTzSkc&#10;h67reUsBggc4U8ZxgYH5jkAswTqqttiVdse/5WOD0wc7R9Tz7euJZWgT5xb28a8lfLjJ4z97r0Iz&#10;/F7896ED+WytKw2gEDoWbBbvkHGOcnoT61Zhd/OwVy4GH2k9TgFSP4CGJJzzx0oAuJMG2mPzArtt&#10;O3J6DnIz/XI6cmkEgMoSaP5nbDLtI3jo3B+6BjBPIz35AqrHc28pWFxlW2nfvwGydpO7qPu5OMfe&#10;PbikiuPPbbJLhG2ttZccd884xkH25zzigC5JumG1RG27Hy7ip4GB17dOg469jT0nDMSsbMknKskb&#10;fNxtJ5A6En1A5561Wa4kQbpQqv0dPLAYEcYbIwecdSeC2R0p0UkX2tgsYO3Pyh+OMYJ6jGMHPXDL&#10;9KALkc0kwWUSSSSMCGkjyueB3yM85IAwePTFL88UTCJtm7g52csAQSccHIzz359DUNs42bZVk/cj&#10;equGbeued3fIIzkkHHAzmlSRHG9UL7VxGmAS3Az09jnoPU57gFt5SQXY4+Zm2vIQFOd2MZx+QIxn&#10;qaa11GVx5qFRGpwrOc8NxlWPVQR16r0HJEWD5pQCN5t3zbQWVGzjoPXapAGOPrySMysrmHcR9044&#10;J5ycHA5+c9CecmgCZl3fNhWxkFWXGBnJz64Kj5Txkg+4HjKDJbeoUYdZgAQoGGAA468kZ5x161Xm&#10;mkhbYINpZc5bZyVHI6A+ueOvTPeSIpLm4iVWRf3a8A8ggZPABOCDjOQOeOlAE5/fcNL/AMtMqjNj&#10;G1WOOTnPQHnPU/V0Vxtfcr7t0i5YgcIcHPUfTnPfjtVaOT5isaH5l5bgsB3OTluuee3ekdWK7YIm&#10;boMSs3zrlsbvxZsjkHcRQBYE5WTdC67sEs0kblupJ59cHgHjpjuamDsJmiFwpaMcozELuJPXDcEb&#10;Rjj1565pieVjve3yu/5WkQOAoAweDyOmT78dqcbgZRo5GZSWXdu5bBPIIxzu9FPAxkdKALUDyCPd&#10;GNq7s/JJ8xG4HnOck+xHTHY4dEZDcbAPnbgK7YA4BGcD1z1IPzLn0NRyFWQzbkVY9+91YBsA9cZz&#10;yQeNpw3oOXuzpISi7dpYBW+fad5JG4cZ+b8MnkZoAvRTbAJyzcjeV3AfLkMDnOTwTjjjdmkYhAnk&#10;D5VbA8tQOcqNo9Aec8/xdSDVSF44wlurRjCr97HTHDYPOOOOMYJHfiWJVU8xSfK4GWXgcYwcZ5/L&#10;d3B7gE6uk7MqPI+WwzRsVVuDyT65wec8nj1Mkuw7swMu7cxQw7CwGDkZJxwfX0xjGRAZ4SfmKsq7&#10;hI3mYOCBzz93gj3xjHIpYZMskAtiki4+XcORj0HzD5up5AB4yVJoAtROtwFmkEjNjfkpliCcYyfU&#10;kdsnPTPFTI58xvIx8yqzyNJuw33uzAk7hnPfOAMAZooZmVg6NuVd21YcMR97167uxwOccHpOsiTN&#10;t2yNlvveYpbOTjnHOCuevQjk4NAFtbnco8os0a7hj5ieRnPUdieOpPrQyupSOMMArMI2VeenUL2O&#10;O3U56nrVZJPtDtCoebbgNuj3MGHTK9cHI54wPQjh5AdS6IpDfd+XnqBhTkbDnJHA5BznNAEzSMxL&#10;vETmMHy2yO+3p1IGck55G3j10LS4jSbYMrHub59vVcnsV9MjqD23c1mkeVK0cSLlcHaIPu/L+H8I&#10;J9+mcipLV2jnyfTDHaAMg9OM9we2MOM4NAHq/wAPPFLQzJkYYkFSdzbgD04HTnkjj02jAr33wF4r&#10;N1awxyuyszAlPMHOM9Dj8OB+NfIvh/Uvsl4nkht0iALgkscg5YAYOOTyMEcc8ivZPhv44WYK+45Z&#10;Sy7FwVQj6n5Qc+gxkEDk0AfSVkBLGJCis235ufm5GecDrx/Om3dgpLIYR/COF2keg6Yz9eflFYfg&#10;nxCbyMAydfl27c7mHB7ZPTr1+aupW1hli2RRY+bKrt6kc49+v/6qAMK48zcxZQ6sSyrtOBxnIPQZ&#10;wTz06n0ojXy0zE3y7yNq9sDr19+pPWtC9tCxEQ+Vi33v4jkYyBngnPbtVMIzR+bjJHPUHAAx/wDW&#10;/wCA+1AHQeDpNlwpl67R8rNnC/L6ew9ep616bogt2XbLI3zcrG2BjPPQjp1PXmvLvCjrFcKjt8uQ&#10;3LDt+WO/4DmvTPD3+q8wtkbcn5uRheh9+o/PpxQBcvVKoArcYx9eck+hP4dD1rB1RzHCwIXa2fuq&#10;enbBHtnjA/Gukv8A5YDKGHQjzNy4AxgAHoee9c3rLOeisrEBV8xR7Ac9M4/EZ96AOJ8Sy7VL72DY&#10;Uqu3hSBxgg9e3rk9q858UGNo2gidfLZ87o1GAuOODjeOSRgHtyBXoHiaaYI3l8K3I2rjJyCP0HTH&#10;Fea+LJdqukkjKvIMb/Ov45PzffB5xyMdzQBwviqWdWk+0LnL7S2M4yPfbx1Pf6mub8JafNrHi2F4&#10;ArbQxRjIGEmSD8xA4UZJ6c4zWz4ouSZJN25cEHoOSWIzgcqOvU81b+D2ny33id55kWT5QpVpAdzk&#10;g7SMYII56+2fQA+i/hN4c+w6UBHabVWMKgZfwJ9egDfy7V2Os+G2udL+xvGT3Zlz9P6/Tgdab8OL&#10;REsI4l3fdIbd6fMAMfhye/B7CuovY0toDKyNwu77vVQOP85oA8H+LnhmystJuoJrb/WttkkjQ5OF&#10;Tv6ZY9emTX55/tjeEo4rK41O6tI1+Zfl8sKoOwY/hOQNrY7fh0/R34wxXGqSfZI9+0R/LwXy20nI&#10;9eg9eMe1fFX7dNjC3nWVjBvVI9rFDy7Rj0xwOdp9vYggA+AYZHe+uo4p286bCtGvKqd/ygHJ/jJ5&#10;59MY4HaeDPDU+n6utzcsxxcLGzsAMEtwuS3bHUYyB2HFYmmaEW8aD7dD+6WVX3POG3c8r8p7KD2w&#10;eWOetdb4TvpNR8VMbNWaOO4UxrFGSM7tucE9sgA4xjnFAHtnhJIYpobA27MZJFUxtjcqk8BhuOOj&#10;HqemeRXu3w9ZLWYT3PDbgrZbo2BzkBc/KB64wOp5PhmkBLOWFfMVNqqZJPMLMowdzZIzkHKjjk46&#10;17X8MtLn8tZpf3Sou2FNowwKZ4PPXcSc9c4IoA9a0u7ie2zNuzNgqrsR/s5zxkdfc46DNaXh+KS+&#10;lmkmVWZZMxgsFydwJ6jjJH5DrWXpOntY6JJNINzyMrSN5mP4W7Enrt9ehHIwDW54YhkW4+0QvtVp&#10;G+baVXru/i6jOD39QcUAdNFKxsmMJC+Zt2/Lgjj73T159OfxrT8JjbHJK4VTtYrEFGFwDj8MHHoS&#10;TWVpBCkFIpNqgt8zfh+PbBzzWl4dufs948t5DukaT5VWMnfk8j8zj26YoA6jRRcXXEuIgcZ3MuC3&#10;rnI9senTrWpHN5URa38tZJJAq9cjPf1459+nNY9hewxyR2FwF8xmZ2IwN/PB+Xrn+Q56irmmmV7l&#10;oLfJYR5U7SFJJxnHPB4znrkYoA1bOC3tLdnVyrMpLKwwQTzyep54xgYq/oUNz5CatqjJu3ZPIwin&#10;gj0OB9MmsOeG4utO+xFz5/2dfO2tt2KeeMnrjr6Vbn0fUdQsF0+Od/JjhT9wMLnocls88k5z3zQB&#10;q6PqNvMPtcd1++nlImfcSTzjaP739M+1aEGRcTXETTM7XBQqwyCQB/8ArwPQVk6K2l6Lp8lrE2+O&#10;3kKLKrDapxuY84Ht/Q9avaLrljdabbXumKHt3YlWMeV7gY+uCaAJ/EzTSaWvkWcbTLcIMysw3AnH&#10;X07njHX0p/hC1urRFitpVkhmZpGkb5flOSoH/wAUep6UlpeQ6lF/aLyM6YxHDnGOw9yTu9K2NMlF&#10;vbsWdE2zBVEbcgBRwcnsBj/OaAH2/wBrt1aedE3ltu7dyTlR/PJ/pzWHq/h3/hINQXywv2XyyLg9&#10;d5GMKecfXvz2roLCcXcckOxVQNu3cEL/AC+tOa3tgy28UoQeZ+7Xd99cDoBz379hQBD4b06z03Q2&#10;eLfGtw2NuDhgwxgDHGM579a6qMJp+mLbA7YUYJtTPXHbnnnt/Ks+ytrBbgQlSWj27V9D/Cfbof8A&#10;62K3Le2huItksat5f+rLYPPqfwoAjgslvHh1edVVY42RU44GMZOCfm9c8VXmupprprGK1xaxjCt9&#10;0kkg5Gee5P07CthPszW6lZU8s8ccjd6f/WqOSwtfN8iYbVOdqtnOKAILTSxMkMs8n+pX5d3RFz/h&#10;jqau2eq2V0ge02yZbopxke/5VFqmni90+a3tpnVW+WHb93OOcjuM56+gqj4X0ldHgWH7S0pj+Zv9&#10;ph94/iS35+lAHQ20hul23ceDC3z/AC4Vm6fjjPX1pyq0EXkwMzcY8xlyR7fr19qbbSxLzuY5wdo9&#10;/wDOaq65fXWm2Dalbhfl/vdhnmgC0piiKvI7Sds4z+JNWI53wjSyhk5LfLncMECsyx1OTU40mezZ&#10;Qyg5b5cdTnpyABjtVPUr2cahh5PLZVKxqe57f5/CgDf+0W84JWbcyxkMvTjj1qG/1S30+yaWcbEX&#10;G3cTnPoKz9HudRsreO3vV85vKBmmXGN2ecA9qmtLUy3bRSKJVWTcnm/wnOCe/PXHHTNAF2yuBcqs&#10;5ZVzjhsjGelTzCZIiqBnkMgOC33efWopLa3udpRtu0Hdg8Dj/P0omlQ/JCzOdoXpkev/ANegBCJJ&#10;bhcxKsf8Xznk/SobyKC+2h3faFxhckj3x7/yqZJ5owyPH8oxtYNySfrVdbRgZHtSQ00mWdnzhexH&#10;p1FAE0FxER5KD95t5+Xnb9PoBVe4vreBXlu08lU7N6DnnHSkvLi5solfyF5UHdu6HPrjpz+PasjX&#10;UW8slurxZ2hB3uobbnjHfnnigDZi1C0vE2QqsmY921ueM9OeMj61V/0SaWZ0si0wGNyKAW7/AHjx&#10;VCax1e50u3h0otGokCsgYZCY9TzkD8am3XNlHtdl2xx4Zvu4wPXp09aAHPq8YRrfzvux4McbH92S&#10;Djnv061l3uriKFVtod8ny9lCnI/ibGffjmjUk0+aISOzKGbce+enXHbp7ZrPtdU81mtFkaOGNgfl&#10;4Z8HnOPQ0ALqmqzWscTy20ZkZgvysVRevOSCefpxxxWJqur/AG5fJVlDrGct5eQo7gevcgew6Vf1&#10;+ZodMWBZQPmMbyM3Yg9sdQK5fVLq2hjkka93qmdsb/cHpk5+bHt+HWgDE8Rs0wLRnarJ92TnKjgD&#10;BPX15wMeoGOVv55JY2t7PLMq4ZgpznA4zgZ9O9aWpX11dyiOZ2mZ41/dx8sV75x0POc4x/VkVsIG&#10;W5faG4VY4ySR7Z9PbtQBnQaE2PMukgEnll1a5BaVcDOACcY77jzxVu10lUkjlupBNMysq+apJReM&#10;kDPTk9/XitbTtLW2tzc5jjkdgYzt52nsvQYx3Hf1qzqFhqFy8aabNIibQJPKhVgwBHryOhHA4/Kg&#10;DPbTbyWFZLXdLuYKj3EjYVc8jnA7cenSm3+m20ErTC2RmxmGQRjaWz93r/n8K3NP023jsUlglnZp&#10;F3LnIOe5yexy3t+dUtTCpGVt/wC7803lqzMCAe4I6dj7HNAGFd2beS0bny5GyGXzGZV47c4z7Vye&#10;veHYjZGA2vO0+asa5HX/ABGcgcfjmu0E85icSvuLMy7fnyGHXrx+Wf61He6PFJC1xJ+7jXc5kjcr&#10;8vORnnPT6jtQB82/FjwcW0mawmuLVrddyyeZb/vFXb1RgASQV3EHPC/l8zeGrvWfgh8YbiSGSSHS&#10;dc1BhfT3DBPKZVIRvkb7rk+VnAIHUnAz9++LfAn2q2afG2GfPybSSSRndnB654xgj8hXzb+0L8Ar&#10;LUrV54bJkkkjby2aPZuztBxgYznbggjlRjkmgD03wV49iVPss7L5km1zukVS3OPp1/TnJzXdad41&#10;jk2z211HJG6KDhSoBOec5OGHHGM5BzjFfDHhj4xal8L/ABDa+C/iHayfZzO1tY3kqspZCrbVJBOc&#10;bQCx9Prj3LRfjIklgZLZobhWHmARupUhjkMACeMAe+eeM0AfSFj4pVZWSO4j+VgfmbLK3Y+oHqPa&#10;rA1+9mfMZ27vlZo24DdO3BGOvpXhemfFpGMcsEDSqZOG4bbgd8HBY8d8jnqK6nSPibFJEy/bvl3L&#10;uk3AsRnIGP59yQaAPV01mS6gIEuGXB2K2MDk4xz+ZB7ipbrVbaJfOuvmdVCcL0bjIzyenp7+led2&#10;3juyiha9Nwsm5ANyncoznA7jHI6gDOar6h8T7VY8JdK29gFwT9QD83JI7df9nkkAD/jr4suLXwbK&#10;mnWzKtxJ9kSZsoi7gfMUE4ywGcYHXAPv8i+M/DVnr8X2ZbloFVx508ZfO8fdhwBlhjJY4Gcg8Egj&#10;2r4pfEW98QRPDqGouscCZjgDEKgbI4Uj6A98ZwegrzKS1mu7re0e7cu7zMAcZ5yOe5HGThRyQOgB&#10;xqfDmxkjVbeCNVVeI3hHXj5sEYyRn+7gHkGrfh34SRWDKxxghYV33AfcCANw654B64AI4Heuqg02&#10;yt7iNhHkKinzpFUtwAMnPHAPp1C9cA10Hh9Le1W38+QOzQ5VTIxwMAAEkEHOA2QO5OeTQBR8MfDy&#10;x+yiJtP2NJw6zRhdxzgLjn5cKRn/ABFbyfCSwhgkMVpJIrR/u2aLG/PX5gMnjr16jI4zW9pt5bWQ&#10;RI4I1j4+dU3FMZ5wM5BbI7DBPFdJaalpkc3nBfLzGUdFb7zEDA/QdfxI7gHm03wktzOZZbNFdVIl&#10;WJlVAxO44BwXAJyMnBBbPpSTfDG0iuYojbK3mbQ6rI2WH/TTB543Hnp8vIyRXoUsFjcz299Go+Vd&#10;3lxyFWx1wQx444zz6HhRmY2iAKYVjVmXbyMhO393r1z15HXigDz1fAMMAWKKJdyqrSbfvIC2AQAQ&#10;PvdOCPm+7nmpE8C29nAttE7xNJxtjiOwfNnPJHPPU9AT04rsdjTah9mXTBujhwu0Akeh6qT/ADOO&#10;fQsvIIoMXMsDh9oG5FbcR6j+969PQc8UAcnF4Q3L5Vy2WwXMksaycnOR05wST0OSenzCoNQ8JR3M&#10;xQKrW8iqse6MBn4U7mIxsxjHU4X17dVNeqHMbx5Y4WOTzW3H5gMnPYsFxwDx9Kz3mWQNCsW12Vl8&#10;vcxJx/CMevPUc+3FAHL3HhFZ829rZqrOAgkkTd5Zz8xBYhQfQfN1yNvOej8AaSmh3a28Jkki2h5r&#10;mYlmlfvyOc5BO3gfMMYHNWlSODzWMG3zNpUPyfLJP3SDuPGFzyMkAZ7Ns47e2ZiLQZJbYyyFTuCq&#10;d33evAx3yfxoA9U8LawYY1Rkkfb02g4CgcHgY7joAQP07azn3SPayXK+TG+3zlj+8Rnk5BC9B3xy&#10;PqfMNBYWqySPJlYsr5bSFTIQTl+OmBntn5jnIzXb6TKf3UnnrJ5jqrBsAsQQcKBng5BB9OnFAHSS&#10;z/aY4Ud28wsxaMAfKvBBBzzjk/yzRp7eZGs8Ufyv+8jaRflRsnHPb7p68nH50fNsTeTTRLJGjxZT&#10;zrglhz1O0/OT0/HpwK1tFsLaOVhcRYTzMlIiTtG7OMc8DBxnoG/IA6/wfYyTWu1ioTdnLc9VBz7t&#10;26Y967iFXgt1kj+X92Gww3K2eSowCc+h6cVyGm61Nb6eskU3S33LkDDHGCM4z0A6D8a2NN1CZZrc&#10;SpOybgVVW2CMgHAyMH2Oc9vWgDrra5trm2UCRlfGGVT83seevbrxntTlZZJyJofl+821xgfTOM9u&#10;KwWupLqQymSNl5Xa2GDnpkk9SOAe+K27U3USQQ7VkMm75lXnHUg/QdP/ANVACTEfZ2aW32szDcoX&#10;qPUnHXA5btjpWTqMPh62mjguL23hMz7Y5GbaWGDwDx0PuMfz04nvpL5mVlaMH928fJ789eP061U8&#10;RM1pbtfQ2azTR58qPYMsew+mR/P3IAKP9kaV9ikksoftCs2FmVvMLDdjA5wePx/nVG/8GQSXMcln&#10;aSL5m0zea5yF9QuDyMfqfStLT/E0+oaOuoR6VdLdQqqy6fdtskhbHzDOMMM5+ZSwbsSMVcu70wwQ&#10;yXCyLI3WNNrDaSOn0zyeM80Aed+I/CemxSTSpZRsscoV2jhyVyT0wozwM8e4wa848V+BLS4s5jpl&#10;lAzOrbkyIwSTnPI4yCR3AJ5xgV7x4njtEtGNuFX2QA5J45Hbp9QOORivIviD4iWxtLqPy4ZmWNgk&#10;bSJ8xxjGBknGV/xFAHiPiv4Z2kNqpitdzRoW8t2G6LA5CNjDDPTHdRWJp/h1Y5lurOVdytsVufnA&#10;JJ9yCPft0Fa/jbxD8Q9YnvLbQ/CBDbx5RuJD8mcYKkYGPUBuuelcTaaJ+0Q1zLHf3lhC7bRDCsKk&#10;tuAyCGbr0HrkYGQaAPYPhz4lRJP7MFjJGVARW8wlRwOmf90dsZJ5OBXrPh/xjpltZLH56wKsZYBs&#10;qo2kj7zDBHOcnGcY6Gvm7Rfhl8ftUG1fG8zMWEnkWsQj3AkYOQWKn72e2MYGQwPd+F/gT4o07dce&#10;JddvJP3yySL9scDcec7WA2cDpxkZPXFAHvenfF6xNzHBp4a73qSrRodoyCAct1x3wMe9XrLTfE3i&#10;V49R1iIXEkbb9swKRp3woHpx35NYXwo8Jtb7bV7eMQIw2tGu35jj09DnrxzXrWk6TKlwuUXyHi+b&#10;j5i2O+OnegCKw0WRoFim8yJd28+U3IyexOD7++a20geXEaPtDLlmLY5/p1pbeyhEPlmI/I2cN0wO&#10;/XmrAMbSt5IXcFB5xhvz7ZoAqXPlKPlVSVXPHU0ziWPdHuZ+hVv4vrj/ACKmubEC4Mhjw3P3u4/r&#10;U8dvGGJh3r0DbT+tAFRV85BJLFIvPzbeg/HNMmgdsgD5duQue+fSrc0DqPKHzHGcdj+dMk00vH5r&#10;szc58sN0oAqW9sp3ebDt77sds1HLZgp8yf8AfPOOKsTTRrBjyfl6YPahbeUBFhUt/npQBi3tk54M&#10;W3K8Hb05688Vh6to8k5Yy7ZGwRt2kZXOcgZrrL5fJUyyf6tmyo/mP5dKy75oHZY4YywIzuRs4Pp6&#10;9Pw5oA8p8YeGVuZGjJU7VyI2J+XtkZwSOo9PTmuNnhazkWNxtY/Mrkgbv15/rXsHifSru4k82Ly2&#10;Re5HKke/WuB8SeHZPMkEVrt54VpORx1U9+9AGHpOpzRSks21s4bzMjIyee/+FdRYXb3LR3FtfsJl&#10;XIw5Ib+fPFci7yWBWK8IYcDKkHv798/niruhbVl3WxYqw5Vs5P59/wDPWgD0fS3luI/t08JTn5WX&#10;AOMn/Peuq0zWHhh/fEyJtJZSoPy46V5jYaxZNH9ju4i7KSrYY56nnrXTeGReWIMfnrLFgeWzscr1&#10;49P8igD0Hw1JpNxAslmGhaT7q7flbj0rZCsu1LeVYW3ZYR9D/hXJac9z5Ub2Dxh+4ZflY1t6HHOo&#10;ea4PzMeFB468GgDWN9FbXK2DcmRMqdpxxRqNo09sLYhd0jHc27kD2p0Xk+cvmWu5l+62M49qsPYL&#10;ezxz+aysnHPcUAYUtlc20fzhJMcJ71z41iAazJpUkW2Rl/d7j96uv1HSp4D/AKxiu7cGHf2PtWPf&#10;abPZziaK3iCyN87bfve2e1AFvSpIvKBfrjs3XjmrtrJJFIIdq+X/AHVashIzZ3YjRGWPqd3Q/nWr&#10;bPGbcTW7BmYZVG7UAasNw6vtZeP4dvNaMWOJUJx7VkQRzQABm5ySvbFaFs0rJgPz/EaALy4kbBHD&#10;VZt2lQeWen8qrWxLJhjzu/OrKyqFwx6CgC1LOoi2njPQ1Vlkn+z7G9abNmRGbt2piSSTnCntQBPa&#10;s7oCW6cH2omSQyFVXt1FOgO0cr/9epHwo3nmgDPuB5a7CPrVK9miW2kKfN8p49eKtXsgaN3VaxNS&#10;BFq7gY44xQB8S/8ABSS8E1m0MT7m3Yj3c5PPy/j/ACr4Zk+zpcNLGTIvzbVHQDB2qBx32/ka+w/+&#10;ChmoXcl+ySM21ZF2q2ee3rg8fiPzr45lV0OwBW6Dbj7xwuBjvn/PSgBGYyqw2llZR3xlfTkckf1p&#10;xeQBw0W7cPm+XG4cde2fbpULK6/63cWYDA24X3z+GOntUkZUfM6btv3QuDtHvn60AO3K0q4G5lfj&#10;np1H4Hj9KdbgfKYocLklx68HH9fxqNpFCLvbcrD5Vbv7D/8AX0qQ8naY/MOQ0a8ZJwO3Hf8ACgB0&#10;alBsWI7lHTacO393rwP8gUF1SbcY9zdfQhfvZ5A4HOMn0prZAA+bcVJCnO4Z4JHI/XpTmY58sLgd&#10;AhXoCeeB2/8A1UAC/NJvVW+XB3KvJAA9h9cd/wBKP9YGCHc44baByP7wx39ePWhmJOQBluJMHqxY&#10;Dv8ATtxgc01juVlf5lztHzHdklhjP0/zzQBIXlXciTfxZLZ+Un1Pb1I96Yxk8kuny/KR90+hYDoR&#10;6fhmllKrsaPB4yMnBwM9j7DnFOJkV1R423bj8z/nyevbjpQAByrZQcdOJDtOeOvGe4FMZoTAwVPl&#10;ZWO3sFweBzkdugJz0B60kZ2oGDL/AA4/eHjnqeM4x2/PFAlkUDYA0i4kVW9QchSeM9OSTj6YoAc5&#10;YnE0m47mDO2CRxxzjvyfl5x1POaVkKtIFO51kLbvM3EtjuemSceuM55yKaqqT1ZmkYtk5DEdffk9&#10;AemBxgUse7BjjHcBTj7nA7E8nvnIJb15oAXaANgO5gdqMpHGOQcnlT9QAoY0RsgYHe/z7iWVSyNw&#10;T1757EZwc56UmZGG2FGXaN3rwTkNk/w5AXOe/Xk5FkaSVjhWkDKW+Uc4+YjHXr047c5AAIA6JRFG&#10;FkD52kN5K59OMfTPUDHyiml0c+ZIkfy/M0bHrkE46ZySB39OaQuURSkeeABu+bB45685x04PekOU&#10;hUSyN5a8b2bPy5zk8dSQehOR270AK8SAsk43NtI3eWpzjdnGOAMkjrjnqMU941z825dyjbiNRsOR&#10;zgHJ457HgdcmopG2rJFvddh+6rZIwR6kYIBx7H1PNOdQsoVcFnk2ttXHQA8AjIwMYznOMj1oAeAS&#10;/M+4vjKBlXIyevJHqfbfnjvHlI4lUxtkc916jr14yd3OADSJMZAWcqw8smTbICG77m7jHHHpjrSl&#10;9q/xYVv9W0gAzjg46fe5PfH+6MgCnywWyqv83y74/mUAccdj0PByMAZoiCbyVgVSrDcyrjA68Nj2&#10;4HtnPalffHCkrp5cbDhmTb3x6DP4E5xnrURBZ/LkTJ5znBI9vvc/dxgYHXpzkAkUMVV5VCq33mYs&#10;MZBwMd+vrx6HGaRBHLJ9pO3DOP4Q3vhs89z0JJ9abtdNwcMPlDfN97lsDvwOuFHce9Okum3N50hI&#10;x5nneZgMcZ/IgjAx657UALvZI1ljk6cqVVvXIJBz8wOD16gjkGkYltqxiTyw2F+YAKM46Eejds9c&#10;9qQZCKzRyKBxukU5ztJwM8fjzjK4xSFVjK/u9uGT5v8AvnHbJ7+/y85oAkWeQFnD425+ZXZSO/Xo&#10;McjI57kUOFMq8blwTuPJ28c4x/dABA46DqCTCJwp8kTldyEKvZcZPOfpg8fw46tTl4I8slkY/eds&#10;/KMBTyee/PccDNADk3gouxd/B2plcdSCNo6np649MU4lvvJbMx8xvlZRyMnnjJ6gc+vrwaheZWVi&#10;seOM/dBO0jPqM/dyc9+uamICybSjFtu1lEnuOBxkYyMdunbmgBxjUBkWZdvXkBccc49R+Oc47gU4&#10;OAMlVXad24tjbyOnXpjnvnrjFQ75Xi3N6YVjnn5SfU8sc9CeeKdLmPzAcxgqCrb1xt7c+2euBjA+&#10;tAEgFzaRh9zKoUKQ3ygAjgAAfd4YZ453YPYSZniUmM/d6SScAtkYPuM44xgA+tRthW2sc/Mvyt+P&#10;PJ5yd3zEfxdTzQoCI2N3zFtvq5BHJyDkeuRj5elAEqzRqFwpHybUAkIwOoACkHA649u3Sl851yZ3&#10;WOPcxZQeT6gcAkjGPfvwciEOBCYjPjB6txu5PI5JKk4POOuO1OUF1PlI3zDj5ScDGd3A/wBocjqD&#10;wMUAPijAImaFVZmxJtXkKMAg5PXK9z0JI4oZmbCuv8O5WD7ick8jHTv6nrzTC4UeZFEwbcMKG9sY&#10;IAxkDJ+gOBjNBIKyEN6ljI3AABwS3UDGDyensaAH8zfvViXdJn0xnIAB7jOffkADHNJvg+XIVVLZ&#10;2qh+6cfMB3yW7AVGZkUkm4IDMB82B655JH8WBj8fQ0rSzI7GDKzBWLZz8mQ3Vc8ZwOB3zxzmgBxl&#10;ZY/ljRm2hlVf4jnOcjPT1HfPQYNIFUlki+ZThQD93GMemfQ4PQnAprXDRnzDGyKRl9zBSeSc47cj&#10;pyMt160FQFBlUBfl3Fs5zz0JJGTjA68/SgA3M5VFh3D+6N/HOBj+LGAcEHIJOODR9niAxHF7uPL2&#10;kZAboOcZUfoevFR+Y8bqFiztj2xttHIGOg/BQOO/NIDj92MHqF2gMMdcjC54U9f14OQCWaSdCADu&#10;C5wrN6Z7nOO+MZweaj8zcu3btTYxBZG2njk+mSCvTkjBOScVHhYVVQzKcg+WT82ABnHXoAMDqAec&#10;5JpJJBuk3jc5xyW4bq3UjPY5+vHFADjIhXy5DtZUIWPdyOM5zxgc4I4PUY70kcyIRFhVzgheoxx8&#10;pzjupAzknHPJFMWVWctnLNIpZu23fjawz94EfoeuCKQGSWWTZGzc4+VgTtyDg4xx9RnJxjigBxlY&#10;fKztgqSqyN1wpIznr94jceo+vIkjI24TbGC4jZycjDjnsCeN2e2TxgkiNXYYnOfRmKHpjJHvwTj6&#10;c01niKfPg/Mdy7gS2fl5/hbIzyeAc56UASySo771l3PuwucA9Pu9cg8j3IHJ9WKUIQRBWVcdwCo4&#10;5P5DuMbuAOMR+dJsYyMpJP3toIyOcd+x65570CTlc24/doVZum0cEfgBnn29uAB8m4qol3LuUDlQ&#10;TkAgdepx3IwePcFSXZ/NSM7f9nkNzn15wV65wBnocVG0uzY6/d/uiEL8oA9+ee/OenTmhgcqm1c4&#10;G5dvTk9ORjpnHPB7g0AG5/s++GddoUlW8z5FBA56f3jnqfxp0pjaSR5EbdvHMhbdt6c8nOc45zz6&#10;DFQm4Uj95Ku5vl5bv+ft3I4/KnNPHsZ5AwUuy54+9nBBJHP0B6AgkY4AJCXlbMrMx/j3YzkYz1zy&#10;STgdBz3pizMSqg7V6s3Xvk8Hr0GOeCB68MjZ2YqyHzDjqoGWOCQFzk89vw56U0sNzEvuZ3ztZyxI&#10;JyAeAMc4PI4C9etADrmRg+SSxEZ2qT0xnptzg9O5wM8dRUPmoR5JG1lbDsuehyD35x6fj1pshDfL&#10;5attfgsvBHPGPwHrxn1xROFlZ0kX5ZGwjyLkcg8e/BPoRnv0oAchdlZHQKjITIpI/u8ryMZGfU/T&#10;rhvlqpVZ0Veu6RcBRn/awMA4Y54PTtQjPKI5VH+swdqZGc/TOQeR16nuAadmWPDvvBzsVwpXa3T8&#10;+enGePWgCZWLMpGQzNvbtvyuRgBu/r2z34FNjkmXa8TKFXj92xAyMkDn2Gecjk9eMxoXjHkTNt/d&#10;52s2Op6ceh29fXrkU4y+fiWMq69UxxjLZ9s884BxyBnGBQAP5QhwsyklWDbnGGbOBkZx1/PqR1oE&#10;RV9sQVc4TccFdxG1RycYJA68YHABApoljO0l8/KNqls7SD97bjtn3JweeKauN3Ee3c+Wj+Y/TI5X&#10;PGMdfYcigCQygRMUJ6kqznBGcAHqQD7HnPFPjBhj/dW7KFyWCnjIHAzx2A+mB3yajJEpacSyFhHj&#10;cC30zkDCk8898c4oV8h2K5XGGYRjgZPXoABk+hGCMnjAApDRv5UDKdvGGYrkc9yCc42EY9M44IIZ&#10;WzvH/PNVwy8sePrgn2AIpswRh5D/ADKME9cE4PXPfPXjnPfrTgA3zj1wqs23vnOeeM4zjBOeTxig&#10;BzRx7z9ncMqyD50U89B1579SP7vGAORmUHzWZ1ZvlUMwHOQMYz1wSTjPHvzSebC+18RbQmd27BHA&#10;/LHHBzgAdqIsO+wjcxj+ZlznJxnjnIyDxgDrnpQBIQCV2Ehl2mM4PykBjkE9vfrnjvzFtxH8h+6r&#10;BVG7CgHnnH4cDjBHpTgqFSXHzD+E8EHaTj6Ej1H1GBSSSRFmMhLcfMpJBPX/AGcAnk8Z9cmgAYxS&#10;ylvly2W3cHAOOo4zyM89Mc9qgieNrYoS8cbxBFXaMDJ3exIzn67enOKsEyj947fcYZPQYyRjp0GD&#10;15wKrnIXaCu9sERqpA3ZyeOOAD06Z+gBACSQyHJlIwcsu7gDPcgEDCgEYxnNCwuDmSPa27J6Ark8&#10;gY75A9ztxwMZGBlVlZ2ZlY7dsx5O3aoPBwCMDGRjGMVGphllaOIR/vGyNxByPlxuHfqPqB2BoAax&#10;Im804CyY4YEMOvTK56dgWxzwKhdLpQ37hCrR/OeRtbHHRTnvz0GBnHJEzeUp8tmVd2wkb9pKsByc&#10;Dnr79zg0xSkhkTarbcKQF+6SpyTjOPvDjjp0oAikXf0VXjXCqsjN0z0257/L78Y45qNDNkkmQ7eV&#10;O4gk5bngAfQ4yB07VJmZwvlW7HqRgjg9Op9j7/ewQO8D7SdwH7tZAd24jI65xjGRg59scUAIp8tl&#10;WObrtDBsKC2Ppj8uO3HSofORQzK21g25c4OCeq9frwOfn7cVMQsztbF19G+fdg52kFQMHIB+XH4H&#10;kmm6ru4DFiNwRc8JyQQOcZ7Y6DjFAA2/cwaVW3NhV44IyDkL0x6c459DUcjld0cccf8ADyy53buA&#10;G7duMHP15FO2kL5bHbhvlbqq8k7snOBnP55xUU8MiETJlTvDplcAH2HTOZBzjoOlAEc8YuoijBmR&#10;cbjxnb64YdM4/DByMiopIkCg/d7uoUMBx3OcqDuPzHpz2JFOETy4iFp8gUoynGVPZ9w5U8Y5HJGD&#10;jHEc7I0QuWMRjjy3mbfu8DAwxO4EMw+bpzngUANldmKqHZjwFZVwXbORnt14+hqKd44pSTcxrtjf&#10;cyxlCw53Hgnqfmx6gcdDUkgSRMpC0vzAqqqFZuSoBOOSQd3UcAdMCoRIynzfMbj5o28zkcEr0JGC&#10;VY+n5YoAr37ogj86CZvl+4mVK/XGP/rY6CipMKVAjtZJh975IXPX+I7OeTk8/h3ooA+QInkEYIkd&#10;WO3a0a5+YZIbOPYZI7HnNSI0bH/XNJ5jKzbVP3d3zdPb1zkjnjmqYmTdmdjtBy2VLEYBJGcnqOhP&#10;apmklL+WERmVS+S27PYAjj0I59ePSgC5HNiNYwJP3mWwFOJPzJ/mOafHMJeZJXAGI96sV3MVwew7&#10;EnHTJx/FVNZUiXIfG1cSFVwOTgHOee5/TAp63Me5sT7GBYLtn6jccAd+PUgccdByAXFkErZmi2os&#10;mHVI344OQScHPQ5yB0xnFS5lkVS6ybdy7W8s4CjGOMYU/nnOTmqwfezEllXdJzGp3H3wcDHXj1yc&#10;0sDK4jdEA+djGfLBHBPzc84PPPTjrjFAF3erTGSSQBByy/eZ+nTofbj1444p+UfEU5j+7jHXnaRu&#10;x69f8apQ3Uky7mK/u2+cLGAFbbx8uMfx4zk5xwGqxHMA5hWF5JF3NtKgfLnOdo27VOMZ64PbmgDQ&#10;hkiSVH81lDNhd0JwC7YPVs9eCWI6+mAJrSRBGqRBvuqI9qhWPB7jjA2k7s4x17Gs0S7W2t8jcktH&#10;H1CsPrn885/MWYpGgKi4aXI43CTCtyDxgccrzgnAHUUAaMQYyfaY+u1j5isRuA5J+bpnPTn+WJkl&#10;Ecg2+W3lt8uVbOdhwGXB9c9wCevaqMcsxWQSRPwuXLTHjC8ZByOGDDnORgVPDOCrrCh2p99OWUIc&#10;9AvA6Z/EYoAvyI8UJaJ9zKdjfN8x+Ueh6hieg6E/WnRy4bbHFGgXH7vcxJG3AXZtxkbvXnPbOapv&#10;IzwsrO29YsNiJuScDbg/Q4HTv6VYCvGDGCw6+ZlypPc9OcEY5yPu85GBQBcheGQH94rJt2LtY7eS&#10;Ceec8HO7GRzU0bPc+SyTL2bcSMEnjueuQRyAPQ96ox3LPNud9ybd28MAAuPpwefQYz9RViGV2kVo&#10;oy3zKVUPweeDjB4AHsenrQBdV452YRgN5hLL5asN2SeOo28+mce+KUNuXcN23bnbEq8dyD8pxwTn&#10;qR6DNVTdwsmGK7W5kV85ZSwOScfMcccDd+ZFSedGgGQV8pxJJ8oyO2B165xjuDzjigDU3gMYUfq2&#10;WVWHfcpGAcY5/JhzjNOVysix56fNFhW464zjg8HPzde/qKKTrC7My/NHIqszAAgf3Q3bPUHkemM4&#10;p0V7GF3EszHhuikYLfd524zkYI6YxwaANKN33FhJ95jllVclv7wzjoMgk+vtipA8ZAZ5FiCx/cfO&#10;QOpIxk5Azj0C8DmqZuGR/LWCNYwzL5bYGTxg+3y7u3Ujtip4rx5FSOOEHcCV2uMP3xjPPf5jx74B&#10;yAXluJxKXffnzGxtYgEn7vTpnIzxSW7iRdzEqu1SrCTdwAOMkDjdu4qnHPEwVo5CzGPG4ODwODnO&#10;DxjnHGeMdhOJ/wB4yzx9H2SRbSp7D2HJx8vPLH8ACzFMQyRK33UAUKu0+uCOmAAMc5GD2OKlW4hj&#10;DbZ1VdxDMHy3JAAOOWODn6e3Wkk6/NFFJI38LEN1/h3HOCBg98ZAx2FTreb5VlMj7lXAdWHc89CD&#10;kgDHYcZGOQAWTldsYRgzfMF8sndknjOeOmegPzYOQaf5igNn+9lljbgew2n159SfQCqcJATyxGx6&#10;phcbsFeRgcdR+OfoBND50oR13Nu27sMdp4OQMg7cZIzkdeOOoBaV4423ZYqWBJVwAVIyAG57e5Pz&#10;exwsLs8au2GCcN04GByc4OMqCOoyD9DWkudySXAaJlkbbI+WGeoOckBske+RjFSsyxhdsXzcOu7j&#10;Py53DGAV4yW6jkUAWY52VDJg7iufvHcR15J6DkYPXjPtQ0kJlwv8R+WTac4zkA5XB9cZJzzjGKrM&#10;IXKwoflDY2+Xlwuc57KDjj6nGTnh7MZJ/LWVS0sh8yNZGBGeeuBngnPbPTpQBcTy/Nyu35ZMsJMn&#10;Axk45xwMccE49Kl81F/10m1dq/MWCZ56ZBOQD1JJHHI4xVIXnmoJDwSmJGYEbehxhsEAA+uMgD1p&#10;UuRljHG0i9Wk80lU5yWbnjpzz0oAtGV1+Xy8yZChVBwrcYOec8N6deOMZqXcske0ufl5zGx25wFz&#10;yc5we4z0461U8xbhI2eFn8sNnducKfvEjI5PUjHpyO5mhuA0jK9yhIUJjzCu/Ax/CrDPGcnjHPoC&#10;AW4ZWy5W5ZmYr5i+ZndgEEcAkEEcjkH1p+5wyrLcJlJP9ZHIDhgqjKHuM7unQHNUftEK+W0xWNVY&#10;bWLcHGOAGHLcg/j7ipIpVhgGH+UrlVRvvfjjAPfv29eQC0jh2Qorj5WHylmxhAOuOBzkdMYxTgQB&#10;HJvXPUgx8DA2g5Y9OgBxyGJJzmqv2hZAq/Jz/q4ssAOMjkZ6jtwfbApZ5IgmVkYfLgsVCt97JY8D&#10;AyRyOQevQUAXIZTC6s8jAbdmYl3DGAcgcYPT0579cSRzKyNCI/mjjdjmQL5ZUsR164OBjHb1OKpC&#10;6SOUed8ygFtvykgjJ+YFjwORxxwCTySQXHkoYXK7d23a0hUsTzkn6tnvuyBzQBfzFEY/KRVZ2IVe&#10;VG4N1yM7e3Xv+YfFKkgUu7P95W3Mo2/OQvQgnHIxg/pVOJ8WzM4DRqpVt3zYYj5eQApGcgcZOTns&#10;ala6PlSCO4zyd68/LgDAIH8Rx3Hr160AW47uF3Y+YuOdsfBUdCQM4J6Ht3z05Lt+yXaU2h9o/wBS&#10;SDgHBJwQOx7cAfNzk03uJFQwpIdsZVJFjjypAHHU5zz+TY9Kasg3/u1jZhuUrGAFxzkY4x07HBwS&#10;Mk5IBpfKJiQNinaVeSPnrnk9AR6jPORwKaLlpHWRiokaNAjMNzDGcEdz2z0yT0Aqj5rJIXtdu7zM&#10;f6sjuMdMY4PfBzjHFORpZE3Q/wCrWQrtWEnO09MZ688ZHRT06UAWdySJundfujGWyDk5wDgbl6e+&#10;CD1p4vIkk8kuiKrYCuD8ueVXoffp+PWqUc8PnRt5mQGJEu4ncvBBG08kArkcDpgdcvjukUqA37sH&#10;92xUEMowWbC8kHG7AGSfSgC958RhWNLn+FdrKxIz8o25z17d+V6dqcbt1dma4jKs52hlX0HHHTAB&#10;7kckYBxVCH7SI1MUJMciyLGwj+8vBxheoOQDzwCf7tKt2wcSsyszMP3qnCr1yccdSWIJ9eOnIBeW&#10;dIow0hkjUcrjKo3PJBAyDlc8YwNvJ5p2JCkZbvncxY4zuIBHcgY9uxPPNU0nHlmTyNh3YOxTzwcj&#10;J7nvxwMdakkdlzOLZ/m+ZZPLK9D93cOpPr7CgC3JKgWQON8ci7W8tuTyCSMlufbnn8Ket1IwVljX&#10;K8yeX+7HQjPzA4yOR0Hp14ppcPGduz/VouPmySQxGD0zjpkcZJ6dKfDMMCQSbv7jIOBxnBJ+o9eP&#10;yABbtkkZ/KmlTcrLuYwoquMgHvyOox1IIznkCSCZWRIHkZfM2vy/zZ259uDwMnuTVKPcsqxyGNZh&#10;Iqt8xBXLdAvbOMYB7d6VJpYtkW5o2YqqrvcMu055IB7ZPUY544FAGgjxHy43jjaTaNibfmfK9Bk4&#10;PIxnnoO9PEqsv7xNvyo7OFYNyuMD6YJHU/MO2KpRXDwxskMzBWY8K2EPGD3Ax/FjggHJ6cv3kY2D&#10;/WSMdyx7hvxwD0AOPl46nHU0AXTdiUDeqqedqyZCjhhx75OePTHXGXxSjzNhiZ/MYH5m+bGMYIOT&#10;/D9D/Okb2GIMpiVdzbtvy7S2CMHkHIG3ORg5OehqUSRyyrAzZ3PhVaQjBIz1x8oO4+p5zQBcilhk&#10;Cx7ukYaRXUbRwCcg4OQc8nkntzmnoE6CNRuVXZY1LEcdvf8AEZ6+tVWvYZiqxK3UM37w8cE54Bxn&#10;HI9F9qk8whAV3P8AvM7VAILDPAHck8/Q8elAF22nUyMShUbizbVwpJcg9BgZO4+3GCC1dj4I8VPa&#10;TxyP8p25Lqxx6cfN9RgYPHbHPB+cIxljGyhj5PzcFeT1HPUqeRngYHGRetdUe3mEcU671GTFvbdw&#10;M4OPbPUdD90UAfVHw08XvcoFZg2AVKqwG3JPf1w2P65r2bw7frdwxhGZlbByF7ZHHHfH5fnXx78N&#10;PG6Ws8dukzBmZcJIcsNp7dNxPIyQePSvor4deJ0nEY81V83bhtg6ZGQD3PPT6YoA9KmtVniYxMu5&#10;vubpOTzjHTDHGPXj86yb63aN8KvYbRzgD1yOoxgDJ61sWF79riUSNiQbfl646fXHPTpxTdQt2A83&#10;Ax/yzbHQ+2fT9PXvQBV8PzxRyhZo1ZODjhflzyeOOcA9eOMDjn07w5smhUB/c+3uD9a8v0fdBdlC&#10;cKJPmCDpjkcnOCOuc4616F4WuFWJIy38Sg/N1yB+Hp0oA6W8JkRZFLAMuSx6jn3z+h/nXM60pjkY&#10;sF2/LuJ7Zz2xzyRz05z2IrqZIjNApZdxPysF43E9sHpzjjvXN+IQXTdHu2qu5euDkZOOnp1HXFAH&#10;nHiqQCM+eNx+UZkPX5eMYHXIB+uPWvOfE4CK0aS+WG3YXJCg9skZ9/XJHft6T4qMiO0oZvmbcx/u&#10;+n4gZ9R9K848TpJ5jRJJIvbltuBkjgEc89OnU8nFAHnXiCFmKqDx5gOWUZAwWAYnOcHnPBz9K6X4&#10;O2Jh1dmMPzzTAtld2/09u6jBPYnGOuTfabJK3l+Wdz43blC7eeOpB4HB45BPOQa7f4S6Oq3sTsp+&#10;T5vLaNdxJIP4HB470dQPoz4e27JZLuiCr19O/Bz64/Hqe9bepHfBsSQ4YDb8o5zjv6E/z9qo+C4f&#10;LshDCoZfmywy3GM/genNW9Vil81n2qDk9yuCB0Hoevfv2oA4fxtpaLZtLbod7eZ8pbH3gPmP0OMY&#10;/pivir9q7wqbq5WUhpPvYlPJDZbA5yMDHPPQdsV90+II0ktJJml3KpR8pgrt3A98ZHf68dK+Rf2l&#10;LCCO1aS4tm3KZi21Tkbscn1YNg+nUcgUAfm547sdQ0fWCt5+7EszI8catjg87cAEqGx656DHfU+F&#10;qC0m/taaIvLuBSKKRmzg5XBIAAG7r14ABIqX4wGa71yaWUw/J8yrG4ChgCOe20HHOcY+provhNoM&#10;TyW1o/7k7EWOFUwyBVBLAYGSwI4I/ixQB6x8N9HY2tvdalITsXarR7judT8xXorD5unJJXPcge9f&#10;D7SXmuVuJ4kVYQv7tV7bQM5ORnjpjqDg5Ga4nwJoOnjTYRdsySKV+8v7wLzk4PzcEqSevIBzxXp/&#10;gWwlneOWGHYI22oF5AI6nIPTjvg5OORQB1beddWDQJH8qEbvmyQPTbyeD+PyjFXtLk+zaisCEfu8&#10;krv6DnI4AP8Ae+mT6YptrbSSssRkkVY12q/zMAfYepODyOcN61oWkdvC7LFGHO4g7mPPPPB4IyfX&#10;19aANC3uJbQ/u0LbvvLtOfu9+Dk/qK2LC2uXuTcgRonnB1VZGUkjPPAPGcDpxiuZtZpG1PynSJlG&#10;Bt8vo3y8/wD1+n1611WnXTGz8gxsJGdVVQPvcDjPUce/XNAFjdJp2oxieX5dhIXcO/ReA3GMenHp&#10;0rb0zV1gleTzl+fcI8N7A47E9Dx7/TFLAuLlHECSOxAdSxZh8vX2/X6VHpbQXV0ypL8u1lTbyyrn&#10;r1P44z0/CgDotKZ45IrkksLqPMm6M/McE9jx91ece1XppJb+S6MUvl28coV2/wCehXggcdB+OayI&#10;Jxd26x2qiRbeImSZsjb2Cg+2QOAB+dXRcpZxQy2C/Nz8uPlGVGOnOTjPOM559QASIIYzJBehI43b&#10;Plqvyj17ckAflWpPBZR6J5UG2OSOFisaqfvE8A8jpk/4mubTToLyaS4mmaa4KtuuGycE4yoHrk9O&#10;BitnTDYzSxxum+Q52k9AOBxznOf5UAX/AAlZSQ6RHb3TKm1FZgf+WZ67c/Qjrzg45rqRcwmBQFjV&#10;Gyq5b7x9O+fT8enBrCtr20fUJpIgrQrGd8u0BWOeBz3/AMit9FiWNYtzM0XK7OMknsBj37+9AFjR&#10;AljFLPcHDMS0h5OOcnj659Meh60umWN1ca5JeXMrMkkMaq3QAljwB27898CoZ2it90sku7z1Abrw&#10;Dx+grVSZ5JY5ZRs8sryuc4z0/D60AJDo03ntcz5JknVlYLyMcfoOnvz6VsW1/LH/AKKqj7oLyY4P&#10;TgVRuPtFxNG1vJ5aoG6c5Ygdvz+maks5Zbe2Fp9oWRlX3APPUjv+nFAF6ZRPIJGRS6yAqq9+fTtV&#10;tHjScRmTFxKrDdknKjqc1n2Hm21y15IfMf5Qq7chfQd6sxwtM6XDp++8vDKMn3P65oAtfaIpw25/&#10;JU/J8vAOeDjOKhkeK0vlhRty7QdqtyMk+/5//XqOJLa4uPs8pPmRrnjIAA4BIqa+uVhmATb8zgNu&#10;/AcfrQBctnjUSSGXductIzdPwPtTZ5ICxEt0sizc+Xk8ADt7dfxNVZtXt7a2jVJGZpGCLhTwcc/l&#10;UNzPaidbreyYX5F3H7vOelAGrBBAfLmjUr8uBGq8HPb/AD61SutOa+nF5duFbZjdjGMd/rn8KntL&#10;hLiA/Zjjd0bnjgc/5/nSXc0dpbkytsjUEzYbJA/lz+dAEdxLIYPJt9x3A/Mf4DzxnueKnso/s9uo&#10;iIlYgMzmT7zHv7c1TxOAtrCY5LdlAWR8jafb6j9Kfd3rWMCbHVXLMqxhgT7UAX01u2TdHFIvmL95&#10;U6dP8KdHqkAVZxjcWAkwuRnPeuYWP7LI14qL9oZgZI2zjPXr+ff04q9p895LJ5qL5MZYsgEecd8/&#10;59PegDonlcDDKvC/M3YVWR2WTzD8q5Hy9M/p7VTL3MWorMyfuWC7mZhyR0wO2DU8zPu2rcszFCI4&#10;2HQjHt+X1oAbctOgka5ZJhgsoXOFX2Hr7+2ay9PvotQaWNSzxKv3Wzg4A/SrWnSSG2EepIZHkztQ&#10;HdnI6AZ6DPNSMsSWv2W0mXIUIOMbfXGB6UARtqlyQbd4dyFf3ec/L+P1/lVPXdNguIo47ieVmVvv&#10;KxwwH+6cfh3P5U4XnkzmwSz+ZQBPMMgZ+nXpWPqWqQ2YKzO0hZiLeGPjAHHJJH45PrQA29hn1G1V&#10;4pfJjjk3SIy+mcAf5z61k3dpbrqX2+81OeRYE/dWasxjxnuOpPB/E+3LtV8SXAhaInanm7FgjyX4&#10;Xsfz/L8+T8TeIX+y7orZpJNm5oeS7pjJLHGMcc5wOooA1vEepwT2zm7lLLHJkRSOFQgY6ADknJ4w&#10;RznqcjiNR1a51O4abc23kLJGjAJ93GPQYzyf/wBVe+v57gRhXUxwszPI3+pUY7DHI44z6c8da0kz&#10;XVupeVUUg7cucyDbz/Ee2OBxxzjNAE1np8N6FvrwEqrL8gyFVsHBJ+nPUe/rW54asLO4ug07LK8b&#10;FY+Ttxnr7fUkk1lQtcCXzVtT5ci5aQqd0nHAXPbHHr1A61t6JBsdpVZY1+XAHyr3OduCB+XbtQBp&#10;WunqgFw6jLc/L8uOcHvkYGemOnvxI1mkUiNEwkjP/PTcD3479++R2qxZPK7eQT8ki5DSkfNz1GBx&#10;3/Dv2q1bWEEtr5xihGP7qj16ZB9e3b8aAK07XSWjARxiEjbv8w/eAPCknBH4Dn1rI1awhNrFLdX0&#10;YIl3Nu2nbwfukjnP0z04roNlzC0gR4/LOCFDN82T1Oe/1p0Nk90n2e4hUksGba24Y4PP4Z/GgDmF&#10;8NXKxia5sI12vtTLFWYdvQ85HH5VZs9DjETQmxVl2FAy5I2Z6HOcE988jiulu9MRBHC9grLjKny/&#10;ujt1Hb0qNoY2ulhQtG20lTw34Y6g/kcfjQBwuteG0ubqZnRY7WMDyxHv4Y5GMEdzj1968y8ceAbr&#10;VJF2gMsKgNH2x7EAn2xyK921HzI5XWYbSvzLIOCxIP3TjBxjnOK5/wARWUc/+jx2zMW4dioBJx06&#10;AntnGODQB8ifEb9mPTvE2n3TJasySBtkcjbcbgDzkEnLc9CQent8+eJP2cfiT8NHkPgLXbhYTcGZ&#10;bO9XfChZivykBdmBjO3bkkddxr9FtY8LO5aO2h27ciOBmL9wenPoD6YPHTB5fV/hvaamWbUArGWM&#10;lVYsATjByAevPTrntyaAPz/g+KPxF8NQtL4n8EzSeUq4k0+Ji8jbsHCEBmULnv3wQPvDfb9pfRYI&#10;9qyzRtHCZ5N8UrbN2HwwOcN0BC5YcD5TkV9V+KP2eNF1G3azFtD/AKlomjihXcI8nK4xj8M4zXn/&#10;AIt/Zd0cxM9vboMyK2LptpBzz1G0Y6jGB9eKAPG7H9o3RLi78iy1S3mml3SQ2trJ50pVWYudqszc&#10;AEnjIC5z/EJ7L47eHtWPm2viSOT5VIX7Qh3KW2jPzdCwBJKkgjBxmuxb9kuz0q7TWrWzt1uIXcrc&#10;RqqOpKkMAVUY3YOcFcjgjkU28/ZO0hwrTaVaTXEci/N9lDbSByBuPB/X0oA4+f4iWc7yPd6zbtuC&#10;lBJJuC9MjbkjORnjvjryRpW+t2mqFf8AiaW8cnmANtmCMrD5twzjjA6gcHPJAIrctv2ZtI0N3Nro&#10;NmZlwxla3B+UnbgfICeAed3GfvGtJPhtZoBI0kO3dtC7t6A4PTdgEbc984yMkZFAGLZT3EIVrSVH&#10;yqiWTcQyNj7u4ZHtk47Y4JxoWF3qU8axyxt820vG2XO0gYJ5JCgAZwcgfUmugtPBekyzYcs0gj3u&#10;sMzmQH5hklAcA8sRnk5GMCnXXgYGR7aGzlmRoyXZmxsB6H50HH3eBgcdaAKenzXdvGqJDJtGWztc&#10;BuoJ+Uk9enII46ituCe8dNx8wHBCB2bajccZzgDOTyT1xVLTtC1Ca4U39s0Tbm3IzLKrAEEOcAYD&#10;ddvfOOe+5pGh6tbl7i8tI45bcuYf3iyGQAEg42dcBR65AAyMmgAW91OC52NbwyRttMZWQqfvYx3x&#10;n5jwMdeOMm5Fc6rb3PlW1ktwrLlpAzcA8duc4JB4x69aS5tNKi0uPUtWuPsNvb/eknlaNVydq5K9&#10;vlbA7E8Z5plxo8N+YfJ1OOFpLiPyp45Sw253FRnPLDHtzQBams7h7lrkXUYTb/q+WjYk9CWXOOSc&#10;kjjpgc1Rv45XuzYrp26NMNJIrDac546ZJx1XqMegJrtofCat5L3DO0MbMiLCyEDqM+3fuSB2wajb&#10;wvrUl+4lSF7XavkxpH++Zj2IyVXgnGOep4oA4W80283bLq2ba0bndGTtZgvoCcjttHpyO9Z0kFyl&#10;y9pJC+0nOxfvSNuXqQMLzzxjqfrXodz4SiW48ptPka42KzN5YwQGwPmj6n078A8Zptj4N+3PGxif&#10;abgrJH5m5gd391X4Y7uWxnnOMCgDzkS3Cbm8mKMLnKxqCpPuM9RkDA7nkZxV6yST7UqQSXC/ZlCz&#10;Mv8ADkBMnb1y2RzjJAOOK66HwPM2rbfPMcZPmhGIJj54UAEsPxH1qaLw5qVpp01uyzRrceX50cMj&#10;DzSnIDAjL7SxI6ADNAFHw+bhrVXVVjVY2ZtnJDsuBg45PCew785rtNCmkhdns7VvllzHtyd2MEA9&#10;1HHGKxbezh0eOCyewubWe1t4xqEcisW8wMW3FGC7M89Ae47ZPVaZFaG284+ZIqsojXcHUseT7Ehc&#10;Z59QTmgDW0uV5jtjRVwiAnaWw23GAMHLfmOPoK6TSoZbiT7IlnIJAx2x+YY23AMcnnjgnnrxisOw&#10;u7XT48iVXUy/OrSDbIvAxhhyuQf++sds1rW0ePJm8ppPkx8xbkHPT5Bge2elAG/pyzSu0cl0752r&#10;HGMhi3QnO7rgH9M4rfsZ2uYltPLkjRZiI90gVky2QNwHHJ6Zrnbe8trHUoXaTyWLN5aef97Kk4xz&#10;2U4Pt+W9JqFipt57t0SORVjjW6wzCTccEE5H6UAbUV9NDO15qVvHHsb5ZGnGFGD1GDx79Tk9K1Tr&#10;9rbavZWEutRxy3SyeXa7smVgONp9cbePf6kcdbtFDcPIHk2NGdy3EYx1wrBTgkEFvpxXQafa6Rqc&#10;OLiCGaNSHh3LwhB4OPYg9PUc0AaGtatZ2VpcPfN9liWPMk08iqCvG7vxt6nuPTBzVO6HiTTdP8nT&#10;r2HVoUjylvd5S4C/7MgAV8Y4Vl3HkF+mY9Ki123glh8bxWckazKbe+t/lVlbcAhjcHDKCvzBjv3c&#10;bcAVYlNn4Wu7Xw7/AGRceTNtSOeOE+Xb4xtU/wASg8LnBHTp1ABlaH4k8T3los5tbZoVjcf6topQ&#10;RxtaORTgdRvDYIAIBzxLo2vX+sW6rqOkXFhdLu8mGT95DnOFxIMDP+8AQSOtNbWZ9P1qTTtb+13V&#10;jMjNDND4fmfymZ8BWmi3YHUfMgyCCWqxqet3+kXcmheHrHTryZYVLWk2rTQSRscgDKQy4XA6nGOe&#10;vYAz9dstbnhjOuWcPnLGRutYZFA5HGWYg+nbp0ycVyup6JqHlySajZbthz5cdi+5WGR8wD8/Lx0H&#10;XvXf3upJrumLb2erw2t9NIkTQNqf72Nu8W4EOWAOeACfbipbTRI9GRrMQzMytvnWOP552bJALNne&#10;31PPGc0AeTjwLHqyxxTaQ2WYL5ksR3N344zgj1PWtWz+G1lIiodFiZkG5W+0NtjZehI5yPfk969F&#10;sEfxLFLCNHvLePcpb7ZaBGLeuNzZ+vHPapIvDXhXVrq58LNcQyTCMG8sujFcnr2zQBx+heF0hkh0&#10;O50MBdrbmaPcq+hHPX64J/Sugh+HtuLGGXUJEVcfKVjX5s+pxn1/PpW5pJ8L6XrieD7fS7pZvIDr&#10;HDpcvkRp6mUL5YJ6Yzu74HNdEmkR28rXLRsPMx8pY/NgcKM8AdaAOV0rwg+lBZYC0m0rhmYZ4Oew&#10;x27iuo06d1s1N5AsbbQdqqWY/wAqp65r2m6Nc21tqEF8z3G4R+VYzToGHGGMattHPU4HFWNH1K+u&#10;LiUXkUaxK37vYjc9PXsOf88UAWpbiYx+fDGOcALMADnuefwp9o0N1N5o+WRRwq9vxzTYda0vUbV9&#10;Rsr2O6hjdkLQtnaynkfWlsL/AE9W2WyquFzIzcE/yzzQBNNGkpyJflx128n/AD/Wopzc+Ur28w3Y&#10;xg9Dirbl2GUUMMZ4xg8dqqgvKm795Hxn5scfSgB/lmQoHH8OdwYDmnZkZeZdvP8AfHHvUcDRLIsL&#10;MW+XduXt+NSS2z3En35DtP8ACep/KgCCS2hkuPLdmkxnfnjn8qS3gTc0G736j/D+tWWiO5VVeN3z&#10;dRn/ACaa0U0TZjjT5j+JGaAILu385SixD0cFuPwzVCey+zt+7C8jPPetgTRzJlMbQ38VQzRsx8vy&#10;gy88bc/0oA5nU7N84Z891wenHr6c965DxRoQut8MlupUqw3K2NvXHGffnFei3+mvKjKnyKrA/e5P&#10;/wBasfW9KheDDIuNvVV6EetAHheuaNJY3BtZOFH3WaPrnP8AnNYy2c9nK0lvNgrwy+ZwR7Z969Q8&#10;ZeHrqS0aRI1Df8sZNxxjJ/KvMPEVrcRjzIiF2R4bbJweRx7/AOFAGro2oWtw3l3JdWP/AC14B+v+&#10;e9dPoiyBtkk29GbADHsf85rz3QLjdMd0jLnOMrkKf8K7LQruWNwRd+Z8x+XPT6H/ADzQB6Fpvl2e&#10;mrDp2/HXbu6npnnpWno2rai155LTkDy/uMue/HPp7dq5TSb1ZX8y3lZtz4aPqOnbv6e3Wt22s9Tg&#10;u8tFu+XO4fw9+c9/0NAHYwFhLHd/ajtPG1uhP+NbFtqs+FCW/wAobDev61zuj35ggjfUVx5rfKwG&#10;QGx+ldFHBNIcHbg8/dH86ALUwj1G18hZF3MCCqtWTqVlEifYJVYlefvcfn3rQt2tYX3KmTjnav60&#10;mo29vIAWkb7uNq0AYVxa42wAjlcKG6fUU3QHeC7kt5HbdGflyuCRUmparDbSrpcQBk25RmH+e/6V&#10;YsCfJW7uGG4rz7e9AGvFNBceW7p3G0cgf5/xqxJI0EoSJuv3sLz+dULJ2CiclgrMMBl71fguFlfE&#10;n580AX4crhkf5sfMD0qbKsn+1iqsDEgwEYHY+tTQtskI6ep9aAJoWDR7GHJNEjxWp2x4/qKdFGi/&#10;OU3Vm38qx3sYDMvzUAaUM287v51LNIxjYY4NZ1vcx72Dt3wuc1auHZoNqrQBVvc+SwHTPNYetSLD&#10;YtsP17GtmV2SD94efSsHxbJjSpecgKc8deKAPgD9v2+judQmVRyrFtyxrkdcfy9fX0r5HcFG8tTt&#10;+b5m+6O/PJ6dO9fT37cczvrzxYOGlZGT69yB3xz718w3cv8ApLDyssvz42ndjqfp16jA47dwCqJw&#10;xyHb725lKjP0/TtyaHKEMvPYrKc8H0/H8+MUFMhQ43D7hMncdOvsP/1ULvkYS/L97AZeigEcA9f5&#10;GgBylxtUHjdlhjIJI5z6846UBkU5G59uO2B6H6D/APXimK4PzkJtLZPODz+I5/lSo7FFb+LaQv8A&#10;Ing/560ATtnayZPyjt0x/wDWpWdNpCquHYAg/wAs/n+VQmZYzvMgLbs9eo5+X9e/pSB8qqIWDKv9&#10;4kEZzn6dhQBOZSDuJ3cl8DPHAHp6D+dCfNGyecoDLhvkzs54zznGe+MZqFW8tWhQbjtJHy5J4/8A&#10;15oMjSNh5FbJxtK4G7v/AEoAsCTCkl5F67lwcdsHsc9R+NM3Db8z7RuAZdw9PcjGfzpi3CgjYTt5&#10;H3B0J6dOeo9+PalExWQfvVZo3V8k9OT/AIfhQA8OzqVwdwYbht+UdTnpg8fU9acsm6JsJ1yG3HJz&#10;gY4P48/oO8Klceag43fIwPPQfN1yeSeR/wDXpwkDN5Y2sT95skbenHv9OfwoAexZzsQbkO7jfgdR&#10;jj3Hp9SBikQK8YQMyhlXb8vBOzHOSOccd+PfFN812l2Cf5uQ3zYPrjnuMYz/ADprOE27FVWbjdkj&#10;kkcHPbp7fSgCR5YmXEcTAqqjcVH7sEc+mMYIH+8PanO/ziN+f3ZUbfnGdxYjB6Zyp69M8dw0sXAk&#10;d1/hMcm7gf3QCBhRjv6UFJI4ygibZ5arGq5yTjA28ccbuPUHtQAKxfl0b5owF3Btx+XocjA5JwOT&#10;SnhVbDDa3907VU9uwJGe/vzUW2BnEUmxS+0bhwD1BAz16k9zjGCcYoilMrLPv+V2YM+Q2AByoIJP&#10;AyOPQ5ANAEkjoqqCy7QAUXBZtvJ7EkcA57/nTtsjOoD7f3jZWTG0Yzg9fc//AFzioRK23cFUqJAv&#10;3uOADyeeAQfvDcRzTjsz51tC3OS0mMq2Cf4ifXdkHAx1B6UAP+0PIPNMXl7sSfMzYzuHpg5yxHB5&#10;x0z0bvQjzFkUsuMeXjLMCRjIHJ69eflPc0hEQLTIfmB3NPJhcYJ5564GCScc56daaJMSeXuLMuQq&#10;7Q2Tg9PfGeOee3egCQ5SQskbK3TCkZZRw3UE+pz6DI60jKQrSBmHy7trR5/Hnnr2GR+uWfwNCBtU&#10;kqq+pPftkgDkYGRnkUSOyxSN5p3GQ75FYbc+voCDn35BwBg0ASMI0+WOL59vG1dv6rkdcE8dAPWh&#10;QF4gZty7icR53HA7ZAHbJwOnU81GCCixSL/rMjbtI3AkKCQeCMncTnuOwJDY5VaNcKFjXa22NflH&#10;p/FwvAHPHAyMCgB7AR8E56bujYGAfU9s9u3XvSqdm0viPYwX5Yzz3XleoySOffIIqI3bom9n3bed&#10;7Oc5z97rggZyB36YOaefMVl8vzExuBEch3H5g3OMjPsPTvQA5TIoVlZ16n7u3naTxgcc89RnrnsS&#10;Tcd+FY52q27naCT6DHGecnPeo1JkOy3kj3fMFWPgJztyOenXp6e1OMiF45Sm7aw2nlio3EEDPIIP&#10;ODzhenBFADzcGRo3Uq2fVW5znGcjjI3YBHI/QRSV2bc7mwqBR649Ohz7nA4zTCvlhVIwwUfIq8nv&#10;t5H0PPTpwOKIXtZvmyrKu0u8n8OecYwcfNwPQAjtQBIzpHCZFdt6rvjZtuenXqQOR0z19MgU6VUj&#10;fzAvSQuFHOcKDx14AwRyMH6YpqJgBYY2XlWAKsCrcZJUdOMjv1xRxImBGzbuixqSCueT156/d9T7&#10;GgB53QIY04ycfPnrhhk7e2OeMH2NJuilAdPmXI5KnBHHU459OOnYimxs8RWFnUfJtD7yCPbnpncT&#10;xjk9acY3BWeVNzbdm1Yjlckkcn13gADOMH1oAejtsIWdtrf3Xw3APJwPl49AM5z7lFkQ/vJfMO8q&#10;7Oy9SMZ5J4yc8dc4x6UzLEcH7nzbVPXnI4Pr06d/enAGS62I65baqx+YTnJHGTnuQB2+XvkYAHiM&#10;xlkfdjzAfMH3WIKnnJ5wOfxximlodnH3tg27i2NuePXnqe3U8cVHFLCpWMOq713Km7k5AYY4+bPU&#10;ds46CnMxV2G7zG3fNsIXccg7h65+U9e+D6UASBlMp+dSHUZ2jcACPQ8Z4HGR0HSm5mYbHhCryFXa&#10;fl7YBIyOQeuCcdeKZO+5CGbdt53KpDH5cbhn7vPU5HOcDBpSPLiVi3G7p1wM7cLztwB0HOM980AS&#10;nmTfG7BvMZV3bWzyCRnnnrxjH5moU2ouIkRsKQBzyp79cHn0HYDPzYpkr7MMX2sG5YKMcYGOxOGP&#10;vxj1oeQbSzbQVjB3ZyevIx6cHqQcL2zigB5WROYwrN/eZgWOM4B5Oeo7Z5PpksyqoZFjYruIKlTt&#10;45x9M5HuPWhpGVmmVG8tW3yHeeTyeehA5HOBzx61HJMjTbnRWKqgYbSS3HzYJz14P1I9aAHKnlKy&#10;M6lcNnGQAQAAu4D+6M/jjnFBcr1LK395MLjkDbn8T0GeMg9MRljbn94+4Kw+7xkjcMj5gT0zk4Pt&#10;jmmswRhIIf8Alp8zMchsfxAk9R068A0AOdxIUDvIGK7eGHDcFePTP1OMn2ofDv8AM2FK4VWYfKev&#10;A59cg57Y4xUDSP8AZ8P8wZRw33dvHy9ORkjJH44PJRpScq8xYFmPzDjnOe3IwOcehGaAJMqzFXTd&#10;uP8Azx3FscjJUk9R7n8OC2UzmKTc/wDB826TAVsD+8ORu7sO2Mcmmu2Vbed27AXHc9NuW7A4GMdO&#10;+eS0XQTbdLO20L/rFb5ueeM4z2yDjocYOKAJC7BtyRseu1lLe/BxjH3hxjjJ9KGbY2VIB+8MrwB+&#10;OR146+vrUQ+U/MiMVY7gV6sR9/2Ge3rjrSySPEVk80jy/l3bvmUk84J+8cHPBPDZPXFAFgREvho2&#10;3N8jhl6jj5TxxjJUd+eeaYZEifh965G5tu0HjtkkY9efp6VETsfOOdyrs3H0+6On17j1OCDQJAka&#10;usy9vu4BPHy4J5wT+A9qAHzbkXryxbLM56AtwRnnk9OgOOCOiAMY9yhSS7MhkY/6sfw43cdueeRn&#10;6t81VHmlg3luBv5IGRnk9iMc8/xdTijLKGkG7Lf8tP4eh+bcSecZ9uRyMk0AIQo4dVOMOG4+YgnG&#10;Pw5yDkHB7UjM0cKqX4Pzbdw6YyeR19uBnmmYkJbG3c+7y/mGG7AHAz6jIznsetPRmDtiORVZs/M+&#10;c/X8+vfjBPNACeWqSYJZsYVQCG9sgbsnPp27Y61E7+UA0ocOq/L/ALTDjGcew5A7+9E6+XIww25+&#10;fmYrydvy4PHOAeefl6801FUJvhT5JeYwvy7ucdeQB+eO9AEjlg20vuKbQvysvG44z8pxkNzxx7cm&#10;ml5UiQoMuuCrMoC52nA6f7ucgAbhnrim5hQGOORUXzDn93s3dg2ODjnHb73QinOk395uG3fvMheC&#10;efb731HA7UAKm0sy7Sy7tyls7eATk44GBzySDn0xRE+FLSuuc5Vt5w7dweVOOBjgn7xPuxHLvvCq&#10;rbQVbaG5BPvnPv8Azp8TqXU4/iwI29mHGQf9vGeny9OaAA4+VdrNu/1i8jGeM5OSOxOcYPtTZCjP&#10;vZfmLfd2j8ufXHTOCQM+w3l7MqR2O7yxk/Lgt9eOo55psjMj7gFV23bmUZxyfXBxkDPGePTNAEhY&#10;KWgD/KseEVlGeh4I79Bz9KlMkcoMTFgGyN0mF9M/7pJK8YAJOOagVM4HljMi8Lu3e4PT04znnPtm&#10;l+0SELIsrNJgchuncjgjkjjj07nFAEkkpVizxfN8xUbmVicnnORg8Lkjpz+EimM5aVlYlsemR0OB&#10;u4POc/ke9V/NRpZEyNrNtZl5IXAYjv8A7OMDH51M7SFdoLrkDdu4BPtk9cnPbg/gAB0iOz5UNu6x&#10;sF6nHU4HqOmOmDjrUbqs2JUkP71GMnKqNpAHHoOeePU9hhzsp+QlO7fcIC8cYznPbkkccdcmkJlb&#10;cyhm2tlPmJww5I44yeF6jORnk0ASKxIjkLBVXo4Q59vvdh14wM4pgkkVGLFlPLbduQT6Hpnpk5zj&#10;bkdc0M6tMzRBJGzsGMBOh54OcHGe5BPQVG8m9trOxZhgM3zEA5xnJ9cd8nOADzgAlJYv5ahWwqgl&#10;Wf5gDnsMdjjqcfjTFmEJUJJh9wG2QjDMMtgdAc8HOAM59sSPvCtcZVN3GMdyrHHv04GSM4zzUOcp&#10;+7mb7pCrxk4+U9BwcjH4Y70AKxDRiKKVl3Lhfm3A49C2MY2jkf3uai80ybnDbQ0eeeOSM54JA5Iz&#10;yenHTAHmWKdot67l7I2MMO2AeBgnpyOQccUCUOFKbeec+cTxy3AyOenoMHJPTAAx3wqq7cDO5d3T&#10;IxwM9R9DwvTApH81gA0beYu6P7wwGwSeRwQc9eAcEDHSnOxAaRB/EvzYOASMn0755z6cHkVG5fes&#10;aIV2qMZ3HPJx9w9eq8Aceuc0AQuQXEot2Kq27yyrcgk98DH8HPfcO/BguG2Lgjc6seS21R8wYgbj&#10;7g456U+d49vyOBHIpZflCjaeSevJ6D06ZwajlMjO0YPVSDucYHQjgnuP6k4zQBHOsNsSVjZljztd&#10;t2cbRwCDxxxnjIxx0FRRxuqgRh2ZS3zR98YBHXnJ4PP4c0+RUCNIPLEYYfKq5yB14IPy+/UkZ9RU&#10;Mh89ShPmBVJkWTONynH8R74+mCCD0FADUTy5hBbqF2EeWi5Kr8owMjoAOnXI6jAqJTsOQ3yHAb+H&#10;qB1wvHVe/fnrUsu6N9uzcEZQfMX7y/wnPA5JPpyO4wKhmdWC+Z/qznbJJMdoY44yOnQcAHqB06AE&#10;ZkfyhJuVm4U7R8u7Bxt45/U8jPuxcsjSWkBLcFSFwedrbvm5OODkjnoOAadM8kkxmXaZ2DHcykkn&#10;Gfp1469eOgqBvKdTE0A9PJbYDxjryc8jBAPoSaAHOvlqpkmZm3n5nj3HJ3ds8YyQc7ucZA6VC6yk&#10;+UYwkgwn2ds5bGeMH5lGR0Axg/TDn3xSLtQhSx8zy1KZ6EArjg45IB+tV42MOwW7DLR741ZQVbhg&#10;OAfTHIySF70AK1qdQjUqySbefmcqcHucg56H0xjmioZJZ4jsgG7GRuWTZnn/AGuT/T1PWigD4wEz&#10;urKEXseSOAeOehwd3bnJ74pzXp+8XeT5fmbduxycnPc89OTwetYwukaNZU2r+73+ZtYlPfoPXjpy&#10;Tx3qWS9DbldG3LhVXBBjXjHOR1I+nH0oA10uiIlDvxux94DJ9ATzzjOMHp9TT4p1x/rDuC87mYc7&#10;vQ8Yw3cDp+NZMF+pYER/eXcBCcAL04ByVP1P6ZJdHfTYLqGQKpLHyz8v3ck856kc9cDocUAbENxD&#10;OVSPlVkJX5huAO0AAk9yAMHI54GM1MtyFh3GSPG4OxaEMNo49Tk9OPrk9MY66gGKyMFZVYELJjls&#10;5xkDHOCCck/NnOKkj1EurnczNtIPOc8DGQTntgnHOPpQBtS3CtJJD5g+Vz+7aQ7QV+noPQFeoye8&#10;gvYnjYsjMvLndgBcHJ64x1xxnhu/bFF2HjXC+ZGMDdztI7849NoPHOAemKl+3jKtIWzyAQhYkjHD&#10;defQ47Y70AbkV35WVjKthRt8tym38M45755G38pY7oQs4aN1/dlNqvx8uSR9BtGeQSVzzmsNb6dw&#10;zeez4k2+XnJXHJGcd+ehwelSLeCJZGULGiy7lb5flYd8c8jjt92gDfhnRGTzNp3g5kbaS7E5OCuc&#10;cgNgZ6dealF3DKMiRmVo2O3d0BP3gWHBGB1PXsM1ijU2UNJHcMnmszMyyHaPmwOvBODjrx09TUgv&#10;Ziu7eq70bIVmXZgjGC2Bjqe/3znvQB0EV+YCIwzeWehjwNvAJGT/ABYx1I56VIl4i7VV4woJ/wBT&#10;GBjseMjPU+w98Vg295IJBJNPIN20f6zAVskgA4GOvfOdoJxVmG9DxbEO5Y/lBPRWZeOVxtB/X0Jz&#10;QBt/bIQWlmbaq71dtzjj5stwM7vfp19s2jeFDiUoW2iRgqj5uP8Avo9PvEkjOcCsI6oFm84SMGZ+&#10;WVTx33sGJ57YPHtUqahcKQAk3EhO+NQRu7H5eeR0z7/iAbyXRRRuVtsY+95u4HHJyR2yMHj9eKlg&#10;ulaPfJcfx7W2yHac8jBJ67tvI7LjGK56K7CFXiaHhQyr1XacjpwSOcHGM59BVg3csZW0kkbluU+/&#10;jIOPXnoOufl9qAOgivNxxbxn5gdpTrnDEYUZP3cfLwfYZzT47jduZ/LkYxsZHabaMAZxk4Hcdhgk&#10;9QKwvt37tlWVnXy2jJaP5WC9iNuCOMfn6ZqxFqW0eRImNzNtj8wnIz0PTnHcjnPBNAG8ZwMjzfkL&#10;Ody5UlsH0I9weo4HrUq3O1sMjMvC58tQuQV6gLgZHPpgjOTzWB9uk8pXXazFcSbgCMk9Mn1xj0Pb&#10;samOqW6v5wuhuMzBpNgIHzdfmPII/iH0J6igDbivFB4EgZ2jyGJz06cHgY+uM85JIqY3kbZ+0AFE&#10;IyjHbnOeDwcjPBIwORisZbzaSzxNwxBLLwW7j/ZHX3xjvUr35jnkd2k8wOu7cxLH5xn1wMY4HJJI&#10;GOlAGwb+SWFVlLFtuPMjO0Ecb+F78dsHmnR3+777KsYlyiq3IXZyG9D1HI4z69Mdb2J2Zmm+ZcAZ&#10;xg4O3K4989Sep46kP+3rLAsizbpD8yMu3Bzn5uAfU8HPTnuaANv7aiqpV8KpXeWyOMcH/Z+bOe/b&#10;kYpRcpICrxoAykFnl/ec5XgnaR1z1zwDWT9sxNuWVmbA2uVAbdkkc9zwpAyDtORSLexgKsRCtjB/&#10;0jGFJzjrx/Bj1zQBurevPI0flkN5nmHag3pyORjnofQ5yRzRDeoxUKyoryKGjVAygYweCcfTuMfU&#10;1jS3kEH/AB8PHt2+ZuYgDHfhmzkr3weG+tKNQVS5K/NGCZSGwwXP3zgdAQfm56j1NAG42pMYS8xI&#10;YZfaygnGOW4/2u3oeOMVIbhYmeMjzGbG5TIMFRjH58455+gOcOO72kxrF5XVU8mMAdO2M9Dn0GQM&#10;U83zFN7I8SqmdsillKjgfQD5euABgelAG7DfsBukkUsG3/cwAcPxjp3B9fXrmnJdyonldfMG3bIN&#10;yg5ySeOvIGDjqefTEF+Y4jEbl/lO5gynuOfzDcNjnOehp6ag8pZROyttTy+RuGRx65HT1HXjNAGy&#10;1yd6tk7W4aOdtu0EhuTnJOc84wD1PFSx3sgbZ9oKkbn81mAU9sA+mecZ5HbrWHJMgdt0fl7cje2O&#10;BjPBOc9cDj+HoM1NDcSFkaIMzKw3NktnjnGDxjHQeo6UAbH2omP92+3dtyNpHO4sAQOwwMnGPfqD&#10;N9taFGAWTYq4BY9Vx6jntnPrznrWFFfjZutz8vJj3FgrcDj8SA3U5PQ4qX+1JGkWV5dxP3XVjyc7&#10;uRx1OGwPU96ANo3ropWUMVViPvD5uT22nPVRwBznpyaIrloiqXEW5iw+WRsgdQQPvdNpz34PqBWK&#10;dSkV2fd5cmeG8tuAcjAGR0CgHB6EdR1cup5PyuzKpyfmHzHOchsleuRnj6egBtR3jqu5m4cqVban&#10;H8W3uOTnoR705bqFNrxSK26NkYNG3JznjI4bHoOMZzWKL1ldJ4XbzCPvbyDtByR8w6HkDkZBxTjq&#10;W/a+c/LhdzcFdp+pIAwOuOOh6UAbiXUjgLCq/M21I442BOd2AGBHfH65FOjvl+YlB8oKfM23KkOq&#10;g849x/PmsMamJEkkV/Oxt3OxHyt6E4BwSOvfg59JjdPGu3zcKrHy08snBCnoAMlj04GPyoA2PtUb&#10;x7beRs4Zc/KrAfKQcHk9F6eozmpF1FpPMTI27lLbsBQvT6nHt+vWsSS6hbdgbo0kPlL5YYAEk8ZA&#10;Cng9SAQvtTIr6OLaY35VmXbJ3XJJxjGDk8dc+ozmgDdt7hXKqVUrztjUBs9R6jPRge3PsRSpeBf3&#10;yZBC8kzEbR65H1z7E8AYzWPJfSCKJp5JP3iBX+Y8D5sYI5xweOOQOOcmP+0IZGVrwqfmzskwxUD8&#10;TnC8DJ60AbT3+4q22Nv7u1cAfMDx8u3+HsOO/qV+2hEBWVdqgjcrMccj5j0Iz93nGB65yMY3pZGj&#10;kmZtuDtkjIAwcYPYdiB1yOvUU5r90XzXby23/vFXOcjliSeM4J49AODxQBsC7D8GNg20KB6k8Ajk&#10;n1Pp1PTOXfbxcTmKKRvL6BeSFH9zkj1PTP3uvPGS10xnC3UjFvlZtrliNwwG6ejAEcY79zTTqe1k&#10;8y6J3MH+d2BbjAPckY9MDkYJHNAG9HfO5VZGkVd5dpM7ht+XJGfvfcyPr3INNa5ZMAFSw3eYqxqN&#10;zZ68YHTjvkeuMVim8ZiJmk+8V2MVBV1wBjI4bsOTjAHoacdSVtoyy5BdGkXODztI9styB39QKANq&#10;G98xAkRVlb74jbeSSRgD1JOORznk8dHC8jjCq1zyx+Vl5LE4OAMds9RkDbyc1jJqJmdpPNVVUltm&#10;0sCMY56eoz3x164qUarKTzLwxbcqqDtxkAdx91j1OPmz3oA1oL4tCq+b5gRFCrxtHc57gfTGc845&#10;p0F5Kxbyo1fcNu0NwVBzjAB9iAeoOBnJrHl1HerCUMwZBlX3nJ7Lk8YGDjPH5kAF/by+Wk6M+4n5&#10;RhWPy4UqM5J4bHHOeOaAN5dUiKqyy7htzAvlj98PvbhkfMOnX1yOmKE1PZF5JQyMqsMMrKOCOc9c&#10;Hnk4PIPfNYcN5DCS5n+dm37vLChs8hjg/wC8P+BDnmnw3yhGjE7bVBEibTtCHqxwcA8Dkkcg+xoA&#10;3V1XKske1dyk42/N+mDjB5Hb8DThqqbcvkDy94HfaV44289M4zmsFdXZH3GcfeVkyTxwPmJ4zhj3&#10;5BOM09ryGNcrGYoxncwVVKLz6+3TOM9G60AdBFqab/KYLIyg9cMR6HBJxx83bhTznFPS8CLm6hjU&#10;/cYBwrAEc8ZGCSD79cnvXP8A9qW7jZPIV8vMJGPujdjyxkY9MjAyPTBAI70ONu1PlVht+X93wScA&#10;cAY4IyeueeTQB1jX7RhlabavVivygHIJ5U5wB24wD3BFPj1JgnlPJG3d/lY+YSxOQcnI+Zhx265x&#10;XKRah5Mou4rhWKbtskJORkDjA6H5u5/DmpFvTGxCTrtUsPM3DgjhGHO3gDI69xweaAPRvDniGWwu&#10;keMvtkVTtfBOSflwSAcnKjHB55yOnuXwj8fhJkMkq7cA72kyoI5HA6ng888nk56/LNhrKxBY1kCJ&#10;kbv3gwcjqMgY+6c9sdMZruPh946ksbmIPNcR/NiPKlcZOOuD364z1b/ZoA+/vAniCK/toyJN21sE&#10;cHbgdB046ce/0J6i+hkaEg8nGdz5Hboc57nnkj24r5/+Dfj2LUFj86UqFXdhsBcEH5cEZGD25Ix7&#10;V7to2oQXtvGFfbg4YRryMZ9DwevX3oAqQxSwX23dk7vmXsGxg57evp14612fhSRfKQ7mXADegPC+&#10;v1+pJx2rl76IwP5mQrKOW5wuRj1xzx9QOldJ4UQKyM6bVbBVWzjAwecjP3RjH/1qAO6tdjWm6VFL&#10;buCCCOucfl+orD8S25kgYtGrKy/O3c4UcnP4e/Nb1imbZAwkHy7jtcbh39efy9s9TWXr1rEquZB0&#10;TaOQv1PPrz/PpQB5b4rUlpDLuZmbDbZPvHoBz19TzxzxzXn+tWXnziUQpu42jcO+c4yDnsOg6V6l&#10;4mtGAcx8BRjeHO4nnBGT0wMc9x0rj7zSJi+3yJGZT+7+XPO3GP8A9QOfwxQBxdr4ck3MTGv3if3h&#10;Bzk4I55HbnHPau48AaNNZXEZaLywoOxjnBz79OpIPHvVnRvC0TIkkau2MkbVGVwcHqOOOMnuOK6/&#10;R/Dxs13IFVlfY/H9ceoznOOKAOw8NlVg8t2IYcn0xz7En73OelXtTJZS2T6N3JORxz17/T3rN0rN&#10;tEp2Sbs8KPmxyc9ORj6evFWGuxPCwU71bltpAAGMY9v8jPSgDM1u3lksJraPhpoio6kDHOeeCBwf&#10;fBr5M/acsvM0+6kELLGSbk44J/hU9P8AePYcnsRj641aAy2UkflHPzbsZ4OfXrngc/8A168H+P3g&#10;tNR8P6g8sIWMQucpHkh8ZwBjnChh6duDQB+cvxD+Hel6XPcSywGaRl2rBFGVYzFQevTGORkkDKjA&#10;PXc+EHhMaUrXt/bFpmZt00sgZVweSBg854GeSRyQK3PG+gz/APCTyTXNvgyvI8KvltsmVI6dCCHb&#10;kHO3txXVaTpUNpYQhE8tVUdFwu4HaPcZPHPXaD3wQDtvBmlLdaVNdao54j3LHhyo/iC8Zyc46AY3&#10;Hpg13Pgh5Wv3dAVWRj8zQnO3jgccdc4zjlumQTzvgu3DrHCjKuE3LGsmcZUctjBzluM9RtzkAV6B&#10;p1hbafbqs0fy+WVjjfHzdM85xgfTAxwBQBvadEYYFDptZmU/KpG4chvT1I+np2NQuJrW7aNAu2NP&#10;MCEH16nPB6d8ZPSm2Mf26T7VMysnG3naF5IxkjpyTgHHAqUWs1zfyHYyxnAjXBw2Rz6jj73TGenN&#10;ADrG1mku2u7ld0m07mZj8o9PmHGATj9ODXSaZcfLGLmNlkEh/wCA4Oe/fkdBxxWKjlZFkC/u+eo4&#10;KZP5nOfr/K9pxmimhedVQDYquFXDHPHfjHXg4wPyAOjs5I7a1ge8yqxsxwDzyM+w6/5xS6ii/Z7j&#10;UbhkjaVyV524XJ/AnOOeD1HNUb9nSCGBm3M/zbWb7oA9z0PfnoKueRbXOntZR+T5kiiMnqDgcj2H&#10;yjjvn8gCx4H1HdoUVrZblkkxudO2c+vbaF696rxa/bDUrjR2XyzaxlmZic52qBk8fxHPrjv1zJpC&#10;f2RoIjs7cNKrLgLwPvbew56eowNvfrmzWEyz3WqLFJJ5yn5mbc0jAfM2c88ge/X2FAG9o13cSWPn&#10;yhSpkPmqqNkoB3y3yjn/APXW5pCFrhbpTndGdiqx3YLYAAH3hjB564HArF8L2sa6Go2SbZIxvVSQ&#10;GjHReo45+6QRk/jXRQ2sOmm+1jWLkrEsaCNWPyKqgAAdxyMDnp9KANwSrbQALtDwqom9O3tg9en1&#10;9K2Iki06386b5pVjXdu69OR+o4H49DWFbQo7+faqFVof9SrFV52gd+eN34+la0Y1BLXfKokmYtky&#10;fewc4/zg+/WgCy9r9tuI7nUomZYNzx/Mdv3Rk4HHUDr9O9ar33kaas0StJIxQKWQBiSxyenHFZQv&#10;xfpJBbTRr5EyJc/NtPbK/Xnp0rQs8zLGiRMrM0hXc2eM4GPw556UAakF1tXy0b7mS4yepGeMGpLK&#10;4tt0nnOn+sLDrx0xkd8/jVOSZBFH5CBtwx0Lc8ce3BqxpjYjuGuogjNIVz2cDgfWgA07U7q7MoNo&#10;0fl3GyMt39P079KtazrN1p1r5xi3SFcLtUbgT246D1wBxTV8kqsyH5Y+TiPAzg9cdhRbSWs8bRRj&#10;cduF3Yz9efzH0oAn0vWlWGNXhxNIoVZWTO71+mKzPE/iK2ttSt7KGFvNePLfNkKOBk8Zxn8/xzVi&#10;20+3ih8u2lA8pvlbH3ecng/5GfSnDToJwks0Qk+6uZB14JA/n+dAF7S2WWwW5lHziPZlj90Z7Z/p&#10;z/Os/X9LvdRRo7e42xzSK825sEbTwq+nTJ4xWh5kUKHC/wAOPMxyecY/D8KbAI/s37+cjLBmx0Az&#10;0+n+NAFyx3WiKk6cxryzKPyOfWrk1z5qFAgZVyOcDnt25rJnma4MZlutu1icZ+8SO9Omu5YbKScR&#10;FmjUgR7iNx64/wD10AGqawbBjwyjcNgVcl1J6H0qrp0CjWXaedvMZSIomGEXPtzgkHrxUVvqbNLD&#10;DNZfM0eZG64YdB79fbGK09LSMozkKp+65Zuv49xQBZmslkgyzqrDp/scD3/WoRYTrJ9oV22gY9v5&#10;/wD16V3LXPyEvD0X5sc5/wDrfrTgVhQyvtYjI24/rQBMhtIWM/nMu84G6T07Y/H6nrUMd1OVY28i&#10;53YVm6Z6H0J7GoZES5jNvK6vJH/eYnBAyD/n8KzbyS8ctKsbN5ZX5VxhmyOp9h60Aay39vIP3gUS&#10;BCB8p6Z9Sc/rWZcWl5HqlxdSTKylv9Fjx/DsXk++c/41ZzLCDEhZs8N5ig9+T9Misy+u53cSOGiU&#10;rjLk4IHGTlhnnp1oAZc3V3qMf2e4nVWfmRhkKoGenOR+GKy9U1Sx1SJYrO4WbaxzMr4yw6DA5/P/&#10;AOtUl9qenW0scNzfbmVgVIky0hIA4HfjHT15rmfEPiSbzfsQtmX5ARHHgbRxySMj1wBj+tAFXWtV&#10;lsWb7Q8jM7YijWQDapPy7ix4HXmud1PXm8pr1TH83HDqckYHbjBHH/1+tHXPEtxcyMTE6ruKq65O&#10;dvUZ+vI5/pVFTfas0kyy7VjJ8zHX7o+Zcnrg9egoAsMJtSuM3t3L94lV8vg4Hc/wgDPI9O1WoLaz&#10;uZ2+yzq0PCsC3+t/HIOMYwOnvUOnWazWawyRN5Em1TsJO9STgY54+vJNa1jbbYltI5VRt3zN5YDH&#10;nhQAeme/tQBZ0nTHhtlRbZlhGGZRGSWHoOfw79K27XSY4bcT+exaRjhGbbyTnHOcVV0/SnisY/Mu&#10;JX+XLM+45bBOfUfStWxjF2mYpVH8O2POOB+hx79c8dKAESRbQKsrMpRlba2MdR09Of8AIq9CxlAD&#10;TbT/AHfXnuckdcjGarmyjMfmFVjXa27y8HHbPT37jvVcT3c14mni2RjcS7mWVTtRhnPTbj8eOn4g&#10;GpbXdskjBYV2Elfkb5j69ieD6Yq5FHKHEsEkO5pMsGj+Y+uMjpwPeoPDiorP9oLDHLRbiwTn6+3r&#10;k56mrzwrNGGitfLkZdsbM/8ADkj8OAeuevIoArvKHDPJMqtJ/wA9CARxjj146Aev0NVluCwWKR1k&#10;G3buWQnPP8Xrzn1xT9QRzK0YLxL5Yzs+6cY6/wA++SccYFUHaWBo0j/vAM8nGzPpgY5+vrQARCeS&#10;fd5yyIOAxUjGO5x7fQccYqjqOhq8rXbtGHzmEKfu8Dk5PX3wTz1qxa2cyTNLdAKpkO/btz0zk9/o&#10;P/r0XLs8clu0zYEx+XbnnOB0B6fy9aAMOfQyhWaWDeHYFhgggk84+mce/fPaqPDEd2GgQFSrAuVX&#10;72MHBH4DHb61rXNnm5ZZdTjjGB/rIR8vO3IPXJPHbt0FUZ9PVofscV7cR7ZV/eQud7BSDgEZwMAD&#10;6cEigDntU0K6KLKkW/bN826QltpONw5IJAz1HUce0UvhO1vJPtk0WzEbLtNsBn5cljx0J7cZ554r&#10;qNTh1G7t/Nt0aQf3pVHyA9eT1xx1OfSo7OzvnvJFvH8xAuY1aMDyyM5AJIzg567u3vQB57ceG7SV&#10;/PgT93IrK3mSc5yAQeMn7vTOOvJrI1LwvcwzSrEI9nmD93tPy4+XPTGMjPHHHOc4r0vVLe+sby1s&#10;7HQ5Ht5HZJLqJsLESuVLDPzZzjK9/SodW8D2Ek0Ml1byRzLI0Uayjl+uQOfm4XdtPrnPFAHktz8N&#10;RdyPfalN8ojB3KWztP3uMgg9uQM9gKj0L4f6ffyLqOkWi+XIEEkxkbcOWABDdid31z3wMetf8IpE&#10;dTeNtS8yZDGs0bTD92rNwzAk7TjBHc4GPeSLQNOuXL2d8o2yNG1xIwDPIBjjcmSQMnoc9fagDg5f&#10;hvoTS+bbosiyQfu4kVkZcN1z+YzgDt65xdf8NaT/AG2ui2ySNNNG0u5lcRoucbskYznPAIIA5616&#10;tqGhzzaRJbabfyR3hTEepXVnFcRowwMsrEHJH4d8ZNYGlaBLpejxN4n1T+0LwboprqSBB5zAddqf&#10;KhIA9QM4xQB5teeDLu7u4DpVxJ5duJFuoYbcsrLtXDOx5GMZPIGT9cpqfhJbwxaZDr91ayeZHctJ&#10;BMVyoyuGyM8nkKD1Hp037vTfDvjbxH9hm0fWrWTw/fH7PJLNNbRzkqpOFVlE0eeMupQkZAPBrb1F&#10;WtdPZ7C3je++x+ZHayTMjuQBwzAHAJ4J56fkAcodIsWmuNJsb211G6hZDdWbXSK0AbG0sF3YJ7A8&#10;nuQM42NI8E2UFt9ujhjVbVWleTyxlEHzNwe5VM8Y7DirM/h69tNMmfQrWPTry6UmaeCFZI45XyWk&#10;O/AfnnLE88kc4N+00/VfCngoR3FhJ4ivFt/s0kfkxK9yXIRnfgRr1LMeg+bAJwKAMmTQtN1axsPH&#10;MNtqE7W1qbi0tYVZyWkAA/d9S5GF6AgHqBmtKLTIXsY7rULaa1DKrsFTc+f7uVbHsenr6E9FBp14&#10;0MN7Fb3EaqsnmW8NrkDJX5s9sfjyT+FXUdJhd59K1G5huIbzzf8AR3k2skbKqgDBBwMgZznJ7gig&#10;DJ021tLuxj1L7WrROyrbeTB5jNkgE5DZXI9OAOSealPhuW1VjZacH86aHcyr5eMkBpMnkEH5uST6&#10;ZrV8KQ6Domof8Ipplg1rax6em23h08pFAnQDdjByARtDcbAcdK2nhaW/jtbWImEowuPPteHU9i3q&#10;CScHn6mgDkb7wVpt1qY1C/trV41XAmkbORkcAdgDyeQRz71XufAtjHHuu442jkjjWOSzbgAqV4JJ&#10;4+cDIHGD712cd9ptrevpeqtIGupD5Nr9jBCIAuQcEnqc9atXdrELmLRLM2sfnSRgRqhWSONSCWHz&#10;DoeOnBbr2oA4q78MCe8toNRa8uGuGcC6NxuBIVmwTgncduR2JGeKmutC0nT0/s945vPlDLHIvmMz&#10;YPBBGOeuPpXWa1qFpo9q3iHV5L2O1t1kkmijhlONoLE7ArZwVzkZJGcZzViz/sLxBo9vqdjpOpXW&#10;508lZYJY5BluHKzBWwM5yBggN70Ac7o8M723mW1tdQyDjDw7FlUt8vzbtwI5JyOcg57Va0eeTUdG&#10;j1M29xGJot4hT5nQkZGQABnHbOMEcc5rprnw6YdVE0ulrNb+W3+l7mZhJj/loCBkEHt09OarRWMe&#10;l60sFzqEdvNegxWdjJMGWRtrEBeepH8IJyFoAlggvIY7YDTPPVpgJHmkCmPIC7xwSOmOucNWzrVh&#10;ZiAjXP39tIyhY2UMobGQMjpyOD2OM4qC1tLiK0m1CW/tZLobYJJJJm2hyM7Tk5AJ7dTnFP8AB/h3&#10;xLpng5dI1a7W9vI7q5KtJcPM0cBlcxgySLuYopAGRzhQScFqAEvo9H0yzk1+6tpJLS3ieSWSPczG&#10;NRnfhRuwAOn6HrXTaTDb6hp8Op2d5by2c8KhZoQqZUj1zwR6Hn6Vn+GfDXiCXSW0zxle2utLGyrF&#10;efZ/I82MjkSRZKqw5XIGGXHAOc72i+FbHSrDypNOSBpZFCyBTI7KMhQzEEkYGMnpwM4AwAO/s6wu&#10;Yf7NvLf7ZC0eJWmxIJRjA3cYb1rB8RaDqMfh5dE8H3VvpMMMIWx2W5dLc9v3akZTr8ox7VtT6K9t&#10;u0+10+G302bczND8pRydxyOmz36g/nXM+Bfhp438HeJW1iy+K954h8P3mWXRdWZLg2WRw1vP994z&#10;12yMwUD5cZwADQ0e8vPEuk3K65byWpsboRveaXNJb/aflB3pjEiDnDISQCCMsBmjwr8X/h54+N5b&#10;+HNTmhuNPh3Xi6to1zavCgO0MTPGqyKT/EHIOc55rp59L1LzlurS5jmt14Fq/MTjPVT94EdOuOxF&#10;ZnjDwx43vba3tPBviiy0tkmQt/aej/bonU/8s2TzYsD1YN1oAy9D1XQm8T3Hh+KSOTVFVbmS8tdE&#10;eKGZMDJ+0qpjYjj5Wfd7YqHU/EWu+HtNvLj4f/C+bULhZ/ktbi/htftrFsN+8JcjA5yw5HArqpI9&#10;e02G0tdNsdNeFZAL7y91vtH8Tonzd8kKT6jd3qp4n0FfENndaFpni240u6j2SSXmn+S11AMlg2JE&#10;cDOCfmUgjIoA57S7D4kfEsmw8YeFG8LWJRgo0XxlJ9rkBAxGxhhj2jk9Hzx27ddZa3o/h3UrPwXf&#10;6ZqEslzDstzHazXESxoAuZpTkL2yXOT15PXl9V8MeB9StNF8HfFTWdR1S5jkFxaatJHJYs9wvyq5&#10;ltBHHDJ+8OBlQScKDkium8WeMPBXwn0KG+8ba7Fpenw7IpNX1e62hGwFDSSOSck4y5P3uTQBuW81&#10;nE7aXpN5bxzKC32dWUOFz97YOSMjGcY+lPu7m8TfPeatBFCyqI0MIURt6liec8cdB9a47xbZfDm5&#10;vtN8faz4P/tm6hCyabqVjpz3UsKnDKVeEFtjH0yDjmt7wjrer+LNIe88ZeC5tKuFZkWyurqC4M6A&#10;AiRPLJ+U5xhtrAjkDigDS1WW8tbKafTokuLhIvkhYhRI2OFzg4ycdj+lY/gnVfFGr2YufFPgyTQr&#10;hpGD2sl5FdCQdpFdNvGOMEBvY1oa7a+Nv7b06XwndaWmnxzf8TS31C3laR4iOsTI42MD/eBByemB&#10;WosBK+S7qy8iPy4+3brQBBata237rzdsn91SOT7/AOe9WlgguPNDMkmMBo9wZh9fwrMa70TT5MSX&#10;CozPtXzMDnp1OOv9auQxWdqXuLWOOK4mwJJAoDlQe/qB+lAElrb29rbLBZQ+SiDCxquAtDpHMivv&#10;ddp+ZfX6iq8y+I11HzLeS2exaPO5lw6n27H8xU3mz29w0l9JGtqiDLc5yffpigCuJIvOLLMzlWxt&#10;cNx+hq1HKpLAN83+6R/KlvbCJgVhnZWK/KyLn6HnsKgTda+XHJPuPC+Y/U8celAFmQSKm7aqjrxT&#10;CFkdXKdFyNtSRWhaRpsn5jllbtiknii83LIGwuN+2gCsvloAPNKAnj0P502SJwGRTIFXBU561YuB&#10;5UfzINhXKlVOc1HK7CEFo/M4HRqAKN+jOCwLK27B+Yn8fzqhPJEj7EXflejcjua07mKWVCJCqqBn&#10;kdazRAsUfkwQx5Xlfmzn1/nQBh67pSz2UhtmXDAkBv8APX8a8w1/w9NqCmJ7FoWX+7Hj+fXPtmvW&#10;bywkW5Z4YF+ZsMM4J9q53xHa7k+0TBlbcP3Zbbt9x6mgDwW+sLnSdWZCNvzndmM7Q24nPf16dsVs&#10;+H/EMi3CqrBvlPIGR1xz/jWz4v0FXg8uafzHXlWLYYewA+vU+lcdD5OmXWflVpORIjcNgDnj3z60&#10;AelaJrFtdvtjyrfeUbgG4/L1rvPD18pj8u8Vm+bC54yMZ+n9K8j8IXEUci3BjUyNyFGOFHXuB6V6&#10;LpOtXUfEUaqn8Y3H/E5H8s0AehWEtqYdq2o2/wC0ucfmBWhAyOVMS7WbjCngdev5Vg6BqxuoFWWD&#10;auPl+bbuGe3X/OK2Fvdkm1UO3n+Ecf59aANC1tV06TZ5wUynJqzJZXEUoMahl9sHNZ9lqFnqE6q6&#10;BvLfaMHpW3NBO1vvhkXKr8uB2oAx7vw9p8tz9uEG2RFxuUfpVObTbqaD/QJm/wBZn5m6j0rprcxS&#10;2zDaPm+9j+dUJYY7e5xA/wAu77vp1oArWMP7sweZ8yDPzL7Vo2kOyNXR8bfvHPUVScAXOMY3DHTp&#10;/jU1ncoqN83H60AXre5865w2Megq0ygKThcHr71m29z5dwoEfy4PerVzclLdsk9aALilPJKt25FQ&#10;m0SaTzyDu7e1Q2G6S1wzk/NnLVaF1DGyxMw3Ht70AQXUSxKpDd+auIQYMBv+BVXnUTcY75oZtoAD&#10;fh6UAUNf82OIbT35zXL+I7yQ6XIksf8AC2Dn9c4rpdbeabakTe361geKbZU0mQPAD8p5XHBx1oA/&#10;Of8AbeaJvEsjRM20s3mBm+6AcEZ69BnGP51803TFJmX5SF6Lxz78Y/oeeeeK+iP24WS28XtIJN0b&#10;O22N1XgjJYdeh6en418131zKj/e3ZPHIXfg8HPOOeeSff0oAcZlXO4BfTkZbJxjPf6d6bJcIHZtx&#10;B/jYsexPA/MepAFUV1IxhW83G3lV3DH4fX+naozeugOFbaPvFmww478c/n7cdaANBroqPLkIxj+F&#10;evGM+v8AnNKsxkbZ/F1bZ6Z68jpWULxfMWaXbt24BYcg4PPt6dad9rY/u/vDuzN6ZyfxHUnjj60A&#10;aQuzsxk/qMnk+vPApUmUhg55C8NgLnpk+3A+vrisxb9JE3rLIyf3t3Vc5Ht/n8nPfSREAHa+35sK&#10;euMYzn3/AAoAveadpQ4bqN2RxTkm3HarKrHaccbTycfT/wCtWet+XVmYFlbd33AZ6H9T1pxv1RQX&#10;eQhpMLj5gD659wKALwlLtyPXIG48YPIojnIVVV8jOWYyDjA9fxHcGs83iqwBVupzuyPmIxkfl9TR&#10;NeEOzlxnb6ZOfT9KANJJxxG7luMfe+63/wBY0NdPKqtICMK3yYPU87SvTv8AhyTms37a7/cPmZwP&#10;3mMEZ254PGR+dEl558eJCWbbyzHJPboe9AGl9oHygYw5G1W57598j8vwpRdBhlg2Om1ZB0PXHJwc&#10;D8KzPtaO2Wf727cyyEN16n6Y/SnQ37uN8cg/hY8kBcDPGMdD2oA0vtSu24yj5fmbaV6+oP8Annn1&#10;FOimiDKQV3cbmyvXHDcAjHH8XOT37Zn24ErOyqyrj94Q3YfUnOM/L2oN15Umxl3SlsFFYgs3QvjO&#10;c5+oPOcUAaZeF0jCttXb8qqwVQShIz2/i5x+lOSQyOys7MzAntwM5zjdzx6c56ZHFZo1B4vmOxRu&#10;+8sZVVGP4ugAGOx9OajlnA/cIPlXnGxBtx3xgg8kZP696ANZ7sLuR5fL8tThGT5goI4Ofmbt3GRn&#10;r1pv2jy0PzZyTk7fvDPTJyT7E+9Zy3kiSLHFt6MY41bIVup2gMBnOM8+ppPthif5Y8bePujJyScd&#10;ucbuCe/pzQBoy3IYMrK5DKfu/wAJ9AMYIOQOOc9qSW4kkBZ2LLu3lmXocZyOD0OOvQEYxkmqBuz9&#10;59rHqy5G08k5B443fX37GmJeSFFG1/lf5tmOedvJz1AA9P6UAaBkbPmrFtbd/q9wx0PGPqDxnGO/&#10;ej7Ts+QTbXPys24uFA5HTHGccA9O+KzVu0RSCv3gxYoAN+QvPT1IzxnDcd6c95AxBndfLlDZkX+I&#10;Yw33vb68E+lAGibxMKzbVznhmxgAdDjAJIGME9eOeaUzK0xhkjbCyAFeu3n7pzntxwPXqazXvCDs&#10;O0HBG4fhkAHIIHDfn0602S7ikJUfdZWZVVhtKnJ4BBI4OPvAHjpQBpCZ4W3Mc7F+ZcdTge53cle/&#10;Y0TXIWPaUVlVMH5gxb5jg9f9rHPfPpVH7XF5W8jbuBf5cKpbHXr6nPPPHTtTXvGMnmhivzAbVJye&#10;n1J6cd8ewoA0kn3Sb1WRzsJJ5O7qScMw7H7vv16iiK4YPuTlgQVZmHZtwzuA4AB4xyRgdqyzd7Tv&#10;hSMKqkq2cbSN3rk5B6YIBzxnmpFuSQuJd3XaoUc9eAM842nvn1yOAAaC3ELJjcQq8SKcgBc8546j&#10;jHf5QeaElkLgNujO7blZDkYx6knkhskYGPc1nvdxurQZ+Rv9YrAZdc8nHc/gOQD0yS77eZGYHa24&#10;70aSQgseCSPmAwAe3fHNAGgsrOirvjy/zbdh+mOjdD1GeQR6Yp32iLzd4dFH91dox7nCgEk4PPU9&#10;e9Z0t3DzDIc7mw0bYy3JVcjryD3xjjrkUkt04Zw2Vbadu6M91cDkDkDIYZ9PegDUE22No/NVlZsb&#10;VjOE4YYxjPUZPOBnpQsoSXAjjXn5dyhiBkkgnnI49M4I4rNnvkd2d0VVVsL1YgdSATnsR6AbR6ml&#10;F6yQtvkbCrukKZ+6MnJ9eQDwCc/XNAGg0ojVgYx90k713bOfTnqGB6dhUhlIZUWVccr8ynHUdjjj&#10;px+GBWU12EPkzD7vKhmXHAOWxt6joMZ6L60R3qnMUO3c8YUK74z2wcDp6nHB5wOtAGm8iiPJk4Yk&#10;rGvy59RnJ78c55zyTSrOJN6sUw+35VUD5j8vf8fToM5OKzTfsVyXaPdlm3NtVmAwR3DenHqaIrxo&#10;ZUBZiw+7jKliPlxxznhcd/yoAvm4UbZJAVbj52zhTxz36r/F9OlOkuNrtFn7u75SgJxn5s9AOo44&#10;yQOlZpuipC/aMr8yBgh+dSCMNwexGOxApHv3VGG77rEsCdvlkdM8ZU5J/wAnNAGgL1QRJuVWBzsy&#10;cHPbrjHTjgHpkGiScA7zcLuC/wAKgMODyR94fw9cEjruzVGO4Z2BinZuoDQvuOB/Fxj/AGe49+lR&#10;i7wc4baWztMnK9tw4Oc9Pr9aALzyuk5QOcr8ww33egGfTJXvj8yaYWMisu7dtUq3XoB265HBwehx&#10;j0qrFcFNpZvMYNmMLgZfnjtgkE9OeR0xSNegoodtyrjbvcjGQq8jo2Dg+vb3oAub/LOZGOC2GCtu&#10;wRxgnJJ545GBnv1Mck4EbSBVVeRlsE5xg4bHXPI9ulU/tc6DzCw2qqtuWYDaemc4wAMH17YyM02S&#10;9Qfv2dgzL5eAg65zgkA5OMjt0PrggF6SdVLbmVpODuDFQGBY8j0OR1/KowwDqm9gu4HliCeuO+D1&#10;zjOOM+lVGvo0jWQzRx5IYSLj5vu5+Y9D9MUsl66hv354H7zzJOi85JPueO+M9eQAAWI5nCbIguVH&#10;ydflGCMZYHB5x7Z6Dk0LPKxaXPzbRmQZb69uT16ccniq5utyncF7rt5Od2T0Hcg++M+nNIl40twk&#10;kkbNhR96TuucAZ6AEYxn1oAtmRXkXEasGICndw2TjkgY5PtjscDkoHVQHUboWHMisAccYyT2wMZ4&#10;PXmqQusZDK2SG3I68j14JPBB3ZP4kZp0d3x5qsG67fMz94nHUDJ65/QjgUAXFf5gg+Zt2CNvBUnp&#10;nA+Un+HOPmxnim5JfAP3mLZxjbjAwccDP4ZLdCdpFN7ksCzR7Y5MHbPwMDg/d4P4kkdsZzR5ySSr&#10;J951ALSDaDxjnjJGOMcgAeuRQBbFw8rMVKruwR82VPylR83bJXoOxyc0owRy64ZiFbdyOPrkduO+&#10;Dj0qoJ2UK0LybWxtC4Y5zzjPHQJ1JxjqCDSy3MqlnjbduAMbSMCuOox8g9T1Yjnkd6ALQkB3CKX/&#10;AFiqA2Bk9wD6nn17etN8yUMj2/3m/wBX7nHJIIx78jPFVftSpGyxNt+UkKrYwMtg/L04wRgYx360&#10;03m9WZ2/1kh4DZ5zwmT/AF5z3x0ALEkkkQxE8jHafL+XGePTBxk8+ueRTDJFK7Qx3LtuXO7qfvcE&#10;885ORkdgB7iu17DKreSysscbDc2OOCecH5T654GOM0kN7JJsw27yWJ3AlgBn+EDBwBjGBz+ZoAty&#10;tuV2yV27WK7eAMjgKO3Dc8+vFIWkCsFi3Nu/gU5POM557D+VU471fM2QhPlkP3V5HAzyCD6Eg9cA&#10;Z4ApH1EM/nTrvZXbzO7KMdPc449OT3zQBfMgcsyjdyw8wsCSDjnA5PY98ADHPFOLxrJ5QjKjhf3h&#10;Ck8HC5PcZz1zkDrxWeLuMoqFRtQkbg2VL5wcZz1Iz6g4PPOJftYSXywrKSxwu7hfwHp3Gcc9eaAL&#10;MjokWWY7tgIO5vl+UcdT9P0pvnnzFcFUEjctnuScduOvfv8AWqpvJUj327nzDydo2k9ST3GDgc4P&#10;TrwKBeokjNabQ5kx5gwP73U5JyTjuScA5HFAFq18zazCInbjiPnnOTn+7+BPc4xxT1cbfLk+Uk4O&#10;WwDgdAM8nnB5JyvQVS85ZX2ybtrKImPmc4O7gg5xgkH0zjtiplvYwNudu49QwGWIJ47Hn5eCMD8a&#10;ALDHaZBhipYkKuecbs/TjGDwQfxqRWaNd4B+bdtPTOA2cd8DqMg465ycmlFNbnEgRTGoVdyxkqVy&#10;DwNo75wO/JI55VZysfnSR7VVj50nBA7ZJ44yc9AD+PIBceRi+7a33iV+XADEnoAQAfwO0ke1IJAS&#10;SJMlZPlPl9cMeDg56DjkA54HaoZJVDo7MdvzfvI26gn73Q84CjgjOB1PFQPdhmwsiyboztXfj5sE&#10;EqAMd8A8ggcjgCgC4syCMIZFX5QwDKNyjn+6Md+nfrj0InzM2HwerLtPy8/dHJHY/gMDFV3nEpzH&#10;KWO0hmVjg/OcEgjgjngDgN0ORUf2qEFflVWWMmPcynd8o49xnn5T0oAvRzmZNjShmPHyqucHqQAe&#10;Bnr07D1ppnLkTJuw2GXMYO0buRjbzkdieqt9aqSXMwby2Csu5mZjnjueowONx9cjtwQyWeSa3IIV&#10;toz82Gzk8456ktjkZOKALk7EspEoZVfcybwoPOMcHGARj88eorySLnz2kVhtO1txUPzjHAznnPJB&#10;J/KoZb6NSTHdqqbdpZSNowWJH/oOTnAx26U2eSW3Vg+Y25YrvCspHvgcg4x1Hf0BAJftSl/3Txsv&#10;AZlQgL83Q7gc9hwOCaYssMbCGORo8qD8ylsJ3z6D0HXJJ5xmq0txl3RWZVLORuj+7yOOOAOM+uV7&#10;8EMku1Xfa+W3lhmHy5VuT6hupL4IOMZA7ZIBM0yvHvjJbpuVm4OOAM4JPPA4B445zmCSWJWaFSOm&#10;5dqkAY79ec4HHUg8Uxb9iQzv5jcLubLEc56DHZW4x/iITdmR/JkmwVbmJmXIA64GeFwOenb1GQCW&#10;ZlLfPE25Vw689eeB/e6qOPXqQRTHn3upaUsy7cqy46c4HQ/dPBxnkn2EMlxGturgquY96quMDHzA&#10;8BRnnjJwM+pyWfadhZIl2oZt0aLGB83+7nr0Gc9Q3uKAFlm2W4j+VGC7WLKoG4g8jkjvjORjn1qK&#10;eVGTdLlVKsqtKxyAD0yPUAEjuMdeKY06huXk3AgZbA2gk55PzE/KPbioluHRt0fzb22Mka/wADAG&#10;Sc5J+gB7c0ASzSttbIdn8zaFaU5bkj5gSUzkqckZxjGOKiluQGWLMfzKW+aQHPHX34zn7oOAKh3I&#10;IA0ZkZd3y8EKFIJxtwcLnBxwOe+Kie5j3KJHZ+zKfmBx05wMjGCemTigCQThVAA8ss+5lXHTIBGO&#10;c/LgZ4wzE9qb9onkdI3k+ZlU+WqlY298cHvwcHHBzkcQrcsPJjkPljbt+XJwCSM9OnTPbHXioTcN&#10;ADPGHQSdf3i5BA6Ajj8zyAAM0AWPtBI8wpIynhVjYrjj72c8g5GPSiqct3Yxy+Z9jkm3Iu0pIQQM&#10;cAhRkDB4z+FFAHwqZMEqhblQq/NyATjHUY5B9hg8cU6Lzdyhiy53bS0e8DoMDtzgdMf0LVBY7pIt&#10;m7k5j68Ake/J9+lODRgbpE27lb+LgZ7kfXHXHNAE0Uh3JEOWIwqs3T068jpjr+VLDNMp+UorfeQh&#10;WGM8DnB/n+nFJDIpcHb+7XhlVgVH+yRngYOD9KV1Zm8t5PMYfJnb1AAGBnsAOnPHpjNAE32mNU8w&#10;bsMp2+Zyy8ZOSSD02DnHJPXHDluJH53KCNp4wvXjjqMcnuf60wAo/Q7l4YFc8g/d4HQH8KcpYR4E&#10;jSbThvLYnOMg59eOMdcd+lAFgShpFkuAiqeBubbngfljpjr+AqbzXhZSXwzYdV2kFsntnHfpnI9D&#10;wM1dwx8rrsLZO7OMHp0U5X/Hk1MjbHZDt+ZcBVbcSeMDgAnp97JxnoaAJ4Zg5iWSNvu7U244ztx1&#10;7DnJ+nuTLDPIqk7QcjI3AFSdo9O3TIB/maqwZARipUhf4jtKt9fXjk89PXGJEKI6pI4VR8u1nAwv&#10;bt06cYz1zQBcjnym1YnZQf4gBnsRz6Yz7kgDmpoZ/LiS5Cn5bcsGQblZsg49+mMHvkZqhCio6iRo&#10;2YHbtGMvypzwvuCcflVoZl+RUj5bdHI68A7ccbs5wcfj6GgC5BMGdbZDh93ZcgY+XqD8w45/3uxz&#10;UttdKloqMIxtXDdcEHJ64JA5G4Z54z0qnCspPlgOnRmXyymOOp6DJIH5ng5qwZN/3Nw+ZdrNJgnp&#10;k5weQD93oecigC5HMYywebaygbdzbizcbgOeAAc/jjmnW7QTSlCPMZj/AMs2xk9VPJzxx2xUEOHZ&#10;Y3+bcvyrkAj8OF5/Ljipo2lb5Z5j8zDaGVgM9AccdMY5PGQeOKALNtcM43I7L5kYEeyNsHnjHuG5&#10;6evSpob0HAS3Ejcs2yQJtYFj/GMhj6Zx+NVLdZztBjZyOysdxQE4BAPGTg7c1ZLbwv7tvmVSqhGI&#10;PX5juyQD19D82cYJIBYEpIaSQRs20MrMpZWO3nq2eo9enHQmrAnSZFjeWRm8z95tDANk85Pc/LwM&#10;nnGOaooscg8yLb+8YttAOcYx1GfT68ZqxDI5twysyKrH5WRmXO7jaON2O3A6UAWluTM+5sKqhh8y&#10;nce7DvwDxu7ccnJBmFw4SMlnO5QzNjcz7eBgnn0bGD9Oua24Iqwxu0fmZLMC22RgMZBx0x6frnND&#10;NtAmZQEEbSbWYcgDIDYTk8k+o7g8mgC7BOEcIQv3fLO1PlbgAkYxk7sfTpyCamWaW2YhHZGVm2bl&#10;bcOEbJ3E555xn6c1XYBHkRiFbdjdIwO7nBTOegDdev3eOtKqhZVX5FVpFWRgzAAfwnH3T7kkEDGO&#10;uKALcVxKq7I3G2N8MqkgoPTPcDAX+HGKclxJHNvMTB0+8wm4bBXOd2MnGev581XVEmOMzDbuI/c4&#10;KDPODk7QOOhyQB6GpJkAcs8Eka87WVQPlyfQHPrgf3fagCddSVCG2rtjZSxDBVIB46bf7hx2zjk9&#10;3i6liC7mZtu0Kysqrn19znPX6gd6jRwirtk2jzNpk+ZWzgkoT/Fg7u2OM9TRG7iPMg3DgEeYR/F9&#10;eRkH3yKALX2yL5dsMasqrsKyBd/OM/KPrnHPfgDFKs80QMjsqjO7d79OcdQR0HHXnpUJiCS/ZZo9&#10;oZsO6/xr8w4J6D5s9R1544Kx7gvn48tZOdoUZz0+vQt7YP5AEyXcAXgszf6var5LZxwMHjqOvJwS&#10;M8VJ9rI3ozCPfjb5bHG0qAByQemB9cf3ag80KXaWbcIww4DEDkE4+bB6544PPGaeATbL5KjMcbAf&#10;L0/D04449OBQBLDPIlxlFZGLMoVZBxkA468EH8SCfXizDfyZNxJK2wPmSTdyF3bg2M4xjkZBzjHP&#10;au/nwz7fKlCjKxkhlK85zgYPJzwT24zmkiCsUXAHyKY25+X1Pb0A6d8cdQAWzcNAqeZHtdX25Vz1&#10;9ARj1AyfQk4GBQLzA8wOu4yAtKwO1Qo7g4z1zzzxjnNVyBl2KKJCMblKjaPvMCBz/CRnH5jJp9uZ&#10;JGDvIzblA2KVbOfwHHJBOOoNAFtZRn7jL5Mm5iyfdGeOeOeBzjGO1Otri3dVAeWNhhWWFyM7lXgg&#10;A5HyqM9R171VUqg4n+bKjcFzuwxUHnnjOMjPOBgdKckoCKk0nyhQVjcBMJgNgDPHzZ98fSgC4bsC&#10;NXLA7lO0r34XA6DPA6eo6dTSx3UzXBEr/MqlhG7lmcDb+vDDqe3AqqJDH87QbUjjIky3D5J9QDjo&#10;RjjJ/GnkRFI4f9YwbcQNr7jk845HpxjkZOc0AT/aH+WB5dreYyhgwzuJzyOegzz1BHbpQLsOjPJI&#10;21toVmUj5TyGPT6YyCR0AAqsZiYlkDM37vLbRgvk52nAIHTqPfOOoV5pJ18yY5b/AJZiTceN/Qqe&#10;mB78j8cgFyGW6Q+ZHCf3eAzLnGRjjHGOWxgZz17UpvER1hZ2P+yjDGOxI5wAOc4xn6VG0gaXzl8z&#10;zhuEcncZOSeG6Hk8evUYxSAMWYNGSu5VXdxkfgfc9Sc9enFAE7XhdvJWRevdQfmyR82OQCPXt9eF&#10;W8jPB2cNnnK55Iy2cejfU5694ld7iNRI7pu+6zzH5enAPr3J4yTk96GdTBvjdlzg7Y5GwuMYwMED&#10;GemOMfjQBIl27nzH/vHcoYjYuQSF56jn5h2zzmnR3LMVjt5d275dsrBgxxg5J+9wT1yevtTI0DO0&#10;O1VCsdu5T06YA/r3O496SV5JN77GbdlsFSx46Z9T8oHb0yeKAJmvA77s7lJUqsj5WMcDPGD09OOv&#10;binLdoR80bKsj79pYFjz0yMkcZGMdfqKr71RgEw23k7Sc85/M8++fYU5N0Ywp3DcG2qxVXOVBY46&#10;Hr78/iACY3aBPkwy/dVdwIPIOQG46jPGevfmnfbpI7lV37GYk7pFVs4BweuW7duSOO1V1Z1AaINl&#10;X7r989OMnJOCeQMD6jhVdoFWG3favA2qGAVsnk4Py4I69+gBoAmjvQGUxBvKKA/Io+dVyBjOcnI7&#10;/wBz6097iaNsxJiNcrJGQcIRyCcEDoO/X8ya2QTtaQpyw+XG3vtPUZPHtyMU8JlGWOP70xOzaqoO&#10;DjA+mcYyPvetAE0F0u8Qwy4bblfn/wBX1A5OQcYyMAjBPBzwRXY2pJIF25wVUkcKvuTt4IJ4I6Dn&#10;tGh+cl52ADEv+76/Pwc9OgySDwR6U754ZORj5gGkGCQTx03Ek49/4TxgUAWILyVZo5IdoKsAu1hh&#10;sehxnH4k9B705bqMosa5f94AELc/dGAMDjoenPPSqv755Fid3EmMBpJM7WIAIycd+fTPOAKPMYq0&#10;zhQvIXaqnA6FemSM4OOf4TQBdlupEZ28uNRI+Cu8DLE4x1G48nB/KpUuJ3BWI7t2dhZiSvJAwDx2&#10;X06npwBWBdvlhgVWZgFjx17jn0yAO4x3zikWAMuSrhdx3N5ZOwDjsenIBIHOTzigC4l4PNaPzNu0&#10;7QqybmA3dCc9wehyPXqKHuycIZUDKNoKxEbcEnAXjHX3OR9KrsXCHeOB8rbum7KnGM4J9AOOOnen&#10;QsRLGkUePM2HcoL464z0zktjrnH1NAE326RXZo5WGzHOTvGeMckYIA9BgdM5qSK8ZWhWSUjgSMzS&#10;biP73JYEAD1HHtVUFmiKpJIwwG6jrnORk5POTgg9znsJI7gh1YyBV4ZlEhOcY7ZyehzyMY5zkGgC&#10;xLcOkYZyy8dum7nHUdce56epBqR7tFlXZJtZXLJu5UAE5GBjI+VRznHUdapxIiFolHzgKAy7cnGR&#10;3YAck+vB6Co3dk/fI8ce3KrtbaiHOM/NnI5+uB6k0Aa9tqQt/Lml2rvbbubOSPlJYEjg4PBxkH1O&#10;av6frEtpKskfBSQr8iE5zk5+XnrkAE8nPQZI56zu5g/lGdUk3FWL7vlHYHeANpwOT36VPHeZRVZ5&#10;CrKwZWYhWUYAJyT19cdAOvOAD6c+AnxBZ54YvPb/AFnIkbbuGQN2cdOnJx0B4IJr6++GHieC+sY2&#10;jC7mQFFPQFl6k4GT1B5x8vWvzd+GHim503VP3E6qZGAL7ioL9MnqMDJ9TjGBjAr7a+Afi4XFkqMz&#10;KGjXblCdzMOuM88Aep554INAHvM8Xm2ZJUY3KfLbuegwe3vz268itzwojvtkETFmyM7cnIPU+3HT&#10;ng/UnntOm8+yWSYR7tuJM8qOB0Ix79frwa6rw0se6NpFRW4POMj6ZOenHSgDs9OcCEIrKMjqOinH&#10;X1xz+OMYqtrcSsFjJ27U+b2G0jPI9eOeuAKtaXExVmUfNnsxAPbpgYOMYzmlvoSMsGbK7mZ1XryP&#10;8/jQBwniDTd0hUR8yOyll9ehAU+xB79D61gx6N5zea8K7mX5U3feJ9z9Onau41WwilIBTfuz/FnA&#10;HTPHToc+gqjDp2FZMlZNhVVMg4Jxx/8AqHFAFTS9GRT80fy7flLNu/hxkj1xznPH1ya6Ow039xsI&#10;DM3yqzMcdM8/Xn8eahsLJYzlmXbkhYzwAQD/APr9ya1Ys26Nmb5dpK4wCTnjjHGSfXNAGNeQyRDL&#10;LyABu5zwcZBHTGD14+tRrcBZmil+Ybvmz3x36cd/8RVzXpbeFGJVtycEL9egOB1I6f8A66wvtiA7&#10;pLjaw53K3JUEA8Y4BI/UUAaNzKJbVo0K7n2qu6P3zn6E9euf1HnfjnwxPrcty9xC3keU5WLaG7cc&#10;4zlj/wCg4rvra6WS32wyszLwu35tuAOc9u/bn8cVDqen2zwlXCN0wvGAAevTjjH5+tAHw78Xvhym&#10;ja00qW6x+XhIlZmZSRnPvtHTpnGeMGudh0ZZLw2sQAWKNR1+XI6kkY249cDt1r6I+J3htn1Q3Uf3&#10;1mZvmbAJxwcZ/D0+6OBmvH9RmtdDbbbou7aqx7lPAbvjo2eTyOgz1oA3vCVtEZ2iMe1ZGYpuAG5S&#10;3JAHHU8dNucjriuuSJtSlklleNd7Msiq33VHHPp1PqPriuR8JIotHlKKokX52ZQGZsADpnJORwvv&#10;6E13elSC3tI2iO4/L5aswztI6/gecDPP5UAW0H2VVhmZ+o3NxlW3YwMHPUnnk8HrWjF5RtvMG1fM&#10;jJ7DC4PfH4c+mfSsy4tJrm1jklXlpFKq2fmHBLc9e46jBP5WJLoWmiMrbt2AW3R9TjJHX6kjB4oA&#10;0DCmVZV2lpNy4UBuDwAeTk5+n0GaTUJgdVtbe1i3MFDNs6EEcAYxkYOecf4xRXEpSKJTJ8qsWZec&#10;8HHO3j1PoCe9aiwROGd1ZWmbCll9h6d+p/yKAL1lfRXXl3JfdtZkDO2cLggnjrnJqdZ4IraN1k/e&#10;SyZbco4GcbTnn7pPyjkVmRw/a82pVdkedqswy59cYBPX6Y7HrV4SJO7SPKxEca7dqgDgeuMj5mb1&#10;6UAbOhW1tBp0zSkHeTt3Y+YjOBwMnmo457aytWs5oeGjbaisTuY9DyenvjnHUc0zR7mUXrsSwijU&#10;Dy9rfM3uQeSMcdMYqSCOO61mSUyskVvkNiMjAywPUn6c4zjNAGnpjWVvGUn8tNwVVUYy2OdvBJGF&#10;6nGMc8DNSosuo2NrqeoF/se5vstvywZmIw7HPzfKeOPfis7UdZS9jkD2+6SfKRxqg+WMNliS33em&#10;Cfz71qXxmi0u3k3qrLPhmxygKnhST07/AOFAHWWNtHIIo1Rg24bWXA3EqBx+PP8AL0q/FfyXFvDs&#10;VeW2SMuG2jOD9eB+Z9jWGuoxraRzspbyUL7d2O+MDJHr161c0qWG8uPOgVcwXEkcmRy3ygH3xz0P&#10;+AoA2HtYLAHyXKx7jJsz1bPp06k9P61f02RCyXflly0eEUN0XIxjjp/nFYUF8l1ey6bHE6tCu+Nl&#10;Xk5z6fQf54rSt2m82O0bcvl8szNwOPXk9P8ACgDWF28+2ylO15GyuM8qAfy5P6U251a0F7HYzRbN&#10;0ipHJzyNhOev0HHeqt5cwCVdRUMssMbRxJtO53bGMj8PyJqOR1vr1w0SlEhwvmN/GRjOOe3Hrj6U&#10;AbFnLHeRtbOMpjaytk5wR69M8msHULjWL7WhaWMbRmHorNtQjOATjg+mCO1XtFvJzZjzW+SND/D8&#10;xIPX+eKfp9xLNqVxPLaPskZRa/3im3k49cnBHWgDUspxhZWupGby8SMepIGO/wDun/GpbK8tpo40&#10;Zvl2nbt/iOTyf8nOKzdReaSxa1t5fLkmQpG3OF4PPToM+1GgGS1VrW4kC+TtVT03YAGcf3c578Z+&#10;tAGwjiGP7OFZvmIxLn8+ep59fyquXuprgOJm2xrg7j19PqRgfhVO71ezisttrNJMZmwlwO3PJBPT&#10;OMflU0N2DafaFPmSRr0D59jznp3/ACoAsWBkjk33BVpPmIded3oenoP/AB7til1C/EW7zJWaPbsw&#10;zd/z/DHYGqmoXt9BdQJb2rSRzNgndynXp9Tj2+lY+sXUd4/lRsNyrlQi4IXPXdnj8evGKANuXUVu&#10;pFktWXc2D5nb3PbH9K0Xm/drJOfMHTCrkD/9dcnpMkH2fyIDIphyjbQOD+R7EHv1rXsJLq3gjikv&#10;/M2ptVlX+LueAMfrxQBrwSYjIW3KiNsgN649fx71HqOtxaeI7nUJlijkZUjV2GSx6ADufasvTtQu&#10;lt2lW63NJny5Cp2jgALn2546cYq1M1lKsMF+Uk2rlfMVcF/7319OvJoAkuNRYHyhBtZgDuyOAT/h&#10;/Oob64upYRDZxKrNwyyc7c/7p/x/Om3UVxdIwYMJNrKJRxg9B3wf/r1X06K10uBVRJGWBeZJWyx4&#10;6k885ye9AEWsajcaTYRXVw7zbv8AlnGvzSSeoOM4PpUbeJJLy3hE9skcki4aNovujt6dO+fSk1jV&#10;pI0kniTMwjZY1k/hycdPc+g6d/XmTfXtzarDdXO52TJ24AwRghcdvyoAr6vazx3808EsrTSABYo2&#10;+ZME989OnGOo9KwPEc9yJPsYbfP5Y8zY2FUA9fc5Hf1roHT+zbFvtcAk+ZgG3Y4PfHTHI6e9cxew&#10;W897NLLP5cjMy/JHw+G/vEYxj+HntzmgDHXRreSZjcBWVZCHkmbqcn5AMntznj0PNTxJ9saT90qx&#10;q2ZHj2vgY7jbzxjPHWrdzB9qYaXZp94eWsjZ3MByeuO3bp09KtWOjWdrZqUtJmSTaFd2BkDBuc4x&#10;kH1POaAIRLZrEIzdAKi73TzAnPQHnoMDp/KtbT0LSKwfK52+SsjgNlev+feqbQ2W4Qi2/dyTLyVO&#10;W6nG0cevXJFb+lGdGjZzHhs7tqLwOuOe2Pp2oAhtLe7hkO6FomklZ256jAGOR6Y7/hWzoNtNHvco&#10;se2RhGvm8EAt78fpSW89tM7WdzCjSOu5fMzxg8NngL17/wBKsXqIQq3MypuXGI2LYH1PBP6UAXAk&#10;czthPMJ/jz0x6dT/APqPNZWsaKt0WaFXm8ttrR7idzAjkcYz09MnFaEBigjjSNdqrtWNlIxuyO+D&#10;1JPQ8kdDVVL2ZmWaRArNwyc8c+hA/nj8qAJLGOazkSOF4z52DIxXJ6dRz3PPQGtKBAqRzMn++3K5&#10;z09Pxzn69hn2P2i5GbeUOu/CxNCOO+cj3/rV7dJbzKHlXy9oMe373v8AWgBrGF4pI44ZpGjyqrJd&#10;KT1Hv04H+RWfN9gR0V3jjZ5GIXdhmPJHHf8AP/AWlu7OZJFADKvC7sj0Geffv6ZrP1IKL4XE0bK0&#10;bEpIq8fd4GRjH4ccZoAvTTPAi3ccG7Mfyxs5B3+nX/Hv1qhcuwJntYNqtH824ErjJzj279DUGuXl&#10;9Y6JPqVhpv2y4iRja2sE6x+Y/TBYr8ox3wThTgGrGmyJNYK91axrIyDzI1myRgDI69icH/eoAw9P&#10;06HTEmFxf58+6aQ+Y7M29iWbAPbrgZ4yPSrttbWw3Mk8jCSEKYQwKj5iSBxnJBPUk9OeKuSWt1dx&#10;+bJMyQ3LCOFOGAfGdoGM8jnn/Csbwr4p8PeL7K5vND1CRoLe5mtftiOqq7pIY3Kk8EBhjgHkMBig&#10;DVdJkuJIV0+R4Eh/dtGxHmydGHPAAxx681FqVraC3XUfJmZliYi3jWRmbHZfmwWPIHAySMVJrWo3&#10;2m6FfXnh6CO81CG2lks7O5lMSTT7PkQsinywWxltpxnIyeDXsbK51C3XxTe6Ytve3ESJdRGVXUZQ&#10;DZ0O4D8OeoBJFAHNfD3xp4u8UeHLPVfFHgS60e6uZXNxpt1MJJLVAWCiTBILEHnjg8dq6G81TT7W&#10;/t9DdVe9nhlmtt+WYRoyo7g5wCryDrk84FVNG8eaLeeLNX8FaOiXV5p1vbXWoTrGWitzOknlqSD8&#10;rFY2O3qAQehFS3Ygjmt9mk2rDlZLpZAvlYUYO7GcHjPXGAcd6AKlxpWk+E9Ym1cXOmm61DZHd+ZC&#10;qPNsAVSfm3vtBwP97GDms7U9b0LxHqd/4NTS11C4sVtzMkkGEWeRS6DzWyPMC4LAfMgcZ6il8baB&#10;8O4PEtj468Vw2cN5a/6FY3UsmFPmuNqHjhjKAV4wWA5GaqePviJpngePRUn0aSb+2deh0uBrWFG8&#10;qSRXZXkJG8IBGQW4IJwMmgDfltYLOxglu5I4VcLGI2fDGQjlVJIweCcL1xn3rItLG3ayujpMQuJI&#10;Wwkc0KsTLj7pZs/LkrzzgA4xxWLbeFrfWdctPGnxC0u2m1TSTdjSWiWR0toZJCflQMV3PGqBmxkd&#10;OBwOi069k8b+FFufD9/fabHqmnkJdHat1ZsykKzI6kB1BDYcEdRjmgDE1TwnPBf2+vTXv2eOO3kS&#10;Sz8tBHK7FMPlxneNm3CsAdzfKSRjnrrQ9Nb4gW+qXOiS/wBo/wBkyLb6n9n2okJkDNDnP3iw35C9&#10;B7AH0CA2Mlr9me4h1Aw4ia4aQv8AvIz5ZDsOMgg5GRjHQjisebTdfaxmvNW8MwyXVtJcPaw2czyp&#10;NGgcxKrFVCs64yOgLEbmxyAVdT0/VnsLePw3rsFu0N9FLdeewYPAh+dMt8wJToeAMe5FW18UNol/&#10;YrqqWUdrdkr9qmumjZZtyiGPy++7c2COcgcHdmoPDWn6bYavd3l/dyxyavcJcPbtHuEbrbwxGMZP&#10;I/dsT759a6Mwyhre3/sGGXT1g8xpDMWIm3/IoQKcg8nfnK7Rwc8AGi+m6XeFblB/pCqxXNyPlH3c&#10;ZBwc5/PvXPal4Osde1/+19d0O3t7i2umi02aHVCBPCwjLhgNp3YUZXn7gPqa6S70iy1C3ilWGSFo&#10;jtVpI9rovX06HHtx71j6HoKaBZNFLNe6ggkknt5dQ1A3LRNknCF2yqjpj5sZAB9QBlnoraBBa6Vb&#10;eHLy6hupG82+adZBC2N3PzZIOAvGcZHWpja3H9sbrXW1jtV3LPbwxndnouW38YB6bTnr3AqHwbrn&#10;h34jacvi3SNekuIYWlhjVLF4mjkRlR1ZWCspBUg7sY578VJrV3aXV5c2vgyfSL7Vo2h/tCxW8iUx&#10;RlgCZArFl+RmZcgDOOuTQBc0+90o3XnJGzXUKgzeZOPm444yc8g8df5VJp994a1yxutU0GX7a0N1&#10;9hmmgKPIJVfY8bscldrkEjgjIOOasaR4C0ex1CfUrG0SO6vo41ubqDDMwjLBd3bADtjjPzHtzSeH&#10;NOi0DW9XtIrFofO8q8utVknCLd3BHlP67CEjjHAAI56g0ALo3iJte0Sa48WaG2jr9puYVWZ48iFX&#10;dA7ZUY8xV3jPIB6+tgXWnrZ2ev8AhiW3a2ka3a4ujG5zbcbsZPy4Bz0471X8M6paeK7S6M+tW+pQ&#10;299JD5kMwKxsGB8rKk5ZQdp78EfTct10x/Dn2zw7cWZjt5mSeZczRFlk2vGwU5wCNpwQQR04OQDN&#10;gl0LUdW1LQYbaSa6aGOS+XD+UMghY8no2O3B5B9KZ4ph0SXT/tF7psdxa2cIuXhkZdweNd6uHGCH&#10;AAwwA5I5BFdNpmiXxhvhqGpW8H2gKY1tYwBGSuCexY7uRnI6daxn8HHUNVm1TT9YYMyx2t2JLRP9&#10;MC5ZSpYkJu3uuQOjHGCBgArwaT4c8deBrXWptBM0OuafFcNG0CiTy5I1lClW+U43fUYPPernhzQf&#10;DtuUs9NtM3Wl26Qwm/mkeVY9o25bcWfOD8xJJYZPNXxpVz4a8M/2dpKxWkcZK28TRl4bVR/DsBB2&#10;47Dp2qpa6nZteafa6zrtrYXU6yLDZ2O0xXpHJ+WRQwON3yg5Az16EA0dNgtLbxRazp4PtZpLpWW8&#10;1C3uh5lsCvDbWUM6sQVwMkEjjGTXQ6az2c9vYWun2tvG8khdZGG88cGMevIyP61z/wAPvh/J4S0N&#10;tO/te4vpFmmma+1K4BmLSyvKxICgKF3bVHTao461N4CbSfBdnN4evfEt/czx3F1Pbf2rC28xs3mF&#10;I26Squ4gY+bb1HGSAdNPZXI1FES1hW0aNjdGV23BhjbtXOMEbu/H4VlyazpmjwahpljpE0Y0u3WV&#10;re3059s0ZVm/dKAFkP3l2jkHAIGRWloSPqumWuvqbOS6ms12z26yeS2QDgBm3bfryPas/wAT+JtU&#10;0DVNJtbHwt9ut9R1SO21CaG+VWsw0bbZQrD94AwUEDBC5YZK7SATeC7rwjN4f/4SbwtdqLO+txcn&#10;llG3ocq+PLIOQykKVIIYAjg8SzWGs+H10ywvJPs2pWxaC+0u7aNnUjO6OVOQcEEEdO1awSxsImt3&#10;iXyXkIURw/KpYkngdiTnPvWf4f8ABHgz4faLeaB4J0iOOGO8lvX02O4Y7ZZTuYKGOI1JOQBhR2Ao&#10;A5v4f6varpM11L8QtZuIdDmktNSuPEtuYWaOP597M0cYfaCNs6/K6qQxYjI6LxPqHhHw5pkvjHXd&#10;U07TYfsyrca1cNFGqRkqV3SNgFckYycfN706fTrDxDorLdaHN5F0G3WF7CEbbna8br0KnnHUEYIy&#10;CDVK/wDh/wCFPDPw9j+H3h7w3aNpFrZC00/R7y3ElskCjCxshblFG0YPQAAdBgA2riytpovsuo6j&#10;KwZfM+2qixjYrA5DLgDt/OretXOg32nG41Q209m0YZZZNrROpwck9CDxg9Me1UdJNjZ6Va+Eda06&#10;0gb7B5P2e1Um1SNVC7FyBtXbwAe3FUrlY4bpvDD+HLP/AIRyHTtkTW7HcDnAi8ortCle+R9DQBme&#10;JfGureB/GmhaRD8N9U1DRdTl+zXGs6XtnTSpWwIPMgUbzGxYKZFBWPq2Fyw2fFHgHQPEtxYarrq3&#10;iyaPefarRtPuJomDjgZ8thvGCQVOQQcEHmsHTfid8LPGmnWvh/SPFWlyreRTwWemLdIssqws0U0Y&#10;i3BvkZGDDGVxzUHhjxvrHhbxJqHhT4gabLa6PcXdvD4V1Rb0zxyK+5BbSByXjlDAHPKFXABBU7gD&#10;ur+O4juWnttRO0r80Lr97r+Ryc9u475HL+H9R+Memw65oOqQabqTW8bT+HtTWTyTLuyRbzIAVG3O&#10;PMUjcuOAap+NPD3j/wD4Wl4Z8Q+FfFObGEzWviTRdQjHkz27p8txC4GROkiIBk7WR5OM4ra1X/hY&#10;z+Fbq20mTS/7bE0jWMjW8nkPF5nyhxuLBimASCcHJGelAFq2sJvEujWh8V6PDZ6g1tHJfWMcqyLH&#10;Lt+ZVP8AEA2cHGOnXFJbzeHvEN7/AGhYXyzNp832eR7eQExSAA7HweOCOKt3mnaRZalF4hvTBb3v&#10;kiDzHYcA/wAAPG7n1Gawz4X0jSPEOqa74XENrrOsWkatvY7JWhDbXKZ5I34JHOD7UAXvB/xHh8Xt&#10;qXhy40S803VNIuttxY6hakeZDnCTxt92RG65U/KflPI5kvfiB4dtNam8Pa4ZLOXrbySxfu51wM7W&#10;GRkE4KnkDnoRUTxeKNb8M273d9Jo2oKVaaWGQSKrKehyBuQ9144OMg4IdqurJpmkLqXimzhZdq/a&#10;lt8vGM8FuQMDvz0Hc0Abn2mHmBDyq/MuQcD1696pX1rYa1ZmC5tHMLt80bLgnB4+hqO10PSLXV18&#10;QW7ReZ9l8nzI3+XyuGA64IOAc0uo6pb26NcJCrx7dysnOT1/HjmgDQjuLe2gEccm5U4y7enbilgv&#10;lvo1e18uaCTO1o2yG5rlfDvjLR/GGlTTaY6ssNy0NwiSDdHIvVSOxwQfoan8MyHwr4buEjuGazjm&#10;kls1VslEbkx/RTwPagDqGaCNSilc8fKWqpFdpPlI2VmU4bBHFZll4s0/WLSy1WyvY2h1CNXtX679&#10;wJA/LPWkF1Gty0IaOOWTaQ3GW/D8aANZpEkVkidGwfyPpWfdWmnyqtyF+ZeVVV5zT7N40LtFJk7t&#10;zLjA/wAmori8+z7souF/1fynB9enT1oAqzkGL7VsdQ/tz/8AqrL1K2+1IzKeFj6DBG7/APUfzrV8&#10;1b6Bpo4VDYI2+v49qZa2ysu+W2kjQIQ0bL8u7096APPfGGiCdFuja7o/4iOhbHrjOK8h8Y6Fc212&#10;0FvbyQiVN27rtOfTjP4civoTWdNCKsFvGFDNuWNm6/j+NeX/ABH0JoWZcR8sTtZSu324zz+HegDm&#10;vCd7Oo8iWdAytyVyO/68n19PSu/8PSC5k+z6hLFv27ty56Z69eD/AI15bpf2gamVfIaM4dd3zKc9&#10;MZ+tegeFNSXf++K7lyFb+LGRxk+tAHpXh6KWwhRPM8zpt3L/AJ5roIJXaVXmRQu3Bwelc1pOoWzW&#10;fnI247R8u48fT8q6CxkZ7PznbcNuQvH40Ab+lafZW+Z4Yxu6sRjn3rSctMokEiqq53DNYmi6gs8O&#10;+KL2PPvitaK6tpEa3QcsvzcUASxBR88JymM7hUd4oceaqrUelWt1ZqRNtMbH92rfw561JctFErMp&#10;UFvvUAV3czH5z82PSq9nFCq/Zy247vSprrc0XmL8w/3envVa2syZJGVvmV//AK9AF+1hk3MH+bnC&#10;1otEs4G/+7UMaiSESA7flpfMuMeYq+3FAE+6K1iyp9qSG2WSYXMnXb8oqNfnVQx5qwkbAfKfpQBK&#10;YlZcL9aiJCqQQDUi7o1ANQ37eVGwj+8R2oAz7mUGbB9uPwrL8VPG2lSArldvzVd2t5oLd+fm7VQ8&#10;UtDHpkhx8u08GgD8yP29zc/8JeytANrZ3Nt6evpggZI7flXyxqWqRwS+XOoG7Py+YPm4+v14Ar7A&#10;/bm8LXV3rUlzbAYQsdwznORtwP654r4r8SNc6TeCGbKqvO0fxZHb3yD39fpQA5tUeM7ArMrKxYqF&#10;3Ed/pgZ+nvTV1DOZSWG/kKsjFTxgng9sA9BziuffUD5jTLF/q+FkU44IOS2eCeTx6nnrUcupMBIy&#10;sQ3WRg+STnOP1HPfvQB0J1UBiS67l4+VvbOeDgdOTxkLzSxaurLmNdoVSF2yY3DoMDt9PY9iKwZN&#10;UZ5C28gcjG0E8HHPJx1FRnWnZsySeY3ULvBBJ6HIHTJ7Zwc5xgmgDoYtWQfegf7xP+sBHHuDgn2z&#10;xSxaqgbLR7X3fLuYc9OR/wDqyD61zy6rCygzbc7sBmYfKSF45OOhJ5//AFMa/uRiBW27uNoUZ9sj&#10;69/egDo49Sw3llGP7xV/ukH+hx+dSx6oVdWZG+VdxXdnc2c7efb17d65ldUiWRVeDcWYLtIx+744&#10;5bOPyFB1JlnVvPiK+cC+1gC2QRn/ACc9AaAOkTUot+CzN8u//VnJA9+nB/z3pzalEm6Rpfl2k5U8&#10;Y3DHJOehPsCK5htSyskUqqrCQcrzjv0z1xz9cVKmryHbcJEVwodWB42528+nJHFAG+dTjLNgKq5b&#10;lgGPU+g/3u3PSnnWGUBfLkI2gqflKnjp14HHv36Vzr6vPGu1X2qpx8rfczxzg8f5602PUWgOVUf3&#10;g24nPbHHTnr7GgDohqjPJsikH8JWZt2Cpc8847fQHI7VI2qqflkZV+bDea+foORj/P41zKauwjwJ&#10;NqsCu/cBjA6HBIxx9akTWCkq4QbfmZkZtv3s56HnnPXpkigDoH1M5QFMspzjOwnqMY6e5yT7Yp32&#10;9fl/dKqk5Kl9ytzjnpnj8O/PWub/ALZbysP838P7515YcE+2e3AGfrT21WIl/Kn8ti3y/Ufz7daA&#10;OjS7lVGuGVlZcbt5IfngdzgnPAxnnkU3+04RykisrMR93p8xHHOOueF659hXOSao8m2NvNddrDay&#10;lcLkg8YHzZx68cbcUn9rJJvTzJDtj2lvLz5jZB78tgkdOnoB0AOoTUnlLSOu9WIMqsu7qPTkDHQ9&#10;uvSm/wBpsxZvL+/1bywNp5/Xg5x1wDzwK5l9T/eqrk87h+9XJOdzfMT0yR75/Co4dZcSBo0VyY0V&#10;cMUwORjjAIGAQcdRjgHkA6ZdRSBo98zfM0eHdm56dB1bkEnJJPPXpSrqzSBY1b+Hao25bgnB9eo4&#10;z0HsABzX9rrGpeWViu0s5WMt0xkHpnpkHnIODwAKcmrgP5Tsysw2ttbqPlAx15H3foSaAOlOqliJ&#10;IZgjbiUZl5Dg9DkDpgdRzxnjqq6nACoDKzYXYskg7AHBB7AZGRxjtxXLw6xGFV3Me7bjyzlSuc49&#10;M8jPA74pYdXj2sdhVpPl3I5/eHdyMZz/ABcEjjd2GKAOmGpgDaiv80ZG7rkk4yG24wAd3Pc8HApB&#10;q6u8jqPl3Ham4LknHXrwSRxwQAK5dtVDIjlIzzjcp4k5OMMvXGTxwRt5OeaP7WVgqx7V+8NrIfQc&#10;HJPOFPXBG0de4B1P9pwMAUC/eO6QR8+mCFwwA+YY9cdRyVfUsovmRsCqMWYAL3J68YOT2JHuRwOX&#10;Orzqis1xLGu9QXVSQ2CPQcjHJ6DpkVIupkyr+9CmThdzYyuCSAoIz/wI4Gcd6AOiOr/vcI0fmeZj&#10;LMB3xn0PJIx159jh6amjQNv3bmb7pIJHzNx8p6dCDwAF/A8w+rzpNtR9ofKjd94rknYNynpgEc46&#10;gZyKdBrA8ryHDMFXCsuMbSMnGOMYxyM9+OKAOmF3tTNvAzKjfu22lUO3A5LducA/0qNtVgJWRgw+&#10;faxdgu1T8wUHIxg7eRu49dwrmbjUZUaRJIEWTnfuWPcpwSFJ59F9Tz0p8WtmOdcXny7WLP8AJ3IO&#10;cj7x7YPJ9e1AHU/2rEZdquwjZsr5br0BByCMAnbg5xjGMYHFCanbkbUnVtqAsPlxwDyOMjjnqT8v&#10;biuXTV2jZVlZVMXO1v4+TjflRjJBPUH2zT/7auGzK97My7VX55OpBJHXIwRyOpGB6E0AdOmoFeQX&#10;3FfvbgMEqRg469umM9PcCatamNpDK3zKD80gYMo+o55J+7jjHGRXLx6sVjXYzN03xyRlc4HI/EAc&#10;HtkcDNTR65cKyh55Mbh5kgj4POMkBhnoRj1xnJNAHST6l5YUlsZXiTzDgksQD0yevGOcj3FNF8+x&#10;R57L8370NGzKDhRj7xx98H0GDnJNcumtvFEXO/5toIVipJA4GAeufbt/tVI+qragwxKzKj4RdrYY&#10;ZwCCo45xwOckfgAdMt+hk+RDI3z7dhLYBU5G3pgZ9j6etA1H7rFSrNGzybDznC8g4O49MYGcA+5P&#10;MS6zHLGySR+YrZUN5PDDcoHPG/OAxx6dec0v9tSB1lSLduyGODkAnkZ/Anr/ABHFAHSHUYSViMu3&#10;gZ3ZX1G0DA289+cjHHWhdRji+7tyjKZFVQu32AIGOnQDAyee1cymteWXSVm6gjbD1wMbgMgnnHXI&#10;wwINSHVmVcpL8ok3Ku0er4PXaoIVjxkYOOvBAOgF+zbXCbmWTC7AOG56HkEfe4GQpHTvRHqEckrS&#10;xAldvVZQwcA4x2BGQcnr26cVzserJACoEe/apby/lwNw4O0j+RHTrTZdZkeBZSVzGcsnl5/iI/Ah&#10;cgdx14xQB0TarFGkguFj2Bd0knyhjyOeRnrux0BPGMkGg6vLHtKhAcEM7gfL1znJ+h45+vfmxrKp&#10;LmOVWVWZl2x8Odxzgdif04wfmJpq65gKFnjRw2/DSFSRyuTn8OvqeDigDpn1FZGzI8ePuyebtHGc&#10;EkbcDuOMjr2wA2O9kkZY/MkjDSFVCs24cZzu3HPHf68dK5sa80qrKJJAWj3blUfKDnk8AFgSCDg4&#10;IHHBNRR68YpZInl+VtzHau7zMscErx3UcgngnGaAOnGqbgzRSGNm5RtuM8Drg5zyDzjj6ULqyiMM&#10;UdcHG5idoPB3HHU5OD0AB9K5ltXl81VMhZlbCxvOvcEEY29AM+nAPIyTTY9UkxvjVg3lLsAyrIBx&#10;uH4kc+3XrQB0x1OA8Sxtt2jB27RyCw6cnPQccD60LqsbOHkMcx3D5t3QH5sfNu4xt6A5H1rmV1x/&#10;KVodyqceZj7xHGV56njoQMgD14ibVY47SWKP5V8sh49uSoxjAB757ep5zQB1ceqQbdpZVEYGQv8A&#10;Bxgnpyfy5yD2ABqiMwUoSW3K21hksDx/vE5GTjPt0rl31WWViCzMefm3buc/fHy8YOAOmcUHWGeR&#10;Ss0m0oFCySYWIY6jKk8kngkc5zmgDqjqSl8MZPMc8NDnk556Dg9+OTk9M5LY9Rt2Cl4yobHzRyEp&#10;6Y44wPxPH41zJ1Pk/umV2zk89OoY8dBnHQD5j6cyHXZgPLjbarNtXcSdoxjjI74PbHQDvgA6T+0A&#10;il2ZsqwMjKwwMYY5xhgOcZzjI5xQ96YX2+Uy4CrvkY/MCMdAM8k8Yzk47EGuZbWWKQutly3EcbfK&#10;SwIwM4zjqPU5Bxk5AdSjBZBb/LvB2vHnPbLfMDz78dPagDpBqJmRWgRldkVlZieuTz0GTn8CeOhG&#10;U/tgS26lGkCqxLP5gwO/U84GORkjK4965oa2eZWkkBf/AFg8vnaSDtGOSQcevXoc006vhFlmmIaO&#10;TG7y8/MOMA/QYBBGQe9AHQXmpbLhdkYXZjarAnJJDHHTpwDx0BHfhs+pRSBoNv3V+9MvDAnrnH3c&#10;gE5z6YFc/PqY2NEV+X5dvzHa2e55OTnPHNRtqW4LE4bO5vm/vcMMeoODjHH3u+CKAOle+aTcYkDM&#10;2cEMPU8AZ47n2PqMUrai09w4K72kJ8tXUAYOSDjnIHtkkHoPvVzP9sRtG4Dq4dfMVAAQ2U9cZxnb&#10;ng9RQdUdMQoFO3o20jAwcMO55OcnBHJPegDp01RXUN8rb+UXcoYDdxnk8N09enHenHU0PyLK0iqr&#10;fNj7+ByCDjr1A57jrXMprTZO1pAoUD5m254AwBj24yeD2BAIS311ovLEMzqEZQrHqOmCM9Dycjkc&#10;DPTJAOkN6HGCv3WX5liCspPU8H04xnOc9ccti1IR7T93gssbNuPbGPm5H6Zx7Gub/ta3Ux5lZmVV&#10;Cpg5xtwVBH3cjOeOPXoanj1ZowyQn5eW8mNcbeCe5OCMfXjPGeQDpFvVbmdWVtnzLu25wMA9ML1P&#10;Q8j35L/7SAfYiyKzPk+WTx+GRg+3p6muXOsKu4iZWZAT5jMXUDJ4LAEcHv2AFOh1eRU229uo+YgS&#10;Rp8wYkDsvTBwB0PHXqADpItTtraVZriJtqsu1S/ovbOeQO/IOPU5p/8AawRUkL42rhSzEYPygjP1&#10;B4HqOoFc5Drrbmkgm8uNS3sCu/IOByQOARwABk0sGsM42rMyv/GQ3JIC/K3X0PUcFcZJPAB0ceoQ&#10;Mcq6LGzdFUkAem7jnHcD6A4xUf8AaYLgSyp5ZQZSQE7Ox6Hrn5cYJwOAetYEerxxhS0ymOOLnayj&#10;GMZOeBnrgZPUdT91j6qEOwSKWP3TG24l8EsoOT83TPBH86AOlGoqv3ZSzMwx1ZdoI456+2Og5PIp&#10;i6kh2qksTKu7EbMRnlV55I2+xzwCAckGsH+0ZJHXdllx95VDhhz8pZRgKAW/iHPY0HVzxFIWJ3YG&#10;1XwWP8RBPU+gOOep4NAHQvqMTFo1wvRl8uXlmwc8EDjjtkkHtTP7ThWVZw235iVYEA5yTgcYzjoe&#10;efoTWC+r5Rle4k2nlVaPcNoOcYYkAHjrioYtVWKRU+0KnzBjMv8ArAMYHoDgZw3c0AdA97tX/j42&#10;8DbGrMq7RwSB3B9weh9c02O5l2ZV/LZMCPy9xxnjGFJxypGe+3B65rn11YGRvPMfmeYRIPL5CkfM&#10;SeM5wBx97P0pIdWDDbLuk+Ut3YfMM59eeT153c9cEA2zcx7Pu5+6xWVz8owB0x8vfnBBHyjOM019&#10;QgJLOq7lZd25fmXnPzE5xx/Dxj0NYB1GOUSW6wLuz8y+WFY5fsrcEBsEe7NSHWctHsfaQrGPy17n&#10;nCgkgls+x+mKANm4vdnzyKu6OMbtkhUqCGbk475HbJ4HGBSNeAy+XbOyIvA3JwhBIOPRuuD0JYHP&#10;Y4r6jLHiBpmXbx5hx8v0yF53Ag9hULamkqq0gVmYl/mA6jjGSTz3H88DFAGx/aJ2ebsj+V9y9MHl&#10;eDj0+bOcZ744xHNqGG3RN8qjYrGMHjpntwemf9vjnmsWTVEjm2qzRssn3/MPA+X5jyQBwRySCfTO&#10;BDLq8RZl8sH5gd3mNk9Sp74xzwfQ+mAAbTagoDB0mXcFLNwvCqCAeODzzye/AprajCGZHk2qFwNx&#10;GMcjvjAAON3v16GsGXUBDbFFUrjnzNudyhOhDeoHp9Tjio/7UndWmPG3crMzAbSCMnO0k4BByODx&#10;0wMgG1PqQ8nfcJtZlaX5k3MrHGDgE4+90JXGO9RTX5Kfu53bDEBWkwjjaepGN3U5br8vqAKx21fH&#10;yi2Ksqs4Vj1IHHCj1wc9ML37Rz66gZnW4XzFwFYHDOcc8ddvGec/xexoA1v7UEe2aKf+EJGWGTjK&#10;jBBwuBzgDt0JwQYk1EKqmBf9WihYxMOD97ls5ABI/Afe6VjvqkvlBFWNyq4j3buVHGSQew7Y6n2N&#10;QnVEwp89pEwCrMxztJIJ7dcZxjHU4xQBuXMv2nCK+Np/5Z3BjyMADPAzwO3FFczPewhQZZBksxzJ&#10;AGznn+Ej17jP1ooA+UYLcuzTFZFZWJzuPAx3IznG71Oc09VMUzQEMcH+FlG3GOMY44JP86T7LgFJ&#10;DhuV27QQ53HByAOmO39eJo42fcUj2q3Ru2ew7YwOPw6daAI7dVltwG78s3JGcYzjuc+9SLGxk8yZ&#10;TJ91sr3+XOTkcH146Z7c1NtRtyNuUbctt/iHTPJHH5UKjkFfL3Fchdq/NycY4PGQMY5Jx70AN2vt&#10;WINtXgJ5fy4OeQM+4/D3pxumD4lk/i/vDtkAdQTjcR0PU+pqWIMeNo3Yx+8yoJxkYJx3J7+tS2wK&#10;ERrN8rP8yecFB5GeuOScdcDPrzQBHnymy8fvg5OQFzjOc56YweB64qRI1jKxzQrJmRQzTMx+YDcT&#10;6jkE56nd70KhdcK5x5eGX+7zzxjqDz25PXvUxVYSwx8oU7W6AnI5Gc844GD260ARxxMYNtsmWbA3&#10;bRtI5zznPQc+4PpmrDBY2kwHEarh1EfKDqTgcdOzE0JEUlV3K/e+fy/mzggg7SM8KOuf/ruhs1Cf&#10;MjfdGY2X36Zx8vA4z64xQBICZTGgX7rLho5gTuyoI5HXJ9+BjHenW8h8v7TC7yL9+TYp+Xg5zzn+&#10;Annt24NOSBmAV1UkNw29gN2M88ZxyM44PYY5qS2tkmUCNvlXO35ssvynj73qc5z6+tABBD++UiFV&#10;bdn5W+6MnBA9+oJA6A54ybA27JNx+6pOVYdNxG72GcDHY4NRw2vmDZlWZtxzhGzgEE8c5IJz0J/W&#10;rotyQ0iLH8rdOFyuT1AIIycfWgCKPax3QJ/D/DMCoI4y2Bk/NkY5571Zt0BdQhVWZdm5vl29OD2x&#10;gj+YzSSWU7oqtEsjKvC7ct0x0646njBPXnFTiAyASM5X92XCsm3cME42k7v6YJoAZbLbNGsrxN8q&#10;I+JAflOMk5zgfLuOOx4zUyeQkP2h33bkK5kOFJwOwOB90YHONo9eHCGU+WskTbmbaN27y1yc4AGN&#10;3YnkcdMnrPFE8EjARYk353IxJPTvk5wCx9gvbsARqtzukEeWjKso2yZxwBndu6nk55Jz6VYWR9/m&#10;RyqZGbcWOWQ7myTn68fdIHv1pYrdwFD7W8vywvzqyu2cjrzk5HfirH2XaFaOQFy/lrIrdOAODkk8&#10;545PTHNAEa7j+4V1jkWVRln55yccEnt65zzjvUgSVUxM5Kxv8yyHkfKQWKnhV5XnqeaEtjcqpaFW&#10;jbBCM7LkMOR7dPbhuetTJa/utkytuLfPx8p457AdM+wP0wQCS3Mh+eUybclmKMcHCnBOT+Z6n8Kk&#10;lRC24LGZP4t3zZ+Y/MVPQZIJxjjPqKILVll3/MzfM53SewOBtHQZP4Y6VZS2LOqJIJF3Yk3DGSGB&#10;6EkZz29+1AEcS/vFYyjAbLB2HDfMT7EcgjgYx3NPgih8xQAqtNFnyiDuI5yDx0BUewxx0NPQb3KM&#10;wAaMEoy8MMHBI7dOOmffpTzEFRbZ36sFkUR4+YHG0AZz1x0+vPQAjjjMrNtMivu+aQY+cbyOgPXJ&#10;wccE7fTiRXYwBFnXk58tckH5hkAdDjLd/wCLv1p/kQNGu+Reh3blLbVxux+HzHGAeOccZnVBEziS&#10;aTbu3eXzu2jvzwO3GeAvTbmgCF4o7aPyTHIqx/IGTK4wuMdOCfw5A4IwacPNL7Snkq0i7m3Zz833&#10;fcnHBA46EjNSJFGkSJFsY7lTy1XDAbuoKjAyOnC557U8QyK+wuyoUJVWYqSOp/8A1cnn8aAIDDHE&#10;i/an2oqhV3KFyc9W5B6c7c+mfSplaCD/AEmNWKqrfMGHK4OR0+Xv/XuamW22pHH5SrlcHahwcsT8&#10;wAGR2HqPXrSiKRrhEhlzyCzK43AYz3U5wc559T6igCFrGKFvLESt5aFiu1WJ64wQfYc4weDu5qwy&#10;MsgWZlznMpZguGJxk8EE56jnvxzkqixxp5jZj3LnbtG1vUYGRk/KOxAZuMjNTSQSJGjbVIztXCkN&#10;0H90cnAHXoSaAKv2cxDyz5gDshVgpyemOvblsY6frUn+ibPNukOEOVjVl24x9wYPcHv0B4xmphbS&#10;GQwRxMzMy4WFid3zANx06Me/GceuHYuJMXJ+9JI0i7dyhiQ2QOAACScegUA8UANGY48yJtkwRHuA&#10;GRtAztBPVmJOGAz9akjxGv7uOTClVCmQbVx2GTj+RAyOOaXyPKjzGjKvJbZD6N8oX6evA565qV4f&#10;LdwNuVbhfm+YKq/eJ6Zzj5SMe+eACu6P5Hy3TRksCX4wc7dpHvk56YPUd6cYyNsivNGzuFLbtrE9&#10;P4jzjBOevWp2RIfnIKmN8qBt+Uf985JxjIHdetKlqy/uvujO2NIXPAAJGAcZGc9u/wCFAFeGNmjV&#10;WVim35Xk6FgEHc469jjjr7iBTIALrbv+Q/KSBz9wnHAOccjGW6jFTJEMebHjpu3Fdu9h064zz2yf&#10;bHaQW4X9y0annMKswZV/LgZJXgn3ySc0ANht8R5cY3MfMkVQBkNyV6dz79M/R32eOOJTKM/uwu6S&#10;RVycEAckDIz7ZB9TUyRtO+6IMPM24YKMfiSMLyM+p5x3pYU3tu5TzBgBGAXBB6np2HUgkAnjgEAh&#10;a3RWZYUUZU/dfgE8DoSx6dz360kqJFGZJG+Xy/lZiRtbaGOcsCRhumSOpqyiiQqNjL0UfvO54C+/&#10;uc8deecp9njYhZAv3VUlVxhcjGevHIAOTnnpigCMxx53NbqyqpYh2LZXHIy3OCOeOgI5FN8l1ikX&#10;ZtWMH7y/dYH5iR3IJB7cZ71Nb4H72QuA5G7a55yBkkcH6gA9ueSKcAYyu5vn6gM+4Z74/Q/hn1oA&#10;hFvkqzQr/CNvljcOOOo6EHPA6g9xRHgldxblVUrGVG7nPc9O3ORnHUCpo4WcNxgdG/eE7sZ9QP8A&#10;a6c89sYqTy5klIgOdnG35m3ehJ28DvnPNAEEaoqb0Kbj8qSKDwOM84x3OM4AOKWOOdipWP5W+VlD&#10;Lw2D0HQYye/XjNSGNivlg4Lc/Nh8hcnOMHHAGMYz9AKWGESvumC5LIwZVBGAcZ5AOec9sbT65oAh&#10;QzAbpJMNsBkcSAjOck9+nPXIB60/YWYxldylwV3ZGxcZAG8DPOeR3BGOoqQQSErBKRn+HPP45we3&#10;Tnj07077JI8eVfcMkcFWyTyPc4x2PrQBA6kAsH24bJ+bb1+h5O70PUGnKkYlwIfnYKQZFXLDdgMC&#10;R0wcdO5GT0FnyQFwo5xhQ5wvQDHHIxzx6nvTWgJXy1jx3bt2Dcg89D6dMDtQBCUeExghl67cIVVh&#10;0x1HY4PXAHUdKkSJWnV2fkblf5TnPOMnAPGc98eoGKkZLi2HlPG/mDk7i6hufusBk9RzyentmpPs&#10;uFxE3mL5mNu3gHK9OCeOgzk/KKAIwnDefIw3zblZFXbjb/tA85Gc4HA7U6MbgpaJRJt3KG2ZY43B&#10;gRxgHGDwMdf4RUwikYN5jjcoCruIUFeDn/ez6k++BUrQZfHkt95iY9qfdJ9CcZzxjk8dT0oAi2rF&#10;8rqWc7jtbAZTgjnB6cjnPJ55zTlWNlWJjhFYj/WHEXPDcDB7evA/GnLGYDGAVYFflXYCXXOB90Zz&#10;ngHgg9B1IdCqRsqHb5ZUbXyTk7gd3AyOozz74ABBAIESQqqxykybQBnpwW+h6546DBzzmpVVPtI8&#10;n7rN/ql/EKuAD3+vAbrxUnlGNVAUsdu1tzE9ycdCPbtnHahIIlJDbBtA+ThV6jPfGSADx7D3IBD5&#10;Mh+aZQ+5V3FJNvzAkc5PfdyMc9vZqRXDL8kablXO1SVY468A5IBznJ5GPWrMlo8iKxhXLcLHN0PA&#10;6/MMZ69Pu460z7NHG7Fw7N1VsDd1HIJJHY9Ae+M4NABJHcgsSJARIW279u85K8ceykd+cCoxIhG9&#10;LgDqWfJBBzxnk9R/ePGPfiwsEjMoMbFmAAMajGT2JJ2nkJ1xwe3NOEBEe1bhdzKDGFIzk9cZJK9R&#10;x055oAs6MztdwzW4xI3yxtuOAMj25/h9vbkmvqf9mbxyGjhiMgY4UblUgJ8ihc5GehUE8/dz15r5&#10;Vt4gxWKaSNm24Ikz3Oc+vXnOB+hr1L4EeJZNK1hbQSMQzqFVtvI2/M45wOD+GDjrQB+ivgzU4r+x&#10;jRZRgx/IqnpnkKc9c/U5/GvSvDEkk1vvt9u1NvKyfeORnp7EH8a8E+EniK0u7VZIZvlypZhgkAcj&#10;JA44xkDjnHtXt/gy882Eb/4ufnUjPLd8c9f5YxQB3ekKHj2xyIeVztAOwZ6HHQ9elTXNqXCoQFO3&#10;Gd3T8vcfjxUekTjYquOMDqN3B/8Ar496uXeCjZfIVl3BWJBx/kUAc/exknzf4fulZCDjtjrz+ZJ+&#10;WqnlYUrIT0PznqPwwehGT7tWjehwdmJN2DtMbcgZwT178884NZtwzCTz2Uei7eu7kdB9e/oPwAJE&#10;cqQ0Sbeu5kHTPGfp3+tNfU1D5K7d33kZ/TA5P5DueKgRGHysu4b+y47+gz+nPftVS8kLxjczbWz0&#10;Zu+cHBGOnryOnvQBV8Q6s/kNuOGXd88q8jjGcjgdOvoetcw2uPBfeWpUZONrd1/uj29TnvwKXxBq&#10;F2haBmP3iOflC8Dnt1GPoK5Ka+nW7SZXVfmBYqFBznrwOTgH1yMc8UAejaNqbOqjzSNvDfL93t/n&#10;OegrVlnaaFvLOFUbQoHyg45J46Zz7da43wzqMoC4G3uy+/H4Efl1xXVRP59uY1XHyhRjO5fU4OP/&#10;AK31oA8o+L1sCLx4iFVvM2zMwyPlfOTxzyc8CvCdZ0+W61KeYx741nHyqCCODgdcbSVJHUcAZHy4&#10;+h/iRGbqF5VKtHIw580DaGC9cZ+gHUZyfQeQ6zaWq/u2bc32grGvC4A6luckjp1796AKfh+2vJbO&#10;3tnLIqx5mXcuFZgQQQPcFupHU8nNdlpY+bYImK5CiLsGyM88c9+voO2K5q0hkibYkZMMfAzHyecA&#10;/e4yR645U59ehtL5bW48oBd3CqWbGGIBBPrwP/rZoA15ZQvB+993O4cnPGQB/s9+/FL9kWQ7Bbt5&#10;a4Y7uAW/Dr09h9OlMsZAsENwbnzG7EYVcDPPOOwznt05qaxBtQ00qpubAkDLgBgSSMY6dfpn8KAJ&#10;bW1QuI5EDbW+6wwd2Dj+LHJ5HHY/StCxutQjnUkPHIqFiWO459Bk57E9PY1j6fcN9skZpCoj2qvl&#10;/d5LL+jDnjPzcE9DtJDG8jbmXa3dYh8oA5J4x1PT39BQBJZRQkqjH92WIHQByQSPY9Pb1xViyMk7&#10;xfa4JP8AWDK+XztBOSe+Dz2x2PINR/ZJGRZFk3bpNu5uy5PGc49exHp1qRXWC6+zlFLK2xWGOFzu&#10;9Ocn045x3oAvXl1dWV/FbWx2tJzMzBWCLjH4Ek1YtJbJXhfa6QxR5nP49/TPGPbJqSx0+zuVRD/B&#10;AzLvjzzgHdkg8k5+mayZ9ReHTbmx0+3WRrVmlnuGcKsK7h1IPIGc49vSgDorDSyGjvpk3BwR9n+X&#10;hieufXP17jrW19kWbat4ywvHt81ZMD5cY6jPY/56Vx/hfUtT1jTLic3bLG8yeXsHzSrgcYOSM464&#10;7cYFdfbTpbyM9wFXy13Midm4BB9epxwMfrQBfWSzv4FtUeNZvL3oFGd2D1PGR1yOvQdKx/Aer3F1&#10;NPpTIWuGupSzMo8tsHsepPHT098A3rW6kububAX98WEHlyFm2rznIHODx7HuelP8K6SNDaaK1jC7&#10;CzR9yNwPGAPUjr6de5ANmG3+xy/bI1UeYw6sMnHpgDsP85rS0q5Mis8zFZPumRiMk8DH1/kPeqA1&#10;UzQt5aRllt8vsz8jYHykkfXvz74q5pEs0doGbcrEgrt7se3PbI/WgDTgvoVf7KFaTbmRZMAgYIAB&#10;9+p/CmwxSXFxHcMGRMbFVpB1J7j/AOvmqE+rww/bbu5IX7MrKu3jC4B9OM9vXPFRaJrxuNFjvhaK&#10;GbEkq/daIbcgkEZ6fiaANaXfo0e0BvKWRmkV1J9wB+J7/p1NW81V1vs294q7oyyksflAGOmfUg8V&#10;Xvbu4fS42RGLOykAdeSTn6cc9aoxMFhW6u7hVQYVQW5UZ4P04+uaALut3tyt1a3NlEvmhcxrJ8q7&#10;e+Sf4cfXHer2n65FeaN/aX2Tzt2R5MaqWwDxkE4+6QcdearaZI2qytbPJ5isBuYfNnORnjp+PA/G&#10;pPsktspjg2hVbK4G07ifT8+cnt6UAOluvtl7HGYlXModRtwpwrc4PbGec9CK3rd54LAvNuIbhWXj&#10;A69M+grk9Nk1B5/Me0VSseF+cfI4JyRxjpn+tbWn6tLNZrBOm0/Mo3SdMHAPv6+n15FAFiPW7S+0&#10;9rudti78eZKm0cEZ/DJHI71lvpdwNSaaO7kltvKIkbaR+GfTAx/+ur0JhslS2EQk+bMkcfVvUe5z&#10;j0qLXbeTVtNGmwFVWRd0xEnD8YAz9SOfbtQBUtILi0uWWBI932re0ka5BTueoHQdug9KXxXfXUts&#10;mlxTssl5ceVCYWVWRR80r5HQBenTkgd6SwXUoI5LK8CrBGv3o1ywYY+bcfx7cgGmw6L9hkZ7SNfL&#10;kUiNmG1mJZiw6euSMfSgDQ0hk0iwjsoW8wKoMwZflwTyeev9DWl/aMN1AskcG1cbl3fe6jPB6Dpx&#10;wKyrZfOw+xZlGCx8wDbjJJwSe+fQc/WrtoYltlt4YsNIcR+Y+7J49KAHfbPMaMxMqtv2NJIMnbjt&#10;7g459Kp+KftcsUYtbry4xL84WPez8HAA7DHvn6VfdH8/zCyr1PlsvL56jHp2/wAjOZPco1t5av5r&#10;zIG/eKFz6j+8Of8APagDMuJ5ksNkiM2flffwoz+fQjn0/Ws6Oa/jtHN8jMkkhRVViuDk/IB06j6k&#10;1pXt2pKSsVHzbmOzrngHjt+HI61R1jWkS5SFJwzTbTuK/fywHTGAMD35/HABn3kjXLM81yfLQspi&#10;DFV6c/dPb0HPU9qwXuI7qWaaztl8mORvLeSM7mGeoA7cHrjJ7es3iC7W9X+y4JVXeuJFhXO1CPmO&#10;TjBzwMdqaIYhcbFTbGShkRYNxLZOE+9wCSSc49cd6AHWdraW+nGW9VVkm27jjPl5HIXIwR+J56Vr&#10;aTp0t7Z5ttssKjLSIzFWU8cH6DPTAPvTrW2Eaf6HHFvhLf6uYEHPAK9yAfTgZ9eutBbpbhBYCOOM&#10;LtjUDaVXb97b+vXOc+lAGXJpi27giJlK8Hy5Cwz0IOSD69cDOKvaezGcyKqMrRhSqsR1GckjqSP0&#10;ArQj0y1vZ/JO1/MyV3yHHHGccjHPbHHp3dY6JGk6/Zj5eW+Zdo9Md2A6f/WzQBLp5e8lSZ7eSNl4&#10;ZvOHPUHoPp19BzVtoH892fPlh8csB9CCAenTnk5pz2hhfzImTCtnnqRjr355NMjE9oZNrssShixP&#10;zBec9ece+OvNADxYrv8ALa2DZU/NsVlxxgfkTjp+IpyWVhC8xlihZY8BBtGR8w7cr3PofpRDd272&#10;f2v7WGRSzRyRqh+UrwOvP5du1Q6feac/mfYMb2kaVldmVixPzHpQBJMlla3kePL89V+TrlR1x0OB&#10;07CnDXLW+jZrC0RkkUrw3+1yDwM9KrjVw+ttZfZm2Qwh5JtrBWbcVCK2cNjBzjgZHHSqSTWUN4II&#10;FTy/OZpJY3KscnPr14PQjpQBddlglXyYJEZudikjHY+u319+tU3uRPfKk90rR/L965G48cnO3qOR&#10;1B9DXM+AE1/QdJXTPFniO41G++1XDvM1vyytK7KmOuApRec9M+tbcOpRsGtb0NG+5h80YWMLuJzy&#10;OnzAcenAoAuoTHeNFcBsKp3TyONoUdw2OmcgjA+tZdrr3h/WraPWdC1MTxXEDm2uILgtDJGSfmUk&#10;dCfTj3Fc/aa+fiNp+saVr2jT2UJup7BrW4zC11brgiUMuCFb144B+h0NL0oQWRsdLtktrcKEV4XV&#10;9iIuAqjsMY47AdKAM/QPGGp+I7rX7fUNLNvHpGvXOn2Uy72+0JEVVpckfJ84YYzxjr0qTR3sdKtJ&#10;Gu9Cis7eNpJWhSzXap/1rvlTjB+Zjj1OQetcz8RYPiZ4c0Dzfgh4c0iTU9a8TW8msXeqbfLtYJGL&#10;XV0UD7ppCkYULkHc+SAoJGx4v8NDxp4A1Lwfq/iSTTo9a0S60+4urFE8wfaLaSEshcn5gJMjOTn1&#10;zQBneGvFjeMPFHh/4l+DfFttceDb3wy8tvHZSDZPcyTRPDckc7o/JI2kEHO7IIYV03jy90q4bSLK&#10;+tLqRLi+WSwYWbNGswXepLL04zgnjvwcY5LxrqHgn4I/CLWNbubyfTtH8N+GzJLcafahms7OCEhn&#10;ESH+GKNiAv8Ad4zwK2dU+L/gLwz8OofH/i7WrCLQrhLU299dudp+0Mgh5wcFjLGF6ZLd+TQAnivS&#10;9S1PQb/UtL1NtN1PULdrf7ba26mSNsERsMjawXPR+/AyMkUfEOleONf8BtomieJNS0HVrq4jC6vY&#10;4cxshVyzKdq4ZIypHT5utcj4x+H/AI38TfHLwv8AFXTPGbL4d0vS7yG60MWwUO80capMHX/WMWXl&#10;WxgYC8ls9l431fxfpUWm2/w68Lw6hJd6rbx6xcXW0JZWPzmWUKrhnfIEaqvOZMsQoYgA2tagshZR&#10;f8JRLCY5rqIJHcL96fdlMEjhgyjHuB6YDtQja5s7IwaysNnp80j6mkm1luV8luhIGCrFW3DPAYdy&#10;a2I9Qa4hWOOyjm/1fmGe4CtkgHd83GRzgEjn0o1G0vmlW38yF9PaF1u7fyRJncAADycrgHKmgDnL&#10;6HVdSfSNS8Pa9GtsvmG+XyRJ9rt/J/dlJMjYVco2SGyCQcD5hv2dhJaR3FyZFm2pujVZRGzMFJOW&#10;2/MNwBGQBz3ArHtdKsNJewtdM0O3EEUf2eNlV91qqbSqnPReeBjHvjiqfjz4hWfgG50vT9V0/VJP&#10;7U1L7JHcWdmJo7aVgSjy7fmWPIwXwVUkAkZFAHReHtP0uTR7e6t9P+xtdxLcyW4Ijkt5HHmSbgq/&#10;f3fewAGyeuajjtNTg8Vt4buG1Flng+229ybUfZ4PmVTBuBzuByyrtOQW64rE+GHhTVPDOma/4W8R&#10;+KZNT02+1S4udJE9w7SWllMA5ty+WB2yFwjqRiPavBXJ62y8QaRHrb+EIFuJLyxsILlhMrMBC7MF&#10;G7n5iYnznBzyTyKAMOXQfBuoeMrPwpqkIk1Wz0/+0reSaJv3cTu8XyycAtwVx8xxjIAwa3fEPhOT&#10;U7EaXpl5dWKSKD/aFjLtKMr5CdDkMMg4HGD061neKfEunfDvQZvE+pW13Ja2+TM1vGtzJAjN80rf&#10;LuYKDuIUFuwDEYOTZ+O774j+GLp/BXjr+x7iz1DynvYoILiMooD70JUrJG8bK6twCOhXBwAdrrPh&#10;2O5hsYnuUkkW+jlt4I5jEy+Wckx8HOPT+6GHpTX1nS4fEX/CISXCTahJbfaYbFplSRoAdpkAODgN&#10;gH3PuarafZ219oulv4i1S3vLqFS9rdRxCGN5HUglUVm8sEH7u5h1PYVz665pfiufSfGuh+Em1STR&#10;9QureRWjWG7sD80U23eUBAPJXIWRCrKW+UkA6mx0690SzuDqF9aMftTlfLj+by88BhkY25wccN1w&#10;CSKyPD+oeD/FWtXc3hJ9Nvr23ufs+qLBiOe3w20hsrnj0Bxnjg8Dobme1Syutbs9LlvrxIfL+zqx&#10;QuANwUZAXPPXIHPJABrL0bxPo9/4dm8Ujw1rdibdGFxY3WnstwWGCSqKSH6EBlYg470AWb638S2H&#10;iLTYdK0y1k01twvpPtZSWEYXaVBBV04wwyp5XHU1eupfs/iC4sz4ck/f2/mQ3VvGuJJFwTE3GVO3&#10;oxIU4IGDjdn2d3bX/gmTxVoun6pq0d5CtzDYagzxSOwAZU2T7fKbdj5WA5HqKoMms/ECWx8SaLq/&#10;iTw3KrNFcaTfaesZZ1OHSZWR1cZ4WRGwwOVYhg1AGjrqaT4S8ONfzapHorSfvGka3/1TSP8AxBSB&#10;uywXIP04rU0rQre20y6fw80MdxcXD3DtIrlZZThSxXIxkjnHX8TRt8Q3t5dC/wBUtbzS5IFiNjHD&#10;8ynd853hifuk46EH861LTxDpEcNr9hikurOaT7NuJLNG6hsls/N1G0nnnHY5oAhvtCvNZ0RX8Txr&#10;ayKIzPNZk/w8nDFumfXt9abf2l6U+xWMDW67w8LQqX+RXHykEdx8p649asWmp+JdRudYsb7Q7YWE&#10;flrp14swk+0qyYeNoxyhVh7gq4IOcgQx3Pj467CkvhmxW0t4Q8d4LxhIsmdrx7Bzjbzk8HHOMCgC&#10;xcWFhd6quqpP5ckcY2pHduofdwFdeAwyfTqKyNHm8Rytqn9saatxJa6hKtisalWa3wDHy4IyPmXI&#10;JBwPu/MBq6tpfg2HU18XalYRyX1u2yOa3370DjDKyr94cg4IODz2BqvbJY3WrSa/ZalNdQyQrE1v&#10;b3Q8kvuyW2Ho2DgkHOMcdcgFrTbyxMkk0awyTsES78lk8xF7ZUufXuehODV3wldeIYfB1vP4wnsP&#10;7StYT9t8hiYcq33hgZUMuDjGVzjkYY8/d6Zq1rNNrHhfSLSHVpJIopLi+jJWaESKXBZPmPyZwpwN&#10;xAPAzXc6RGlvbSNZxw7pDuY+Rje3T5sZPQf/AK6AJLy1jur21mljwIbjzG23RTYdh69Nw5PGMd8U&#10;68aRoJX0q1gkZeYZGk4yO5OOOM9DVHxQ15LALeO8W18yN0j28NuI4IyRyP8A6/asLwrP4y0mw0vR&#10;IJWv7W1t/I1HUNSJjmkdIgvm7c/MXZSxPAHUZzwAdJ4r8RyaJ4TvPE9hpU2pi102S7jsbMhpbnap&#10;IRPUnGB6mls7mK+sodajtBEs9msk7PC3mhCu4DGM8ZXgg1habqnidvHWq+FbzQfs2hy6bFcaTqlq&#10;yrifJFxFIMg7hmJ1IBVvnyQRgsh8Lt4c+KL+N4r3W5v7esYrLULeG6DWME8bExXPkk/u3K5iaROo&#10;CbuFUqAO03RfF8Hj2bVh8SYrrRb2xBj8PT6XGzwygYEsU4IZVORlGDgk8EdBnab8HfGmrWlmviP4&#10;watHqGi65LNp2o+H5Ftmmtyx8uC6jO5JwEOCCoBwrYVgDWjcfFHwpYfFO0+FOv6Vc2eqalatNoV/&#10;dWR+yX21WM0EUy5UTIqhjGxUspyu4K2NzwbceE7aw1PVfD9i9v8AaNTnk1DzIWRnnQ+WzYPrsGMD&#10;BGCOtAFy5tkeVp7QZQqyfdPyn2bt9K4PQvCieBbrXZH8Uaxq0uq3b3tvp+qaoJkgYJzFbhhmND1K&#10;citz4g/2d480P/hC9I8XSafqGo2seoac0MjRyqIponDkDDbN5jVh3DkHjNYvx10nwbdaHeeM9Z+G&#10;beJrvw9i7g0+3sUmucpiQtbhxy4XkAHLEbR8xxQBx/wR+Kfhr4p+Jb/w54q/Z71vwb4k0SP+0fL1&#10;zR4ZI5mkbymntruLdHITsUNgo4G0MO59AW48U6b4k02zt/CrapZ314y3l7BcogsU25R2jcjeMjDb&#10;ckZGAe09x4iiu7jTkOg3jaRq1io+2CIrJbPKV8tZYyA6A5wWxhD97AyQ6Hw9beFPCq+EvDOq3Vu0&#10;MLrb3V3cNO0e7JVsyMxcAkcE9MDNAGx4igvYrOSTS7+C2mPPnTRblPsQCD37GsC6s/Hdxo2s6dpH&#10;i2zN3Krtpc09rlbKQgkJIAx3KCc9Accc9azfBN78eprXSYfiTZaXti+1WWsSafKu25Xav2e+jBVS&#10;m8ghocfKXyMgVoXVjp/w7mvvGUFvMLaSLzNSt7ePd5zgffK9SyjjI5IGMHgUAS6VbT+MvAGn2HxE&#10;0K3GoNaxrqlmJ/OiW4A+fDccFhuHTAPtVDRPFuj6v8RdQ8E3GgzQ6poNrFNY3d7bjy54pFZS0Ldy&#10;pXaw4IyOoORRmMw+Kum+I/CWu28yajYlNU0qbUNqvaA5W7hXB+ZHYK2PvLJgngV0U39h+I9JbVrG&#10;5km+xzSJ5lmxEnmxH5kBHfIwR0/CgCj4Z1Y6TZtovjHXbW6u21OWKOTzgGkWRy8SMONrbW24zztz&#10;3xW1Pdy2ohtdM0yO4gU+Xcx+cCwiPcZ4IB6gnpmuMk8G+DfFctt8Q4TeW9zqGx5mVjE0v91JEcAC&#10;RCPlbAdD90/Mc2L+38W+HtfuPEdpq9xqFq2k7b3RZdqzSSIcrMjHCqW+ZSMAHIxg0AaXh6+8M69b&#10;XnhnRrIW9xpchtrvT5pCpiVvnRsd1YE4x7jjGKntYrHRfCn2T7V50NruEce3LBVJ+THt05z0qay8&#10;W2Wu6BZeKPBVtHfWt7t+0M0ZSbaMgqQ2CGUk/K3QZ4zXL+NdG8Zapr1r4j8A6jb+Zp5MN3pV42Yb&#10;2FiNyMVyY3HVW9eDxQBueCrfwne6XcePPBNvD/xUEMbzTJlRKUBVWZf7wB2k9eAD0rn/AAp8Rnu9&#10;Hu9N8TW3/Ez03U2tdYhT7sCMSY58dShUj3zn0qxquh6p4Q0uX/hXvh6O2X+0GvLq1aQlZsnMgQfd&#10;RmGccAZ6+tQ6v4isI/EC6fNpcMMurWJFheyrt86QAnyZDjIOM49ecc4FAEvhTRtL8K6LLoUmr/aL&#10;JdQe4tV6fZ9z7xGuD90cY9Pap/EcGpr4z0fXokk8mGZ4rpWbAMbocNj2cJ+Zrj/hL4S1JrfUbeC6&#10;e2sXvt82ntOZZILsE7wrtz5bIEcenI5rsoNRudXj1DSvFGmRwG3l8uNv4LiJuhBPfI/T3oA6Jdag&#10;ngayjljkkik8uVomztx047etQy3kEJLvJjs21s5ribzVtR8KprmqaBHDcx/Y1eNFfcRcIPulQD2x&#10;k5zW5Fq9jqui2t5FeL5OoQJJbnJG9WTIxyBjFAGzpV9b6xDFqWlal50DMRut8MCwOGHHoa11mEsn&#10;2edi25PlUKM9O+K8z8LRah8O9QuNLgniuNHurwSQ7pCHtWkY7wMDlC2GHPBYjoOfRrd1EI81G3Fe&#10;JD2OaAK9xp0V4sjNH80Zx87nj3rzzx34aZx58V0sm3dtXA446Z/CvS5mVYh8zSbuGI4xXC+LYXWN&#10;rJ18uMnJ+cnpn8upoA8T1DTksrt2eXadxywO0nJ+mPfj1rc8MXYUxyHc/ONrcDp06VH4t+yRzSSS&#10;DCjhPMJ7f14puh38bQgJA2X+VW2jqTjP60AeneGNRtjIVaUbi33S3X14/wA9a67T9SjedVjmViv3&#10;o17H8q810fTroS+akhk3NuHzY49O9dtpatZ6ctzbWy+d0YtmgDtoiksXlxxbWPPT9avWLLC+yf5m&#10;6jjFZekXJksY1ndQzLyP6Zq8lnItpmBtxA43HrQBrGWGaImJd2B8y1TnjEkjCNsYyPpVbwsL9LuR&#10;r2TCs3yjHWrk8fm3ksaDp056UAVrgyLaqVG7accd6fbxs5BWPB+nWpYQIx9nkCk57/55p1tGI77g&#10;nb6elAFqziZUMcifnUjxjy9q8cUnmK4+U/MP4aWd1VFKkk/54oAhENwP3ZwWzn6VYtxIGO5sVHDc&#10;tI527amUBRuVfegCR38tR8xH4VlyGS4uSTkKG6GrTXcjHbj+LrQIUVWlMeCcnrQBQnI35+72+asT&#10;xlNnTJI2bJZcLx05rcPLncen91q5vxonmWDwkEdfvfd//VQB8n/tJeAG1mOYgDkO4fb27D8+1fnx&#10;8fPBUmkahNIi7fvRt+7AH3uOpHv74Nfp78TbGeWOS2lX5VVngaQAdRkjjt+ua+Gf2oPDsf264dYR&#10;HJ82fMG7uCcevC5z2wRQB8rtDLtBRccKVyc7ueck5HbPXvVOQSoVJO0bgxXhgwzyMA9eB9K1rqDY&#10;zRMGAztbchPHJJznr8uPqPxqrNbDb5bkZCgNhSVHXPI+p+lAGejSxOqrHnO3g8ZABxkdT9fb6UCZ&#10;Nu2P5fmBUeZ/DyM9e3A4Ge4x3la3SMs8Z2r5mNzKdq/KTw2PY4/TvSS20sgPybW4G5vuvuGMY4xy&#10;OMf/AFqAGzTGN0Mu9fvAxvkbl256MBjuO4PA70KRhJDGx2Ny3ltuGOwxjjP6YpzW5kl2MN0fIZVy&#10;PrjBGe3J9Ka1pJOBvRfNLfMyvg9BjsADnjqOnJPSgBvmGIeTvXKnBwNzdPb3B7HPFPeaR3yH4P8A&#10;CHC445wN2ceoNKYZVKqzrlpP+Wvy4X0IwccgkDGf0pDakbXB3HI3bGB/TuePQD3zxQAsUiRrtiVv&#10;lGcJJ1ODn8+BQWh3bjMqrjG5ZCOTjr8vOP50NExDIIW+6Q0ed3AP3SMDHXrTmgeIYZHXr82wkcgc&#10;Y7//AFzQBGXdGYgbn5yz993r2x+HalbyFZWEuxd5VZBxtIJGOmP/AK9K6nYqyKW2qwBDcdenv/nm&#10;hYHDmNnZ2ORuPuucY6j8KAIzcOoRpAAxUYGQBgN3A9M0GVk3ecPkXjPzHjP94kYOPpnvmneS5j8w&#10;fdXj5vlz7e/I/rStHIjfuQBwSfmz0HHQfrx9KAGLcOw2vNwrfKrbsng/dHJxj6de9OEkkcexEaNm&#10;OWLJjgjke2cjnP4UCDL5WUqzbspGOh9zu4zg84PQdM0SQRRcRmPbu3Bg3B5Jz8uRnt+GKAGRpJO+&#10;4QSNuUBmAYkA7vqcYY0rvLuEd1CjFivlo0Z+9jqBnnoOcdfqac0BlGJVLbnYFmcknnoPTv7c0eRC&#10;6NC1r93O2ONcYIwVG7IzzjsTjIxg0AMEsRKxGRVAz97JLjOTgY6+3tk0sM0gkXen70t/zyG4ruyr&#10;Dtg8fMck4H1p2zdwZjtViF+UsMcAjPXOCT9T9cNW1uJo1zEu1s7v3W7OflGO2B8mT0AHfJNACCeK&#10;WJ5oUfy1XO/cPlUjIzjj8RwCueMmgSPG6yLlQMMQpGPY9fXHI+lJNHG8aME3Rqu5WjbO0EZH3eo/&#10;EDA5xTkjUpnduCyEv+5/jJXJ2gcqCB14P5CgASeRMsJVjXcBt9VyRkH+9kEcc8gYPQOjlJZYmSQt&#10;uWMt5jZIPBAA57dP/rVCIthUu7NiP5tucHABAOeOvXlRg9R3BD5RVo9+3cQGMf3sZ9M46Aj0OOMk&#10;UAOM4m/1crSM4G5trMByRzgcjGc8j7rZ54pttelo1V5PmkwdpXl8DdwCcnoDycE9Oc06RW3YUvlc&#10;BlkbsWxjJHQBl6ZHDc8UJalz5Zkbc3H75jyR/Cc/Lknqc54IoAcLieCRdqvu2hvmVVbkHoe3HPOc&#10;/KfWhnjRSZHwsmQWX7znBycd2wAM9eevJAjWJz+68phvddy+WSWJzjACk5Kg/maNrGLzQRJJIcHC&#10;jq2CASBjJ2sR9O2MUAOaRY5W2lju+9hsdSOMMQT/AD+oBwNNIWBYcsrKCq8uCM5O1ufm65HI69qF&#10;jG1pYvM6FU6KAOpPJbABz2xjHfo1bObBO1VX5Qu3Hy8hcDjp8vZuAeOlADo5/OZf3zbW/wCWcLBt&#10;wIPAxwM7jgE+59Kd50bdZN20FjtY4De2cbRxjGc8c00q5hmzJtMhwqqgYnPfHPPA7/jQsapcgogY&#10;sDtBxwdrjjb16gjryBnpQAtvMPIVI4V2ttHlKpI5XO3bzkjj165yeTSrMzFiOdisy/MT0ByC27A4&#10;JA4JPQk9aI7UMit+7bfztEm9TyQQc/NgYY8YI68c014WA2LuLHB2qScZOQ24fePIJxjGDnHOAB5U&#10;tGEX7u3ESx5+U5zk8e30z1wCcgmiI8+SEMDISpVflRtwIC54I6D1xk/Vsj7kabO3dGw2szMe/B6+&#10;nUDIBzjplDF87Lt2ylyq+axyfmBB5xtBwPb9KAHw3DbY3B+8x2q65GOecd8kEjrnbnA4y2S4WBGM&#10;aBESNmkCsBtPc4bBOCF+Ujk8nqKWSEh/lfd82/czbWIz1AGcE5GBwOnUZoFvIP8ARUyzFmwAoEn3&#10;sDHPH5cZA75oAcgkTdGLOQsrFWXyV3KchsAc455wRnqaaJHij3Sr84fKs3PzYHHYjng/jQLfLbfJ&#10;/h2q27crZwcZHA4HJ4xk55FAt5CyTFfnIJVvLztxg9MH5dy9SSBntk4AB5mVPLEPDNg/LuXg8KOc&#10;4xtOOhOB0OA4T+UqTrwg2hZFbcxO7apyQPXHthupyAnkn926fKTJ99uMLjuO/wBTjOGxuyMKsU0L&#10;+cMqyupDTc7G4G5sA45yc/Qc9gBrXHmRqj7mVApjWNgcjb7A5GOQeBx6g00SGaNlRd25tu5W+XPT&#10;A9TjpyOOOtOSIhkjA3cqNuWOeBx8ue3GOOeuOtRYVAQx2qI1VUkUsMevIwOc9sd80AKJXuU+7Izs&#10;P3gVuWGBgDggZ9cnPI+qJeSlfLMi/Ky+WA54zgDGTnPyrzzgfXNMaHKsJomDNyQVKknAzknB/iyO&#10;cemeCBoxnbP8xMvC4UY6HPBPQHp6rjgjgADdS7N8obDZbzGYjjBLH5iTn6gkD3qQuC3loQo3AfJ9&#10;Bxxz94d+cg1GilHWSdtpX50d2AGRxwcdueuTx2HNN2pjyo16ELiGM4AxtI5PXHvgHp6UASrdLcRI&#10;uPMBBWSMHJzjO4jaRnJUn2Az1psVxmTfLl1Vk80uy78nnd19AAOARu74GGbDLCi/L85yVEmccgKA&#10;uCSc56rkZAwMUAFWZhJnYrAyqSGjHHQnHoQDk9R0yKAB7jMayyPsYxrukkHMgCjnnnngj19Rk1Ib&#10;qeCQjEkcnGIzIDvw3PUjIBzjJ7YyahjiDpteRdoZjhWxkFm6Lw3JxnjjoehpoWUJ5UqtuZPn27mX&#10;dzkkkYX0xkfTpQBKJI2iYhx8vCHleS2fTjg+vpg4pGvlunknbyo1kbacxn5MkE89yFIHckHA9o2+&#10;0+b53yMwXMZ27fcHOBx8xHTgDpzgDRK7LEYZGXpukycnJxnj6e386ALAdVZQGk8tjnb5mxYznkgY&#10;AwD1GcjcOpzUaXEr8/aOhxubjP3SMnOeQSD6jd3wKbs2O0js33fvKp3EZ78cDB4Jz/LDZYhHJuj/&#10;AHjLIyyAIwUcY465GOeCOMfiASC7ldEeGaSPzM/MsjKuR9w57YGOvTjuKc06H9zA7DEYEavt4xgZ&#10;+g7AYyAMZ5qMLKJRNhpHy3UDdtwfU5xkk4Bx17DhoibOS2Vwp3LjscH+p78qRyOgBJLcJhvJ/wBZ&#10;tY7Mn+8eenPBBJz2wx7UvmBWYfY3dWUuq+YVypZjnGOevJwQfzNRZCRhZY/mGGBx8q9Tj5j93GeQ&#10;f1pFi2gbI2fyf9YyfeXA7nJz35HcdR1AAtxfeSAzXCszHc0jMSABg+qk9B64HI4JIb55ys8mXh3g&#10;KrZKhsbS2cEfxDtnvjAzQ/m5Y7QwPAaNQn48D68Ec45JzUbidyzc7to3ckhDnG4kcnJxx2AzigCR&#10;nUJtljfcrHc8rLnBH+0ehC4OOCV4oW5WNw1ypwp8xsyD5uxJx0HGTjjpz1AgccMuYTs+UeYCSuR8&#10;wztyeW45wep7gOEGGLSREqZfmMe1SQAckj9MYI4A6c0ASLcPEqxnzHC/JJsXIJK9MjGeGB79O1S/&#10;aZlRvMXcwdCo27eTnPQDbng5HQdQap/Zy24Mfm2fN1OcDnAxz9cA8joBmnRoy+X+5XceHXnKDIwM&#10;ZOQPp3xQBMJ0P7nzm2KvzfPlQuRg4BJI6dcjC4wMUG4DFSsaqGwdzJwrHgdAPboO3PeoTGw8nzMj&#10;5f3jZ4HA53be3PbjHAOeGyxRrtQhjuXDL8u44z0GeOCe3vQBaXUn2b/NTbzh1k4XOSRghuAGA6Af&#10;jgVJHeTRmOQxsoZSN5jG0nBwD1x02jHtnPU041kQAKqqWGWjVv4s89/cjNMaKJisbBzuY+YYw3Pp&#10;1PrzxgYz68AFtr55XYqGbcpG2RV/d/LjOe3XAODkAcc5o/tBxGUErOq8Dy5MAfN3Ocgkk8f73tVV&#10;cSR75Z9sfl7l4BK4BPfHrjjn8xSMhJJlCA7QV3MeG2kHrjPIGDyMjjOTQBoy6mksfmrI3zIfLkWL&#10;5l55425GM+uOcEmo5r5iW3kxtN8shLHPKKckd/lyBt6cc9Ac8o3l5GCrR5Voz8zY6cHI9OueBwOl&#10;B8uMeYY8MA3ymQEtzkjGcAZOPQdqAL8+pRiRpQylY4yylWXdweCCwB5IPXjPHHACSahNKgyG3MzB&#10;W8tsf7o2n8R1zgYIrPHmJyW+62Cxchn9+Bx/iT70HChjuXayZYtH95cYznqfzFAF8au0b+aZABgb&#10;m8sYxtwO+MHPX37U4XoYFGlKbiuGjPcE/MPlJzyenc9emMzgbQQN3ACtGFA5XJ6kZ+YdPp1FAdjI&#10;0SbmOcyLtPPXJ5zn8Pp2AoAvT38mFXbIvzH6M/TnoevI44DH3pralIp8gjjp5aL1A4xghtpBPPAx&#10;nis0ZBw23Ma5/dqXJ/8Arehzg8jtTj5jny1O7ILBgpweo5wD3OeucnpxQBelvVdthhV3j/5ZyLgK&#10;cEZUDofvY45I6A02e+Zol8w7oW+b5k3KwznkMeMdc8nBzWfuJjyvyhlznoNxC/ewx9O/QN7U2TKD&#10;/fbO5s85LDBHGRk5+Y856+gBdF80Z3PbHcV+ddoDEhtxwM+px7gDtk1G2pKeS21V59NzDJA3Ajn5&#10;c4Iyc8dKozGPePKmO1V+VNx+76njOeg4PY4HFMkRjIrj5JBy+2M4XkEAkDngDtkgHmgC1Jc7YSbe&#10;RkXo0jE9+3HA4O08evPOKSfVU80pGW3MTlflA4yc84xntjJz7VSXzYTuAVSJPkHyjGCR970+n1+s&#10;MhEas0gClh8oEmc888d+MHHJ5/IAuPqLZWNouFX5CrA9cbvUtjoentkVDJq0sUvmSsFjt1Pzs54O&#10;ckE5+XHy9ASeDxxVVsw8SRbdp2NtQdie2Mfj9Pxh82VZjKvl7o+Fb5WznO7AByenQE44zg80AWvt&#10;MhQJDMAV5mbcTt6YOMZJAB5Jyfc4qP8AtOUhizSNErfLuDEHkH+8SePyJGapmQyKscZzjDR+YCM4&#10;HBPcZHP4MeduajkYN87/ADDaDuaRiX6enJA4Oecc59gC419Gu1yyBsYVgoAPy4A6k4IA498+tNe9&#10;i3gNII1JULluVUgdz2Oc/L9e5rPb7r7om3hiG65z945Oc4+6cZwc89KjbLOypH8rffXzBxuwMY68&#10;DufXHpQBc+3yy/LbXLbl/wBYp2FhyQM7888Efh6YorNe8aD/AFNr5zZIdMs3l4PbLcA5+n86KAPC&#10;nUiNlEZG5SJFYnaW4HyjsenA/vDjNIkSsN7JuH/PTaMewHHHAPpwOOuRajt9u6UEg8fKGVRjrxkH&#10;gH1Hbila3CysIo2ChsZ5bJ7YZeTxjjnj2oAhVVUOzsvKkY4BY9M/NnOCM/T2qQQNt8xg67WAY+Wc&#10;E8Hd3Hb268dOJlgyiq5BVs52kkADGMevI4P9DTkg3FcLHuBUKEzgsO/5jJzxzxnFADIrUwr5gh7Z&#10;jk8s5x0JAGM46Htg81PHuRFVnCgKCVXhSNp5AHOOSMk46jnGaVYv3iyjywxbcu5jhhg5B24J5A+u&#10;ala2KxrDHBt2nJVG5c4HGNo5C+5yeckkkgEQQTFlMRVF3c437CdvzgZyPZufU5qRo40LOzjdt8zb&#10;JJnauD1OSCTkj171MFS3VmZ9pjXAkJBIxuBHPsR6dM89KkVNzLEZiGViAyseScg8cc989OffNAEK&#10;QOW3oisOTGzZ7Y3MP++SMds1ae2CxMscrful2urg4Rucrz14PfjHUeimIyDCGTdJw2yNlBHA54+b&#10;HrjpkZ65litpZCpdflALfuSxwpz24HXcP4R04oAaIEA+c/MEKqZGVuR0AwB175Gc45NSCzjVXRon&#10;Jb5drQ4C/wAI+XHLfd4x696sRwSBWkVty7fvCMkLwTjI4z2+tTJC8ZVsA5X5mQH7wAyOP0PufSgB&#10;AhQmO4j2k4GxmPyLgccE98decEnpzUi+aqZMjbV27v3xBbOR0PJyO5yRjIxxh8UJTcrKUPo2cHq2&#10;VxnJwPbqO4FWHhBVk3BCu7czZ+bnPPJzwcnGQAV4oAhhtyNuwN3VTuyDg9DxjPuASec8GpDYwpuV&#10;IlRNy8FRtjXIwfmyep6+vfNWgiKWeKFlU/MSsZO3tgnAY5PHHf2qZIWzsUeX821Y2YA+hOMKCMfz&#10;96AIoYEeeOO3X9421tqueF7bsnL9VP05GCalW18x9vlER/IGWSM4OOCCMDoM8djjuSakSCF5ArWq&#10;iNty+W6n7mCfpxjH/ARjGAamW2lRVZ1/1isFIwccAg55z16DHAPHWgCGNCVUPO3mzAFWZjxtzyCC&#10;M8jncDg9NuasC1M5kIC7ipK4jLunIGXJz1ORyCM8damigQxtIkccjMuNnmCTJUHAGe3XocYHrUqW&#10;42eR8z/MxVWCx9Ow46E+mfXAoArQpE0W5ZI1XaCP3uEKkce2CBxxwUwMcVM/leQWT/VsoXbzlQRk&#10;DIYHt3JzuHarUNvGzRICWjBAdSpYLk4C4Hy9F9c47HOakgR3AuEj+6oZcrtAOcYBC46gjvweSRQB&#10;Cts/7wRSsVGSzZOzqc5A9MHt/jUkUciPGYrXDeWpXauAoJyOTyOcYwPqasR2DOuTDu+Ybd247ccc&#10;Zz0wMZHOMEHNTRW8Y/eRx+YVk3e/bILZ+905Pr1IoAqG2DRYkdZFRSpYrgKuOOjdDyvPIOeOgE8d&#10;k5nKRu0bc7SqAcjqSQOpzg4/TvaSy3RSbpflPEhXjcu45PXjvyfU/QTQWTB/LZ1DDIkQcAcH1GcY&#10;5z3Ixx1oApx2sskXmF1WEL8i/MApJPGDkYx6/lyaWCzYMqxJkPtAbBKMoA6YPrg8emDxmrosdxZy&#10;3zbQvyyDK7c988csMjn9Kkis0C/Mv3uCqqq5IBO3BzyOBgfWgDOjtgEaJ49rFcTLtXIYsWJPTGRj&#10;5sZyexNTw20JjVAPmZlZ9uVyoGFwBxyT0OBle/GdGO0OdsUjv82VZX+4AB0Jzhf0JGc0v2Evk53N&#10;tyrgHAI27cH1H9BnHGQClaWMBGxBHJ93eFGN6ZyDt7dQSO+O1PhtGZgUcJgMx8w7jnI44JAHoM+x&#10;Ga0I4FDKm8tGDgbzzjPBA6/w8nt15xRFbcbCG2sRuJjyOehAx04wOvYZoAowaawEbeWFVVVgvPy4&#10;/wCA4Jxn8uD2qU2kSx7iAycYZGJHH3lBb1yPX8DnN1rItN82fm+Zl24GC3oODwGx0qRoPs6q+4KA&#10;B33ZUfd2nBBz/LbyelAGeLON48m33eXz/ECmR8wByBxtUe5/CpE07ajQwqqts+8qfe4BIxjGCVJ7&#10;e3AIq49kELq7ZYsxJkZj8wOCeowfTGBjGaktrNMrvThuQeV6nngEfX1I7c0AZsdtHnz9zYkZiGlw&#10;wVfUkDPUHk5Py845qSOIbTNCm5drOTtHGB947Sc4Udu2Pw0PIKKqhsttBKq78nIOecnnOeAcb+Se&#10;KVrRvKaMryrDy0VQVXgYxnk7T7nOeQO4BQijQbkKSbd2PnXpjHzcHIzgfgc9uBbWMrMgTcDyy7Q3&#10;Gwk9uegwx75rSSycHYxdipyuxd3XHI9s47g8c0RWcXyrhW3D5fLbhl7HPqSPb17cgGekIMjLGC+V&#10;zMgfqM9+3JXApyQu4X7Sv8I3bgQu0YyOT0x6H1zVyGxY4UwR7pNojbp9Nvrjrxz8w+gm+zoOVt9v&#10;zDaqsDnJwOQOeg744IyDQBRgsBnDQybgpdW27T7thcbcgDp0zye4BGpUBVyxYrxICdw7ABgcA559&#10;/rWkLKQfcU/OzEjeVzk8N25HOe/PQHOXNZFX2Qxrxn7np1wc9fvZ56Ej2oAzXgfHnzFQjHli3DZw&#10;cZz3xwD17dc05LdJWwoA2sB88nB+c8nk5ORgjjpx3zpLatIy+UGxuZlPl5ZjjIBPVeDg5J5Ix3w5&#10;raFYziQyLwzNw24HqMnoBzn0wvrgAGWLJnkBkRuCpK+SN655GS3A4Y9M8Yztp0VvIxJaLCbv3isp&#10;j3jJ9D0Pvj+taPkR28+xp/mXBOS3y4289MDru46g56nhXsYt+1LcMqswO3oBtwB24OGPTHIoAy0t&#10;wWYSDLswDh3GOmNx5zwMkAdMkemJFszKv+kJlVDFvunbk84LdDzwfXrgA1pHT1c+Y0beWrgN++Zw&#10;pGSOQOnBOcdOtEVisbbZCfMXBZZMBlIHIJ4xgr16Hd0PWgCh/Z4ZVeRJNzbfv/LnLZ3HGeBk49B7&#10;5pIY5Nr3Cq251JjVJNrKMcc92yo4PuM44rQNvC5VVH8WWZFChSCOOhz2HX1464cLXefKjG3dz5fl&#10;427iSRjJzge+aAM6S1Yt9rkDMGZmEshLAnpjr/tcgH9RSRxIV+Vj82JflAycA46HODuBz2zWgbSS&#10;VGcrHuYZVY1O5m6An1GC3JBBAyBUjWD7pli8tlVd27Y/B7gHnqA/5L60AZ8doUkYwEblVW3BW2sT&#10;gAk9AOg9CT3NC24SQoknzHdiTGHAA3HPflVyeOAfQ5Oh9gk37Cn3dwZo8H6tjI98D3wMVI1oI1Mh&#10;KLtCvy21i33huJGAOB8uRkEDnAoAoSWstqW3JJHIoUrhD8hGc4AI7DuO3U0+3jQzfu1kkZmZU8ti&#10;pJx0wD1JIOTk8j1q4lnHZjZDGE2yfL5aj5umcZXpwemR09M05LZiDE6LgdFZ+uDkYyDxx37HOOlA&#10;FOOIoVVZGznNvIcAtjJxwOvHbgn0yBSpYlmPllmZm+4WDtwMbflVeemQB9c4Ob6WoUNiWNePnXzA&#10;U6gkDkZxg9wR1x2qVbRVdROG27vm/dngA854HbPPJOO/YAzo4VWVWE5Zsl/l6sc53HPfkntxjAPI&#10;pxtlijCJbOUyy7dm0tlc47YyR2yecZIPNwQS7lEjgKIV2jZsJbA9c8jGOhz65GC4wBmZFLyH7yfv&#10;NzMM7gCxPBOBjnr1oAz5bBhIzSRjeWYq3lD5jnkr0PPGOmeeKcthKBujbdHuZY38vd0AG0A9wAWx&#10;yflxnPFaItpP3jSIW8yThF2oxYjg4x6YzgYJOc55oNmwU4i3b492N7MRhexJyPmOe3T0oApJZMwa&#10;4/eKmS0gjUrnAxuYjscDGT+PSk/s+dI/KjjVl+XOJGwQNoHy8DGfUcDHsa0xZtG5UtwrKVPB+8B8&#10;2GyR0Jweg/Kl+wc4jhCruHVeoyQCCQQOCRt6fdJByKAMwWjqdjReY8hXdGuxW25xtCnBPOBjIPJI&#10;zjmZtPmuIh+53Iqnb8sjLJj5gA556r2xkrx1JrSNmmzDJtZsbfKXqTkr0xyOe+BwOvNJ9iVw0SOu&#10;WjYskbORjqvTlSDg8g8sc9MUAUIYoERnYMy7ozumQKq4OOQDjBHPbpit7wRJJb6xa35LbvOQcYGz&#10;gYIKkcdfyHWqiWyxzN5U6xruJKq4+QbicgN0OCDyeeeOlXdK0+VblJIrYt8ynckZ4AIwfmGMjGcd&#10;8MKAPs79nXxQ11p9usE25VRQscO4qT94dsHI6Y4OM47D6N8C34jjUBiseFwzsPl4yD7Ak8HvXxl+&#10;zZrSWwtYPKXZGRg8Y4wANx68A9CPx619ZeBLs+Wu8bm+621ueo6c9M/T05oA9m0e985FMb/KwHzL&#10;xnn1/wAntW0ys8e2IfMqfMuDgfXv1z7dq4zQ9QBjR5Jvn+8zOeoORx/Tp3rqNPvCq7Rhdq527Oeh&#10;x3x68dTigCLU7fczOj/K2QGwflHPPX8eT1rJli8x12qwXdlt2CQDz6kZ/wA57VvXJW4XbKV3FckM&#10;M8+3pVNrQNJiMNhW+UfUD1/3v0oApR2G/IjG07cMjL14z16jr+HbpVLU7FmjYtbyKdu7b1z36dyf&#10;y9ea6KG224BRvXAx/jj29/0ptzpSXCYWHHG4KvGfbj8/f9aAPLvEWiESbnX5W+6W/i/iPsf58dK5&#10;K/0UtKIlOS0mzCtyzHoOBnJLLge447V7LqfhoSt5jhEx95uRn9P55OCfYVz2p+Goox8sSp8pK7V+&#10;Zec9+QPfHYUAcXoMZG2WRI2yu9WbPqfXjGTjtxn1ro7KZVt94jkjVictuC4+hGc+nP14qjd2iWfM&#10;UJTb91eAqcD88Dv9OOaZDMWfyyWDNn+MEnGdvP16ZxQBj/EO5VY9szqsoV3k2qMr14weoxu9uR0z&#10;Xj+tRtbXTGKFmkDMQpX+JwOM8MR/EeeenFeveKG+0Bhj5twfy87ceuR+PQ8eteb6xpDH7qncrfLG&#10;ZARz0BwBx19vXNAGNps9tEu/zVCxsAuMtnax528YwBj14q/bpem4ZVEjPySseeDjBJJxzjGO446d&#10;arjSkjv4zct/CcK0mD6dPqe3bpjgVsQW9vDcZI2qvLKvO7kjOOf9o9znqOBQBpWG0j7M0qFm4VWU&#10;5JyOAMdMsMZ9fSr1wQ1w0fnNncwBVsg85Hbrj09qpaeBAVuMryhBHUc5wPrjHYDnPpWjHbBLcsrA&#10;StkSMVwFGQMjPHB9jzj0oAz7QwJerHAxZt+WbPzd8jgHnGM4xwc+9az3Me/b5fC5IO0ED1PPvj0/&#10;xo6faYZbgpubdhPMG7v1I9Dk9c9ulXtM2TamyY/1f3Uzn5gOnfjgduxoA1NQ1BdKAcx7Xb92oXP3&#10;iT7fNxj9M54p8cVvYSq9w+ya5IKxnO5RyNuDzzjPTtTBcG6vIrmSHesc23bu3Z5xuPXrj8M4x6zy&#10;QxajcKrssixqAPlHy4HP9enrmgCy9pNbv9quLqUxRgp9njYBeWz2x1x+JxnPSo5miufBt1HHa+TZ&#10;xwsrKinbK+d3bHyfMfrn25uaZfx3CfY7mHc0aFmKjg55yCOhwCfx5qvql3e3q3GjaREojVQrTTbl&#10;UNkkKg5yfr+ueADF+F+u/aUTw3HOzSecglk2HK7VAB6e3A7kcZr0zTra4k+1Q3Ybbsby2Vt33VOM&#10;9v4v0xxXA+APCb+GNQ+2agOZ7xtzL0DMwG7APy5x07H0HTvrK7W2C3pm/wBYAfJB688E5+n/ANag&#10;DO8PS3emaVeSzwq8cTMu7HQb+APqSOM85rb+2+TYWNssKM8iq52/eK7RwfUc8Y7496paddWF9HdQ&#10;7w0MLKvzEqS579e3t+Wa0dY09RcwtA6q3kkpu7jC8YPpwR3/ACoAq+EDMbWRsZFzcySbNoAC7iFT&#10;JPXjsK6GPUFkSOxtz5sqnChSSMYGSe/qMevpWbaQx2FlCsUMcbiMFYkH3gDwRg/Xn2p9jtNu99Eq&#10;nEpGzGQDgHB655I+lAGtcwwXcmMK0YLGPZ0LDuex/HpVee5S1gkmSMJ1SOOQnr0APB47Zqw0oEVu&#10;iNuWaPK4YEMex46jOeOOlQ6lplrGbjUkj2slqwZQuec7t23oTxjj39aAIP7RuIL5reVFMckYRYw3&#10;UsNw3cZx0/PpWdrSz6l5NvpUxVYbhWn8vIO3Iwo7EEtjqMZPrWhPEJUjvbpA8vlAsePTB68Dkf8A&#10;6qZevLYW7Jpi/MciOM4IcLwM9s8/U/hQBP4elhneZ1dty7l3KSAwxx6YwQ306VsC7N2JAZo+ZAqf&#10;KcMeuRkHtn2OM1l6QmoWumJbRw+ZMP3Xl4AxyzY9cfN9auefLL5aRNGuFyvlv/EOo55B57+lACQa&#10;fGJjMX2ow3NIrZB9fYZ74PekkvfIZ4DPJujt87vL2M7FuBxx1wB9O+DRdLdWOmtIoMks0mOZFO0k&#10;dOcYwAfxxx3rEkglW5/tG6Evz4jbjOQDz2+U9eD7mgDrA0kqNcPukEbgoRklecYBPXJxjPPNLp6S&#10;SldQl3RybSrR+Z05HIP09Oox260YGmijW1aNSwk2u0fIjx3Htk5AB6mtCzv7SPcZ/wC8Pm6BexHf&#10;g4/KgAmWKdJEzJuaRg3+6OxPp2/Gq43zROy5WaSMpJIrFWGCe4wOnGB69SasLcKskluhUvux833R&#10;/wDr69M+vHFUtT8ny42lkEjNJ82ONzKM9PQZzjvQBZsklilDQBVV5mMkbSFjkjqc9+P854s3N4ba&#10;VUDKjE/LtzzzjI9OPx4qlpepW91ZC7twSrMArOwy2CR355pupXL5Zrdy0hcffyOemf8AP5UAST6s&#10;3kywxKyvtLMGPyscdd2M8nPWqb6lKzwxicbRy6LwWzk456D8cHFZ9/4gaKZolT5mkZBh85wOcnPB&#10;xinX11MJoktYI1Uf64lt2cgnHofm747UAV5JYLi6P2mNDJDL/o+5vm3fxH8653XNasrabzJVjb5A&#10;GkVw+0gdOOQMNnr3zW1fSP5TM4I3fdY8ZyOe+MkH9fWsq70CSVWLOCtxIyh1O3GSAcg4754FAFHQ&#10;Ibu2tZNSW0EsjKzQln+cpux1GMDvkc9T1rX0i5VH+yC5WNYlyU+0Bd2Qeg6sMnPHXrmrDaXYytHF&#10;phXy402yNG7sWIOSMckAZ9CRV6CeKW0hlWNLVpl2RLsTfk+uepGM9M9fagCW1glZPMMaeSFby44Q&#10;NuAB2z3wePX8KvLoIuvLube4fMLMCysNrdBg9eAMn1JGPamrBbNY/ZCRLkELkfMRk4YcZH04xmtN&#10;LaFY5CItq7AvmNhSv5c8Y9OcCgCgkiwTNDLHcTKXJXy2zjPGDtJPb689O9T/AGi4itFkijVl8zgM&#10;CAG459uR78HPerUltO8LPBAjXMWAftOCJDnGcgcDB/Oqup31vZ6c15fvJbxwrvkkjVeQMcAY6HI7&#10;+nBoAmNxBK7TQhVZNoYKoz93PGR83BHSm3NxFcwzafKX8to2Nwy5xgk5ORjn16fWqs7iJZpIYWjk&#10;uON2AVJ47DoPr/gaxfBfi4eK21qFo4Y10zXbixhureQvHIsW1Wk5xtAfzU6/eQigDoLWX5lsItOM&#10;h8vHltGCAnqFz/LjistdWsLua7FlcJbSWN35F5tLR4kC7iPmBA69jmo7WC8ZbjU7+aNVa6klt1mj&#10;X91EG4G8H72FH549qLzxBpWnavY6DcpIs19HLcIqqdkuzyxK24fxfOO/ORjvQBsS3L3G024VJD8v&#10;nMpUFh1JI5Ht9e/bl7LxJP4v0e+uIY0s5I768sPMZwChgmkgeYPxkfu2IJP1q3o2ozJfzj7W1x+8&#10;EVrCkvmJtUDaCOTuyQSQBnNV/F114fj8M6wmp7Wso7eZdTWOR41AX5nQMQM5JI4IyWINAD9e1O20&#10;Swju9ZvNu0RhJpIVbO84VcgjAOQRzgfiK5XSV17SvGutanr/AIwa+03VJ7f+y7EYRdPhSADYueSW&#10;k8xmJ6DA6CumuNL03xDoNjql7otysf7uWJY5GUwlVO3O07cgHHPA6jpXPzeIfC/in4it8OZ9Rmj1&#10;DSrOHUpUZQ8ccUnnJGDIMYJAkyp5IGeKANDxHbvPpOoaZaCSG4vtMmSC4jXe0ReNlRyqt2Y7u314&#10;yMm11HQLnS5vBtze2zXEemxoy3F8WmEcilEPTPJVgDkA7T1xXQpYrpvnND525SscKtdONmeykg4y&#10;MHk5rlr3TPDFr4n1T4laVL9uu5tNtrNlt2idXW3kl2qMZ2nfcvuySOM8Y5AH/Dbwr4g8G+B9F8Pa&#10;1q7aze6TptvDcXlwxMl1LFGEeY5ZmXcwJHzcE47YMnhfVNa1m0aTxpoi2jLqX7m10u+Fwpj83MDF&#10;m27WKhd6jOG47ZNT41eFvFniv4aalD8LfFcOl+JFhjfQ76SQrH50cquFkQnDxsqlSOMhvqKva9q+&#10;qeC/B+oeKrnTTqLWenT3txamaPfIkcbSFQcHJwp5PP6UAYeu/FXwa/jyb4MSajJNrMnh/wDtZdJm&#10;04kzWBYwFgclX5JBXtnng881r/h2w+Mmn+IPhT4z8JXWm6FpXibTLjRZo5DGt2LZLS9WVQ2Qsa3I&#10;eIjuI2GByK6PwofBvxJ07Rfj1ouhW8bXmjq2lag0KpL9inCTpGCD9xgUYrxlvQjgsrjxZJ4z1ZdR&#10;0m1XQxHZx6LefYQZXDRt55O0nK52KvA5Lc9MAHQPeQWuh3irai8eHT5t0EM7eZKoTdtUAdTx0HJP&#10;btyvg1/Cfiu3sfjmttqWkya74XtTc6bqFx5aRwt+9RHQqNsytMVZsAndtOQFxY+Hnw31PwV4Pl8P&#10;aJdz6hareXk2kteLIvkRzSSSRWrliW2pkovoigY4GaGsfFeXwZ8HB8UvFngW+sYYdJhn13SdwMun&#10;qZFWbIY4by924kY+UbsDAoA7LRvFGmfDySU+JdcvprXXNaYWMd2JZDBM4J8hMDhcI5GTwW4GPlrV&#10;8ZaDrvjLSrWHQfFk2jo13bTSMkDq22KZZXjyQCAwVlPcDPBqCz0PTfEzrpOq6B5i2M0F9FLNJkRz&#10;DeBInPysnzrkdn755l13QIfGStpGrWt1p8en3lvc6fqWl6pIhZoiH524IUNlTGchs8igDQkuNc0S&#10;wjfSdM/tSRr6GPUIopvnijJwz43AZAO/A5KjABbCibxHcQeIPtGg6bczwah5IWOVYnXy9wyr8jYy&#10;ggkj0HQZqxqem/bNKvP7J1trO/ms2W1vmiMipJtYxvhvvbTz+QqzGsGkacmozyMohjSOZvKyGIUf&#10;OMD5RnHsD+NAHE/Eu+e7tLXwLaeJpdI1+9m36XIsbjzJoGSV4gufmDRg7lJJMTMQPl3Vr6r4sn8O&#10;eJND0S80NXXWJLiFr7cAEnjTzIkbA4DoJdpJwCuDyQDVvfCPhaTxVDcX2oW02prfS6vpltJcM0tp&#10;Kbc2skkYJB2mN5Aw5A39BnNa2n3OrahpF7ftoMdreW7TRtCzGVJvLY4kG3qGUAggA89+MgFXw1f6&#10;zqd7fad4jmhZbW48y1urcIqSRuoXY4wcOpYKT3GCPWqes21voDL4LufBd4ul3Fu8S3ttp/nWcZc7&#10;fs8qRKZEU7z8+woRISxHzY3LKPw9CqfELT9Lnmb7CokazjYs8RbcwKMfmYMDwRuGDjrtq1488RWX&#10;hvw9Ne+IbW7/ALPaYLdXFuD/AKPGePNO35lRSAS/3QDlsAGgDn/DsPhz4V6dpfw11I6ha2iQi30u&#10;S6vJpkhm7RtP3xyBuIDYGDng9N4R07S7m5u59VtoY5lvi6TbDunwoIY98jhQc87BzjAFi8XTbSCG&#10;yvpY7qX5WhNwsTeayAEEFsZbK5yBweeDyNTw9eapqOiqfEeipBNuZf3EnysAxww44zgMRyAT1NAE&#10;KafqskT3lnqw+yybCLW4tkYA5+duF3Z2k+o4qxHYjTCvny+ZPcSMIJlt2UbmYnB257cZI6Vp2WCr&#10;WsVw3z5yzRnr0xgAcVLbWF1ZwiaS9uLplclT5HzFSc9Ao6D9OvNAGLa6f4ok0hY510ldQY7ZGjMv&#10;lFM9QDyMryfwqjr1zqd7qMOk6fBbSW8gMepSQXzwzW+T8jphTk7gVIByCwPIBrrJdLtlvI9TuNPj&#10;mKPm3kW13PGWXn7xPOPQZPNX3QB45bW1Cwr/AK0hlVsAccYoA5pLLV9M0KUJbTahqdtDII2VtjT8&#10;Had23bkgcnGM9cd6+oaTjTtNludRvdPuPtULeYx3GWTAJimCHBDDcp5PzHIOQprqrCK3VJ7/AO23&#10;TtNJujiu3I/4CBgkKTyc+tV4J7y3nkk1PSltWkbO+OQsvHAzkDnHP40Ac74hn8W+FdHkXwX4Sjvt&#10;SuGXZHJeGKEvyMsSGwFA5IBJGMDji54d1G+0ixa68a65bW87xqZl+0Hy9xAGVyAQu4jqTW08d3LA&#10;trBct5jbmaVUB5+mAPas/W9Jtry3a5uLeFivyyC4t2fEYIZuM56Y6daAIdVtLiwGpSafbWOn3Ekc&#10;Zt9QkUYkmxt/eAY77R1yc496q3ttd6ZpVpJ4stIVljh8y/k0+N2jEgHJUKd5y2QBhs4wecVdgl1e&#10;9S1uNM0Rri3klBmWbCtDGVJ39OTkDg8/N7GtGLRrWOWe+SNs3Ey+csbkj5VIGQTgc5GPxNAEGiXW&#10;h69p1vq9rLJIFQTJHdWskUiKRkZV1VlOMdQDjqKvaf4WsJpJLuK6v4Tc3EcjL9oZAhRQQuNxAB7g&#10;fe7jk0mkaRq921rNb2EdsjFvtkc0Pz5wNqg8AAfiD0Brai0R0lV7kLItuu6Lf96Nsc8+/b6UAU9e&#10;v7nS57AWPhm4vpJrzYHg2qLZNpJmLHtwBgc5P1qx5Mj3EgS9kG6MFoWHyqBnn8f84q5bWRWT7QyN&#10;8ygNudip+max/Efw/wBK8cW8MWu3MkkdneLcxeTdPGRNG2V+4wBA/ung9xQBk+NPD2r+JPBl14Sm&#10;8TXWnahdRZjvtKn8mWKRG3LJGec7WAJBDKckEEEg27XSLXWNHj0bxLefaLqOC3+2zRTFGMincsny&#10;gbTu57Z9McVrnwd4eudSg1+7t45Lu1jaOO4Zf3kSnGVBOSB+p9euW6dbx3mt3sMvhye3jjZB9qmV&#10;AtwwGflwxJAJPJA5zQBNBLbxailhqN/5l9Jbme3s3+YFU+UumR6uAfrUFwmsvayXd7fQrM1uFaON&#10;WKRSAHLDODg5HB5OPzu2+qNMk13cabJF5MhT5lB3LhcsMZ4/LpXH6ldWfhX4gyXK+Fb24j12KNL+&#10;8ivjJFCYtxR2hZwEXBbMiDP3QQcqQALpejatrkC3/jPRLfT/ABFpMLRRarpsm+NxLH+8aHPzhCfv&#10;RuPvAHLYyH3WhaxqnivT/F2h+IbhFjgkh1LTbrf5dzGynny+PLkEmxt+CcBl6Ma1rjxvZ20cDwaV&#10;cPa3F+ltNNDblhDuO1HIxypcqpI6bs9qz9X8IjX0u7a+1C+tmbDW8tncGFgQcoysvG4MAfmyD3BG&#10;QQCqbkeK9D/sDxh4UvLSa6mm0zWLe3uGKxq6/JIjrgmNlYEOv3GOG2spC5dppj+BLbSW8UaxqGta&#10;tpWi3QfUobYZ1COMLxIANvmkbOwyykjGSK2PiBql7onheO4bxbZ6DeNJGgvdSVWiaQchJOg2vjBI&#10;wRuOCDgi9qegeMYdRs/Emg6ykcaxldQ0e6hE1vcqR1ST5WRwfuuCQR95WOCABJLvQvF3ga0129tp&#10;Psd1aQ3sJt5PmC4WRX+XrgYJx1BNPkNhLJ/wllt4glksrizx5KsGgcdQ/qp5x1x60638S+H9Cv7X&#10;RrueOzu9Qhxa6fLIuMxrkoigbcgFuByQCccVNfWVxPL/AGh9rE2mpaH/AEOC3B3dwy4wQR6Hr7Gg&#10;DzvxFaeFD8RfDh8Q6VPb3Ud9/wASHU7VjHEszIc27lTkrIuflPyEp67cblncWfhLxrqWi210If7T&#10;hS+tLFRtzMi7JWRjwflVGZRyOSetdHp1ro1xatYWumnbp8kclm13CSpyNyOrN3GSMg5HSsrUYvOv&#10;bi31vw+s1zbEXWk3UaZU7hgxkj+IHOfVSM0AN8d2mk+IdGj0fW9SEf2raYWWQKUk6xuh/vA9Mevv&#10;Xnksvj3Vr2aTWfCupab4o0e3kbSNesds9jq1uj/6uUcbGZcblcLhiTGTgGum8R2/hj4gaDawazpR&#10;Wxj+VpklKyaddxMMZA5GCBk9PbBo+HfxE1LVNZbwL8R4P7P1VofM0uQy/JqManDOjY2lh8pIBzhj&#10;wMUASWup6PDbSXnhzUVtrb95NJZ2wBS4kH+sBB5Rw2c4Oc5zWF4J1u08U6rN40+GevQzW11+61yH&#10;zN2xlQ+W2M/JIDkEdxnPIrptQ1G/06a5uLuwtdQ0WMP9qlslxcQEjlmUHDdyeAfrXnfwt+Dml/DD&#10;xWvjv4D6rYt4Z1y4kfxFpzM0ikEZEsBydrh+qkDIJFAHo3g7x5da1pz6XqOkhdSsZNl/bq4PynOy&#10;VT0KsufoQR2rl/iRr/iLSbe4u5/Di3sMMq3Nj5MYLqFwSuP7+OVPqa09K8L6l4W8QNrmgTLeafqS&#10;t9pWZsyWrYzmI84UkAFD0PIrOs/F2r6Xe3fhjxRarcXnzXdhLtP+kWoK7lyOA6k9O4wcmgC54b8O&#10;X+m+JNX1XSovOt9XtYbiGeYkbWUYAx2BU1bsbrXLzR1tfFenRRXHneV5ij93KP4XHXAPueDWDf8A&#10;xSFt4kk8Oa/PJpv7tbzR7ry/luYlA82MjPLqf4epXBHfGv451nWbrRDqHhSa2mS8ss6fNIC0DSEb&#10;kZsDOwjg9xQBj6F4eXwn4s1Np9z6XrSCaSbdgQ3EYAYHHZlC491OetaWo2+kWdhpcmgMos7Ng9r9&#10;nj3IiA5YD2I4968e+Av7X3hX4ueNvEXwO8XWlxoPi7RYVGq6De/IwkKZLwnpJE4yyN3BHArtfhvr&#10;S+B/DFv4Y1l5Ghk1aS30kyY3JGzZVCc88kgHOaAOtufEul+JPB7a7punyXCyQs8drt2+Y65O3IPB&#10;yv4V1Gi6hbeNPDlrqltnybiFZE3EqyHHIPQ+xry651XXvhppsQthC1lJryfaf3eWhimcD5cf7bZz&#10;7/U13nh7xpG3iZfDsDRtb/Y2njkVfvcjoPoR+dAHUalqUVtAjSNtLMEG3u3pXDeN550dIQu5Wclm&#10;OePfjqK6XXLODxLp72plaNlbO9W6EEEH68VzfibUZGZdMvB5TNIVST++B3/HA/OgDyDx/HfG7n+0&#10;W3+qGVYNkdOPx96TwfNJbzxiSJPurtkkzke3Ht+ddV4h0JbmSaeNI5FjjLLNu+6fpj/Cud0VAVWB&#10;gFx/rDgDd2/A8UAeiaBcLPCHtgshUYZcDnkdB1//AFV2mi/aVtgJi/ysfl6cfy//AFVwPhO5thA0&#10;NucbWIZo8fL14xzxXdaJ5zRBWmO5lGCcjP8AkUAb1qILi2YThoWj53L1FaWk6hI8SRwY2sQ21u9V&#10;NKPlu0MsW75erYrQW3jZ1kt7cpycDp/SgC3POkV95SOF8xflXHSlWSOOXyoN3md27VnXcM7ajDM5&#10;barduwrSVg8qC3TBXhqAGTCOO4zJ34bPeqD6rK2vLa2p+Xb87f7XsK1NQUi4V0PVfmGajtdLjkuD&#10;cKm1v72KALWlZUnf97rU0zMUYTDtx7+9JbyMq88tu/u9KZfyMgCIPvCgBto/3iGJxzzVpnZ4dyNg&#10;/wAqr2UMqjcNvzcmpp2kK7QfrQBDasWOZZd3fOKkmdRF5kbfjUPmGNtpyp/3ulMvWPlgoSc0AQMj&#10;Sq2GasfxJAktkwlT5hyp210Nsiy2394dvlrnPG90bG1kkZ22gZ4Hb3oA8N+Jt6IDLBKq7FGAWQZU&#10;devofz/r8Q/tNtDcXM0WGyyne+cb+q5zjrgjn0NfWHxv8W2kVxOGKq3SNlUnIzz27nH5V8U/HPxC&#10;dT1RnDbxty0nBzgdTnjnJ4I/h9qAPBNbs4Y7ppDGsiu0gXEP3WyTj14xj/JqnNZLJ+8TdsjbG7Bb&#10;oDx046E+2K6m4tvLdnVtoI+Ubhhc546c8gnPTnFUbvTVMvmqiqyj5drDgdCT2J4oA5z+z51kabyC&#10;rblILKcyNkDjvjg+2KZ/ZxypeLdtG7d8qnGcn5h/LHWt7+yHjKvFEoUsQdxz6469xTRo7sqtH8u1&#10;VXls5J45x+VAGCLFpN2bfKhR5ytF8oJ+nr9QDkdaHspPL/exSqvloW3KOMDaR26YBJ9+OK3v7JeN&#10;v3u5m2kAbsY545/HHWmtosfzBAuVCq2VPOOe3PHGeRnB9KAMFbUhFLxNjgM7DAHoD1ycn0PXGKf9&#10;haBlLJIv7seWkqBduMk4ywyOpxyfXits6XNuXa6KyjiQkcE8k7ec/Q9qF0u4Jwi7CvRVx64Bx34H&#10;U55oAw/scW1WxuXhdrMTuJGduR14/EZpsWlCMGaKJo/mVfMx8zMOM52/j1ya3zpMiPuEiruY49jn&#10;Ax9cdO+eaT+yjGFl3KVUjO1WPJ7k888c5J69sUAYf2R5G8vyV28KFaM/KQMYAB644GcetRJYozbQ&#10;PmXssfKnkDIJ6+3sOa6F9IdmV2G7YQSsagZx0B/xps2kFdpJwyurtleD3OP8/lQBgmyWQ5xJ8uSZ&#10;PL3AgDk+/pnHelawcuqARsNvysvOAeR6Z6AZHGO1bb6RvQrt3IcAK0alV5GM/lx7imnS0hbbOwwq&#10;gNmPJbtyffg+1AGL5bbvOijUsv8ArNr/AHMHuCf/ANdNmhDbsMzjKr8sgJwBg5z6Eqe3Wts6OBME&#10;iO1oyBmTLZPPfPP4dBSxaUuFKJtbgqzc8bem7r047+nc0AYrQSO2SN27naAD5g6dgAenc8e9Nktp&#10;I4dzQlcN8qmTGOgAHXBHbPWtqbTGdVAjHXLLJECN3+T2JpG0ohvORB8oycAcZJ6dO3qPyoAxEtVM&#10;3Nudsajb5ak4XAAzkjGQT3zz71GbTeywELuZtixxtzuzuHHtuB4H8J5HONp9EVH2uvyhvunlYlBw&#10;fyPfIpz6aEytw8nyt8wkXeOACR0xnGRt6gD0zQBhvEYRuwyr8rszYbOOBgcDGCMFiAOo+9inNbM/&#10;+jvHIm4L8rLhAxXhuD1OcnqQNvPAztRaTLGBIyiMjP3bg7WVgeCckZ49Og4I5AaLB1Rmtdu1VAG1&#10;MxjoR/DkZwQcAnI7g5IBji3juY/tCt8rN90yZAwfocHofb8SQ17LJwinbu7q64Uf3jz0yOmePfGd&#10;Z7CQ7RIHfEn7v92AeSP7vOCwHrjtgZNKdNdIWMZC7VVg3mbsYAAyOCPpjqvHWgDJFrLM42x7nVtw&#10;EK5B6/MM8qBnJ6Z3+xFNSJJHZ9jNtjJ+Rsgp0B6txkEc9yMZrbbTJZZWCRbV7/LnC5zzjgHng5yc&#10;kgGhdKxEojiby9oBVvvbeOmfmBH3TjqT0A4IBhrZLtYMke3cqvEVDkseO2Bxx1JOenfc6O0uG3NH&#10;hZlXK4HzBM4Awo6cHklQMHrmt06c8ZaIW25fvbWVnJ+QH7ozzzwPfHU4DJNClgiUo6sFGW3MxGBn&#10;vhRzz65JHFAGObeV+Uidvk3Ko+bK7W2DjgjPTHG7jB5omsts5lKx+YvmMp8tg7qHy2GxjGcZ5yAf&#10;XJraOipIrPiQAnGFkzj2+UDaMt2wMt260HTJE/eK6gc7tylvkx823GARxj+8M8ZwKAMNoHh+WeWT&#10;LDG5yPzBwQx+Q5PTrgcHLxYyON0e5fMbAZVbsD8vHcYPHUj0rZGmSQhoztb5QNu0c9Rzjpk4HXOA&#10;eo5INPQRM8bBm5b5l9zjIA4+YDGO/PrkAwvs8CwLtKtGeUTcqZxuKqSAME5+vzZyMU+6sJEkkV4l&#10;aT5mZtrEqvBGc4IYg5BJ5IJxjBrYfSNuCJ9wbDKQDluvHXuA3Of4vQEh7aSEXIO1F4eNWwGbC7uA&#10;QNxxjAz9etAGIbSWR2IG75izGNiV3E8FRnnuDx2PNOjsLrPkfZ2RWOGcQngZbPBGTghecHBb6Vsv&#10;pkedwkkJ2jovOBnnGwcjA646mg6Q1xvhWBWZdwUFh82TjJIGRhQASBz36E0AYwsmeQKI28yTd5it&#10;ySWxnOeSQMngZz+RUWyvIwWRXVpG/iPJzjGMZyD14zn9Nk6dvRTE+NzKAyx8DgjIwT75JOAPSnHS&#10;i25kDAyNljub04HbIwACSMnPagDFk00eZiSFhJIrHa8fLlV4B564zjBznk05LGJlYRxrtXBUpnLc&#10;8kgcjHJweAFGRW0LH9+Fit/K8ycFV5UFVI/2R25HTHao47GSaNd0SksoLFmxjpksOeN35CgDKlsB&#10;IcSWyt82GjKjglF4AyefofxPGWtYmVF3ReYfmIIXOxjxnn1O0HGMY7YwdldLA3B1+XP8LY9STuye&#10;vA6nA9T0DpojG2ZFH+0+GyQAP488D8RnHtgAw5LZmdUCRmRtyszYOT1xjnpxwR05xzUclisgYxI0&#10;nyle4CgAYycAZH8vc1uSWMkQwwZV84AqDn+HjnOMjjkj07tyf2btVRK5ZVZv3nCnBOd3uMHjvkEg&#10;nuAc/b2LSMiLEsinBGx85OR35GQOSB65561DFZSSKIFQKzAblX7+OvTk4y2OeWxkdDnpP7MOfMeT&#10;OWU/LIDt2+5xjjB6d+eBimPof7vayssfRty43gnK4JbsPzOB2oA58WgeMMIsb0wcNuyADweh5J9O&#10;wpTCcfNuXa2V/d7gx29eR1we5HHPPOdx9IAZnKsqn725QzAFemQeG4wN3A+ozTDpTrJ+8Ktu6MMo&#10;CBg43c45GecjA78UAYkkUSZQNtKfLubgY24yRwc4PHH5ZpzW7YB2Nw+yEbuTjoN2T2IyR8wxjuRW&#10;sLF4VWVFbzBzhYwFHzAnr909OvXGTgCoZdNk2GGMMN3Echjb5lOOCwPqFPGMZ7cUAZY8uRF2u0yn&#10;hsSDBAByMZ545PfHbnFIIUi+YhvlTDSNGOQApGBwecE4PGDjjpWpNZyvJJtjdvmV41I64y2Sc9Ao&#10;J9e5BqA2CK2zahXuzhvlxuyGGQcf/rxigDPFtI25xHuHzRsF6E4Ge/Tdhsjtx1zTpYYZFa4Jx/H8&#10;4yASmeDj5egbPI/Dpej0+JSRCGJVML5mGJwuRj1HXnjIxUf2IIY4o22oAPlVTuGCvRvXGO/OPyAK&#10;8cELOVXavUcyDHPOQcYyDnPYZx3GY3tYkZRJCqlflXKkZHHPIC5J49cZ7kCryadOu21DRyM2CqyE&#10;tk8jHU5/PAHcULZOQLgHcmFI8sbfUggDoPlPy56fgAAUDBGsObiJ/mi3bWX7wxnB7kjBI4OMc5OR&#10;TzbGR2KfM0Z+9tLDIyCe/THQ9MYyMmri2ktvJviXa+9Txt2lgPlPzZIxjPQAEk9jTTZOqbHiZGjX&#10;+6OFzz0Pp83B/TGACiLdGk8uGNclvmj2/KrdOQORgHPGeSKFgEkefLYszAr1G0K+NxwOmcEY/wAK&#10;vS6dN+8REYKdw3CTcFB9T1AHr0444prWUm9v3DNuLui7fmKHkdMn+HgDrkdO4BRmjzKwWJgB/rPO&#10;3ZbnPPHTb1I68nvkQyWif6toV4JEm6PnODwckkYAHtjHqa057VbWR2hud0ZVmXLddvT6ZAGT0OT7&#10;ERtbK5CIMltqKC3yn5gv8B5IBIOdvBwDQBSZeGLJsZgSp2/Lj0wB93cQO3cZ6UPamONpW3MFXLbV&#10;6KOTzzxyOvByOlXDA8xWWCKPLZIbdzuB6ADrhecdMhfcU2O0lZFUL8qsqbltmCwnhR+GCOp+vagC&#10;q9kWCyFJNp3DDb8Mw7fdxkZI465HIpphil3QTqnmMGKqQy7uVZuh4XgdOcVZmiLn93HtOR97KleO&#10;QejZ4HUdsdzl7W0wCx+a27bj95jn3P1685wCeeOACj5MEqKxgZF2/dVByvp7d+OnzD3poiZtxDN8&#10;mQ0hGOMbmPfgYU4HXr61eS3Yb4ju2sF6qwGc+o5zyO/UeuTTfJabrIAq44lUlfX+Hvknvn5sdjQB&#10;XeFnlWBIthdlQJtPygMAqjPQkZ4xx9KasayFZRGzBmB3RBumM7NwHXJ98c+xq0bRvJWKIup2ZX5e&#10;g24GOBk49f14FDW0byb/ALO21Y96557FvvE5wNuRjoRjAoAoyRytEEKr8xG7dggkhlHUY7jjGc47&#10;UQKsBdGtZlZWOY9yqwOMhTsBx2PQdDntVqS02ovlPtZcMu6PaV4OORxuB78AZz3pr23HlqyyfMNq&#10;shAHOBgn7xOB2wPmP1AK3lzy/wDHurTR7gpaPH3s/L8pyOevJzz7U11y+2XDMBwOWxweenXCjnGQ&#10;Txmrcto3yyAblYKzNOSdo56nr3yf1qNrdkZ4lXy2bI+b5sZ744A+8efRj2WgCuZh5nLKytuHzuFz&#10;k8t6+nQZyR24pqRneqAMGDfvG7Fs4BOc9DjsO2RxVqWB5gu0N2XcnRizEkdRg8rgHPA6nNQNbO0W&#10;5QVyxXav8IJYAHoRke57d+aAGHdlUji3DAXay8AKo3KCw565z0GOnNR+WhgWBZSMKdrYz29euCOn&#10;4ZqaQebEGEijO7Y7YwucnOQeM8HGRznHSmSpDskLIhUc4bgc+mTjt7e9AEEjw4DOynEg8471BGDk&#10;HI9DkdiQCB3pJQ06YaEupbaxWMkBgTu4ztH0PU5qdyFbc53spwoCD5QTtHHJyQUGeueR0qLKowke&#10;RmCg+W33h69W5xk9OgyDnAoAjcFirhfMboOBzn24OMZ6UyWAmMxy+Zjd/rE3Fj1yTnI+pxwF65Jx&#10;LKiSbUJcuuRtXvyD/iDzjt3pnkyOylEVtzEbwuMHGRzwB35B9PcUAV5JkQBk42t8zbwvAIyfvdiO&#10;PQPxUJRjtV5U2r867lPXIbIxx19PXnOM1axJISYzIVZU2KzMM4J4YdcjjselNQMDs3zD5iPu/N7g&#10;+nDLycAnPIoAreW0Q/dh2wAI43YgnAOMcEc4HAGeBjPWoo0+VsPuKx75I40GQN/oo9AM/Uc5qxEj&#10;yBZgrNvbJVcrubnqACR0zwOSe5OKjljQqrgkngr8wBGD125/r36dqAK/k+VBs8lSsanDLux8q9sE&#10;Y6dQCMDnFQs7YK5kJ25bPIX5s7SMnOAOuBk8nuatSRqhVhD93BUMvzbQTn6D2xjt04qO5RctGTu/&#10;urHMcltwBOMckkdO/PXFAFORFUYXam7AXhcHGR3wSOPQHA6Co2kPNxOBtaNXkZcj5evTqPxyDnpz&#10;VqSIr+9tg2SxZWZ8YPJ3Y7de2Dg/SoJMoAN648vfumwMkjgcn5RnPQEnI56mgCpJGoBMiIDGSdsk&#10;agjAOTuPQjknPPP0pqIxKw7GO6TEKhvvDgepznHUnPSrJgICRxI/K+WpZjkfKDyD1OR3x1xxUTQb&#10;nkt3/i3blaNnXbxxkZHUcjqcj1oAqTKHKrKZsKgWPcgHy/7rHgfzopbopDjzAuST/EV9Mjp69hwP&#10;x4KAPHy/lOoL7lUYLDt1yN3bhR36/jUiwfPvgxId3yyBu5BHHJwTyQPUY7VeSAMcguVXavKlxnjo&#10;3UYBIyc++O6iyeT/AFs6/LnDDIIX8wc8dzzkcAUAUo4YgGiA2tIvRVLMeeuD2J9uo6cCpfJG9o97&#10;bl2qVmxuIGTgZPoBgH14Aq4LacRhYZWXv8rE4x0IwcA8/wD6+SZPKMrAR7RGGOF8sLnP+7kE9x1P&#10;PGDzQBShgMYDJs4lVU6nGCB2I4A5zj1B5Ip6Wrwxq8lmyhmxEY4xkkLjBOeOOasiKNY8yPtLf7Yw&#10;33jnByeOB15Hapo7WLkq6/fKtukHXPTpxjOD9AMUAU7WLbseJApbAjcEK43DOP8AaGD9f5GaFIM+&#10;ZKP4dxKxng45H3ucdcc/XpV6KCZpfOI2ssnmMu0heG6emMEgH09aclrJHEXZ921dpThccHjbxg9B&#10;36e4NAFaOyTytstvx1k8yEsmeAWO4jHGccEY9amitYpo8yFdrYVmf5m6j5iQ3fHHfB+tTxW+1xuP&#10;yrGvl/KfTGdu0ngccDtnPNTwxBImc7Qm0DMOTtwCO7Htz2PzcnnkArGz3TLJNGyyKf3a7U4dgWI+&#10;9wOOMjOM+wqxHCgX97KrKjfM7vuKYJCnAJxu+Y4z9OKngtIdiuz7olUn/RyMZC4znBOOT1545GMV&#10;ZiiEcuMNEyxgTHcvHy88AdAW4HJweDnNAFVUtY4RcMxXaoO1mGAQvUd84YjgH1z2qYRRxph7vaJO&#10;c7QN/wDDyGXk8e2B1PTFmOAKVlUsW3FhIx27vlyByMA467uw4xmrK2EiIojLZDZPzEEk9Dk54OME&#10;EnHb3AKqwRC53MGVw5Ko7DOTtBxkfeI3cHgHvnFSRW8qlUiGxW2s0atxjscDGfu8ZI6D3zdSAxu7&#10;yGRk2bmVWKs/J+mT3PXj6ip008qiru4AYN8qhRnow46ZI/pQBUgsXR0cStIPvLhBgZ4Uj3PQ88A+&#10;1Tx2G05G9WC/KVUKADhQQCuffbnJBB5GAb0Vo0RV1hdVIGzblQz8AhcD5sqoO3OAcdalhhV18n5Z&#10;NsagrH3Az2zzwM8HgfkQCCKMSXG6GTEfLLHHyM55JBGc/TGNuMVLHauz7Ipf+WiyLDxnOF6DBOc/&#10;/XParcaB/LkhlZtrEgjL5GDg8YHGB6557VItpJIq+U4j3f6sLENg+Xgrzjd054bnrigCrFbhSr3E&#10;KyeWy/e642jHXnHPXOcLx3qVdOumVYVi8yRgqBpARuPykcuuMZ+UA8Hqe9aEVoCPKbaAVwSh65GM&#10;gdcg4X0GenSpY7NowoIWRtqt5ccfU9fu4x02+mTnjvQBnpaJjzGjVV2EK2/7xAJXHpj64yWqwUkE&#10;7eSCDE4G5CcBew5Hyrux2xgVoJZyB42Kr8pAkeRt3p24HQn8s+1ENgWiWI43cKxPryPUcZ3DnP6H&#10;ABVt7F5X8wlvMjUr5hjXKkcKvbPbkdhnvzLFYrJIsTxCNP8AlnGy87cdBk8A++DgVe+zKw3PIuU3&#10;Bvmb5hj3J/hUHJ9O/GLEdmrttJVl/vR4KyHAIbJHcg4zk+pNAGdbWhXZhlbcqpuTaNjbDkcMM+/o&#10;QCc4qWKBWK3DRBVZl8w9WdcEgDILFiSMZxzV8W0hTLyfw5VhECMH0445yOeAOOOtP8hGyzMctwzt&#10;g7enXAI7n0PfjIoApQ2cqNHHEz+YshGVwhXHf8Rz0OKUWEiRsY41Hygk8q24AbRjP1/Pir32YbQ0&#10;UQZVZidzArvweePu9R2xjuOakj0+bOwyqGIwqk/w43E/KcHgY7dRgYoApSWcixSQxk7iMNtZedxx&#10;n+XBoMBFxlpNu1mO3BJXOQOMjnPJAP8ADnqa1YbYzQxkqy5YPIrYGDnORt44B65xgEe9NS0llPyZ&#10;Y8KqRrtw3Ax15JyOQeQT7igCglkY3OYBt6x7UB3EHIDZOAd3RsjGc54qRYQsixqWEZYnaq4+VuW2&#10;gE89G4IznjpWkLPaqu4RVRt4Pl5b7pGckDcMk59hgUhtGVo90mV+UNHuHHHJ6888dsAMM/MBQBmf&#10;ZwRuWXy5Np3N0wQ2fb1AOc8jv0qT7IbaRS3mLtUq2/g4BJGQeh7nAwMcZzWg1qTEuDHuP3fMRQvI&#10;OeMcgkHHvk4yAakgt4jKDb7UUt+72sG3Jn7u085xnJ9B+FAGfb2ysnlnHllTnLYU44OQcDG7tj8e&#10;adBaxAKYYGG7aC3nY4xnAxz0TPqP5aSWgaZQVWRWl5XcTnHPHTqP9kjIXOaI7a4C+as3mMq5K8uJ&#10;CQMHDHvjPzZ9vukUAUI7NSruiyMuSzFVb76jHUD0zyeB+gQWxjVkOW+Qn5GHTjjtjkfn9cVpLawq&#10;0j2xDjCoGZThuvZuT82ctwOueMGkjhijlyWw27O2LIOSFwBxz8p6gddo9qAKItLlkaGOR0z8n7pH&#10;Zmxjg8A5PHHT6d3mBkZ3lRPmVi0agPjrx6Y6+rD0zzVz7FmIhWZ42UjzA2VkwwJGMnk5GeemBxUk&#10;1qkc7OpVFUtvaFhGwbAAB6c8crg9RjnJoAz2ttsgf5XkjVgfLjG8sBknaccHqMHqSMDBNTPYsz/d&#10;ygIO49wc8lv91e2MDB786ENvLGWXy9rR8srbQRu5U9G2njrjp9DkitgSySLH87bV2x7WYhieCASc&#10;KFP0YfgAZ32VQW8st8wyP3e3/dJ55B5Jx0PcDFLc2kzXJnlWZFZiFZ1BK4GDktljjcOD0OOg3VoS&#10;QMAfmVljby1XkdSe5x69Tzz7YMj6WxZpfK3eYvdSCzFSBxt4PznBA+8RjA4oAzRbTWx2xblk8whY&#10;WwpPYs2cHKnj6DnNCWqRhZoJG37/AN3JwTwFxkjoeT0xnI68VpSWcjo2blmAcL8zE7B1JPIGeeRl&#10;TycA8ZmNpOZGCO7NjDMoI+beDj5j8pJVcYPcHjFAGO1nG86xLGjHefm2cnocD1P1OeD6ik+wwhAm&#10;5fmbIHHJz0wenP5YrXbTolRY3dVV48kMoAUdc5PBHIXHXp15wJakuxm2r5nzDbhcAnpyTzyMduM4&#10;PSgDNityWjk2nytzbmVhhfmGcEfd4IPByenptjjto3iUTBV+Zvl2hgM9SeR83I45689K1pbN3V3R&#10;V+VsbvLRstwCCR2/LacGnSWMiSYkmjUtJhVxkMpznpz144OOeBQBkxWxMLxRBXVeAsXTed3YHgkE&#10;Z/3T64p0ttDJlpY18tVLrt+9GMdMkHHYnvn61pGyLHy7hi3yqUDfMI1AbGdwOOwzwD1OKdNp6xuS&#10;8rDkZZ/4ct36egwee+BQBnpbGRid3zH7rsx7knIOOOvbg8dOhWGF7fC2ySI20hVVwGXK7iB6Z5BH&#10;1wM4rTFgSq7ZY/vffwQR34wMg529CemOR0GtTHEsmW3bcblwg444z97q3IIJ9OaAM+OCeQ+ZAjK0&#10;jnax+USMMckjoTz145NDW4mWRU2fdflVDkc4APBHQAdyQR0rShso1ZVkm2MRllYfMnONuQMDg/wg&#10;YxkHrl4t48AQ7VZRtI4OWCj7voA3Oc5z79AChcKxuPMDt8vmM0e3KsS5/wC+fTAxmgWKJHsMca/J&#10;tb7w5C85P4HuOn4Vf+xNDu2pt+XLYUBowF6dv9onkHoeo5dHYk4ZWwedilONp5wBu/2jyf4eBzQB&#10;ntAN4ilB+9k75gu1sZGQTgdeg546jOKeyyuFKx713Bz95j9/g5JPJOB3wMnGK0vsyGTCvzuJjVlI&#10;9TjIGMk4Xg4GQeccEa5k+Vo23t/rBjII5HqMADjuN1AGY6kRKzSj5t7bncbiSBzg9Dt4zxz0xT4L&#10;VPtYEI5C4V0A4G4HIPY8qOuM7uTWkUUs0s0vyhgSu8KSoIx3OQCBnjhe3NSfZczeVMTIquUkDPyx&#10;w3VScjjBwQcfN6UAZosXjVYtvl+YoDRqg564IGcc89TkCgWbSJHJCkbHcf4iw35yCvXpk47n8eNZ&#10;bfEXkgsxeHcF+VQxJHP45PfsARg082vmszpGzMz/ACyICQeNwXjBPVeQPr3oAzYrEM5gMe8MoC78&#10;bnU8huwzgH0+9jjrSGwjXIkG3aPmVlG4cc84I5wRjPPB71qG1WA5MkijzM7mhLY5PXGQ2PYY9fUO&#10;Fq8LKqR7SoXdj7p+6OPTOM4H4nmgCh9lUQNExba0OdxYYbHGc5249jxjtV/T7YCdpBaHcseWZpSB&#10;gt97Ockkjt0yemadHYqUUQyfM4GSydH3HnKk5OO/JAPOeTV2K1RE8w4j8zPsVz27eoGPw96APQPg&#10;ZcwWeoR20sUcaxsq70x8pwvPI7B1x1IP519k/Dy9M1nGrD5toPlqc845yc54PsenviviP4ey/YdS&#10;jeVQu+PDlScfdI9++cA5BA5PANfXXwa1jOmJiRVXaPljXGSR6Z+vuSMZ4xQB7NoVy8KiNufLVTtX&#10;B29M9BxznGCK3rHVhgr5fPVjz+JyR7/rmuesI5Eh8onc3QsxwTjOee4x+OPepZ5bgh41m3Ls5Ved&#10;ue/OCBk/XP5gA7K01V5F+bcwOA2HB7YPX2zzz0HFNW+HmYuERe7c42Hv1PqT0wK5e01N1bBX93ux&#10;8zA4PHb8RirS6uEuFuv4dxHf51yfQdSPQc8UAddaXETAAuoPsOp/+tV3CeX5bYx/dAGB82fpXP6Z&#10;etLx5pO3gYGR6EDB9vqa0Xugke0/KzfdGOR/D+fT/wCvQA69lhWPeBuX5RtPO3p1H1Nc3rKIyl5V&#10;2qzfKNobJ4/Ef/XrRvLphuZHUZAb5mGBz9QcH6DvmsrUHLtsKFsr+8O4nHt/+r86AOV1gWwUzMq7&#10;o2+Zgy4/XOOh5H5nArLUlZd52KNudy4HIPqOeh578nGK2tVQlSzBm2sqhhlScc9BnsKx/LU7pXDN&#10;tZgwXnJyMk8EcDvzkkY60AZmu+Za2RnLMvlrnbuJxgds/wCc8ZrzzWJRBKqXAfC7c7VONoGQD1wP&#10;bGOnrmvSPENubqwkiZlyyD5WPqORwO+M84GQCOmK848TW8Zu2VZj/rRtaNwu8439QB833hzkZDHH&#10;UEAzLMEajI8znMhb5WTqVGM+jKMgc+vtk60cXnqpBLR5yx2kbsY5PY5PqPoeRWTFJE12qE+X5bBV&#10;3ZO9d/JXPHf06j3rSh1BF2xRyYaR1z1+brkjnjt17nHegC88OWj2Qnd5e1XZgu1R1wwzjnb0OOec&#10;1otNHaQiOV/maQnjnc2OucAe/as/T5o02s2AzMrRfKATnnPGep/lyDirjQLMwVXVmO7BjwOfXHbo&#10;vv1OaAJdOkgkRbxrbdGpG0NGD1JyTz6e/f1zmazi+z3L6g0i7myW2NuOD7k/gDn8yThulEef5Uh+&#10;654H8Td8d+546478itDyE+zESSru3FRlyxUccc/UehI75oAuaY4kRbGKJmdvu/Ljkk5PuR/nOM1b&#10;fTp9Ou7a0y22QEqrLnJJwT+BP056VX0m3YTR3UG7ELAfeUHA46A8/Lnn36ZzW817b5WecYuIWwxb&#10;pkd+nQn6fpmgDOs7210+1uJL4bmXdtAi5YgZAI9+T14GPWjwte2jWip9qVpJGaQScYHQ8/y7/hVz&#10;WdJhuLOPyUDM0eOnVeMd+vHUntWXp+jTsVCXDKsMKxYVuPmKjrkdv6/gAdNLpS6hBHH5ufL+dMFs&#10;M+cAdOg9eAOamubWVb/7fYyKVFu3zHLYIycdOMkYx2/OpIXKoI4lXcrYdgo+XC+3ryeOPem6ijNb&#10;/YftI7blbJz8wOPvfX8+tAGT4WnmbUv7Pt5JdqyNI3AzvJJwue2cD8a7OW5luLiEEttWHHz45ycg&#10;H1wR6c+tYVh4Zn02+iu4vRvNTywMt1/vHA5+vTHGTWnaITdXCsz7mt9uN/TI7D8ePTFAFm7kbUL6&#10;3zJuEakrvYfMoB9z3PGOaNMt7i00STy0Zm+2SYZeh5xnr657Z6HpWfpCTlGsZj90rtYONzDBI5+h&#10;xj2rav1EdptDhcyHcV5wByR7devegC9CI4JA7ylliUQhSwUADr+ef6U2dorS6uJ1XbBIcxoQME8g&#10;rjPbng8Gs+01Q6kYo4590n25XY7R8qhgCPfHH4A1dEczTybyduWZd2Pbt9c/jj8QCIzW1xIrWzKy&#10;NGV8rcBhR1BxkjJJ4Poazr7WbNNVhgEe5iwywbBB6dOv5dj3qzZ6QlvJJqe1hI0IBXHBwSeFzxn9&#10;cHrmuZ0mDWdSvYrie1WPbJgSFcYIY5GT04A+nuM0Adpb3ivdR3EZQRyEGNwD8xxwe/bHX15qw9jD&#10;E4hLPJMkf7tfR+RkgD1x04qppstvPIHin8llOHjZuu0DJAyOuf079a17WCaXVVuWV9rRuWU7cdRn&#10;HYDHf/CgCtFpstlaRWUkzyGHJkkYhieQ3HGCM+3QZpILGa+MU1yijymLQpt4XIYA89znNWtRXdfR&#10;XS3TKLdGVlZxhyf5dP8ADvUTXsYu4bKNi7eXvk9FUdDjjOaALP2BJljt572TckpDMq5XB/LoM9Pa&#10;mQJNPcTymz2orYjfbncvB4/Enioo553RzLEY3Ks0KbuSB0yf09M1NMZbeBVUkSNn5Vb5R3zj256U&#10;AQ3cfnW/2S3kjjf7QDdSKvTHJ46/T0z9afLZW2xQz75ssjK+D94jcRxwcdfbis/Q9QuIHuri8Vf9&#10;c6w7fQHbnOcZ+XPXNE+o2kUq2lzcus0meWU5659COmM8EfjQBLdOszpHNAGdl2bmA6DJJ5xzjJ6U&#10;/UbkrEXineHbIu6RJMcce3p196hm1LFwLaN282Ejcvl8Mg5JySePxrMv3W7FxLM8kjSQlVRvlUKR&#10;jaOevvzigDn/ABV4jksXkk02y8y4eaMc/wAHzD94eOMDJ9x+FaVlPBcSx3E67Z9xRnLDLjJOOeAM&#10;j8sc1zup2t08gzaSRbiYid2CqDPzZJIPU9MHselb2nh4oI08xooztdo2Ufd9c8gDOOecbuelADox&#10;HawyvANvDKrxyNlvXAHB7Hv1+lWdOEdxebGkE235mVMkwtkgY5GTnv8AU4odEtrKS4mI5ON0fzq/&#10;zdMdzkBfbOO1Xo7iS9Kmzut0hwZmC7cqQxyAOc4xwcnHpigCYWtrDZSG5laGSaQvDH5QDNnBO7nA&#10;+nP61Zh0uy1CWHzLJZpLVNqsqnJY8HBzwcY6+nYCiO3RrhSlszeTlkV8AN0BxnoO2SOmTxgmrVhp&#10;EUcAmtH8vcymTzP3vHJI56E8f/WoAg0mK6nf7XdWbRKu8Rq8m7KhgMhhjHGDjBHua0WubJdTXTWu&#10;W87y2lRFXqu7B+ZRwev5VYuZnijRVvVXK7gpj4YbuDj0H1qOG4spLp8TKkyx7WYR8kDt3784z60A&#10;TBoY7hjuwuzAVmwDgYx93+tZ+uW0Wq2MhltPMt5GVZN3zbCDu59OfY/hjFU/EI1CZjEl6qtIzRws&#10;8w4HYHBPp6cda5O9tNVbWNNk+0SQxrcSSzhCy/aNqbVBZSV4DHnryOOuADobvWpoZkMV3BJb9WSM&#10;DdvGCMEHAOD3B/CuSs7eTTtcsPB3hnw6Esbi3uLjUJHiZokdpAy7X3bmkeR3Z84AznnNP8dw3d9a&#10;6fZ3+ofZbe11SO6k8wxtvjjD4VTuVtpcoTnI+THFLZC41HV73dd7rWR0NnOoGVURru3FepLbj1HA&#10;FAF7xrPq4n0iXSpWigj1CQ6ttPyywiJ9mM7sHft4OD9RUUcun6nrzaxC8M99p9u1heeXImbbcUmZ&#10;CM8MVKkgjJGM9q5bwV4/1fxRe69aanpwFrpPiG80/Tbpcxm4ggcIZTnpiQSLn1TPPWoYYG8J+KI7&#10;zTLKS9/4STXHk1RlckRf6Oi+YS2QPljRQPXPrkAHXWkGi2+sXF9ot/b/AGi9ukubzddIJFLRgBsc&#10;YB2L3Oeo61zfgL492vxB8beNvh0nhyaOHwrrMekXGoJJvh1CZraOaXy8jJ8t3MbZH3lJ71ah0+x8&#10;O6+dQksbiWfUFUTLDh22xj5CSSdqhTz1PJxnnGH8RtSm+Hklr4i07SIYdC23134i1WS6jhTTbeCB&#10;pRKxwGwzKVJweBkkYIoA7TVNY0e80+fwr4P1cWeqLcRPcKqktFG77mBAwys6KTuwRgk5x08++Dfx&#10;ki+K0viz4jpo0R0XT9cvrPw3e5bdrdjbosbXXT5VeZZVT7yvHscHD1heAPiHour+M77UNNt7671D&#10;xJaW2t6ld3USxx6bamFVtIpgB8uEVjgEkFWzkGiD4geM/FHwC1TUPhPI2seIptKu7Xw/qb2/kR3F&#10;y0jxJeYd8eSCTMFxl1VVVSWFAHqXjfxla+HNW8P6lqOtyWsGqaiNM0i2STia8lV5djMMDJjhOOMf&#10;K3JGa5zR/DOj/C/wlf6DptzcT3skeo31rBujZ7mV5Jp2OW43CR1XGcjeMbcUtn4T8N+J7LwzY+K7&#10;yfUNU8IzNd2Mxm27rmW3a3MzIMAko74zyokOOvObfeKIbi58UeOrqxuoF8DxX9mrWsbS/wBoGCGN&#10;51jiCgtIHTy165KNzliAAWv2f/iLrvjD4b+GH+ImlXFj4k1bwjZanqEnkPDHBdNFF56fvGJQq7g7&#10;D0DHGKvfH3TvifrHw6urf4NeJNN0/wAQNJbz2Z1GNZ7a7WORDPbzoyMWjkgMi9mBxjOOZfhrrfjn&#10;4g/DXQvEfiLwk2l3mqabDdaroscrubOeSFHMKgqo3A5VuB93HGOdmHSrrxv4Osz4S166sZg1vPBd&#10;SIVLQoVYqQvBzHvX5uv1yaAOD+K3hXR9A+Alx8IvB9nD4c/4Sq3Xw7oq2scnlaf5hJcxGMHaywec&#10;yccsq8gdOgn07/hH/wCyrTw54Qur+zF4lpqN9bsi/YYGjIjlkRsblyqj5SSc88cm18Wbq20GLQIb&#10;/RrXVFuvFVjDp5kizcW8zb8zxEZ8tkQSZbAG0kdxWzNpUWt211ottqUlndzRKY3tSHK7XBXKkdGZ&#10;WB9PcCgDO8J+FovBt1rCz+LnvIdc8QzXelw3kzx/YzIibbSPBOVBjcjj+IjgCpNA+DelRWurXP2H&#10;I1q5a61KFv3kPnMipIu18gKVUDaBgn8a1vEWoaT4R0y11nX7YTafDeQ7ma1EjLNJIkMZG35lJ87b&#10;nBxuJ65q1c3+lwa7p8urWkkbNeTR2l1HauiEvGEaIsOOi5G7AJGevUA5vQv7T8HeJ9a0nxRrVrHJ&#10;calPP4dt5cKwsViiGzhV3ESkuepUMtHw/l8bt4r8TPr3i5NSsbjxBI2gLZzRyG2tfs0AaCUhB8wu&#10;ftOBk4Ro8nOa6zXNIsfEuv2RS1kaaxZ5bK6X/VqzIEdCVYY+U5ww68/wjMtt4Xig1a9mt1WQ3Uyv&#10;dRrJnaQgjXZywT5FXJwfmBOMmgDnNC0rUk+IureL575ZLXUNOsLWOzaUbbJ4XufMfg7GLGZAQBnE&#10;Sj5sZOl4h8P3ur67b67JH5Ooabdect1HcvtmilhkR4Mg7WTcFY9wyDGRin6X8P18O+OL6fTtFvvJ&#10;1hY7q4WG6QWkNxFlAwix8kjIV3OAQwjAPKipfCPh3SNE8Qah4ch0e/hN/NJqUita7rbcxCSBHXKp&#10;0BaMnJLFhkZwAZ48OSeKprK88TeH7OS/0m6a50mRbguEGXi3I3ykO0TbmXlSrMpyM56TRb3WYLe6&#10;ufEf9n2ccK4hvIbtmjljIPzOh4Vh3wSCPToH+H/D+r6Lf30Oq6zb3dq1802nw/Z41NshVf3RIAD4&#10;O4g4zjaO3Ovpmh2l+lzoz2EkVrHNIoRmUxyq/JKdSUO49cZ69MEgHnPxJs/BnhHxlonxM8X/ABNj&#10;8NtZzeRIf7SS2tNU80FBBIJ2Kk7gsisGEgZQASpKt22pvfa14fkbwxrNqDNbj7HcS27SxNnI+ZVZ&#10;cqcEcMoO72NaV/pOmxaXJYXVjFdARskcMibozxwuxuMfmORVzQ9OnuJY9POgfZ7cKFVF2qqNtHyL&#10;x8wz7Y9MUAN0rRYLrT7Y6/psDXRRWlEaKyRSgBjtyBkBhwePpV2w0jXnnlE+pRLZsd8UdvahWX2Y&#10;hsN067R1rUj0yPTIpGl8xlDfu4zHjBx0GOo4/wD10mnfaZ1Lx3ePLzu3RA5GcY+tAFG40vUo9Sa4&#10;luLI2cce4NHC6yhsjIyWIIxnoPzra0a1a3Vogjxb+WUHnd0zzTNO0y9itlgldpHjb5WbG5lJ4z7c&#10;gfQCtWwtkZVmkLu3Rj/nrQBDfaVayFLq5M8fltlUWQ7T83cZwakt9NsZlhubS5uFjjwFRTjOBj5u&#10;5/OrzQsZsKHCquRlgF+hz16VIqGRN/K7WG3aw547j0oAp+RLJLtuLaJPLI2MqhiVxyDz/wDWqrJo&#10;1vdyyNdWssax/Kvy8sCB2x7VtxxxxyMXYfN9/P8AF7cVIh+b93tbbg4Gf6/5+tAHMz27xQ+erZj2&#10;qY9qKpHJAzn2xVeOGW6uFivEZYy2Rvfb82729Pxro7jTIbhmJkZdxClsnt2+lRwafHJOjSQqyYJV&#10;WB4/DvQBXtbQM7W1vdf6tsTR4yG68fnzTk0a1t1bybSFQ75Zgp6fnW3Fao8OUh2YXhioqJYojIrL&#10;EGO7rt4xQBVS0t8xrDcPGqSAsseBu44B4zjPWtBo7YFm8ldxXn3o8lVclgv+1tFSKrbVQNn+8aAI&#10;xCkbfvGXYATt28NUM+no8Iltyyo2SyL+NSStE52SyguRuG5qa2sRxSLAzY3L8qnvx9elAFI2lxdw&#10;NCo2t5eI2Y9f8in6fbXFogguI+mQ3zbi3pVpr2IFWdCrMvBxwajmvRO2wHlf9nH4UAUVkuGuWS9g&#10;8tW+5sXPXt/iazNZ8L3d1cm/OqyKNuxYY0X5h9cbvyOK6RrtZofKY4y34/nSGK2c4miUybm+bgbf&#10;zoA4e/8AhzaSan/bFxLeteLIj2qT6rc/ZomQAZWHzPLz7lTzz1FbVta3Gq6T9kvWuLME7Vm3DcTn&#10;qv8AdPf2remsrSZU3HzBG2W69aAtvwJY1+8dgVeen0oAgis4be1jt5WeRo4gBJIVJbA68Acn6Vmj&#10;XLa28QrpNvptwRcqztdLblo1K4GHb+EnPHrg1pRW+qnWTOl0v2PycNb+QCxfPB3Z6AduKnQRpKY0&#10;YRszEj94OT6YoAwfEWgaVrF3DBqdmsvlzRzK23aVZGDKcjoQQDmpHgENutxpgEbwupWEY2svOUI9&#10;/Xt71qS29818n2hIxEq5kuHOM+wGOPrUOs2F99mhl0q7jUbgW82IurD8x/OgDm7zxVBPY6XaeIop&#10;rGbXJDZeSrHMc2x2ID9vuHaeOduOoqj4bv7yytIPBvjCykW+WNorS9kUFJvLf5GDBj8zJglTyTnp&#10;itLxzoes6lodxa/bYbdtivHcGx85oZFYMsirnqCAR7iln8Or408If2V4pZZvOTbcTRW7Q+Yf+eiq&#10;x3Ic8jnI9TQBznibwHJq0k2seGtUk0/UNQmR5/L5iuGRdgLKfvAqADj071l6hYaT4r8FS6B8Rrdb&#10;dbWUrPeQfuzbSJjbICPukZBDDgitDRfDuueCDHbr4l22iXSxMuqXO5Z1xxKhJJik/vA/K5y3BNbl&#10;xpsUd5cStD5kk+3zI8giTC479T/OgDEn8PWPha8tdemnkktfLCvrEc2TcL/D5+OHHJ+bnHWuQ1af&#10;TPBvjnzvD13Hp1u0bXer2MduTFqMJABkQDA3rkFmUE465HNd5rUvh/wxCpaW4hhnUxzQeWzQjj+N&#10;MfKPVgKyPEvg3S/iN4bZLawaO4tVWS3uItu60OMB0YYBXHGAcEcEUAV9TmvJtHj8ReEJ7e8sbr97&#10;51u4cSKR99OxIOOK5PxD4n8V6lZwyaNKq6xYqHbdAfJuouQGUnoDnBHVfwqWwtdR+HnxHsdP/tH+&#10;z9C1K0EEkaqFt5bzt8v/ACyY9RtwCSQewOxeJa+HdVa28omPUJs7+QIn4/Rhn8c564oA5fw/4g+H&#10;3xmK6brekot1psyyi1unxNbzL99TkgkdcYyGWqGv3Gs/CvWdPttL1wt4curxhcW1zuMNi7kbShA3&#10;LFnOQThS2ema3J7Lwnaa5cX+u6XDayNH8t87DDL0Izjg4z3OfWoPGPh3S9Q0BtH8xpoTDlHzklTn&#10;vjsDnPX8qAIdfj8B2PjSy1zWvBWny30jbotWEKtMrjBAMmAxHYZ49jS/FJb3xjoljqWgWdv5fmed&#10;HM3zGKVGypAHPDLXOWnia/0CysdN16wzHtNtdNL9/cCQj5weuMZ9qseALnUIfBF8lm+6a1u5fOt1&#10;VvLHoyHsrDkUAdFpPinTPiTpY0HxRpv7u+8+CSMMF2mJiMeoJwrD8PStHwtDZr41Frpz+T/Ytvhj&#10;M3EsT4B79mUflTvhTpmh6h4NtPE+nwqv2hjM6DkiXJDjnuTiqkWjWnjvUrnVdLuJLe4tY7jT5oQ3&#10;+tzyA3I9Sw+tAHbwNep4sguTE0lrcQNGyr92Nhyp/nWV47sIL+7iuS0kMtu5aMJ0PPTPvWD4c8Y/&#10;EPQrqy8PeJtHk/fKqTTRxr8jKApHB6N94H0IHapvitqPiSLW7G50ZYWhRyt1DI7ZZDjkFR1GM84z&#10;70AZ82qfZpm+2rgruC7RnPqcde9clpNyl7eEwIqgylu+365557fnS6/r4F+0FqrJMsQZuDtIPbkZ&#10;JyPf0qbw5GsUoeaMFpWG1RyV5xwB+NAHbaJosaSv5CLHuIPpn9TXcaUqRbXNuvYg+tcjoYEDKt0c&#10;sxAVWBXp2/LH5V1UOnXLzJc+a0a5AZY29u9AGxZF7m4WRztVT83znp/jXQQo0hWQMflHHNZejwW8&#10;k0ihe/8AF+FbskQSDdEgbacDbQA5IDLtVkz3Y090RHJHycY470sdx5Kq+3JYY+lVLq4829VFk+VT&#10;82KAGzTSXN1si4Vcc+taCSJDaqR171TnnaGbcqbe+e1TGeMKsZU8j0oAsWufL85f4uuadLtebnls&#10;d6baOWg3ehpqLhix7t0oAmtuc5FNvZWSPMa4NPWPYm7A/PpVMTSSXHznHt60AQTSyupz2HzE9uKk&#10;hnMkfk7WwD6/pRcriPg96jjiZRknnNAGlbhRDgn2NcL8Xr77HpE0iYHyfMeldgs7JDtavL/2gtYE&#10;Hh2dJFbawA3Bc49+P5UAfE/x78byfbbhWk37v9Wdx6jv6cHHWvmrxVdNrN7LezyMBIWBkZl3YPU9&#10;Md/z6d69Q+Mt5eaj4tulikVtznapUNg8YI555/8AQfxrzi903zCqxK25mwGZSR7Z6E8/X+lAHK3V&#10;iHlYOirIzbkVlGV56diMe+c5HvVeSxQLvjC/KRtZl6HoAfTp69vSukl095S24JtXjCjJx0zjPH4g&#10;VDLYMxYiKNs8kR8YOCd3XgdenqOuRQBzxsDuVwVJPPPQ4zznkZ5+nFIdNUqQyEBsbTtyxx649/8A&#10;Irck0tHRWkDfdO7dxwOvXOCRnrQdJeTdsTjClmKgbu+QQf8AOaAMFtNSOTP2RMgnb1PXjoKaNLkX&#10;ds+bb95mIxgD3xnp3rf/ALLjwqtjDKc7edzY69Pb+VJHp4bldozJsYtx82Ohzx/9egDDOnvsCv5i&#10;jGFB27cdxznpj6c0i2hKbH2sgx8q8rnjPHHOegx3Nbf9kv5eVZvmHPXj8enJxxnvTv7KKF95bauA&#10;pbjPqPp+XT3oAwX05dnmNGy7eN2CQvoc+n1yc+lI+nxeYxMUZZlAO3Hzc5I6k/px79a3DpkeGTd9&#10;7hm2lsNjp0yenSkbTPlyS2DkMOCVXA4JLZxg579RQBhppar+6MKyHGZFXDYHZj3z3pJtPcp5hXcy&#10;5Y8jb+n+ea20sA/JDBQxH49OR649uM0Np2xeQm5QrjOf8BigDDbSUZyHbc23LYb5uMd+M5z+vahr&#10;AIcsGHy4+ZhgdB27/wCFbsmml+GHoVz2BA598cdqT+z1mlZVG5WYhjwMYJH06HPtQBgjTwh3A7W2&#10;7W+U5C7gTyOvf/CmPpyKiv5eNuenGe/IyOh+Wugj05ZSJICrbs7ejbsHp+ufw/CmfYtxY7G3bvlj&#10;3c47d+Cf65oAwZtPAYkFV/65jGPlbp6547HkY96P7LBbcpChv4xnnI9emePc81tmxm+Zo933G8v5&#10;m5x0I6cdvTI7UosAGzvQ7RkMuG4J49TQBgx2DRCNFVVc4Ytt+YZx6Afp+Zpv9nzR7oJ4GVsEKsLf&#10;MMZ2k564wvUHjrW8NOJKs4+UKSyhmwT68kjp3oGn5GFi2r/HtG07Rzn67cnv+pFAHP8A9lCN9qqy&#10;5YbE3Dj5wMggZJ9M9cEcdnHRmaVpHiLsHyF8zLKc5wOmACfXsee9bkunndtLbnfPDn72eM8Hnjbz&#10;yDTm0394JJ0xllK/u/u4G3Izx02gDjr75ABzw0tjEzFsBnPzqw54GBxnoDjOOnelfR5ET57bG6Rm&#10;IDdW4+9jtk9euc81uHTZjIFG07Qf9YCDyAT973Vh8wBIK8/LgqmmNJLiO3VW8zMe1ipznOTjAzz0&#10;/MHjABgDS1DKcSPxvVViHqcEnjB4/EBualGllDsKbvmBV0jIJxtGT05IJ+b8K2mshhmEiqeDsZhn&#10;64B4BP0PTPXNPbTyd5jWM43c4yOD6Z46gc9B19SAc/Pp0Sn9+G8vClsw8Ebe27jpgdjjHXpR/YxK&#10;hwpeTcrfu9uCwzzjsc9hg4xxzzujTxG3lwRsxBJaSJuO/TBHPB9Wz0HFStpaROVYkNty2zIyckbw&#10;D/wHqePegDBGnZGVQ+WrE7s5LqCM8BhnruB6g49KbNpT5cMsa5c/MVGUwOmOQeT1OTW8+mQxOFGP&#10;M3MzbhyFwCAO+OvQYGewp39khNwRNqbufLUjdwfrj0x+HpQBz8FgLcCWD5ljyP3i7f4sZ4OADjG3&#10;I6UJprvEsKgSbY8D5dyggYPHHONwzgY4+tdEunPI2ZWkJZwPuN6cgZB/vdsHnGDimnTpcKjKzSAh&#10;1jKY4+Uk47DA5yf4s96AMGW04TdcIr7S25X/AIsEZHtxjgAEYyO1JHZRg7IJZNvGIiMbeecemMkH&#10;9CM1uyWEsCbopHV4wXVdxGSDnHXHHrn2yDinLY9U/ebWbPT32ljk4xgDgD8yOQDnxYpKwWW2aTHD&#10;ZYbjxkqvGc46DA5HGaVNNLKssu5lyGyqnaWO3J6ZBBC4bJIOPWuhXS3Gd6MvynJK8nB/ngHPGfl/&#10;AsXS3SMHAb5W8sbSM8ZIOD245z39hQBhGxXfsj4kaTCjlW29ctyCD+PXpnkUkenxkrJbxsy7htXa&#10;G3ZboeOcjqFPYZx1rfa0ZF+c7Vj684Hb1OM9Dzz9TxT5NMZ1yo+ZgR/q/lBP8JX256A+/XgA55tJ&#10;KhmTb8oco0ajaCSSDgcZwOB26c8GnPZMAqwKAuOG3ZzgkBvc8YyMcY6c7d5tOchZI13gx/uwuD39&#10;RjBwpGTgZOeMU3+zVMimFVyVxIVUHj5umfZTjgjAB5JOQDANijHaqhdu7cfKHQAKT7HJ56Y/EgIl&#10;m7ENgKI8BVVjjj+HnkA/d4JB3ZxxmuiOnjKqC3XbsZh93A6cADA3fgBTI9P3fLIjblXDOykcEA5I&#10;5OTgZzjgep3UAYUNo2AqPIOBtZM8n07gEAtzz24z0jj023Ro2X0yDFtAboM/L7qDk4Bx35roBpbo&#10;fJCruUBc7VXHXB5PI+8MZI44PHINMnDP5bHapKthjncRkZPP5AdOKAOdlsHk3WzSMnmNhQGOcEbQ&#10;x4JznAxk9PSnPpsolV5A6ZlkOGj9TnggcYCngZ7E8c10Caa0pEUUbfKGzGrDvtxjjjI/RuopPsTb&#10;BLkKjbcMsYUDk/N6Enge+AelAHOy6U0srO0a7mJ5RiGUZ5OcduO+cYPANJ/Z+1FlSIqvLt/CrcKx&#10;J54Offg9QcV0IskKCLYGzy0e0EHjjpnpk/mO9RT6erSyFCCWXDbM4OeTyVGeOM9+cHnNAHNtpEoE&#10;iLIzfKNyj7wz6njHrnkZPP3TUJ07yfnVNrbsNtyC5AJ5OOeFPTHbk10jWB3KV2fKxESMx2gHB4zj&#10;g8gg5zk9KjOmRiPdFC2xfYZHtkAduPy7UAc6NNxKpRQq+YxZlVlwxXO768ckfjmkGnoyLFDb7VaT&#10;5VbIxknj7wGckDOTwRkiuiW0C4Gw/N8jSHAB52kjj1PTnlfzjFhnzPPVW43MuTnbnGW5+bOeRx15&#10;6cgHP/2U6KkaxovzE7fLPI64APOOSDt55zzhaa+kM53pCzLuUv5ce7zuTjrn0ODwcqcYzXRf2eWf&#10;cV3NuBb5i2eOox+HqcflSGwMZ3SRhiuCCsS/MmM4x1PU/nxjFAHLjTBGJYFWNdqY2qcgHcc9O3BP&#10;Pr060f2eXlEucNsyqiTO9mIPBzuP8XIJGevBxXUf2bG/yqqrgHbgjavTPQkbTnvwfTNRNZqS7Orx&#10;4+dlY8L+GTg9Oo/DkUAc9FpkD7fOBx94Mcc4G1sfMOg4PHG3HTNNfS/Jk4tG4DCOLk7QQuM46DO4&#10;9ee9dF/ZISQlIhtKj5VbaSDkADpk7iPmxnjOaa1gsO+PCeYVUszLnAwO2M88rnA554zQBzdxpBA8&#10;pVZmZjsOwrvODyR/e4Jz9OQejF02MmRrdY2HmKmMq21dxIIOSAN2OP8AeHORXTpYx9UG7a68xsQv&#10;rx1GfmB79B1pF0uMtyW+UfKU4ZePXqBk84wD83PQgA5aSxZ5GZAshb5s7j8qlu5UnI5ycjPJ+pjl&#10;0g/660RGXywBIsYxGBgjpxnJA5zjPIbHHUT2LxFWgCrtdT86j+EgBTkjkZ4PJ/Sok010VmWI/KxI&#10;Z2P3dzHOTyTt5JGAB0AJ5AOc/sdzc+bLax+YFYNI2DwAP42OQpw3cE47cAOSxwVkJeVkmbc3ln65&#10;z06K2fTr710B02MSEHHlhsxoy4YYOepYDPPPp2z2X7GsY2GLG4FcyKHbIy+MAH257AEdaAOcbTIo&#10;omtZfL+UbvLIIz0HHT1Xn/A0+40sbmRZVk3MdyyJ8x6DJ5JBJwSSR0FdG+lh9rRy/wCrXG/5iCy/&#10;TjPXnOASeelRnTTHAWjA2xxtt/clmyB16DnhgACByvORggHOTabKVULGWU42/KyqAGxnGfqPY9AO&#10;MN/slJGZgrZLYBdujEfdx2JzkkE9Tx1NdIdNVT8sinnKqpydu7g9/bA579aibTYhcg5yI5MSDzNp&#10;9dqn+Fc7e2eowO4BgS2SPF5hg+VpNzKqkZbPJVj+GSOeeOmaZJo6ylz5cke58uioH3E8jPt7+jZ6&#10;5rol0tohCFhX7oL4z83JxjBP8Xp9DgU17BJxItu33crgLwq4zyScHj0Gf6gHNzWcrhSIgDtYIzSH&#10;5yx+nTjkZwODgd2z6aDIYi8jLvCMzgHBPIyPU5z1xlj710k2mSTSzGK3RS3zqvlj5WJ+78v19gfX&#10;pUJ0xXGxdrKzhlTtwc//ABXPuOeMkA5yTTpUVtyls4Mhkwc4I+bHGe3YHjIqA2Dnar7W3SYjZFbd&#10;xjAX5emMds4Byea6ZtNEe0yT7lbAZ2XG4bixONx9Ryc9agk09HOTGvMmN3l4L7QeM5HTk8nHJ/AA&#10;56e2cuXjdTiMiT5TyN33e/BHOD3A69oJLDySSybWVQFDKBg44zyOCc8jGPXtXR3NuHhU5kmcktHh&#10;cL646dOfXof4etUpLayc7N+VVizfN95QORgDOOv0x3xQBiMEifzRL/CfmVzhW2gcn6AenXPNQy2w&#10;jZiq4PPl/wAe1skYzt54J6/UYrcnsJwh3wP5argOcDBOPl6nbgH8R6cVXNkEhw7mJvLxtG4Aj32g&#10;9yckN6ZzkUAZcqhz+/ldgjk+Y0nfPUE984x2H51ELd4h5YRQvyltkfG8g5AC8cAHA+p9c6gswzr5&#10;ZDMuQvlj04BHPpnr9SeOYntLdljlaPco+7sYhTz1XAwRtBXuBnjOOQDNeKFYlSSI4AUncqhd3oQO&#10;Oqk9OM5psipj55uepXl9yggY44PfA68nk1oeUoG51k3N/CgGCAeccYHGc+vA6moZoGZtyja2/bGe&#10;OcbTxyOODzjjg84oAotBvLLt3/N8xKk8k8/hk47HApssQaVYHw7xrhV2grHgfUnPzAdOoNXjbswK&#10;EqY9v7xAVOflXnk8ZzxnjjGR1qFEaVPMJ2qsR8xmAOOg29RjP/66AKM0Xy/OIyz7l6Ek8H+7zx9R&#10;x9KZOkjJs2sB5i7uPulduGx2B547nir8sRzuAbcj5YLg5yCMEe/48beKY8KE/PGoWPIC9Oucd8DG&#10;B7gk4IJFAFArF5W1Zm3DdtUvkbSQvOeD7Yz6561EwxGzjvwoZQzHv/CPrjPTJq/9mVkkJdZF5wvD&#10;KOP72D3HXjJYAEU2WHrCi7TuO5XUH5h0wQBk/exjpkfiAZk0IjhVVflc/KynAAJ98Z5bOOh61EVl&#10;RvLkbZnISNQ3Qj+5tHQL1PQfjWhLDKRlE+625uQxDce4wME8k9TnnglvkF4/KBGVydqsA3XAXOeB&#10;1JwevFAGUyIPkCLnd8q/wrxzwOmTjnLfWoZVia0MyDzV8pgu4gLknOBk9OfU44yBwa05I0yIhKdr&#10;MpTeN4O5h0B5AOR7Cmzxbv3jzN8y5+fIIXBOcnaT2zzznPGKAM14pI2ZBHHu3HcZJBGWHQHrz0/T&#10;1zRVqTTbqf5LJ49yf6zcoZefTHTnNFAHk8lmr8sisVcqPMZj5pPbI/EnoAPqKckGPmUM2VbhcDJy&#10;MLnknk59Tg1qJYLGnlBGKt8o4CsF9R2GcDkY4HNOW1yPlmIYLkqJhjOQwI7AZAO38KAMxocIWQmT&#10;b0ZywyODk4zwQc5J6/hUptnVVV7lWTdu3syr1IIOR3x044xjtzpjTvLWOK2jYM3GXG1lOPUHj7qk&#10;8nAz+Aum70jaFWZ2jUqfMbByCQe2SfY/UkdQDMNkSQSqrubaV3EccZHOcEn16cdBmniAT/6s/N8w&#10;VmYHLEY3ZKkdTnjB69cmtH7GYiseI12qfmZWQAYXBwec8d+xIqwbORUV9xwrBlkVsblIX659e2cG&#10;gDLZQ0h2oGVWCqGUMqYH3eeq89Bng4+kkFs7MRFIhJyu1Mt1HTn8SeT39a0odNa3mCLujborN97G&#10;3HTORkAdO68cGpFs0KLKhMnlhgu6U5OBgDPQ5BH4ntxkAox2DSNtjgRW2sV2HIXjsCTgdDgnIz6Y&#10;qzFbSO5kgWRXbdFGFh3MG7dyM/dByPw4q+bLMipC3G3AaQHoATtxxhsE845PbNTLCGXfLbNtODIv&#10;c4OB/XvjoKAKCWzo0bO0kasUJ837o9ywweozyMZ6YGDU8VsyosbbVWFcKu4KE9OehAyTuHAzgg5q&#10;9b2jwdTtc8KsZ++Byen3RggdCMDt1p8Fu1ssZ3BVyqtuGQcADGDw2TkYwe/ToQCrFppywSNQy/uy&#10;V6/e+/06+oHT3wKmtrOcQ+fHFhtwPmKpXOTwTxwW6lccnGOKtwWBiTa0LZXIbbIWYpz94A98Hnr6&#10;461aFkAGidG5Y7dpBBAw3TPGMfgVPNAFKOwRG3oI+7fdyo5+6WBBJ4xnAxz1PImhtRG5YNI0jSFy&#10;u88k7eoxnIwcY9MDuRegtC4Uxr5jeWB8q54J/h+vTPcc8Zq3FYymM7fM+VWVlX5lPOMAN246Fu4O&#10;aAM+Cwc7Vkj8wbfuzMUONoIAJHYE8HGc467asw2R2/eLRrgj7p+Y4bOMAdmORnBzxV+3styxS2kh&#10;O7DLsVtwJIywIxk9+QfTtzJbWoU8ncqqHcFcclufmPfPqPoc8UAU0tZZdzSoqbVV3IO7Y+D8vI5G&#10;SR6kduQBZjs5N4G6Tc0mxUL5JHGCoxgnJXgc+tXLayO1IxmRlX7qKcAY7YPXGCD7464qzDBJASvk&#10;yf3maPCleRuySBnGwcepOO1AGeLFG4dGZfMwvy8MeAB1xjPO4ck469KneKaFVlaRVf5vLb7R/EoJ&#10;ycAkDH8X5Ang6NrZb3UGX7zAfXjHAGcZOPw6Y5qa0st7q6xvtYndCW/h3DD4HbBBHGeewBoAzEsW&#10;eIxwxBdn8IwQMcnb8vA2jn1yRj0svZA7QY2ww2lRH9xe4BOcHp/Q81oR2U0Z2sWZ/LBZVAXGAeeR&#10;0Gdx9uPU1NBpZUKPIZQxyqsp+Y4ACqe3B4+jc96AM+WGRwkituJ42cElhg4GWPQjjGeOeKkW1lw2&#10;1tzHlmbjcAODkA85IHTvxWhb2RARwceYm1flZVb7vQ5JPX7oHpknFTJaMkowFVlYxxl5OTwOCDgn&#10;P3eMcHA4oAp/2cCPMb5VbBb5fl2BcYPzZwFPGMZyQe1NW1ZyuV/5ZEMp6B8ZwMYzgkjOeT+Nav2A&#10;zjy9nyq2HwjBtvGQc5GeADx36AAEu/sxZJSwPzbizbYztB3cDd1A4HB754HNAGcLMzFFluXK7gMl&#10;i33hgg+nBOOMkdadHYlbfzpFO5X/AHn7vKgAncQ3fIPpk9M8YrTSwESM8o+VcBtqhVHzAbSepHHT&#10;tkDualEBVDJtYsDuyqjAbd9OD04x39KAMsWTvAZbkLIm1mXzPmUZVe/UHOQPXJ4PWhrZiyoZNzbV&#10;/dnB2ydeDn6fTJ9K2FtYov3eVZdreWkYCs6gdFBPAA4ycdu1OFlJNGpuLh2XaPm2k85HbBA6bu59&#10;6AMmK3nDhIIf+WhG2PDYJ4GCBnA7MTwAccHNOjsR5PzLMBIpQ7VwzAkZ/p2AwMdea2BYvEuJFXbJ&#10;8jR7vmLHORk9CPm6devcZki0p/lKhm2sW/13zSL6Egdgc55+maAMUWs0a7kjkO2PDgfLvPOcevfo&#10;OAM8VIthOzLFMWCkKPmbd1JPOeCMdepB4yCQDrppvlweU0qjy5ACGLYwOoPJwT19SOCPRPsUcW6O&#10;QbRtI+YlcdcjAJODuz0APXPFAGelgjBdyq25csr4OOfvA5yAMDrxjqOtO+wfufmDfImBuY5AyRyu&#10;4lc8t6cZ5zWubKFY4zP97p8y9gpAAHGB+J/EZpTY5DqCrSJ90cMAdoPt1J9fXpQBjHSlY4NrGoXJ&#10;2rGMliwx7jPXjqT3HNSxWnnSsdjHLOGaOPkZAPU5GOTyAODzWrJp8WVEk+V5xuk+6MkZzg9OOAON&#10;oGaVrZLhtqPtbefLDMCx79BgD6ccg5zQBiLp4ES3PlN83OVcksdv+6Dgjn2556VNHp6hTJKnOW8y&#10;bdx5bZbkZBHYjOOBjuc6f2CGSVSwyJAu75TkdeOnOdwH3f6ZmktPLImZW5+7ubBGcDOexByOcjrj&#10;ryAZB06J4WSQZXZ/q0fcFUk529dw64PUkHgDJpy2J+YLGu5tm4x8r9OuQM/ofqK147aB45IjIfMj&#10;wGZVB28nacZODg9Ovf6SCxDmSFoF4k27FUYXrzyMg8Zz0xnFAGIbIrCpt0kUcn924GD1BO08cA4x&#10;/tZp4st0oZUhVZOD5ahlcZB7888MR2IzjGTWqbJGEZJ2rIR96TaNwOc8kAj8+oHQ8Pj02FVYJHHm&#10;ST7vOXyo6Aj1PYf3jQBimAeSREm3y0YBFjyAuDwSQDjGO/1zwC82SedIWTaxaRW3SYxlf4t3XjPT&#10;ge4rVFl5jFx8wXPyg5ZR1z1IAAGCuMZycjk1ILUBSiSNGyxn/lp91sjgc9Rx26c0AY6WFxEVmjiW&#10;NNwZTExwcjrgDA75I9eeOCS2DKu8ojFowG/fbFIKnoVySDwc8cE9MVtNa7Q15nKsvzt97PqdzLyQ&#10;M8enGTzSJbwxKv2iXbwRxnp1JHv1z1xtx6UAZIsmkk/erH+8wV2oRu6gHB68ndkflzTzZ3nlMbqJ&#10;mYoHkkV85G5skn68jp06jnOu1qyFndWX94D8xyrcH5TzgYA/UdcUw2gUrjjjYrOp3deueh5xnp3+&#10;gAMlrAqxhnt2aNdwUBVJXIwMDC5/h5yfyqZLNvmRVj35Ik+c/M3zDHUbhz6cDGM81pm0ZkUxZ+ZX&#10;VYskrnC5HAHOSMnH58CniGRZRHKu3d03KBjrxn65x1zgDjgUAYrWgANw7hlOCG6cZ3A5AyF6ngfz&#10;pxsJGj8kSNu+YMpbnhc4PXOckcAZA9RiteOymZV85GVm+Zm8sj5T0zgewGRnOOB8xFOitmlY4ZmV&#10;pPm2MWGSOoABx07jv9cAGULaR5UDQxrukI3GRjwT90DG3bkY6gkjnoQWizeSMRw7o/MG3cs3AQ98&#10;4yOR7AYPU4rYS1kjRUUiNto25+6AeADznGRz+J9SZEsWuE4RWjYblZvmBbBOQQOnAHbgkUAZf2bz&#10;BlmVVZsbYzghvm/hPKgEsecgZpHtZAVdfMVo1Y4RiWViDgDA6ccH1z3NaaRxyRqFb72DuVtxYYzx&#10;6/UHkjHanRWbOu8IVV1yx8rcE6k/MM8fLzxxn3oAzTZwxs0awk/xKu4ldoG1vpghc+vOfWhLNPvF&#10;I2LYEjKvy8EHOMDjjbjAB7d86cdnKuSVfyyfL3Bvvc8kkcZ4b1JH5lWgDsGeZAVw25lJ2jGc9enf&#10;aRkBPfNAFFraYsPLlZcpwzOSeoAA6g8fqB2PJ5Eap5jSbl+Us3VWUHGeCeCpPPQn0xmtEW6795lj&#10;bgKqtHxj06YwPlz6EZ7AlVgkkhFxEVDKowWyd/HqM9gPf5D60AZxh2gq7hY1XDZzggKBnOBg/L25&#10;JH1p5tJJmBmgxJ97a0fI6Afkc5OMdxirwt1jdizKoYfIvC7sE/Lk+vXPqSfanR2yuqwoi7g2eWBy&#10;2cj05ORkj065oAz4kkLqyFuWBXcpGeuc5H6+3qQTItpJndGC25drMoYEE9j2HI9R/Sr620CyIrqF&#10;aQsWMsgyAeh75yQeeuTz0p72KJJIskYbbgZZeg9BkZHfnJPUcYzQBRjs2nk2rFnzG+VlUj07YwDg&#10;Zznp3GWqazsV6IYyqn7yrw4PI7ANzjkZ6datQ2cS7ZJZU3H+I85wcdATnoMc9vyswWzK6qXVm6gB&#10;sHAUDPByVAOfX5KAJdGWSC7jmVVkxjCxqGVuVJByMEEcfj+FfT3wJ1OSOCMEAtkbptwXb8owR67Q&#10;SPfvjmvnXTbN3y2Gbc2FCx42c5HJXAwc+o+uBj2P4J6gbe5jLCNTjdt3chSVwTnseOgwOe9AH1b4&#10;ddWgSMSmPGB1DEHPvkn8COGx6Veu7F3kYhGwudxyB+uBz/LNc74L1NprePzXP3h/Djk8Bjz/ACzn&#10;iu0iXz4g+F3beFHIXI9+MZx78EGgDLtoPLbDbtyrt3c/iP6Yz71NFBIg2BtshUHcU2nt3YjHT6e1&#10;XmsFLPtHzYOAG649f5ZP59qnsrIPK1xJ93kfeA4z69euTkHj60AW9HsRJGoYSYK/KGyeMfXjj/PS&#10;rl2yrHtyqg59T+efyp9q0KKrGRdrKxyzcH34H4DrmotTZUOx3yQQpXnJ6njv/k+lAGbdTPKykyNj&#10;73+swoGOMn/J4+lZd7JmPy2KsR8smFz2HfvnJ/r2q5LcqI9vylmzt6Z59uT/AAnt9Ky764AVmhkV&#10;V3Y3fdOenqM5APv0oAx9ZjUyOZk5XjPVhwMYOMdu3OB7is21geZtzxKx2lGbcwz27/y7j0xWpc2z&#10;3Mi8qu5vu89uw79/TtTrGzI+YgccMzSYznjHQ+vH49KAMvVI0FtJNl0/dkqo+XPTv26465645FeR&#10;+N5ZrKSSXrJkDcqnJYr68Y7nHGc/hXtGsL5Nq0zAFvmyvmfNjDHnnPXHBOOvB4rx34g26Wqt9qjV&#10;XZTycc5x1yeuCOcYzmgDB0lJvtb35d1ZstHtyCSc4POcE+/YAdjV2BS0uZZH3M4j3c9SeT9OvPPU&#10;ZqrZPDGI5G+cLgtuJ2j+Hnjtkk8cDrjpWnHOpdYxEcRv5m5pD168FfbH4cD1oAuaPJNKpaKNhEcN&#10;8ygHnAy2OhK7vbj14rWNyGRkaJmZo/mXyyR0wQBxzg/pWPpsLyyxoi7lUDYuwYGSByAP8OPU8Dah&#10;shFGC6KjtktujPPT29T+tADtOMkqsJ3Zt3Xvxk9cE8/hwM599Kyku5IxaRM2BzuAPBJ+YDaO/QYH&#10;fjHWsu1XyZPMZ9x+Yoy/Mcjv78Z+nbFaudxa53r8ikqqt90jnOeQ33Sc+gHegDW0yKO1tpb+SUfw&#10;q3U9+eg4H8iOcYFWbBjfkm53Mko/dqzH5fmJ6dMepAGPzrNup2vbX+zo1U9C23GAM47+w5B6+pxi&#10;r+g2SwzRwjbtVB8wlzuPI/HI/SgDaZ5Vt5o4vmJURwh3GD8oO4/jyccnB9cVo6RYobNfNh+ccyMC&#10;VwOvr049unbms3SY54w01zJtUZCsx6ZPPXqOex61rFPLjzaysrNltvJ2gY5OMdB+Q+tAFQ38izTJ&#10;DDPM3EcLbdo39CMjGOPwB+oqpBdS3fnak0rMsl35VuCfmKpkE5xzlhwfTFaV69tb6aDbne4dVji8&#10;v724gY6YyR+uO3Wnq1jb6fNY28M21eP3asBxld3+PTPJ9aAN5Q1ptw/bG6Ptnt9Pfj6U7T4Xd5Jg&#10;43tlVX+5xxnn0745x3qteutrDaRuwbvmTJyM9OSPb8qnsoVtrqSeSRmhab5WkX2xtGPc9B0x2oAr&#10;g+ZrDWsjndG3mbVbuCT1x0xj86tSyt5l1mY+YrlYfMOcH6ntyfpWbqUlxZ+KFuZw7xtDiPOT/F1O&#10;ByARnHqx61oAW108sjJIGb5mlOQfTaM45OP1FAEng2yjsoEacrvDsM5zu3Dpn6Y6/wBONmUrZxLc&#10;sxbzdwVF528E/hnGfr9apafKJjDDMrBVkaRhsJ2krgHPGRk569qvXEjxGC0kBb5djb+ATzzz/nHc&#10;4oArxyrLA0dqy7o1Bk3SYy4AHfoc+voO2TUSAG+R5baP922RBG23B5XgZ4HXt3p6eVHczDcQJcuq&#10;g44CEH8c9uh9OKwfEHjTQfDM7abqc0cbTXCxQlFDYc9BnJwCPWgDotJWE3fyn7shRWP3lY5HPp1H&#10;Xt+NWpvs9jO0E8gZZGETGPOBz0I/h4Of8KzdL1YwIz2ERZuo3ZUHkZJbIGOOKuXN95k9xERvmVlk&#10;ETDJwQ2Oewz+HPagB11JDLY7XO2P7i4BGW6Y5+o/Op4glvLHbW0TYIDeYpCqh+6Oo9enGDgmq93p&#10;q3WnxbZmZl/u4wOOeB+npWroyCKBjdRhZGVRubk9een4UAR3FlFBqFteXD7vLVY1RW6KerdsduPo&#10;e1ZuraRM+oxavdz+ZNDGUVFUgbc9Djk468cnHete5g80faZZ3Lbwd0b456Y9up7muf8AEV3q8moW&#10;tppc6ruBaeRnYsy7jgDjqeefbFAFgWuprHCoICxsPtTM23aCPTqO3pwOetVntor+5eRfkmtVUN5b&#10;FeOTtGQM9/cZ+hq8Y4baX7XcLM00pAZofvHI7Zzx+FQX3kvCunJbybZgfMuPMOBt45B784oAgsRb&#10;pb/b79WVlmZYlZiRt7fLj2xkZwc9DUd3qMV3c+UryR+T/CrFA3pk9G6HA5wadPdNDFHp1mVmZowI&#10;o8hmIHLfe45PqPyzToLOK3RSy+WEkC/LyS3Qjpg9P159KAM2UfZn/ejacsG2tuG3PG3rg4/XHNSP&#10;bz3N0r2RXyNrLHFtPzk4+U46D1yQMdRUV9JBLfb1XPmfJjdjbjHQdOAR19BT2V3gurZ5Nu75I5Aq&#10;hh0xtbqO+AOe1AD3kuIrtbeKRl5zsWM8YBIbgcDI49qu2k1miuY12+hZ2XHAAPUAc57+nvWYmbiN&#10;vL3KY8GNXyzSDHykc9TzycU/SmlubZWu9s0nmZlbyTwx3EZ46ZI4wfrQBtNDcXvlrPcSL5cqGTay&#10;7nUc4OexyDnJ5HQZzWol5JFMq2zfKuZW/ffK+O3OM5KnjpzXP6Xq9vf2C3DWkiwzZ8tJJPLJXPXg&#10;8DA4wKr6hqer6HpKy6Ha/amFxEGikY/KhcB2YtjlUyR6+9AFr4j6v4msPCM+p+HVZ76G8tmt40XO&#10;Va6iEinJPHltIeMYwOvSoPEkviu78N3KeEry3h1L7RHGs1xKGCwiRdz4wMttzjp97rVbxlruqppt&#10;/pui6qsN01ufLaSYlkUsF3HjsCcdwfWs/W/ibpPhu187VdQW0+0MkEU8jIu6dm2qOR8xLMMADnFA&#10;G1c6hcTQtLNDDcfZYH8vEYTewDYPGMZ4znGcfn5hrWvxfCP4Kza4Ea4fQ9Mj86KO4Cvc3AZYtimX&#10;Ics7AAdBnHPbp9U8SXVju8WwSS3ULQyBbUO0chOSfnxkor42huxNYPi7xFpd/wCEJtR1+2hSGzsW&#10;vmty3mQRmEGbJZgTxs44yCMjBAwAaWs+LNM05NQ8P+Lb2G3j/s2a41SOeHiK1BZGdm2lcAgjavGF&#10;6dRWb8UNV8KeG/DumPeeJ1sobvVrGG2mkjKtc5bKQIFw4LDnp90NkEZrnPD7+HfjB4Mt/EOvaO3/&#10;ABPdDtfPsVuGdljOJ/K3Z5+dicr6nJ6itGXUvA/jzVLNdK0ltUm0PV5ls5LqPKw3UMZgnlQtkHl2&#10;jDZGSGAPGaAK/jOyTUre38Bx3txa/arpb2ddNw0c0S3G94nDNkK7HeSBztYdDXTPqb2HiG38Paxo&#10;N5HusXvFk2qw2I6oS+CMZLjGTnAPoasR+ItPttUOl2epLDcR6eLptJumjaVIWk2K4/i8slW5xyRg&#10;EGodU1O6GlXlvPZ2MlytiyW808ZyzMSQu7azcnn+6cAkkcEAmvPiV4btrbT5r7Ucw6ldrDYx3Fpj&#10;zZWR3Vevy/IC2R2XnmvPvEnxL8IfED4d6zqnjXQ5JvDWqgWtvFHOfN1W3ZlCoikgnzWBwhJyjZJw&#10;TWZ8WL/wr4W8KL4x1C0m1LVNChkTw7Zuzl7nUJImiihCgcM5KqXwBGjMx4BNWvDumXeviw0zxL4a&#10;hjbT7iOaFY2I8u7RSjNApbIA3uqZy2BnmgDqPD13F58F6tlJavdRttjOGUxsgXG0DsrY3jAGcZrc&#10;s7bwzqUUekWOlSt9gXbcRrhrcDtypYBgFBA46dBmvPPDiahqPxP155Lf7cln9lsl1WS4V/KmVS0l&#10;pEuBhYRtDMpCl5GBJKV63pN9aaZqENtpU8C/6Lvnkt7hVZMnAyncsAT74oAol9AlN1aabfxyXKyy&#10;QSLFKzGGYJhkIz0UgDhsfLjgjFczc6p4qg8X6X4I8HvBfQ6a0z+LNSmmBkidYU8qFAw3eZI0m9j/&#10;AABMcluNzWWGn2kNr8NtGh0+6ubxfMWQjaiu++SUIDy7c8YHzGn+DtI0nRdTfTNFEjXlxfTXtxZ/&#10;amkd2kdnaUhs4JY8Z55GBg5AB0eja5pct15eoaqscw+d1EpEnlxD5zzhi3XPWsr4ODWJPBWlS+MI&#10;1XUGtgb6zjt0TyJGy2zC4GUDKv8AwAGodMuNJ8SazH4ptPENvNaWsd5YxxWqu0jXJudsy529UMIV&#10;iMjOefXV0HwpoNr4svLm1u4Wl1K+tbi8tmmjMcGI4oQduNyKwjVmJBz6npQBl/DnRPFXhnTdW1C+&#10;uxqYbVtVu9Lja55Ony3k1xDACy/KyxzCPbkgGIAEgAm14u1Oy03xV4f1exs76a5vpJLO3+zqixiE&#10;x+c5myDgq0SiMBgcuwIbpWT4I8L+MPDnw2s/BcnjCztdYjufM1Ka3Vwu1pZZpRbOwBCl2CKxGPLG&#10;MAgCu/FnFqNgy61F9q3DzFgWFd0zopPBfC5PrkHvnrQByPj7SPEel/C7WIvCnhi11zVbe0ubrS9K&#10;1SMfZ7u4aYzxwnewCDzMBWyNvyt2ru/CsWoXWnxJeLG5CZ8pVZcH3Jz24znt9azrLTp/FuiQXraP&#10;daX5kYZoLpY/Nib72xgrYLA4B59OcVr2lxZaRFb6bLPOjNny5RIWYke/THJ9Md8UATapoGpXdvY/&#10;YtcmsZILvzGS32ETj+JGVlbOQeOjA8g9Ku6ZBYPcy/6IYXgj8pZOu5c9OvA6cdjntil09re4VI3u&#10;9rfNvaFgOfTAOef8+1PVDciKO40E4VpF+0NJGX3rnnAL9eOvPrigDW+32l5I+mxLJ5i4O5EODnuC&#10;Rgn1HOPbipDahysFpNmSJlMjSNuYewHbI6Hk/lTtGkis7NrW7guPMhIMYVQC3HX9OR1GPerCT2kd&#10;81xcWirPHgbm+UkcdQR0z/8AWoA0o/D1rPbgXULmOQbT83TJyBycf/Xpz6bCke+3t1U7v3jOudw7&#10;EHv7dzVe68QwBGUxkqmDHuUDdx+XXoSR+FUbLXJb2T7L9r2KV/c7sctn2Jz7D/CgC3dRw292qvbK&#10;4b7gEfXJ9T0x+f8AKphfRTkJcosQzt+R8bcdx/j0rMvtZFjdMJr1bhmU/MxyDk9ge/8An2rOk122&#10;N59pjmjkZVH8CoH6HHUnjvxk4NAHapewXLAWsh3A5V/MX8Pfv2qNI4hCfNVdkmRkv15/D+XFcXpu&#10;qst75unXQ/dxmQbZAG2g+wOTnHTp9eKtS+KL25ge4vHZFVyWMjfOxPfGAcfj1NAHYATDbLp14qbV&#10;5RZAc9MDrzVV9akWz3RxSM6S4dGU7cY5PQ4+mOprB0jWzPHGIdUWNpIz5bNbltrgZCZDZJODz3yB&#10;1qOLWWaC4hW6tZI4eZhINpBb+L7x3d+M5oA7DRvEVvNGpnhaPavzKcc+/bn+Var6jbxF1gxyoZgC&#10;fXrwP8mvNtO1xnvQj6haqViLr+6271/z9RXRaf4pWfTszXKsNrMGK+hxjOT19PSgDppL+RbjYrBU&#10;28nd3+v0plves0bM8g3YBIY8c+/esCz8VmZH227vH5Z3SIyLhsdex9faov8AhJ0kt1U/KVjLbsjc&#10;47AdePfpQB1C3YQli3fLbWzUiyuwEKOpYfxen51yk2u+XLGgE0gki3FmAGB9SDVux1+3luVVpmDJ&#10;uGwscMe/f2oA6veyjHnfRSvX9aha7htwMFU9+g9hWbHrEDOwmkAUfLgsw5x7+lZdxqFyZGuDB7Lu&#10;ZsOQSfTpQB0jXszcuSWzhQJDxx9KW1u5cMs7LleVO/g/oK58+IZblVg8zq2W/fBdvHTpyaZY6m1z&#10;J5luskkhyOAxwRkc8YxQBsXt824MY28zGGVWGBx+dQtLI6i4eN/u5+ZQAO2c/wCeKx2v5LZSfMkE&#10;ky5ZZFX5V9cb/wCnao57nyLdYlnM1q6AI+1fkJIyMN1/HigDWvfElpaW8cl9OyQb1Xcu1sdBzhv6&#10;VNFqVq0M19Iy+UvMf7kszY7j647Vy+n6xam0lSSVuFddsyqAoz14ABGf5H6VH/bhjsDaG6iCqRja&#10;xdiu3hTj5R9PXigDrrXU1vcMhZiuW/1fUfgKal/JDdzRvNGq9Eznj2yQB+tcvDrVmjKg+WTcqSN9&#10;3PrwSP8AP4Van8XmRfItCsLfNlmmGCR64YDrQB1S6jHIogjkjDAg7lwcfqafcX4UjG2RlbG2M8iu&#10;YtdfQWy3huDuHO1l47A/xnNWH8S2877Uc7pJPvKVC8D60AbU2qGArMWb2VR8xNTC7juWM3lt97Kq&#10;R+pzXN3GtW91qCWzSLJtbbyoyv0IzzVxNSitpPswlUll3fIoGfrxQB0O+MhkcbsjJK96rSQzTXkM&#10;6XmxYyS8e0HeCOnPT8PSsp9WEcSus21c7dmAcse1StrvlQ/upMqwxuVSv50AaEs19l1ljXbu9yyg&#10;iqN3dZCxq3lrGv8ArGx0+pqOHWI3l2tc/Jncvy8KPSrF/JAI9ski/vF+6wI4/wA/nQByeq3E+n3M&#10;MN1CNWtLq4CXULbGaFG6yD+8B3Xk+nSnWGi6TpesSW+jeL9lmqKZNJuplZEyfvRlvnTsMBto9BWl&#10;Dptotx9p0+O3QqSCVjAb07c07U9D0nVYTHdWMFz8qiVQoOQPryaAJNbum+zSfa7MbhgDyRuYj6Hr&#10;VO20bw9Zj+1vD9v5EMkO1rVG2IzZ5Yr/AHs9f5VmXOjvbXEd1oGsvCtvuMcLHcIweo5P3evB/Aiu&#10;S1X4larHrl14T1vTv7MaaPMb7v3MzHA3oQPlbnkEUAT/ABAsdC8Y2l34P1aJlEy/KGGNw4O4Hjkc&#10;e4NcN/wk2qeFLb/hDPGdzPdJb8aRrlxH8s69BDMezhsYY/eyDxita/8AHVreTJ4P8WKbXVIMeReD&#10;/lsQPlkQqeCeMqcfiK0PE1uj6RDcW533Hltl5cES5XnI6EH0PWgDmdV1m18XWEUNwClveK0SxzYY&#10;7gDx0OeCeQOM/hVXw/Z+IND0+b4b6yjzWMNqG0fU48KUj6eSy9fl6BumCOBtNZejanDc3l5oPiSK&#10;KzvvO8y2jjOEba3yyJ2yeMrwc4xxyJPEetXg1u1lmMhuEwlvJGAA3HzKcdyOR+NAFPVJbyC1t9Dv&#10;k+2ssixtIxIaaHOO3UgEdevWq/hbXtU8J+IU8IwSNdWOpq0qxvNiS2YZ+VWxhk+YcHkAcZqLSr24&#10;mvr7TbmHzLq2kM1uyttWWNhxjPocqff61Wsby28b2EUc9sbC8jbdb3XX7PcLnKke/XHoeOxoA9G+&#10;CepW2iWOs6DcWrRot4buNCxKmOVQTjPvkYHuKj8UCHw3ct498J3cytJtnm8mTcs6qCNm3j+A+uSR&#10;2qLwF48K6YYtcu7OZYZvIuri1yPJbryrcgZ9fU4rP+Imuar4fdbGC0gh0244SRo9ypJ1B9lbJHXj&#10;8aAOrvPirZjVbMW0cNxDfWym3mXnLZ79cDGe4703xfdXV7rtin3oZGyzYLbiQCD1Ix1GeO1cX4At&#10;NM064hS1mkWz1KEqtmyndDIBz78fMPwPWumk8QpPB/xLY5bj7NL5Mm4fMNvc568fnjpzQBz/AI30&#10;yOGdJjHzuxjOMHritjwbFIJxN+7DFcYUH7vHHf6elZXiS+ju5YYYHaYNIG+b09OnUg1ueEY54W8y&#10;S34OPLXO0j/J/OgDt9GtI3hUzR7drcq6jj0xXXaUEFsqSu3mMw2/lXP2dsqLGCu5d4O7PBroLMgl&#10;ML5fbnnP+f5UAaNmlvbXRBTaxXJHWte0ucYUfN/dqhHCWT/WfO3tVu0tXIUB8YHpQBO7EllCt97j&#10;FRSK0w3hMY/2amjjZom2kbgpFQQJMYdkgI5/KgBJ4N4BZifai8v7e2hWJo/mY43VLcwr8rlvp71A&#10;tssz4m25xj/61AFqBlWDfuyCPu54prTgnZtyf4qDbJHFtA2r2/wqaKzX5SfxoAkDGRdgP6VUZGWf&#10;G3jsK0dmV6iqt3DtJPO4rQBX8vzXIPy1JEmEUMP4s8U63tzFGzSd+lTRxgjOKAIZLcCPLn3rwv8A&#10;aklktPD8kq3DAqCT6ZA+vNe63riNfkPO2vnj9q+9Y6VJCw+VuP557degoA+EfGdv9t1O5nLY/eF/&#10;lYbd2eOMDj/H8a5m80mFVYqNo3qG9j6cDnj1wK7bVLMyzSNInRi28Kccjpj2GPxrIuNM2MqeVufc&#10;AhIJx+PX+tGoanKTaWcB4ouNoDblxknORx6EZ/n1FV7jSdm4bMhcY6HqT044GMZHIzzxXUHT9+Ux&#10;y2cBcMD9c9PaoZLBJFa5W2yE4LcFR7ZwB6/XFAHOtpse/czsqyEgmNuM4wf601tO3RiZ13bkU7dp&#10;7e3euhk09DulK7fl6+Ydo9DngDJOOpz0pH0jDHKED5WI2/N7E5x3oA50aZ91JEwFXPTjkfyxj3HS&#10;g6ax+XYn+1uYNnjtnqPx/GuifSV275twAznK5B4OOSO1DaUgDBo2+Y8bm4X0HTpjp/SgDmxpsbAx&#10;hSWU/wDLNcdsYOD1/XNNXTm3K6xqGYY2rz/+vkfj3rpZNLBVWkjdefutHjcvYD35600aYjfu/uru&#10;ZSo+6eehBzggZ64yaAOdGlMAAwyvRmbIx2x1759PT60h09UCyNGUPKsvHr+Pf6H3roRpaxL5yLt2&#10;L837sYz9RxjjikTTYy21HVdu4K4GB+Yzz+GORQBzsmmSI5Qlg3B+bJIz26nH6ig6Pujy0J6HdyD8&#10;2evX36gV0R0mAgbZGxtBWReDjuTkAjnj8c1HJpkAO2WJXfd9zI555xxn8KAMH+y/Ml8wIOoX75IO&#10;R7ken+HSo10xgVwS/wApZemBg9OB0+vIrpv7OX5gyNuWRWZVXbnn0POcetM/s+Bj0bbt+ZuM7Tkk&#10;dPQd6AObOmylPuqHViE9OO2ByemfxFJ/ZsTMVkDfe+UrH0wB+f8AUfSujewET4Urnb8wZegA+6en&#10;XA49RTH03LEbEkTkp8qsT3+v4/lQBzracdoTys7mG75eAfXjj2xQ9jI7Lu3ZUj5fm3ZA7gjpzg+t&#10;dFJo8IDFIPvHH3SSeufT+uKadMcudp+YsPl9Rwc8dxjv2FAHOyaZCu6MRrt3YAbIAwOn3unTn/8A&#10;VTZtNBb+FpOpIXO08c55OO3p9MV0Q0tlChI1DFSV3fe/Q/8A1qG0gKmSrLyPLYk+vT6np+PXtQBz&#10;sulOPmfZjG4q0gODnnqMDGOuAeee2WmwSNmRU2tuLDIGOp256k529Tzjoc810UmmADy0iRW3EL8x&#10;Vj8w4PVid2ByfqKcmn5kz/AJGKv5gHPX069M844OKAOcj0uRX8xI41XgpEZMKxyOeR1xnnJJzxwc&#10;k/st4bYOAx/d7x8u0EkA/wAPupOQCBjgcg10iaZCo3K6ttGwsr/MeCBz0ByB15JIJOScouko6rEY&#10;zudgDtOGbcPvcNn24JzwcHggAwjp4jBVQXHXbtP9wg4G5u2G7cdsCkOnuwEMY9F74POQcrkZDE8d&#10;AMHnit5dMVm2OH2soO5myrDChuPwPJ4wR1NOl0tSxdDty/yuPlxnBz0yOMfdznjAGDQBzf2DYrER&#10;Fg0fy74fmJwTk59z+vTqGdLpWwOjM7fNlmwB1bAHHcY5IzyR0xXQf2UqNiMDaHI+ZMAHcc5XA7r2&#10;9O/USnSpiwkjVl25Tayj5eQwwc56Djkn1xmgDm20xnLhEPysCp3A4+9wPpwvPpyaWHTUkjBh2sH4&#10;Ur94jPUAH0/HgYGcmuiOjkFpXhCrtXc21u6kkBuo9emeOuTinf2XI48t2diPkbc5xx7dxznB9aAO&#10;ZXTQzBGVdy53bvvDB9u33T1GM85GDUkmloY2QA5BHysQW6Fsc5A64JI4zzyK6KXS/K4lUhduV3MA&#10;mA2CTuwcAcYAz06jFLFoxKiN0w3RQyj5eG9j1IXvyB14zQBzH9loy+WsShl6YVcH5ScAZyBkbcjk&#10;Yxx3kbSlZdzb+Xz8zDkH1yOevp6nNdEmm5XdHKx7xyHHGAwyOOmGz2XntnFNh0gECSPdtDtjkY9j&#10;kcdsHPb0oA51tPTq0L7TjeoLMMZJbg8sQTx9c96E0iSWTZG+1cFAIyNyn7pOe5zjuMD6iui/smFN&#10;0asVVF2tuXDDjoxx8p9OOaedOd5RHK+3na5aQevULzhjknOOQOmFxQBz0emMzmdjtx/q1Q4Ij6bc&#10;kqRxkZ+YdAc4xUa6M0kTKbKNpFVcY4DE5A5PXOSOAfyxnpItLQ7meby1Vn+dV+UcBjuzwckfj+NC&#10;6Y824FnXHzH9333FTyOv4DHueRQBzb6RK5YpZ8Mvzb5PvsAcnp3Xnt6YpZNMWUiLEJ7FTICpyfpj&#10;kDn254zXTDS4Si7I5G3ZCqqnPU8dMc89D/e9MFkmlvGzBpY1wxCsq4wu7HcjjtwACMY6EUAc5Joy&#10;zxbmtmC8HcrA9V4xzxwO5JG71yKWXTyJMOxVfMB/d59eoHXqR3PB56Guh/stHbzGjXKsu4ljkN0C&#10;nGQNpB5znBGB2pP7Lt1O426qw4YyLtyc/fx7cY+Yk9PUUAc7/Z0pdVnhkK8bdq4UkDDDOOOnX1wM&#10;DOaZHpbAqrqG2xhm8uQEcc7Tx36nBByDx1rpG0mOBfntWDNDnHALsSOnt3z05IFN/s45ABVPmzlS&#10;OMbRgEcYI4HcECgDnG0zfEy7GYE5UKTkAgYwuDznkAbvr2B/Zcpf5kYNxtbcGJPQccYJPJ5yM4Ay&#10;a6CDTlmWNvNLeYyhmT+JssR68k9Bx0555pY9Jd0jZLfaFYbWXnLYPy9MZyMfrz3AOY/ss+ViVo2U&#10;rhv3mN+Vx0Pb06jjPXNNk02YDzIo1jVW3bmXHfoARnJ2rxnPX046IWULozwLCW+Yfu1OPvZz0ORy&#10;g9Tx6Cmto5kZgYOhCq7K5J5C8nuOc59c8UAcxNpxCvHOPl2nDHC/wg465Pfpk9e9L/ZxeVXlWaPg&#10;MshBzz6cgevtjoB0re+wKB+6Kx7jjczZODkcY6dj065NOOioPMka3XzF3bo2jIA4X5SCvU5zkn07&#10;4BAObTS2XMpt5FYK3zKu75csCMk8k4/L3IpJ9PmLMibvlYqNvy89QMHcQARnjoD7ZroxpbMcMpYs&#10;+GaReAdpGMH/AIFxk849qbHoyzx+cyfI8bM5AHCkjnpyeT0GPc4oA5tbDc4ZZG3B/wB20jHABbK4&#10;7Hk59sc02TSoY4lMUJRlACtyML15wxHGAeOhX6Z6QaYkjYVAxPDfMDuPQjoehwRjGQcjk8MfTY2Z&#10;irMWb5gucEgDryOc8c9cjsQSQDnH0wzv8iHbkZPTbx3z6Ec5xjHGMGmjTG8xWtWRt5wuWVSB0LY5&#10;yfvfqe9dL/Y4DMEbG5lCsvTGenA5zkDv0544pP7O3yZKfeYbk84PuZtoHb8s8dc0AcyLDytk0hXu&#10;SyoR25xgYx0/2TzQmlrtI2BduM7o1wx5BIBIHRew4JHTNdF9gihjWVnj2jBEjsVXGc8gjjgZOMnr&#10;jpinNpGPkbdu+YFG47ADPGewP4g80Ac2bFwGmzIGH3uGDFevb35PbIOD0ph01PLaI9mIG6QbV4GO&#10;M9jk+ntxg9PNosZPlfdxll3/AN056hevHbGDjqex/ZLM370mHBykbfeUZxwOSCTkj2JGKAOXl090&#10;bzC0hw3KmTDD5jjt2GeRgDPfqY20xvueTgx5bLLyCdvOeRzgcds4GOldTcaI6HZ9jZt67mUR5zgY&#10;OOhzjpwMH60xtDT5WWHczcR/MTtYZwfQ4zQBy7aaDIRLHvbqu3AHVTntx0x0HGCDQbCUHzmcNuyz&#10;NySTknPTqTnt3HQV1I0csFRrdlUr/Co24yGZjgc4POQevcZpP7ElePzsb9uCCGbjPTk5/MnA+uKA&#10;OYbTFVt8sK/MTvyvDADg8DkZJI78ehNR/wBnjyjHHJiT5R+7+b15355ydpB749zXU/2RGxeaM8Kf&#10;mb7wXKn5jjpwqkdO/AyBQukpGVaXauWAYNgFBnJ6c44HA/HkigDl20fzfM8vzG8ts7mH3ed23nqA&#10;Tjgk4GajaxaNlEZ8wrwp8w/Md/Q4+Xg5PPp6deqi0JpY8LZySeWnO0livUEEAHbgnr79Tg1D/YxA&#10;ZTFIW4GCo4zkYwO54xwcFqAOZXT4wqiIxrhh827DduSOfbtzzzwKjOmzSRncOqrn+IHOT1xk/KPQ&#10;Ac+grpv7KDAMY/MKybNzKrL6g9CB0PXBA6DriA6UgVYVfqSQu05f1PX0CnHGMng9KAOcl09fNZdp&#10;IDddp+8D7AduQ2etQvp83lszK6tuXcsmeuPvdcZ5yOMAZrqDpBlbFvGqrvUNJ5ZZUO4YyR17dBk7&#10;SOvWr/ZflDiJo+OEKheWwMEZ6k9jwfagDnZLCaByfLb5GY7d5PQd8575X07k9KhbTN25pFXLMI2k&#10;KhcKDjPJ4I29vTsMV0QsJJ4mKoy/K3l74Tg7h1I5PB6kemM8Cq5toJtzcbs4OGBY89OM9Tu4Pv3G&#10;SAc4bTzv3vyruYFmz/EO4x0x7A8H6iq81jM2yGZn+aTBVGbJbZxxxk5xxxggfh0s1g4ZmMhLSKMN&#10;uypycBhnsPTIIwcCqpsvMOI4ZNn8LbRleBycdc+4bkdOhABzlzYQsy+Yi5ZmYZXcG5XORuO49PTB&#10;698VZNP+z4C7izNny2iHBI9hnlh05OOmK6ZrJ1iAliZsL82VPzYPfnoDz78Z5FVbjT7aPBG1VEWV&#10;YD5o1zjcCenHcZ69OckA5+6055Ig7y5VuQ0kgJySBuA74HPTrxlutQf2SJ5mjzsjd9q7vl2llPPA&#10;xnJU45GPyrpLqw8mMzqhXdJkK0nHL8D69SOcHZ06CoZdIW2bEEXl/NjMkJCjIJ+7xxgdCDzntzQB&#10;zLadcyxx3BiO7y9x2IyjdkLj0J6dMcnIzioTpuQWKNtbcX9MYHQDHAHtjcB9K6eXTJCzAhtuCocx&#10;nd908fKRzjH5dqguNOIcoTgbTtXdtYMOCcD5c846dMcmgDnJLX7M+2ZNoX5gqofUbiTwWGFxwQPl&#10;9ejBayoyxrNI6iRgqyEMN2CrZAbaeMjPQk+nToH05WLrESvzZ5bORkj+7g9W9OOPSm/2cyBU8qTa&#10;rBV/eZzwRwQeDigDmzZtkMis21iIf3xO7vtzxgdSCST+HFM/s/EoVI2bauC7feyDwckc5PGBnn3r&#10;oHs0gRiYVDFcsWboQR9/3BOeT0984cdIHmoiOjt8xRWh2Yz8xxgE5JY889+hJNAHNHTQsXlzLu24&#10;VfLyzbgDtwD8vQ8Zx0+tRyWa5aVgnzLzIxODg4wctkY464yBz1roH0tDJi2uPm2nb8w3b8Hkgnrh&#10;V+bkDvTTpMJ/euWXdxHGy5Cc+hBBGDwecYyeAMAHNtYnyzhJPlbG7ATjLHB44z6YPA9Ki+yySMsQ&#10;bgH5lXHzAKdwUnrjC8cAkcZropdMmkUln+ZT820lmTgkDJPoW9RgioZ9O8otuugX2FlXZwRgnPPU&#10;dT6cfjQBzVxaTKo2RyFGbAzvUhhg5I2/y6UPpccbMoEiq6nduj2/LyN3B5GOfT16muil0rIkRC3I&#10;yFDdl3fMMr0wvTqSe/So7vT44lbzFRdsjE+W3HCq2BwDn73tgdOlAHMy6W83zmZFbJB3eXjAOABy&#10;OPp9O1FdBc6dNHyFUqXYAncvQ4/hKgnAAPU8dqKAPIl0zYwBaOMsCxYnCn5MbcH5SemcHIAyenMj&#10;2bBpJUkyNwUZk5+YA5454+gHrV21b5I3baS6ruZdoyCVK8huBnuep47nEyxGQLNIzeWc7twG1hIP&#10;4eSPp356YoAoLYM5yP3nb5mAb+EFlUZ+Y57AZ+b3py2Esj5Nvv4YDczffPfBJ4HPTAwABiraCSSJ&#10;WlVm8wHzF3Ftw+UMuAcHDA9/64cIEziX5V3bTgE5bd078ng4IODyPWgCmLdoT5pO35fM3btwY9xx&#10;1JPOcDPHTPMi2UgkBhEjMoXy/VieAcBefTrkfLmrkVs4jXZu5wSY2HHC9Tg5yOoHb36Ogt8FmSRm&#10;27f9W2cfeyCcDsenHBPTGaAKaWTybTHukj37htbjdnOeO3t09wamayUvGjLtLKu7bkkcHpg4Uj5u&#10;3YDqRVo20Mj/ADQDLN+7X5W9DnseAR0GQfSpkjVz5ce1jzuj65PbOc87s5PBPqelAFeOxZwySTNH&#10;lehUHHX6c8evSrC26rI+G7sRu28t1xgZ44PXA/nU6Q7X2Mr/ACggcHAyANw54yAD34+hy/duhLIv&#10;y+XlT5inGFJJyCPQ+/T8QCO3hCIrxEr2YLjcMZzkL36cnoB14NTw2nkyErn5V527m4z09DnHpn36&#10;ZnS0WU4ij+8wHzfdLFuAM7sgleM+nGKmRUmIkiZc7VOBjL8g575+/gcdB2oArR6a6vGGRvlyVZfk&#10;Ix1xyM5HUdD1OelWY7aYGNX+VWz8u3r3Hr6nqMn86mSzEMR8sFT5e7aVAC9SrHjg8H2PoeTVqOHf&#10;I0bKzbfnDFmztBBORyR6498fQAprau77DFhv4vMUZzyD3wecd8n2FWobFtyv3Y7QMhQVzhuCcjHH&#10;qMZbg9bEVid0kQjKkMAr8oFPIB44ydx68Ebc9atRWpZ9yJsAOeF46KRn3GTxwcHnpmgCGz01Siok&#10;aLlgFjk/dknoBzyDj0H04FWItMMhXy33Ecws2V+bG4ewGFJ9T9OKt2liF3Qo7ZlQL+7G5h0BJA78&#10;hs8DjnkcTC3Dt8z7WVcsFbqWI5Gfy7deM8EAFS20uMytKZF5OF3IA69y+OMAgE524GR1NWI9ORoU&#10;Kou5fljWHCZbA+6xx0GTj3Hqa0o4JFU7pGXyW/imCrG2cgYIGPvbuARwc5yKctlLksyPn7uNwyV6&#10;EDHKg5wV9uOhoApyaagkYSkFvMJRdvzHJAOOOMk++OvQVNHYoApKJuVQyrbt149uucdMgc8GtCK1&#10;McatMNqhgG+b+8rbSO4zxjJHJ795nt2t45I3byVVmeSb5eTt5JBA7DJ6Z557UAUbewMahZITGc7v&#10;ujqOMhSeck54/vfSnw6XuZhFEzYX5UVX+b23buhGenQ1oQwNGrDcFw2VT7xHzMdoGMnnnHByeM8G&#10;nraK0TLHF5ibWUfKvzMTkZwMAYyT06DHWgClHZTjbCiyRhlVsbcscgnPC4Pyg8H5umQKmjslDbMb&#10;SyndG3JXjgerY447Ac9eL0UURHmCIOV+6yL1IO3g565Y8Z+XcD04qWK2i2LGk7GNgwWVWL7h03cD&#10;rwDwODyc9wCmunMyLGIt3Xhl5bp1x+HBHGRnqKdb6ZGj7xJ96QLtVc5XoB2HOCPX5qtiPhoHj2+Y&#10;zDayrtye3b+Ic55+pHEphi8rznYLn5lZvmx8xBwSMZ5HvyeRjNAFOHTWAH7zlV2LJs+YZ7nbz1IP&#10;XA+bGOKkWyikZSYx8zqn3VUk5HA54Prz7duLwhdJVRVaNio+TnsMYHXuc4AOCR16UsdrsYqsq5ye&#10;OjEDknA6DAHfI47ZoArRQNIiOZflKqSqMCo4JHGNpP8A+uhbQQNtkiXcy4Z2x83DYXpx04yO49qv&#10;CJYlibPMYKjG3b6bRlVHHHGOh575VbcyRKgJ3RqNzblX5umO/IwOwHOM9aAKi2O1GjiX5t3zMuV2&#10;nk4OMAcdxnp7mpJLPMYWNdpLfLtj44AweScY544+h73ILO2ACCEfeChW7e3TOcE8dePQipBZsw87&#10;yldmfPl7hjdgZGcHjORz369cUAUWtoj8q4X5mZSyjjnkZBI79frzQkBidUmPyySYbaG3EYHHIOev&#10;chcHrirghjiOzzB1Kx5c8LnnGT7Hr34x2qUWaRr+7jjjj5ztYgZ25PPsPT0zx1oAqCzClcn5QVIU&#10;gfMAOT1/2vpn0OKf9iST90G3HBG3gAjd0z0zz6cZNXIbc7NqiPlgrNtK4wcsDwe7d+eMYHNKsDzr&#10;HCyK/mf8s1IPA+8OTzgkeq/MORngAprYiJSUVmC4f+L+Xfk4755Pqab9idG/1bbm27mml3biCoB5&#10;PzAZHPABySKvGJJVwC3z8KhXbg9jz+QGM9/enJErStIsfuSCRu5x15PUdR05PHNAFFLKSSRVYLng&#10;KzJtyT0HHbnnPuDjNEdo55jby9pG0R+pHXg5J6D+Y4rSt7ZZG2qMttXdGTnA+UHHHABP4AD2NKts&#10;du+ZNxypWTjk7QRk5xk4HPUk88YoApR2OAIWlYx7di/Nng9cep+nXj0pYrEsmSSvorDILZOcfX68&#10;ZwKutBEv7tQWPPLOpIPABPPXOe38sVJHY5BjRPux722Kfu55Jxnjg8/SgDPtrBS3kM+0scbW3Lz3&#10;Us2NuAOue/UHBpy2glKiF+vO52G7svccjPbt6dxf+yhHWIwvuVfuqwzjJ9uwYdQCOvTmlNsgwjhf&#10;mwxCnqOD0IzjkkZ6Y6UAZv2cuivGjNuXKsyu3GeP1PYjv1wRQ1kI4mDsFUKwVkfcWUKeoBBGPy+v&#10;bQaNJcyMok/dnpxkAbuuOg6gAj9KX7IFzDt+UtvbYPl/LjjO7r37mgCh9i3yZZVb5iSNxPQ9OcDH&#10;3u9SRWLSMJZ8cqDuOF29AT1ycc/n26G4lmhk3ME8wcsrsfkx8xP971/P1Iy4W7wN50ruCvEuWAwR&#10;gbu2G5A6+nHNAGcdOPleYu5XX2yeucjrz83TrkdeoqV7NAm5Gzlc87fmwDwOcsMYOQOmPoLxtWVv&#10;LEbLt+YLtbjPXIxjk545ycnrinRwBPkaBdq8q6p8oGMYHA+mOoA6UAZostyLHIMN5mW+XAHAGCcj&#10;cMjjgDt3NH2WRV2kNywyGDfLg4z6D5jzz25wa0FQxxeWp27Dj5R90deD2wAOc5HH4uNmgk2qi/Iw&#10;+VVPy9RwPpx0Bwwx60AUV07975Ef3sDam4YU9F79O/Pr7ULAPK4ZXCsv/LY7cdvXjGc/mcDk6C22&#10;8KFZf3nMe04w3TP59+QMY57pHE/lbV3NG3zou0j5scZAHso7DnrjNAFKOxYRhsr8oz8swG7qCMFc&#10;4zwOnAB4xTWsllfbNHGzdNzDLA4+UZ4xyB3OSc4550mhIbzwwXy8nd8wUZXAJPc4wRz0A7ULDPu2&#10;nO4qVjA6t7e3HOeOTkZwKAKC2uWjJRQq8D95t5zgEcnP15HXJbJyjWWwMWhU/Lzt+YkeuR0z6kDB&#10;PPpWhFCGEk9mobcWdGUjnAyOnQc9eTz1BNTRxEHc37xVLOzFyV7HDMM/MQQvr6dzQBnLbp821H3c&#10;lSo3DIGeOvdgD2wvUZ4SO1jk5WNlj/us+OCMjr36dOuavi0iWMN5P+ryn3duSE5PGCB0xz0z2p5t&#10;p4j5vnj91/rHjbGenTsMDafTigDPNoBGyudzcjjLZbjoAQc/N7jAAI4FPW2hllXci5+bczNy3Jy3&#10;J6Yxnngk9cCtHyWjRSYyynI2qxAGRyMcHt654pzxzNHtkA+7I7fvNwBYsCctjHoSeOM+tAGali0f&#10;32PzECRfMIzxn67cc/y5By77JIdoMRbO0r93JJYAnjPr0HfqD1q+Io43BO1cL/EoChueoBOeMcc9&#10;+R0D/s3mRtIp37lLKY1wQrHIPoOg7n6nBoAz1099u0wFtyqfl7k7gOMjGQCeOTnpipBZrgGO4Kjd&#10;hdue4PfIyCenHR/zvSWnz7hZ4AX92FhXbjLD7xyDxx3/AJ5khslJXbGuGbgxx/eb+90+mOeRx2OA&#10;CjFasuSIlZWyyRq2Ai5HfbgjHy+mSRVgWjqzIpIC/wAStgEcZHDAEdDntkmpre1mRftEsEgjWQP9&#10;wqoyPUA+vvjt61ZFrMq4kZWbdlVYgdBk49cE8frQA2wgWGRSh28blWRQ3pwffp05HJ5r0f4RSrDe&#10;xxxq6MjgqmBwCQM9epIPb+Ln0HBxxyQDyI0lGdwRQSGBBHHOMHnjI6la7n4XR+Xq6kfwjd5e5m2s&#10;QO3r14yfTnANAH0/8PXH2OFkkPcxsPmwMg/yBP4eleiad50q7vvHqu1eOSfT0H41wfw1txdWqsyM&#10;FA68kNnlTzyfT3574r0zTLUtb7lZWYZLf0PbPT8D0oAYIADhjuxghVbJLA98jgZ96kIMBkI3Havy&#10;krgfLjnIPJz25HXFTyxLbjzpPmxncf8AEn/PPSqzQZffJtZcfN0x2zz35HvQAs10yZMjDvkcc9cc&#10;59AOtU7u+M0Zle4+bjJVsH357/17VNJaTTsF3bmVs7se+M9e/wBeeelRppUud32dcrkj92GUcemA&#10;fz9DQBkXcrfNIu7P91F6d8evGe9VobW5uWZphwF+9t+U8cj6Z9a6eDQo3ZvPgVuSORwfbHT9eBg8&#10;ZqRdEQHCQqZACNzD15PTt9fwoA5qTTjtWKNWBZyWZQWyOR7j8h+VWEs0EZEZwV42rxjr1x0/Ht2r&#10;Wk0ff86R7lA9N2OMc446/iDTr2yEdvvUcrgZYE4B6DGOB1H+c0AcvrKAW7GM7uvTd830I/yD6c14&#10;r8SreWTURaKu9VVS2MYJbB2jPcABfr2r2TxA67WWaJWZVztYdO3r1yMHrwR9T5V4yhXyXuH/ANWG&#10;cu7LgHrlskYAz3z/ADoA4S3heURt5TK25d20bTkEbhg8jnHZDgc4GK0raItP8zybF3E47/r6seck&#10;fKOgqB7qxMDXKPnO0KzEA9XPTtxk4/wGYtP1F7hluZZdqyZ8pfOPzBhkYHT1+v6gA6Oy/dR78hSO&#10;Dt+9nPXjn8xjjvVyGdrt/JDeXxldq4Vfw6dRn8Kp28hnXc8bMq8sex5HJ646etWxLHaoJ5WjRmPd&#10;jx8oyRjHYHjjjOMjoAWvImkWRHZvmX7uQT0z7jjA9xntitmzU2UkflR/dUE46nj1weBx3HBNZ1tP&#10;A0yK5B5C9sdQMevH17Vejk+0TxxLHtXgiMA/LxyMD0A+mPyoA0ldoNzNOMK43Yk68g4znIP079el&#10;Xre3V7gSCFWTbhtqhQ/OO2QvX9Cee9Ew4dI4Y8SKoKsuPMXHUZx6j8PrVuCYW9sLaTaWYfKy4bOO&#10;px34J/H04wAbWpq91ZrFDndJID+7PykAfXngHj1684qzpMI8trie6XdMuGViFzg4wOT+PTqKpxw+&#10;fMJvJ+VVQRELk9GyOORjr17nBqxMHtXt0tnbbG26UN0XBPfPXH6c4oAualaRzTRzrNJ/o6mX5uFD&#10;+/p8vt39aq3kBXUUv93mdPL2v0JP68DHPtTtbuZpNH8i2j2FofNzu28D/wCvjjBxxyeAJLuMXumx&#10;2MIjby4EfacHHQd8EYznj8aANHWbSW7s7KSBcyCMNtXgMcjuePz7HmmySNJGxcDdtJKt/FgDJxnu&#10;fp04pJdSXykMyYKkMZz94FjkbR0HX8BTbpVjSOWNQpWP7ysMkHJyfTjp19xQBVu7BNXEbeWsYjVo&#10;2z83U8NjGSeB/XOa1tN8pf8AQXdd64Kqq46rgD8McdufU1mwlbzT4YrSBS0jgOVYDAxjnn8QD6fW&#10;rFkmy9HlOzTo0cbBVx97p27+3XFAG1Y28dzcAvO37wfxNn5QeDgYGPzptzOt159hKkYa3jDquTlw&#10;vHbvjBosoANe8uJWUeSPu84BYdh0zx69etO8SRy29xa3luozjYSsh2qv94dBxjA+vtQBVsLO8uNw&#10;1CNSpt9rMGPI9Oo5wfX+HvXj/wC0ZpGsXWvpd2VyzNHcxSw27ONhGRld3A4HbPJPsK94lhAaZsbd&#10;irJEzL0G3kZPUdf51zPjTQ01LR/LuLcTLazRO27JaQA5KnqcEgdBj5aAIPASzwaJ5d4zLNJiNG6k&#10;dGA/L+VdPaPCJmkijD+cdzKq4Cp0x07Y/X65xoLuytIpL25jDQn5ZPLXBLdME/j0zxjitG3judL0&#10;pXiCzLuG1S2cLgfoPlz/AJyAWILeJtxiupHjupmKu3I7jgD8Rnjpj0rQl8u3gt0lvVXDlSZCeT1G&#10;DngAEjHNV9OTzrS11AkK7fKSpyCueCc9enbitBrVL1+izRibzEjj6BgOo/XigCGO4uDdrZpbSbGi&#10;Z5LgKSvPOBgjj+XeqX2VhdNNEqqqYaFd20KQBxz17881pQzNPDIt/bSInmMjNn/WLn2/xqtLpuqZ&#10;lgSONJonBt3iOd64yA2Tjn6d+KAIZHkfzHKt9nIYpK+5T1I9ux9f4eOtR20dzGd7y/dbEm7+fJH1&#10;6fnxV27to2h+wqfOj3/NLgKUXdkbgD16Hpjj8BBMvnX6aVp7JJKi+ZOrbvljxjkeue4B6UAZK2l5&#10;/aMtzcQeTJlkgbzN25V656YJHPcfQZqrqtmmoW/2DTLjyYd7PJub5nH+yc9Mk5yMDtW88VvdkkFV&#10;+QjcqncTg9OnPOcg9qyXtms4bXTbdX2x7dyl/vDpkjPce+PagCu1sbqH7H1njMjqzQlmHIwQMYXH&#10;HY9+D0qsrzwxeY8EXnQ5Zoy2XdwMYIIxk5/nV+2Rpk8yfTWiacqmYxhlHocnp82f881b5bX7Q1ml&#10;u2WbfG0jK6MSCAo7+hx7CgBt5skiMVu25VX7oUK0fzDGB3BGe/0HQ1WsLvTrTWIbS81ZYLq6kaK1&#10;t5JtjMQm7AAA/hBPtjk1M915sjeUNuZFLCTBJUcZ64wexznA+tc94msrvVvGGi6tcY+w6LbzyxqI&#10;13G7lwok6YAEQfvg724AXNAG14lW4uNBm0zR9Rijdh5Uk7XRVli4zjk5YqMA+hzXKfEH4i3fgibS&#10;dO0TSYdSv9d1aGzht5Lz/VWwyZrktnDCJVGeBkuvc87dt4s0a60BvEXh/VX1KzW3+1wyW8I/0mMJ&#10;91dgO8nAGR7djWLa+Ob3WfCkHjG68MLHeTaX9oGk3U2HimMW4RkkghskKc9+MHGaAOVj8S+OLr4+&#10;tplvpx/su38K/a5VXY8bT3FwwiHJ6qtu+ecAOD3p37SltoI8A2vibxXq0lnpPh3UrfW9Rm+z7VZb&#10;Q+Yokx/AJCrHHJCDnBau20SMaytnrupWS2st1ZoLqFR5ix/KHZUAxnBAHryefTyn4nfAG4+O/wAC&#10;tS+DXxJ1m+s11+9kuryXTbjLRq928sdvuPJRV2jkEYHIwDQBk/BHRB4x8f6p+0BY+MDq2h+K9J09&#10;NLuNNZprdbWDzd5jUkA72fIYAcKPqel8TT+PL/wjFc6tHDpLQax519eLtAh01ZWZoztBVnMSqucK&#10;AGYAnANWfC//AAhvwsn0P4EeAPDTXH2S1VGs9NVI7fR7WMBYt2PlDPxsXliNzHAXnuINPudHtrn7&#10;TeNNZmR0aG8tw6SO55DHBH3gB6HjjrgA8V8Ff2pHe+JfiN4ie88P6XLZww2ei6leBxFa28TM9w4V&#10;mEcrtI3AcDaiDGSQb3hf4qXnhf4bWvivU/AFxDcLFHHBods5kKySyYhiLEYBJPzdP4/7tdh4z1K4&#10;8NCzhtfCq3015qAtbi4gl/d20YVm81ymP7qgZGXLAY645HxH4S1+68YaZrds1xHovh/RpLmNbeRi&#10;t7fzNsVZiCfuRp8vGd0wPGBgAveHPCug+FvHvi742S3l4upa5FaPqlzqF400NpbWyFVSLIxFGNzN&#10;tUndIxbOSMaGl61f+N7ix8STSzW8TWedL0+8mUbQw3NIy5B3MAgIP3QMZHKnK1bTY7yeJPF1ziwt&#10;VjDabPJvgEyzKweT5eWWRRt9MZGM1p3r2NlFqPiXVNSWO1sLOSSRtgKxxJHvkLls9CM8YJC4+oBY&#10;SbRfFfieSyn01ftmgyNbSXUjARwzSqpkjUK27ft2ZYrjDrgjipvGc/jvT/DcM3w48P2suqSXUUEL&#10;ahfAQ2sTEeZcMgG6QqoO1Ack45GKh8Oxae1pJ4s0axSCK+3391D9iYSTM6Ab2UEkuV2r2JKrk8Vs&#10;WPiWxh8NSeJfEUsGn28MLSXjK5ZtgyfmBAJ4/hwTkgccZAMeC1Hg3w9Z+C9Hi/feYm2wjJZhbmQt&#10;KZnO7ZkszZIbdz65HRXniVvDk+mLZ2cc91qVx5cNrGxDJGibpJW2HG1BtHOOZFxVDwLa67r1rJru&#10;uWS6bJcAzR20cSxuEH+rWTGdxC4yMcE963NP09R4lu5NQikK6fGbaC4e32suW3uF6sVDFT0GSPYY&#10;ADUPCus678RZvFWoW0NnDYaclrpdis4/f+ZteadzzhmYKi8/Iqt/fNWvGHiFfA2peH9HGmJ/aGva&#10;p9mgNjkPCsUEksk5OCdsaRhScgAyKD96lNrr9wbfTNLsBZ28rmS4ulmwVhDj92iqSN785yOF4GTy&#10;LOtWXhi51ay8a69pS/btNs7jT9LvNrmRI7h42kjxk7dzwxMTgHCHntQBU8H+GbTwP4ZsfDfhKILH&#10;p+nyQWkl5a+fhwfmkkU4LksQd2QWbOe9WPAGieGdJuLvVbHUH1SSa6b+1dWm2mSeYALwpI4GAoCj&#10;aqrwOua/jLwbJ4jWDxLdeI7ldItCmyzibywG24eSVgd0x5bC7gq5BxkAjWt9HOkSKum2q23y/Nb3&#10;kLAMudq4UFTwOckk88cc0AaGtFR5+qLpyyRLAklrHCUjdpMNlMluBjbywz1wDir82i+G45rfxZPa&#10;SW+oNAkckwnHMa5dQSow3JbBwOvoTgafQtNslklkt47iTKfLb+apbB/hYnHscnP4Uq6rbW0MkEtr&#10;Adox/olv+7Jx91sH5SPToKANi28RTXC2thBYySLPvzcK/wDq2BGFO5fmHr3HvSnSrOCRfssm51Zm&#10;ffIMiQ8nGD3P41yl/wCNrpI1ys7Kv7zZIpOTyoz07AnIzWVc+Mo4Fl06TaQqAtHbzFtuex5J2+oP&#10;GaAPTo5F09VtbqEFTGXXy41kzznHU8j6+lRSa1YaU7xRRM+1hhCvTdyD26dMGvK7nx1CrQy3Fs3k&#10;rINqtdHlcgNtwew46DPIOB0j8V+NNOs/L+xWbfZlYFRcJt2sHznAOcY5HI680AelRePJrVzG0jCM&#10;x5EituPDDk8cDBHPGcYNR3XxIuFuGRpI/KkUAsrIQTx82d2T9eQOeDXj998RLm1v1s7qa3hW4hJS&#10;Nbhl78npnse/5VU1P4gahY+HIb+a/wD3bSFDyT5nrn5ueT+Pb0oA9isvF0V3bJcyTTXAWYosNu3z&#10;JnIGckDqOvp+VUF8cKUljvjdQXESnbHu3KxwW7dO/UfWvGX+KUNheK1rftFFs3TGO4CfMDkeuCRn&#10;pz/OrFv8SJJo79r+23yTSFYbq4Y74xt6juRyeTjr60AewH4iadItoSWaaS6+S1lYLvAGSc5/THaq&#10;vi/4o6CY2tdOdo7qF2MrNg9fTauSMgenGexNeCy+LtbRGtY5Ni2jb2cxhv3TkhWBPO3OOfQHrjNX&#10;ofHkdvqJdp1V5LNArSRhlYkttwc/ePygDuT37AHqWsfESW8tLXUrDUbdf4Y4bbAk2j+LDZIY9O2K&#10;vQ+OrPUNGvLkvdTXIyzbmUBFHf5cAMcDjjkDg9/FE+I101rG5kT95OqXCyYIK9T8p6HHcHoO/WmN&#10;47uMXEEYkkl8vHzz4G3HcbvbjgnjpQB7hpHifXdT1+1mieLfZ5VVuJE+ZepyQ5z1PUYPata38RRN&#10;rQtNKmj81mZ2kKHbuQYK/wB0jPTuMHnmvAbbx7fWkbX2mtCF2oZkluV3PkErjLKEb0yDkjt1qfTv&#10;G3lG2gvrCSazWb96okI3scEgYOc8Ec8DjpnNAHvZ8SR6lYvefb4orq3jYzBpdhPzkAADO4kZ9ueA&#10;etWNS8T2unWlv5fliG6k2/6PdF8x8dFyWJ9sDA9Oledx+J9G/si61O88IpHDiSKwRZxuVmH8W4gk&#10;9cDkDnpwK5tfG76feRzaPq0sL24U+TFHuaNj8oCryMggj8/bIB7LP4xisLnyY0uFgY7V8y3+Z27D&#10;BYLnrj3zVi28R2tu0ek6nHMu5lEpkEY2L16AZyMg8dcdq8cm+IV9q+pRzXerXmGnBaSOPktjOeVA&#10;I7ccc00/EiyudVkm1XXbiSKNWVWaZRsyByBgAY3Zyc8UAe7SeI7ee58tNYka2RcJJ9n4I6Ac/wCP&#10;erul+IHnumKsn3vlVZHjJycfKv0/SvGfDHxCu9Yg886xNJ5jFLKSVSqh84wSoAGMYJHp7Guq03xJ&#10;eaY6x6xqEM6yQ4t44ZCPJbI4Y4Cg9eACB9OaAPUpLm7cPP5jeWv+rVpAM889XHtUsWrzAxq0K7cc&#10;yNMvGcDOAT6+tcDpfjvTrKBbsaoysPlkjW5zvzxxk+oPtwKuad4onuLn7BFMsjzbBGkbDjo3PJwv&#10;49hQB202ryBbaG1nVJI0YMvmMd4A4PI79Ov+NR6Lq6kvd2d5loZ2CpEwL/d6nnkZ+vSuL1vxFotn&#10;eQ3k0SmbcvmDqNv3WHbpjuerdsVn22vR2266aOJVnwYlWVQVYk/IMDB556Z570Ad7b3sl/rEQkuf&#10;JaS2ZWN0xZXGcbl9DznGR1pd/wBjnihM8Losf3vOXJwcZIxx2/nXBxeJjZNJrNrDa3jQuxZWk3Me&#10;+QMcAY7ECorLUNZiaaaawZocgs3CgN1wA38h+VAHdXusaPNbPMpi2yMNvl8jbnBOcg5+8ORWNBqN&#10;xJHJazyZ/dsfMaTcB16/NjkZ6Z6Vzd9rt7bwR2M8zMy/I0MdwXEZycDnBHfv1rNfxQ1mJZWuL350&#10;2/uSUxn1JPPGPWgDvn1qGWFD9pVV+U/NIR5WCueAff8AHBHSpoNRBladrmNoljYR7XJ7gnGfoO/G&#10;a4vTvFE8c0zG7aFYV/d+ZIOCM4JUY44H6Vjaz41XUIpLSxkkl2go8ssp/dqD1YluSOucHB9KAPSV&#10;8TPHAq3br+7kzjyQQMZ4OCevHao9P8YoZZGguPlWMvt+zhSW5wMlRnjHGQRXnR1++srWCBvMuGHR&#10;mZfXBPzY6HGO3FQ2/iqWBWj1KaGTzMtMscy8nPT5RjjI7nj1zQB6nb+Jbi4WLf50bxuXZAh+ZuMD&#10;5iOP50q+NgLm4uJbuRSrFVWSMj5R14zj1Ga8mtPHckxkUpGrRsxmkMpwfQcHrgnOMcfpVuviNoGo&#10;QsLe8ja3hUKvkKHBbPX5/pktngflQB7QPiPBFBbx/avL8yMyNvh3FR29ufxNWv8AhMYoIY/tEu7E&#10;IaRo12sWOeMAj8jzXg8nxB06RxctJa/L94LCq+Z0wenHJUc4ok+KdvPCy3Mq+W752qQdwyBkYHr7&#10;5zQB7xF4v09n3qVVlTLBlx8vpz1NTyeOrVpBG4dwseT5gypJ6D+XvXz9dfF6O0i87+0WXaqlujMD&#10;65wcAdP84p3/AAt+KS5Hm3atMqfM7Z5bBGSO3bt1oA+iYPFyWkjsSkm4cYbOB3wPaiDxxpuqw+bp&#10;bsoXKv58ZUk9OhFeD2fxjtDbNvuj5wxsVmHU9vp15pbb402pkDrPHt2kqscvB56jn1oA9V8T3Ell&#10;IutaeZJLiFM7R90oTypB69PzrhNZ8cW/jJjavYR2skMjFFuIy/lvjsfTHsMZxWDffGFmg8641PM0&#10;zHbtmK/nXH+M/iVZaUzXM12rSeTgzQyFTubjGe/Of580AdRu0fU3La/psO5Z+LdmDKmONyEdv161&#10;el+IDaJJDA0cy26hlk3HeyqccgE5IGew6dhXlMvjjS4Ua8tNXkjZVBMm9CM9cfMO49MfnXP6h8S5&#10;9TzeW9/F+7bcyiQFW44PqD/X06UAe1axf6XeXMc0ot7i2xnbGwOGyDvUgcH6HtVXUvFGjx6S1+l7&#10;uj8zK7W5X1z1wQc145ofxPbVopo7zUVjuYdv2iOOTIdegfb/AA5A68c8Vdn8WWukx/a4TM1lMytc&#10;KcFYw3/LQ88D1/GgDtrbUfsN3PcGMTXASR7S4dsl42OSn5nPrxU+kyxFB4tsmaa1vFje4thkGNh/&#10;GR2IUn865/wabN/EM2l3F7GY5IxLYs03ynqrbR3GAD+NdX/YcPhAre6ezSWfmM15FH8ysjH5htPr&#10;n9KAOrvvA/hR/OvrSVpbia0BnWGYjzFIyMqOvzHj61kad41svEOiyeDPHot7W/t38r7PuLtcQlsR&#10;OuUHBAx04Petay1DQNWv1svC90wNvaKkkavyI26YOex5xx17Vzt74GHjrR4X1GKO41Tw/qO+KZZN&#10;rMwZWXkn7rYGRnuKALGhjXrm5e2W8b7Totwr2adGuI2wQG4xnluea6zSorC8S81eCTyIrhiGt8DI&#10;YdHPoeOnpWX8P9RL+J9S0rVY1jkjSIqqcLjbzhh747jrXTXthbWdvcRWdlhpXG/dld3IH9AOOeaA&#10;OZvYpZdSjuNwiEwUqxGfeu18I6RsAaTMny+2enbp9K5C1s49Sult8ZFvj5mB49Bx37V6P4Y0v7DH&#10;HcR7m24DM3T6fr+VAG9baS8kcccLqqxthlLdOa37XTg4RnwWXJUdMVV0xo7hvs8m0tjhN3XrzWlY&#10;2kqMzTShlOOF7cUAWtN2yO3mJ904q5aM6SMj8f3arWBW6VlU7drYz61ZSEM+4nG1ulAEzt9lBJHf&#10;NRsslwgZOCW7j3NFwWllDyDcOnNSFPKg3f3fegBsqKZNpG7jGajggMU2W9elTf6rDMd3PzUSny/n&#10;Ztv1/nQBHcXIaRYztqxbdNxPv7GqixedL50Y+7wrVbRZUG0HvmgCypXGDUbJlssuOabhgct06VLt&#10;Pl9e3XFAEMgwMY49qEwowPrUcjMrcZP+7S5zGW3ZoAoarc+XEzFsDrXzL+1jrYm0+RQ/yspPzdPX&#10;H0wD+NfR+vufszHPygfnXyx+0ne27ztCdv3uu0dOQD9eoPtQB813enFblxJ39j278n8Kpz6a6q8k&#10;hb72cqucHHTr6c9K6p7BtxXcnIxuX+Fe3r16f5NU59MaM5WJFZcAZbI64yM/UD8KAOYNlvPnKzct&#10;g4IxwB1+gPSonsFTdMm3d/z0LYxz0yM9ufyrppbMFWmaVdyqwzzlmzj8O9Ryaf8ANJvbbu5XduHy&#10;4wexwO2fegDnDp/lyY279qjavLenHA7j8/wpj6SDF5O5tyJlS3bkEkZyTg+ldFBpswEckcYO+THy&#10;8E89eBjgU2HTFHKlSGzujT29ScdO/bmgDnxpcLHBjA+VeMdBnPr/AJ9abJpq7G8xyAv3juHBznJH&#10;OM479fWui/swCHYEOV447DHt9PfI6UNpQY71VsM3yr2xnGfYYNAHOtpQLloYl3bt5J9c479v0oGn&#10;ESbxBt2qVKq5GF4Oce+Tn3rov7K2pvlHf77R8D0/PBpi6a0JyUPyghduFO447/zx3xT0Hoc7HppD&#10;bTGQzLjtxkdRj168envUcmnI6eazMwZmO0NknJ9+cEgDHWul/suRXWLY25lyVYc8Hg9aGsHEyh2+&#10;YjKsWPJ9eBz6dOpFIRzklgc7oiWZQyMqMWIHckHn069PU0sumKMb/MZTjCt8uePTgfp+FbzaeUcR&#10;MgdT90fLxn/ZHOcfTNL/AGRwFYL+7YBk7g44GO2ABjmgDnZNLdFcAr/s7cDHPA9/xzSyaQhk4UfK&#10;2McAjnrx1FdBLpnzYDKdzD5lwckZ4P0z26UHSgrNmJRuHzDBOPl/wIJ+tHKg5Uc7JpMZHKlsjhcE&#10;be5Oc8E0f2TAFAaNeS25m69+30xXRHSlYZI3bo8bZMsMccce+aF0p/l3qy/NuZm/nRyxDlicyNJk&#10;WQoy/NIm1vLzx7nI7fWmyaSzBchV+T05Y9AcY7etdJ/ZkmQxG0YU4/P+f+cU06fJ5nCruXq0a9B2&#10;PajliFkc6dLQrtji9N0angN+A4P4gUDS42VoyseGOCfJAycYHBroG0YLDvKttXhWkUdfl/Wnf2dv&#10;6EEKvzbcL07Zz6fTrQBzcWlMAC7KzdS0X8Jx3b04Bz2x2zTk0mMt5yoHb/lntkJXBBPc9fvdM++B&#10;XRLpMxQhrX5eAyleg4HQfhzz0obS1lDStAu1U3srfd4wCevuQeSADxjrRaIWRzzaZ+8Ub/u/Lj5e&#10;FDAH8T7f3u1NXTAFXftDj5gyzAg4BU5y3J4NdGNIlD+WkQYFsBVXcpQ/3sj2cnnA564FOh0/fhzu&#10;k3bSxVj8wyBkHA9fUj19KAOcOkOGWNACznbu28EDHcZHY8Dr17GmfY2aI3YQ/wCrZhjOVY8kHnr0&#10;wOeK6IaQXLbUVmbH3gpG3IPOQOcHpz26dpRZJI3m28SlQzFRtHyZPTr83UenHfvQBzb6ZEVwRDuA&#10;xgyL/DwCPTA6Ae3XqF/s6WYDYvIThcDCgEFedv8Avfnnpk10ctjIoZl6bSdjn5cYyPz9uB1pZtFx&#10;LulgDLuOdwztwcHkEf1PI6c0Ac4un/8ALMBdwUbQsSe5DED8sDHf60q6eshYgRqP7sjZUfh1IPXq&#10;cZzxmt57FGKxIqkqp3bm3FD5eT1HI4xwQQCc5HV62KOfJj24bcV2t1468D1PBx19aAOck090/dhs&#10;bst8uOB79R2+nA9Sad/ZjfMphjZc8pw2RjOOmSenc4yeK6AaQFZWaML838aqv8WeMr6juOhxwaE0&#10;tSq4Hy7chlkXAxn25PHXFGgHOjTZUkIaHDiQL+7znH5Dt+BHpThpRLkDdHuOOz4IJ59BnPb8uuN9&#10;dKiRI4ZYjGv3VjGxdqgEtjgdOpH3Rilh0zcPs6ZY7Sy88jdznp93jvk9PxAMAadIzicFtpGR5co4&#10;HHzDgd89M4yeTxiP+y5Nnlk5+Ut8rEdRkZ6Y657Z54PNdG9g0kf3N+cHnvgkYPHPbPTk4HcgOmrI&#10;ikQyBiPlWMZcFtrZHTnlu568UAc+NM8stskG1V+U7VJGOO27GfX1PHThZtKyBiH5d3G0JwRnpjHY&#10;j16DjvW7Lpiqn75VRcDKnfgf3T0HfgZPQexpsVgYVVpVweN3zkc8dhjBBH6ZOTyADBOmMD5aBd24&#10;mQ8tu28A4JIzwevQ8+lNXS2XC7dwHLFoz8w5AJ3duT1Hc10X2NW/dlz82fLLc5bOfuj346gHPvgt&#10;/syWFVkNuSFY7dq8fdHqcA8ex4oAwBpc8m2PrgFI1ROxBGQOByB09/agWAX97CrMWXbGEUkg8+xx&#10;jHUA44J6VvjTInRnWJXh+VfOKYVsBvl9iAo+ue9NGmmPaJoyy7VI8tQd33Vx2B+925GR2oA5+OwC&#10;lohhTtxIvl56ZBbnGM4/Dngd2nSpZBsB+dsHcG+bgAk/XnnP/jpxt6JtP3Ao6rx/FjgHAUncMnn6&#10;DPXHND6dDA7HYnDEsu4BSDlSxGBzkk59fWgDn5bNw/mlZAztlj/QBQW45PbGTjtVeTS1woEcf90t&#10;wVPPGTt5OMc5xlfrXTf2a235U/eIByc/LzlSepxk/wC16c8Uz+xgG3Ybcy/KpxwAeceox1IPbt0o&#10;A5qTSMbUcqV24yv3hxjBx26dAOucc0yXS1YsG8s7m+4pHUKMg/5B9TwRXSjSlK7zCrM7neuR97oe&#10;eM8n26e1NTTRKqyJDIu/I3eXjODjrk8YJ6ZJDZ7nIBzb6VgEDO3gfKwXPODyMds9APzpr6b5bhti&#10;hlbcJGJG/BPHfb7HPAyODXSrp6ZRiWZWHCqdoIyBt7ZHr9e1JFpmHWWNTIww6tuB9AG4IPqBj+93&#10;zQBzX9joACkTN0I2qOMEgcA5yQcew7DORF/ZKyOPMAYcHeWJYjgZz1HDeoB7YrqF0pmhA8sMq/XL&#10;ckMT6knv6dxngfSpYyWIDL0bauR+WAOo6dck0AczNpYmXDAyfMNu5Sy7QcHAxxnngg+3bDZNLKlk&#10;Ls3B3Koxgkew5574Bzmunk0lg26eFlXg8LnCr06k84Ixt9wABS/2TslUSwsrbsjce/TI689Oc9fa&#10;gDmRpUcjPILZu251jBLADsD16Z685P1pqaMwQrNFjvtJ74OFGTx+Iz+WK6M6EsoJkhjZsDbujHfq&#10;T14JODkd/elbSTGqtFC20YO5icAAe2ccfN7ZzzQBzL6ShZRnc3Rg2+M5ww+uMHntxnGcGhNEVwEm&#10;OFLfNwwz04z3zx6bQuBXRJoqgeUsGfm3Mq/KMkexJz1GT2OalTRtjbD8u7KHbHjj889OPTAoA5g6&#10;ViMf6KSyruG1VXd8uO4xuwT+P0IKjS9o8tGj+b7snIB/E5xwByM9eetdKdKgdz/o481fnPzbXQ+n&#10;bnrzx1PNNTSEM+cFdsjZ2KvfOeMH0PbJ5z1oA5l9HZ2jdYlVWTKqCFA7g8YwOMg4+tRjSpPljlRs&#10;t8zAnaWU5wox/wDX7CupbSnVfOlEmFXP94rwRkHtxn6k4qI6eIoVijjPKqdqsGXJKkgfie+TjHYG&#10;gDnE0iNz867mJzuj2qWUdTgYycbT0pkejZYQO8bN02mMsMkgZ6564yOScDGc10Z09ETbIm0bMyHj&#10;lBjrxkjJ64OTx704WDxqs0kYAPzL/DgjaODwcY9x97r3oA5r+y3MiuGzJuJwq9CevJBPBHQcccGh&#10;dLDKqIWDcFWkwoIwGwOTjlR0I4z+PRT6UAhgeFuOGUxg87VA9eMHv04xTf7MnLNII/mRdzeWc7Ty&#10;QQQBjp1PH6mgDmpdFyuA3MYU7WUNg5x098HnrgZ5FRDSiTujkj27iu3zFGSWPzZbn3z6bSccY6ZN&#10;KRVysKsmSxZV+VgTg8AfQc98+hqNtMaBPMPmBlQgyK33cjpnIz93kn3GelAHMvpjFmZh8x2qW4C4&#10;zjbnHQdO+O/SopNNXaQQWXO4FmBAAA+YdOnXtyeM4NdMunfOV3fM0pyF6qRgAcenPrjOaiuLFZl3&#10;Mvz8MVU43sTgnn5sgkdQfzJFAHKtpkcYV0gjUKq/Ky8DPU5ByCcDknGG9RVe40v5WAfqo2srDGQR&#10;xu78enHH4V1U+m3KxsJISzKxZtzMP1I69OTj9RVWTSV3NGzeYQ3ltsxzgdD6ZyAQeccg96AOZm0k&#10;gnEKjaWCnhiAG79MfiOB271Vm03J2LHyMHhv4c/3VGMZBPbPeuobSSZMJAr7ZFG5o9pLY2gn+7yO&#10;w4A7VXfTXuXeKUCQgH5h8xGcj+L04zkYyDQBys2nsRmaPAYEMzfNn3OfqRyOgGCNxqrNp0qq0kpb&#10;zNx+bgYbqfTPODjnoPQ11ktkQgZRtdlYhtvBI7gj3wPU84qrJpflhnj2A7WVcjGG5O4Z45Ix1yPy&#10;FAHL/wBnqd0WQZN235ISzZwef4eOh6+2KglspXZVWRfmm3fu2CqOTzlQRyceg9ea6ltHUjiD73OA&#10;vBAI3YGev49f7p615NKPltHIkjN5eJPmB2nGTkdzliMnoWx9QDl5NORufJUOy7GyMMeRjlv68AAd&#10;qbNYO64ePb8rAkqFbtnrjPQj15rppdIkZmj8ry/l2rxyvzc4BHIPAHHeqo0sBfJMQQSLkrHjLBQM&#10;+ucY9MDC9jigDnGs2LkB2bDAx/N/D97g46AduxGM4xTJbJ9pVWbb0PygZxwVGO/I4GcnsQBXQPpT&#10;OrOQfmYnPmdCTycDJPLDqBu45psujudxfAb7rmRvmHJOAA3PRjgnBLZ5oA52a32lmDZjfBVjMPkz&#10;zwOSWxgY79OMcV5tO271ltY2yoG0MM8cEc4zjcCSDjgjPp0k+jqYfLaJdzQ4VRgjoMccbuASB05I&#10;5HWN9Mgkn3oWbLZHzD58AHGMnJ6geuW6YBABzZ09i5ka3O4SDAwQp4OMcqPyyMYHWo208ld8W0he&#10;WLYz14bHHp04GMZPSuik05RueZ1ZurNMeOnXHfIwPXHHamXNmwh/fzMoUfxAEAcDGG+hPqecHpkA&#10;55tPO1Plk3KyhcMRt+uGOMn/AOvULWryHKH+HEbPmPdtPc9T90jr0B7EY6abSfvBtxU8SKV+XJfb&#10;gn1xxyMdeuKhOnwKrJNDGy7QMSMFGTyQQOPQjjPUjkcgHNzaWgCt9nWNVBIjVehz1PGQB1A9PoTU&#10;YsRhY0eNf3gEe2Tlsk4HT0BI4IBBHGK6ZtIY7RFC4kK484LwD65JHAzxjPXr3pjaXuEkqFo1kIPy&#10;Kc7tq4PTryD82eTx6UAcs+mhxtTd8ygNtZTjBzxyMYzntwcAc1DJpmZGdW2tJKVyq/Jg5+8FJzgN&#10;x6nPOCK6iXTNxL4VZBFuZWBGOh64LdxjouCN3cBv9mjczpIPm2jflRkjIOWB55wo6kEMMcUAc3FY&#10;3SSObGFGP3XaSZFBx05bgnscdx9KK3brR0kSNHueVzho3ViV7D514A7YA96KAPnby2WMgXQZnjO7&#10;czKz5JIOcce+B059cSARfxKF+XKMqAhsgcjJzgcdz93OMDFNwuSoTaoOG2yD5yRgElQecnPGOw45&#10;Bk3/AL0vLIy7t3J28Z53gk5JJHQ5AIyegyAOgkWdFNszHau7d5fTODzuGN2AeP60odIyWQSFei+Y&#10;Ty3UHB7ZOevbFIhSV42luEAUMNxc4Xnk9enIO4decdDkSRGOYw37xAB8zbiCoJIHcdyD68EdQATI&#10;h+6HZlLKVhb+EFj6nK9zkDv0NICGi3h9zbt6M2OnbGD79eg/HNJtk6i3KyRsuwHh1bPXnpjb1745&#10;55qSJlDNHOZGHADKuSFHQ9R7EcYB60APhhzN5YRTGxPzjKjj12jGeOvb0NSrvePckhZ8geWv3Vba&#10;p9QOQDxnGQOuarou/wAvywfu4V8kqRtGG6fQDp0JNTIokVQGJUrhfLmUnO72GO/OOpGBzQBYhCRo&#10;21OE4wy/MM4Ockds9hxk4FTW8O9kXZuWRgZDvZsN0JH/AI7j8OnOK8ZiV2kkONsf97btyD04+XPA&#10;9CCT1qwEDTKrMqtwNzDO5snJ5AxyOx4A9c0AT2kUaNtA2v8AKxC7WZ8tu4BHQ/UdRmp41eP5BKiM&#10;VP3j05HOMHHIxgDgY9TUcT+SqxsN25syKMgbSowpA6kcde7DipoWjiURqThuSW9sDHA//VkY60AT&#10;4iVwu35epjjOWIK5GMcYxgevPbGKuRxI0EjjP3tu2SZTgkHHfr8pPQjnOeRmpbu6wKCWCnDlRnbw&#10;c4HGM9uMHGcnmrkUyOFd5mZVXLHcGCrnPc92A7jp3HFAE0MAa4j+zpx22qMKxTHVgQQCeMkYxVqD&#10;apjluIPmMeIwx4Azkfw8HI6Z7AdBVRvJlw8SLJ8rLt643L0/i9eg44A7YqygjU7jJ8qthDkHfluT&#10;yAeuAeT97pnFAF62W2SLYNoVfv8A7sjgDcMZwcnHTjr7mrSKgCK84GWX5WXbtyRjI5GPoMfKSc8V&#10;V06VH2tawjbIPNUcKCc98j0yOpPYjoauW80yxmeO4k+X5tzNjaCTk8enp3GOfUAmhEcgWWWVV85e&#10;pkHPJyPlPfj09hwamiBAVWO5iihmYtwcHI9e3BHPbimbmWQxFWj2yEO0cjDGSMDuP1HQ+5qUGLHn&#10;Ifk8zIVQBkAFhwSeDnAIbrj3yASiJYyzbF3yPl/mCndtwcfU449sDPNTwosSqgRWVj1w3PGOQAeu&#10;Byeck45PNceWpaNhH82VVTFgDn3A4685/hPOTViCVrg/Z44w7M43YySD0AI+oyCeMt37gD4E8sFZ&#10;kKnbubM3QEnGS3zAcfdAz2B5IqWMRf6/crMrAkjJ28+vJ6qvGc/L0ABqOBsIDGZByDlVJ7krkgHu&#10;D24ye/SYO4kxtP3flaQkZ9OMbfTvn1oAcAypuG3c2V3FenT1A56jPfr25lRt0qkLlvvbY2IJwc45&#10;4Bx3Pcc4wcsDyAEmFiWZhkx9QNuBx37dRkU774wrYHLBUhPyZ4wOn04ycn0AwASSKNrDzOfLxu3M&#10;uPl6joc43DoSM596liAjnZo2VP3f7vd8vbGMnHtj1BPXrUZJbdlmzJuypXBVf4e5zjPfjg0MEJZX&#10;j2KAMlYwxVehHAPGccc9M+9AE6lB+7jnXy1HynhsgjIzjP8As9OeOKkCk/KU+Ubd68DC4/u4O7v1&#10;65HtUKyhhskT5jjgLxj0+XtnqBwfxp8DD5pyirt/iCk8jOB057dM4K9uaAJo3wguJNp249OCOexH&#10;UjHB5GPchQQFVHhZmVQfbGOMZOeeT16fgKPOV9tvKwLLnaFkLEYI6bsAfhjv68KXCvtk/d5VTu3s&#10;pPUd+SMDv2PQ84AJ4maQhJAu3cdxIB2jqeoAwDvGBycnkUKA8Uca43cjjIJLLgHg57DuSefQU2Gb&#10;lYRDt24G3axwoB6ZJPf1wOuKVJA3lrHLuYp91WYF8jOMjsSD0wc5GT0oAd5wKs4bK8DG5vkJweR1&#10;z35A9OO7zEjPMZE2yEYZkZW2ZyfbAyx9OM9jTPNG7y5So+ZQyrkBBj7uRycjORjIx1HSho1kkO+H&#10;G5cfvVXIOOnP54O7vwOwBZVCz4/u9vmbPByAMAnqcnntzxw2SEO+47G+VsllIDAkH5h0wMY54wD1&#10;ApodFBOF2mMMVH+8eMDJ/LIwTUkRRXUkq7JtK7lznaq9/u4z6c9u+KAEwqn53+Xp7MAT1J4xg47Z&#10;OfTlyxqWhcupWPb8nPXvg4z1GMY78kCkjXedqAtIVG0+WORkYP8AL8PzD4pQGjlWQF/v7dxB7nOG&#10;6cDPOB78E0APRSqqA77hjI5YDGMYBwM5HQccAZ7g8soqNgbV6rtGMck9/wChyTnBPWL93tYsflK4&#10;ZVjzj733cZ557+nHepGdijqxXIfBjyMkY69/UAZB6DBAwaAJQpKGOedl2qS0xdtw9843A8n/AL59&#10;8U7bETtlbP7z7u4Ng5+7k+mccgYxj2EcchG2TPptDM3XByc+pyOmB8vY06OdGVQkuPlYrtIPoM4G&#10;e2SCOu7p6gEgw7MsgO/oQrr3IB7jPQ89QBz2ojIEnzvuPyho1J4O4YbnOOCDxyPUGozcyNudJFGW&#10;YsGkO0E57Y6YYf14zTh5kcax58vb8vAPX06H6kcEYB9cgDoVyyhZXBz90sTggD1A7ELnAHP1o/cs&#10;ivuDL8p+btwuOgIAPA469KZHLEwUxrE23aF4Dbc/U+g7joAD2p8UrSMrO20CTAbPA/hyM/L05/Md&#10;6AHIOFmkkjLZ3BXXKnJPf6gYGM9O+BUiFAymBvmV/usQ3TPHdTn9OOBUKMigSOWb+FGbPOB6kDOM&#10;epIx0BpwmkhXy9+Tj5WkBUKeAG527Tx37HAIoAkSOAthJQArYO87v4RgdeOpz/vDPI4PK37hKhDG&#10;QiQlRuYthRnbzgE9M9QMAdCwsfL2kny9o2ozDleMDrjoc9vr1FOkkyqlAyr/ALPGWy2MDb1z7dQ3&#10;rwAPCSFiPN6oDkLtPux6YGT9369KMFlZpG/gAZQfunJyCR78477sZOaTzCyh5LfcqsDu+ba2M/Ln&#10;pjgDA5/WkEjSAlpCwX70sj8jjgng/wBeRxQBIqyMWEZJ3KRu3gZOc9SODj5uORg/QtCLJI2EHzcf&#10;NIB157nHfHb72cdCQGPeziI5Zs/NkEAN03Y6YPUg4OMdeACFFIIUNvY7tvKnOScZGefryOuMCgBz&#10;RBPvxg92VmA78A/p0J68HrQYyF85o9xYDjyQT2wcdsg88EEcZpFKkcQsuckAqQpUggAdOeo9OnXO&#10;Q8FGVhtVcs33uB0z2B4IIOTwO2etACiMGQs4kZVbO5pAW28Z+bOTggHBxgZI4BBIwrNu3qqgASL1&#10;I5b2PcnI/HjjCLIuxRCW6KB8pyoxwOmCRkH19OCTQJCRvbg7d3zMTwcYBIHrkYHcnqaAHRrvizsZ&#10;Vbbt27mP3SQOGzjoCO/PsC5QrxjdJyy/vGU5PO7+oPJI4HTpUbmORl84NuZWMZb+EcDPIP0zggkH&#10;8HLKHx5at8rbgy5+ThT06KAOAOCcj60ASoFMjJknc2eYz2J5DYOOhA56Y9QQ+FohH8zfwjcyxgKG&#10;+U5yQcDI6Dk4PUHivuSR8vtbu/zEnGQDnuR2HOM/mHK4UhZmxKqgfvIx8hyAw69OeTznjtmgCxB+&#10;9AaZ2jwuFXowx8xPuSAepy27HapoWdf3bBdy8sFkyAdpGOeRg578cEe0NvseLEeGxwoK8DGO/se3&#10;GNvrjCR7grK0K4X5lO772No7AZ6bRgA9c4OKALaBiNy47FnO0DqNpx0GCRn6+gxR5TyH5EkXlSdr&#10;Yyo5PJI6/mc9DnFNEuZWkmZXVn7gr3wG59+OvII6ZAoULuGV5TABVTj7vHbrg469c8UASJDudcdt&#10;q7sYzwRxgZPDHqDgcelWVTYrARfJt+8wHUjjgAdjnnHfqeldmihiYMNu05+T7pbbgt16AA9ByMfS&#10;pf43ZYQzbmjX5m5+XAzxnHsPxHcABEm5lSIjB/5aJGRgA7uPYe3rnGMAd18Kdr6hHbMwLMo3Rs5+&#10;XheeOSeW/D9OJnETSOki7Xck/wCrG1mzknn1Y45yCAPc113wvvPs2qrGRiMlWX/ZwByTnjkD5vQU&#10;AfWnwzjxaQEyu2FXGzGXzyWB6c5/InFeo6d5aW6ZO5V7heC3sf8ADNeQ/CnXbSSxh2zr0UqVkJJA&#10;45+uV55r1OyvY2+URKd2ON3QZPuP8nigC1cbZXUAnjjlSD0weMZ//UKsW1kGj3uevzfNyB2/oelQ&#10;WkiMwOBy3yhc/l2/H6Ditm0TCDeoOcBTz6fSgCqmknduIbdu6ce3A7VYt9DjUZVVVsZ4HA7elXLZ&#10;SjbyNvynHyn7v+fzqwBACw2jd0Py9O1AFCHTkR/nA55I/vck/p702awRXXEYXCgNxwMjGR/TvV9p&#10;IvTHsB15x+ftVW7uFTcWf3/X/wDV+dAFF7SHexkZWLcK2zp26+hrL1sBotqtlsZPyg9x+n+eav32&#10;orAzfMq8AfM3Ujt14H0rnNb1aBkkjZ1+b7xK+vJ4/OgDjfEE0cUTiSXdtcbdy7s+pxzjgdPavL/H&#10;MpMTRm42vI671PUqMH1Oe3Hp2rvvFGoxAyWwHy8Z3eoA7cDHJ4/PpXnvizUEmjYiXf8AvMKC5xub&#10;POBkevXHIFAHn+q3Fw9zJCHLJ+8bMsxBQD5QM5Pzc55/vYzitfw9ZrFGruiqsikBYxgbQegbnP3t&#10;xI7/AKUlT7LmT7QsYjxjEgUPnAHOPwxyQB+dq31NjFHAzbm8zeZHbCg/qvAJHocrxQBvWWyJjuQb&#10;lblR65yADztz/XpzVy25lV55mZf9lS2TnB+X8B2xnvWdA0bRqq2/rub07YGCTzx6fiTWlZu6IVEe&#10;EwN2056ZyPwyOvP0oAuW0jxP5Y388NI2/kdOOn1xkj9a29OZljZsrIW+Zd2MfT6/zrGTyoGaR4F3&#10;cg7Vz8o7e/P8qnhu2mbNpFuVVwWzgAA5H06YGcDrzQB0tlO0d18jjdIANzS9B09vXn9OgNPuZI2x&#10;JeOztGQG3uGYE4OTg8cEnqenJqvpiXZ23Erj7hPLMeBn24PUcccccEVDq+p3DWreWFZ5WCLIxZcA&#10;8bu/JzndgAcYHQEA67Rbq3XSlnVw3BG3duYtg9Oeud3X86da2iWNn/a96HZZmU/dC7iW4HH+Tg8d&#10;KxPCFxMujfZZLc7Y4SZJGXpyMk547A/U9q2bO4stVit7Uwt+7zuXacFjnt68Yz0oAvG0d9Klumk3&#10;SmPD7W+U8j5fQ+gxxz7YqXRonuLEXkiMrKAN3r3Pv1ye1LBcxQwKse0RO37vqQVGO2MA9P0q/ZKW&#10;iY24VY2jAfcMEfLjHpyD6GgDMvdIjhs5E8112Moj9XOeh/DH+RVqG2gbSViuE+7bsjfOcICME84N&#10;TawXEH2GzjDyNIW+djgJkktn14GPfNVdbt5EgYQIPlhy23lTwuOvHpwPbsaAK3g0FdLkkkXbEWZk&#10;LMSoABweR2Bwfw9an8OJ/aLzeIJWC/bJwRDuHCA4TAPQkHP/AALFFqLaHwxBpyRsFnkEcwIxiPgu&#10;3TBJGBx3btiprLTxp+mSWzSbk+/G0eR5Z5JAPBOMnnnp2oA1LOWSXXrsWxZvLjhSVhu4P3sn04J/&#10;yDWrNEAJGEW7azncV3Ejn/6/51i+Frcw+J7m/t4F2TSZVlY42ncMEY9j+VdD5qR6lHbiDG85YKvB&#10;PGcdupzQBDaWcF/Dd3j7vmUxMvK52nJP+fpWXY3ET6XLZSy7o3j8mTp36Z75wf8A9da1iJotJuCr&#10;7j50nlgqcAZz0z6Dv9ecYPJ6rd3GmlbpkG2e52qnmfc4PJOOfmU9fbp0oAsWdo9z4XktpZFkUrG0&#10;sSscKoJy3T1I9+K0praezihgU7POjRo2DZBxkHPPXt35zWbpYIjZYoXX9/5Lxtnjqfr34rWnv11W&#10;GG6gUKiXPlrjIYHjAPPPPOPb60AWJpjbwNa3kWIVuFMexSAoJX07ZJ7kkY7mtK2nWF2aSTb5W5iu&#10;OGXp25wM9f8AJytaRdQtZLK5TmS4KEwnhcElfcZIHQZHatOzktb2KG18tpFmVkmkh+9H8uME+pz+&#10;lAEhhlcxyC7Vl+95fA3hgMOMdT2weuc1YEaQhrJvOUxqHBCnIJPYEe3+GKkuYV0y3imW2/diPZJ8&#10;x3KwOOmeBj3pzQ311exXcLL5UseyQO3RlzjoOc56ewoAqwaRZpYyQ2V220uRG5fLbs5yevQjBqrr&#10;jyWNk11Em+SOP5hCPmzkAc4znk85IwK0ILa2sdsK2zbJLphHhm3E8nI/Lr71IdNMRuJodQVZGHBZ&#10;OM4AwQM8Zyc0Ac3dan9k05tWmgdbdY97SBemCMZ9Py75FRGCaSwWeyRmlkjYqzL9xuOvbt1Ofp6X&#10;5T9rkuJrWNWWMlJrfyz87D73OB+o5zVLWNNu7ay+26Zpbea0YDQSNwRnkE8Ljn1GCOnqAVri7tgk&#10;8sN6I2hk+ZT0Ulc4JAyBwf06Vm3QiRlMSRtG/wA27lcMVJ9DxkDgjv0xW0NHeaFbe2ljjKsqzeZk&#10;ZXBBXkDnHQ98e+axdVso/tqRzM7R7SVjCheemAM8E+g6k9KAON8c+LZLWxTTvDyLLqVxdR2dqXVW&#10;WIs2ZZGGBgJErtnOScDvVzV4INd0u707U7iGOO8t3gkfe8bLuUqQGAyDtJxg8buD6XruwtotQZUs&#10;V8t41XzpH+8+0HOecEHHTHpzzWT4p8Dw+IYbG7W+mWHTbjzxYrMiwySAYUngNwRxnoS3XIwAR6fd&#10;eCvBVppvheeddPSRzBp9mv8AqxGkaHyxjBO1AcgZ4Fc78VfilB8JPBkmv22ktq082sWdlaWDrIzT&#10;TXU6rwykgKoLSE/d2oT2NRfEj4WWuq+MtM8fXM8k02k2D2+l291FmO1MrN50w4YM0iKqknlVBAxu&#10;bPEeH7mbwr4r1rTfHfi2YalrmtXOsafprM08VnZWypAGDZHlAp84GFALuB0OQDZ+M/j7x3ppsY/h&#10;lc+dfX9rdSWyTL+53YWODc0ediB2MjYGWSBgAfunR8ZW+teJn8OW99cw29vY3v8AaXiC+hZo1Jhi&#10;xFHlcYUs5dsgAiMgg5rl9G1/xT408EabrOhWIj1LXI1SG/hVpI7K33M29j1GI92wEcu2CfXX1nWN&#10;W8Z+LrfwLo2qxtaWEnmeKftEMc26J4XEdt8xIDfP5jnHCqgz8xIANXwpqw8QWV34pt/C0kcHm7bW&#10;a4kHmXca/KsrbQWVSFJAfBCgDArpNW1bStC0m21XxFOtusax79qu+JG+VQqg/OdzdlyfcVxOg/Fb&#10;w5bfBOb4rahb2kNpHay3FjHDMP8AS4CxW2CscfPJlMKOcygAN1PYaXfR6xpGnzeJ9OUXOxJvs8N0&#10;si20w5YbgMnAIGR/d6daAM+WPSLjWL+7Loby8ugW8mPypI4tgVc5yVTg9h378lCHGqyQXUMZ89VM&#10;auQ8arnAxlfp8wI5HHu2bS9O8PzXV69xHNcXV2N0ki5MrYLD5gM4CIB1wF/CsDWfHr+HvscOsaos&#10;2oahcSRWNjlvvAF9oKjciALyScAZPPSgCtDDaajql3e3V9PLM19iHT1lKx28YHlxFl6FsRFyc5+f&#10;HWrOvSaJqVs3hPVrOWRdQWNrk+VujaMFXCt13KzKFKMGBVsEHcDWPc3fiDTvDHlxRMdSaYD9221G&#10;Zn5bnAK7Sx2kHPH1pLGS1gIltf3BkSMbXUqs2Mk8cknjOO/tQB0ut+J49E0e61tJLWOS3tZZo7PO&#10;QzKrYyABzv4wc9QMjNWtP16Gx8Nf2l4puI41kgQXKR2xk3zHBwOWJ+YAAdRn0Ga4G3ltX1u716ZP&#10;mmjS3so4cssduoLOPunLmQszAkqeAMAYqIajDfldTu9bWeT7Qq20dxtVYySAibc4OOmSM9Pm7UAe&#10;teDddv8AVLK2uNXsA1xMqs0AkCiN8E7eV425IJzjjNa7axZ+IrWWXwtrccN1dK0UN7HaiZl6htqn&#10;APHRuRwpwcV5jNf3OtK0ej3n2c3Uaj7UsStIEDAumBnGQdp46E4wa6TSdV8M6Ta+XLcratslUTi1&#10;KqzjcuMEr16d8YHbqAdkuqahYaP/AGY2l3V1I0iJDdXV4AscnQbpCcljySArcfpa+0PqP2Y3miQr&#10;EbgThZpg6xuAfm/Abhn06elcTaeLbdLdbvxJqNvqT3CgoduY7b5uqgOMEA4GQTwTVTV/HOgXdnJJ&#10;BbW8a2Mi7Y5WfLNuyzJ97BC8kf7X40AdbeavpNprFxb3cHkq8oW4jhUyecSMb8kELjb+vFEGrWnh&#10;q2hm0y7hNuSyeXPLLsQk/cUlSM/kB9K8h8Q/E7T2SS1ivPJ8yM7VEh2kH+Hgk4+YcjJ+ozXK33xf&#10;1O1ia0iKyRsy7cq3yt0IBTnGdo6/THQgHu2o/E2O5uVW3uIFYsRPtiZstnIJ+bAX73I6dayZvjOl&#10;t9pttYtmkSaLYphmV5EZMncExjnA7Hj6mvn1/iyslwzvqbOrL8rKpby1PbpknjPbO49MDOXqPxUW&#10;EyW81xu+0TEYX7wIJwV4+c4wwPQZ55xQB7s3xWa0RkiBeFQ22M7ioVsDOHbGR6dxnpnFZN18Q5xd&#10;bIbmNRHJlpGDbdpXhhkYU+xPOOnIrwnU/iqs0ka/bNs6RsqtknAzg8HnBBzjp82euKyZfHs21oZL&#10;eT7RE2VZ8qQRjcmAFxkZ9D6Z7AH0FqHxtsrqCS1z9lkVmik8vgIykguf0OOuDkdKzZPiX9p26Zdy&#10;5ZwqSLuCeV0JOOegxz9Pl714q/iWGeOOWKRo/OZFkLh/lbzOB0wFIwDk98g85Jb+MLh4G+0SqzKu&#10;ZRuG7AKYJK47ZGSOcdeKAPTbv4hC6gjS31BkmtNx2sxU88HC9R93sP7oJqW5+I0F3YDTpLZFPkBB&#10;tkKxs3mE5PucYGOB8p4ry228SLOfsgkCvkiKRFDBNwyeSD19MjjJ5IGHQ+JZ3ZbwF2Lx+YAzHasg&#10;5Ye44HftjHSgD0S5+ILz22JnUTKPMaF2G0txkfLznJ9OMdOc1UXxfMbiO1jZlP7w7mBJ2qFPGRwD&#10;kcj04HFcA3iSe3uGSG+ZmjkzuRVVTwS4IA4PAB/+uatG51azja8kuWXEhdlhUKu0gjI+UFVzkZPG&#10;OSOMUAehf2jps9yZTBK0xtQF8qRVLsj8ZyM9HA54OBznis248YeUjQMZDJJCvM0ztna3T5lHRffq&#10;2CCM1yttqsdwIJBfSFY1JnWKb5VAxz8pzg4bjOQSDxtNV7aHUbwM8bxtEsavseVmzyV43d8YA9AO&#10;OlAHcWHioRKwZ/L2sA3l7SVGX2uuGz2XvnjrTbnxTLZi4uHXCwzKV2gMVyqkE7gQO/TA6/jyNhHN&#10;bq9xJdrEFkaSQyMAWbgr1GeBznv7c1BqV/PJEk4hRjOofzN2SMlflJ2kdD9D3xxQB3Nv4zW58qDz&#10;2ZWyyu3y7cMMDAxx1+bnIHbte0zWLq7f7fGG8ozM02YvMYY6EZXHJDcY5x24NeexWWr6fCZrWTzI&#10;4U3SyRzLtUYOQB77eSfT8K1otbkktI7VyypGflT5Quc/eUEk9jk5x0zwaAPRtP8AibJoNzNCH86G&#10;TcyxsmUUBiN2Dzn5fpz07F1j4+1J4ZDZmGKRVzGtuoBCjnkhBx24yMntgCvM7rVr7UrlsTJJ8wYb&#10;mdsjBUHLen04/LOtpXmwglEiYRyKf3lwcDk8cjOM9uvrxQB2V38QNaW7M6qsbBlkj4ULj14x908Y&#10;5BJOc1WtfGkpmkurqfDfN0X5kYfd/wB05OMDPUDFYl+z7dsenLbgYAU3KvzyTgFODg7cDp+RqOys&#10;LvP2lrZshsgLMuzA5AB6jI2+mBnB6CgD0Tw18QLpLhItNDLHFCXjhdh9/JGS3bkcg8c/n1WhfEfV&#10;tUeOO6PlxyMZVWRPufexwBgAY+nPFeXaVq1tFHDpljat9oEgZWaBQwXqWB/u56HB4x6VtaPc6jNb&#10;xqjyR3DqpOI9mPlx83ydcDHt1PoAD1C48eoyx25mynTy/KAPblst09DyRzjpkW4PFt7ZM2Ip/M3l&#10;dyhhuyFKtxnuSc5/h9K4/wAO6ZqGrXvkyXs8i8s2CAMnnIPbjI5/PGcaWl+DYHtObJWkuJvM25kk&#10;O4ruztAxkdT2HHrQBuXWv3F6WuLiSZt67pFmuF5Xrnkgnv0xwcYI4rpPDlyyvG9vIvlwQtukBOBx&#10;ggEYBJxnnkfnWTpXhOa6sVtILUSMsaqsg3HJDdAFHGOeo9Otd14P+GXi28CnyLhkYKvli38tdgDD&#10;Gdo6cEf48UAZP9qXF9LHG13cTR+QkrFfMHlsRnCgDBIH4AVs3uqwadaxrbRMvlwrNOijYz4yRnPU&#10;BRkDOTyMV2fhr4AXOVk1Noo9uA3BZ+nPOccnPauxsvgd4SitlTUNN+1NyS0zEBs/7Iwv6UAfPk0k&#10;+uO8lvahEk+eSRcMvQ8gdFGDnn096I4k+0JC93HGIj+8hySU4PGFTH55wBxjivY9c+Fek2F+Vhg8&#10;uORiYYkOFXpnrx+HTFM8MfDGxW8WeTTY06bcqNwHfJAweemKAPLT8MfGer6T9pj1v7OkrYW3gsQZ&#10;Ze2QzkbB746ce9V9Q+E3izTrSXUSt1MIcySRw3CkqpPOdo9CeR7ZBxX0haeErKKNbaC0CxheFKjB&#10;Hb/P86mvPCFrJbsGskLeuPb170AfLeo+CvtOixeIdIu7+SKZCs0F1IA0b9M5AG4Zx0x9c1jWvg/x&#10;LcXMtncK4bd8sjO6qnHOecNn0ycDgZ619Jj4fW1jbyWCBpAspZEk5CoecDvj2/WsuX4dGz1GTWRG&#10;pjTaBHITubPcHGeBxjOTQB4TZ/C268SLJFDc3cMX3VmjkypPOeob371Hdfs3eKdKtJLqx1S3dIxl&#10;g8LKzHPPIxuH/wBf1r6X0fwLY2VhDZwQBdvzEhc8nr71fvfCMDWRPlrt5GMe3TFAH5/fEbXNS8DQ&#10;3Q1QYWNQz+Qj4KgjjGM59xk15ZP8a9U1ORrqJLjy1j+aTysZGDyVz05A7e+a97/az8HTf8JRceHo&#10;UJmuGO392DwSBnB9t3ODzgH1HG+E/gDaRWsKXqbtvLbshwCeuRjntjPTgkigD5y+IX7YEHw5iebU&#10;HujCPvSKFGCODjIHAx0zzXl+s/8ABWH4e6Oc3+s3i7eY2Fofl3YGMHGenUZ6d6sf8FKvCSeCZWgt&#10;Iv3c0eYo/L2kngHd68Dsepr8w/iVfmbU2t1t1jVWPC9D+X40Afoxcf8ABZL4Q2gZY9Y1aRuflSyY&#10;qM46Et/hVjTf+CyPwuvXCw69fwb1HmJNYNuJDZxnpj0r8t81teDfCWp+J7zbZxNtXqw/lQB+pGl/&#10;8FOfBOuygWnizDtj5ZPl7entjHSuo079trS9XxDPq0bLJ8qq0yhWJP3eTyD1HAGBX5iXPwi1m3sv&#10;tcXnBlX5gI2PGCc5z04rM0jxd4m8B3YiuJ5lVJP3mOhx2O7tQB+tsnx7t9Thto11RAk0P7uGHg47&#10;dCW7jHJ+97V1HhXxfPdX8PmXLbZ1OVm+Yc/MDjHqCO5PrxX5gfDv9o19QvYdPlv2Pl8RqV+4Afug&#10;Lge3TPPWvqb4MfGfU9Y229z5kflpiNXYsQCuSPmJ6A+vYepoA+2Hv9HS9g+yMsjCNlM0bYJBwDg9&#10;/X2wa63QYLXWNJQiBV3R4b5d23kZG36dfxrxT4ba/NqLKHQTZAVTtz0OMD8MV7b4J0rUJrLM915I&#10;bBX5OUzu68/pzQBt2Xh7TbOx0/8A4Rhv32lPmFzNu2BifkPoPvDHv7V22leN5Li6a11OyaLdamWJ&#10;WXcQAcMuef7wx9fauB03RdS0vW7wxxM0dzaq67VyMqTx177iefrWt4dV/ETQh4Gt7uzbF1agguw3&#10;YBHXKnHX29aAN/4j6Jq0VjpfxK+H0e6a3nRri13FBPbk/OpAGCwGcA98+grvfEXijTdCubLW9Plh&#10;WzvJIVu2Ztu5SANx4HI4HPOAO1cz4W1C88N6wnhTVLrdbyLJ9hjkUrsyS23BJweTznkAfjL4p0DW&#10;ddsIbZbK3M9req9qJmwpUcYwOMjOe3SgD0u2+xWNyrWdqrpNIAZVwzY44yMcdDUfi6W6shEEdhGF&#10;zyP9njmqHgmSb+zPJeRZJYPkk2DA3Z4GOSB+eK3fElndXGnQwlGYybdyqoxjjmgDI8JaAl1/pciY&#10;Z8u20jByMn+nWvQtPsppbJQBsKsSQwrJ8L2CWzRwJE3y/fPToCMY7V1djBIkRkTH3vvZ60AXtKsJ&#10;IrYTpHucfdYtjit+O33xKCpXj5veqmnbY3WANg7c7evFaEb5Ii25z60AR2cNtaOU2dWz83+etXR9&#10;nSAxqN3PPy5qhrIkiCLEvLNjHrWha2qrEryfeK/WgBDjcokHUcjbQZIT8m7pT7pDLhEOKjuAkES/&#10;pQAeWGTZHjk857VVvbghShGcA8KasQ744dzuPmrMvZW38cbfvAUAX9NhAXcRkd81cjkLEkKPb2qj&#10;Zzu1vjHU5+lWoAcZY/SgBwO+QY7c064kEa5/75oTIbd1Geajug8v7tQSOuM0AQvMDxKMe3pUck37&#10;var7f60k6tGuFGP+BVA24jJ9PyoAzPE1wbexcqMcdf8AP518l/HHUTd640Sx8iTcy7S230xzyOO9&#10;fUPxC1P7Fpski8bY/wBa+TPiPci91yefd5gB2k8+h9O1AHGS2wL/ACHHGc8YPP8AjVdbOKEAeT91&#10;V/dk7gDnrnjH/wBetOdVLuwIO1gdu0d/X8arNDEZmMiBNv3sqTnknv24zQBnvYIu0xhtv8e1T+RB&#10;xnr+NQtZeUvmldrA528k5HYemfT2rU8g+Xk5+ZRnGCx98e9NeH94zhiqsMcMu7dgDA9ec98UAZCa&#10;cEbkMp527mDdyc9ff0zjikazXzAvlgHqvynO3tjOPz9vpWvJaxzJtztXaRwowM9Rnv3/ADpDE0bg&#10;szKMHc3Hf2P4DHWgDLSxeOXMAG0Muemd2OenPHX/AA5oi07eyqRvw23IzhVA+nsetaQiDL5TRBcN&#10;geYCCDj09x6+lBiCMC7fw5PzDDcZ5yenagDLWwIQS5x3ba2NvJ5AP06c00WZKKU6mTDbWx/T1rTZ&#10;EKNI4VtzfK6ycdBx+YpxAErEK2ODuVsZPbPpigDJ+wNIMLEvzf8ATMfLk9+efXsRxSCzMu1UfBb5&#10;fm7cHt/npWoFGAXRWZTll3bckfXmhoCqfMMk4LbcZGOCCPTmgDJezQB5QGWPcC0atlWHfuMce2fx&#10;pyWaKDEx3Lu3fewRx93ntWoloERVWM5LHmTdkqPb6fjkjHeliidGaHPTc3Xlh6/d47dvr7gGVJp8&#10;a8q27K7fl7cf45+lNkswQcHb90rmMDqc8HsO/PetZ7Y7JARhVXBPl+3fj069Kc1mjyMUt2HzYkZm&#10;65I4I9cenegDHFnukyIsc4IXnj/PNR/YhhUULlR8rMnK5OT9cZ/WtrymAZXiXAx97jI980SQiMqj&#10;qSGXDLnGOcZ/p9CaAMcafHkmUNtZfmYDG31OT3I7VGLRGKx7w2eT8u78Rx9K2Ps5KqRHtVW+bcBj&#10;Pb1//XTjbcYQnvjggE565Hp7UAYo04yS7tm1toCso6fXtjp2/rTTYIzYKcu38Tc5x19/wP61tJZI&#10;4bZFt3cfcwx5GCQO56fhThbR7AI49qmM8AE57dO5H4jigDGTT0kLN5G1t27O3k9umDjn6+3u9NKz&#10;KwlCsflOG52/ofXrwTjGa1orWJoclVZWK8+Xx3+nv+GelPFuUt+ny4YndwBhc8dOce3f0FAGIdJV&#10;VaQIpMmG+ZcKVI+9jv0yOB6cdac2lT/dWTeG2gblLH2zkE/3fXp3PTYNuq8xwR4zuKquNvGfl9gP&#10;X26nimGyb5lS3T/VDbjBJP06jn69eQRggAyDphlXe6Lt453HAwGYEk46YPfJxjqBTv7MKgKImaQD&#10;pleD6Y7DC9cd/wAK2mt/vDe21my25WOMHqffk9e2B3pv2UyDarKr8qFLA9umOfVTg/3aAMddPBIf&#10;zxs3DuvQN93sDjBHr9eMB0xAFdS27PyM6gc4Pv8AiMnGemelbRtX2eZvPLE8McjnJ59hj1+pwDQs&#10;IG6RGVhuO4R4BHJB4Xvj8Pmxg9aAMmLTspiOPIX7w5+XHHOcswwffrx60w6c7KoPzbW3NtUrk5BG&#10;RkYHXIzn2Oa1fIQDydqnHHlrjbuPbgY5HPfscClaGNiFAX5YyEbbg7eMjv8Al06Y9gDIk06MjKOq&#10;bWU75O/Y5+cMOO2cHigadGjbwkikDPJPDZYEn1XHX1x9a2I7edJljMjMy5yGJA3A8HoPTtzgj3oN&#10;lGgZIYdu75uO+CvA98flycZNAGM9lCq+VEMYX5lb5mxzxjOfTkHI69aVdLVQu2JeG2qzKecHqTyM&#10;89cHPQ5rWZQ5kSNkfEu/fDjkqeCvJ4wDjPY9SOaQ2kbTZQxhuA3TlQMZPrjPYDJz2oAyDp4mwEHD&#10;LhWZPvAc5GD069O4PTApraZEGb5Sqr8isy42qM992CQT6Z7962FtIniZnO75f3n7w9geW4HTBP49&#10;Kb9lkXEj7v7pZvxAycDnOM9vQigDKewRQyBFVmBYoq+g5C8DjB+g460NpsafdZdgb73oORwABz3B&#10;B5B9cA6piUAyg7V3M25mIJJORjJ4wSuevT601YIi4hbcuV2qVcKyZ7D9TjnoODQBktpilG3blDEb&#10;mZsHae2eueTkA5470ptLZnyFysmdojHTBJ649O5rVFuiBn8rnLYjMZ3Bj26ggHJb9eOlOdIWmJll&#10;bp8zYyW6klTyT+RGfTigDJ/s7dMZjEu9jjIJJxu7YPQ4HfHXpyCn9nZdixPzdju3Lj8+PlHofqOu&#10;tJbpIGWQNnA77j/6Dweuc8npnpSrbqV2OG2goQqrkK3OMA4yff6n2oAx5LD5Pm3MpZhubsO/I5zx&#10;gDGMYprWMaEINoOPc4yAOgI4yc9eME1tR2291Lna2AoZslR9Dk/xc9TkZ44qNY9ricbVduWWRSGD&#10;EDjtx+Pf8KAMmOxjlCt8vzMqn0XgA5Of1PUYqGTTFMW1F25GPmyxOV7rn69sjGMVtC2VkyuFXj5j&#10;JkKemcn0GF5549Tmj7Ku/MR+VhnzAp4PJ9x1P8vpQBhzWCtJuZQp3AMsi5PXnt64yV44PbmgaX5m&#10;CoVj8pZlIYcE5zgDkE4IIPJzitgW6iPdgFWYjduD5XgYweo49+xpTaoygOwPy4YcZIIBP0HHsPWg&#10;DF/smSJcE/wk7fMJOcHC9fp25744yrae0b7inzO2cKfmY47DBO7jHGcYPOBmtr7OY2BdAreqK23O&#10;3B6Dpxnn056U028ccbBI4/mYh224UnI56kEHaMckdc+lAGGdL3ITEobccM6/d2ZAz16nnAGPbIGa&#10;d/Z5ZnkZAr+YS2SeGznGeQBjP1I46Vtm3RlVSm5tuOCMjJPb0w3IxnGc98obWH7txH8rcN5jc4we&#10;MZHOCRx36GgDDGmMcc7ck/dDZPsCOhIOOh5I+tOfT2jRphCwWL5SOTzneO2M88buT3xW19jkMvzI&#10;d2cttXJ5b5m4wMfL65747002q7WiMKr8vyx7T8q7f8c9ccr6k0AYn9mFVZA3Chg2xeuSM4PoQuMf&#10;yzQbFfNw7hjJgKrfxnAHJ7jBJHfB6VtizBfcCuWYKqlTx3OSOmN3Gc/nQ0Mm7z0bn5ehPoSPugnH&#10;HqT1xxTuO5hnTJAQzBZGkBfczbcnbnAySBnOcDgc0n2WBOSd3yj5WXqpxzg+3fHv9Nr7FFL1skkR&#10;sjZsJIUHnp2IYAgnABx9V8rckcewH5VJBz+eBkc5x0+nshGKlkVkYmPcq/eTcOGz/dbIGegGPT1p&#10;p01YY5HkCKrAnEa5+XI6YOWyCcD3/AbUdjsHlG32uPlXbgAnI4AHTnOMD0IzzTWtoZFZ9saqVJQ7&#10;eB68ngDHr0x60AYkthLvZGh+5uGxox07Doe5P4delRS2TsSdrN82FDDacY45x7/e7fjmuhe1AZvI&#10;iVT2CZ/d9cfyHtwKrS2Mb/KyfMrbuVTKgcKenUDv0wBQBi/Y9qqiNtGG27c+hz2OCTxnkkGkm01t&#10;2xFyGkbIXG7ByBnkEnGODxz+WzcWcEoxEyqzA7dq7t2QPm/VRnGOevckdrbzXGRtX94Nkb5xnOSD&#10;z6cdsc+1AGI+nrjy9oDMGjPJByTgZA7dPUj2pZLGLzd2PLXd8vzIAMfL0PBxjHTH1zmtaPT18hFU&#10;Lt6JIQNw6AYGMDr6H3OacloYSy26xqG4VedowMLnpkce/v0IABhtYxEKTg7mxjdnb7cg89sA4/Mg&#10;QnSt23areZtILFSGDHv6d85/PHNb6Qoq+ZGv3Sd25yNpyeflPqc9xxkDmo5LGAnyxBlY1GwrwQCO&#10;nsCWA4H65oA56TTxM3mlf3bvk4bOB/D6+h5Axxjk5wxrCPyzJs4kGMx5HfOBxkcgD0Gelb72fmSY&#10;VDJIefl5OMdfXkgevQdBmobiAgblZdgTCv5h+m7dg9C3TPHHvgA51tKUKxeBgFUkSLIPl4HQZxkH&#10;PHuDUMun5lCxy9gU+UHPH069B6kZzXQS2cCx48uM7NwY/wB3k8HI/Tkj1PWobiyjAZWiT5m5zwCc&#10;Zzz97nOff1OMAHNzaZGsu2JlT7yruy27jPU8AcDtzwTznMUulmTEZP3jliyjncBk/MDt69Og9cDj&#10;pZrFFXZGO+M722nb0J9M45JIB9D0qtJYofLcplN+QFycjHGMADkE85z784ABzMmlyhQ43rgrjcpY&#10;g5DDIHPbPPHPXmopNMOxgFyegEh68DOeCQee2SCM+9dBNZA7i6qwZs7QoXH47ep9fcKCetRtZFDl&#10;bZVXggltu0EEDjn3H4k4JoA5uTTjEPOIVgnEjBRycZIIxwxUsMZPJFQyaTEqSJcLt8s/vFhiIYc8&#10;nAXp1/DrzXTNpoG5ZIYsquJAy52YGRwR/wAC57jOe1QvZFh5Ukcci+bllZvlPPXkAdPlyBnH14AO&#10;WfS3cMnyfd54L4bHKqQPl5DHseOvFQtpALn7O3ys33VYYHtnJ6ZGMdhn3rpZLHLMJYk64yvTBB3e&#10;vHsDzUU1lI6NFjJMeCqsR246jJ4/oMcmgDmP7OdGWRPlZWLq0Ue7GV9Ccc9cnrhuppr6QgaNBJ0Y&#10;jbuO3rkgE4HHIOBjBPFdNLpy5aUsC/32Vvk55PRh8xPOOgxzgVWNmyzfut2FzkxYycgEY44Bz+IP&#10;OcUAc6NIHl48sbVX7gGMfdBz1yee3GOw5NRPp+9v3nXzFP3i2TuOQM88k88/yrqJNO3FYLkKflxJ&#10;uQvnkeuPT19Kr/ZQIcrAVZl5XjJbj8SMnOc4Hp0wAcx/Y6Ki27ufljVWJm6ALgkEZznnoOAcgHmo&#10;n09Yh5vnqF2DDeXjtlcnJznHp0PFdM9gssrLkN8+FiVQR1HoN2McYHGB3pjWmT5gfBjViSvReh7d&#10;sgDuOT7YAOam05ZfnX7rMxCyHopIxz2wWJySOg45yW/2Svl75EeVfcliV4yOvAHIHXHQZwK6STS1&#10;tlCPDteNvlTyzuQ7vx5+VgcHnLdwKiuNOcbmKNtUBT/dwAcduMgnp7YxjFAHNtpDt+8eBm3ZO5uA&#10;fmPOW6An6n5T24qObTljcOGbhsLtkxjGSF2+3HQkEZ9OOjOmwM2Vdm+Ybm8sZwR8xAOfqRk9ckg8&#10;1GbR/N2iNizxr9OuMZAOchT7gtnA60AczJp2QhZDs5Ybl3KMAEcA9m9TyDzjjKDSFRGj2bd25Qys&#10;flIXGM888DkH356V00lgsinL7l/uzMd2fp07HA5GTioZNMSJmDnaFyWWZcAgDJPYt279Aec0Ac1c&#10;6ZMj+Yshj3Z+Vt2Ryeu0+/fvRW5cQIoXDqOvytge2egz0/SigD4wR1eb92IgGceXhvvNvbgHjB6D&#10;nA5/3RU0UjK/yzYaRdz7VBD5z68qdpzg9sdelVpWuNjRSTSD5GR3VvunJBU4HPTP5HAFPkmyNqKw&#10;2t/q5MEbge+R8oBPHI6jseAC3FiSRY2O5VYYaOQ56MBzjnJz+J9BSK73G2NurQj5jggtj5RhecE9&#10;D05HeogUcfvj93cGaRc7sYboxye5zxkcY4zUiBiWHO1WzlWB+UY6g9uw57+xoAsP9zaJm+Xa3UsQ&#10;vzZJONxOM/19yIsvzJdHcrII/lZuN33QNw5JyOMcADsBVZD5dsgRivUbwq5RsHHXvkZ28YNSN5iF&#10;ikbfKxaQ+YOV4yFxxjJ6cnnPBNAFmGfkN525iwH7xjn+LJ+8T05GO/H0kt3WRvIabavy/dbDA9Om&#10;B3HAGBxjmqYuAjiMrtCvtXax5ycjGcjksOvOM4p0bSMqoNkahv77NjgqDjgnnHbv1BoAuW85faoR&#10;N2CN0asAMENg8kdWJ+nTgZNiKXEQmXK91VcEsMBvX+eM57DJqi7FXO7B+X5htBBU4+XODzkDp/TN&#10;WmSTcM7G4xg4RWOO4BOR0PTtkCgC8slsiFEddq7jt5G04wyknryODn8xirAlVWyx/hLfKMYI75/T&#10;kDocYxzm20oIV/MVVCqo3tyOCT3/AE6AnHUVaSZVkWJzj942f3ZZWz6lSR1HOD1PUdgDQtwjsuwK&#10;uQVXbJt34BA65788jnn3qaBvMkGXXcDu2sfuAcEYB9AB9e1Zwfe25yqq7bjubB9MfMvQn+Xerdtc&#10;SlRDD5m7AJ45XBznt365zz6cZANCOUzhVeTjywvnK2SFAPPUcDB78VZhk3PkoqtuBk2x5xkBgPl4&#10;GQSOeOfxrNF8yygucysyD958/wDExPBGD6H8e9W7aQY+QM7xcxsyj922WAHUfTPQDPagDUtJY5mV&#10;5U82TZ8ybwSWzk9uTz/eNXFyigFC25MxruPzNkEcnAOSWPGBxmse3mCHzJZJWj25LbMHcMZIIxgA&#10;YwT15yOBi5DdbY/OJZnk+8zR9cYHZsgY46djyeaANSO6BcSowyQ2GjKElQwDdvmH6ZI61YhmgkYW&#10;yusbBiVjVRuBOBlto5BPI4x16bjWaJSR9n3qzbiPvY34PHzbsL6578e1TW95ui824uN5aaRm3sRj&#10;g4+XA53HGeBg/wAXYA0LVnCKn3PkIKc4yMD7rZ5IwODxg85zVi3mZduSGXOG/ebTu3Y7ngDacnBJ&#10;57dM1LiNBi3LOwK7djbflwMk5OO/44wMDNXEcMuI5gzNx91hjqwOOfQYB+XjBOeoBaUbCrMQrMCP&#10;mQ7icLjtwB1wfrxnNSRtDOitBCwDOu0NHwST06e3XrnPsDTSeMyLcAMokXKptB7Dryckknng+mTT&#10;kZAFMBO/bnGD87H7p+pAUd+VzwRQBdDIDl/LH7wq+3B+VvYHjBYeuCOxp8bSb9oTa7oTjrkrgc8/&#10;X0xgHnOarK7GBo0X7wbKjuAemeeSAPX0wKlOZpy6iQ/e3P6EHoV7ZyP++eh6UAWI13R5aL5dmMbS&#10;A2RwwAPcZ46+4AzTomQuqo/LYK7snG7rgYBA69R0IB4WoC2ZMqVDA5kO4rvA7A+mckcAcZzwcLDM&#10;BbsFK/McsBubDYGOh5GGHzEk4x3yaALkk+6KWRFzhdznzFwDjoemBgKOPUc4ziSF1dt0RZQp+6rZ&#10;KlSQc9R+Ht361XRzM67kVv3wZC2Pl5PPHPvt6DinIWk2b4o8BeGMhG4gE55PQlc+59eAACwgkTG1&#10;uGUbm554A3deMYI/AntTkeQNtQD5XZ12zBQe/wBDwR6YHYdagWZmZsrhi42s8Zzkrnp6+nPfnpih&#10;WZ0ZXy3Y7Wyq9SGzjkkY5/DnOaALqOwAlaOPy2VeOGKHJ5Gcd/bPK8mnLJ5kiwSF/wC6YxGDtx2+&#10;915x06jp0zVWUiQ72Xbnco4DDHOPQA5bPf5QMcipCzRJ5PmMzKeVyqkIQDgAH68YyO/pQBOspBWX&#10;7se0fKjEYH4nGOueO/fOSgYiT5T5e75WYfxHPTr1ABOB19BUYklDlQAWXlflJYEDg47/AHs+xGel&#10;SOGDlmVjuJKqke7dkAdehHOQe49aALBLyO2JFLDqG578enP3Tng+tCzO8LPAWbdxH8wbaxGeQGw2&#10;7gjpye/Wo4k2qiIq/wAWPLkweRkEcjaMHP8ADzxg9acV84cf88tiqozuH05+g9NvSgCaWeJg0fnM&#10;277oxn0G5c9+OPYe4yGZyWRmYf3Q2M8HnGG5HPPGSfoMt8/JwWYNnHzNyCBwMZwBnd9MD3FNB2Sf&#10;LDny2I2yRjHUndwOPwJ6HmgCSS6SOVlZ24VflDKPm3buT15wR26Z57uRidoj+VQx2Bd3PHAHHPIA&#10;56AnAA4qLzChyPMiVlBZVY/Pn+EdSTn/AB7Um9U3sIgN2CG8zbnPXpnPzcc8ngHGTQBMjx7N0QXG&#10;MqyxrnAPQHOfb/JqSKTgEN8pYnCLkDGccj6sM4wAe2BUKMobZH2IO7K5VewPuMH+dOZlSNUkIH3S&#10;6lc4Pv2xgkfTk9KALCGVW8pS+75cLkHOe3GMZwevTPGRQ0x8uNNzerqOMDYo4HGMN3BJI/M1/O3F&#10;ZZw23bu+6MYzzn5euGPX0XtThI8f7t5Syqq7tqnaWAA6Dr16Z45oAsCQjaVHTByVyoxnPygDjrg8&#10;8g8c0g+6FMg/d/KZBnODx+uc8569OlRBmKAkfxDrhSMHPqM4yTgdQaeiBZQZIzlXBCMV5YHscnj5&#10;zzxnnpmgCVX82IqxjwzZ/dnP06DackZznsBjtTXlaNWRpF2qrDzEUN8oOc9c9eOe3pUYY53mVj2y&#10;zFi/U9Tznr7YOc0HICtGQrkY3eWd3fkdW9eOCc/SgCd2LSkAg7ipZo4y3PA3HdjjA9CcDkn71PV5&#10;PNVFVoWyAI8/6vnnPHJ+bsDkDJPSq8hiMu8FVbcQWV+hx65GeO+PXr1pRuVUMse1GYeYqDoOhOAA&#10;eg9Rnj1GQCaKWJtrdWGNrMM47+/X0B+uaVJzu8xX3bVzHJuLKuVJ/MkjsMYx3pvmTNyys4PGN+QW&#10;B5xknBzgY7D8y1VAX5gxZsHpgDsDn1z256kZ4oAlkeKJmkEPX58x4BPO4Hkds44Hp15FTPPg4jyF&#10;39Gizu5xk8A//q5HpUb93H8rbGOW2uyx7hnOWxyDnAAwSexqRmwnmKjMqj5dqHbtxkgYzwN36enF&#10;AEkTtDLhG2vheVX5iRyWIA/vc++B1qQysCFgEfKlgqgnoASDzz052jqarxuUQglf3aqFaPBVSD+H&#10;GDxjPTp0p3mEgLLEn3Vx85OMerD2OMe3GKAJt0ZcmLdJhdvy8biSwBBx9W4x7HGajZpPMwzlmX7q&#10;qBz2z+TZzwoOOSQAGmQvy8bklNqsV68k9zwc47nHB54pvmncIRuOOVaTK+rZ69sEEg56dKAJlnba&#10;wjQFvLOflAUcHI9jjPTtz0xgeYLKpDrtPKyLkKOp+UEjOACD1OemCKi2kLh13NyAxIOOvGQfUp+R&#10;+lKskix+avmfNzt29TkHI9ztBB9APSgCbc3lbeSqqW8tl3ZBPYnnoec5/GntM5VfN3ZU/vFVQCvO&#10;evY5IyCWPPtVYu0aKgBU7t8e322n5uuCehOOgqZAsTbV+Zl42BiMr05G44HI6g/7woAmIWMAzOMS&#10;feYoQpIByuOc43EDk+tO89UOWlOJMHfv+Zl6Fs8FjjODxz/3zUMrbEykqL/BlYwGK7QRkZPY555H&#10;t3Tz9p8zeS25jgFQSpAHDDnI4PvnqaALKTydWddzLn92xAY5PJwSMYHI7HnA4FXPM8ncXeRl2jaW&#10;PViW5wev07fkaz4z86R+ewZpCi9N4xtGQvJI3Z59vapBOyp5zhV3NkN5mM5OcrnHB+XJ6HigDQDt&#10;GgwE+9v+7nIwMcdM5ODwQRxkjq9ZQX3iT5OCq/QkHv0OTnA6dc4qil6sZ/eOv8Tb/MHZl468j275&#10;yMgcSwXJbgv83Ofl+bGWHOOnTqDyBnOeoBoQsFdUC/L8xVhjJOQO3Xjd0GMjPB5rY8PX6WuoQ3KO&#10;7NvHzK3GcDLAbQM7jz3yfbJ52KYOGaOffujJZl67QTgnAGfXb3GOtTQXpX5lm2mPmXzFCkjDcZzz&#10;0OB9cZ3CgD6O+GPxAVI44xcbSnEv7z/dPODz9eeR6GvcfDHieO9s1VH3Lxs+YcnAGPX+dfEHgXxi&#10;+lXyPKyBYpG7fNxye354ODnrnGPdfh78RG8iCJ5lVi37xm+bHocnvnsMcHvxQB9L6Zqlu6ZLHoCA&#10;3ptyenTj0/GtqLUQB8o3HkAKv3vbqPX+Wa8j0DxmlxD8021mThhIrDI4B7Yzjv0610yeJ45o2AkJ&#10;VvlCrxnoQMdfT6e3NAHeDVoQhbzNvdizYJ/ye1RN4kCR7ic4+7tYeg65PWuEu/F4yVjdlKnDfu/0&#10;OMnkj9az7nxvH0d/QsrMNo54A+fpj2/OgD0KXxKrO2ZVHfj8uo/HjpWfqXieJWXbMind8q8DJPAx&#10;04/zzXm954+QEiOVd0Z+XG4YXnOO/wCPPHpWNqfxESL52uFXv5u08ds9Tn06/XBoA7vU/F0dsuxJ&#10;Vx/dPI6j/IOO+K5PWvHiZLCddqsQrLkZzyOeOfzJ7VwfiX4mW8O4ST/ekKjb8o5zwMH2454469K8&#10;/wBd+JZmnaFLjIKkSM0gXGccYAw3AU54HI7mgD0jxR4wh+0NErlcF8oRjnJ9QT7/AI9K5LUNVjub&#10;dm81m2n5hxgc8jn8B1/kMefX/iq7urlUaY48zy2ZcdCdpPHLZJ9/ujGQONiw1j7ZpQ/ebdzKM+X1&#10;HBxtOfccDAHOTkUAXJruZmW1spWXdNleG+XGVxkA9Tk5x1H8W2rVgY4QsgK7dpbf0ye46eh6DPT1&#10;FZLTYSNjEoHmFbcSScD3JIPT1x64q7HMIrExxtGrtJ5e51YfKchu+AAM8kdOc5YUAbel34VpSWRd&#10;rFCqKDluc/h+eSfwrQtbhTebR90YKBgQxXB59ecjnHGcVh6JGWIBRmZeVCglipAAxyRg+vqO2DXQ&#10;WSrDJ9pmKDLAKFf5ZGxxgDHGT2ORwPagDUfl8qsqhVYc/MgxnJPpxznqN2OelaGjwyW8e0S7iija&#10;ytncPXvnr049OccYJZo7n7RAuZJOOQvykZJHJ9+4+lb0GUtVFy6O3TYMfNnp0/r7c8UAbVpfyJpj&#10;QyIyhjhSxXnA9xntn6cYHNRmJZG2LHmOKPA7bmAA6cc/UZ4qmsontVUhlj3fL3JHYngdcevHHY1L&#10;oiXmW8/awVsBj3X+LvxzuHYHAPGKANfwk13MYdOyVikiYyZyPlU4JznJyP1/CtdPsmn3iypBy+dq&#10;tyBgY/D14z3xRp2kQ2SxzRFxwQwj4xxkgY5yeufUVdntIJ7hpi6FoSvy8cA8cc8knv1/qAWLGaX7&#10;D5SEfKzBg2eB/Fk5GcE/0Na0aNbQxqifMV+cqw65we/+RUdpaxRRCNYpNyqfm3beT9fr/nFWTcMJ&#10;ptxVlji3oR0Ixj1wfU+9AEa2JjMkjkbmjzhFCsO+O+MY7e3YVUtCl0jpKx2scMrZ9cj3Gf1IHSpr&#10;C7a9jt94YiQfd27QOxxnv69DUhtnglmVY13LsfzPu456YPtx7/jmgCPSNPtpLphcKHMVqFZVYfxu&#10;See5G0Y54z3NaC2SKiwWyqd0bKWZ+cnGc5HI69fWpLCGKXzUtHVm2/N7Ef0/nkVNZXYu7SMNGrNF&#10;MVYBuhBye/Jx69aAMDwHcXEfiC80+5hLfNHJ8zDODuHI+hGK6WO6T+0vtMwzHI4UfxfiCTzkj0zi&#10;qOkac+m6vdXssYka4U7dpJ2ZyAcYAxyfbjjjNLqMSW1lDpVkdpeZn3qu7ylX5hgDPOMAEY7+4oA2&#10;Vvoo746TeL+7lUyRSZ+8Qfu5+pNc1qsTahod4sCPttJ96nczbVB5YdDnGfzrZ1XT5fEGjtaRXIS4&#10;sW82Ro8ZK5wFI9Dg56evrTWltQ7QSTg/bFzg4JVtvJ/z1oAr22lxWlvInmtJuljJZn3fxAHt67hy&#10;f0zmxaiOK7uo/s0a+ZdtJHGqjkbfb88+1EdvHeaekv2llaaDyZOejKcBh05Pp/iKkuN2o67DCJD5&#10;dvIswuGjx5qsD+759vegCZt0Ra7gtt6zSD5dowSAeR27cn+daGlPLHr62trBsgkQyszMTsbpj+fs&#10;OKo+XJa6feJpKNI3mLtjV+Oq8+w4/I/hW/pUkM8SS4J+0J+53dDjnHPfr+uKAGzsr6e0yvMyxuzs&#10;udzdOnqeB0xirN9osscC6hYzSKyfJIrLxs5P5579ajupxa6pb2D6c0izM3MabhH8pKkn68cnn6Vt&#10;TCRbePb+8HmKjIzZCjGM/p364oAyY7eeW62sxa18pXjuj94uTg56eg9OfbNBspLN44Ivmhb5vmbJ&#10;jP4dB757dK2NU0idLSYRE7Vt3LKqKzbscYx7VDDYqNPt72ZFDFMM7cA9Rz+J74/SgDCu9O8qdfIs&#10;IQs0h+07GIwccN0GT6g9aqPp9y7qklwy+W4DMY/lKtntnBPY966A6bOsMj3TI21tx3bcBeOMnv1w&#10;T14qnd2tx5skdyySW7SZQq3CjuSOh59u9AGbqVutxayR+fGzQx/LcKpOCAeOOR2/wridWvLmyvVR&#10;IY5hJxNMxVSkZHf5vXvjrXcalZNPDcWhsZN6nCybSN3YMG9Pqe3Yc1xupae+oalJqVtODNbsYWWN&#10;Qx2oDwOcn0BA59KAMfXLmK1tppLu5kjj8xUjVLdm3MxCgY6nn+7zXK69r9p4D8L6x4jghaeGxAb7&#10;IbgiSWR9qBE77mLKME4JPeumv/CFtrENo18m7+zbhrhZGd1XzShQsPmABGW6dM8e9Lxl4PTWZ9Jh&#10;CySWtrqIvpmilLh2jRgiMGzkB2MnzYG5Fz6UAUWmvpp7i7a7uDGLfbbwrMNrHac4PUfMRnPGFHvj&#10;hdVksz4xkvdSt9ImmvhJY6THPCqvJBtKupB/1oBLvhTwDng5x1PxQ1bV/B3gu4i0XZJq91Gtnotl&#10;JG+2e8YkJuxn5B95j/djY9a5TTPA6yeKZPiN4q1Vb28t9NSKG4khCLZQhQ0ixqQwTc6sxOQSMLzs&#10;FAGF4GuddfxWb/ULprS3urUW2k+HWVWWGGF9v2mYqvyySuWAQEqBgfMd2egmj8T6j43TS4dJaHSb&#10;XTWa8kYIv2u5lYosfzZbakYLNjGTKoB4NdFfaLo1vJJ4u0nSYZtSnt444YTCBuZRlN7pzsG5voD6&#10;9U1ix06HTo/EGt6mLOz0+2e4uVbHl7gud43HHGXwM8lh3FAHHTaVr1t4p0bQLGyit9B0+0aW6Mdv&#10;CI2uNwS2twrKWVYwrMeTljGQRzldT8X39p4juvDUFm7R2+h/bY5BM+8yiSRBGFGRyADwcZPQjNdX&#10;4alGv2Frr93pMtrIIlka1knDSbWOcn5v7vuSPTrXk/hC1+Idr8Eb7xf8UbGSz17w/p2rpJcSbGM9&#10;vDPcSwt8uCyuiQMFY7sE9DigDqfB+u6hrHgrRPEPxDkjTU49PtXvJpY1jXzpoleVdvG07yV2kZ9z&#10;xmLXE1Kx1bStXt7y3kh1Ga8tJtPjkV5omjKuJSh+ZR99QwJB9MjKxaJpGueJtO8MXmuixmS3t4by&#10;6t0jWKN714o2RxuYgKhLNyxAJXJGDVJPFd1dfbL+HTNljHIVtJGhfdO27DlQowFJXA2lic5I6CgD&#10;P8SeKlm8TrB9rWEWmnNcXMTSjdchgUyeuAu3GD95iTzg1xNx4vh1OOSA3ltYyLA0c1w7FZFtzyIv&#10;vYD8nJJ+UfgaqeKb7U7PxPrPi2a4xb3FnBYZeRswLF5pJfIGGZpHJA6DGfvZHj/xH8bXMV0iCdY7&#10;WHEk08CbEkKsHAPPI7ZGOF55OKAPZ7rxJYmxTTtOleztYQoaOG47sNwwyseMAc5yfUdKhj8YaXqE&#10;00Oq30lxDG0VxNHsZGcIWO488ENg9umOR08W07xu8pXymxNuUSMJlKgH5cnABfoSD6r3xinS/EJ9&#10;HLaXb3K+Zv2JcFmBK4BYHJHy5A7bTg56igD2+H4gTW2mrrP9qmONl8mGJoQzsiDO7BPHAHOecHls&#10;8Nl+NVzDZRWNoTbyMiCTLDGehw2OnQbc4OPTmvB9a+LVpq+pRyW9t5Nwtp/pWyZZVkdQMyjkbVYY&#10;JUE7TwPSsTU/jE1lHDFcXirHMytE1zCwjKtIVHYHaCdxwfcepAPpWX4429mljqFrL/xMLaSU/wCk&#10;TJJbsCGUKQ/sG6bl3Y6bRXC+IvjFeQ2rTnWT8rMfLWYAoSeSARnlRt9cjjPIrwHxN8ZFtHw94zOZ&#10;ZEE0cjbdwC7XJIy2dx6kEf8AAa8/8bftEReGrUXuv+YwO4ynyeXOOcYA4BzyQpyR6gkA+lLr4t3s&#10;9lJNIfMtdxCzEho0w4wSM8H8cHpxyK5W8+NsAiaNpftUMzOFlVgCGyuCM5/2WAwenAXINfJMv7UK&#10;6veMnh/Trjhmbzpptixt/upkDJznBOfSprT4mePL23W5g1mS2YfOq2uQW+ZSF+9yeno3OMnmgD6a&#10;uvi9q7NJi4MsLOzyIqhzHjkEjKkHJIPBywrFvPizhY4b3VxCxkLNvmwrjkBdo4KkZ4POSOeRXzfO&#10;PE+pmSe91O4lZ5AWka6bOO5GTwcHt1+uay9M+HWoatqkOsGWYN9oEce5m2n2XB6dieemO3IB9YaD&#10;8QINajZrS9inlQKFhjy23sTgcAcdScgdCRnHbaRYa14gXzJbMlmZmw0uNzZVeAeh5yScEjnJxg8r&#10;+z18NTB4XtQINst4WdmM2CynccuARk5HGM9MA5OB9L/D34RtdaYWtoDJHtxG0cTA4GCc9hgbuxPT&#10;I5GADzvR/AXiiaALDbwiSZ8eZ5j8qeT8mD8pGQe/PGRmtOL4ceJryKRri6Kx7cyBYRu+fIYKzNgH&#10;rg4wO5zX0FoPwmgEnnzwbyRjbMq5BAHPTPBHqp55roLL4NRx2jTPDFGqyKsizfeK4OcAD+EHPPfP&#10;tQB8tj4U6hZbnkv7hmyWjX5VBJxwBjn8TwAc4FV/EHhTXdF0uNdOuG8wsWdZlaTG3jbkt1OSMqQB&#10;6Yr7G8I/Bfw42vNqnjOzuE0a2gMlxIy/u5XK/IpKMpyeSemc9eteZ/FL4Uxzy38ukaTDtnuC1qbb&#10;98kKO2UUSEFcDpzg/wC91oA+fvhhpfiTxiHvNTkjkWS42SSCFPKZgBuOU4Pz5G45J29wMn2nwV8I&#10;rK5jjll0dNuQv2hoo1UNtGVbO4E8+nPC5HGeu8A/CHSdJtrWy0wM0Maqv73qsmAXH3cfePryfXg1&#10;7p4O+GlnczLbWe1r7yQGTcdoXqTnOQeV45OO2M4APG/D/wACtDe3V5dCtwAxJZrVMdMcZBxwW9+R&#10;0rYX9n3Q2iMsmg27DcSR9lVe+TyDx9dw4zn0r6C8P/DOaNlQ2w3BMyYU/r0Pbtj6AVsp4Ewn/Hoi&#10;lh7cdyOf/rGgD5e1L9nXQ2t950Cy2qQm02iH+LpjBxzz09BXn/jL4BabY2076XosMMiqWUw26Kej&#10;EdfTA9MEY9RX23qXgS2Fu0rBdm3c26MbgPoe2cZrgvGPw9jikjZ42fc4yBjB6cjI/LODxmgD4h8O&#10;+AbvWvEkGlQvJFdRySR3qxQqWjK8AqecA8cYOee/FeoaV+y7c6orRJrc6/Pwn2dX5wMkEBfyGB39&#10;q9c8FfBrwtZ/Em/utE0NLdpriGS6VQww/lqcdemWY+nNeueF/h5Ar+W9qvG55GbBG7ORx/nt9KAP&#10;miz/AGK7+5TzB4o65OJNOVjuOc/xHjJ3YPtgccbNp+w3rYZfL8VR7V2gbrD5RjtkOMcH37dQBX15&#10;pHgiMRqGgVfVl7nPrjn2roLTwZCflK+gZaAPje1/Yg1Z233OuxN5mBJIsMgPB/vdsjvk++elbmnf&#10;sW3FtEqNqcchTg/6P19uOnb2PpX1xF4OgA+7/wAC/wA/4VMPBsGzIC+/y0AfLFl+x5Z2xEJnhOBl&#10;lW3O0/8AAScZxnt6VJffswaTpU3+ixbct833UQtgDkLjt6n8a+pB4V4baP8A61ZmteFyIWlCbfL/&#10;AIlXAX0+g4oA+bfDnwltrLVpdAmtZ5LqyJFxIkYEZcMCqDjoFfBPUkn0FeleEfhNplrHHE1rHuUk&#10;fNHuz647YIIyMdq6zT9As212W/t7FI5LpBJLMq/NK33efoRjHp7V02h6SocRIg+8R170AZ+ieCbC&#10;0RRFaKu3ABVduRj/AD610ll4djSMHyj+Q61q22mLF+7A4Cj7tXoLdduxVoAoW2htliEXtVhtJYAh&#10;krQgVUJXHFTEbhQBxvijQBcW2Y4syRsGj+uDx+VVtLs4bePeobDKMbm7966/UbNJ4SoUbv51z0Fq&#10;5uGjmjX5GwgFAEthZnbkDDH26VeFpGf3cyYHQ8dalsYjt+6KuPBvjwB2oA47X7Fba4U78Mz7Nxxz&#10;xx24rPk06SS62zH5Y13dOp9fetrxpAw06QKPmBB9Kp2SyXUaSSx4Zx24wKAJrCzjVA23b83erV/a&#10;W7WH7tW6/NwcVJbxxrjfntxWjfpDNpbxoQduNqmgD5D+LvgiPWfilcz3tsGRSoUlOoHUdv8ACs4e&#10;GIXu2klBKgYUbhwB+YzXsHxB0hm8R3EjIrDaD83+HbpXLnSm3GZ4W3HJ+RQBj1+vegD8tv8AguB4&#10;Rn8P+CrDxKlud32oLI0O3Byh6ntwM4Hevxs8ZXMlxqrGV9zZ+ZvU8c1/QV/wWW+F9p4+/Zp1EsxD&#10;WCrcL5YUkYYe3A6//qr+f/XdOjvfEU+4rt8xhj15/wA89KAMjRtGvdc1CLT7OJmeVwq4HrX2b+z9&#10;+zjY6HocKy2yyXLLlnbb8xxhjyO3b+teTfssfCN9Z8aw3xtN0dvht2zcARz+Pavurwb4ct9MQW8d&#10;vtRY/ugEYGOevuB3oA8o8RfCzTLO1FrJa7F/i8vI2rjAGR0B59Bgc14x8V/hPZai8lxp9pMIQvzS&#10;LHncc52jpx79PfnFfXHifws+qGV44pPK3EbF4UsASByPf14ycZrFvvAD6pZfYZLGBbUscRGAK55+&#10;8SB2yO/OOBjggHxF4O+Amsv4hjvrCJ42juMqFXcytkD+HJ/QY+nNfdnwJ+C815pNq13pMiXEcY+a&#10;NejDnv7Adeeg6DnqvhV+zJo9zpyywaT5lx52ZF5yBjkYA56dvSvsT4V/s26nZ6NZQvo8cayLkFAp&#10;IHc+w+vPI7UAeY/D/wCGE+mpHbRQeXcAKYoZJDnbjnk9P/1V7R4f07VdMtCupWHzqgGfvK3HX1z7&#10;+9egeCvgjbWuoSa7exYbASFZl4wOmPbOKsX3hu6tJprO50ooj4a1ZMYLDsce3T1oAwXsLwzCQpHa&#10;rKFDbuCc5471wviiO98J+OLLWftskbXChPNiJwuGXf14xtGTxwCTXrlvpVvqismo2ro0S7l2jIPH&#10;vx/OuZ8c+Cx4jjmt9asH22242jYDbgVCnp0XBxjuKAJtVgk8RLb6jp1xD/aEbrJDcSNuwwwcj6jP&#10;55zxV74X+Jb/AFW61LS9cZmkt7pfs8yoQnORt5J+YcZPvXF/COa70PRZvD+oXErDTbs2sLScs4b5&#10;kGDgnhgK9e8CfD+bR1n1F1aR7uRXXnbgjP1GP8OOtAGn4G06fRZprd5i3nzbzubqT1IH+eK7Ow0u&#10;8u2YXNwoVGypA746Vj+HfCF/Jrg1WaXZHFCU8rcfmJx6/wBK660t7jT1VSq7WOX6kf5PJ/KgB+la&#10;fHa4Ece9W5DbupzXR6SkMzqkmQVXvzWcYvtHk+V93OV2nG6t2xtYo9p2Y3fxetAFy0j2zs5T7vCv&#10;Vy0kjeTzY4i3zde1NieGSHygPmYf3evvViwsFghKA9fu0ASXFu1wFP8AdapUbC7Rjik2MIwm48cZ&#10;7UAeYmPumgBehB7t+tVpmLXOzr7elWt3yZY7WWq7L8/mAn/GgCvfzFAsX3qoyNiQI6j5utW7uJpH&#10;/dqOnOeKbDYLuHmPll70ANWZVdY416Vftn3AKX9+KpXUkUL7NvVqu2Ma8H17elAFrO1M/pio5Dj5&#10;yKlddoGKiuFyKAKszCU5X/8AXRsVYyHTjFKsDs2V247Ut+GjiyPegDzP43X0dtosm9evfHTnrXyv&#10;4iuDdahNI3LKxJfYBn9On6V798f9c8i3eMS7STj5lPfp+NfOt46SuqeYTnG0/e4J/KgCpMHIkAjO&#10;7GecZA/D2qAruG7Dc4DfLj6/TOBUqMjrvjO7qF+UkZ6+nf64ND5XcMrhmCqGJLdO56/jQBUZkJ81&#10;pM7V+8Pmz+n+P0NDjd8ihc7sFduTn19ucj3qSXYrZdF+XB3q33sHOCMntUbHC7ZH+bbh23ZH+T0o&#10;ANkbLuYblY5bcoIwex9Pwo8tyTno2Au0fTgDuOvemuzM3ylVIO6Rec9MZz7HsM012QjbKgxuG5mA&#10;4bGcZ5yPwoAcZYJZmGQp24wWDEc+n9ODTVKkNKSq9dxVePqOO2PrzTgzSbo1LbiCWG7oD068Zzzg&#10;cimjMrspLJ7yccYyM57duPTmgBUiZoWnIk5BYjdkYx16Y/KlaGSds/xbfvHdhWzx+lNUrnJYfKw+&#10;U9j3Gew59himttwQMttfbznAGfu4x+vf8KAF8yNdrR7sfw7W+8frj8On86XZbhthGdjbSqqDnHYZ&#10;GPf86R5GK7kkWRl+Yc/1/wAmmybH3MV6qQFUj5Vx79z9O1ACqiAbWkJyvDe3APb09O35UMEZdrg7&#10;WGMZIVRnA6r+vWg7lcsWf72d2PlA9egHX35/SnMwLN5Z/iz8vU89DhuO9ADVRW2lhjKsAzN8vPf2&#10;70AKzqAilmydvTGeOeKDKNjHP8OSy5wOTjj6evGeBSssLLsztChdoZQNp65wOn5UAIQgC4dfWPc3&#10;3uv9acYXDLkEbuBuY84zjGT2/pSmVvM8yaTbx82f4evY9aYrbuka7WUnAHXjOOTQA1lV1wzfMJMK&#10;EGM/3s5HPX8/pTtytLuz97BHJOOB0/OnBlJEchY/Nhm3Efh7D8RTQyAsWXbnO7D8A5z+Xt24oAFj&#10;HyxYH3RtboS2cYPqaI4GztUbQzZX5QD9OD78UuE2DZym7O1Yy3GPTrnj/wDVSZjCbRtU7j93PH04&#10;/pge4oAkkSPrIMDPXlsepB6/jz1oiRd2XKr83zdgOfb8/wAaado2gybSudoz+HTnr9Ov4VKjEukU&#10;pXDHOQ3J49zxn8OeuOKAI41BA3PxwVPmAHPXuMH8euMUvkrNNHCGzlsMsrEkZHQZ56deDwfekGSV&#10;8ob2X5jgemeM57n6dhn1UgsnlN8y7c/77ErjjrgdM49OM0AACOF8v728J2bHA4OOwPOMnG4+4Jsj&#10;zG6s23BKSdvr2yOc4+mM80ssfnsG+X5s8ckD7pzznGD34PGQTSI7EtOp2rgbVVge4OB36jryPlP0&#10;ABIsKZ+dz/CP9nG07hk++eOPu96j3usKySsN6jO1X+UgAng/iP06UKP3zHKszNhm4O0Zxz2J57k/&#10;jmkVpml3KNu/lsHqcAfl6jjkk0AKQ7R4WVQSNu7y9wPcEc9f5c+tBt1lPzHBYj72eOSccf8A1s4x&#10;zQZMFXLKq/KdwY4GW5HJKn1/PpTVbKLJ5PTmNj/Bg49PUdx+XcAdkyIJt4AwDub5fl4I9OcH16e9&#10;GD5W4Oy46FYflPqcYx35OcjFI7eQm7G793gBZAF9ssSeCWA9M+uM0jbR8yzOc7VDccj0IHTP4jng&#10;5NACuR5XD+WSvyksW2kjdn8P68UzyVkYOoXauTtVenzbsdf73fkdc9syIfLRZCFGMAvnsBnHXB59&#10;sHI4Oc1DJIwUhQy+ZGc7lbHoeoPXge4PtQABEcs6SyMsnCjdyckEcZx6Y4GN3SgrD8828D5fm28M&#10;y/K2Mcd+xIye2KVpxneT95m6KTgYwM4/hyP68YzS7miQYKqi7Qy7toAA5IxjnHp1P1IoAjCHzcB2&#10;Ltkf7Q65Azw3UHqMZ/CmkElY8hV+78zZXPPI5xyOec5PoOA6cooZflKLgFvUqB1z1+Zuf/rUCQFA&#10;qbhwArLk5GTyQpHPYkc9uecACOFY4j3RjPHIVQODgAevIyKVYZFGGR0+XO7btHUevUjOOmDtA6im&#10;7nxtwQzcNGWOOnf8z7Y59qXAEiybFVCu7fggn6ZPJHXHH49SAL5KjHy7iFLFQuxgMnp6Z3HJ749q&#10;BGypmOPdsxudGABAOPrjPPTtyKRlmiKbo/4fn3ZAYnPVsHuQfbNK6xqq7z86vtKtHgjpkdTjgckE&#10;5HY5oARIsMQibSrZ3AEsB0GDz/L8BxSvht68bWJ8xRkLjbnrj72Djg9T+NB3TfLBGynaCikHg57c&#10;Y98e4ok8t8l4mwq54kHGM46Z4JxjP5UARiMytnf8zE7m3HBOeCO+AM9uMZ9cNdQo85wjfMpXfINw&#10;AP8Aht74zn1qSUsHzv4zuxzlmHQ+/oOnHoKSTKpIyjbtcKpbjvjPr06cHpjjoQBDG0iAtHuzxuyv&#10;Pyn046549s45oaMHKr0XkqMtnrx6cYYE88DGaWTaT5xUMACV8wfLjHQEnOMd/UnqBSypsLMMKGcB&#10;W3AHoB78Ef8AoR6c0ANbYpykoB2qArfMvTGcA8jJz65OBxTVhIYTxq2fvLljwfz5PTPI/MU4MrKF&#10;C8n7rMcDaWPHsf5BR25ojYHB81Nw5aTOGAPcfiTjGOBkd6AAwFm+RlX5juO0HaAcdcY7jkn8CaRU&#10;2xFYlaM8fJxkc5wQO+PcZOOuaVmc8Km1lyE6Mfpz7A5POKDPiPzBL1+7u5UDGemc5A9OPpQA2SNX&#10;+aIKflAaOTvjbnIA9Rz7YHagQqW5kJbdy7KRv7Y9Tnj34xjmpGlUkBflJ2hdy8L0B7np26c01gMM&#10;C6bduMbscHk45GAeOOeOc9qAI3TchG/76gKWU8A7f4s9OCR0HtmjyVZ2EI6MMBvcnGR2bGcYHc9D&#10;Tm3kfMoYN85X++SBwRnIHB59OPYNfeWJWUnawO9vvHjP4cfnnuKAGCJZAq+Ru3H/AFewMo+9tHIx&#10;7Y9QDQ0ZkYDcZOwXk9+RjtgU+WM4ErNuO7HzYYg8ZzyTjoOuRj600uWLoFX7pUAN1AHGfQ88cnrn&#10;igANvHFEzNEwEeP9ZkhcDpg9AF985z6DJHCww8e4jJy3mADt/d9c4yM59s4pT5ZT7SUCjBaPPzBe&#10;eozyDjn156d6ZM4jKOqDPzdZCuz7p64JJz2POeMmgBrwK0KFj5isg+XgZznnHccE5PPPSmfZ0wxy&#10;3HLLjuSvXrz23cdCe5FPIDMqp8yrJhpCqkDsMjoTz6D265phCyK0YT58srKWUKSQeuePvA9MevtQ&#10;BC4OPLjddxXLbcLzwM5H3uCe/T35pJUCR7RErPklPMKhWxgDGfu56dT970qYGJmbykzuf3GOSfXv&#10;gfN2pJWKq21mUcq23BAGDkDryO468dKAEeLfJnzZPvkt8w+6CB3GMFev19ajZEZPLUfMwB+Vdu3g&#10;uMdMAZ+lTDyo2XzNyxhvrjvge2f0HqaZDHGsa2u2Q+Uu1lGOegI69CMcYxmgBk8Ukg8wzv8AK3ys&#10;WJOc89SQOB9eO3FRS2pKqANzFdq7VX727HTP/wBY+o7W2jBOJVZiM7uPcfLndwOwz+XNQ3G75XcK&#10;zL8zsZM5wcj+7k59uAO1AFaS2SWPy2ZZGbarL85yTjnjtgjnPqOlQS26yll8+RlMasisw3HjruJH&#10;HOMEAc98HN57ck7ZQRltvTBC/TIJxu444xwc03Y5fy9gXB3b1bOcZPzDucE984XjkYIBnTWayNIp&#10;VdrAKpYfeXBOCep6H19aglsiDIjmTdhs/MOOMk89efXA7+1aEWHRBIhRs5YKO5GcZyAOh64weopj&#10;RMjKGiG5Tu+fqOenuQcc4HB70AZlzBAZSwcfxlZEO7uMcjGeoPTHBwe1RiNWZisagnG2QY3DcSOo&#10;ye361oElvLjlO1jgbtv3WwT14zgeyjtVd1ZQvmiTcsbfLuHzZ9QcY9M++R0oAz5YGHytEzN/CxYD&#10;dyBkA9icd88VD9iTyvMiDegKMNwAwOvOByeD07jmtLyHScJLG3TKqAcdc57ZGSeM4BOOearlG8hQ&#10;nG3PSEnbwBx64+UY9D1zQBnmATYcxjb5nPQZOefuE+nH1B5FRfYYh5cVxuJABl2yY2/wl+fqeAcd&#10;DV+Qb2Yjy25wu0ZAbIPUZ/n19xVfaixZ81o442O7b/DgD7o/Dnucc56UAUJ7aOCPy5UwwzuXrjdh&#10;umMn5sjrx6VC1sshZnZdrSZYLnafod3OTxnPOOemav3Bk3nYg3YztVG4YYI7nHU9SevTmkkJk3SP&#10;KwO4hi2Tu9m5+Xt8uCfcjoAZrQLsbey53/dJOCcHJx052nkHOMdKimtbYR4lPG0lo9pwQcDucAgY&#10;xnJODjAFaGSjecrfekxhm4P3c5xn8PXFQqssK7i+1goCsJD169jz3/H25oAoPbhA5k8zLR72jjXb&#10;nJ6844POCRxjjORUT2TFm3omWjP8Jxx0HHUfTAIbHGMnQ8pfLJ8rHLMq4OSxI/iznp07j68iu5hc&#10;Mg2NkYkxkjjqccnHIIGM8ZHSgCo1jlhhWC7sfOfmxnhskHI7EjJqCe2DDJWNvl+bYvzA9O4HPP4/&#10;lWgIB57SXDrtDbmZl4Od2S33exAGTzn8KhxGyYBbEat5u5Tkndz1+h6HOMcEGgCnc20xVhITu3Ay&#10;AwH5ictjnBP3j9PrxUctioTyVC/xMy7DgqAuMemcY9884q9LHJAGgVlDLuCtHhsMCckDBXPB5/Dq&#10;c1HJGYWURrtzuMe3HHy4w209M4HOOQc9xQBRNs0gBUMzFsbVfJPqR+G0j/dx6Yha0EaZUNuVSVZV&#10;+VjjtnrkE8g8E8k4q/uVkYJtdfvKy9e/zZ7nHPGffHZk8RO6Teu7/lm0jBSVBPcn1IJxzgZyB1AM&#10;8WeYt2xVG4bjjd03cAY6fTqQD6mori3gtjLDEY8c5aNcBjjGQAAQcgdP7vHrWi0LSvvc7vLySqtu&#10;B7/7J7Doc5z1wTUDRySkRSs/PyNjBYnPPUcnA6kjOQKAKEqzIxMIbdu2t8+3px+NFXCrqfkWQLtH&#10;+rjJUnoTwfWigD4DikQhXcYX5VUFuMYJ/ukj+foQKTz5GXyipYrkLnqjZU4AH49Dz3xnmvb3odVL&#10;/Ku77zQtkHce5B9FxkHj64B5zGVLhW3fN8pC/KeVIOOTjHt0Jx0FAF15QDkbcq+fLk2ZHXPzcY7c&#10;nGcdOaeGG+EyfdjYtv4XaPr1yOe2TxnOc1Qgn8uFVjEn+rG1kVmy23kHvyfU9vpia1Zkdmi29wdz&#10;fd68q3b8scdeTQBoRS+UYzNNtbZtZsHcDk7jnHTJPTIIPPNJFK0TMqF2ClcbSSykHJ59iBnsSOfS&#10;qzTKsS7i3lqDv2x/dG5/fIPHTk4PGc06NkDLA6yFssJE2tt5AI6YyOe+DgdaAJ1uYo2/eN8q/JsK&#10;gjIGCMr0I57A5OcVOlwqLtk/eKCfvyAnIVR1IHrj/DOKpiUFg5+VlG7jHOOoJznpj179OodbTP56&#10;OxkZQx+7yWG3kH0OegJIGMd6ANFZX/1LbuFwrP8AeXt154Gc4xyO/GKljkPmG6SBRls7iF4O5ePp&#10;7DjNVLabCLs2q2CPLiyvGCwPykBuCTgg5yeODU64gDCFRmPnzPLICgccbce2Tj8jmgC4HjRzJENu&#10;7++CpK4yOgGV59ejde1Pd5ljxIWDMjGVvMHqF+bkbu/THcdxVOCY20jDduSPcTtUkAbiOBgjIPXu&#10;eDwARU7CeOL7MzfN8wZ4lH7xuACccdjznkdvQAvGfZ5jMGG04dPMGOFx+ORz1FWFcmMRFGLMpddy&#10;kZUjd3HXGCaoLIm52XbH8pZfn4IyckE9yMnHq3sDViMr8vlPu2/dURqMnI7g9Pug+ueoxkAF9G27&#10;o5JI2blWRs984ByMf3gQDgjsOtTW7x/6mVkBOFZW6qpJxwO3p16/UijBJsUOiqqx8qY48t+RGcE9&#10;MZ7+vNmF/wB0hVFOwqdvmYKH0xkfMDnAwDkCgDSxuiEr5bBzLGoZjJ/D1x0545yOvQZqzbSySMsk&#10;bKrRtu3/AHsEc59845Po3fOaz4ZiT5WWBZAOI9ynnIGedpzznvjoelTQTh1hkY7hLxGzQn5cZye+&#10;CMZHTJ+uaANS2dElW2ZWjUsEUGPLA9ADtAJOc59/YcWI5A8fmoXUsindHglWx8xJPXDNnAHbrWbb&#10;SEkqh+8235cHYO2D1PYjjGWNWrZomaMN0Zl3q+7cyj7oUA8n0wR+eBQBfW4ZnDxq0bMxOw5I5Hyr&#10;jJJ5PGCcAHgZyFDB7byiUEbNgqxZvMznnAzzyCDnJ+bOTwKMMsapskLfNgO3llyGKke3OSD9R7cW&#10;BM6QMjFfnUfckLDkL8q9egI557fWgDQtpw8pBDL5isM+UpAUcKB978MenY1Kkr7vJWRYyWkQcHAb&#10;r0wRgZzwOBxxWcsxO5gGXzFC7lYdPX0HXpg8VLHODIzlflYsIVEYYFT2zgZzjuRweg6UAXWuJWiK&#10;yLIu5gwHzAsT0BzwTxn3HPHGXpcRpdIxmRmBYMRnnn+Fj8wHXnqQx47VVSbavmJL8quAdsfIIxxj&#10;0PuMnBznFEFzIDtadiqoSyofl67Tnt3PHXnvxQBorcxNbp5kUnX5uM5yAMggck/N8vXHBOakWWSS&#10;IyEBWPO1mTBbbk5JznA5JOMntjpnkn5lCN8hK7gzEthtpPf72fXn8M0QPuRQCr/Mu5WkPZscjcN2&#10;OcDAA5HORQBtOzpNtIlzuIG3dllHQHnrjjOMZHXtSbmkRZYw23iQmNSExj73ygjd3PQcY75qpaSq&#10;8yOqK/mPn94wO7Jxg4G3PTsSBx0xSxXBkWNoIfTbhSrcAYOSOvfrzwD94GgC/DeMTwPmVd/l7eST&#10;xjBYE4JAyMDsOhpyThXKkp8v3JN247j15YAj1IznJ49BVSViVBBVmBOHuPmZcd8qOvHPXnOBniZ5&#10;JMco2VZT93P93njocZ/Hr6UAWlZGtnJb5VwjfxY3ZHbpx/LOc1IJZHlLmNcbQXVdvHXJ46cjsMd+&#10;m4CjDLEi/aImVZFRirq/O3HOOPQdgep7mptuZ8ufm3bd3GB3CnOQTg+x5xk8hQCZCUf7NGAeMbmk&#10;3qx24wM/N654XI9CM1J5sTiRIiq+Z1baFI4Y5AH8QPGRzjp61EkmH2lm68ruGQ3Bxzndwf8A9XZW&#10;M7BmdQWOTCzKPvY56DB6nggj8TigC8kgHzKeGO8Mw3AMT3OMZ69D+XWkW4LKB8pXgBZPUY4IJx35&#10;9h3qAGIuw3j5TljjJAOeOCDngDjp0wQuKJLiSDdKybVjj/hUnLAHIIxzyfXoPXqAXELvGqyDGAPM&#10;bYcqNq+mRnjnOenfsRtvQEIo+UZ/2Tk7T1OMencdODxXUMG2AM37w/LuZu5B9cggcdvqcZI7kuV3&#10;yMp5y237g7gY7nd3AxnoBnIBY3bUDq6xgLvCxgDoBtJJB5wOnqacm8vtaPbnO5WJXpjBwM8c4GM+&#10;pyTmoGl2Ksspjjzu8vp39MdOMHpwR3p+9UZVK7dv3ozIc45Gcg59OPcUAWEuVAVo3EexhsZWLbfm&#10;JzjPIwP501HSNCqRfNGuf4chskAcg/Tk9OOxpsMuCwaVtzDCt97dj/ZzxwSSOM9ODzQHQZkSPCuv&#10;8DHK/LhuT0Gc8Yz2PsATPtSJkjRc5zkqCWIJHbA4/kB+BvQNhW+Ylf4mI27VOAM4zyc9e3pzC7Ss&#10;rSboxIys67ZCCSMj14AYHjt6HNOLM74Z4yn91pBhV65+9nGNvXj8yKAJgWtyrlzu+Vt6xlS+MDcC&#10;f89+2CJI+xXSNcKAwDYG3jknPQcAHBJ/PmEOG27BuyueMcZOPw+936ZpyBXlVRErKxA3cfeyB9QT&#10;37Y9eaAJo3OPJijO3iONQoG35cZx93OMHsRkDuKDJGoCP+7jbjaV2gqSTggE4xzwP7p9Oa5dVjUS&#10;EfKuRweBnI7kZ5Pv97pzSuzMMqnb7zE46Yyc/L6j8epxQBM08igKYtu7Afc3zDJ7jIzkjGRz1PJG&#10;KUNBIVlxG21izKUzwBnr1I4+nJ7io2ZVuWRPlKsCBDMMd+yg+v4nPHYhdkVYiG+7tWNSN3PGD83X&#10;n/GgCxC7WrbZ9vy7WkVlA6HOT0A6E9OTSebJsVFG1owm1uVwB0Xr3wc84yPbmuHixsk2hc/Kpyu4&#10;kDb8w7lRngnpknqaVphtwQVKjPzRrg9iOQQSSe/X8KALUZYYNoMCPdsCx8K23nhQBn14578U1pgk&#10;jNkhlwMxqg7EZ6f7vA6DPpUJ3OoVldWzhfm3DO0jA57cnp9MDGHGVWyxzxyqlMc5OB1zjuOT69qA&#10;JvtSTlQu1izDyVVty88hfvYAwTg5B4PpSpK8rZBAX5SdzAHHOV+gGME4z175qBWAZhG+8IzELznn&#10;B/DGCO4JPryUWba3Vm2twQOnzEEc56dxngenWgCcSKm6dkKrGyhtzBWGU6ZLcenPHGOepkWXkQiN&#10;lXaMhMbSccjGRg8djyR3zVNXiCbZMBs5bdH8wPOR9BxjHHPQ04ywylp0VWVgpZ1xxhcbsHt8x78Z&#10;HByBQBMZI9mHhVsfeZo1znjJPA53demOOam3Qs6s91t3bfmViu4bgM8qM9+3p9KqbmGVaJgVjI2t&#10;tH8OT8u4YHuPToTinofOuhEzYaRwB5nQbvXnoBj2/oATblO2Rdp42L8v5DgdAeOnpxT5ZfJURrIw&#10;xnY27G0YyevA/u4HqfeqiS70WQRt/ePy4xwCCSQMnn6DqODTlmbc0SFc79u1ZPv8Hnr16deeSeew&#10;BcWRcfMu35vu7sE5AI4AAXC5IyeOOvFH2wurBZPvfO0m7rx1Ujg8Mu3gHIbjnmrFIpKqsi7sgbtu&#10;MnjgZ6YOTnpkH1qVJSNjRJwvzbmb3wuff6k+pyM0AW3uERvIZ1Tazbl5KsOOoAwQME+oxzknkWYK&#10;0jBdm8E8ngZAG7j14A4A49elFZ5gPmmPmY2beV5z8vTgZB7kfcOec1L5m1T5rIqeXt3ArlsdASMk&#10;gjjnJ9h1ABfa5BKrkR7MDazEA/MRg5PGOe46DnrTjMRGd8ju6qWxy2zgA9R0wvsOMjcRmqYkRgUF&#10;0V3ZU4wuV3dOoDcjOOmaVLmFehLfMBtycr2759PwyPoQC+soUtJJEp+fO1yDzjrwNoHGAe3b0qQT&#10;Ki+X5h592+XryQR6DnnjHvWck6yKFibczMFG6PbnK9B6DjjkHtUsVyrnZ97PI65IOW9u+DjjuOeK&#10;AL0UjCfzAGjkzhVGNyk9lPGCTnAx3A46V1vhnxldWI3ZVVHOGbIYYXjpxgYOSTj3NcR9o2pnydsb&#10;bvnKFCVODnv0y2OcccZGTUkWoNC4uI2XJwPlB3jH8ODkjoPl9u9AHvmgfFhoVVYpG9dvXAwM5PPO&#10;T35AHvx2mm/Fu3l08K8/DbSpY5we5zyD2Hpzk4xk/Ltp4mNu4U3DnCs2FbpgDPfHpjlgegHHFhfG&#10;mowybYZgpZssq85+99eBhSPl5+mcgH0pqXxZt0lUi5VRtP5fkO/t2NYup/FBol2pK3zfewCSBnHX&#10;6D3xjIGcivBJPGF8XZBcyccfPn5V+YEt2zjHfPOOelVj4rvLiPzhKAXhHPIy3HA3Dp7nGfm45agD&#10;2LUvi+80hjt9zcMFVmVlOAx5yenGR2AIziuevPibNIctPu+VXYuxy+MYPyhuQNnqOmPWvNm1SQlv&#10;Nu2ZSxDbuQ3Jbr1xyB1z+lI184jYll+WQ71Cn72ewHTBJx04PFAHT6t46muy6eeF3bi/7wNhSDuI&#10;x7D1Pvjk1lnVrm4m8qSQnbv2rnOD1CgA/Qj/AHeewrNWSQfuPO29FZpBhdu7GeuCT8ueOn6ugmUS&#10;MqOqqzHLfdX67uMdc89ieOaANKS/mm+c3LYZflkZjHxjuc9zyQDweSDzXXeFdSeaNWLbtx/1Zbgn&#10;dnG5eRgbfbgg9scG94N/mZVQOQq4+XrnO3PAz+vsK19B1F7YLbxSFmK7YxuJJyAM8ZAONx/DkGgD&#10;vY5TcXW1JtsMaFYpGZtrfL/EcdSSTwPfPY35Xhhgh/dgMh2pukClnAI247YOCOvHTGMVjaHdgIsr&#10;+bv8xSCqHORznuW5/DPGeK02dmujEVHCr3xkdMkjtjnAHH1NAG5oE8h+Y7vnLCNlU5Kg5Hc8liRj&#10;gHHNbIspp3W7Q7V8wGPuGPTsvI59RwMVz+nOLa3WQwNt4OyQ9srj88dODw3XrW7azTbPJn6dB2Oc&#10;844J9hj+VAGhp0CrKXk2kKwCv3XH1HJ6c8HP5Vr2gjW4wzLkt8seB1+p/H8+tY1vP5gLIyqdp+64&#10;wORgAg47dMAc5I61o6dcuJPLMjMeFypznk/KSP8APHtQBrSThIVRG27jjkbhzjPt04yT1zitLQIY&#10;GvpXOczK2zcRjoO34Y4xnJ9ax40Y3v2dSuMqdueO/H0wMf5zXT6DFGhjXzkZpMKdzEEDnBJb8Ae+&#10;c9xigDf0Nf3zWhh2ugLbSdxHPU4HPr/wLnvibSkml1B1kX99H97b2Oec+p/LA/SWMxWt2uoR4xtU&#10;fL/F0GAc+opNPjgg1yW7A2rI/DM3cjH4H6Y59zmgDbgh+2RyR42oF2tx069cjOM/41PZ29sbdZbO&#10;TzDvABkbO5fT8iDnHYdazZ7p4JZcSKhYBlx82Rk8ehI6ehPGO1WtKF5FpMLKu5RLlVUY756/44oA&#10;tRW9plntVyis3THHpz2xVaJ0kvZvPL/6THnaCM5HXn6fp1zWJ4cuLnUDq2mxL8rTF42kDLgE7sg+&#10;g6EDAPStizhlslhlZt527BuUDGAfrgknH9KANCziVy2pWoXy42AkC44OPbpwAPx9sVJpdvDDZyzM&#10;vlgtvb5uucc9OxHT/Gq9sCksisz7VVl2c45xz6Z9OOufetGFGZWRAu1owV3Hpx/Lp9MdKAJ0MUlq&#10;txIpVtqhjnuc9vX+dUvDE6W+sraa5Gq3Fx80auuCAAOM44wBz269c1LDuW5WKaP5UizGx4G4Hkfi&#10;SP6n0cjWst6buO3XzFbYqshR+nPHXjP16elAFm0G/V7r7PEqqSVb5R+9XbjJ9gT+eazr64s5NMt7&#10;233ecrRlHZeODjt0OR0HtxWzLcmG8QxWybFBT5eMntwM/j1+tZUmmnU4nRECq0gkhwo/dsp7cf5z&#10;jmgCLSc3OnSKhaRjdt5WScgHn6cYx+WMUl3EyN5cFwVmjZXVUY4VQcDgngDGOpPP5XYI4tNvLdo4&#10;dqzO8bxsxC7xyDj6n/61JdX9rba15skMjGONlccgDoeenPzD2/KgDR094JWXVY5QjSQhZcOTkY69&#10;wT1557Vp2tvb+Z5kcSruUiHcpGD1wOOR2/Gs2CKDS7SdboJJxmVlXgrnt9PT1561oDS2vTbXdtdN&#10;BFFIssfknO5hxg56e/PegDWtWmiVpJLLPzKY1XGSvfgk/wCRV20hgt5Zt0siqMOdzfdz2xjvWfJN&#10;JDYNcKGaVBuh9+vy5z1q1oyPNJK9wzqsi7Hhk9cdfxH+SaANm306dbz+0rWSNobmFVjUc7WGTn8a&#10;NSsftySafLY7YZYMs0Y5Jz29Ox9adaywLcR2EisrLHvVC3bOKuJDIq4t7rd+8yHb8c0AYl3Yxi3a&#10;3nJdWURsQfmwehx/iKotottbjyRdsDGwkHy9U5yMdzzXQ3X7uZVmZWab5Fbb146H0qjd2tug+3SQ&#10;jzbfdllJyF64/wA9aAObv7NrSAb53bMwCuwHc56HPHpz3xXO6xotq7yRiBVFxCy7N333yCee2evq&#10;P0ruLnSoWhkkQ+atx87KeRux0x1H+Nc1e2Npd2sd5b6fNGWVW2tGd0fY9c49+M+tAHHz6bdskhuI&#10;VYOgBVoyFdehyM8kEev4c5pI4mudsdu0LeYpVUEK4kzwVJIB6+hycDiuivtFRpV2ylmaOTyxyp9Q&#10;ue4xwPxrhfEnivQ/BHibw74TgsZluNckuI7VY1UtAsEPmuzhjnb0XOGwWUcZJABSHhnxFaQTReK7&#10;iS6866lmjm5AjiZsCIKW4CrwOeDzz0PDfDPQPiBqngBJvitFDDqd1DJPdQwv+4gR7gulujDh9qER&#10;b/4irdc5r0ibRNPXwnJYxz3FruWTf+8/eruySQWPOWyRnpxjpXlPhrwJ4r0L4h+IPGPiXxXbXFxr&#10;lwIdLt45jHDYWcKbbeCJeAXJMrueS7Mf7owAJ4m8eG70DxFJ8NZhqXiDR7xtJt4buMSW8d8TES7Y&#10;HKIj+YxBOVG3rnHXtqMTWn2HWrq3lvvs4Mm23C/aMbVPGRweOAODnmuRtIPAfwd1KO2ktJkbxp4x&#10;nkmvPlY/bLmN5DJICQNpWIoAvIxGoAFa1sdVHjq+iupFez/s2zmsZNqbUb975kYIHOFQORjcC3tQ&#10;A7xPq9tYeEdc1zw9af2je2dhIsek2/MjS+UDGo3EAAk9SR7c1m6PHqemeDLWx8U6nc6hcWOmBtRY&#10;SDM8piAlCqAMfNj5cYAIzk1Y0zWdK/tnWJ7YySahZaksN9byKI9r/Z0cKvJXBUp0B56n0zZfEa3d&#10;jqT2K3aGxvJ1kl3iTzGRPMZdwA45289MAHpQBiwafc2HhD7R45aSSG6s2udRhhVv3SsGYwIFGcAE&#10;J8pByAcGo7zw/rer+Drp/BunL9l03T45ryNsbYEAUkBWHbj1HHHao9M1PWYPBGlya9dSNfxWcImk&#10;8wyMzsu5h7fOSM56Yxz1xPGnxC0CyvtS0zQNVvIlttJhfVGuLgKssc27BUr2UoynJ6jr81AHjHxY&#10;nlm2y3d/5bSSfM8Y25yCgP8At/jjg4IxzXz34m1bUdQf7O980MaqxjjCllMnTdgcfMOxJ478YHt/&#10;j3xR4Q8VtJL4a1CZreOPHnPA+GzsUnHB4I46jDHqDivnfx5rNqdUk0fS1hk1EeYwj2gCNguctng/&#10;MGRVODxjgHkAz734hvptsYtRiSPpueGQMq/eKZ+bOQHPTHykn0I4rxR+0D4W8PPbS6/4p+zyNmTa&#10;vzNP/tgKSSB0AJHQ88Ahstpf6m8YupnTaruq/ONuQcBtrcDA+9xnJ44wfL/iX8GIvFDtc29usc1v&#10;J+5lkwC4IAxkZyc/j16YoA62w+Omk6tIr2mjeY0chaOS8YjcMFPuZwuMqQ2SR2GQcaen+KvE2oxC&#10;zXV2CpFst7WNseWmV45Pqc9Dxj0xXlfgTw3dWV59n1CDEiSKHBXjj+I8nttxg9uMdK9a8L6fG9pv&#10;N1KqyN8rPngtjnB7emcg59M5ANzwhpK6kzJIWUspHyglhhhz0IOct0z+gqv8XPh5Zax4fWWS0j3e&#10;XtaSWQ8jIXC8YAzj5cnBHcCt3RI0tLuOfdIvziORlUhUyTgdMdu5Ht3z0t/pDanpMiyW8cK8Ks02&#10;Wyw2jPIHGCGyM5wMd8AHyf4f8DQWtw1lZ2f75UVt0a5K+rcZJzuwcdOOK9G8L+Ew6RgRM0i7mATn&#10;gfxdOQBgnJyQpHXimWGjGbXrqA24jRtrKVUqkgAXopwc7cngc5PPc+q+C/BYvILeMqzbmbdlmTA2&#10;kdmHY9wecDJ3ZoA5CD4ezarO2nCNQI4BuXyeUUZ+UHIwffr82ByM11vh/wCGlrZxrptx5f7y9zKr&#10;RgMpzg9QW7AEnPQ49a9E8PfDmKKJZNRt7kxs6xtKrpiTHytnqR1xnIwOegyOu0nRNOhDWUGhRyKr&#10;QMs0a7DAQW3c5+ckAgjOMZOAaAPQvgr4Dka1sbZxJt8lGdGYncNgOOox8wYHt16d/rL4RfDiGWwz&#10;br5fyldrbgX3cgZ/iJ49cjHTpXjfwh0RJrq3gkVy3lBV2sduckcHODg8fnxgjH1d8JdHij02K4SN&#10;f3rj+HaQeew6AA88frQBHY+C9LtlQxWnlhVXIkcK5Hufz/HHHFaVv4StdRuZpHt1ZmV2KsR+9AUD&#10;OOccH3/w6xtKiAWIjzArBQCOvoetSf2ZHHa+b5akMMxsyHg9cjnn/DigDl28KWNzb29hd23nN8kM&#10;sdwy485S21+OvGRXFfEDwhp2kaDcabo2pXCaXqCrNJDbzK8dwpdVTAwSjggj+IHseMV6vZeHRe3r&#10;3OnlTb7QWVpG2owY8g5DAZBPHQ98GuG+I0eieILC71iye9tSVeWSG1kk2u+45+UA9iSVyOo6YBoA&#10;xPA/hCz1Gy0+2sY13zl3Pdlx69B0HYjAznsK9a8J+F7W13CeCFmJyslvlWiI+XBI4568etecfsvT&#10;3OteF7eS/Sdb2znubd/mKv8Au2I3A9g64cD3Ar27SYLeONpLcM0cse8Lt6EDGP8APegCbTrHzrlL&#10;mNSQ0h3bYwScZz7jnH+ea0fstuqBzG2d2eeMVX0+2uvMxj7q9WYcGtLG+BC67sK3oRnn/PSgDKv4&#10;4WlVnGD029Q3v/nPb0rkvG2iW7BZz8oGdse7uBxjpxwRj346V3UoRV/1LMeijsPw/OsXxFYwrp81&#10;ytt5iwxeZubj5sHB/lQB598KPCkF/wCJdScqsbQXeC3l9PkBGOvbA/4DXqPh3wraQyvGUZpEx/rF&#10;5Bz1z7+nX3rj/hEl0virULZ3w4jiX5h3aEHk569ffBr0rSo1S/3Ln54QQ3HUGgC9a6YY4whj6D+G&#10;rkNr8wYjAqeGHKKDKfu1KkOPvfj70ARx2zBsFfarEcJKCNl7/e9KkSNfvLThHj5sGgBpt48Yx26V&#10;m6haK0Vzbh1HmRYGT3rUI75NZ+pKo5GefWgDk7PShbGArwWaRdp65yTj8Dg10GhWaRT56duahuLF&#10;XnicMvzM3zA8jj0/H9K07RUhlAA7igDRiQc47ipkwDjFRxAZzmpeD0//AFUAPCANup1NDN1xTs0A&#10;NcEjg/pWHfWjRaoHUkb/AOEH071vMcCsvV0YyRPu28kGgCa3JyFA+tWiQOpqtaqn3+hqxtxyTmgD&#10;G8T2nm2kisv3ozt9qy9JjLojt2XLf/qroNaO61xtzwRWJYxm3GxRnHrQBbhilGHKMQ3SrBXYjK67&#10;cr3qaxAaMEgdPrilv1T7zH/lnQB5J460t7rXZJoxu3xquCp4IJ6mse40q8hBS6t8xbc7l+XaOuPx&#10;roPHGr2mnXkkUkyo8gwp4OfbB61iWOvaRZedDf3mIsA/vpAw45/n/wDWoA+VP+Citna33wJ8U6Vp&#10;twu2TS5PLYKM8oevPsv+TX82ukafd6n40k0m0iaSaS/MSRhDknfgDHX1+lf0lf8ABQfxFpN74K8R&#10;R6WirC+nyIdrjBOCB26V+Kn7D37NGpJ4z1b4ofEHT2iNpeSJa288fD5OS/TGOe3v60Ae5/sxfBaD&#10;4YeDYbvVYgt1LGGkbYcDIBJ6cYHT6V6fpVndXs7RQ2rRRjJLbe2RjPp1BHQVf0Dw1e67cos0Xl2q&#10;t+7Qx/KVxj8+3PSuyj8NtaH7Jb2/yMV8xVxnkZ29c9R/IUAc7pvg2DWCsa3Ct8yqqr944xycfh9O&#10;vrXRWnwgu9K1iO3uLTasmW3eWWLjGOeeMk4P44zXWaF4Whk0jzrKeGOaN8QsIh5jHP3iAOg6evWv&#10;Z/hJ4QvtY1GPUbn98VhwrSxbtgz0yenb360AM+Dvwfg0m1tpTbr5ax7mjZOW5659c98D8K+nvhv4&#10;b0u3ijlcRgqvRML8pPK+/Ss3wh4HhaK3t7qBgiqBtYZ247c816Za+HbS2sFt1i2e6KMjP0oAy9X8&#10;Nm7gEEMaqr/dlYHA71wPxH8OaraafI1ipJidXf5sFh3GfoDXsN9bsbFLLyWChQPM3dOK5TxMI0n+&#10;w3MSyL5Z2tt6/U+uKAPNrG50S9Bn0dmmVI1eSMrwAR0JyOnOf8agdrS/mgh07TGbzm+Zjyq4yPYA&#10;dO3OKNVni8FeNYG+xbLHUm+zSsy8RSdVOQOByw544GTXXWradBqEOmg/vpYzIyqQRtC5z+Ge/X8a&#10;AOLk+EdpqGpR6rpcEMLQ3UcsjG3/ANaykHr9O9egaPpetyeIlFxEfsqW38I4EmOuPQ/1qHxDHr1v&#10;4ck1HwZAstwy5hiZsKx9Bmuq0LWLJtEh1SWCSFnUBoXUhg+fu84PWgC5Z6K5iVogB/ExbP5fpVy4&#10;0srEyybSD94L9P8A61XLRUe3C5C8Z+XvVgQbgJ2+c4x92gDEitZHTbAm1o+F+U/59K2raG5Sy3n5&#10;W6f5/WpLeFocyPF8u35vetG1tzdIsmwKvuKAIdNuNxXaD7VsW5MqBh+PtUNnaRwljjIP3cc4q4m1&#10;H8rP6UADKVXgVGvmKOc81LNLHu2qOlRSSgjgH5vWgBhZj8p+73WmXEgjjyGP4d6JpdjqAO/aor2T&#10;ecD7u0f40ARNIq/Ln602S4kRN8hI7fM1Osz5p3MvfNZnii82R+Qg+9x70AXfKiv2Vt2VX7u1sVo2&#10;8TQpkZ+ntWPoO9bYDeW961opZMYI5oAnbbI2QtQ3rKODu544HSpzxHx+tQPAJD81AC27BlBI/wA4&#10;qprtyILVsn+HrVqOMRoRnaFXjjpXL+P9RWz0qY842Hco9MUAfPX7QniFZLmSD7SASxHHXuQOnJ71&#10;45LdHzQxVVX5QBu45yfp/XNdN8XdaN7rkkQfCFiWLL6A8+39e1cXLPs6fKFJwTkEc+vY88daALRl&#10;f5Vf6bmA+YZwB/n/AOvUO8CP93E24JkBT/n0/Kq/nbSrovC89sjI4we/vTTJtXcWbKAbfnKE8nsK&#10;AJpXSRhIfu8j5efmz6Y9x/WopLjbnbL33bwv+P4g4qGWSQRb3kQ7/wCPdyM8Hp16YqKWV1doxuU7&#10;fmCt8zUAWPOGGG1cDlsdc59v50gmbGduxtrHd/e9eeff8KhWSQqrBV5A+YYIPzCmLcYUqjlflzxJ&#10;g5Jzg++c8/WgCxlTtXexjZP3nQgKT169KDMFUuV2rg4Vlz+Ptz/hVczseTIzfKNqqpweeRkHHv0z&#10;TfMUDfyu2QDLfwgkk9T6D8aALnmMOQGRRx8y7h34Oc9/w4/Cnebt+Vm+bkFd3I4Ge2R6/jVHzmjj&#10;80hyq8nc5yeMYPr06880NO0Lfe+XdlmZiccfy9aALYn2ns3JG3AAAPB9/Sld2WLYYizkbTt28cc8&#10;f569KppI5KqqeYZPm3bslsDPH6/l70RTRiTaAAOrrn0Pr6ZoAuCSFSskcJXa38annjrjHBxSb1Q4&#10;zhSeCzcDnoT1P061U8+YLseRcDBaRlA5x+vpxThJ+8wqr1+XcOFPrnJ/EmgCfzh0GG77gyAjsM9+&#10;vTHTnNOeQ/N5isP3YZuTwM8g9wOnTFV5pwEVvNjxuztDhs8dM5PPJ9v50wSE4RkXOzJaM5xxk4GQ&#10;eueKALitLtXc3zfxdTjpwc9D+lCzL98p9/J+XtnqDnr+PSqrXLGPzXiALbhgnO4duPXj6ih5/lzL&#10;Msihic+X97178j86ALaSNGfmLdCv3vmwD15zn8aT7Q+7Mbfw85k755H+elVjMqjJOY1wV3qTj1+n&#10;f3xTWZljKkqzLy3I5JGfp0H19qALpuVjLAYDKCQN2MYUnuOmR/himm4EcgZZ9vdh5gxxjofoKqi5&#10;3p8p+Yk/KvIOOcjP19qc8uX2oVPzEKx4x0x369fyoAuRzbN5V2VVXp5hJ459MHjjr9KcJGByrBcr&#10;ldxIz06cdSP0qj5yLiVTxxt27e3f19MUoZVIZYSuGyNyZ7Y4PUHH8PP9aALYkjRtpPzMcP2AznGc&#10;j8fpSpNhEUBkVtpyF2hW654z0+XP5VWMzwsdsjJtbhcnJ6dOgOAMdeM9OtCTwhPLI+XZtwy8r7H1&#10;BxkNjOSenYAteavAPG0Y/eZyBjp17Y/Hj6U3zXZP3k211UDCE9cbsZJ5wT6gDPPcin52+XMRUMOW&#10;3HA3Y6c4I5z6/UYpVuFCiWR124xtC7iy56c98E9sjA6UAWywYjcT8uV/eKcDnH5DjI59xnimtcJI&#10;ihpFXd8u3jJ5OB1I46EDP3h0zUSyn7Vu3j5kwrFvunof6cZ+nrSR3KE7EkO7aEZdrblOD/Ce/Tg5&#10;4HqaALCtIsn2osv+rGGXjkMTgHnjBHbjGKbOVi2p5mfl4VsjAyDgH2xnIGM8nrzXWdgjOCN2f7vf&#10;3+gwO3T1wKcJwm1mf+MBVaT5uvQ45x2PQdOfUAsiWYuzw/eXJ3rnLHIAA29OSODwKjkbYflRm3KR&#10;25GenrjH1B561AZm2qIjuyDJ83Xr06ck5APsORQZYY1coRtVjllG5STj5Tzz045PTt0oAmOR/q4W&#10;CnlfR1PHbPYfT2zQzRRBgpbK4fG3GxSc5wOxJ9eQKrec0ZaA7twXDMwUBjjGD29znpyM0hcrIxiR&#10;fMBJUBzuHYd+vIwefagC08gYK+12ZUwpC8HJz97HbrgYGM+tNXBbfGVVuF/1ZBA42k49ck9ewzVU&#10;TRqGXy24z8qjcRx0xz+f5+lSC4eI7ViUbeFZyMnpxyeeT+vTtQBIlxbcBgGXqFb5fxP58DH5ckAu&#10;nmlKuWLZw3mLnGcHnj36ehHbJNdLgbVOA21tu5V656dv93pwAfYU0XCBVkDbV25jwoOMc5/Ie5HH&#10;GaALguMoEALfLhWLDkY44wcjtn347VHEYm+WHO4rjHcDAH54AHcjPSq32lkbHKlgN23ryOnuCAT1&#10;GPbAFILkMuG6qoGVOcfNx+O0n/61AFpZLJV81W+V5PoGc846d+h7nGenJBIMYCsPlYN8pBHucdT1&#10;zg9eKgSd33MfM3fdkKsxzjHAP0Y/oRUSXOSpl3bf4hyxDdgMjj6+2PqAXnm2Dy5IlkOcrGYyM8jP&#10;HDd8ZI4yO3JG+YN9zaqk7ZOmcfdPXByDjtzVM3C7Csix7lwGIX09uD64JPemxyYfbt2kjHMYUBh0&#10;zkZxk4GOp5z0JALTMU3R2lxuVcjCyHdtGeoB+g6A+lO81bdQ0a/Ivy/6zb+vHPLHueDnpVWSWIyt&#10;G8qkthVba3OT2GcDnHQjPseacrbWMpVtoUbmX5SMdsjPGPYZPHFAEqKAqgRruXDfPCG2nOOSO/r0&#10;+715oSRQGAI2gc7VC44I5z7DGP8AGoJXaJ0hMm9lXavzFec9OuAMr06AHjNAu0ZvkyWVAY1Gd2OO&#10;ScZHPYdPpQBY85Cn7xtwJzhi3bHI7HjHueMY6UQs2/cqIM4P7sfKWyx/Hqc+/vUIeTaNny/u9q/K&#10;FAzuwe3HByenGM4JNHmpEsimPyVYcyOrDo2exOOO3XsQeKAJGljRFH/AB/CcLswPryOPUGpop5AR&#10;KJzuGWcr8272PIye+SeMjjnikrxKvnMihW5dVyeN3cEYB565z3+j3kVEIu5JHBY+YyqfmAwDgAnH&#10;BOOcUAWEZlCxbs88rtOCvAA+mABnvSeY5ZtkhUuceYykdR/Fg8+x6cdKiWYSJ5gPmYYjKg9ST0zn&#10;BPHA4Hv3akkL/vS6YZV+Vug6dyAOv0659cgE7MYsMpZfvNtZcf3T029c/wAvoKRJeq5yiSbFjVto&#10;PysoyenU/lUW/dHveBmVVz3+bnORg84/POM4ximK6LxJN833o/lPYc9vXqARjPI6GgCbiSRF+ZcD&#10;PmLIcD8z6d/ampNFGmHbDbhlWA5bJxxjryMHPTkY4xG0iqNvlgqu5WQ9jkkjjr05xyPwphlOPmG4&#10;8D02HOQT2I5zzwcgHHQgE8ZCz7ETa+7gIdrAZ68DjG5snA75B7QpjymVJwe2FXLAc5zgnPpjI/XA&#10;Y2F429t38WF9PlAO48Hr29OMruO3YBj5drbecn8MDB45xn5h060AOkuAq+bFOo4O1s5/4EeMd+nU&#10;A9eeASSO22MMx/ucsTh/XtxjoPY45ppuI5MyNMm3jdukAz3Iyeeh+vqM4IheRWdo3PqB8h4Yk9Mg&#10;AEDk8g8AZxQBK5kQ4XzNvRQyHGODg5IycfT+dNT9429Avbblv9oY653Z6468c+lM/dox2qNp+VSy&#10;kY5IHp1+bpwKAok3L8u0thlAI+XGewzg7vb+WABxbAZUdR94Haw5PB6AA5yeR/tdKW4kIZthHy/c&#10;Zl+7yfoRg49+h44pI5CWJzu+UBiWySNobBydp449TSbwsm62flfuuSQeeRyT/sg9uMk5zQArqN2F&#10;Jzu4VY+rc8DBPXceBx908CnCQmTGJGUMAvG3cDwR7jnnJznio94dl3P0HCsxAIxweG9s84yfeo2l&#10;QIpnj3jd824n58KD+vTgfXPNADo2WK3WT7RHzH8wXaFfDY4PTHp3AXHXOGlvKRokZ1OcSN36Nxzy&#10;flPp+dN84JJuMDswOPMDHnHIPPGOv5/TMfyBfKLL+7yq4dvpnHHHI9hkdMigBWj8yH5yjFWw+/5u&#10;cAYbPTqe+BTJFlbzPkZmwFcdN3Xt14yfw4HPBBNHEBltwGd2Y23Dk8jr3HA/l3hl8tYWjZfm6N5m&#10;ThiByN319Onqc0AJN+9lMiHG5/4gGwvQDoB39elQuzxnCxELtDhVYr689vUdsnFSyyeZISSFJkJH&#10;zc5x6nJPJ6dahldJJWSFt27BwNxI6jr6e3XHpQBHLAsTmKRj/wBNP3JGRuPJxgjofU5HbGKr3Dxg&#10;BZtysVPTHykjAPqP4gTx7Y5pzMYIsC3+UKSAGwpweeAcdOOeRSSrKUkQHafnVfLYHBzgEL3POeD2&#10;PbOACpLO8nPmeYGU9WLAg59xxx+AAqNw7AgE7lI3FYyrfQYJx27nntVgyMNzRySFWz+8aQgSHI9+&#10;uD6Dr361CIgAE/vKBtkxjr6emcDOPU0AQzFjLh0kZVGTtcjI5HHbAxjnqfyqN/Nc7Yk3MRgcdcMf&#10;TPUD2H8qdOismI4vldsj5T6jr3xye46VHIPMibC8NgNuzt+YdB+B6fj64AI3hZ1ZVU8QjaY+jZHH&#10;oAeTn+uMmGZvMXc3yhvu7e+QxwMn9fXj2p8saLKrCNmXduZhuwOCcnB69z/k1GIxIpdom/hKtvwT&#10;7/TI+nGPXIBFImQ8MaqPmO/awChTnONoHQ8cjjv2BjBQL5quy7lAXbjcwPJz7cenI6ZzmrBidkx5&#10;S/OPmUMRn2yBxk/54qEg8hT9772F4bPJCkYx2HHfjsaAIZFQBldNy4/efLuBB7bT1PbGOfXODUMz&#10;s8mWQL6xyZymOrZJ556nHTjripnx5u/5t3O393tYc8DJ5GOvABAGN2KbIoRlTH91Qy9cYAPsMZP5&#10;Dv1AImthKiqnnFt+FZlL4OMf3cdjjOD0qDYQPmOBIFkXJJ/3eBt4wODjPI4qxKwZ1lVfulm+Vgd/&#10;PYg9eeh5AHANQtvSNo/LZvlPy8A57Z7dABg9D7YoAhyJYjIJDk43NwTjnOOO/TnOfpUcxLtIkkeG&#10;C/Ng7mY4wwBwTkEN8xxg5IPapG/1nntt3AEtuACtjGRxkdtvHr7UycxIPnb5dvO1gp6Dk45GAP8A&#10;9WRQBE/lOgkYlhv56fd3HGWI5x1PqAfxjm3IjTFWdQhOWXG7JIwxx3A9uvWpJt+N7uFZjlm8wjHG&#10;CDnpwOR67eOaOA27YiNvA5HXkc4+ny5GfukYyeACrgudk0salf8Anoq88kZ6j0/Wio9S/eQwgu3c&#10;ncxXBwO/fp6/zySgD89XmcSKY49rKx+WWNsspzg89QducfjzwKkkkWNt0My7WVlT5dxbbnvkdFV+&#10;OQRxjjFUzKJEz5iqGQq6jOD3wMEkYx1wOR1FPEyRliJWVVH7zaTuY5PU854znj8s4oAs74pJWIMO&#10;M4ZkOWccYJOOoJH06VN5pabc7sfLkcsCuFYjjjk/3emBmqcb7U8mVGB2qOJAMH5eegz2qSGXyTH8&#10;jDGArBgG3Fv4Tgeu7nGPpigCxaHy0Vo8NsVQp2IWyBkjOOhIGT349qcSpBclQyq2V3DgAk5yV9B7&#10;55qtvAh2zyxgquVYsPnx1PB55xnOTmpY5NgwQ3yqW5PzHAOB36Ybg9s4oAtpLHK7ASvJ/CzfJzlc&#10;4IB+bOF9OvvT4pXU/aInXcq7tv3Qy5HBxyCWOejHjuKppI7MsIg7f8tIhtXoc5P3jnOMdvpU3+sO&#10;3aPnyI+MhOOnToemDjryaALthIAgaKRmXIyAoJOHKnHt1ycnjPQ5FW7cyoE8t+Vz5KjAKtzz1GOe&#10;ODntis9EdpN0c/y8N869ckHJHXnv3H1IqRJVjT7WI+Dyy8Db64AABx164Gc8YxQBoQMJER/MYxrn&#10;5GZGLjPp7AY5PTuAakilMJVmfbujLMWyox8vQlsjnuT071VSURgktmRm+VWkJbjnJPBzyew6dO9T&#10;RcFow6qXLBWVyoX1Yd1APPBHX2zQBoQsz/NasysVAXy8D+EcjqMnjjHTOPSpYmE8PmeSzD5mXzM8&#10;dcEg4OAQOMckVTWUZ3TxswG3cykY6bjjAPOPy3DpT42eORWiEmcYEkmdoyygdTz14GTzmgDSilMj&#10;4cux+VdzKMsv1ycDjtgVaUhRuJZvlG2RoTknb1BP888+hrNjk2OqwH72drJ/u9Ax9c8fkKsLNbur&#10;EEGNWZP4ckdOp79+OwoAvKYpItip8rME2qyqrcZ+mOBz1IHIq1CQCsszx9mZm+Un5ckAe24cjnAI&#10;HHFUWkjU7nnUL86tJt+VDuIOTxkY+bb+Qzip0dojtjm2DGWXdkjvgdMHPrx2oAvwTGOYLJIrblyy&#10;yKGJOSOdoU9vUZGKsYd4gfLXtu+VWz8oYqMjJ+8Oe5IPBrPhILBtqx7lxhkK87sZI4PXsfTrjNWI&#10;ZpPmGDlvvQl1ypyBjPb7oGQOx55oAvRSG3Hmo0igYVWj6jg5I449T9e+amiuJ0TZFI3zNtbZKo77&#10;SueMdAcdBgetU3ZGhUg/dX5W2rhjgkZ4BGfrg7T6ipBmUZiWRuB5XljI3BSoIzgKcbBxjnn0oAuw&#10;zDaqqy7PLyrq2NyZz0Gepx9D9BUkEkqT7JfmO4xny8/TCnIOenp6Y71SjeORmy67lYEqrYLAk9xj&#10;cAFA6j361NC6qFfYpj3bVYEBGGQRxnH4evX1oAtLIrQrCFXy93KeZn5jj5c5IJH1/UnEnmuZEki2&#10;oybym0ttGOTgEEqB6cdACDg1XzLhsiRNyhR5jL9/d04wBzg89Q3OcZDo5Arq0HzBufljUgZAUEjo&#10;yjk9RndxQBa3CPbN5W7bn5tvCpwQNzKdvA6/iTzTkkVYvIkmPljcWZXDABF6H2HBwQduT0qrHlUw&#10;IGYNHg4kJOM5zwM9SO+fmYZwCKcrrLK0Slmb5ty7uvHQYAxnOMfQnFAGgswQ4d9vBZt0jc7eNuMn&#10;gbR1OeO2cVJbSbcTOzttOfvK2CfqcgDIGRkDkcYAELyyzMpjfzTuJTtuJyc/ryMdx1ojYiTcjjar&#10;EIzRgbgGAH3hwckDgZJJ5FAF1JyUWKNQu370e4rgEFuM9PTdwPfvU/3jv2Mm5iA6w5Ktk8/MD2we&#10;gI59ao72k/137tVZtzbuAWPYtxwMkEjjA/FyuRI0rO25m6hm54OBjnP4Adc4BoAvxvOu9DIx3DDK&#10;shwzYBzj65wTnGfrVlJUCeZ5q4ZgdyqpG3KkYJ6EdAcZP0IFUYdmxtyq3yEswwBgDrj3GT6gZ655&#10;mZpW3eVC0kjfeLE4Pp2PXjgDjPA4oAmgnhUrEiRRqu3zNsgwSw6YGeSSeOCdue+DNFJ58O4uR5yg&#10;NtPbOWbjJxkkj36Yqr5+DwGZSy/NsJEYwOCemMc7uOB0JFOibzWVXl27gePMGF4C8468+59eKANB&#10;JfLBjkZVbHyx7eNvOeMe/fnpQGUOrs8alRn5lPy5PIP+HGM9DzUMfmLCMwyc4O5iV3MeOF6HGc4z&#10;zjkCnJOrhgoZUVsfe2tgclvX0z/UUASMsLHdcAMqhmdmAxg+/UYBA7ceucVJNKULNcKzPHz98jkA&#10;8/NwOgxyTgduKrB1QbJo1jYHayqRwP8Adx/tZ45XB49Hi5YqdsTK0e5y0bfeIx1xjqSeCeQCOoFA&#10;Fjzo4HLoWby9yuNoHGTkE5HGM5HTGMc03csaLCrhDyNqrhduAcZyck5HTruGCOtICseAJG653cZO&#10;DyT2U4B5PXvg1EHjZNiSqSMLgTA5BxkYVh3GOQcD1zmgC0j+XDJGpbyxGwZ8gjA57DgZx1zgAenM&#10;jsqygbV3blGGwCScrxxxz0/L0xWinO9WgC7l+dFK7t2AfrkZ7emOOtPi2qywwngDDIoJBbcCR9cj&#10;pzgUAT+ciSffO7gnK8EAZJ98HHJ7dKRNxb92+W7sF/HAAPH3hk++T6VXRti5O05QkLG27eAOoA65&#10;xjgfw05g+PLUOzIxba7bn5JGMEdMk8dOuOmKAJpJGnHltHu2t8qvkbmPIPfBJwOMZHPNOJi/1oRf&#10;LP8ACFHHTrnjkY647e9QxT4X5AhHzKCcEAE8duxxnnkg05XJYIij5mXllGe/Q+3HP+NAEn+q+Rn8&#10;v9ztbdLtyMc8E9OxHPpj5uB2RiH2xhm3Yx168jHAHY49PqKapkLN8wXa3zFiOTxyD1GQD6cmmrLl&#10;Glkd13bS3zkMq8DI6t1I7D1FAEzOJ0ztVlXIZixPlqMcHtj15654xzSLL+7ZYZTGrfMduFCcYJIJ&#10;xxk885x25pD5jvsdWLHIVjk7uB0A6Dp29OnOF3mZl8qSTcVYo3UsSc5Bznt3IJz9DQA8SJtEilmx&#10;kM2eq7vunHBGeM4Gc9z0bE/yYUtlsMGWTAGBz1GB0z+Bz6hpkAAjjZcKAzLz1xz09cZPvk/VuXEi&#10;qblm+YfM6vlRlevI9DnOeucc4oAmHOVKtKzjEaMckng7fXHfpx9aWGTYCCD0bLMxYMQSBz8vI5xk&#10;H7p5qIgyRtFub+JDGq43MMnOBjnrzyemSacS4/dKzMTyF7ktjA9+v4e3cAfK8rBRLIyL0VX+XCj0&#10;4K9AehI55pIm3YKFE3LhiFzjaeg/vADB/HHbNNDsFcwO3zHdllG7OcA5yTycDruyenJy5GVptr3S&#10;7o2P3nOMYY8DB9e3AwcY6UAODZ3AcKOPUdCeuMnGAc++aUyNIpT5/u/eBHyjaByMEdu4wc+wqJWZ&#10;WUsqrkZwdp5z+RI5HGMAe4Aa23GyR2OMhWDjGQG/vcDoPY8dBkUATARbTjJXpH8ueOQRnGScjPbO&#10;Ae1O3Qs6o8hCs23C54z14OMY5P4dCMkRyNuL3Dty5Z22Z7lsMO+MdOB37cFDL5twplDqrSY2qfu8&#10;HA9Odvp360ASJJGJTumUn5c9vm/EHkZP/wBanxylosM67WI2hZBtHB4HAGcjjoOmAOggRtvzu7My&#10;jJ+YuD8vTuM5+h+anbo/ml3sMfdfOFyeAcjr9ff8aAJUMkp2RuGZ+V9mwckccDvk54HtmpBKC7GM&#10;swaTByhxuPtjGcMOME/MeTiq5w0ewPF1+VS2dvHBAOD26Hj5m69acJGBVkwQ/P3S29RznrjOdwwA&#10;Ox6UASJJDGqiQoyxkcMfl55znjknOee/TrhyzuTtL4Zcnc2GzzyT16EfXpyMjEMbH5Vby9qrt5Ub&#10;cDg5Geegzkde+Kcxk25kfaPvHDcDqfTpwQfQcd6ALAYbgjNnCg/IM/KeBgZzg+nQ7hT1mijaSSSV&#10;d4VWZmYcDORg9ScgEjvkcmqwd0kCRyeW33lLMTg9AeoBPBB6/XvTlmYjzM7VjbKFfl6YPHIDfmOD&#10;jpxQBYz5aeWf4cKF2kNgA5B7A84wBzznqcv86WZvKU7hhS6nDKABjnGcc8Dp06HBqq75XPm7RHgs&#10;x4UknHXAB4PTHPXrSxEeZg22flz5ZVicjr1z6nsTk9cYoAtDyQFlSBS20fMzDcwPQE45O7b0A5/H&#10;As8nlMI5GJ2sq7IxkcdRjPGR2xjPIxVVJmL7REyk/Kq4z82B246+owflH1p0cqoFeVG29m7dc5Gf&#10;oRwTwcjHcAsGfzjuVx8uSvTG7Od27nB+ncAHNMlcSxMmSoIU5OxWXjGMt1B9wOOg7VCJlZcSOud2&#10;PmzwNwz2xx17/hgiklnRsZm3NtPzbxzwMHPoc/w8EUAXGuS+SD8ybtvAPljlR3wBn1/LJzTRKCN6&#10;KX3LyrKQSOR+PTHpnjuBVcypJt3P8xbKhu3ueOOo7Z9umFYys4XY24Nlfl/iwfz+YZ57oO3NAFxr&#10;tpDtkZlURkFNx+UEYx164P4YxTftA8pZpS2cAKzhcAjgY5BPHX6H2qm9wGGftDem1sZ4JIOARz0x&#10;jjjNKXZd2wsdrDaWyN+Px9ccnH6GgC99pWJ2MiyKem/eMAAc5PTIIPr1HXNSDUJLdgklw0Zx8zqx&#10;T+EDkfLzzjnqF7A5GcLhZB+7fzC20Rx/NlucYwCMnkDAAOMmpI7hm3GJSq+YDu3ckDr0PAGT2yMc&#10;UAacE4lUNlioZd3devQcgZyRwRjrVzTJpFuI97M3mM21dp+bPzdvvZHt1GcCsYNMi7nDOVzjLfxc&#10;dcnnOOnXGc1PHKWfzE2sN2TvUKzc4Unpn9RzjA60AemaJfxiGM3MqqjspPnMy7hnLHAI4yWOTj0x&#10;XRQMII1SNFkZlIK/K2GwuDwRnoe/GPSvP/CursgQF/3m77yq3zSY6e/OD15weeSK7Kz1NFtIdkqK&#10;0gb5gybgOe/sMZ9ccAUAblm0sskADblK7wzHjp1OcYYgA/Qe2K17a5lREIlbcI/l+bJYnnjgc8gj&#10;rx9RWBp3lMqp5XONy72LBsMvIxg8HgHgcc4zW1CSJWnDYO4bWbPrwMAc55OPQDPIoA1raQRxMfM3&#10;bMptCdewHy4HTGc8Hntmrmn3DLtmuYdyswJULwRnoAB9R35+mKxIZZoRHBvbbIo9duM/xZbsDxxk&#10;1p2c0bybzGjMoBVmJcDI9CORweD6fSgDqNMu4XgZ5Wbf/HgdMcgcfj+XNb+hBIZN8c5yiruYNwBn&#10;GenTgdR/jXJRF3uVaWZmRV+XaSAenOM98c88/LXRW9wsMUbPcfM5I+VevHpg4Pf6GgDpLe7k3Iqy&#10;SbujLvHtgHq3X6/gK0NEjS5uZAu7akgEfIwOQe3uB/nry97dyS6lDbWjsyv8zsPulcDjnIznv2rp&#10;tD80Qwy2UDH5tysx6Lndnv6/jjr6gG9dRwLYqHudqxhdxjf5uQB2x3/l9K1dDSN7VYZ4/LVoyfJd&#10;c46nH+fyrAu751WMO42RvltxJDZ6D2wfftWnpPnvcvPbN+5YbFTf3IGWI+pPFAC6NtM15LHtYtMd&#10;q9cAYxjHbOe3eptThNw0DwyDcrbdqEcjPv3/AB69u1Ntf3GpPbbD+8Yv8zAAjPGOOv8Ahx0xWhCo&#10;NhiV/m+UHa3XnH8/wHHNAGbcfu9dkMB/dyW+U2vkg98DHTH1+7nHNbGnTmdfs5OPKPy/KPmJz/nP&#10;GaztQMonaU7VDQ/eVev585+lXIBE9uLlByu0Pt/h+v06fh680ATRyQxSLIy8htm5jjGTjk+pOPyq&#10;tvtYdca3il+ZlCNtXBY5BBHYHGOf6mpkgebT5LiRGYKcK2cn68/h6dPxrD8b3V7DqMcsCrIrx7mO&#10;77pxgbexOeP/ANdAHYWdk0scySv93bhtp3Y6/jzVeScWV7DbMn7u4Rlk2cBTnpjP/wCqrmlyx3Nk&#10;wjO+RVX7v3c456/Xr6/So1ssW8kbyL94bSo5T8uvvyP6kAS4to102S4Cr5kMbGNSvRs/e/HAHUiq&#10;0rWpnhu9istxIisyt3IO0+g5IP4VoLtULOJSy5ZJt3bPy5x9eelZul2DXdz9nmaRBatKkis3G5WU&#10;oeeuASBxQBrRB49sBQp5PDR7s5Ujpj16f1zVmzubd7pLaSVlblgq9h/n9TVZnYxtPPz/AMs5ArYY&#10;joT/AL3+Gak03VUks/NSDMkfG0tu6dfw/nQBsWhM8sd+JgqqnlyxliOcnDdOmD+nWp7u/hgnjMs0&#10;fzMgyx6HgAn8/wBaxpZJ4hlAdzfd/Vv69KuaNEup6dHHfnzmRllR0/iZcdv/AK/agDqIPLniNwlv&#10;+/8A4lDA/h+dXNyylUM7KThuvO70qhZS+fZxyW7bWJHzN/Gv+NXY3gc7iNrI23LZ5BHWgCw8EZRl&#10;kYtt5GD9zFV3s4A3nRDcsgDbuzMP/rGpLqU2tqbp34hBZ1Uff9aVNt3aRiFtoZA8eAenpQBm/ZIp&#10;C1pI3+rwdq9CCeP5Gs2+s2UPLZyr87bgWAPP8XQ8/wD161xL/akK3umldyyfMrZ5XOCO/px9ar63&#10;pcGoadNozTyxiSPb5kbfMnP3hjkc0AcrNpkMNvJbgLJHv3qpOACfQ44H4fnXG6jof9q+K11C/wBB&#10;jX+y7by9PvpsedGsuDMAcfKp2pkdDjJ9K9DubVbRcTNIVdvKBPXJGAD+P86yP+Edis7RbX7RJcBF&#10;PzyMcvnnng549aAPKPirqeu6PDpM2jMzQXmsQWdxG0aspgkD7yd3HGFbqMfWuY8Y+I/CGmppep+K&#10;b64j8nXIrfT1jg8zfcXCmJCUH+y7fN2G5j616Oby81QalBdaU3l2upSQ28apskkRNq78Hg5Jc5GB&#10;t/XzC53J8drz4Ya3o7SWsPh2z1vT5poSvls080E0eeRuUJG6kc4kbsOQDP8AjRJo+m/CrWfEd9p1&#10;ldNo1q2oW01xb7gs8ZUxyD5iQfM28jHU/wB3jYtNRgjs7PRtavpo7i8hZYVt4yFZ0jLFgWO0Yz25&#10;IPtUnjPw14lvNK07QbXRorq3udbh/tRnHmJFZJvkOQy/MSyxqR/tk11F74TsJZodUu9PhZoVzBdF&#10;hvQP9cY67TjII60Aee/8ITfWH/CQatZyXB1DUrw3p8nZtWRreKIIwHvEp6+tZ9roY8F+E71tXuft&#10;F8t7qGoakzfKhSRzMp4PBVNqDGB8pODiuyvtO1TUvGatq0fk2tlp8jqsK7UlkklAwWJwSsaHBGPv&#10;1xvxS0nVNY8U6V4MjnmXRfENpqlhPLHHva1lkgDJJvG3Ax5wBzjcwA6ZoA5nw8tr438P2filNIe3&#10;a8s1u5I/OZ2XzYkKrktjjdtzxjaMnisyfSfDHxJ+H8mu+D7RLuLULNIY/tTZywk+eOVVbgowdWBH&#10;B9wMeweEvCFnptpDo90biFbe0jENxHagK4QbQM8gYXbzz1xV278AaXD52mix2RTRyBbhWHl792Rg&#10;dV4YkgAAmgD4h+L3gy/0nRNUt7DTds1vaOtrDakMqcMAV44H3WAAGMDjNfDfhfw94n8Na/LJqMtw&#10;7SzE7fLAdl3dQCcqe+0DH3ee1frF4i8CeF/HqagLFpIdW0m5NrrVvf4Xy5MkpKgVdpjaJVZWPOSR&#10;0U18l/Fb4BDTdauB9lWYMxLfZSSEJwSoYEtwc9CevGOKAPDPC/hy21a3kknnGZo8RiH5towwwDjA&#10;B4yDxxx61mSeEH824gksmg8tmjVWX95sXp904wfxGenevRovhhr2hanHe2sckKLt87Ebjfn7ueee&#10;/Y4BOe4q9eeGX1sxX5hZZFkGyZY2jI+fkEgDjg8HgA+5BAPEdV+GTQSfa0g8uZT95ctkEZ2gkjry&#10;RnnjPOMVrfDXwF4o+IXie28FfDfwzfa1qDN+502zt/Nk+r7SAgAIBJ4AI6c16pa6BZXUX2G8g8u4&#10;dPlDMoD53cL1A4D5xgnKg+tdZ8L/AIx+J/2ZP7TtPDGnJMdSm8+ETO3lCb7hdkBXzdgX5RISqlic&#10;cmgD1D4b/wDBMG88B6HB47/at+Nuk+C7eSDfDpmiNHdaiFcY2FnAjiPzkdHPXg5qj8afF/7D/wAM&#10;/g63w6+EC31zrHnN5niXUJkgN2obBIWQMwyeDgJyvQ9K+df2if2o/iN4ie61TxT4kurmSRtztcXI&#10;Kcg7lVc4/hJyAMkegr5j8T/HC91XVpFl1nd8pj2wg4JKnIBbrnPccnpxQB6PqniOxj8dWs0dzIbO&#10;SUR+czhhCMfKwb6jbyOT8w4OB7j8ONJGoxwtbxssbOZCoUMAxPzdOnfHQ8+1fEOpfHGO5uEt7eGM&#10;SbwWkbLDcXBBwODjntnGevFfaX7IvxE8K/Enw5DPZ6hGt5bxI15bSybpFlIH3ecgE/d6DPX0oA+l&#10;vBPw8t9R8Pw2r+W1x5vmzWLAM6k89QSRx15/MVzXjXwDNZQz22nzp9oaRR9mVvmaQnHQYBHB9WGe&#10;cDivUfhlbaVqQ+wzaksHG5fNY+WcAEr8gC4OSBnA69hgu8aaOtwsMkUUaSrJjdJg/cHB2FSCMDPQ&#10;fjnFAFn9nWaLVPs8lwZIpAu24QBcK+V3Ajk9Qo5PfgV9i/C+ztpdOK7tm1lZQcDnnn6YJPT09K+J&#10;Pgprml6N8SY/Dd/PFG+os7WLeYFzJkllRc/KeSRzkY9cEfaPwuukksvLjKfL1Xbtxlz0x6cj+gya&#10;AO+FrNcKQw5Y47ZzirghnjspRGqszKMbgCFAHHU49OtS6fGhijJGFbByzd/8+9T3dqyRpIZtnylW&#10;2rnHpwfp60AczqMIsfK8QafDKIQwRo45R+5bnOMdAcZ54HvkVyvxJa2u9COo2ka/aZrkHdHnbtPJ&#10;J9O3Pc+teoLpD3Vss8SW7RySEMkkPHmAdcnj868F/a3+LHw3/Zy+FWo/E34iaj9nsbKLZZ28OFe9&#10;ueiwouPXqeijkkYoA4/4f/G3wn8I/jEukeKNQj02y8UXCRwzzyARW96AqxclsL5gVs9gzL68fWWl&#10;QN9qMapIkrKcxr0OeK/Af46/H7xl8bfFM3xJ1jUY5rW6mcx6baz+QtmpK7ERlIMe3aXDHHJyMBjj&#10;9Vf+CQP7b+lftS/Be3+GXxJ11R8RvBaJZ6s1zx/a1qp/c3ikAKxKbA4BzuG7ADgAA+tooCJNzQjc&#10;vCiQZwc+/fFSyzXSxj/ScfKeMCr32UJdAlMqw/vZ5wfU024s5RN5ax59+OKAKbX4WHDRRyMHBDOv&#10;bHQgdeap6l9pOjcIrbmIUdvr7mtL+yZbliDz39/T/GvIf20f2oPC37LvwgvNQ0sDVfFUtq8eh6Ja&#10;5mmeYqcSsinKop+mfzIAMT4YftEfCs/tj6x+zBD4jVvE8fh9dZ+xrGfLjhRkRo9/dwJEYqMnBJr6&#10;BQtbzqdp3duc+4+lfhb8CPjN49+An7Vul/tb+KrHUNY1K31WSXxDcSWsguNQsLhfKul2tlsqvzhR&#10;gbkTC4AC/uV4T1bR/GPhjTfF3hfUo7zTdStUubK6j6SxOoZD09COPXjrQB0FnMzlT5v3e+K1IYVj&#10;XcVXlc1k2ihCI3f6Nnmri6lJGux9v1oAvKobkCndjzVRLy4XIkX73RvSnpdbx8zbh9KAJypIwTWb&#10;rP7pVIXv0q/DdIRh/wBai1KOJ4fOx/CTQBlSnyDHAydPlZl7jFW4YxLcrtfjAz+VZWqEtqMYWRl/&#10;eZZux4q7p1/FFcc7iG+X6GgDZjGwEelSK69xTUG7vRg+tAEwB2YJoGcghqbximoeM/5FAEoYZwTV&#10;LWv9XGd38X51cUqBknrVLVjv2Be2TQA21JGMkelWw+RnNUbN1kGd34Va3YUDDc560AUfEEpjt4w3&#10;NZOnQpFIRu3CrXi+7igtvMMgUJHWHaaxcysqw9+3FAHVWBATAxz0p184SGSQD+HFUNMvQF/e53f3&#10;TVjWJlOn53fe56/lQB8m/tRfGbQfB3xRtfCmo36wzz2Rlj3Z6AjnPReTXA33xUl1C3V49SDKvMZV&#10;scH6Hr0Havzi/wCC43/BR7xt8Ff+Cmd94F0Cwt9Q0LQfD9lFeWe4xzC4cSSErJkheHT+Hmub+EH/&#10;AAWY+B+pWscfi/V9U0WYjMi31oZFXCHgSR59MD5e/ryAD7C/ak8SnWfC11obbm+0fLsYjnPH8ufw&#10;NeA+BPhvYafYQRx6asMCyZjibkliVBJ98+vNdx4S8XW/x30Gz+I2k37T6Veq0li0mVMikghiOSBz&#10;jH5da7Tw34R+03Edt5Mi7lBjOzg8ev4enFAEPhTwlZ2nh1ZYpFjdUJZFU/LxjIHpwfy9TViLw9Iq&#10;CSKJRJGwYjzMcj+E49yMZ79q9A8OfDrUdU0m6TQdIupGs7XdM+3cVQfxn0GT0z2o0fw2boxad9ha&#10;OZWIdthbeCR83Xj2oAq+C/h+huLYSzud65MaqOnYKeP/ANYr6c+F/wAPIdG0SGWKz2v82PMySD3H&#10;P4Vyvwt+Fi3U8d15a+XCVV32ZxjnI54/XPNe+aJpCWkKwRBPuj90oPzDrQBc8LaN5MAnuNpDjK7e&#10;dvbr6/0rWudOupz9mV2VG+8R3FWtNs4cLbRyZDdvSr0llCqG3jT5urN6UAYtzHdxRs8qKY0Tp0Jx&#10;71xHjqwm8TaLNp+nzvbTSHcrp179DXe6lGyReUvI6kevNY19/ZdtF519fRowOP3nc464oA4LwMdQ&#10;8R6Wtn4r0mOO6sP9GumZMgtgfOCeqsNrfj2xitey8O6VPqrOLVTJHwzYDYB/D/J+grotNGm3Vn9o&#10;haN0bjzI1IDEcdx7VLZ6PD9tkuYmbc/Rtvv+vWgDJkij0Yrb3D7vNYLEo+nT8OavW2mwXkbTXlr/&#10;AMe7bo17HvnAo1bwsdWvrO7luGC2b79g/i47/rW1p6gxGSSIA9FH9TQBHBNBI0cH3ZNuSjDkVen8&#10;1YvJtACyjnP+frVO0sFj1d704bzFK59Bz/WtO2iaJnLnduOfoKALOmRhrRWdfu/eX3rSij8yHEZ2&#10;57Vm6Pcm6mkjVPlTue9akRPm/wB1cZ20ACoLUqkS8etWMk9B+NAZU+fH0qFmk3BmGO+KAFdwzbRV&#10;dpyk+yNcipHdFkyE/GomR0/ehc/pQBDJOGnaAHoenrRdgxwFf4j6dqIYcXBZx+HqadMFnn8kj7tA&#10;EOn2/lIzSSdutZuqac11c+auQqtx781sS7Il8oHbuaoYER5vlG7b+tADtMtPsyKvl+3NaUduo5x9&#10;aZEu3I2/d6VKHXbzwaAGyxkADNRysFXcfSpJZBjg1DNnaSB9aAI1lzEzDmvK/jr4iSw0mRVl29tr&#10;e4+n+cV6ZeXCwQFsjbXzj+034qUxtaLIu7lVy3Jzx/nmgDwbxZq7anqUk6MyrIxKsq7hgnOQSeCB&#10;j6c1iSXDBH8rae+/dwe5H69O+Khur2KV3uHD5eQuCpwRnsfyxjI5HQ9ailkjz++ZV+X73PQd/Qdf&#10;QnigC3LPiUlY/m5+VlGScj3H9OtQm4LKyHn5SPl6Hjn8arGZQzL5aY28KzdRjHPvx3xwefZHkidN&#10;vmsww33mG0cZ49+SP8igCwLp1bIG75skKD83X+Xeo2ldjtiJY7fl2nlu47/qe1RPOS6srqq7eCzE&#10;7R3HHAB9qgaXyR5jngfw8Hd7DHQUAXGO4sGLKFyuZOpP09PTmkMx3FQWCqvHzc+uOcDNVFmCyeWd&#10;qllA2lsd+AMnimi5EaqFLLGP4c5P05HXjjt296ALXmJMMcMpb5huBwcfTGffOKd5rMy/63c27kry&#10;MDgc+/H0qjNcxOBHJudnbLBG2/L246nqeP8ACmvODC0aqSu1s5BG4k9fw5Pv6UAXTKkLNs+VguN2&#10;3pg4H0Ix6jrT/PGRvdjt5BZRwfXg/wCfwqkb0Spv8nG5s/eGG+uOlNa5DEyPIu0+i8jGQP556Hvm&#10;gC6XQH57gLt+V29PfPb0p28ZVWdvmZVXkEbsHkVRF2UfIbnBDbl2+meO570LcYG542ycAgt1J/nQ&#10;BeSQIqMG+9nBkyvfpx0z+ZoWXzB5YTc20ndGpPzE+h4446g1TS5TcG8pvusVVc446fgCOevXvTWu&#10;oyVkTcVTKnccgcjHGcflzQBoNdfJ5y7l3bV2ZYZOeox1ORnr7Y5qNXjZsF/nx1xzx36Z7+1VBMwD&#10;Dbtxn5WPJb1zn8vSnpcoo2NKvLZfc2McYP5e9AFlWjjLR7ZMSDG3jrz269TSvMrK3zZbb948kdsc&#10;D/61U1uNkayb2KrjkDgYOd2fX/CnLchJAOM7iIzuIzz1Oe56+lAFlpFZ1K7WUNxxwT2x6cH/AD1p&#10;fMDcmX70K/Mq9cgcZPH5HvVZ5GLlFLbiS25Wxkfh788e1IbghFd3XIHzZ4yc+ufYf19KALT3KZ86&#10;SVkbbhzngdMnj3/KhZnUsxc9SdrHOF+vp+FV/tJWNlEnO3auIxggk5OcetNMwPytLlT33Hjjnr15&#10;wPpQBdEpQtCJv9hfKAVge3UYz+H4HsiyIZeH+821VPXJJJPIHOTz0HuaqCbcjO7MSzYG7qGx93PY&#10;/wBaVrqPytpKN8pykjDacA8ZAPXHcj+dAFuG9KNhCF/eL5jAADGcHv8ALkZ9BjnHNKJ2kQIQrYUH&#10;lf4iR97nv8vbHHUVVFwyt+9dhtHytJ8qt2I56n1OPXk4prSpIAglcDgEBuApBB6dT05x29qALiS4&#10;CxmT7vG1mIIyScHHTr078jBzyfawoXeW3ZB3ep2Lx3/un36e1U1ndMkP9BH1GSOCM9TyuRTRKQu2&#10;L5d75Qk9O4IxjjIxgY9M0AXVbMXlyNzJJs+XblTgkcY4429Se/BxilmnklGWX7x2/wCsCjBXpyCT&#10;xgdxgYyc1U+1BTtEw3Lzu3Fgo4wTnqeRnPHGMd6Rp3Xb5hUMFG2PaAScjjOB3z0yRkcigCz5yu3C&#10;l8KCct8pGc5x1xnjsO+DinvdRqzJG8fykBvmyTjGQfmBHyjPp24qp5okT5tpZsDZtU5btyRwMcZH&#10;b8BSGUbQTLltysrbv9psHJ6HPHPJJ7ZBoAtNdFiA7ctt3HkbmOcZ569849KPtAQiNx97aFj2opGe&#10;c8Y6ZP5dB3qxyNswJNn7sFmK455wD7A9R0I7gc0qSZYBYnVTIdyK2fmI7k98ZJHAJ59BQBK1wSGj&#10;J+/kZMY55B57Hg9OeenHNNW6ymAFZVyXVpAQF/AdDk446cVXSTbCreYG2/eVY+eMjtgtwB0ORnPS&#10;nG42DazFSzZVtpO3PJb5QeOeMk9c8ZoAsi4cJsmLP8qsS3GMAcdRj5h+dLBLIhOwfeHllF4+bglc&#10;7t3+AUfWqctxyoDbdx3fPkjGTnJ6EHv296WS4PlhUKFlHCswZei4z09slifSgCZpwj73lVSQxWR/&#10;lHAGMYG4EcH3xzTxcYkV07t8zbiQRnJHXnHT8AKrtd+W2+GNivzKrZ5dcn07kE89cbT7VChEqqNz&#10;fMduwyfMRgdR2OMZ5PQ+pNAFxZSm3ZKR2PUDGTzwR0685J4zjpQJCHD7yFblVaQAjPGcjHb6++RV&#10;VLhBwWb73yqwxtPvx8oOR+HXNBvFcYyqozk8MFB+uD64zj8wKALMrBmI2bz5eM7RzkZz9SOeOAO3&#10;WleUllHKqeEZZexJwR1x0OOOSMGqrXcayKQG6BgrYXaSOc9v7xGOe9MW5jQbzKpU/wCsY7sdOvJ+&#10;vpzz70AWWmPl7VdlxlmjI+62D7kDGTyep/KnGYbA49Sd6vwG28jkYB5PH58YqDzRtwcK3l7drKcK&#10;ec9ecjGDnrj1wKRbpgC6zfNz/F82CMfXgDn/AIDQBN5zb9qOu5vlZWIGOOmQPXacf0pzSxMN6lSG&#10;YDcrDnb06Dg5579O9QNM2Vk+Vfmbau87Fzzj0PGAcnPJ6HmkMquc/afu7Ru4I4x1C9en6+xNAE6M&#10;c7kwN2Du6A9sng9wAeScGlMsc6eXuKqc5DMPcbuhHt+PY1XkKtC37kgD7u0njC/QY4Izk54HrUks&#10;0qzAyn5Y8Y4GTyc5AHXGCTjv3zQBL5u4MVH3W/eZ5GcgsMdMnP1JJ96eJGj8wRSKu5cNwUyc9SAB&#10;3bnp04B5BqibMMe+XduA2tI3Xk+nrn8vbmiOVPK3MjNhMqzOFHOevPLEZ6nuPoQC006q25/k25VZ&#10;PMI784Of/wBePwARE22RHGGdgQASF5I3dPr/AEzVcSs3zRN95c7VQjjb2z17nt2PfgYyYaR3Zd6E&#10;5B+YcAZPoc/XGePWgC0GSGTfKvO35s9eRlhk4BHbPWmzXSxoCZ96x8SNIxXoRzxjB+YdD3qHz1wk&#10;Ql2I8mFXuMgZ5/Pr1NNZwcMYmXHO1ZBypBHse/5bvagCYTwJCZUfaF/1jrJlfdvrznnP0oiYY8pd&#10;vykBWVfQ5GQBgn34xn1qF5kON8v+s4Zx1HKZxu6cZGMcYxSLL5pzPjcvzMr7Rjruzkcc59c+9AE+&#10;PMLsicDKsxX7rY6HnA685PU8Yps0+8bmUbeqlmLd84ycnlcdCR8w7Cq5I2cyMx5VdvX7vCkA8nvx&#10;354o3sjbwy7txJVSAWAbGffnI68HHtQBYR4oW2OjMD/yz5UMvpwFyeAM47gikEnzb2D5HB3KQ3Q/&#10;d49eeMc/QVA77XKmXYrNhuT75yMAY78jJzinSeZny2EisxDKvO7k9D2XB/Q0ASmQeYySHOAybpG2&#10;rjb0PcLjjHfHbrUYlYyKm/d+7+ZhgB/bGDg5z24LfSopfMU7RJhQc5DHGM4GOeMc88nIoMqLNhnY&#10;vuI2sp5YHIwT1IG73Ax1zQBM0iqTukVcr142tgYz+GT7cEnvhSY32hlXGzBjV12vx+mcn0HGfXME&#10;ZZf3YZju46k9gBz2zwcYz7jnJI+6NreY7sxgsu/PykEZweeTyBxjBx3yAS/afmV/tJkK7S7K2Pun&#10;nuePrg4B46UbZoYVjb95+5Aw/BzxhfXrxxwQwz2xEZ8NhpumGxnnuB1x/nHtlrmNF+do9yx5OJBx&#10;kDggfTpnr60AWN3mLiGVpGDHncWxyTk4J5zu6foajWdUxPHGqeZ93zF6Esc4IAP3j0yR3yBwI2l3&#10;MNrL+76K/XuDxjkH8efTNNEtukgJMKsv3WZucsvr0z0/ADHfIBJL55g3o332YKwXOehPX1O08AgY&#10;zzg4jRiw3h245ZVU8N04x3A+gP1FNZhncU28r1APAPBGMZ/+tgZqORwVyx+8wXB7HsMAY6gn6Dmg&#10;BzsIAUnHz7juVUHTOSuF47EdwfUYyI4+TGfPyyoVxGxDbOvseB1xgZB65pru2zaC21hkKAV/DjGT&#10;zntz+FNlmVhsdV2sM7ugOPb9PX60AFwDhoCny427QrAY9cfMFAPbJqOcSbA8jkqJCqnn73oD6/Ng&#10;cDHXFRSB3RRI7NtbB3Doc4zyM5GQcn1B6UithGOCNpwSP4hjp1PXGew46UAL5qMvmRg4xuIZgMjH&#10;AHX2AwByajn2tGySvuZ5Np3AYJPPT67s9sgdqjaSI4Kyf6sAsq54wOAeOowP0BqJpTv3faGj3Lxk&#10;kHHPTPc9QeuaAHTL5zmRWkzuwWXv7Zx3x2xkHrmoGmgCKU2DzPljZvTGQRn2xn+dPlCuZC/KFlIX&#10;b06HPHTBHov502Jvm+Zwoyu4Beo3AdBxntzg+poAiklMr/Mdx5KttzgLjA5xg/d6dO/cUxUDHzBF&#10;hUxuZVJ29cZwOOR3x97kjspmdpFBf5segPcfL79Mcf3R6ghFlIZJI58rGoYYXhccgjsMj0z165oA&#10;jVBLtI3F/mCheinGMYBOOnqBwKgdQEYGNccmRd2RxtG0gEFSRjHp1zk4qXcURS6ZG0fLyARtDAZx&#10;jI6HJ5INMkTZgoFO3HZsAc/L79wPb8KAGyP+7afeuUkbLFgQT8uQxzxk859ATwTUXlny2aMs235X&#10;3ZIzyOffn/H1pzh441ZH3McrGzSFtxAOMkjgDkdzn2FM/du2WLBVAWPzNgYL6dce3Y85PIoAglg3&#10;lysfDALtbGM5GF75HAOevPbrUcqxK+EXauPl6Y5boOnUNzipmjXyt07LtU8rt+6CMnkc5/HIzx2F&#10;NkVDIVkkbcqsNrsNxbBUZwvHbrk/MPwAKz7sblHmcbd3J9OMjnGcjkjgY96bIkaIAqjEjMM7drMO&#10;OB3Pyr6Hoc1PO580NvH3vvNjOccHdjH5jgn8aryKFAURL8qg/d2r8q4GT3469sY9qAI3VtxDMNzf&#10;ezy27A5wenfPGMbelNACEMxCx7htkbJX64+6cr9OuOccjK7yOdjt0B2/KW7A5J55z6dx6GmsVDtM&#10;t3ncv8LgMBk5x8vHUdOnFAEDFNyyNMpP3W+YN8n3T6Nwo7Hr24po3bTHK4O5irMw5JHrjGSc49+e&#10;M81LcPHjbG6naCPkbhsY9OwIxhhzTJAXi+/u3M207iTt2+n/AALPHOevWgBiyNaMxnRlZ+cOyoTg&#10;kZ5I/r0+lFHkZVdk/l/KCzeUeTj0UHH585FFAH5uozmX721Vyp3KdobgD7xBwD05OQpPPNRme5UN&#10;Cscm4LhlkVQ3XoARyeQA3I49uY97suVSRDgltzbWOQo9yQAe+SRjpzlWjPleW8aheBIqqRjj7w4+&#10;UYwOvPoaALJdd7+U0f7xiJFZCcKdvsfXnj+90xmpFmfenlgZ54K9uADgdTg8c9CMA1WSRpiluV8v&#10;ccMqrtI55GODjIGADnAPPalgeRwJPMbd96RlYHDdWz+o646jjrQBcimDMtusjIGb5lZgAOowMHHO&#10;R7ccDqS4N5KrumaMeWGjzhQWI3EbjjAxtBGc/rmoZ0EW5S3yo24rMDtO0ce/A4x25p8MqWqYMHl/&#10;eBPljPQEA5+vT3z6mgC9v2fct/vMAE3D5Oeg5xz2z6dMHmSJpCGjfe0a5OfMKhgPbjAxgDHpVOHL&#10;JuZmVtud3y8Dqw6E/wAI4OPepzHEmGuQvzu2W3BVbBxuG4ZUAZ+YE8+maALtvHGiM8xXZ5mcOV+Y&#10;kFiCOOpB6AkdMVNbuUtvkuPN3Jv+VyjN0w2R7H0I6cVTimGxSzMd7KNxXbzuAHTBGdwGfQc4BqxB&#10;OWlUuGb94NyqQMfxZPA+nA7D8AC9bXFxH88UrKr4ZmVjk445I7Zyc5OO+amW58y3+zmJOV/dlRks&#10;xJ2r175HUZPoaoqrKA27y2+X78YUk4HXp1HIIyeB6DE32hrj97E6YZ2GVUEnceBx83P0OOvegC8l&#10;wC28Rlvl/dqcjPPTIJ75zzn6cCpk3B/NVvvMp3bvm42ruzjoo69fw71YpDgIjNGw4ZBnbyMA/d25&#10;GBjJB4Gc81PFLFJHt83y2ddu1v4Vx6DjgHHTvnFAFm28n7P8iNtRf32NhAVlxjGR6DsACfSrg37m&#10;+1My/vG/1gGSDtxj8e55565GRViJWRRg7gW+UrghuCxyQAT6nOOemeakWM/Z1MaAN8pVvLIz7cY7&#10;kdOgz60AaFvNO8kV0zxyMVymcAN1OCAQR15Bxnv0OZrdkKbWB27chX6rkkluCDzjAz2B69apq8QV&#10;mSD/AFinHy4DY7gZOOVPfg4qxBLiJV6xg43Dbxk47ds56Ht+NAFyCRW3RPKy4YBo/lIzgg8ZyOMZ&#10;Gc49OKsO9xNuWDdtVm80fM2w/KOBypH5H5uc1TcsB8wULuO2NmO0kjpjP9MHgZ45k2+ZH80mY24L&#10;+vzYI4GSc49uMcmgC20s0si8Tb3bcFXLF8E52jOew+bjqcZwKdmOSFoxCpVoSu424AGSTn5ue/04&#10;XvUISMKdqM33t69CTnGODnBwCc8ZBP1nUox3Jt+7kDzM7lOcAEA5weM/XHWgCxbmVCvl4WPqx6be&#10;vscfdPfn3JqS3kljcxmTdwQ7SfL1wOxXPHPqc9M1VjH7wPukG2EgsMlW+Xcy+gbqMnpnjtUwcLK2&#10;FU/MOiqQcc4PBGD6DIHfmgCaMRojOUQ/KMDaBu+YqTnrkk7e4/KprZi7K1xhmbc5bcvAx8zLz2Oc&#10;dCcHOO1WFZdu0btzN905LbcYPGe+PTPt3Mkfmgjzcqqx5kDdcZzk8ADBBHcYJIPJoAuGNGLM+JPm&#10;JVZP42HU8kZzk8DJ4yMipElM+JHVmJxhWYthj0JB4PAHOCc+nSoYpCZRMtwzFm52Zw7Z5yeMjnkc&#10;cqMcHNOgYKzQuyS9Sytz175PX644OOtAFpnimiaQr0VdyyKcooJwPwzg8cYGAKkVlWRWkt0XHq33&#10;WAI655Jx0yMHHXNQBisMYEasqjPy4AzgjPcH6Zx2yDSq+6PB3+XsIQKoAYc5GASNx6Z6fSgC8gZB&#10;x+7cq3DKeCW+XjPOMHg8cDucFY3KgMsnLZPySYJA3e3rx0xuDDrnMDu7bjGzbtp58z5WyT84Axkg&#10;bTk45/SSCVTKdq7drE/MzbwOTtyCc/w8YHB6DoAC5ZXOW8td3ySfdHZQPqNvUcY6r6cVNbgzlvLx&#10;Iv8ADtwM844yB3x3PXrzVOBcP5ckzbhmNm2lSp7gng5J9yPn9hiyHZ497HzFaLaVVAM8FsAN1zzx&#10;nAxn3oAmLho95l2yDDI3HAIIbqcg4A7Yz9OZXkd5Hf8Ad4PLL5mQR82ByenPU4GPXODWSR8qfvNu&#10;Hyr3I4JGCOM9+23oe0nnbhuYttZW6lfn2gcZx2yR82ec9OhALC4Dllgddgy26Lk/N33DoDzgjjk9&#10;OkyTSuB5Tb2UZTPZge+e/PI9zwetVkARvLQ4ZQQGMYwMkH5eSeASeR2p3ms+FCMeMbY2DfKD2A+p&#10;5x0ZfXFAFgS7FIWIkSZMeIzkYHsR6HGMjqRxSyNJgxJuYopAkXOC27IBAXoc446nNRG4SJyyiP7+&#10;TuX7wzgcHrg9cZJ6UqYL+W0jPtB3uIySxx6Dvxnnjg9OpAJ2dgwP7xd4O1lYcDByBnIOD05HUdO4&#10;s00w3s4Ks2BGxLKwI6dDyOnQ8L7GovMmA3JGvl43BVzxj16cDHB9SfThZFRZFkkYbGIO1shsZIB5&#10;A7AHjrtz2GQCeFcJFHNNIyui8bARgEjG37p+vBPT2pwlJP387F+6PuqfTqfQfpVe1w1tGshz+7xu&#10;+7hSNo6Lnkc8H8RipRLG8oUY+Xadu1dp7Y5B4znPfrjHNADmKnEccIO0AKfL5YFupVcjoRkcAADn&#10;JoJRo/3gzGshKsJGJGenbAx16nnP4Q8FQsjBQYyymSTDbQMAncCR1PA4wfapCXjj81ZZO+A24H1I&#10;56469SR8vrQA8zxsq4c5fbt3SdV55GM5+YgZPTtjOC8CNn8o5ZZlXbt2qSuPmwCcEYOASe3TjBjg&#10;kILNFJt8wjITPDZwPT05465pokBT5cKzKC67uMY7ndxggjnPWgCxHK2Q4Py7QU+XbuGODx0zyfb2&#10;oU+XEI4pCrKoHl7VynP8Ixj0/BsgdzCJEaQSs21d4DbpPlYswHX8O/c9O9KkipCzR/KqqNx5O3GM&#10;Z5HONp68g+2KAJ90Ej+W7R9vmCjDDkY5/TnBx+NCyxtCvmoqgpkx7QOBljgemD7fe6cA1HLK8YxL&#10;OflYk7m3YHHGMgHqR09PQ0RtsdXyV2jG3ceTgcc/w/eb16elAEzF1GyWb5d2G3MAoAGOoGBz8uP1&#10;70eYFHkqFw6lW+UjC4GOPcn1H8OMgGoxMsY3PtjYx/I8nO75dwHA+7gZxxkZPUA00S7htDlW3KJF&#10;83JOD14P0/ocAUASyTZZlMzEE7T33YyMdOOx74OOoNPICykNLJh5P3mW4PAGW5z2Ixzx6HFQrIrI&#10;owq84xuOFbBYg4x/d5AOeM9gSgR8bxt9SqxhSxyR3Ix/9fvmgCRHeRTLNO27b6jLHaNxP4DJwepP&#10;TilaQkbtvlrtDbgRtBB9fThu+evBpsuZFKCbhuG+TLFePqc557j684JPM803Ilxu455YsMntz0Po&#10;QcH0oAmO14sEMq7isbGMLn7x9CO/Pb+VNVl3GZZNp4LfLtKjGMeucknnt064qPfHhgjfxYVgq84H&#10;3eevB/DvjIy1pGbfuj3Zjyq7vvZyc4J/DOOe/rQBIZMMpMQjJ54U8n5QRk9ievfGeeho81VlwDx5&#10;mVLKQCevRQQOnqTTTuWXiUHOWUCMjBIwCMjpjdwMDntjNEUkzbXKy7toLMrZA/DJbPT2J70ASF1i&#10;RpZHfaufn8o4HfGemcbcAjkHPUcvheRLn5htZZM/LhcscdyByT3yc85zUAJQh0fLKw2lFOTx7kDH&#10;Tk+hxxmiORxGrRLtk2htxYdQvGfw6g9BnnFAFpZbhIdm6bbkKNrMMtx6Y9R1HVutDpMweLymc8/K&#10;2SR15x3PH4j86i48zAk7AKoz8wxjkZ4H5dByegRJQ6GNlZe3zZHHTOOQfvDIJzzjrQBPIQSzsqbd&#10;37tecck8Z6d/U9eCD0eCY5sxxMuSrN8mGI45G08noeefXvVdrlwGYo3zLuZlXAbnJGeoP8sjFOSU&#10;QEhIXyu4jK4zxwSCM8ZGPpQBNHNsjyJVY7csy5Al468ZOM+2DzRvAbzTJ821v9044wPw7cde/FRS&#10;TIY2wJAqqQo2bsKB8oxxyOgGR9OcFwm35kjbDBm3DzOmACRwOuFx+B/EAlaXYN8byKVkJ3DnGM4A&#10;PTPI7Hmkjwg8v7u1slY1GOBwRz6j0PGepzUQKNc7EnVt3yqysc9W9Ce2D0HPJxkkNEqNtwF3MwA/&#10;ebtrZB9jwW7dx0oAsoqQv5ClWXOPLHHylicdenOT1PHPPJRHmXezxthhhto6DIzyAOp+Xknr2Ipn&#10;mCQLIkTGMMdjSrlQc8A8ccDqOeO1M3FWCqVI+UfeKhcHOTjn0z149cUATlvkZti/M2MrnsfXcf8A&#10;ZA+mfWhZnG7yzt2/e65C+g9hx6gnioLdi8fl7V+ZmAV2wxAP3QMnOe+COoyKEuQ8pd33Hg5WT7rD&#10;DHkjAwevsTnPNAE0UzKp3R4VXJVuTg564z/tHnB7EdaGlB24hRdzZEbYw3X16jacdM9BziomdH4M&#10;yn5flX+ILxzkgf3Tz2I69KARtMMjxKvXbJhgoBxu7cDGcYznGcnoATl3MYHmLt2grubrwGBwTgEH&#10;A5yDg49KIzj5QXL7flbA46jg8HGeO/UjtioFmb/j4eXLIgMm4jOMYALE46k8nGPrTndAgWOQoqHK&#10;qqBT6DqMnnqeTj14wATyzOsbcsyhfljbO0kcDIHXoD1+mBxTkUb94jWP5E4CqducZGWwc8Eep9uK&#10;rI4UKB0ULkDvnjAIzgZHYHn1xUi4EoeQjlty5j25bdy3+6eQOOnrQBZJEyCREZeCAy4zlsc9+hbP&#10;bIFS+e6TtEqhWZiV8tdrBc4yB35xjrnHJHBNK3d3jVdxbahLuIxjJHTodvvx7dqkgkAPlJgN5m0K&#10;ynBIZuTg/N94546t6cUAb2g38EbOQo8ttpkXcR8pBxnPbAAJJH49+y0/VWvpY5I87lURxrs2c5IJ&#10;4yOc5I6kjoMgV51Y3X7xZJHMa5DNuHDHPDfxcAdiDye5Jz1fh25MixxvGn7vqu0kA/KBgHPuQOPf&#10;nggHoml6hKyGdD8id+W3t3J6noD7Z9OtblreSGRY5P3eR8qqxOMr3ODwFDc8fdA681y+kLG7Sea6&#10;t8rM3zcHJJAxjocegxk8jitcSyCdY13bW3FmjXGWJXC5YHnk84OD3xQB0WmrE94soUsWbYuCCR3H&#10;OQf58D6g37e4aXUfKzuVMbnX5t3J5545weOB+lc+t1Ik/lpcogj5HysGLqB34yN3UD1POOavabmK&#10;NpL/AHZcnzG3Da7Zzu5IIB54PNAHVWFw0u7a21myRtDdj9OmCPx3Y6VsWl9HIAEXzBHtKtu6jnrt&#10;GD27dD2rmdPvYz5hDAMW2tyc59OQOhH6Hkda1tFlE5YyD93tyrbOrYJx1/8Ar4zzzQBu2IePZfvu&#10;8yRt2+THy5OQOn1HHJ6V3Wk3xjsIwwZmZfnDKNwHfOT06nOO9cJHOkV6LLMa7lAWNdvHBOOCO/5d&#10;+cmuutHQQwsqhvmPyup6cc9fQ9u4HpyAamoWT3SR28B3KoBkk9CSPlwOcd+3vW1oqva2jTW7Bfu4&#10;WMnHTDHpwck9sVjwwrJZ7IAxVh3j6LjPYZ7D+vpWtpZuJEW1Y/JtOWPGenoOePrQA6a7JvI/OPzb&#10;S0i7RgqOTzx3zx6+nNadkzahZSKZ1AJ3ex4x2/i6jjpXHa9qUMOqww2s/wC+j4mC4+6BkLkdOee2&#10;Ovaup0S/hMTSK6uyn6ZxnBwfrwPwoAt3EkBEWB1TYMY5JGc+/J9O57DFNgljBJmjY+cmFB684/p0&#10;qjq893BHIVhbasn7lerDjgen8hV6yxeQfvI0DRuH2jAx7fnjjpk8HigDQ0eQzRSQySZVl+VsDDcn&#10;p/n0FR3em2Op26QuquqrjDdz2OOxA/KqOk3zwapNaS3G5kkXyQ2d3I68+/oe9TaIlzb3l3BfO2JJ&#10;d8bNzxkZ9gR6emaANLwvf2sLm2vFRZJIcrnLdMg46dB/IVLJHPf6fMsrXDD7PIYyv3mXBwOvOenT&#10;rWVp9o8srWEoZVt7jaswHONuScZ+6R+Pt6bls01hHGIHDYYpu2nL88dPr19qAKthHqk/h6G51WLy&#10;50hCXaxjdhgMkDHUfMPY+lMwRqEZh+7JGplbAwxB+9n6Z98HirepzOv7mdATccx+gYDG368D25NN&#10;sP8AWxwsoXy32fMnfr3/APr0ATPplwYZfKIAmXcqkE4bGDj1JA/n9agtbmZJ4bo27L5yjzN33lcc&#10;EYFadxbTzqZbOUBt2+NscZz39e/XirF1bSyPJbwps86Pem8A4cHp0/z7UAZ8tvqX9qMIJm2xss0e&#10;7o645U8cYHPrV3QWj2CNflZDu/doeu7p+n5VNbCS62yDbvCZZNoPB68fpVvTU06OPFudvmH5Q3O0&#10;+nt0/SgDRNpJeWQhtisLCRZlcE4GDyOOorUe0GoQtCJW2tyTnk8VnaYJELztkxzHOxl+70yKvxFR&#10;dMAWyigBVwOD/hQBbhRnH72TquGB/j561Cbpo0WFF2lWyuVwAc9P1FTQIN63EjZbaVb5flIzwce1&#10;NurESDziN3PzLxgev6UANitIozJFb4jaRSVZexI/xxTGtyV+3SJmSNAHOOSB1B9e9T2u/YzSxFfL&#10;bKH+8PWoZSwvBe294Ghkh+WPafvZzn3zQBg6xHYrqktr5qiW6tvMjh/vAcbsdsZAJrF1iH+2NOur&#10;E6hJDJJbyW90sGNyFlxu9iOozXVXWgWN5eRahdW0bXVvHItnc7PmijbBZM++B9cVzt34cGleJ7rx&#10;ZfXxmjvLeCK4iZflxGXO4d9x3nPPT8qAMe50iCG1WV3DLDCI1YytkqAo5yeeB/nrXN6ZZau/2q38&#10;TWkUMhuJ1tdrN8ke9vKP8JyEK7uSM10HhXwrceGPB6+E9d1iXU/3krfapowDgyGQA4J+UDao9Qoz&#10;nmo9ansmiuL02jT+TGzeShDb8L09mwOM9fbmgDiLjwrJY+Pf+E1s9YZY/wCx/sl5b9QWjk3KR1AY&#10;Bnzj0HUAVZ8vRLVI9E1ArJJqAkSONlOWbaXIOTjG3ORjFRRt4xHjy78uy3aHNo9q1uzIgVrnzbjz&#10;OmHB2iIMPoQODUNvCniLwvp+saxo0kd4tpHPH5icxylctjIyMdPXj0oA4nWoPEXgH4GO+lai1xq3&#10;h/T2dk8hHM6wsdy4weWiQjA79OnMviSW40+40fxDDfXFvayahbpdwyOrR3EM0YVMNjcMMykHPOfU&#10;10Wt+KbSw8e6X8MLq3tpF1nTbmWG627thj8tWjKYGcibf1HAbitqbwk8elnSrmGOOPa3leXGu1Rj&#10;KBDg42joMY6CgDI1bRDqWhXOmWeqT2d75KrZ3jSbfLYkHzQMKCQcAqeDml8A3sHjLRo7pJY7S+jY&#10;x6hpqQ/LFKh2yKGI5G4ZHcgg8ZFV/h7YeOF8GaTZeObPbrXkrHeKqhVZ1OGkAHAyAr+g3YxXXafo&#10;8b3ZExt2uY43TiX5trn7x5BOSuOaAOI+IPw80bWN3jfSNHtY9SktTaSTR2wZpIjJuKEkliMjP6+9&#10;eb/Fb4BFbSSTT7eO8h+zpI0EaE+W3rg/ex2J9OOle/2XgO+0rUNQv9MvPtFrfLvk0u6OY1mGMssg&#10;5UHoV5BxnGSc4en+FviHfJcS6v4itQJVkK2MOmiEQrjChnJZ2P4gH0FAHx94n+DGlR3LXGpJ9gig&#10;j2sthGpjZskjIPG3v1wD2Oa8y8R+EEm1WZ57yO3ZDuaSHGwlckc5OeM8jOfQV9teKvhzBOkI17R2&#10;MLyLtWS2C+amchCRwecA+xOOa898bfDrSdPuZbK105bbT7iTzRGqn9w5OVVcjKru6gcYFAHx/q3g&#10;eaBZLNEVfLYujDEZkZu454I4OOM4xjpjmfFWnXV/4entXWX7ZDukt3HzZkAbpgYYEqPfvmvojxTo&#10;BSaW4n0lN9urDbDC2G+YA9MdCOgb1/4F5z4r8Hx3UskUFhLZ3A3LE3lEqMg/wqByM/NnPXjq1AH5&#10;8/tDaF8ZviNPd6j4M8OXFxpGi8XswkKqjAOzE469T83HX3Ir5vk1iZ98EqkSo+Jd0jZ44/PPYV9d&#10;ft2WX7QXwy066i8HaTI3hfWDjU5tPhRvnPTfsG5DgDOehOM8gn5Rsvh5LpeuaXpfjyY6XbagVlmu&#10;gvmOkZGQQmc5wOhwfWgCrZXU6zh1cs0bZ+9ncB2HT+ldf8MvjJ4v+F3iq08WeGNYuLW5tZB92QKr&#10;9M5GCTnp/wDrzXIfEC28LeHfF99pXgzX7jVdKjlK2d9cQeU8iA917H/Dg1RhulvJEWMktJhVVQAS&#10;2OO3PNAH6DfAj/gr3otldR6P8Y/DSpvXAvNNhBMQx8xETKVbgDOdrdx3z9paP+0z8AvGvgZvGWk/&#10;EfSfs0ibjJcXkcDwMUztIfDBh1OeM/KATkV+UnwO/Z71TUdPjvtb0P8A0g4K7o0PlH7w5KnPA9j6&#10;HHNex6f+z3oum2Etzb6TH50qs21QMOpH3xkk88YIJx83GCKAKf7Zn7Y+qav4m01fhRr15bW+m6kl&#10;ymtWigNJLHjY6sDuAUlcAjkrySOD+g3/AASl/wCC0Hwu+N93pPwM/ah1+x8N+MJYEgsdYupFSx1x&#10;yQNwPSG4YnJTgE54To35U/GT4P614At7rxLokMrWNw3kSWlrbvtQ/KDJjA2kAcAEY55PSvEZbfUN&#10;S1ZVgt1jkW4zDDGjKxckAKGABBG5cdB6etAH9hMWnT24w8KqqnJ+Y/Nz245GOfp7c1dEMQZo5wQu&#10;3JVWwAen5V+Uv/BN34/ftb/DP9n3R/Bmr/GLUtWWGFRbx6ywvfIQqD5SPKNwUL0GcDoABgV9UWP7&#10;SPxx1aHyZ/E6qxj3CSPToUKscdwPbrkYJPPABAPpD4lfFbwF8I/Ctxr/AI114Q2rNlk/5aXDngJG&#10;ncg9+OOTwDX5G/t//GbxT+1r8U7fxVqF1caf4e0WRrTSdF+1BUNvIzATE8hpCcFsgnIXqo5+mPip&#10;p3iXxfcf2x4h1G81CVsbWuLgsyjcMBcnAwODjsDgV574E/Zn8M/E74l2dh4wtLmaCxhLzNHhZLg+&#10;YAqbjyBnPHbpkgZoA+R/gz+zV8Svjt4kh8HfDvRri4mtJokvr64hZbK2hAbLySAccAYjVWclcYAJ&#10;av09/ZI/ZE8I/s3eA7fQtAjaW4bbPqGrSRp9o1C4wA0xCjaoyPlRQFReAAMV694A+C3gnwF4XsfD&#10;Hgzwva6TZg7po7W325bOcHgHOF/r7V2cXh10mSJ4VXdt5WPAI55z+X5UAY8HjX4haCVFl4gleIsM&#10;LdqHUDp06j0656c81a1/42/Ei00id7WGzhaJMtJ9nB2+v3mOT7YPStX/AIRqBk3sFLeuDx/n/wDX&#10;WVreg29rpt+9zbs8f2Xy/J4y287Rjpzgtj3xQB5Hf/F343a38RrKx1vx7dSaPdRxxLDbTCFd7CRm&#10;YhMEj5FUdM5/O1pPh/XL2we6ium3NI2+TbzI2eCWPXPXrn86zSLqHXra0ijtbq3HmLC1urB4pIyq&#10;8g4O3LqOuRzkc16f4M0H7doSzLD/AAhWG4nocHPHfAI6UAcFb+Bb3Wr9ZHSKZo1zv8lVwD3JxyMZ&#10;4I544r1j4UeIbz4VQQ+H9TnW40eT5l2sPMt2zn5B1ZT6e3rUml+F4YH/AHlssm5cASYbj6dDj6e9&#10;a0PhyyMXyaWqvJkMyrgHvjHrjjPTigD0rT73TPENiup6DfRzRlcbo26ex9Ka0WoBtstq+ccd64W0&#10;0q/0tzPp188MiR5ZoWxtHTBwOelc/wDEv4xfGTwnbW9n4c1bS2nuslXuNNMvlx44bCupJz9R9OtA&#10;HsllDP5bboWB5bpjkVYVyFJdSN38PpXi/gb4x/EbWdPhutc1O3ZmU+c0Fqo5zjp2/X616DoHjLXr&#10;6yE0ywsqthz5Z3A+4B4/KgDqYmVyNy8luKne2ea3wpH41hjW75oN9mIC3XaeBisy98R+JrpPLAji&#10;j6MR1z6deefSgDif2mdf8beDdKh8V+A9TXzPD832u+09hmPUItvzQtxkfJvYEHO4L2zV74O/HvwJ&#10;8VNJS402ea3mXaslvfRlCj9wGwA/1Ht60nj60k1Dwnf6XrCFJJrVpI5z94kYHHuNw6j868z8IeBP&#10;+ETurP7HBLGrXG2bzW3o4MgKtgk7D8x4wB9MUAfUto++EHdmrCL5hxiuD0HWtX0sPbxz+ZGj42yZ&#10;/TnNdFD4hu3iVjbqpZc89uKANS9voLX93n5uwrzDxD+138EfDfxIn+F2seObe11SGFXczRuIMsMh&#10;BJjaWx/CD61q+LLF9UUyXcty3mTBWXdhSCD09q+b/jr8MtI1fxNba7Z2/wC++zrDcMP9ZJxnK88Y&#10;9+eCBQB9OaF8bPhv4kvEsNE+IGlXUzMVjihulYsfb8PzrcvtVimdIoZMbflbaeea+PtH8CLYhbiC&#10;JVkU5Qovlkc9ueCMnHOBx2r03RfH3i7RtAa5XUhdXEdxiSG8Xf8AJtHQ9cA9/egD36J0EYJYfX1q&#10;ZRhGlln4Ckr04r5w8Wftly+AlS+17wH9otY/+Pr7LdlXwDyRlSOM/dJ5Jr4o/bc/4OVo/g3rt18N&#10;Pgh+zZPe6tcWZbTNa17VAII5DuGWhjUnK4yQxX3oA/TLxzdCdFs2Vm8w7mUn+HPT86q2aMoUCQDP&#10;8WOM1+G/wB/4L8/ttad8cbzx18bNL03xLoepeTBdeH9Ps2iS1SNWJkgXb8pKgnORnbyM7a/Uv9lv&#10;/gop+zn+1RodtqvhXxpBpl5Kq/aNF1dlhuIZCPujJGf1zmgD6VtLhI9qvLx+dV/FHiKCwsZrmace&#10;XDGxZmbBAAz/ACFV4tSmSzBgkjkjcbl2kMCPUe36e9eW/tC/EK30TwrcadK+6S4idIIFP3jg8n2H&#10;NAH8tf8AwUw+Lknx/wD2/Pij8SLe6a6TUPF08Fqy/NuSEiBQvqP3fFewfsD/APBKrxP8WtWsviN8&#10;etPm03QI5Flt9Ek3JPe4Of3uV+SPHJGQWBxxya+4Phn/AMEm/wBn74VfFTUviumnyalqF9qkt3aD&#10;UpBJFaF33YRcDaQx++c4zj3r60+Hfww03Q4Y7m+aF1Kn/RfM6cY3cf4+3SgDzvwx8MdP03TbTQtJ&#10;hisrO0VI4Y4VCRxxgcDGBgAY4AHtmuwsfBCW8y3MWVRcFWVejEdsdef0xXpWneGbKyuI4bOD5c7m&#10;VlLb+uRkk84/yKkm8MWFxqk1lbRtGvl7pFZ8jhcjGBz/AEoA5WGDU9FidbV5I7dowtwsYKsw6+vT&#10;rXU/DDwvaeILmESfeyx3eXjIIyPqQCKp3PhrWbp4NHjB8yRl8zoPMGNxx9AMc/3q9q+EPwmh0Cwi&#10;mY7pmO5n75/w6UAdB4W8Jx6ZpaqiJukwvC9cfy/xrqtL0ZSrBo/mVRu5P5VcsNNPkqqJheudoyO/&#10;X39a0Uxaxblh3ZXDc0AV7SCOR/L8vy93909cfzou7dI0Z7B9rdGYdakt7o3TKVgmT/aZeD9an2Id&#10;38hQBxGu+EtT1aXz38R38ZX5kaOUK0beowP51JZeFpo9t1qFyLi5C7TcMoBfjqcd66WRAj5z97/O&#10;aY8EjHjJO7OM8YoAy3gEeIGh/h/hB54H607MFqimHPLBSwHSr1wDEQ5Xj+LPb8arzNDLE0tv94dT&#10;QAxkSMbknBY/eViKzk16OU3UNtEzyW+CybMbsjtx061M9i0dyL+Kf7w2sCTzVqyhhjuFAtwPM5aT&#10;+maADw2b57QTanEFkYZ2gdBjpWpBB54V1OO+D3qQFACiKDjnNSWI3KBIOpoAtWtssIykXzH7xHer&#10;CAE1HFG8b5Y59vSpIofmZs+9AD5WKjOKaJA8e8D6+9PJBbGP/rVXllWFsBPvcdaACRd7Ae9NuCZH&#10;WNeNv8VTIyk7tn8OfpVO7efzQlvnd/E1AFq3hRYshjnvUaW4Mm/HfNIbkIqxn+7lvelSVT83b19a&#10;AK1/AWIdf0NIpmhdNozx6VfKJImWT6UmNqYRRxQA3ztsiqyHkcipuuCF7VDDAxbzJBubtVjaoHIF&#10;AEcvsB/9emTRhlC7qV2ABZT96myPuHGelAGL4lnW106SRiFwhb5vpXxr+0n4mN7qbWyzvhpWG5W+&#10;4MYx06Y7+tfU3xh8QJpehSjzFDBSNuQPY/pXwx8VNfXVPEjyCX7rY3M4/Ec85+g5/OgDBku42jB3&#10;fKz/AHl6E89PU+1Vp3zuknHzL8rN3PPGW7n6cioWuBnAnydoG4HLDkH0qN5y21ROVbHysf4Tg8/g&#10;eec9KALHnwiTCMpHzYVuv+OScnr+tBvcRqG+6Pm39cds1VllkklY7pAdynL8DqDx+IPHvUK3Chd0&#10;cmNy8NzjGeooAvSyygFNmxduV3cbffpznp3xUbTl5DKqhctt2nqi59Krg7pAoK7shWbaeV600S55&#10;kXJjxv8AfPb2707MdmWprtEKiZ/k3ZZtoIIz349h0xTS3lNuZV3/ADDbuyuD0GPp796rO8nnBVH3&#10;QpUqxUg++Bnp+v1pDIP9SJGVey7yM9s565zx/TrSEW2unw207iRnb5pwAMYI9vbnj9E3Z+RWCn5d&#10;2xsgAc9faqiSlkD/ADfLIp2qgXJycDByOv8AMULM0jO2/fu+XkdP5nA9vU07MdmWWnjaTzHkAXBx&#10;+8Bwo5PWneaXTa8rfeblm5I6H6j9KqmYqpHzt+7/AL3Ldv5fr3prSALk7euW3cZ4/LsOv1oswsy4&#10;ZjgMqjAwu1unQ9h34pHuYpFYKyn+6O/1xnv0FVln2AME2kAAq3VevXBPbH/1qGuGji4kYlV2KFyp&#10;OPzoswsy15kXDMQ3PDY69+o9/YUG7gWTIaNW6rGjKWX5s/w4IGcD+tVA8qptjRh/Cvyn5Px6f/qH&#10;0p7XJZCQemAwZQMnryAv6+5+tIRYedd5VHyysFY88Nj2PT68e46U4XJyRvLKobdukPOTkZ55/D9a&#10;po21SUdm3YG365PTHvxjH4097qQzKC0nDFvLYcn8e3X8admOzJxJmbzW+YyNncy5y3qcfSnLKWLe&#10;Yd3y58wj7o/+tzVNXXG0Nn5s7U6MPTH8ie9NWcooYB2wm7A4wO4Oe/8ATNFmFmXndA7ebwzD5t0h&#10;+U5PGe/Ht2pwvJYhvbbu2j5uevTHWqLTPG6oG3Y+9x97vjtz/X2oErA4DZ2gbucjOPUf/XNFmFmX&#10;JHkVcLIo3bjuZ8bhjnjB649c077QNzAAfdG5mcdjnH0qjvCt5bOzcfM+48Hufb1okmC/NN8qhiH/&#10;AHmPrjPt7evSkIvLPuI2Trux13berdR2GcU4XKIrMkisF6EOp7cD3xz2I45FUUmGxkB27gd27nA9&#10;Cc/kcYokuZXOGVS/3wrLyRj7o9yOhzjrwOhALwluIG3KFwFw3RfXOcZOM98+nTAwG6DARB2kDrjn&#10;hV44OOef6E5qoGQtv+ba2UVmxk8ZznACfj0IzjilW5V3Hl7d3/LIyLyp69x7FTntx65ALhmZ0YEH&#10;d5Yyvc8DI2nnHbv6emQSkyMqsGO/Ma7dvTjHXlcn8CuARiqLlCvzNtZZB5anJ5z1+nIHUe+OlDTL&#10;IkgLblz/ABNuBB4HIHPTHHXIyKALxnwm1Jmf5sLggBuMgZ5J9+wxkUiXCldsBbPl/KVBXOcHPPoc&#10;k/jVQuo++rMpYqWRtvJPK/XHrjnketDPs2ot0u3dgSc8ns23jAxnP6d6AL5nleXMjxgs3ysdu0dB&#10;146A9x7VEbiGRFG4YDAq3rzkgHJ6H+QzyKrGThZUyrKFLZ5AHy8YPsTx3x+JZ5gVNyElflIbB+Xn&#10;I64788D1565ALhdAwkjk2suT5irg/wC8SevXpkDkUguG3KVTgqMKmD2BAI+uPTBIzmqqTHO1ZBt6&#10;R7foDtPsMAn9KQzhoWYxMw25ZWPJz3z3OM/Q8UAWtylQizDy8+WqgDcF4GAPQEdM02Sd5fnllXCs&#10;Dt52jJA5PJPHHoPaoWlkE+92ZyZM7mVgWHHTPAPp79etIZV2iQyZUKTuXsccr0A9DxnpmgCYTLx5&#10;hYSSR5b5ec8g8AemDjtg8dMnnfIv77B/i2t6AkH26qc4HT8KrGQmNnaRdq4B3KeMDPDfXnkjr07k&#10;F0JGRWn+Xeq/K3IHrjPOQR15wDx0yAWkYLiZVGRtJULuY89OPXHHfJ9BxGztF8zzr5iqF+bnbwTz&#10;nnqOnHIPHHMXmMwVlaNm8sjHbcfwzyQOuT7ikWUmTcM7N2U6rz6ggHpluAPbrk0AWmZli8wcAbip&#10;4+UDBB5zxgj1wR1JzQ8m1GIwNpy+7orAnI6E5wDjA/CqZbz1eTzFbDe/HPIG3kfd9e4HentcKA04&#10;ZmX5irFeOTz6A8Y4Ge/tgAsmRwWZh5YzhtqjnGB6DnA9uTx7oJpUl3I21lOFfzMbegPYdM/5JxVT&#10;zVOQY93zZwpyDnjAzySemT2I57UqzBpMzkYZQWRcfL7gjIPpn07jqAC2rpBl5otuFyYm7LnkZ3cD&#10;HXrycHpTre4kixFvHy43jr269R1y3YDPA9Kz98xRlWVVAibcyZyDtPYN0JxwPQ/USLMVZmQNld3X&#10;gjK52+o9Bz+GBmgC0swQb32LwPvHlOh6Y5wM4znr1FPaWXdvLN/rACkmPmx93n1JOBx+Xek1xHja&#10;zR4ViGIYccdMYJPfAxzuqVWmBDx7WbcR8p3fMM7ju4Hr9339KAJ45EZvluRu25dtynbz05ORx+IP&#10;XrmiedXi2BmYLn5I4/mBOOgBAzwMce9QGYIyh9v7tsfvFOC3qQcEcA8Ee3tSLcEhisnzfwxqpDeg&#10;4PIIHOehzweMUAWmmJkcoSxJAZcE9QN38XAGGOOmOOnFOeRXUqJSP3Y+aI7hgk8HJPGc/jj2qqjq&#10;B5UzKuVZWTy2OwYJPPUZyvvu59zIs8zL825SuN4ZeMHAA69ePfjnFAFib7QZfNcH5goPy+oODnkn&#10;oef9n2pI1J5iYj5iEYKMKc9R6EZ569cGqzSvGjrIyru3OVb5cnGSMgYyTnp2x16kdmMrReWcncGZ&#10;jnI9Tn1IBJ9R70AWZLqIgRMwVlXJXfuJyTluSeMqTwfqO9ISFXADblXJXy+vIyeSMn29c8881/tj&#10;SJshuCcj+EkDqfTOPmHpx7AgUSNvJUT7g2flGRgEsO3p7D+LPYGgCYSiIsFmkBYkKx9MnnjnGeen&#10;IAHSj7T822HcuwfLGPl49M9R0/8AHutVvMZ3MnyKrEqxXBCnnGW7E8Ejr1xT1IAXYdvylwvJG0E5&#10;4xjr3BPGAcUAOkdhBInkbly20KuSy4xjp0xjBIPenmYiTzPLVNoDMzHH0OD7jjHABHQmqrOkieXI&#10;qZaMfu2GcjjjPsCeeOFwDT8tA7M853bQfuquG6HAHQZI/PknGKAJhdNAF2bMru7k7uR/dzk5H69K&#10;PNWNlTPCqW28bTkcjnGTgEfj9BUKuIHJbsPutjrx1PPv64Pc0JISW2gAPJtZc8jBJ/8Arcn9KAJy&#10;UlVcjcVDFT/ePqCT/kntSDbtUqV+diV8vGAeT2Po2c+q9qhiaOTHkuWXpmNjg9fT65GR0zRI7zNn&#10;du3Rhfmwy/z/ALw/+vjmgCb9xJtRoo22kfKr5HqRjt9eOi++XR3H2U4yUMcg4z0PHOFPYDnn096r&#10;+dIAqFVMbfKFVgAFBK9yT13HpxxUiyyBlkcs2JA2ZI9oPGcdSOvrjI9xyAOQlIQY4+U+8qtt38Ed&#10;hz257gfm5WZMiHeyH1bGW6Y4PX61GnC4jRt3yZ3MBtAAAB/pg8dKYZDNH5ad0yGbtjadnOD0yOme&#10;etAErNFu8su27dj7uDnqD3549OmcZ7pFcybt6O25VDZ+7nnIGT39uAMd80huMIdyNtIIb7vzDK8n&#10;g9cA9qjJkZFeHMmMA/Lxy3X0BH5e9ADTdRyR887SQep44HUkHPy9eP5U1Z5Iz5QlkbP3vk+XOOT0&#10;PToOmMfWo2lVoVEuOhPOcEMduPcYHGf5mms8kg/4+NyfNvVskLwRuI9s8ZHHtzgAcjB1kbH97/lo&#10;OF7k+vHTimSM7OQ7n7vzMmefclj7n9cjikLN53nLbq+5j80K/LgZyAR6/KvPTdzjmo5H+Zmgww+Y&#10;fcHAB+9yfXOSOT+VABOoyYpN33tgDtnjnKE9R1GTjBx1JpqPEwGVbaASzKu4Dkgn6k5+ueMYGXTb&#10;0ZVy+Y2wnmKSTxgEnv0zkjqR0zxGyOZVLDKg/ulxnBwPm569fT+HHOAaAGTPLvxK3zfMFjVflDcZ&#10;5znp0Ged3NMkVjNIIpPlbaPujLtjdnH8ORzjJxwMEZpSXQlkiReMN5aqRkkj0/2Txz0ycZ4YFiLF&#10;UZf7ivyylguB04x68/h6gEbq6jehYOrY2Rnn5m6kN7DJOM8gY7hpdE3LHEAqt8g47BcH069xx096&#10;VjHnILFcdCvA+U5PPv6fljoy5+QBZC33f3fRcnkEdsA5POe/OKAG3LOp2FnUfKzL5e4fXv3P1Gfc&#10;Ux5kiiZ3bceTu5znnI6jnk54IHI9TT5MbdgdOMhhHjucbuMbc4PU5yD1NRbpm/eIQ+4ZkVcMvK5Y&#10;ckYOOcgH8ehAEy6D/WMzLJ34GQRg8degPTOSOSKaTITGgTP+02QWAGOh46HrnjI9RlspKRkI/Tez&#10;Hdwc57/UDtgjp2oZR9q2lFX58FwnJ5GMhfcdTnG32oAjniViQsq/MuNvGO4wTyQOT0xyOvNNMxY+&#10;Zuk/2VWYthc/ljsfp1HNOxKI92G3febcvBfHTGehyMZ6ZwDTC6BcKFZQucIo+dsc+mCT78g9xQBE&#10;+/JVFBPlndtY89uOc/3gOePfAqN0Ry2QMCQfIuDnJ7DqP4e2MZ7dZN7JIE3uem1lYEBsdSQOCSGP&#10;TPT14jRRPJGZ3XGCN7rkAHJzgDg7cc9uMY5FAELSSOqnzSu7jIXccbeDg8nvxxnHWmv5XzMi7Rhp&#10;Bt+nTqRkZPHUeoqT94DmWbc3mL8rMTxkDvnngndwOelQ/vGiXe68DDKpb5eFbPU9sc9cg8dMAEbW&#10;8buqHbzgtuxnAPbA2jpjrnJOT1NRyieZN0cgXeuGjkJIQckf/X54C9BUkh2hS8uULAHggAg46gY6&#10;9fUHrUdy/wAzOE3FNxVTGvvzg9cjaMnqB9TQA2RGnyZAw+Un5ct16Hk4wM8nt6VHMEfzGK5+b5sr&#10;6e2c+nbHzdcgGnzGMqqlgrbsjDYwDjnGMHg9M5O30JzA7ROrSw7txyV24JPynjGccMD36rk5zQA2&#10;fdKeVMn/AGz/AA9Rk8de/eio75UZV/cNN8zHDOygc9cnqSMZ7cUUAfmvFOWdQDu+bC553cnhuOuA&#10;ucYx/MQBjtjWHsPmwoOe3YjvjPXb6VVjnxLHIz7XOI23SdMA8ZHzEEgjHPIHGOakErLH5aSqCRlV&#10;XOBznB4x0Prn9aALQIk3sX2EE7tygZOecA8jHtnO7OKkWWN2E37sY+QMFC5JBTpyc5c5wCPUGq8Y&#10;nk/cfaN3l/u1k+bnOeCAeuT09SfQU8MzXDP/AA+WBJ5akgA4yOenPr0Pc0ATvKoAeRm2BmLDzF3r&#10;jPAzzjkjkZIUZGCKkVnjl+dXPzE7txU8dRkcYx05789qhR8BUTKmNsoFQ4GRwDg9OOpPAHcE06OI&#10;MGiWPhmYMFxt5BPTsMf1OTigC1au8d1vnhwd21j6hiM5zzgDv0/PNTQyxx7d0bB1QFVWBgO3y5HI&#10;ORg479ODxVJ5i81o9sjfLJHD359cggnHbOBUsDORsSNZVjXd8rE9AV6jHJznHGAx+tAFyKVmZWkd&#10;vmbAaRSNucZAyMlTx1647VPES0eCjDaNobJJ7Djj8icZPpmqoLPHtWTauCsjRZbAznB46HBJBHQD&#10;8ZoWedtiw7vNyJNsn3iRyd/AAHA9+p9KALSOsarJGwTaQGbepZhwcdeDyvQg+4IqVt0SqjRB12gD&#10;Z82e3GM9Ce24d81BC5igUtPhdvLbiAFAHO09MDbnkCpoPu4uC25toeNWyFYHbgkDnJ47nPfFAFiI&#10;DzI0iblVxtwfTKgZ4APrg+w6VdDkDznjDvHGzffyScDCgDP4A5weOMYqlADMFjLBh8wYBTwDjgnn&#10;+Id8jkj0AtQKLgbkkZQ0YULgjardPujb2HP4fw5IBa8tMtaShVG3b8zcj5f94dDxyAR2qzvhWcRh&#10;hGp3S7sI3Gc4+hOM4we/JqlHMUIETsg2KAu7gfkVHUdSe3HY1PG8ETqEkVQvO1flOeOTxjvjG3GW&#10;696AL6yeUzGRfutIFHXbjJ27unbPepoXG5ZpkKtGNu7af720kE9R1OT1qnCqxnYg2KqgbY2+U856&#10;cDtk9B8vPYVYjBSP5irK3HOMnHUjPAPI9evPuAXITHBtdRJD85DJDkcZx97OT14wFz16CrEMrRhf&#10;Kmf73PzsysRxkMTg85POOo56VViO1A0cLMu3AkTndjnIYAr7DqBj8akjZ5wD91mbG1VIyfTAJ59x&#10;zzzgCgC1Ezd4y2Mjcxbaeeh4Axx3JH5gmbDLFvaRVV1IXdtwSQpJPUgk+3TtVe2xPMJY1DbY8qsZ&#10;+ZRz6dOARn3HXJIkRpYkVUlkXoG3SE4GO3y9fu54HFAEwkg3MjjarM21dxx0OScc59s8cDPHM8b+&#10;ZIweNOFAZfOCjlhk545P9cdKr28jsd6vGdkn32GcnkA/Kew6DoTxgZ4fIHTdHPuibbgKflGTuyCM&#10;nGMH8++eACxkPHuj3bZF+ZfL7dMFQPVsY9AcY61NAIwftH7xY1yMRqDgc9PQAcZ6EHjiq0QDuzpI&#10;rA4Kjy2G45Iz90k498HgduksYXzVCzLG3BVmbOSDjnjJJ4HBHVecc0AXI9rNmRt77o1cQqXCfiuB&#10;ggKo6n1x1psW1yxEQ25IaOQYUehIPUcn6ZPfNOEskwiidllXcu2NpN2F4wyg9BtHf7wVuueIYkji&#10;k8mGL5GYCMJhQDlc9gD1HfAIHXpQBfhltXk/cxj5mQozLuxypHoq/dYY4Hp1oEeDtiYt8h+ZGIYY&#10;w3ocHORgnJz9BUbyRybld49ucFtqtjtk8dDnjkc9s0+QyyDzZ4c5CnbJJjaxPU5Oeoz+OcmgC4ZF&#10;aQuG2q2ejDcmDx1Iwec9On50I0CjEe5juP3pPlCk/LkZBzz2HOe+Kh89nZgzr8x5ZnA3/MBnd83B&#10;OR0POfTiSQjesUo2sq7tsmSxGTjI+8FB9sYGcgk5ALCklonMU+0N8vmKDjOOxPOB3ODkGrMaxXBa&#10;ZF5ZFC+Ym0hSSA3qOPxwRj1NVCX3lFZQ7Hcm3G7rxg5wcDI5+8TwTUtv8hZcBfmx5ikqyjPUcnaf&#10;QkA8nknigCdppJYdzxn95tZSYzkrwN2AB1GSQR1x2yakhn+dlaRmCEvGWYqCAB1YH3IGCeB3qBE2&#10;lYy23YxLY6Z456cHG4ADv06ZqQEt5jzj5mjwTu+XgcDnr8vJ4+UY5GCKALQmPlKgcNgAPukIxjqc&#10;4PQDnAx1BIxktjkht0ZDbNuVvmVkPZBluDgnoOmCSemM01ftG3zTIvPzBclcAH7uQOCR6/iMUI8i&#10;s0WwbgR5iADjnnJ4bknv2weOBQBMrv5gReOdrMzGNT25zwRx+J6daFKj/Vqy7clT83Xp3B5OBx22&#10;nqesUEsqSeXC8keVZ8rJ8vTg7c8A8Hg9yeKlDxh0WRz833d+d2OQD93k57jHf14AJJWUny3ZdxHH&#10;lqpGcY7njJHB5JyOKVA+GVWk2ty3ygEgg5PGABw2T19PQwLJ5cXlbgu4kR7crls8gkHGTjAwTn60&#10;8yogZkYbd3yswGGbJGR25PbvkDqKALLSeZI0jIylmbO0cnngEhiBznpj7vuaMxq20SRLuOG+bGcn&#10;pnj1PJxn071DJmNJBHIwKh33bs9jzgrzz25BA61IplUMsY/1a4+8flXPHXPy4xzz19+ABwdnlYs4&#10;27t3Xjsc4ODnPvznGc0Kh6LNGd3JGfvjPr36nuMYOB0qOTa0vlyFfmX958p/vgYGMnI4xx6euKki&#10;/evsSX7/AE27jtbdznGM5IxwRjHNADmbEfmBWwoZdjL0Pb7pzwR/PmnShVMkZZtqhsbu3J5AJP5c&#10;fdGR1qCKTES7yV/c/u1Mg27euSASDgYHHpzwcVKjM7C5SJmQPv3KpwoA5bPTofbGfTqAOWbYqt5e&#10;1lOACSWBJPOcgdOSePQcDBdtdvLaJNsjZHyx7Ruxjjr0J+9kfXmofKGzyZsdwVKgnjjPK444A/3h&#10;15wQsHbzI5Nz7QW7tuPduuBxnrk80ATLIV+6pC/ej8xsKDjgnoTwOxJA4PWlgby1DK7ScrmTJO3n&#10;r9Prjg9eCagi5i8yKb+EqduRu7Yzkjp79OuOcTFN0wmDsx8sj5hy2ffHXAGccDA68ZAHLKIjmO3V&#10;VGd2M4HPfdnPK9zxnsCBThcSY2o5bdkD5z8xGUxz3xt7kflUUiBlMZRJM5yskZxnIxkY5yCPqfyp&#10;mftDCBSG27f3bKHYBcbnBHT1GB3HXkAAsSPGzuQQu7nbEMnbnPI9M/xDvkccGnJIWkyJGduScIdp&#10;AUkA56ZHOTznuarsoaLDybl+feZE+Vsjvjn16HpxyeQ7zJFGfM2tuwvODwMHHY8Zz9eSOtAEnmKh&#10;SPhjkFuFXdznoc84OcEjv04oRYV2pFtDeWu5lCkNgdSGHGcseOPrTUeaVvMit84ORGMsG+Zhz144&#10;A9cHjIBwu9ixiBXkpt/i3YUAYwDzj3HOaAFWZJ1+SYbRhd25g20843N29uT27ctVUd/MC4MoBb92&#10;ThgDwc9Rl+pxnOPagSbscyNv4UhcZzkjI9CO2CeSR0pFwtwrLKsZ2kbljYHccgdtxOSD06c8GgBy&#10;Mm1vLTcu4Nu5YjryS3qG9x+lSwxKzqxEYxz5n02gYOPf1BqIglpIzLI0itv6ZJxt+mcEjPTqOuKb&#10;O2VaTdtIyPm6ngg+mOCRzwNvXigCWJg8mScNtPXIZdvGMsc46YPPtwcUEMw4i6D5gjNt+7uwc+mO&#10;MA49OtIck7VHy7RhA2e3OVx+oz07dabI0SbY3uBt2kRr5YOFHYA9sDoMc9M9KAJFKiLdkhvMyw2n&#10;nqeSfcnPy9SealjdNvnwnOPlUpg47kHkYB6dDgLnrnET+ZIwRomB8slFVf4Qgxx2x8vOPyzy4yeZ&#10;CJfMVl3Mcqxb5QGPUcYxnHfHXjmgBd5VVeSM/dwp3cKTg724ycc8nAGck8CnBFH7pUb94wBAypKj&#10;OSOxxxzz05J6VHI4QhwdrcEM3Vscc9zjnvjnGAac5Nvtdt2FVvM3ZztB59ODjoF7H3NADvPYrugX&#10;a33lyvyknn5fx4G3JI7dTTvMwwBPmLyQrMR0OcH8+/PcHFNd5g/zMjfL83zdTnHoRnODjH5jimnO&#10;I2eTbtYiP5SQSDhuq4/hOcEEcdcZoAkjcIgWX5zHw7btxzxk9TkZx9c9sU5juKs0KYJK8b855IGT&#10;juev+1yTjIjRtsabo8dx/tNngZ5ycD8cH60Ku7cvVWXbJtBA4Hq2e/5e9ACuyuQzAL13ZbPTBXkg&#10;cgkjH0B4qRZmkbzjLlS2A27k8qWHY9PbOOO1V4JN22VUjVg2EUKD74xkcccYJPBPph5Z2/dMG+VQ&#10;du4/N7dO+Ae5G0gg9aAJHdUDosjN0ypYHdgHnuOv8+2BQk0xKsSAzfMP4gB6fN34PPXn8BC0gWSO&#10;eTeoGD8pC7iWPXJGc/Nnpg59BkDAthlJ3Fd0cUYO9euAM9TkDPByQe+aAJhM27MpK7vu7s/LjHbj&#10;qVGeOxxmk3ERBIpPuodscajrjPvnp74JzTI/Njj3GQJ8vzFUIX3Pr0PXt04yDTJllkt8G13Kqh/L&#10;b5l3EcA554yAMkHrycjABaV3aXht24EI0bbfm9ecevr74pqzPKMpAnzKdrBjwwXnsOf5le+aiaZx&#10;J5bu33SVAY7ucnrxyOu4cHjnBp4lFx9xAx2ncN2QOTkDAPGABnvj3xQBMMPJiNurH5lk6nIBI9Op&#10;I4A+YEdDhFmIbz0SHaFY7VY9cDt644yMckHsM12ljJbzkaSESfO7Kp4zj8OmM9eQPWpsMGVZLdt2&#10;1j9zpjhuMZwMdiRhcdfloAmKxFmFxNuKod2Tu25PPXGOr8dwBjGOXbo/mJXd/smMH5gc4x+AGfYn&#10;Heo1Jb/WvvCtlgRx1weM8ZB5BxwBTjK7/wDHwU+bacSblJVTnOMDIJz6r1PvQBatpdhYfu/m+aNt&#10;ikdwpz8vc8d8cYOK29C1Fbd4wu0fvG/2m4yc+vZePYYxXPwzMsa3aBhufk+YW+fbjG/IyRwPXvmr&#10;9hc3KXUZUzDLHG7JLA44BA5x8vI4GO+TgA9R0C9gSFY49vLLIiNMP7vQ49QMdMZ9Oh6HTJTJwqtj&#10;aAPMh+62BzkZwemM8Z9Cc15t4d1iS5nkkSb/AFmeAHyFHyjb6EAEY6nHrXY2N9K1rHGTGs33WVc5&#10;SPlshuvLcdcABjg5OADsLKK0+zmSOaMMyfM0hC/L15bPT6rg7h1GM2UlIHLZGesePm68lQB16buu&#10;c9sVQ0Jn8pXMm3OAoAIGOFAGRnt1HY9sCr11PEt0qwSKy7vm/wBs5ORyR2I9OfxoA07K6W3gMQk6&#10;SE4Zvm/XnHTjIIxjtmuh0O5WC7WMINv3mVSdpGScZ7jjHX15Hfl4YY1gWXcxVN33uMDHYY4zn689&#10;hzWxoN1I12xkRf7u37o3c88+w78+h9QDqLCBrWf7dNL9+Rt7NnBzubPPbk+3PB611+kk+X50IlZW&#10;2kLhtw4zjpgDj68iuRsZY723a0uCWhZeFMeCef6f1rp9Au0gs2BHzKg5+YFVzyOnPJ7dcEcYoA6z&#10;S7vfHt3/ACxxhGyCTnaT/nsOetWlmurFMWduvz4CtvOAPU//AKx0rnbTV/s92pSfbGwADTOB1PQj&#10;Gc/54wRWtDqds1z9n2J5g+6PvHdjPYAnPHHBoA8x8efFHSPB/wAVbPwnOyxyXm51lk4AK7eCcjDH&#10;jAAJ69Nvy+ueGbmIaW1ybjIRSqrlunf8enfGTx61578QfhHpfjDX9P8AEptAs9nKpjkVskn/AOvk&#10;jnB+Y813uixeTafY449zNFjqQCwC/L0zjPA78ZoA07z/AImVnHcWibmDESsoP3eepHH45zzkd6js&#10;73yb+OHcp3Lu+bJzjtx0J5qv4IuFljuIy/z/AGp12snKg4Awc4PbOD6dOK1NTt/7PaPUNjbY3wx2&#10;k8euM89T+YoAq6lbumvWt+spXy43Vvm+92Hv1AP6VsLK8qSJJGo2x8SHPIxx9OR+tU2FofL1SWRQ&#10;0mV+8QvPPYHnAH4/WrrRLHCdkX7uRWTf06nIbnv0GKAKeg3kz3VxaSsG287lXPX+ZOf8jONfSob2&#10;HT2XUYsOrE/Kxbaeg9Pxqro9iljc+cdztGwWNmbdxkc5788dq2753TcYSGDrnAbvgenuB0oATUzb&#10;XkMZVd27lSvUZHWs60mXSNQjs7hsrIu9pDjhgwB6DqM59Ks6BGXslWX5tzNsZwBtA4/mKsarZ2T2&#10;wnuvkkhU4ZvmyG4NADri51C2MiIwkZJA0S54YE559AP6VoXd1N9lXyVzJHJHIyKxLYzhu1ZliWeH&#10;yZ1LSBciTsV7dev/AOv1FXLO4ZbqG7Fx91WV1bpjnjHbntmgCzHDG0sd5bM3mR8bcdVOeD+P9Per&#10;+nCH7WS8f8QBJHBGD6+9YUr63/a7fYVWOxjVhtaMM0uR27KBz1z+FarwXrWcU8QVp1bnAOGHp05O&#10;PpQBr2/n7JrdE6n93lsBl9c/5zTbWdrq1W6huWVgpQqei47/AF71IJIRPCzvhpIztyuMjPT8qIik&#10;aSKkOdzM529d39KAL2nyXMmYriRJAfu/Lgj/AD/WtBoSTv3EblK7fX61n26s+2Laf3nO4qSP51ee&#10;R23Rxkfd4y33T2/lQA2by7K2MjsxEIyW6nbStApPkwf3tyN2qVi5Vd4X5hhgR1piKNq7jtZVIT/C&#10;gCGZSVkkRRuVc7F7n2+tY2q2ck1h51rAs25hJ5bHO3J+YfhWwIITcR36yttK4IHPGaq3jC3mXZGW&#10;3PhlUZI6nd9OKAOMu9c02y1+08LXMcnnXljNcWrH5lkWNo1ZSScg/vFxkY6+lYEnhE2njDUPFUN0&#10;8v2y0tIPsu0qFEJl/ejsSfMA9wnsK7bUrBDfSOtoVPl5jm2j5STyB+QJ9eKwvG9zH4a8K32vRQ7/&#10;AOz7G4uGt2PD+WjPgY9cY49aAMDUJQ76lbWQZbzT+Ssi5Us0YKH6ZIJ/Gq15p+uano1vLZKlrcZh&#10;F1GRjCqcuq9Tz2JGMfUY0NHsz4g0U+IU0pba8vrVJZosEnzRGBsOMZ4+XPsag8OXl1qHh7TJfEsU&#10;NnqLW8ZurWOYbEuDGN8QyTkZ3YweeKAIZtJ06Pm5itv9Hj/0dljO+NQcsBg/7I+oHNWNBl1W9i/t&#10;CS38uOWCMJCS58mTG4nGMDBbHf7oqrrFxqOleKdNgttFWbS7xZo7nUIwS1rIAGTr/Aw3DjGGwfWt&#10;n7fDAY5Z5G+Z2TdkthcEj6gkc80AYekazo+sa1ri2mobrnTLzyL/AHfL5cnkpLgdeCjhgfWmw+D5&#10;rj4lHxrZ28XkTaOLWSRZmZmk84t93HCohOCT/GemBV3TfC2g2FxqF5a6dHDcaxcLNqEkaczMI0jG&#10;T7Kir16KK2tPsrO3DOjNGFZixXnC9Dx3GM+lABZG4gu2cyBl3BWVgG2def1z049ayfEs19oeo3Gv&#10;3kW/T45IRNIvYPIqFs9cKG3HHbNbV7fDSNPmv1WSRYTu2IuWAwDjqcjFU28v4l+CJtM1Czkt4dW0&#10;8x3Nm0hDR7xtYEjHTp06jrQBk68kl3Cts6jbatjYNyhhntxjGOw7fjXN674SnbTJrKW2TNxCY5FC&#10;8nk7WJ7bck59x1rvLLSLeUSWcV1HNJGgUpI2QpHHQZI6HsetU9Ssz9qeO7g2whdm5h93/wCtjvjt&#10;9KAPAdc+D+g3V/NpviTVJbWzDNMbq3tzJMVJblQTgHgZ3A8GvOfFPwV/sX7DNZ6rcSQXzPPHefZ/&#10;nVF+U8H5cAjqOQMe9fVGreHtHtYpbUWENxM8isssi4CDsMnOAwLKR0JxXA+NPA1yXs2j1BgLe1lS&#10;1kVv9SzMTyrc8NkZ9CMUAfLPxX+Ftw+lrb6/ZQ3tvI22SR7VEZlPoAcHH0wdxOK+Df2vv+CZ9n4z&#10;mm8U/B28WxusNLJoszfu3IU8RcnZ937vQgdegr9cNZ083Pga80fVLOGSZLiDzrl1LT28QmyY1Y4G&#10;WOWyOflxzXmXjf4O6PplxMYbeeZWmYNZrtliQngsGJ+5g43DGCw45oA/nv8AiH8FfiX8LtRm0zxr&#10;4VuLOSGQqzSAbT7ggkEe4yK9P/Y7+Adx441hfFOrWbiOGXbao2QGYFdx6fe5UAd8/iP1w+Lf7O3w&#10;r+Imm3Xg7xZ4BbUFzhUMZYFdpZhhvu/dPK7T3zzXlvgz9ljwt8MEW18Nl47WOPCwzJ+8iXdgKWAG&#10;ey8ZBx1OBkA5jwp8Ol0bTI7K2skHygPGVKox4JUdOvA+6Mfgc9DH4MlKGJtNmEkqcRm3ceZkDpx3&#10;B98fXIr1PwH8N9N8Ra3Fp89uzKZCrWPmKsjbQD1J6Y4K85znuK7+7+Hms6QZIn0bUPJRWIjkhQ+W&#10;MnYCC30wMAnnk5xQB8oeLvhrBdWn2PUNI3fbSqMs0Y3NyMKw2dME85wOOAcV8/aZ+yvo2s/HLQLS&#10;w8PwwQRKJ9YhitfJjl2ltrDCjHznkEllHOBmv0C+JfhLQdK1G2vNauLqxuLZSw0+6t8EoYwEKMeC&#10;SeuM4ryH9nXw6vjL4s6rq8zlodOVbVY2JITJJ6jGScBe7fL6HkA+nPgL8NobTQreKO0ACxx7tueM&#10;jjg5OMAHPYk5HBz9C+CfghPrHh2+8RK3ltDCr2oVuueoIPOTlh26DOawvg74S+1WEFlsDvcTKnzf&#10;MBkYzgD0zzx0Bxya+hdAjjtm/sm1hX/V5aRW+XGBxj05/KgD548QeDJ0twqw7Sysu5c8L0/QZHPr&#10;nPasfwRob6b4ruJo2VWaOMMGU5CrI3Pfu5OOpzj0I+gPFPgbQpWa6kgUYUl1ib+Ij+7+vAryuDS7&#10;JPEF0+k7ZomtpE8zDAOQ6ZY8DGQCT0JxQB7v4et2vtHinkk3MY42LHIwdvT8q6CytA8cbMMYXH3e&#10;3pWF8Opkm0UQBPuxhlYHdnpg8DpgDH5V1FrEGjUhOn3ePb/PpQAi2QY8jrz37VmaxoqXmmXkTKfu&#10;gja33cHP9K6ZbdYbcsTltvcjj+tUiiESRz/6pgN3y9DQB4NpXwzh0nxVK8cW6e8llaRpP+WcZZdu&#10;Djg5Xv69eK9V8EaDEsCrOxPnR7j0yCTx+WBWdbWjab4vurGT5pPtW0Nt6jBOfbn/ADzXWeGLc210&#10;6DbxI23r90nNAFxdEjh2pFGNo5bevX9Kmj0hSSMnG3GTzxWoqAuJQv4mpDb7/vrzQBkrpywaZMzj&#10;q2Rx6D/9dcL480m2nnaa7YYt7NUk+TdtyG/Tr7GvWdRs7eOxWBU+vHWvNfiG00Nnrl0iM3lxDaq/&#10;xH0FAHPeCtOzZK6tu2tj7xOORz/M49q9K8F2nlyMnPK5+vTP8s1w/gpoP7PjO9VLSfKT0zzx9ep+&#10;pr0HR4TDhgMdlPpQBZt7DYxxn73FOWxieVUlGSh3Ky+oq60SyDekO1sY49aaISkm8DGCcigDjPir&#10;G1rZKY7hlZkwgXpxn29x+VcLoE11dzeTMPlVg3+0zdCc/TI/Gu6+Ls8Qt2uJWQRxJgs3YZ69K5Xw&#10;tDHLqZYpujWEeVls7eO4/wAigD0SGyXzUuFX5ZkVuQf89a1nimaIGHgnjrVTTdkml27KuNoxWvAg&#10;CYPrn6UAZevW3+irvQff+bP0NePePfDj6tr0VpDDHKy4O2RiA3Trx6817R4lKtbCE/ePPNeVeK76&#10;LTdeW+mKjbJGPmbAyWxj0J5yB3oAzLPwjd6WFivrc7ioKyR8jv8ALnr+n41pw+HGiuBbCNU85CGB&#10;7ZHt+XWum08oIdsnz7uV3N9afqSRmeGcFV+YbdxO3gHigD5+/aU8Bzjwrc6XqVlt3W7MvmAkN+AB&#10;wAQPyFfhP+0H8B9Z039rbxBpczfbI7q+aWzUsNzWx5CBdufvZBwc/KTjg1/Q9+0kltqZkjjG5Vsz&#10;GzrGTjKk4/HFfkL+2J4ctfCn7Tdj4mFpMy3lqxj8lM5kXGFxj5gQSOMgdO5oA+XfDvh280e7hu9H&#10;k+zyLGUyq7dhxzt3ZDHAxzjgkVzPxBl8V2d1P4g8O+Ibiz1C4YSLdWc7REMMuOQfU5wOg7DmvfrX&#10;wJf+MNems/Dvh2+v5nmO5IY3YxtgkBhswvccgEkHg16d8PP+CW/iv4rTR3vxH1T+ydNuG3SaXp8A&#10;+0J0O1pWysYxn7qEYJyewAM3/gl7/wAFD/23fGviOx+E+jaZeeI9H01mGueJdYnla3tF/hjWQYEj&#10;/dIXrg/Sv0Y1i58QeJ4jq2tzNNcOp+/91evy8fXPAPHesH4M/sq+BPg34UtfDXgDR/7FsYEASKzU&#10;bATyT3BJPU8E16dZ+GryCx8qeQzbW2oz5DEduBn3Ge2DnFAHAaD4amuLsi+soXZY/MBkiG1uPQ98&#10;H1zkcYrs9M+HNhfyDV4z+6b5ykSLGRj+6eo+gx/WtmBbIfu5ofM8xcH5mJ2gjgj17Drz6V0eoaVp&#10;ejWVxfafLJEbh0CwSSHuACOcn39qAOY0Dw8sVlJe6jAVDBRCrNu89s/d45JqKDwrCgkQiSO4jWQT&#10;SRvnAGSBj3Ax+NdZqVjIb21jRmW2soxK0cPQS456gdM8c9asabpUOoXRmz/pNxiSYqvbrx60AV/A&#10;nguG4UtPbbSrYj+XkH16V6ZpOnyWi+TL2xt6cj1qvoGkraqkxh++Czt1wSa3IyyMqyRfdHy98+1A&#10;E9m0Udt5e5R9FqWWMt88JDLjjPekjYImEt/m74p15PBbpulUh/7qglj+FAEE/wBtMZSFlj+nOKaE&#10;uXh2SS/N/e3cUR6pFgw/Z5I8fxOowadbzvLmPeCvqp6UANYblCADdjkVG48v55JguOBzVtbdom80&#10;R89MZ/WmTwpOjPIOnqenHWgDJ1S+FkrT3nEIXLOvUY5zVFdVtJoS1tN5iMoKso4YGrd+IbvzLYus&#10;m378YPSoo4LbT7cvIgVVXPy9/wAPrQBTeDV31KNbY7YNvzrtGT71bOpGzv4rIWzHzG27scCp7OWC&#10;a0W8t0PzLnbVy0t4ll3NCJGH3RxkUAWY4ZNiqifKec8VPbwBMMx+X+VOTfGGYDnstS2+4qC/fsaA&#10;JVUMCEZt1OjjYcselNjDANvHfp609GYDAXigBCMFiDmqskLTTbmztX361ZZ8FlUYpjYYc/hQBG8q&#10;W0fJ/iwPaodPuluZDIOcYxuqW4jEyfNzx096itLc20uFHtQBN9lTfuHTvUiKgfZ6fpTt6j5cdqSJ&#10;F3b2/CgBQT12/nTiDjj7x/vUsjEAHFEZCHOc0AKoUDcaSRkPSkmlCrz9MVBDNv8Am3igBZBls7jV&#10;edgittH4mp3dWX+tZmvaglpZs7tjFAHiv7UPilYNHkt/PxkH8eo4/E818X61fNeXLODj94xEi8kj&#10;kD6c9BXvn7VPjwNcXEMV1jbkduOMk+w5r5zmkjBaSUAtvYNvbgc8n+WPTr3oAa10THgz/LtO5fMw&#10;MYPOAOo9KPtCkfNH/tMuOMfiOaz2u9seMDpggKOCT659M1G0zGPPyhufvZ9Bn/CnoPQvJdKi+Vn0&#10;bbgDbye4Hf8ApThcbiEZmOAcBcHK+n0/XvWcbxmwI22cAg7hjP8AXv8A5FButqlUDthgM7cluO/5&#10;U1YaZfaQuSpVm+Rf3eM5Hrn8R9cU1pozuI3H5slduTz39v8A61UzciVthYbd2drFlXpgE4znJPHH&#10;T6UG6kkZpF3MvmbVwpxyP/10+ZD5i0037pWMY5yG3Sce/b9ABmlklEiq5H8XzDacfXHXr349j2qk&#10;bmZlXY+47jksvXp7Aex/DNNiuZGjDOcqp+bYpJHf3GPboccZqepPUvLOHO9CAOdyouccHHXoehpR&#10;KNqqoLZ6bu5xnH4/pVJrtiVPnr8rFWxyMZOMHr0GeenpTTOPmkRX3NhnbrnnHXpnntT5h8xeZ1aP&#10;ylb5Qg3R7vfnpng/n+dBuIy390MCVZu3976dvfmqC3uwfNIQvLHd37DpyRjGaWG5MLKqBPLUDdtX&#10;gsRjH6d6OYOYveasjl33f6zK7V6jjJx+Hrn8KHldBlnO7cOUUckiqImCtHncvzZZQnX605LlV/1W&#10;VyMJtU4AwOw+ho5g5i4DGD+7/ukK3kt0556/z9KC5kLfvPvMV2MTgc49M8Y7fL9aoi7dGWHO5i3G&#10;9hu+U/zwf0pzzSwttkdl29Ttx3GeCOR+ee1HmIufaEMolEZPzM21m6k++eAaQTIuUBGUwfkbGCDg&#10;Z/MVSEroGV9xB/hWNePQ5z0ND3T+YCzbWxnay9eOmfQc9OMijmHzGgspX5ElZl2+gGRgc5yCeePr&#10;R5rb/v8AzY3bTjGenb69c+vas+W9k3R/LhEwy7WGS3U/zX3yacL5zuKNu2rjLKSAcZJHr2/WjmQc&#10;xe84KrKsxXhT93nGeuc4z+FIZP4z8uw5IU8Bs+nfrVPz/m/ej+E8hvu8Dr74Yj8KeLlQVKy/Mqtt&#10;X17gHjPHb15o5kHMWt4BMe4FVXGVyQT1yfb6jmhZkjJVBhSAVYMcjPBxz1/KqZu5S6uw3FeNzepH&#10;44zjnPtxQLjbEzI/8JYtJ0P19e/NDlcHK5cSQs7QtDlRjd8wJGMdMD+v580plDERSO37yPa0m1mV&#10;sZ/Dgjg5HPaqhu1iG7eu1WxGFzn159wOO/UDnOKVZomdgoVtoJZk+7noD69/TPTntUklkXKBScr8&#10;xbjb0HBAIPueAeODx2pyOpj8yVGUjJxvOT93A5Az1YjgY9+BVVrkoP3jr685BH3fb/J61Iszqock&#10;KSEPc9lPPAGMep69qAJvPXkBM9dy7D8v93tzyeewx9aUOmDtlXaoIdtx4AA75PHb8etVt5KxsxXB&#10;4VsdQOOM5GexA6jOMHkt3JIsfmiNt2MKSuTkHockD1J7jgdhQBbD8YRfm24U9jwffn+XXAp8kwDy&#10;Oj/u+se7jcuQMnHvkd+DVdJZ2Imww3Nv3KrcZAPoc4PoeAw96i81NyvG7KNh2sCD2JHQk/dAHHGe&#10;fWgC620nErFlSQjCruXGenBB+vTBOPXDd5Z9pwvJb5n/AIuB+IHr6DHUgiu2Au08Dbj94h6Y9x1H&#10;5d8dqBcFojJsZgW2sd4weDx8ue249fU9OgBYinIl2NJvVTl1kf5jg/XH/wBcGmxSDKy7MHbvyNwB&#10;5HIxgknDc/7S55IzEZii+Z5pZsqdu088kgY74Pr780x/KMmXQMx4+Zu+BjnjIB5xyB0AHJoAn3xo&#10;FiBjBVQcbR83HJ75PTpnHXPBpd7+ZvZFZfLxGWwOx5B9gOueg7cZjkmmkQxmeRRwSGbIHpnK8dz0&#10;A+mcVE7GIedKwVf42kwR/hgE9xxxj1oAss6RrvG5m5+Vl688ZHXPcd8/gQM5l+QyZOBtHpyccc98&#10;f4HrVdpZGODhv3bhpJMttPLfjzk/X1xSOHkfZG3yyfKm0OBtweDgjj5h64I7ZoAsrM+/5OqsSCcq&#10;CNvI9s7scH9M0K6BgIx5m1sKOMdM4Of0wB27VX8/y1PlZJOAdv8AC2MjGTg+2eRj3NNu5hKsiGTc&#10;u2QfNlscHp36Hv0OfU0AXGaLZhpAVX7rSPzwoGePbnAz/WmBmAILZkhyDtPQhcE4BB+gxj68GoHu&#10;lZ5HQszHB+fb8wHvkdPQ9iPqQygoqFJJF24USDkKSOMn35wfXjrQBZL4Ekezb3bcPc5HqOh9+npS&#10;Fz5nyy/MyEt+7IyM4z+eB269O9QIw7tztG0r/dGcH0wQMg4HHXJpcEEwlVVeuGzz05I4GeOcr16G&#10;gCdJHVNjqvy/dRhtyR0XoNuB0GfWgTOm1Yy27P8AFGwPJJ5wOmWP/wBbGDWFx5a5+ULsy3qrDnp+&#10;nf0NSBmYr5MHmRjoF+bkHp6dc846cHBoAnS4FyY1Dg/vAPlJIXjnO7OeD3x65PIpYpJHHnLIu1vm&#10;/eEDn05GeuOccE8etV5ZI2/dy3O75Rt34I6nIxjB5yfY7R70b1KN5rK24t2JB55GSATx+n50AWlu&#10;o49qxM3y/KmCemc9fy6Z6kjODSGdmXypJl+baql5MYyoz9OncYPPrUDlSzLOy7V3BXbO0jHXnjqA&#10;Mjjp1pfN3OuGZlaPBYc5HfHtkk9CO/GeACxvUr5kW35VZlG3OeO3G4ZAHAGOAevNJmVIjGpLYDBc&#10;KM8A9uefQ556Z61XBJhOc9QFOASwwT0AGeAxz3wO3NOEoI2TOCseBJ8/QED1z3J57igCwJRvPlfe&#10;5+VcLnvjB5P16Anpxysk3lOfMjzsc8AFjx16k55/H16CqyyuEZc4GOW64YggqPxA/XripJDhGgcd&#10;XUbGbnbnkbdoBx69eD1oAmE8jNtYtuXH8Ofmznvg88L2PTpTWOE2Lj7oX7/Uj1yPlORjtkDoe8Mb&#10;o/zpIv3lDFG5AAGMbc8gkj+lN82M8sMbcD/gJC4wDkdMd8+3FAE0krSNhyi9gGznoeBnBIxjj8R3&#10;pyyIqNG3RVJ+YA47AnpnvnjHf6wwusbkB2O4/M0akb8MT6ZbOevpz34XhgyEqGUjc208EkjByB3I&#10;75oAnKyO8iSwsAcZXccsOhU8e5556HpxTQ+0IF2rIW+9lsZ9e/r34+X35jRmX+CKNzkruPLtkYHA&#10;7fTp+OW7ssyuijHJUqNwx+ZA/TjtQBJ54XayRMVXlUXcigBO2ASPTrgZpyzKefvc5X5tpxz6euMd&#10;wM8nPSP7QiHcXbduG5dysc4yewwwB6HOT+rkdtjTZVmj5+bueBgYXJPAHPQ5Oe9AEgkjjcMyiRlX&#10;73zfN3PscgY46DIFEm1dql424YMV7DHH3cjkY4OOneoQ0pDYKqu7DdeeML9Op+p9O8bssh8sMrR7&#10;jtbdlQ3II+8Dnpnp684xQBa8/b8oYq3yqw2YJOFx2OOvUjjce4wHM6SMyy/d3Z/j+nzAYxzk89T0&#10;quFlkbDDbu/vDfn36f075+kxWSWOOGNpGL8LGwPTA57joPrz04oAk3MWVvM+baGXd0TAJ7++B2Oe&#10;fTLRIThYivyrhV8w7RjqM46evfNMXg4j37mIB69yevHHHbGTjink+cJHjXLKx2R/Mdx4IAIyMYI6&#10;kcZPIxQA0Md+wuwVpcKVXLFc9MKOBxnqevXvUfmb1UkLuQYbYzZXGDkHPf6j6U6YBgxTbJuG75Y8&#10;hgfmGeMdO+c8Zppyj7DKjD7uGzwp7Hnuc/n7cADSrPI++RgSw+6pX73QNknPX8c/7NMLq6HcuF+X&#10;Z8pPdsdfU/qV9TSysekki/NysrRnngYPfjOOAOuc8c1H8mWAj5O7dGyhmHByCfTnOTyPqM0ADfO2&#10;8vtZW4ZV4ySvXoff+ozTGfa+YmaRsr8vlndHkdCACQM45IIzjmldmH3EG4RsoU5+brxwDgc4Pb6Z&#10;pBI8e0nhV4CFnGACM4weMDgEfjxkEAbmIIiAxqduFXb0OeOG9DjOcjJ79aiaRZGO2IklcMzrtJ5P&#10;HUZ5Ppkg81Iw8pGt2B27fLZlkfceAM8juO+QBxnrkwrKzIVVtiuw8xT6Ejrtzuzx0xx05oAJW3/u&#10;g3y/dX5VC7fmOPmAHIxxxzyM0wBcKzN94r8z5buPQjAIJPYZ9R0SZFD+UoVcZAUfMFAIxnueg6g5&#10;HpgZaAN+3YPm42qCdoyf++hjdyPTPegBryZ/eShmCsQzKGwvIwPu+o5GPTrnIIOI1iWRg3y75GPA&#10;+YDJzx/nvSyMVO9lYyNn+IluOg+YZIzgH0Hpmo3jhXbFIo77WbbhTyFPP+z3B6foAJMybm2qfugD&#10;5T2P1OMHHc9ATgVGB8uMlsADzGUc4z/Cf90enbPJwXTECTLr95VxtXBBxwOhyevXP3aZMXCFw3K7&#10;THhx8vzgBjwACCfbigBPMAYKJP3hZhu5XaD3OT1wCSe5qJkh6RzKnHyqWXaR7FT16ADp8xxSs2Sx&#10;ywWOPIjCbSEA4Ht357496JJZI42k+0NncNrqT908Z5weBjnIHIPPFAEa4IXaG3BeeNueCep4B5/I&#10;jPIpuxkUlHLA7N7cjb1+XGc9Oec456cZc8alCkafKvy7Vye4AAzg7sDOQajV23LIXb22rgbeAeMc&#10;Y4+XsSfXBAGP5ci7c7yq4VdoYHKg4HHqT6Zz0NRSlzJvEkh3cnduG05HY5J2jB9vwGHbmOV8r5Rz&#10;uZWbIA4HqQOcH68c1G2DGyRMzDHzR5POCOfX19f5ggCzSlolLjH5kn5i5GByeeT09jUSsjNvRuV7&#10;MnAbftx1PcHnGBx/eGHT7YmZfMVCRg7dw6cegJ4HU+1RvGZ5D+7ZsLz8udvr0ORycHA+vQGgCP7q&#10;eYwSP5WfcOvPU/eAII+XPXpgHmo5SQPlZPu7tuGG4kHBxxkAEcEnIyMZxTt42/bflj3YO7J2jPTn&#10;1z7jPoelNG6R2t03Mc4ZW5P5DPfAPA6fUUARO8YbJkKr0+vzdeeDzxz2wccYpJzMI2KSbW4CnI56&#10;nIPfBOc+w655m/fHlGm3suPlU5Gc5U/gFzzk4yM9oXkQRMuV2nH7xs8jOBzjgD35/MZAGBreKViG&#10;LblBO2QZ6nrjI/lx2FFNlM8QV4bhFZvv7pDz6c/KDjkYBOMdqKAPzIMc25sszSMwP+swpJHXLHHJ&#10;DDkjcADUy54iL7SrbQFYbRwQScHHPGCc4AIz1qsSHdn8tsq53Ksm4ovA5IGeOO554Papf3Yzut14&#10;Vt0aQtx1yOeM9Mk4B4wOOQCZ3Hlqkiqrq2GZpWVQcL9MDIbPIDc0qsrTeV5XYDnoAGzgkjcMDtnj&#10;txUSTQRfuwu0RllXyMjIyc4KkkfdOMDH86lib5gZNrRtnzOQwVsn+6DyRnH+7QBZUIC0uVOD8xJ3&#10;A8ceg7DjB9+ak3Oyqr267uDnrkdAQOoGFOABjkE4BqC3JSMIyEqsiDEIIK/MSoGem7HGQRuxyKW2&#10;Uy8FFfcfvMoJ3c9cDkbWGcYIJ9zQBajMilJQC+4ruVY+W5GMnJxz1HtnkZqSJVeTb9p+jtGyhRkd&#10;Ofl4yPTn8ahhPPmCJto5+bvwV5xjPoehwcds05ImB2GNi/ULIvzLwQRwvXtnJ6UAWluH8tZHKtjB&#10;Vi33VIOO3XBPXqe/erMbeaGkkQqGY4DSYDZAzjlcHqM89Cc4qtbyPsDIXjDM+P3nDHDdhyeT2HBP&#10;PerEA8qQnyW3bVVtqqpxz1PGOO2ec5GKAJ7Z2X/SFLbt3y7cjocD5ScD64wdvepo1ZFSOHJblYNz&#10;Da3Ax97Ix057/N1xUFs7O37vYsX32+YNkhW3Hk47Z29Rn8akj8yOURwCRtuM7kVfcDPXJHHsQfWg&#10;C5CBJ8wdfLbmNlbjgc47jHBHHO3jPa3HJIE3nB3HO1Qcj5s/eyfTHTknFUbeV43WdpdzKNq7mIYA&#10;DHXqAAfUZ5znmrAaK6XDwNKyrhWb5toOD93BwDgDIwOGODQBdglBjZlQx99rLtP06A464PcgfUWA&#10;QiD/AEmT5mC7ldmON3PX5uDgewNVbKSOOVJQVKqS26HqFwD/AA8/Lz1wMkHjjFi2OwRsPux/L3wr&#10;DOenrjp6AZ46gFossi/viu1c7mduoOe+MHrxz0J59bEZZo95O7crJuTO04HUhiOm0jceSeRjvXt1&#10;kEgGOhxtZd2cA5znt7859e1Sll2BJgFwgOVUbl3H5evI6ng5x9KALarKI97Dd83zKyj5s9tn8+Ce&#10;cCpFVCPNZXG5QdvzBjjryCOeT15OORzVZmaefc9s3zNt3Lglsk9Ofw646/Wp/OtzKs8gVt8hALMA&#10;CSOgBx0x2J47dMgFxTIGUEr8o2jD7RnBbr2xyMEDPHOQKchEhJ3rtH3l27MAHB9O/Xvt9BUETGKN&#10;VlgDZwVUw/ePG4HB6A55GMD6c2YZdz/Lcs2JPn28E+p4bp157YxzzQA6N/3bDeu7nb5nfd6A9+Rg&#10;84zmplKsdiSZ6kbeOxIxjpyenHU1XR9i7w6qobd/rOucJnaMEZ6njgkkEVMBNLKrHbu37sBupyfV&#10;TgZ46AY6kmgCYSscSFGZdzf6w8qR97r90A8c5B75qSGWUATRfxR4XOD8wHYkEdjwey4zxUMCqGX9&#10;8d20nzF25wVxkDjGenUdMHkGnQsxBllnk+bkiSNVbj1A+h75O4jjsAWFJnZrZtrDBCssYA3cjOWH&#10;9xwOuO2BTpZFLtNIEDswYqyrgdOevy8kjsOuelQiaWPch/dhSR95gR85+bg+2eOmfoamEm6RFR/L&#10;ZmCRloxtJJx0zubA7AdfegC6jOXFo4XkbGHmDGC205wRwcEk59weaI5I3DFoVWTdv3/d9s4I4Ge/&#10;UDPWq4lZky0bvuXDKrk8g9ixAYjOBkKBySDniaK9e3O0yyFVPmMzMyYYjbu5xnBPJ/DsSQC2shaU&#10;/uhIf4shsbs8HG3kYLjjjGDmliMYQN52xWkLFY2O3H0ztB98Z49wahXyekTLGuVbb3RTzkkemOME&#10;4GDUi3MzRMBPIu9gdyzMcgfwk9MjHbJ9T2oAmgYKVVJfusQu9g3yjjOA4Yd+QcfXNWSQ4dZZF8tQ&#10;rDa5w3QYOOvbqTkZ64qoJZmbnZFuGf3mdu48BevIBPsRk9RkmeObyi0LRs0e7LbeCc8sVz6EemcO&#10;c9TgAmYKqF03MYwQJMsWGTwwzjPfAA6EYzmpFU/d8qNsrlSZFIJ2epHfPPquemKryTR7ftEzqS2W&#10;2YCl29fmIOTnAwSBkVI8izTSSKd56BueOSPvDnG047/gKALStlsSpuYMG+UkEgnGeQc4LA9e4OTj&#10;FEZhH7qLMa/KGYsGCHAxg8cYwM9Tt9mNQiQxoGcqq/Md7N0O4cZyO2OOePzqVZZFXfsSNVUfM2Mf&#10;XpwSD05HUHpQA5XDwSCLlc52x/eP97OTzjkE4/Qrhx3A+W7vwQpVcqM8cnkfU54xnqAab5oAkDRj&#10;5VJbaxAOB0PXn8Mdx1pwmiP7xrlmj2fx4bIxkE846HvnkeuaAFMzQwMoDZ8tlCozHeevJXOM4/PH&#10;enM6vI0btJIN3zOFKhgG6DA4yAO/GSe9Ngm8gRxsNpk+QbcqD0+QYOM/QEkc9xQrOSrjcfuoF+Vl&#10;Ge4PupOMZJ2nPpQBYiVysYcSYMm5dyYUZLADHXHU84+97YAnA3zzL8sJL7gPr1Df7uOvUnnoK9uY&#10;5FaaFVDeXhTsUnAB7hsj+LgnA7heMzBpPNZIz90/LCM7dvJHH8OQckZ68dqAHohj+XGAHBOFwzKB&#10;g8nOeM8kZw2OhApUZ40VZGI2qSV2kls/KwHOT7c8YPTgCBJI2VlSYMcZAVQNy56cDkccA+mD/CKe&#10;4WRmMeZD5bFcFiD83BUkcjr6cnpjoAOUnD28jDaDtWPY3OEX14yG6dOowR2k2zHLXKbmOCrJLzHw&#10;QCSo4OGxwQScdxUbXKxkjeI/MXO7O3jdjnHXqODnOKCI2CyrJ90/uygUgLn6deeo/i680ATBT5Kx&#10;fdXcf9WduTnd/MYIPUHHc5bGRhXX5WUKFWbccY4HXttxnjBJP4RrFbnG9l24WNYyvAGcjBzxggHj&#10;rwcc8ODbnYmORtyr5ixklsY7rg8DJx64PNAEskkW7Drled3y5Y4AAJ68cfX8Rmk3keZuXCjncsZ4&#10;XaceuW746nPsTTUAIXllbbjcxbhiMEgkZxkHj37jgsZjMQxKL1YKuGLdh0Bx1+8PY0ATq26No2GE&#10;bdx97bx82TkgZ4PpnOKczyKW8w7VVcndkgMSWzn7pOW9vTNRl1Z9qyrzJ83zj5hzj8M+3Y9ScUKN&#10;sg3fekwSWY7mznnnH07cdqAHqB8wyv3vkbbgYyDnJPA2kdCQSeM80rBJTgiRAflXcvCn0IPGRux2&#10;PBORzVdxDJEBKu0MuC5GMNg7lw3fbuz39utPEjOykOwLSKWO47eSMdz0w3uxycHPABK08Uw80KoV&#10;9zEDK7c+5Hy46g+3vQD5ZUmHymQH/PPA6jpnr+AjjkBTziV3SYfbHwFY5A+nTbjI574pEOJCnm7t&#10;7F2bds2FhnlSoPOeCCSSBnHFAEvnLHLsLMpbj5lwFOD1HGeOMdCfbq5XAcAmRWX5gyryOPYDI9hk&#10;D2qONzlJfJ8va5baMjnJOOM4HJ6c5HpQqKygKNpZt3mMu0NnIDZ79j1z75PIBIMMm8D/AFa4WNVJ&#10;w2B0HOTgDrk8kDPNObeo2Kjcsscf8QIGecnOPTnPfJwahimD7fKuSvePbMAOe2OhblehA56U5/JR&#10;iqxR/vFLbcAIFbqPmHIGTkc9QO+KAHl8fIC24LlAFXlsYwcH1J68e+BxL5jxuyiLChsIvAIXBx8u&#10;B1JOMgEAZ7Cq4CptRnCgsp5YbpMZwfmA7HHUD7w680SCE2+ye3jCBP3i4XaOVxgYwR2PPp0NAFje&#10;oYK3935QWGf4csfXt6EYyMdaVJi42vH5gLL8rDkcL+I5PuOOcdaYrl5hE6sct7nJwRk/UD72OQOM&#10;dKHlkVV3Er95o1Zz1GeTk9uc556detAEgdFy0kbKuCzMq+w57ehIAz9OOHLNLCQ67lkwGY7RuOF5&#10;x7c4OfXPrVdGVwrEhvMIKkyDnoeMjkHIyfp0xyqyoE8xRheGYcbVxjgHkcDsQDz9aAJgMv5CBmdS&#10;o4k+baDhcFe+O2ffnFICBC0jctj5mVQzHJ46+v04OeuDTOXckFWDFhIDJynqMj6gjJGfbjCkZ48/&#10;/VkJ+8hC5OMD5c8EdMjAIfGOmABxZgszJKrEcur8nntwTyT3Hv0xSncy8LnaNoVck43Yycfh+Xpx&#10;TMmRsl28tiDnPTJzk8EcgHnj7n1oKRyLgqZFYsfLAIHUD5iQTgjHOcEn0OQASO5lYKp+YKRuP3Tg&#10;9T90nqAMjufQ0glR1YfLtbaM4OQpwdx57hc9TyQOM8sDfLsMvmEfMh3bynOSfTI57dvyGUsNjs/y&#10;qRyCzDOARkjjBx0OT9KAJmn2BlZ5OIzllkO4N83Gckk8jt+NG5Nnmlfl3Y289NvbnGODkYPXOemY&#10;C3mlZZRuLDd0B+YdCNwPdsdcY4wOBT4maU+ax83zNgaTa2CzYGSQepGc4PA7Y4oAIwvkmaPMny7f&#10;mj4PPTI4POfQg9DThIvIdkZlZR5jKR1GeMnkevJPr0OYt3mDzRIRnOyVlXCnOOwxkkYHXr0z1A8Y&#10;TdFFt8vadkkZYjIJAHbkdTgDI/IAmJdNqiQ7vvsQuOwI4Geccc8j8BS+ZK8bDPmIwBby8seRxnnl&#10;ipfp2IHFV1bhV2p8xyNzBsn7vccngnnuecZ4kV2FuRuDYxu24xnPp09uOueKAH+cUU5VflVSrcjI&#10;XOBnuec49+2KkUhSxUrhWLf6vjKkcfL2J4z0PXIxUK+ah2k5XcvzfLtGdxznBycAf0xk0+WTo+5g&#10;wVi6hc43HjPfP3Rnjt24oAsRRRkLbvOu1X2+ZuAIAAGfpgH2x15p8PD4dHB+bcrZ+fgsBgHnPTBz&#10;jP4VAJkDGMsvzNhPmOW6Hj1/Ue9OneDy84jVUULu3YAX5SQODzxj25x0oAsDcw3wsxk8s7Wbk4z2&#10;5B/un8ScgGpIZYomjLxMy5JG63xhSOpOMDpjn3GOmasaRSRswTzNq4G0ZUde+Dn7q9P1qUA+YRja&#10;SwP+rGc4weQM446k8FT1ySQDofDVyIIltWk+UKDJGfmUvgYK579TwcAg9zivQtBEdzIrTRRtjapR&#10;ccDccrj05fsMjrivM9DuLi1uFRPM+UfM7ZUnq2RgD/a65+6emTXfeEtQnnjWJo5CqDJH2jco4GCe&#10;nsO2O3uAegaaLhdqvO+7cfm2ryT8uRyDggkc898GrGoStjcrbSeNpYqG6nOT1HTjr9OCcbTNUZ54&#10;3LttYnaUGFYhtoHU7h16Z+ma2QxWHyXnkVHXa275QRjkccfxZ74wORQBq6fIJrdY3dcLj5/u43fT&#10;jqO+OO4q7YF0iNuDgfdVY/ujGRjOc9QfqPXNY+l3Ei/u2+9tJaNJd2FzxgAdcnFXrZooFFsqJtU4&#10;3BioAGOf6cgDHqTQB1fhi/FsedyhuQ6/MB9fTr7DqK6rSLw3dytrLKFyW+Xd/Fye+Bjt0+npXC6f&#10;ciO6jQlWbLAbWOQScjgnjoPp07V1GlXNrI7TG5BcndIrMOeuM55J4yPTjmgDqY4B5S3LZaOPldkZ&#10;BHOc8Hn6Y+nSiWS6XW4Nq7U+Zm3YG0YHBI6de57ZrPfULu1WMLJI8e75gvfjgDnnP1zjoe1amgag&#10;1xGt1c4H3lLN8pOPx6Z7UAdVL5ENg03mjd5Yzt5X8D9fQ9qdanyguSrMck/N0Xrg59cenbt3p2ix&#10;XFk1vE8jKUJfC8D3/IdO3WrmmxpC0cMkindGRsXJI4OGP5nNAFrS4La3vZJokRSwYsdoHzcfhjuP&#10;84tHUJtSX7NPt8yOTGeM5z06e3X27jNM+xvFPvjPHBXgfN14I6f/AF6ne1hsnilK/eXJZVPzE9x0&#10;5OT+fagC5NYx3mnSWLlo1ypVsE4YdPT+dWfJSSxaFmUhoWX5PvE+mBz3/wDr8VAcWtvHNduqq7bQ&#10;zNgMwz9e/wDL8am/tWOF5IiG74aTOPp78D8fzoAh0SeeTTVS+g23St5aqrH59vufp9O9aulWTeYz&#10;3Tb2mXPzjGCD2GTgfhVayW0z9pjXay5dVXGWyOvQdM+n8quWNu1tqjytuKzMHVPw6Y+gP50AN0Nz&#10;beai2zbEm/cuzfeUn09Ov6dKb4mYS2dxFtUAQjYV7cZHPHORxVy7aITAI+5N+WXaeh/l9PTioZYo&#10;5bd5NvDYVuenbH1P5UAZ/gqf7do8MxLCa3YwyZbOfr7enFWNWsdQFvFfh0jV3+bcMYyTx+BHbvUW&#10;mwRaPO7aeixx3M3zxqxwp4wOPXB/Pitaaf7bJ/Zkk/yzKzLLjI45I79yfzoAi8NyXsqTfaV2yecQ&#10;qsGO3PHGe3H6+ldFpl1BHL9nKbfusjMfXt/n1rn9l3Z2s93HM0jxRll75ZR2x6gfmBVzTL5buzW5&#10;dSsT/OFk4ZGPY/Q0AbivDcyKxg2lseW/piplnuZ41a2kjzuZJizEkc8H8D/OstLqa58yC2k2rknd&#10;xyfX6etXre6iis3nWYR7eHwAPr+uaANa1uX8sxOSG+8QO9WIpQu92ZRuB27VP5Vk2V5N5QYvuP8A&#10;DIqn5h1yOfpVq3kE91+5l+aFgJlOeQehoAv2zyOvnk5EmMbuxqNb23adlVyJEw+1h05I/wAaeyzt&#10;5kbFR8v7s45H+f8AOaZFGWTZOi+cp2SMq4J46/jigCyPIa1xAPlZMx7VxjqapQgX9vHcyody7gVY&#10;kcE9P8/SrHnvbIoaJtqyKBgcJn/69Qahcw2gd3f5Vx5n4n3oAo3Bhc/Zjs86E5MfTKk/h1FY91Zx&#10;yK10skbhfl+8dzjnp/LHete90uGWdpbTbuVAFk9hyFP+e9ZTvvjGbWQfvMuFbGCP8+3XNAGWbe1V&#10;sJMY1b/VruGFHcDHoOf/ANVZMGgXWsaTYrr9vHDeW8iTzfZVG3zghXOT/Dg/h17VsT6asU21ZXVp&#10;P3gyo+Vs+uM84/z1rK13XtStNX0uOx01rqGa9Md4+eLeHynbeR/F8+1Pbd7cgFieKN7rZFf/ACbd&#10;rKo/i59hnv8AjVURW+l25ErhlVd0i5wSM9Rnkgnj65rceK1kRXvI1Xp8zL97nG047/lzWJN4T0a6&#10;16TxE0DNdR2YteZGCmItvK4PAOeT7AUAU4Uurq6vILxt0LXKiBVB+VQoBzyMglWP5etN8RzeKrE2&#10;+qeGp47q3jU/arJowrMAc5SU8xlc52sGU9MA80p1m0/4Sz/hEI7n/TI7Bbtgy/LJC0jpx6ncv5EG&#10;tuFLacsoz95Uk3YKl+v50AQaYb66sVuH2yNIu75Y+q+hxxn6enap7LypQs6PIq+YRHgjP046jv8A&#10;jUnmRRsxgcqN2PlUk5Gew9efwzVXUo7+60e8sdLv/LupYZF09t3+rm2Ha2D1A4/AUASX2mWU1x9o&#10;kX542XD8hkOfUdPftUk9uLoyJMW3BsMrDDA8/rnse4x3p1rp91Z2EMFzNJdS7FVrhdu9wOrHsT3p&#10;kUWqxSvNd+TNE7fJsj8ttv4HHHuB2oAzdZsRbOswPnHySJFUFdw7ggfiQR0IFYF8sbs11KokaNQP&#10;tEkfymPd8pPGB269COeCK6vUvOuJFZ49ykHa20Kyr2PuflB/TPNUr+1Cx+UttDII2ymYgqYPBHHU&#10;cjP1PHGaAPKb3wDai5eaJ5B/rNjNlTtPBVh1C5JPAypGRxxXO+J9MggsLS2tVaTUF8z7ZJM2wrI5&#10;wpGSBtwhb/ZOMdRXrmv6NHdp5AZo/LRSnlrhoTyA4OMbSMAMMjOQRXG+PPC66XpuFi+WGPflYSST&#10;kbioO7gDax67SPQ0Aef6Boeg6VrTabp2nytb3VvFJCJseZL8rl8ls7XDInGRuBz3FaHxB8DeH7sJ&#10;c2mr2cNisLNZ3jWvkNMwzhGQDk54YkkjB7Vcu9Afw3dWdxYxSyXfnHy7ljlJgVJUcjsu38DnPSs2&#10;dLzUvEn9j+ItXaW3WNpLXewP2tSm3ByBuZSEyMgkBcZ6EA8i1P4Z+HNSkmuhavJJJh7e4iUwiJ2C&#10;qoCHac/KeOCSSepBMug618TtB1ZJdN1GTULG1mVn07XIWeLAJO0NgFFyB0Jxtx259mu/DNnqfi1b&#10;ISRpN5amS6EJhXywu3zUY5CkN82OuR6EirGk/DmHV9UWSe5ksN+ob7iRpFMTbVA2jplipbOeAxJG&#10;BwADxr9oHWPHPxl8BzaZF4Dht763uG2NbzfutuG+XewBU5JxkkbT6V5d+yv8J/EPw6huE8UWC295&#10;cao87v8AaF2/dA2huQzEt0zkjk9K+p9L8NiyVIb/AEv7QcyC1ka6AVG4CERqu132hupIyvGKi8Ua&#10;BYyW3kv4cgk8qMK8ksSxhpJGA8xS4yTuJyew4GKAPSPgHoUUl9pyvFuiWNiGUYXIUnB7A5Bx7Ae1&#10;elWV/Fa66zKF8tZGQHJ6buPy/wA54r5w8MaLH4cmg1fw3q+oaRdbwkbw3H2cFSuAvbsehJzx0Fdd&#10;4M8c/Gm5mW8ttYtNagEO9oNStgpAJH8aHtgc8/Q9aAPW/Gj3dhY3F1b7pG8vd9z5eevIwTgZ4weg&#10;rx3xZcxWPj7TfD9lpd08d/pNxdWuoHiMvHIgkjBwcvtYH0AU4zXY6p8VtXu1EWt+B7hdi+TM2n3g&#10;ZQSo/hcLnr2Yn8xXL+JPFGiahqGntDpV1Gln/rJdShKyW+RgqpGVAJOT0J75FAHqfw1v91lbXKN/&#10;yxA+YenBA9ee3tn1r0K0msbmNSIyrdRtPyn8O1eR+AdXsFfyrfWLWUbvm8qZDjPqM/zx7Zr0TRb9&#10;rmBZbY7h/Ds+bP5UAdFJsMHnlzu4DA9qozyo8IgaI+bNJiNjn7ox2+v8qgm1WO3tmSeNk+XkHp+B&#10;pmjSo1s100yq9uSm1uPmJ6j2oAwfGM+oDxvY3enzRfZ42nN3DtPmSL8vzAd8Fl5PpxXTaZMVu1BH&#10;tubn8K4nxDHd3mp7xfQyQ5Y28kcf+sBxwCT145X29hWz4S103Vg0Vw+64tZWikz7dD+IoA9Dtyro&#10;uD0qaIrvAJ71iaPq4lGM/Ntwc/8A161450PLH+L+91oAs6nKzAhR/FmvOviJYfb9D1O2WWNfOQfN&#10;N9we7e3/AOrHSu4v73bCzM/8J5rzP4tXKX/he50wSfLfRmNnHzfL/F056DH4/WgBnhZHt7drK8Tb&#10;JbyIGDLkgZHIP0x9ea9J0wFo1I556c8df8a8Q+EP9p2U83hfWp2miBV7OZJD80XYjPPykEnOSeea&#10;9j8PXpa0QA8hQN2fagDoLbhtpHB54ouSq/dFQxzlhlfzqO5ukVGJ/hoA87+Pc7N4cms4rWSZp9sS&#10;xqhbO5gOg54zn14qj4RZze5H7sFMNEy8rgcD19ateO7ufUrndEgkWG5AZGT5jxgEHr1b9Kgiiaxu&#10;bW6QsI5FC7pG3H5eCDnv2/OgD0HRJwNP8g9eRknnrWg+pEW/lEcn7zevNc3pd4pTYhPP15/yavPc&#10;kL8p992cCgB2rXkxQs277uW9a8c+IPiC0tPEvkahGs0LzKrQ887QfmGOc5GR05r0jXdas7S3aRr2&#10;NWUfxSDIr568fzeOdX8b2s+irBJZxozXG2c+ZJnGRjlT0449uOCAD2Pwx440O8tDcy6mE25+VwNw&#10;A+mc9P1rR1bxnpUlksdnIZH3bg2Nu33z7f1rw/TofF1grPbWSYbHytIzAMefXP4Ek+npTtX8OeO/&#10;EaRLPctHbrJ81pHIVVuejfMOpI+90PYUAXvij8TPCQW5Rtb+2XIA4sVaTAz3fhfxBJBr5V+Jv7H+&#10;jftG+MrTxh4i0CO5jsWxBZ3F7sQk8negO1xzjDAgnIPFfVOi/DXTb8sl9pwWRf8Alj5YOecHgdRn&#10;8K6Pw74Rsry4+xQWkMbZLPMqBQ4BySQMZPPfJ4oA8V+Gn7LXgjwfappun6AsarHugihjCqijHQ8Z&#10;69vQV6dYeE4RIsVnayLCUYbvL3jdjPH93t1/WuoPhsw3Pl2qvIse0rMuAuc5xjPTJGcnt0roND0u&#10;3nhl+0RC3mhdftES8ADgFuR8ucHHUHNAHL6P4bulaJGRZDG/71lYcjp17YHr6nnitG18JXF9qWxU&#10;jkiVvLj2rhZMBjliTyPc9a6W40250lW1GxVtqxlW3KBu6847EZx0p0+m2kHhiz020YqqRhpJFJ2k&#10;HOefUjNAHI63osNxZtrMUarJG2d0kYXK8L0wM/TpWrNp0OpG10jUYdvkxmSTzEzuUcAhv6Z5q3cQ&#10;75YbR2j2sVeX5wvlxjsc9Sam1CESw71G2SRtsjY4Eajd0PTgfrQBhrYztot1DFG6LczYhk3ZbrgY&#10;Htyea6Hwp4YjtUW4jdvmOIWGcELin6focmoR275aLykJVCcAs3RvyrpLS3TT1WGJMKvEe7t6mgCa&#10;wgZImdYvlZcsqr0PHWrdnA7wCSSMbug6U+KFR92MfMKkaIqmI5tv93bjrQAySIlfLSFmZuu1cfrV&#10;eaCK0VTASMn7rNnFWbeSZEKTld3XctVdQ8z5omf5W6dDj8aAElKS226VV3Mc520tpbR7Qytt+bt3&#10;qGFHACyhmH97gZq5bqQ+M/d9v8aALCqgGQeKrzCIKxJxnipkUq27nb0pk21gxMfHrQByd94asb7U&#10;pL5N0c20oXVyuat2GlpZ2K2f2jeqrjLnccelR+Ib26tYHawdVZVzuddwH4VX07VG1nRo7y1vY2bo&#10;0iptGQeeO1AGxaR/N5PlbVVasW0XlGSYv9OOlQ2zGWJGb5W7+9WII5GmDA7l6be1AE1vuMrSPJw3&#10;3RVqVxGF2io0jIGEC/LUyRv5YyPm70AELBwNx5/lUkj4+THvUca4fcDj2pxX95nbQAkz7Rkg8j8q&#10;igbKY7D1qaYB12f7NVxG8CZ9etAEhUfwk0RqXffvHJ5FOC7hwKdGrLwenfigBSMmmTMqpvHWpP4G&#10;Y9qhI88Z/hoAZJcusWVb5mHaltGkdDuGc80PGiJj8veiBsLwe9AEk67kyGO6qcqSRAsuMn9KtyzI&#10;icn6e9VWut6EE55oAhWWZB1rlPiZrUen6RLLJIyhYznaOnHU11NxOiRY2/Vq8Q/aQ8cLpumSQeZz&#10;tIbk9MH/APV7UAfKfx38UT6j4gaNJchZD93jJ6jt054rz17hMqcsRy+w9FUj8ice3pV/xnrI1XWZ&#10;pJQWXdu9VbvnnII7fhWFJLHvVN3yrgyYGdw7Y7HqM0ABm2oUZUB28lmHoMjpmkmkzKxd/mMjfKeM&#10;5J68Ed+PeokfO1FnP3vuhcBmPXGOvOf5VD9oklMconZeQV3Y+XJyO3r/AE9KALDzZ3KqN8wz+7UY&#10;x9ce3f8ASlWaOXdiVRu3E71x+efQfnnPWqgm80qFVflDH7xYEjj88Zzn2o81Wby9+Ruxuf8Au9en&#10;p0/woAteaxGMt833dqj5evPT0/IU0sSfnkRdvyyNDHuYnP4H2NU4WWKIDChS+3aFC47DGQPrz1p3&#10;2hzJjCsyllbcC3y4xkgfzOKALIlVfm2MQv3QFPPt0GB37Y70LL8imPay7Nqu4LDB4xg4IPpnvzVK&#10;ORZG2ecvzfwsysD1OOpI/Ee/JpyTuwWXzPMXadm1u/1HT/PTigC4Jdx3hWbapGW+Zl56Zx0/lR5s&#10;Yl3qwf5cD5s9844ODzjFVDNGJ1lQqfLbhmJ+7nrg9+n1pjSTSICG+6NoZv4s8EDHTGCM0bhuXPPK&#10;3G3I/wBYNysvC9+/HT3pI5i6YLbVPzsJFyQeByfxP+RVZH3N80YCtuO3/ZA4z78/5602SRTGcFWY&#10;Nj5un1I/oTyBQBe875HWJs+X8uN454zwPxFRmZU/5actlY93GeSemc9e/SqhuI2fenVnDLtXovPr&#10;+Y4pCyOjRiTarbTiOMFhx0yR1/WgDQSd2/eMd27cCMYGfTBz2PTHNLGAjbHVUjY42+WPTnHJxz2O&#10;RWcWhD+cNpO0BiOflIH68cdOtO8540YRncq87Yl5+nGcHp09KNQLizxlF3MvCqX4HJ/Ef078daeJ&#10;ZAmRuYjJ2Bfut16duPzyKoPMA2Izux0yRx+AOe39KUzbD5ceA27cNuTnI4BHH09aAL6vJ5u7avIw&#10;MqOepx29R07U0Pldw+ZduV+c8/jjjt+FUvtERDOW+bg58skq3bv9BmnuSzfKx2s+d2Dz7dOeAaAL&#10;PmOHIY4AUFvl+bJyO3oAPzpRIqHbubc2diuxBP489TmqLSuVHz5bbkqGOW+XI/3uMfXFNacKfKLr&#10;9FB5OenToDg+vJ+lAF37aoKyO+5txb5SeW64wen+fWlSdm+aIbTt+Xa27p1+nrzVNn5xtZQuDuc+&#10;gwOx4/GmmcSyBkI2sC3Eh2jjjsO/v+dAGms0plV5JJFBOCT/ABD168r3/nTVmJy74/djc3y4IwOW&#10;+mc9BjJ7cVnq5eJuGXtiRhjPYEAEEk579qVJCWKsiKyr83mAcdVHYHHGPx70AX/NbezYVTGu7y3U&#10;8HAB257Yz7HAJ7UCVcf68fxEHcVz3znP1wcce+KqC5eBcq7BWVWZAuB6dMdMEk8ZGakjvC5W4Vvu&#10;vuZ85AzjnrjjdyQc+uehALCyEqQV2/d3fP8ANuBXnkY4x0weB2zThfCTaZAzRvHkw7T908EcKAM+&#10;vbn14oRXPkNnytpXGPlXevB7ADHHv6dukqlCTaScyMxUjgMeTkY4xkdwD0HBoAtG4LHcZD1Y/L/H&#10;zzn1GSc9cAjsKmlvWDM+5sruG7aQwOfu54H8XXIBwOuOM4PGEaTEbBtz/KByMK3pnHPcDFAMQP3V&#10;K7sbto2g479xnkD8aANH7VuKoT8qsOrZHbrgcjHf9fUM4Yo77/mb5VkYhuTgAemOg9s+9UPMkfbG&#10;yuy5GWkYHBPJ3ZIAxx0wBnsRQs2Yv9ZJt6leOehz6c7hk9+OpoAuTXzwjP2n5mG7duyM/eweDzkk&#10;kHb2pUmMn7pC23zdvyliGHJOcjsfcjnHSqe+RAyhvMDKVkO4cYweAB6gd8jNK0jF/Ndt2xSBuP3e&#10;efmAzjOPpjrzwAW3uQo8xWEm1iSzpkFicjJPTrxxjPbkYVbqMy+YZi8jMqs8mFOQAckAZHptznGM&#10;YxzSSaKXdKGCqvO3a2AM4GT/AMCPJIHX3NEtxMp3NLsZTkq3O3gdyc8nnju3pQBakvWZBMH3SMpX&#10;aucOCRkbfYY9cD0LNR5zybkkZpPm2N5hXDc7uRkD0Gccc5qrLIqN5bOFVix8ssMHr69Tg5+U4we+&#10;RTYj83mKoJPEi+WGHAIAzx+OSMj6YABeF1LIzqPulSfLwc7snnkjvnjjg0faGkKv5TrhdxLKTgHu&#10;CR83ftjPXkGqiyhULmRW2tj93lhu2kgDr3A9Oufehyke6IKoOWLnGCGAHIABBYD5+R1oAn+0EMuJ&#10;iUHC5B4VvzzyTyOSRjtw4TSoWkYN5mMgnCqXzznA9uhBwQB0qus2cr57blVzggjcNoyPYcHnjHpn&#10;BowqxbF3N5iKo+6M9Oc5A7HHOOntgAs/aXZvkIwGP3m++B2y3r6+w9jT2uNyqGwNznDYK4Ocnjnn&#10;5sEds4HFU2USFt48zI3Sbeuw+uP4cZ9MHvTlLeYZJCzbsjb/AHyMZPr94cdDzzQBa85HRX2MN2d2&#10;Mndyegz+OcZ5HtUguJHGxmVuMtG0nv8Ad6c8du/PXNUBPGVz5HK7T8v/AAHoeDnHOc/xd8Cn7maN&#10;QyE7M7VdeQQuCBhiBgbfQghfbABb+2SFVRpl+786xqQv8XPOMd8njnr6h6S/IY/NO7bhV3n5m5Az&#10;txk5OOR0POcVSW4mjufkZtwTK7flZZN3zHpgEkEcnB46DJDVdIgwhwu3j720gkY578BgM4744oAv&#10;yzRMfN3Fh52MnIBwMg56HkLkYPTtzTt/DSq+7+Jt2edoyQACcE7vfsPQCql6FlMhctubG5nP3c4z&#10;wR25yT68ZojucqdqRqw+VVZzgk9jxjjOcA9/TAoAtI8Su0ZTnd+8zHt6DIB+XpyO35GpDJ8udrFe&#10;isvIBI993ZcZyPT0FVUlBARi2NrBTuySQMgZwOo3H889M05j5ySA52+Wx3q3KZ9vpz/Q4oAmLhFZ&#10;1jbBXO1e5A4PA6dcZA4NOSdl/dyfIy7WkPlmPceCemCOnqfQYxmq5kYLveTB8z7oXLBQTwQR6YGB&#10;/jSJKUdYFK7uNq5w30A4yOc9+px0IABZDqVjk6Lu67c9icYye3r/ACpFldZFYZ3cuSGJx83XIHOc&#10;AnBAqAzKZVPmFsj5VSbJxnPJ7AA4AHFOaRlOX2q33g20nHQ7uc8j2GOO5zQBY3SAeW6/KzbRsTLA&#10;4X6diRjGOMnnIAZnYEsqgDKsQQFUZz14z14wRnHUZGKsrSS221dzJ0UhvlyODxzzyo45APbBy5i4&#10;IlUSK25hnaABwOORwSOMA9+vFAFjfKhHm7R8zfLg4XgDqw9M9M47DvSF0XMckLKdrNg/3e4x68AD&#10;8xjvGojaVS9uPvHd5jbWZM85I7YOcDGc9aSGRSG8tcbSzMyqSrY78D2C84x68cgFoCW3d/OlbKSE&#10;ySswYbgOp5ORwPY4GDmhA0YCJI27LAbsflnGO+OO/rzUCBxtQr0kK5jbouCMjnsQSM+vcU6MHGWR&#10;gG5ZljGDx0P049M7uuegBKspjkzk9QOo3FcdSO/ofUjmmhlQxjGFJxt24PTkYyeeeoHJ56VHCUuJ&#10;Bvt22tgkySDcF4zn6fzHanRzyGX7SdzDzMMiqcBuG285zxt78D1oAfhQ2519G+T+JhgBc55556Y9&#10;j1pRcxqFDlnVju2YPzBck8Y44/P0NQQvCsXlqWK4X73XaDnGR/EcD3+h5qVZv36eduO5gGO/rjBz&#10;yOe/tQBIJnHyZU7dqsrYPTgMcDrjA9hkd6kecyEO5wwBKru24JP3R/j0HtzVSKaQov775l+ZdrDh&#10;vmORxxjA596WLy0jQhxtXG35SoAGSfQ456dz6c4ALErnHyHzDGCrEL8vA6hQflBxwR/PNJgAhWk3&#10;FcEKuMdeQPyPOerY9BUQ4OQVZvMLZ+XBJ5785AP1znFLLN5ilXRVG3lZIywVj0yT0Iz0x6fSgAdx&#10;FO33hubMm2Qe+R09j35x9KY22JVEh+6BuOPlK46+3X0Oc4OTwWhlJVvsy9RtYqBnAPLdMfe5GDyx&#10;4HcQg5jVm+XacK2SvHQqMjjrkjvQAiyxLICQG3SZBV+P7pzjgDj6Hr1qIfdIUDaI8M3A+UjjkHoR&#10;z6cfXBG0QCsJd8a4+fHyr1BII7dumefTIMcnzp5sr4bgN5kfcnIye/focHjjvQAPIWfz2j+Y8sq4&#10;yc4y3BHPr2z6c01y6gBAmVHC43BgcnjAGF4+hA7dKJrgFWdWLbvusrA5z0IGep4PGcgD1zTHkMqA&#10;Mm75sb2kGD2Dc9+uf8mgB0jYO9FbbuwcqWx1I49cduMEDpmoiwCkLtjbsGYDPJ7+mcnpnFIz+Ztk&#10;jH+yo75Kkgg/h7Z6d6hLkGLG5snczhgrbBn26ZwOwxyTQApICqyw7cJldy+4JG3HJ4Jz3wMcHNJ5&#10;otUaKSJTtDIx27tzYOeq5yOmc469+aTbIq4AKqrAMVjJzj7w+UHbnJXGMemM0ycIIpIpWkCurJ0G&#10;7aQPXOGIHf8AiPfpQAu5wDkYbbjy2UscknnGO5wSehHfpTTLgbow6hj8hXlh0x054A6D69KbPvMr&#10;CVvmVixVcfLnnGD0HBGAeNvvTW3MWKt83VmXDbedvTPXBxg9Qe/QgDiiyfKV/wBliqcjp0bB9z14&#10;P4VHvlyvmn7zE7lJbacDnpx06cjHXGKjlbzP3hiYJtyvmKFCrj3GR9wDPAPtjlt0Ad2FBVTyduMN&#10;8uMngep70AOljERZ1hZtpxukkJ2gHB68dvrzx0pshWPcz/P821lba2cZzn04HQYwc8gimzFbbdKy&#10;7NrdGJGD29846c/jTS5DExgbGUfNwuM8jjceCNwwe+M84NACPnaVZ2c/NukUNg9T1B45+p5A56lH&#10;cySF2cbs4IkPy7ScevTr3xxxnpTZpUnkaJn/ANY/zSH5mO5id3PGe/IPI6U1mRjl4VJZsMpRskZz&#10;13YIyMhccZzzg0ANMm9VzubdypbjK5+XIPGT09u/3jUbxAqI5RllZj8ylhkg4ycnJ689sD05Hdki&#10;VWCu3UqkjBQcdBkcjHtwOfamSIYoCybsuPmGR8oyOOwJI4xyB+lACuRI+UX+LJaPORnd1OfTbkcD&#10;HpUMzOkm0s2cfMvlg5OG7HsTzjOBj2ofbJtKqrPwrbgThMjI4BwPwPfrwKbIzFlRyH+UcYAz7Hd0&#10;OR6+oHuALIoIzGgJ3MF53MvGQvOeOD9M9O1QO8a7o4FPzQ/K7MQeSTxzx0A9Ov0pSokDE7srGPmZ&#10;gVOFzubgEHIJ6/KRx05R5TLGzwqSrjKrjHdQA2GOcD3z7+gAyaSUSsxsWmy3VY8Y/PP6fzzRUUkk&#10;YREcLLtH8TAqPYZPbpwBwBRQB+ZZlikTfuVs5IVG74xjgDjp9cE9cGpi3l7QF27YmG7OwBeeD6nn&#10;pnPHXtUMjs0eRIx+ZfvSbuMHGST7sOMdqU7w+VUEbv3a7hng8H7vGOT1/i9yCAWVUvPsdQGP3FYA&#10;l+SP4SVYZBPQ1Im6V87d25VHJXcOpAJ2k47dOMAHNRILfarG4xGw5YnGOgAGT1yOcngMxqSJfPZk&#10;aHK7P4m3YJPp3Gckc4OScc0APLkeZJs3SBcqFX7vzDj5ePw4wTjtirCLKnCRxkr95mcIpBUDOCMA&#10;fdxwT94ZqJSvkkoRtbaqxyBR144ORwPfp+Bp6KsOCmWZW+6seDkZ5HqOegzgd6AJIwR+8BVAq4Zv&#10;MAK4IPfp0HTr2wGqzkqQrE/u0L4Vwy7snjOeefm5Oc88HmoARwfO+bO3dJgOPm+8STjPGcEE4OeA&#10;ObEO5jFJuA4Y9xlscHPAPOT9OMdqAJ4sIyxs/HPlchQ4xx8pGD82DyS35Cp02yqvnFV3bQsY+QjO&#10;O3HGD1GCRjpiq1slxFCymF1aQ5kbyz/EBgnC84BHv2z0zdtyv34Jdu37sYx8oyozjBOcZ7Y4AoAI&#10;8q+9mj+9/rGVS3v+h9ADz1FWFiIcTMqhF4ZduFQZzx6HjqFI7A8iorZ02f6wdzI0KZDjPPH4eoP6&#10;YmSI79qR8chU2/KedvqcAn34BJJ6UASwrJFEnn7VDAASHKjaFBPJyRnGewHPXOKtBJnA8tht3few&#10;24HcR14Iz1xnv1A6wKtshaeOVS7Md7/KMEYcZwfTPUHpgip4Ik2hsKrbiz7WU4Cnbg56Yx27UAWE&#10;acsskhTCyMyrgsw9D94ZJz37ce9WozgqElxhss0ZXcRuAxyOM4AIBIxUUMJDJK8jF/JUbTkA8YwW&#10;zwePXA29OasRuSRsVtvmIoCuMAEjHQnjBzjjgYzzkAD4sRIodPur2YHLdyFwMHkjn+9nJxirMTtn&#10;MibVRdy5lHI/iGOARgH6/qK8bmNFVXUsxAb5j8xxyck8g578Y/KrMbxiTzYjhcIQWBQckngcgDnr&#10;nJ79qAJogAFy2ZBy2zHqAV4XGfwPB96kjYRyLHOrKGZnZWViQme/duh7nHfiobfziyMz7ikZxMfm&#10;bry30yMHqD9amjdFXbG5XcoZYY+BtwcE5PTr0B+7yOaAJkYLt82CPcu4MfL25Py/3RyOmCR1A9Kl&#10;TbsZvObEakLiTqQepKtyQAD657imSSATR/vP3hYbXXHyfNktwcY5Gc+p59ZSGKqi27bSGVf3Z+7g&#10;fgRuzjrnJx1BoAsKylfNAH8RaTr3PPIHGAAOeOcUW4SUKhXuucynk4UDryOMD8yaTbunkLmNn5Vu&#10;G3cDJOeCTjJ47d+akYSrIylmZpODIQclgrZ6HOcDjHfHQ0AOUi4QIk67ZCMbVAw3AJ7de4BAzzju&#10;XxSY/eDypFjA27W4/LqPoR3HrTFDSxALHIzbl/1q9/rgYPHp19sCpJJHuHZ442UvuZducjOCMZ4A&#10;6jnpx1xwASQiUjyQrb2kyVEgbsAeOTnr06nHHq7zZAWVZV+bDbuMcdyc9ueMc7sCo2jQAwO+5VGx&#10;kyMEAng4xkfe59FH1qYSyFzHDIu5eT5bEAHcvPvwck9ADx7AE00cUshQKw3NsVWO1T16gjafT73u&#10;cU6NW27pxzIf9WcqzcEEAehHPvn3zURjbexJ+byyYd8YU+hXoRtwT8p6e3WpFCBvOgkyWYBV3Da3&#10;TaOSTtI3H8s96ALjMGdVll3bl+bKqURQSDxjOO/OeRg4yKVZDNBII0ZvMX5fmJDH5eDtPYA5/vHq&#10;etQ28qoojhuW6r/q8fJ0bOD1K/UdBxipUBdmUqv7ziRfusOR689c85x9c0ATLPC5AgaJlZmCBUBb&#10;J6A8lcgMDyMg56mnMwO6RPlTy92FB+UZOR6HjLDGAN2e1RQzTTqJj5g/d7ZHQt2wTt7HBOMDGcDH&#10;NSZE43SM0a7R5ZjjHzHOTj1GMYPTpjqaALORJti2MWflV5YFx06gZG72wM+1MtvKCoSp2yKSBuI3&#10;YJzjr0I9Rn0BwahSVtmwBUZmOV87cR2OQD6dSM+nNSO64aQx7FYZLcBMYyG+XORtABHXGMetAFpJ&#10;l2LLBKpDFVV9hxnGD1A9TjjqV545nVjKPNDxhmYOpxtA+9ycADqp4JAOOhqtDITc4Z2BbdvwTuHQ&#10;44x2Hr02nk4p1vKpt90o3sissnnPhJSQdwJHA4/u45LHPUkAmDrGcQt8y/MyqxzHyAVIDDjtu4+6&#10;PbEm7czPHHhd2GX727PPQ8Yweo5HPNQkmFPKTZkSf6xR1Y5JOeRnJycZxj8KIwrvskCsfm/1hwQM&#10;jPcY/wADnuMAE0TM5xGT820r82CyseF6njlSTjk4GKI2CAAyDg7ZAp25z82B1+XGT27HtTDtnYSM&#10;paPO51ReuV7gk4PzDGOpxk4yKfHghV3sFwwXO0Db7545YFefT15oAcjBVVZRvbGBI0YJJOeW9eMD&#10;BOSOfWnx9N4LKrPnLKBH1PHQ+rD8fwqLZiFi5+7xKzbl4yODnIwOOhAHU045jKlThs5LFwpHzMew&#10;4xndk4z1x1oAdGXiUoTM2VYMsjZYhR3ySQMZ5x19aV/37NGYC/zgb/MzkHI524P5H+LA6Ux8HMDK&#10;Y/mwy+YeOgyeuRz1Oc5PTODI7KY1dTuz8y+u04OBzg4JwQvIGR7UAAwWJEskZ4Ynzucnaw79xgYH&#10;PPTBIpzTsZTI7YZMtINpOAAeAcfj9QOeKY9zgGXy3VPvLtjY564Pqe/vxngcBWAfduMbFhj5zjcp&#10;GMdT6jrkfrQA5Ww7w71VuVbbJjafTpzzjABxzjrjBLcGUERxooK/L+8GF6EYxjuexBwM8U1ZZ9vn&#10;K27arZbduzgEgc59c4GOvTOMOZsDyQCNispUN8u0EbhjnoQuOAOMcjAoAfhkbZIF3Kx3s0ezoW6Y&#10;GRjk/MccKTnNIr+eu8yR7gxb/WDaSM8jg7gfYjp9RSP5lvEWB2nG4eYpGR8nXj1x7nrxileQMPLw&#10;w2jd32nDE8kj1645I57cADwXM/nKrKvA2ouc/wB3AQepGMgnHOecUwvGSUbdiTI5ztyyE+me59On&#10;tTTGAcKqhvJU7jHyWLZx82Rnk9MYOeBnhyMxfzQWXvubkN8nAB65x05H44xQBI7I26Rwdzt8xClc&#10;gtx24HzH1GOoPFDNGyj5Aynf80ajaPlbd/CMLg9MnPPccMVmgQr50jEKxZ5FG9xk9RxnIGeMDI6c&#10;cs3bUSVtrD5stIwBbIGVGQB0GO3Qd6AJppD8252x9394yr83Pufm+U8Y/i7CnLJMhW2by12udqMx&#10;+UseucZ6bc8fUCo18sbQrs+6M8xx/LtPGBjOTjsfX2oykS585WCsA8bYUYBG4nnAA/DhR70ALFIE&#10;2iJF+blcDp0AG7nHuOByvpzKisw2xBsiQhh6tkA/X6e3PSoxLcOWiYszAgSfN83JBII79RzgjgfW&#10;kQq5Xbbs33cckfN788ZDDrzk9sZoAm3SSQ+bjcGKtuXGFJZsk+3XvngdujopozGgkC/LjdyThQQM&#10;eoBIPXqTioI5YnkJ3fePJDY9MgcjPPII757ZFOkyy+cNvys0g3YPXj6f4delAEgeQp82Pl3I2flz&#10;zjBIx7D0/DNSOYWkAKyFdxXaOCRz06A87fl7k96gJDKMqNq464b5c+u3GBzjnAyevFLulVtvDtn9&#10;4GjJ3Y+gPpnJIPPccEAkkY5YmLftXOxZMAnI+bpz69CeSOxFTCQ5Kx+ZtWP5JE5+UbjjG3p97BJ/&#10;h56g1CHZU2S7m3NhY2k4wuCAvrjbxn2poijhGxFZf3uMSL8uenQnqRtweTnPvQBMrSIRErSK0jbf&#10;3UhXjv3685BHQ9uhKK7Cbznj+YD5mzuGCV4wxOOg6AemRgEKWITaruoY/wDLQlctj05GcAH2wDRK&#10;xQxwFH+VjwzFWABB4IORwc9B909sZAAGNodrDzPlwzLkgjbzj1x35PHfvT2lbdu2lmZirMFzhvmH&#10;JI5HvjHygEjANRSskccm8qwB3sZsIobjnGMHGCCDkjnjvQBhNsL5jWViD8pUNwWHPHPIOCT+goAk&#10;iuTP+8ZlbBztjj2kZwWX3/ljAHTFKsbkrkfNtzIpXHAGARz3LDGT27YpFwi4Lsy5YgMSFA4BIAOT&#10;yOuTjtmoyyLxK/HybY+MA5JJPAwOnHovABoAkRokVTE/yLtCnsAueRxwAPqeM55oZZGUJGyD5gv7&#10;xiuDxjkYGM7epOTycmiSRH4eZkxk7TnlgMcfMTxkDjI55zTZmdQWeNvulDhvvccnr0yeO3PtQADP&#10;m5Ey5bdy3AIyORz6Ljn9OlOdFkz5gUZTj68A4I7YAI+vWkRWZt25mX7yyfw4yfmyB2H0yePelUy/&#10;M8Lxtuy3QrjqNuF7A4PGCwxnHcAAS4Mqtn5zndnkfhkdfQnjr6h06+WCs6sEDcKrcc9T75GeT05+&#10;pj+QyAYV2Dv8r7nx3H5g+vPHoCXAW6sEtf4h18tmbqOTzwPccZz9aAHGTLhWTy33svU5LZ5HQbhx&#10;6fxe2KFj3DLwNubhGy3IyO+ODnqemR6E01iiBphhScGTkjjk9hke/enskK/6xed+NqqOeM7eDz1Y&#10;D/GgBYhJ8l1GV3bsKqqAFbPA3Zx09PSpAvCkRlkJ3LG6ghzjAI45Ix36A9h0hSOMDKxBWCMI9pw2&#10;PXaT0OBwc/oKFt0Eu+GFhIwYtH8uMcY4x9cZ4HqTQBMt0VJzKZRzleBvI5DccDocZHfjmpEeZ4vM&#10;VBtXaFYqNxwQMH3JC84BPJOcVEkm4rNub50Dblz8y4zj9c+vOMcYpQwU/Pu3fL/vbeACN3Gfm+vr&#10;yQKAJi2eBIzL1TzOSefuknODkHpgAkdM1MmxVyjOytJ8o4AGeo6cDt04/E5rQMgXyyQjbdpk3gBc&#10;jGTnjoeoAGME+gfHvZlkiXPzA43Yz39yvTHboMDsQC9ZzvEqkplvL3OrHv7r+P5Guy8N61DYxtJl&#10;pFRQFyrbn7kbsk549M5x0BNcLBOiMREjlduCVjIxkDB4zgYxyxB9+1aui3+Y2+R+SNzCMZPv7Aj1&#10;wMccE5oA9T8M3jyRrMzNu27UaPCghcE9+mFzxkNwOuQewgkZlWOBWXd8sYXKlcjbnjJGPqOvrXnf&#10;hW8eOBRIqcLljjOcZ6np/E3HHIAOeldna3jyxeVIWXczbhtyfcgcjuecHkY6YFAGvDcsG+Vd3m7C&#10;6rJnP8XQjAzn25PU8CtPRwLidW+0KyNxtjyQMg8bscd/z71iWcsbAB/vOzL0Hyev4KO5HHy8YGK1&#10;tHEKS7JW25XJZv4NoAPAPTgfn2oA3bK4dDJu5JU7f4WIyOOAMfMOcEd/x2dN1AQy7/m2sWY7WK54&#10;z9P0549xXOwXDi4ZlmO5iJPl/DC98DBwD9496u2Ny8FwZxyF3AfLwCeM8AHp2xgnr1NAHYy3NzLH&#10;HaQD/lphmf5RwO3vkL/PtWxpjyzgW8b7Y1kUqu7acfN7Dg8Vz9jcRTL9omBYScNtAO5T6H356H/6&#10;+oHmWMJlV5LMzAbiDj8+hHBoA7qzmPnbQ5wAWDdcjGOP1qyLvOoLZrIRJDhtu8dCo4I6dP8AOc1m&#10;aDOZJY5Im8zYoZmRiQc9QPTBB+tXF0+GHU5NSwWaQ5fn07d/r+dAHRLdPH5fmgBmUlZFHLL265/X&#10;sKaJ2klzn/lou3aM4A47fQ1HbrHcloVcZjQKFDdP4voRzjnpV6Eg4chVZVXc245Lc455/HmgB11C&#10;l5apGse5UYHqfQDtj29O9N1KFmjWXc2YsiTzB95emenPP8u1NjuPKvFUOziRR/F0/Ac9cD86i1mW&#10;6/tKGK2i/cyKTcjnHI4HPU+vbHr0oA1NPukGnxvby7lZANwUkHgcYHXnj/JrZsJItu4/eXmPp830&#10;568VilGX93KrLhzuVV5I6f4H8KLKS8jumkuZ1ELOqxfOcDj1x9cemBQBc8Q6dqMGoWOo6XcrsVmF&#10;wjcBlPb3x1//AF1ZuIv7NcxtNuWSTdtI6DgH+n0NKl8yOtu6bx86rgHIXPGfTv69KkkuGigMdxJk&#10;/d3cgrz06cjn9aAKd5FDdq1sXbEkgKY/gweCeOn51esp1nVd7fMqgtzkjt1788f55yLu0uodft72&#10;yTfGU2Spv4O77p9jkY6Zx681oo7rPvjG3YCFUjg89eg5z6HrQBcUyW0/mo3Lfw7jgY5/x/SrIa3k&#10;DTWwCb1yE7Z/pyT+dctNr2qp4iXT/s7eSqANIy8bu4P8/Tv71pLf3Uer/Z7m2WG13Zgkb1HXv6du&#10;5xzQBqafdz2CfvD8wUksy/xf/W6f5NaFhqFuYN+zMbZWYN6n/wDWe/esOw33FzLEY8uTuww6/jVz&#10;T0XT0+zRl2jmkJbeeVOf/rnj6UAb8csdlbKltDuVR+7G7IPXj9as20yJuuERlkaPdI3GW4/z/nms&#10;GCLUk1VULqbUwhvl3btwJ/Dp71sC48sw+Xzufaf4jjHX6UAa1sUnWHzD90Hbtbg8VJumiBeI7XyV&#10;2uvHqKyEmaWd4W4CRg7un1H4Y/WriTtI5gc/uWX5WH9/149jQBZtnuSircTCRlXbIVHB46/nUd8b&#10;a4iktLiHzF2jdxwy+gNR3F+EPnJbksrEZz1z2qSWVBhNnIOcrwStAGeTawW7IxZo1GW91J/xFcr4&#10;j8beGPBs1vFruoRwR6hfx21pJJIcSTSnaidOSemOPrXVXUnzPGI1ePad3riuH8W+D9B8Ti3sdY01&#10;LpNPuhLD5y7vKkUnawGcbhnI7+lACeJNWurfwpqj6Pcp9sSzuJbVpl+USLGWTPfG4DPtUXgPV/8A&#10;hJvCml+KFhLfbNNhuFCsFxvjVzwe+T6d6rX3h3Vr3xzoWoWMsy6fZ2N6t/5b4Du32cQoVz83SVuO&#10;hUetdNb6QltGIrVQsaqV8tY9oP07dfagBl5JDOYSwWRZMmQ7vundVLxHqY0i7tLKDRpZ/t9y0bSR&#10;8rBhWbefY4A+rgU++totJi3K3lpC7yzfZw25lHJAC8kkHoAelZfw78Q6p4q0G11bxBo81lcXEZk+&#10;yyxkeWrEjZjPBClSfQk+1AF6OGxm1fzXsYvtUUXl/aGjBIVsNtDYzjIBxnqB6VoTBiCiZVlYFmMf&#10;B98en9KsQRRJIrwRfu2JXLMdwPtz1B/TNTSkNdB4nT5WxNIrAbfX36GgDntLbWrq0jvdYsVs5Gci&#10;S3jn3Oi7srlh3x1IyPeprr7Lar5plRWU7lZm2qG4GMgZ54962ri1YQgrBnthQCTxx+o/lWdNaaff&#10;pJp5Cs0fMiycrGpHAP45/rQBHBesz+TGo9QwbdlcfzGamuJmik2xjyxnCs2Dhic/zA/Os2fTIrMx&#10;2tkyrC2fNVWxuYdBn0x1wR+XSymoWyW0ks0U8jrgeTCu8h+egHUA8enFAEv2eZI/KWbzMKd0e0FT&#10;kDIwahubOOIEQWskaq6lvk2p0yRjp6duelWbHULe/CtPpV3FtXO2ULlF99rHHb5ffNVrm6JdYXWa&#10;JpAVUQqH/i4GMdcc0AZNx9ggHlPGTC2Tu7oxPQf3ev8Ak4qjfW9tpCrbPumXzP3uNrFhn5CSR9/H&#10;APfGDjg10U/8du0KzHo7LbDJ/LA9ewx+tYsgW5SWKWPywquu+TdkHg4PHIIHpwSe/NAHJato8Rsm&#10;nWeNYVkza28MZLRZOEZOobqQVIAGMcHFcjrWgajHLMNbYNdQCOWNPJ+V9uDuxyGDLuQj7wIBBIwB&#10;6SZljvHFzarNMknAWTJ8w54Xp1PT34ODisfW9Ku794vt13cLt/eJcNG2V7hDkAgjsSMHbg84NAHJ&#10;zWbajZx3FlHJPbzIsjWfmHzIeQd8UmOQMMChBBBBzxg62qarL4gNlC0/7mz2RxXCpuiZiNhSXb0O&#10;VB39c1PpPh59M1C6ubV5Y1cFr60X5lWQ43TKp/hb5d8Z7/MCx5pL2wnsriEttW3DErcQsfldgMrM&#10;vB25+7IMHPGAOaAJPBEkGpWVnpmoQLDNDbyRSBrhlM2zOH5OAQPlIP3uuTnANXNvruvPHe+HZpLX&#10;7MqWeyFQ4eEc892GRuUdVO4e8FkpsFuNPBWSOS42K0zBvLZQzMnTkEHjpnnGcVBZ32oaFFHqOqNc&#10;C4kkdrdJG3KYnG2RVbsVToScdQe1AFuXwnLPqkPh+RIbiGSIyXbSZZZFAGZPUNkhcdDjjpmunn0P&#10;SND05Lf7ZcXBmhd1FmBFsUc7up4yGGc8DqTWIjCwupljSRGXK290ctthB5GMZA29ecd+nNW9VlXy&#10;pLjWpZriG4jRFdI+Y1ZyTwAcZ3NjG4cAdzQBpaZ4S82WG51yBzaSKBayMD+8k5PBOMEZIAxjC9Ri&#10;m614EtrJVubiOMQy5UzTLzGMnJOO/B9TnHBroP7VbULQLqrrNDtURvuysW7qcDjJHXd0PcdKm8RX&#10;Fvc6VPAbLbCtsyzdVeMZyrKc56L9Qec9aAPO/D3g7RdQuftY0GF7qVdtmJI2l3LuOWyVJTp24qzP&#10;4SkW7mttNimhkwCfs9wY1AHytjtk4B47nvzjrfCWjR22gbjt87y9+WJUNtXOB1wWOc+hq7Z6bJf2&#10;0dzd6anmQyGSWORWyWBO1jxnHygk9j654AOMu28RWB8iPVtShkEMZbN4+3OT/GMjLD+Er+PIrQs9&#10;f8XWenSR3HiebUGYkb5IYgvcdk7Due/vW5oWliJfM1J9lxPMZWkwGBJP3csOgHWpNP0GG+tBdQQN&#10;HDJIVlt0wMjeeQTyCAAc84/KgDlLGfXrCeZNOv8AzEZA0Mc1sJGOOePnHfOOP05HQaVqeqvff2mu&#10;kojTbVuEyy/MmAW+8c5xnj9ani8MxWYYWVk6yIPmZ8N1P8Cg8/XIGQOlWLeylk1KZZpmxDtR22nC&#10;+gI6Hr7EY7gZoAu6f4xaGfE8CqzYHyzZHOcEAqOMDsfwFW5fjnoOlSJb6tpt/G0q/KVjVwSDyBtP&#10;J6cVmLpCxptuoPlVS2GwqKwA/iycdPwJP1qO40ZpILd7d286H95Zy5DN2yMgHHAxwcdKAN2/+Kvh&#10;3ULJpYLieNmyNs9qyMOnGCPf9RXH+Mdb03WdMWKDUHaPczPtiK7eeg6dT9fx6Vs+GNRa+sFuvKuP&#10;mT9yrNu6Hkk9Scn8ccd6sapplxJK9/qmi3VrFvG27ktW2B2B28kd8+p7dDQBwXg9LrSdS+0mZGWF&#10;lZT/ABRgjdjn+HPPtXpmm+N9NgHPnLt6KY854z688Vir4Yt7DF8bJWLMQqvggsQeeM884xx69M1u&#10;WulafHD9q/s63EUbKY9uGYtxnIIAG0dP0NAGvB490ucK9tuYMoKsGHPH+e1UZPHUmrLJHY28fy4E&#10;m6Rtyn0x6/Wsq+t9O8PXYlt1WOxZ2aSJlJKyHaN3U545HOeO9Mvfs0F/HqC27qpxDdMo2seDgg4G&#10;Wz0zgEd6AMrWE1lnaWGWP5mYSjzCu4MwHodx/lUWnxeJks7fSAiusTHy127Sx78kE+vGMcda6Pyr&#10;O3WO4ib/AEeT5Gk9RnGQR23dverem2ka/vYbFZV+9HJtwRgfdyOT0PX6UAYE0vi6xlh3XEaxyt5b&#10;COM7lYttAJPPt0+lOt7PWLgLBfatcL8xEiednjjIJckn8emeldFd2Ul1bNF963aQhmY4ZW5O7JJI&#10;wQOD3qG2tLeRVl+zRx7TmbKY3tuHy8ZbGTz0JoA5eHwTIb7y3uWmZnJBm+Yqu7uBjnkDkH1x2FqP&#10;w3DFO1vLbqFUt/y0+U+nHpt45rqltJr+CO007TlVvLbyPM42yckYJ5Y59alM811ZRzPZRs00Y+Z4&#10;V+Rl4bOB6/1FAHH/ANkm0uNyoyxuuQqHG3nke5/GrmnaQmpXQRUaNZJMNcbc7ORliByO/THsK3/J&#10;iEX2X+yoFjkz5jR24OT6jg4/DFWoNHsLaSMRhvKkBLNIu3YSRnOPz59KAOd1vwqgZrGHxBHNPbnL&#10;/wChuo3f3QxOSCCTz3q1pGj2P2L+0IFaOS3kxdK2WMvsoPCg59xWnawjyZrWZWYPgLu+bdj+XHSh&#10;NlsZJoHZQ0ex42x8y54z7j0oAhtNFtpJFvfJjEUIAVWwMnPKDj056EEinXFi5IdLaH5rpUkbauDG&#10;QFGcD06irzDakYjGdqtu6Dlv6/yp4juIYWkDfu44clV5/H9OKAK7xku1k0wmbou37safX+ff6dKz&#10;Z0S11CSwGZLRo1kPzHu33Rgc9B+daVlciKGKVFdp5GbOFyMZ7n0HNNuAkt0zBEwrBl5+aRv4QB6D&#10;rQBg7ILkTGfc0NrceaqRYzI3ZenQcjHrRpha8muoLpWaaRNscnVcnlhx2AHWtuGy8i5t4JIlSNY2&#10;bcq9WPAyfXOT9TVj+y47G4Qp8zJ83AGBk9aALemW0KotxCNv8L7uo9q0I7EMyzleYyRz3z3qO1gC&#10;BooWA3HPA6H/AD3qyreV/q+fUEUAMuPIhKm5uFX5s/M2APpUK6rprzC3+0qrZIX5vlb2B6Z9qZd3&#10;MxGBbHd/dPes6XWNAi/cazbx28si/dm2kdPX/GgDUvdON46tcLHKisPlkXn8MdT9aWOxt1XbBFtU&#10;nOB0qlp92tlLHHBqXmWcoO1ZMtt9g39Dn2rSXNwFdSQD+lADZI1Vfk449KQRMGAAP3s7qndSiEr2&#10;FEDSNDl12+3tQA0uN2Np6VWui8MbSM3y7c4qy8bYALH733v6VXv443g2ynI7k+lAGLez6dd26lLq&#10;Nlkbb94c+31qnpK6Zp92NGt7ZY/MBf5UwpI9/XGKdfeEtDvYPss1tGY/M8zy8fxetTQwCGbyHC7h&#10;91sc0AalukZ2mTjb0/CrKssWZAM/L0Xqa5601XULXWDaXNoxtjH8swb7rZ6H8Kv6PqkeqTTR2pVv&#10;JfZKm7lTwf5EUAbNpgJ8pPzc96sFNwwOtUbaIwT+eWOSMFRVxCWyyGgCP5w3nbvlqZJFySRTWB27&#10;T/8AqpsnyN8q9aAJt6Mudp681WuJA2AOnpSI8hBLnFOEHGN1AEse1kBy1SDaFwTUTq6rlDTmyyrn&#10;t+FACSYlTywaI1WGPBPamSvscD8ac8g2D+L+tABNt2HJ/WoxtAwQ1RvLvbA5+tNEhUbDQAXLgpwG&#10;9qpFwTz17Cp5ph0yapyyjdw3SgCvrF2lpp8kndVOPyz3r43/AGr/ABqzalLaG42nkL82Bn1/Q19O&#10;fFvxOmj6BNK0uNi8Y9a+B/jz4yuNW1q4iSSTa0xyN2enOP1x2zQBxeo3S7ix+8GI5/iOemMjt+WK&#10;zHu1kG8Ph2yqbeR8pJ7duv6Ul7cTuVZZFYj5c7iCOG5HHXPTPY9ulUTOg3Asm1o+VMnBGenPH16f&#10;rQBaN4FB2SOvQjo2e2O5yPr3pvnKXVdzLuA+XlsHqpz6VWaYcsQV2tjf/DwccY9hmmG4xuhjkVdy&#10;/My9O49cDn2oAveduVVyzFm+XdGWB9vb0zUTzSNIp37vlxmPOc4IyOQfu9O/pVZJYWXepLbiy/u2&#10;4OPz5GPT/Gh7hI93llX9QCV3+hGMk/h0oAtJcrG28yM21c78kn2PXOKaZVYCLzOPveYAPlOc9sH8&#10;M9OvFVhJOsm1VLbh8xPfB68fh1x06U1ZU8xWZSSF24ZtpPHTBHfnt2PagC2bkyKqsNjJg/L1JPOQ&#10;cDA7+lJ5kZbJI2tkbUBCsMZGPfjJ7/hiqQKhVQO0mEUsBk4XsANuAScDpz2qTciYl3t8v3tp+7z0&#10;z19ufcc0AWVkZGwJdvG0A/NjAzjg+n/1qR5V8gqV2nG77xxjr69euM1W3qjYI3NgjycjAI4247df&#10;0p+8KNqyY6KvlsW2sPwpWsFrE5mQHzlVUCHK7lGRwDjrzx/T60iSEOMI+7b1jb7w+n079e31g80o&#10;4csrBsqFYD5uffv976+1MEpYBmLbVX5vlHUjn6ev+NMCylwvIVn7bPvKpIGM/SleXy8jzeCxI3jG&#10;e2Cc/T8RVU3EwVnVvlUejfe56N7jI6HHPFHnxKPNByx5bauPbr6ZJGSPx5FAFoTSj94JYlBTo2V2&#10;898544OPwwcGjzHaRWKOynBVc5yv0H19O/tVd2ZRtjmJ2jCJGu3B4wME8DufxzyKc8y4dkWV1bP8&#10;HLd+PYjpwec0ATrN1l3t8u1sL+XcdeP8aDOild7t8ylZNwxj+Lv67eMVBI53lWwrO33Rn5eO2D35&#10;PX9MChJlaMSKWbozfKc9R2/LtQBYSWTco3bn/wB7pkc4Ht78Cl2vuWXYcxnDKnIGG45+o/HOPSqy&#10;SBOjqhXcvl7OCQfmB6dscUCRhtVo8bW3njAOPQZ6j6/zoAmMqnYTNnOcgjqR3A7H3GfSlSQR/cO3&#10;58k+Xnb6Hp0x068n2FVkn8uLcXZRs3ZjUkYJGfqMkf8A1xmlWU/cdgNvyrtUDPzHqAexA6DigCcT&#10;jJkV24H1yfw6c9f6U5pGYAp5cnK5Y4A+72wB34756VRMqy/Orow2gndyB/gOefQULKrfvXkVgq/M&#10;zKAR146YOPXIOevegC5KY1j3mOVlww+8QRjoM8Y5/meB1qWN5T97zVzswR91uApABH1/r0zVCSaP&#10;947hSWXYpKg7l9c9jyvrnr05pzTq6yKDywG4MdxHYk5z2AIOMZ9McAFpJeF8psbBmFVBz3bgnqBn&#10;PQY46jNPR/LbyRncvUqm5VxxjJBx64zge3OKz3MQaSVVU/OBnkKzHnpu4I5wfQeuRSHZseVVOxV3&#10;Ff7vA6jrks2CDk8n6UAWDLKT5XRsoFh2gMSO+4HnC54POOuaUvmQlZlb+EnHAHQA9tuQOMc54HWq&#10;5lKNvCR8Nt8llBG4Y7cemAcgZZc8cl3nTRuAsrF/NaNRGrFzweACM54PUYHvQBMJ5FO99ygqvzLJ&#10;jgA4xj7xwT0/+uJPPmLtJKzNn+JAcZwfu9BnOcAjg+mDVN3CeYItxz/dXqQByMHkA49cDOfSnTOi&#10;yKGnUK33ndsE7RgdT8xPPcEHJ54FAFpJ32bfMViu51VskvyOBz0PPboMHvQs8hACujfMCv7488DG&#10;M8dic4PPvVRyskpdo2wz5kjZV+fg4+U9fvZ7Yx165UuXCux3Nldvzbtw/v54OB2PT3ORQBZWYO3L&#10;L8o/2mx94ZxjA4J74z+GHm4YLvMe1TgruPQnIA68j6/nVGOV1m5kb7wZWNuxwx7DGCBxuyMk44FO&#10;F0kQaSNhtPzPJuPy+mMH3Y5PJOemDQBbmup1TaZNx5A3H0Dc5IGACMduvvR9omPzjcNrbkIbbk5y&#10;q4B6gHPfPseKqsWJzGEjbbjIkyO45PPyjjB6ELyOxN+7dJC7DcfvMvIPcZOe/Hpk9s0AWi8cKmGA&#10;vuwVZgpDfxA46Z9sAnP04Rbj99xtEi4eMKS5/wB3PJPI+nJ49K6sT+4jDZ+7hFG3G7LEr/hjjpik&#10;81FGELsOoBwucAHGFPIOenow6YNAFuW4kdNmd0bfdC5BbnPPTtx16cnjmmiWZZkJC4ZlZWWMcjOe&#10;uRngHggAe/Wq/meVIqRJu3cK20rncezDgcnge3SiN4yYw86rz8vQdW525HbnqMgA9e4BaWQxnyhI&#10;Mqh27sfvOvGCOp5xnru46cobt8SFpo2bHzbHB3dPm6g4464GffpUEZRV348tlJznAJwpI5z9QTwO&#10;Mcihz5m6ErwxJUlgep6tz1AyO/HvQBYabHCjp975fm6HIP8A9YdCaJGmVQoDfL97rxlzgjP+yOp5&#10;yMdBxVeeGSRdirLtZdu7AYfpjGQQDwOtO3NDCshQqQN7Bl579fXpyeOMHAyaALUU+MsCWPJXdubP&#10;J/h9BjsDxjtTlmSNd/k7v3YXjoeM4wRg+2e276CnJKrNIsp3DdluCwXHHOCR09c49e1O+1SYZ33r&#10;tYM7bD8oIbHcHqe+cDOD2oAt/bDtVoiNxZjypTOFXpgZ6t7cZ69KFnK4Ugr8pLFf8BnHbuM8k4xi&#10;qiXDx3Cojo452bsFj1I7jPOO/t65cJpJAFC8LHgyKy/L056egyc+tAFyGchgWGdu1pHDBvmC8kAf&#10;d5zyAcZHFOSe5k6bmO3DblA55A6DqPbjp05qv9reRdyvkrKp+X+HnO4cnse4BPGMU2O4bYWkuURQ&#10;uCQ+OeBnPuO/GccZ7gFlJ8FXRpBjB2DIKjIbHc57nqTn2qbz/LYK8fzEgBmUbm46cg/X6EcZqpvD&#10;RqAyqz/d7knHUA8njHPc56dKUysqZQvtXgrtBzgDGDzyPkx2yvrigC6btXZ1eRfmVsq33h8uQfl9&#10;unP9TSC5ZYRHEu792T82cHA5OT2z/ED3J+tQTOG3om7aWIZU57jv9SOvH4g0GSWK48pQo8ub92vA&#10;xyMEcHocDOSeF+hAL/ncfLN5ihcjDHkYGR904AJHsOM8gUrygqEd48bT+7jXHr04yMc8EEfQ1R8w&#10;KwM6blDKNzDqAo5zx7exyRmkS6YxKtxErfLhmU5A4IznG0nqOM/jQBomQs7mf5XYYXOFyu7jnPTr&#10;6YOOTngMpkdZB03cq3zY5+uAeoPBI4zmqgu2WZgke1m3BSEOW6ZPXB4Hv/Uo9zK5UANJh2VWdm+6&#10;HyCeDycd+56nsAXvPJHEoKszbhG/zPwOynOenrz6dxZm+XzI/bO0t+uDnrx3JH41Vjulby43jdl3&#10;cbuc4UfNzjnA69t3PpUjlohjOF/vSMittz6EH3A5z9OtAFmSUHdJ5a+Yeu9R75GR2x1HbOepyVdo&#10;8s7TbtuSu4nIwDjIHqP5g81VjuJSWZpFYttwy7yW6n2zyc5IxjjNTJcYO0sG3tztz1x2/wDr9x6H&#10;FAE3mYChnU/KxVHJ5AJ4z3I5ye+R0pss4RGkZdzZ2/eBz8nI/Pd+GOozivNMC62ztt/d5+Zi2eq4&#10;5Of4hj1I4HBoEsZCqzdQEc7QDn+6QOnPt7jOaALQnkO5kf8A1b4UtKdpwOn55HOOT05oikiWTDz/&#10;AOrb5tpKlQD1HUcge479sVXhmDqp8tWY4OV+YHrzjIyAQ3OOmRxUbNtZRHKpKn5fmHLYPIx0wfyy&#10;eRQBcjuFJ2Oy/N8xjGPb5c8/U+vbmnGYsWKy/wDAssDwDknnI6e/rmoPtKYJEvytIWO7OBntgH3H&#10;cnjqaVJijCOeP5jlWVvlZcEEjgr/ALXTBP5UAWHlT5TuwX9H/h7A8/Nj344OM5pgddqMRwseeoOQ&#10;Ax2+/I9M/rUBmJ+Z42XuyqzYPJH8XTPPB9eppQ4aTEty+5hlfLVmYAjqOeCeM9jnHPFAEvmxMQ21&#10;PXLN6cdAD6Ht259aawk81pQHYuMxsSfmXPG3jGPTA5qv580i+crldwLgozKRk4BB29sDoM469AAr&#10;7cndEoV2J+WTOfoTgk/L09uvNACo6yMqSfMJMbsOQcAn69umCQD6UjykDdIdjN95mU5BwMj1HPA5&#10;/nUT3G0eWrfwgAbyqkfT3JznB6dRjNNyTLlo2ZgxTywOeuN3IBI4Bxz9TQBJcSGNXSI/dXhT0BH4&#10;fqc49ahklYgwMu3EjYBUZLZbGR77d3cY4psrxH7v+rXKq2Ub5fQ/3eeCCc9B6U2RjGjtIm1Rnbnk&#10;D2bJx/I9eaAHvh5tzfPhjuw3TvnOcDgA8gduRUDTBbd3dty+XzIccgr0P6DAz168cNmkD/6ONqxq&#10;dqqQSFxkccMOPm5z/FgHg0m9R8ylpG2hV3Nx1OAe/HI7/geCALJIk0jGNll3AhUVQy7dy5yf1/UY&#10;xyLcEz8z+WOMzYGcbgcgHPT/ADjpUcjTS7pn/ffdEhkO7PzHuB83/wCoYphmbcwikXuWYv1zgk7c&#10;Ec98dQOnNADvOQMyqQOMEMN23jgDnA5z3HPUkck8xNybs7VGNpB4HBBzj5vl+vPoekSSqXZLjdtE&#10;f+93z04OOPp1x3pGIEqlWdhtIxgMyeoyM4xjuTnP0wAP+bc1yAr9ztXPXqFBGQTnB45xweTTJ5GZ&#10;m3StuZsRszFWI5PscZOD6lscYqKSULFgkbtv8Jww6DAx9CcEZAx+CmbcxjkTk4ztkGCOcYIP95uO&#10;egXjGKACVtqsFH8GF24DdMHBxwcY7j1HfKbyp3yygdmy4yrdOAQe4J6en1qMhgcoyqZMBVYDbkZ6&#10;KenBPUHhR0pqtKjM24FVHyuq8quPU8ZwDkc5I9zQA13AjYDcyjAyzOFOMHoCTjjJPuee1LJuc7Yw&#10;xXoNvVsEjrj64I698gA0yTd87eUV2t83zNt4G4L0JGSDxwB6AjBjY+ZGykcAB8NH8rYPQnPTK/oR&#10;xyaAHOxeMn5V6Bju3fMfU9QRgccZA96a5CgERqEc5IY54HPPHpt7DqetNdEhVPNibaqk7mVSAuWy&#10;N2RjkHrg5z3FQ5baWGEXcRtZm6YPTI5JPY8DPXpQA55gRgw/MuGbd1IA9x1z3xx+lMeVjIwLt97a&#10;snmHaMLhicjp2z3yOpzlgZXXyJEY/LnydzbcEjn2OTjJHcn1FNWWMuomudrNz5ixg9xkjtjr9eue&#10;aAHSFJegb5vuSc8Nxx0GRuPXjPXjJqE3cRcXnmKyNzKed2Mbg3zZGMDOQDjOOSKj3SL+9MBG8KW3&#10;EgjB5984B4zjpxTVkmXas6t/AWZZOVHJOCeo69D1xQBI7JJhLlt+0AffGAcDtkY7evNFMtbiZRug&#10;uVT5VDbpAoP09ev4DHvRQB+ZUrQoAJVUt5KlmLLgHB6554wSffb8xOamkRSfnUbzu8wthgp43Hpj&#10;8sj9CCBgYgZLhuVP3txkycepHPJ4PGOcnNSKrrc5dt25i/yoMgjG78iMY69/agBytIiZZpImbAP7&#10;3btznrgfdznjr3HtIqSRgrhdnBYSZJxz82TySRg+pwB3psMabPLjGD5e1mVeBzzznIHTHUjFTJAQ&#10;7CR1HzZbLHgbR698EkcjJ9B1AJIUljkEVzMi72wjFSjFdzZA27gRnoexHGakCrAi5G5WGGG4buB8&#10;p+cDd0yM+h6CmxbmVpFlZd3zFVbO3aDx155wee46DvNEZB+8O7ccbVVtu7knjB6YA4PXP40ASWsq&#10;Yj8ojKswX5uANxwenIAIHB4GOc4p5A2SBkZsKSzDAH3ScFePTrjHb1p+QHIVfMHX9zleAWHHU78Z&#10;PPYHrU0cLEqkqN8jcsqfMF655698AgHng84IAbIUn2uvy7du2RN2OSvfkDIJB6D8MG3ECo+/k8Fi&#10;JCcMC2M884OBnJBxxg9GLFsjI3+YBjdjGCTg425569jnk/SrUSLCzW7N5nlyeWzYAz7HqTx6n069&#10;gBwXcVaSTljuXlhgZ5PIwGJPX1OOakgjG4RiNstN8+F/2eoxnH8Qz7dhySNGYkGNlXjdllbPbPUY&#10;P455zgAVNEFdoi6Nt/h55zheBnA4yR09uOMADkUlplI+YEDYBkd+3OeAeu37w5NTxjdudSWJfJVe&#10;h6An5fxz057nBpI49wBWRmxyu0fMDzkjB/mc9etWFiiPl5LMHPyLndt5yBgdMjvgctQBJDCZk2bt&#10;pZcl2zyeQeMbieCTzzjjjFTZuJZftEkhVQSNzOTu5xjOSOQcdOATnJpIY1RFiRd27lJNuNzAcH0z&#10;kfmamVcNGNuGGNrbgvfgcH5uWHbnn2BAEWRRHtMRj6mHrlWAJz79fy55I4sQqyv5YVWH3V+U9Oee&#10;nIAHBIHt7ss0YGGOOFmbd91lGWP+0ec/QgA7ePSpI7NPLVVGQQpUhlxyoIbAPGcg98+3NAD7ZCxY&#10;TLt7M24qBx0wckElvTOc544q2h81VLBtrH5cqDtwMZxgE9Mcc89hUEUCFwuzaG3cbfmXj6nB53Y4&#10;PPqObKRvklzu+8rBtuN27Ge2CBwO/HOaAHx5Ys77mVmj+RsBY+ABwOpPXjGe2OKkgWNXwQCpwp3A&#10;At6tjGeyH1z3zwG+X5rZkaPH3MddxOeeuOoPPYgVJG8i/NErLGuTGV3KA3JBz2OR7dTk56gE0UbN&#10;Hg/IrKTt8o7TjI44PTqcdSTQ7rM27eC4LZVo85zzgtnBGDnO7H8qNscbGLEYb5Q27rwc9c56nrnA&#10;J575eG+ZpESTn7oKjjOcdB836564oAejt8smR8i/u2VTyU4x82c8fmPTmlhhVLRFuEVhHhQ7Rfcw&#10;D6ZySeeucEDg9FRVlAdWIyrBmZhxjjB9Bweuf15coBPmRMu4TDLZ6cHjnkjCjjp1I5oAcHdVWFyF&#10;YSfJuUqA2csBg4Y9R9PWnLskjkkJZv3WWWScsp6ZHTHBLA9OA3PctIfPkovG0BHWUrhjuDc4O0Da&#10;O+ee9TqMPtcs21lP3iWcL691HHA7/QmgBdpD4VNo+fduTcRzxnIz2yeSCD35zIAykJKsbhsD5cjG&#10;e3IORg8dhjv0pFia2OZUwq/NuVSu3aPvZPGOpwTj6gGnpDtbAb5lZh5e3lACSSfQfKOBnODyDQBI&#10;kvmw4eZtzKw6gBexA6989ugHTnMypIke4QMrK3yx7hwdq9eMAY29weRnmiGD5lgMjby6hlyucEgH&#10;nI+XvznoMdqhjAMKyElfMC4Yg8c5575z9RxnjNAFhljDtsjZdjAfMxAY45A+vGRgZ6+9PjEc02yW&#10;fy2+9IzLhmzkZIHI43Hnj680xFRUjkWb/lqItu0HnJ+UYPI4B3EY984xJtALI6eYrKSEKNuwMsBw&#10;w/E9xnGKAAykJ5bSlSv3lbkKwHIye+DtHGRnPGMU/wA6GS5aMg7YyVkZcIp5HDHPB+o74pmQ25PM&#10;2/wtuj6D5efdhuzjB/MHEm6SOVdzlXEeW3KX3MRxkc8YGeewHuSAKY2k3Ey8nlpD9wnBwmwKMHBA&#10;ORUxULLmOEy+ZIrrHIuN2ODtBA6kHpjJkPfNJF91WaToAfvdc44zx/CG7DI9etSC1EaNGsqqPMYb&#10;l6em77xA454x1HsaAEjWQfLvdmk3M3zn5xhiewA5yCO5HHHNJFJL5aAy8+YgVfMLbT2XnoQd3B6B&#10;iRmpDCz/AOrlXkZ2MA20+mOCDx2JPB69aahZ03hWVV43QqFBODkc5OAT+XPYUAM3ZhaaWX73BDYX&#10;gkEZ55+8eeo9Mk0sTREP5oVpCu5t2HwBnLfQt+vTjmnRgpLtjOSq8bZF5J4GcZ6kD356Gg7zGzu+&#10;/wDdkfKobHAxjHUAjjjHX3AAJoBJt3iHGOWVmKqy9OuDxjjqc5+pqY+XF8qvtQTYM2/JkUgHPb/a&#10;5PPOBjpUcSFXwVVW3NtbhlyMYweikHgAdvapJFbepTq27DM27G3b6HOMjJyRjpxnFADd11HFJFcQ&#10;FmVWZY9vzE4yc9u5B4AJz7Uu5FVnZQm1dzNjgg9MHqpG44bp8uemMKyg/uim2M5OWVeMHrkAdz39&#10;BjOSQ11kBAjLKWJG4DkHJJ6Z6E7f6GgB3K7co3znfJJtORwehI64z0yB36U0ySPEs07srNF+8bec&#10;Kp68Ekfd578miKNkfeVDHq20lQnI5JI455yecewzUhWRflkj2yKyjDPgIwGRksRjnuSevtQAkq8s&#10;8kW9ctxg/KC2cc88Fs8cdOwpVE4R8vu37R5itwGyeeDjoOwGRng4oRRlhHIG28lY+WBJ6jPQHJA9&#10;h70MANyzAtnJ/dR/M/B9T6g8biR6HOQAG6ORWmhCgvtK/MvYdewOMYHTaO5pxwSpkMabsBopCcjP&#10;bhSODwcDrimlmVictnbndsY+nuPQ898dOpIEKli7tGMHLsuDnjJ69lz9TnOO4BJJtjMgG4hRgs6A&#10;ZXn1AJ5BPHUdfWhFEg8s7WAbcuc/LkehHA6r7Ejg1GrqQvmRKc7RL8rNt6d0PPPHPXpkZBD2XBaN&#10;kkky3RlU7gAxOOTj2wfw70AKz+ZI0p6cqylTgLkjAJyDgkjOB6Hpgg8uE7mUqzN1OQTzn2zx0OR/&#10;Oo28uUsjmMDcR8uME8f3uh9+TnPJxguEqBBlseYGP7tSoZhuzzjjJ65HIPGcYoAcF22zMURW2/vu&#10;c7emM8dvrnHTJGKUZVwAfmVvuNkhOTweoAwOMZP86NkU9wm51X5hhF6j5s8gc559+1MjVVEafZ8c&#10;r91N3GA3qR3I5459TQBNKFKmNtrBsmONCzbTzgcjGecZ9x6U1JbeQ7wvmKuC/lsNwXGcg8kgEtjI&#10;Gc/wjNRqyyOqK4wwQ7xwTkgDAUdOe5GM9O4k3rJtYru+cENIuGzt4HXONwI5I4PXjFAEo3Ou/Ocy&#10;HLLzvK5BOB3Bx07cmhJYYnZpupbLLK3VPXODgEgnscKfpTC0RKmRUXcx24AwFAIyT16du3qetDhJ&#10;BkI0ZIx8pVVHB6bjuHBwOvX0BFAD13hMugX5Bj5cNtwcEAHrkEZ69eOMmQxSuzBVaRjlQ0fzjPzc&#10;kY6ZA9QQe1RLnYJFcyLuxuXoTk857nHXAzwcE0RMJEKGQIyBVkk8vksV3ccdepIHH1wKAJGkhjHm&#10;BtyH5dy4BK84PIAPcc9vqal8uKDaPK8tcZ/dsu0NntkcAEA/genWotzBS2Vj4w3zdWP8P0zjpkgd&#10;gM0pZjtbzJAGCqqldp5bpge2eTkg56cZAHqjKmYvlCqpU84HA7Ht82MZxznPSpInDxZWZR2KbgCo&#10;KnIOASeO3+PES7JN0w2t/eYIegzxz3yw6+1Pt2nZV8x3+6AylgOwA255bjPUA/Mep5oAXfcwyqok&#10;wYypkk2kbOOc46dD2Jy2DkZJRYZAqOq7trZww3ZwM7c4GG57cYx0zktgBE0ceVVlYeWfu8c/p7en&#10;JxmnbQVV22tt+783I9gOMHrnk8jryAAB8UTH5WLMqy/vD8ysBtAxkdCCe3XsOc00FVhILNngyN2K&#10;9gB9S3XOSPUUpjhJKOU+9hehI/iIGSD1yfoO1OhBe4iC7tzSFVAhBbPGD1HOR3IGfbIIA2IJIxMk&#10;w2+bhs7iqL1I/JQc+p78kOjLRyrG6Kp3AqyHBVvp/THf6UxXEhWVAp3Davy4288g/wCB67cc5JpV&#10;hymHDqGJCMfvbiOTwB8wzux0FADoQYiZ8yHcuCz87mIwp+703FjjuRwQSSTYJNoY7lbbtLeg3biv&#10;H1HcYBHtTDlzuTaq8FVjj6kY4Ptxjpjk55FPEHzKu3lW2/eC8g+nfGRjsOO5NACKwkjVEBKmMjdD&#10;g5yeep9d2cc4z6YoRyybI5F2/NhVztB46DJG3kdcHPHAyaFgiEIlJb5lPy5/3Md+ByO3TII9Ujkx&#10;IVkBywzI/BJ4Bx27ZA6Dr9KAHKVkGFljwFyoboV5wwIHf2zjpgEU4KqjzFk29sHHzAg4PGf7vQ5J&#10;JPINMC7o9zS4X5mDNu5yPcY/qAfWnkkSExugYsflYKAW6YyCVA6njGc/jQAEfZ1a4jU8KD87kE8d&#10;OR26FunPbrTW8mK48tYoTzh+N27BxxkHn5h2OdpHoaeirJ0O0Mo271C/kCVOT3zgZx9aUbgVi+bc&#10;ZMDbzwcjHHvx16HOfQADNJkTNw27DZ+Uj2OMZOeuMjnoBS4MZ2tGVwFB2sOmFUgngDjHPPI6npSR&#10;Fmmwh27myjLgbgT97n29AePrTvniIx5bMM7JOmRj2yOBzkdMfWgB5KsoiLKjJyrbg21enGBnPI5H&#10;ApwVGnwIWPzfMi/Mw5J5GRj7zcnnPqVGGGQIDEwKjqP4iE7E43Y5OfQkDnngilAb5NpO5CORubgY&#10;yACfXOM5I6DnIBYBnC5kgb5jgoqncMgjK5JOOSTtyfWrEDwrLtnV2xIRuZtxB9gemMN1yB05wDVO&#10;3O1FtvIypXZtaIjeMfTB7cA4PQVNASU/do21Rj5WC9PbAAHb2OD0FAHeeHNT3MoREDbeZGUHgkk9&#10;hwSeRkHjr695o12ZJo1PmLI0iqu6T5hjnOOMgY7dSOcAZryPQL8pOIiMKDumweB3xz6ZOMcdBxmu&#10;88L6hGJlMp3BUCqzLnOOxzwW+X1yeOmaAO0tbrcA7fu9sfzL8qnOG6gYIx7/AIE1uafcRSyLshb5&#10;WKs6qQV5xjI6kHHXnr161zdj5klkBLI2GZPlK4bGRkc9D+XGcnFaWlqi8BDwvy7hljuyOR0HQgj0&#10;UYxkUAbqXEhumdFkxwy4kz94E9PQkdM/hWzA0LtGoGWZf7p5PXaM/pjIrDtnj3JHjb8xZvMkUep4&#10;ywz+Harcbf6UrTTZIULt2j1B67SSTj8PyNAHT6JdOky2+9WO1WXtu4yPw+tdUrieFQSd275lUhcc&#10;Yxg+h/OuJtrpYbmNwucAFtqZxnHPfB7fieOa6Ky1SS4iVgny/d2t7cHPXHufT3oA7nR5beQqtugP&#10;B/dyLnccngn8R6VtWU8b2hMIXzP+WZx7dcd+K5TQtVtEtzb3JbYsJRT5nzN2Pp+ftWtpurWcUG6O&#10;7ZvmY7VYDP19D1+tAHQaHO6T+dIhDvlAuMbTjoAM/p371sbFOI0LKWX5vl285/zj2HbNc7pN41wj&#10;eciqFI+ZV2kqMckZODz/AC4rSa4mLedbBwMbe2OnPIGD+JoAv2Uktsqz3M33gWU4GR6D39fzpbHU&#10;EgvBFMUVJF81R825ff8ALnIrJ8KXU9nprx306syyNhmwcc8fz79zxgYq5dm1il81iFC/K0nHy56t&#10;/j/TGaANW+u4rZInaRmbPytkHJzyB+NS6q/nWKyW7FWPzZ5wO4OO4/DPtWZeQjUMJDcR/Llt+Mkf&#10;KT+ODzwas2M4mso4CpYqxSZsbeckevH/ANbigC7pDlVkin8zIYEh1bGPXPfnj8K19sFxC0DIpVv+&#10;We3lT6n9azrCUzK8jxRqysVl2qNx5wPx/wA9avpLESsyMv76QH7o5Yg9vxGffrQBDYSxpFJYz/L8&#10;vzBcDJBGPxzn9KmiuLibTpLiSF1mVjvXaQSF4JHGMH+tV7aWG8vLi2Em2SPhvl5+ntn36VPazTqj&#10;RCLa8bMoUDrkfj2/z3oASyjtriL7aAylATIoU5GODj2/pVqWHzYmixtHBXjpwf8AOfeqW42MDQTR&#10;fu5GI27exxweuO/pV+0RrWLZEd64YKhXHT8aAKOjyTRP+/ikWSFcMwbHmc9ec49Pw61rblEkciBi&#10;r4VSTxu5/LpWfJHNayNOqM3Kl42Uc5IyPXjPt05qXU9hjjaKTavJ3bQQD1x/kelAGq2pC1jaSSbC&#10;7hh2JwMnj8OPzqxZkPNHcvNv2cHB3D6YxWGlzDPZwtdIrRu5Eh27sE+vvnNbFnMGgUoP4RtkI6e1&#10;AFwrJFul8xtrH7pOAfUdPzqW2u3mt42C7Rn5kwMFRxmqIuHMqtC7bdx/Ajk/p9etW/Mmhk2yR/KF&#10;y3zDhvp6H2/xNAA91CJGjmZl3f8ALRjwD6fhVq1mL7YZH2sXPl9Pmxzx+Z6elV5GQIT91G5XH8JI&#10;647+lRi3S4aJ7lN3lEPGVxkNgj/P1oAbfC3eaFI7iVT5gVTkgZUZGfbqKydYAsyJowq7sl930x0+&#10;uB17D1rcmTeu0x7t/wDe/n/KsfxDBa6lp7KsXmfvGUxkY56Ec9QeMe+DQBy/g7xi+teKNX0m001n&#10;sdLvFtGumkI82YRhpFAwBtUMgBzyWIwMc9RfLJdMjSeYnkyZby5P4eev6flXhPgH476npHxOuvAm&#10;raOw3XEg3Hdtt1Vvl3sFI8x/vbRyBksegr3OOa8nXfsMeyThd2VePoM/4fjQBC8Nrn7PDcLI3HBf&#10;7rfyAwKzNY1Xwp4Qto9W1e9SziZ/JhAVmeaQ9EjReXJHZQenPFS+FvFHh/xwl1LocO6GO8ltfPkh&#10;2rM0TbWeM5+ZM5APfbwSCDVtNK0jULy31xrfN1bwmJWkXayxk8rz2PHT05zQBZstTaVFWFOAMq27&#10;G0dR/D/Pt+NWoTaxLuRljM7bvL2/dyOfyzj0qne+Vpcf2yRF8uPaNxcKNnck5xx/e9BUPhzxR4V8&#10;U27ap4X1eO6iFw0cdwqkK5U4yM9RnIz34oA1bL7VNvYzrkNt25+6AO3r6/hUUmnsJP8AV/vn++3G&#10;JPr/AJ71aa3nhkZ2ut+9QGXaOW7H/P61FdYVfOkunQ5CbocfI3054PHHSgDP1DQv7QhjV7piqnft&#10;xjPXH5dDUE0FrbZnjjZlZl3RrgFiPy7dvatNYZxO9vKflY5jYg/e/i59D1qrcxJdDdNYfL5h5kxk&#10;H1x70AMjVJYFi8tmX+8i5bPH+FR6uoMBS5PksNquJmUZz0HOP6YNS3NjJchrFo45IZIsTBlBEqkY&#10;2n0H61g3vgzw8w2r4eso/OjIWWOyQN1GQeOG680AaEen3d5IqLcTBYvmX5m6dCMg8j1+tUPEmnzW&#10;8f2qK9Vn/wBWttNDu69Qx3Ak8ZHNSvpOmW8KtLAt0kG4qsylmBA9D69Dx2qPVJSmnedZ6feXLOuI&#10;0tFUEIDyG8x1yRzjBJz04oA5vUbC6nuTNe25TzuPtEMfYZwJFO7pyD75PpV42RtLRnjv5JpHYJmY&#10;5KcAcH+IdOD1+tFpcveKsMKmRLuTj7bGsbxsMhsfOQDg7hyThcVM1/p95bx3FvqFvcL5ihbq1GVY&#10;fxBtnAbGePwoAoy2Wo6eRZwWzAfLuj43AD+4T1G4fdb0I4PFVV03zZvPiO1YEMayI3yTeiEfejYE&#10;4wcrhsZArYklE0KvanzF3BfMmT5l9N3AXHPXPXj6NfTgkc06qsczsD5cMit8vQMOxzgn3+vNAHPy&#10;6Ctjp7TNp83zssccgjI44JPyD51B5G75lwMHtWb5F1NdNphnZrqFmMlt5hMciYI34YlMEHoNuD+V&#10;dJqtmNNuo5ZSVgjjYsywttVjt2vtOdg6jP3eB364+sW4ls5ngKJPb/LBc2vLSZA3LwcAnPRhg84O&#10;RQA0mfQ4YxFFJ9nuiywTNKAUkwM27knq3RMk5AxkcZ0IRor2TmxtLixa6lVI7W4t3RbcrgjKj5Rh&#10;hncp6A89MU5dPkvF/wCJsrXNtNGEkgLDYwOAdh/gcHkLnBOSuMmrcZlht7O01OeO4SRglvcywAb0&#10;BAVX3Y2nPBJxk7ehIoA02mDXSCwljjutpE1rI2UnxjcpzyCCRzxwRnNak99capoVxaXLNHNYqVmt&#10;5H5jG3KjjO4bQeR1+tYfh+G7j1iSaO6VJF2xypdZOGXgfNj+7kbucgc9K0re8TUtP/tK2B+0GeSJ&#10;lPQ5LfujxkqWI6e3Q5FAGtpEzXFtCDPKNnMlvMB0wdvIz+YO0jHTpV5ZrfZJKsDIGXY2f42A+vrx&#10;9RXK6D4utY7CGG9j27o1WOZ2VQev8WevCqVxnPOK1r6adbON7hGXzJvm253I24jPzcYIB+XocdqA&#10;JoZTNflbiPaI5NkYLDarcFVII4z0z6+lXNGi8mzXIAbPLeYSQSf9rscfTmq+pvHHo81lKzRTNDvt&#10;ZNvyyYJce3PI29eBxT7W7gMUaHzNwXcySPn+6fUk568fpQBfktbVWVUXa2fvr2575xwcDsfxzUOm&#10;WrTa3cNd2rR7VV1hXHJx97uCPr2J96m/tGOOOO3Z1VpFxGGj+8v4/r6epqHSLoRX88Ozy3VgrR7w&#10;SBj86ANQWP2lRBcWDvG+VXYVxwcg8gAHP44pqLp00GbIMwWMmQSSeYuf7uM8n6/0qSOeYLscfMVJ&#10;+UjjjB69v5im2/kuxntwmOQ204LHv+uevpQBn2MU+nvcW2n3GFEu1PIj8tox97IwOvJB+gx73raH&#10;xHPJHd6neTNCMBlupPvqPUZOcZ461atI4ZbvYvGYSpzk5YYPJ/r71cilG2RdvzKNqq3zbff+fuaA&#10;KLWcbhpgszNuYptGPMOcce+D7fSpDYq6LCsZO5diq0hZiQRkkjA/XtVrTtQlkt/MuOVLN/FnPOP8&#10;9abdpEl55q/dkQbd3Y7uvNAGZd2S6lZzabcCNoo1DL1+XGSDyMdeg5GfXtFYP/aWj28UkHmS7Wa6&#10;Zl6Pu5HI4bI79MDmtUx7IgUtTKxbDKXUbhnBHoaytAmZ9a1DTr61AaKdSFaTKglA349T+lAE1/Z/&#10;abWS3uURYpF+ZZlBKEcYHvz09qPDN5i0CX6yS+S22TzmzyD7ZHr+BHvUltdNJc3FhNtby5MFpFyT&#10;uwcH2wOPrWfb213Y+MrywMpRbq1Wdkxt5zsI9MAAHqM5NAGw9pDHKzxrHCXkHG/l+e4GAT+HNM01&#10;LGO7uo/tBkLOV2Q5bnp07dBnPFRRzaYLhprqJGkTBVt2WOPfGR27AcU6zkkGtO0CqI51O3djOc5L&#10;Y4P5gUAaFtfGKYSJYSKUb5XZV2n8iaux3CXc8kcsTcOW8z+HJPOO4/8Ar1QnzFL5dy20Mn8ZAUf5&#10;96jt9Ust6tbSRuzfIRnKqD0ORnHOKANCffbqy21p95v4fTHbjj9ap6bqEl8n+kRMp2gdD/n8elXZ&#10;I52h815kX/rmOWP1P+FUo7eOO43NlkdShWRjyQP8/p60ASTPabpIQ6jcMYaTOOKI3W6VkurnbuXc&#10;AoHzD3PX/wDVU0cEYZgRGh2/d4GeOlUx9khlMdy+FBBZYyWHqBgdenNAEiW7sBDDdrvXg9uvvjri&#10;iSGC1l8mRnkWTDKNuWYHGACep5/WoJmddUjmhLRxyrsbdtyPcL0H4+tWTb2wv1kt4MTyZVXY7ice&#10;vsP6UAR2006rOiwx72bC/NlY19PwzjHc/nTrGGD7TLMJTvkyWbbuC+uPfHHFSRxpbPcFAFjVVT5v&#10;xy34npUlrAXnQn7vl7Nu75gPz4P8qALCxLHCsLcsvCufu/WiKCZpI5Fjdj93avTGeTVvT7IQIm/j&#10;Zwq5/wDr1ZtYNoZ5P73c0AN2W9u/loDjby3rQJEM5Cxbm6DLYzU2Ujfz3kwq/wATUjraXnyrLHIv&#10;+ywagDF1LRdJvLky3is0hxx5rDH5HinPZWRkxcQKygfdk+bj8auvYMjsfPZuQArYI+lNksYnb5AF&#10;A7e2KAKaeF9CDfaINNWFt2cwfJnn2xWtEsaKqJ8wqOMFYwv8IXGaer/Jj5Qev1oAkOCuwJ7cVFkl&#10;sjI2037SyziIqef4hRcztbr5jcBeTjrQA6WYxoxcf8CrBuvEltPfyafJbSjam5WCkq/0NTXvijSL&#10;qyeay1GOby+JI42y6fVeo/z1qiNQ02Zd8V5GzMobasw3EfTqaAM+61C21u1utPsJ5oJo1wxaMqwz&#10;0IJ61peGU1IadHDrkkcl0hK+Yq7d49cfTrWLp19fXes3GmXmkSRRGMGG7VwVY45U45B9zV7w9pWq&#10;aTJ9n1DUnuog+YTJ96PJ+7kdR+vvQBcWzvY9Waa4ulaBlx5bL0b1FWdN02DTr+W8tbVQ02BIyj71&#10;P1Wwe+ie1WUrn+JetXdItriO0jgnufMaMY3FeT9fegB9zIyJvhhy38XrU1q26ISqePw4qQRbzgmi&#10;OEQxNgZ9qAHhwefzpSWK8DH41AAYjkenOWqXdmLn0oAbEd0hYgBcetSI249KhaUR/c/GnQuXHy88&#10;9aAJMrnGOlNJc/xbaa0rK5Vv0piXCq+yQ/8A1qAJHCOmMZxVYy7V2tx/dzUzyqhwrbfwqNiszYGP&#10;rQBHHyrSNHTJpo0Bwvb71FxLsjwD9arOXkGN1AEM93Gy/uzyvWqfnNuLsO3+TRvkS4wyfKTk5asj&#10;xZqkWl6dJPn7qk/lQB5D+1J41Wy0mSGCY7lyNq85JH+fxr4Y8S6w1/rFw0r7vm/ixgcg9PXPA/3a&#10;90/ak+IjapdSosx/u7VGcdMj8c9a+c7pm8wyPHtbzsKoz2/+tnnpwfagBs1zlv3e1sDhV6k7vXjO&#10;fbjFRiQNujhZNxACgAbhn9RyDTS3lxldshDNtKspHJ/D/D8KYsvyhiGb5flBz1J6n8uM8ZFAEvnP&#10;FIG2sqg7dxwRye2c9Qaj8xAyHzBub/powB5PYng8f4VEp8oKUh3E5C7o87TjHGBnrjjgikDBYdyy&#10;M37vDMFU/h1yfXpmgCUAllLR4+YMvo+DnOe/6/WkEqltsbIFGBuZzt68HryefT8qjPko7xuuGXaC&#10;Y1OD7n2zj+lBuN8anPzdY93zgfjkHPPp+YoAmPG0KT5Yfb+a+/QcfiMU1JCVQiPbvjwfkXA4Occ5&#10;Pf1qLcF/5at/qgH8tSrbTt5yfqeOhxxjIw5WCs+1NrHlo2O75s/U/l0oAe3lrnchCqxQMrFSMAHA&#10;PX279ajNyH42/vGwMHGST7bucZ4OPypqnf5ZfzNzM21vL6DGSDj8KcJZSu53Zt3zbfMZcg+5FADj&#10;Ln9xISylsMyt6nnr+Ofc0rXCNLzj5myyLgjpjP55NQINv7typ6BuvC464Hp1607c5SM4+8cZST5v&#10;b6fl+dAEgl2gvJGwX7zZbPbJ/Lnnije0Z3tC6Scnvz0z79PYdR9KhyjsywFGfKkEKM4weDxxknr0&#10;zigRsq/u4nIByucfeGctyPyOM+2KAJW3NMY7dA7MM7Wz8nB43H5gOewzj8TTw6xMofcY43JPzDAG&#10;RgjK8jIPbPFV8KsWwFdv3jJx1GeeMjPJB470ADzGjZSvA3R7Su7k4GQcg4x0JwevWgCRJVQY67V2&#10;sNxxk59f/wBXJpXmZJthdfN4OxvlU+56ZGfx6VGxCupnEn38ff6cDB7cfmaJH+YuY228BcNk0ASJ&#10;JFlUD7VbHKuRjB6j6dqWEhttsD8oG3y9/Xp09Prnmo/mUAK7YxnBXqcYJPHHbp1pPkZNr5Cl9zE/&#10;LkY9OCR1z6YoAlS4KxpI5LKqjlm6DGOvpzz35oJ2DyvM+ZWbLEHk5ySfb+opodGdbgSsxbHKrnb1&#10;5GccYzn/AOtUakeWsahlbd8qs2QD1P6elAE2ZCfMj3ZXJbcSMk8enHU49ug9Y43wiruOFyR1GcMe&#10;ep7j1xTWxcBjE3yHhVaMfd6DHoORjn9KdIHb58sFOW+cdB09R2/WgAVtyKCE+YBS2Sc5PGM8D6ZO&#10;aVHZWYoG2BWBbac55z1x2B/xGaQOHAY7ux5LckcZHPTBPtzTXTLMXRvvDdld27GOfpjtz1wCcUAS&#10;NLI6/d+9n73IKk8EgjPqD05C9aGnaPapi/drIVKsoOGwCck9DyGxjpxxyahfypGZlTau/JcIwzk9&#10;eSMng+g/Q06NlAUiLbtX7u05X1689D6EE+uGwABl3vuJI3Y3M2MEnaQDzk9M55HQnAIJc88Ub5aP&#10;Kr91sr8o2ZI7ejDoDg+vFRxCRdqSSfP8in5tuD2xyMYz3wR60vzRDdcQsWXJk+Q9flGMg/Mv3sng&#10;ZOM0ATrNKlv5s0bKFZizMoJwQePphuBk8kYAwctbBhw5zu4ynSTjGRk9c4XnnGRyOkJG5syAOw5X&#10;5Rg4PHPHG4DGDxuxz1J5ixweUN0jbSu903buDtz19c+mGPfigCYToxZ2EfD4kVQpIXJ644Xtzx7j&#10;NDOUCiRiVbPmbc/dIAOOR047HrwRUJuCUz8x+f5WkkO1BnIOMDGSv4g55BGXGTcpkT5mZc4ZATuJ&#10;9T9R8wAIz24wAWrUrs2/eZjmTkN1bpnJwcg9yQe9KkjOSuxp2+UNthz1GT1Gepzz0I5zxVUuj7Wh&#10;STkgxtgHIz9T0yW6DORnOaUNGIvLETnZgovmBsEAYIyT7ADByVPOSQQCwAwQbE27jhkWMBnXrxxj&#10;nOc9808XQ3kmToNy5A7DA56/kDnPHOarCQgKscG1WQY2Sfc4z8pA5IweuecZWl3tJulBG5hkhcEh&#10;uM4BOQ2c9cew5FAFrzFjMhzuzITuOBkjrkY5B54yMbsAcGkXzHIVomWRWAz26jBxjgfMG55wfUZq&#10;qvmR/LbJ/EFDBSNo4C9u2BnsSzDcaAyyRt5cO5cYWRVA28n1+mMfn60AWBKWG+aST5mJVZmBwevH&#10;XcOnHT25pwmkAaOIfdOVV1K5Jz245LDBzj1HWq7Myx5e3YjavzSMRuIPTBzkdfrgdM0fIksJcMrB&#10;lzM0BDlce3APJ6nIJ6/NQBM3l7fMjjVl4wWjK55/iPTB2/X8SaQ3iRQ745D90kMCEOQufQdcZx2z&#10;z0quhQQLiNV2x7t0aq3VST69PfJ78Hq8zMhYRuCzHO0HO4jooz2A9+e/A5ALAmjV2kjVVVuc/KB8&#10;pxknp29MfMOvIAZZFCxiVopHwx+TOzrlgcDoDxn04qEklGMtxjbhj2IXnnqDwp/MDAqMPIpK/KGX&#10;J8sAYOOduT7nhs55OPUAFyeWORGRnVVbmJG+bdk/w8DcevPHfHHVzNFE2YivzFljZVADfMOOQMHI&#10;B5H0PQVRaeQHMe5t6kRhoyjcAn1POPXkkH6EDwrJtikXlWG5udw9eT/9cnqD1IBbaWIfMVUKcFWJ&#10;Y7AF5BODx16dfwAKmURyuZIgMqPLk3bVLDODn1DHjnkDjBIBrW0oZmYlfMVunzblxgdiCAADg49T&#10;1pF3uMQqGV22qVUEn6r2/i4559aALomt0ZlIUqir8ueSNowuMHkDuOMnGOlI0mTiaVd22NslRjHO&#10;TyDxg7fxI71AXXGwSP5bfdXcygDPfGeg646fUYpRdIZBJIsaBsPw+1Rk4zxxk8nnGSTxg0AWlMog&#10;3woRt2hf3bAAEMQPQkEdMDJA6Z4USMJGkjnf/ZXcxA+Y5OOORwDnpj6ZqDbCWJzuHBk249RwR04D&#10;HI7jkcgmQOsLKkhYvyqq2BjnJ6ccEHnnJ7mgCwrSxMshMfzBmVW3Fm6nJHQnOSSAfUZOTSPcPGuz&#10;axVVOFC7eMegPJLLwDg8+vJrRSvsJwuB0bJIPyjKlcDgHceTz+ORIJTCzKAG2r0IVQSWJU8E4zg8&#10;gHv2oAsfaHYt/G24/LkHzMY46kH5WPXBwRnpQbvytyBwp5C5cAKQM8jJB6jnAAGeegqtvnDMMNzh&#10;VaRRjacZ7YwR7nBJ4GMUuNiYfewYgs4xwTnJ5+U/TB5IxwCKALRJ+ZY42XBHzbS27tnC9sEenQEZ&#10;pxJkDOj+Z/dX5n2Hpnj0xyT83zcAAZqqJI2dt7fNw6p/ETjcTjtz+gxTRsG3hmx8zMy9sdd209hj&#10;HBwPzANBXheNUiVWRiW3R4w4OMdRycr3zjIz6U4bXADgeWcmNZMcKMnthTjaDx3P5UWm2M0pEjNt&#10;zHiMn5sc52gbeueM8t+cgkjZleOYKrKVkVFAYqW3Egf7o78DPWgC0JWyylVdWUMreWGyM9s9M/L2&#10;4yf72KkDlVaNkyy8M54wSQM8E85IzjAzwD0NVRIfmOVYsCJGA256nO3kkA4AOR/KjEalIwvT50Cr&#10;0zjkjOevXjueKALxmAmYAsoUfMNzdNuO3cdc4PfPaiGeTyss247SG+Y7R3BbGcY9OSKqs6bVaaL5&#10;VbYysowFwe4P1wQDkjg5p0DsyqrnkEfMrDduPfnnPHIxjr2FAFyaSPAVHciRcKu7BwcjGM/p+vFA&#10;lyw8vzCF+6qn2AzkdCS2cevJqn5yynCOFXG1nbbu5BPf73BHPTk5xinRSpJJjzvm2ll+b7vJw3PB&#10;AwOMY4zigCwXjmjV2EcijaNxCtu5H8Q4OF/UZGD1c0hCsnmltySH96xYHhvz6demOMY5quj74t/2&#10;glienBHrj5jk/dB4HGfbNSEhmIZN+7O4cHrk4znuePx7CgCdp1eTMZ52HqxYovp2I/Dj8hTlYsPL&#10;8tmG/goM5HBGc9vxPX1qCKUrtjR1bbtDLuMeeOMZPXGf4hzSjAUyPOV7nycNnn3+bOR164x9AASm&#10;RsqWfd03bVbJ+VeATgdPrye9RP5YfyS8fP8AtYx0U4IA/wBnjgnjOeTSSEyJ5bN82eMjd1Gfx6dO&#10;eCelRrOr5UOv7yPBLR/exnIHYdh+fXHABYkkbZ5ohzt+cYYAf+PLgHkenJakJkESqqvlsY+U4brg&#10;n+Hp05z9e0K+eZGEhYOsm7LMDht3qQPXqB0bI70wJnc8W4NL915E77cDnrnpz0yT7AgDmfO1fmkV&#10;Rg+Ww7cck/MRj68n2NNJ82WSMK38OcuuGGRuOe57nofr1qOWVHBj83aMfeL9RzxgDnp0/lxTZLuN&#10;i0ks7dclWUZVTjjofU9cHGT6UATTtIyEsjLu/d/vON/OOSBk9OmcntnpUUmxeFjCsrELhsEMQT/D&#10;0yT+GcdKi87ysTvuXa3zP7A8DgAjqD+AAJAoe6dpNyTMo8v92v0HXr/+vGKAB2AHmO23OfmYjBzh&#10;s/MOR24P0ppkTDEt8qrufYcEfdySQepPtyR3qBpWETKG+UkDdwN3oeuOhHXnjHvQ9ykh2K0bDYV3&#10;AZ7g8EnrkHoRnLHHagB4kTzHHlKzqy/u1GGOMH05GCc9OuRyKRYtyq7TMq8lWVcbeTyPlPHzH1zz&#10;VRZmMWzyWYRsrHdnC+/3T0GCMjI29eaBOxUQFF5kxtXG4KVOTyOMY7jHzdTQBMJwnzAFlGW2jPyN&#10;1zz1HJP8j2okk2FvLVlZWJXOV27eeB3x17E47d4DKxbckzFl7cdhyDu54Ofr17UxjGgECKqp1ztJ&#10;IXJ6YyM9sYAwOaAJwy/6ks3zA7Tt/iHvnJGc8D060x5SqgwMQpxuSRvlUAAbm9ehHJJzzx1NZrzE&#10;rED94ylvuDpzxgAgnrgj9cYp8krGRkRQ20kHa/JHfk565zyMA9xgggErOrIqSQPgMRgtg9eW4Pse&#10;mevTvSchFGzd5e1uE6Y5Izz1H0HTPoa7OA22JVz8pO3ADZB+X8OR1oDqjBgi/Mch8DnB9x6lhxjp&#10;3oAPMX5SzRnYu35cEcfgcDHp1HfPFJM0aqykdem7ntk+h5I/HbTZJtsewu7ZU/K+G5BBxyeOSQOe&#10;vbPNMuZERGcnMe4Fvl6qSefk3Z45xxgnPc5AJAC7tulj3bgGXBU7iv8Au9OcHOM+4qvHJGqcIzfL&#10;8y5AKjB7+nHHH8POadLKxdXlt9y8eYqtnK7snoeTyOuPwFQyyzLGY2kkfBIVlIPzZxnt2UZ6fWgB&#10;bgxqMkK6tg/LJyx6cDavPXPHb6ZYZssR8zLwMoy7WPUjkdunPQ5zxTbiV/3iw7vulmCruDY/iPbO&#10;3gnIPHfFQzAfxNtKsqiQMF2EdepyTg/jn60ABlXym3TZO35W3Mp78/ng4GMgDnPFRz7WcwhCrMP3&#10;e2PDLx0OTn09ORnOMU1pxv8AMVflZsKV3buvIIznH45qPz4xCqjevT5oxyflx6kcjPfsMc4oAkNw&#10;VJMgk2Mcx43cfQ56enoKKqef5Q3QTL8xJZfM3YPX3PQ98GigD87YmlMSl5WYKxbdG4UfNgE5HPpj&#10;PsegNSpFLcJkbnUthZI1AXvjGMn7wPXv7VGJJXGYosyY2L5cOSpKAg4UcchsHvk46VMuw52wqis2&#10;4lkCqQCRgnIxznHI4xweaAHBCwVTFH91ZEEmFXnPJGfkAwBnHX2qRYQJlFtE0fAK/KcjGCFPGeMd&#10;OwwM4FGFkWOPyfvSYaToDxgjORuOPwPPTrUsLwvOsiszKzZYsy88Y3MD0wTzjr1PegB6WhRsyfN8&#10;+3azjJOSOwwc/NkZJ9qk2SDzZ/s3zMfMWRnXBYBenGQBnoQM57c4I7i3CL8zbfMZtpOWIBJB+UE4&#10;+Yd8dR2qaMq4bfGWZt0TNuwMA8D345BAGM+lADjby7pA8qqNwEjSZ/v7c9euRu9MpyKmFguWElsq&#10;K6kfdKl1Oehx0x24GAfpSpLuTBXawj+7378dgMhsjp171OoSJt8ifNu+7uGdyheCPQdePyx1AJIk&#10;nlG7a37zLNIY87CwbnHOe3c9+uKkgEJAY/KqsgjZmxtUuSBwB39cHnHFNg2yBf3KeZswZGUHbk44&#10;UgcHj8upPFTI37zFyrAqD820qwGevy55Bz37jOOlADoSkg8+3RV2xlcR4+YjbkcZwOOpIA5q1DGv&#10;3BAw3L8rYB3gHGOOAu4j6/RQajgaNWb9+rfMufnyQS2V7kdfcYHBHINWLaWIDIWThPlZs+vByc9A&#10;cZHFAEggnkWQPK0m1TkMScgEjI4HXHGefl5PJNW/JdEffJt/gkxGPl/h65xuGOB6njOKYvlMikYP&#10;yny1ddo2/Tp69eo9OBViKW3eJWVMYycrIGwDk8cHuV6Z5x0zQA1FiRmhIVtrH5V+UnjGcZ67eR9e&#10;gqwI1DGWIgiRMfKpIk5A6d+B39c8UivDG6vKQFySw6HoM8Z9vTnNSwbEm3RIzk7tzqxOeOmMfOT6&#10;cdvc0AOkhP3tse1eM7j+HPH3e2R0Zs1Ja+cyqAgwxwm1zwAcbeOSAmxPTPHcZEkCqpSFtqqxZinT&#10;joeg4PfJGRj0qVHzF5W4BmwypxjO7rjGR+PJoALSGO6hXDZ6KVJDeXntwCCck9CenQ9p1jb76sI/&#10;3vzY3H5sE5A6g9DgEnnGO9NQrK6gtjco2xtJ0AJwuCcHr6fxcc1NGyvHGqMABtCyOu7GCAM7QCPf&#10;OeMYJIoAcqyKWMv/AD0RZUYHJYD+IHuAeh6E9OtSQQskatEyyMi4kVWO7IBJHGOBxxxg9aJmV1F1&#10;l2VGJ6jAGctwCevfI7kdamleJUDu5+UsV3IVIyucnHv+GQPQUAOCzx/6KRhvLbzIcncOMFcEdPXG&#10;c9qdMkckjIAWVjllKnj5T8p5GR64HOR6UI0BLRRYbaMHfGmNoHXB7+/tj3EiyZG4xttUgurBQRlc&#10;k4wAWBAJ75NADoY3lkjRYmXodp+ZsFT/AHe3zA9ensSaI45GtmLyBWRQGwdp3YB5z+hPbA4A5RVj&#10;aMknzGUYj+X3PB5xjknjnFTgxmNm85nXO6NmUgEb36YHGRyAOM49MAAGgUSEyRlv4em49e3HYseC&#10;eQSPanKhljMYbdtVRtDdE3BiPbqf6ZwKJIlCsvkqnU7Yx16/IAoGDyOucHnipPOVy0gHHzFievVs&#10;fMWOM88KfTtgEADaxpHIRAsbKCW2ffB47EgMcY6nI75xzK0YRMlRu8w52kdSxA28HuPpwPwfEtuW&#10;W3TJ3O2xVUxyNnjaoY9yTxx74pzCLyd21g3y/MqnGSDz6AZx8oAz36UAOBiZsLJGu9f3X7wFSM7f&#10;ywo9Dx+bkhAJaO4YqDvY5zjkHJJPrjHXJWnsdu0r5iqcq+ZPTPLY5AHTuAOnUmnq0TSBpgoYyKVb&#10;OM8e57YPr909KAEQMshBbc20jY3VuDnJA/vdBgYOT6Eu8kujogWRtzL94nd2A68HJHO7ncAcEZpb&#10;eVZWEbzSR7mz93HcckBRnOBwCejevJsRFVvMbaybHVZm6AHOMcDG7g4H0wKAFkk8qSRpS4ZmILbn&#10;XeuRxnhsjOMknHIHBNSwW6xyb4iFVZXeNUAC7cAk9O59eODjsKbGdoG8t2+VWyMnG4bepHI5GDnq&#10;KeuWlRJY2kkPyrG2C5PcdOp5A4+uaAHpBL9nBceWsiLGqsHVTgkbcHJJB6+w4xTo43eJkmlOdpw0&#10;fUbujEMgyTnvjscZBqWKaNbdVBXpgeZGAXG0rwc5HIx1yenY06KQ+asZA2tk7mA+Xnr8x6c9eDk8&#10;dwQCO4g86BwUZg8m35V4IwMA8YxweDyD61GYXkGQh+ZgUJBbjjaSd/cd8Hr0HeztVQjs+1lVW3Kv&#10;KrjjqOuCctjk9cE8mYGVltxu3PhWjYMo4YAEgcdQAfX8qAIDaXG07pvm5DfI+5lY84DA8/dGCR0/&#10;GlaEpGqTRdMjYZNoXbnIOQcjPzdT0J46iQGJkWNZMFmG3li3rjjPI6d+nOATRm2C7Y2VVO0MmG3H&#10;g55zjHOcDI9c4oAdDEIgu2TazSA/KeWJ6nGOcr3AB5PHBFS+QsRUuZF55TbjK8cknhuenbpwKTzo&#10;FtJMDDKrfNuJ8sHoTwehA5AJ/E0YVgBHattDZAjVV2kFs9hx355G3kmgCEeQxy0oVkVt3zElBgHk&#10;befkPvnLdc4EiRYUeWFUZyyp1BLE54yMZz781NPJGqeZJO0jLxgscK2W5wPX24HHpUaFdqqGXajY&#10;DK3VhwWJGOMDn059RQABFA5jYDdg7mypXB98EDB7nBU/i1P3YYkgPsQc4RvTv27feOBx2zT3kQBp&#10;BHIu2PAj+6B25AXJ6/h6Ec1JG5Vmt4XGGYB9sh69M/gR6gZIPvQAnzzfO95uMbYj8qRv3YIIJzgj&#10;aR24PPbGKikEsluskqCMcGRTtbbwx57A4Izzxzwc4p6yphIgq84foGwccYGPmzjnPT602YCVNu75&#10;mQlTHGOpO0fLnI4OTzkfTNADUj8yTynXa2HG3g7ACVB9hgAeueuMU4iLb5iYbCjb93BAJY84J6HO&#10;f044keWLfu3jyzjbnH3cZzg/jgEY/OiVmBeb+JNxPQkNgnjJ+vUHOV7cUANVQqsyzL+7YD5tysT9&#10;3nKkY49uecAcAaNUcRFXZl5ztJ6HgAY6++Oh6dcE0ishbf5i+YxVpPu98AkDGPp1GM9OXb7dpFMI&#10;IVWztDLhcnrxnoFUc0AN3Sxbo5Lho41UptOOFyexB6gBvQYI5p0jbJcEjc/BK5DHByRz1BwvA9uv&#10;YBRQ3lqYxwsKs3+0O2Rzj2H444PtFqPLQ+m4KCy7vQkAbs9R3B29s0AP8+baqMN3lNGY1L/LgjcG&#10;6ZByOoI3E5Ax1Z95/I3ltrLtZRk4wo5wR/s9ufUdQ0t+5YRxfM8e5MqW3ZJJHv16ZGSexHDlKjzG&#10;MshXc2193Usx7Eep/h756UAOZpJJcIGKqMLwG+V+ScEgg4yOc8N045RdgSNEhXLJ/CoBAILDjGAS&#10;CeB+QzTwEdY7eFirSRk/u2UnADDAwcA/w8kDA706OZVjWbzDywdWkZMg5AyM8jseBnIHWgBgIWTC&#10;yrH82GLfKxz9CSe/1OPSlQLCfs8s3ksWUcfKQdw4PfqvocEE/wB3IVDFoLvHAdfLxgKvGVIB+Y5w&#10;CTkAA8Hino4kXMYO7auF4U8Hnn5R0/IevFAC4YtvlcCRlz838XXkcdQPbjqDQsIkURIrY27VEjDn&#10;jkDAwfy4IPBpISsjqY0QZ/iOMMcnHHHJPqOPQ9Q8ypP5ZDeaAucsSvmKx6twMjHrjPIIoAAq5Lxz&#10;bpN33twwOCAMDkAf/W4o8pmCxsT83yqp5Yg8ZPTvgfnQqqzfNI2NyjmIqN3HBHp3HQccZpCLPZvZ&#10;Y9uBvj2n5TgAngDkd+ADgHg5oAfuMlxuMjF12lY2yODnn0APboOPpl2PLhYyAPGq52tGcMMZyPxP&#10;fGPbFPZfmZRu27vmXdkhuA3GSPvNnPPXHSkjjzIrg7WYqWbb905bOAP9kf1HNADmV0kxNGx2tlsI&#10;Gzl8dGzx0yMemOKYq7GVpGViWVWbzMc7uuOp5wTg5wF/B8hCJHsDRgbjjdgAkE/pnvjv9KVZkLE5&#10;DLt+7yVLAn2O3HbtkZoAbE6oRNscfKNyr8vzEdOMKDxtwSx6c0oiCRCFXDRquWC8D7oBxgdPvdc8&#10;fjQZ/M5Ekjlhu2LIDnHzHtk8Y9Tj0zT8oyeX5+clR8rDjjgcAkdxg4P50AMkjhicb28v1zwDt67s&#10;jdg4Hrxng9gh/MZ0WRtseGxlTkHPOB3OFyc8dPSnrIANzLnf8y+X3+vXHHoP1xSRu7qrfN5bA8tI&#10;ckg8HkBuhXoBjP5gCMgOLeTev7wLuGBkZ4J44z+B7Z64SEqYxcW8Em7dlfLVQxG49wcevcZzjIxk&#10;uDJgKRjg5DAcHGM5wNuPXA45xSs8bhftC/Lgs25QSm0nIPvz7dM0AM2xw72f5VO7b8h25y2T83sB&#10;nOMjAwcU7KIPnbcOGlTjHTPPHHucn6dads2lv3zEkgfNIBjO7rjGe469cetDONrI7l125ZlHG3jj&#10;nCjjP4E8fLkgBuKk5K71UeWduC3I4+92Azz2pG+QqY1x8o3Mp8vKkkAemPrkdTz0p5kKDbkK24u/&#10;GM84OM5I59x97PQikEm2XYAoAXbGu1cgYXnGRwM54ySfc0AKoaSJhEzNGzFT8gAkz68YwSeB3x0x&#10;1FjSXKg7tuPmVW5JIGPpg89B64pW/d/dXLMpC/uzksCCeBz97JGRjJx16orFTnb8zMv3lCLnOO5P&#10;b0xjP0wAAh4/cxsFb/lnsXPPcnnjgdwcZx7uAdSREPmVRtzt3KuP/rdCPugHtRGkeWUZeN1G75AS&#10;egyDkYweOg6g5pxmG3Msir8u1m3AkHGAQB93PbHPTOTQA1mjIjW3m+VlDp90ZHXdjpnp0B/qJoo5&#10;4ittMjLuYMiyrtGOfm5XuO4ycE+tBebzOv3uflLYDcDI9Bn9SfWjaiDcUXbjdtjULjntjtx7c+1A&#10;Do4pYiskayNtUK2ezdeQQOTjPQn8skiWFCArx7UycZBK9uMdcnPB5+8fYNZyd0Yh8wsW3fvMtxjo&#10;Bnjpwvfvk4FhCkjmO6G4Z2sFRSeT0OF9O57kjrigCa0nltpRIwZvmC/Ix+TkcdgOv6n8er8O6lJv&#10;WSKTfIF/dyTcM+RgYye3HBx16E5zxcQdAoLtuYA/P8u5gN3PB4DAg+2MYroPD148H7lGxtOCN3Qj&#10;PA3HA6qMnAHfHGAD0/S7xha4wVG5WPlqV3A5xnJPQBe3HbrztaPMk7bfMKp02qpbYePl5HXGDgYA&#10;9ziuT0i9Eu2NV+aPlvLXoBnBAwM8FsHoB3yBjctLnE6wplTxlsN8rN2GCOPmYHnqPwoA7CG4MJkk&#10;DyLt42pKecn3OAMHr328Vc03UUvWx5O5VbPyyBsKB7nqDnr0789ef0q/Vtz5UswHzMo45GBwAB9S&#10;Pc9RjQ0q5itPlzubo24k4XH3uD6sOenOaANuKWWOcXC7pFC4k+YYY/xDGf8AdOBjrXR6LcyzKI3h&#10;AxxGsgG5RnP8Rz2PAxzjPSufs7uG4bZKPlxuJkPC9M/w8/eA69Pxqxp161nKsEXyowbGMbRkc5PA&#10;+90J/CgDrrWSWzkkaN/m3f8ALMe/px6A9iMduBXR+HrqO+dkZmUHJQmTgH1A/wAPcVylrqKGGO7O&#10;7a/zbce+SeM8Y/lW3ossMLL5M2VVjgyYHzYHOPrzg9cfiADrWubS6je1hbEyrlWGPTIwfXp+vcVt&#10;aXNJdt+5k4+7jd75yOPT1rg1e6uma/h3fdG1tvPr9Cc5HGD+dbnhXWFdljuZP3kjfNvY5HXjnkdR&#10;6Yx1IoA6iC18ppFTHzphUVeQx5z0/wD19qktbb7VYvZ3K/62Pbllzt9+me2apy6glxcbmYKsnG3O&#10;d2PXjpyPSpIJVS+CrcSfLkMFxuP0zxnpjH/1qANJDHp9nGclY1XC7X6dsD6keg6/jS6Vdok0lyqs&#10;UuJN6LuwdxUen4DHbiqllqsc/wBqE6t8iksrIGBGD65wTjjHcdqLARw3EiXVx8r427WP3s8kH04J&#10;98UAdPpEvlpI0SjbICzMhyWAxknP5dah1TU/7L82a5m2KF3I7MAA3pk9+/1zzVS21FIpWgWbLBcr&#10;s/u4z757Ht+NNvFS4Ro7tj5E33unGTwT1wMcfnQBN4f1hdX01b5flkXCySKfmDcfN+BJ9uDWtHeJ&#10;Fi4lXbuUiTCgKSOh+v8AImuR07R7zw7ds2nXH2i3lkYOrLjjJPB9i2DyOK6UtHLA1pMPmZQY5Ac4&#10;Jz0P4/j26UASXusNtWIDcyt8yeqkjgYyMfX0AzVy3mk24Dt8uN6HvzWUsEMV15snzbTlmI4wP89f&#10;/wBdWY52eMys3EfUqPbpQBdumne+hmhO5N37zex456+gPGT+PrUlykFwjRtb/uicY5Uev44x/Wqt&#10;pdBYo5oF4P8AEw5Ixn/PvT4ZbwJscr5nl43HnPPX3PNACfZ5V1SSJo2+zuo/eM2Cr9Sfp+uRV2ya&#10;SFtiSNuDfPt4J+tMtcxz7VkXc4+Zd2Fz68/T9adMrSPJF5mwr0Zk6ex45FAFuDVVW3cM/wA67fm4&#10;479PWr8Mv2mJdu5FZRkZ6+39Kx7C2Nvbg3siqdgUy44+h4+X888n6Vegmm8pTLLtdlxuz36cevT0&#10;FAFu7Pn2jRXCsyNgZXqvpUTpO0iW1rI3LL5zcAcEc+vQ/pTrVpLeApOWkkjXDN/eXH/66sfa82Ya&#10;C3LMoHUfwnHP/wBegBd/2OPdNztwhVVyTk4z9O/50y9V7hN6Mw5y+ep4/lUzmeZ9v/LFlO5VXJb8&#10;+mD+tST25EYMca71ZdgXjjPNAHGW3wm8M2esSar9mkknurxrpJpED4cr1I7jAyB7Vq6jZ2OsaH9i&#10;t5I3jm3RMA+A8ZBR16ementW08dpEWlldlUHKrk/L3GMcelUddutM0C0m1q6nSG1hjMk8zfdRcHc&#10;3H0z9c0AZOh6FoHh/SYfBOi6fDa2enQx20NvbrhYYwoEYHoAMevTmna7qmpWGgXV5omitfXkMO23&#10;tWkWMO2doLNg4UHk4BOBwCeKuxyqGffAVVoSfNbBBGPu/XuP6dKZM9u7iwluGRm5DQ5+YDGenYgj&#10;vQBl6XNq+o2du3iKCKG4kt9s0MMhaEPxuA4BwD0JA49OlaGi20EB+z/YhCN5+bj5cfjzjNF2qKyx&#10;o7Hafm+XII/z+IptrJLqKyeZJtHfdxlenb6dfSgDQsYUB8kzM3X73zEnt/n0NQ3/AIk8K2Oqf2Tc&#10;a9Zx30zAfY/MHmOxUn7o56An3qxZfY4LhoftS+auS0fmDeRjsOvTH5Uk9hHqE4FxcxsqqWVv4gMf&#10;z6UAMgv5Zx81up42suOvbHPqMfnSyRXFzH9maNkO35l2jpj6etJHGYiEkiaNY/lXdjaee30pt29v&#10;9tjsprny7hVdo1DfNhduex4ywH+NAENsjeSCjNJJvba5Q9T2469PxqheJdpLnEccflgzM+dxxgDA&#10;xjHXpz9Oau3FjKY2ALJIsu7bnbk+vHUH+fFOWX7eY4DerJI0gVduMg5+7xx1PXOcGgDNjmmjgVLp&#10;GW/mujiMLlPLC8Hjq36Yqjf+IFhn+xXNlfxxt8kkwtiqBge5bGRwTxmtGeOc3UgyiNHnlTtIYHnL&#10;D3HPtxWQ2uaZfXhEbzrH5iq000O1GPqpYgkZz2AoAydW1/RtLiU39ncCO4kJWS3tXnjVs/Lu8sEg&#10;nPGARgHnHNOtLTw9qqpr2j/YY1vk8uS6tlU71ByDvU4bBGRyD071JcXNtPe/ZkkhjuMgyQqp+Qgb&#10;fTpnjCnsPrVPTdGk0kyTaPbNcfapSs1v8kaDGfnHAwRycgHcD680AbFzDPdwrHOGnZo086a0bDT8&#10;5B2kckDGOmc4z6R6ZLJHcmPTppi0Y2sXcGNwD0OeQR/tc9s96r20dzpYjljhuTGZFFzC9x5yxsOQ&#10;4Jxj04646Zpz3sc8klvNaGfDKwuI4zxkDk88DnrxjnGaALE2q6XI7WeoK8M0bMdy/K0eCMqOSD64&#10;71j6hoM0e6Np1V7qUOJJo2WM99uQBwSACrDHAxTv9IH2mysdQVoblcL9stdsi8DCllAwRnsCCa0G&#10;vbm8g/szWLoKRKqQyeSTHnDcE5GwZAGRznHbNAGGGCyq4tU8mJWae2yNozj5drADGecqQOc9c1a1&#10;OO2m0+OwurXbDNIQxdd0PzDbu3YIPGQwJzzz7Tf8I4NTMYtrhY2PzXUfmHeG/hPsNw3EdGzkqc1L&#10;BoUcRt4GvreJwv7uTawhuVwflLLxjI5BHfrQBU0m1t7EyWNrdyAyLsWNtsiL2BQ/eGD/AHif4uMm&#10;pNMjTTrZraaBitzHi8tvm2yBccg8EsCPYnOetJdaRr+napHJcaJcKohx5jMsgZv95GU4x0+Un64q&#10;rp9zLd6VI1yo3EfuSsrqXHo55wepJBH9KAIbQW4Zmto0u47mUiaPcTvIOecn7x46Yww7ZrW/tK50&#10;6GGHTL248lXRIfO+cLhvuEseHzyOcFRxyOMyeNkt/NispPtEXlyMqAMky8f3G5zxggfKeua0raWO&#10;1jhk24LSKqx3UhBJxtKEMDnHGMevuSADd1qR08PNDcysVmVvmjz8rkEjZzw2V3L7rjis62d7IpPD&#10;bTeSrEzQhR8px/rFJ7EdR2PTA4DkuE+zXAN+s3mxeXNbMwZR1+7g/e9M88D0rJs7qMWImTUWWNdr&#10;LKsgDK3Q7129CD/nrQB1uj3KX4ZIYLlW8wtG2w/ODjvg8HvnuQeMUqPI+qMttMFkMmZlK4yOjben&#10;cZxz09sVg2Msdg8kMOpGKNX+cbN5Xu3yt1Ugj5fYYNWIb6KXV5t968fmYaORd21+pGNvrg9zg9Rk&#10;UAdjHLFsjUFMuu5ZFb734/UVLLIhfYkwXPSVSMrg8Z/+ueRXN6bdteTGNBJuDfxNnDEZxzjg8emC&#10;D17alrdQBVFyJEVhhgLc/K2euBnk/wCTQBo6dJKZnLqkUizn027vQE/19faru0LF5rSKrE/NujAA&#10;PcjPTmsmzkkvHmImLLvIO2E7WBAIyvY/54q1DeOVNu7bgsm3czMGXHqM8/X8/WgCbw/HL/Z+0X7u&#10;pkk+Zo0yTuJ7/wBOw9qh1a6t4zatFe5ZZVDBMf4cj86z9L1uGz0lXudZVNu5CrbPmIPXqCDgdxkZ&#10;qPxDrBlto4tMuY5plnTZtjZm4Zeg5HT2oA3LiZLN2iM07LjOFjDH/wAdT/CqMEUY1+aZorhnntY3&#10;ZtuOMsM4YAjvn/eqOG8uXvmEVtGq7c/vGKhfX+AEn60X7yjU1uNtrN/oflMvl5YfNk9jnGAc+9AD&#10;dLuY4vEd9YzziBmWJwqr8x4x1A5wQen+FO8RWMQ160uJY2LeS8StcRtl84I68jpxx3FEFk9pftd2&#10;moQ2iyRoki26Dbx3+bGD+nt1pmq6fFqBt5LnULqZYbhcKlwqnIYjoo47Hr2oAs2DXc6RollHGiHb&#10;+8kwOgyMKCevUe1OvbeI65b3OoSrzGwkWPMeBkHrnJPA+uPxqmEt42b+zdDTbHIrTGa+zzjOSQTg&#10;Ae9NTU431uEvqduqxAlY7OPcynOBkgn6c456+gANi6g0+K5ja20uWVlkH73yjhRu5yX6j8TVjVNQ&#10;itIGjuriGDcpMfnTDcT6AetZN3qD6pZMh85WYc+fIqgDPdRj+v1pL7VI0k+WO1twq7fmPJPf7qHO&#10;fr3oA6Gw1e0vrSOSG4MhaP8A5Zrn5u/+fWo9TkZY/tHkNGkTB2aRgB19AT/Sub0zVL2VY4mu76UY&#10;JVYYRGhGGw2SCf1H0q99sWW3aOS3l81SBHHuL4bPXrnP4UAalzNZRyLKkTM3/LRjbucrz1+XPTv0&#10;xSO8hvVjksyrSL/rJGABwR/COmOcdOtJHLc3MLCV5FYryoKlufYfd+vOKli0688tXgCw7dxkZT5j&#10;ng9SeD1/SgCtdtKkPnFWZtwHyRhfmz3Oeg49amnLNKs0c38T7pF+UdOFyOMfTk+9WrOx3BlMpbc3&#10;zSTMOG9B9Pb2q1Bpu0ZuLkblXCBV/wAaAIreyuJmdnnTaVXbEB/D6njrV9bWNJQpHTGVA5+vFELp&#10;HKiuGjHl/KOpbFSXF4Nm8OE7/MvQe/GKAI4mvPtmXiXyT0Uja31q5BFE8rKyYx+tVbK4JZm+1rnd&#10;k45xReXvlThxZyzMeC1vgN+pGfpQBeEjSAxPGw2/lVG6sbNp2LW6eYVwOBn61XuPF2kWF5Hp+o6i&#10;1vNcNthjuojH5jEfdDH5Sfoc0TaxpxgaRiysr7dskZ3A/wCe44oAlgcsPJuIWRlOFYsWDfj6/WpQ&#10;WDHCYxzn2qGzuXuCWQqy9j6GnTK21T904/ioAUSB5cxk+n1qaQJsV2GfRahjZfLwzLv77eKeBl1J&#10;f+LO0UANckHCx7W9falkw78njo2aJw7Njnn+7VeKA2JkAuGEcjbtrNwtAFG60rTZrlrtLRPMkGxn&#10;CgE/U9653VdGsvD8P2kaX9qaOTdGBjcvOSAf5V1LX9lPZNcWs8ci7uscgPNc3PrFn4hmutLtJ57e&#10;6t2w3m25GcjhgehHv+HagCazWPxFYrPbiVY5BhvMQo6exHY1pRPYaRaw2tzdKu3CQtJJ09snqar6&#10;Jb6pamOS/uO21kjX5W54OPXFaC6bpt+WScK567G5x/8AXoATRxqqanLFdqjW7LlCDhkb/CtWKRdx&#10;2L8y0QxwxKqx4G0fw9qegiDZB69cdKAJInwA5HOKhluSlzsToeKnR/73FQS24a4EjHt1oAHJkJ3n&#10;j/PFSIrMuwH5T0HamSMGRlJ6UsPyrtLHr/SgCK73qAF6+hqa2B8rD449KdsRm+b/ANBp0ahF4HWg&#10;BkqtnOMmqdz5m/GPlq65G3cMcVXkeMnOVXH6UAQTzBUw5XdQlxGQCD+J/nUTIJDkjPanmKMxhR3o&#10;AZJy2wnuOppsihB34pWbA6/n9e9RzOO3PP8AeoAoXzlVMip+PpXk/wAfvGEmjaJIkM+3EZ/hPPHX&#10;ivStev47S1a4c8Lyfy718l/tO/FOHc9p9pDbSwUq6tz0x6d/X9aAPnv4seJZde1dlSb77sGZfmJ+&#10;Y5bknLD26Ac1w00ojy0bou7P+rAGe+BwBwODVvW75Lu7mnQud3LP5YY9TWa8sSoY+GzjJVmULx0z&#10;znr7Y9aAHNcI0v387V3fKw459u3+PtQuNnJVdrKx3Ehl54yBgd+vXrUcu0yhW4+dvl80cYOcAg9O&#10;Pw681EZdwBMq/KQxKydGYDdyOh9znPNAEo+zvL5ybf3a4bax+XcRyeOScdD+vWkcELt/h8sLujjL&#10;BlyeR0xjI4Azx7mkaR5EZSNyqmVORwBxkAd888flSGQSOWLfMy7o2z0/D8R/hQApjjRyDCqRryFb&#10;OCecepOePwah2KxbH3bNrblwfmGR8o9MZwCaaZgrblk685GNp4BzyOvaoeirF/EvHCE9e/XnPt3F&#10;AFh2WMf6vb8y7RHjB7f4UhKO8QjG7orep/iz9TtGSKZJJHln87bk8MsmMkDjOOB/Wmu6hPM2sMs2&#10;1dwzuxx0PYD8jQBIZlfO3bnBOfMwR7e3IOPwoJQqWQrtdiu7djoDzj6DvUfmOU3s67Tltu3oWIP1&#10;z6dvpQHDFkEg+b723jovbnpx0/PPFAEhkOwRozqF4VA3QZOc4/8A1U4htyoFYj7zKFIYDbnv+Bxw&#10;KhSZWdZMD92pwzSYx7kc5z0wfXtQJk2+Yyjld+Gxzz1xjPYZGCPrQBIJZZY9gB3cMUO47ifXacZ6&#10;dcjnjmhjHIrib5Wf7u1iNvbJGTk8eoPB+lR8FC/mbtvyq4lA3k4PsPUH16Ug2pkRliu4s3yk4Hrj&#10;0549wOtAExmzN5wP7xsFflO7rgnrzwDnGf60xNqxqpVWVT8yocgtjPIyPf3pjTAjYgVtxbCN949u&#10;d3UjPT68UpKSP+8zwxwy5bAz7Dnr9OKAJIjsXywyx7RhflzxgZI9+x9iaFLI6s2ZNudh9WGcgenH&#10;6Go/MwzSY+Zs/wAJ4JHA/M8YoOHysa7WH3V+93Iyc4zwOlAD0DIW8tdpZTtfkbs9/ripBP8Avd7S&#10;tzwoZvfjj8fwqAuNuc7Tn7u0gjtnnpzn2ApzNGCyq33vubW49/1HagCRCjoVkhVflwrbSrAevGcf&#10;T6+tNd0G12+Usu5QFHGWHPH1/Gm+ZgBFPzFf+WeGIIJyefSnCdGOc87sSct/tZ9+hHuMe9ABuidd&#10;2OudofaWXOO/PTn6+lAAZST8rLwcuDnjkAgd/rn6U1S25pJWY/w7mblCR1HP8qapbaEV2Pybty4y&#10;cD8sHP4+lAEhw8yokgbzGJ3Kxw4HcD0wF7jt701UVwtsiKztGcR45GQT3GCevbtn2pjAD5inyr8x&#10;wen+z0z16ZBxQu8jkjG3Pl+UVzkkEYPU8jGR1+lADxOt6Plm3byBlT8q7sHpnp8wPqMnHQZAAZQZ&#10;YjH5sn/LTPPJGMDuAc89N3HoGrOhYE3Ebqo3ZVvbH0AwMkZwQw4JPDQzr0RY/kyo8zAzjgADr2P0&#10;PGaAHJtm2xGVRnA2svTjIPHYYPYH5vTNEPEK3DiNlYbuGCqBwCMnj7p65x8p9c02R3V1UOcDlFkB&#10;ZRjbjoMdjj69eDTjKIJlePczKQ/y855BxnGDwcHrz17igByFceYJF5XO7t0O09ex6ZB6fQ0E+Wdy&#10;vtHHzKw68MOPvEjGMY+lRs4Vm3OsihdjMSPm+Zcc9AxBY88g9D0wrgRoYZWkUjI3Pw3uSFyc4wc5&#10;7HrxQAvzAtLll/vbG9CeueSD8pPX04qQlgFPmRnzAxjXb3yAGHRfxzkhl+lVzOrjYTt2t98LklfQ&#10;lcdNvTvkZ5Iw8na+wYEnRst3GPY7gAOck9Bg5oAezearJFc/65AG2/McYBAPB9MHPHTHTNOeXEiy&#10;27eWm1+GXoxb+90546YycZ6VGsmHyZcKpYorsMYDH+929jjHUY7ujO2MDzCu2QDnB+Uk5ySR2yOT&#10;+dAEh2uQzYV+QrPJxu3HHbpz3x1GKZJIIf3d4VxuG0zKD+I3HrjHTkmmLIyDcUZizZcJz17dDkED&#10;HJAOcnGKd5rlN6Z2qP4doznd6ADJGT37eooAkK7k24fcP4lH8RPUHnOc45wD6DHLZJ7ZZhNIVVlU&#10;kIHJxkcgAjr19uBzjimiRFbK7Sqsv+r6cjpgD0PQZPSmpgIiJOF2Z/ebz0x3547j09M9AATEm1GD&#10;HtZThl/vyKSewAJz0HJHPuQokiDq6y4O7bwpGMFmye5/i57+9JEyYUBCFyCWwyk5B55H1HU4xUa3&#10;DooYBWO1VK4B9cKAec/L6dBnigCXzZcqk043KqjD5YsSoORnPcnntj8CyB1LHcN2cb24b5vTIPRh&#10;njv9MGmoy7TEu5UZMjy39Gxn7pxkdcHoencHmoTxIjHzCVywA6njuB746jOD3oAcgYrsjXaNv70Y&#10;K7VwODkcfy7jjFOSYhPMEudq5Zi3DHq27nuM9eQKjQ4ISMAldsa5KcBR23AdiQfb14prN87Lhvmw&#10;UVYzlsnPG76Y4x7+lADhGkzNbBV2s6rj724YPB6HHovAyG681IZplaSUuuWxuLtk9snGB0xjGM5P&#10;FRlhFLwqgn7wRexyepJwuOcZxz70FsP5R425DRooOzkfKBjjqT17N26AEiwq3lWoC+T5gEceN3lj&#10;B4B4x6DHYcYoO0x+awjJzuO7Jx7nI7HB9h3qLygT+83MVX5yoIJPJBx36+340pUGBYzIGyN6lgy/&#10;w5GPm+vcjHpjFAE0TRjaoRVY7SFaPO1eoUkKegTGDkcHnmpI2UYUKVDZ7sccnHI54JOfxHGKhd5X&#10;kZX8v5ZMM3GHJHIIA5G4j8vydt2hpfLcLzuHmhiOecfdXk559DzQBY3yHcQ7btpGWXcfzII685II&#10;HPbFJCyebtg5+b5o+h4yOcY4JB7578dTHujjJmiRdqqS43E8ls9z8p2kdBnFSF2L7Z9zbXVFVevQ&#10;cdMdMYA9Occ0ABCJvRwuflB+XGwEAc9eucdOR0NPkmjeSTO1trNlUZSW5AORnoQR3x9KgWWVxlI/&#10;3nl4Xy48KrE8jGOg9vTPfFPlmRHYL93cSy7DkLzjAx8ucNzx/gAK0kSgbpCdsirhsKowR8px1yMH&#10;IOCMDp1WVgCzSylgu7PY5C+3Pv14GecUbf3m+bd1PMbMoB4zk9lBXHPPPOMDIGaSJyZ/LYOBub+D&#10;n72fTHfuRQBIyshYbd67sbeOHYcj5up6cZ5xjPGS2OSRkWdtzRbl/efeXg5OCBgcse+MfWmrtKqx&#10;Hofunb2JHHbn8MdScUIwhVRuDrgtu8vHc8kYPp2z+fygAkRlUhJEj+/g/LuI25DcYBHG3/vrHBNS&#10;CWUzZuZBIycbeuTwT1BH5YJHB7ZrvK9uwd1ZfMViqqxw3Bz04OcL9CV4JpzmNVKKm5VXHzsM4A4J&#10;6ccdxwfTFAE0UxU+XFlk2sG2yAE9PfkcA9CRmnwOzIqgbRyQPL+XpkcdgBjHTjHHeo4i0g4DM2Mg&#10;sp3E7wOmfb5cdj6chI90qK+5mG3O5fl+78wOc/j0z16cZALCnzdgKY8wqFXk98AE+nUbhnnHrThK&#10;gB884Vlbe+3PJ43c9+c9+e3eoIQPPWOEscMu2SIj5evqBjn1z0XjmkySsfzD7mQq5PU/dHcckDpj&#10;luBjkAuNI6lpE+ZixDMid89zj8evPpilET/eSFlTkQrjAPB+Xtk4OOp6n0FVo3VjhXXlS3zqBtXH&#10;A25PBGQM9x2INAlCks+B6Hg4bacjuOPbg5BAyBQBYdpgPLRcDlclcggY59RweBnPfHo8TAhQoTkf&#10;uldV+UnBBA7DnHGT1znrVYSbcGVAvUfMApOD+BUjntng5FPMqyAmXcC33vmOD07Y54yf0680AW0P&#10;yqsqsv8AssQeoBz7DgemfQdactxuXf5q5KgkMVG3IByew4649OpNVfNTzizt/wAtPvR8BcA5B+pI&#10;Ht6U5v8AWojHlf7kY2lsnGP7uNzDjP1HFAE0k0MsgEjY3cFe3TA75IOOMjpn0pks9vkJI0ZDMo+Z&#10;lXd2/u4Py45HYKODUEly6whlRgVX+Igdj6gdc9TwdxIPTLZJFRzHHCyqWALbiBySwPHpkDOeCDig&#10;CVLlCWhZ2UOyt5g6BiTyeP54PPB5pHk/eqAT1yQR0beoyfx7Ds3bnELztgxymPYw+bJ2kgjnoORx&#10;nrk47jimtI5Cs68q25j0z9MDGCTz74zjNAEzPKwWMysqqQQN2P4to5xgEHnpz6ioVlkxtXZjcx8z&#10;phuvXsfmH49+1NDDcXDMrMWIzlSRwR7/AM8exNMRxICyoG+c/MDyG57Aew5zxjgYoAkmuQW8zzIw&#10;3zSCMoQQBg/dPQYPTp096Y8yiSSCIqPmyV8wc7QCB35HbP5ZNDNI6LAGyONzKxLNkDHBPA475/4D&#10;mo3ZQ2A7qMAbe3J54wefmY8YPvwKABplz+7uiSyqR+8GGySeuCRn68nn0IYzGSRi0gXaF3NGDwoX&#10;rgc9CPpkZ7ZVmEpyybdyLuXByi7uh9P7vHufaml94LRMrDcPLXzG5bjpnjGMdBxyeOMgDcjy/K+z&#10;qz8DiM7lb14I7dxk4x16FhAnHkoMKw+XzIQFzz8xwOMYHJ9fWlLH5iAM7gq5C/NjvluASfpj1pqy&#10;RvIykBf4sdMjqFJx06emMevNAA0yyKwl6FVLBl/L34ABP0HqKA6eapkZS3mYZd2eehXpwcDHPbd0&#10;zTMtkEHO3hl+Zdxx7HHX+R5JxQjx+YqpIW/eAOrgHdgk474GMDv3yO9ACSK6/uXGBt/u52navfdh&#10;eOc9eD60kk0ch/dx/KybtxXpndz6g8gdvu8HoajiZVII+9xkRqF3MAcYGMZJ6nHfGelJKInfEy/M&#10;q/MMnhWXtkcDjB5zxkYFADnkOZHkVV/dhnd8jtyM+wzk5wN3YU1JkmTfHbBtzbtvlr8zdM+h456A&#10;4HqOYxsOVMak5HmJGoBxnpjjGehPNNMkR2yRzs5dj8zMfm45zxwTjPHQZ69aAJvMIAt2LpuCqFZz&#10;8vy4UYA7ZI+o574jSV5VWQMyruGDyMZx7+nHOOBjA4FQ/aBvjDZVmYs22QD5Sd2eg7duO/vUZb+A&#10;sc9dzRnceTycYPU+vbJoAmjka5T/AI997SJlupDMQMg9eo3A4yOnocRzSJNGVkbnkFGXOEG3P3eM&#10;8HrkH2JxUMkw8rKruKDGxju2/L90A+v9e/ePeGXkPhuVSOTcB0OASoxxkY7EDA9QB3msHUtMx27V&#10;bdJlhzwB3xt5PuahmuYmfO5vlXLfKu4HOc5JyvU89MH3NNMylgkcqt95A2CM9MHrnoQMZ74pglmk&#10;jjaWTLBVBD/eI+UnAPX6Hj1zjAAFuXyCvmAr8pZfY4xgtx2/wAxUcjeYMvcNu4G9d3ybu/Y4Ib1H&#10;v0qE3WdzF2OOW29hnkD6+nT270wTFx8sv3twYquc7gRuweeDjI78jAzmgCWVUvH/AHyhsANmVR94&#10;jJPDY9OlFVtsokLKoB2gMGVsjHHXbzRQB+esednmY3fLndGMbiNp4KgdBjtnIB71IpDy5idVJXfu&#10;QDjA9QBj6ZzjA6issXPBCztGCvzfxZ989uR1x6ZzzieO5ScGSNUy2SF+baP7p+X34J64xng0AakU&#10;7lVmaPuD8ysQCRyMg+vVgM/jUtvO6grGZAwGGAXdt/X1JGT1HHpWdDL5gURbmXKlWZQdoGckqByO&#10;vXr6U6OZpV2RJIzDGPmPrwMZ7g59R1PFAGxHcSSxyRh2+baGZpDlTgDrknhj1I6ZzxT/ALR5ytJH&#10;ulkZCu3dtAwCQABnGOnuQO9ZrXaMfMFxyxyyso6degOBnoFPIPtnM6XHyFmeM7dp3SMCPuqQPXuO&#10;h4zx60AageASiEruhjk27T9wHdgMvzdgN2OB7Z5E9q8YRRIyLG0g86PaApwxHY9OQATggjHrjJgn&#10;Ux+Yo3fN8jNIW2rgDB49B1BIz3yTU8dyUjJgTdhdsbEFscKVORnryB05OQTzQBqJOHTZHtb5vmjm&#10;br8oVhg4yvBGevGBnkCxbSNHGsZib7vEcakswP48fKeDzkqMkGsmK+Rh5YnXdnH7thx2z0znrkdi&#10;TxVmO6MRCbR83G35UBY5PX+7gHAHHTtigDXFyWTcz7R07/IR6n8vxNWI51+0Ns+8xxwmWY5JxnnO&#10;MjB6Y7d6x4byNpWaE5+UhZHIXB+bII78g8EdAOvey8zEmISMqNvO/ceFBxnoMfn19s0Aa8d7na7N&#10;+8CkxrvHOD97oRjt07ZycVYWceZseST5WG5VHUc4BOODkdvf2rHhvfMfbFPGxdiPlkGEzvO3Hfqc&#10;cds9KsRXkbBZEk6tlVWfchZuBxx2x65B7ZoA1EulhXCT/LHlmZlCjOSCTnpuwPQ/mamluPvADduD&#10;PxkKG3KffOcknPbB4zgZVre7D57SMgVsb47gdcDpkkfh7juKntriJpiksqBtmCB1cAYz7jHHfHXH&#10;WgDUWSKHOV28ZXa3DDpkZI4Pp7D8JjOB5j+cPLDYk2kfKpIHfuCSR1/PFZtvdSKWkhcZDbv9SflA&#10;xyAT065xnp0qaF5BH5imR1LZVlY4JwCFHboR2PqcZNAGlDeBPliZ4woHorIQD27ZA/Dp7VYhuJmV&#10;cQrvaQq27joePmxtOCPqM8gistHRvMBmVVZwdyp0x0IA/Ee/POKmEjFYygVmaRhhWy0bAEbcjqe3&#10;v1PbABoLco5E8MqsrKB33EbeRkg8EjufXpnAkhliMTIo2Rx/IM42kA9Gxzk+mBntwM1n/bHCtIJP&#10;mXLbWUHnI52gkAYHQ8D8zUrzzQPtjlUM0ny9vlydoBP3eB65+uTQBoPdK0QE021W258x1OG4xjJx&#10;kex4564wHzTQRDcwVQv3mZv4x3OM46Dv34AzWek84RpFaT95FxhQpVcHrySR27feHJ7SLdATMUkk&#10;+ZdirbqFI7A9Pu4B7ZyufSgDRM5dvMe3baG/dqsm77uBnOc574yfoM0+2nO9VdQuW/eMu7qcc5OB&#10;jkDgDv26ZsbSISEjbazNu3K2Tz7f/X4yODmnxTAlZtxVlTeGOSF6nt2wB1yeo+gBqi9dYtyj5m/e&#10;c52FQc5xnHbvnGe/ShJkLtELhDtQNuZsdF2AZ4wMY9xkgHtWf5zodyS8/eGYycceowCeAOScc9Ca&#10;kW5ITzN25jsUKrcsDxwT3yoHHrQBqLcTSSvJAdyyghgFydpwR8oOTkEZBIGO4zTo53mKkOvytsUL&#10;mTAyw+8c/NwDjjoSPSs1LuIr5byhiFJbzWbLDd07n7pz64Ax0p1reI8qpI4Zh2iyuMZ6DBP4kEAj&#10;B60AakVxG0TSlHVn2gn73QDC843bsg4xyd3XjE39oG3BXzEbdxG2/aDnGBsOM+wHBHPXNZdvM3k8&#10;RMxCAbUjKjrzuxkD8SADkmmx3cUZbbMP95XDll+8cDn7vTBHbIxzgA2IZw3+jJbrny22lesfKkng&#10;Zxyc8HtU29OS0cjberCMqxTORnPGec+nGKxY70b2Cx+Yu0OFVUkyB1JGOD6HHB9B0n+1OXLrEpk8&#10;vy1BBIfb6HHXHAPbnnkZANNLpGRUVZGZgfmkU7n9QSRzjdz0+6fSnw3USzbVH3WVyzNnB+98zZPR&#10;cn8B1FZT3gYMkcpK72A+Y9MnHcc7W9e5P92llvLfymjhKMnlhVEkQbG1tvcZAA756HGaANfzkFso&#10;B2ptYHey4Ydz1Pr0/PgYp/2iQQsoKqwiA8s/KOSSMngY5/UZ7msr7cg3TH5dzFfmUAdRxkvy2cc9&#10;ueM4qRbvPylVOW+YI/Xnb2OG5A/Tt1AL7PHMyyYXMbFdqsOGAzxkElvpjmnyS+dIq3A3R7TtM0gC&#10;kAAkHcvrggZAPY5OKzW1MFVmluR+7jyqNIWLknGCAOeB74yCDyaBeRL/AKO06tn5FkViG4HVSR8v&#10;zcHpnCjPFAGxHfySDYWwsi/Mke5goLfMeCeTjPA5BPbpC10VZsNn5l3yMDuyHxjbsBAB554+705r&#10;MbUUZvk8mT5QwXaAWzg7cHHGcjGMgE54zTxfShWWOYN8zJllLAYXODhfTOCD0PoKANX7Z8v+kPG3&#10;zY+VuMcZIyR1/n6cYRbi2JVWMTSLIPljY/Ow6KB3PU8DnrxWfFcSR+WLgM2dq9SN2Djk8Y5JzwSc&#10;buRTluWVEZpGfoMbjzj5jx0/jA28/dPuKANBb8GPeyqf3fyyM2M8Z7ZA6j0PP3RUiai7L5ALbM4A&#10;YcsuSCTkgZPJ/wDrE4yZJcxKkcqjdtb93we/r33DkAnOOhxTpLvym3TNGoXDIpY53fLzzjJ56Ffb&#10;nJoA0UuzIFkAVV25A4bcckr06jr6elPjmTOI4FZUOyGNVIyw7ZzkZDZ4I+Xmsk34ZVDvHtUFZtvR&#10;2BGSOnzdvQAcdwHTX7yBnyZFVV3jqAecjHykA/7Q7YGKANZr9mik+YNubP8ArSwHcEdM4G3txnnk&#10;4pkt08kfk79ytNhfnI7kAj+HoM+3r2rMW8jSXDyqXRsqX/hbHUnB/iwfU5A96GvQO7syoYuAo27S&#10;ccAc+nbPPGCaANCS+ZmVo5I/3nK7s7WzjOcn5fugEcjJPfApzziTa0TbXwPJaP5fl5HcnOfRRnng&#10;5GKzf7QCjZHLtJOWVZAWByDwewwO4xz6HBJdSXzZDLdhI0+UFmC543f3cZyTyox6FetAGhb3W11k&#10;iSN225VwoztLH2wMc9jkDnFTC9u32mJJJMncdqn5gQeenYMB1P8APGTHfrK0kYG35irdsrjoM7uA&#10;UPcY4A6HMX2uAx5kSNS2FYAAleerDAODuOepxn1zQBqu6BZJkVfM/i2sOoOeuRxgsvTpjnnNSiWX&#10;y2jjkSFlZnVR8pA5YFgTgnoSe/p2rIkv45EbfcMduRt3EA/Kcjr3yTkHHGB2NOa9EpZknC7mUbmy&#10;F3Z3Y4Jz8pyfqM8UAaUj2wuFaaNVYTbvmU7iuOxJ6dsgc+vIAejzJG0UUqqyqx3tuwjYGG59zjjo&#10;F98jMGqQbXeFl9AzMMFsEdAOSDjPPXuBjANQjYHEsbLu39OAMgE8Z6gYyfxz1oA2DefaBi1jkXcg&#10;ZCyscc8Ade/J6gdcU77dMnOws3lsu35sDbznGTxhew6/mcldSVomG8xtx8wz8pYMOi8gj5e5z0JG&#10;RSC8hL722thHZY3zuyTk85AIA46cYHcjABqvOG2pG+8qo6cxrkBcdfTJGOhI9hQNt0dkLK28hQZD&#10;jPzFBkYxuyQdpP4DnOe+pLjZsVWVsZ2jbwDkjjvn1yc+xyf2jJbnc7Kx3Dyt0h+fnkAnOTgZ68A8&#10;elAGisiyoxMmFC4baOg3HI2556AYzkZPSrK3BSUO5CsxYqd24oOmOODkjIzkE+owBiG7hR/KdzzI&#10;AGJ+bbkjIwRxkE/RemQcyjUJFMYjn2qfuushZQo5J3Z5PzDnsAaANbzlQKJIsqo35K5C7uCenOdv&#10;J4HHanQ3SCNVV1ZduBtkGwYXjn02k+2B0xgjKS6jfEiQgqzZUbc5A4Jzj5VyepJxjHcUsV0dzFo5&#10;llm5RmbdvH3dxY9TyPcYPTigDXEgd/La4bLYXHnfNzjBOOmdx4Gfb1CXE0FzvEyqW+9+8X5SSBwQ&#10;cnOQcccH6jGTNfMS8T7SrxH5ljKqcH1yD2PHTJ65Ay5bpHaNwyyNtIUkBfkzycEDd82P/wBWRQBs&#10;C4CnbG0nykL8y7c8cd++ScY7U6WdlkyqM3bcN2RzjAB5U4PTjr3zmsdbxScShducMu7bt6g4GeBn&#10;nAznPPs7+0BuVGZt3mE+WuPl2oBknGOmMYPXnoDQBqJd5dQYxhgMLtxu/wCAkDjB5wSeBQbstDjz&#10;PMCqQskncZ6jPB5B5zg44rKN6IXZCyx/MrZ4TcevAJ9s5GBxj3Kpd/vFJIaRioZVyMYzjv8AL2+8&#10;OQT1oA2PtBQFXlO0SFmUsMnJ44B56E7ugOF6c1DJdKimQSMpbnmYKSM5A/76IwCPpyMVntqJjgYR&#10;uDthG0rIcKMHJ+hBHTsMdaa+obkaWIqHj3fKN3LbhgZHPOCMDP3xnBFAGsL0khRuVWJHdVUAqMAn&#10;v1444PenLdwbAu9SvmE7cls85/Xt1A3Y96x47q34DyZkXpJ5jD/0IeoGffA7nLkuWAaOJCdqblVQ&#10;Wb2z/FwMkHuRjr1ANb7Q7Qb1O5WLbT2B9ePXg44JHbIo+1yRjyzIfkXAQgfPjqQBjqDn1wAfUnL+&#10;0sm6aRSu3lWyRuAOdoJ6DkD3z6YNO+2yQyjheGXzDgD5sgg4P8J9ADx6dKANYXTl22bzt2/KinKg&#10;8Zxk5JwOgwTg+9N+1homUHd8r7VUHjnGcY9GySfu5JPOc5EV+0a7IyG6KirJySrH5sEjaMLk8gdc&#10;mpY7+4CqDu/eJu+bBAIGOOBkYxkY9TmgDTEivbtbNGrKQI3h2jG04O0DuMYHdflyDxT4buRJd0bq&#10;XZieoGcfeXtk7OOOn0Oax3vpo8FWyq/NtjxuBwQQq8ZPI45Axg5IxUz3Z854QysCWWZFU85XrxwR&#10;164zx020AXoZIol8t5cbVVGV3Iyo/DsQ3pj9KmW4Jl3owZkCt8r7TGuR0PpjB54BOOwrJOoSk7pG&#10;ZW2/O0alt3c4Uk8cHpnJHHU5G1HMqpNJGT8v8YySDuyAfm7n+fAAwAbDPukVn+XzG+WRkUgEk5O4&#10;jJAbA6k8H0pQ0bxLEwjYOoIDQk7c5wMHoOQAcZHOe9ZDXqpHsE+Wk+UtHJyTjsOgGMHJOMepzTxq&#10;JSRfM3As25vnGRxklV56bhnB6euaANh5i58sy8LyqbeRjcc7vY8bQOCxOR0p8VzG6KkSKwRv3YVi&#10;2cfex1wSSR9M46Vji8Jk2hT8uNu0dAeB6AAYA6cbSAKPt4ZMSyR5ZcbtrL2xtOc574yecnigDa86&#10;2Ef+uVQ8bcmMDsVwQ/fvyB06cGrVlqENvc7kDMobbIFHl+ZltoGM9MH9DgHtz/8Aa8yhl87buXb0&#10;K7srgnAPXDMoz0PTkYpXuVPM1x8zE7vnB/gIJLDpnnJDdcH6AHqvhzWowi+dv2hCWDLxyMk8kYBI&#10;HJ5PXB79hp0pkLkkEK7M27GC449SDzye+eMcV5F4V1phMsBZ2Ytn5duQRgqACML0GcenGOK9G8N3&#10;0cwjt55A21iIwzEHaTjB2ue/rwwPA45AOms71be9SIT+WqjaW8vlTnOTjGOAfQ/KCeTmuitZjcos&#10;hTerMWUMWDDGSM+/A9ec1zFtLBIf3f3/AC1+X7wXB9O3IOQMZ9DWha3HlWO0x5KqMM3zbhyMjuAM&#10;HPOaAOjsS0N0X2SMskgICKoB4POCfc4wMfN1x000vUkuMybfm+8DlsjIz6D05PUnArn9Juwlr5T2&#10;77dvzKkmdzZ68YOPbGB+la127eTE8bfdYH5enI4GOSOcDk8emaAOr0aYwhkMm7dn5cKAPlA3c4+v&#10;Hat/R3S3lkV5MqyqSn3cjIJ4ODnrz6CuP0G4581h5fl4Lbo8DtkD2AJ79/auhhu0jUSyAKxbowG7&#10;GQM/QZ7/AIUAdTYykR/ZwSN0g3s3ALA9+O+D15yKs2IhSZVIZWRcqu4HC+uO4xn8u9Y2h3kbx7RO&#10;cqdrdc5z1OR1/Ej2HWtJGV5VAnxI3Z8Lt5wOffJ9uPxIB0kN+CqszrwuGZWyG6Dr9P5VoWU/y/ZG&#10;VmVtqqc42cZBwBjpkema53TXkS1+zRtuLIzJhvu/Nwev1475q1PLfPJbvaSSLHG3+r3bd2DjGW6d&#10;Pw4z3oA6DaEkabLbjwWQ8A9h7f8A6vc1SmCzQbY5CFUYjXB4XqAenv3796nJeK2ictnC9GyRnj17&#10;c/8A16yNVjvLK9E8RLRSKR5fnEsT05ORnkdySaAOp0a7gTzBDOGjjfEI3bmC5xg/iOnatS/lj1Gy&#10;ZFiKydVbdyOvftx3Fcv4bZng+0O6rtbLKp+9xkYJ9c9vStW3vbq0uvsd8FTzOYy3HGcYPr2FAGja&#10;mM27Wyf6w4Kttye2eM8n1+madbXV8bVbhkVZoZPvbNyvg4656Zxx7A9qaqoY/P8AvN5m1Tu53Ecg&#10;Y+nXjjpTbZbsyqsiFYVXnaRx94dux447DOaAL8ht5Ea1VsLJ8sjs3OOTk++Oe3elDpbhIiW2hVVf&#10;lyTycZ71nyefLBmKVvMk+ZWTIz3/AM5q0hSYKsyMWwNoX279eenfP40AWBfxW0/2eWX5Wb5WH+FW&#10;LW9VwVRtzOuQq87uen4EntWOtpM6u5fcsZ/c7mOWXr689fXn3qTY7Rxvv27TuXbycEAE8H15H0FA&#10;Gos921xuaX5GjBZeflbn9f0q6moI8ZkhZuYyNzDgEc/l+HUVhRahdeXGGRlDHBHoQOnX8OvOOlTR&#10;zPJlJ4v9ZGQdq9BxzgcH0xigDcQyT2cltdtgrjpnPX0z68VctYkllzuVlU/6znJGOv8AOsmKRpUW&#10;5gl3NHF8xLfL09OmRwPxq9p9w6JGCwy7Z3bvlOAOR+A60AaAu7WMS+fcfLGMNI3G32zUtkUaLzQw&#10;K9VXoSD/AFz+dUjYi7hLLGNzfeGOcE8Hnr2q5pUCW8fkh2+dvmXnHPpn6dPWgC7Cys6uB0wW+vp+&#10;J4qy8blwqgD+7u754/GoIYjMSpiH/A/5fpViKQFljmkXd0YlenOB+H8qAIpg3lvKyKxXJ98AdjWH&#10;4v8ADmieMdJXQdeWSS2nkjMiZKhwjiQA45IyoyM8ng5FdDJIIF2y55OFz/M+lYVlrEmp6he2q2am&#10;1tJxDDceYD5zD/WY+hyo9xnjigCS7ks7eCSa7k8uNcrMzcqoznfyemfy6VlX9pFJItxD5eVw0TRt&#10;uwMdD6jPfng9eKb42uLTUtO1Twro2qWy6ouks6xSKWKpKsixsy9CCUbp12nmsbxdoHiC38Fx6Z4d&#10;15bK68uG3k1CdSzKmNsrIMgB9udueATnHHIBm/6V4SsZPN8ZwfabzVpjHdXzD/WSuzLDGpPZSFUc&#10;4AJx1x1WlOkUDx20fmFx80TfwZzyO3X2xz1rz7xT/wAIt4b1Kx1LxZo2qahcQsIbW4tdJkupoycA&#10;klVPlg8EsR2J55rvdC1F5PIntrGPDfJIzMVPldAR3JOV7465xQBebTSLyO6aDdKg/dyMvBq5d372&#10;Ef2m2shI5YDarfLz1zx9ce+PejziE2rGzHd8277xGO3v0oiuvNDA7QdoCr90uuen+8Pz9elAE0F1&#10;BJEsM37sSKTCrc5Gfu9e2env3pZLDT7gpfzQiSaKNkjkXIO043KfbIHH5YqQBbub5kXAAcBlywOf&#10;/wBftxTES9iVW3qJGYFs5JLZ7cen4ZoArzadHCqpI0jhWJXzCf8A6+fY9ahljtI5JoZoTtIGWba3&#10;ykZzgZJIPUcVpLFCJjBN8/mY4HA257fz/OoRZpBcbkXPHzMuMP7fX27igChch2IMEcY+b5d3LHI6&#10;+/8AgapX1nB/Z7Wwi4jyu0N99fp0UjPU4rY1q3eFV+0lli3D5YRwOmOR25/MVnx6favzDLGuQc8n&#10;8Rn19M+vfkUAcX4kvPB1mw1bXrizsWjvPmNyRGGk6DCnljzjjk9Dzih7nQ00xtXn1T7PawkP9snd&#10;o1ZBt+9vxjA9ce/etrVvC2k3NzHqMenW8lyEaMTeSvmKpPqOce3YnNU7nwxpk1wmrX+iW88tvDiG&#10;4kUMUXORwcgMefmAyccmgDn5ZPBXia6/tvRtS1l4b5Qs15put3kC/wB3KRiVfl78AAg5Gc1paFo+&#10;oQI0y6rqFxDH8kcl9fPIzL1CMSd3HOMnIPXjAFHVLqDw9fBIfD2qX15If9HhsY18t1YcEySMkeOu&#10;UJJ+XI7AFjrVzqumCGLw/JZT7ylxbz3m148HAbzYgwwwXAxg8HJ5AoA1NYh1O4njA061uIY8rDcX&#10;V0yFo852ldvJOP73XrUunXnn3XlWuox+X9y6iXY8qFf4MZ+fB45HT1zWHcX2uaIi2UunLcLNIX8+&#10;bWJpVK9iQ0RJYY7MMdRySToQa5psdil/4hijtxIoikbzjGjA8Ic4yx+UnI/XpQBq3FzDaQGS3+y3&#10;EGCi3CqN6gnGDgnkcDYRxgDnio7ODw68PmTmSNZFAijExjyc4JBOCo2nO05BPXiqsviXwz9iNzov&#10;hy9uImKxbrW18vac4yXkCqRz1Gc9M9qNUuNXluLfVE8Usse3L6XdWsRhChsbiNm9WIbkK4HAIHXI&#10;BYspGu7n7Is00pkkUyfa24CjAJX/AGlx75H5B9/4e0iVTYpYQtDcSHe89uBtJ4DZjP4dPxpdJKab&#10;Ztp0N7bzRNucxO2M56j5uygcHPJ55q5aW+m2V62o6cXuPMjYbZJEyzHnJyOMD2x9OlAGffeDoPsu&#10;Fgt5o4yu0W1w25RnrjPU4I9D6dqkPhVhp63cMUaxxyMrR3EjbXbaSAN2MPyDVjbbrK16kE1rK0e9&#10;ngImQrj+HpjIxz0+vaS1tIb6d2VLicIqmSSGVQpbH8SH6Y6HrgE9SAYTwTreXU8ZhjaZF8zdD5Z4&#10;754H1IyM+lTnwhfWqMjyyRrMmzc9vu28HjhueTyMCtDWFuNU/wBFtZI5JCSpVYljZee3QNjr15z9&#10;Kn02fVLcSwvFH5sjg7ZI8K3y88An29xjrzQBymreGbi02yT3du0MDMrJJKmQu4HB8wDK56Dscc9a&#10;tWHh6BJllGqSqGb/AFawxgBumRsJUng88HA5Jrag1rXxA1lcJ9lVVKtKYwzO2Rg4DfkD271NY6o5&#10;aUy28l1Gq7Q52qM5xzg9PzP4mgDFbTrq2Xe8lxIyrumVpgV6kk9ARj72Oh68GtSC9uUTbJFJ+8VT&#10;5i3ErZzzlsyDj7vTNWLHxB9jLC3jWSGaPEYZfmAwOCT17jk5601tV3qsL3d1HHIqjaMsozznGR+p&#10;zQAzS4p/tclrdacUgdlKzLufscggkqec8D2qzp8LDT2tpLBhumcgx2n8O7g8kAflzVW7mtreOS+t&#10;57iYNk7fspVWAHA46E/56VJBrkUtt5FoZPnjRvLkkDuoI6qeefxHWgCxc3Wn/Z5Laa4EatJiNV2A&#10;BuO24jOewzVxrlVS3lGpSTfalV5N0m3CgkZwp4A2jOOM1zkXiO1WWaKa1O1mjeNbmzVvmfGVCqOW&#10;+YYxjGOe9QNFo+9oxPb7xIqn94QCT7D7v4c0AddpOoR2cpe0vIAyOCyouVIxnB4zjBHfHpWxJd2N&#10;zPPK1jhlU/Mx3Hjrxn6e/FcJpHiBoYGfzUhaMhWjjz+8B4+bn/ZC4PIz1Oa1dV8TrZ2Ml5JO3DZY&#10;W642qOccE+nQ80AdJFfJauJ1v3R5/wCHYRuUKABj19s+/NZ82pWsMa77JpDMzN+8YjB5PQ8E/UVz&#10;uua/ELuzlh1K6hmjkYmM4xLGo+ZW67uDkY5HBz1FZVj4ssPEAmv9IufOksZWguofMMflOdv3gTkZ&#10;+8MgbhyBQB2smuLDKVuLWFGkTDS9QzbcDjOFOcf09KqX19Ml55Lz2sbRR4wvDE5JGGx+PauUnuWu&#10;Gmkt47iJ2A8ttkjq2SM46DvgnvU0Gu6glhNbTQXEcn2hZNxUcKV6HHzZzzk8Ecc0AdTNbXhjxNOj&#10;QPx5c9wfmJP3gCQDx9allW8sbbzGgt4oZ18tBCxJck8DAAxxn06Vz9lquqG+8xZd0bqrMz2ysygj&#10;H3s8dSff06GtDSrt/naXU1kTgSSKwbacgngZ4xg49CPegDYgs5ZJo5oLaSSOOPa0jDaW7LkD5vXH&#10;OMVZsmAXyHCQqzZkWGM/MeBzknv6is6JLuEBmMiq0eI38kqCQM+pz269uwq8lu8qLG7SIseSxmbO&#10;/wD/AFdcUAbMV4XcfZo5GjZd/OFwfx/THrVpBqSSjYyqrLnG7leOQelc7pd3pepmWOKS6hvLVvnj&#10;kYq0eeA4A+9GwBIYZHBHUEVflntbi3MtnNuuGHyrIpChvfn8evI6Z5oA1IQhlULdpGu7LHoX5+v+&#10;fWn3U88QZbdFjXouB09zxzWTZa9eTzCzutLht75cNNp5n7ZwJUYDlDx24JAPJFXtI1/SL+aS0Vmh&#10;vI8FrW6TZIFzjcAeJFJ4yCRnjjpQBbt1ivkVjfszKmQVyrD+RHSpopJFiJtXa7VeG2srMfYnIyfb&#10;rUaazY3M66fMGguOdizLtMuMfdbo30zn2x1cbSxspTfx+XHJtIMmcbgcfe9elADZLjdF5sMTwx/x&#10;LIpBz68ZxVeHxDYW27z9Vb5OfNnhBjPHTzAuAfqc02W68SI5uEWxmi25jhIeKQ/VgWH6VBN8QtC0&#10;a98vxDbSacskmz7TNCfs5OBj96MqASf4gp+lAGtZajbarB9oUxSKvR1kV0z7FSR/WsrWoRfyYSU+&#10;YuGXa+Rjvn9O4q1f+Hre9ljvIb66ttvzq9lcbAc+oHyuP94Gs46Tq2mT7hqj3nzfflt0Uhec52AZ&#10;7du1AGnpYe0/cSvuZhwoq4zgnlap2DzmUTTN22ryOKtTziJwzoW+bC47e9AEsUKO3mFf4u1TBApJ&#10;CYPaoo1ZZMqvy459zVhsKm5lbNAERJB+fpUM9okz4kkZtwwyHoaejLKwUj2+lSHbt569MigDNudE&#10;tPs/2cQrtz91eAPyqsukW0itJaqFk/vY5+tbD7gcFeazpdXt7fUV0to5N0gJVtvyjHY0AY50DUrn&#10;T5rLUL8yK+Qsm3a4Bzxkfzp3hKHX9BRrHXLwXlvGv+izkfvlHTa3Xd7Nx6Y4q8tvqUN812Lr91Iu&#10;JIpFBBx0I9D/ADqvF4001tcPhy6hniuNhaF/s5McgGM4YDAPscZ5x0oA37aRLqFZYwcN6r0qkYLr&#10;TrlrpbpvJyN8bLkH6elWrHU7G9jZIJ/mj+WSNsgrS3UV5L8qKjK3DBh1oAms7uK+txc27ho27+nt&#10;UsqkLntVPTbCKzuZNjlNw+aPtn1qxKwUfKPagBqbGLcdP196jMjB9vp1IqC2Evms7v3wMVOGVxg/&#10;w9qAJEcnBJ56nNOnudi8f/qqPZ828H35p0wYoI8/nQBGkxdMA9RnFVLmcqwRR+RqwQI1+XqaqT8N&#10;wP8A69AEyhCu4Dpjd70TtgDDe1QyzhEz+HPeq7XqoN8nXdj/AOtQBJLKRyxqtc3UYT723160k12r&#10;jcG461k63erDatJn7o6f598UAcZ8aPF1vpGgTPHLubZ8m3jJHp718DfGXx7d61rM0YuW/wCPj5mT&#10;IBGTx064zgZBFe7/ALUvxT+xSzaYs24yZRtrcgcnjPfvXyNr+sHUL+W6Lbt8m0dz23Hceo74FAEN&#10;1czTjzJV5ZjuZRlevTnqO3rUJvBG4LCTpgKwK5AB9T078/4AU3vyz5lKt3yV6f7XB9vpzVae98yF&#10;omlk25ztIxwQOOOvBx/PvQBovMEDBp2V9vy7SM9f5Z+p5PPahbgxvj94QvPyqRtPXpnH/wBesqe8&#10;BbLKq7l+U+pI+Y8fzweab9sUhbjyuSzbVHU8c4z1ODjnnk460AazyRqcyGMqG/iPY/dBOc9fX1pD&#10;JvbM21W53CNhxnuO+PQVlrdhdqZZfl/hQ89uv/fPX0pzX4G0Kx2lsoCoGM/dO7qRwPpQBoGXKtIJ&#10;OVPzMq888DJzntx7fSkaWFlAd93dQvX6ce3f3rNN7uRUMg+ViNzKcDsfz44+tPW8kd9zuw8w4EgX&#10;A9vbGc9AetAGgsrEnyzzgjb0zjgkA015djNtLcH5VVeoAPOT7/p6Vn/bUKCURrtwSSWBIHHGfp7U&#10;faEYqFkG7bhvmIIbB5XjAx1+lAGgJkA3ZZYjkbmB7cnGev8A9empcuI1hkbOR8ytk/jj1xz09azx&#10;dbzk7f4l3MQQvTnGD7ZPXvTnvCd3k+XhmOFJwOvQ5wCSPr1oA0N6u/k78mMZIPJCjjJI5HYdcetR&#10;pKfMXazBt2doVfTjqMgHnj279apnUSxbYdwYZJYA4Gep6enYDoKaLnC/LlSnzMqr79cBjnqf8KAN&#10;CK5jXaoZW24zlRz9ACfbqMfhSCWMxGMyqyorOYx0U55AB7/qRVPzyI1hkHyqxDCUkK3X39u/T8KQ&#10;X86ZfzP4sEysflx+fAx+VAGjuKz/AGYDau1vlClSMEdcce3JPWkSQ43j+LjdtPHfgDr1P5Vnrdyx&#10;qGSPbtkyxmXqPp359f6U77Y4fbG5y2du713Hp6fN+GMigC80pLszoudpKqw+Yr2A7+n1xTlkIkGW&#10;3Mz4YDJ4HTH6is/7T/E0IRWwVC/xAnGPwPX17UfaHdfIjlZWcEYVieSfbpzg8elAGgk6RBXLJ3P3&#10;sc/1H4nvSmTDENJvYKvzbsMuQeef849Kz3v8uuxlDN/Asm3dkenQd+eOvvSm98xmiQNuI3Dnbg9N&#10;2PXv3xj3oAvxsHbMaySbgEVByp65wV+97ZPrgjBpIpVKmSIhvlwzCRieoLZwRweM56/zozXgZijK&#10;3zYHlls9R15PI44+gpzzj5pfJ3bicyE54z659v0oAubwGzIGVj/Eq8jGfU8D8ulNdt2AyfNu+VYx&#10;xknsDzxjOR/TmpNcqC0oXcQx2qGPPHIwcZOOew4HekF3uHlKuc8t+7HO0HORn/d54z+FAFwSLGux&#10;pmBbgsqgck9sccYI7kfrTY2jV9wgiX+6rMc+nYZ+gPXgZPNVUvC7iSAqu1d3zL23DDHacemeDncT&#10;gDFEl35a/vJfL2rhVkX1PLdOeRgdSNvpyACw0qqu+Bm3JhVbkAdccgcHgALxjacYxyFvl86KCTaE&#10;ZlZUyFbI6DHPXOep49c1Va7ZiqTSswb5lLk5dc9SOfcnk/w9qbJOqSRm4CK/Gcsfm9jjP1z6gdMZ&#10;oAsGJlPkR22G/hGOwyDwF7jHUZA6ccVJFM2xVC5VQPlU/LxksBtHfPQgeuDVOKeNwsJchSxO3g56&#10;44I67hj8fWiO7+zHzpkVguz5WbB4PQE7hn5F5x7Y5NAFt7gP+8VWYtCGIYAMeAc9O3J/lxwULhgY&#10;IosH5RFDGMZ9gM9BwOh5HTiqrSR+Zhptqq+G2sNxJI/u4J5yDwMA9uKb9sIj3JdqW28hW3fN14BI&#10;U4I9T97r1NAFwSu25ZQ7YYsyjLBlJz3/AIscc8+nSiG8SKJYluFVvLDsjMFUsR7c456YP3sj2q+f&#10;Dtwg+XOEYKegxxnqec9Rxnv1oS4gbywjZ3Jwkbbflx1PHP8ACN3T7x680AXmumAGHZdu4eWq5y2M&#10;cZ6cYPr8uMc06IRZ5Tau7P8Aq1+bO7Poehxkdep61RW5wcINy+YGH7knnHI7jr07YPuaSWWTb80n&#10;38kg5G1SQGzggDnnP88k0AX/ADSFEksW796d0aggfdw2STz0J65x6ZzTndXOzKsWUJ+8cDLDHHAI&#10;zkZI5/hGB1qilyZT5rfux5uR+OPl/lwMdD0qSK7WMuW3qzH5Vk+UfTp1zxkYyMc4oAtG5E4+0xrh&#10;cttOR8qsQwHfBySOOwzxnIdC4R8gLIQ7DzFwD69tuOcgcYznIqgbz9yXwuGUn938o/HBzjt65xzT&#10;3uoVbKfMCzN1POMH+LJYex7DHPcAtxO7IfLTd/BuYBcAfNjjGMkkHFPRpPNWWBNysMFguN4C5x9c&#10;kcDt681Ta7R1ZXnj+bcMGQ4XAPPB7Dnr1/AU17pZ327RuZ/mjbaSvzEnoeeTjnjngdqALoMj7gNp&#10;bb8+F4zz1H3lHXqCQMeoFK0sjxtuTllAbzG42ld2CfbGM9u4qm0wjRWSN2YsWAlZ8EkY3c9eCD3B&#10;9jkAiu42YiKIM/yk7sjHPTLfLnIPfv8AWgC2soWModg3EZj3qA2fXJJyfTOME4xzlWAkfaG6sw+V&#10;ePfqev48ZHJBqn56eUxlCruOVVt3Bznt/TnB9BT5p0MrRl4/lVgzMp4BXleGHqD6fKucdgCxIY5P&#10;vKqndhPlxj0xkexHGPlxT0ZUJWEybcEqoX7q4PIxtz068ggnnIxVV5kEmNyFtpydwwvuQcEY/HJ7&#10;9TQ0qsFk3SYVt3y546HrwCRtzjt8xxwaALHlO22OBACqpu2xfdHp909yM5xz69S5WTko64bI8vf8&#10;pyQwC7epOOnOahWVHKuH6S43I2cEcA8Enr6DjPGOoIZvMjWEorM3ULjkc9cdl4ycDuRjOaAJ1CyZ&#10;gFvu27sR7ieccDCkejA/UetEbKqBYc/eYbRnAVivQge3IwQM+1V95SMhf4AWjUSAsMAnn5to6HID&#10;Y7dqkWdAduWOOc7iMjnjuSQTnpgAAmgCzl5iZ4YWaRm3IFX7zc8hvc4AP16Yp8i4DO6yKuN2T/Ep&#10;G4Yyw6gjP1HWq5uoCjPuLZbdGfMJ28Hnj/gPOQOOhyTSxvBH5jCLkx7U8tRhm3ZUbemcZHbJIORn&#10;kAslF3CF48+WuW+Q4br8+CT2z044x14pVjSVPJaBXEcmFyxZUIYKuARjp7Zxg/WotwVGVO7LqzBW&#10;BweBkEt8oAU+vOT3FS/acSGJZfLdmyFVtozu4PB5G4YPYkfkASxBLePcqZZWbYzc5zuyPlHHsccY&#10;ycUjPKSqYbcMCPzGUFvlHPJxknBI/EA9o5LiOIu6rwrYAeQbQvQZB6jK8dtp6cgU2WaKLgORks43&#10;Mc/dO7OO/BODxj3zQBYLghZFb58epU52ABeG75BB7nHSjMT7l8x9pZv3m4MN2AOOcZIOc49cio2Y&#10;oSoZWVdu0qW4JGSThh0wB+J5qMXA84hR82G+WPBGO65yQemBwMdu1AFjaoZlVY23HIJOCGwMHAz0&#10;Pc+59acokxuyVX7xUIcZ78L3JPY55781B9pD8/ZxtUfeYHgHJz8wOTuAByD1JyBmnGUAyLH8yruf&#10;EeSQCeTnv39gfSgB8mHkWZppOSxVgy/PtUjPY55XBBzkDtmpGMmSkiHDNliqnJzgAYAJP1ODhhni&#10;q7NHOWU+ZudcbZARnJODjg8Dc30PY8BxuLeNssU+QBvlb7xz6AdOPXGQD64ALEr+ed7PuLudssny&#10;7iQWUZA4PQH5s475pwMkjKodW5OWZDlF9to4YAnjHUHJqs0hV9qRru43BcHAPHr0zntgDH4qkqsy&#10;xyNH5bbdu7BJ9TwSeucYHA4PFAFhZJ5OJRuXcoCj5Rk7unOOqk8ep470JcHl4sNtjUAITu2gkDtw&#10;B6fnwTmCWQ+aJJwN2c7m67gcndyM4PBGPYd6T7VsXf02KjKrqSOFHY5zjHORQBeluPLVollUxyc5&#10;+YBscKeTxg9OpHPI6U6a42eartt3cZZgTxnr6AdjzVFf3ZkHlsrche4wV2+5PI6cdMYJOaeLsM37&#10;ssM4KBmGSOckjvyOvXAAIoAusTcRbc7uvX5Rx82cYIGMc8fkajZzKTJOWbC7mKjb2xjr8vrgEcjv&#10;zVZLhGVsQtiRgNqkMx46cA59egHXgUsl0ZF3v80mCTJ5vU459Mc4xyfwzQBaHmW+3a0fTf8ANxtO&#10;M5xnk8gf5NQlk3eXHhgxC/J8oYZG5ueox6Ejiop7hc7I92d37vcxJHAPXp03HAGBn2GWSS+cnnM7&#10;RMx2bcnB5IzxwMYx6kfjgAmM4DrJj/Wcvjv1ycrwcZPTJI460rzSqzSuhjb13Y6jHU9RgHPbJ56V&#10;U80OdyrmMjLZbd1yenOenQZI6cUhvHXO8oTlS2/acHG0nGcAnP8AUc4oAnmnWI4i+ZuOeijHIGeo&#10;45Bye/GaY2yUHedu5iFzg7/9nPqSPX0I9KiaVmb/AFjcbR8oZV34zz/hxwOowctEmQBHGG2/Mq7y&#10;M9jjBx94HPbtQBakeYuWWbaSpKtgHGP4gevOOv0PtTMEIflVcqVZjk4ALfg3B9OMnpmmZjEolYj5&#10;RgMzFlYkj16kc+vTHqKieeNlVpJdpP3mydpJPpz0/HBAwM0ATzSm43vIGyv3izPhcjAzx3498E9s&#10;Gow63BUqwkVmIUq2Q3BP5D6rnk84xUE1wjyJuVgrKfnb5lQH24yMdQN3PcdCwyJLIxaJuFHfB6lc&#10;Z55BY44zn0FAFjdkM6/LuXCqvRuQcFh3474GOxzTZJ4w+5eSzk42/wAXJz255GVyeo69Kie6LZK/&#10;xfw9wMntxngnntnB9olvZBhgzbly3y9R1Y4ODj72M5PQigCwzBW8hcYYtuCqWwOoBA45BPv8p9Kb&#10;5rtFtlfecAfL82cAblJH0PbPA9BUIuuVi6Hnhsg/M3Qce69Onbjmm+Ykir/pBCu25Rk5z2HXP8Pf&#10;J56cHAA5txDLI/y4ztK55xgtgj1IA6/ljKuXTELBk2hht27VG5zwRnI6AjA5xmoDcILnywJAxG5u&#10;2RnnOW68nggdV64NV5Z7clmWXK7SGy5+T5QRjPIONp6Dr1oAtidpBtEbMGQNIhkU9D1GDz0PtzkH&#10;mm+dcllMjt8q4wJD7j0+Xg9vXngcVnlV/lVmKt8y4YMvVh+AwT3wNo9ajMsa9Y2ZW2/dk46KQ3OQ&#10;BwTgdcepoAkaUAyT/Z1YfMSzqeTgsVBwQevTJzk9c5pty67gZUkXnPzfTA9j8x9j7VC12zHdkqdx&#10;fyw/XLAYB5x1z6d8c1DNfI3yj7vmcybmGWLbSAeDn8B35xQBO7O6MrZXarbTGVGF44PTHPB+nOai&#10;dtvmOw/1jfLIzABR/dx9OPXHtVdrxGVXSXduO7YGbB47ndhRkHr06cU2W4JPMcbfIDkqNx+vHGPr&#10;zk9cmgCedvlL3JxGFJ2qhzzyRn2K+vQ9sCoJZm2kSB22r88ioNvIXcdwzgfKMnB445zxX86XdmVG&#10;Bydu4nAGQMd8DIJ7dWOOKjkZ7g7WLt0wzDg9RnJHQ5z2GTn1FAE1xdgBTIMY3YxIeBlQcAn65x1z&#10;UM7sy7ZpV8sAEs3QHJXoM445xzxkZ61DJMpdQpO7acMq/NwAxO7ucBc9cEcY5xC84ZP3QDyMrbVU&#10;dW7AgDj3I68jI7gEplCfM0HmM3LY3jtwfl9sdfSiqtzP5jb0u5U+YjdDIVzjjHC8qO31NFAH52x3&#10;ZkTEbty23LNt2jHX8OfXgg9as/axNLtmZflYkKxYHBXqADzx/hVC2CsPISONWVVGS+fbcSRxz6nv&#10;7VIlzHCMI0gXGccE7eB0z6Z/HB78gGlb3jzSKso3Mv3X8wBjyo7jjv8AN19KeZ0l8shdzL5Z3ZG9&#10;flA4+9nJHHIJ9s4FGLaYzzNvXHlDoBypx0HPJ6kc1NbmInDMoVW+b5uMDOCDyRkA8k56EGgDQFxd&#10;b/Kj6jDHyz8xPsMHnOeQcgeuTUlvcui/KCzxsrHaMZ9DjjnpjjPP4VV4Np5jAZkw3yKFBIbkYI75&#10;5OefXoKkLlSQoYMvzD5OvG4cYU5Izzz39wAC9gDdtj56lshgf7pORnJ4wBxjGfWnCcSSfJcbTwc7&#10;QWJwcfLjAJ68EZ4qnEqb/LyrKqthtvykY9wSVyOOKsgNcoViVpI1TYqoJMhgM/KFwOmMDjjPTAoA&#10;t2tyAPlkwvGGjzsXcvXdkHpwM8n86tW10wDDz2BkGfnKhZOnUfgMr8vTpgVQUGeVmSQyNtJkO3O3&#10;A47DjAx29MjmpVUruKwLJwBMTHuy/oxxxnJHuCaALxunb5o5HlG0ruaMEdD6bgpyR68DAPOBO80Y&#10;P7jzGUKAqKo3MAvXnIU4x0HPsQaoFowGmDbmXh1kXa2PlwTkYxk8cnp7VPCqCbCnAwWZmbOBgDAb&#10;Bx2z1+vTABqQX0iurTvx50mFweFU8dSP4eAfWpY5gyrOSu7A3b2HA9jnPTOCR2/GsyFlEmIjtxwW&#10;DKvyk+w7/MeeeAT6VYWRFjKBCw6xbVByfmA4J479gD19qANWN7hJQGWTzDGQGVvmJA7enqOepAqx&#10;9olQMFaZlKsSqtyDyBwMevXOc1i275beBtyRukZMFlIB2k9e+Bz8vvVhLqNWwqR7FkZVHHzE8As2&#10;Qc8r8vUnsOaANdJ5PNEe6Tk/u12hdwABz6joM8Z475pYpYlO6GTzFXCHd0Pcn14O4jHbris+3vIi&#10;qkHzFaJGMar99dy4xhuT2BOfY1Mt0VD+ZcbWSParfiRxkc5wPTr6A4AL8V/86iQqv7v5di7toyRw&#10;FIyBvJ4OOehzVmK/dIm8kqWw33ZOMkL8wHpnPXvwM4rLMiecqJvLMrZO1ckZ5wQc54HfrUqzIkuF&#10;jk5+fqWB4JyoznJ5zxnpx6gGql0gIjEyr1C+WQw6t1OM9M/X27SW90hgXAkdW5+bHzYHQlTyMAjj&#10;P9Dm+fBE7DeqndhtzgdgACMZHPbIzn609Jh8sqzIrZy2Mrls7vmIHIzg9Sc96ANNLpJHMnmbyyhv&#10;mjPy5QEkHGev169u8n2mXa0LhvM3DdtzuJ2nLEcAMffHJGKy0kWTEZRg55VpBx8pGBnknoMjOT04&#10;4BkaQNHlYVX94w8vbuOcng9B1OOo6igDTjmUoxWLgjEfXjn7vXGSMH25qX7fsBlc7l8zJ3MPl4PG&#10;CMZxzx0xk8dMtRFG7SK67lX70WeFw2B0AUDJBJyOODgGn29ykUXmxtH+7EY/d8c4xzngHlcZHbn2&#10;ANM3KOH8xyzSLuZmIZuSc9OMn1wT7DNPe9WIqzMse1gHwwG3IG4d88Dr7duM0DcOI/LKMQFIA8sc&#10;DcpxjtgA9MAAmnfaDGh3THG7/ljlQrHPy4zxk8dcCgC/9rEY2eft2qoVnX5TyOuTj+IjHH3Qaljn&#10;Z5FhJXbuJba3zHAOOpPJK47Y9TxWckskjt5m7DHHmQY2rkHt82P17dOySXTPHuYO2D5m3gHr1wWw&#10;TgZJJzh+McigDS89Rb7GYgru8vCq6rwoyOmOQGAx1PXpTvtZZ1XcEO9RCPLLYbcOp528cjgH0OOa&#10;ptLF5SB3UqVUMzLhW4wMbhwOTnPUlu1Nju/OZfOcjDZxHg5AzgnBI6AcEnkdqANJr6Ftrg7lVgzM&#10;0fyMdx/i5wMYGRjcRgU5bmPiCULJu3ER7hkrkc4zkMMZzjIIzk8g58N40siiWQDK7fmbnpgkYLeu&#10;OBnNOkkjcsFmbDDPlqWKswznH93jJ5zkD6UAXWvZXC+ZGpbiSTyWPzAAYHI9Mjtx79J11KYSMxZt&#10;ok3DdGxzgYzzknn1yOM1lzSM0DRs0m1tyoeMHIwo3E+5U84HPsKctw7StJhiqyBstGy8AEYOO/PH&#10;fn2oA1Eu5FTyolG7ylHygghgep4wOCB2xj8aa92TD5cs2Q0g+bhQvGDn+fY846AVTiEfzO8TZ3Af&#10;vF6ZOMgnPBzng54GOTgENzEmGlf5lZdvmMdrHj5QD2O5uoHOfrQBoLevE7OGLYyfvYCL3OcZ7gcn&#10;sp4oe+mX5m/1bcs3lkhsDpk5PTPpkc9hWeXxEvKytk7UWZwzELjGORngDGeeenUkrBmEkcJdm2D7&#10;qnd8/wDI4xnI75x0oA0Ptcq+ZLNlVXcd/wA2x/mIzyQScsM9Qc85ycON7IHZ0aQjBDNKgwMjbjjP&#10;YnqfwA6Z3mM53rIQrR7t23A6kFi2OnuB1PFO+0x+epVI33JldoGcMCcYwDnJwOAAME8ZoA0YLgeU&#10;uE2bVx8sYKrz35Azz7A9Pehr+FpWlkiDHZ9x3APfp9MZ4PBHc9c9ZEJPmOpYKBuaMZAJ55xx06dc&#10;euMU6W5XIUNjzGVl+bknPOc4Jxn8jx2FAGit+saR/aSv3MMuOuQTjAA3E9ccE56UR3/kxeUVZGZm&#10;CqVbcfmBCk54GMj6DqKzvN3R4Vvm2Y2qFU9CcBeFPY/N1JGCMZA90gSR1kij2xspby0TGRt/hGB3&#10;547+ooA0ftrkK3m7dy7N28ZHVcDHfHp/fHrSm8Rym1/vBdrLyQN3ZmY59l6jOPpnzSTRzKhzubaG&#10;jZS3H3Qfm+baAenP3ugNNjuZmf5ZVkkwo3MS5XPO4kMCR145A469aANBb+BHwrMVjjDLuG3Jbjuw&#10;4xggjGce1ON4EdQpaVOF/fSMgcKQu4EM3+z3C4Bz0FZaMD+9ikXCgHcpyDyT/PH0APvTmcpAwjn2&#10;ZX95uV25/iJPy5VR1xkdOMg0AaC3jIu6KRW6KdrZ3Lndnocgg9/ypRevYSM0jlVXcxSSNsDDADd/&#10;CB8nc+mKzVkBGVlbY6sd3zADkdeB0+bnA6HOAQSv2oDaqkfKcLHgHHqAGwOh5x03c5yTQBcubpMl&#10;SshKfu338liMtgbt3OeOD0PappL5HdmlWPcrZG3JVuc55PTkdvUHuKzfN+Q7pz8ud3lN1+Vcg8HA&#10;wQcHv060puI1O2N423PHl4lJ+Uk5OeMds46cd6ANCfUyUVpXVmZQfmk3HlTyOmQeoIGfmPTApZNQ&#10;fY04cblXasiscZLbccjptx2ODx9M1bremfNf7oZ23ZCnHIGMdct0z7+6m6hZAVk+Xcp3LgDdkMoG&#10;MY5Izj1x2wQDVk1N3cST5YqxEihhtAJGSuOvXngA+2ajOpfIxDScry8ijgdMj2OAVPpnrxnPFxGW&#10;LmGRt7H5vlySNpLLjjhceoB+lOkuFgJkkl2bZGw4YhiwGCPujnBPTHI70AaDaj56NOJH+ZuGIxzz&#10;zg++euevrUhv0lXaUj3SLsZWkO0AN8h5ycc9MY4Pes26meOTzDNuHzBmWNmVTw27lRnucZ6Z6UiT&#10;xiX923EcalmRm+Xj+LBzjIIJ6k9+SSAacd6WOxPMPyqVLKrfKSeWxg89OvXOeQMubUAXG2TbuYAv&#10;NgEL64PUg4O0Ag/Lzjg5SF0JAuVXbwytk7TtHPtg5655xnpShzsFwUBVpPuqzZOQx4PQjAz9eTig&#10;DSTUPszLK0m3dgoDMBuxnvnPOcEdMEY54qVNQkhLTFt7fe3M3oQOeQfl7tzxnJNZjTZ3LEVLFj8u&#10;37y87u685z2HPal85jLiIoWO5pGXjJ4JGDkZOBkDrnjgZoA14tSC7jNEzbsEhdxZueOR0Owbh1zg&#10;jinJqJifZIF8zkzMrbuQy88dzkDpkn0rJd1kx50TndgYbg5CjOW9/QcEe3NNWZHf/SHZgqfNlArN&#10;lOSMds8gkj73THAANpNUgAVVaGPyxuaNW5Py7V2jrhjvPTjnPTNNg1MqrgRoylAuS5O9uvXAXOWP&#10;UE9uM1kma5hlXfGN/nZMkS4DMSSPlUDHYDqCeuOMu/h/dhPMKDbj7uADxnjJIxzwfpk0AbUd+67g&#10;EWRmChVXhTghlB9eO34Ui6i0ltiKNGj8zBRZPw3fryQM8+xAxFuIpG8uVHbbt29AVyMEc57Z6Z7e&#10;hqRZYjK0puE271f728EDvkDI9DwAQ2fXIBqQakqsvmMuxwDIzMAxwBuxgclsnP8AhT21KGORHuE8&#10;yMRk7pFK7uc/dIHH44Hy1lJemE+dHK0e0K23cu1xgjbxjA59OMijzUdm8uSRY1Y/vG52sFBJI2nB&#10;wvXnIK/UAGt9uKxkKZC0i4w52g9RyfU9AAvPPAPFL/aDBRkM3ysWbyyu5uc5zg+3UDJ6dayBcxhv&#10;ul8xs+2NsfLnBznk88gj1OOuKTzHVVjdVxgbvLI+X+eCAMc54B44oA2YtSnVdmD5gyuFZ1OOAOwP&#10;r+OBnBOD7dHIuyUYRjz5inEYbB6Y+bAK/wB3r+NY/mMrbwuGTPy55J6jOMDnPr3xUkd1t+aGY48s&#10;FvLWQYwM9QCV4xnkZ9SATQBqQ6nJEGaMKWXbn5k9Pu5XG0ZK+o5B5xy6S8MFzJGm5VVinzcOpAXA&#10;yR0GOh6ACskyyqhJVvl5IKjIyPVVAHGMknkfjhqzCVdlvJtxu+7nC9wDn+LBPPOD1OKANp9UBlz5&#10;kfzfeZZPl/vcg53HB9iMc+zftgVF2xhnUg7TksOMHjDHk5Ix0BJ44xkQzzi5ww4zjG0ZU7up57kr&#10;2GDk0outnltIF25LbVV8EMOcexyB7k+2KANaLUPLbznmxuC75JNp2nB5IODg5/IZyc5Llvht8p8l&#10;fJBKp8wPHb5cY/hyOMdR3rJFy0UqoWTerKIy0IXb7jKY5HoMcHvTYpAApc7Ai5LNIVAUBun4Z4PX&#10;bjHA3AG59uie4V9zPGGUr/o6DdnIC45YnGCBuyd3YDFNi1KRVUb2ZmkwCxIRd2MFcfT8cDHHXGju&#10;ypZEXawXbwd2cZO3J6jj7vsCeOKfFO3mK+3arM2OPMBz1yu084/AHoAeaANhdRjjiUmOUKUHrtZA&#10;Nuce+3PPAx6HhyasDkXU+W24uNo3Z7AYCjsD2HOMDisVZm8zYJVZyNyRozFWUDtnjHbd2PqAadDO&#10;w/etLv2nDBmBKrkA5BBAJ3EY689emQDYfVF3FZVHzKyuZFHPTtnAPJyAc8ZP3cU4aoYnW1RgrZJd&#10;Yvm28HBQEYc55xnuOKxY5LtiypuZj0Cqx3qRhs5PP3epz93Hc05JpywaU7V2q/y/eHQZ5GMdTjgY&#10;PfoQDeTUnTMyN5ccYUsFkVjwN2MHkgrkcYGMDrUj6kiMXlJDEF2+UlfvFeDk4GBg8jjucZrnRO7x&#10;LJ5rMvzAyMO/y8A88jv3wOAQeZTOzytFj96x+7JGcseT0wG646DHJyCaAOn0PXVtbw7ZWZo2w6xx&#10;jPygjOQPmwf4uvQnOQa9P8G66RbrEsm35WyFztPBxyPQZ6DuOTyK8Pt7kqkfnK2diMvzblbIbGBg&#10;nHIxjIrt/A+urJdRwu25VZflkwJBwc+4yCxHyr97oaAPdNLv3uYwJtzYk2tG25vQfL36LntwMA5z&#10;W5a3q3EKrLJu3KoYtx3PbjAAIH/68nifDeoebaiERhmCszGT5hxgHH4jknGfriuosp3gt2B2HbGQ&#10;PlKkYBAGevpk9u/SgDobHZGoZlVuCWXjk4zknt349+netmeZ1hUMwbbkuuMMe/UA5zn0/D052x1I&#10;zyqW2Bty/u+SzdOP7qgcg5OM/ga17e9VId7Mw+VV4BwCOvDc9/bkUAamkam8U5Z4vmX7zODjd9dv&#10;II44IH6Gul0ieG5HzCPZuwNzZ9cdh+Q56/WuBM0Dwxvt8tsK6ggN3UZPPYE/QZGa3NE1cxFRsVYw&#10;3zDAUEZOSTnoARnA5OaAO7spbdGcLcMyrkbXONvPUc9gR+ftk37O5DyM7D5sKwLR7f8APIPv3rmr&#10;SWMzt5crDCdFPTI68gfp1/GrdpfuxWJT8247tvc8Djp374PXrQB3en3oEOQQxEf7xjyN5Pv1HXoB&#10;Us19cPGslvtLLs8hWbjI6Z5HGAOpI/U1y+laq00P3pGVVO0rg5boAff9OPrW7pmoE26teSL8yZ5b&#10;JICnGP1B5I79+ADf0m9vmtUS5lX5YwVLR5Zx0AP6/j69atO8e+S3Un5Sc+rEDrweT71h2F4LJVkO&#10;eBz7tn1HOPYdN3GeatNfGM/axKwXBU7SR34Pb6dqALulyTWt4LGaVvJk5XbxlfoehwRz1xWrcSvJ&#10;5c86ByGUbmYEDjse4z275/Csyw8i4iAuSmV2sVYDPzLjHPQ/jj1q+ZIxunmRN27LfKMj0B46E+na&#10;gC+NVuQo8sqxKlY1HOTx2xzwB26tS2eoiQmSckKeCu3oxznHX61j3CO1spV+WYbV6Dk4A57D6/r1&#10;ksZmVGL5WNmI8xl4GP656UAb+43avaxSrtb7rMdqoCB6dO54xS2stzErJcOu5Ux94cjtwMcdfxrN&#10;tbgPALbzDI+4HzG5z0AGOM9s8Y+tSzTeVlymF24Mm0ZOB9368jv7dqAL8V6JolbyjvjIG3gd+uc9&#10;KsqzuY5nf5m4+nB+U5xznvWM3myeRfWVxH5m7y2U5K7cZOO3p79ueau2lx9pjknDfLDHvO3jI75x&#10;7jHOO+aALd2Y47dgGCyK/wAjDOQ2c9cZY9qkS48hfNIZn+UNkkfz/wDrVlzyXX7uBptwIGY2QfLn&#10;OBkjr92nfaymnuJV8uVVAYsmQqkdcfTrg59qAOgtroiBHCeYpx5ihhuByOf1+tXirSTLiaNfm+Qq&#10;ucD1PpjP0PeuXtrq6adTYLHGVH7zzCcMvt7/AF/HtWwmpMVCJC0qq21c9s56ZPrxj3FAG5Y3Mgg3&#10;GL5lXDHuPWrVhOVb97J5j5BYKu3HOef/ANVYttqTCXEhZflYKu7De+fwxV4m4uBst3eGbruVQfqO&#10;OcfyoA3BqCXQEhIXa3Ht0H49+386c96GiaRGC8ENjms20YbVjk++uSuCeeM5/Q+vSq+t3Gtm+srH&#10;R5PKVW828m2rtZAMCPp/E3X/AGQcdRQBcTWNSk1ZrOOKP7H9nUiZm+aRy/bHTHy9e7CpPKBZ5Y4t&#10;u7O3a2M9/wAzWdLDhljxtYc8DhOOhPv0HrgHip4dVc3FxptxYzRwwrGLe8aQMZsqS3A6YPHOKAMq&#10;LQdO0zX7rxItn/xNNUVEuLsxnawiBEYPoAG7DqzGqnhZ/Ft1pUMfxAWz/tJ2cstpGfLjy7FUHrhN&#10;o3cZIJIGahl8aPqXiTUvDmm2ouItLjijurzO1Y7o8mHP+zGyMfTfg9qz9F1PxXdfaIvE8tusy3jy&#10;pb229hBbkDZz1JxyTyMlvSgC/ca1omp6bFqamYxmQKiyQfMHzhfl5x0zzx61Th13xRZa/cPr0mia&#10;foMKnybpLmTzjxnzJWcIkY4I2jd67ugFTxVd+L18MrqPgvVtGhuJJAI9S1h38qJDklwBxIw6BWKr&#10;nBPA50DoVpruhf2V4psbO+juIEW5gEKtETnLfKwIHOTjkZ+hoAh8UWXiL4jabp7+Efis2l6SW8y9&#10;k0WOOSe+jBBVEuC37qPPDFF3MMcj5t3UWNjGkUMSLuWFQsbfd3dM9f8AJzVHw/pekaUjaRbWQtIl&#10;XbDbrHhQFXACgcbcdxgeuK1TFayW+yRZMfeyq/LnOcfUf56UAXRd28EbXksbsFhzthjJccE4A7k4&#10;4A7mm6XqX9u6fDqMumXFqXXcYZx80RzwDjOBg++DTN5VlazdQrKPO3rncPbpjBz7+9W47iOVflZA&#10;3UYweP6npQBYMbLEscgJK/3VHI6Y/D37etOisIVj8yL7sjZ2tn06/Q/59KdDLao3y7W6+YqjkZ7g&#10;49fXtiiCdWj+SVV8zkgtyMHB/Lg80AV7oLboC0jbOm3YW/D2/lgfjUElhAtqxXGwsCcrggdj6ce/&#10;NXZ5bQSrBdn/AF2Ru2jBOORkdBUJCwSkNMp8v7+3/lnx34//AF/rQBj39lHMv76TbH96N8BWP+z9&#10;fTp+NZt5ZQxW/MnEbncy/eVsksD7HH1549+hulRlMcsTKu7Ks3GOg/w9KpT2ZW2MMhWRc7CxIBQ9&#10;BngZBoA5O6t9P0u0N3HJGlmse+aSdtqW4HO7LD7o7ZOffrnFutUsbyIX0N+1zI8ey1t7GNHS4U9G&#10;3M2CCOcn1OOnPTeKvBmm30E2r6ja/bfsqZh0tm3mXkNuRGIj3AkjnBHriuXuLTWZIP8AiX6VBZTZ&#10;LR/brgyMpbIK7Ixt3Dv+8IB6YoAz01/4iC6mgsfBGn79xAE+tS5K9DvxGdxyVPyk8fxcZq9Y3uuQ&#10;yx2PiOzsbW78seS1pK8ajA+7tkJ3N9MN7ZNV7aDUbyRNP8T2Nu0yr+8ktwYotxHzME3FslcDqRx3&#10;qzc+Frez8LzLDCLfOfLv4Y443AwAcllOccDOPlPc4GAC+1/rtrc7La1sZraRV3GOaQTKWADHJyrc&#10;nO0cfQ81csP7UlEkrIV2/wCphWPllwMEkA/MMH2Hoa5bSZdYs7l7Sd7m6tEZVmN4WmaNsLsDbsbF&#10;Ynkj04FT/wBua1osrQNZ6peXMchkmHkmK3iBOc+ZIOFA7qpOe9AHZfbtD0ew/tzUL2C1t41xLNNt&#10;+Vv7nQlycnGOSTjFWEh0/VtP3RWkc0N9Cz8Q7WdGA+Ta3IOedpAPTHNc1ol/pepXEE3iHR4tNkG2&#10;4mk85X8k5HzRswDNxk5AyB0IzV+dNH1OcJYXnmQxzEJcHBTkjk55wcdxnnpQAkmt2Cyx6PoOtLL8&#10;6xrHbxKTGVGWyCMYA4Jz8pYDHNM1PXL21aztbKzGoXU+1idjLHHFG/zyOyY5IOFGcse2ATWf4v0b&#10;U9Vu18P6dqP2KDdFJPrETKJJVBysMW0hgCeGJ4KgjByCLq3Oo3l6wu9LSKFJIVSa3mG855YYbOBk&#10;hR078dKALd7DDeLNHDpNwnWQXULBiMDqGHPHC9DjnjIqTSrjRZbIq91dRIWYg3kmNy5znMnyk9z1&#10;IJxngkYOk6Ump6jN4+kvLpVnh2aeyTZWO3RsEsAMAs4ZiAOgUbiARWhcSWGp6fLpst3HcLHH5NxC&#10;IQ5DNghTg+mSRwSD7igC1eSanZRS2k175cklw0sJe3JVF+baCVxwRyeQeeuOKLG7a6hBnt7eWX5l&#10;kkZGLt0HU89vQ9azfBl7oPha1k8HESSRW8KizWdd7yQhmRUbPJ2qFUMSNwXPJzWpqlxaWGkyanps&#10;Wdu5mj2cnAJAwvJGR9eQRmgCCJU8NiOCXVHjkubrEckjKE3McKo456Y5Her1vfT3ErWeostwvzbE&#10;VgWxyCQBjkc9OOPrjkvjhPPJ8MtS12105pJtP0/7WscLEs/lOkv7r1c4ZV5ByRzWX8SYNL1fTdHv&#10;LW6uLPUrzWLWXwzfcyCK5YtJF5ijBELhWjYHqrsOSuaAOs06003TdeuhbXkKyam0bpZzXShi0cbF&#10;xHk8tsXcR1AUk8ZFYPjLW4fBngJfFmpyXc1rp9uJ7xtN/fP9lU/MxXqcA7jgbsRnGelV/EaWXxD8&#10;E/23BB9j1Wzuob3RzMhU299GRshZuRyS0Tdcq5xncMdUb/UdfsNGvLTRJEs5pohqmi3Cxq8FpPEQ&#10;0bZJG+PKhsE5wwGeKAMmz0ebT/GH2B9ZmlXUNNjuLKL7QgIaJys2G91aJgAfoDVe78JX9lrlvr+i&#10;6peKqq0s2mXsh8q4R0C/eBYxuMBtw47Ec5rY8NeB3h+GGkaFrsa3l1p+kxWf7tdx3RjYs6SDkMVT&#10;cOep9axvEPiuTwzpOo+ItGM1zImk3VlHNIsnmWsm1klcKoz5u3ufXIGTQByvhvxNo2peKNYtvCd7&#10;NBcw6lDbazYy3AXy7trdJElGectDtXcDtk8vONymr/gL4o6x428A2Piu/wBMm0+W/WbzLPzgTayw&#10;zyxTRu2Bkq8Tg8c89MV5/rdz4Al+I/hPWbbWFtLzUNHMkd0Lf93rFrFAbiODzQfvxGZ5og5ZtjT4&#10;BG5hc+F/jBrrxz4w+HutT6etvLfT+ItBkt7lm82xvHZ5jkYUNFdxzFsZAE6EdSAAdxpHi/xF4s8R&#10;appUU8du2ianFHIschk+0W8tqJAf9nJbHH/PM+vFfVtZs7VW1jUtPayuNP1Zf7YWzjaRry2W1naB&#10;ky2HTlC391gc5ABPJfs++IFHhjxv8bfFviSO7sY/E2sCHbGqpHp+mXEtlHt243jELYfI3bxkZzXf&#10;6H4c8ReKvhHb3fxDitbXVtS0Gb7Vp725RbaS4h2ugBOf3fmKO+Np+tAHSjTpWtpNPv0Mm2L5o5JN&#10;u07sMvy8Dj2P8qZ4ct722M2mai9q+I/Mt7oZzMoDLtxxnAVWx156DIzzN1LH8Xfh7ofjvwVf2c/i&#10;LRbwTW6/aGW3Go2+YbuxuCo4UkT274+4WDlWKgHa8N+NPD/xC0eLVPDdtNb6lHdNbyafJAyz2Nyo&#10;XfbyHkjbu5z1U54GDQB0vg9b7VtHke+UR6haSSQ3irbsIRIhAMi5PCuMMMHjdjqCKmksLe8ub628&#10;OanDb30cKwyqIg6oxG6ORlOBkY4IIGMjkVx3wo8QXXjWKXxzPb3UWn6ho+n3drY3EhfypSsongGS&#10;NrI4jB+UZ6554ua/pPhH4l+HtfsLLW1tJFtWsL67ts+ZZyiFZV3OOu3dG2DkYOCME0AegeGry51T&#10;SEe6g8m8jbydTs13SGC4TAkB5II3DcOuUYHvgWNN03UdNiuhca1NeK8wltYLraGhJGCmRzsJzjPT&#10;PFZmha5o9jo1prOuulndXVpbtfLa3PmRIxCrkkLhxk8MRnaRnpW94fsdK0ayki0qx3RTXLTbftAY&#10;IzAZx6AkZwMDJNAHLeLfGF/4LvLHxnqukxtoNgsw1jUI8+dp8ZxiQqR88A+Yyf3QFfkAkbGqa5c+&#10;JfCEHjL4cX8GpbrdL7T/ALPMvk6jBjf5e8ZG2RehAODjpzWvf2d8kbQLHDM/JWFW27+MYPBwD9DX&#10;NfDb4deHPAum3PhjwzYLp+gw3IudBt4Jwi6T5hPm20aDmFEkUsoGV/esqgKoFAHR6b410jxDbRXP&#10;h+LzJLi1jns/tEJXzI2QMNpI56qGHUHPpVu+0zSPE9o1hrdhDMY/9faXEYfHfcM8EehA7Dp0qO0v&#10;MbdNvb1mlYYWULs85hx1HfK+3tVqHTr1HjYXjNsY+csmGLpjGzn7p6cjr3oArweCLa1s5tJaWa8s&#10;poyBZ6lN5qRg9ArMN/0BJ2jGMYqgvhjxV4Zdbnwt4tmmiVcNpOtRm5hbv+7kGJYzgYyS6AY+TPTb&#10;mtZrSNPsWozx7STtzu2jA+X5lORn/wCscU9NTuUXyNU01oY15S6jO9GH+0PvKfbDD3GaAGQ6rez7&#10;Y77QTDb7cR3MVyjoMd2Bww69gavwW8TKQrKyv03/ADBhn/IpWjjXrcfe/vHt6VYhiwoXbt291FAE&#10;On2Ftptv9msbdIYVJ2wRKFVScngfU1NIqvIsb/3c7tp4NSgJt2ud2f7q96iubpIFUSn5mfCjbzQA&#10;37KA+4v0P51IYlcsWX6fKKFjAKqB71IwwOBjJz96gBtu5XduOfm6U+aTdtDD8qp31jPdzQyQX0kX&#10;lzb/AN3j5gP4SCORz/nFSyXsUN3HHKGJfhdqkgcd6AJGEKE/L7cCszWdX1PTpFe00v7VGWxIscgV&#10;gPUZ4P04rT2luSO9MvILh4mEbLuxleKAK1gb2GGSW8umdWO5FdANgx04qtFrOl32pNphDx3Kgsqt&#10;EQH49cY/Cn6LHqpiaPWriOZlk/dusZU7c9COlXktE8wTBaAAoqjb0H6VSu1tLKRZrsLtJx93p71L&#10;HocYmlmW4dvM4Zdx2mqs2hJaxtFJc/6OeSkmSB75PSgCLW/DgvgLrTp2gnRcx3EHVfp6j65rS8PS&#10;anLp6nV4VWZflZo2yHx39s+lVLfTb23sIzpF821fmRWbcp74+lWn1CY2ZVYcTKv3BnGcc4oAmurt&#10;IJV+X5iakl3vDu9vvelU7cR6qiXO3a0fDqexq4ZGiXY/Kn9KAIYkQLx/+qnJFHlmBpu854oEgUHa&#10;c+uRQA+A4DKf1NJNKfM3H5vlppIwWJ46VDFIScNQAXMpbLHj5fSq6Iirj8mqR2G8k+vpUc08e7y/&#10;5UARTOqkli20nFUdSTdGdrc5PGODxV24mURbjn0571j3eoLLuXfyvseeKAKcN5JEfKMnXA+b8P8A&#10;6/5VzXxR8XW2g6HI80m3ION30qt4m8SjRLiSZ5vkGcL68ep+v86+bP2pv2g4Usja2l626Xcu7IXa&#10;QfX8ORQB4d+0l8RW1nxBLGk26LedzKx79+R714/qOuKVLI+WJ5XeAAemRzkYOOmen4VV8UeL31zV&#10;Wu5rja3mNldxUDn1zn+fSuau9a83aEDFuRGoOSOR79Ac9u9AG6dUBcCIgKGXy169+Dz3A+tMfUM5&#10;i3HYchfm56jJx2JA6D0HNYM2q+YrMit9zDk4HOScD359cUh1hwfNedG2n+HGQf8AJ+v1oA3v7UdW&#10;MseVbYMsMDLbeo5yOoFDakyMd2S24gddoweue/8A9cVz41OKMswVjtX5mTLYH4jqfy/KnRagAVKS&#10;Mu0/N1wBwOev+FAG8L8spRZWz0baRnofx6ZH0oXUQqnEmO25VJOOOceuPpWCNRKoxa46EMvHUdD2&#10;59+h9qd/ablWZXVVUbhjuvy5J/HHXFAG8L92bb5nLYzuAxt9Ovb86jW9Z13p8yse2MlfTjjJ9qxT&#10;fqCoK45XbG3UAjqfbPv1okvSY9yy/KzdZBx35JA7YoA3l1ESHzVufm3Z6j14Y/y+vrTTekKEEw2h&#10;stxtAwQeMcEn6c+1Y7Xm5WKSNtxldxbjn0I7Ajqee1Rm8uchVj48w+WD8rHGMd+5yRg+nrQBvLfb&#10;mxJMxbaPl44yOv40JqUUjFm4VRyyt/CO/TB7f/WrCOpx72zKpH3m8xgu1eCPz5HT647qL4OQrMVO&#10;AuWzg/l0z68dTxQButqRdcSSo8g+VlXqPfOcAH0INKupu7Eqd20HnevHGcn3/OsVr51XY5bB3MxZ&#10;iMHP/wBbA/CmJqoY+XI6r1O1sccdB15A9fzoA3ftR8wIZMNt2/K24EDHr7+vGPSj+0dvzKf9ZhmH&#10;POR1z2PH6VhpenDINybvu9OBnnp6/l7Uf2hvjYLu9PlIHQjj880Abv8AaHJLPlpDg9Dk4ILHnORu&#10;yPfFILp8swf/AGsseuSfyPJ7Vjm/3SYZmYb8fN0C55GO1Rrfqy/Ivf8Aug5+p/pQBuC9XaN6dRlF&#10;25AyOR/nPOaX+0fMi2E7kJPyeX3/AM8/zrGW8BVUCHcwyOuWx3AHocfgPxAL7egEcjKqtztZiu3p&#10;k+gOe+aANttUcMCj7B1b956j9fr0pFv1Y4x/FjYQWweDjnr2449aw/7RDfIJN7fL/wAsw2enAH0H&#10;pxnvTlv1Qliw+U5bnAXjnPAH5igDaF+Bt2uFXcw+p+nTr6fnRHeRuPMbOxhjLPgEZ7jHX15HNYou&#10;xHhSNqsPmOzAfuOwHU/Tpihb98KRIucE4GOFxycjjBOfx/OgDe+3qrsXbfJnDRqw49uG5JGcBs8j&#10;2zUa6gfK+V/u/MVDfI2OnOMknP8AD3z9KxTqMZVCzKA2NqtwATnAyQcnJXIAOBjmg3uGJWRo2bKY&#10;2EMv3cgDg5+7x1645zQBuNqQGYd5+YAfM3IJYZOMjvnj0/RsWqeUuIm256tCxDIc9Pl4JG0jkevH&#10;rjTavIZGkSTk4ZlVsgqWbB6jAIzgk/THGGHUo2Qst4H27j94ZGFwc9AePbkrzQBuR32xfm3KvyKz&#10;eWcJ129fQ/NnrkZPQkoNSdAzRIpVly2yQ4X15Udz8uc5JP4ViC/jw0r4baQ0kaxqM84wMkhfocZB&#10;4zmkfUHR1lVOVYj/AFnIcEj5c8HJwQOep9hQBtvqA3+Ux3blJPVjjjn2HPfnp1BppvpCrHHGz549&#10;vQfLknGcDOQemaxRfKibormFlVlJ8uM7QAPmI6kfKAOM4z3HNIb+KSVfMk+7Jn95t+RSTggnKr1P&#10;OOgz7EA3F1BS2ySRdzbk2xuFJ/ukdyMt3PG3vSz6qdm4yMNqFRGXztO7pyTjGQvTB2jg81h/2krp&#10;yf3ZYELGcqowck8YyScgdyoHPJp0eoBjtY+ZhdzeWMgf7XTnIOePbknNAGw1+PMbcx3Kp3d1OT3Y&#10;5GePoD09Kk/tFgUkEzZyAq7uuDyCcHB46YHTjNYq3iq26TaCygrjIyRklgMYGcjnPfv0otr9BGrR&#10;IUXahjji+Yj2+UHI6DqB069gDc/tCJCYZFj+WMHEi4YnIznJ4zz9TnjGSFj1XMu5mX5uVYKdw+UY&#10;HXI+8M89ue9YDXxW1Zl4jX5d2DtCjOfTAOOO/Y9alN7iZnVVkODvXklmLAbR0P8Ad645HUUAbf8A&#10;aIaPzZYvZguc7cAHHPYDuD29aWK/2MY1dQVYiRlYKMDg8LjKnJ7d6wkvEY7ZblWZmOWiH3iT1HXb&#10;kZ569KkN8R8hLxjIbbtGP4sDOeMHPTOM456UAbZvDjJZl3Mz7io3D15x1wR3zg9eKet9EHaTzQrY&#10;BY7RkcrwcnoMsOvOT6VgrqG1GaN0xHw7RqSBx3zjg/RTk8inLdBmMRcMysxX5jnkdenHfqc5Hp1A&#10;NuG7TGwv5eY1BLHaxypXA45PytznqRSi93RI0kgK8tIrZb0JI7jkseMD7pyD0wor6c/KzdT8u1dv&#10;GFzk8cg7ueOeOcCpU1EO5Bk+dec55XlcMSDx9cDsByaANdJUUbVZQ3H3Thvz52n8857YqQ36b1mF&#10;yvmCYFsx7cZHPfI9QfrzzXPLfK22NZ3aPdgnA+bkZPpngngcc+gIkF+7QCQ3EIB3BdqkKvb/AHcZ&#10;wfTjuRQBuRXwba0dztB2lRHjggkKc8YHuSeM4FEeopFGpQfu1UlVVS/AK/KM4zx+OCfrWOuoeY7D&#10;y128CTdHkqfQk9OF/wB7I7dA1NQy0ckspXZJwY1698jk554HODjvigDce8Q8E7fLyHVVJ3YHP0Hy&#10;k7jg8DNL9rcf6243DawbawySGGTz/wAC/MHnk1iNqAKqXmjkUMMttJXJA5yQOx9PYU5tRjG8iXIb&#10;jnBJOePugDOAVPf5hyRk0Abhvn8x5V3MyjGOmCRgrwPY+vTB5pUvpiF8uRjt6bsc+5+qgkY/EjnG&#10;NHqrEYUnO3LIqZAGR+H3h24PHAxQt/yrNDuaRsvtThTwoOCMADjpnj60AbTahtj3szMckfvGY5Iy&#10;TnJyOS3OQMnnPNPbURnc1wm/cQrEqAWy2AQM+hH4g4rEbVcD78jfufn28sQRkn/ZGfp+tP8AtuI2&#10;bcD977rsd3T254x6856YwQDb/tB/I8+5+V43b5nUrgkEk9MnnjjnJPOMYc14gZ1Z2yoHzKQW3Y57&#10;jP5njHHAxgjUoU3QpciQMxB2Nt388Ht168Y6jr1pxvIXiVnP+sLbVkX5WbPBIHc7s+uKAN4XjSHJ&#10;2heCqRr8u0YyvT6jg8dM083myPajbdzHcnzDDEA47853e3Y5xWCb2IMsaSBvl4O0E9xgkc56dvXJ&#10;4JpGv0aMzLJ8skedwwMrye2Bnkc+45PWgDehuxE+c7W+b5l+UEY46EcYxnp0WnR37ysplcrvbLou&#10;VJDYwct3yevHUEgg4rDN8qyMqOMq3ynbjbntnAPGMjgdB9QPqccRaeZfL2sWPZkOcnqDgH6+1AGx&#10;9tjKrL58fyqAzKo4Ynr35PXsCT9cyPfszMs7MAsmeGztK84GW4Ax94/iRkisH+1I1BSaUbR/DGT6&#10;Nk49OPfOaVdQMSZjlCyKyhSsh+9uY7QQPmJ7cgk9TQBtm9Lv85yrgli56cn27AL1HcZJ7ua6Dn/W&#10;Nw424xwCCBwcjnOPYEc1hm/wPKk3bV+XKJt2KM4/iz24649qGvU3I7eVuyByoY9SN2SvGCCM5zyu&#10;M4NAG5HeJy21tq/dbkgkZ6jgjqx7n5h/wFy32GVFkIZeXbHTpjOevTI9eh5rAN+GCyssh28GTPMa&#10;jI+vfbjtngA4o+3hz+4Kuqx7zt24HGD/ABdSM44xj1NAHQxalMjxz9dkiNho2HIbOOMcE45654zx&#10;Ql60fySTNu2qCGVcbfvcYIHQjqDhT1rBkv0hVy2CcMbja2GVcAZHTv6k4IPTOSJqHmfIFWT95jas&#10;ZxnvwOSRgnB7DgUAb0t/5LcN5fyr5e7kjaRjAJOcnnv0/GgahiXcs+4rxHj5sLjCncDn0ycEZB61&#10;grfLltso54Zo9ylm4wxUDn5uencdM0v25/LaQoo+XJPlngHKgcAD+6Oh6++QAbsd/AsW5SfmX5ss&#10;UxkHuOMkYxnIyeRkHIdSbzFWc98TMq5ByWyTxknH06jpzWC2oHyiqM21DhcK3zHr6YGeR19c+qtF&#10;6oVoYVUqUwoxzjOAOMZ4Ptx1HIIAOifUZI4lhmHDMA0eCc8D5unYEYGAAfXFEepgope4dunKjIJK&#10;A7gcfjn5Sc8474f27Y7bkYnnd8oGcd+BkZzwOMcHkYFA1JU+Z8sqsu1iv3ueGzjt0LDHoOlAG4+o&#10;xNESJJFT+Jtp456HnrnIOOmcZ61G96VBO5gFwA3mBTgL0wRwc7vUY5yawZL9ycTL87YVeSCcd+Tk&#10;fhgDgdOaI9TEx84T/KzfNJ2HI6kZ7DPuCBx0oA3n1GNcqdmzdld+eOpOfXpz1+vUAfUmUtmRf3e4&#10;53DfuBbt1PXnI7cBu3P/ANpGNNzfIQgIBjxvz/EM9eeeo69acNWdUdmDBfvNmQY+6MZPBJzkY6E+&#10;5zQBtNfwoVIQL/eZcZjyAOOp4J69umBjAFvEEXl7m+Xn5HBUYyVIOMdwOuQOhzycO41dUuCnnFmD&#10;sW2P5anBzwD82Rhj+HHGaaNTACsTtP3lKrw3Jx0+vPvkHIoA3pLtTt/eIq8D5VB8tc4HA7ZDdse4&#10;yKjk1SOX51ZtzFhIxT7obr1PqMdMYGcgcDFlvnSP55f3YAy2DjoB0IHzcE9MYA6nJMMmozMxCfuw&#10;pxlYxhTzySDkg5zjqTjgDFAG8+orKm93TazM+4v90HcSB8vck+/PUcUx71BgTLgq2W8xTt+6PnwT&#10;x1z68AdKxZdUCJ5xOflLLtYLnIJ6kheCB27euKjl1JI9yRYVW45TOc/xc7d2T79efegDbbUB8peP&#10;0Usy8DJA56YJJ/MdQAQWjVFkUNt+8R/F9/knP+fT3rG/tFpzvVmaXBCtnDeuBwcds47ZzjOaYmrN&#10;MQwuVYMwIZfl3A8Z/wDQvTgA4oA3PtxmiVQw+YBtqgcHGep4PQ468gnHFRm8Zisn7vLR/OGYAL8w&#10;zngkD72D09AMjGEdSiI86RwS0mN+SAWBPGeRkNtA4z97g5pk2ridmL3cbHrv3Ly5z0xkcE+xGcDP&#10;QAG62pEIsBkZFOQxEbfxcc8gKQPz6dTTJdSBUsMOpX5fLyuPTGT165BPr14IxpNVRH3PG6uxHCsF&#10;ZfmyDjHQ8cjJz6ZqFtTVRu8tVUx/fWMbWXoACBnGDgHp9OlAGzJqKSFnfBV5N0nPzNzznjrgg9Qc&#10;mo5L6SR1JXdyNzeXnbzgHPGec8Aj7oHOcViyarBgmWVVG0GSPcqj3OcbRkZJIOSox2qNtSNwS8Ko&#10;cL8xEeNmc5+Xtkgnd69jjBANgakZo9oiPK/Nuf5hzgDjPOOvIoa7ZpVcvu3bjtxt5PQDLHBB9eR3&#10;rHfUFlfdJvZA3zfKW+Xd6kHOQQewx9cGrJqJVGZnZGXdv/dkKFIIIPvjj6nPbAANyS+l3bRtUdGV&#10;2bCkEYHIJJ9iCeOvNRJefu1Uy/KVBZJFDNhlHBwVyOvGOhI4rCGsLI6ypMvLBvMLFlwcEBeT8vQ8&#10;cBsZ71Bcasjx4iYsdmQnHzbsc9QufTnqc8mgDaN6IS0jSN8zg/vMAnjaeOmTznknJJ47Mn1SNJFZ&#10;4UkkX51Vl+bOMj+9zjkZyfmY+hrEl1ZmkxHcLz1Iwdox168c9sHJ46ZJibUo932VJ8D7xG5trEk8&#10;kHHfnHHHrQBtyagsMW0srZjyfmGep/TGCeDzkZIpX1MySZ8xlK43FlPPPUjJJJHrnseK5061GSsa&#10;yLwpHCgbQAfT6jPHOT61G+smOfyVmUN5mYdsgwemSueRjHTtg45PIBvyXCzybZYfMVUULshL44wO&#10;/wDdC/XFFczLqULvthsEkwFLfKCwyAcneoPP3unfv1ooA+FEl8z5JHVlVvmVm2ZyfujseMHv3Pbm&#10;Z1Mi7iqlvmDFs5JAJORweF5/yMV4ZZIC0LBlcBgqLJtJBIz3OAcdOR69qdGkcYALZPVvunI65OQM&#10;dD6njjigC7EZY98z4d/lWVfOBJOTycdMHA4AHfPWp0lildSpLMxcp0POfoBjj+uPWoDKYoszZVch&#10;FE33sggqOD1OM8Yp6ytvW1BztC7Y2YYBBOBy2eF/XcDjIFAGgHVi/wA38QUsZFPXn5snpnA4GDnr&#10;zTkkiR2laRvmfLtxuXqehznk47dB61Vibyf30ZYNu2lV2ktwCCPlHGTxk545GKsQ3MgiKRhR8gG4&#10;ScjGF6+2Oee/FAFqOSGH5maRfmBWPjK4HAG49OcZ+XrVtY1aXYqrIV/56SL8jZxgAdPvemAPTFZ7&#10;xow8uP5lX5mXYPr6dxz3yD16VPN5zjdIjYbq0kfUg9DknGCD+POO9AFuP5oVddsmFwdrjhjx2J7g&#10;ntjPTnNWUuHQkEj5VbaZMk7QQBtDZ644HPT86MiFwfMHPzL8y87RknOe5Ue3ODzg1YhmmR8vKqrz&#10;/wAsziQknpzzznO4jOMYzQBbgmdm2kBscffyTkk4HOcn09ARxmpVmYIpRVVQrNuZRj733sAY4JHX&#10;nvjHWqIjPGYHVl2RttQrkHoRwc8fLxz0xjript0asXZVYsxLBdq7RjGAeMnJ4H1HOMkAuATltjQu&#10;rEqw+VQoyc8Y4Ix6DqcHAwKmhnkO10k2M6LvxICV5HIxnpzwT681TSOURsvlmMhgZljUbl9cDHB/&#10;iJHIJJAqYXHmvIHlRm37l+bdv/Mck4AI/Ag8UAWEkZFaSSLoSu0rk/dGCe4PTkH5jxxkVZ85huUS&#10;K0asDukYJtB+vbg8k9T0qsE8tUaZ2BeMpHIykMxzkKDjJIVuOvAqT99AGSJcKrA9OvIBP8JT06k5&#10;bv2ALcW2RlSZmlWNtku0grngHJxwcY5wB0GfQSeUPh2YbsHc0ZOc556cdMHp0PbrXRUuP3LlmaT5&#10;F8zYw2naO4Py7eO3Q8c1OFaRPOdOWb73B38H5sHGMrt44yG46UAWoriZUWcbmcL8z7jgyY7A9eyn&#10;IHTPHSpYJE2rnaAoJVVkKqvvt7k5B4+ox1qpG6A+bLcDc3zspJIO4ZAyOh+UYYnuDz2kRkXyokbc&#10;Y8lVaXdswvA29gORuDdRwe9AF9Lh5Rkgq2cHDYU/eyCowqnhugPGfm5qaKdl2nBGZF+WRhxnucN0&#10;GT+GfQ5z9hztE1xzjLM3JTOcHHUAEfe5BPHen287oFLSMcKG3Lgc5I3ZxzycD2oAvCSJyzPnbuwA&#10;rfwjnJHUDj1+hqSGUDKna3UblYFc7en1xnrkj34FUkkKJldy+WxbaW6FTk9Mc4Gasp9qjdY3jXzI&#10;4/K+UsAB5nQFeduR+eODigCdAGBdwsg8sHdu44HXnpzz+eM5IqUM7hSBu3KzbGkXcDnleSW6nuM8&#10;de9U45G2RsSrKV+Qq2O3PUkE/eH6cYOZImkWdVdm3Ejd1LZ2jIOOWbIyf4Rn8gC2GcHaA2JGUMpj&#10;A/hJwMZB7EgjkHOMnFLE7u7GOYEFWMZVRtbgdCQejcd+o6YqFXkE3mSfLuxtkUAKO+P7xOMYAycj&#10;NDPI4YzzBtoVWPDHuRkdD2H48YyTQBZR1JUSTbF3BFbyPmXgE9QMHryDgDFPiLxjATsDvKqy4yMn&#10;rgEZ4Hp9KginWHMm91VuJZGcKAvAz14JB68fUUsgVQrywoCoAbeB90DoueoHQcj8cUAWkknmyd0h&#10;XeysnCnHA6D6nv19gKctxcKynI27QRtjUdjzgZPGR244Gema4MW75f3jY+b92NwOScsRgYIK8jsA&#10;OcU5DGWVY+WaT/WKo+90GCM4PODke3vQBNHLJ5WSJPmO/iX7ueg5Hy579RzkY607zLmZdxbcJG3L&#10;yCAO+AM8bdvXqAfpVdZIHUuu1SwLqysq5JznPBBOOwGSOBjmnT7Ji32iPcyvkrJtOD2GDnJB7/jn&#10;rQBYNzNIwCleONxUY3H+Yz6cD0HJLopcHcJvQnheg4yM84HsDn2FQfaZn4F0rNxtk8zeSn1HH645&#10;6CiJUdGtUXC/LuQruUFunAJAABznj6kmgC2hdtolT+HHzI20c88HGehPJGOMU6OWeWVTI/l+YPnj&#10;G0YBwSp+bB68ZGPeqoKyttSFfM2AsYwM9R07Y46dcg0NcGEF5EjZm+UDucAEgj7x6YwPVc5xmgCx&#10;9rZl4Zm+cEtGmS/PTHO7kDtRHcOQYIrhUkZRkhQgHOBycAnJ9Tj8CKjO525kd1Vfn3MG3KNucBQQ&#10;fY8cDHBJAj890VQ4jO5cDy5hhvugqrEsCcE+2QO4JoAsfaG85me5VSZARuUK5wcYyvAOAenp70+O&#10;W4O1QPLJJDBWxznJ49yec8Y7EdKwUW+0OuQqfNGVADLtBxjI5Iz044GDT/LVYP3i7hGmGAUD65/h&#10;B6HHc0AWbR5UjSOExhEVTu27lA4A45A59MDGaeb7CbmP8O47mJLADHPGNp4xxz+PFOV08xxcRLuX&#10;e3mMFLKcDj+Ig/e6jrt9KlMjMHYtzwdysCp2kZye+OBnAGeMcigCZi+GhB+VW+ZS23G3I5XAA43d&#10;exGM4pJrk7lBkyvVR8rc9WHBPcc55BPpzVd4i7SW88I3Mv3JV3Se+flyTgHnHvxUoeVX3nztzSH5&#10;mUfOD6N6ZX6gd+aAJJJvvlV3Ku7cn8JAY4z9e3se/WkkmV/3ZXcoztbbkjkcdxgAEdj8w5xxUMTE&#10;P+5c7t2yNvJC4xzjv1PbOScgetIJGZFuW2ttddpcjBbH3iScHGACSeuemSAATmZpSWkkPA4HVTxn&#10;gdhyO/fpgGmeYWhYLGM/KWCsFzkYz3IPJ+XHGahnk8pcyH/VxZ3kYO0rjPPOBj09Ow5dcmaO4ME0&#10;zKwYhst8yN3PXOc47gYHUjoAStMX3R7grbSgbzAAckkj72T9wHgH8jyxZbiYqxQdF8pUbPHy59eO&#10;vX04PPEKzzhF8u4k8t1O39598ljwecYzn0+ueKdIz3CHzxIxk7SgfOTt5GT7DsefTGCASGZ9q7Xy&#10;zNhQrfeIQkHPbkkZPp9MHJT5RGU8koN2MbQV44GOcHr3HvUcsksaSTG4kztZ9zS7SRgHbnjABxn6&#10;+3MjMZD+8kz838bcYB43fTGcZ7k9aAJGmMu7a+11yfMyQfTKjOF+Yr0PQHPWhp3kUNFIy7dy/Mu9&#10;sZB4DnaOQRjOSTkc4BiRiGS4Idud7FcnI5+6VI5yDnBHJ6c0cgBmjDEcbh8hY4555xkAn8fegCRJ&#10;cyYadVwoG3zcY5C8Zwcdep/PHIgcQ/uwr7S2WRjz84Ukdcn69D+FMaWQf6Ms7EMxTOduduchlPOc&#10;c9OD9RkLrtVpxuVYyWDLz3yemAfmBOOD/wB9UAWEnmRtqAMdw2spYk5xjBHXO48c5HOe1K93KIw2&#10;2P7+T5a4J6HIwCOnPHo3GOkAJc7ZbdQWbEm2L1PXAB6DORnJ/IU6dplBaNmVgn35Nx6Af3sYAIyC&#10;emcdhQBM00qSZeNtqtyZNowu5fmG0AEkE8Z52gHNNa427mKqHijcTdWGV3HHcE9OOM5HsC0AtLvj&#10;j3fv2ZXaM5G4n05xj0Hqcc0x7rfhppd0rfM24jc7d/vHpnuRkc9MCgC39tCFkdPl3ARKu1uMDI6e&#10;pHPXqOwAbLcqw2BvvKc/vDjnjd0yMfKe5/SoVuSZFkRpGUfuk2kYPGSe3QtgjncD6nII5UXarD5V&#10;bcxEeeduc5A4PocHpycYyAWRc3CjzF+Y4BG47c9+AcDpjkDp+VOjkjUBYHRvlVs+ZuLkYA4ByvT7&#10;pHP4VUivfMkVjdQ7go485eOwJx93gDGecY9OJIrlct5cjbWJK/JwMkHsAcjd264YdMGgCdLnyyqu&#10;6Mq7W+VSpYYI6Z7j0Prn0CmWTYqKhG7Kx4+62DjuMjj269u5gVzFGdgO1flcKSoZd2AufvYyemOv&#10;Q5pCyF2eeNV3FBHIzEfLxuzzjjauOo45PagC5HfYG/awjXczBo3zGp5xyowMZBI6N07ULcE8fa4/&#10;lCkKzBnXgg5wwx36DA4x6GnHKCY5d22b74LMT5ZY7uBxu5J4wefWnJdQmONHyFVj5cMijClgeuBy&#10;pYDBAyeSfYAtLdQh1V5mZm4KhgD04yCu764/vH+7gElwWXMz7vnYqsP3RwOFI9+nXGPWqsV1MIo4&#10;EeRo1X7vI3DGRkDjoScdM5HTAo86Ly1VGYSBcqzHGFUcEdcd8j0I96ALvnOJuWkCs5+Q7VB+U5Gc&#10;HjHHv2xwKYtwJU3JMzDln6DC/e25LYz0I4BPQ5AxUDRmKR4wm3JYsJAV6ZGSccgc9M9fwpnnb2jM&#10;vmZRNytJt+YEEnb13ds4HRvfFAFyKdWl8pP3keD+8WNRjCdRnjO7njuOPSnG9Yssm2L/AFbNEGXI&#10;XLdOPyxkHHGOtU0dt0krMsjo+M8fLweAQD65IHPzDk9KcWjt12kf6tgI/wB+RvIzyMrweD/CPwzQ&#10;BZkkZWHKs2Sf3pVcLkcDHGQvOMc7cinC4RgWYmRfuup2d3UgAe47YHI4HJqmJFiXyrY7WbP3Sf3g&#10;Vhg9sdGGfbvjBZFKYkC+Zufb/wAs0OW+XDHax5GAflB43Ecc0AaPnOTlX5YIqruUqeMk53HHT1zg&#10;getL5pKsVuJIw+NzR4ORnqApB/hH0zjIxVKYwqxGVDbdvzdU6c7VHB/Hnt0NC307q+5ljVhhh8zH&#10;Ax1xuGB15Jzu79AAXTLsLYgkVfMAZcZ28+4OB6nqCQTnjDRdJG/kymEFZBHu8zhOTkDaOR36cg9g&#10;apPMEVt158uWVW3E9flxz649Oceh4XEu3zY1bByhMbHjoAfTHDH1GD0oAufaDINvmMw24/1m4hW6&#10;Dj24HfORjmiJ153/ACsy5aRstk8kknrkk59M1WW4BMIfbIpUSNsUNgEkcZYHoD6frQQ5ZWkdQwJY&#10;GQMNx7jlc9sZyfbpQBbE4eJQh2rt+dZJGVRwckYI6kj9fWpJbtyNxnXbHksu5VHbOemTgDtzgkcH&#10;NUY3kmZUEcjqD/d8wE8jG33XoWHPfqTTRNh49jhdzLlYZAcFuc/U4z1+8D60AXnn/dPcRszPtyi9&#10;FbJwOAMnlV5HqRxyS6W6bzGZh5kfzjzB8zcY4zjGeccnPHfknNkljwGbBZjhSMMrLnnjOMcAj1/C&#10;pJ7lklZZOylVkxtOS/vjjqcZxyAcdgDQjuHj+eJ/nIVWkRVORgADP+914xge9SwyGXChmw7MRuGQ&#10;Oc53ceuD9PbjMd03BH2PllQSeYBwRkqSSD1J9CcD0qaKZ5julfJLbh8zZk9AMd+XHPvQBow3Pyq6&#10;Db5eVfarZQAcccE8N1z781seG9Yazvf9ZsUtuVvOHK5XKbTj5sbh3J4PuOaDiFQir5all+VuhyQG&#10;yB689OTyfWr2l3ckcyTSvIVyNy8ZBcnK9en3h35PXFAHvngbVI7mON5XZ8Khm8vPHQcHO4ck8+3e&#10;u2hvd9mroisqyF93BAADHr1wfvcY4HbqfHPh5r8txbjZcFtpysnmA4cAkt1wTkDJ9WI5HNeo6JdQ&#10;3MStbHftZhuZhkAjlevPAC9OuODigDpLS5NtFlgzNyPL5OCcnHGWxhvYdwDWxp14u1YoJgfvGPcQ&#10;Nrbzxu67R3OQTx1zXO20pmZVWaIYblcn/WE44GOpxx05DetaltchIWlnuNzR4DBzg4GR3HPAx6n3&#10;wQQDZiuGCrPDNt+U9TkevBBDE7Dn/wDXVuz1kQPlWeRoxjcy7SGxwcZwo45PHTrWHp+sNLcBC/Xh&#10;vMGCCCcZ5GOvGeMe2BU0CeUmSilNw3dwQARntnrt64yAOBwQDttE1uZIgZNilmB/1YOD0zwMdxke&#10;nNbVrej5xE6q23d8/UdD0yDnvn8uOa890XUVjn+0ujfI2GCgFiMnnO8cEqfl7559K6vTbqGWE7Nq&#10;qwYnp688jqckZHHUZIoA6m3nfdiPbn/lmrRj16c/0x2rZ07U5bfE4GAuNwjcgkYA7/XHciuOsNRh&#10;s2WeWV1/e8rt25+UYbr6+2efz3rDURLuMys5UM23jk4PQ5IyD9OO5xQB0VpIsFqqSybv4eO/IwBg&#10;YHP5nGPStS1aJbCMxyfK2fljYgLkHoT97r0wMVy+m3N1JdGOaZ5tuQqSbhjJ6+2Djp/dNXoJIzEz&#10;QyKFVWKnZ97ocjPXrQB1un3rNB5sFw3dv9Ztx6nnuB/k1PDNIL5oDGvklfkwcgA9P846fhnndD8Q&#10;zsjecW3cqvc/mfp1rQudUjnWOeMmJY+GXP3s5PA6+vpmgDoLlk++qqFVVK/JwzYGe3X8+tV4XaZZ&#10;Yydz/e2tnJOcEY9eM+v51Xju1WRvMuPLxg7mkGe49uOPX9BU+x53Dy7i6j72OAuR8owefr09aAJZ&#10;5zGNp54+60hHB7jJ9/bGKsDUZ32xTAyBF4KvwRnj8ccfh2qnd3kSSmEsGdW+6vc5ByfTPWpLVzJN&#10;58Tv5ka4yWyx75OKALlncxpMVUMqhmVA38KnA55Hpg/1NXBIEiDNAPKeMEKuPlB7YHr79qx4DOkO&#10;ZJP3ztw3DMcE+nfk+x5rQZppdM8ly6sG27gMHPHIHXof84oAvrMshWV5o2YsPvY9cY+o49MYBqKa&#10;e1uNxR1Xf3ZsEKCO/wCHU+vIxVWe5S2t2Dy7fKhwys2MHHVun5ntj0ptg8XmmyKGFtodRu+8D0PX&#10;B6j3/nQBdsZ7i6mS5TKqv3488HA69QD7cc1rx3f2ra1vMoaRAGZcHoMH3P8AkVhJLJajyzdblZsK&#10;+75Sx9R68DGeB+NaNkRCd9xcBmkO1VLcE4xxnr0OOeKANawnTc07hdoZSsjSH0xk+h6dz/Ubukho&#10;7bcZVZw3PPX/AB6iuObUFs5E0OWFdrNiNWc5bPIyuO3GM+1dJo9wRB5Syq0QVRCOuOMEe365oA1E&#10;aOZFmi+Zl+ZX5wT3FNvtYi0yA3d3dxwwx/6xpsAADvz/APW9KSaWR4lmeRo1VuC33ccfXGBxmvPv&#10;i/fQeJvFfh34JsbxG1q6bWLySGP5PsWnyQuYnYgj97cSQR7SclPM54NAHpIvoQhMrbRHGxkbPDJ6&#10;56//AFh3qtp+q2ms6bDqFojRpMqsqrg43ZZc9uRg9u9Z6ra3Nuuj3YhkPlvG0bY5VuMYzx057ce1&#10;WpdN82wl0/e0MUsZUNbqQNhAHB7YwOfrQA5oI8SL9ngjmfLTj5QZmOCS397j1yePauf8R6Rc3V/p&#10;uo6brs9pb2tz5s1vGyEXQPSMk54XrgEZ71c8VeHLrWPCV/4fh8Q3FnJNZ/Z5bqDHmKp+UsrN3wSC&#10;x5HB61iX3w102PV9M1rUpJBHo9r5OmWeP3ELbcedtzzJt+Xdu4UnjmgDmrf4a+A7fw5p+gfEZfD+&#10;oTC8ufsX9qeS6tNPPI+xN+cttfbhQCccHHFaPxG+H2qeKvBQ8H+G/iDq/htZcxm60GZIZGUDiMu0&#10;bGNOByhRuDyAcC+3hf4e+JNfj1QadZ3V9p7Nbi8a1RpLderRq5XJXnnbxn8qyvFPxBg0bxZpvw60&#10;zS9Yur3WLeSSSTT7dlt9PhAI855vuxsz/Ii5yWVj/CSQDs/CWn30FnbWmpXRuJIYxG01wAGbHcnP&#10;OT3+tX77xPpOhTWVtq2oQ2z6jeLa2qzMFaaQqzLGp4G7CsRxk4rhPDngW3tNC/4RmbWdQmtZLhbu&#10;Wa81KSR924MAXJ3MGbHXjcPTiuo1bw/oniQ2T6/o8N9Jpt4txYtcRqwt5gpUODjO4B2XI/vUAaHj&#10;bxpaeD9P068NjNfSahqlvYxWtqylw0hfMgBI+VVUs3fapIBPFUdF8aa3ruvX0UHheS20W1zHb314&#10;3ly3UwY72WPAKRLwAzYLcsF24NGpSa5p+q2Om6XpEdxYSTPLe3TsM25AOwKueXYseem3Pc1meLvH&#10;1j4Q17SfDLeDddvLjWWkMk9lYvJa2Ea8NJLOR5aDOFCZ3MT0IGaAOg8cfFPwf8NtFsdR8V6syyX2&#10;oQ2Wn2sEZkmupZCAFjVfmfAJZuMKiMSQFJro9Pu0um81FVWz8y7vTvyP/wBQ69OPMviBqOoX+oaL&#10;4TsviT/YM98zyW9jFYo11eGEbnIeUNtj2nDYXJ3cNzXV2FxrNldq/lQrCFPlsu7c3YM3PH0HFAHV&#10;wvEP3cvzbQMMvIJ9u+QKYJAydCeqtjqVOevtWB4g1HxBZeHb6+8N2kd1qMdm0tnatceUs9wQdiM5&#10;B2hmI+bB6ZxUXglvFMun2r+MRHJq0lrGl5LYqVgM4HJQMSVUknAJJ9aANq/eAQMqyLhT5bIV+90A&#10;fjt9abaTfaItkh/hwski/fH91sd+3vmpBZzXBk81dnmAHheUPt7HuPegW4j3TSSLG5U71ycMM9/f&#10;8PegDIv1t5YghlCqjYZi2CjDqOOv5496o3unRybVnkmXEgaRR8xAJ6qvG7+fvW3Lpa3E4jQSDcOV&#10;4574GfXHTpxxUj20MqSMIBI0YK/Mu0H2/wA8c/WgDgbzQbu6Cohu7UAsXktZPKdhtxt3YyOM98/l&#10;WGfhh4f029S/sbCSC4kYp/aF1PLPJyvO6R2ZsMBjk4OfXivSLy1jUsu1413YcKCGx6kZ/wAfbFQP&#10;pNypaSe4A2BVheNSqj2KjpjPXoetAHAS2MdvJHps0ccLRrtb9422eMHCjBGCBjChugwajOm3UUMk&#10;Nxqs0SRyHdHH1jcgDIIyBwSNo475rs7vw+l5DIRbxldhRlXKkA9x144HGRnHasrU9BcaWtvo+rrb&#10;3CqDHdXFv9oVRknYyZG4DP3eCOoPagDFhtZLO0aK3E1zHGhOyR2KN933yOnY5/MU278R+FtOuFhv&#10;dZtbO4u2RFhlmUSmQ/whMlmzgjcwwDjOOtV77wzqbtc2upeJXuLS6XElnJDEtmMFWDeUFzkFRhix&#10;6DmojoFroq7NR8H2tvJI2ZBb7ITJ6snI3kHqcZK9zngA17MwGWS2vLmVZY4syNcfP5YBHQEjHODl&#10;Tj8BzV1+5s75ZPDsulS6t50SpeyWtwqLDC52tK7scAjBITJY9hjmobAeGtQX7DDr0JaGQLHa3MnM&#10;LMCUJ2r8oIXknHTjnmiJtYtbuSLULfT1jj3uzLCzBVzjhj8xBxnPX6UAOsLy40WD7Pp/ltYLiOFW&#10;ZgyJzhCBj5MYwQTz6VDNd2Xh/wAIXWoxi4vo4Elnvgy5meReSMn5kbcAApUYOQCa0p7LTp7RtKk8&#10;UyXEa7cxydsDuB908dvQ1m6jofhfxHo05sdThuP9KhKi13wsZYjuyezKCFwcdUWgCre+INVs7OC5&#10;0+zmtbto7KJrfUSsmySS4jBVSRg7SScgn7pPQZrorbx/pkniK08OkXVjcXNvPPA1oqmNlhlijKFh&#10;yDmRTwMAA1xtiniSG5jtp1nm03SYoWt0mKfPcfvm3jGASitjnI3EtjIBrpNNsNHvbaPWrO/uorjZ&#10;Itm6whsqW2sqsvOMKoI74GenABsZg1vUprDVbSCa1ktIpWSSJgHkEoPO09gFPAFcPqGr+Co20TwT&#10;4if7Y1jqEDW80c4YQTjzHtmYZ3xqSjIrbSC4A9cHhDxd4il8eeLPC+s6rdSW8OqW6adZ3Nt8kA/s&#10;+zZ0DdlaSYnByQQ2CTxXG/tDWmiaNYW/xA12z1OxXQ2t7W61SxulZraCeWNBdSBvlMEE3lXI3NwI&#10;ScZyKAPZodOm1HXY9Pu7rzdPk09Xu7eRn3JPG8TxA99xVm9MlVznjGstzcW15dx6joqtDtFwbiNS&#10;Cjlh8mCT13DGBgYPTgVzfh/VfEls97pepGa1SHT4TcFLc7WlJlLlNqlsjCgjPfHpmOa9/tqymurO&#10;/kumkVkm8qMpt+7zliE4wcDvz70AbHh2bVfDngyPTrqZmCXlzHp6wS8PbfaHMIZ8DDLHtQ8cHoTg&#10;1wfieVrrSL/U9L1JNNvb5pI5EkukuVhnjBRJ9ucZGM9MEKoJ7Ukd/ZfCXXdVu/FPjiHTtJvri2nj&#10;W5uoJBHdzL5bRIxBQCSdoQADwzNjGeeI/aGh8XeDNBt/izonjVraPTdcguvEWnrOhj1HTmIgu1KF&#10;cHyIJGnB4y0QH8QoA57wpZyeO01/4aw6Ve6T4j0O3s9X8Kz/AGmNLPT9QEs5MW3Lbo/PikzjIMFw&#10;MjsND4MeLrP4zW/iTTodBuvDq2urT6XrWi3jot5pzPFHKJLaQfdt7iLjg7SY8jqaxvhJ4g1vTvjN&#10;4612bxLNq2ialoOi634XvjGbiGK3K30MlvC8ahpT5kTy+Xlji7QYGK6bxPoeq6/8Xl8W6Nq93ocO&#10;reE7nT9S8qYp9oZJomsZRyMSRGW5XGRuWQKSQowAbPwA8O2138O9a+H2qaFbx2+i/EHxBAbLUN6x&#10;zQT6jLdwnawOUMckTAkYP3uRkn0HwbFrdrrGuah4i1eG80e4vLe70GWC6WVYo5bYLLCuByokj80N&#10;yMT46AAct4EuNb8M/FDx7feJ4rqHSbuPQby3uHtma2nla1kt5mUluXV4o1kzkhdgyeK6Hyp/hd4t&#10;8P8Aw+Xw/wCdp/iPUruwsLqF1txp6x2093Bb+XGCvlqkUsanggBFySQaADwD8NtL+Hfi/WPFnhbW&#10;I7rSfF98Li70oW4e3guiWzdJtAKs6YRznaTGh2g7s1fir4p074X61b+N7KytxZXmpW1v4kntdOPm&#10;wJJ+5W4bDKZNjCEMW6IcgHbiu6stP/4Ra7htoRHNZ6rff6u7mZvIZolO2NsZCtJGzfN0aQ4IGFrB&#10;1v4UfFHXPitp/iHR/Hlx/wAIzLod9Ya/4dcHNw0hiMFxGfuhlMcsbZ+8kx5+UCgCT4YaXqXgTVZ/&#10;htrjedpdzC114caS3CxRRKqie2UplQVJSVcnc6ytgfIxrY0rwdoyeNdT8S2tzE9hrNnbxXVrJtMf&#10;2m3MibwO5aKXYw54iXrUuseArjVtJeFpLq3mhZJY47iZC8MqdJFOSMlCUYYIZSQRzWN8NvBk3h3x&#10;j4g1XTLtobTU9QjvzpcluA1leFTHLMj5OUnjWJivOHViMZNAGv8AAa0GjWl14ETTf+Kf0vUprbwv&#10;dLEAqWqzyQtZFf4TBMkiJ1Bh8rGMYrr9W1jRn1CLQJ9Tjt7u63Laqy7DNg4ZAem7n7vXgkA1yvw7&#10;1S+0DxTrnhnWkAg1LVG1Dw8+35RC8a/aYsgEZEwaXb12zZ4AJHZaXqHgvxnpN1Np9xZ39ul81peY&#10;UlobiM/Mh4Gx1JDDuMqwPINAGX4L0vV7RZPh54ouLrUktoxJpetMGdbm03cRyuR8s8R+U8/OoVgc&#10;71Tpj4YsopmureGRWGfNdZMBxjA3Z649TUNr4ehbEn9qXlyuGELSYLR/iRxj1yT2JPbUiJSz8q8u&#10;GkaOMK9ztALnsSqjA4+lAFN44/JkS1tkkaRtwjkXbGX6gnt1rQsry8vNPWa602W1mZcTRSMG2tnk&#10;LjqO4OAT3AOaaINQ+xgwzfvuds0qgqze4zz79PapoFupLTzbyJFkDfMok3Kx9u+PryPfrQARPK90&#10;Fu7EBP4ZlfOOOhB/p34qxE0MyA7QY2B+Xb1FV421Tzwhghkt8/Mwyrp745U/of5VcsFYxMJYvlLf&#10;u5N33/8A69ADVsUVSolLIfur2X6Z7VYhdg+woNvsabNLLhWVflBw1JG7u5RZDt6/L+vWgCdQS2GP&#10;ymomtEeULnd355FKCx+URk7uB7etSxogUvGvI4oAaZDG2Njbfp1pRKkpI3Lx0yOlNkLSfKR979OK&#10;xZ7bTNI1JvENxqElu3lbJj5zeW65/iXkEjscZoA2pSoGWIbA/hxTY4gzb3xx0OeTWPLf6reC2v8A&#10;w1e2dzatL++EjHDx5wdrL0Yc4yD+FbIOeAtAEsbHlGbFLKoKqgZvrWfdT6tGwFlDbtlsN5xYD9O9&#10;accUkiKGHzbefSgDIvW1xbyN9Plt2g3YljeMliPY54qwuoH7T9mFnMuP4sfKauRwmJ8nr/So55rR&#10;G2ySqNzYXcvWgBkMEKTPKuFfb/e6/hVOG7+13cmlXtuw+XMbY+VhUl1psUk6XTXDRtH0ZWx+H0ov&#10;dTGlzxyvas8btiR4xnbQBJp2kxaSJFti4Rmz5Wcqp9qfKN064j/Sp/tCMhZG5x3qjLaahLd/aobw&#10;rt+6vY/UUAWJI7XTlafO3evze9R2+oWt6M2syyfT+tSTK8sGJQMsPmVTxWNp+jJpWtNfQpxM37zH&#10;G70zQBqOwTdkrnNIqH+/8uOlV9SaQ/vYH27WyDjn/OKIrsSWIlDc9PxoAlkkXY0an8KZgpETxmor&#10;S5+0xO7NhlPNJJMh+Uvn+tADhJ5jEn+71zWbfzeXdb1IxzxV5duMlM8Z5rD1EyNfMV+6R27n/wDV&#10;mgCxfXy/Z2OduFzu9K4+XVJX1CQNtwxyFydwyP8A9X5Vt317D5jJvXH3T/n1rmvFUsen2sl4yEGM&#10;dfp/h1oA8w/aT8XR+H/D01yj/NGpdvfpnivzw+OnxCutU1uZBcbv3gwrtjOGGQR/31+B49a+iP2v&#10;fjNeXEs1hBN98HdHu5OT09h/XOK+J/EXiGDUdS88yJ8zFlZu/wApxx1zyRwM8UAR32qZL7XZm2se&#10;mSevPHHQ1TuNXeVsIq4PABXj079u3TrUE11NuaLyZNuBtXcybucc5PH19MVUmuWVpJPMVRsY53de&#10;efqDg+4zxQBcXUCzNHNJtd2U4IPytwTnj1OPrn1p0ep7lXLq6sWJVVwF+vf8eO1ZYnSMrJE4UfME&#10;VZBhwBwcbc54xzjHWkNwzoLfbulAyke4ZVSCRgnkYwevBOeTQBr/AG2U7k3srbyVVpM7hj/6/PPb&#10;2pBqCSSb9nKq2ZB144+90J/DvWYJ/NywU4kberAjG0/UDBOTjIH0wcFGuPNPkvJ7NGWBwMcHBzz9&#10;B/hQBqnUXyRHEu5lzvXO5eSduenBAOaE1BHKmRywCg7FHTgg559OvA/lWU9zvEQwsjNv2hl3KhLA&#10;Y6jBGQDike5keL9/N5m6RQzfMScj7o79O3BoA2Pt7GJvMfKhSdpxxnpjj179ac2pFgGnmjSRv9Zu&#10;UYXoBxxge+MfnWK0gYMJE6sfkkb+JW5O445yuRk8dO/MyXNwUwbuTdISq+shxyQfUEk5BA7fUA1h&#10;fYjWSOdf3nRPLGXAAz1bI7H057Hij7WUyytvXqrbR8wGeCceh6HnuMVllwy+YUBf5iyso7/NgZzy&#10;Seue9NaaRgvlqZJN37oqvORkYJPTH5ZFAGyl/PEV2u2dx5VcgYIH5DqD3x6UkF58yrJMx+U9gzbS&#10;BzgdCeD+NZLySSu8h3FVY8NJnIznj8CB+FHmI/l7oFZVXPl7hgcDC9MjPHt09KANcXzqmyUnzFz9&#10;1drF8+/QY/Oj+0MKrxy7j94MAAVzuUrg9e30rJN9AgZknZVBKyNyBtPI5yDngflmnfbld1a57MDt&#10;VQcMrdcnn8aANc36/NDGvyrGX2tzuyePu9Rn09KVNQa4EasWXkFs9FB/2T+PBrG+1RJEEYL0Abcx&#10;ALDJIyO2P89adLdKzbUuI8L93cCewxjA+p9B60Aay6kcKwO0/d2SMW2cjII/HjPalGotsLq527tq&#10;kNgjH8XHYnA9ayvtcg/eRSFcsSpbHPqQB347+3tR54BAzjAbaxwc8deOpx9PvGgDV+29WkBChMtg&#10;DJ46DPX/ADxSi+iB2+cy/NtZl7YAI6n+XHFZMV3P5nnlY2ZV3I0co4GO3HqeB1yMc0QXM6o1qk2w&#10;8eZIqkEtzgEAfzxigDYN6+ZSwbKseBxtOffHHtye1OF64YSC4UMzAJ+8HTgDAzyRz+f4Vi/bAiqd&#10;7Db8525GFwBntk++aU3ExMkHnfNsIAx0Unv7/gck0Aa4vwqEhBleGC4DEnH59O3Q+uaFuZCVUSL8&#10;uOY24XBzwTnj+efqKymvgsmH3naAI9i7l4zhcDpk/icHGRmlk1FY2DGZfmbCgk7mz6tnuO+ccdCQ&#10;aANJtRURsY90mYx8vmHdt2r1B7H7vY4Iz04F1F/KIiVlwpKsvUKQSD068hgAM8+1Z8V+pVSrsyzM&#10;TGrHG7DKQu3nPAzwSMds5FNMkakiWJcrlWWRQqsx5IxwQfUMOR7ZNAGodTb5Syrv3YVSRnqRgfKM&#10;rw3VehOOlJ9vjQLKZnyrf8t+kinqQSOOemBtHPPPGYb64Xa8sRVm4bbltoIJKnPIwc9Cc7R3zUTX&#10;C7hJDKAGkCkKxC8Yz1xz1z3+YjnuAaw1IsqoCrcFW/c8nBDFVGTkY47cDHuGnU35DFVkbiSPI3Dn&#10;ruK4GW29jkYyMnJym1GXzN63W2STLMrSdQRuHGOe+OO4wDnNNivIScW8reXNz5cEw2yfLzjrkfd+&#10;b1XoNpwAbH9q3G4zF1+6eVzuUAc8Z9c9MDJXkE8n9qFXZxIylGI+b7qHpkbMDscnAHTJ5BrHaR9o&#10;hmkijfG5Y5FHUEYOBztzjOOCHB54FCyPG2Uj6bdoZeWwcFQwHfDc4ORuHHYA1hdyCLYrMzLIdybg&#10;pXA4JGOcEE984PNA1LefldZMA+WynO7gHgHHJycEnvx61lpJMkqtbF4cIzbmkI3nlicgZOcAEZwd&#10;w7YqOC7wkYN1IE8tdrE7AVIGV6ccgHjoAec4oA1kvZdytvjba2wqsnPAYgAHOT04wDzntmnw6uxj&#10;35fhVx5qke/Q9OwzyevbmspbuS4iVJ1klYD+FmI3Du284BHPI46YwAAHPPNL95ptzJvVm+ZAQSep&#10;B+vGejdOwBp/2gyz7w3zJxuDHLDkYJGeOQORzzwSOJG1BZVClPMIbO5VJ+UBsEc+u3nH+10FYi3P&#10;MmYlZvveZJINgUZODgcYXIOc8nkjmntcJsfzVHzLu3FcM3XluOOo6Z6jvQBspqAUbYkdl2lZCuWZ&#10;Tz2BIwc+2T1p76iCWCMrKoUFlXlmwFz15AHcHtisn7Q77VkRpTnyi24n329x2wc9T2NRjUIJF4kD&#10;DcUZVw+z+LBPrkgkH0J45oA231FnZluDll59F+8d2Co4AJ7DgLx1pWvf48uGMasxDfN6Y44B5yeO&#10;S3PPXJ+1M6q22QeYCBMGfOAxPqOmB056ZxSC+84FW8lgxVZI/M37e27gkHhcjGPQdMUAa6X+6byh&#10;NHIfl2ybgAeAD83Qk9eRnr0waT+0ZNzK25dq4KtjKkbl5xnPAHTIz6dayWvpdyxNJ+82tuLMv7wk&#10;DsOeBjtgY/CnLfNbQKBLJiMMI2Zjt6AgDn5eAemMDvQBsJflpvLR2VuQWaYFPQ98EY6EY+7yOTQt&#10;/I24qzfMPvBRtB3cnJyM7lB5yOvFZMV40kWYZ5HVWUrnPy8ZK7vUgqwIwOnPJNNa7ijlaHMW5gEj&#10;ZmbYRjpgkZ5G3qSAOh5yAa/28RDIAVfmLfd259P0z257Yp8moSxuwkkkIZwoKyYLDOTgY7gHB5J9&#10;egGUt/K3mOkB3mFg23nOPl/h5H8RzgDGfYUpvysjEQ9tq+VGc9uPlOAfl/vY4Uc4NAGob7fIAsq7&#10;mVgDGSR3B2kfd+bGOQeMY6059RldlkRZCrAsy9MAkknBU88cBmU+ozWVJfl2XfIwLK3kmRdwPGON&#10;zbugyT1wB0HFPTUlLfaBeqoA3RknopGN2fzx0xnFAGqt2H3Bx9xuclctnjlcjseO2CecilTUXDKG&#10;jVt27pJ1wo+UjGDnnt0xjnplPfkW2BKy4O1Y5JNqq2FOACMMdpJOcD5SalEssYYpJ8vIPJAUBmwB&#10;nHGAScjHOetAGo983a4kb5fkZTyfl5J6hjwDxzn6YpwvcMX2H5Gwd3GCTx14IHXI9RnPFZIvY8/N&#10;92PHnRqeVHocEjGM4JHXpnNOF5GJmQXSqyRKz+W+0jg4YBQOrD3/AIc4NAGt9uY5Z5V+8ylmkB+p&#10;9xnPPONvvgNF85cEHazHaMhSx2huDnj6fQYGKzobp1VpAWaTIxu2/eK/cyRxgEnjI78mkEjHcImZ&#10;16Mit1747+vA9hk4NAGt9qYKyRsnzcKzEYPYZPrwT2B25yM4LmuGdduOrfKwX+Lp1PJYf15rI+2S&#10;LGEX+DLRqylgvbJXIC/xDcBgBSc8YKi6AaSWORm7sck5TPc88d8H09cAAGpHqGWXLfxAMvzHjJzk&#10;DHGG68YGeDg05buQssM393owAKgZ65x7Z4HoBkVlyXQO6KRWP91WX5eM9N3zc849MfXDhehH3OMI&#10;u1v3YIYLnknOOTkYoA0vtgVi/msPmBXc5ySOec/7R6jP3T160hvGRN7zSKdmdvGVBA4689Ad3HIP&#10;rWV9qIikhhUHavzhUznGAenHHbOOPWpDJKm9ULDZtDNGf3fK8EjKnBOSB1OOwNAGib5kUMR91mC7&#10;cggDlcZyOm3p6/QUs2oQp8vmSHZzmRSVUD889VPJ45561lyXOPkkK7uNyswJUFT1z7DHv04zmpFv&#10;n894VzFsIIVW3EdcdDnuQSRjBB9KANL7WnnFHIUK/wC8bduIGe3GPbBPXHPNDaiURd7Y2rw3GBkk&#10;EZyf93pnjHWstbyNpF/0h1YfLlMqp46Ybk464OOB3Apq3AXc0UuFVgdyMuV9+fvYwMjjHbJHABsH&#10;UHDDanJwcqx4PJ6kke3064zQ1+JBgNu/eDcGP0B4wR6nH04HNZMc7oNkdptBVTIQ33uox8uBnGAO&#10;3AIzinJe7zuM2Sm3DBQxDDtxnGAPz49KANGS9Ztu5ky23MarnJyc9Oeeewzx75JL/B8za3HsAW/i&#10;Kg8ZOTnJOTjtjBypL90VTNHJH+7QYMxxwOQuTyPm6ZHPp1ppuXt2VQwjYLll2hdq4OCDuHHfPQBa&#10;ANRr51ZVDDdu6/8AoR44wOnUcdOWp0uqSDc7XDNuZhJyT9eASem36YJ46VkrqEjbikjMMHaFkA3H&#10;p0JwRjI6D6Hmj7SqBkSXarLt3LIfuDHAz2y23t064FAGsbxFZUd92PmVcAle/QD1HP0pwv2VXd12&#10;7WBk8vsFBHPseex4HHesnz8kxzeYobJ8tmDDpz35UE+mRngjOSktz5S7ZguFcLJz36Hjb+PXp2PY&#10;A1P7VKDziWXgDKr05wzDjk4BOc9R170xtTlU4IK7duFLY7kf3j0xjHUe+cVlyX0m1naRl6lj0zn5&#10;j264IOeuDzTYrp3OIyzSNHvVVK9xx97O45I6Ej0PSgDYfVJidwnct8pDJ/CMcE578emQPXpQupEB&#10;X8pc56Kc4PQn36Y/nmsVryNkxHIHTcrRtt3YzkZXjB6deffmlS/hYOJPNJVvUYBHUYHTBYEjGM5y&#10;DQBqf2g4VUimbjG1k9s5PrgnOB9OaSTVJiPNRjj7zLu25IwR938cHqST1yMYrapG0bSO3mKybpCr&#10;epxgA7fTv/s5bAOGnURcPkYYqQGOeOefUdsc54BXGc4oA2n1F2ErxIfMYfL5fyk8D+6QT0Pr19ya&#10;bcarIGY+YrZYtGpO1t2OB8vqflx3GOOucW41VbhVa5fkyDzFk4HY5OTyMED0HHQcUJfickyzKOMM&#10;4bGVLYPTcuPTIB+XB5FAG1JqLKzKrd9pbzvmyc8jOc/n6Zwail1Z0VoorqLcw4VcNjfjA75/i7+x&#10;rEbUAEWGVP8AlmoHzZHT0B9VBGTjhsUyTWhLtdW3B2KrDnIyd3Bz6hRnqAfQ9ADdbU1V2jWZdpXz&#10;F3LnPGeO/wDTqKiOpklgVX5d/TBxkIBgAHkg+vAPfmsx9Sd1wryE7sbdz55yD+ZweeDlhVNNQLnz&#10;opHL+WH3477SSc4B4PvgdeDQBvPq8jHZ5pVmyrfMQSOpGecj0HAHHGKR9Vk2MS43NyrbQuDk9z93&#10;BzzjjjOOhwJNShYo+wOsa/u1aQcLnAAIBwRgdDtyenHLV1WO1VmM8e5kDSSbRz1HB4A/hGPRux6A&#10;G0NVEe51lVRuY7ZI9oPqRnA7joNpPOM4NJJq5DOxbHlqPvbWbAXv/eOevXGR6msaXVWjYrJIw+bY&#10;6s27auBlivcH5fc7hnkVCdTjH7yQbd0mdzqSWOB3UDGeMdRg0AbR1XciJ57FVIPHOTnoVBz6k9Mc&#10;egqGbVJJkZpH3Mcgq7LlmJHfkgde34jjGIupkKAmHTcBH93GcjHTOSfqcjtwcRf2kwJ3Tuo2kNtY&#10;EhSCM5J6YyB3IJ7GgDcm1UglpHVmUtwcKp5xg55II9iMng1Xl1VlHmfMTu2/6znJJG3JBwTkemM8&#10;+2JcauPO3geXLhvlZ84bccjk46qRjGMHp3qI6oPKO1m2tuR92wZUFt2RnPXt6jOM8UAbkus73M0c&#10;4LPJhWWMZJx6Ajup5A9uMVDJrKkt5Kleg/dhhtyBlhwARzxj296xJNUuYZwLlsSRnaqsfmkU43Dr&#10;yG4Bb1AHrVSXUBtZlkG1csV2kKPlO09ySSTjngHtQBvHWnkSQwyfMwBVUk2quACcKOvU+/HOOlRX&#10;Otlt5lbHylpP3o5zyMHGFyP68cZrCudWBZg8/mndkAvv9gD7528c/d7VG99K+2JLj92rKvrvOEIG&#10;Bjb95T1zgN7ZANufVQoY3M0jI3Cq25gf4vU56joTg9icVFJq7wlvKlZWjXLYI2BkBIJBzzjjI45O&#10;M4rBfVU5fe26SPlt4+Y4OQcY9j+HJNRy6gzswmZm3SYjXltoyefXufXr2xyAbUmt3EcUaQXSRhdw&#10;+YO3G445GecYOOAMjHeiubvtXgDK128Ma8qjXBjIfHUgkHPbP1FFAHy78yK0w+XvlPmXdgYxyep7&#10;9O3ehpMFlAZty5xzkZGCM8ZIOcnpmmbHT549ythlkbhV24B5wDkYGeT1HsMvCjDSKPuru4UMwBUe&#10;3Y8g0ATo8rt56bRzmTrkHkY4PpT4pEiQxsFRhGVxIxYbeucdOfXqcd+pYpI8t2u12ruKuyB1GRwc&#10;EddoXpjrjNSws8J8plZSu5V3ZwpP8P4HHrkcjNAFiFnVG8tlC7lVmHGePugYP93731GKsQXCyBVD&#10;BWZeF8s88jngYGQSegIweaqwt54zI+75sZUnlcMx6DIPpxk9sZ5kgYt+7mfLbSSjPnn+8Ov8xzxj&#10;tQBaXLRGNJlZgNrJ8wUc5xz27/iPfNqIoq74jmPdhfmxlcDP9eg61RgvIkfh2bcuV2ygZ6fQdOMZ&#10;71bhcGXgp524KNzfMrE4B6/p0we44IBPbzxgcD5imPv/ADSdTnPYfNznnge+bUbeV8sEiLgjDeYA&#10;dwHrjPAPp0z35qrBI67st8uxdzIfl+YNnk44wx7ngnGO8sUzQswJ28D/AFbfdI5PpnIHvnigCzmQ&#10;srFGAXbjbjAyeOvYgn1JB44NWIpFK9JAuCWUtyMHOQCPmO1RxjI5PFVUkVWTy0QFW3RYY5RTgnAz&#10;1x27jrU0eY8tNbbWjwv8WTjnbuxyMcepznNAFrdlmjgjVugceU3GOo+Uc+xGB34qUSAFlZwwZso7&#10;M+z5QMHjg4bP5981Wi/3WYqQ8YYDaWwADheQcjGeeOlSwyxosZV42kDEq0jfeyMHlcAA5Xt8x/HI&#10;BZ3YcKkfzeWC2FAI4OeueD90HpyOTUylQG2SeZG0gxHH8qg/Nj5j1Azn2x361Vt/LRFcJGxjxtWS&#10;TOduOScDjPOe45qxEkpwxnzIrMPMODjn5TkDtnkAYODxzyATW0okfzleQ7trqGVg27j+HJH3STjH&#10;Uc8VNCU+UeavDgYYkbWyMHoSRkH24Iqr5kbJ+83u27bmRWZdxAJyeCfu59MVO8jycmNWXc2xmY9y&#10;DkcHkY+npnINAE8QkUeVncwXEeGC/wAW3nk8EgnA4we2eJldJE2Sp1kB8vaoG0kDPUjBOTwTwfXm&#10;q8LRRyeRHcfKp+XZMRjHQfLnpwck55HXpUqB9+1I9o8weYT688jC5Jxxzjv0NAEsMjTFGKe5WMD5&#10;mK5zzxxk+n1GOZoptsiq0wG0qFXksO44xnGBxnr+VQCSHes7gKwUgruORxjjHI6D8vfFPilaKLyT&#10;c+WgOS0bMD97HXgEYB6898d6ALCySRlXA3HACruU456A7QBkD39+tORhFiKcqyrjf+8+8vcA+/48&#10;g59Krgu5wItz+Wdqs54BZWJ+nqR144qVo2VWEsEjLvy6Dkc8cEjJBGRnJ6jjpQBPbuf9Xj5sYkKs&#10;3KgEEd/cdB1/APSYl1OzexX5o13KSeemOgzgcY65+laMwzQsiv5qqxVsKNo9RjHXIxz6HjIFOZol&#10;XYw3Dbubf93bkKOD94BT2AAzjPegC4lyfLCYV/LJGFzklcL054+XjHBznJyaEkIOFdWH95mbhSTw&#10;PmA6cc8j5ePSHzfKfA8xmiX5eAGT368Dk9+dufenRHdNnzV4PyqD8w+YY5AGPT/gftmgCykuyeOZ&#10;flyFZfLY8HJ4DH2/DgDPamo+IzLhU+XC7RuAXoTgMc9d3A/h5pkcmw7lMbKpVmdRsQ4JwcAHJG0f&#10;n6YpyyNBtVy25ccjOQeMKo4wCew46e2AC3G+f3DhmX5i37xQW5Ofpk5/i4z6Yw1ZwWEsYXO4fNg5&#10;653Y6dc+ucj6GDKlAiyKIXkAG2Njwcj5emDgHtn+EYximxyRSuzKI2k3Z3JINyFg3J5OOM8njjnq&#10;KALsbIJNs38X3UBO0jA3YH1UDuQPrUg+6ySyMzbVG7zCo24xg5IIOCfl5x784qWzLHHtmSPYwI2r&#10;wuOc/wB0H+IjnHzHpinxyqqsfvqyn7jLtI4IU9MjkYznhvwIBPJL5bsCCw/1cjOS+C2Oc549ckjG&#10;OlJ5yyRrICzNtcKgyMELgnJ+6wOef8M1BGZYE8va37tVYmMlQuwA5+XHrkHocdjUhlC/vGyyKuSu&#10;Byu3knDHg/McfTp1oAtiRDEFD5IBx5mTtPU7unqvPTnjPNKJRCzBmKsCfmDHPGMDPUDkg/So0kfC&#10;lIhtyFj8xQdoHU9T2x1HGfpQkrQokUasADmONY1+RhnldvfPXgcj0AoAcJpIgwHl7o1zzF/CDwf4&#10;uo4HOcZ6gGnMPLdkQqux2j/1LMxwDgAZ7KW/HnrVcyRKjgpHgg7TMDtPJbJ45XcS2PcfSntJbxmQ&#10;LHIsQb51UqFCkkgZ6dsenBHegCUhcKFHDLhd3y/QnoTz17/TNOMgUNMRHw6r5nkkKp6YAzxk88HG&#10;QckdTEbuYKVm+bcoPmKzZJA5DZBzx6gDDdu7EkkXbcKo+UZb3QqDzgZJAHsB2oAuCRw3mnavzZP3&#10;jg7ieRnkD+7jucdKEKn5DEJPLkHyqOnzDOc53cfxHjjrjFQIJAg3RMsgjVQrRgYPOAF5ycDoeB8w&#10;PZQBll2pLKrHgsOT0x7njj29uwoAstM6IrMFLNt3biQOSeBkZHPPUnnrwablWRlATgfL8vzLgHPb&#10;+Z7VApmaBg78yAiMs2G5UjP65zg9cn0L3nTfnYrKsm/dsyvfGSBxyoJwcDJHBOKAJpWjSPL26hsc&#10;biCrcHgDk/wjntj8yOeMOZMkBmJ3KvIxjIzxk4DcHjPfnmGISrAdoYRvl96IpUqA3LAAY+UNjnse&#10;eaCyfZzGYR8yjcNwUHgAnI6gkbScZA5680AOgm8sLGDlxGBsZdwYjjpk856kcc4INCFVURQxtt8s&#10;FtrY3jd06dScHv06c0j3CSLIA29VIDfMqqByGyOv+ccCmbo4ywmkRWDLu3YJ+6c/UBV7Yx9c0ATN&#10;I7bpiTu3fMzYGcP6Aeo7jHsc013RUUujbVzn958ucBc568jIJweM9OlNlmjJ8iSWPd5h/d+Z93Ay&#10;eMnceT1H4ccizz7GMc7KWx5irIGIB4UHrj5j9eB3OKAJArSDKqA0cihW2vgNnr25APoc56cUjBl/&#10;dyFj8uD5innIwfT9PTnrUcphAaWRY/8AVYZoYxuOGzjLE8dR1HQ59KQgRo0UKBTjav7zPy5HBGD1&#10;3jHBJoAsmf593l/vJOY42T5WYEnkHIHGefYA9wVXBDRgO3BHLc5wCuOPQ+vPvjFRzOjCRYZyU3Ff&#10;3fQ5bk9Tkjnv1waa6JIwieOFWCgfxZVc7ud33enTB5B9c0ATB/JUFdzY+Zdsm1XTqBkj5T7cnBH9&#10;0mlAQo0b/LsUMJATyV6dOecg9c88d6iWULtECsN0Y2beGMY+79B8/vRM0hfzPL3bdqhsFV6YAHB7&#10;ngfXHNAEokKnlEU5IO5SuBxknPfk/THJ4zSx4XbMsfys2c7RwRjLegHPfAwepOMMEgDs9qVYddqc&#10;IRznucdh7565FK0yAs0iyMeWPzHOeOcc88Ngls5PbsAOBQLuO0tGw2SMo4CjtwAPmUjO7kH6mnIE&#10;j2sZnK7vurIcOOjAdhnGO4GAcnNQrO0RMivIc/NIY8hQ3y8/Kc/jg4yeOSaGYxsSpA3IG/vMzcAN&#10;juPu+3TjpgAmiA+UFN20kf6t2DD/ANlJI/AIPfIGhhSNQSwUEIob5l+nXrjIzn6cnMMs+VKySKrH&#10;J+Y4AGfrnoBgjtx0FOa5Wb5fNMTfMSdwAUsckEY5OTnjg5x2oAk8yaMvGZC20A5Eh4PXgn/gPHs2&#10;PQPDqz5TaqmTH3zu25zzkcdz/hnmFZB80m5tquVYbQFHTIyMZ9M9h+VLHJKcs7bmwqjzF27kYEkd&#10;ure+Sc+lAEjKEHzo6BiVyynBAzlBlcHjPc+/U0qrGxXcDtaJV7gjgHGewGD7cHPHWAARhlCEGTiU&#10;7TvcZJx2HAPc85455pwmn2tLt+990xyNlm6AfqeuR7GgCRJYTG6LNuZhjuu/n2Bz6/h9KVptzMyB&#10;SmAGZe/GcYGD6ckY6detMNxiQiaNnWRslX3EnHI5Y8gEgc9CO/eOWaWTaku7d5y7mZccbgfftntx&#10;mgCxmEBpRL/FhWUDAHI3cZ4/DnvTVZs8fKwIRsqww2WOT27fj+NRx3HzJGZ98ifMxj6q2GzgdeRn&#10;IOMfnRHOkaRuNu3kKyKe3AxgjBPGenOfWgCdp4jEoaNYsMMCFOnOc4HXkdcDAU545pytNEA1uigG&#10;T5QSrDgj73/Avf1zxkVWe58uLdI8gO5Sy+YfuZGMjA9u2e3G6nPK0gV1ikLLnaxOWPbrj06Y7nuO&#10;KAJ1k3R7SFZskKGYHb06Z9+M9cMOuKSWbzVkjt5ArKjHMcnOPbaec8e4OOODmMy+Su4bWb+7uPPq&#10;Rxk/kDj8MN33Kr+7ZmfcGTaxDDkkcjOMdQevfd2oAmO5W/dRqpHPytxgjJB5xkZPGe44yCKczBwY&#10;F3bm4aNfvewHBPX6Fj144qFn8r5VZTH03bmHTGRhj2zj8OO9OyWj8pGbytpCquSu0ggY9eMd8DB6&#10;YNAE3nEFliZ9mSCob+LPT8/ypoZ44gsKjn5V3HqSCOQ3JPPqPTnioZJ4rkmEui/KoPzeZjII4z0J&#10;OT2PbvTnk3na6bVZsN+9ByN3OMgAj/I9KAJJZwFOGVR5bD5pMcYPBAYnjgjgHr15xIzeZwCAdzfe&#10;YBxknJ6HHORgdAeDngQpNvYpGTu2k7fuqBgjdn0zx3o3/LuDBePurnIXOOB2B7nBHf2oAmkld8sI&#10;V+ZmK+ZhfoT/ACJwPvZ45wzzHxsEGJPlGWjPAz8vUcYB7nOe3am+a3lMN+7dtb5uM853fe28HnkA&#10;YJ9MU3Y7FT97dJuZpFB3/j3HPY8D3JFAEsWAIzIRHxujaVm3AZ5HJzwA3A4PTgjBXzcybpGbzE4C&#10;s45wuMZ4XjB55A49MlkY2RPJAS2xRuKncBncQOPX6dieCeWrIYHbMgkxIzbdwxwzNk7SNpxjpnp6&#10;ZoAnYcsrOy7WwY4zgAA8DI49RkjOG44FJ9pT5otoTauPLEwz09scDH5kk5wAWNFtjaKVGZWZQV3h&#10;VIwQDjGVBOSByfvZ93w3DiNlYhQyE7vujd/F39Afm/H1oAmjaVdz2yFmO4sy9sgkE8kZ9BjPGOMj&#10;A8q7WCBl8xcY65ycdDg546nuSM8ioJdzDfdIsnyn5vOY9WIP+OMduOlSP5LDAPl7lLFWY5HOASc5&#10;6Z54PHHHIAJXn3L5ixKW2qpVVPygYGcAAHrnOARjqRzViPZAWiQBWGBuVjt3YC5OcgngY57E96p5&#10;hAUSGPbvz82VGc+54zkenXnNOgcbftCSMfusu7OSxCnAxyTgDp2LfSgDtvA2vi3uiyXknzSBvLaQ&#10;tvXOOSQAQTxknHHGMGvbPCF/HJbLA0m5fvfNls/w4GSTzznr1BIwa+bdLllFyqbyo4Vdr/M4I59e&#10;g9OcdsZB9l+H+tGZRLGOWO5vJkBU89ASOQAqgHsBQB6/YmWdZFKNMrJt8tDwxzlh+OccDI4B7AT/&#10;AGx5AwaRSjN8zNHjqBn6HHPQdjnjFULabz7JZ4tsh28fMemBgjrk5bG3kd+OtWGWSILIqSblBC5I&#10;3Ajtu9Ae2PzoAvaOjiVJWdeiruVWw5zgdM4HU9OmMZ5NXJJ0iJBtyynaHHmAbQffnvjnntyDzWHb&#10;agkbsYtqKvyjcRzjG0ZPGQAvHI45A5rTgmFxtj+VthxtDAsDgjPbaCAfTnjoKANixnQJuKtJiPOW&#10;UjC+/PXO7oO3562l6rHayhJGZv8Adz8px6sBjJOBntjjFc/aTNczedGVeNef3nz9jxz3wemSMHPY&#10;Yt2UjO3lSLuY/I8gzwSOOpHIwMfUelAHWIxazYuWj3M2OjHPXI/i7+4rS0+4ubSFZZf3m1R5m3Jy&#10;MDAPOMnpkHP4Zrm9H1m4vHbe7qyNhoTnap/u54xz265J+hux6ra/ZDPPHG0UYVh5jnaq44AGOB6Y&#10;OcdMdKAO70LVhcxmUPn7pbbGTk85IHbBHQ9xjpWtZXFpI6uX+Xcu6MMOAeo45J471w/h3VBI2YNz&#10;KvO5ewP/ANYj8MV0FpcW9tKrm42b1Lr8oxnkDp+nGcUAdBHAilrqPCjywuzb0Pr05z396kaBmtW2&#10;H51Zto3n+7k+2M/zGOtZMGqzWsypDIu1s7ct156Z+vPvkeoq7FqKNcNFLHJtQbWDMB1AIz05xx0o&#10;A09GvLu40xIpYtjv+7XrwB17+p6/7WOelaunX0QgVHfYF4ZNucNxg57+vPOPpWFpF8Hfyom2tlum&#10;cAnABPGR09h07ZrQjMEqSPM+EkwIzvPLYGMge+MdSMdetAGtFcEMFMandLh03D7uR6DHTj0yfwqS&#10;0uUW4AkbaVb5VGATx2Hf2z2NZyXYZlWbzN27eqyc8gHtjGcgc5/rUkdyrbrK+XduPzNg4OCBjqO4&#10;HqKANdWgkaOOOaQYbKrsO49D3wf896uLc28V2kpVtrceY8nzL0BJ9h+fI9840eox2rSQgAbrfy1Z&#10;s/KCRn2GRgemAelPtZpZnaOQKFVv3bZOAvGBk+nvnkjHpQBsXL2aBZrFVZmI3eXHhcZ5yM5PT8Oa&#10;p/2u1tLI6xMioV2MhO5s4yAMdgOD3zgdKrWctzayKZEMnzFf3chx0HJHqMYHbjmr8bWoVZ8jfuLh&#10;GUnHJ4/P0HoepoAkDfaZvtClZIox+7Eynr1wB1/CnaNOsl4wmHlSsu4CTftPPBOOq/r+FVZoVmZW&#10;YCNZMtMefmO4Y+gyBk56VMDaw3awLGVm4+ZZNoEeOvUED1PbH4UAXmsbV7SSWRXF467t/J3sMZ69&#10;sj24FbnhH7SunqzxsWZssechj1P09OegrN0+3SBGtpGZifmjkkYg7GHGfTqff+t6zuZYvJ3LtJkH&#10;yw9EOdvU9v50AdA4ldMiUBW5xuwp5689s/zHbrHe3hg0qfUY9FmuJbe2kZLK22GWYhchEJIXc2AA&#10;SQM4yRispb5oZfNjO55flc7uuMZH0Hv7VjfEjU/FmrG28D+EEuLBtQh8zUPECrmOytQwBjjOQWnk&#10;b5QAPkBLnBABAJPh74a1v7bJ448bQrJrmsKhupFxss4FH7u0VgBuCZPzEDczsw4wK6a4v7zUtRhs&#10;rWV7VbO4D3EzgqZwP4AO6nuxzxwPWuZ1X4iLo+r2PhLRETUNWupI5bmHzMpYW2PmmlYDjIGEGNzH&#10;tjJrqhdwfZ5NTvbqOOCBfMklxjaoHJJ6YB3enTrQBLdavY2ksdjPLCJrncY4+rle7Y7Ae/BAxXAX&#10;3jS78JSXeqXsF1eXmr6rjStHX74ij2xbyNuUjwrSM545wMkgHsrcaJqlz/b2kmO4+2xxzR3MbBlm&#10;/uEHPTHfj8jXJ6T8NtUsviDqPiK78SXEsUqiNdOZiUZcZ8yZmJaV+oXkLGuAvGaALt14q1OyNqvh&#10;/R1m1C43+WJ4nWGBVXJaQ45G7auMgknrxWRaaf8AFy419dT8beINEbTHjkVtP0/Q5UCk/NuM7zM7&#10;Ec4wiqT26GuomlutP1S3toLO1ZWj33O6QrtQcEBQCWb/AGiRj3zxHq+i6xZaJdSaNrkkF3PGVtdS&#10;ubcXQgbJKv5eVBA9OgHPbNAFe70tNRv7Ef2jewyWNxJIqJNsR2KEbWUffXDHj1UEcis3R9K8dyeI&#10;7jxH4g8dRx26q8NnoNhblLa3hbkGRmJaaXAzuyqjJUKB15maL4o6boFv4e0b4m262sNvPJrHirUL&#10;f7RfRrksr26hfKyQz54O0bQinFbPhL4geNfF+t2sek+Ap18NtFIt5r2vXDWl5c4wI3htFUsqsckv&#10;MYiQOFOQaAO6sjqyXcovWgmtwqfZfLOZOFO5jn14GOg/QZukQ+NbjxjrEPie1sxocjWp0HG4yg+V&#10;icuMcASA4XnjJ74HUwW9tbWHnTrtw26QHaqgBc78+3XJOCO1U9PvtLkjXVhqu6N8bN0gC9OFUDvg&#10;H3OD0oAq23g/w1Y+JJPF9voFgNYnhS2nvhAomlhUkxozH5sAk47c/hUnxL8S2Xw48Bav491GArDo&#10;+nzXt00LclIo2kYZ7HCHk8HjPWs+fwhq2o/Er/hYUniuT7Jb6HHYabYQqQscjy+bPLJ/f37YEXI+&#10;RUbGCxrqkC6pYy2F/BGYymyVWy37sjGDnvglQeh796APFfhp+194I8b+GV8cLPfW+l3msWtjpjXt&#10;q0TTS3MgjhMecearsykBcjbluBXt+l3cF4jLJF8zfdYEc9D34/8A1VzNz8H/AIaPa6Dp+m+DLO3s&#10;/Ddys/h+1WPatlKIniV41BAU7JHUY6biRzzXR6XbJbW6L5Ctz/qVwNw7EE9+nPB470AZupfEHQ7D&#10;xjN4JuVmXUINFXVVxGxWS3MrRkAKC24Mp+XBJ7VN4N8Y2njLR2123tLm3tfMYxtfweSQob7zK+Nm&#10;QMjOCAecYxU0nhXQT4oXxkujx/2pJYrZNfKu6UwiRnEWT2DsWxwcmqvibQ/h/qGo2MfiuKxkkeR0&#10;0uHUJFLSSMu5/KRzh22gkjBO32oA6C2kQmO5V1aPbuZo/mwPw7euO1WHit2DNJubA4zlgRx+f+et&#10;M0mwhgto7SyVY41jVY/L4Ceg9hjt0qefZJFtt5AwDAY9wf0oAo3mnwJJ8zBTxsMnBOSeOhx+g+lU&#10;7qCVYd37tlIwRIgKkHt7Y/EdfrWlcGa52/7v3mGduPf/AB9KctoHQHyvuruZQ2MHj8fXmgDnre2u&#10;VmM2Wj+9+727Q/0PGOew4qG/t7bymMiiEEqpZY8YJ5Ax3+oGfXNbclpLB+9hfzF3ZXzegPPynt+f&#10;PH41QuYppFEd6GRvvCRT8qn2PY8Dg0AYWraBBrOjT6cuoTWqXSjN1ptwAxAPTcoOw89VII6jBANc&#10;dP8AB7wPZeXJZ+ENt8skh/tK4j86crj5cTNmXIGed3c4Ar0mPSjbyG5g81pJOXZSVLE9ivIP1HFU&#10;NTtlEsIOnsyyL8yyNjp1yrensc0Aec2vhWGOVm06SNVLbfs32EFmOD1X5cjqRxzkHHUmlqHjHSNI&#10;u5tES2Oo3Fuo3SaeqXQjbcA0b4YEN8w4zkds4avSrrwtM13hIoZhIvyQ3eQVU4+XdnPQYGegJqrc&#10;eEJzttrs3Hls2yGGba6jGM4yo/Pjr1oA4ExapqEkh8TIi2RhAj0uGaQxKykgmSUYMuQRwcDr14Il&#10;15tP0XTY7i50uYRmTFjDZL5jTMMnykUfMcnuflA5LKBz2t94KjltolTShG0a/Kq3ToJOf7h+XPHf&#10;cOOaq2PgGxtdXutYn8mbUJIZEaW+DSSnjgJIpUKqknAHHOT3oA5PStV1E6HZvHoUmn3rOvmQu5mt&#10;4OrEIzgbsDAzgHO3gVLeapax3C3Ov3P2W6lkQJIbcOoJPBTaBu5OTjgZ5xXdx6RGQszuyTSRYVpv&#10;nAz/ALW4gcgcA9/eobHwPa3txnUL3zrpo9n2pnBEalfmRVTCqCeeBknGTmgDzfUbfWLf4g27eD7y&#10;43tcLe63JIpET20cbJHEzSZw8k20EKeEiOccA7et+GNL+Itnq/hfXZYr3T9b0+W21S0+0mNZoWUb&#10;o12HIG1sevHNdPfaTpdjcWujXQ3CSQiORtz7mcn743BQQoBxjoo69anX4a2S3d1qdtPM6zRpFFbk&#10;J5cDKDyuQcb8+4BHccUAc1YX41DxJfaRJ4eheHT7OEmaR8ssknmAx7WU5IRIyT1O8fWodN8DxwTy&#10;T6HJd2Zu7+W5uI2j3EyOBvyCVymBwoIxzj0rttJ8MajYRPHe6Zbw/aTmRWQJ55xhcshAHQ8DsfqK&#10;nu/BUL3cd1BYQQqoAkYKHZQo4ZDzhgfXqM0AeZeJ/gbaeOfD1j4c8bwrqDJeWl3cLBIYsvbzpOq/&#10;ew0e+NMg9Rn6iPUfD1hbMNLvdKZUWRkWaKRFZ5SxURHby5Y9Dn27nPqeoeG7D/j6gKyzNGF3RyuG&#10;HzAk8nrxg5zzmqF1oem6paC1gsYpZo5o5JPJ+YxzIyujHjCyKQvTgZXmgD5f8L/Djxl8CvgR4r8O&#10;+BrSxmvNIfVn8GWOW+aCSe5urIMhAX5PO8tkHQRr13GvSNf+DXi3xTcaHHqF5p7NY6pbSa3cNGjx&#10;XVrHHJvjWPkAtIY2DdV7c9PQtI0W4aztNJ8UvHbancW5WYQug+chg7KB1AHoe9a+keGbCy8aXV1f&#10;6lCytbxizsI5Hj3qm5ndhvw5Y7VzjG2MdDnIBmeBx4S16w1K30bUWn8m8+yX26MuPtCY3g+Yu0gc&#10;A4yNwI6io/GvxK0zwbJo83ivzWt9R16DSvtMeGFtNMTFDI+BkK0zRxgYHMw9zRe2d78Jvh9qltoc&#10;TXV1Z295d2zGDD3d1M8s3qykmRwc4wc80ug6b4f+Lfw201tWlttas76zs55Jmh2G4kUJIkmAF2N5&#10;yo4wBjaMYIoAu+L9O8ajwZcr8PLe1/t37K7aa2sLmF7xSzxeZznaH2qQNpAXgjg1qeB/EUPjfRrX&#10;xGjQw/arQSSWqufMtnzh42XruV9yN2BX8Kd4e1fxPdeOLjw5q3hmGO0h06K5jvYWkDNM08ilAMn5&#10;Nibh3+bB5wTtXPgPQdQ12HxI2mxreWpkW3njQqyLJjzMnPzbto65GVHUgUAY2oR69plwtzYWP2i1&#10;abFwsidFbaA43AH5ecgdQQe2C/UvEGqab4j0PRraziuv7SmuI5pim1gsVvJJkHGM5wOffj06LWtD&#10;1m9tHi0S9aGeTPlTMu4J8uASvUjOe9TW2n3NqYp5yAX4cfeEf04+o/GgAjsrG6hj+0WRbaMfMRuU&#10;45x6Dr+fNZGn+DbLwz43uPEfh3VEt21iOOLVtLmm2xzNHwLiMbfln2HaccOqrxkZrf8ACNl4gtVv&#10;P+EguLaeP+0JG0+aBirPbMFZRINoCsrF0wCQVVWJBJUal1Z2t223bG6sx+XAI6Edf8mgCvb2M0A/&#10;dymZlJwskhI/H2zSPbSywtbhGi+bDMCM/gatafb3FojCaQyYwFaY5I9QfX+dPb97Kyr2baWTsT3z&#10;QBV02312xG24uEv14X7QWEcij/aAG1j7jb9KvMGFwVjQMyryzZGB605QYZNpOdzZ+bnHTp6VGx3M&#10;YgjHdy3Tn/61AD0RHn2kZwoDO2fy+lSJGkQMIQFmbLL/APqo+6A3c9OT1pyMUYFx35bNACrkSFZI&#10;/l6gt2prsiEyFF27ev406RSMybS2Puhu/wCNClJIVBC7s4IoAbaySTRrIYyu7lSw6j/CpGkDRkk4&#10;9aRwiDy0X7q/hVS7vZ7ZcxwySbWGY1UBj9M4oAsJMkhMQkJYdeuc1HdBGT503N/u5ptrqCTBi9rN&#10;Dj76zJtK/kTn8KLS5tdStvtVlJuj3MhZoyOQeR8wH+FAEEy3kEAaytFk2kfJJIV49sA/yqa5Fs1u&#10;puBtUct3xTLy4htE+z5bLcrtU/lkdPxqjpviEX2ovpN1ot1Gsa7lujGphb/Zzndux7Y96ANJb+yu&#10;bb7RBdRtH3aNs49uKm07XLG/tvM027juU3bS8MgbB7g1Xa2VX221jGokP7yT7pPp0HNU72116xVl&#10;8JWumwzM252uomw/12EHP1J6UAaWqKZraSOORo2K8NnGPfNRaHb3w06NdTmimmXjzo127x2P5VT8&#10;P3niPUrV9O8ZWFut2uT51gr+TIvtvO5TjqOR6Gr+k2I05G0uO9zgloVPVVz0+npQBaeyhuo2t3GR&#10;3X1p32ZI41iMft0qGxtp44m+13TTfPlSeo9siryo7DIY/doAo3DR2w4+8ahvru4tbfzraHewbJXp&#10;kVHqMeowXX2iJVeNRho/WrAeK4tPMK/eHRuxoAjsdRt9Ri8yFv8AeVuGX61JMq4zWKksOna2HVto&#10;mGGHOD/npWhLqhS7W2ZPl9TQBHeSpZx4k+YYwaZawRRqWT7shJ6UmswPNF8qbiV4JFZ/h64uYhJY&#10;3wyV5j/woAtSRSQXI2cLnBX8ajmh2v5pbb71PNMsZDE9eaivF8yAjPbqKAEu7kRxeaHG0DtWJdaz&#10;FNNtIHy98nn0/Oo31WWOR7OT5VyQKw9bcxTtKGP8RUlunFAFfVdYSK6CRNyAMfN+HX6fjXk/7Qfx&#10;qsvC+gzWzTIrBCApbaDxyeSPyrc8f+PbfQ1kkeZY/lJT5up54/wr4h/a2+Nn2iaQWl42ScttbDAD&#10;17dhjPBJ4oA8g/aA+JL+IdVuC1yCZNyxYBbJwMDtkY47Zzx6V5Fe3tw+6V5ljjabcyjORhemD0HB&#10;+vA7Uuva3NfalLPKSq+YMOdwyBnOcnIwemexFZsl1L80MrKCuDxlmPGQccccjnkUASPIsKbodyyR&#10;qRu+QgEHgjsSfXpg9OTlrXUiLtt32KoCqrIDgA9dwwD+Z6gfSAXTqFkjblgpWb5uG2/eGODznjB6&#10;VGs4MEgkfO5l3rtyWHXtyR0znOOMUAXmvZQuxGzufarRsrEeh+bJAzjvznNQq6kbSV4k3MZN2Pvc&#10;gg9eQWxnP51XluWK7JW+6cllkJwTkEgetN88pu8qUoc/xKvysD374wGFAFgyZiw+xjgMwwGIH97I&#10;z7ADrjrkUJcBZGLNGrDLKkaFsHIAwp5Pf+HoO+Kpi8cssTyjIkU5D4wcAZOAPbt2A4pyzuiKfMKr&#10;ww2zY2kEYPr/AJNAFv7XJOymMqzR5EknmHpkcdmOOvfgU8XO1mWNiNqEfIRkjaTt55bJPI6cYwOt&#10;US7SD7RJv+ZtytuyC24j7x6+vHWnfanZh+9VYzuKkKPmUg5zwSc4/l0xQBcSZ4x5oKI2zbt2Bs+/&#10;HHTH4nr2pz3ZJZd/mM2WkweCueR04J/ziqcU8qFvLVEk5y0bsGI9MjqOeg604ymZxuT5WQnOSwUb&#10;uTzwefwoAtCSEt5aovOVj+Rc9M5GOnp+B9aT7WZEZgD8yg7Rxj5egz65z/XtUIlXaY/lJxjZIuAC&#10;OcgDPU5+gpYnLMFQqjbsKqKGK8/d/wA/lQBagkC3Uf7jbHu+Vd2Prk98HFMjud8e8SDG7+7yBkk/&#10;/q/xqAsR8qxKecugzt/DnnkEY4pS7FVDHdnbuG7kenOOPpQBZ84yhYi5b92pw3AOVKk4+h6fT0pW&#10;u5t/nfL8zFirKTn3/wA5NVHuGZmeNyrsoLfd5ySe3Ttz7U55U3q0u7duf5ckjp0yODgfX9KALfnv&#10;ne5ZtuVbavX25Pp0OMGnb2WLzhJ97dngHbwMEHg8k8eo/EVUDyYKpuZipCleMY6f5PrTpJ4pLpsR&#10;grkHcD0575agCwssYPyffDbjlvu89z36D2pomijbzFkRRG/y/e+Zj1PX06DpVdLrKLOyN1+Vuu30&#10;Udcc88nkCpEuZFEiIoyw2+WvGfU/eHt7fWgCZzPHlWjVtjHgj5cAgZzj2xTi6SXGcFtzFViVSdqk&#10;Z5A/p+maqvJBCcKkf3ydxPKkntzjJPbI59alF1LN/o5LqrfKu3c2dxA3bcn1PXPXvQBMsrxRLuMk&#10;IX5m2gozDcMjcwGOvI/L0pPPYIWlVV8lxxGjDB5Pvyc/eJ49M1Bb3UUIXcmMMjrvfCt1PQdOq98k&#10;d+MB8TnMYEm1VXCtu/1YDDj1UDuvbPOaAJftADmQO2T8vytgdT83APJbPTB59M0/7SXgLGRtx+bK&#10;cdclhnAOST6YBPP92qyTRI/lKqfKhH7xyvUhWXjPIGR2BySetIrIF2M6qxXIxszyPTIOM+vcHAwa&#10;ALL7pXbFu3zKv3mVtwA6Ejhhz6c5HHoxXTy4ykx27WUNtGTnH3dx45wOORnA+7UMn2Zy0UkqruYi&#10;T5QQi4AJwTuxnn3HXoadmJ1KOQiz4B27WzkkAjjnHoQfbmgCTzzvVIgEZpCDEkRU4OeAxXryAf6c&#10;UqyzFSsMJ4K8I+3IxwMcfKQM8no3PrUCtNdiSJgySSsFlZm3HcSAM8HIJx1xyvXkUGQSna1nDtL/&#10;AHZP4MnC55PzdDzk8dwTQA8+akbmSWTdu5Me/jBILHk4bGemOgOeppVnVxyjbfLXfh1yBnGT6c5I&#10;5B+Ydec14zGseyNTu27Y8gEgA55wo5I9emeenBM821owm75SUG7BBwcAk9sdO+D07UATNPMqFUhe&#10;IHb34bjJPA6nI7dcdOodLMqKwl2cZVpNuTuySMcA5xkZyTyfUVWby45diQD5Zgy/ey3JI4A+boQc&#10;8gsTxxSxQoCnlwHcE7LtwxPI57kZJ4HrQBL9pwGjG5futnkL8qhSe/RQxA459RSw3UzDeJXVmkb5&#10;Qx6gjBwew298dTTN5AbamVYNtc5DBSCTjB9+vP3j16isxjmytzMjiJRGxbC9gScc+wA3DqeOBQBc&#10;Z1Ay8TB9mV3SLjAPGNucHnGPpzTnkAAX0YrjYIyw/ukBeDjjr2PpiqjyFlZJZo4pGmJUNyQ5BOfb&#10;P0z9M0+5KT3LMrN80jbVX0zgKQcgjjsfbqKALRu3a42yzMrFst91GORjGQeDzgkYP3j64aLgoMvt&#10;jx8n7tscZJPygbh/Fxx/D7Zr2rSqpTcuxuflY7duT2XjB3dvoeKbFNPEiBRu2qy/uwNxAJyxABAG&#10;M45GcAYyKALUcsmFhi/1ixgcqjj0Byf4d3XOcjHuQ4SAPHIskyhXyyyTE4X5SOMAAMV6EZ2sfXiq&#10;0hwttLIuF3Bj5e4IxDbjnJAyP5jvzSjzfMGJV2hTHu42jn3UnoR0xjkdjQBaEwkichVzLCBGVhCg&#10;cKvP9Bnjd9KUXCyA7zG0cisMttPcAAZbrgABegwfXNV42laNSGDSeTgiJuicDGQePm+Y44A78U/f&#10;cR7pSQzbiFkEnUEqeq8AgHHt655IBLcvL5rGZ9sm0blfcxZjwRyB6YyQTlc00TqYmYhV2j5mb5cc&#10;cqPU4x065bnionmWNGik+QscqnzRjYScgKDxlgWPqW98U/zjHNGsz/dbH75iABuG7knr3x0APqBQ&#10;BM1wzMzgszKzFWZjuOWHIUejE55J7YwSKU3JiSRbdVVFU4/e+g+Tcp9gFOexPAxiqi+aGWOa3ZmP&#10;3oW6twowfl9Rx69RUoYqixp5skbLshKk/KQMnaMjPAwRzgnkcUATmeVwFeTd32yc4+XoS3Xgeg4H&#10;ripEvAHSV8/N8zfMDjEmc9DntyOnPaqZm2jZL5Ui7m8tWzgKTuGMAHGSM+wOAc4pN0XyrE6BSw3M&#10;isysBxwvHONpBxxjkigC2txE8LIk3TgbfmU4I4+8OhyMDtjPTNSfapgokdSpZmOwj72WA55AJByC&#10;TyeOoypp/aJrqdYlkzIvCsFyytg+meMjpkYLdOpogmhiRHgRI1bCw+ZIV2qcZQEHBGeckZzzjPNA&#10;F/z8Dd5yx7lAX5iCB2K9Cpz8xC8+pOaek/y7chmz0HzMVxyR7YGNxz1BxkkVQik6wRFwT87RqpXj&#10;HfPP3u2ME49OJo2ljhKxQv8AMx2gNtHVgcDoPQnBI6c54AL8Fw7SMIpVzjLYUjHPUfMCBgj05zzS&#10;rclUZpAdoYsuCfm9Q3Jzj5cjAA545NUEmZxsVHn+VWIjUqRkBgM859B1PrT4JEDEADHmY/eLtzyO&#10;eoXBw3PXgY7YALjTCLcY03fd8vLK7HjHy8AscqeAM4PvinLeNEd8Yj27MKr5fDcHjjocN3z8vtVL&#10;cJR5k4j3yJu/fqSW9SSAcHr15Bx6jDg29vNEyllYJu+T5CuCDknOPXjsRmgC79rlKpHK3/LPIViN&#10;zcdck5PUn+hxTVm+8zluMfvPn69f4jnqeOnXHvVLzlkt2QRt5PRFYBtykdD1XnJyfbtUhuGQeZIq&#10;tuZvnZmbPQkqSwxzjoCcevWgC0t6zH59v7sNs+ZsEgZxnaPQdM547jAalw65WORWQLsfbENxXAxn&#10;DAKc55z2I/iNVmu9jMu/aWJVnhk5bnoxLZ5Hpxnnil+27nUmX92WYO7NnZgjG7OMZJ7jOWB7UAWv&#10;tbjCxzqzLJg/KBsY/NwuflABGM8Y7HilmuJAqyQOqttYrEW2qpPPtx6HjBPB+9VJ7zbmRtoWEMY2&#10;ZuA4G7qG5J9eeWH4OM0sFwxLM26QloSo+ZjnPTBPPPOM7j7UAXDciJzHAVVeq/MRgnkAKcDjAz+P&#10;HYujmwVjWL7rZVlXcDu5GCOvODkjouPSs+KdlhMU00iRpGrsvmH5MEc9MdMdQMcjjik8/YZVYqXR&#10;f3gyeTt5bkgggKAe2Mc9qALsV0EACxt8yhUjwSGB5x05Oe5zwMcVILlYcgN/E2Aw2sTz8pLe5x1z&#10;j04Iz2mTdkooyrDcFJ3ALg4yxwvPAHYEHPNC3KeWywz5V22vNuLYIDevJGVHp246UAXYpY3jwnz5&#10;YeW0sbBj+JJPUnrnPPNP+0JL86N0UYVWVd2B19MnPJ57cZOazS9w6zBYmJiYrJn5sMQQFO4cDjsA&#10;Mn2FSPcSCd2cKzM+PMkKblwvUncMNjB6HrjtgAFrzYJZTBGoZWz86NzwDgKSOuDySRz19BGlwHYl&#10;m3bjl4+cFslicDPHUDAzxjpxVRrhbgoFPLAlVBLKxwcHHI43bePU9TklXm2iMyONkfyNn5tvqByc&#10;HP0PtzQBeW5eNDtl3L33kfMSTjOR6ZOffoOtMM6IzPvVoyxZvLmC5XcwJHGOh6dgMc81SjudzKGm&#10;VpFbqVAIU45yvIGCM4wMnOOKbPc4XeUZcITtkkKdmGDgj1OeTt68kYoAvveQ+WS5ba332wRsYkZ5&#10;we34ADHXmmfaAqSCPlm2qu1gp7AdD8vQ8YyOvPFUZpzCypGyB9vKo3ljqcjJ6gc+hOTkdqja6kjt&#10;WE8qqIwrMqsNgG3kHsR1wOMg5yMYIBoTXrmTypicctGVfJYEdcZDDt0z6HBAWq5utqYi2vuYfuxI&#10;x6nPIye+OTyMY71Ve4yjbJwuJABgbsBcEdOOMgA46YIxzUZuJWXEsnybm2qF+UMQCVHr/u8DIU+4&#10;ALi6nIwVFZflxtYOQcMrA49CNoxk9yOTzUj3mLeSYjcd33ucfdY55bj7vHYFsc5ycm4luAfs8sm5&#10;vmXcyg7OPTHHABJPGCBz1pzXbxP9oaJ4+M+ZghV/hGDnIPOQOg+bPORQBclv2P75PmKyMxl6AE7h&#10;zuHckDqMDHB5ww6gwG4SBmyvy88nJzjH+0CPu9ep61nTXEqTqjTbZlJXa0qlnfLNgj1BPOOMrUb3&#10;PmI0KzhwWw0PBwcrnO4EE/8AxNAGp9seKNY1kVvm+UMoXnOeR6dc9AOmO4bFfsFOGHmZDb5CMdT2&#10;wDntwcc571mtdyy2/lJKxVF2f6zKqeMnGAOrDoPcjOaVrp4wYFPyr/z0Y7snHPOM9OoGOe/FAF59&#10;TZIvLgndQ20KyzbS3GAccEjpn06dSKZLqW2MrM7ENtIzIcfdXo2S2cKTyR1PeqM80YGQiqpz1BOO&#10;mAD/AAnjdjJ9cHqI1uHZ9sKqAzNn94eVJIxnIzz2GMFiecUAXnu/kWJouRnaBH90BvVhnH+znjIG&#10;B0EL3pe4xMrNtkyrFSNuBj8euPryORzUM7L84lRc7Q2VwTl8c8cEBT2yOOcVEtysW1pd3T7y5ynB&#10;5GCM4BPrx6mgC9JezKhkRkDeWuWVR1z0Azle3Q+nfmmyz+TE1rFJhfmBjD5Odv8AeznoFyTkeuea&#10;p+Y5fY6spVtu6ZX4bgYwR0zznr0561ELy4Rt8JGVzj5jkfxHAx04OePQdaALzajJGWlPmMwbDbX6&#10;rtwvQYBz0Gf4Qage+jBk2Pxu2kR8c4yMYByMYGRjBz0qqblyqokv31DLH6gDjjGQCMjoOV681HNJ&#10;MrZeTzEj27pPPX5QHAxj3Ck4J7ZznOAC79smEnEalo2O0+VxyD2HOBn15qIXjsVIX5fLChozuDLt&#10;IyMcAhWzn6/WqclxKNoE6goy8SMzgYycjOehxgeoHOaiW4LFmimTdCrMrBVZUIGQMsOegPU9T06U&#10;AWnvHdmldpB5nz7ix+fBBDZzgjGT0z65wainv5NnmHdG21Tw7EemegGOe+R97J4zVXfFBJ/o8aqu&#10;cRgBjtwflJxyRkHofwHeFpfLwwePb1SQEjHzDB69ccjjuOeDQBan1CXKzSSyHEfI3kb235IwPXJ+&#10;bPU/WoJbqaNFimlaQptXL4bbgAdep9QefxzUDSH/AF0oXyxJ8zrGW4524JxgYB785xx1qm08iqsp&#10;kQLswrog4O0Zw3A5yOnORngdQC499NIMRy5bcyqqNuzwCeg/M8ZDZqOSWQblz/squ4/N1yM9u30x&#10;0FVXuZPlRI0kjLfdEnylcZz26L2J/EZxUP2sBvLhAds48tZjuI4AA5BGcY4OAT2PNAF46hIVXE7E&#10;4G11UZfkr3xnj8ee9QpeBkVixG5V+VW2krzzk9MHPuCPTg0WuW4ZXYZbczdMjHBJOO6k9s9RnFRy&#10;zmMtbsfLLbf3ci4zgNkkduvp6+tAFi5nhm2iQeYo5VjcKu7IGT8wB6/Ueh7AqtFqlzbOwI+9jI8y&#10;TAPf09f8jFFAHzssjMVaSQDc2FVZSqjB4PHU5JPAOeegFOXE3zNB03fwqAcLn8hj/H1qFAUEiM4/&#10;1ahmL4LcdcDnjnoD0p+N255IQNy/xAHGexJ54OBjg8fhQBZV/JGd/wC8DM4b+99Mdsg96dASxUCD&#10;y03Y3Fc4xgdQe3069TUEkk0iNbB5Nhwq7sMhG0r0PAHUdT2qTPmSeZsVmDDaW6NwP046Dr0oAt4h&#10;lhKSKuNudqqcKvrxgjHHcDHr2ltmLykSSbl24K+S2B6ngEZ7HAzVYBj88e35eODknk/OQTn16Djv&#10;UySlYvlZtytkR7TnB6HJAyfwI/TIBaiMrnas4z8oO4HGTjbkZ6+nc4Ax3NiOWQrgJ8q4EY3FWA6A&#10;5wcHB6HPU56VSQNLJhhtCr8uZAMN1HBwTnoccDOeMczRKshZA0art27VkHyg8c5PONo6HHAOecUA&#10;XVkVUbYscZjYt8m3bjgYwPXa3OeNx7HFWEfyQypN5fljA8xQ2QPVv4ue+cc/hVOOQiXa2Wbap5Rf&#10;uqvU8dQCDz1B9qn3mNdnmLu2qGZXDMTnp9T3x3H40AWxIpBWeXd8qMQuRhSRx1OD0B7A/lU1s0YY&#10;IR5m0MsfzbepzyOg6g8dCD0zVOLzA2C/3pAOfUnrk4xyevfHvmrnmRlZC8pUq7iSQsTtAPBJYnjn&#10;aSB0GeSaAJoN/kK6MzY43bsDg479slhjqOKmikk+V13EPGCrRswYANgAc+mM9Oo6kVXSWPzDJuDM&#10;pDKVIXB59T65GMZ5B96kjTOGhgGdu3c8i7VGe5GcnHzYyMbcUAXI3dP3sSLIGDFhEvDjDcZbPG/H&#10;Xp1qUJl/K+zSPIsefM25IOB7Ej1z6DtVQeWGbzW3CRcbm+8VGeuCMnaG655B9amhLEthN23lvLUn&#10;HI4HXONvHIzxjGKALBn2x+as6gxsVjZvuE447EkDPPTJ96mG19xwPLV1EZ4+6CARnPOOnTr9ahjL&#10;fcWVtxIVWVjuUjJ556eufxzTkLmRiiMxZQv3Wzt5yTtHXHufcAUAWkd7s5l2/OoK84IYksCCDg56&#10;EYPAp8caPyJuT8sfzuMpjPPPTk5I47VAGSV2SV1ZsbmyNwOTjOMkLyetS5f5okWNo2Y/KxBVueTj&#10;Hygeo49ccggEq3DSoGjlWNmRi3mAjrzgbegBOMnHIGM1MJAI/lLhhGEGSWb/AHSp6nkH5s+o6AGF&#10;m2RqnQDJj3LyrDcMgc9PvAnqfzE0SohYxsCFk+VQC+BkZ4GcA57EdePYAmQSXBaOJ5G+bbJtYkK3&#10;vtBBP5AdKVHgfM8KqpBbdjjAxx25bgdOpqDyfO3F42ZVXIeST5VUHPPUDgAA5J5I9acFYfvJrfBK&#10;hGWTILHOdvTgZ6enfHSgCxGrqx3OuW2hty9ct2J9Rk8gHOM45FKgURZkT72VVc/eyOVx0PPbqecd&#10;BUcah1MRd8/MrFVXBBUE9gM5Oc+yn6KrSFjKzqGCBlZF3bRlOnbHXqCcZ4FAEyGOSRvMY+Y+5lXc&#10;GVslucYPXLHB9BnpUjuInyrKoVOGVSCeRjGeSfvD6Z/CG33pIpKLtbjCtyzBTyQAME5xzjkDiljk&#10;ZE8nLM20M3zD0HGBgnrn26nkmgC2+2V2MyNH+9Ztrbiq4PJ6YGQcnjjHuKE2iNcjBY5ceaRxtJ9f&#10;XHr16DBqqiICH8pctIZAx+gPAwQCPQkA4B+szbY1IMK7OR5i7uhbaRn2ySeucA4FAEuFWLaYJFVs&#10;rGuSehOBkHOeSSR+nQrllbMq/KGVWk3P975gOpPrjBHc+lRu/mFg8rM0nzM3kknOSAScg5H3sYIw&#10;R17CswbzNqq20blWT5kYA/L2Hftjv3waALMEkQ2pFt8vaHUfKcr0B4HIweuO3sKfHcFW4l3NG2ZN&#10;2T6dRt/3QAD0wfeq8RdyziCNkCttwSGYFckHGMn/AA9yAA7/AN5nzGyTGUwG3YPHPUDn6n160ATB&#10;gQArRllx+8DYZcHKg8c8A8gkDHUdKcrRq0c+VWPc3zuDjJI29vTPvwOahjjujL5qozIqlVRVLDjj&#10;d2AAxxjIGTnnFDMwjZ84kK7VYnG3/a9c9Rjkd/U0AXEJGCICf3ezMgU9B/e9jx93PpngUnmlSzRl&#10;Y2V9oDSfKPy98DPOc/Wo5WUjZ5KlgpZV3Kdv05znHrng84NP84+UoNwUVlUcsMPzx1HB44JHBFAD&#10;h5quqxyj5SGVdpbqd24nK7uw7nAx70OEtm86OUxspAQRSEjdgZbnHQJ7HB9eajWR0VpGj+dThQuf&#10;z4XqFyOM5JIOAM04bovuFfvcMr7t2d2DkYxySPqOeaAHKd0yqi8ou7cArDAH3ueMZOM8ZIPSjJUY&#10;dUUdFDKqqSc4GAcDpgnHpn0pqo5dWeVV+XMTCQEhu2M4yfm6DAH1NNgZI1Vh8pDBv9Vtx6dOcn34&#10;9c9aAJoJYFUhGTa/C7drFs9eAOWPGenTgjOKk82dPLhI2qrKvKFcYPXHYYORnrn61Eom8lkIkYqv&#10;3WHEjdhyBx83YMck4p8YCRKWk64Cr1ABbjnjOR7cdxQA+NB5TPGq/MvzbYSpHOMdDjGSOCMn1pJp&#10;FVJN9xjcCg35VgepG70HGcY9eaY8CxO0e3K7l3FSQwIbkdecdmzjPUCniTbJ5bY2Hlv3h+7u6Abc&#10;HI55Ixz1oAdM4aWVWWMFpM7lydwAyR24z6dv94YaArFhhk2j7om3bfmBGNhHPzDjGOcetORJIwuL&#10;htq8r5jnjI6ckhRwfQenJNNXISHgsfLB5X7nJJOASQcr6dCaAHK8cjLIX3Z5jxGCRxyOeBkgceme&#10;CaLd5BtBuPlfaY9nXaCOB1xxnntlqFDrIrmbcV5ZpGIUkHGMDlRyVLDqRQPOlCmNdzMoKo05/wBr&#10;r0zyVJyCeegPFADo3cS7gNp3DlWIbknaO2QOPQHkgmmxlmLReaxYZKKjA7flByTk5yV74zjGDUg2&#10;uoihnDYkBbbgKOAPcZ+9nIx8vvkRRQTmNd0zf6tSvy7lyBsGcdMlXyMevFAD2YkB/L2gv13Bc/Lj&#10;b0HJyDnnpRI0sjSSsnz7sSCIElmJHBGfw+7/AHeME0vO355CF+43zHKYA3Z6k4wO3Qe9Isez5pIz&#10;tXI3Lj5c8Y45J4JPORt5zigBzmQyOUlUnJG8nO3JwFAyBweRk9AfQUFj/rmTG1ifu4VSM4wSx5x0&#10;P5gmiNFjlXCR7l+/t+8p6Yzk4OeAB9eaIdoEe8rGzJhQxXABJ46DH8Pt7ZFACy7oz5W3Lj7v7w4Z&#10;gT06ADuMnJOc/dFN/wBHhYHYn+r2gYBOzn1yOhB6elPifdukSJgoj/dttIG7IZed20r/ALROfr2c&#10;rM3mEySSFlJOWLZ69eQWP8P0x14oARmlQbLmUKv3mXadpPGenTqT3H9WKW3SQtx1DeWD8py3b+HG&#10;OOBj0waklwYSkjrtcYZW+Y4DEMP9r8cck4Hq2bap2uW3NH/fG0fKDx83zHGeBnGD0xkADjIJZdxb&#10;aqjCsOcKevIGM4PUAH5cjtliGOI+XKCnA3Dd6tyeeRj5Ru43Z64BpWXDMhDNj92reYrsRzzgAY7+&#10;vU4JyCBjJJGbmSSPcp+Ztr4U5wMc/wB7POM8nngAgAJpM+eYjz/DuVQfQ8EjvwevpjIolwqLMSx2&#10;MNrO5wMc4GT1+bqCeTmmmSSOZpFIEigsP3hJDE424HIHU5PHPI4zUyKhRWhk3BSwjwp28H1wMcd+&#10;cZOQcCgBroVLI5ZdufvH+9kbiM5BI799w+gkEk7ytID82Tuzu+Y5ByRyUOT0bg/qYZCfLUlpIxGp&#10;y0KlgF6/e5yvrz35HXCPDM5w9rG23iLaoB3kjJAAxgckdex4zQBKZHEm1VKruYRlVO4HaX9d3QDt&#10;k+lOCqJFkZsZbKsy7SedwXkY5GOxOB+VeMpExEatGrRj93H8qscHgHqx6HHHJyMjguiVTuwwGciN&#10;nk2/KfvEbsDqB0z07A0ASLCryNavas8TN5bRrzjB6E8bvl+pAPTAohYyMoBXPl7mPVgcdSO2SPpj&#10;IzioHWJ7Z4yn8DKUyDtx2HI5PygcAnnHFSyTFd9w6tvfOPvEBeRgHPQ9hgfWgBXWEhoQ/wB47eoA&#10;X8PvdM8AA55xSNJbSSqVfB3HJXaNgypGcYOef4gAf0prrtkZ1kdcv/F8qKeABx27dew7802GZyVk&#10;injyG3YjfPGOhyGx94YwAcZ5GKAJ4C4jjKxfeCvnnPTLEcdM89QfY9Q0lY0xI3BUqm/qACG3cZyD&#10;yAOTk8gdaie3jijy0SNlQ21lBDEHp/eHI7dePapFGC0rsrFuCq7eOSc5zuBz2PHXvkUASBmaUoh2&#10;eZ3O4Fm445K9+mAcYpxVLi2KxsxLybZBDI2ADnjaOe4Oc9MelQR7lG5VJbGdy52jAGBu6EZJ47jI&#10;+XqFi8oNtjQsq/dJZg2OcdTxwOTwPTI5IBOQC7Keiqx4kJ35OUzjsOB2+vFPR4/OXz4lb5v9YxPX&#10;pzlSRwSc89O3NU4lMe5cqq7gVZo/lPB75wDgg4HoB6051/dfaCFbEbOm6IgK3zfQLkDJOT6dzQBN&#10;A8kfllV+Xdlt2Sy85I4yAecdOuc5FIJsJ5Z+Vtq/Osgz374GPmHsfu8HpTJEcy7nh53/AMK7uQOn&#10;BOTjp1ySM4PFDr54VnK9GaP5fugc5yMemccHPB4oAlWUOAkg+XbgbVBz24A6ceo6+vIpJJ5RLJ5J&#10;O5mP+sdiduQAPbv02jkVGGdGYpNJwpO6NfmHB/76O3px1Xuac+5Fjcsy7SGZvM285Vcll45wOw7j&#10;igCR5Q6sN4ZWwOe4yd2Mle469ecDqcumkwyxsoJYk7CoOcgDA9T6AAY9e9Rzs3lMyQsV24+VcHhS&#10;w65xxx6d6ZyFKYVuW8wD5eexztxn+ueO9AFkvC8Soz9MFGZ+BnKngEnklT6DAA5yakM073G3fJuR&#10;lHzZDAnP3cDOMfoeMg1UaVwgXy/lkj3MVhA3jPTZjb3KkYHsetSu7Lxb7WeNsHbPyOvGM8cg9vXr&#10;igBySpKzeUEGcj5G4AxwoGOcdc4+U9OtPJ+WUFN2WIwDuxgjoMDJ+h/DuYZRLukiLfLtIPzA5xgL&#10;yfoQM9cdOBShY2Leaq4PEmZCpAz1xkDHb6/QGgC0uYoFBfO7buXb15568g9uvJ4yc4JLOCrJNIrL&#10;JubczhVPTOMkbMk88jGTnHNVIopAuPLbcQ+5lZsjAyT+ByMHt1JzipUu5GlyZ+RHtZZHIznBBPJ/&#10;Hk56GgCzG7qCvnvubawUKeRzt6+uOTkA4B96kUymLdDliWwJI2O05HIGSOCOAcDGOAarq8bx/M67&#10;V5zxyBjHfpyCOgGT1qXdK1xt84SMJP3a9Bjpz39Dx/fxx0oAu2tzEsnl7t20qVjXO0/KAVAHYAYI&#10;OMFCe4ru/h1r8RuBDKv3v4mZcbdxG4E544xgnjHG48152J7hVVfm2/KRH/s5I67RyeOOPc44O54b&#10;vbi11BXBRSJDu/eHP3iM46A4DKBnHQ+tAH0x4P1m3nhHmRMdw3tnKgsR/M4I789eorpJlhIEsi7i&#10;rIFbk/Lxg47diOO+ODXmHw71lXihmb5ItuE3RkcLxu+YgcAHrjjHrx6XpZa5tVhDLgSFljEg3A+m&#10;OQBn8Tn8CAU2mNpdkGZmm37Vb72cHgfMST97P5gioJdcuLNtzeWQu1I12k78j7oGf7u7r69eBU+r&#10;hpdQmEbqf3xK7RtZhjgqAcnJ78H09qdxp8Ms0ZZGkYFsjy85YH2P3sbvfAGSTzQBvWOtyTWCzzdB&#10;sV2kzjJ5yOvGG6A5GepHFallezXKi7ldcsFZXkK8dMgZ6cMOQORz7VhxqtqgiUbsnMbf3uoBynyj&#10;HUEe+cnirkEs1vCq252qVJwvy9AvIyOOB/LvzQBuaVfvLqqxxjaqlWVd24YBYjGFwejDkAA88UjX&#10;rXXiq6t1n2w28nl+XHcbVYrkDtxzt9jjFYkN01nqq3qKqrI6u64PAYnk+4wQCOgbPNS+EbpVM2o6&#10;hNjfMC3mMFAUrkH/AGvvHjoNtAHcWc86SJPbSsyhfmIXCg8DcBt4wRwOp+oro7PUPNZVe62seisx&#10;PTjHJUEZHp69q46yuo7fc8hAVs/vFTknOCcY/H1AOR7a9vcqZ2lBXbvUptbKnuQeOvB5Azk+/AB1&#10;0V0rp5yye6Zk6HOQc8ds8nqV68CtK0v5ViZ2kZnP+sYZ+bGAMc8c4zz3NcXBezTstuJeN25W8xdw&#10;LdOMEnGAOeeOma3NNvSFZpJtrRyBsq3XGcD8fb+XUA3LXUbLTbpvPjkRllH3ldtucH35wfUf1rY0&#10;rU1jASO4Rf4VY9QPT9Tz06dAa5Oe0i1SdbpEX5VG2TdnGCcnIHHzZPXHSr2iwTW0rBnf7vzbmwrd&#10;gOe20AccdfrQB2NveJOkhnUnkl9vYemSQMdfbv61ct2gmiLxou8ENI244GM54AyOeeenANc5aai0&#10;K+bcn7rfKzRjaSPUDIwDuJznp71sx6tDcn7OJh5m35lZdrFh17njI4/w6AFlHVoGKuWVchQcsWPP&#10;Ttz6k85744sRahFbsSYN23KsqOPl7ZOT+HUZ96x4kFrbtLBJhgxMg3BmwD0wT1zj+lWElivY4ytw&#10;ImbCbFkxuPBHX3Pr1zxQBrRyDaqrNtbdlSxBHYZPv3+v0psN9cxwcD/XNtjeP7ygkHPXqPXPFZdv&#10;rSDbakldrD7xIxxzjjOfzOav2Wo2k7RxFY/3nEZkyOc89uFwMZzzntQBoWbGKJUa62n+LzVIJwOn&#10;OMjIx36Vom3RplkkiRZo2YLKzk455Axyo/PFZN1LbwGCGIK0juw3K3yn1+uM98nPpnNOttQ+z3Ma&#10;mHy1bBX1GOABjrk8Hn19qAOh3XTeXcxyDbHFsdd3Ax0wPoPXn9Rp75IYhdlxHnB5G7aMHvwc9Mn8&#10;xXMtdypdJFDPtLKWYPIcEY6/571rWV81wPOiRmmY/LHvG4j29z6dcmgDVgi+zwlPtA3SKxy2Mdvw&#10;znHv+VXbCSEKzXEe5mXoc4XnoM+vX61w+gfEqDxfqN7pdjayJDZ3Hkw33mDy7l1H7wLnn5HDITxy&#10;pHatiw1CXSI2uJbKR2f5pJIx1wPvdcHHsPf3oA6DT/C+k2uoT6pY6Xb29xesJNSnhiCtPJgAMxA5&#10;OAACT09OtZlx4dPxLt4JvEETLo+75dJjl/4+G3YIuSPvgYP7oEp2YNgbdU6nPPbPFbMySSRkLOqn&#10;CMVx34yOeD2rMfxLo/guTTvDo0zUrmS6yltHa2+/YoOHeR/uqMnuck9AaAKvjDT/ABvc+X4I8KW8&#10;mk2xhVtQ1/zEVreHHMVug4EvYyMNsY5wSBjKn8b2Xw7WHwJoei6x4n16zs4Vj0q1VmYRlcJLdXkx&#10;WJARz8zlyDwGJArtreSC7czSGYwqCdisNrEjk8d/XPSs/XvFPh7w693c67rkenwWyRtcTXUixpEH&#10;6bix+9gHj+LpyaAHeEL3W/EFnFe+JNIs7a98sedb2NwZUQhuVEhVWyM4yQASODg1kfF7xl4q0Pwt&#10;qmgeBdBum16TSbl9DvJbUfYY7gxt5au5cbiG52468EjqKGorqHxFuNJ1rwl8SdRsdDih8660e20o&#10;Wt3dTIzDbLJJ85ixghUVCT1JBxW14o1iw0uwjlv9NvbllkVlis7R5ZpZCPlKqgO3nIJbC4OSaAOH&#10;8N+F/EfgfRtN+Gvw3guIbLw+sEd1rWpNvMsXVljGMzSvzukbao5ABJ49K0WXSbLW47GQhri8QMqx&#10;ofkUDhmIyFUnOORz+Zx/Cvia41LT7rXdW8O3Fm0MMzfZXVLm4kjjY7PkjJBdgANoJ54rQ8A6h4x1&#10;aWW68Y+H49Nt5Jj/AGbYxyCSaO3OAFnK8eZwSVU4Xp82N1AG9r2gab4g0Sbwzrek2l7b3S+XNZ31&#10;uJYZFJ5RlIxgjp6+9cN4j8P/AAutPHHhDwnfwq+p2kFxceHbGJm8m3jiEamdoQdg25VEYrlQzAEB&#10;jnZudNsPB0N54w8U/Ea+e28tYLy41fU0WCBTJ8kaqFSJGLttUhd53AZJxVqHS7i9nbxbc2Wn3Gov&#10;H5FvLHCdwt85278bmJOWI4BPYdQAXPCWu3mrwSXCeGb/AE5Y7l0aO+WPdIqtjzAI2YAE54z07Co/&#10;hzpet6H4es7PxhcNJqC75JXVmfazOx25YZKgFcegrSRoNNt/7Qu5o44Y0LTSSsFWMDqx5woHU5xw&#10;awPihoev+P8AwdJ4S8PX62ceoXNvDfXkcxjmSx80NMsZGcSFAVUggjzSQQVU0AavinwJoXj/AFXR&#10;7zWtYvo49FvGufsNpOYYbqfAWN5goBcx4LKCcZOSMhcdNHBNZQxskCtb7QWO0se/f2PHfFVdItZI&#10;h9nYFlPCtzuxjp39O57Z9qta1rNl4Y0dtS129hsrNdoa4vbhIo48j+J2IA9Oe+KAAwpcO0ilg24/&#10;Ky42t3z65zkfSuZsvhj4Lb4g6h8SLnSVvNZuGQpeahGJGso0j2eVbk58pCNzELjLO/PIqTwv4WGj&#10;6jPdW3izV75rjaG/tbVnuFBGcYzxGOccDtz0BrqBbRt5aKN0h9flyR1x159v1oAs28Ua2a+YyeWv&#10;KsoPTqPTvU4gYJ5mTI3pHxke1JZTJ5rWskWNnbp69QeRn3p4uomiykDrIp2qAh/Lnn/PegCGW0Nx&#10;EZf3hKthWQbec9+v6c/WiW0SV1lRmR4+NsRP5H1H6Zq0Fjlw6tIG4xuPGR+lNmj8vc0bKrclAx/i&#10;NAGdLp0jT4BLbudqkrk+3/1qopDcbQt0csucPk/L7HHb9a25bYKiy3AXcpw+OMHHBx/+qmppqxSZ&#10;llkZm+95mCevr/EM+vPFAGTInloknl+X8wUhW3KM/jxn6556U1LB4GCtcSMqtkFpAR7dv6VqS2jx&#10;r5oPoWXH6DmmIscYUoisvIKNuX6Y96AKV3psKQNC3CyP91lLZ5+gI79P1qt/ZkL2skcFww3Aj5GO&#10;05xyATkdT3GMVqzTSYwsy7lfBdJNzR+g/wDr1IcFGkglEm3+EYyD6kdfpzz/ACAML7KkNsrzXgWF&#10;I2P3cDjHQKTnkU+HT5U8zFxG/mR/LubLHjIAPXHT8+taTxtcS+ZDbiReoEqsm73yOh46HNLaQQxL&#10;tkWTy/7sZWRc9/U4H0oAyItPU+YogmWRVYI+T5Y7/eweB/T2q9FpTzRrcSCCSTBIMMIXAx34+bP0&#10;4/EYW3t9M06Wa9thjdwXjk+ZsEt936k9DjnpV+Rgsq3BhkZcL+8jTqD3I4GecdaAMuCx8/bHqcca&#10;zI7bD5fCZ4PQ9cfhk1HNYWNzZ/Z5LmNRM0iwtn5kZRnkA/iODnNb0shjtNkMyKqxj7yZBAHcetVw&#10;FYSXEki72GQygME46+pPrnpQBVXT7HS9Njt3gadAwLNtDsTn7xz1/nTtL023s4PsVrcbkb5mJZdz&#10;knnPvnPbj2rTtp/PSSFofusDHJt+WQ46j8c0+8n+zQ+ZcNubJZYlH3yBwM9ffr70AY8tnfw3xxbx&#10;vb+QSZGxu3ZHGOlVJ9Psp5otPa78u4ZvMWMs3IGMk8n6du1dLLbxOyzBAGaPazA9DjqPeqdtbw3k&#10;0wljkVoRsaTyyMk+hznH5UAcpcfC7Sr3xEfEsiObyOHykn3Mywx5zwGJUZOM8DO3mpbf4eaQviSH&#10;VhZSS3U1vHZ291dHcwRQzFQTwuWJJxjO3notdFJ4TiutTt9Uurq4Y24X7Pbm4PlrjPzbR1Yg4yem&#10;BjHfYNqdsZSzVsMrSNz8pHQ89x/WgDh5be9uNaHh670OSa3ZWbziy7d2T8mO+PU8ela+neBNPgsv&#10;sFjpfkwxzfI0Z25BOc8c9yCOnpW/bzI0fnWjhxkrx9eRmrBnmKtI+08Y27uq/SgDLg8J2kDNM8km&#10;1OVVWPy9cj26+vNXPsECWYt7YFQqkLljlfTGP8/rTUvEuvNgsdyBNwJZMc+uO46U6ZjBcKsqssYX&#10;G4gtlie+OgAxz7+1AEltGYGz5rM24llPPX/Pam3MTzuVkgb5TlZPX/6/1qZ1t4plnVVyxCAqeO/J&#10;ov4ZmG2DClnG4DGCPxoApec1vGXWIr5fy/KPwAFTQj92XhlYpgCRl7e315p8lsVcs20qPus3TNJE&#10;SJWDFF6ewHv70AN06aCe3eO381mhkKZl5J7g571PEI03RoQv95cnqKdtljZTGq+Xj94h6n3p6iMn&#10;djO1eF9aAEdsKDkfLjPqf/r0SR73+VR97+IVHPNGF/ey7d38XpUkJJGN+VOCMnPbrQABH/1cyjB+&#10;76j39qFTDyGZW4Py89BUihvLKtKNzN8u7tTWIztUtxgDd2oAN4YL178HtSxpIMgbcM2MN296SU+a&#10;+Dn5j1xzTowyqqq38OPmagAcNnYANoGDz1qESB38tAvAyWx0qxtuDCBuXv8AjUMgyNoC7sgH6UAZ&#10;I8VaIviNPCM808d9JD5sXmWknlygcHEgUoGBxlSQeeAa2o2WBMKNz9N2OKWC18zKlev6Us0Kxnaq&#10;e1AFe4lkEDSNGrNjG3+97Vj2t5qkmZdL0J1VZMXEF7uiYf7jBWVqmTV/F8GufY7jwVHJpp2ldSt9&#10;UTKHvviZQQB6gn6Vam1S0WCW6huPOaHJlihO5l/4D1/xoAzLuDxy5W6s9YtYbdmBezutO3Oo7hZE&#10;kXn607R38V6Vq62uq3UN9Y3DYjldhFPbcZAI6SLnjswz361d03xN4f8AEtskOn6iv2h1O23njaOY&#10;AdT5bgN+lFnpurqwh1Ke3vISx5aDbIg7c5Kn8hQA3xFJ4jija48O31rDKpz/AKXCWjdfQ7SD+IP4&#10;dqtWmqbtPgvNVFukjAec9qzPEW9QSAcfUA1X/tCyutRbQCrRTRpuiEqYWZcchT3I9OtOs/Dun6Zc&#10;tc2UbQ+YD5kMb/uzz129M/lQA8XGpW2oqLeVJI5D92Qnj3GK0yGmAZWZV67vT2rnfFMOqX1mLjQp&#10;2hvLVw8W5RtkGeV9wRxVrRtQ8QyeXdT2caxyqDLbu2HibuM5waANS6iEh2uuQ3XPeqOoRf2ZYOYO&#10;rL03cDj9KtyT7hmUqu3od1QajG1xD5bAfjQBk6e1n4htt2SsinDR7uV981f/ALPhaNfMYsy8e/FR&#10;R6bHbzxz2cccW1Qp2jBb61PNMinpjNAEUpcy8O21eKqy2qibz1654+uaub1b5VXvyar3UrA7VT27&#10;UANdQU2k555AHvUM7+WgjVvQfNUjSiMF2zjFUb688uFpQR04PvQBz+pyouqs7HG3BI9Of8M1z/i3&#10;XbS0t2kmm2pGuWyc4P5+3NL411ZrWZp4yP3ZJYnjHp+tfPn7Rvxt/sTS5ntZSV244+916Zzjr9OK&#10;APL/ANsL4wPYSSfYbobMbcKxGR7e/wDjXw78RvHd14lv5t5ZoYx8rMflwSTntxgEZHcV1nx4+Lc3&#10;ii5uIYrqTzGkJCxyde+0/n+leQyyS5kd2BOMt82QG4x+PXt0NADvPCliqIq+YThV6k/N3z2qOW4Z&#10;YsFt3zcorYxxjJyPr371HKgzuJyzfeB+bpnj6jOD06U2WYTHdFH97heMkjAz0PX8qAJGuI3YyCTi&#10;PhdqkZwR2x05x/nFRuVO5mPKqfL25+Xgc/5wD29KYSTtcRtIqsOVbluOBkDvjPpn8qRhGx8iHyjh&#10;trNvbHXHQ9R8woAdInKBVb+6rhivTucY9T165okPlNhj91SPule/Xse/1GaY6B3YJGq7sk+crKfv&#10;H5eM54H6n0FIojXaxk253btxxz68joe55/rQA5yyDa8h+UnduUqAT7e5GT3z6Ght3zA4bapKq3yg&#10;84yeOme3tUbfKFhKxr/ebdyCccc/nz60gzGfMyFYLx0+X73Az/n1NAEwaJ3XgOyDhW/h4GOmAORS&#10;iR5AHDKx/hBwFGDjOD2IxwKjdvNTa4kK7hnBxn72B7dT9aczfMrSYHOR5inOeDg8UAOUyOWiZvl3&#10;fu9rHOcHntxgfX+qLLIY2d3bcoDNhcZPQcen+FMRCpw0oClQS272Jxjv/nrT40y4EYVYwu5kBJ5x&#10;69BwO/8A9agBzs/3VYLuVTtkyyk8dfw2/nUqK+FdCzqVwrK/y7eDnHYjH51XVX8jzFyzP83ysBgY&#10;zt59elPZBxuIZs4z7/y//VQBIHBiEe9cNxlvvEsOmfXpn608ONpTG3Od0asPlI78eh/THNRIyg7R&#10;Ko+ZTgKFIXHp/LnsfSkBUR5cMq/7oLA/j6EevvQBMHKlpGwu7Hy8HnHPbjH/AOqnFzGzfMy7l5ZP&#10;mHfHB6jnsOKij82XJdFLBckjPTOc5FJ+6dwhi+Xbkbuo7sw56/e/DHvgAsLtmmXzbkP5jg8k4B7n&#10;oePfj+lN3OsO4mQbgdrbi2TnP3m579Pp0PFDebLKyP5bM2S+75st0z2xxjqcU2J15lR/l6SNwWPO&#10;ehPv1zjP50ASSTOcu0nTJkYYUAnnHY44PfApytsjyg2qkmfMZQAo9SSvJyffHoah5fhiVLMxU/xH&#10;5uvYnj14zxnvTolMk2+KNTGGxls/PyABg8AHPYk545oAcJQu8gmFm3HCs+7ODwcHGM47Dg8gkGnT&#10;O0UjMrpH8+1B5mR198YPyjnA6VH5s3HLeZ5Y+Xn7w5HqecjOABjrgUoaSGQlXULt+ZtxzgHqTgAZ&#10;Bzngn0z0AJXmaVVjZ1+X58LuAGVHJwAei9u/fpTlVGiZBt8tV+6xO8DkAZyxznpk4yQOmAYFeR9w&#10;JbuPlbcSoH09+gyRnAJI5UeTKwlLg75CN+SpdSB7dPuk5AP40ASRyrtYMVZn3Hdk5IPXk9OpGRxg&#10;4yc04XDeYsdy8bbvLZECjn5UyvA3YyWyB1z2wahLbpWaWTzFz8z7k4XkYAzjBAxySOR0xyhDxguY&#10;1HfcoAzzgkEjdg4+hI4zkYAJknEsKiSbdHt3K3kls8Y4GCMgc4z1PvSySeZuyzeYrFj+8P4g8ZOc&#10;LnOO/XNRgxSzYMu/dJtZepU5I5AJ+X8SO2OuI8MIgHZtxUhs7iV7kjON2f8AIzQBaMjfaVlmikEi&#10;nZuZstzknCgYIGSTkA85znOYYZFMiqyAMzFl3su5jlht9htOe3AHAzTSGuG2Sx7ZGwGZs4Vs9P8A&#10;eUk/X8cBRK6lpUhZZvMG3cxHy5xk5OQOmR6nrQA63nMyqrFmZmC8YyWyTknk4y2cc5HseU/dO+9H&#10;ZY2VSWYnbuwMd8D72e3GMnkGmnyIQqKGK/dZixyGCgcjucAdDzQ73CvGlyxwgAZ/M+70yMA9OEHo&#10;QOx6ADjIroSDtZf4flyitzt6c89jx1wDnNLNsVSJRlXTIUKSduAcgY47fguMDrURkk+SOV1TbwoZ&#10;+pwOD0ySe44HToBTREpQICrK3B3YKHk/M20D0yMkHC857gEoljUKmFkccDPy4+fAxhTj5mHAJ7dh&#10;SpJutMq7bQqtFJ5zYXGQGxg+p6EHkc5pkk+fMkZC29RltpbJOeMA9Mcg4PHOM0pUx+dNI67fMJMp&#10;2so56ngHPXOeenB4wAOAYubdPveXjb8y8ZH3h7AY6nHehZt0nmT3DNGuSWlY7QpxlmboDgjkj1A9&#10;ajZYguzczKGDZWPocDnH6c4BXHcUb51iEJTa6upb5iN4BA9MZO7jA/EdKAHQsMksWYr96NGICtux&#10;gBgcZzwAevoKUIQDKzSMqbfk8wqBx8obAPdcfTIPBpkXnFGCyMynnhsK3znPQdeRhe5zwOKbG4Ue&#10;a3yt8w4ZQN2MYPTHJXPTHPPagCwS/mKTLmNmbazOcrgAdRnJwF4Axz705pJz87dTg7tnzEZ+92yM&#10;YB6kHuCTUYaQytOnH+xDIW2c4BUkZ/iBPJHB9KjCO6b/AC95ydrLH159h7HpnPHTJwAWoSsjxv5W&#10;/wCf94Ny5L/3RkYyR6DBJz0zhnmwGIxo4KtHwBhsnHPJB+6eoyAcHB4pjsEb/VoqjLL8/wAy8BTn&#10;ZnpnjnHtnOCKY5PmOpKsrBt+QQGwBng9h1zx7c0ATLMm3zhJ5aqc7uOOp69CeB9eeRgU0yYRg552&#10;qPmYEnGDk4GM4ORk856mofNPmJiQM33Vk6AZBG4Z684Oc496InMUn2jzm/dxjawUNnLBs5XK+vPI&#10;OBQBPI7eRtU5UOEw21ghGcL67cZPBPT6YSSSWNmlR1MvSNtqcYOATg8jJB49QMcZqKEurKhlk/dq&#10;BI0aF+gHUnrnjjJzjJ5FLFJ5RXy32nzPmDZwfbCjOSPUjP4igCwzMpYZwFiIX/d3fKTgYJHyE8YP&#10;HOMURSKXMkJz0Y/eI4HqwIOMA++3GKrsqsFKkH90doyuAM5wAcgr1+XOQeo6ClZiVcCSNTKpaRRJ&#10;hUGMgg/e4xkMRzxjgkUATpKAMxbWXcqqzMrFe+7rn7uOwzk85FEc6AIscauuBtVVZepB3HvjJGBy&#10;D6Z4qF3U70JXLcsFYchgDnk5zyRnngdugdvjJWZJG6t8yDK/eBz1+XIHHHADdyKAJsN9+NtzRbiJ&#10;FZmx845IPcZ9gM9cnl3mr8088bSK24+Y+O34Hn5V7YyTkcZqvKJBE8r8Mq/u1Eg68t0XkcdOuePw&#10;dgqceX975VVmOSfQ4BGSMA9SeBnPNAExmeUyxpAszIxPyw/dGeuMcc445I5Bx2sPJMzSEKxDLuyG&#10;8sKM+uOAATjgYJ6nmqIZJo1Sa227VbMckZO0/X6g5OO3Qg8EfEjOgXBXd8q/KG7knbj8RjoR70AX&#10;vtYkYXIt2XBEiJnq237vByTjA4646+obmQr5zYZVyWj85tvfjcSOcqTgY4GM8c1WeVjLBGzKzN8y&#10;+duIwADnk56nGfQdc1I1wTcNNF/rOAu8/MOGxnn5htDc8dOcZoAmknERyGVphkHbznI553DnnqGx&#10;gEAdikkyKrC3VncLhTGxY8BiATgEkkHPIOai8yErIIiygBiAOcHtzuxnG3oMexxkoZrrLM4LyKVL&#10;NGSTgfMDknn5lAGOpz9KALJkuQ7L5x+VSAvzEkA55DHsMkY4wWxyAKj86RlwxjkwRlmkdsjIHfg9&#10;AME9McVA5WMDZGdvBVVx64CgAE7O5OTwffFIUIkW3c+WsilJG3Er0xuPB9OenTNAE0twsYIlclfM&#10;O52b74PT3znPYgjHGQGLftryPET03AHy87Q3pjjrnhTgjrUDXLyRsnnYbbu2yEbMAEsDuGRk9+c4&#10;yDyBSyySyDYZS0i8TNyfvbvvNjpyecDgchelAEzzrGnkSRxk7TtDQ5J+Tp656Y6Zzx61NczonyKi&#10;n94SN0i/NjrwF54HKgnOFGKqrMSHSNGGIxsXmPO71A9cnoDnv3Aa17clsooX+NVkBVjjlf4W28bu&#10;QOvGeBQBaeZ5ZdpkUliQd652DPQZI6Edecc9Mmo0diu//WK0YKs0hYg8cfQZH5cnBNV5SZUk+0W6&#10;qjNiTy268dTnrnIOfUjGBTXXzNqZTdhmHmMOeMjPPXt1xux25ABaLhwqRWkm3aVQPErKrdAoyBzk&#10;dhjJ5OBTnkhyFbKrs48yYYGcFRjjk8ZGO3JUjNVWYQYaJZlQbR8y7DICeh+YlRnqRxgDPNNikeKd&#10;shl/dvu2rhiCOnA2rnGeSeSD1OAAWWnkR1zJ8xYKsTIGPGOWGSD9OckjHeljlhtj5kwRfmOfLj25&#10;HDbcbeOu4Yx3qnJLPEQiwr8oAIaUHJ3Dj5V4GcjtnHvkMlklicPGq7oxvYRsOflIzkE8kj65I9aA&#10;L7XVwYyPnbaPmPBUnkHjjI+98p/A45EbXUmxVO8LiQFSwbavAJOSTt45B7k9O9SdoAzNbCP922I1&#10;ACjbgctksRk44BGfahJZmZWbKR9duCD7nHsMcnr6dTQBaW5k3PGjMzBd21uvJ77vTHHI69M1H9p+&#10;Vo4gT8sn3AclQSOeeCBn04HoOazSRuvLll3DrGPmOSQDnOMZ/LJ7UklwWLCNm+QqFaSPbuG4+vfI&#10;HC88nHWgCxNcL5bRk/uwxGJGdg2SRke3TBxgbeADimtdJGZCHjVVx8rndk8e2eMYB49cE4pq3KPL&#10;hZG+VipwuCTtx90HnBUgADjPAJwDXjl8uZQ25R0ZVc5GFXHJwRwTjH97p1oAme4eOSNgY1+YBV2+&#10;3B5woJ2gdM4B9QaaskZ+RY9pkG1PmD8cchfTj6cHPSoJWZoR9rDKzRgjA+9kYzyBjIz257UgucAS&#10;KVLNIH+YhcEEc/L+GARznHGM0ASy3JgjdpE8hVfzPL3DKgkYXI4yPUEjvjjFNeZzuiOGjWT5E8wg&#10;8Y5xk9u/APpmq/mNku7MxHRsldvJ46AenOSTkke7vNwBIxZm4XqP6HIGccEfgKAHtMN6287Dc3De&#10;Zj5mwo98e46n3pJLlGBLzKysRnaTx97aMLgEkAgAZODjg4xDJLL8oUrtaMoy+YNyKoOAoHBGc9fT&#10;jPSo5p2k3DY0ZdiF2vyR2b8cg5x1PPcAAsXEkTIYI1DY+WTyxuJxjrjvtPAz69eBUbyrIceZ8+P3&#10;mFLdcjJHpnPXknvzgRzXEp/eOmFJB5YlejcZwDg565wQM5GcCMuqHzEVpIzyuMsPUcr1yQBzyfeg&#10;CxLPyXhZQGYboyp4HTnnsB1qF5JIxkys7BfmZsZ4B5Ocj+XbvjLZJJBAymNd27EqmTOM567ecjt0&#10;68k1BJLIJ2kdfo0kZCKwAPO4DPTnkkDBHJOACXz/ACoeFLN03c8L1xwfmxxznHpTfObLgiNfqvTA&#10;9QTxzgdPUDGKrl3EnmBQ3lt97Lbj1GOg3Y/n14OajBfGAWUHKsEXo+BgYI5wc+3X05ALZaEL+7+Y&#10;7sfLuzxxzgc4PB4PfPJzUCyRNhIZYyvl4IViMcDjsADnPcc+pqHzJlRYmi+bbnhtyoAdvBHOO3Tg&#10;9jg01rh9qy+RC3TzB5hZQe4B9Oe2Mlc4oAsSXDCQRKrKfMzwyjnn16c9wfwJqvLOJHHmTjIztU5w&#10;3fGP+Ajt0Yjqaa0rmUtJCSyja0e3gksefvZ5J7fn2qvLIskTIvmMNuxcZHLDgbgODwTjPX8wAStK&#10;u5ZJQWYnje2McE9SMg7evoewqKSeIMVlfbI0g28jbt/AfewfqTkGo5vNEsmyCPazk7ZPlHJ5GQOo&#10;yPQ4z1qG5mQ7YvOPUiRWB+bkAH35weByCvAFAEgctkSNskb5i6EAqMrlsABhyTzxxxnnFRzFnOyO&#10;XdJu+9ub+H2HTGcbvTPHAJjnihSJjG3zKv8Aq2XOOCCcg5HKjqMnr7U1w8XmOkrKrfKp3FsEMDxn&#10;gn5tuSG6KR3NACO+W8xoR/ETng7tuWBOepB445BB6jNRTktviJRo1z5iRyMVK7gMA8eoHOR9MUqS&#10;SlSdh2tICuJDtHUDOQOrDHA6DoKi3M0y7p3UNt2rvzlgRk45/wBk+3XHHIA2UhMbJCreXiOTkZJx&#10;gjB5HOeD83bqaayxxIxgZdq8qI2AUtjHUevPTjjNBcJJ+74dsHgYbjOeQc45DDJIGcdOajmct8kU&#10;TMY1KlVX/azlSenHcjqfTkgEjTRW0jfbLmOPhQiyZyOM4xt9CD9SaKha8jtHxJbxybhn5btkwf68&#10;Y+lFAHz3bqOVRSTtwwj4BySfu4/D/wCvUh+ddmW+ba+5sFeCOn8gfr7U0I+P3iE7l+ZmxnHH4cD3&#10;GakVBEqylGbLbpBn8Djk89+cf1oAVYnlRZGwfl+Zk5A9/wBfX/EvJRl3bZGHLMCQf4iABkcjOPfi&#10;mrC8EZ2BjzjbvU5244PPByDwcHnpUpgd22REM23AZowD06/73HqT6g5oAkRHdFeOJdu07mx0bAJA&#10;9+nAJz71LG7Sr5iRqo3eY21id3v19RnqePpTI4W++0AcBQZMtngbu/GOpzg8nvUsFk0jqANzb1Xu&#10;u3jlcgdyOTxgjPQigBxuYpE2eZu77tyqTznn6E1eba0jfZyzKuXbLnAORnsM8hcYA5PpVeJZ8sm9&#10;myec5wx/HoeO3QHnuKsASyIpd1PyZaRV/wBhO3HoD7AGgB9rGDF++VI9208xnBHYng85z9cc4HNS&#10;wTW7usXmqybAGj8zLAHLBWwTjvgHngD0FFtB5M0awwKJN3yqSGwV+UkDkg/dxnp0HXJlihuFjU72&#10;XC8bWJGMZ6dBz6ADv3FAE74yVeMbkUbizE4GMYb2z6459elWEmjW4L27Dcr7ty7cnJJwe5G3b+We&#10;/EaQyGbaB94qIdzbQBjGMncM4woyMnJqWESMchJD/AFijIVBjnPOVHJ9c8HigB4DFBl9si7WbzPm&#10;bp8pzngHp3z78GpFlhjk2/alUtmTfIvX6YHA28dOpxTRBLPCFBPQEfvM7OBt+UnvwM9FOOlTLE/J&#10;XjALR/MeDlum4cDPOecYBoAkCLFGso3Mh+VTxt3KQRjgE4PYAYyR0zU0PmMwQgbjIowxDBcrjBx7&#10;k89M5xjFRCG180FUb5ir/vIScqQcbvQ9exz355qWBG2rGiOc9VZg2CcZ68DOGJ6UAPtZI5wqrNvT&#10;apXdJu4wMZ49wMgA5B96nRZHIWXypEWRR8yq2WJGc8dBjrxye9Rr55Rl8vzGGG3SfNlscErjapPA&#10;7feHWpgCuH81mVQxbCbgMYypOegXrwPu9eKAFtQGdfJUk/N8zYZiTjtyFxgdBgdfep9pjibc+I9h&#10;CiTGRnPHbJz0Pt1PUsW3nj+Qw7m28qJM4GMYB6e+SDkY47h8cVuIvMZopI+GklyAvpnnIHB+nHeg&#10;CeADzE+6u9h58YUeZuxwrnAORj3GWHPqzdZPChuIwy7VaY+YcLlTk4Bzzk9cfd4PGaV1wjSTRDcW&#10;27iBk8cjtnnv7VOokEm1Audyt80m0r93ocdOvfgMR9QBuMHewXcrAct7gdCOp5BznqOaktkOWlUg&#10;MrEblLAu3T3yf55GTxR5IMRNvA/DY+aMexwehGcZz6AVJcswuJJCG+8xXep478HByMZXPTjFADLY&#10;BIUuSn8OB5eBkY6dxwT/AHj3wTwKljaYN5e5csn3lUgK24Yx1yGBJ28HoQetIUkijkeVdqxsrMzS&#10;Fsc9PlwDgdfQ9OlSmzkKBGDDdmPaIyARyDkluTx7cHvigBFDtE29dqbf3e3OFcZz3+9kj0Jz1Oak&#10;iIkcFo2Y7ct8mF3HJ6jkjA6D09ckIig4dc5k3fNxyeDjPPBPzAY5wR2JpWRvKX94q9sSP14+ZcAZ&#10;AIzzjqe9ACnzFdWnhdVQsWeReNvr0OfXAwDn6VJFENzMMgBGK7pO+3JUEeu4cH8eoFNiYxSrKknz&#10;qMtiPaHIxjOB1P4f0qS3RcqEXlflXcPmHoSD0/PoKAF8xC7ORuK4LEYyeehx049e2DnphI5dyebH&#10;ITjHzkffwCMDHB5BfnsR2BoihmMRkWFsFVCs3JYk8DoT069ye9SLEd3mD5idxLSRkH6HafTv1PzY&#10;9gBjqm4xmAyMoO5k2oRgBj/ur3657d6kUyqPOl43NlNrclgdw6k5xn8sdKUx5mWLyjsDYkDfN1JB&#10;HIPHYdeR2pHgLw7SsYCodzLDuDEDI56YwAevf3xQA2OIquxoV2kfdbcysRj16kjJHfA56YqUxyqH&#10;wrfcZGVlY8c4ZwwwAM89OtNliAfKlRtOV3k/JkjkE9h6c5AGByKlFtcSDyRCSZI/+WjDK54A5zt/&#10;HHPOOooAVxIoCBW+dcqsTAAHcQ33gQMZGTwAVI6ECkRobmTzreVfLZtsYX7oOB79M5A4ODnGOzoh&#10;j94jyDPJG73wAMj0HGOmD0HNP23JUMyKvyhSGAIfk7Qe42ndyc4wBQA0PlPNkG3OEx5fVgMjAJ46&#10;D/CjcI3ZpAysvG1UbcpyM5JPc/7PfPoTIVMCMFjUueNu0qF984PORnpzjOMGhYxEcRovysPK2ngo&#10;AecEAD+nHPWgAVQZWVXfcNrfKxGR6gDJ6Y5YYwRREvyrvjXG5h8zHJbGAS2B0PqcEjr1pRA0Q8pi&#10;GVVJXkjbznHGTnA9eR0FPDuRuctt53bOWHG3jg9Rx3GAeuDQBHCh8pfIi+ZkIjWHHPDNkHB6MccY&#10;OeMkc1IS7xedMgZcttkVcluR0YnoAo54ByfQYU24j2x233lwfl3beOi4HUEkZGBgDmpIopjNl4Wj&#10;GMeYyjcwXqDkZAOQMDIwfagCKDCt5cWMlcLIrdVP+1j/AAJPfpTiXWBJd3y7tu1M/vCoxgEdP4jn&#10;PGzJ6mneUyxbkDFtu1djY57AHqTj1Gc0NCGj2RRNxwrrySCQcYxjouOBnPUmgBu1zMbcZDqdxAw3&#10;OcE8DjvyPwOc04xSb8zWTAyLlVKkFhjoM9cZ6dPu4605baWQCNTG3zFvmUcZJJyOinryQR9Mg0Hy&#10;hF5iw48xSxHzbjnnkZx0Unk8Z6ccACRusTbZCpZT0LAbWwemPu/jzjPHcK5KExHO77qruKsp5wOP&#10;U9unI7g5c6zqrBiiKWP7tuF5bnJx1yMc9euacYpUHyNtbBVkKgZIHRR06YwO/T1oAjMaKY4HYYXh&#10;dvy556ZOTyc+/JwBzTpjvcSNtLKCPm3bskf3s9c56jPXGSTiRoYosojMg3ZZo27464z3+ZTjPOe5&#10;oMEiSYnndmYbDtzu5xnGd2D/ACGckUAQvtMasjKV2j70hUMApCgHA+npkD1qRdnnBSyhj91dwyX5&#10;5xkZ5OPTPORk5esUvyn7Uu7aSBvBGe+P0HQgelSiMxpwMfMPKXgooJ5wxzjn09fxoAiiiWaFWAK4&#10;Gcb2UjJJP3VOQBk/e69/VD+7bzBFtb++ej5H59R09R75qYRAOVaHcqtlt+OHyeWAB9eOxOOKYiE4&#10;tdwj+b55FGcehOOh5wCTjJ/IARo/LaSIkOynZ5jLlmG4fL2A5JHPGR3pMhhiQq25fmGzbjnBxk5A&#10;z+PrUkYxtctt8wE4OcrkHIGAeDnv/wDqWJI5doRycKx+ZgPl4wCePmG3b3JGc4wcgDYi8+PI3Meq&#10;uuW2bmxuHXYcnrnHH5NjjJdXg8zkY24+Yc84H19P7ufanRq2wq4BkG1WXBJyRu7ce3bnigQGU/vb&#10;eNfmyysrbsdemOhDZz65NACERsrBY1XY2BhuvG7uOBgj3x9DTZVWAss0bbY1w3zMPQANk+wHqBjH&#10;3c09NiEL5q/eG1twXHI42gnA6HIHU5ODikVVaBQVxuyrKvBwc8gAAjnccY70AIULboT8zI33Tnaq&#10;7sfQcbumeBnIzSDzMBgI2YqDubH3s4xxxySehx69qkbeiMWP+227Pr05Hy9c8jPOec0kqv8AMzrJ&#10;vZmGI1G7nPbnPPA+8Bg9BjIBGwjmdRFEO22NhvL4zljzyDz6ck475CiupkjYbpPu7FAJByOuOuT+&#10;bD0qZ4mbdl2U+VjlfunA446r+R554OajYZLbg20qB1G7+HOQO4GefpntQAKrzllTf8hAPlpnJ7qP&#10;THBxkfe5PpHC4MpSCLDfeVlC5JyFPI+9gHnpwKl8uYy7PLjLNj7u0+uCflIGTk9vbpmmLDFGS5lT&#10;aFz8jcg5GO+TjB549enBAEimEyR3IjWRT83lrJuQnqOc4PXH19OBSNE68puGG+bc2FHGeec56ccc&#10;9asIHKs7DB2glRnAOeuRyF+Y4PPTGAeKjeIeWqkn5eB8pB3dPXORgqDjvQBD5OIV3W833Qqs2GYr&#10;nO4kdDggdSc0u8yPvU+YpB+SPbjr93LnBJC57D65xViCMwTK9zKqESxgTKh5AON2OBnGeB049c0Y&#10;zHsdFUBOPn3fNlcLgE4wep7gigCu75fLDerqzoMnLjpwM/dHHrjIpXWfaVk3N8rH05ySRwefTp/W&#10;nkLH8rqqK2N37zb8wYbfbJz0zgcdaekcskTbtpGNzNGvyBu5A7HpznPPYYoAj2sRsK7WZWO7PIBP&#10;Xpk454yAf0pwJZGkkVSQAGjkb7v3ML165PPfAAB45laI7cMV+/jcvbk54weo9z6jHWljg8vEIjHD&#10;geXyeCPu8Dtg+3OeuKAIYlhWVkhaNvLZh8j/ADA9cZz6dQRnt2oiyZ9kEitIowzbVYsOnPUqDncB&#10;7d6l2yHaP3rDcysxXazZwS2CDnjJ47GmDdNFic7mkUGTdGSAxzx8p6Z4wfbtQBBDF5roYVVmaNQq&#10;x4LNnPAwc4ycgAkDHtxKTFiR5THtblvn+V1zz/D8oHb03c+tSOsgViGZnMOWXozsvJBHHTp78HIo&#10;aNYh5oKr5bYlZWHztn2PUjA6c7vrQA2aFRvR7feVyeNrqRxj+EMcA4yTk59M07y4sqiQozrjasjY&#10;IcH2A7kEEY5HOc0vlNsMksTI0a7HaTgA4yR+GTwfU9MUpixuDp8uGVsIMgbV+bGc5U8YGTjn0oAi&#10;ZElj8p8SNkibP3SxzywBzz07k57VIywiMl22fMu9gNuSW6HpjPPPBzwKVTtdA6KwZgGjSVm98dOM&#10;jHToSB7UkcBRPOPXcqtvUZPGSfmPTJJHBHzUAOWBokaIRcDhwFwQ2Dxwe3IOeuPzTy1ZYrZT05UE&#10;52gkknHPGcDjP8PanFASR8uWZl3M3sQvPtluDjPB9KkdZNpBXLFmBXbj8yc5PTr3PHagCFyqn95L&#10;5SrtG1WBwpz1zkjr75wSTnIqSZWLYcSKyudqtheSN2OnPJOPYUrRhwphZgSADuOQo6556dRgHuO1&#10;KkQWf7R9kjwBujXBGGz8oHQkYI7DgjPPIAIzERJsmhT7pJLMdwGVOenXnOT3PJHNOWWWCSEIZI2X&#10;D7shSuA2G6D0PZgcdTyackLRuIkLMflVC2Ax5wOp565HYY54GaGt2KMkSfwsv7v5SP7oB9QV4xn8&#10;cUASRSSiLy0DbcAsTGnKnPbgDJGd3U4NSQvMY1aQ7gVDMwDZ6bc/3eR0weg44zTFXe26QN3G0Dle&#10;fTqMc9OvvnNSKZcsiBWbG4hcKrcqCMe+TjrgYHSgCRUty26aJWAXcy+2Mg/j+OOcHkmremSTwXSm&#10;Nd0i8/KwbdyuWIXkD5jn6NnAqDc3nlxI21QScg5PIHHuep98gZ4NWbSJnfE2DhtjK0bHHQNlj3yD&#10;z39gcUAesfDHVvIMcRuETkCLzIyvmMRgYzgHJ7Dn5e+K9f8ADd95tmFiH3fkOWUqOBwTk46njPr9&#10;D4H8OLmeC82lPL+bc+ELqpJOM4Tk9+DzgZbkg+3+E7oCGNB5m0j7uNoDFQRngf3upYgkn6kA6C6t&#10;/PnUwlnjbYV3MBnJPzD+Hn6YJOeMCs/U7R4Iox94mTy/vEgnHXjnoQQOMZ7EVtWhgktkdH9A7Nnc&#10;PlGDjPpg8cc9e9N1LTWuoXDRKckOy7i2OuQcqMg7h1/u+5yAc3Nczy3C+XKGZVUSMXzjDMcE4PHH&#10;PQkHpjmtrT5XkYRquP3bN0y7NnBH5nrjgEfWqbafIsihzkJGoj3EqOACFHA7lvU8Hj0dCzwoEhG1&#10;ioONrbWzjGcnHXBxg49eKAL8u1HEzfvViUbPmDAL93I4xyOR17Z65plzLIqWtlaL+8kPmKuwHK4V&#10;QRj7wIJ7c9jg5DfPhnlSJJ9rNzu2/wAOM5bDccjJzjjgZxzHcXkUF1BJdQyeYu3bHJj5CMkE85JP&#10;Pr1GPQAHQQalFcRx28jjn5fMaQBSOijA6Dp0z0z2Fb2jXhuH23FwzFVz5jJxHz7fn6eh454C81BL&#10;q6h8t3DRx5Ztx657e4XYB39q2Irmd9SW4iKrt4YrwBjAHO3HQDrnoMY5oA7WG8ktoluZNsccfKmP&#10;dyTknHXGRz0IzzxW1YaxBJYxiLcU2jbtO5iOmRjAz39MEdjXnes+IXkkttJkhX5m8yVpI2Azj3A6&#10;4UY6fMPWuk0ueH7IVilyqqN3mMflIU46dsfnuHpQB1lhczNdtJN8yn92qeuWx/LuR0IAyeK1IdRa&#10;ORpeC3ynzPutgEA8j+HPqfQD25HQ7m+tJpJJVU7pN6pIxXbt6Aj+HG0Y9zyOprUsrw2jNFc3IkDE&#10;bdpJHAwAfYnr74zjNAHSQar9q2QXSvH0+WTO1vz+n6dKtaTqE01+90Qy87Vh3Y9OepyAQ3pn04rD&#10;s7mGOMLtwzMD8qAbgDkfqPUA4HBrRt7pYJ3mWJVwq7dvzY9Aff25yKAOhj1SNJGgA/1ylflIZSDx&#10;gc8gccH/AOsKcltPcXP262cq2CbiNZeD2JyCOeMHr1zUkM8Zj8xIyq+X/wAtFyMBj/MD+vQ1cimi&#10;uI/MkVmbd8np+ZI4zxxQBXupmt7qNXTaZ9rLIrZzz147cfpmr2mahBI3mExqqru2upIHPfP4nsOw&#10;xxVPUVjukVPL3ncpVSnQn8c9h9eSe9YfiDULmSKXwxpErLNIqfar5vuWy5yFXHDSkds42kk5xtoA&#10;7rTLqAXZu4pI2RBk/NuOfy4x25/nTr7UZIbZZ2hZmDEy7ZAAvoDj0zgYPQVzvh7VLiFk06WSQMj7&#10;WDEO5478/n07k10En2e4yz3K7W2lirdcnHfqP8KALumaiZkjjUsryx8tM3O7Jx14J988UnibVvFc&#10;elpY+GLACe6mjimvmYFbWJj+8lI4Zm2ghQM/MwzxxVfSbcRlrnYu6NlLA859AM/rx0HXmrNteict&#10;PbjiXAVgx+Vtufmz6Zx3JH44AMbStVtNL1CLTLNI41hj8tI/L/hQfXk8EkjGTk981uaX4wy8klxf&#10;tDGFaS4upfmWBRyWPB+UAHPA/SsuXRNKtLuXxXr15HazbfKS7uLraqKP4FU9egPHJqPQvFeheIby&#10;XTNPsruP7Ozf6ZNaGNJ15J2AkNjkgkgcAYz1oA6zwB4u1/VdZ+0JaPb6LLGn2FriI+dLnJ87Dcoj&#10;fKFBGccnqK7q5dr22e3Csp+5tIzhu2ehGQO3IrmvDklnHpimZ1EIbO2TsOmTjqB7g9vrWxH4j0iO&#10;P7Cb6FbtkMkdq0nzNDkfMAfQ8e/vQAl/req6PaSPotqt1fJDxbPhUZ8jG4k4x1B745Gay9G8GeHE&#10;v7fVPEIjvtQ+0NM9zdJuzMykMUHRSoUIOMquACa1syjzI5YWmZih3N8pIJ9hzgHNcjL8Xfh74Fiv&#10;G8a+ILRbmxlYRpCxlmmDZZFCKd3msc4XqTwBQB3lzogazuIbK4kt5JoyBcWarvQMeSrFeCD6g4Hp&#10;iqWi+G73SreGwsLmVLeORzMZ386fdnlvMOSMnrx3rM+H/j/Wdd0yXWPFWhjRreFpHtoLiQ+YLYcJ&#10;JKcbVcqfmjBYAkYJ5rpr+w1rU/D93H4U1tLC7ugq2uqNCLj7OMjLqjHBfYTgngEjINAGeniLw3pu&#10;uz6KmrRm6soUlvLdm3GDcNw3HoGIIbbnPfjIrZsGs/EGnb5LJlhldiwmypOD1OOoIwecHnp68z4K&#10;0/wRprX3h3w3YSSxQ3O29vrlWcXVywHmNvYkyv8A3iT1wM1S+L2reJUex+FngPxDBpeoa1G7arq8&#10;dw32rTrBUyZoVCn947ERq7EbSd4DFKALnxG8KeCAbS817wtcaxNp+9NG0q1YvB52S3mGMny1YZz5&#10;kmdo6ZO0U3xl4v8AGXgnR7e58AfBu68Tahdfu7i3XXra0t7EBQd80sm5iP4cxI7McdBzWp4QTR9A&#10;hj8GaZffaTpsEcTW8k29o0I+Qu+Sdxxnkgnr0pNZ8cTXmsjw/wCGNBmuljujDq2oXUDwwW4UlSqb&#10;gDI+Tjj5QOd3HIBmeOPCPiT4mW+g6T4iS3j0W3me98QabDcNuvpYwn2e2JwA8PmFpHJ+80cakYLV&#10;s2ovU1Rb6+v5VhWHZa2/lhIgxwWLDPzsTwOmMY46nJuLD4iX+uP4t1nV4bOwtWlTTtG0+QsLlSQd&#10;88jYO4hOI1AEW5uW61D4v8eX/gLSY3Gj3Wra3qm9NH0WwiY+ZMEJ++RtgjX5SZHOAAcAswBAO70H&#10;xdomoX1zoWn6jDJdafOsN3DHIGa2fYkgjkHUEowbnnDCuB+Kv7J/wE+MPiubx58WfAjeJLhmhaO1&#10;8Qatc3FjbPHgbo7RpPJRskEsEBzg+tT/ALP/AMMrD4WeA7Lw5bWM4khjVtSu7qY3E11OwBluJZer&#10;u5GS5x/COAMDqdE8SeGfEgmtNE1S3vpIZDHN9jnWT96McEj5cj88igDS8OJZafEXiiYpHu+VeAVz&#10;1A7qD/hWHYWXieys9Ufx540uNWt7qFkkh03T/s8USYb5YhAWn3YxltxJI4C8ita5t3sdIY6bpfmX&#10;RRilsGUb29MkYHXnjpnr0PNpcfEPw/4NuNUuLG317WBcu0djDKLaJY2clYVZlYYT5V3N8xIycZwA&#10;Da+H/hrwNotm2qeEtChsoNTWKaZ1s3hkn4ABk3gPvHo/zADHWusttTs3drVJ1Pl7fOBYbkB+6WHo&#10;cHB4zjsaytJlBsY7qS2a3H8UYdjhiOQNvXn2H60/TdAsdJFxcaVGP9MuWnnZ5mfezcsckkrz26Do&#10;MYAABqSXiuYp1nbbhuVU7T67vpUltPbxyYlmXbJIE2SMOo6D/wCv6Vyuo+DbDUdWXXhc6laXEUit&#10;/ourXMUc+BxvjRwrAe4PvW9EpkZZDIu1cDIUcHHGf7o9CODQBrKFlZ97hhjJZj27H+XNQyxTbsRD&#10;2aPcDs/WsW98Qa4viOHw7H4WuGtZLfzJNYS8jCRNgny/L3eYTx12hMHrnitqCOOd1lkh2s/+yeBj&#10;PX8OhoAPITe8Esp+cA7ZPmGPb0/CmLKizrbjzNyxlg33gMdt39DU9vF5W/eh+VvkYZbIHb605VV0&#10;3Nuj5+X5sYH9M+lAFH7PbPcgBlDNzx/FzjB4HPWlMUcM+24uY0Ytt+Uj5SegHU9Pwq41t5ewToJF&#10;x8zABWPvjv1+tMktbSR1DIxZejFiG2/5xQBR3+U/7u2DBchmj4bOOpXg8e2fpSxPBFEqTSssbc+Z&#10;ngMe+QBj6Ef41dmtFkj+0W8jR5YYKj+Y6N+Wcd6iYx2jyRK4ZdufJ27icn9PpQBA7LFbbrkb14ZW&#10;kTfgE8euCKmsJLe5iaUxbd0h+ZGLLx0OQOeMfjxTVBLeWGVc8KrKcbuuQ2On+Io06wvLU+RLM24s&#10;zRuY1IxnOMj06fhQBYgtYI0W1tZsbWO3zHO36Y55zQCtlIsTxszSNj5V+7759P1qRfMkhYllWQP9&#10;5U3Z+lSJAlvOrNuRip9cYx05z1oAZ9jWTdEOjNk7O+COfagQW8qorKPMjf8AdjhTkDqP89KnUE7o&#10;DafK0ZLSr0Jz9c9Kr3Ts0Syxne0bZZVON31/zxQBMbhxILMQfKF5kXHH5f561m+IodeTS5E8Py2q&#10;3StmH7bu8rd152/N09CKvNtVEvbloxJ5a7lDcAnGRyBkZ4//AF1XsjetfzNcPtjVflXcDk5/QYAo&#10;AkjsJLyxWy1KZm3MHYxttJwf5f59TWhKgjG0r67evAqG3dY4vOLKu5v4mOM/nUcDNB5kMUhb5mk2&#10;sdx69s/WgB+l6dpOkRfYbCKONPMYbV9T8x/M0y4uiLt7CJXy6hzNu+XPAx14rLs7O6h8SXepjVby&#10;bzoIUjtXbEEAXOSoA+82ck5PtgcVW0W08Tr4i1LVdRvIJLBhELG3WNhJBhPn3NuIkDNyCFGBQAvg&#10;Hw1r3h/XvElxrGqfaItT137VpcfmFjDAbS2TZggbcSpL8o4wc9yB1kcaPOIU3BgNxbb1HSslbG0T&#10;V01W6yJTb+VG249CckY6Z47jNaFzfNaeVEYGk8xsN8pOPegCaZUZPLwvpux+efWnW628keVnVlU7&#10;CvB6U1gzBUXhRuDIU+9VdNV019S/seGdUuBH5nlleWXOPpQBYmFtNuigm3FWAZN33ahnie4XZExS&#10;QjbuZR/LvRdCFrtJ8FQv3pFbB+g9QehFWMgMH+UFsABu1AEZTJVZZQD0xwuT9P6U4uvRSSfrQWUf&#10;POPlC5zt6fjTrcxzxLIvO5c5oAj8tZXzL06fhUb20EkiTOPmjY7fyq+kBSDKoM7fvCqcqKLdop+n&#10;cA9vSgBWeMKoO3cOADQ6Is+1X+Zud1QRvbLGttbYUDAjCqcYPpU6xmJld/ur94+poAdBbyxp+/nZ&#10;mH8R7mneQqc78Ht705WSTbl846e9NmwAYyisA2F3DpzQBHIW3Da3Q/N7VI/Cibau7GKqW179uSR/&#10;IkheGUptaMjPoR6g8c1YaYKBCHVvmO5iRQBZhlEm3kZYfLk00gyNu+0tt7qrDaay9VjsbmBRPJJs&#10;VgWdJCpUc9xgj86h8Q63q+k2K3ukW0N4sbAzLcXXl7o+5EnIBA/vcHp70Aaa6zpQ1f8AsIajD9s8&#10;oyC1Mg8xowdpcL12g4BI4yfesrxNqvhnwYJPEPiDbbqV2PdLbs5xnvsUtj9B14o1Twv4J+JWnQX2&#10;raIkyg7reeRdk0DZ6pIhzG3A5Vu3WtS20yKHbbQO7YUbfMcuTgD5ue/v3oA5/wAPfFv4aeIrJdY0&#10;vxXZ3Fq1ybdbzkR+Zx8hYgbWJIGD6/Sty41FrLa8sW6BlDLJG2cA9/cfSpZtOaKIuyK3U4K5znsf&#10;8/zrzrxJ8U/B3wiM1p8RtD/sHRprnbDrEciyWe5uAJMYaEk+oK8csKAO01bxDZQWcev29sby027v&#10;Os/nO3uy4zn8Oay59Y1jVNNW40LU45IbvDaZqEcJZUJ6CRc9M+4I6HBp1t4Wgt7STWvBevfZ0u8S&#10;/Iomt5Rj+5kYOMcgg+ucYqTw5r2pWuutoWr6ZttJFJtbu3BKh+pRh2zyQenGKALXhjW9ckjXSPGl&#10;tZw6hyFazmZo5x/eAYAqf9nJPua0LyWG0KXDysm08bc9OlUNdbRrrVP7GvVHmTRkx7v4senv/SjS&#10;LmO8hlsLmbc1uR7ttxxn+VAE2oNNLNvEqtbypjk8H3/GorR7qO3ayllD4z5XYj/ZqvrepppCQxW6&#10;fK0nPX5c01pZIptss45OUb0JoAuWcU7xkTvnbjaw9KqXs7Qc4Lemef8AIq/FKfLJV+feqk8kUrMD&#10;t9PcUANsdQSePaW2yL/D7UskqMP9ZWPqEbWt19otY8t/FtPX3+tWJdRPkeaDhm6/LQAazcstsQq1&#10;zsusCC2Zrncu1cgfdrQk1KK5hcFl7bt30rivEut20dx5TyANg/L/AAn69uaAOV+LnjOHS9GkdfMb&#10;crsF3dD7e/X8q+AP2nfibcXMt1arebo22nG75eDyBxgYx74r7Q+MWnT65ptxbLJ8rADzFXJI6H/P&#10;WvhX40/CzWo769s7u3bKsWt5WXgcj5e45Pfj6cUAfOWsX5ub+aQSMzSNgiYFztJzngcZ5FZk0gdQ&#10;GUFedwK9MjtgZ6fnW1rWm3Wn3LK0bbvM+QspUnnnPrzjBPY5rJkt9gV1ixtGE3Me5z29ucYPNAFc&#10;3Ep537duCd/8Ocn9cHr+NNlDBVRWVSvG2RSW4IBxjtn1qURRqyy7F8zjYfve2OO5z/8Aq60wn5GL&#10;v82D8u7czrjnB7d/x4PSgCOZjboZGBVl+bbI+3OeV59yBg9+aV0SQGHbHw2NsbZO3GOPxPJ/wpy4&#10;WZQjnLHYsnXdyeCewz3/AP10hWVmXevOcbpMHGV5HPT+fpQAFJfNMhO5twIXaynGc/L6e1NBRQjW&#10;7x5O4H+LaOFGR269vT2qQF2bf9mHytjPIAUk8Y9cg8U1PM35jQt5fB8xuCeRj6dTweO9ADQ0ylQx&#10;yzEfdG1ff8fpQ8O5sCJh82WLNg4Oefbj+tSbfLdlcbVTIGVzzg+meuQKjMbBABAo2sSynLfpg54J&#10;9qAG71CsjSMxRTu2spKjBOMAcd/pTssrNltu3u3JJzg/XPp6DjtTo0ChwM43bUxGQCuMHH1/xpqm&#10;RZoz5XU4VeR+HoPz96AFQgtGoDM4XopHr169vb9KXCEZQpiPlV2nLEHnp1yCPz96avm+XtReQSV+&#10;brk8+uB06insHRCgDbeeVUlz0IGMHp0GMj2PQADC1ws+X2qysF+7yoB6/wD1v/rU6PzNqM4B3r8r&#10;KvQnjn+vccihYgIvL8tWCAnbnoM85OeD14qQBYmK7CvzfKFUscd/x7/j9MgBbPGI2jG1VVFDLnAO&#10;M98HJ5P9aAQrbWTbv/eM3mYyu4c/Nxx15ANOh8xGL+ay/MPL6A9M9S23uDgjqOaQJtG2KNgpX7vB&#10;HByPpgelACztMg8wqFk3Nt+Xco446Y5+8MjqTSN9nj2yIuEWQ7d+c9wCOPqKcCuRLs2rHH8rKuQB&#10;noc4Hfp2pW3LI0ck8ir5mPm+Uj3HUc5Hb8aAEYu2NojJxj5Izwc9TzleuO/4U92QqrSbljSPCMxK&#10;qvYqCRx9T+fSmq87N8wKlfmj2N1YKMYz1x9cexzREzCXOSFkhKBtow20ZOD2HXoB0HBoACzNDu2X&#10;G1W+ZlVdo+bgg8n06Zyac6xwktcqd+1RtbcpODzyo68HI4wSvSlSCYiFo4N7Oud7KBnBGDknGeT1&#10;5NIAUO2ONuGJO2MjqcemTyR6Z498gBI6KTEJF+bgq2M7sjC4IA5DHjodwPQAh3kBy0UilmDbZI/M&#10;Jf8Au557E+/U4GaFRgFLEqpcKqiZj/FxjLfd5HPofXGUDTr5rpLv2JuKrzuI6LyePXrnr6UAI5Dx&#10;EyldqyEMePX74Le4JzwT+lSTSBTvNwHePeUjLbfRs5x3wOOuO54pCjl2MC7V5WNlzn7uCfnA64Bz&#10;nvnJzmlUsMPCT1zgKQDyCMH6+o5H6ABFKPN2G4buPNVwCFyQW6ZB44ODnkUOqDJEduDt2x4YEPk4&#10;JHOTlgBwAOBxnigRyjYJGUsuWX+7/eBGcA8nJweO/usSGEb0bachRkBQy8ELjqDwATzyaAFilAlQ&#10;QRrNGtxt2lFClRuxheCThe46Zx0OGQORH5lqsjDgs3JA+U53Yxj157d+uGSfuEAOCVXC7sttA77u&#10;SvOMe31p1wspfZGjS7uGZVKgKWHbp3OB35zQAkbRRKskIG35dvz/AChc565X5c/4YzTtgkYrHuH8&#10;P7tTz1BH5rj8vTl7lmke4V1bc++N/J+6CwIb7pwTu298Z60hhCttIBLbVjG/kZIx04z82Oec5oAY&#10;r7dkm1VTY37xVAB6AE4GB1x8oxgdjSJKiqIy21fmby1kw20gHuDnnjng+3WgLLLP5oG1V5VgzbiS&#10;M45Azj1OTS7TcbVTbH2EgBHzBVBHJGffng8cnigBY2uCW3qWXcvmbSORwQPx+936AdsFGZ2Xe1wr&#10;GRW5VixZvusc9T1H3e4PqchhSPbMY42Vv9XuPC5Ge2f4cemT6U4RgYQDeuSoZmOT8wwDnOTt4AyP&#10;vY6gsQCOQSh5YkkZdrBWjZTnjHG3A7KOMZ7etKXCNJNJuUKcNKsjEhsrgnAGBgHoAcnmhNsbKEb7&#10;0bBPkHB6cZHoRz1xnGeTQI2RWg3RyJvVh8uwvgggEgY5Gfrx6UAI4jlm2NCVbb8+1skcAA9OOVzj&#10;jGCMnApqlCxDRqPmLMoX7uCOpxj2/wB7HIIIIY2EbLGjAsuOV4C85IyTySMn379qdII5JfMZQ21m&#10;+TaXBGV/Ejoep7dzQASNKr7TBIGAO2PodwX+HgHIX1XIyOpppm8uQY/d7sfNgAKpbaxznJPIHTuO&#10;pppSOF8yxbtuGMZ/jIO7AUnLHoD7HscihEMTqqjLMvKhyBjnI+UEAnHC5yecDpQBJ5khKsVjMmWd&#10;Vbg57cn0HIOfU8A5oQwo+dvKkbXVeq52/jxj3Xv3wxSR5chVozt3MxX5e45HY+2M+uMUkzFdqx7W&#10;wuPmyM9ACCB0APfkAd80AOjIJUhmXO0eYi5bkd+OOvXg5+uac9zxHKhGVA3Rhh14OOgOMt1wScDI&#10;NMM4bCNKnyyYc7izDh8tzzkMR+ftSRLNKWZh9/5WWRjuHXdjOCCckAcdcZ60ATLdbWUK7gwvt+aT&#10;51+YDoMYxnI5HT3FHnR7FzFDlY13KrndjptBx8uCCenQ98AGJVkTlecHZII8HkDG4ZB9Dnpwaf8A&#10;Idwkh5K4ZWhaML905yeTklv/AK4oAXdI86/uN0m5VZFbLNt4JHB5OcDPcnII5KeYLeMpvkZvm+Rj&#10;yfl59PT0zwB7U2QO4YSY3H+8ufm5OCc9yCc5GCcY5AD90sJUwkIu77wkCgjdgHO4gZx0JGOuRkYA&#10;FjlhQnY+393ndH94MSAB3534GM/xYzkVGJPs8SqSqkMCu1RnheMZJBI+70HXjoMuaZ5FbLM2EIAa&#10;MDAAGAOnbPGDnAGOaSJhDtJUqNzIrbvlyVzuJHXgdO+ODQA+NkhVpVkXh8YjAGQCcc46c+v3u3Sn&#10;GNjtVVSRipVvlznAHb27gEk4HYnMUREjtEoVgzgdgvJzyeMcHn0684wFVZHTcY2PmYwofCrzwMdc&#10;5zjOOn40ASyKRcSO9swVcqXMpb5c8DBzn16Z+ZRnFIbjypVWNYWaPAZmC/MR8xAyQc84HpjntUT7&#10;IVZfLXavVYz05Hyjn5jgdiCcg4qSIOZCwTb1Wb269z2PGMY74INAD4AU2xJI0UcbZPlt/qyBgk8H&#10;k+hyOmMVJBIswWaRHLMFTCqOMeh6krkZIJI4zUJk80QsqRxqXCrGu4YBAPG7JHA+mTzxSybzMX2q&#10;zphdvl7tq9ACdxHI/i5BOcntQA+OcJDlhtKqu5VkA2NwOeoC/wAiPQg1LDdgNHMWj25Eu1mDbOdx&#10;HftxgEk9sdKgWZljVUVVUbSp3NuTgcctnIzxx1xwCaPO8lPk2M67fvSY/Tac8bl69Bzk0ATfvoI1&#10;FwgVlUqWVjuHXJzkE/xKcnPtxTpJoU3FnX7u7y2l+UPuycnjjp3GcHGKrxfZjKpgkVlU79u4J0A5&#10;GT0HvjkAHORQs8hURIZH5/eLtLAjBPHGPvHOf1oAllmDnDRRhGZst/C3IGRkDnk0jGRBgjzJIzgx&#10;4P3TkbB/dO7PJHVsYBqF2wySTKvz88EHnavH0yPTPAIz3V3ELRqgEYjyY9z7uRn5sYz0GCDnpxye&#10;QCR2VUjXcrt8oHzdF/IEHg9DgDk8DFJlCY0EW6OQMR+7IUqCVJLBuTjAzg5GeSc1CC0nyqmwnPLL&#10;yMb8Lk89B17g59qcDGHdYF2qzBivksVIU5xljkHkAdSMk/UAkiuA8SMyMrKu/dHs3L03HCk5OAxz&#10;nB7dSCM7O6xbo9rNuwuCvXB4UgYGCdwGOAcZ4qJTHLtcksrH5W6kAYHqBk988Z4HOaSRn2tujEm4&#10;HcuD8/y/e9jjjj0bGKAHJOWhkkMTBnjw27kA5zgj6c/TPSnTMGkzGwwvzRADcpyVPB7DnG3GSDgZ&#10;xmo5yWlEckp/dyMfMX15+72YdDzkdOBQzSZOVwyvuUOi9MA9CevQ55xj1IFAD2SGLau6Pap+8x5C&#10;7jjJ6AcYHtn1NNEjtMrvAu5Twu0MVAGVHBJByOTwM9sHmJTJHa4hRRtQZXjd1xkYwPTqMY6Y6lQX&#10;jfDRsVXJwrDjHUqMngheOh9PYAlWeQqrLjcu0Fmj5PfJxnORg5zzUc7SGPLfL8xP7xgNvTBB47Zy&#10;c54HQVG+8ShohjYQzfK338jtnoNpGRwcdOmI5pVjCu7KqqMcHkcdBwc4xg5OMDigC1JPdRyiVQ6y&#10;EB4wrHco29umPfHbPXFQu7b1hiVoz5m12jiCNu5PXkjk84H8Q65wB5AgdGKqQxV41+bb16AjByd3&#10;HB56dDQyOTv3fKPlZpOjNkbhjjJ9eOR0x3AFZ2BkV5FjKtnay9BnOTnr3GDgDOMYOQgcITiELjkB&#10;sDaeuwnB3d8nvnr2Eby7BsAducFY1JBOe/oenHsexXKTFHVS65+79WJPU9OOueCfl6igBXljRN2d&#10;vy5zJtGQD6Y5+YjscAH3qOOVA2VJwoI+VRhS3TIXPBOMY9DxihpGJkSGVvmjbPzlyeD65G3r36jA&#10;6U2dkdsSx7vm5UMcrnIYcHrj3wBzgg8gCqYlJKQ/Mi7WVCR1J+9jopPf1GPamTTusXmNLGg2bn81&#10;doKgfMf6YyMe54okeTO8r8qL05KgsAScYPBzngY4xwOKj81gd4JXGGZljG5uPQY9QcnGO4wDQAwu&#10;0rGNomU7AFDHd1HU89OuTwMcZPNIJyTln8tV/wBXtVgWUdTnJJzjP68YBqGXm28qQr/qWLFQcLz1&#10;787c45Oeg7U0yTRqzOpi+XDl92cYB4OAenpxuznJwCAWZLiXfuLKRuYNzkMOeBxzkg9B0BzgZqL7&#10;Y2PL81Vwc4xuAOWB49iFGeB054FRXEjoZPNiKsSSwkf/ANC+XGBzyCRxSu7ImI32jb8uXPHTsSQT&#10;wQR2xQAHzI1jLR+S65LBgQFyRk7eehGM5xnrkZwB7l/m2sZN20BlDdcLt78DG7GeMdeoqNgXEiFJ&#10;F7SNGh+XI5GM8dBjn/68cjwyPlx8rTZwoYls5I4K8/eOcHIK+gFAE0lwsqfvcbWbCnarAcdASPvc&#10;dscgnioyX/1caKwkXBh8zaTwR8vPckdCMBj6ZqMzqV2gtubltqlc5zkj5ep44wOCeTTM27s3mFmZ&#10;BuZYo89iOMHIIIPbGCvegCUXETFMvkupLFT9455HQ85we+M9TziOQhlaIrnIZm2tnI9CAOucc+vN&#10;MkaQNmZjls7lVz95e5JJOSc9OoxxTWkR0YRxN/q2/dlWXGTgDb2PbGOn1GQB8kgRVLyovUZ42lsg&#10;EfUA8/p3pkkvmSod7t8wwf4jjHKtkEjj893pim/Pjzbd1JxhVUMdw6fwnPTpgHGOgwaZ55Zdw3Hd&#10;t3NjGAQMg8defQZzQATTYhVmlX5WY+Yh4Dfjjnkchu/tSOxdTsVmBzuPls3PJxuJxj5iM9Tnjioh&#10;IkcmPMw67RHxt3fORxzz7dTjtTFRiN6hiykZJQ4xgngHoWIALD68cUAPdyGaSQRlo5CRtJ284CjH&#10;p+IJAP1qPzAv3phsZWUs2VIHYZOOeOcHI56VHEg2K0ChlU4Y8nIGAOc59hgDqee9DN5LdG3DIIQF&#10;mZcFvxA4PA796AG+YwUKD8xblPMxtJA52qRxntkjJzTHMajD2ysVYq8LnvvPOCM5OefmzgYXpgJm&#10;SVdzBd3VDuDZAGSCSSueThTjgAjBqNNsluoi3RgruTdC3Klx0B7cN0/vd+KAI/M2qpEq/Kyqu2Ha&#10;Tg9gDluc4zyNw/BslwVHm2+1k29IwDv9wW46bT7nI5zT1kEJBtyynbxHz8pAxxxznAJOO2D2qGdR&#10;IrL5a/Nhf3a4Zhx/FkHOB6cHvzQAjZBjhQb9w+U79yyNkZOScdeoPQd+1RyPEyqlxHGpxjdIxbaR&#10;tzuB9Me+QvGBTmJTcFKr8pXcDtJJDEAH2yeP9rrUADhFZJk+6AzEgBfU7gRt454x7YzQAydPMVUd&#10;GkZf4Y49+0YGDn3OefUexoplw8EKq97MYyzHZGSsbAYB5DA+uO3TvRQB5DDZRMzDyVaRcbAGJ+bG&#10;MNkDgAsee9KtgiBZQjlsgBmXav14A7e4Psc1rfZC6hyWIVf3m5jyTkZJ9mPUjoeucUv2UwsuFDMM&#10;IrMh/v49OQSM5HQYFAGclhIFaRc7vLITKgZxzxjj39ev0Ehs8bY5GZdmVwd525GMDI7duByOvetK&#10;CxhC7DbH5UwVjjHABx0YH8e4/OpIYo43VFbjzEbC/JnJHB69+enpnrQBnpavKMW6+ZGMfdUkdepO&#10;7k9cgHIzipvsZWRXjX70Y8vzI8A4AYng5x1I5xliMDNaEEWyMRF8bSq4kGcHqG28Z/DrUv2IhAdx&#10;+bPRm2ggAknOOvXbwP0yAZ8dsG/eCPGEyjDGY1x/FyePm6HFTm18xcu+3JYbhJtYA9cEfd/U8kVo&#10;CCL5mndm2r8zKqLjD4LD0PfqDjp6Cc2cq7RlcL1KqFJAXB9wR8px6hsGgCgbWZjJDcRMV3KJF3dM&#10;5I4/4DzjjjknmprWzgDKIzHu83b97CnH8I74zg+mB6VegtHQKg2fcxH+5IVfVf4j05/4F1HUyRWa&#10;MvlMyyRqgX5nOTnPuOOR7cdO4AKqWZhTy23KWGW3QlScgckAgEg8BjkY64608WysAN3mLtx8o3Yw&#10;vAB+nOAOfWr8NowkwZPL+UBtvyhic5GOo6cHnjH1qQ26v8jR8fMirz7c8HHAb9PrQBVigSRW3LtA&#10;yuQQF6jIGOnAPGe+CCRU0llGY1UXCqrNkbsY4YEtgg7ThR9BgnPIq2bUCRpwzj5cK+5R8ueDjj1y&#10;Tge5PNSw2Rj2gBRyx+UNlsHkZweueSf5DgAopYiSfAi37QCqM2FwcqARt+Y9c9Bz2qwLXMhheVS0&#10;kiFVVDuc5UdABu6kd8Aj05uRW5hG9omZUDN8+7OMZznac/iufepUsnckxoxTaynbIGyQcDg4GMc5&#10;wSPXigCnHp8iyKqw/N5gPKYXr944GRzx0I6eppfsgMkbSxlhFn764wFzg8r/ALQIzzk9ec1oJZRS&#10;vstlaQ7WChWAEnuBgjHBPTjI/GQ6dsZpJUb7oOOQxGGI4yMfjnPTtQBShgi8xRkMFOMrnoMYJ54I&#10;45/IcYqVbVm2rO2V8slgeFXOPmx2AwO/TnHNXlsYlZ/35YNHlvLkPzc9c9wCCRj687qnTTY/M242&#10;sWEi/MeJMH5iPfr2xgelAGY0BcKxutyty0gcNuUcnnjGQcHCt3zjrUi2LrBHmz3L99VwPnOP4eDg&#10;j6ZwpHtWpBDHOu5lGAylpFYNuU9AT1Oc4weO+0jGCK1G4AxrJuJO1lG4nBHU57DrzkYAoAzba3Ey&#10;ebE7SbVVeHEij+BccfeOCcds1Nb2IdlKqzsrZARV+6Wy2Mds8Z4OV/PQSEF98zSY5USdGK/w4/76&#10;x05znip0t1TafsvR1Zl4wreg9Mc+uc+vNAGRFaqR9pSSQr1ViRw2T1PToD+XPXNWIrT94LhYdv7z&#10;YGVc7WI4HH4d/qT20jZRqmPN5ZmO4N7jrjOf4s8dV9KcloxxIF3O3zDdG+BjAP3c8cEjBx+poAzf&#10;JaGTzQ2FjYFZDNnZ9444yc8DOFOMexNSCxaIfZirDBI+9jODyeMcZweTwCc9K0G0+VXyFaNSFEbF&#10;TtOQOm7q3OT14A561IltCZdqbUXcpXa52qvB4yvIIwMDsWoAzktdsSs0kgbb8sny7gfY5+X5unTP&#10;fvSpZyRRMY4PlC9I1x1Hb1yCe/Puc1fFsDEVCMWKN96RR5jemRz2xnse+QcTJD+9/dQY3Z3MwPzD&#10;HX25/HPTrQBmG0aTlLdGbdu24xhsdu4BLY5OPQ5p0VtH5guGbe23a0it1Huw4x17A5PfFawsmfl2&#10;Ug8tuTrhjx0HOc8dT/JsdqG4K/J8xHBY+3c46Y6YGcdiKAM9rFp42icNukb5hs6E5wMcZJyeT1GK&#10;cLVX/dp24+/jOPZT6Z4GM9O1aEdiziMh8hFG4LnaG46ZxwRg/wDAgCak/s5Y4vnc7QWV1kiGRgjI&#10;3MT3bORxj8qAM+O1GQ4jHzcsWU5fnJyQcckc446YPSgWMUbNI0A2LIxaRECtjOSeBwOD1Pt3rRey&#10;+Vc7dqlN7dMHI+bPXOcheMgnAzSpabQsEpw29RIkbLxnJwvAwT9cdOwFAFNLRzC0aLw2N/lsxB9j&#10;t4xlx1HU55qSK1cEMIv7pjLKV2Bceg4AOe+Mg+mBefTpBGn7vEqmP5BztGF7YBwCCRjrljyVojtl&#10;EOEzuXHzMpLYPPO4jJJPfpk8cUAZa2EHyyCJl6eT5fBAxjgsM49OcDI6DBLobPd+9xuXaFyq/KEY&#10;ds/Mo9v8cjW+z3DIqSeX6qFGcYdQOh/ujJz3Ge1N+yxkbUcbUJ2txjbgHp1II4bPPPXtQBlx2m4b&#10;JVX5lBCyLgY3ZB6DOfx4HapIrSM/My7MYO7oFAUkdDz689wPpWlFZs+MOxXICt5nBcZ9B06f+Pds&#10;UNp4Z9iK21k4VcBm78Zz15AOM+4oAz4I5GVYVbcswBUScszY9uuTnGOT79KdHpwdvnC7nUf6z228&#10;DBOSeg68dMYrTgsLkFfLWbibO372xsDDDHC8rypBOCMZOczLpytKoEcnyopZljAYjHB6Z4xz0yB1&#10;5BoAxjbSwmRzJjGHLDhhzjJyMjueSKW40+RvkaL7xIiXJPl4HLYJ9CAc9gRWqlo/y7rSQjcWjVlV&#10;vfj5TxweP55FOFgobzd/yN914/m7cnP5c+uOeDkAy9pk2NuVhuCjb1DcnaPXAI9evAxg01IJYUCy&#10;ky7cDEmMYGPXuRxzx97pWobIiPaFkUsvzblJ5GRtwAMDvj605LOCQb9uchQobBxn0I6gc4HGB2BO&#10;SAZa2o8n9zNs+6h+baX49R14U989O1NFpHEzMqERgMGKqMxr8v8A8T1wcYP+zWpDbNvY71f7pb5Q&#10;M8n5R74A4ORkjjmnizZh5ivyrLuPk7WVivXBAK8k8YoAylh2bJImjVpDnK8swDjkcdD6j0OM9iG1&#10;mlEYSTacjaYwuW655z9Rkc9ua0n06ONWcQLG6Kp+aT7o3AfNk57nHbg9qm+wRNOTJb7mJ5Bcvjvn&#10;IBBBwpJB4IOOvIBlxRkw713NyDtmyVfcBhcDk/w8cn25p32ZdrRQSbvM7Rs37wZI3c/j6Dk5z0rQ&#10;+zOxHzs2Fynp6bu2eh4PIG2lNnagK2U3bmyyyKMgkZA6E9McDHQc9aAKIsXmO1YJGXIbb8zfxdAA&#10;eBnk8Zxnr2ikgEcBd0+6u3dJF0yWwDnjBOPxDfStX7FC+VKRl/L5C5wcdMAYBA+vTJ5pJrRFdlXn&#10;5wZPL4bPAABznnjjOOPoaAM0WcZIxIsymQAP1QjlWxjg4AboBwx6YOHTWU4ZlYDzZGUMrMeSCepb&#10;HrnuK0xbQttkjX/lqQWaMDK8nJJPTnGDuz+gUWBCNE8RTZHhlSNVw2SDnCgk4xgH+7nnOaAMkWuG&#10;a2aFl3bl27suRgj8MdDnA+XPeiK3hIUpKihtyyKqgkHcORtXgZ447evbW+yRLHt3rsVTlRIBhQcn&#10;HJOdvtjoPWhdOAbeB8x+9JgEcYxwP9lyfTkc5FAGb9jnP7hF8s7MsoyBtGdxH+zz2yOD3wphkgL2&#10;+3H/ACzO1F4Y/KT06HGRj03GteK1iW24CqqlQW2/KPv5XGepBIyfToRikW0ZPv8A8K7m8ttu4jvk&#10;f16ccUAZItvKTcsBXdlcruXfyeecdevbGM02axeYspui0kjKVXG4j5evzDqeDjHGfwraSAqzIpVt&#10;3Ejqw+bnO7BAxjI6dML6EU1bOMyMrJvWT/liFxlflIyDwwJwMYxgfTABlyw/6QEYooWMLjzvlAHG&#10;PbHPXOM5NRrbK4SUXO8tb7mYMuAM4LD26HjA+bjitoWrqwAkPP3WReTnvk5JznAzjAznnFNNknls&#10;S0gRlU/MzcZz6t6E9Mn9KAMkWeXBCrIdqmPcp2jrnv0ycbSOfpSRQyJNtXcwBIURyeuCccgg9PfG&#10;cdOddrIAFjumZoyzMuHB+oKkDg+9EmntHHh2VV+YZAK+wGO/9PwoAyDaFGESRZ3Sfd38O3JPA+Y5&#10;O3qR1/GntbXAg8tYvkYoWUM+Du5APueOT064GedR7AW8ancrOjEk7cEk564AGOD3ycjjA5X+zokU&#10;rBGG25JbzCCPTOehG3t35A65AMgWDQO0UG6NWjCKsa5kCjAHHYDj5ehznNOW2uJU2GI7WOSPmbcM&#10;4AUqdp9cEjqOa1m09Gi/0WNdvBhaPcuznt0Y5GAe+OADxhfskaZhSFmbr9zGfmH7zdjjjPyggjHU&#10;5oAyRbyr5hDxq0bbcqo5POVGAcHP48+2aja3XZvZNy7drttGDgjBxzyfQDGeODmtj7AVLkDy90q5&#10;WOQgIp3YG3+7x1GD7U19PAjkyclVKogBAx1B65PHHQHOeOtAGUlqTtMTqrJn90uRgZByfc49uWPp&#10;Tnsmi2wuVXbn5Qp57scN6Ht9O5xWp/Zcsn7rBcY3bZJGKr3I+8Rg8k469O5w+OwJkVo4l/1m4/uy&#10;W5OcED72Sfy49MAGQLF1kZWth8uc+aAoVyCQTg++ff36UG3WN1aaCNYzMG8uRVTcBnvj0BHH41qn&#10;T0BCmOPcNuxnUBpF6twee6/MM9AcdDQ1p5eZZF3RsRu2qy5UnYeOh5PQD+HHNAGT9im8vY0W7bgf&#10;eHy5GSACM9BjPUk45xmpBaSyAor53bix3bchSDtJ6cndxtNac1hGhCMrYB+903A8nHqMqeccE/lG&#10;bONRw8TKqFRu+YlcgZB9Mcn6g+uQDPFoIy8IQbYSV8xoymeeB0UDn9MnryWtCskePK+bccNncRz/&#10;ABcsc59h6+9av2Al1EHmL8qs77Wxjv0425xjHXAHtSy2Me8WsSfLv+U+ZkkZAJ5xuzn+9gZ6CgDL&#10;WFrklnuGbduO5nJ35zg/icHB74pqW8yKGIZWWABgx/h+964OcLjn+JewNayaYxUOqiRWb5t2Ru5X&#10;I5Bz+J/xqEaflsl928/KMED/ACRkZBGAeowBQBR+ysrtbGXcR/q/Mk6BgFOM9Rkf3eeO1AtPJm2L&#10;CysFIULn0bgZHXqeO/41qR2vDLIwZvMQ/NwH6nJ3KeWznOMdug4Fs41jVXf5mUoytETjgnGBn5sZ&#10;5znPJoAzVtZCVYxrI3IRotp+YnHHT068HHOactkWi8iRJB524txuJzjkYHfB7YyOuea1H09pHcZd&#10;nd8Mvl46nkcdeAcDAxgjngU6TS4pMhbdn2qShWQYXv1DDj5ueD1FAGSkLSSrFbeXMdpZfLzub2wD&#10;nAAHfuORig2kh2gqrblKL5i8kdCDxn8Dn8TitiTTxkRNGPl+Y72+U5wRyflPJbPXkds0Jp0UqZmi&#10;3KyAltoUbuMtwN2AMjHO7P8As0AZb20ef3+5iu3axHI3EcfOO52+vAxgHBqWK0Zk3SRKy8lfLGFY&#10;qx7qMZB47HpxWmLIt87CZ2+/g53K3Vj364OehIxyM1J9hQS4kRSeVDlTg4K8Z9zkYzxigDN+yGWV&#10;gu4t8qqFYDcmOCQQDjpj0GTx0NiwtVdoo5BlSu+NtpIYAcAEKVyevHOQSelXI7KKBmlEO7am5WfI&#10;YHORx25xwOMHpwBUkWmrCrLIY2P/ACz3JyOMZbPByw6HjI6UAbPhOOLTtQijd1jQKqt5zdNqsDjn&#10;qo6g/wB04z0Ptfgu6RrWPBUMwGQMdyAc9uOpzjOeorxXRkU3ayuvyrMF8t2Gc5wOP72GOO+M8cGv&#10;YPA00sscaeZu4JHfowA5yOevOQfXrmgD0jR5BOsbK/zHnaJd244GOQAFxntjp26VoJaDDHy1bdlW&#10;k2jn8h2JA9evBHFV9EVX2qd8Z2D5cZI569B079/c1tJahRHF8yiOUBiDtXqOOgJ69eQAeO1AGPPp&#10;xVmEkiqrMFXy2Xjg5A3FeeOmSckVi3tjMn72NGjUL5rRgtsHTBxg55Jzjkc4PauymtfORmZFCsSW&#10;LRkttOeO/wBepHTuM1j6ro7OzJNbqfMX5guVwBnuxHXcOeg2ntQBy9rNPBfyXbXDssdwSqsxCj7o&#10;2nkdj6dz6ZFaCKVp91+y4k52yR7c5HPPHB569s59a1760ljXa+GXdiRmUc8Y9SQPm6c7scYxVG5x&#10;FHthZFk65OFyN5znkds9T9ORQA6Oe30tvtMca+ZLGFkZW/hwACSAAMjJ7gkd+M6FtqkSzxreOv8A&#10;q907N90AHg5yfl5B6fU+vL6oNRmuI5LeRlXADszt7DsR1znPoR0Io1XVohfR2duxZZbjcZGYhFRd&#10;pP8AETgnGeTnkZxmgDpbSUajrc9+UBbaEj27WwvAH06D1yB3wBWndeI75L230rTos3DMrSMsgzAj&#10;c7R12k8nHBITHGeeS8L6rEJJLq9bbDGB/rOSMYB5BHGBg884NXdN1GO+v7rUxHMsYbc7S5BPJOOQ&#10;MHnAAPXqM5AAPRNJ1951MkxXK4/eMWA244+bPXK9+Me+K0m8Qw3E7WGns25VzNMx4DYztOT975Sf&#10;Ufjg+a6F41n13VVsYJDDCkh86fy+pwfTOMc9wQRk8AZ3/CV07PJqdvFtE9xIIQFBwnzdc8jr7Nxn&#10;A6UAd5p2sQweWW2hol6DGWx2Jxkd8fStKLVRJawyJK3nKcSSN36kY9DjPb06ZrjL/wASWtnqcOl2&#10;p23F0u6YNgCFMNz7E/QHHPer0d8LaQXKyJtDqHGec/QnaehxyMDntQB32mJHIu5WXcedqscYJx0z&#10;+nrx1zWpBqCw7UnbYvVQ3H6cZOTnuea4fTdegJwrKihB+8yWVenYdfbt1/DeXUYbmGPzCPL7MrHp&#10;xzzjv375BoA1fEGoCG286KWP/WEttbdlcg5znHoe+c8YzTPDUcUdguwMTvMkplYl3ckct1ycgcY4&#10;4A4xVBtSiAFqzyMgAaVd3P4+3J45ySTjkkusrq1ijVYy6R7sJGRgvwQenuewH5kUAS6lr9to92tl&#10;4XtF1C9ZhHJ5C5jtlJwXkkOAMD5sKS3y8Ke/SSaiNLs5n1C5jZbVQkk0YPlv0A9OuBjOevfmsvSb&#10;ey0+JntLOGGJt0jQwxRrvY/xEL1PbJHaibdd3cMRMa2sH71kC7iXJGDyeg4+UZHPpQBtWWpO0cck&#10;IJVdp/eYDEcnn8DgZ/u9eauWF351ziV13yyfu44+rDjnPtzwCep4NYeo3S6ZG00EbSIsZXysjJAz&#10;2HXt64FYmo+I7y6gt9E0y2lW+kfy4rpVXZAmBuds8kgAheSSx4HXAB3usaJo82px382nW9xcWfy2&#10;s7QjNtuHzbST8h4CkrgkcYovtRstKjuNejt57ySOMiO1tWUSXHom5yAq8++BnHPFcrp0cUHh9NAg&#10;1CSSOFEgiuJJj5sqgfNuYjcc8569SM8VvaGIbd1W1teIVKrHHI2SMZ2jPHUdMHp7mgC34f0PV7W5&#10;uPE+t3pe+mRQbPbm2slH3Y4wdq4ByxY4ZsDPGBWr4V8OSWV7LqyzzXWsXG0XGo3CBZJY8E7Vwdqo&#10;MnCDIGfauT03xzeeIvE02neHov8AiXWeYr7VGUt510v3oovm+dVx8z4IZnwCdpx0Vx4r8Lkt4D8R&#10;W0tzNq9jL50EMbfJCdoO4qPkyTheQW5xwDQBN8Q/jfq1tu8F/CPSLTxF4qidRIrSAafpnYtdzjI3&#10;KM4hjDyMeqhcsuTN4N0nStVPxOn8Ex6hrunQSGxs7PZBtnl/1jRh2EcTykqGkOGKgA5AwbOvawfh&#10;x8PtO8PfCD4fxTSXl0trY2lnCiWtmCGL3k79kVVZj/FI5VRlmzXk1r4M0/w9q17cfFf46a340u9I&#10;jk1i8t9Tvvk09W3urG1tQqBVx+7DpJIo2kMckkA9w+Hy+K/Ffh+G2+I2n2dtd2MkhNnotw8losZb&#10;92Dvx5rKoB3FQMkkDGK6Lxf8WrXwlfW3gbwzpzar4huVjMmn2ufLsoWZQs9wwyIlOCF6uxXCqcHH&#10;yn8Hfix+098efFdv4r8VfCy48A/DexjhvPC8N7dNHqevSgc3N1GmDHCFPELFWPLMpwRX0T4W8Jab&#10;4N01v+EetGaS4uvtFzdf2g01w8jHmWSRsyMm0hVzwMHGQKAO9uvGlj4U021u760+0Xt5KFtbGziV&#10;pJjuG6QeiLnLSHgA9c7QeL1LxdpngLxjJong/wAJX+veJtYv1utXumhcR6fCx3K89067dqqGWKJN&#10;zY2/KBlq3tHi1fwzpk/iPX7K61rXrgxxzLpMUZIjycBFkdVjRAcHLZJwTkmrHhu+1TxO8niF7G6j&#10;kuJPLl0u4aPdBGjcN8jMg44PJJPfHFACQXC6PPdWmheG/wDiYXZa7XNr5cXmvtDvJJ/y0GCWwASQ&#10;mMirLajeeHb2Dw3o9tc61eXkgub+7vMKltDkK0rtjG4kALEuSOOi9YtS+Lvw70ewYW+s/wBpSfbm&#10;tbXT9MxcTTXCgB44gvDAbgGbO1CRuOeKjvvF3iW20O21OLwBPJq106JHo9vINsMhBO6aZuEjx95g&#10;rHONoZsCgC/qfw80nxN4qXxRq+q6peSWbxPpdrJe4t7IqrIXjjACl23Nln3NjgEdKpeJrzxezLpP&#10;w2m02GG6fOoa1I5ult2HyskUC8M7Dqzuqr1IY5xnPrVv4a+Hkmp/H7W9NdWuQbi3ghkaGR2lzFFE&#10;nMkgHTaVY4XceASKfjD9oL4K/BrVNN+HrTM+uaky/wBm+FfD+nveXSJIcCaSCEFbWA/NmSUpGME8&#10;8mgBviP9n248TaTb/wBu+OtUvLyGxktJLbXkN9Y3sZffumtN6xuwOdpUgBTjptC938OvBsvhDQbX&#10;Q4obONoYVCSWOmiCHOOiQqxCA8naCRxWd4f8L6Xe+J5PGFrfXQuJmG7zNRklWIbVUqqFtsZ+Xoqj&#10;PU9c103iTw34t1VIX0H4n6losMKlLiKx02yuBMT/ABf6RDIUI9AehxQA7xvceOofD3l+CrHS5tUk&#10;YLJ/a91LFDCuD+9/dxsXIcKNnyggn5hipPCY1ltOt4fEE8bXX2dPtn2dSEZwoDlVPI+bnnkD0PFV&#10;/CWkazptlHBrXiefWLhWX/S5IoYW5IzlYVRAOv3VHU9SKdbWviG31f8AtDWtdZmUOsNtZ2/lxkEA&#10;nOWZpGwOpbA6YFAFPXvFXi3QfjDoPhew8IzXWhX+i31zqWsD/lyuYZbcRQnPaVJZmHGf3Zxnmuut&#10;IhdfNINyMxHl+Zn2yPrx6g+1c/4B8UX/AInsV1afw3e6SVuHSOx1LZ5uxWOCwUsFYgfdyfTJqHwt&#10;YeG/gz8PGOpaosOnafDPcXtxcZGS8ryu2CScln4UZ6gelADPjT4uvPhp8ONU8W6RplxfX1tZ7dJ0&#10;20j8x57p2WOGPGfumR03EkBVBJIHNa/hePU57ZTeGHz5PLF1Hb52FgvIGcY5PGR0A75q5p2rWXiC&#10;0hvLBJFjlUOskilWGQCox1GR+X4VoXUKxoXBjDYzt7N9MHrQBXt7WPcbRrp/LVcR9Ay8Hg988n2q&#10;3ZxSWFmqy3LSeW52STNknjpkf5+tQTttdWVS0bfez17c8dvUdvelka8e5jH2xnixteHau1uPp79c&#10;0APg1TU5LpbebTHhG0h33BsccfXPryKtXUiLhRtl+f5guOBnvVU3UlncCARrsdfv7uhA6ev41X0S&#10;wuIJ7ya51S4uFkuzJbpIwxFGQo8tdoGFG3POTzQBrAumYlfhRn5hwQfxqvPPKUk3RMrYxHMpGfoD&#10;9ePrUjm4W7jjgulVVyZE4y4IPQ/UfjTLu/ihRozCWX/aXjp3/wAaAIpLtpAJliU7vlbf257juevp&#10;Udzc2+miS6kdvKYrvDLkZzjipnVI5ltVuZlL8x7X6HGfcdMcdayPH/ijw/4L0z+3/EkF99lt42e4&#10;ns9PluFRRzudYlZsDqTtIGMmgC/GHARYikaq23ysgqwx2P09e3tV6JVwNkvHVcrj8Dg+/qPxrO0m&#10;ePUbO1vtPKyWkqiSOQMcFCvBGfXg4Nalg8cUMkweRtrMXXcCRz1A9CaAHW1nEJvMWPa23n5uOf8A&#10;PvVlyGIt12YVSW3NyBg+9QtI5bypIdu0Eo38PX9P6ULfwmOW4NuySRjDRMOXUd/5/lQBNBGlptt4&#10;y2znG48Zpzojof3akNwwyfTt+NVbPUoL+Brm0G3j5lz8wPp9aj0kMqyPMwbc5aRN4yvt1oAb9nYT&#10;MCNq8ArnOOPSm2M/22NrhbdhtmZP3yld204z7g84PpjFOm1SGwg+1wWclxumWNo4WHBJALZY8BRk&#10;n6cVYlmS1u18i0ZvMbDbRgDAoAhsLKd9LhbWRG8ivkgJ8mQeMZ//AF1aW3Czli/ykY2kAd+tVdP0&#10;aKy1K61UysZbwpnzJDhVUYCqO3cn1J5p9/qVjZWUl7er0YkGBMk/l1oAS9tYxNvhXK9Cytjj8+lc&#10;j4X+HNh4e+JOufFCa+uLzUNZtrWzbzpi0dlbQFiIYl6RqzyPI2PvM2a6+GOCGNnjldgxzukb9BxV&#10;OOKN5LsrprQt53zSbR++wBhuPqRz6UARQ69b6g0kn2J18iYqjyAHccdRg5x19KvW2vaeL6LT7iVB&#10;cXGfJj3csQu44HfABPHYVz1ySt8uk20UjXEkTbWZsBM5AY8dycDFa+maZHYWkdxqMu6SJCWm8v5t&#10;oHJ4HHH54oA2jbG5O5ypRRxxj8aZfG6tIc2iq2WUMrMcEZ5/So9Gvo9S0G31B7SRFmt1kSFlIcKR&#10;kBs9GxjPoc0/UHuPJDW4GWboecDHNAGH4r8cWvhKW1ivtE1a8t7mTYzaXpct00P8W5xEpYL74J+t&#10;SW3xC8PX/hSTxhot1JqmnwySIw023aaTekhSSPy8bw6MrArjcCpBGeKm1y4+xWs161vJLHbqz+XC&#10;uZGIBO0dckntUmjzT32lQXiadJbNcKrtbzqqsmecMFYgH8TQBa07xDpGqWNveabMzR3il4d0LIff&#10;KuAwPUYIBHcU60v55L24tpbF1WHASY4KyZGTjnPGcfhTZNRgW/Gm+TIZfLLrIsJKLz3boDnAA71H&#10;qF3c29k15plil5OoGI/PEe4nvuIOPXpQBcjuhJKLbd83JwpPA7VW1e6WNfMkcqqsSxLdQKqy3d9C&#10;YQbZEnlQGfb8yx55wGwPX2PsKtSDzkzCgwpztY8/zoAgsijXTXH2YruXC9jgdePpWjBJDdJxG3PD&#10;K6lTUFmsRt/NdmxGvzNj/P0q2jFsOsgX6jv/APqoAxPF2g3+qva3Ola/cabPZ3CyxvHH5iOdpGyR&#10;P40OeRxzgggjNXdMk1aezhbV7aGG6ZALiO3lZ492f4SwBI+ozT/Eeu6VoVj/AGjqLNHDHIomk2k7&#10;ATjccZ4GeewGT2qj4n8NaH4u0ttL1i0W6tpGVvkkZc+jBkII9mByOooAvW19a3GoNpQuF8+NdxRs&#10;AlT0Iz1qv4hj1xLJ18OzWsNyrbo/tkZaJ/8AZO0hhn1GfoelZvhfwf4a8E6VJpsHiDUrmzluN0X9&#10;taxJdvATwFjlmYuoBxgFjjt1FbU8kbxbFm/eBePnywHr9KAMDT9E8e3Ouq2rXuk3Gi3UI+2afNC4&#10;mtZQOfKlGFljJ/hdFIyTu7Dbhk0W2ki0CAQxFlxbxLhQ59APWubj1z4m6L4jks9WsNAvtHmuv3M0&#10;N5Lb3lnFgdY2jZJjkN0ePjGBxz0VhrfhLXWUW2q6fcN3j89GYZH90nI/KgCxYGy03zraLR/suH3S&#10;eXCAr5/i46n8M1T1rw9b6hDG41G7tWWbfBNBJsaFif4eOnqpyDyCK3iiRwKkS4CrwAp/LmuPvvFs&#10;9t4qHgTxTYvbpqbEaFqS5aG6YIXMD45jlAVj8w2soGGLZUAHU2T3Js0h1S6jknK/6xU2CTnGduTj&#10;8D1rC8a+F/CHi7TZtE8XabaX1jdL5N3Z3sKyRzK3VXVuowD19K8y1n4C/GvTtRS98H/tAyado51h&#10;by+0fULWe9WeHjdD5k9w5hHHBi8tQCflyc13OtfD3S9ejn0m38XalCt3a7ZIYrxZd8ZPODKHOPcE&#10;EE5BFABF4E1rwZpMWjfDuS3WyhhjhOm3sjlUjUY+VssdwGB82c9OKs6R4muNNuodG8R6W8Mk3yrd&#10;xr8jvg/fxnafrkfpV3wnf6tY6I+m+KGka408+U97IuBdL/DKMcZODkdqq+ItQk1fR45/D2pbfOxJ&#10;bXccYkVsc4wRjkDHPrQBT+I1jrjzW+taLEtw1jOskiNJtLR5G4KfXbn61l6xqem6Pp//AAsXQr+O&#10;FpYsXEd44jEmCSVbdjaw55//AF1seFvFF54s0ebTtW09rG/t5DBcQt918YxKhz91gRjuM4IBFcr4&#10;8sNP8HaXNBrdylxp9xndFdLuRGxkfMc4B9+nPSgDcW+h8VG0+YBZY/M3K4ba3BxwT6//AF6seJpy&#10;LfcqFmXlc+orzv4Ly6bZiHRdFgZLeO4820bdlWhbd09BwTwMc8cV6TfMsl35HkfKwHReh/CgBNI8&#10;TW9/aqzKVBGBuU9vw/zxVG71CSK5aW1fd13bWJzT59N0+yV7eE7fM/hDf55qppEEtu9wkxZufl3M&#10;c9On86ALttfrcq8byFipP+TVbUZ4UiwzL1B9efzrFu0aw1r7ZG20Fj5gyPu4z+XX1qr4s8SC3tWn&#10;jc/Km5jnqc474/8A1UAGoa1Au6KNsFkITqcj/PvXOT+G7nWrxr0lisjBtoU/KRyT/P3qpZW+qa7r&#10;sU0AYw28R6MeXJHvjoK9P8M6GGto/MQ7dqnBABHH096APPta+HazaXMrI21vm2t19f8APfmvnn42&#10;fCuC802aN4WRk+XiPtn0HQYz719vXOgJJbNHsVsjH0rynx54AimuZojBuWdfm2rnP19uKAPye+Of&#10;wsl0+4a78grHyS2MccZyT3xzj0ryKfSZbWUbvMDKRuVoxznGOcfL79+uK/Qv48/BWOR7q3NqzqmT&#10;8ucnHPXsccdelfHPxL+G1x4e1B/Lgx5bZbceWHPpyM88/pQB5o1kxyBFu2sQ0a+wz3HGPqOKr/Zi&#10;pXb8qgKMqu4cdscc/p0rdvNFB+VeT5mPmYqoXngZAGOvXOM8DNVrvTJ874wvzfMN2/HXkZXIwMdM&#10;9xwcUAY+FYg+YrHlmO3O7rzx26U4W+zYkMe5WH7rbIW24zkDpkjiriQlJALbbtwPlf5QBjkfTjnO&#10;OtSRWSzKEmWRlIG4IwBb5emehwR164H0oAzXt/MfKo5T5WjXYTldx54/CmyWy5XCMNuDGxB4/Ej+&#10;XJrQazKooLD7xTy3Le3cnnoBnoaPsD7xhWwyALubO3BOeeh56AfrQBni1ECsIo+MMVXbux+eCR/i&#10;M5xTZLcJlXi2r82zMZXpnHP0A5x3FXp7KJA3yqvbEmCBgnj35Xb6E+lONmN7LsG1eJI0YEyL1zzn&#10;HH1FAFN4gG2bNoRAo+Xbhs8ehGR29/UU1LeaUNsb7uMNG2cse3Xn8D61aNtsGXlXBBBk55BPYc9z&#10;64+lLPbqyxiaJF3qBliF24J+mMBRxnn8c0AU3Eb8KfvcfKq4POPY8t17DP1pHVWYrJ8waMejZXaQ&#10;cdQe3HPXrg4rQFkFlO4PuY9FYjJ2Z6YHc9uetC2qxxrGH2Bfu7VABUDOD0/DnoOnFAFSO2afiV4W&#10;C/wtGdw/+vg4684/Ck8iSdFSRfvZH7zLdc56/rV5rQbN77R/tK3KkjB56njOcZ6UfZD8pfd1JYYG&#10;CdvB55bnjqe1AFV43EQQXG1drMuM7uSM84659PbpUZtApKrB90kMI1/3QQcdDkVoG1MYk+zRsz8F&#10;V8thkYz06c8EkYJx37OFm8UnmRh2VJtpGG5B/i29OpJAGcDH1oAotaJ56uLfcwOI2X/lpweh4I7D&#10;vxx60eWBGvmLGI1x8yKOoUnnIxgY9O/UdrSRxsm150kH3s7iuSBwWOMgYGAOT046ipWgCLld25Qq&#10;qY1ZOucyEAdARyCM5HpzQBSWwRHy4wokVVZIztOM99pwcAY57g85wAW2IhMITtbCtiTb0B4zz0J6&#10;fzxVzyFP74biHBBbqwB9xwPToD34GRTks1b50RRNyVVs/LzktwOG6cgdF45NAFP7P9qk/dhm8yZS&#10;rL82/O7BJ557YwOB0OcBzx/unnRWDMSB83U5GRk+hHcgjBz2ItGGRocquz92pU+UJGBznB5JLHcS&#10;eQTtAPIIpzWJgfcsqjCkRwMyjgZ+U/xYIxyPQ47UAUjbyxSeWsUiMW3Sjkcb8Z29QcDaOnHYAmnN&#10;BJ5YyQo2Fh5ke1V/2ST6DPQE4z2q39gRmbywy7TjvjgDsOOPUYI+tPFrGxyYRtVgY9y7QcDgEHqO&#10;D3xkjOSSKAKf2ZxLsPRSdgk3EHqSGGPlz3XoPXGcMKRu2+WF8qpLR45VQV/vHtyO3Q8463hZKG+e&#10;XapTbu5DNgcZx/FuYDHU59iKd9hLnIkfC8ht2SD257nB645BFAGebbZGyCLG3OWjTDdMHPTPbHcd&#10;c4yKGXZvVj93iRpGDcBuAOOBkKM5AzzzirzWcch/h+5jaCA3I4JGRjoPQ4OPqjWspiA3RqxYHqGO&#10;OCx3ZAyCCOeAeeOTQBWWGSxnVWfbtZS0kkLAdscdhuz+XOM1AscKIkcirCxhO1ZWXPtu4+9yfbnN&#10;aYsxFI0yIreW3yFlVuSTk5xknO33wCOlNNu4Cxw7dwX/AJaGQ4wCei4PQ8k4/SgCm9k8pYwqzfu8&#10;YVgpUYAA5B4A/i5HHOMZLYo2cM6xN5e4uyhPu5HPc443cnPGM57XXso7clkgbMb/ACI8u4kAH5cH&#10;uOvBPbOOtNksy2xV52yDbL5YYsSexyOh55JyeT0FAFExhLdZoVRlZVVRuMYOT1ZgQM4H+0OPwpDm&#10;BcyGNG83ZKdzja35jgnkDn8hV2SG3+YuqbmxtDQ7OeoB7dcZ6dV5xTEgO1SEGFzubywCDn7pJxgY&#10;6AHB4J46gFXyXRd8e1lb52baRle5brwM5/Cl8p7gq77l+bks3LZYKYwT3yc+gIPYZFsW07xP+92r&#10;2woG4Lzyce/cjAPOegR7ffGxmmjXcu393sIDHt3xzkDoRtA4oAqKs3mNbxOzSJHGehJRjgZxkDoc&#10;c5HGOeTRKsbMZYg0av8ANGMZwDnA6k4y33QGwByOatLANw8yP7zHCs5YjI647chfToefRqQzqrK7&#10;YkVSv3QjEAn8AQ2D6/ligCq8Ll283aV3ZkaOMcHgdsf3cZ/CmwxbFUShzuj3bcAkZ9AAPlz0PqAf&#10;ergjWMtGkH3vm/dou0nJznGT1GCwP1zmiS1USCGKGPsqM0Z+VyOAcHHXkgcfKMk4oAqyLtjZJpGU&#10;tt52hSBtG0sMc/KB05yQTwQKaUk3Mqpt/dnfGrZKKDyuMHHCjA4wRnjOasbd0ioSOW+8m7aSVJOO&#10;SBkjgHGQB7YfJaKqq3lSfMwVSyEkDuDgfKff2PUckArRW2268vMbSbsJhDtJHcfXg/xDG7PY1HFt&#10;3KxlhUNhVZXzyVBHY8Hk85Oc+1W3t9wEfk7d+T5fzKSvU98gn2bACmka0lVDOWkP3mPzHIYkH8gS&#10;OfT1xQBXCSMcSROx2kGF+2ADtxjPZT6gjvTZIt0PmSkP5cQLNkjd8yhSONo9ux2+wqwbZI42jjiZ&#10;lEjMzK4+XC5we4PYA8k4OMYp00EiEJGYlbaDHJkBVYj+YwOPXPuKAKO2EiMyvlMEKFlBxgcKDn5Q&#10;Mfd9/cU6RZPOeKRw8hbzAqqUyOcHHXPrx75q0FhduD5e0DKr94cA9gNvBAz24ODQ1sCGdYgP3Ydu&#10;fLXd82SAMAfMTxxjDdcGgCvJb/OkmzA+YruiGdmODzkZxjnqec5ohEZb7RaKokh2uGhUN5fC7ScY&#10;4I5A9uM5xU4i342BlXcTGx+9gqPlOCCeCMZI/QUjRRzh3nlVVkUqpI2qi8cnAwenOMEZz64AK8kT&#10;4UZC/KNgHoMYA46kc+hK98ZoZHQt8kQ3LiQQ8GPIIIPUD2OO561aZG3ybxIqcmZVbIVmB9BgDPtj&#10;g+tK0Kq3mbcbjnduxuPsfwHIBHQcGgCoYpJCY1m++x+ZJhu3BTnAHJ+ULztAyDSxxKJVZSrKz7vm&#10;X7zEhcceuCd3TJzxgGrKW0zBQu1l2/wxqfvZx17fKOo559aR7ePblmZR8pXONv3hjp15Hbrn6UAQ&#10;GESNudlbcuMsu7Jz6KMkjgcHHy8ZxT082S7xEE77W5ba3POBlgSeB0PHpiplsnjUiKJmJxlo5fvg&#10;dSPwbjgYBHHFI0JkDBE3Luw0P3tozjK8DIx/PNAFf5WCkEKsgO4oDggjrk/N7HJBx1OadPCpmDzj&#10;cu1Q25A23jJ6+hbkcYHTpmp5Yg04VwzH5vvM4UD5uw29QAMEYzjHQmkNosESytbsrYbKyFVyxycg&#10;Fe+Q3UkY+lAEHkqZikkiYZT93hWzgEEtzknkZA60+AyrIu1WTft3Fe3XII/Bhnt7cCpTHbxKX3OP&#10;l3hmXf8ALghcYGTxxtPJwcegWSFEkkjcL5iuVkw2BwR1OPqeBj6kmgCCN2aRdkzFlZRJtb/VndjJ&#10;7j5TxjgDjsKWK4EsO19ylgG3NIRt545BJxhRj3JyMgVKyRFH8sStGBhQ2Rwc46AdBn0yQ34vEBSW&#10;QqP3i/Msm7jqAp5yNvDdME+nBIAKqxIyLcxRLtb5i0cHyseed2OOhyBjGc9sBsUUTRfZAmIycbY1&#10;Jw2ByF7ntjHrkDNWkMjnMhO5gTyq5wwCE8AsTz0z1PHrTZIG3+QDxt/ukZ+h+XuDycdB7ZAGo7uV&#10;bzJn3ZXMC8AHHBOAOoA47jmoQEnG1fnjbB2jDGQ4x0455/A4HBqw0LJ5gnXIX/WR7SD3wxGDnO3A&#10;PBPXND29yeGk8yQLj5XIYP13DceTnk+xHHSgCvPJ9pfzWm85to3h28xtw68HI6t3/QUCMlBcuu1W&#10;UMzYPzA8E7gfmB5APAzn3q1JAJJFEY+feAGyDjbt5IwDnn1Bz2J6tFvGYgEjZSV5+9kDDDIHUfe4&#10;zyO1AFVknkLKiHckW5cKCSc5GPT1HpjA6U5iI5JY0i8tzJ83y7WB3DgYPPGCSfb0AqQpbrDvMEYz&#10;w27hB7jjp6854NNkgkO6KRVJVto+bcORgjovI2g5J7DjmgCIg7xFhcsx2lRgE59ASRjjt/D+JNsq&#10;O/7tGXaW8vazttBBJxkEZBXk/UEkVL5c24NCgVmbG1GVQD0XGcDrxx+PAxTvs4kVC7nbuYtnlONr&#10;fd9N3ykDg8UAU5f3L/v2UMscn+sk+9k5J3fKc8D0yex5yrKYpFiJbcs2cspPmbmJ7Y4wScAc4APq&#10;ZXSMSCNlVWDZK/MSD03HGAOmcep96Iorfeu5F+YKPk3DjcMngZYZJG3GAQMZxkgFdJoxuMTJj5m8&#10;uPdkHZ93OeuWA570SkozBW+VtxDKM+vA4Hr15+nSnbZEVUJkjZdp2rIp9sdT7g54OTnsake2KSLv&#10;HluWPKxsuOMBsDIIBI9MjnIoArqiRtvIVDu2NhgCFIxheSSDyOhOMUFbiOJWjG5my0axKVw2cgA7&#10;RkHIOOmPc1IsWI4/Lg7/ADL6nK+o45JPX9KdHGQ3lMpWRsFsE5I46tjnk56Y+uAKAIHjZJAqM+PM&#10;zu3kkPng49Qctz3GB2NMjjSTy4/MbOVyq5yfvDn8GHTHf3zYMTbhw5aTDNtUY2t0x29eo7rnuKZs&#10;hBw0a/vFH+sUYBPGSPb3AOB6g5AKwJEnmKFZW42hj8vOPb265Gc5FRiQj5ZZnIYcKsmVPUEAevPT&#10;GAD1yasFCW8xifu5+Ur8w+Y5OBjvk98+nWgWxZ/Mbls8BlHBxnJOewB7jr3xQBnz/N867Q21V3SI&#10;PnA+Y9c8AEDB49KaLdlZRHCxXGfLjU/Nx1AA5IBAz6dqvCDKqFk+9tKrHIRg8HqO3AHQjPPPSo/I&#10;CtsOPmVTt8n5lAYDJHY5yOBggdcUAU5Fk+z5Dg4jb7ykqW2nkcY6jn/9WSZWhZijCOXgBuQQcEAn&#10;gc/MSRye/NXJLJE2xqjou3cg346ZGM5OeP0qMW6yJmJ0aMZX5R0A+mc9uhySPSgCrJbpNGBGZA0L&#10;blZk4U43YBx1OeemTn0zTVCncI4/vMv3WySSc47Yyc89xzx2sy2u4PMuBtG7zkACg8Y6+pA6Yzgg&#10;U2SGLzF3wq0YYbQ0vHABI65B4A6YweTzwAVvKRyxU7vMyflzkKejduAOvPUjqTULrFJb7Ui3K6qU&#10;+ZgAxB4GOTjjqePfGKvGydUZndvMYhmZskE4HYng8Dp07YJqN9PYKzyZEir82ecZGeenI3HuMEn6&#10;UAUwkhj4t926MeXuHHJK5GPcdD028dajnTYnmNF8qqQPMcZH3eOeM5GN3IyOc8AXprY7yqxMvzAO&#10;2Bz8vTKjr1GOfv8AemLbNKrN5kY24LNjADH+XTOD+WDQBSctvxIfMC4P3s8kEZHHH0HH5AVHP5bS&#10;osrBmG485L8HJC88g5HuMH3q4bRfKeUxNtYblB/h65PAPPfOBzkc9mzW5iYN5244G5jgqBkYPC9c&#10;e/c4xngAovIkIkWZiuVzKzDhsDlsEHJyDyeOvHFEkaAMk2393J8obqcA5Oc4zxj0579auJZwoV3Q&#10;Lw2YuqgckYPByOvORwahS0k7FVZF2JjbuOO+cA5PP44POKAK0sL5xNCrM3ySFlOTkZwMcgZ4x6N0&#10;PFNIZmWNuPmDbW3P/F94nPcnr/SrbRlZTbxPtzxuVlIDYyCPTtjj8AesYidAPJh2q3OAuduSehOO&#10;AT269emTQBTY5RrgTNjy8DDN0GPvnd2xnmo5I/K3OJVCnaR0VQ2cZ3dyTjr3x75tC0UQK8kbYxtT&#10;awwTgKOP7vGMng9eMVGkJLbXVWXZldzK4PXoST09MAcj0oAptH5Sq+fLbIP3FHOR1IJ56d+rDHTi&#10;GTCoJWGdp58sAs/vzw3XJAwSc9O95LeJGVOPmXHzLneODk8cHr1+nHdrQIvzylmbcQ3l/L1Gdpyr&#10;bu/Q9xwMCgCmPOjbHnqhzl/vDAzg9F/uk846gds1EN7rHueUFshvnJOfx7n9QAO5NXXgCrgH/Vtl&#10;3jYrwAcH5j/vEZz09aiNuxHmgZYfVssD8vQkE7mP1/DNAFfT5b8RbbVl2lQ22Nl2hjnJGMDt79KK&#10;tw20j3Myw2qttIyomLY64PXuPYUUAeam1DSAPb/Mq/MsygknCkDHOBncARjv1oCRqmUIB3Y3YVc+&#10;hC9M/dHTqOeanFrGhWTa23rEke4bunQ+mMH/AL6JxnFOcYkG6H5WQbmXP15z29MD60ARQxkssEWJ&#10;G+4ke4E9DgYwAVJ9f5VMi5GI5WO5VC7htJU9OMjHccdBzUiI7L5hPzbsszbSpAByRx0+vYmiNY3K&#10;qHVv4VVlBzjB7Z/hHLe+RQA6BJZGHmIdrZ2llOMEH+9jjI74xgZPU0v2fy4POYTcRqPMaEKAccrl&#10;RjHPbJ3H3JE4s1IkXyGbcu1D91ienYdsZye2RkGpkj3KwWBVzIvRm+QHoDhRx0HXg549QCOIFm/c&#10;sqtuXZll+XORwc5PB68deDk0otNwyYI8tIGYrGzY+UgA4GQOnXv3zU1pEZk2mDbIwbZIJPbH3SOe&#10;qDnA68c1MkIYLudtk3G5nzwwLc9h8wB5HTmgBht/NlVWtyvR8Srxnd16nA2k4GevapLcPNCrFMt8&#10;rxqzD0Oe4Hf6Gp0hW3ChY5Aq7X2j1ZRl+ByB1xjgfmXwLGkmMruVf3mGUcZxjO0j8uDzz2oAI7WV&#10;OHRo22nbEe3zZxg49hj0PQ1JPaskgRZCzLuaF2weR90kFeDnB4PHOAccuhjhV/3ZOGbDbl29xnBA&#10;479OxqZkknbJiXG3DBlJ5PUcMOOvbqffkAdDCzquJJOFZRkrIwIUZBJAz06DvxjtU0duTyJGZmzu&#10;ZslnHqT0GNxOP9o5xiokIPymRvlyGby15b5s9c4xj6eoOanjXIVHVSVwAHVCq8g8D2wuQMknJzQA&#10;JZwyySRzwQp+e3LY9QBnknnOe9TtE7Oyrbs7bcqGXqQMZ98An07dzyQKkYj8q33r93auOT7jA54z&#10;xkn6iniJEAYD7pbKh+TjP8WB3OcHkZGPWgBdkSxKoYrGyjyQyPg8/KvTkj2zwO2Kkjgiif8A494/&#10;lwHjC42hSCACOg/MHngc0sccZleNXVWYYkTncxOOM5yMfj2NTJHBMzRv8y5JLM2erbW/XPT2oAjS&#10;GQBZpCdq8yPJhu/OCACe/wDng2BajCpv3ZVVB8vAH3SW5PzcEds05ThfMzuZo8rkHk845J/3V4FW&#10;Nh8wy7Rt3EcsRx3bhSM5I5yPx60AV/IZz58sW7dxuZR8/Qr9BweQcDr6VNBZ+a8YuAzFmAk3gfMD&#10;94YOFOMkdR07HmliUtICirwuflRsHhenT9R04zipHRUC5GfmK/73Xvjk5xn09O1ADYypyZR95QvX&#10;d25PJGM8evHWpkSMy/uX/iURvx7lgOO+4dfU8nkUsSysXtt+5yv3hls8rkHA9gB7H2qZd0hb/Se4&#10;3fNuCHkZ4HPX7vYg5JoAjNrKkR2lwQwf5QR2x1weijqecUGKFnCc+XtxHukU/LnAOAcggc5PU565&#10;BqxGF+Qbfm4byVJXbkAscjscdBgnp0zUkMU0KqqSTL3SSNj8x2EZAxnn17BfoaAII7Bv9fHA3zYj&#10;3IhwTnGT3IO8E84x6YzR9mjP70CQfL8xVSN3HfjHGMAY5BJ96nWIyXDmZeud0bZOBzxn06fh254k&#10;Eas26XPy/e+UAfgcZ649c8jnjIBEbfLMrs/3wWaRSWyQcduTgnHQ/wAqd9lErnzI1WTduRTGG6/V&#10;RlsA4zkfhUzQtlg0IVucfIF69DkD65xzjPtTof3aN5jrkD/dVctgnvj7oxgg5OcnOaAIxY4iWN4w&#10;JNzIBg8nOMEnPZtpCjnLHtmpZEt5GXcN7BlZzsB7DDYLE9jzx+HSnrCYR5UyHcMBvMUEMSe69B37&#10;9fzp5SXaI3eNtsmAsm4jqu7HPy8Hv0xyO1AEIhiKK6vvLE7jJD0yWHpyMkHOMnJxk04W7TSMT5hb&#10;+8vLHdgfL/wFiSMY5IHTixDbyTQ+dBAJN8OV3L5jMMHaMbcYyM4PIB6inMsP2jeiM0ayZj4PocNk&#10;/Qk/LnOTnoKAKy2yRjz03blUKf3acgjHH8Q5GMd/YCpI7ePy2hEbNHCrHb5gCgdBtG735A6579Kl&#10;8oxoseGOxhHuZQMAdgOcHaDjOOemMUQM1symOSJmhYn991UjnB6YLcZPpxjI5AIxGscRhnjVVGQf&#10;Mk+UMEI/iGOpFSMrSyGONZPmX5VbI+XORkjj+I9zz+FPiQRyLLFtUsm2PdhQyk8r6E89cA5PbFKi&#10;718qKFtyx5ZlY8HAweh28lexyFzweKAIXiVXwUCbsbFjUBt2ARkY4wMnn079aWT5B58ckZkRlK7J&#10;sHHJHU8HjPsR1zwbLhfJDRoy+YwXb1AA6Y4wcFcnvz0GMU5lMe1QZnj4LMjlnPYLhhyeQcY5PcdA&#10;AV7iDzCsrBh82VZWVmUFccZOSBnp9ecZpDGER1aP5f4oywXawPBOM4OTu5wcnHFTzR7o2ZUVtqfK&#10;u3C5GccYAx3HPQYPXIcIkDvtuN29W2fMp3MB6n27jrt/3QQCF7ceX5JMkrLKxUSBs5x3x3Oemevv&#10;mkVkHLeWNoy2GznJA6Ac/wAfTHvjIq3tjSML5KshkG4yAtGxznK8DjgDGcd85o8vyGX7WZCq7SrM&#10;vTIDMvAOMrjHTuTjOKAKpiCDbBAsW4MduwR4AXJyv+7kH0z64pFjDOSqD5pBuPG5hn0PJ6HjJ788&#10;cyiONbdfOCqwxznhvl7bVGQcDv16nqBLGAh8tCcyH95G6qWbqe/PJHJOeA3HcgFTbIB5rhFX+/uH&#10;CgrnOOQRyenPy85xT1j3stsl02QQoOFYZOen4qOemPfFWLeONoxGu5V8sbmZ8YLZA3kg889DyOAD&#10;SSqZIyo3Md27ym5AboQQM9wCRnI7Z5oAhCQ7vnVWVmyzHAJ9zuOSARnpxn3oSKaUR+TGreXFhdu5&#10;ivB+8cHtxktwTyBU22R2fytzRqpGN3YkEY9sZ4x/COe1K0cSTOszbmGVZWZZOoIPfoMA59uxNAEQ&#10;EqRrGqsoUkRx7uV3H5SBk9fkblcfJ3HUjWJrdY7a3Plq4by5Y9vTJztxwOUzxz6/LzYCoyKSxbjO&#10;5pN6jA9xnt0PTjnI4cY0M6h7Vgx2h4WYHPOMAdMAcYA46duQBn2d5FjWURtz8rSMGxwhB68EenXA&#10;9qYGuREqmQ+U3zhtxUKvBzkHgEs2OOQO+KmRLcLuQrJgbwGYHqMKu7aGzn1JwQeMYy5VE+5WdZML&#10;nzDj972L4wTzg/L7DoDQBFHHLKqIEnaMrvDKhy3Q5GdoC5BOB3OTjjDWTjc43Lj5FZeGUYBYFugL&#10;YxgkEg46VZjSGWRQNuWb5XHzY5w2CpwD6NnjkckAgeOQr5jxOq/Kdob7zbm+bPtx14IPUdKAIZYm&#10;nTzNrLIxy/mYyMgnGDklsZHGOPWm+TEvy3EKY2ks6yA+vJ3DDN04OOWbnpVhUHlbo2GfIz5jKePm&#10;AwQW/wB3v3P4SRRSuFt4QyL5nysm1shjkAFRjBB6j0zj0AK/lyCUGNCJEJ3ZX5Tj7zY/gxjGEGOv&#10;JyDSNHE0GBv5CnDNhXB28DnHZg2RzjnpUqyRzBbiIxqrbWDbBxk/Lw3PUgfMeAD07SIhPlmKRflA&#10;+RWOcDGVVv4ep5Ax7CgCqtv5A2IUTb/yzkUAdRtUZwT0XPAOeecjKLahQCYdrsN4Tb17c+2Onuue&#10;aspATb+TE/yqwHmHBDMMkduQAT1zljnqMBrxW6p5gi2ncjKZCflxjBHvxjg8ZNAENxCqhWMCkbFK&#10;sydRgDG3B6fL37d8DCR2yE5t0jw2VyqgEDg5we2CevTIzjPFtEkO+KOTaxBz5KsDk/eJwMZ24UZb&#10;ov0qNEyI2RFUqF27mYAMR0yeMfXJxnqAaAIY8rEhUqFKsVkRt3XPXtg+oxnHTrTVtZY08opINsbb&#10;22jAAB6DhQMdz+FXGQGcJGGZCcKzS42sSwBU4yBgkYI6nHBppVSyvNt2HAJ53A4OQOqjIJ6jHAIP&#10;FAEL2tw+1rmOTduK/MD8rEDgcD5gSTgYX26U1YjGu0xom/kOI8DqBnk4wD2PPHGcgC0iLG2ANpU5&#10;jJZduOBnp2yO4xjnpy3FuIi0UZ/uRq2D1AJzg8noTzk/XOACusTTRFB8qo2zCSA4JXBTqOOvQfrx&#10;TZbUTuX3qrRx/u5TGDnnj73ygcLjr97jnir1v54mWXK/fU7TGMIQxJySeMHGck4DEU4xSbAzS/dV&#10;Sd7Atu2KRnGORu45O0jgnGaAKbWC+fkfMrMAq+SMHa3oM7jjPHtgYxw1bRgFRDM/zJuVowpPI5PT&#10;gZAz2HHfNWhEkZV4407qqsAHIK9SeOcfw/MQOmAAaBtUbgqb1HRj93ahGcY545P97r/DQBWJhjUA&#10;3jGOOSNhuU4Iwc4AHHG3nPOTgZFKkLwoG8nzsMVaONWbIU8EEHv0AycZycZFXEhVHzErHy2YBeCw&#10;25OMngZIHvn2qMQoiqJI87EDLu2hx344xzjGTk4PXrgAreQWm2NbtJ0Cb42Ifjnp7gfxdvSiW2Ag&#10;EKiSaMbhGGjbaMYA3bepJB5JBA/Gp/KiU5k2yAbec4D5GcqD2IxzjBx3zQ9sZ9w8zeWDBRMGJbdk&#10;cY79fpxQBVdoVdoFj2lhhk29Mk8g89Bznrycez3t2eJWuEVQzsm0x7V7ngn6Mc84GferTvHPuK7n&#10;UknaJFOTj7xHHOcnHJx34pUgyCiQzbXZlXbNyQV4Jz97jjHXGOOTQBU+yiJ2eNtwXBLNEuV98nqP&#10;m6cgKOMcVJKJmGXlZfmKs3nNluWwfYjdyOo98mrPkSXAUOrFpMt80ZXK7QuOh5+6cDg8Drmo/wBy&#10;Pnfy+BkyMoO70P5n6+mcDIBA8DtIrfJu2/utzhynzfpxtOePX1pIo4/N3LNGu0528kMeSpGTnuQR&#10;ng56nrcW1xP9l/eNsTDK/Ld+QGBPAzwOeR1BIppUhlS4Lb/nA3TH5gcDaNw4BLDr0OOQc4AKsFox&#10;RZliZZNoLbZAcZGT6MB0OewPPNOMDA7JF2x4yymNeDtwMDPGcj8D71N5ErpgWweMoDE7RjcB69eu&#10;Pl6gjpnuWpGHQQWllDH5aoFSDeQXVUUyNvdm3MQWbn77uRtXCAAhKIkY3Sdlb5oy3XncUzgc84OS&#10;c88cVLHbKxk8mDzI1VlVlPBB2jjPGNpYAE4I681I9uGeT7QDtLF2Xk8Edf7wwQfmA9umcPMYEuGi&#10;LbZNzPv3ELjHX1444wPXBoAr+QkzqFj+ZlZBuiPTjd267sDHtTo7dnAItldpCGiaVWc4DDBBA2/n&#10;g8+hq0YvLjxKdsa9Y/mXLE8DocYwxw2ccY4IpzQpEG2j5vMPlrnOGBOTuwckkkDPcZxngAFWOF2e&#10;J3g+ZsneAd3OeR7YG7t079S+K0k2tJbhjJtLRuiE7WI4OcAA4wc8EE9cdLMYhM7BVVgd5Vl+ctwc&#10;Jyd3UAdh0zxU3kwF8LE0hLdFkDZ4AwPl4OVz0/A44AKotGUCOKJo/wB4wjjdiw2bjgdPvYPQ9AG6&#10;dS77MGXaAFXbxtVQrdfmIAJ3YBA9RuPrVqNIQWi3KMfJ8pAUnIzxuPHGccKNp6ggU0HYWEiPI6MH&#10;ZVHDj0AYZIyeTwOTxQAyPyYm/cxKzNuJChgpfOSc9DglhnGRv78YSOzaP/jzsxuX7yRrgn5TxyD2&#10;G7nkcdeBUyRTNH5avI2W25Dgqfl6nn/aHToAOlSeTId0Jjky0YCgs3I5/kT7E5PrmgCW1M58txIu&#10;4s23byVkwcfQgnOTgZH0r1P4ftC4iRt3YsOCSvA3fd/vEE56ZU+leYW0K7l5ZN+M7W+4D/Fg/ePy&#10;kccZx1yK9F+HN2V8ttrKoZWJZuFUgep4JG71OfoMAHtXhpYJE+fbtX+FlGGOeBtLbs/7JwcjnI6b&#10;1tFJ5ax26ttcjbjkd+nBJPH1578Vz/g9p44FZmxkryrNuBwARznkDJx6Y64rrrOPzYWQIpZWzIUk&#10;GCM4GR97sOp47E0AUyhRQz2zK2Q0km7HHJPbHcg+5xntVLULQvA0Hkt91QEEfoD+A4I6dM+mK3ZL&#10;NANyLtk3fKY1BUc9c8knnjPX+6cVUntdluVkgbazBQqthipK8Z9O/PYnjnFAHMXunGJGw+0Kv7wZ&#10;B4B2MRjkjGey/SseWyO5bZ/M2qf3OxduF4yQp7gE9PQgcV2FzZbGkjkTO1fvZ5GO3TIxuXp6ccEY&#10;x9R0yM3O9412suxcsSCy4Xpjke2OT+BIBxutwRmVLMwqsnkLvfbtb6ZyOingdDnGOlUf+Eetftn9&#10;qXKKPJj3fMQHcD5wAMAgdRjuevQVvapaZuWZw3zKmY/7vAUDnHIwfrjHcVCI3iQiW5O1+XPReuc9&#10;R1xn2x68EA5+K3ufs0u2KQfapAqkEgiME9s/MACQOcZxk0alMzWNr4etmDNKpeRUVc4yevAGSCcd&#10;xkCrF/E1/eCyis/lWTMm2QEjp8vQY464GdzeympkiSxWGdyvmeWFHUA9yOpycnrz0wSeMAFjSdP0&#10;3SdJZFDRwlgMqQ2B0IHr15yOcEkGt631bSvDmmLIw8yZVC29uVDMzAHC56gZ29v4s8g5rm9dvEmt&#10;LSyhjkm/es03YKvTaegye/OMD6GrWjaY7XTancHzpZWbaoXJPzYA+9ycE8544J9wDo/DAvHla9lg&#10;na5kn8z92TmJe30IG0EAg5rft7meMKJGbdtyCysWJwM9x3wen5dK52bUrbw7pc1zL5bFT5dvH5gX&#10;zH/u55wnc4x39RVzSdTvZLdZNSXy33MzKAEwCeM+hAz/AFIJzQBda81CDe8PnRqi8ZUgndk4z0JA&#10;5PfK9gc10Gg6+15Kls4X9yGLDd8rc5HAGDx6HGRz7clp+tafrcAZbfy1mGPnxlsckkdvTHOcHv00&#10;NPlFtdKLdhKrBUWPk4Gfc4PfnHboRkgA9CuJ5LqwaW3VleT5d20ndxx2J5xjI78/UsILqxtws91u&#10;dVxum2rkD+I9+v5Z6VmaNfi4slk8l5IyMbNo5J6ZJPGOOP14NX7vUJ1ilUqylR08sr1BzjJwOMY6&#10;9+vYAh0fxtca34tmsNCSSXT9OxHeX6w7lluMDMSnnJTC7jnqxGBgtXZ22pRCU3Eg+XbhTIx2qwPB&#10;z165+bn365HD6RqFvZXcduluPm4y2MkE54AHU5wTgH9a6Gx1RzIsqLiOLdtXhs8+oxk8UAbLGWbd&#10;HNCojjIO6OMHtkjgcZGfckDkc1SWzs7C4guIbAttkCSMFIUNuHJP5dsjrzWhZ3ALGILG42r+7Zcq&#10;F9Bnpndj61n2er3SyS2E0JCu52ysoOcgdOxHIPagDe027WKH7PeK0inHlqshC8njHTnBPoCR6Vyf&#10;xT+Mvhj4dTWvgPWLuJtQ17Mi2isftAgCkM4jTMjMfm2Ko5YHkYNa1j4g0rSrhRe6jHbyTsTZ+Zt+&#10;dl+Yjb1wPxNYnhjwtpthez63q0kF1q11NI11qK2+1pAz525JJRANg29AAvTNAF34eeI/Eo8LS2Nt&#10;8Po9FtYS6aNb6hcEyTqvIaZFH7oA/NsyWwc5ya7jwrYW1nFLBPevfXl0qSXl3NH81xMD8x4HGOwX&#10;gAdcnJxbC3aKdY2+VVlAKdVHUnt1yOfp04APQadPBAXtpb+OGRjiNdxU5b5doIBwc8D3HQUAZfjP&#10;VfEmq2c3hnwdrl5pbWsx/tLVrVY3kExjOIk80MuVB3MdpwcKRnpH4E+F3hDw1o62em2sNk11cSSX&#10;F07b5byUuWeWZjzI7NljnJycDHFcnaeLvF914y1Pw94H8Nzf2XZzJbR61qCn7K91tJuHGHBm2sVQ&#10;r8oZt5LE/LXTeFtMu9H1iS+uvEF7dXM0wa4u7qTcGfIBVFC4jRSoAUA45+91oAo2/gr4ieJ5f7Yl&#10;+LuqeH7HUJjPY2NnptsJ7W1VAI7bzZ1k8tpM+Y7BVOXCrt25b0L4IfDTwh4Nsryy0S5/4+Lo3F3c&#10;XFw8s00v8TySsxLkjjnGOgAHFZ0Om3finU9uuvHHpttMr29pDcbmkn2jbM5/ixk7VGcDtWjovjW3&#10;s9W/sLS7OG8NmrJqN9GV2mYkYT138NuOeCVxnmgD0SZ1sj9nn1FdseNsbMAhOfugkZySTjpjiuee&#10;HRfiVBdeHntbuS3ibfKbeSWFb9MYKERtuZOxByrdOcEVgeIfDN3408UWN5qZuDp2jrFNpEayMxvr&#10;xkZTI6jnbECyhTnLOxPRaoeKbPwn4v8AFjeEta8X6xcW1jb/AOn6DprCHTwwGXgvJ40LylgcmEyb&#10;QBllPAABd8W/FT4X/BHwOni7T/DzapH9qg03RtE8Kw2zTm4mmERhhG9VADFWfk7FVmwduKueC7v4&#10;0a74juPEXxK0nSdItZlT7Dp2iyteS2uN24T3Mm1ZC+4DbGoVSucndkY03w38LfDSCTxV4N+FC6l/&#10;Zuk/ZNF0PQ4bdWiV2JMNv5jrHCGYjfISccnk8VP4O8QfGzxR4haH4h+G/DnhXS5LIKmi6Hqcmp3K&#10;TLkn7RcGKKMMVA/dxxsOP9YTQB1el6DDHr158Q/iHJBDPYWX+jpdXRNnpNsqZkaIvwrNwZJOCdqj&#10;oMUngPxdrnxP1i8u9P8ABk1h4fSMJp2o3yhbjVUAz53lbQ0MO7JTzCGcEuAoIFSePPDmgfEDwh/w&#10;gHiXVpo7Wa6he7hs5VBmEL+YIWYHO1iq7hjkA49RJ4m+FPhbxBpljD4l1TUv7NsUZrjTY9Ykjt7z&#10;rhrghlaRV5+UvsI+8DgAAGH4g12/1W/uoPCPx1sPB9n80HkaXaadqtxcSYK79rI3kuGPQiQEAEhc&#10;Fa6rw34d8eaN8JbnwtrHxo1bUtR+wyxyeML6wso7iF2BCz+WkC2wK/KQDHs45HU1xln4s8F3Bb4a&#10;/s9+LtCtdYsfLkk+x6ONStbGIMRjEUscQlPRQXbn7ynBroU+B3hvxXfQ638QNY1TxZdLIk1rFrVw&#10;r2to6tnKWkSxwAqeQ3llhj73egCj8BfhP4q+G89/Prvx08YePJ72QSyX3i7ULaZ42IP+pS2hhigT&#10;kDai4PfkCuntfGnifxh48fQPDvhm5h8P6TJJFq2uanC6NcXIIHl2kTAGSNW+/McLwVTdyyT2Xjzw&#10;mtxeeGPAU+m6hrFm0YuILO6HlWm8n/WmPPIGT5SkuRt4GQa3vDS6rFZxtq2qC8um5+1eUEV29Mf3&#10;fQc9ByxGSAWb+01+bQrqPw9rUNpqDw4t7i6tfOijlJ/1hQFS/wB4kZbG7GeM1Q8L/C7RbbTrGx8S&#10;6nda7faXNJcR6lq+JJjcyFi0oUYRDhyAAMKvCgDOcPR9T+Imu6xJ4wvNPudJ0izhki0jw7cSJHcX&#10;rAtm5uWIYRByv7uMbtqtvbLNsjm8Gy/ECw1G717x1rcEv26ZTa6TYpug023RDiPLANPMd25pMgE/&#10;dUADcAdxdSWOj6RJdahL5UdvGzTTTYxGgGTk9AoHOf8A61U/CvivS/F/hu18R6OsjaffRi4tlmhd&#10;XK43BghHy5HPrz+FeM/GXxN8R/F/xt0P4VSfDnXNW8DXVn/aWtastxBb6bAyDEVqyqpnuyzfMyMV&#10;QDbkOCQvomr/ABh8GeCtW8O+FvEGpot94oumsfD0C9bx47d5pAAOF2RROxY8DgHqCQC/a+OtE8d6&#10;jP4e0vS9eXy/3st1eaLd2MTgNt8vMqIWY8/KAQR36Z6eHUbNx5Mx8lnYR7XwrKSPl69j+PNU45fN&#10;P2qGAbWj+Vv4lPuMdux5zjr0Fc+58LeOtXttX8+4mOhatKkccjSrC1wvyF1HG/HID9Ad3c0AdoXg&#10;khVLiddrAKsmMfh9eaLS1lG5pmEkfmOV/dkH8PyqC1uFdBDJKuGbG1j0HT8e5xjtWV408Z2vhPSz&#10;eXNleXe6RYI7WxtWlkkbOM/L91QOSSQBjqelAHRC7gmTYJ1G18qfTtn/AD0qCO6eWdXkiVotm5Xz&#10;8wH4/wD66rwXYhtoxbxK0aRL5IVRyhxjOeM+vv8ArYEsAjQSxsGVWIIXGcfQfj/+qgCVnchvPZWj&#10;YAxqVxt55+uTVCy8S6H4g1fUPDVnOJJ9MERvYvLbaokBKgMQFJwDkKTjjPWp7cqV8pLncqfMNy4+&#10;v+famNbhpPO+VZmbO/5uBuyPqOT/APWoAt2VnHZWy2cMSoqrtWMdgOP8KmKQQosMiMqDHzM2Mc5w&#10;fXmsnUdU1u3ltLazgjZWuMXUkkrK0EOD8ygId5yAMEqMHOa0hsjhkeKPf5jrymOOig/XB9qALsMz&#10;Bkdn+UN24I9uKgaeD7Yq2ePMK7tjKemfX8ahvluDbrZpdSJIF+Vh1OOx4/yawfFeta0+m3Vl4eu3&#10;hupIWW2uI4EkZJB/dDfKSeMZ4B7GgDcmt5z+5uJtjq5KyKx45HJB/AcelZum2uv2N3eXNzcSXcN1&#10;ICqq3yQYGCE4yAcZ5yM56VS8CajqWk+FbGy8RatNqF7bxRrcXXlqJJm7uyqFUH1AAFbs92IF32Mb&#10;E7s7FbGOcdDgH86AM2XVb7TdQ03TNOtlmt728kF5NMxBhXy2YNj+LLqFPPG7P03BfQ2EiW77mZ2I&#10;Vl6Ljt+lYcMmuSWUkepWsLXX2qQxt91THvYLgkE58vGSccnqBin2+tahHdwwA7YWjkaSOT5pP9nb&#10;gnI4OaANa7uke38szqn7zavmKfveoI5/pXPeLviXovguys7zW4ZJvt2qWthb28K7nlmmkCIoz6Z3&#10;HJGApJp99eWNzq8WllRJJJG0kbLbspQLtzk7Rz8wwDzwagu9J0y+vfsjxPD9n8to7hlLIXYnGM+m&#10;KAOoE9oVVnjLNGvO3ofT2qjo3inT/EHnf2fLJm2vDbXImieJldW5++BkY5yBgggg4xVfTLz7dpf2&#10;6ztpFZtyBZVKZcEggg8cnnjqKk+ysLeSaK1YTqpVR03cdPzzyeR7UAZOtePrX/hEZvHPhXSJtR8u&#10;3mezt0jKtcGNmXCk9nZOCe2DjpWt4WuvEMnhSwl8VSWsuqSWqNfvZwNHD5rDLKikswUE7ckk4GT1&#10;wK5vtM0q3t49RSOHziq/Z+WG9h93ABBO76DP1zU2r6rbeHtIvPEl8LgWtnbtJOqQu7CNVLHaigsz&#10;Y7AZOMYoA19Au7+90a3vL+xa3mkiQyWxkDeUxXlMjrg8Z70kaFb+fULi8kbzAoWLjauM5I+tU7DW&#10;rXUNLTWLW6ZIbiANHIxKsFYcZ3YIIBH41n+Ide1bw3p1qum6JJqkjSpHcA3SqyJg5lZnI445wCT2&#10;oA1mutxkaWJVjUZVtp6dSSaz/El94zOlxz+Df7Na4kukDSak0nlpFnLN+6GWYDkKSoYnkjrVPxdd&#10;2V74avm1H7V9ie0kMklo0iybcFdqeX+83em35s9MGsP4PfCvwx4Q8P21x4M8T+Kpo7uzj8tfEfin&#10;UdR2Lw6/u7+WRo3APPAbnB9KAO2SbUhBbwazcW8lwysjfZbd4o2542ozuRxjqxqJ207w7Cto0d1J&#10;50rf6mNpGLHJxkdB+QrRuZGiVTHAr7W+cltuFI6LUMv7+KKSGAsolG724zz7D070AORUPzo8mNuN&#10;ren40aJdSXqSXdzos1l++YKJ2UtKo48w7WOM9gTnGDxmpbO2toZJCrpulbdIpkGTj0Htx/k1FPca&#10;imqx2sWlDyJIi0l0JlyrDoCuM/j/AIUATanq2naLp82ralO0NvDGzzM2flUDJ468c1nr4ht/Eugz&#10;X/grW7O5ZVIt7hpC0XmcYVscjqM9xn8KuSSWM0bW5lVuTuXcMsfpmsvWfE1tp/mRzWd0GjVmWRrF&#10;2jkA5OGUEE4BwvU44BxQBp2F5e6nottc61pgs7yS3U3dmswmEcmPmQOANwGOuBn05xXOXuteNdG8&#10;dwwS6VHeeGby28ppoBtm0y4UMwaRSf3kLqMblyVbbwVYsq3fiK88SeH7PxP8MvEdjerG25TuEltf&#10;R4wYi6/6ts4AfqrdQeRUt34Fg1LVW1G78Q69CXVXext9YkjhDADgquM+h5waANS4tfDPjbQf31vp&#10;+raZdLu/eok0MgHXjkMB+h+lY9j8OdJ0Gzjf4eafa6AyXXneTZWoWCbIAZJI1wCCqjkcjqPSr0fg&#10;zwxLqa3Wj+dptxDMHmXTLg263PQkSxr8ko4xlgT6EVpR6NFpbMdOmmSNmLSW/mbo8nqcNkj1+XAo&#10;Ax/HfxT8A/DB4b3x5rTabY3UhT+07m1f7HbHGR50wBSFeOHkKrnjOa3LP+xNbs7fU7VLO/gmiV7a&#10;8t9kqSRnoVcZBB7YNZfiHSda8QeHrqy0PUl0+6kiZYppLVZkU9iYn+Vx6g4FYPhm48b/AAs8P2Wk&#10;+J9B0O+0u3by2uPCGky2Ztl67vsO6X5Qck+XIT3CdQoB0q6JdWs32jw14mmt4FYpNYzoJ4lPX5c/&#10;NGeezbTz8vcRSeK9e0CSOLxTpEJhkk2rqFrJ+7JI43huY2z0zlT65IFct8RJPg/pWmt8cZPGd3pM&#10;KwhpvEuh3UrReUDjMyIHjkRT18xGCnOccmrPwe+KXhz40/DR9f8AA/xY0XxZHDdT2z61orQyRF0c&#10;4VxCzKG2Fc4xnk4XpQB2073MN189u01u33tvDp747+/ce9YOr/DzQJLltWsLq70+6CN5UtndMqo2&#10;B84Q5Td8ufu4OOQcmqWq/Fe20N/sfirSNUtZYYf3t5Dos9zZycclXiRiuAM4YD8cVU8IeO7PxZp0&#10;ken6yuraPKjyWetJGY2RehilDYbdnOGwBj5TyMkAtWPi0eGtaTwd448QWrSXkJksrmbEPmEY3Iec&#10;Z5GMH19hRoF/4S0yxuLnQzH9lGoN9sijlLrDIWIJA/hBOenGc9Dmua1/4Ia34jNjLH4/+022ny+Z&#10;BBrmlQ3r7sjK+a+G8sgtlTk5AIYbRXVWPhbwbpFxIdC0i3s1WPy5rW1jEcZOc/dHuDj2/CgDN8Xe&#10;JYfDnijTNYtLfzIrub7NKy98g7V3dzuwMVD4ku/D/j/SLywdvM2ZjuIZY8MDxn3/AC9c+lReOtCE&#10;1o00UUTWsMyvJCMYBUhgRxweMetcvry+IPC/i+18ZaLHJPZ3Frs1Kz+UlwFO1l75BPTnOfYUAHgS&#10;y0vwnDY6N4ZufMk09TG0Fw22QxZGV55ODn/6+DXe6FqttrJklVV8xfvLuHHsf/r1y8dp4Y8ayx6/&#10;okn76ORhlG5DdCGHpnA5GfxqtPdX3grWG1BLjdE/+sVV5PuT9O59vTFAHXazbXMs6tGW3K4Py+55&#10;Ge1VWvSk/lsy7iv3W7+/50Q+IUu4YpkCncqlumef/r1R1Xylk+0PL8vTpjOQOc0AQ3xup7hpGB28&#10;Y7dR36fp0rNuvCr6ld/v38yPp8wxj3+tXEnub+5VbdF+XH3uPqOK7LQNMDxCWZfm3ZX5fagDL8K+&#10;F7OzjwYvYY/z1rdtII7d2hRMDqKWWP7K+3/JpJAIpFLUAaFoAy7SM896xPFvh9LkZVOVbOF9K2rP&#10;5JlUHr3xV+901JbfzAO1AHzp8XPhlBqlu04ts7lx90EA5zk+h4wfbNfH37QfwRaV5JobU7v4QVB5&#10;49O/brjnmv0c8UeGkvLCRCm49vlrwr4wfDL7baTKtruGfm+Ucjr3H9RQB+V3jLwreaVeyRXEBZly&#10;FbaGxk46j3H8X45Fc42meWVeKL5R8u3cBz3bt3z0Oc19XfHj4NXFnJJdwWhX5znLAbgBx1yP5/Tv&#10;Xzzqvh+bTp2tHs2C85dznPXGOMj8h1/GgDkWsXMiz/MG7cfNt55Oc49cY9MjvTf7K+VVMXzYwx5O&#10;CMYHX+g6VvXNttkMcj7GHzsu4lgo9uDjp9fpULWIVGU9Q2I/ugD3x79hxQBiSWG5DKsKj5eFkUgb&#10;c5XPJHB6dRx09IksCzs4Xa2czbpOwBAydvTnHQ56bq3JbVm3RbAzH/WYjXB+oJOD17mq4hXb5Mgw&#10;mSf7v/AuGJzgfge1AGUtl+7Viqt3XauAePQ+nU5y3v2pk9iZl8lWL7Fby1yv5rwdvGOnYcVsGOZZ&#10;QCQGDY37Qd3ouOx7+4HHakNlJhYQJseWylURsf4gepIAz60AZCab5JwEb+EjaoU9euNw/mOtLFps&#10;yFo/IZc/Lyu0sSRznnPP8zntWmIcYRmjVQdyxAnai4BzwMHjPbqRSmy27lKMqruDLu3AsGPfAwR6&#10;AehoAyZLEsGdolIc5LbRuYjgdT3/AFA/Cny6fcxM6btrLIBubaoOMjPPUY9B0HrWm0JVt4bcGVtz&#10;Lz8wIA78jJPrngcU9Ldi7A2pU+Zja0gYLg5wTtPIPfg8HAOM0AYz2AjDzGE8L/q2jAYtg54I/vYx&#10;z6+9SrpzxEvJu3r96ORPm6dQcZz9ecmtZ7Rom27ZRnhlLBj3/ve59wAfrTVtYUeOZQIxHg4VA3AI&#10;3HoQT8o9OfXOSAZMekwGFggXJkIX1JOBjr+PK9evSnNZjZ50xHlMu3c6ht3pt74yQMZAPHStKO1W&#10;JVBgKtsPmKSMr0wTklR69f4hnpTntXZ44kjK7sbZFXywF3An0P8AF3ye3PWgCi9rNgKzSIoY5mYt&#10;uboCxOecYyNvb25LRpwXmaHKvJuk/hAxzk4B9cZHIx6ZrQit90ays8PEe5sjHcEn5sgcke/y9+lO&#10;+yRuoCSLlmLK0e0hGPqRg9R26kDuKAM9bKWdSZYgWZQDllZcknuuOnXBOenZqLe0hLBoolddzELC&#10;uWGW4Axg9uCSSDzWnBpyuWIRvLHyqEY4VMDqR1Oe/B4zg5pqxBT9oQxthQS0ihsdOSS3sDn2JGc4&#10;oApR2pleQ+dvbcAy8dO5Hcj5SeMnnPtSw215AqyRwbVO3crH5DgcY49QF45Ib2BrTETRMVlV5Cjb&#10;vv7m+6RgA9Bx0AP1GOYxAQhXC71yrPG23n8icnk98j6mgDPS1aEKwZmZeVCY2nPAI+bqTg4zyT34&#10;FIdPWeTaGVizYByMdTgE5yMdskHk9eK0WjIXz45VPz5+VSA65/3sA5DLnIAJp1raOW8kNGuHUKi8&#10;kg4HAJyCCMc9QcY6ZAM1baVtpyrdfmUZZSASRycc8j2JYYOc1ILLy4fKkHKk7VXOF68kZHvxz1I5&#10;61oRqHTLyNHnJVo/Q46nn6DgdfxDxZTbV8yJlV2wwDYX0YcDjHXOMAmgDMFk6y/uolZl2kN5O1lb&#10;zPvZ5GMggdACOOabHYiGDb5kZ2L5bbmCrnPC5Axg8cHHUEg9tIL5gYxwktjf5cfIOQeeO+Aozz0p&#10;wtZy7II89S0bdTg8knvxxjP8P0FAGXPYSIy3UaDd1y4A2jaMLj+E7s49PpzTWspEPl7Pm+UbWZcr&#10;2453MOhyM/jWt9gneP8AcQNk/dK/xA8Yznjrx2yT3FKttucxq33GZmWT5sKATt+br0Azjqc96AMm&#10;O1YSSSQMyxyL93oGUrgerDB+XvxnvmkayR0UyRrxG/O0Lj5eucDIzk+/zda1pVIjeZCituJVs/Lu&#10;6jvlfmAzyD8vTqaZ5S42AxttXB3bQQoc87snIBGDyM5+uQDKksTbyNLErR/vGbYyjBzjIyTk8jrg&#10;8jkjoXfZ5pCkqI2IXH3+W2g++71xjjvzwa1BamTa+FO4IVbG0qOSOvJ4weOQD0OaFgZCSV2yAn5g&#10;PM28jjAYt25OQMkg96AMU6ayKrS2+P4G3fKMBgOCSTkbTgcZGcipmsZyzxzGRijAtkY2jdj5WBxn&#10;II6HG3jsa0Es4tiuFVYztH3s5+6F+bkdABg5yW9eak+zBJfMDCMbgc7idnQ5HHOe/t74yAYslgz4&#10;E8Ua/MHDeX1YNngknj5eRjnA6Zpo06OIgfZ9vlqT/qwWXkcgY4x9euPetya3ZVVcEEKpPzHBJ/Lt&#10;nOc/QjioZrFJGMUO7azblX5jgHIBP+zjHAx93AGQaAMn7EIHwIlj3KNxbHJwpPGeec9QQD6g/Kkm&#10;mzgssSsEKFNoG1DkN65I74J4yRkVrtb5ZY0csuWVW3DAbg9wSMcfjtPGCKctkLjgq0hZWPzxbuTn&#10;+Hr1+mNw5oAxRp8cbpLFCqMHxuYYPIJU89CeR3/lTE0oRxxn7AqlipROcH02kLu+ucHjOQOuybaA&#10;kMB8g5VtynA3AdVwQc85GCOnvTZrJYo1ynlllaOWQRkZkzjP0y3TnAwM5BwAZIjVnKzRhehLSMwb&#10;72STk9cD7w989aatjEQqPHuC58qPHzqCTnBGOAWHrzzwM51pLFCVyoHXaFUgE4xwOcYB9OCe2KV7&#10;XajHcy8+Z+84zz0b375Jzls8k4oAyJNPunuRNHDllXEf3uDk/JwMkDjucY9hTfsb2yL5jbY4ZSFw&#10;iKFGVC9fVVAx7g561rXVuBH5F5FukZtrRtiPd7YHfPy5zx26YqQ2rxyidkkYrJhduV3cgY6YxuPG&#10;ensMGgDAGmLGU+zBTuf5Y9oZR8qgYfDdQAMhuM4JB4p50oOA0EQEgyHYYBxtwAC3T7vqCefQCtoW&#10;Uk8BRTvZm+ZlkVVzg4JBz9cA+jGlayhlOY1J3ElF243MQP8AZz0PIz/jQBjvaCc+Tt/eM2Y1/vdQ&#10;w5OCPnB9cdMAGmR2s8/+kxxsrZ3xnaCRuzjAx0GT69T64O41sdzRiRY127NpypXaODjjOFz75Pvm&#10;o5LCOUsZEz/eG0HB5yMHGMErz0I+hNAGObKIzb4d20KPLzjCfLkfkfl9ev0oisPIl8+VWXO1mmbI&#10;547hQ3c9BnPWto2MDBRg/eynTkdcdvVhnPHfPd0tpFGuwFss2d20cZbgjI6EY74BPA7UAYIsmVQz&#10;Ko2NuU7TnoACOOh45A53ds8yLpxjZbyKS4UsvyyLGoJJzwCfYdfrkc5raEIiJb7vzbeWyeQMcnGc&#10;4z0HHGScGljsin7prM7xtAZI15XGDxy2OR1x90Ag44AMGbTcXe+SBdzKEbcOTjdzyCeoPI9R2NK1&#10;hFcHeHx8uPMfbu5OSc8joAPfPStwaeS3kGCFdsjbxDGI8rtPUYJGW2857HihYF37pZd0jKfM2gLt&#10;ySPX3785HJJoAx5dOELK4mkVd/3VmXaVDlhnkkKfT/Z574jXTVQPcAJHxw33Q528jv8AKVA9uRW5&#10;LCXBZjGoVR+7K9M7h9M9uMdvTlyWWzazxhlUjaWHBwCGB4PA5z7HnnGQDCbTLhHaPcSygx5U7NrY&#10;HfnI/AY3dOlLHZNIMSTSMsbfLtVvlUMeBkHZyODwDjOa2o7GMDzIxuaSMfejzuxnqcEH+H06kjFH&#10;2Ak48tWbcSvzAMeOMnGV+U8ZABP5kAx5IGMDGRp1DMH3kdRjcGA3DnOAAM5xwQc1HNpK24ZSP7zf&#10;6sZbnkjkYPP/AKEDnGa2otOgwFjhbCr/AKtV5ORxnrjt16lSegFOitvMk8zYq+WFf5Rl++CME8nJ&#10;7EEA/gAYY08NujLyLuk+VU924Ixn6A88DOO9EtmVh2QhmRduxVUbUABHQcdP4eOvuK3FtGVtit5a&#10;7mDqiEZI4DdevL+p+nOE+xLJAzOkiKYiA6Hj73UYU9umNuO57AAxxaxENGGKp8rfLEVADcdjjp6j&#10;+6femNYQ+W7+SqllJ2+Sp43Z9OSDjkccA9a2hZxcvM7FWc+Wu7GCcfxcqB82cde9N+y/IyLHJuyP&#10;9Wo+VsdOckjjjOcg8Y4wAZZsZt7/AL/5/mK74zggYx+hHUgAdfWo4rFUH2dIUEW7OWA3ZznvjJUN&#10;2HYVteQFkaSaPrncrAHGCexB46d/ypFs5EDRywBmZ1JWSPcTwP4TyOh4OCCuTnmgDHitbhZUO6QM&#10;NpVmypGBtwDkDA+vPHXoIJLFBGVEzlfLCkNtXaCygjjoM9Pbue2/FaQpuMcXmcru2AcYAPGRtHAB&#10;9cnBppt9sbElfmUjd9098HIO7HB68EkZ6HIBiTWjzSFbl38xm+ZHblmGRyMjjp0wB+RCHTB5R8kK&#10;red/rFXuxz0+YDJPTAHTrW/PZun7qN1VTuBbyi2Rk7jngYCjjIwPTPFNOnosPlRKFRvmJaZXADjJ&#10;IYgZBx9eT1waAOdlsIjlpBIilkX95jCnO7OevB47EUktoZMqMs7cthRghgOO3Xb04OMdgBW1LZys&#10;FaI7VUrsYOSpXBPXJPPJxz6duYxp6qSccsAdr7fkGOAQe+O+M5BHsADGfTnZNy+Y7eZtXGeVABPr&#10;xn25BPTPDBpKouXTcpydqw5DYAG5gMsD/PJ71v8A2O23EIE2lQFzHwPTIxgj6DHBGRTZdNgRsvCC&#10;3mE4kXLPzk+mOT93kcccDNAGHLphjxGINrbm3/dVW7Z+bPboMdmwcgiiHT3jPynymLcMyk7cMMnn&#10;jcSFPqcd+SN2S1iRHlVdu35sc/MNxyvzDr+Z46EUx7CIxo8TB9rqF3Nzz0xuHXGD8xPXGOTQBgvp&#10;4GCqquTks8KhiMk9PXg565xQdNmXBmidWU7h8vyYAznk8knoTxhcjuK3J7S3x5p27VyNzFQN2MHn&#10;AHy9DjHAweerX08RIubZdpUszeVw3VQSMdOCSDknt6EAwW087FZ1UshPl+YvCt65x07Yxx146U19&#10;N2xMpPy8FcZ53E9M9T2PpnA6gVvmzK24kkChlb7zMivkbM5IJ29fXPBB5ofTWnVvLy3fcpJVcMcE&#10;8dPl4YnpycZ5AMCSxlZ2z99ZACGYHnI7eoPfOMLnrxUSWEhOY0VtnDNI20qpI4yOnUHHbgetbcum&#10;RriW5KJ8u05XgjJyPbGOp4z7k05dOKtv8nEmwBgYy2OQOPQfd9ueKAOfjsNkokKEb4yQPl+fgcZT&#10;B9sjJB9cUxrT51maPzHVt2DDu+UENz/I8nn8zvm3SQeZGVbb80m3CgHcCOeg78A9Bx3FV3sIpDsF&#10;swKxjPzdcHGM4649MDBHTGAAYq6eqtHHJIxCoUheTLMcYweTyeBznn8KbLZqw24aNWVwziMtwTjn&#10;P3gB6nBLevNbf9nqy+UXRV8rIPl/ebP3sc5z6YxwP9o01tLRVaR423J/q/l2HoRls5wPmOOQQVBz&#10;xgAGKbJjKHksW84cnrh1OBuzxnqeRxgHvTHgzNuRFVWb92uCc5OQMZJ+mTu/HmtiSyCt5ZjK4wCu&#10;5QoGeSAeM479ee4zTFspI/nST7ww22QdMgDHPAyDnA+XBzxQBkSWSMDN5A2/eZlUYHOM5LZydvfm&#10;oxaySQxzTQ5QxgttVjuBzjbn1J7544561uf2XG0yyrC0e0/KV3MwGScDaM5OOvQHHAApr2BjumiB&#10;X5W2sHxlm49evJGOASBx/eoAwZtO+UqIMndkERgbm/LjkDkdQBzkUklnIyeYQ376RirBTuU4Hbkc&#10;HdkEdNv1re+wGOPaR+8248zcUBY5IHzdDwRweQo9BUDWNtGmxF/hJ4YZ6jjOOCN2SOhzx0zQBiJp&#10;yq2VQbm+6FgXLrg9sZ5HUc9OOOjDpyff8sbepU/T5STkYJ4PUY9SDW4mno0rbVYN/H5aqcDAxhSB&#10;kjk9Oc8jGSWiyiDRyvA20xkk5VgRxk8DA65HHQdfQAwp7FvNIcMr7v3jOoO4YJ+gA6/VeeOaiOlw&#10;LKsCwjC/NtVVUrgg9M+oP4kfe77b6fs+aeJcMuMrH1xnOeSMHB6AA8k8kmlW1KyCVkxtTONqths4&#10;JHqd2T3IHQkcUAc//ZXkrGrRMi7QoaONQC2STgDg9PUkcg9RlslspG0AccsG298Hpn8tueuO+a25&#10;tOKXLC6jVdy/Mvl7WLZ7jkdP9npxUX2FGXyVG2TLbFeT5V5OAOPk+XOcnnIG0EUAYb2YWKNg5ToV&#10;VweSOQOp6DH4n25bLYCOQTBGO1trOeyBcYzn1x16ZxxxW4bGBnYggJyDGFI+UgAt0HQnjgH5gB0w&#10;IpbIyNJMhKtv5ZVP7vAI9enPUYPTr2AMaTT9kfl+UF8v7oY/cPUkHPUZz069TUDWzeY5NuqL8p+Z&#10;sEZx0wOfTgHofXNbb2UIKHHO5iNvHbPHJzk4A9QKZNYBGbLNmMFn2sG6BTz/AN9diDyKAMKSCNJN&#10;r2x2qoCiPcOcnJwv+ev1JWubQIf3qN8vy7ed3B6kZ7jHJ5NFAHkCQgOpUMM5DPuy2Mc9D15HB55/&#10;CpFUkeZsx5i7mVRuy390MOW6cD8OOlNRdkJSYGTblWDrxwSvf3BwfbtjFSGNGjwY2QclmO7oT07d&#10;xnk80AORPlLLOrSL88cxGTJ/D6cZG7kdcDvU0cLDarsVGcssjcnIwOCeuM9cfqRUaSTSh7hmwp3n&#10;MgbbnGeW3HOQQT2xtp8bCT5IW/ur5a4IJOM4AOc4xx2PJPagCXYXZnJ6SNt6kMe46n6DHH17SgIf&#10;3jOrDzdrDn0wT6g8EDg/1qKBRK2YVXzG2tiOQHkkjORyfqT16DipYVeONA7gbQG3Kr/NkKc5AGMh&#10;uvPegB6Rqp3Rk7kH7wFv4eFyPz6HnippflR1k4O3G6Jl3Y57bc8KMcdifSmlTHZ7syCDad7NHxvw&#10;cAkEAnP4HvUsLbH2/aWX5sbgx5GRycn5QOf4eD2NAEqog+dty7mOdq/dJyAw56DI/Xuaem6RkaMJ&#10;tJOyNtzKOBgn1X+YA9aYoym+GA4DbvvsCMAnbkEDGd3YfQd3yGRlaNlWZl5aMruxhiPbG47e4weO&#10;MYIBIox85O1UAP7wY5U9ODj1JPXPpTzbqiIPNZWYsHwoOfqDkDP97gDr9SF2cYNxIysSFEcn3jkA&#10;nhSO4OPQ4p8bMVCWwTblRtXJ78AjIPoO3HryaAJ/kMWxJJMbcbFXO/tgbck/TGBnPXNSQq6orboy&#10;yEEL5noPUnA49M8E1CEmEcjTKwj2MGZgFUAkEEsAcvz0I6/XNWhNtJRiB87A+YB8h5BGSPRgD7nB&#10;FAEiW7+aqJEuVVgrNzhuflGRtC5PB7AnjvUscaK+clQyfe5+bg8HdnPHfn8KYqMxwzMu1CZIy23Y&#10;vTnpwCce5Tvg1MBISFtzJy2DHHLu2DnCkD9SvOPzoAETdtyYx0H+r3bWwdvAI5657dPpVhAYm3Jd&#10;fKPnVjtPOeBkDnGcd+ccVEFdgsEjRt8uJVZTjJByQA2eRj7wPJ6mrMbyRFZYpMbQoj2KQ3Ax19On&#10;YZ2jr2AGxKVjUbFZkCcK2VPAJwRn+LGME9+nIqaMxBGeIKys2FZTnPfnoR8w45Oe2MZpsUUgLMjf&#10;N1X5W9jt6knOGIx8oHTGKkSJn3I7M26QfLlgpGOOOOMMMe570ASsuMpvZo1528HOQcevG3Pp19qf&#10;GNyiSJ41PVmEg2fQHkkf7OBzjgGhW37mMrYZQybZG+VcnLfMO2OnO0kjnmnIJnLjfIndfl5HOcde&#10;CRgkkdvQUACxTJOq7I9y/wAO45HIJJ6+o6HPSpFjVVWNJ3CqMMvUgZ5xnOBxnIGOuetEI5eYDzFZ&#10;S3mL02EdeByeM5Pt1ApxDmHLDcUOG2gAbl478d+metACnaY8b1ALdA24A4xxzxzxjkg4HGKlUs5b&#10;7O/zb924xZGd2cng5zz2HH502IGCAyhWVG3fvFbYOMktn0HQgHuCTxUuYzIrQYYbmwIxnIOT2xxz&#10;6BhkfSgBnlFYQMs0exnY7hk46jknPH0yM8VYUOk7E7IykgDCGQYUZxgDGcdMc9lPSoxGMb23fext&#10;xuY4LDPbjHftnjODUoZQrK824qV3HaOeOp49MKQe+BgCgBEtleJXK7uoeRlwq4/2c54Bx06CpIhO&#10;QCuGYZ+Zjhc4I5PIbJzkj+dCLtyY7TZ5bHc+4cccbsZx0bH4dKcrhXZ3PzcdemO43dBjd/nsAEv7&#10;xm8mE7lIYr5fzD7p2gnd6/TgY6EU5QBKzAkFeF2PtbaeMgE/Xtn2HUCo0ahnRmXAGyRTtcEKVPBx&#10;jgcdhn6VIsTPCqgM0e7CsqDDbj91eD8p9OecmgANuoiNxPCFAbMZ/AnvyANpGcE/SnOqxySebAyK&#10;shDt8pIxtHcEEcHAzj5h1xmnDc2Jkt4owZPlZMlRwC3ORkkBe+QO3JJdbwrIzRrJIzNIPIkbJwxO&#10;B3PYYz1PHbkACLhn2RwFh5fPzBVJzu5x15ZR9QenSgtOqeZGZE28u+SRG2OpK+hK9PSpUHmbXjRP&#10;mwFj5YDOct33D8vuk/WMxKkbOgjULvaH92B8uQM4xzgDHXjByDigCSONvMG5juzubIDE/KQueAOT&#10;kevGc8nLZBKv+sfzG5LI0fzMxOCMYxxg85zz6YqeS32q5WJgCd8LLCSQCvUdBj5vzOeKQiS2lbLq&#10;zAlmbDHLL1B68Y7Zz8y88mgCNY3RtyKm5m27VIJK525xjJHXgg9O2KEjUTKI3XO7Ct3HODj/AIDt&#10;HUZO4D0AyJJGYiG2+Xl92TgAHB44I+Xd64xz1qVUlWQvcLhWyHY5X5iBgdec/XnHFAESwyCNpVVW&#10;wP3YZd2Rwe+TjBAJ6YHA4qbEu1o0HysuNu7JAxwMsT2GeG/MjFNjeF5N27gsWb94GIO3pwDyM54H&#10;1x1pgjVLfzJidqtzvGVRgemMYA3L0Pqe+cgEkSAsssSqzcBVVQpY5IJ6ZwOOPTqKRzIkPlNI7fLh&#10;mDD5e4AwM+oxnjPoaURzzRLLKFUOuPM2l1DkMSwGOSSwI7YAJ74XcwBSKWP724iNt2OTnvgnHB9D&#10;2xigAYTt5m1zuaXe3znA6Akfxf1GR0J5IcGIRbgq9I1SQMSG5wRgAHnJZTnJOeKaz+apggfcw2/u&#10;/lOcjqRw3TOeOSPSnTS+XMVkmVj5hBXcy7sAk4B5Jzxj1BwTxQA3cQ+GL/N8yrgtlT/46Dz3PY+p&#10;p3moSXNx5i/LtVjuz0/EcA8hjyAAQKajRo26dWVmbax8tFVQBySGPqQRk88+mKcPNjZo2gUEMV2y&#10;9juGOQeDxyTnIkweRwABYmWPLFPL3M6hSdrZ+8RgY9M8Z6nPUpFGyxq8cLeSrJ8q4TjCgjG3pg4+&#10;vTAFDbFUFYf9WR8pUYDBSOT1HAPTP04xSSO0Ujy3BIG75dzANuxxu7c+/O3k9qAJMyb1/fBlx/EV&#10;woxkEE9uBjngnqT0VEkjjVmXy0PIcbywyTgf+On8m56gsLoW2oG3blYMCG2MSBk5IyN2eBzkHrSR&#10;yobdpogsfmLu2oRxxgfxY7dsk/jQBZR4mVWMrogRVbblfmJ+dvvegXGerDtimhkbb5bHJO4/u1bY&#10;vBJIPzDryO+PpTCSqvLbxHO7b0+98rDgEZ28gnJzyBjtT3kV2ZlLZCYhjYbtvzDB4JA+YYzz06UA&#10;JFMzOpuJYzJtBkDSMWbgfKAw2ngnk44DE9gXxtIwVDO/TCDdw3sd3vkbskYz60x54wnF0qruAU7h&#10;tHXd8uDnoW5578nil89jvRHVeMr83mKAMDHTrhyBjjPPGMkAe+Uy/ms4XO0Rtwp69AD1PrwSoIOD&#10;y5kteQ5XMi7tqn7wIB4y2eCM9sikExE3mt5jSeYf+Wn3uuenPbvyccj0aswikzGXRsBM7+TtBGT0&#10;Aye3K++eKAHBjcS5juFdpAfmkbpkdfrzznA560spMkW5vlZlbCFXKg7RjgnnAz0HBC9TnELSxeQJ&#10;HuDtVV3KQGDgjgj9PUjd25p6lApSSeLy1VgVXn8ehHXAJxjjuRyAD5mZJIUmbamxZJGPyDbzg9iD&#10;yORyOc8YflVdpRuKrsZIVYtgEgcL1U+uOeTkkmokSJUIe3WPKjdGyAruxkAhcnH3V69mpxbCsHLA&#10;orB1ZR6DCkgNkEj0GD2HQgAoHlDLruVflXnqOQw78ct745obbGW8mMqkZwG2t8nHHRe3A75z+FOR&#10;5G+WZSnDGRWZ9pUBegyenH1DAA0wx8kCZV8tG5bfhf4cZJzjuc8+ooAeu0s8TRxfeG7y22sB1Oc5&#10;I4z6Dk/SgNJnKHYwGWIz94cjfwM8Y9evU803aMN5MiqFbC9WwAoJwwAHGcjpxjPenOshUlgjLG2V&#10;Xy2cKvbAIPo3qcEUAPaTnZE7biWxuZhx0BwOcbjnnr9MgsaZCrEDb8qhvlb5l4HUdO2cZAGKcrSe&#10;W6MPkViGQ8Lt99q8H+eDxxmmbybpoBLGv8LKxAK7dqkYxkjGcjkdu3ABKnyyKFmQyBgjHzMZyuWI&#10;OcnJycjkjnPokgBRRKnyMq4Zc7TwOuThWHPy5GOOuBSb/OQpNJ5cLqqqCfuZwSOmN2M5OBnHfoUi&#10;IMLurbcRswUr/q/nyeuRjnb1AGRk9gAPhZvMM0IUMzL+9b5c4AAwGGenygnsMcc04xR4WPykK+WF&#10;h+VSu3AXpkjjnOeeevQ1GLhmj2vc/KeELMu1CQMsvPy4J/HtnGQjFRAzFDiOEPtZSP7oXPp7Hj5i&#10;KAHkpOzpNIp6+YDIhwAdwO4EbjknnPXrnApu4wqu2SNtoDK0MnG7knpw2GG4k96kaUlVJwzKNq5f&#10;kcsNvfC5GOTk456GmyonksNsUka7fu8fwAZJwByGA+YfxH0oARMR4aFlVONi+ZgLg5J4AHbgk9SO&#10;SaeFTB8xgxJyqqyA7h2OTnpkDn05phLugnin3DcEMm4gDPJJOSCOvBwCQMj1fHIBLJBA0jYUMY4Z&#10;GLKv8J4x/Fx2GMUANdSqGVpjuU5J2jnr6j6kdDkDoSTTp1jhEiqips3L8kfKkAkAY5X5eOADjkHi&#10;jaYVZpFG3puOQB0Denv09WHpTWZE3TOke1cvyx4DdMkcdflBAxx+JAHGGESvF5MKx7vmklwAVAOO&#10;3GD/ABZ6ggYwRSpb3WWje43dfMDf3iAPXIBHXqO+OKSMNCMZlZZG+UNu5JPK8jtwh756k4FLMVcL&#10;ndIw3NG3mEjOGOTlScbupPT260AMWNZE8mGRXDDaiyK2Cem0qud3Xt6fjUkRjhVQ+0+YPldVAZc5&#10;HG3gc+2MLkZzUbNsl8zkIV+Y7QmV5ON2Mqvy5yD0wOATRlI9soCqrMOrAfu+F5zkZ689QW98gAEi&#10;jMQeX5VkRfMabaEbOR94gcADJ9M59acXEca3B4bah+6N25iq7QNwIJznPYk8cU2FYW2m4ZhukHzM&#10;h69Plxz0ByBz6Y4o8wbGDf8ALPL/ALvHzfe3ZYdBz1Pbkd6AH4SWb9+FBZh5zKuAW9yx44+nOe2a&#10;RWQhWleLd8jM6pgH73r2z/u8jHB5qRPtELbp0kUeYo2tuHzHvnDcEBgST0PqKajGDbKhj2qgLlZB&#10;two/vMO2V9cY6kUAOLbkUHzBtYqrLIq5+Yc5x05+nHbrSndOjIGkk52yRyEKSv3cEkZBJP4YI7HC&#10;w43mNbfb5knLGNZMsRyMgn5iOcjPA9cZk2EJvCsztGCgXDE88nt3wuPUigBxWRUDT7sjHDTcPjcO&#10;hyFI64HI5AHelRLtkCtIw4YNGswwMnHXnPJwT7DmkHyEyxysuVG3bHndwTnjtgNjgfQDJoBLyrHi&#10;STzC6lVfk4A3cYJx/DkA4x19ABwaR22ZZWZCN0ZxjAzxg9M9OmO4JzT0kieOMB+jZ/eKdq8nkfNg&#10;/kMeoIxUSskkRcwL+8/1bFRtZiT04AyduPTJqRtjSlUuI2kEeQzN2wfm5yTkkZJx245zQAiTGRlt&#10;44Y2B+SRZQTncMnkjH3l29evGKsq7+YzuV3ddnfG0ggr9489Dnpzj1rIYQy4t3xt2+Zt6qxPHr19&#10;jzx6GpVnhyAl15nUtH5gy6lhgj8P6YFAFq1d2dUhlz8yqu1v4s/eI7EggZHHsOTXafD2SNbxcn70&#10;i4LKdxboMnrjP5HPUc1xcLTSt9nUufL+SRDKSDk46Ybuo47Ennsem8FXEYuYxErLuU7PMGcHAGCw&#10;PuSMkHI7UAe+eAp42hjld2VfLwsiMWwMdQepJ5PPJ4OOtegWRLRbWlZWypVfLJwc/wA/14/GvNvh&#10;/dC6Ec6TFlCAqzMAWB4H+yDnkYwAe3UV6bpMT+Su0dQNq5AZhnOc8nGTjrnpnGaAJJUidMSs3yrt&#10;LKV+Udv179M8VRuYEEn7yXcvzH5jwDkAr9M+/QHIxxWwbUmPcT823mM8bj0+oI5BBGTkYqG5sgZB&#10;G/zYK/6yM4B9cYHqeDkGgDBu7PyINjEbenKheQQOh689ePTAPQUr62dY/nDYOFZ2UndnIz1HXaOM&#10;9yO9dFcWsczgu4AZiRjK7+4z77ivb35zWXPZ2/zRqkbRlc7VXG3B6ZyPUHvyPegDmNR0pSzK6cks&#10;NrIMt0GSPTj3xjnNZF7EsQEkc0iozA/LF8x7gYz1x27E9siuxuLQO+HDEtu/drkqcMSQMHIB4z0y&#10;SSeMVi3tk13GsstyxZo9zM0bF5OeeAp7sfoRg9BQByo06PaXhC4YlRub7p455zx65xwOOoxX1Qsi&#10;bEQmRmXLOCMHA5JPOOBjPp6YI1nETLIytu6FfmypwWwoAPovGT0INZupNttFjHRsNIzNtIXaepA9&#10;e57/AKgGTayNLJ57Db5aBY96/MPmPJwQRknPQjH1qca6bS7h0+3/ANf96WQsAIz0Azjn7vPbgjuC&#10;UuIJ5ISUkXEa5AkXdtJ4JG7oeAM9APXpVa1tINM5QiaRlUfMwy754PQFyM5J6cZyRQBpW883iDV1&#10;utkzR2yqLberYLbV+YgZABznpzu7YOdm/vpbDQpYrm5WKNWCTyx/MSpcMVVf4skZBxyPQc1g6PqV&#10;oIPOiUeYjKVVVJxnjpjccnI4J6fQ1Ne3lle2Edzrq7tq71hjVmaZsE49B+PHTBA5AB0GlXayxKdJ&#10;SKCNm3RLJJy4yQD94fQ5Y8k9OMa2lXbQhbaWYqSoDNKxwC2cZ67cc8cYABIrldO1XVvswnhKRzNN&#10;8qR7myo6gDHPrkgkE4wc8Gm3TQed/Z+2S4aRVku5lLMB/E656knkdsYIyMEgHoFjqyWsn9nW2o7i&#10;DuYblbauckZ4x+Pds8bsVNcXM3iDW9kXmx29oq+WrJ/r5NwJfg9Bnv1K4A7jmdKmTSY31G6vciTH&#10;nSCUYZsDaBye5IHQ4AzXTWmrveQeZEMq0Y3PIxXJH064HTPp2PFAGX4s1fUbS8j8MaTOI7y4VRNq&#10;Ekob7LG2cLgg7nO18DtjqMgjsvD1w9vb/ZZrxmhWP920uGM3HyknbjcepPPf1Neev4C09vEM2v6h&#10;JJdXU0wlmuJkVlDqEC7YwAv93aeCNo6kV1Vpcz2tuI4HVlyAJGUDy8A7tw6Hp6DvmgDuF1v7CrXM&#10;xzGuTIxJ/d+/IOT0P/6qsRz2N1D9ojCqXOGt5G/i5Izx04HfvxXJvqVoLdZdRvPLhjZM+ZcHAZui&#10;4+8c+n144yMvUviM1pr0Xhnw/E17eSB555UU+XCycku4XB4IBAyfmXI4bAB2Fn4edL6a98QXPnal&#10;IqobiWFV2x5JWJCSdqDvgfMTuJycUXvjTQvA0NvPq+TdXkn2XTdNjXMs7nbnAIxsU4Zm+70HUYrl&#10;4bTxH4gvIk8Y6v5sMEpmtrSHcse9eBI5JBc9CATtHHHArWsPCHhq38RSeOGhkfUri18uS/u7p5gk&#10;eSNq7spCpPZAAxGeSSaAO20jXjeut2hkWbbuk+UY3A888dfXH51auZmvJ4Q0x3RRkwiN9qrJySxK&#10;gfNgYDZG0McZrj5NdvdKEYt7ESbpMFppQixpn77HsB04GCfXtW0/4i3Gua5JY6PpM0ulMkY/tq5k&#10;ZA8jFdot0bLSKF+YyMFHOFLcgAHSeKXg8PeAF0PQpmXUJAunaTuZpdlw3/Lw7ZH+rBeQk4LFQM85&#10;Evg7SPEmgWFloUcktzapCEkvJ1DSXbbAMscfKT9857tXDaDf6v8AE/W7fX9RgmtdI0y4mTR7NpSv&#10;26Zcp9rmCk7/AJc+XGxICkOVDbSPSvC2peVtt7i58lst+78wgdepB6DlR0JweAOKAM6XWPiH4n8X&#10;Lqfg3VI7Xw7C0mnXNx9sLPPKjjdNGiryMloQ7kYw7DPFb3hXSNN8HWK2tldNp9nBCnmzTSgopJ5d&#10;5G5zgfMzHjHPBrF8eeO0+HGlWumaVDbWsLB3uI7iRY47XT0GZrktyFVCQB6s2BnnHzrdfHDVvjH8&#10;R49B1HwVNf6TpsJjl0a4lMVvbNI7qLm6c5DnyY42Fs6l42kGQBnAB9VT/E26l8BeIte8XXT6NpNv&#10;Hcra3Xk+Y62YbHmDY2PNkHChDkF1wMqQOo8BNo0vg+z0fwtpi2GmwWqrYrNCfMt0ZRhXBILSDgsC&#10;ck7iSa80h0jRr9PDOo6rb6hJa6aJpv7NO1bWW885vLvMEE74UyqqcgMN+NwDDrddFzp/g6+0zw6L&#10;hr++MdnaTwWu5LZpz5cly6r/AARoWfngsAPoASeJfiTqXw80aWOLUVudQkllK6zq5ItNMwB5s0zk&#10;hVAyCkYPzvhQCcirHww0+x1nwVHpnhbxdrUlvdRiaHxFbsou7gFtzSN5iMUeRs443ANwVwK8+8Qn&#10;wJ4A8b6D4P8AGCXPiDXdWkEuk299NLPb2cVvGxN80TsY7dzyolVQ0jcZOOJfFnxB1rXbqb4N/CK9&#10;uptSn1SKz8YazYyeSujRMBI1sJWIP2qRSgxGGCI4LFd6UAdl4Va1sdUvNK+BWlwSRXmoTTa54g1S&#10;+ee1t7pSVlkVSzyXNwJBhgzIncsMBTvW3xh8OaR4Hk0S0u774jX0diYrs6DZpeLc8f8ALd1xbQqc&#10;HKl8AdF7DzvVtX8C/C1rTTbLVI7cWTY8P+CPCi+ZfXM0aFXEijiR8sQWcrGC+XYZGew8HfFXXrnS&#10;U1X4iaPa6Xql0sn9k+GtHvzqF1NFuwiBYwFEmSobjyldsb8ckA67xJqfxGHwv/4SL4K/DHR7zV9s&#10;Mdhpura+LC0tWYkP5ksKTEqn3isaZbtjjPlfwi8F/GPWPBOqaj+2XPpOvazJfvd6xp/hmS9n0yKG&#10;OQmNLOLYkkuxTjBjbfu5z2m174q/Dj4leMv+FBXXxvn0fWJ7HfqXgbw5exNqEAz8xu7iASG2Xa0X&#10;yAxE5ADMa9TuVvvCHgWdrW9sobzT9NA0y71SQC3jlwVhZimGKbtoIHJ49c0Ac1efGO40GG11LQPh&#10;NBoPhm2Xdq2teKLuHSY7eInCMlopaXLNswH8tuBwa7Lwn8QfF3xLlWPRfCl9o/hlrXMWsXsJtri9&#10;kJxsihYF4oCDnzH2yEkYRRk1h/C/4eXHhG2mi1zxJNqmo3Uq32tX14g3vc4xvVekYU8KFAUADAwA&#10;a0PiN8QPGmjaxpOheBtMtme4u0bVtevrwCGKEE5gjRfmluZFBwcbUUMzHoKAOyvX1zRdHt7Lwilq&#10;8it5axancyKkEY6NuVWeUrjoWXJxlu44O+8AePD4WOm6r8bPFCatJezvJrFgsNgY1kYN5XlmGWEx&#10;pkIm5WYL1diS1d4kUGvwRySafM69EbjcjZ5OQeDnr7/lXO3evaP4yt/7e8PeLbabS9IkuFvLy1vY&#10;mijmiYpJ5kmSnyFHVlOADnOMcAGt4G0nXNH8LR2fiXVr3Uri3jAOpX0aC4mA/idYkVd3HO1QDgYr&#10;z3wz4U1vxj+0HffGzxEJrOxsvDKaH4Y0W4B8yD/SZJrm/wADIie4/cJsA3FLdN2M4HWeMPjV8Mfh&#10;78P5vifrvi60awjsfM097S6R31Fzjy4rZRkztIzKqhQfmbA4xXnvha7+OHja8lk8deGNFW28QXQu&#10;BYxySyQ6NpgQbrYyDH2y4WTO9gEVSRjKqpYA9o0DxFc6w02oWPiGylsZcC1ms2Em5lGCSc7c7sjC&#10;5GB16rWH49Fza+HLrT21q8sVuomhnv7SRElheT5VkiODhskAHBwcHBqj4v8AGHhr4MfDDWPEWoQI&#10;tvomlz3MljCo3SiONiqDPyl2O1BkDJIFc7FYeIvi5onhODWNSsludJ1q01DxdptvOWAnt4jLHAuB&#10;zsuzE7deIhxnigA+BOi+M/h34S+0ePfF+o65rmoeX/amqXUyTMyKxEccYRVRUUHaCFBY7ifmYtXo&#10;mhXGqT3d5NqmsT3aXd00kMP2dY0tYto/cIo6kZLBidzMx5wAojtdP0PS0tYJb2ONrmSSK1beSWkK&#10;M7BT3O0M+OnUjGKr6F4NvdJ8Z6p4qbxJqVxb6hFDBb6fLMFgtFiDcxoFAyxYliSTnuMYABetNRm+&#10;J3gK8OlReIPDDNdNAxuI1tbsbGB3gZfarYxk9t3rWp4tsvHOr+Gm0nwB41j0S+kba+oS6SLySCLG&#10;GaJHdYxJ6M4ZQP4GrN8AXXjA2U0XjsaVJereNtbRYHjha3I+UbZGZsjoTuHJ4GOuhp1rrB8TSatq&#10;esPNYxjNjCsPliDK7GUkHL+24ZHQetAGl8PfB914M8IW3hvVPEupa3PHuMuqa1Mj3FwzuXLOyIqj&#10;kkYVVUDAAAFbkk5EixYWRWyJt5GV7cDPv+lc34xt/Fmq6DHpvhbV/wCz7meaJWvSvmGKEOpfaP7x&#10;UFRnoTmr/iDWbLTfDl5rlxuZNPtXuJ03Yfag3nv1I9aANeMzxyeQHbcqhhuB3fX3Hp361mzavqEH&#10;iFNNbT1W0a3aSW4WXqwYbQFA6FSckkEY/GtHTtSTU4hcTxyRhfm3NEQY29+34/ypUKXUcU6xqo+n&#10;K+/5+maAHXaXM1nILW4Vu0JZtwGOoz6VkzaO91pyrqDediIG4kWQBm/2uCB/LmtxdqW/kxyOyyjc&#10;hjk4/Dn9aqTxuzrDPYmW35EspUblx3Ax7/p0oAxobRGcyzk+fbscvHlZIxnPPGew+vvWL4O8LHQP&#10;FOs+LYdVvWi1nypJrOe6cxROqkGRI2OIyd3zBcAtz1PPS65FeG5gngb5X3bmx823aTgdc8jng/1r&#10;jPEPi8y3z/D7RfEkdvrl5p801rCihbhIwVV5lyGTcpkT7wI74PYA0fifffEez8ON/wAKys9Pm1OS&#10;9hRZL6VkhghZhvmKgZkKqCAgI3EgFl+8uze3Tz6O0F5dLb3EkLKsy2+3bkffAYYUjrgk4rI0rV1t&#10;dJtdH13UlnuY7VUumkZSZmCgGQ7QBliGyMcc+1M8Ma2PG3h+6mtNL1K2eG4kRbW8QRTPt4U43EDJ&#10;xjOOOO4oA6DS10q6sbe8gn+1boVZby3X5ZARnd8pxg9cjg56YqPT7y/1DWLvSBpdxaW9uIvs90u0&#10;ickZZdpyVA6ZOOvFR6DDpPhM2XhuwuobfzI2hs7VlRCdiliigEZI+ZjtBwMnoK6C1RolCz3Mck/l&#10;ncVUD/gWD2yaAIFaNdRFrNp+2GKNZFn8zgPuIKhRkjAGd3vx3pl7pButWs9Si1GREtxJ+5hYiOUu&#10;uMuMYOByB6nNVdYt3lgmt4pWsp7rMMM6yfMfl++uQRnBJGQcVzGsJ8T/AAb8Nbfwz4JvG1jVLeCO&#10;C31DWJPOeVtwDTTFNu84LNtXaMoFAAwAAdVqZuFv4rJPtEixwb5GW3G306/3txHA9M0xIT4i0iGf&#10;UNNurfLAtZtKQ4w2QSVPTocZ9j6VoaTNLJpaw3jbLg2qlm8oqS2Dk9TjPYZOPwzVS08U2Woa3eeG&#10;4LK8WaxWPzJprGSOOQMMgxuwCP7hSSM844yAUri/1618R2enpo8cmntbyteXbXRU27DbsULj593I&#10;PIwF96kmvLq/vLi1WNvJUbRJgEufUe3+Rirl9barNZb7JI1kaXJF7khV/iY46+3IFSyWkxQ2kf8A&#10;o7SMAG3DJUdMde2OKAOf8G3HjPWJdXXxZ4Ws7Gxt7gxaP9n1Bp5buMdZnXy0VM4GFBc+pFdBL4Xs&#10;dUt4U1S28wW92tzCqyMm10IKg4I3YPXOQat20rWt6umC1kZfJMn2kFdu4HBXrnP4Y7VaSSJp2MaH&#10;ese3c2So56DPfP8AnpQAxo7hId1yoHosSkjGOuP8isLTPD/hSPUZfEdr4ehTUDM5kupISsh7MSe/&#10;b1/CuokWMw7R948Z3Vm3tvczMvmOqhVxNtXOfpxmgBlvp/ho6414kdnDqd3GVE0caLPMi4yN33mA&#10;wueuAcnA5puueIINP1y30i5tLhftGRDcCBmjVum1mAOwnsWxz3ryb4p6p+zT8YPEs3wL8c+PNFXx&#10;LZpmx003kVvq1pJJGQs9r5mHEgVjiSPJHOea6r4ZXT6Vp+m/DbTdE8aata6Zam2uPF/i3AaQpuAy&#10;02yW4Y4+8se0jB38UAd5FFGg3xQKzYzkrjHvmsPxL4o0LRtbs9K1fUEjk1JnitPP+VHkAyE3EbQz&#10;DhQxG48DJ4rm/FvgfwTZazeeO9e1XxdarcLm/m0zxRqkVvbhY8bzBbzCOMBRywTtk11iw6FrWnRm&#10;1uoLhYhHIrRzhwBgFGJyd2exzgnn3oA5+48I6899/Yc6aBceH7xI1vNPuLWSK4GMl5PMVyjktt4K&#10;Kep39KSfwFrGhWWnn4b+K5NL/smGSOHT7pftVncqxBEc+8mXg/dZHUruOd2Ap4/xh8VvFPgH45Wv&#10;gX4hWSw+GfGnl6f4N8TWW5ns9VCMTZ3gb5FMoBaCRcqzRsjgM0YfsfB03iDwz4NuLf4geKYNeewa&#10;TGpW9iYZHgHKNNGGKmYKPmZMBiNwUZxQBo63ffEWDw+kugjQ117y42kt75pXsg4x5ih0CybTg4Yq&#10;SM8qelReEviZ4hj8R2/hT4sab4c0XUtTV/7BtdL1yS6+3mNC8gXzYYjkKN+1dxC9ehrJsvir8PNZ&#10;0HT/AIj6f4lju/DuocW2sWsMk1ttC8tIyg+UuQQS4AU8HHNc749+AOpeOfBX9m+EfjdJcWd9eLfa&#10;bNrtuuqLp8mdyXNhcxvHPbyoPmiYySIhx8uPloA9mKgbojGy7gfnH3c+n5YrndY8S6x4evZjreh7&#10;rED9zfae3mSDPUPEQDxwMoWJ5+UU3QfGTWWpReC/FV/L/aElsptb65RY11Qqnzsm04WRcEtGcYzk&#10;ZAOMP4jQxwaZqWk/EnRl1zwnqELRXXl2xaSzjYfN5qA5eEjPzjlOOCMsoBa8DX0dlreoaH/Yi7tU&#10;D39rq9vYmJboAqrJOCo8ueMFVGQC6jOAQVrz/WfhV4StfjpY/E3/AIUtpVr4whjMGn6hFm3TVLcP&#10;5hInjHyXKhpPkkBDgnkA5XP8Dab8cfhF438N6d4G+Luk+NPhrql4unR23iieaXWNHV4pZowl6m8X&#10;keERU88BwDgyPkY7zw38R/EvxF0bxHYeEYrez8TeGdal065s9S+aPIxJCz+Wdyxywsjgjkb+hIwQ&#10;C1B498UDWZ73wvYw6hHDLGNU8O3Y+z6hYxknLo2WSTgZCk7WIOH7VYtbvwd48M2raZfTMrM1vfWr&#10;K0TBsAmOWNhnIHrxz1rznxX8c/jtoeq301p8Br281PR9NkmuPDscgY6nGpzusL4Yhk+YcQz+Q5zj&#10;A783f/GPRdc8aeB/jx8MNRktV1y6/sjxRoep6fJHJtxkRzRNteKWFlba2Okh4KncoB6FYeM/iP4G&#10;+Ig8A6vokd54djhF1Y65HdjzwGdg9u0TDlUymHDZIbG04zWlrdpqF1rN7EtxJbXCRrJZGKXAkVSM&#10;59SCMfQn1pnj+71bz9S2yT3VnNYrPFNb4zC6jkAj+8CMeu08965XxX8ZU8P+FrHx74o0Np7dY1jn&#10;vLXB8pWG3zMYyUBxnvyOMZIAL82q67qemfab+xMbzMIdWsROGx289SO+Nrc4wPfruaDHDZQpF/aH&#10;nWrIchmO5TzjrnJ9uPxFZfge60vxnY/21aXLSeYx8mZF+R4ySUbkfMCv1yPxrQh8IXtjJ+6l3xeZ&#10;lQx4QEjj9STj8qALGk6Loum3Emq6ZJhZu6sMZ79+Pp7VR8UFdT3W0nl7doKs35ZGB6H8Kmt9Mu9N&#10;kkZrnMMn3Ye47Y/4Dj1HSuZ8T291DOzwzltzKrRruJOcEcd+eOPQj2oA2PDvlx6d5LzYC/NufPrj&#10;OOfr75rN8TarcXM8NhDED838QY4Ixg57dQOp49zVXRZtSuIo4QhKv/eXjnHJ56fT6jiu18J+ElkR&#10;bueDp/Ey4bnHJ7dh6UAW/AmhL9jheSPllzuz16f4foK7K2tfKX5V5PfaetQ6Vpq2qbY8r6VoJHnn&#10;H09OlAGfqcQ2bzx82aq5ZoMM+dvGePz61qahDmDPHFZNoVEht8fd/wAKALlk3CyAdP1rdtz5kHP4&#10;cVg6b8jNGW71s6YxKbTQBVvNPErMjIPmya4Xxr4WjuUmiki+Vtwx9e/SvSpI1D8n7xxisXWrBZiy&#10;AEhvegD5F+NHwyi1FJMxsZNhLN93HX29q+OPjV8KDpk8sqQSDdIedo4OeeTgDHpxx+v6a+PvCMd3&#10;FJ+4XK8ruxgda+afjn8JVltJ2is2PBOfLXKno3bvwe2ec47gH5/XFqtmWWVGjKsP+WZynUghT0xw&#10;34dcCmSRFuYV5zjYFLY6nj16cYyM4yRXpPxS+HN14fuLh4dPCqrfL5e4AEkY4IAPGB6H1GMV55do&#10;LfcJojGPusd+3K7h3P4ev0oAp3EIDkmNWZWwv7wHAween3QAR759s1AkSxrgtuZWI6hSD6YJHqeB&#10;Vs/vWSPONu0Db8zDgc7f+BdP0zzULKuwyxqyqrAt8jFR0yDxjuf8igCusUIRoy+WyFTysMU7jIAA&#10;4Bz09T2OV8mJmYH+FeNi8r3A9fQYHXFPaQGPeblpFxtyZicN128Y6kE8n+fKpMYUa4kcYGS7BSu4&#10;jkk5PBx1zjBB9QKAI/s1vMjKzxlmdfm3KSvQnuOT36dRyCKBbxSszueW2HnkqC3y/nnqR2z0AqWR&#10;vLjDSyuEQeWxn3AR/McKcgdzkLwCe5HNMidSilsqFwEXaBnJGB1OSQOnT0oAhaJ2BRpfmVlK/P8A&#10;MB+uM8jv/KlW2Aw0aAso4Xbk4z7k5zj8cg9aUyReXgTIu2QfM7E85HPPbP4An2ApWjMceHfYwYqW&#10;Zsk5wA3qBgHknIJ69KAIQHjwwcr8mFZZCwbB55IIIA7dj9KkFu6yM6GFjtwTvOFJxtyfT5WPbGR6&#10;mniaMtJJHMP3x25VkBc4PHq3PPfq2NvZHdk8xQ7sdv3ZVXPK9DkjHXOMjkclqAGRQtjdeJv2sow0&#10;p3Z6bTwBgr3GcHJ6c05YoUiaSR8blZp9oOGyufxPp04z9S9AZcsiNtUcBuME9sj3x27cDJOXJIHQ&#10;7m425Yr8oxhsjHIwM5Iz7c8mgAMDIW3uFZZAFZ36c9cbsDnsM5POcU1cshyGBY/KPL3EgZx6Hvn6&#10;8465ejtFKry7iWm3JuiLFm+X+9k5PzYxj8elLCvy52fKzAebw2PQcjk9Ouc47UARmKJ2YBomYNxG&#10;rKWwOe5//UCDx0p0akybzv3c5ba+FILAAgFduOnfHv1pZCoT7K7ldikeXJHjBG7gZ7429RxnHOBS&#10;GTyzh42X95hW3g9+OeOe3rkY75oAaQgi8uFtoVvmaOMMQCBg9cD5TzgZ9M4zSsNu0eXHvTaOcLzt&#10;yBk44yGz6dzUpEjp5YRugLbevVuMdME5B9gegBwiyea6ypOSePmRTjoORgcckc84+uAQBnlgyMAJ&#10;emGbHX/a5x6HvkAHtmpI1laRWdZNzsN2OzZ5br7Dv1H41HE6bS0AUruLD7uCMnn8sc4wMDaelKI9&#10;uI0cfd2/u1GSpwOAefwHuMjFAChYmTejFW3KG/vDk89ufr19cZoWJIy0jGNcKAvAHy9R/vHIOM56&#10;+4p22QzKshbb97Mh+b5gcYyP8SfmpwJDLLHKquGzJ85+XrycYPbj14II7AAYpHOZfMwSDhgWZl4w&#10;DnAHC8DBIJH1piIML5TKxb325wF4PVuhzg+gxmnhGijO4YVlG7bDjowIzwO3HI69TyKduYIQG5Td&#10;lY16sTwTzyNv1PPJoAi8mErwjHc3y8dPl9c888cdCaFgt9mxUOFJ2hYwAM8ZxzwOOAMZHUE8vAly&#10;+x1VlUlfmC87268Yx93k+uMijarnESSbU2lJGZTgZyOCcjpxwfQ9iABqpGG8xJvmzy+CfX0+6BkH&#10;HT1IpojlA8tXLCNePvYBxnjjkn2PVufQyiPZDhhwq/Mwydq478EAdOSepA4pN3mna0kf+1GeSPmz&#10;27Z4/wA5oAZ9mRH+YHHzH5vu4yepPB/A9sdcUBV3bWLbVXKqxJ59eP4sk9wc09VU9IQp77o/mxjI&#10;HAHTgH12nPpUknmMdqGZg7H59ucnGTycY9cZ68YoArpbxhQ+WLkqCu1cv9DuJY8dgM4J4oaJE3eW&#10;zFlYMT5PX5jtOe2COpzjpnBqYFVyCzMqr+8UyfcA4PDZ6cH5h0boO0ZLO0bAbW3KWUNnZ2+XGc8s&#10;AOD1HfigCN4Iox5A2cIfM8vuSD0x17dgckjpTXgjU75F37W3NIuVz8q9AB35GPc9c1NJGnl7xLuV&#10;s+XyPbJBPUcDp0OPSnOVV2VmUBV/vBQAMHPtgn26D14AK1wkksa+eq4fAVi2d2BgAjado4HTJ7Yo&#10;e0t5F8toY9rclZF3DkcEDjsKmWHy42d025G1l6Fs8g8Dv68H0pZTGxYK5kxgScrtbJznBxgZC8+h&#10;BoAgeBQPLEmF6MGGM8YCg4wOSe4yOB6Bfs5X5tvzM+Fkbjcx4zuLDkZ68fiKlWdC3mrc7v3m1is2&#10;COD1xz26cHA6HBpUfZJ5m5VZlb5lIBH3e46fMQMAHI9BQBDHDG8gd2j8tmz80aqDk4Jx2J5P0pvk&#10;glV2qsm1dzMApb5hj654z2+bNTMryLujxs2s6YXcAN2CQcjn5uvXkc8UruyJ5i/whyqq2e2eM4yc&#10;beh5x09QCsDF9y3D/Mv+rjUhT82QuB1+8Oh4wendxtxlpGP32YMqjG4nng5H3sqT3ycDipp4nA8l&#10;FVjysO4HDADj+HpkZPPYnPQ0FTnzI5ZJN275mzn1PcdAduMDG3qaAIXiQ4eRm2xr3PBZQD6jPbr3&#10;zgYojAWURs4ULg/McDknBzx3GD1PNTN5+zz0fy41yskisSqnt9ec8ZJx+FOjlVZfLgkYqxwqpyzZ&#10;OM49c7wOuccUAV2gJjEG9sYCsWXAJXAUHjg8Y6dOeM0GBURo2aPaWKuyrwfm9O56HHftU0aOQqIi&#10;u3yn7p4BB3dCCPunBGQCuetIXAKySyqY5G5yTyowck/h9Rg9cCgCIJzu8xWVhIrN5mV6nB+oz19f&#10;XpT1VkHCuCB8mV6dc8gj9e+RjPFSsPOdpPtO4AZZQ3QA/njr1I4HQ0BVaaMIf3isPmZuV3HoDgEH&#10;ofTg8c4ABEqPEnlwyMzbjmTeOe+B6+uM9B78ktkxjxt+TqVZt/OSvpjorDsTnjqczguse8N94Y3t&#10;IPmBUADAPU9+31xikYKP9c3+ziRlPOQO5OcDH4t6dQCAQREqItzMedxkAwRznGcc/Xn25pqxBQCE&#10;fy1ZfJDH/ax0wCOWJ7gbTVoxq/mFlZQ4ZN3mfXucgD5unTrkUrRqxaZmkOSrNu52ggjHb6DqBigC&#10;lFA7tCdzL823b1ULg8D5fU9Dj2NOihVVV1i25k2qyqRsJOMFQPl9gcZO3JzzVpA7jy41ZvvFY1bd&#10;j8sAHgjsM0fOwUlWZS2/7v3R2K9/1xgcZ7AFaS3UAKYvl3fLGpBXIIORtyR0I5I5x7UNGrv5WN2f&#10;m2tz1/EnnHTgZ45AqYKYJ1iUbS20KuRhT8vTpheAvTjng9aeo2YWSEdVKGQfKRwfQe3OcZNAFUWo&#10;d2ix8u1V7b8juOB+hx147Uv2WX5UYsN0gGzYck5GeADk5/yKnLFog25tu1lUtIME7iMdASDzznnH&#10;fOKZJBHLG4Cq0flqp+UAYxgjP5HgcY9OgBELb5ckD5CW3MoXbxnJ6Y4P4EdDzkKxqHlLeXJGpYMo&#10;yUA+bJyeuATwcZUelWJIT80nRVb5uMAZ/iz+PXOMHigOLhjksq7mMaK2NuT365J3DoR34xyQCFre&#10;OEq0kyxlsAAMCcbM465/2ePpjvTRbIsgxldv3WBIHYY468DpnJ9cVPufy2lin2rNydvPoQTg4/iG&#10;c5HB6cZR2j+zqrNtRuV3P/sk8cYJHPPt6UAVhauIdqp/EcF2xwFBx0GT2+vfinm3WJiYwq7myqrn&#10;g+nHHPXLHk8DqasJCVd3RBu7Mq5wxJPHpliD3698U0oFjOUCry2DnJOePz+ox8uRQBXe2dy2FZtu&#10;4buTwSBjvkZ579VNSS22F8uU+Y33hG8h4Ax6ZPY4BA5JHep9jrPtYs3XdtUERjPQEYxyPTso6UjQ&#10;5Cw7fvLj5o89fT3OeMDrg5oArGBQBCJFG84K7lTI+9wecDgnj1J4pksVuHkcyRsJE3bm6EkdMZOO&#10;OMjrjAxwKuAoY9v2holAYyKWCjGOeF5x05Jzx3zQ0jOxE0zD5W+9Kq5b6nk//q+lAGe0EUrNFIpY&#10;7VQqmCpGSSQcf7RweentTooB5qRlvmDYLYKliNuO/Iz0xx71cuUTcW2bVRWwu35QmTn+Hpj8cfhi&#10;NViwJY9rBfm+78pIXH1J7dc9e3NAFSO0GzMcrMN2F+YNgfgMgepOc59zRHbfZtrRlmZdpULjjBJ4&#10;OewGMdickE5qz+7O2IzY2lcpkHHOCceozjbx97HNAjaQBli3LuyVXBB6jHp39Oh4znFAFT7GiBjK&#10;25lbJaRvmPAycZBC5XI4xk9e1J9mOCiJtZmwWTK4U5BxkZ7AegAHNXpkCttk2u3SXapzuAHPT1H6&#10;9qjVYIown2nysOQCuG2HbyBweQpBwCTnFAFWS3l8vdC2QzAYZj15O3gH0wOMHjkZFRrbJnBbDN8y&#10;QrzzzwQMZx7ir7IVHlhmzI2ZB6Z7djzhu5+nIqJEQRZddudo4YKgBztwcn2wR9PWgCvHZsjbYl/1&#10;h2KyuN2dwPOT833lP1ODxUb2Kzt5nkttfnc2cAY5yCc9QAfm6BjVwoxfaA2WUnZtBbHDBwcDK4wB&#10;wf4ug5CkEYVZF2yYZXD4yoB5zg9dxHTHTHPNAGcLeKIF4iqrH8vyqVwOp6dM+mcc55PBj+yxTfPI&#10;VUr837sh8EdeDjB4Gcnj65zclDSKzLIPMb5WLOQBn5fm5BxkgH07U1y7ffhPA2jco47bcBh8wUn0&#10;xnqe4BVns5C0jFG3hST+8BI4GR6nv2J56HNVzaBpRHMrN+8H+rDEKOW4/h4I7EdxgGryyW5VZVZW&#10;Xar7ljVQeAd+COVx6cA+vWknEbbhKI2Plh9rSZLLtGeD05HU5GRQBnNYEf67jdIpK+YdowADgYye&#10;h4zke1IiRALOzYk++xXGQfkyRnHAI4BGOo96vbN1wqiXO1m+aNuF478kLyT055PTrTHkjdlYDfHu&#10;5ViD1XrjuSqjOOMe5NAFP7KqFVaVflUr+ajGFPTqM4PTHfgQTw5VpLqBdysXLPuPzbSCN2AWILYP&#10;GMDPtWnvTc0fmLv27mjZguVz97AOeueeMluSetV2ijKM07N++V92WLb/AJgSBkjPAzgHPqcEUAVR&#10;aEuDKdykkyK4Byec44x64H+HBBZvt8h44c8D7w5HIIwdoPckcYz+FWJ41WTe0QG4Z3NH0PCso5JB&#10;BCt0HPc06Qqp81yv38TENuwATz6FT8vrweeOKAM4WSxzMVhjD5H3l+8Ap74GcA9cE847Zp72cEmS&#10;p+XZnzCUyFZM4Bzg5HOTnIFW5fNaTy1Vhu3HashXdx0x+CY9M8nHFJKYrd0mZ8+Y/wDEwDE4Awdx&#10;A6EYHXPbrQBTisw852KMeYrPHu3fKNuRjb8vfvnk8gDAhW2jEO+RY1LKybc7f4cEHOD0I6AjjBIJ&#10;FW5EVsgXql1z5ZD5+cj5uPUnPofrjhAwWQKtznKvteXoo4CrgYOcdyD05PPABSktI5N0sY8xGdlb&#10;bjDZXoV3YB5Xg9OhHANRS2iyRuWL7mXDbo9hY5+91OTjI6ddp573rxgZJWuLv7wzJuZVYry3Hqee&#10;p4AXHvUJlijd22R4YluGQEMNwPRc8k4z6kYxzQBT+wxqWTIHmYDL5WCTwOeBwBjHTGSOvBT7C3mO&#10;iyZ3t5fyzdOeuDkY4Pfk8Zq7NDchGaOMSGOZhuWM4L7jxtPXJySeo4zyBUcrPAGLNIvLMrSZX5By&#10;CScZ5HI5/hGRQBnvaeYWaNG3bjtZQTgtjb8/J98cg45HGah+xqgWePazLgQh+O3AHG7ox78gdRg5&#10;0JBhg05U/N825icZYZzk8Yxx2wvfGaZEEkbyojuEkI2ruyXx9M7gFHQAkDr7AGc9mkfy5ZkZflXn&#10;cRjAGBnAznuT74HMc1iryuiRtjzg3yhgyjHOMHkY9x16jIrQbPloI7g5Y/6sdGXuQP1Az0BNRXDI&#10;El814xjB8zjjgtkZ4AGc479+uQAUEsZrhdtouNv3kjztUdsE5LdOp6+9FWJoZNscMt28aKpKHzmj&#10;DZJ7L1428n9etFAHgcYiVo5Lh/nGDGVjHyeo5+pb6CplV9nnRCLPykHzONx3Y9MDgYbggjH1aijy&#10;1H2cqdv7n5SCPunKnJ47cYzlu2KWUT+ftkjCvt+XcehJAI/DGcDuTnvQA+OGEYiWNm4/dNt5weOh&#10;H93d3xz6DNOAduZUYblZsFn+b1OVIGBz35JAOOMug3PttxuQN8rCKQZVvr0yOnP936UoXdD+7CL/&#10;ABBYyx2YBJPXtkqfqfYAAVIo5htkCsSoIjz7/wB0HaSflwcHt9amjiPnASrna3RSWySfXsMAdjkn&#10;0oBDCSXyz91mDPtb5t3QkHjlRjGP4gelL5XnNk7mTdt3DHyxklR/D9c+4OOlAEtkzSRxjeo3YKlQ&#10;oI68ZwMHv14IPBp0Z3MiyyqyyALj5l6Bjxg54wc9gBxQu+5jHku7h16w5KgYODjBGSOvHGW6ZoBa&#10;ZfOULvZc/Mx8wsMDP8z16cDGaAJIxLvXzJA6bQE292PG7oSCOQPc9Mk1NFcDCvJLJt3B25ZR8vP8&#10;XGOD6H2JqMCNwxWRljUAqWG3cMZyDg8BexOMbjU1q7wSK0CxMQM7TgdRwDg9+eePTFAE0ckSBXVp&#10;PlX7qyFsAAenUY5GRuqQuFZRIqqWX5ljLNtH5n254PTAOCKhhJj2Mkq4YKinb94sSB904yenGMHA&#10;9czWkxWNY0lk2+Wu0q4TkjIB5/HqBzngc0ATxLHv8svyvEbKxGxv723Hc9OuSBnNWYy8kC+UVUSM&#10;CAwHC5b6dz14xkdhmqrA5a3ZGKjhVmAUEHIKDI6Z2/XjJBqwNqcyrhWGOck5PqT3yV78ED60ASQ7&#10;JSsQuW8tuPmUHc2Bj1B5DHjpt68YqZZYiPMDszeWG+aMIOwA57YHPA2+2arCVJYpA7LtbImYEM3A&#10;zznrjHpkEccZqy1xIzMwlKtLHnbnBw2AzYz0x7ZOc4zQBIXjRNjTNtXccBsqflyx6jPGeeRlRxnI&#10;qZBGo27m+Vtw2wYPAyeDg89vqccdIzuLFnixuck7VZsNgglhkjjnBGP4evSnRtmPYFbe3CqWDMfm&#10;ypHHB57Dv17AAmEUkko3hmZX/vA856ZOP1OeuKsRMqRebnauGPmbiwfAUk46YBJPfpz2FQhljl8q&#10;KMRsshO3c2QobuM9ccdx161NFGwiXPmSR7zsA6lgPugheAeOR6Z7UAOSNtxjYffyrfutuOnBIPqe&#10;O3tgVMrI7B1Jk+952GK4BPXcOWHJznGAehqOLcrf6tAu7CsVYEMOwz1OTn8PXmpkDBxI9vyG2q6o&#10;2FXPHf2x3yc47CgCRUc/uY+TvyevydDjOenPcjHQ5yac5kG54twIDGL5uE4ABIGTuHTdkDjim20e&#10;6bcEVcZHykYHyjnIzk4yevTt1qS1bzT5kke5lbLbo9yx7SQ3Ruy9enT3oAdET5m5VGdx3KsHUZ4G&#10;QMnp059Oc1Jtkznn7x3YQ/Nn1PGP/rA46imqgMajbuHmZ75B5A9sfeAPB9T3Kx+VAVmcqAnLOTtD&#10;g+wxjOcf5NAEszDygI4mJjOEUSO3mIML1UEAkDdwOrDNSBysioZdy7vmZsbsg4zgjPp0ppjdZWDR&#10;7zkAs45YZyCe3BxjHTv0oysZ/dtt28MMgHbxnqCME4+bvx3zQA5A8cSzbWjZY8rtXPQj5QSCQMHg&#10;gAZqS3lRAC0yqnVUbjagJBPAHIO0Y44PGTzUbW8SNJ+4bLMCPLUjgDHGPmVsH8c8Gp2MhdpIcjbu&#10;OW53Hbu5PfGGxkcGgBI0UFZXRlQIMopCk9Tk5xg4PXv19qAqqN0pVkw26RowGPGAAemSMe+AT6VN&#10;GjR7mRFjZcbW3tneT3znuOvoD3NOeGNJftIkZS3KSMGy3HHJHJ+bGR7c9MAAsJ2NIqxsyycfKxw3&#10;QdcdgM8Hgc88VagKwbgBG3zfdDMFkXdk5xjjA7AHB/Cq6Qv9oCm3VfL+VhuP7oegJB4+U9epHFWB&#10;Gz/MqK3lgqN3ylscAZPGOh6gYcnPcAEMccklt5E02VyPm9RjAOcdvwwTyakMc1u7eSV8xZvvLzgb&#10;TjsRwy++TjGadtJRwSzqQpErOy/N93DEYHBPUA9fWnRyRuyiNy0a7cK2eFJJyMEY+XGfUAYORQA6&#10;IJlX8lSOkjM2VwOMk7cDAPc54x1zkjhmljj3s2wqvmFiGbHXnJHPJP5c9BThHBsVEj3PHHncuBnO&#10;CSuMjoSMEfw5xk0+4iLeYJowq4YsEU8qTkk9Rx83UDkLgAdACLYzBWMOer7cbTjdyRxnJ+XHvx70&#10;37PG6eZn5Vkj+ZmIBwN+W7noT8vpg1NKSDmabC4cM0kuOnIUZI745BGT9OVkd3kYKCv7xtpVjwXP&#10;Iycg59sYwOaAII7eJgGzv2EZ2kuw75JGFBOfp644FIiMCUKMu0cMTuzwSD7ZI65HU8U6V/OAaVFk&#10;HIVpGXA9cHOB82TwMYxweQUeCLapW3b5WyV2/d45yB7Ag+mOo5oAfHEqgfuV+5kfNkgEHdnjPJHb&#10;tjqeKRx5sX71HZWwGVmYAZzzz0xx6enXFOtpSTsiu1zkec0fORx8xz1Gecfjim7Eib5Yl4Zl5jUM&#10;GDc/eI+vr+dAEavuLM7Qht26ELIy8ZHBJxjknoSD25zUckxjG7bwvKqzbsja2O4PTd34BHJNWFSN&#10;RtTcikdWP3gOeCME4B9MnPoTTSpVFWWRvL3EbtjdAffg8N/sn5QfWgBrO4MiPFHtUlWaOPCjPpyC&#10;Wzn67cZqMOpdY5vn3Yi+SQoT1+XA46Me/Tj0p3l+aVVlHC5O5sYUg84bBCkkdCOp74NRy3EmGmeT&#10;5TEDKfTrz0HQ/gduMHuAOkd9u52VmZtrJwAxJxxj3z0A6+tOR1Lec7YzgMpZQCuPu4z7jtzgj0NN&#10;Xzd2zZJHtwWxtbB68jqencDvjIGVasiSQedlljWE/vFxja23GCeM89BjvzggUAKMKsfm7m+csr/N&#10;u+9yASSO+Rg9hzxTkkjmffAiN8wO6HJ4PYjoecDk/XHdTDcQsysxV5MmNcgeYvVTyOPvKB9ffNNk&#10;ZjdLEZJGZXBj3Ku6MfKQMEnO4Hd/d+9nsKAJFjkzukfc+wcsvG4nPGSMjnrz9OOFbJOdhZFZWDCQ&#10;HBB9uPu59eQfUCoUMFzLyU5GY/LLYkBbBwDyemep4ByBzT1ZS0bMz/e2CF8biSQAMZBz8p4wM+9A&#10;Ep81w0TfMJFVVXztu7vjGeeMdyRz15yxmRhJGz7iT8qsrsMZweM+hB4PUc8AimQJNtVYVk8tv9Z5&#10;bDa3zAe/PKjvt3Z56h4kVf3bS/KpJXzMBxgZ3MOMckqO7DtzQBJI3nSSO4jYNuKtnLFeeST3IwOM&#10;YI9yKBJIjbZjtY8tuZcgYJ53cqRxxn6YqHMiQhvNbKsuzbn/AHs+3Pp+lSJ5cEakW2z5mG1pAhUE&#10;huOR0z6c5GeoIAJA0s8u5DJ14bgMvP3cEAHPzcDrnjHZsuUlaNQGwvzE8E5GQDycc+/07GopFjYK&#10;00KrxtVoh98k85zwTnGMHoBilcthUZ1Xsu9eAwx03DGO/PPPHOKAJGcO0pUx/wASqqsxUnbz+AJx&#10;0+pzSqdrqWKk7gI2j6lsY9emCecE5/ABkgdmdJGDFSyuyryvyjA4J/iOe+T7YFOV3QbfNSMMNufM&#10;C8gg4DHGD6Z6YI7igAGwr5cr7ufumQ5B7cHq3B6c5WkjwdtwSzfKXjYBcMcEqeuPf/GljM0kHmwD&#10;MMi7m8tjtPXqCD3H4kd+CG7j9pyIdrBgXDYyQOwLAsGx3JHzduaAJIihkXfjLNhmVtw6sO/bIYgZ&#10;2nJ5PWiOXG5Gj2qOdigkhQo9cZPJx7dzSCIPN5KowJ2f6pPmIA6njIx1Pvzk91RWBS3VNzD+FiDl&#10;eSvBCk54I4465HSgBwBU4i+baxKouWPu/Rmwc+vIH4U1GaWIeTK0kcbf6vDN8owc9R/tZ5GM+1Rl&#10;LWTdvmA6iMFdqbs4PHIBxnPXHfAFSTv5bm3nD5JJWP5lyVPB5OcZPXHHUZ5oAkjkCNsEqhA/3kJZ&#10;mbOSc5xwuD2UbcdercbiCT/CSq7yCo6dRzjI6eueOeWvh91w3lsed1w6g4+bO7OcZ3YG0gAA+lSx&#10;hgN6Iyp5mMAEg8g4OO5zjqD05OcEABLNGsjtFJ/rMsmWLN3xnAwe3t8vrSLM6x8zM33Sv7soQe+S&#10;MYwNoAHBPvnBEsRHlQquUX70Lc/cUqvJbA+91PPPXinNEqRlIhgdDFt3dznAx65BGfTpwKAJjvES&#10;xx7m+Uqu1sFgegI/iPB7HgEZ4JoCjzC7o7LuzH8p4HzDnGMDDY9sDqScNSJ/mIVhEqsXVccDaMcK&#10;eg9cDp7inQGKOVPMBjbdkBY8bTgEnOBkAZ75wQccUAKDtOySd/myZMcbv7o56YzyOh4wSeFFWaQp&#10;Errt242gsyltxBIz3PXpn694kysWzciq0e8fLwoz1xjGcHGenoCeakzMp3CPa0mBs2ttLLyNmBgn&#10;hevOOvuAIkisPMTarZ+Rl4GR+R9cA4wSODk0+RUiTyoiVVcxs3llMrzwpOTgknBGCQPamyiRg3OP&#10;lO0MCMqAAcZwMbVHBH9cDL5JYSFVZjtbzgR1HJ+8PTb7c/WgBXZfOZ1lfcvP7tepJ+YAA9z3PtnP&#10;IpqjylWIbS21TJGJCqt14HPU4T9Tx1ok8tn8tYmbbI2BuDKp2/dwAPcDknBPQjlGt0jnVSGUK4O7&#10;jrhOrSd+Pf8Ai6HFAE0bBBHvlCyeWNrbjlx/wIDKgg/hngAjMDu8TNK8sasrYjbjd3XC4bkbcjGA&#10;STxzQStvCrMWWNvmaNVCju5xg/M3znjkDBOTjhib1DW4mkZuhVmC5bByOARzlffk+ooAkdxtxHbT&#10;PlcxxuxYMck4ZlHuOv5daac+csKud3UsJDuIOORhTg5P05J9CGyR2jSsji3wsg+6v3VwuAcnJweR&#10;wcfjUsiq6eVIWZWjO75wd+TyRljx8vXOc5zzwQCJGRmkjAdvMT5UWQ7S3HQZxzkcZJBZjnqKtQt5&#10;kjJCgaQqgy79TuPy5JHU9+mOPQiF4fNbM4+aU5j6gPyPXAOOOhAGMHnipDMrL5nmbVDHMmQx3YHr&#10;xuHHHYZxigCTejvIilvLMeMK+4rgZ8s4JwuPVvTGakZ/3m4/dZ9yuvV12gdsZOBxnqTk84qqC3mM&#10;VjQSdFKqfvDAJGeQOTkYznFTS/aEYypbsxj3eWnPGN3y8rx1I5zk9T3AAAM8gDpujEYZ1jyvyl8c&#10;AcEcFsdWA6HdijDpB5bRzHCg7mX5jgbskk545OO/YA4py+XKm6IM0a5bdG24kgZz3xn8sZyBTWA+&#10;URyCNkOGYt06kH16kEc4z24NAE3msj+Yd2FVvmX5sjOcYUcgcf3epFFssr8yjcqKryKxDE7e5BGT&#10;0JLZxyO+KYFMqlGhI2qQp4GMAHGM9AVUjPXj1BpSYwy74/LXLFVbA6tkMoYj5eBnjt3oAEbA8i5a&#10;QFclvJjcsOucHPA78g8jPsLAZtwmQbRgho2fdsOf4QCQTgMAMA5HbvGjytGqrh2G3ynOSOSn4cFf&#10;pk+4AWCYFtj3O5GVWAwOm/04HU5Gc7eenWgC1C0kZ3Rj5sbY25BB6kAY5zkdjxz1HG/4Sc/bUWGN&#10;m2/ebdwGUk9SefUDGeMnHFc68swhY7VLBd67Zi5VuOTnnHGMcDqcgVseHpZJLlGRGZo2AjkfduVQ&#10;SQo69sceuPSgD3z4aTtK0fBKs3C7mzGDwfmH8+Dg49TXrmiqJLYPJu4Hz7jgnGOM45/iHUHOK8W+&#10;GssMMkIkUbY8Kv7w+68MCMA8d8Z+tey+GXWQRgbWwpUM2OoBB4+vTPZqANpIGiXyjIduD8v3s9eO&#10;vXgDHvxUZsRt3RxuqshEf7snb8qryM4Gffnp9asQ7SNyMPMaMfMZPvHGV5znp09OOwpxtgW+ZN20&#10;ndt6LjJz0GPx9vQ0AZ81qGUqT/EenQfQ9OeP89aN5bqY2lE528nOSOckkgjkcZ7dcAdhW5cW4Zml&#10;2/dT958wxzxg+3br6+gqs8z586zG4qMqy55AOeuc4APfvQBz1zYkMy5YLn+HHygKc5HOflxjPUnp&#10;WPrFp5i+XHI7MZBvWNi3Tg/XjHPTPNddc23mK0YDNt+7knaBnrx6Hjp6Vk3dgWHlMG9FWOMKOTjH&#10;I79PTjHPWgDhZ9IkXCPPhpEA+X5s/e2/e6A5B5HGzpgZrK1i0Fy3lbv9dmQ5YARZL9OnTdnJwASP&#10;au7utNeKPdGCqnaQI225446dWx0yeeMjg1iarYraQfa5YFZyoMLE4GeduM9/lHHGOOueADkLhTHM&#10;sZBaZgcxrnK/MODzxk+/BJHWsXULm7ukktYJWjj527A2GXBBPv1HygdCehrop9Jn+e4uW8yNuPM2&#10;sA2PvHpg8nHtk/Ws9tOmhl2BG/d43eSCBkY4yPbA68AkZAFAFLS9FW3slt4bg5jc/vI26t1+bkDj&#10;PAJ6dc9TUmjudXvxc3EiRw23+pXbt3MOnfsMdsdPUEbiwzIvluBs42biygc/cyCO+fx75qp/ZpsN&#10;13DJ+8mAKyStkjj73IBA6YyexxxmgC7byxHT/sl1LJBn5S5jYMAwwdwPJO7PX2B6VlWusy+F7f7c&#10;tjcNFGx8uMSHcxPY+mPl6cYHPXln2vUtQdrCGZQqSL5kkiHcy7jhCOMdWPTp0BAYVpac9lcQpZLK&#10;rshLMvmDntweMZ55xkZIHegC74d1TUfEkdvq8ybbWMho7NoijL1Azk53bRnOT0PJPTrm1e30LTFu&#10;ZT83ygxtkKB0wSR8q5zxwffpniR4g0/Tg2n2Fv8AbGyyL5cY2k4PLfNnAJJOAB0GcYrRl13WEsyB&#10;p1vJNN8j5ztTccZf+9268d8dMgF1/EF/4g1GPUY/Ot7WKNxHCyn5/wDpocjK52gdfoTyTr2/iW7e&#10;eGw0q1S6SNf9IbzPljGfl5xgt0OOffjGcOwS/tLaOHU7rzG5M32iEYUgbs7S2MbT16nrzkVN4Y16&#10;ImS3022/0cvjzF+6y4HLcEkEnOM9T2zQBvTWeteLo/7Q1GXyVimZIYo/3ghGf9Yc9WOF68AHpzmu&#10;i0W0stNtDYafCrKvEatJuZRkt8/+0WOTznnPXiudg1JZIImSbyUYAj/lmzf7XPXPPAGSCOtalndi&#10;6VDYGR14G2OTcxz0/T8euSO4BYTxXbPq11ptpbXEtrZssct0rnYzE8qvGWIG36HI6g1rQX8cbIlt&#10;JuLMpZmYct15Ppz0OMc9DXFah43+HHgRI/B1vGlxqEzHdpdqoeaEFgTLKoPyKMlixzgdh1rZ/t2D&#10;TtPk1BLtY5IY8xySx7hvzgEjI38cc88ducgD7nWtI1W/vPC0tt5tvCsbajcSk+T82TtLghQwADMM&#10;kDPIGafN4jXxRo82h+B7lo45LoQSajGT5fkZw5gJOGDAFeOACduRgjjNW8VfCXSILXQ/GPi3T7e8&#10;SbzI7G61DfczzAgAyRw5JI4+UAYz6cV2dv8A2fLB9osUb9/gt5akZyCeeDjpjp16dTQBvR69p+h6&#10;JPqmtXkdva2VuZdzKq/Kq/NjB4+XA249h3xm+E/G97oPhT/hK/iA8kczWqTuqE+bvkJKwKD1flV4&#10;6EEngZqlrP8AYmvSQaRrmJIWy02mzKThiNqu/OSQCOvfPNQ+LNC0nWLyzvLzWFsdO0OOS+vrqWRV&#10;tUQqcs7nphd+5uQAT65ABQ+JHxN/4Vz8Nrnx58ZvCSa/qmoLb6fpOg6a6s93dNKfsNhHv4cKWG9j&#10;kDJZjjAGx8KNJ8aLFLr3xIvNPbWNTma5u7LT7ZI4bTIAWBWCgyhAAvmPlmxk9K5fwz4//wCFheOf&#10;+Er03S7i50HT7dLTw/q99uWC6kZi888Kcb0YhF80YBCkKAM7t7xW+o6nqWl+HNGnO6aCSXUrqNh5&#10;ltA42ptJ4ySJWHf5c9mwAeyeFri3ntraayu3mi2tGqhtykF8hlyehIPOPrnIJqeJLfxJqHxBt5rK&#10;7jtdL0/S1FlDHdc6hcyks7SKB8qxj5VU8lnZh0ArC8OeLLZtW2XCfY7OzG37R95JYwASRxg4GFwc&#10;HIPNcJo9zqnjJrfVbie/gt9aupte1OPc8TfYWZobezLFflwhV35GdrdA4NAHofgPTZdb8aax4hTS&#10;mkXUblTJqV9cBmukRABHHtG2KGMrhFTAbBYglsjZ8c+GbrXfiVY+KjK1louk+G5RaytcBVuby5lj&#10;EgcAdI7e3j2sf4pmweBXPfCz4uweOobi08LWDPpOjXUljY6k03lW+pmOPkwtg4RGzEXx8xjJGQAa&#10;b4p1DXb3SrH4b+LtS+36j4su2t7x418v7HZoRPdRxoTlYym2FWJY5lGWyRkA3tD0Hw1oHiQD4b+E&#10;IZr+TT47TXtR2GPyrTczrFGzDmZzgsRn7oZsnGew1rx54O8M3Z8KRwXuqapqWlzJ/Yuj2TzSXdmh&#10;yfOYMqW65Yf6x1G5wBywFcze+LJvh3pljoWmrHNrmrTSQaHHdMRHgnc9w3U7Ygd3AHRRz1ra+C3h&#10;rTNF0a+bwvJNqCLeTyX2pagyub2Z33TPMwUAs8oIG3huAAMZoAufD7TvB/gHwItxZeGfDvgnw/pK&#10;efcaTpfliGxjHzMHKgBiTxuGc8AZNO0GS5+MU8PiXxV4evdN0W1SKXw/ocmFkWQqd13dQjA3YYbE&#10;IPljk4Y/Ln+I9ffxNe2Oir8M4byxsdSiuX1PxJCBGxhBJ+xxYYyypnhztTrgsRyeL/Gvi/VNYh8M&#10;fB3U7fzreZW8U+LNR09LhdHgdH228S/dkuyQrYYFY1wWB3qlAHQfEv4u+IfB8UnhX4eeHG8S+JP7&#10;KkuxbrcRxxwFI2MIklcqN0khVRCDvZd7YAXJr+APgjpK+L9D8XeK9XvLzXPDWgrawWd5fPJbQszZ&#10;muIoQRiRy3llmJfZhfUGD4VfCeDw3ql5qmo+Odc8RX2tT+deX2v6k08s7LHhAFGyKEbeAsSKB3GS&#10;SelljsdC1+bUtIt4VXgapvjJKtt+YyHtHj5t3Ix6YGADa8Ya54H169j+EGuapbzX2q6U18+kw3Dx&#10;Ge0ilEbNJsYER+YyockBjxyFIOTpHwM+F+hXqxQ+GbCZfJI0/SbsmW3iSM/8sIGYwxY4yUQNnqTX&#10;M/DDwV4Y07xrrnxDuvFE/iLxF4qk+1zas9uqi3sY932ayhVSwEccbAr8xLs7O33wBs+FfB3i+81u&#10;98ceKNWkXVtTjMVl9uVWh022J+S3WNTt35++w5clicjigDU8c+LU8EadpGgaNodvJqmraxHpdjDH&#10;b7UjJR5ZXwq/u40hidyeASEA5YA0tT+KGj+F/Gfhv4Y2vhPULvUdWhvLwNp7I39n2cPlq97c72XE&#10;fmyww7UBctKSF2KzCTXDL8L/AAjfeI/E2vatrhs4/tDSXEyyzyzBBGERV2pG8jbQqLtQsxIC5OKd&#10;vGIdUm+Jmu6rJbWsegrbLHqCkR2cZZZJcY6yO4jB4yxRFAOBQB1lhpfiDVPFF5qN59n8iBY4NJhE&#10;YYywbFeZ3I5y0hKgHoqKDnHNvXtU8PeAtKvPFt68dva2sbXF6sEO5mRQWIwoyz+g53HA9K5q3/4S&#10;/wAR6uw1GGOx0OO8haxis/mkvEjCSLM75DIGZNvl7QVUDcSTgal7420i88YXXw8jd7i5t9Pt7q4V&#10;UyuyRnEaFs8S/uWYcjjae4oA2rvSdB1jxNp/izSWlvLaOyYaS1020RmZY/MJA+VnIQYPBGSF75xf&#10;jEvjDxH4Rg8EfDPxRHo2ra3eRxPqTNH51haKd1xLEjg7pMKsagjCmXJxiuT8aT6/F458K2Mr65da&#10;W08skMeiwyRxwsseXmu5gTv5ZBHDxuPmMQ2AU9Ps9O0S813/AISKO3t1vpLONfOaFfM8n5mRTkZC&#10;4zxyBzQBavbfUpvCdxapqzW9y0DQw6lCAske4YMgB6MBz3GefSrfgXw5Y+FNDh8M2EjGC2h2xLM2&#10;5ivXk8Zye+KxdetPC3j+abwPe60s0tq1vcalplreFZUU5aISqpDbH67W4cdzXQabp0Wn2n2BXIjh&#10;wPlULsAHGM5/rQBR8YaD/bFxp99Fq1/a/wBm6lFdqtnPsO9AQY3GPnjYEqynqDjmsPxRp/jrxj44&#10;stNvL/Sf+EHWwL6pYfZ5JLy9u1lRo13lgscKFUJGGZjkEjitTwZP4sjtb4+M9et7+6e+d41t4/3V&#10;opwBbx4UOwAAJLcsWJBGABh634Q0nxL470Xx7Dqd3DNoi3kdutrcFUnM0YjdZUwA64AOeCDz0IFA&#10;HVeHfi78O9a8fXXwx0zxna3GvafYrdXmmq5eS3hdsL5uOEckHCMQxCsccHE3i/xR4p0+yNv4Xso2&#10;vnuIYoZLg5SNTIPMkPTIVNxHcsQPWuX8Jj4c+CNXXwZo1lb6ZeatJdX0q2dsim4dSnm3Em3iQnzE&#10;+Z/mOQM1o32saxF4m0+zfVbR7fyphNZrgSXGBwwUndtT72Ru4PbHIB2qanDeKbGUMr3EZJkVsNj2&#10;9G6n60ltqkQ0uFrC5N1HHlEKMGDAcEZ+ox+dcVp934nn8RX+sPriy6PJDDHp+nqrRvC6M5lkLEfM&#10;x3LjBAATpnJpvhK08O/D+zg8D6Ki2On2at9ltgCioWZ2ZuOfvEsTySTk9c0AbOmeP7TxF4p1Xw9N&#10;pN5HJpEdtcLcSQjy7gTK5Oxl+8VKEOOoyvYipxa6JqHieGzDQveLbtKF+y7vlV1UsG6qckcZyeuK&#10;NJl0zUlubf7VD9oMYkmWBVMiB84cj7wyyvz0O0+hqTSdYtJtXm0230q6jjt7NJPt/kgxzHcylBtO&#10;QwIVjkAENwT2AJvEGkXP2OQQafavJH5nlyTRkgHZgHHXjrwRkZ45rM0yXSfCWjWV14hvobeQMnn3&#10;EWERpiQn3TnBZiAF5wSMVP4h8X2On+I9L0240K8uGvbpovtlvb5jtj5TMrSkkEKT8uQDg4zgZNU/&#10;HvgvQfGVj9i1nQlvLX7RHM1v8uI2Em4PhupU/MDnO4DHNACeI/EGjaB4k0iW40O6upLrUltreS1t&#10;vMFozxufMYfwJ8pUt7j1rodb8eWHhPw/qXivxIRb2On2klzNIuWZYlXcx2gE5xzj2qnMghRYd4+/&#10;8yyx5WXqADnjOcY56isfTrnxdbeI7m/1bXLKTRobcNDavb7ZoXHy58wPhlPOQynouD1FAHTX2paf&#10;rOnWmsx7ZdyrPZb4/mX5OuDyCVYdsj36VR8Fa3rWp6DY3PjnRLax1qSFmvLeyuGnhjdST8shVSVx&#10;g8qufQdKzPBfxN+EHxW8P6X458A+PNF1ywaWW3sNW0jUY7qFpCdjxh4yRuymCDjBQZ5Aqzo+p+N7&#10;jxJqkWtvpsOkrKv9jxwW8jXEnyKWaV3bb97O0KuMdSCBkAvahq03hvw7dXfijVEkSzt5JZriGzPE&#10;Y3EAImWJC4HGScdM8Vxfhr4mapqfw5tfEXwT8HXGredqCQ29r4oW70X900g82U/abYy4CMWUbMSE&#10;YBA5HV6N4YvrLRrrTdW1u/1B7i7lm868uQWiR24jXHCooG0KAMbe+KytE0vxsLrUYvEGn6Cumxso&#10;0X7KZ/tERGc+eW+RiM5BXB65HcgHaTSupM9rErMq4eRY8k4Oce45Pesv4f6v4p1XSZJvGVlpCXkN&#10;06Qx6TdSTKFViMs0iqd/QnAx25rGtrXxTbeJ4fEN5r81vYx2LQS6OwjeBpCciYHbuWTgjh8FWOQS&#10;FK7nh7U5723uobmx8vy5isLRzbvOjwo3n0O7Ixzn8QAAacj6dqU9vqUerzbYJGO23uisUrZxtYqf&#10;nwV6E4yDxnNZvjfXPHmkxQ3fgTw/p+sSxzb77TLi++zSzRdxC5BQScEgPhDjBZfvVF4L0nRvCpPh&#10;fQPDdvY2vmS3f+ixLHCJXkLudgPDszls85PPBroYrcxA3U6ru+7+77rn+f8AWgBbiadrqFrTUlhE&#10;UmbiFlVt6kZwcdCO2PfrT2ih84XaT/PyGbcflGOw9f6Vjw+MvDeo+I7jwoiXf27y0aZl0+do1VlJ&#10;GZgnl54I+9kd+orWtywVoTGqRr8qBepTj175oAjtbTTrx9zab92QOrTwrww/iXnrxnPHWnXMk8LS&#10;Ig2oygKypyM989CO30rlvjF4m8eeHfAWpa58NYNJfVrFVuYYNfuHjtZokZXmV5E5hLRBwJSGCMVZ&#10;lZQQaXw4+KVj8V/CWneM7TRNX0OS4+TUNC1q1WK5s7kY3IxVmSTb/DJEzxSKQyOyMrEA4+P9pjx3&#10;4c+MS/DH4y/ATWtNsNU1v7F4N8YeF/M1jTL5T9xb0RRLLpkp6ZmQwHjbMcE1u+O/h58HfF3jvT5Z&#10;9SOj+Ll09ptI1LQdQNlqrW6ZDDCn9/CDIwMMiyRgtkpnBGPqVlN8CfGGofEhfifq0ei+Jtb061m0&#10;XWs3GnadcTTCJ5oJB+9tvMBVWQsbcMFfCFpGPYeJvDfhPxpI+heItLF41nIpjZleN4pFwRJHKm1o&#10;5FOMOjBgcY24NAHNfFXSfF/ivUtE1jwFereP4X8TW8uuaDJFA66lb42vC2/CxSRrKt1GwIIeFR0N&#10;dNZeEdc0HXZ9R03xZcXWmXVxJLeaVqieZ5Dn5i9vIMNGPWNtykYxtxzwOtW+s/DH42eGfE/hzwnq&#10;1xpPiu4/sbxdcWbyXSq4iaSy1CdeWQqYvs7TY5+0RhydqEdf4f8AjhYz/GLUvgr4u0RtJvltY73w&#10;tdzTKYtettmZ/JI5WW3bh4m+bYVkGVLFQDo4NB8N6Lp0/iTwRpVjbyapI1zcSWce1bqbG0uwXOWO&#10;MEkFvXpWf4U8TeFb+0nsRpMeh6lZMZ9U0VoY4ZEkYAmYbAFmU5U+auQeh5yK0dO0uxsLm+v9DmYr&#10;JHuuNI4WFpN5zMhxlN4PJHyk8kbskpBarqZe+02dWmt5PIube74wOrJnqh5yMcHPPrQBn3Woab4q&#10;0O18R+HPF1ndQ3RBtbq3mSW1uwM/cdSQrnoHU9eOeRR8WL/xL4P8A33iDw5Fcatqmm2zzW9uyqpu&#10;oh8xgIPDMVGNx6kV5b47/Zv+BvjH+2vhh8NfGHiD4Y6/qDyXU8ngy+/s9r1sgvcrayo9pdHJXfII&#10;mdSRll4Na/7I2q/FS8+FV1oPxy+Jfh3xhfeH/EF7pmm+KNFZ1n1K0tiI1a/jwFivRysyRgIG5UAE&#10;CgDG+KPxO/Z3134T+D/H+qa1qGl+C9Xv4by017QbCaKG0kIdka8EI3WsaS/faRQI5FxIVG6qfwH+&#10;G3iPxF+0X/w2T4F+KGky6H4k8IzeHfF9jp8y3Fp4kurKdls9VgeNtiShN0Tnn5QEHCgmbwb4a0D9&#10;mv416efhqtnZ/CT4hW8z3mnx7msdM16R1aKW2y3l2kN0DKrqP3bT+XgK8vzXvgx8I/8AhA/if8Uv&#10;A2g6LaeFbG+1yz8ReGV0eUrHKJLeFZpPIx5af6ZHKXVAA/nbiNz5IB2XifxN4i8IeLLbUtSea5sZ&#10;m+ySSW8BKsGbCsf+ebISWJ7rz1FeM/Fzw18O7DxXpvxD1UXkjXviCCW0vbW6ZYItSVlVUuNp4RgF&#10;AJBC/NnCtisX9rWx+Kujf2L+0D4X8XXHhm40/wAQWMHirwvrkhk07UU+0ovnWrAExy7WO0oQr7vL&#10;kUkAr1XxJ8f+F/A2naP478QxL/wi/iiFYdW00SLJCtyzBEmBwOcrtJX0UnGCaAOY+KP7VepfssfG&#10;PQfC3xR0e6/sPxU72VrdW9q9xGpX5kZiufLKg4OcFgwIBCcex+Jn0DXvh1eaYLqE29xbSJDIu3YV&#10;KkZ6kAZ6c965Xwj/AGZ8TPAwh1TZqMkWobrS4mVS2wAbW3H2J5x3PJrtH8IW934ebT7mJEaa1CSL&#10;GxVA23BA54HJ6HoTQBy/7MP9r6Z8KLTSdYvbczafePFGUkDFIhIQi5AGSoOO2Mdq9ckvoUgE5b5c&#10;eo4z9DzXi/w98CeJvh7od9ouoavJqEX2pp7Oab70aB9wUkAbgBx27V6BY6wuo6Ck0oPmbcMrdc4x&#10;+XGOvbjNAFnxJrUMOmSXO9R5asxx/u+/br/niuG0e71DxDqLGf8AefMCp5IDcYwf5/TvkVtJZXmt&#10;K9mXO1lzux8oAI/D8/XvxXWeDvBcemBQU6cfd5UenNAEnhnwxC0XmeTzj+7z06Z/Ous0+wWBdpC+&#10;o+Wixs44Y1UYVen3a0I02nJXFADYYqsABR8v60KgU4UZNSADGTn86AIbhcxbQtc/MGjvtjhhuPau&#10;kmB7YrnddHl3PmBjx1/z/npQBNB8twoA+93ra0wssm1ulYkDb0V8bunrWtZykTJzx/KgDRmwF/X6&#10;1XurczIp55Gfu1alACZB4o2jyunTvQBy+vaQJo2UJ81eT/ErwML6ByUXGcdAPXjp3/WvdL+zSVBx&#10;7Vy3iHRBPGQIunOfQ80AfAnx3+ESyRXGyzYboyG4LEAZ56Hj7vYH5cfX5U8d+DpdC1BpDC6bZcLl&#10;i2OrZ6/7uOeV69wP09+K3gSO5gZRGDyTHnkKw5zx34z618hfHX4PSo9xNFZ7cqyrCrngc5A49z36&#10;Y9TQB8rXEewsJQwVcbUxgqO+fbrzz0PaqrpukVGQqy8ZjAGSc8Z7HtnuTx0re1/RLiwlaN4fldgf&#10;lJ2ryRkED6jHUbuCMDOTII3cp93c33Y369TzyeTk8cHn8gCl58k0WFY8Mu75c444JyM/xk7fQZwD&#10;zTxI0m2WQ7yfmXc5788k9z9OhHFSCLzXVWbdtJKrnhvcEDqeDxwSeKh3blwygSMAfmP3MHoW/u9s&#10;gZGRyaAAZZt8MrbvL+9sJ6gHnPfnp6g89RTpZG3+bBGNobdtMwUKByPcg574Hb1prbEcEja33920&#10;Y+pwM9x35IPoKWNAbjgKdkinYzHuB3A47dMEZJ5HBAIz/FGSy7SVjVyOFx6dcYHYgcfTCyKAxiZt&#10;pDYzzlV2jP4gnPXjpTtxbaS/mHAVVeTk8YPTGDw2exII56CEErESjtt8vEceG6YXhjkKBweBg4oA&#10;czqsxEsm3ccbvLGCRnI3Ae3UgcnrzRGJlKrFGq5UkoQSRwB3GCM5znBx+OAOyyP5edrZBxJnA5AG&#10;Cuep698Y5pSTGoLSLu3FMbgN0meOCQey8ZJHTnigALOY2RzG3UrtY+2QOeQexGOeexNOZnUfaE2s&#10;d37xTzxuznB6DBPbPIHNLIM+YVDKN2R5bEZxkYxkhmxjr0yKazEfLMn3ef3gwFwMgjJUDkg4OcnH&#10;PAoAVSwKscklf3ahh83U44wM4/Ij1IpWaPMcoXcpB+dvQ4H0Oc/h9eKcZZXILNwvPzMx25wT+OTk&#10;Y9B9A0SM7Sb23bV3bXbLIB9Ogzg8g/w56ZIAOSqkOgZcZaM5ADDA7jjGMDHp69QsElYSFWb7y7mZ&#10;WGAe3PPBHHX05BoTyUHk+axUsWZW+8QOdxHXJAx0zgkZHWnFmNtIuflJ+7ywXpk9cHjHfoo4HWgB&#10;Cj7nUscrN0ZMr9eSc4GfmHsODyHpKPN8uR2U7v3O5mOFHGc56YG7GMcj2NGxHXzI0Y7cqrdu+AD0&#10;6fQdRxkURzOIdi/NGH4V25U/L2z7YGOuMcCgBMSOq4g5+7nbjGeR1PPGeuOBjk8Uu6MQsVXcqKcD&#10;d6Agd+B83XtnpTfKUFkKsfmwytxt56ZHPZT15PPOAKdIHcBvMPmKueO5IJx0+n0welACtyxjYDJd&#10;huAAJJbvjqB/+rGM0oeMKrKrYY7lXecgdeM9xwM9SdvfILWk3fPK33pOPnG5scYHTPGeB17c4w5i&#10;u3bvVuM/LwoO5vvHHIOevX2JzQAOcxtBE6lduVYKOQ3HJySMD1HHHSmkIVE0qBdrbQdqq20noBjr&#10;j3OPWgE48zYsjrjLLHndjkD3HUHtg8dSKXLWoESoNuflBl6AYHTgH5snkcZxQA9GWMqs0yh/7oPX&#10;j7w7jPP15z15aWB2t5LKxjDssikY6k8Hr+OCM8Y5yW4KFjDtwMeb5PHcn/AdOlAV/wB2hikVMfNG&#10;FIXPXofcgfTnNACPuuGYBJCVXHzR5yPQDkZB7Dk468Zp8zljneuGbG7zCVYYBweeox146np0LS5B&#10;4VmbGfvE54PuTwSO/cHPYjNKwZI5CzZ+bqSenJHp8uTg5zjkgYAA6OT5tkbn5sbs9c7j/s8H3GME&#10;0irkbkXdtXKLtyWGOnBJ6/1z1pJHaWJoTK+07Y2VYl+XjjaDxnHADA4PQeisUbCtt+ZiMZ2k4HJH&#10;YAn8aAGFnnZQgU/KoZuMDG3rwe2ehPAPtTklRlVhC2GAK5BORn+LP1PXHXOM80jN558q4XBY7fml&#10;PACr156AY56ccZBpSpuNweNS24McqxK5PbHP97GP04oASPcgIMWOPmbJ6nnIOeTyT3HrSiJYvlQb&#10;Qq/dLH6dR0wvU9QB70MJWbyQhVZfnOMcn19zgMOcd+DjkjV5JN6xqxbadxUnB564xtweOnAJ9TQA&#10;RhWlUQLuHmN935hnHHbrz65FNDx7E2tt3L8u5j93cCW6cdvTkng0NLIWYFt2z5ceXgL94DPbOBjj&#10;uKDKw/elGZNpaMSMcFcZBz6Hn5ifXjpQAb22bHGQq8sJDwOAVwOuGGOOTkemaC8bOzFzuXBWRW7E&#10;ggZB55wD1IwOcng3SrOvztkSfe3fMzZOF9c8A8dMEg0bsKMq2GYFRkKABxwT8xJOc8HPTg0AOkkz&#10;tyD8xPJ4RvlzjIAYdxkYPyLnNMfK7TkMxUBs4HfPP0HOc45OOTykyxMS86JlsDI+XLcZJ9vXufQc&#10;U7zU+0Mw2Oyt91WIbOeeh4A6dj8o6cUAM2SODmJmYspkXhWDYPHTPQf0xUka+fKsjIrqzDbtycds&#10;jC8/z78UgWRxu8ndHHtZmY8AFflOe3J7HnpzQ0ZEhkaEZMfGOC2BnGDz3Pr14A60ANLJIq787iAd&#10;3ln5OmD14zu6noM9hmnIWdVzGuJNxPAYkHGRggg4xxjOfU04RiJgwZUVXHlvlgQoGMgkHaDgjOeA&#10;O3NG6QspKOzAZPmLuOcdPbOCAR647ZoAU7CuGxtKD5ep6E8gY4HrkE8Hr0VNjysilkZ2BLIhUMoI&#10;JJPP8OcD8DjqWyN+4aUBtjj733RkDg9PQ59evXmhsSbgdu5uGRmYKQW44XnAyOeCenTNACP+9VpC&#10;/wA3LKF5xg++OnTH55pxSR3WOOT5eBGWQNg889Rnkd8UvmsibdzdgFZWDEDcRuGMHC8e1NRWKrKq&#10;/MnAdFGFAzgce4P4kD1oAa4ZCJiQvICqSWZM/Mq4BBPJHB6GnBdq/IvcmNjxjPQcdfmGDjrnihbh&#10;oW+UgFRgfKVxk8Dr/snnucntmlaIRlknVlxncu05Y9NuCDgcD+lACbI920xxhguSzfKRk9CTwP4i&#10;T6/hQw8wFQqrubO1/wCEAtkcHC9jjByTjtmnRuVRYkEnruXPUnOenfG4eucfRqFnjUKGO5l3Iq7l&#10;I4GCf90DoPftQAqh4yDK21uPvPkKOe5xjHt2pDEfmSWBdysrrtXcAuMDn14PYkfhwRxh3jkinUfL&#10;97OGz0HbjjHp26DFDPJNCzRY74dW+U8YweMD5R+YIz0oAT5tqowVW27WKEEHntgj37jHQUpERkyk&#10;Dbt3zKFYcDIHBxnv0yeCSehJNIIpfP3xp91VYtjPDNj1A6gZB7cDBNAiEAUMNhP3UVTkcjBGcfzB&#10;HagAVhhXjm3HbuVmjHzYPfj5uAPTO4emS7dEjqwLNH5mFdccY5PU8DA288UZEaMjLtjLF23Aovc+&#10;2eufw69ajbMnnRu22Qrlx/dJXaQepz8p5weBkZAoAdtY/cCjdna27cT82B3xk9unPrigtukwlxt6&#10;KflLZ6YI4B4IyQOuMZFExldn3DC7vmXf8oJYHoSR26epx3xQHVxstJtyso2Dd+7UEY4yfunggde+&#10;RQALlkyH6q27aBxxnAxyM8ED07npSmOUzHZt/eSbS2SV6bRnacZ3cf1GKdCxfaFmkb5QFCyDocjr&#10;05OT2zgdTmmFVHzsq/OuMnqFA+7x2HB49e3YAbGnmncytgrtbCjLccAkYA4PU9xx2oLjz15f5SCx&#10;2HjBX9eQQCeg6HGKfIQZC8q7syfL8pznncM85xjgjqQc09EZFwFXa39zKmQknPbk8H8s4wKAIyqC&#10;ORwxXb1HCjHzA+uRz0xg/qHfMilNhyzM/wB4dscfN74GRgjA6josKtCo+T5Rn5tuNxByQduOfoPr&#10;1pBGyqpES5XO3dGflxzkY+6R9TgfnQA0hYUZXk3H5g2GIL4GScHOB8vpyM9eKdIViZnCL1b73Occ&#10;HJ57t19xj0oSNhAbUTqPMAwu4tv4wOPrubnsDz1pyMceYuP33Ixu6ZOD9OFHHYZHagCF4l3+WknT&#10;7m5TgKTzkjvj3/iHTBqPkyKJQS2PnDqRjk9jnj36EfhmWSNDKfMc/KV4dQG6AZJHBPBHYEt7UBcl&#10;fk2bu/IOcHJ46DBLdeencigCJpZCu1nkUsuD8qruyfoMehI+uRikePfIy2+0j5gpbLbvxJHUAYJ4&#10;9OKcygDzkUqdu9V/iUjG7A9eDnjqOTTigVmVPuhi0m1uME+uCM5HLf0wKAGIrLtjhVW3MR8x2gck&#10;7SwHTHQ/7I7nFEfyvvkb/c3Z3Be3XnPJPI7elPwgX5wRtHEnrgAZx6k54A6EnnIFKVbG1x+6Rs/K&#10;DwDzx9QeufToDQBHKu3b8yBdzN97PPGT6A5UA4Hv9IUJEnnxht2/h+SFB4JGDx0+hK/gZmUpgmNV&#10;Y8B2YqzcHgDJz/iT1xio1SGRmVYwwkOGYYAHAIPXp05/CgBpUPGqlNy7mYp94g5I7+hyuCO340KW&#10;WTmLJZgQpzyeMd8ck8Y/xyN9nMS4CqrMdu4K2Pu5PXAPHPB4BHFRqI4F8kr5O1W+UMEPQn+8AD07&#10;YHOCKAI2ZmkBjzJjjd5Z54AHUfLnPXpkd+haIw/PkqWB/wCWknQYLA9R0454AOAM4wZCWkRSYA+F&#10;ycqNvcgc5xyF7ZJ4IXkU07VaKKRcgMNokYq31GAcNg44weR64IBC5dC0k8iknd8wkK46KcbcjoCO&#10;OD09aajtJMY/M3llHyyORheBkAj1xz6D2GZBBJKqxJE7bvuHaWDjHUHAJz83GB1bnrUJBmDF4/MX&#10;bv7rySTgYztOOcgZx3OcgAa4jA2HcUVcKWwAo7dW7evPAPoaYzFy0Tnd13R7m9cA4Jy2cDj6npjM&#10;89xKD88jNL833eWbGc9evJHB6VWJCt5bSIojyyq+ApzweuMDb244oAVgUJzIcfMFj8vqVY8iPoOo&#10;ye4Gfeq48tCYzGvzc8tgsQMgBjjORjPI4JqbyvJ/cpGyqsZ3LGBtXHGPu8H3OOnfPDVgMxa2Zlkk&#10;VBEkO3O3PBGOdvPXoPYZxQAzICrgso4+fKjkLnlWPUfMO+Tz1piCNT5xAUAb2ZuAvyjPAyT1HOPT&#10;GOKl3I8DOGIVxgfvsblz2Izgc9CR1/CmRn/SC0rKnmMHO1jzgDGOOTlTnJ/xoAhbeUjjiY7VbHyj&#10;o23PGeW6Y6kYHU80Sh0kYxqwYt8siSe/3iP6HjA9OaNilPLMHVdr5XdjjkcEA4LMMYwCce1JKGuJ&#10;TEW3BiQTv7MRzgHPRhjOT+BoASR2iO9nONqjbk8dCQOGUnBVR03Hr2FM3Fm2NOzZbC+Ux5YqAfl7&#10;85yCCeSRUrzuX8x5G+95iKbjgkDdxnBViGPzD2x3pjNKAyQyNu6LtjIPIJVuegIDdDg9QetAFcJ5&#10;QXy0XyzIWZX3HHb5hnLZ5BB7DsRTJU2lY4SyhSTndgnlSMggYGScZHOepOBU0sqG6WGWdUVZMZkY&#10;7kzjkKeOefcjgdOWs7Im8gj93hdu5sSkDjrjsQeQMHPYGgCqylk3HO3P3mG9m+XcOT1/9mOemaah&#10;iTaNsmG58xFGCPvA45B5P16ZznCzTKZJX+dUbcDIir99vMzjOCce5Pv0qGcKrs6R4Ut8rspJIyeD&#10;gEHoOvPPI70ARm4MiLG25iqqrNtO5ec8BeG/ix+vUVHPHOVkDRyM8kbBkdmO8bh0757YGckgcAHM&#10;j7JA2XkG12zHsyVJGM9+n3eTg5bJxUEiqsflzjO5sFogeBjJDc4I+UnHsCMnGQBEXH77zlZf3m47&#10;tmF2McgZ4G0HjjHBxjGI32vN5bSHzI8dVHUYUnk+hYdTx0xUjCWRlkVmVWfKt5XIXbwgBzgYHAzz&#10;19qhu5vKjkkJaMJCR8oJCErkD5hxyMYPHAyOcUAV7jEgWT7PH3XdJ8ofHG4EkZ9/z7iipNjRMyhH&#10;lbcTJ9nwOc9W+Xk4GM99v5FAHgXlBIvs43Daq+anI8wA88ZycfiCOnIxUsH7uTYmQu77iYfrlTzg&#10;gqduPXmmRyKkWBt6AcOI9x3Ak9Fz0zxjnJx6vWZGbfsG5ZAdyZfLHAz3JPU/h2oAEG4ecrqyquWP&#10;lkqVx3AwD7cdOoNWMKZXWOTd+8VGQA8AcAgk4GCN3oAPc0y2jDAPGqFmVUX5MnaMc4BIxjt74HWn&#10;+XPJcLFv3Nub93uyrkD2X0IHU8+hoAkgLs6yySbl67vXkfdb0J/h75PBqRFWTloPL2sq7kjO5QCu&#10;e3UHtzzmo5IxCkkiIGLcSt5Y4POORnOGVfz54qZY3jP7wbcA714IAIwQckdsd8kjA7CgBqSLNCC8&#10;ce3GSsi7gScc+456YGCDj72asFMnYmTIG+XdgknOOM8n8+D+NRxtcSNtRigVthk8zOepPUYA+Ynr&#10;zg9SakTBVpRGcMxztUhWzyMc7iDnv0wKAJEbz84i2qVG5HkU/L054H0I759atFJGb94uTJyrSZ3K&#10;2Tjt1xnv+mKqxwGCNYpYyoVSN23+IhsA446YPGM9easRKm7eI1aRmZmGFPI6DrkHOABzyegxkADh&#10;HGWwDHH8uVVZMnGSQDjHIO7k9fyqZyyyNC00Zkbr+7AOcDt3OCM89/QUkYQTeWV8zhfLBXDgAg/7&#10;I6HBBPr1pQ9yEaSBfnkUhVViM/uyep+cjoM8kEdxQBYhL5ZZV+VVHCjGfmG4HJ7kA+g9wacqRxxI&#10;bcRllXCvuwAp3ZyDheigj/c4GMkN8uSGRBtVfnPGxRnDhs/Lxknbn2/OpIpnhVUeTorBlkf72crg&#10;84I7gZGaAJbdhJLh0ZWydu2TkYOAMHIwPTuR6YqaKMlfMVmRWyVbaRkgYxx75+Y4yWHBxwxAZFZP&#10;3jEcxrJzljjK9e42kc5IIOeKcsUDyKYCNuNpfjnJGGOD1Hr2yc+gAJsMytgsuAWU+Yc9Nu3pjrnr&#10;zntTmDRfNvUKwwythRjpuPv6YwexJycsHmSpvUqOo2/d3NxjrjkHng4Izzmpo8KwKNhTkKI1OQoO&#10;BjnOdrDBB5I96AJ2Ch2iYHZu5G0Dbzg8bfbv9cYqSPbvy0YZzIRIWUAsuSAMAFu3YfTHSobcnJDR&#10;qynHmKzdeBwNvGcBjnv8tWYoNo2KW242fdAx+RPbAx9fXIAHoh+W32/Nu8vPlZ37evuM/KPX3FSJ&#10;GglDpFtzt+XAzj8OhyfukcnHWogZJIwXd+eOMcZORwRt565PHYVNE+6FXlTaq5ZerbBjoN2O3P4j&#10;1zQAqSIw3LKpPHyb+jZGOvuACPbHrU0ccQl3KY/lkxtmDcYGF7noAQe4wPSm75A6hWZm8sgbuVY5&#10;BJOSB0468jGKe8hVGffJsVT5bbST365HXGO56UASw7yu4ochsRtuDHGRnGAeePbrwOtEBlRUXzW3&#10;Kv3mBxt68k5xwfoSe2OBfMHyqV/1gyqsEXoCSOfb16D8KcIXkVQ8G4Z+7HnczbuCR0zjd9B+BoAc&#10;UjL7Np/iDeW20yHPXIOenJ6+nBqVCZV8vEce1mbKxjGdu4j8eQex4xUEkLyZiEjY3LtVR938GB4I&#10;PtnHPI5sZZnDbuVGQ2VJC/MwP6jpxn8KAFdMMxjmVtvybnbCp6E4X03dPyzTwA2F8o7cn5dpOVyc&#10;LkZB9On4+i+VcBtjNIXXhZDjhsY3ZB+XnbjqfpmkRC6rMsZ3RsWysasQPXGOM/LkqORwcZzQBIsm&#10;yAXCzAKm5i+B8oAOByOgwTk8H6ipIXMcf8EWMKzK2PlA4G4densecdKbAHCqqI6t6bflHK99vPL8&#10;e+e5wJAzqdxYnblo5DyQAoy3B64zzyeeM4oANvlsBDBt8tgdjQ/MeR97kFjwMdh0GehnO0TFVlZ1&#10;3KoC7sgg5+nbsOT1947dJIBhOjZO/wAs7cZ5PbpnjCjJzkjGalikn+UhlVmG087mHQq3t06Hp05z&#10;mgBp3oQCfmbnzNo+QAjkZJ2L9OmAfQF5eCIuhjDKuco27JXrxn375z3wC3KKnmosdqWVVwZFi+6c&#10;csRkN7nBAJGQKcqnJDOyqFbzm27s5BJ4xjORuyfTn0IBNKqLGTMrN+8w37xgMnaecgE85x2zjAFO&#10;3MZdwcYaTCllUFB1J2EdccY2Dkjt1SExokfmosaLjbGynIbAJ6kdwAD2I/CnI5Fv5USfMUUKyg/N&#10;8oY5O4jnHtnHbOSAMVnYKEhVWfH7za64zyW3AcABR0PU/Wo5kMkbTkeX8rBGY8rlQQx5GTkfU1JK&#10;oKHy3c/L9xh94Z6/jjAwMEiiQR7mMaiRmkyzc84GQACcDIxwB3oAazTiSTy1kWTeQvfbkZ798gjn&#10;Hbj1jO11USqMKyhsOAfv/wC17dyDyRzUkSR70kGVTc6huSBx1yCNpzuPPb+8cCmrmKBWmlb5ei84&#10;PHI6jJPc9MccDigAUPLB5jo0a+X8y7RheD3PTBwMqOOTx1oLKcMVXc6g+Wu3I6847cDA/D6BBA9w&#10;rE2/n/Nz8qjcdv3eWOATnkA9BzSuY5WzI/8AHnzJMgluTu+Y9T27cjgYwQBHfe/lhWX52XMjEB+W&#10;IB5HA57Hp14pPNACzlGA27nkYH5u4+YdRlSB6g/WjEmdoRtu392Tnsw6DuCOyn6ZzTWWI5lty8e/&#10;o0cS5JGOOSSfQgEdePQgERADBvL27YQIlVl+Q8EDqeMchjjJ4znBDCyygRQxKpHKrypB4GBjnHX1&#10;znuaGmMh85Fj2MAytGWw2WJ5GMnqcZ5G3B4waAZCnlmQ/MoMoRTtLbRjOPQH2PPHQigBH/dr5khO&#10;fmYtHJtYMMEAevbO049c9KXcHXZ56t8zDdLht2QQSexzzyTjkjHPEeZGlf5R9zLMsYft9Ac5HB5P&#10;Az1wWyROU8wwRbcF/wCLayj22lsFfTGRnkc0AWHZPLZvNVVJO7d1+Y4577cDkdQPunpSjCrsZ5GX&#10;C+ZscjOF6AYGTweeME8g9aYz+TKolG1xhnbacgZ+UsDj5sgenQHkEmmbfKWR1cAKrIX3jIBB67fc&#10;e4+ucUATxyBx5aztuY4jj6bSOmSFBIOccHvyCCDTYjCYsyqxDAKEWQAjA9AQe2efXsSKjjm8uVXe&#10;Y7EZhIu7ZhskluF4x90HhcYyDUkcqEsxPzeYw8xozlucZO49OnPzcqMZxyAOURrE26Dj7q7CcM2e&#10;erEbenIOAAD1JNOzk+aq7f3jnzNoIJwGIUDH3to+bHXnJ5qNJN0OznDLtkGQu7Ixk/4gHJxleppW&#10;k4jlkXnOWRU2lO+0jIz97HZTyBQBOWjZlKSYwvBDA556Ar2xg85wQRnmo92xWVnWNcLuMe4HBAwB&#10;+XoeAetRxlWuFjOfM+78sZ4bGSvUZHIxzyM98CponURkxyHG8nLNkZA9VI2nLdAOvGTnFAD5AhKi&#10;RN3zY+RiS+C3BGASM4wcjj6U0SIyqHddrR7d3VO3Hyru4HJHb3INMBGfKB8zdkg7GRRzjrnp3Gee&#10;+R0pxd1zLhW+XduClSBjG089M4OD396AHed5kSxj5lTJ+WM8/d67QTnBJHQnjgYoVS/lx7VjZY8q&#10;0gO1M8biTyMBscnJyDzTSwVWEsPCZ+Ugsq4JPUdD82O+PXrTQzZWMH5vmB2MCx6fT29uxoAGl/ds&#10;WRfMkTj92VZge/TcSeBn1qVW2z+Zbsd3nYj+brnnqPUkcg4/mGLliYVnZTuHmLGOmOSDgkEYPHQ5&#10;IxzmhcTfJLMWZ2wzMwUgnOSeF9+mT155oAexYR/ZXkLDkMu0ZO36ZzjpjcOM9Sadt+ZgmGHlmNWZ&#10;QCBgYXnIGAOwPP1zTDIGt2SMKqnaPLMeQBkDC4J9F4PGR16U6fc+YQqphgXVtrbcHhR1wP4cYxnq&#10;MYoAeJjtEkkq8IXZmjKt1J28A88EdT04znFELRxx5Rl7H92ifexz94ZPXJz36VHKW/dpKSu5sbjn&#10;nPbuDkDscegqTfM5aTzXLLv+VWxlgAOmfx79D05oAWEmLdcRJu2KMbvu7scKc+n4ZHOT0p1uO4fH&#10;7na4b+AYboccckEnnn2FQxxMsezy23fMsgjjU7twPXgY+76dSAM9KmjDMd8tvzI3D/MBwzYwdvqF&#10;xxjoAeM0AWQMy+YgbasjDaHxu64GD0+XgZ6YOQKiVGkhWPCx9Rwu1cY6jB9SOcDgjPXNNjt97pH8&#10;rFgqyMUHLYwcfKffGD1A71JEdsYEqsVb7r/NtVfl64xgjGcHr8vTsAKjRyRxiSJZNy7Dui2tuI4H&#10;QnJI65yMHJ4yGyCRV8tD5ZTe2zfhjkcLk9eBkAZGV7YpY2mkh2u0LFo8sytlcEtuY4/2lJ6DPf3j&#10;WNDCXjdQvO0Hb0YYAxg8DkfUDIxxQBL5bQuXlibjk4YHAzjgEtnHHboDnJ5p3zeY0EjqN7bT8xG0&#10;5zjOB1wOQOoNMkKuEklXcxUjbkPvbcegJOcbfxz9KaM/8s8YWMq8seW27QRknIJ5YDn0NAD8E7Y5&#10;oSqyKr7d4GV5OcYODjpnpkHORwqJKJQQsfmdGVYwqnvz1HfABz+AANAW3kc7GVN0jKf7wLA/KMdV&#10;wG6HByAP4iXK8waPdJIu3B3nPB6/d6DqwyOmOM5NADAFQKihuwUqNwA25AOc9j09/el5jVQsaqzK&#10;RvC/cxkH5eSOOeOBtU5IzTAzD/SGLMFKjBB+bGRj/vjPfkc5pXORGiuq+ZHuUsx+brzhifUcduCa&#10;AGyGSNP3C7naM/ZyGAyevJ5OOOvX6c5j2stwqwR8eYdimP375bP3WxwCPwqSXa2Imj2x9OV3Enkn&#10;GfvHHYYyDnAp03ynfIG/etnC/e3HBxlugGemTyxyOlAEYcwIIm37vMI3ZHlqf4gAM46bsf8A6gSy&#10;iUMIRt4b5j3w24jsR1z7ZIB4qTy1DGNnb5ZDEsixr97vjGCAQD9SemKjDonmSASKP4xvKKnzM3XH&#10;fJ98fw0AWAsjSNIu5mk2/vPL2ZYlsn9dxHTK4J4xTY3eVfMikb99uWL5OGJOTx94cD0HQdOcxtCW&#10;HlzxrIzLj5Y15HzbhyMjkHPqDzjIFPdY2VzOm/fHmRCxkkKlQvVh0/Dg59AaAHkoihJEICvhfOkD&#10;MAG5GCDn5toJxjjv1Ai3Rj89xtJOWkVRgOw5z1zyfoc7uOBRKWQMj3EasjfMHXap55bHIwOg7c85&#10;PWMxTFpJFjyAcFmx8pyfRQSfug8kgEAcdQCZXaaRWIkLPcLhd21u4AIOQQeM98ZHGadLva1MUZUO&#10;/wBxW7nJzgd8DknIH16BsqKqF5Iy6riP50zhcfdz25JA7fzA0ZmjkWFd24/d9TjjlmPOMcgD8qAH&#10;s0Uh8z938xYRq3cYO7gDC/LjjqP5LEVDSK8m07Q3zLtBHfqemcHA7A8GmtKZHaR5Nqs27zF2hmGe&#10;OcdMc5znHJ4NOViVjeY7WkAkwuXRiWPOehXI68HrwKAFWSNf38zIu0Bv3ilTxgMueQccEZUce3NW&#10;FmmDlm+8OGO3HHQnJ6jp1ByOgGBVQMqoziVdqKEZl2tgH0BOc4GOcgcezCxHDPHcKZIGGyRducNg&#10;cNt3Dk7iScZwfwFAE3JRdoT5lyqvH1BHKjg84z0xwfrV7SJlLB/m3KTseRvnXnOA38QHHORjce/F&#10;ZkTOsZLiPfCPkMkY4bO3ODhRwO3096u6ZN5bLLGzKesZ3FlbllKhgDxkEjqfmGTxQB7l8L5owijG&#10;5ZDkeQxH0Ax7ehznsK9w8Is0lvHKSGG4jcFx3+7164A69MYxXz78KZp4kjlUttjGF/djAGPu9MYJ&#10;zngDj8/oLwgIntotrLuWPqG3bfT14ByM+/fHAB1VshHyGVl3KMruK5GMZ7ex7GpvIVMr5O4KPmXc&#10;ACNuerAn/wDX2xRYxyRws0B2/e2+Ww27QfoCM+n5YxmpmX92yK/G4kMxbK8j1A6dNxB6ZzQBTniD&#10;YLRgBj8jckEjjqPYdgc8e9QvErhg0Q+fjaoDE88A4+h7fQ1oGIZYLIy7mDbd3Pbke2A2eePaoGt2&#10;AZnfI25+WQFi2OvTrtPB9OlAGXc27EhREvy442MSvJHf157deeeKoXEBVmYLuxtBZtvPfPI+Yc+/&#10;U/jtTWao6ELsK5+ZVOFzxn2OeOoqtJbKoDtHJt2gowXG3jDdcY/Dr09KAOavbUjc5gX5iO/GMgE5&#10;x64PHr361l3+lybhGYnf93t2rxyARjkc8qeSW4OM4xXUXtomWV4myyqCSSCeOOBgY656+nGAayrm&#10;0xu8yEszEbWaLGSRjJIOO4PU8Ej1oA5ifRIndpIYdzyKdsiqcscnngAYwTgDnk/N6Y+q2BRWmZow&#10;A33m6ofvEkHgk/NxgZ5ANdpcWYZG2qzcqV6gtwMD5Tx8o7c/hWJe2PHlxYX5cbVB3DscDPXBPXGf&#10;bJNAHJND5bLGkB3LyMr8zHAYkBuRgY6kEZ59KqXs8kMC+RGFO35XUBRkepx8xHp257Ekb9zppZfL&#10;FtlmjH7vBAY4AOSSTz0wSaypIQ7B4Q+0/O3lksAeO+O56k8jCjpQBzms/wBp6TbCysAsPykTXDxg&#10;PFHkLkEEEYx15OSPSm6TNa2umJ9vunLshJG1nYAd2GR1GD/jkY1NX0uK7tTaSp/y0+boy5VeBg56&#10;4I6Hjsc5rNFhb2BY24Z5Nz7guNqHORyepx17cfTABoWFxYxL9nS3Vd7Yi8vAyPQnB/IEcdu9TReI&#10;CwW306LarMoa4kQblUnBKhvusecemO2cimYY7qMLKHaTy/nX+IJ3GeM8FuSp5HTFR6xb62+mNZaT&#10;+6eZmSSVolB28bvmOAR97jHB+pIAGyW19rES2sBkW14a4km5aU5AI9vvDgE9M4J5HQaRHa2Fqwvr&#10;iOOGCPLHbgKpwob+HuAuMA5x1rH8NlLeBXkZZplT/XEA4bJfIY9eAeeePUni4lq+pae9tqrwzW8j&#10;DFqynbIoAGGAxwcHOc5GTz2ANTS/FWp38X9o/Y44rOT5YWZxllH8WQSqnuMepHQBh0EV7aalYSM6&#10;vHvBDMzBWGcZA5yAcEc4471weoX3i7VYJNE0i6i02PbiORIFk6OfvNg4HI9ByMjoab4U8L63DJBJ&#10;4s8WTardW4URvOFWMnB+by0+Q92AwAT0x0oA73S7Xw14O0d0tkjsrJpGLKFCfNnkEgncxPXjgnpy&#10;cX9K1FbyAPMHjiZsckHd1A9Od2fz5IrkbJL1Nec30jXSwqojjmAdIWA4CAEgvztJ6nsT/FoW2shj&#10;JKtrxI3yqqswyABnAHHCgnLHj2PABakn8O6X4nNh9it/7SeBbuVlULJ5ZYAMcZyWI4zgnBO3k1va&#10;feRw3MsdskclwsLiCNmwpYdCccAHg9D7VxzR+GrjWrzxFeyCKe+hit5d021Y1iV1jXbuI/jbg9dz&#10;daiuviOJNVXwv4S8+9aEbdXuVjZIbZieE3Y3PIWxwBt2nkj5SwBsQ2l14Y0ptUmWa41jUZt7K7Eq&#10;1w+3CrkErEhPGOgGAASCcjxDDBqWjQfD1ZrS+vJFS+1C41KJZLexRJWk+1ODw5V8+UpwFMakkYrf&#10;XxRp8GnLa3DtJPcRE2sO7Cqq/wDLVsHG0ZwOeoxjgmud1bU11uSa38Nada3Wp/Zxb3l1dfvYrSAk&#10;Hy238SMV3fIoPO1SRyQAWvDviDW/FGqya/FcN/wjvkxRaRbzZ+03ijdvupWOOHBCpEQSvl7icPhe&#10;g0qe5u/HWpayb63ns4ytnb5G070QeYHJzkIeFOCAS5+XmsRdUW0tpJL/AFaNGjaG3huZMFFmf5UA&#10;AbGd38P14bOK4u18R+MLz4baN4W0DVhp+seMg0ui6ksatNY6cD5kl20bAh2WJ41UNnMlyvUAigD2&#10;Xxd4kE/hhdA0pWurjUJU0+bau0wRyOfOdiCcYTf3yCQRgDNULd7fxrrLR+EbqWLQfDcrxXFurL5e&#10;oTbPJ2kNgT26Z27ANzSJu+YKGrnvBdv4e8P3R8PaRbr56XDTtNN800kkilZXkJ5Z33HLE5JU+uas&#10;+GfGWmazbWZ8P2UkWj2srQ2lu0QjZFhyN0S42kbwSOMFQAOMUAdi/wAVfD/hOOTQ7SwZZtDtbaX7&#10;DDa7YS0xdbdNwTEYzCxLHGxDuz0q3+z7qGs6VqN5NrV/JNc65eS3EmoeSMBjgRmBH/1FsVOFjyQy&#10;/M3LV59DexWnxb1LwlfPHcf2xbR6/dLHKfkj802sEJTHKhLQkBjgsHHb5uk1PxFc+JtKsYfC+oW0&#10;y3l80OqXAkctPaIjDyV2fMokf5ZJByqbh1YUAdBJrHiTxF8WtX0nVPCYjurGRrK4k+0lUsZF5+y2&#10;x+7KpX97LOGCSM8ewYXCV/iV8f8AxJ4M8T23wt+Bvg+11TxLqtj599c6lFIunaDZdPtN1tx5rF8K&#10;lupDuUOSgBeq3iXV/CPwr8GXPiA2K2Om6PY7Vs9Ot1DeWg2rHEg9yiquM5IGDgCuC0zVJfhn8HfE&#10;Pjy9njTxdrNreeKNX037ZmSWVmX92VyCI0Xy7ZWXAbAxyTQB9C/s/eBfEvhjSpLHxV8TNT8UXmpX&#10;UlzeaxqsiKXuHIZkgiACwRrgLGnJC7huJBNdH8SfjTonghLP+zbSXUta1i9Xbp9hCPtCr917mRRg&#10;eSgU5Z88AKMnaK8X8RfFq20fTNB+Ht8bgS+LtZfTka2ZftECxQPcSSEMQ/l+XGQJEHJdVznJFr4K&#10;tqXiS8ufiV4m01bfVNQuBaixupA02nWQcm3t3KrtWTaROwyTuuQGZlGaAPd9B8W6ks83iS/mhh0o&#10;FVhjz5yeUArGUpgkSFsAIM9QADmoNWi8bfFKNfD3iKWCz0T7XMdb0+0jdbyW1AXybIugxtf70rKS&#10;WC+X0yTl67rWuxeHFtvCfh21/tBYPMs7i/m8mGykACeewwfNZVZmWNQzPgDgEtVGTwPqeieErbwR&#10;8O/F/wDY9rNdSvrV1bB5L++hYSNKkLsQI5ppWYtMckK7EHgmgDvvC154Ohu9vgrUre6tbO4azuI7&#10;G4wkRTAeEmM4GCQDtwygEdMiuuuPEOkaD4dvtV1rUre3sbVJLmWaaRdsMW0sxOeoAHIx1OK8T+G3&#10;jT4UeBvh7dal8Pra30/w74Zku47pUj2Q2jW8zRzqd3LHzVcF+Szbjlic15t4l0W7/bo0DULHxNqe&#10;q6L8NNWv7aaDQ7WT7Lda5DFI7zCSVlJFrMzKBGhjdkQHftcGgD12bV/H/wC0Tpem+JvCnxAh8M+G&#10;NUslMFlZ6YkmqXTbxtk+2SmSKAcZTy49/wA4YyKV47rwjqPhjUri98LTXK3V5bbFuVNvuiRkYFQ3&#10;/LMyBhkgHPHIHFea3fi/wZ8BfDmg/BH4VeBYbrVYreK20fw3peI4NH09SPMlm4229uq4wAu9mACA&#10;nJHZWnj/AELS/F1t4Xu7K9/tC4tzcXU0FsMWqj5h9oY4VC7N8nOXA3bcBiADptWvtX0+6h03R3tv&#10;OJRpo1+Zmj5xtzkDec43Y4BINYugaXJ4W1+/1CCG4aPVr+61LU7m6YSTTTkIIrUAKFWNUjSNA3AU&#10;KMg4qv8ABiHwrPL4k1Wz8ZWuoeILjWHHiprMmMxXAUKtusZzhYowibTluCSSzNnF8a+Jr34nP/wi&#10;Pwn8cWtuNH8SJZeL75pB5lssaJO1uFMZDb96I53AAOR94/KAdN4Yv/iJpvhq3ufE8EN9qzKpv542&#10;CxIzZOACM7Y920FcnHUnJau30029vfSa/Zpbw74o2kmaZVYRRqVBc8Aqqg5yOPqK86vtL8W614s0&#10;vXbXxL/Z8Oko8raRYowjvLk5GZ5MtlEztCA4BJOTytZHxFPgOCWDSfizqOqQ2ni3WtP0uO1hndYZ&#10;tqSyrA5TGYmCOz5OCV+YjFAHXfsyeG/gppek6l8R/hNcTXjeJ9SmubvxDqkjyXeosJWEZeaUeZJA&#10;pLLEpOxUI28kk+py63YWFlbprc5WXckcjRx53EseVxglfpkAA5zivKdQ+Kl1pHi/Rfhp4G8PxXtw&#10;0K3OtSL8sOm2PSMbVADSuVXbGPupuY9AG0PiN48uF8X+DfA/h8WL33iDULie6hugW8nTrW0MksyD&#10;jY3myWkO4/8APx3IGADtPE/j7wd4Q1DSdI1vWIra617VFsNHhxkXczJJJhSoIA2RuxbgDHJB4rj/&#10;AI8eLbDRfhp4mtbDU7i11t/DN7NYrZQ5ljbb5SyrjhWDyKRzjg9q62/0Pw3q32O+vtDgkk00M9rI&#10;Y1d7NmQI5jbaGQsODwMgYrBsdW0LUPHd14fWwVb7SoLRbq8WEMvlyb3iiYocZAw+3OQJP4d3IBdi&#10;0COzvIZtRlXUJbKF7aHUGjH2gxkqT85I+8VVmxgE444GMvwRr3gr4k3rfELwxYNFqljfXejrJfw4&#10;mIt53ikAJOdrPGSORkYyMdNzUvD+gyeL4dfeRbe+W0ktoY3kAU7yrylR/fYqmeeijpznH8aa/wCE&#10;vB+oeH9M16Bxd+Jtcj0nS7e3hZzNcGGa438H5UCQSMx5Ix16ZALOmz3/AIqj1ay1zw2tj5d88VpF&#10;NIZFu4RjbMcYw2QeOo2jJB4rcnthdLHcXenLOfuJskG+Ej+6SOONp5wCBk55pjaPLd21xaW+qsrM&#10;rfvJEDc46fMMNn0ODkms7wN4N1TwrLrV3f6+0zaprEmoSJNaHbChhiiWIc/dVIh3GdxOBmgDT0PQ&#10;tEsfHOoanZa3G2qyafbRXVqkybooUedoyYwcrkyP9dowBiuh0SbUjLdT6reWh3Tb4TtCeVFgfI+S&#10;MnOTuPXPPYDlvC3hTwp4S1m41PRBdQ3uuyNdT3A3Tpc7RgAs2RGoBwqKQvJxySTo6na6zqQvLGW5&#10;+zrJGosprOKNnibGHBEquj5yMBlIGPfgA6O4t7BGWO5WGPaC37xjxznAPrx615Z8YdE+Ktl4p8J6&#10;/wCAfHdvZ6fpmvvceI7HUN7Le6e8EyOCwViCjNHIgyASuDwMV2GrapFo/ltq+qQw2rRxw7r63VAH&#10;dwkY39NzEhQMjk8eoxNF8Na54cvvED6z4puNSTU9Uku4JLqTP2NSkSrbqhJVVVU9gxdj1zQA7RRa&#10;+Ndc0X4u+G/F0jae+nSeXHb4+z3kMiAoSr8gggMrgBvXIJFdRpOo6R4k0eS/g1O1vI9zxXE9tcFo&#10;wyEhxkZwVYYI4III6iudsdT8Oazo8k+hGGSK2vpbSSGO3ePypYjscKDgFeMA457HGKo/DNI/CukX&#10;+g2/huCKH+2ri4tVtpixk86V5WeUSHCsXZyccHoBwTQBt3V7deA7LTtO8EeCrO7huL2NLzy5lhW2&#10;hPLygqrb2GOBgZ7kYNaZ1LVl8Qrbm1WOxazYSsyMsxmyCCOo27Scj25zWJ4X1nxnqBuLTxboOlsg&#10;1S4Fp9jfYBajHlAhsneQDuA4z0rVPiB0tJPsFpGxV8QpEfP3DIAPHAIJPBx9aAK/hrQLDwVcalDL&#10;4hvZG8SapJdx299dz3Ecc/lg7ULZ8mPCZCZC9hgYA0gdUhvLm9vNQ8yzfakEEMSsqEDqCoBOfc/w&#10;mqvhkazLa2sHilY5rwbv9ItbTyVbPK5G9gp9QT+AzgTR6zqsPiSTTZNLt00s2qkt5LeZ5+4fKMEj&#10;bjPYYIU85NAEcmiweF9Iuo9Ks5ryRjLcw2clwfLaVuqfNnbn04XJJxWjouqa5quhWGqy6H/ZU01u&#10;JbrS7kxu8DbeYwVbacHjcMg9R1qp4j07xHrKpBY6zcaTMLqMrdQum48n5WV1bryCvX3HFa13amOO&#10;4nhQXVxH/wAsY7gKz9PlOeAMH/69AHK6J8UbXxL491j4R6hYXel6xb2Md5Y3AnQi/sm2q9xC2T/q&#10;pmEcgIyCyno3HZjxTolrrEOgXmu2n2+e382CwkuFWaUDO5lQ8kA56AgdfSuc8ceBl8WaXHY2Wtal&#10;od4jK0OqaPcJFeW3zqxVGZHVlbaAyMpRsYYEGsy4msfhraaLr/xAkvvEGoWEaafNr0Ggq11l22tc&#10;yJAu2JD1fywoGM4UfLQBr+LPi78K/hzqFvb/ABA+Jeg+H5r5/KtI9W1aGzN0425SMSspkI3rkAM3&#10;OMdi3VtCvrvxO/iLw/4u1rTZHjWCYWs6y2swVyfmgmV0VvmPzoFcjGWwoA0tc03w/czRapqEduJI&#10;/wB2t3cRqpU5wMZ46+npXAeKvCfxg0L4uaN8Qvhzq8eo6RPfW+n+MPCt7IqRrZHePt1oTt23ELMC&#10;8e7bJFuwC6IHAO31WVNVtrqx1HR0MDqd4kUNG6nqjKfUZx6Dr0rynTfDHwS1zwlpdvofxA1zS7Xw&#10;drhsLO4XXLmwn0m4nmEcVqY2CBlLSxxxLMkiOjIBvBBPuGpWif2f9ltvu/MWdF59c4xyenWuU8fe&#10;DrD4heCNc8AabDYz3aaeRDHrFq8sMNyvz20z/wATBZkjcMCTlfWgChp3w1t9D+G+s+GPi941fxNp&#10;OpW90+tNqkKQ7Yn3mRl2HEa7cYUHClCVKjAVsk/izS/gfFH4S8a2viXWV8O7NN8SXixpDqMwjxFc&#10;SeV8hDHGSmec9ecdBf8AxJ8D2mrJ4F1zxXp8OtzKqQWd9/oxuiV/5ZeZxLxnhST1yBXm/wANp/C3&#10;wz+Lni74b3HgpfDR1a3OtaRcWck/9l6pap8tzIqZMNtdRyODKqKpkR4Xw2C1AGxefG610/SvAGvN&#10;4avpNJ8aX1rZ3eqLGPL0c3VuzwSTnqFecJb7ugklUEjIrW1HRfDWsfEqHVtE1iGHxdotm7W8d4vm&#10;JPZOyiZPKyDz8qiRfmjYqCSjFH5/4y/Afwz4j+CuqfDLTfHdz4X0rVYo1jkjt7e7htV3hztjnBCq&#10;xC9CNpUNGUYZre8K634/0Xw/qXib4yeHfD8lxpYZrXVPDMk0n9oW3lqWnEUqboHYDmISyjC8O2MU&#10;Aa0Xxc8HR/EDRfAN9LJaX3iHS7q50CWeHaly0G3zrYPnHnKp8zyidxRHYDCMRT8SafY/C/4gW/xA&#10;jvpIdP1yaHTvEKvudUuDhLS5GD8g3FoX4IxJGTjYScz4x/CDwZ+1L8MtLGk/ELVNLVru31nwx4w8&#10;H3kaXVnIY/8AXwSFXjcSQySIVZXVllPGcMPOPGf7QHx6+C1q1l47+Gw8a2/hKHd40m0mFo7rUdK2&#10;nytWsYSrR3EwCN9otA6sJI/3WQyrQB6J8Szoni7xF4Xttd+y3Ph7WLq+s9hykouhCWheGRSGjkXy&#10;5lDJhgccgiqPxd/Zc8H+KdC1JB458SaLcX0lne2+paPqAiuLLU7eIxLexttIeSRNqyLIGSQL8wOS&#10;SeOZfh6vwTuvFieIoH8PymbXfD+seWIl05ZFMglVzjaFYtknG1XKkfKa5H9qP9tG0+AujeF/i74n&#10;1CztfD2oWu7xBo+ogx3JUxozvaSZ8uSeElswMQZYyWRtyhWAMH9nrR/jjq/gHXfgt+0dp3hu+0G8&#10;+0HRfEGk2rxR27xttmS6spAVtW8/MiJHLMilCVdAVVes+Idn4k1TwhpfxD1u8/sXxd4Tjksp7hbr&#10;/Q9YtnxGWYhiRDODFIhJ/dS7clgpDbX7OPjrw18WvCWqeN/hl470PxJpOpXlz5l5pd0LiATZJgkB&#10;UnAeAoWUkHIXB9fK/wBpLx5Y/DtPCuj3nwp1S3j1ia40zVNSs387T9jly8M6l90UDqGeNl+5JtUg&#10;8mgCH4Z/GZvj18Mta+H3xB8LX2mTx3FxZwtqN0krKDHgOsm85XeSEfI6DgHgcfbaDp/xl8Dt8P8A&#10;xRfCH7fbi+t7GG7VHF3C+PNgbop+QZXAAKg+wy/hf8GIPg9488XfBnTr62m0fWNLh1jSZpFIe1vW&#10;d8KMZCoREuR8uW3NgFi1elfBr4VWHizQNO8ZHSPs99okxiurf7OvlzMHRvMxwTkltrMM/MTQB23w&#10;p8OXEWni31No2uEsV3XEKnZLgKM45A6Edep6nBNWrTXfE+la19h1BRLb+di1m3dMPgLj3GOeOTW1&#10;peq202l/YbaKOGa3+RghHynIGAOCe/OKrarp4s4ZL/UYxvC5VFbHIOev1574oA1daucR/umLOoJV&#10;WIOeOM9ew+nNYXh/XLy91J9N8ssnmBR1O73wPpz7kVWttT1DxBJHEUx5bYkbaCGXGe3XkenOa7rw&#10;r4OW3WN54Nsm0Bsn2+nb69qANDw/oUcREw+Zi2c/5H+eK6i0t1iUR+nG3FQ2drFboEC9Fx93HbpW&#10;jBHjle3WgB8B3ADr9TVpU4xio4IlLAknrU6CPbuU/pQAiMw+XbT+q80gQdTz+FDYK8UARzHb0P8A&#10;DWL4k5hzux/tGti44PDfXHesnXx5towLZwvfpQBBo0n2m3+cH8VrXtXby1wen6Vz/hVyQ0ROOfly&#10;ea6S1H7tkP4fNQBqgboQCP4aSEZGB3pbRS9ugz/DTowFkx+tAEToXQ5/KqGo2KyrkJ1rTYbWbnpU&#10;ckashUn36UAec+NfDUd5bsBEvzccj/61fP3xp+G0N4rN9n+f5hu2joc9O45x05PFfWGqaWrLyMg/&#10;pXnXj/wjFc2kkQjJK/Mv7v6entQB+Zfxv+Fn2G8upYbbO9gyZJxvAAH+8MBuOnQc4yfD760aCZln&#10;k+VdoB29MnnJz83GPcCv0C+PvwvW5t2vFtfnZQrNu2nOM5z3PHUAHivjn4r/AA/n0XVbgxWp8uNz&#10;ICq+hIYY52jPPqA3HfAB51JEkkhidSS20Oyrx/wLjg8gjr0z7VA+5W3nyyNxb727B9OCeg4zhh+Y&#10;NXbiFkP70HO5lUydxxwehz9MD8MVUulPm+S8roN3y7VTjH8OGX29Dz7ZNAFcSNGfMM2Pm/eEbl29&#10;B/ESOjYzjHJp3IVnlidhsAYBW+Yd8YyDk555zkYPTL8hDjKg5G1Ux83QsRg89SO/UZqKJERRuQqr&#10;RKd2epweTgdODySfvA4z1AFfBYiRN7LtY7U6DhuPl5+boQBkevOGoWjBL4b7rMNmAFI5zkkjnIAB&#10;x155GFMceFkLP8wLJ8wPJwMjB6jBPIPOOe1OMT/upBA33ifKVW4HJ6gZJBIUE+meDnAA2VESBjIu&#10;3av3QuCRjjtj1HPHNOkKCZlbZIqsSz7VJK56g4Ix16DsMU1kPEQZo23bdyAZPOeCST0XPTn5sHvT&#10;AGjVZJD7nyYsq5wMFT39hnJxxQA+EosaiQMrbT/qyc9M993PXjOR+FLvBiaOK4wzdX8vK9T6An8T&#10;kcjrSMZCWRzx0by2yoJPoeDxjqQSR6AkjMHXbIzKF/gY9W+nOMdOnXGOtADpXDSeUlu3zSH7qgtt&#10;PRcY5JJA7AH64AJOd4VWZV3KY36jIGevTJz+XTpQPNeRo4m3M3PlqeN2fvLxn0PtxwDxSshHlorn&#10;nlCzAYGBt9f6cUAK+EXDDKmT5d0hGVz6Yyxx39+x6iOGxIyll4JX+IjOQDweecHjnnnpSL+4/eCE&#10;qcA7dpTHPC5yMHgHsKVZF3qyyfeJQMqnPB5BA6c+vcZ5OaAAS/vAdsO9VxuRgBk4yTycc8/MSQPy&#10;pxDSs25st95VC7s8YxjGTjn8etMVpCFcu3yqv3sFl/Hp+mMYPGKemwFZY4vMQMysrQnBO3sck+vO&#10;QBkACgBx3lSrBvv/ACs+ewbj0xnnj8qSQmHa20Kq/PGuzJXbg5wMYA6dAOg5NMKrvVUXLYzEy9cj&#10;GB9044OMccE9OokUSAm3i37o2X5Y87ug/r34HsSMUANZF2+XKcxj5eJCdpxnrjgEbeCCMDrgZpwd&#10;mC/Kp3KP3fC7j0yAM55yMZ4J59KayRqyqm37oO1tvJIBGOCcnnrjHI7ClkiaUBI45vv/ACLs28Bh&#10;t4J/vfQjJPBOaAF2lSwdBvHzsm3+FvXhcgg+3XoMU0RqMlx5m3y/mbOTtIIGT16EEjoBxTpFURhY&#10;7ddqyMdqx9T14H4H06jtimkMxwsm5hkhg+1h6EHaRnP1/AUAKRM0qh1ZnRflZjj5uPRu/wAoIIxn&#10;AHs6TYoLYj5UnaGA46DjA6cH/Ckl8uOKMJjOflBI5xk45OAOnA9B1p/mugb58nzNzbWPAAwCSTnI&#10;3DPBOevSgBmyZlKNkqQd7beOnXIOCRz3J6c4xQwJVlXjaXU/KQoznPAOR27/AMsgWFmVWfMn7zaj&#10;bgw6DjjtgnJJB5PeicQyDypYt21gSo2sW46dzkY69RnvzQA53VpvPllZtu47Wm3YH3uQM9cD16k8&#10;ZxSFomXypR+7BYO3PQHnr+gGBjjJ6Usc8yvmWT5m5+U98AgjGMHBPXJyRxjAA2xBux5e6P5sMxzg&#10;AbhwDnqT27GgBpKJ8svlruwWjP8ACA2PfpkHjJ+tOIjYKsscbO3Ei/7WBn/a9x1I3e5oTzQ7sSrR&#10;9GjbB25AIGMdsEnORkdOpoTLxiBp2+4EkkCjjuSemT1NAC5XZ5kSgsMMUVACeOckgY7+nBOAccoV&#10;Z9yypHucbW3YPTvgcYGCCeM55zihY90fzru25IDRA4P3geMc4P0x9DSrE2G2gNj5Wy3J7jOeTzk5&#10;wevQ9AAIwCJ87thPm3GQjHTbz9PToM/iF7kLu2M3pgcbgD179m4JAxjBzSKwhXfGNyhxuVhkH1A5&#10;BPI/Dpg9aTaYiqysrDnLSMo7AHI9eenseSM0ALIxEm9T825W3AZzjkg47cD6c9yRRDbiJCsQYbfm&#10;j+Y8bR1JzznaOvIPT0piKqZMnH8Ui7dxYnd/dxyB82eDkbQacykPlE27W+VuB/d7Zxnrz7dM5oAc&#10;mUYIQoQABgr7gFwOeCCcfXJ74PNMT7ijzj1G5RuODzlVG7Gc8fL0z0FJJHAsi3BiVljgySwHyHJw&#10;OhIHB4JHOOOKe7NjhdoaQLuztUgnHOSc+uMHpx1oAQeYHZvLZijFY9+CW+fnHB9CMcEc9jy2V7fE&#10;iJGrejbT0yQOwzwDzxjk8ZAqQRtdNk7hnhpOB8pwSc8gYBOO2R2PVdu7O2MburfLtJ+X35Hbk8ZJ&#10;59QBhfbN5uGVSw3bWzt5+96Hjt345NCwlwJQrfNnLBTj7v5foeuTkU4RybWULu6HbIOM7Tk8dh36&#10;jgUjwqCzoNvygM8mCT1APXg5YHIxjAIHagBVbG6Rc5OPuqfk68ZwMYyT6kZ4OOAgZypXryhkyB04&#10;/nyCPx60CMKd5Ur0I+bGwnGRnHQALkdSPrRMzMTI4bG3aWZmBHXrjkckdfy4oAbtZFWONWGMLt8v&#10;5eSdpO0859/TvxTcCYAQdlDRsy4ZiQMD24OfTinOsSMSyr1+6cddw6e/v2yOwFL5LLG3nlk52v8A&#10;KNo5J5wBjB6Z4BwMZ5oAGwz70CDeoaM7gF+YfKee+O2OAM9jkdDI21QVCr/dbK4Gc8YzggkgYznv&#10;jNLnH7wbl2qcsrgEEHkY7euTzj16UbSEUJ5aqpzH8wAGAQST3xz34yv1oASMSMEdmVjtG9lGQD1z&#10;nPXpnrnjnqKHljUMH6Mv3m/5ZsR8nHGOffBI4yKekBZxlGbaQNsaszKMY9OpIPsfboGiSSLEZLbW&#10;Jwww3OMAgDofm4ORg9aAHFFk74DBVUfMq7SBxnPQHI7Y4qNcS/LlNxxuZlKsATjGQCP4fXPA9cly&#10;7kBTcULNltpB4B6gA4YZJPPp+NSFGQKVibsqr25GQBz149Bzk9AaAGzSTsfM67if3fk7RwwO0jov&#10;zeoIxgj0puBG0iRysVXO1lJGect3647cdOaBNCqiISRLtUBV2r/eGMZz7+oH40KojVS6SbRg/vFI&#10;579OuBngehz1xQAmVHyR5Kjj93g55A9unTOQT27CnKBgQvHvwDuAXaVHUkdcdMYJ9e9C7CVdoVJK&#10;5l8w/MePTr7cAc9qRg04Ch42yuTuXcx/4Dgj8Dz1AHegBNwJ3mL7vB7MGH8WMYx3OORj+LNO+cg7&#10;Xkzja8hGNox17AA5z1zz3xigDe+CMBQPkI24wOMHOTkHB64NJGiiaMxr93nAhAB55YjG4Dj9PXmg&#10;BQhc48pmYqNytzjOeOnAB78kjGMDJpWIw2H28ZG1RtPXk4I7H2xzjNNlRAPL8tWKruaMyAjpndjn&#10;kn8zn0qbbJFJtzzuI3bj3yO3XO36H60ARAhmXeZcIvCsvO3Jx7k8jHqR14qRVAb7TnHO5uvJ65+b&#10;oOc4xzx1BpoVJFHmj92fm+deo2gZ6857dDnHOTw9SVQNKqx+XlSxj2gDrgfL0y3GBxz70ANghZTu&#10;RdxVv+WkmVf0AwD79B+NAVVCoLoLyQflCtxgKM46889evrUjsIi0csqj5VLLIp4wDwRngjHqfbFK&#10;6bVw1w33VV4yo2luhHHJGeO3XtxkAbJAyB0ZeFGAdq7QQ/I4Ynp/Kkbl9rMMn+JmAzwcj9B+f1Bk&#10;/chEnkl2ruBV2U8Z6kBup25AHQ49qasEkWB5QAXCtkkALySCRz3Ht9aAIZ41idnK7WXjGz7vYglu&#10;o+7jpwDUVsisWO5vuguSu7dyx9CcdfTjbgmpZA0cyo6bWWQD5gvL57AcZz7dRxxTWAmCxyQ71Vj8&#10;0o3HBUn+9g9Bz798YoARvkdopDnCgcA4BA6+3zY5I6/U5JIyxYK5G37zeT/qz8/pnB4Az378kin+&#10;Y4jZYpS3zfKUbHJzxjAwCe/oB06kkCyFdzRn+He54HHv+GfYEe4AEdWG4xsi7pN27zM7eRjg/Ujt&#10;z2ppEaHAiVVZstuwp65OffkE8YwPcinlUU+ZJneW27m4Yc8DJwercccAdelDZUtIWXdjP+rIZc44&#10;7DGQTzk5Y475AIXmCNjAVvRVOQPwGOwOff8AOD5HPmK3yrg9DuGfm5wPdcnHAx6VPKJRGxeB1AX5&#10;vlHJBHUjoTwee+B7GF4mZEVEVisi8NGpWMA5/iHbk8gHPGaACQojM7D1Cs3U4OQDxjof5HnFRriI&#10;Yfy/lX7zc5XJ4z7nuSOSDzjNOx9nAYEx8Y3GNhnB6FsHAwT357d6SWORzuU/K4HLvlWGBk7h34Ix&#10;0zx0oAgkMe9XdN4ZNxZl7+pPvnkADGRyOlOXdCNxZsbSrKq/dI5I+YHJ4HTtn0pyyFjuHzBpA7bo&#10;2wQAvXOARjGffPYVDI3JEP8ADtTDKn3iBgYw3bv7D3oAYQkabLnHythlfIJwMZOS2Rk/Q571CTJs&#10;aOSN5OG+7GNw6n09ABkZ5zkdMWJjsVgqP5foVKsOpzjng+mD06darTQRPLskHG3JDYOAc988k9x2&#10;wMDk4AHSIXzDFIy8bJMjnHrkHbyBg5A5yTyMmMqhbdKV/efMPkGMbQfTjjcOoz6Lk07z4c/aP44v&#10;lGTjaMZyDj129R1xweQK7wxxKI5FdUK7PlhXjBPI55yu3OenX6ADt2Dh229iytgbSBzggjJI6DnP&#10;ORupjl3diH+Z+YWDnbkDOeTjI49OOc9SFExAMccjMuPmVC20ZIz0Bx90j5uo4PSmuY8s87cNglmZ&#10;cbRxyeeB784PbBFABK6xBWjXci/MQQR8vy8nHPTuck+hqMtJErM8jBQCW+0R7dx2ZPQ5PABwRu9c&#10;Ypwbjy5HZWbKxqMbVUNyAOBwBgHnnuDUao6rny+Vk+bHRzjHB4wM49z8w46EAPIZm/eCRVbbtbnK&#10;7B35JxyACMHBxjg5Y5iVN/PPP7yMfMeADxgErheMAYz3AyskCTR4VhGm4MzRgKBjHOOexzjqAOtN&#10;kkd1yYVVpSpk8xeq7gCdwHG3OccgkDnjgAJ9zwPGiLu2t8zqvyD5TtYhQcgsQMHOD+NNlzJdfMr/&#10;ACuQzMzYDAAnGeuRjpk4B56015oiu6UMwYn5FI4HzEcNj0PXnK444yghkabMQ7bVZVO05GB04PIH&#10;3Tyd2Qc0AR5mkVYt25ZuDGx3KGGTwBk85HTqOD3wm4v8sgLBoWYsQVZTzgkAZ68g5GD602fgsQT/&#10;AKwqoVlLP14BIAGCd34tnIOKHklGY3kBVc/NgupHGFUn73Hc9PTAoAjkxP8AKkalsZHzbhkBeeMZ&#10;ABHByCOhquDGr4PMaxg/MC3BOASMnqB12+g4wKmky4LiQH958zs23Po23I7jt0+lR3IVDIWhjZVY&#10;bVZgu38u3I45yc+lAEMzFYRJI8PlqO0hAKl/7oPqPwyO1NuXlAZVMfmbTljkZTcB9B9wcZI7+tPd&#10;jCDcrPnazBWDcgE4JHIIOVC4AOAwHNQv5cMWY2G0Lu3KhfcuAeQM7Tkkgn19qAGSFlLspZlCttZG&#10;56HK9fmJOcdOp9Kjkcb22wr8rDy2xu3L0x098gnHPJ9afIYywOxiY0DbkYbvunsSQOO45xz3qJIz&#10;E3kSN5I3Kr+YAQOnzbQCCOxz/EOmMZAGmQQhYi9u7L1+1fJxklcA4OMYHOenaio57m6tUVbS+a3L&#10;MS6xwk56cnOCD657+lFAHg7SYO2Ftzc7RkE7uD07dF9CelWI1hXEQbgYP3unGdxJOenY/pUIcSTc&#10;HKnABkXaFG8nGeP4cZOensacVm8gvEqrtTLfMGzzzkH7hPzfXjg5xQBJF88arOkbnaofzOnHOSM5&#10;xx/j7zJtk8tBiQbiNvJzjnIA5wCDyOOOmOKi3FVKRByoZ9wzuO0568ZyORx2HXpUwfDEiMS7jj5p&#10;CVfopzk9jjtxzyM0APiRGiyoVvlyqhe2cADJx0UngnPqTxVi3WONWLBVbYjfu8BV5OGI6569TwPX&#10;Oarb0tQDs27ZMb2U/MAB8wAyudx28DHTJzkVZLxmFW+0SSN/CzLgDA27u4xlecA9BwMCgCYfez5b&#10;M7LnK88DqPmyecZ7DjnOc0+FmSVQsm2PaBHuJ+bjhTyOOM5wenHrUClkcl0jZ94wCQW3dDxjPIzn&#10;JI4688TbUjlb7/MYRizleVAK8dcZBIz6H3oAdFuRFMW1V2AL26q2Qcsc8fNwehxkdrQaWUCJWEbP&#10;80e5mXaehPPAHfqemO9QIHkXCvIv7sFd5I7A7ST1zyBk5xx0ODLEJPL81LZm5BC7sYz7fif4RjJO&#10;egoAkjRiP3kTN/dkfO3ghhxjsGJ6jjFSQI0cirJahZN37xSuecdOSfXbkZB6k9BUT7m3NMfkwpbd&#10;jjIAON3IBwvTpiphvUKJjukG0qrsW4wT2b/6wAAPXgAfDHHNt3RcA/d2BQU6fTn72BgnOOuama62&#10;w+cVxuJdtzADBLNnBwen8IPbvULJkhHRuE2qwYPjrjGTnB3dTjOc881MH3fLDJ8x8zAVlPPdm69s&#10;H/GgB4AyxCKCeHkDbcHJHU9c/TggemKsMFwxDM5X5e4JXOCRjoNpx14PY5xUTiRZmkEihpFY+Wqr&#10;k4XoQOcHIwD1xx1qQyKWIz5hz8hVjk49RzyPfnIOAOpAJVESL5ki5bkbtpHXC8L6/e9uR0IqUSKE&#10;bdKzfP8AKchdpwOhPfao7j/FluZHjCgtGysSrIQd3Ix14HJPbPByTUtsjkiVW2BeF2spZuOR6gf7&#10;p+uOcAEyxIGAeRMOw+8uQB3BUHqdo4PByvPc2LfzGG77MxYsyt8quMBQdvPfABPb5wOaq2wRBHlG&#10;ZtqlmZQvl446jjPT5c5456HFiEXBdZZv4do3MysQvK9BncD8uADxhh3wQCXmONh90Y/uD5lUkgEj&#10;0w34454NSOG+68hB5O55l3cn/aOcZI5z2xmoo/mKnb5fIKybeF7Yz25OM9weenMkDsyYyrSSYyjO&#10;qsxLE8fKB1zxjsetAEkTCV2UsFBkH3V3YGSMY9Sce3zHGBjEiKqzJvysiyYbaQCBn6kjOcAc9MHG&#10;chg2MhQspXdhl3Dn5sLxnr82c9s5qWJShLQwhfkKja3yvyvBAB989c4HHGaAHC3CFWKbmZSFLOG7&#10;HnnpnOeBnBX0qaNo5JntbVNyqxKKGG7qxx6nA5zwST0zxUaIQnnOzbVbCsMfdGOO2Dhug9OOaUTN&#10;EV3Iw2sxl3sWzgc84bpg9cZx70AWdikAyptGzCSZB2nbzjAxnDLg9sd80JvihzJE3yrn5squ7PTt&#10;xnj5sYLE5wTQWcRqokX922VbevPHPQ9B7cn064asSvIuV2fLkSNzwcnAPXJPGOT7AcUASxp85UoV&#10;ZCu5SMbcdD2AIGckAYx1ODUmUWMGVWP7zKyMwXa3r6kn2xk9xTEnnhQPI7KBtYR7lbjqB1OOVzz6&#10;AE96ccoF2ttC5+ZmHzDvwCO3Y8ZNAEkSPBbI4fYBGyr+7HzN6578qvqAR16kPxtlI3Rrukb+Pbjn&#10;OckDn5ieh+bPtSoBGd+D5itlGbIztIXaTnk4yOv0Jpqy7d0TqyrGgwy5Zhxx0B9MYOSe5HcAmiWO&#10;ba5LlWIDRb+SO4AI/u5Ix03ZqXzUiZX2swYq/UAN83QAjLLkEdB261GpZdqMm1o8II+45yTgjkbe&#10;M84p8cDPGpQZ6KrfJgdscHg465zjGOSaACSM4DSq0gUEKxUAMQRg4OeT1wevz8g8hyRqsv8ApDSP&#10;8ufMwdx+bB4JbBwTjGQcAZ4pIFVgVWSMKyszL5eeRu3YHGWAwM9TnADc0+2eRk3EyfKFMaqmccFj&#10;jHGMg4GDjI5oAkwiRZiYqrLu3bgCoJ5BPBC5z2AOMjuakby1lYeTGv7xQzSDg4bpnA+bBA6AYHoM&#10;VGcFG2D5jySp2nPOB7qDx0Bwc9MmnSoZFdkDKgYKVHUKTtHHVj97oMH15oARI5gvmCP592M8fXPG&#10;R37nr70ioiREqQp4CKOAmNylR+IDdhjPoKdIqFtwk2+cjbS3fg8cH/8AUDwMEEDPNJJ5rRqpLHdh&#10;QoTpnPQ5+b2JwOgNAEfETNIQV3R5HmAYyGwQMdsc4bpzgnBFIIxJGysJF2KRjaC2Qdwzg9OAepOC&#10;TxinRo0K+dJCy7fvRhgHkGemDzjBzg8jHemPCHhjeRex3NI20KWyc8njp3C5wPxAFlhFxEUbbkrv&#10;VZIiGboc4GF4BOemM+mTTJ3WB0kibyGX7rMVQ7R0Az1HQfjxnNOMbzw42MrsdoVWDHJUAEgEZ45J&#10;xgkDr2QSqrLMm2PdKwRfMyxPofU9OuMcfUACbEIaO0jjTc3yMI9pAJOMqR0yM/Mc1C8iTDz2i4Gc&#10;pG24scdAegPBOM9B7cyMViWNSuFWMFXWTKjBzwckjjoDg4zntmCdXUZ+bMauHDRnao3HAGM7ctgk&#10;++TkGgBm8LEyH5l6LKh4TlRyMZJxnnuDTXiLkQi3b5m5jbqOg2kYyTjjHPT8yWXbH9pkib5F/wCW&#10;gA6eny44Bz0JzjPXIJUXyGOYw0ajaeD5bcru6n1I3dh14NADVkaR8ZyJGUR8EEfXnqfQYGFB9qVY&#10;oIV3vbKiMp+8hACkcg8ckAc4yeeO4KkqHkwyoS2VK3AbHUZO088cd+McjpTVhJjOy3b99xtO1GOe&#10;Tg54HuAOoz2AAHRFZgIwsmB1zjGM4AG0k8jGO59uac4l3B3Py/6wcYJwT/D2yc8HPPpxTcjyGKs3&#10;8W0Mg5bPoe3HGB0GeBTh9m8zH2VdoYkKygnbluTtAwQvcdfT1AHeY4aNp5Pu/e3HgFWUfd2+hU55&#10;zk+hprbo4Q1zAucARv0PY/eI+bk8+wPpTVM6wH7zNyrD7xPqOBnnk9/qTxThEvk+du8tBJhsjCgb&#10;mznBBXONuCOce9ACMh2MQsw25A+b5j35bnqvBOePWly8bMEjX5eeF2k9eRz2UsecnGAODwRmPzYx&#10;K3WU7y7EAtjpngYz0Oc8dzxQwwfmjZU2jJO6MjHPJ59eD3yOhzkAdKrI0kM8P3Rhd5C8dCcnOckD&#10;j5eox7CAXFwUzuO3Cq0vCrkjjBwO3A7H8KJNkUDGCBm/gWONRzypUcZLdAccDjvk0Gfa6geY0fUY&#10;Ytz0LZXPqDjGT3IGcAD9/O8T5GzouVbG4EEY7EE45znnOCQHwtvkbY8eW+5Gq4bgjg8nkH2HTnrw&#10;2MNANvkHAjHlnyRxwfvDHXqOmOcZ9RthhaO4nxtJBRW+9juTgZIBbAA/hwckgkAVwGiZU+ZQqhNo&#10;b7xwOTj5s7mI/LuaUNOsWxvMkCKNiTDljx0y2BnbwMj7uT1xQ2TugZSI/LLfKyyMnGRg+v3gcYIB&#10;7nFIsUdyFkz15Xb94444HsOvHOemeaADzBHEsryxMoVwsr4wc5+XlsA4wc5OD9eHCOWSSONLdoxJ&#10;u2qzfNnB/P5hg5GeO3NKWdDJIsrbuSZVZehHB59uMD2GR3SXLF3IXaxAk2rnIz8wIKlgCN3PUjqe&#10;pAA6FmXh2kVZMjtnjluBk5x7HqPoEwVGQVO1drYYNjO7ueFwcnAGO+Ka7SJwd+4kR7944OQP4QRj&#10;BXuO2eam25H7xyFXAWQKDhcfN0OOPQDJ7UALGfLmVoFb/WKzAvgYyexwOnRh6447sSSLHllN3yjc&#10;sJ6kbRzlenzYPGcHsMZGabMha1i3RkP5ZP3cqTtwR1OVPXjJ55NN3bRlW+ZVTzMy4xx1HByfu+vP&#10;GfUAtCONbfaJI2ba24MrGNSc/MeVGByfUgnJ5oOXVViaMblz1DsSTn5uR24HbnIIpsIwYd29v4WZ&#10;uoI5Bwi4A7Y3AZPOMcSeUrbVeMZVHwxYMFzjjbu7/X5geQelADnkQtmNJO5/hZtueAQAPTpkj2wa&#10;QRTNJ5DRtuO48871IPOAQQDzjIP3ce4RmmUF5IG+bnHPT5c5A9DnjjrjoBRHsd1ZXVtxG3MmN3IG&#10;QBgLweTns3XbQA6BhNJvhlbcWw2G+ZmyMgDb2z0A4HUgmmyvs581h867mxkqOCNpLZJ7dPpmn7Zi&#10;qxgmT5cRrjbhfn6c8nHXno3UcmmSxBF2LP5cYf5tuFQHrkKuc9emQOnQigB80kSgxSx+Wwkz82FY&#10;59SACRz09M9aUJc5eWU7W2A/MuxQdwOBubHBxxkAdKjjaeLKRMVCsPMhHC43LkE4A/i4OemfQ0Rq&#10;iLuj3eXtJ+bGfr0+9jHrnOe1ADhOUJZljjZVU/Ntzwp68ngkgjnt1zmiJEG2Jc4ywjVVXluxwDx/&#10;FgN69uhc8xC71VflYv5e/GCRzjI5HA6Ag5ODkZp0kRVtieYPmx+8whJ5AGeewJ4JwcD0JAG7d0pV&#10;2mbb8i8LyvGD36/N2HQZHTLcxoA0g27sbtij5u2duOMHAHJP3R2xTihZtyIqZwI2CldvynDNyeeF&#10;wc989SAQnbG0n935t2GPIH3RyepUAEdeD0wKAGyP5PmFW3Kp2FpIyQMNnceeB+B64HAIpoSPEhUA&#10;Bmx8uM/eOQxAI3cAcgHnPfhfIVpFEbSKu/arb/u4BAxg8cP07A/k2NhPb7oiuGVWkjiRTuBDZ49f&#10;mz0yCoGMc0ASYhTEOW2HA3MN6sOedvU4Gc4zkHnAGaQRsXjjlk2/Lj5txJwOv45BweSAAT6uyzyr&#10;EqKvzYVVjAA+bIX3PI549ycYLV83y1/d/eXCruO05HTqOMccZ6HqAKAFfb5XlTPsVjuRX6oAHBC8&#10;c9mzxzgHrw443xp9n+dhkRttByegyFORkNjAOQeecksCMs22Nvvbim4KW2njkY+v3j29hl0YYDd5&#10;S7Gk+dRJjc2Rk4Azxg4OMAk9AOQBxwG/0cNjKjy9wwQMEqD0zznjt9eBWXzIz57SKF3blz0Gctkq&#10;OCOQcZ4XJqMASQYn2FeNzBl29clvU4znjHOO1OLSZWMS7Wf5vMLfMuQdpz16dewyewoAIZIDGudr&#10;M0m39220n5uSOMHHHfPHPXiS1aK8UBtrbmysqYypbuOSSOR1xj37G5jIJArKdzKfmxz055Py5x14&#10;PvkANDgpukkkXaoZgoDSY59e/XGOcE/Lg8gEkO4weaVjZm5j2uVOWUELyWIJ4O7I685pw3sWYSyN&#10;uZjuHuOcfiDz1+YjOaRTvf8Ae3ilWyGZGIOAOQMYJGQMdME96S1LzqEdN5kYLIwwOoGcnA/vdMAg&#10;d+5AH5QSFZVHCtjdjK/dGV5OeOMgfxHnipFiB8xNinbwrLGSq9+gBHGc9hyQOoqJSCpaNvmzlmjj&#10;AXByffPPOffjIHEjBE3TGPlpP3ezbxzwCV9SB15wTzzigCRHZrhVgi2ttOxU+UKdxG3Oc5BwPYn1&#10;zVrS3/fqcn5V3fKpycZ445HXOe579qq+UqvIoClQ37tmYbmXORkA9OnXdke/I0NOgWXaVlDNtLR7&#10;pkBAzkHGcZyB0yc+lAHqnwqZwAkSbcNhmPzE9Bn5iMkYPJHI9yK+jvAq5tkQBnGAVbsMnO324447&#10;DqelfNPwkREEUMkQdWbD7T8nGOOM4B6deAP9nNfSnw7eJrOMEffTDKY8DkdSAeOc8HrwRQB29iUc&#10;KqlmbCkluQrdj6k8g8H+99Kn8pCN6O33vyAJ9QP/AK/4U3TVlnjRh90rySn3cnlePXPNXokGzEWO&#10;RwS2flzjPAoAoNDxmNm3Z3Muc8jnJHc8fgKSa2eWT5hjDZXzPm9B19QOPy9edKO3DrvCqowD8uCe&#10;B+HQe/PGelRvbqHaRyxCfdfb6Y478d+9AGLNbRyBiGVmx1XnHA6+uM/zqnMkZ7fL0+c8hdn9Mj8e&#10;3Oa25rZZAIty/L12sGxwMjofbHOPyqhdQvtbyw27Hytz3IxyfX5ufwz0AAMm4tvMLMwG7bwix/Mx&#10;9PrnPXIwaoXVhFhliRQPm/eIoXdxwenHXnpnAPatdokztxxvYj92cHA7noQP0/Go5IRnkBs8kKxA&#10;HHTPuc5/SgDn72yxuCYQs/8AEpYc45GDxxnr16c5rLvbRZT+9DBWK/uw33QTwGxklfTGO/sa6aa3&#10;b5sBtrEfdOT2+bt1JGAP1rJvbYl8Etl2AXd8qgYOOvB79eSOKAOV1DTpF4UbXZgu0g4yMjnOM9uP&#10;Wsm7sfnZynCqNqux2sMDIIx1OCPQZ74OervrRvLBwVQBwyow9D6jnAHcenXisa+slyATtUZwqMeO&#10;mSMjpwDz3z36AHOyW15Cu55y21Sqtjk9STyTySuR9SAaybuO1gZUngkdl+Uncv3RjGS2T3zweh4A&#10;5rpru1lV8FG8xXzkgA5Bzj/azj1x6+lYt9aKxWW3lUso+6zZUkZGCCPwPYdMZoAo3MhdNkUbsGO5&#10;WIyr+oxxuHbt0qO8QSxyQ3JbniQsFO5cA857HuSOSOmKdclIpTJBI+1gfmLHr2ycn0zkjHPTvUcs&#10;TxCNo9yKq4KqSH6g7e5zn0PBOeM0AMebTdHsVuN7bnIEbLz8/fC59B2OOmRziotI1D7S0upm/k2q&#10;zBhK3EYx6bsZPHY84OBjAtMttdWTR3Y3bmyzbSQeccA53dAwGO2c9TUN7pNo4SdBmNQflEhUKBx0&#10;H1PA67eCeaAL1pq1mJPs0NyjNtZSVbO0beQe/TI6Z2rgZIqtda5qcmptZJLZW/7n5llO6TaR1Jy2&#10;3g5ORkhj7AIlnpjhpUO0liPl+XOM4I5Hf0JGMDjpU08dnbibU5Il3L8zNCmXBH90DkHjjp93PHWg&#10;DM1O61HWtaTRmMjab5albe1Vl3tktmSQNkgADgYB29xkVvz+IY9GiWeSy+1bvvK0f3mbcqgbjyTy&#10;QBwSpBI4rLs/GOjyv/oFszxwMyzfaoyETkk4+75mOeVOO2TV83VpOkbQWcMkjMZF2t+7Ujr949Qw&#10;Xrn7vHU5AFsNIt2VJNQt0uDJN5k0crA75OQSC3y5PbOQCT3pdM0Wx8L2d1Y6ZAyrd3j3M24hh5zs&#10;xc/iWzgYwB0OaTUdX0uyNuLoSTbiYxHERu+6uSNucYOPTrwR0qxda/OLJ/7OxJc3EixLI3CxcE+Y&#10;3Q9+hwCSpBwDQA251dY/EMmmWWkrcJFBsuL6SUMUYcrGCACWOc8ZAwSdp4p2ra1a+EtFj0rRYLdb&#10;rULkpZxxqIwQeZXYKApIGXOcbi3Uk1nafZx/Duz+16p4h8yNWkdri4lDySyElsAdyxIwi54wB0qL&#10;SNLTXdUXx5rC3zXc0W2GTUVPmxqxwCI9u1AOARgMRjJNAFrxRbahrHjXSvBWrWsjabpmmz6jqc7R&#10;kB7l828EfmDG8xg3D9eCU6VpPoXh7TXtriw0m1W4KwaRZXKqRJBbjlYhnO1Qq8qBz8u4cCs+61y4&#10;W7/s61giuAkwlvpmhUlGAB8vrjdjcdvXGw8Ag1aXxFpn/Etiv7r/AEgXTXNskUm5pzCCryZAGVCv&#10;jpg56luQAYN/ff2H8M/GHxc0eORrqW3vryzaSbZiNI2htUUvjkooYHnLlu5q7pfiiw+Hnw+0bTNX&#10;0+8jv202GHS9BtmVrqVxCu5R1+UbTukcrGAMlh0rM+MA0Pwt+z3qC6pry2em2rWUMMhZX3zPIIoI&#10;d3BI8xhKQuGITI44purWH9kJfDQ7SA6rdaPdC4vFtz5kixW7RxYKnqXGMDGCGODkUAZmo/Ezxl8O&#10;Y9T+Jc9ra33irxrpuh6N4G03TY3kdJVa5WWZ8rjyYZ7xnMhOw7MZ7Hufhvq9l8KNCtfAelasottN&#10;sRI4vszN5KK48yTDEBWIkYsCMnJIOK53xBrWieA7S8+Ic10zX1vodvp1osl0ZHjjRdsNvBHn5VMr&#10;FyiZLO2Tywxxfji7vfDv7L/jz4oax9sbUdS8E3DWcl1A3nQJ9maG1hYMPlYeduYNk7pWDA0Aetav&#10;48sPit4+FxpyXF1pn9vWtjdi3dPKiWwjknZCCR873ThVyAT5Qz3Iw/hsNO8S+JNS1b4t6JdSeMPE&#10;FpDe+JNP8tmXw3pyTFrPRvN4VHBVGljX7z+Y7YyDXP8Awjguvhf8DdL0S4vH/thtEWa/ks2iWT+1&#10;JW3TgIwI5mYjeVYYbIz1rsvhtoB+GfhKxsYtUk13UltZDctqEyrJPcsWYu8j/ePmfKdxOQSCxyCQ&#10;DZ8HaRpfij9qzxZ4+s7f7RJ4astP8JWu6NVwDEmoXcMW7lg73kSnOQNhUgnp1/hvV4IPE1/4Q1YW&#10;8d4FguNW8hGeG5munZliGduAkSRL0OVKjjFef2fnfB/4a2UOiW39ua9cXVxKGUiI6prUzIWPGNm+&#10;Z1IAO1Y1OAPL4p/DDxbpd/Nfa9d+KrOS/wDF+qyDS1j8tppIYE8lp4sY3qoDrnHyq0YOTxQB9KRa&#10;ss0C6xquvW9nY6Xp/mrNJcZhYsQGkJICrGoUKOw3N26WfHdt4n8S+HpNW8IPCGjkW2tWjulVrIyA&#10;rLeTEldzbCVjVc8kZIwceQav400pfGuk/BjSL9pIYLQarqlhHC5QW6yeVapJITtVXlE2UPLiNcZG&#10;4V2WlJP4k1SxvtI1ZVsdPvp4NPs1Y7p5lbBmlVCdyfNiNT9zDE/MOAC14/n/AGfvhh8Ar7wR490S&#10;x1LRdH0Q3jeHLiH7VcXkEEseGERJM0jTyRIpyVeSVc/eNZ/g7x58YPAPwl1L4lfFjwhpOj+ILHSL&#10;i9m0OHVBFaxMoZoYXduEEUfl7mxtZtwBHG3Ofxd4QsviJrHiO3efXNTghsPD62K2MatZNGPtDxoz&#10;kiRSLhp2cAjIWM8pxp/E238J+KPE/guDV9Pt7y1068vNRWe4tUaGW7VILaygZmyolL3V3IqdP3IP&#10;IFAHdfA3QvDnhbRpNf0B2u7jXmF/qmqXKhbq6uHOSZMqCAeojO3aDxzW3Y+O18a/EPxR8JtE0y60&#10;LUtP0nTZY/E9sd6z3N3HcKFA2lYpY0iBUtuwZAMAgCuI+I3xBsPhf8N9c8QeE7lbvVtJ8JXus29o&#10;wCy3ZtoNzhYlySplZY225GWUjBbFTL4Un/4QbUPGmq6tceHPG2reELex8U+ItFAMs724VvMjD/KZ&#10;AfPSGUjdGJWCkMc0AdJ8H9W+BXw503WdG+FElvc2Pg2S4i1q4a4eYQ30KebOJpMbp5NzbpGG4hyy&#10;khgVB8DdV8P/AA98HeF/A97fQP4m1zS5NZ1Q30K/aZ7qYm5ubmQBgYw8054IPTarDYcTeG/hd4Os&#10;PAK/CPwT4bsbHRbXTVdbUqdi2Ue2WYTbnBd9sLlmJYlm5zuGZvB3izwd8QLeD4g+G4JvK17TY57G&#10;/wDKzILbGY2KsN+07zxgjOWA53EAo+IH8ReANa8GfBn4fajO2oaxqEt9rd5dRhmFrAwN1OpbGJJr&#10;iSKELyQHOD8oq/4mu/Buu/FXwl4f8UR3zeIf+JhN4d0zzA1tkwxxzXDpIN0ZHmLGj5HMzDByTWdc&#10;fDjxZr/7QH/C3vFGqi1tNB0cWHhCws7r5l85FN9eTKQPmcpHGg+cKiE8GQhX+OIbTT7XVvFPhLwp&#10;LqHizVNFi0j7R9uNv5NqEYIftBV/IiBkmcsgJd8ZBOCAC/4E+Lvi3x9pc0XgPRZLeK78QXNto+uX&#10;1q0trLpkBVReqGPDyMdkSZOU2yj5Oa900u3067ij1h0t962zIt1uDShSOVyRwDwSBwTjGOK8l8Da&#10;ZpPh+/t9ZhiMFpY6LHp1hpUVmTHY237sOgO759zKmWIydq8Dbz1Xh3x54L+L2k6hpPhtb5bfTtc8&#10;i6uFhEUF7LbyIZEiZuJY93yMV6NGynkHABZ+PvxQ1P4PfCzxB450zS11S8sbEjS9LWTadQvHZY7a&#10;3BHeSZ40PAxuHpWVbazap4WvPE0Vxp1vfaztM17azlbeS88kQhUYEHZmIYj4ICYGMmtn4rT+E28J&#10;Saj4t0yGext8XjTPCuYZYv3qyKWJGQyLjBDKTkYrxrV/hJ4Qjn0m9nu5l8M6VcSajB4ba1V4Y75m&#10;MpuJQVB/d5bZGfkV3Ylt23YAetFJ7LxBo/iTVtXtYtO0jTZYSoWVm86QwRqRkEjCArg8kyDjk1se&#10;NfBvg/XPFfh/xn4iuP33he+mudJmkmaOKKSaFrUvgMob93M6DcpGXyADg1zq6HpXxS8PeHNSttYu&#10;LixW+tdUkMX+suVj/fRRyIc8FxE5xtO6NeT0PTX/AIas/E1lb6frV5GLa31O3n8uLG5mjdZFBXIx&#10;8ygn+E4xjmgDjf2nbf4nWb+Bb74eeMbOzurX4laGNUtrq4WAXenvc+XcRfPw7FHLALgnAxzwfVrm&#10;znvbj7ZdTSQyyRG3ax8/924BbOwjGGPPPt04Fc34k0rwt4pu4YNdkivZtDvo9St1juWWSGZNwilY&#10;A/dDE9cjPUHBFYXjv4j+CrH4fS/GuLVL7UbHwza3l+IYZNrPJbxyxyxsrADf99AGIwxGcUAav7MX&#10;gjxf8H/gn4a+GvjfxoviDWdB0z7LqGoJbOvnsrEqQrHePkwpY9Tg8dK3NI8Y6lF4t1Kw8Q6vpsdr&#10;cXapoEaSjzHjSBGmJ4IDiUuMMMYUHOWGOe1tvEuu6l4d8UafrdxZ2unySXFxaxxkvIXi2rGxB4VT&#10;klSp3MFww5zq3eqWGnzacuo6XdXMlzcrCtxZw/NblvnMjd8YB6gZHHtQBtSx2Ooafc2niye3vYUu&#10;PNa4mWN1XawdRtH93apU/e+UMB0qHwfrvhT4j+GLfx9o9xcz29wjLYyTQ+TvU/LvKnO5GHIYdQ3H&#10;rXG/Cjwd4etviL418a+HfHcOrXupX1nDqFguc6aILZFSDGT5ZO8yEccy84ra+NHw9u/iN8PNT8EQ&#10;Xt7ov9rQi2u7rSY1W48hiPMVCsgaJ2TcokB3IW3cYoAk8R/aPDjXurz3On2emrDuSW4jMbLJuP7x&#10;m3BDkkccZI+ucnwPdfEuzs/EGi/F2609om8QSvoN1psfD2DBCgk6qkyt5g7AqVPJZsb0PhXSr3wx&#10;DoF5dedapbrFHZ3DFm8tei4LEngY5449MVyk2qa7H8WbP4d6X8P45NFt/DLXWqeInGI4p2uEit7e&#10;EsP3jeWksjHJ2DYp+8MgHR2DeOofFFj4l0fxbHfaI2m3EV1pbQ7PNmd42inDkfKyFZFIJwQ3GCOZ&#10;PEdl4x16ws10PX10dhe20sk0K+cJESUPJEMcDeoKH73DH6inqF4unzRRaS2pNG0giMttJGqW+WI3&#10;ukmzPzBRtQs2WHy4GayPCehfFGH4g3ural8Uri80DUPll8PataKjW0xXCyWsy7XjXdjMUm9TnKsv&#10;cA9DTxZ9rtEn0G8W7k2My3EMO+FW9xnPG3kZ5J/Gsfw74o+JWteDbq11uTSdL8V2cb28zWLi6t0d&#10;s+VcIpKsEcAN5bYb7ykkAMec17UvHY1uOLwXr7ae1jeFrjz7cTWt2oHzRMOGcEYGUYMvXk8BPi3+&#10;0D4R/Z78Ir8S/H+iXzaa2s2NhqN9YosjWMc9wkIuJRkFYY2lVnPVVJIzjFAHaa5qM114MhuviFaL&#10;d+XapPd2+j2sj+dKi7m8lcB2+YHaMBu3Wtj4afE3wZ8YvCcXi34Z+IlvbOZmSSZ7aSORJE4dHjlV&#10;WRweCHAI446Gsu60+S9la4l1BmaVdn2VbgNEm0ED23E9foKoaZpPxEk8QN5/iSxTSI50ntbG309l&#10;uoWXPLTiYhlY9VePgFsNwCADrfF/h608WaBfeGNTCy2l1H5bxpJIjN3xvQhl5/iBBHXNc/c+LPDn&#10;wo0G3fx34tuxarKw/tjVG877OhxtSSVEGEB4EjjJ4DMSATT8Qav8Ql1/TZ/C+q29xaWt6E1exvIf&#10;9fbucM8ZTBEsQYMOCpxgnrWxpt/4U1q+vdHj1BJtS03y5Ly38795AsmSp/3X2uMng4bg80AW9Nut&#10;G8RWlxoL61DqLQ+XJcQtIkhVJPmjYjkbSvKk9euTiqfiTRPiifEHh/Wvh/rlha2NnqRXxDpl7H8u&#10;oWbrtbymIyk8bbXXsw3KfvAi7p/hPRNO8RL4pTTII7/7L9mhvAMMbfdu2N3fBOQDwNxxjLZ09Lv9&#10;Uvp5tL1HQBb2sPzWt0twrCYEgbSuAyN1PIIwODQA+606+tNWi1DTtUmWBYzHPY7d0cy8lT6oynHI&#10;zwMYrmPhN+0N8O/ilf6j4a0rUbjSPEGm3f2fXPDOuQfZry2ZcsjGM/6yKRB5kcqFkZT13KyjpNPs&#10;ruK+knk1FprW4TD27NykijjHpkcMO/X1rzz46/sleAPj9LZ+K9W0230bxtoMMh8E+PrC1j/tXw/O&#10;fmV4pcZaLf8Aft2zFMhZHUqxUgHZfFLwrf8AijwVqWkeGm0r7ZcWrGzOsWfn2puFBMfmJ/Em7HTn&#10;r1yQcPQ9X8VfEDwZY+LLHTxZtdWpGqeGNdtwmZFOyW3d13eW6sjpvG9SCCAwwah0Twp8fZvCdj4h&#10;v/GWmaT4oWzRdW0mRWvtGuJ0ypKr+7lg34DAofk3YKyYBrhtf/4TX9lXxFdeLPC3h/UPEHgPXruS&#10;/wDFeiWtw08/hW6dt9xfWKPl5bWQuXltUyyurSxKxkkWgDrfgz4Wt7Aalovh/wAQW+oeCbW6kg0r&#10;SrvebzQrxHZbiwJPDWoDIYRjMa7lBZHTb1Nvqnhf4d6Y1neRw2FsjzTeWsZ2orNywAHA3HnHA3cj&#10;mq09tFJe3HxK8AeII5v7X0eH95C4msrrBzBc/L1Oxiu5D8ysM52g1W8K/EG0+IH9qaBqWjyWetaE&#10;qvqlpMuI/Lf7s9u5x5sLAEbsdQysAysAAbLWen3ngL7P4HuLexWSFvsy22FWCQNkMADjnglfc+te&#10;a/8ACX/FTwt4wf4e+LWAtPFiynwZ4jtbJnXSroQgvY3aBiCQ6vNFNuCuu+JhGUDSd4dK1fw7pd3B&#10;4eWPVbiTUpLqxt7qQRedux+7eQA8AggNjpgdBXO/CLxjrnjz4Qxa5rTLa6pNdXtpfRM37y1kiuJI&#10;ijZAIYJsPQdfxoA8l0z4j3PwE0PUPiZ4zmnbwu2oXkXxU8N2+lnULXw5qyoizXFrhRNHaTfLM8fl&#10;yKFn8z5FLUa18Hfh9FbWfwK8SaHovjL4O+MNRtrPSdA1ZTe/2M0scshjjkd3R7EhU8leGtz8qgqV&#10;Ca2k/ELxf4O166tPE3h1Lmdr+e5vNet9PcR6zZxpFDJNcBRhLqJTGGQYEsaBk5Dongfwn+Ht14Dh&#10;1b9lfSfGL+H7m3sUOk3WkzPNFoeqWcrtZ3Xls7AW9zbyoRGMLmFwV60Adp4s+Fa/8E+vBN54i/Zu&#10;1PV9S0eOOQ65oKzW9zdQQCPFrIGYo8ywonlAuTLtdcsxBFcH4n/aa0H9r/8AZ+8QeE7yyjuja2+n&#10;NDJumRLlTHDOH3xlWDDlj0O5eewryX4Yftk6rrGveOPAPx+1CPQ/GA1qHStW0GzkWW3Sb/j3nTac&#10;EW8pk86N2O35lwQME9p+z9/wTH1zRfC19deDfjjr0cM2pTpe2erTpMsllgi3hjdVDx+UQu18ltu5&#10;TuGMAH0Z8CtOudS8RWGoX91HOJNDht5FVt2QEUjfuy25eQN3zDaTyOW9X0q7t/CjXFtBCq2dw5Jj&#10;5wrY+nAwM+/J4PXhPh94D1L4XeKNP0zUS1xbi1SFpmf7j5x0wepGe4GcZA5rp/HmorbamolYqrxt&#10;5jdhlh1zwPmPr2z0oAwfEGtSeF/GiyGcNDdbdy87jgt0Iz1zxn0+lL4j8Z3Xiy8tINElxbSL+7eN&#10;flZeRuByfU9+2DisrV7+LxzcNoi2kmbWbLvHwfm4IxnJBGD1x3r0T4e/C6w0mT7a0R+Zc/vG6dPx&#10;z+NAHQ+B/DFvFp8MssYZwilm29fx69frx9a7Szs9q4BYf44/+vVfSbBLS3S3RdpVf4R0rSiUMcgH&#10;+WaAH26E7VBHHv0qyqAYO4Lu7+9Nhj2r/u8VYhQHnr8vegCSNG24K/pUg3jtQE28k8UDOKAFzkfK&#10;f0pc5PzUjHGAaUrtxxQBV1HciZ79M9qyr9lktXDluFJ+U1p6s4Ef4VjtNuVoyc/8C60AUPDb+Xqb&#10;QOpPp9e9dZaApJ5eOD7dK5DQxt1naNw+Ucba7S3T94rY6jFAF6xyYNpHSnKrB8gUWSsNy+p4qTY2&#10;7igBrRks3PbtTTGc/Uc1KUbd0pGQhfxoAq3FuksDIV6dO9c/rujRv94H5lxj/CunaM59mqpf2Jki&#10;3bc7RxQB4P8AEvwGl9p8kYi+63UqOBn1Pv6n26V8j/tAfCEyh7sWLMmcsu0jIGcnJJGScYB55+hr&#10;9BPEmhpeRtGsedyEHcK8K+Lvw7S+0+4jaJf3bbgTjg+3cYwPX1oA/MHxj4WutD1KSB4NucZ5OFJX&#10;OTj1JJA5OQcda526t2hPlony7sKyDBI74O3kDgegOOMAg/TXx4+FqxGS4htzuXb/AAlXA4yufXrw&#10;c98EYr5y1zTpLWaSKSP5t+A3foScYyeoYdAMtkHkLQBkyK0WFiBYK2Y0HzYHIzjj0XjHccZBAaAU&#10;uNtscKsn3WG9h6dcc568ZIwPTFh4izbo0ZWbKtvPXpk88Y6jPy9B17QMzQs8pSSTAJiVpC2eA23k&#10;DHIxx6jrQAzbuTGMLjLbXO04B549+hPOMetNlaKEMZ7eOMqf4mB2jkFs7sY3DH55B7OXyoXEc0vy&#10;4+YKq4z2bOB3x19+O9KY5UCENJG24fMrbuxPXOWPb1PPTigCLy0CvLEjcgsqLk84xwM4wdxA4Gcc&#10;E5FIyKrbcL8ynKomFPfscnjPPzD8hUjJuMiKrKy4A7455H0GAcDtSuochPm3dAq8knk55O3GMH6c&#10;kkUARqgLeUbdTlm3YUZ6/wBS2cc4JOe1EO52/eHzGPON3X7pOOMEZGeegGKcrLsGY4duDuXeMHd9&#10;4fMOn1/IbaViQSrQMyrhgpBJIzwPwHTJx6Z5oAZGFP7zHCqBj7uFyCD1IHHA44/LDtkcQEQXau8F&#10;RuGcE5GT+IGM9OMc0BPLO/Y2c7lYDPQ9SxAA+UY5BGCOOhDsvHEwTH3BhBJxyvsT3HYNwOwoAbHH&#10;DE3lOrNtUhec445POTnjrxg596D5oRtsrED7zYA5GCMgHscDv0H0IyOoGzGdy7h5n3gM7h09uCR2&#10;JyOgcEid+Jy25eAW79/93GWA75HsaAGbMyuIinzcbowASeAec5OeBkAHt6U+QqPnlOVLKfmYnPQF&#10;uccj8SOByQaUgtGzOrKW6mQcjOeOvGcY49MnqKMsjMDu2hmZn65HB3cdBwPXOcAZoATZJJIzeSvz&#10;Mx+bkjnk4DD9OenuKDGrkqqkhc7QBkBjnPXHIyMe44ziiRQVPm7eeVZtoIOcbgWBxwp57+xp0jLE&#10;pkcS+Xndt3E5GDwdvPAz0xjI5zQA6SQxz7ycMBkq2CSOOMHjncf6EY4bEsTxq32gFgvzNtA29txz&#10;nr1znrSxnbIF2srRn+8dvdjnngce/BHehJWIXO8SKPvSZ9QTk85yT1wMEkE9aAAlGEe4fu2OPLUj&#10;J+X/AHsHPI9unPWkjclt0YHLfMVYYByOR79ye2PpThExbZFuUso/1cmCOg65P5dMn2poy4UGX0O5&#10;V+UD1yO3PT047ZoAF2kBoYt25c7dobjGQOOvAHbnPXqKeCVZS427RhvlUZOeOmevyg54PTjOAxAC&#10;igBjubCovy4OccEjIyPUdeQTzU2x/IZ8yE7vlZdpySSeuRwdvIIx6YzyAMCxksDt3K7fK2MqMDr7&#10;+vTjsOtJHCWia3jfBds7WyVLsCxOBwMMc+nQ4xwCN1cLIZcx7VZZAxzFuAOOVUjGSDkAZz2Ip0iq&#10;6oU/iYpIrdm+90xz82RngY/DIA15Adz20ny7cfNyeOhOCOc7eT2HbIJdIjwPtmkZNxXMYGB93vnP&#10;Ht7DHQUittCkMvyp1bHCjjI/I+mR7mlcIi+UIsL5hDKVPGM4H04HvnjJ60ANXdEod1bG4fKzbeuC&#10;Bwdp6Eds4xzT/Ldh5aszMBsCc887Rjvuz9CfTNBijJYbY2xuD9fXB5wMjAAzk4KjFIJAj72kVgjY&#10;AUjavXk8Yxg8+59cCgBS2B5qozbRna0gJ3YB7ADABGec5+uSxo/IZSUVtqndtyVbbzjHpxnpgk9+&#10;hkVQSsY3cKF2pG2VHccEdh7cYxxmnIVmkCFR5e4c5Vh97p2GOe+eOuOKAI3mWM5NxG+3A/2ugySB&#10;2zk/403Z9mXy2k+Xb1LBcY69CBg4YnH/AOuQq4RhE8mGjA3EDcCNxOcZ6fLxx0I6jFOmDb2IjZfv&#10;fw9MYHOCckHIx9cjnkAiUwyop38/IdsmDjnHqenOefXqKQDbHuYMvydG9cdDjk/MSOo545qSSK4Y&#10;Mx2sxb/XR/KMYxwQOPvDjHY+4p3Jc4Crj/bX0zyew+6eo4I9KAIwBJgxBlLL8yKeCCQT06ZH8WcD&#10;B65poj8xuI1BUKSdvGc/Xgg/gc8cVIyrDKxhCqEJKq2OMcjntkH64zwKckcMbI+4bQoI3QggKSRj&#10;ru6H1GPagCGExlvLjIyWC7uG3Z569fQ5OMg/XAuGLKoBaIncrYyvc/e4AABGPTpnpUxgkB+zurNL&#10;ggtxg4JH3gcH1Iz6duKjYNIdvmMDgFflLbeeD0wO47DgetADbeEqzS+WcZwsLLiQ9BztYgdMdAQc&#10;9RTlPlJvLDG3IZVC8blwRjHzbee/UZpxBdmj+VR13NIDu4zk9ByCBnPAxjnFC4jDbZHG5d25VAYN&#10;jJOOOc5wc5+XPQcgArZVi0X3FJk4XeMZz9c5JPY855xQYn2q2xdwUhXXswPJwO3txjqDnq44YYJV&#10;lZ28v5+BkgZ6cEfj+JJpwjM67mXc0g/1ioMKfrnGevB+vBzQBGojZm8sbh8x2noy89ePfbxx8uPe&#10;gI4w0TEEEfebHvt9M9Oh5B/Ggqr8ooUHHzN8ysCT1HQ/e755x60/lXZgynyzv2sqcYzz1A5xjsc4&#10;64oAZEAcgD7qkN83OOmAQMgkdCeAMc0LbkRrIjN90ndhjznt7diMk5Y4IyaeFb0OUymVz6Y4GOQQ&#10;R6n9TSKUbMhj+990tnHP9M5+mMcZoAa6BfnW13E7vuoN2QefY59j0zzTpGK4jAbav8Kr8rNt47DP&#10;ORznkjpihGWTqi/dI+ZeRxk/KcHjB/8A1HFKyucxKduW+Y7sktjuvbP1zjsaAGSmBl2uSU5Z/Mb5&#10;tmO5GOnrnPH1ppjCHdNDuYK2djDuevrn3HTHXsZt5EhlCZUfMnTA5ByemM++RjtyaaFRAACwIwMt&#10;95tuM49TgYGP0oAHEjR7Vztb5drTADqevXB+70yTzjOaYpWVGO37zMp2lV+7/ukgd8jPHIx0p7KJ&#10;DkK6nJ3eWSc5OSRzz6dc9yadvhyshLYZirERnjGB2Izk569cD8QCJ3SX96fMGWUSFXBAJbaeuFHX&#10;1JzjrkUgaSSDJVc9X8tV2Mw/hAJOfbOAeMk4qSIY2xMfn3Kque2QB2GOcAj+fFOjZXkVwJGHykZz&#10;uPHQ5Ixzn3/QUANlixuVF3Eqx8vBxk4O7sB2PPX19VuoiN3m2zKdzMfMX6cEDvj3yTgAZNMlULF/&#10;pW3CjO0tuVsdOMEAltvX+9zgVI0SocqqtyTGzYQKc9ehwDyfbBoAjWFlLNFGT8x34XcN3zHI6Dq3&#10;PPHPaiQky5ELbix27ucf7I5wDx1GPu/QmSEKjqx9jIwUnAJx0wAwG4AZPTnty5VEnBU7WA+XyfvA&#10;4OPmA5Pbp14xgmgBUInU7t2OxU9CSRngk888jp+NJlEMkqlm6FZPn4wAQm4kdznqB2wcEh0i+cd8&#10;4RmVssoUktnA4wc9CAPbP0pJEfa0LsN+7EjcNuOOTxkZ5I44/IUAEau7AKzj5SdsMpGTuxxjO089&#10;h3A96ZvUS7XLEbMFQwXJ5OQOvfg4/QZMkgbe3mK2GXLL5xDdG6HjkZHHQEk8Z5HRgVcDkMHbhVGQ&#10;fQ8DOMZ4HegBEi8wmZHZVVcqyrwegJIGMdOnA6YzzhrZJ3xLGzDkiRd3bkex/EAc9OtK/lxoil1+&#10;6BufGGI9SM9j3J4GO+KcU3xeXHI2wKy7lbovQj88jPXkjg9ACJmkDEs2W3Z52tngjGQcnJ5JyAcf&#10;mw7hEJPMZl+YbpGyDzyTg4zjb1PGPUirEqMrtv8Avbs79ucnjnryc9xj3qFFdisqFiVUBdoOWOcH&#10;6HqMdAAPagA4PLu43g7j0C/wnjGQAeep5HPSo0kBVfNmUKzANt4AznJBDEc8+g46ZIqTHz+X5o3G&#10;PPyg/KwB79Ce+c8evFDKySNIc7vlQBWHy8kD6ds9fujPGMgDXkjCFHI5Oxgr42g8cAcnBHGOucUl&#10;wk88bMyLksMY+Xk9Bw3Tdx2I69Aaem6IbVO1vlB3NwO3bBJxz69ehzQPLUhmBOQW3bj2POeep454&#10;PPHc0AVXQbTgD5y21RJyQSCeD1J3E9CBgc55qPZKQssibw0m6JtwbjAyTnrgjgjghj1zk2ZlOBvj&#10;Vh02q2QCccjcOcg89CO3Sq3lSSNmPDt0ZS2QxHA3EcngZGecH0oAY4WSTy7cYb5Ru2/MMhirZByc&#10;YznIPceyTBMf6w8t2HOecc5HJ7dTnd04zLMJcqzphWb727G4k+nXOF6EcZqKMSnY2wkL94BeByOO&#10;Rzx+ORx6UAROjO7faAEOeDjoTyc87hgE8jvjAzTNoLhZDt2feVipK8c+4B6AH0J9qGVBCEA+62Bu&#10;jLY+UA7lIznocDnGc96GkCSeW1uvA+X5s7c49iBhhnk8jg96AI8O7Ksa8MxZn3Eh2KjB5IIbkjB4&#10;I9jxFvnjiZNjKN2cluc/e+6ehUADOQCRxgYqeaIPM0DNuzK5VZCvGcZG4HB5K+uc+nSEbDzCjMvl&#10;7iq9SCRuG0E85IwCOfWgCIyyBWj83aBt2qzhtnQZJyQMbjx0PBGe6AtubG7/AFmXMkY+VTydwzz1&#10;X5u+Pc4UmQKmJF+TIRWXb838WM44yCMqqklsZyQaieOMYjaI+XhVlJJYYPdjk9wp7Y6cZOQA8vzE&#10;XmRtzA7ef7wzhhngkcqp6ZqMMyeZtl2p6tIo3KT0zklR83r6jJqWRZJRskh+WRefM64yeSP4e3HX&#10;PrjBikYs3nThW8zdmN2KqxPPXv37cUAIpJCgY+ZcqxcHfyTgNnAxyQMkfNjJxTCXlVVR2DeZhQpU&#10;4X7v0ABOfUheO9EhQs0iNGuMtx97cGwOORyc+xJNJMUlR4lkU/L8o8pnVQQAD0OCOoHHTJ70ARP5&#10;wPlyFVjwd+c/KcnnJY/3lA6k56DHCPJFJIzzMzMVJZV3jglM5JI9uOOoyeOXtuZ3uHVWLYcKW6YY&#10;AnqCDgLnI7EYFJMAqHMmQwOxdpBQ8ruG77oHPXBO7PcUARLK7hv35jb+FVGFDZJJJA47HJA6gHOO&#10;GmHmOQwKyn/VnbkbAB90sc9wSQMHHHNOeISMFjAAXcP9ZwM+5z3Oc8EFzndxTZvLDZWQR7mLMzL8&#10;x4Py5BweCVLe6c9KAIxtaKRVbcNxTaQD0AHPv35APzHOMmmtudRcOqlUZtoXayvzgYPUdOuRnGMA&#10;cF+95JECxnYPvAoVYcZ5yDjjgEnJ/CongAlEn2bJwFztG0NkMw4BHLdyR296AGqzGQW7ymRlYl5F&#10;yxboQ2CTt9wevJ4xzWMsf2f96zbY4Q0rLgkBsZHcjIB2568ck9Jmt1WP906leSqYUbsDHXPXpg+/&#10;sAGXPnxSLJKu8LGuwK2cc++cHPbJyfboAROkgTeqKGDfum3fLu3HnB9Rzu44PTpUUxQx+a+V5IJL&#10;cZ9OBknPfsCBz1qSfzEZywk3ZADtb8hAckKRu7nPfGc8dajmQKsmwD7oMrW7IVGeRyox95WHAAHH&#10;fIoAhnLFmDTKNvOGbhM8Z2jP97g5ycgEg0xpHhkVlgCvvQeXGFG1lONvPow6ZPfqMGntIksHmebH&#10;vYleFBx87cFmI+mSMAZ5wc1Hcu0bSGKZuWPzOFHC4IJ68HHJzg4784AK2ohZNm2PgcfMgP65XI/D&#10;8c0VPC0YLDMbKGwFkYBVbPODvGT0z7YooA8D3K8KIFVlZf4GJyoGDz82MAdc9cdM1IzIsWxpI12g&#10;IuFKhf4sYIG3HcYxk+2ahQsyssUa7V/1ayNkN0UdcAdvUc9MipI5JI3DnB8tsKGk24bI6/L1I7kD&#10;60AWLcKrrGscy9l2At5R9eAAOPQnOadsWHov2UMMlfmVv4RwcgN/9cd6rqziRT91uck5VtxBK4GD&#10;zkZyP7vNTLMjFpI1wWj3fLnlc8nA+UHnt16exAJklSM+eYXUfdUcrjuQMDLZDHHA5zVhEYQ5SNlx&#10;gFfmzuIGRjGOd2fQbSeOtU1utgHlTrHIrB93l52kZyfU8+mc88dKmZoyu9TH8wZd3I4wOPbnJz1I&#10;yOOlAFiV2ZGeZW+ZmEjMo54DDPGOSB+P51YimmyzW8SnbGA0oJyCG3HceoIx15xkjnJzTjZm+ZDn&#10;5tzSRsWOBnk/Xjg/KRjFSAmRfOEEkh3HdHkDGeo6Hn72cjGccLjNAFzaVEhYGH5lBkEZ+U7cHg4y&#10;e/JyOB2FETmWNWkKq08ahm5yMjoy55OQ2ev4VWjdo4nZWZl2bV25DE44PI69vYL9BUsaruIYoqK6&#10;4bsvPsQQecHt0+oANC2IhRXUY8vBbZAV6+nTjPccn260LBHbrsljbcqnZvUZGOSOe59yT+HSrBJb&#10;jnytjbWLDgjGDxkDA6HH65qzKxMn2XzNq8iRo2+Xr/eUZPY55PPSgCeNVcBoU2puIBjhBX5Rg+uA&#10;cZHXA9eamkywYOzKrbvlV2GOm7hjycdtueeRgiq5YSnz9zSJJtG6ZcA5UMDkDA5Prge2RVjJzGV5&#10;83A3c5G5zyQcEEbSQOpBIPbIBJsiEm0j5ZFx8ufmHXAUjGMH2wMegFTRzOu0uBG23bGWk+UkcDBz&#10;nPuAMHrUMR3N5gRtzcqu7AYc9cA8HPTg/XAqS3I+zMYFz82eyrxnnoQTkjt0GeaALEBRdsuwMdx3&#10;SFfmXBA69uhzz054PBmDxq2xm2sZBjzFHXrxk85I4HHB96rhQI8+dHkOEA6qTgZySOmCTnBBP1qx&#10;Gw6qV+U4Vt2OuOOwLcjn8O4oAkh8tj8ir5jDbGFZXIb26Bscen55NWo3il2zC2Xht6rG3AUY+nH4&#10;8EkdRVa0w6tCV3cKD5co+YbMZ9cdD1wePUU+HzZyvmLg7/uR7uvJ3DPblfcH65oAtQOpaOZljZmj&#10;LKU438HJB9M+3oDnmpoRJ5mAW/eKSxDDcSSMnJPyknHJ6HPYjNe3Ijfa6/MfvKv8XbkjP05IIAqY&#10;W5A8pV3fLhPmwOcAcZ4HzDkchfzoAm3ts8yMhgF3Md+ORznoO7YzzyR2qRlRQRDEQ24JubBCsWcA&#10;578YX1z6jioS0QP7yU4ZZB/rMMq7sZ6fKBk8EnPPQ4ImEjGXc21N24eWwAUHOduNvTg5Ppj6UAOY&#10;IMu1qD+6yqswAwen8Oc+hx7dcipFz54RZuMscNjcqjHHbae/Ge3vUY/dxoxEg6jayknjHp16n16k&#10;46kyE+Yqq6M/zqW3E8YJJzg/e5Bxnt1oAlhlIeRwV8zofLfBHTHAPBznn6jgYp0flPKzOy7o5FMi&#10;55PQ/MAM9ePx6DqIhMhLRo4+bDRtkbTz65wTwxOO/wCFSRs5HlI2V2/dYdTtwvbA49PXpQBImyzR&#10;Q8RZvMwF4HQgsAMdCp28d+uAKkRJt25Y/mb5ZPl3dR26dRk9ffsahO628u5T5QvKqqnJx854ByRg&#10;DnB4PX0cjhEYH5kVQrLkcnHUc+ox+h70AXEmfZHN5RRcZ+VgoPLH8OfT9TSQv92LO4L95Vzg7e3y&#10;+v1z64qCFle4KDli5Ktzznkk9FI3Dke/FSPPF5fmvnDbSjLHtBP9/wCXp7jGc5yQc0ATxbVt1Aib&#10;ATEj7RsLdAcjrxjA/wBn85tplmIjiWaTjfuUNuBfGASMdwMe/THSuixxzrKGVctsbCju3HOemQvc&#10;YDcA1JmIwgFlHOVViPQYBGTjkHPXA7dKAJFlLMuQ3Kkq23DEnuD7K3Qn+FenZI5WCmTyG5w5+YDG&#10;M854GemMjv8AjUZYGSSOCXJ4RWjTdyf4sYOG5wepxnnPNSb2jeSTHypMXVWYKy/NwPmxnO3bxkYP&#10;WgCxEQWQS3HC/wACkqCwJwNpJwR02jIGD06kWSCORVN3ucPhWbCsWBA3HbnJJPA9T2602La7+T5e&#10;ecyM0g546H8d3fHqKcsodfMeWSRfvAc4xwRnBHGcHkA8+lACo5Me2ORvmYR8nhRwBnHOSMZxntkd&#10;6ZGTuUb1DMyhDjCkBccBOBnnOOQBzkHh0xzIokRmVQVUFB0+X6ZHH1wPc1G0rjBl+VtvzBgQX+bq&#10;o/h5469/agBMwoMQyKDy2/dg84xjpu69M8Dn6IZV35jkZQy/Ku/bkcdxkeo5yAckZpzyYJIkbaFb&#10;92rbd2Dlhxk84x07cdaAymPy9y5U7t0fRhlhvA68c8Y5JJ9KAB5GyUgiMnP+p3Hk8bF56nJz369c&#10;Zw1JBGvm+XJ5Y/5aRsAPfPJ7Nn0IHsabNMVVpz8u7e4ZRkbcYJHAIPJIH8j1GaUOZ3RHEMbAFkU5&#10;GMHOR1+THI68k9KAI/Lki5htmjkVQZFXOVw3rnkAYweoI5A61DJElyhkQLIrSSKufmLYxjGegwfc&#10;9s4xU2NkyqpRvLk2x7lyXYc45HJ68dCegJ6NM8bkSySOdirukljPy4bAHGfTpjjJA65oAZKzx3LT&#10;ec3mxnO5sM2OOM4HrnsSG69KiWSMJGhj/dgFUZ15TgZI5J3EAe/qCOjpyiJsMM37tcR5yVZeSSMH&#10;IOSMHrnJzwKbuJmLs52/31b5cZ5HP+zjjjkc9sABsM0jbLgFByvysc/KTngc4+h5xxim+XCZmiEy&#10;lWU7uvGSfmYAdkAOSDyQeKczH7hyxV9nY8DjqepCqTnqQeuaaCLhVE+VbblQpC7DtI9QPx9SD0oA&#10;UsWbzYTIyMqnfgLkHaOeemQBkYJ59cUscZn2xtFJIGUbxj5icE/LxnIHducH0ppQnlVXLPjdIw5f&#10;7o4BPH0wT6YwKbG24BjujjY7grrv2kjJBXpnPA+7nkdCaAH5jmkXKK3zbWjVR938umDwOvGDkCpQ&#10;kzIQ4kZtoWNgT0JORjHAOM4P056mII4DzM4RSu87pM/dU469cD+6Ov0qV4vLLJGu35vk+YDJ9jkE&#10;9fwJxnkUADTB5GeJmVnY7W2rz1ORkkg9yc8HFEodD+6c/N80aurbnwxx6Z6sCTzg84PRjFSW8sKV&#10;UsQnllFPUBMc+vTPGKJIwFMb26jaW5yec45PPc9+/tzkAfbyyXUyFQT5jKVG45PHHG7JYdfcDoKb&#10;HGsuBGv8PywsPT/dPb164IoYhmfzplLcorMnyHHXtjGDk5P8Wc0ACVQS7ZwN21T8n5Ac9vp14oAm&#10;BPm4aI7X3kfNy+Bkn6nnPGOR9ae0rIjbomIjj83dtIUZ43cjoSPoM9wMmBnBkacFlznIVmLIucNw&#10;BjoBzyT+JqR9obmZMnBjGQv3hkkY+YcZOenGNooAcSFt9qOdqn5JJmLBVBI4zwOefqB60875GVJ4&#10;3DA53ysOue4x24Oc8HHPBNQYVX3gKWZVaE4BD9OeU47fKO5BxTodqL5Zyy/LuYqNzngZHHB69eev&#10;TigCSAbwHEW7oSojJ7N82R/EcAcYxgHjklu8lPMI/eFw7Nht3Y/8C54OeOKbG6tu84CRi2/cyg5y&#10;3que47HgcetOiYtt8pl3bj8okKhgBuyuf5dCOOuRQBIZSu0ttkV0yvzj5l+XJGMDtn+YIApsXT95&#10;HtkZV24jJ27lHGCMnkkYGOvJGaSJlVg6r5jSYBZWIU9uPXrzgdl9MUu35Vba0u5sHy14PzEAZ+oH&#10;bn2NADoiyKGICRrL97BCoSSCRzjoM9uB17UAiVss21tu9ZJGPByCCcdST37Hj0qMPDuxGe24jdnj&#10;d0yB65OeT8voKlM7GdzFJ8vmMq7YztwARjOOpHp3YfgAP2s7LE+QzbW3TblZeMFjwdvPOffqcVJE&#10;8Em0wJ8zKSP90k4Ixk4P4nnqB1jjRQ6lk2r5wKNyquu7OfUgjPrwevGS+KQMwK7gytlcruxjBPp/&#10;CCce/pQAqeX88XnRNwy/u1GTjAz1PQgjnHB7EVMhWSQ7HLBvljZRuZSMY6D2HUcHnnrUJBZ/KjYM&#10;Vb+KbKpx3Aycg9STn9abN87HZjKow2yqJMqAePUgkc8HA6A45AJnK4V4kVF6LCvUZ5x14OCcdR9c&#10;0zyVf5JBH+8YAKpyCy54xgcH5lHuwOeKadoXdJDtCqpjDLhpNoBBA4B5yCDkc4xnipZBv2MVYBWK&#10;HHUAKVz2LADknnk45wAABvlBFXzlDop3ptjXDKOOB2OTgcDp1J5qSOEoBb3UisVfDSKo5YBQexwO&#10;T68duAKa0aSECWLlUYSbl+8eTgEHs2fXknFEobBTJXd8zbXBZNwzkqcZPQckfjgmgBxYqVLEfIw3&#10;N8wI3cjOff0ODj8yONfIWW3TZnD5jj+U5bbkc45J4Yc5yOD1FcRztLIfLbChRu2gBRnb3DA5+7gj&#10;IHc0isnlpjb+7+8FUMepAAOB04zg9hz2oAWQyRuJ1gkMm1lRgpVn4yOdw2jjd0zjnvRIAqsEgZgW&#10;ULhW7t2HQtuxgYzkDPWmMIXZnhXd5hzt+faBzw2O3zHvwQDyKcdwVTnepZ1O7AznIAbjPTcBxgH3&#10;oAXyP9IVzBKm1dpdWYAMuMjOMjqM8YzjHXNMk3SJ5s0u3cMbt53DJPBbPcjOD2GB3wn2YLsUxgfv&#10;m3fKuHK/LjHQEHOD+nFOiZVjUiPy2bAZlKghjk5III54JPGBQA4hBdLKy5ZmYrIzBckDjBPJ6jpj&#10;tz6xo8UUSuWQyZAVlzhW+7u6jPLYAzx1HAoh2qVQRBWkYAYwShIHzFTnbjB6cnA6dA4rJIweItuH&#10;yL5cIbByFOCCOuDnpjOecZoAcxj271ik2hSZIVjPODgkkjGO/TC8556u8pF3PLHt+YBzIhVRkjg7&#10;eFGQxwOSefmqu26Xc8Ua7W5VSR8nynnp82cHp3PY9ZkEcjSKhUfLhv7/AF+9xjaM+uSSOvNAEitI&#10;6+Ykx3cAMrMOvPrhcfKB178EmiJd03li3VWyDJnJ28k5xjtxjtjP0qMNGzb3kWRR+9G7nOPlGBv6&#10;98DnuRnOQG1JCzoke1gCu1hlMHPPHTB+YnOcHsBQA4LFJ8yBmZWDs0UgY8d8YyM9M4Gee/AmKJ5b&#10;7otu6NVk+bjr0PBx09OOucVG4lljcyLI390+YAqkqNpK9mAz2JwD15psbEjctudqr8sL/Ps6ceuD&#10;0z69OmQATNJs/wBIJRQW+ZgoXd6DIHYDqM/f684pY48IhmZsM2zcu44IPcqq5I9e459qYX2Bn3GX&#10;b96Rk5wBn09+enQHIOMKi7j88aM/Zt5AY8jkHj+EDGTwcZJFACpLHM2xU+aaTaxGVPT7uO2Oc8de&#10;38QdG+wSuFVWX52kThWVTuxjII5xweeOnOaaWLIGTzNqj5o2jbaABnBJGGGABlsDA5zniWPajJHI&#10;I2aPcdvl42/NkfNnnORycjsBQBLDJNEvlySoDvYqrNyrMB2IGMbccZI565rQs5PKMgkRd2W2hcZO&#10;04LY5wMlT82cewU4zYJJEAi+z7yyqFzKVzJg5z6cjknHPTtjS0pGM8YSP0df3ny9PlBGAM5xxwO3&#10;HSgD0j4YQubvyZYsqzfdYYLrjC9f9okdCMHtivpH4cs32WH7pbcdzqvzdjkYPXj2A4BOMk/P3w20&#10;d7fYEZtqcBWU5QDdjLEDAA6nHO7nOK+iPACGGKEDHytjaJCCecZK8+xweOe2AAAehachfkxZCld2&#10;R8rZ565xjqPrn0rQhhkZQvmfu/vBRlVPGQenAzz9VqjpwSNlQI3CjO7AGQTgce3PXNaMKgFcKoZl&#10;J+7uZhjqPl47+nUdaAFWAsFcINvVWZfvDn5fUnr2PvUf2Yw7jyrKWHGc9+pHuT1P4dM2Cg2BUdfl&#10;IwpUYPXj/PUEVHL5eCqvGu3hlzgY65GB/PmgCnLaFizJhsJjGA2eT3H9faqlxbKULiIfKu3qDt54&#10;9h2PpjOK07gFV+Y429VbAwc/iMZHXH5VXntyD+8DbVfG5se2TgHr9Bn6UAYs0AZWlVdwx/dLe2CV&#10;+nHTpVc2ztL5qBtzufL4Yc9S3fp1GB/WtSaFJAshTlY/mcgn5jjjp9cH2/Gqdxbr5f3cDkDdIMDp&#10;6c8HBznpjrkUAZNxbRuCjRhUxllLA8ZGd3qMEnpjg1mz2ihWZvL4GSudo5PX/aPHfv681uXMEbPs&#10;VV5x8rIWB6jA698+n4mqdzb7nBDbf7vXlTjkdvX1+nWgDnp7RXCtHGylmyq7vu5z8vcDAzyD1P0r&#10;KubGEkI8QjXG7lemc/UZJAzn+tdNe2mCI4+V2gHpghcjt17DB54rMltSymMpH/EJFjj3bxxjj6fl&#10;6UActqWmyW6swtY920jyWU7TJjO37ozwuOc9vQmud1i21KRWVrqTcrEH+ElQBznPU9ecc/ga7i5s&#10;i3zSDd5jZPl/xjcfQYwTx+XI4FZN3p6TJmNfL3SMUWNScbffHPJPBYfT1AOFTTwHEo/eOdxPlldx&#10;PzHqDnqD6jBz6UlzayMryKvJ3YOPvN2APQnBHfrk5GcV099pgdP3Uu35sKHJIIwRn5QM5IGGzWHq&#10;FpPNPlIl8p8YwnIB5z7nHr0JPTrQBkzXEe5U27kztj2yY3EsM9euCB+GM5zUjpBDE/nIGU/Luj+6&#10;o6+nvnk+3sZZUhtrhsTKz8EKrKzbSMjp04Pc5GO+RUUM0CQlbiNVRWLMxbJRRj72DnIPOFyOOnNA&#10;FHfEUK/YPLj++y7RnHrkAD+ZHOKmUTPpyw+bLAFhIMUm7OF28Zx2IHc89/lJLX1HT45THcOFXLbt&#10;sjcnPPzfX5sYz06DAE2m3sbsI0uVPYfL09gDzk8DsQODQBXispDA1vbAtvJdW4OQTjaBnrwPrj2x&#10;Vi0WS3jVjcBm+8G3Dj3x07DPb06GnSiOeJYY/uOFPyKGw2Sccc8fUHPX1DUtp1gkkt1VliXaw8xe&#10;BkHaTnk9SBnmgC4Lh53WeOPcsahvLZjsDbfrjGc855DY56U3UvMitoZ7dlV/NAZ5v3myMfNtwNoP&#10;8ORyAD+Ao2UOqNIbma6kZhKvQAAA4Xr/AHs9ePbHU1duLi6vrJrq2SITR5WN5F3qpAOSRtB9TkAj&#10;B7gigCBRDJerYfbo/Mhz525t3ljG7cQRx8pB7nknAxUkXiOy1OSKfTpmMMk3lxyR7dpwQhIAAzjn&#10;1OcdCTVax0DTJ9L/ALM1O8a4adRJdTKMmVskseF7kgYBPHHPWpbtG01JbLSrP9+Lby4ZmwscLFcc&#10;gZ4Bx90DGO1AEmoarbE/8In4btRbTAf6dKsny20chZtuSMea3p2IGeDxV0/TJpdf1HVNU+ZWtYre&#10;2hWRZFiiXhgccBsgOcHBwOQTxW8NadrmiWAOq6jHdNMuZNlmR6ZAUdeOhOGxtzz1seKr2S1sodM0&#10;3T45tQ1Btlpb7idqjIaY9dijdjIByWxg8igDA+LHhTwL8W/F3gf4d63HHdNZ3TeI7i1juFEbJbfI&#10;gIHfz5YmHbYrAj5lIs/Eq5+xaXJ4e+1Kup+M76PR7CRpSjWqOuZ5EbnBitRM4PeTbj7xxs6aLfSU&#10;jjmlaNo7URs+5f8AV/MTnkgYz3IPLHpkVzLeIPDPjfxlqXjC51KK30PwZovlrIxUCK6liE00q7Rj&#10;It/Lj78ue+aAM34zWNx/wnnw38IeFHvJNJtbi4vdVVo/MjMESQrA0rYzncrMAeh2455rur+30bxR&#10;fR+Ers2/2Fb6C51O3WTcJEUI6IRzgMxXrzkD/eqHRtas9e05GkkVYGxKqSybN0akNt4AxuAyBg/w&#10;5wTio/Dvh2O5vb68w1nNqGsSzR7o/mSP5Y0568qo4OOARgZoAzPGOq/bvG+meBPDmnQ3F5M32vVY&#10;JpGR7S0jlDJOMHALMpVFOARk4+XNbedVu9c8P6Syqqrql9eeXHEI/tFvFYuEQjHKM0yksD1VeOM1&#10;yfg688Q+JLa+u5dbhiabx5qNlcTLGFeWztrieKG2D4JU/u48kkDBY/xGtT4xeLG8FeCrz4g2zLDN&#10;oGn3S27C52W6ecI4wz9SoDLH6DG4kHAoAyfE86/H/wARaj4Z0XWWsrPRdBntJ9ctb3zHh1K7j8uQ&#10;IudqTRWcjIH5KtdAk/IM3tCsPCHgDxrqT64ZIY9K/snwv4aj02zMcFjFNEssFhbIGP7zY/nXEhA3&#10;eYG+UKAaP7PereAfCXwJ0iW3ZdNMOnpe+JtPS18uSGRrNLiacy8s7yMzEgjqVxnNO8N28MVtqPxI&#10;+KurLo1x4iF5eWsiybU0OOa3G4RFgAJEiiUtIfuiNVHABIB13w88dXttpHjT4v8AiqVb64bWbjz9&#10;atFZU1C3tlSPMC7i0cMb/ulTcQxVmGTJk9Z458YX3hvwFHo3w6uI5PEurQzWXh1bW6Khro7maR1P&#10;/LRFDSMq9QOGG6vLfDmvnxX8NtQ0/wADaTaR+GLPw7b2miyRzFnvJsIzjOcCJQiRh8Hc+77uOeqi&#10;1rxBqPjW1gudJt2km0eS5mvpHVHso5bmRo1KnGx3bavp+5Yjg8AHp3w18Kw+GfD+m6UdV/tDULa3&#10;ka61idC097MxWSeUYyNzOd20hsA/XHTMqeJbvTLxooTY2MbXEttbq3lNL5XlLJhTkbE3nud0h44O&#10;Pn/xP8T9VGk69NfaXJcaRZeIFguLiCWRA1ra2MVzKQV5DvcYt1bk/vOAwzXYX/xV8TaR4ClaOS8h&#10;1aaGGVrK3aKTLspkMZb7ocNiME8bSTxgkgHsVvpOgv4rbxfcyr9rbTYtNiBhz9lh8yWRtvGSZC43&#10;8nIiQAfKRWd8LtU8Q+O5NZ16TUmk8O65d28PhnTRMqq1pbni6T5Rj7S+6TaSf3YTtzXC+EtVv/CH&#10;gvTNI8Uaq1xdatJJp63UlwQs19cbnZtwBIhTzHPmD5UWPtjA3vDXifS/CukWem2+oRWkVjBDaTRa&#10;gwjjYJFywVuHJEb4POQOeOaAPS9L8XeE/wBoLwlr2leH9Y1RdLnf+zNUvLGYIl55VxGZhFIA263L&#10;rJbllAbHmhSrc10Ph7xh4ft9budG0wvDNYssd1BKvAMoSSNUIXmMo6tkZI5UhTwfOvhz4gkttN0e&#10;a90W309ZLeBlisYxDHFH8phg8tAF3BJNvTGRnGeBe+Guu6L4nGr+LGvJPs+seKbySO7+yuGuLeOQ&#10;2kM2wgcvFaIwIPO4MCAwoA77xj4QvvE2kW/hmTVvs1vqOptLq06XSxGKC3AcwR9B+8PlxZz8qbyQ&#10;S1P8T+J5fDN5Y6SbBdW1LUGX7NBFiPbDHjzJ2XBwkYYAsvylpY1GS1cBrmgXmseFIfC97qV1a29z&#10;dRSa/HZvte5hcnzrLeM4DkqJCBllTjIYmuq8P+MNDnuLdw322eTUpLG1urfCFWib/SSzHqI2URlc&#10;kbsLwUIABH8WJbC9Tw7ocs19a2194pgM17FJIvlxwq86Ftg+XM4t0XJOc8hgGFdN4MvtB+FvirQv&#10;gp4H8E3M0MOhyXMk8cokS3tY5Vjj3SFtzySyCUqwB4gl3EEAHPtNQ0vxf9oOueGTb2aXyra3B/j8&#10;shvPZGI2BnDbRwQuCeuDueGtM8O+EL7W9UW2e+fV2to5r6K43C3+zwrCqL12bQCxU875XJ5NAEfx&#10;yvfGl1r3guy8OJLNo+t+Img121urEyWxg+wXjL5wOQB9oWEBhkByowDg1k+I7Hw74Y1TXV8ceI/s&#10;qS+Frr7Pp0bmPyNNVGW7kWM8k7pMEruAAiH8Vddo3i2bXrW6e28TWd/apefYLqC4QSRWk6ojbMDl&#10;co6sScAlx1rmrrwH4O8b6rqHiPVtYS+0vUtPt9PY2bELGsc0zygNG+7DOVDxsACLdgd4O2gDq/hJ&#10;qNzbfDLQpW8HNo5bSoy2m3BSSSJNg2qHQ/K4G0kAYHXjmptLvfGGo3WpN4gVZI11KVNPnj2hhbps&#10;KZ2g4ffv6jOAM1V8EXnirxzYX93rVpJpFt/bUy2a26BZbm3icw75OrqXZC3QfJtByuDWp8RtPK+G&#10;5o7zxmdIWzZJ7zVNwjVYYZklbzGJGyNgu1jkYUt+IBHrPhKxg8Vt40u52imbRHspIWQMs6O6zeYo&#10;wHYgA4HHDcDpXA/ES40i38N+C1+Eehabqmi+LPGWmTalDbac9xDcWc8k1zNcmNQCnzxq5kbB3MT9&#10;44bqPFvijxHZ6ZZahpSaXeSXN/ZrEI+YjDLdJ5h3PnOIi23GT0AzmsfwZ8ME8F6D4V0TQPFmsWGn&#10;+DY0js7OG6Pl3EaxPCqThNpO1WDBSMA4bB2igDrPEkfjO48QeHNZ8La4ES31Etq1veZCXVpJBIGU&#10;LhmD+YUPIwPm9iLTeLb7w1YX1x8QfEFvLbjVGNlNaxhtkMrJGls23P3ZHxnA4I5POMD4fTeL9M0T&#10;UfEOv+PItWGrahd3xuldysKfdhjj3D5QsarwOC/+9muh8PaB4rGu6wfGSafe2d5qsZ01l2sBCsEJ&#10;YuNhyxmWUgLjHBHPJANrRbC28O6go8O6Cq2kl7IdWkW7Ebec+9vMVIxiRi5G5mxwABVm70PxNe6w&#10;db8K+J3tmbT5bOOBpDJbKXYNvaPn5lYYDYyASMkcVmeLPCPivxH4XutI0LXP7L1CaGQwXFvdOrwy&#10;KRscLyCAQM5xnpxnNZ/xP+JGveB/DF34nTQHvdSWONbJbK62oZJZVjR3HzMIVdw7gfMEBO0tQBta&#10;p4CvdR8V6V4+/tXU1m0y3vIms9OmX7LceeIwzuHU/OvlnaRjAkYHsBD4yi8V6ppj2vh/xVeadqMc&#10;ieRe2rRyeU4IdQ0ag7lxkmMgb1ZumRWP+z94G8Q/DD4L+FPhtd+Kp9Un0fT4k1zVLq3kLX1xtJnm&#10;DOclXmZiMn5VwOBgCHxLB4P+HXjA+J7nX/sWm+ILiy0zUIIdPb95fNIsNrKJIjujJDeU+4MpBiIK&#10;bWLAF/wX4t+LPijxh4gsfFXgRdP0fSbyCHQLqOYmS/kWNZZrlVdsRw+Y4ROd2Vbd0BpNZ8MX2vTW&#10;l/f3semyWepJPItm7brmONnIhZcnlvkyO23PGBjY/tGPTHtrO3v5rea6Z47a3urpkMzKoZgAVYvh&#10;cng5wCexrB8Uax4lF9Y65pOjI1vHcRxahHboynyJDtMm0jPy5347hGHJoAup468K6R400/wxcabc&#10;SS69HevY3YYD/SLeON2iKfeDNHvYdMiJs4743xi8S+AU8BavH4m+G+oeNNE1InTNf0TT4IrwtaOB&#10;HcO0DMBKio250QmRlDbVZsKa2paT4lufFOk+Irfxf/Ztra3xkms5rKO9jnQ7lcKCm+CUq7KssMin&#10;kAhlBB0dL8QeD7rxJqHw/somXWNNs7fUJPti7DLDKzoJUwDvw8RVu6nbnAagDU8bafqvxK8LTXfh&#10;X7Lb3lqYNQ8K6lcPMqpex5eNpEKq2xidrKRnaWBXkV3EjanaWq3so+Zh80edq8gEjnOR2Bxk+gzi&#10;vM/CXgTXfC3i/WPFtr4t1S60XXBA0uj3pedbO8T5WuoGZ8xo8QUNGvybow6hWaQvc8DeDtJ8L69q&#10;Gj+GPHU0FrP5t5e+FrzUluEjmeTLXECN++iUtuLKCYtznChjkgHSahqPjAeKdOXQdIjXTbxpodU3&#10;whXiDI5jmznLYdAhHX94DwFJFL4R6r8O/FXiXUviH4VnY6rB5mgeIofs8kcnn20vmosiOAQyiYuj&#10;kEPHchlyrLmz8O/hufAXgyPwtc+J9Q1y3juLyaxutUlZpfs81w8qwM7EvL5Qfy0djkqo3EnJOHba&#10;XJ8PPHT/ABJ0AX0em+KtU02x16OdtsME5H2WC7EeN24kwQuASGVYyQNrNQB3fiz4heD/AA1bRXfi&#10;XXrXSYbqZFS7vroR4kJ+VQxOFycYLED8cVlw/EfxRpvx8X4Ya7BCuj614Va/8OT+WRM15aThL2GQ&#10;epjubWSMdSI5hg4Jp/j7SPCWuWtxYeJNOtruG9VrW6tdQxJBKpBzEVJKtkdOMYOQRXA+EvF3jzwv&#10;a+KPD7eHYfEOqeELtb/w1pcKC3km0e5X91CjsSBIvlXMAOQG8qPOA2aAPXLPxLoGu6vqnhXRtaVr&#10;3TTC2o2+CGj81S0THOMhgrcjj5GHUVfu9Sklhju7j93LJbnzId33B0K5Xrz0xmuMa0j13xBovxr8&#10;Ia2sVvqGhtbalay2oK6hZODNAzEYeKaCY4GSQFlnUpuKsnMeD/id4sj+Jus/CHx8ftDXtw9/4IvI&#10;bXy1urFdgnsnb7q3FvI+dpwXt5InGdsjAA9F+D+oa5ceGL7QvGOprfalpesXNtJcKoAkgbE1s2PX&#10;yJYlP+0rVyp8QeIfhZfx+CPG9xq2t6PcS/8AEh8QeU01zC24k2twyZ3MMho5No3AFeSBnj/hJ8T/&#10;ABvqGmXnwa1a+l0rxx4dklWHU9QtESLX7G3mZbe4ViSJN0SKsq8ON2RtBBrotZ+OOoeHJrXWfE+j&#10;f2b4W1tY47LVpiyTaTqGWBtr1W27EfjZKSACpDHa4JANfw7Z3HhaLXNE8C2KrotncLcafpMchUxG&#10;RfMZYgx2iCTO6NQQFbeoAGBVTWPE/gxfipp7eIY7rSdZm0CRNLkuA8Vvd2ZljlngkxmIzQuiOFPz&#10;hGcr8olIw4PijP8AFLQJ9c8MabcaL4g04Xui6ppOoW/+r1G3+ZYHf+JgQJImXh45iwyCNsc/xC+G&#10;vxN8S+H/AA14t0qH7ZqmixeINEj1CN9pC7ILjCuP9ZGbpYyjc4f2O0A6Dx58fvA/wI8Q+H7Dx7qf&#10;2Pw94j1Q6bba9cMFtbK9fBt4ZHxhBM+6OMngyMqZyyg4vx78S674d8Ea3rnw8uoU1CdjeQ2v8d3c&#10;QqJAoPC7pEQRj3CnJwc+d+PdG8BfE+48UfsK/Hj4f6pdeFvEcTP4Y1C8nMcN/CojuxZRTfK4nhMU&#10;xC8t5cOcnJrP0Gw8TfC/TfF3wR+JXxTkufD1vp8WreDfHHiJU83T7OMhHt7xlXEn2WVVZZMZeKQK&#10;43K0rAFaP4rfFbwT8YL6ws9Dvtc8KX2gWPifTrt4YNt6LmeYXFnEA+5nSFFbaVyR3OcHyL9rvW/h&#10;1D4nl+MPwI8cXYb7Db6RqSw3irHuik3QyASbgjRo0y5wNyvjBxkc58RfiR4M+J1r4Z8a/BjWNPh1&#10;P4feN/7IXSNPvpN91iEMbaH5f36BpSV3EKUfg5FT/sbfDTxD8V/iN4i8c3jeb4V8T/ZdS05yrGaw&#10;vlWWNmVGx5YZT2Y4bJwMqSAdN8KLDwj8ZrrS9c8a+GrVdQ1Lw62j6tqVvIuzVYk2CO4VdgVXURsC&#10;Rkbs4B4Fe0/sjN4s0bQNY8A6nYTQx6C4trcXLkySJGsaLL2yH2H8z+Ff4P8Aw/tfgv4z0f4Y3t3N&#10;eR29iY7fUHhKlmBDEnBIXczN9Rx0Jrpxd3Og+NNUmRt1u0P7x/8AnngBj0wOASOTnHXNAHReN/EL&#10;3FzDDdzcKNnmOoyGI9Tx65zznP48HqHibVPEmqR20rybYmCbGxtAKlewx6HjHeuMvPibrnjPxbf+&#10;HNG8ySW1dQ0kjDnesb5wM4By3zdBjr0A9m+EfgWa6hj1LVLPMjZEo69CeR6H8MHk96AOp+Gvwytb&#10;CE3rxZZlxIV9QTjPHpgemfWvRtN06G3i8uKPbz+Q/D6VHoumi2t1VV+71G3viteCAYyq/wC9QAkM&#10;KghQv/16twxAMDjv+X/66ZGpBAAz/npVlIwAFB+vvQBJEgLYzx6VOqDZuI/OmqoC4/oKed2Nvvwv&#10;vQArDIyB83oe9OwxO2moMjjPtzUi5BwwoAMYABNNPAy1OKEn/GmkEqSF/wA5oAo6vjyCF3cqece3&#10;+fzrAtmVrhlx6/xVv64CsGSPeuUtbthe7WKn5upyO1AE2moq6yCQv3iMsffrXbwjCRuPTjPauHsS&#10;P7ZVyf4gOVruoSjxIdlAFi0++zZ/CpgcHNRwD98Qy/w5qQ9aAByC3FBzkqRx1oYYNGM8YoAQElab&#10;Km5cZp/TpQeRigDI1bTlZfMC+ucVwnjHw2lwsqLb/wCtX72Ovb+VenSRK0ZD1g63pkUkfypnsQBQ&#10;B8e/Gn4ZJd2t1mLaY92JGx8q9d35jPHUivi340fDttJvPtdtG0YHCnaVxt4H4bTwTknsBnn9QviT&#10;4Jhu5ZN8LMrLwGycH8s/4V8g/H/4Qs8lwqW7O/zbt0jBuGIBBB689T0446UAfEt0EgYxRmMRqjFm&#10;aQbQu4Yz/d4zwOvXDYzULwvFMq28cm7pEqqeD8vBPHUDPTr1yK67xv4dn0W+kXy5ANysrMpXbkjA&#10;HGcnkDgeh6CuTaKNo/MCxsG67Yzt789MAenTr1xQBTDDa0MbR/dzjgNt5HPtjHOPTnjNI6ZMhlVc&#10;FmPAHzEjlskcjPJ9R06HMrQt9mbeSysW2qG/jzxycNzxxg8nPIGTG8KbtrRP1AVo9xUcEYOfxYE5&#10;4645yAN2lZPLX5GXO7dGSq4YnI9Dnscdu1NjMTqqxKiqqlVjXOM4z2+vQE5HqKkQNFMxVnCqA7fv&#10;OM5PY5GTwSccntkCmiFWk8pEbzPuruyPmxnaMk8DjjGPbjNADQIzuICoP4lVcd89cj+WCQPag+SY&#10;1jaZNvmbF5AAyR0AB6Z5/i549acd5Vmgz97McnK/wqykHPOOmB09s5pzxOsjLGv3vu72Az0IPBwQ&#10;OO2QODQA1PKJ85R/rPmfamQuQDye3A7ZOB7U5/O2Ybcy7sbXc8Z9vpkngkjtSQ/LcbYtrfxJuY7n&#10;7cnbjJKnqR0Bz1pFGz94EVU2o+W5Xrkjr0wBgc4wT2oAIzHHKwjYh2OSfXByOmCcAA/UkUKdsaxF&#10;sLzlW+VdxHU555GBxnPbpmhlaFw2F8xZMbdrbi2Rk8HH49OSeOokCLGNuCzRk7d2OV+UEDHb8MkM&#10;PQigCNSm5pmk+797zmH3fXrxkZPPcdsinxArjLSMHYttKo+4A+w+Yd+fmOF5NA8wsSfM3Kp2Be4y&#10;MDrnGecc5wacE6fIGG4LuZvXHpn1A6jjPSgBnlTO3Rhl1HDfKcEEnp3BPBz9O9CxpbSfd2gj5t2V&#10;+YY5PQk4Ht068kUMig7yfu89eCo6dB0OOp9cjk4oljTzvKWPbtYr82V29Qc/KCeB3wcE57UAN2eY&#10;yl4mY7f9SrDd3HXPI6f5XBnjUzRtIyvhGx8y+p+hAY9eTyaZGkZ4MjYY9HwABtJI6HIyO3B6dKcB&#10;GgV5Fxlhngggll+98wOT7+lAEf7ow5ECqFUM7q/3jxyT2z9cAk/SnNDtYxvDtZhnc6ndtIIPUckn&#10;OSPTGDilWJ2ZlA6seZF2lc5PBB5PUdOfXFKm4q7JDtYEFo1kwqkqDz6dfbPtxgAamxGGxQv3V/dt&#10;jOOhHA7LnJ4J5GeyIpk/dN/ECVUMcyL8vOOc8DI9uBT4YCD/AK5Qq4dvmC7s5A789sdOvfBoY+ZE&#10;yJ0ZwWWRB8h3YB9/4uf6UADMTHwNqlstHtA+Zidx6kj+EduvqOGKcDCxtuUFmy4YkkN9Tg4HHQbs&#10;ZPSiR4lAfHlqqnarRfdC5I688c8Zz9OpcvkKD5bfdDqzeYc4654yRjPXBx9cUAOMKxLkEgbv3eGU&#10;NzxjI4/ujPcL0PWkQJ8qPEpWTaojaHbgYJI9cYB9qDHu8xcZYxgMqx9SVAOPxHvg4JAzTlSXaqZT&#10;5sP94H7x7HDE854BxjOQBQADEYEg+6uNv7z7w+6Tn8vrwPoskuGBE3mbuYt7HnA+Ujseo/8ArZAp&#10;BFuX924+bPLMOOPXPzDC5A5yeOOMu3q4ZVJRSFJWTnvnnOMkdscEY9DQAilpQdseZFH3QRkqBwcD&#10;PGffnPbOaQwo8W13Xb8yl5FPoOWzjGARnJyMH6U4qS+0u338fvB0P4cD8COvPsrhxIZVkUDgKuwL&#10;0+bGPXkAccKOozQAwCEskjOFyuP3jcAEDjrjP3u/OacyrtAkVdysDuZW3/KCeM5HTtnk475ojwy/&#10;uU/ixhm3Bh3J9/YjGfwIFlx80cm4Md7BecDcOSe3XGM47jpQA144lDJLbhiq7iGGB025xxjGO3Zh&#10;2pz5bbJKyoqMHaTb8qMDk+vOf93GO5FLl1Hr0IWPoflJzgf0JI6cDkKDB/BH8zL8vzZwM84JyeuC&#10;OOwzjgkAYny7Q0ZC/wAXXjuQW9Qe3OCeppWKo22YEbvuq38XQkdOpz06Yx+DiXSRpYwuFB+7t+X5&#10;j0AAzyVGMDpxQsco5T768e3bI6c/dB54Hb3AGrIplUh1G3BIVh0z1AHqMYzjnn0pY4iFEaRtuCgR&#10;x4OQDzxk4wQM4B7gZOOFQ7VwpUiNflZR945688dD1yemORijbI3Bjwox8rKp3cckZJzzjggcnpQA&#10;KHVVaOKNd2duGBZSQRxg9sZ9+AMUKu1mhET7shQNwPzYxjOQT1PXnP5hzBQ/m7VVjId3mdlxz6Ef&#10;MAMkDDDv0ppiLL8qFI/L2rwQMAnA2gY/iBz1JPocUANkXfsaPbIA3Q45+6SRx65OP509hvfyZYVP&#10;ykhTwR/D0I+oJ5+nNKRLLulIIIba2/ndk8jp3/DpyetDoD5i7TuEh3IseeAentz6DOODkc0AImZl&#10;YRu0jEsFaMAg4+UDGCcfXuOnQ0ufLZHQthHyvyg5APBwRjnHpjPBxkUSRltzM/zLkhZG9F6Adu34&#10;0FDBKVV3k8vIUlSdwAHOMfgOf71ADdisPLZ87U27mILZHTH0x/noCXaGxPIWyMbQ3+zk8MMYPB44&#10;xzz1oMXlrukX5cFVKu3r+HbHXtTmYrIcP80m7HJXoQMjA4P4c544oAjYRzSeSuxtzcKvzb1IO0d8&#10;dCR+XA6yHzAggDbF5PysQB7EY6ZPUDuOlEoyN0jYwxO4KcLjODwPm54wcnoO9NO0TKwjk3E52/Ou&#10;QWI5JPYY9OAO2QQAeVvLa4Utt8sFv4d3XGSTgnsO3AFDL5LNE3RlwFUqeuTnBPXHJ6gn3zT1TcF3&#10;Ex4OTubGzjHAJ5xjPbvz1NMQjcjsCRj59248544wemCQOcnHbFAChBIBMY1wi5bjcBwc9BzxnqT6&#10;dMU0qSjEH5mY44Dc4GCD3PTnrj8gqOwj3t852ndtOeucjjJyOcHOcEDkDgVEfcUb5gm1V8sklgp9&#10;cY/iA9evpkAEQKvlqi7Nj4zgdevX3Oc+vUdKIm3v5ixNiTnyUkA5J3e+OcjI7444p21VILy7lZtq&#10;ruUnp06Z6/TG7J6iho0nd22xsdxC7WOSfukj6nPQc985wAAWCTY0sQk2xnLsqndtwMnK9Bz1PHPf&#10;jK/cXLShcn+FW92B6Y5wG9eMYpqGPaszfMu7K7lwdx564AP4jPUcYNLEDIu6DzNvIUiPrk9cEjIz&#10;6g+9ADYmhEiuzLuz+7Y7QDgYxnAyRkc8Yz1qSCItIqLAG+UN5ZGGPAO04yD1PIxjNCh2LfcDLy2/&#10;bwSMH04+UdcgfLTtsjbmYbV67l2hhk9AG74JwT0A5oAJEDQbHj3ZUnnqOAM9cdMA9+vPTCSny08p&#10;jndkDdIOgA59cdDwe+40ryTbsqq7mwFO3px14x6ew5xTcmLBXG0o2drAKDjj7v1PJ6Y4zmgAAVY1&#10;Ky4xwoYlSeuOB34bA9QOh5pxLJs2hV8sZ28ZQg5+Xpj2GcZ79DSMq5LFnC7vm+TPAYgH2wSDuH+N&#10;BUkLGxVmLMrYXgjv6bTgg5oAMz/LG7hdo2nAOCc9cL2znjj7vAzSPnOJJtyr95nZsjJOMluwAPbp&#10;160GKTcTLGzfNtAC5BAyeMfL7dgeMGiQbxw4wBgKhzjkcdQein2weM5oAafOeTdGWZ5Y3Zv3f3jj&#10;njkkDuOe3NRnyScLFu3fdIl4C/3R69xjgfN7GnXvmfMcquGztZM5Kt1xn9OmSPSmIUifzdijqq9Q&#10;A2QemDgnJz/eyvfAoAdGSPLBQruYhUZh0yP5kdCDgg8DFKoUbhjdHuVQWU/MScYyPpjHYnoaB5o3&#10;HZLuOQ7b9oHJ5PHUbif0zihD/pKmIR+Yy4jQoBvxjjjOBznHHHAznAAE2lCXkkkXcGXfs6cdMkde&#10;cDjrk9qSYhczLmNW+Y9MD0B4Ix0zz2FN/dx+W2FAXBxuHGT8vA69uw61HjhgIdyjhv3Y3AccH0HO&#10;OMD5ehoAV2lWNlfcxbdu4fhcnJ67sHnk85HaqzKzReW8asp+bYVIzkckjnqT27ZFSPFGNwaYMd2Z&#10;NsmQCeuccDk5PXndyCCTCpZ0+dsNJG33sjoAOM9cE9jyRn6AB5bfMHi8tTjLRrlQvXOccAAqfX37&#10;COSVEbdIY23F+VYKWwD7c5wSMn1+lLc7NrfIy7t3yqijbxnHYjnPTOR3HJpZZGYbYpiGWQBvLO1j&#10;nkYOeevrznnOKAInhkn+VVZtrYWRUyD1AwWHXoMe/bmopHCR+aZF2txjdsyP7o7HOCBjr06YAknc&#10;TrvVvMByQy9l6jkHPp249zio2cqxPntHlct5jdSR68cD8MA9u4AN5inc43MVGJFx1yBkcfKMkkDI&#10;HpVWWJpZlYMr7h8237rnk4yTkfwjpj5Wz2NS3QtmjV4ZU2tnd8xGQc8fTke/GccVFuh27WZNxySz&#10;Zbkd8ccYPXjk4PU0AMVIfKWNImJ27Qwyd+AGC53HGfp03dOSUMyzW7XCRs33nB80qFwyEZwWHJGO&#10;mMHkYGA5uQwDhT0aTgDn72MHg5x8vGOKasiyrlX+9k8YLAenGM8fntPJ60ANUCU4UMQ3Cs0Z+f5S&#10;c8dAe30B4600CY/vbYkLtwG2Huc/LnIHY4A557UrhHZkZZHXaGkXzArEByT6Y5yc+/fIqJlOdrIm&#10;7pvOPmwOTnHbI4//AF0ALOpR/MkZh2Xbk7PlB4XGMDAPrj3HKSkQyMJC+Gm2BeVJw2Dj36/98kdg&#10;C19mRIHH3vvDgr1BJOeo5GPx9xHJJGY5JFXavIHl4bcvTaGzgjGefu8HHc0ABaYHakW0Btzrwyj5&#10;SAD0xwo5P948d6bIVcyS+az/ADDb0G3IA7EcZ5z39TTSclgI8NGwZs5OWwflxxgHaRwCQG+lDCPe&#10;sUhYdhtTCkBduMAd1x16bqAGyK8vluE3yOFMfOWPBOemMfLjHb5uT1MaRqxVoBIpZmKhep28AbcH&#10;PJ6gZ+hIy5uFeSVVWOSFWmyqsXU89v4jkfTnpTWmlZdhV13L8rFhxhVXABGcc4HHqeBzQBEUiMa7&#10;YFKMHUeTMCwXJwB2OMgZ/TtSiV5o2ljRRGn3sLtVc88HBwc+55IOOaHjuI7h1G7c7ZaSSElc4OW+&#10;oPXPT35NQkqj+a6IzKuCzADjqMfL+HykH5BzzQArm1jbzNg+7vdzgFxkYOSAcsCOeBgYxUEipHG2&#10;87fLjXdukbnOBgcErjB5OOvXinHJX99FvZlBkVnK/wAPT0xnB9RkjmmyDBdi5VehJ6D5eADnp67e&#10;w46mgCO4hCSNE3kiQGQsqrtzg4AyPm/ujb0yQOoqKY4Yldv7tQvMfBzjnGAFGegJJ/HrLKY5IsRu&#10;ij5Wj+QLlxkKegHHfORjrkVXklVrgqJJONxG+EsVwOm4rzjrzwefXJAElaeQeZ5jfL/EzHBfK4zz&#10;1wMHPduMCq810I1WUzNJtG9RJKNzH5mwM45/Lgn1BqWSTLKCVXKZLMuACRxkDuDk4H+yDTLiSW48&#10;wmJ49zDDtIB/D3bHucY9B05FADHgmnk2rC8gVQQrKWxkk9P4R/QUVDdbpSF3SAr/AAxgsfqcj2PP&#10;fn6koA+fvP3QtJbvujj+ZeQA20HI477iMjjA7npU8bQ7SqMjKOrKFCxj0PcHaCcZHBPeqsTtvVWc&#10;fKyq24N8w3YwOCcZK8c9O9SLPIAHYOv98CQZ2EgdT2zn0GOnNAFyFxPFtAaMCNd2SygAgrxyegwB&#10;yecVNDPkq/mBwp6owwvJ6cHnpyMdOgxmqMDuxQsw2sq7isbLuPQ4xxwOuefc1NDcl9rzXG4/dVmk&#10;J3HOB6nGO/QdjQBbtruOWL5L5nRRuZoeVGQByAecLk89gB06TQMXcrvMnyM/yruAUnAPT05zznt6&#10;VUSeOcNHvDK0fyIrZUH5dv1IGflwOPQ5Amjk2jzXTd+9Z49zH3z1BHTjBxwMHPQAFgqXVY5D8yri&#10;DCfd4IBA4z82TxkA47g1M+1rh0kLs+4Dy5QC3B+XJHsRnrn8wasD7pMiZG6/w43YBBPPbjI+Udhg&#10;in73CeWFVV53q0eNsYGAv/fQznPQ/jQBZd0iUM0jFgxVljAH8Skg5I5wO/r9MWFMkcrFbhwysw/d&#10;9Qe2CeenqR7571fPYhcO0fBDse7E54PGCSCOT35p0TLEm2bPlupIdZCnGcA5OOg9Op2nHFAFoSSO&#10;WuTKxjLNteTJXIyCAR75weD93qasKJGumaTdGUbY02ckHg4JcHHOMYGeOhNVY/MUhmJZmUj03fKx&#10;xnuMHrnjHvmpIXjxGJCv3SIzggtkHOMglTyOcdTjrQBfCIDvC/dXdP8AuznHUnI79sHH3QBggYlt&#10;JSB5Ku7syt8qMWDf3iMe569jnp3ofdXdLaxs2cblYbi2T0yvooGRyST1qyksbCNmdWVpFEjKoIJy&#10;MNyMAjPfJxj0wAC3DhnEc0nJ4kZejHoQ2T82D7HPSpSrzEvhlbYS0m1twUAcZJ7c5+nriq8JdIV+&#10;T/dXjGQvPHXGPxyfqDIsceWQndyV+WU4HIPPzZHIXPHQH1xQBejaYSl4o2DRruVtvowwvfJxyOvI&#10;J6807KNH5iozJ5e1WbqMAdvQcHrxgGq6NkqJE3EZK+ZjDYJB5Yk85A54GByT0nt5Cjwzo2W3Fj/C&#10;w4+91xgkng9+uMGgC0skrfLKy7TIGUZOCwbkYx17e+e9Kjy7SsLGRcttXb04yRgdT8vbBGKgQCC3&#10;SJ2JPY+q9MdP9kjbnA7YFSo0mHkkf5l/1StzyvQn5skEHPQd+uDgAtNuV967l2tj5iyjAUHH3c+n&#10;ccn6ASeXKV81XVtshaPfnaCBjI4x90gn0X61XBiBUJ8u1cxn5VUdlPXJ6duvfHWpFKybfLkZW27d&#10;204249Rg9COOfvAHpQBagkdp0t0uGVeTt8zqpPbngbQevJGc9amjaR3JMrSY/ijTcD83LccHP3Sc&#10;dM9uaroQXYeXhd38P+1z2HUkc8DofU04GERswE21VUM6scYEeflJAxxyOnpigCxE6SyfaFdtz7VI&#10;U4P3e5x3HT29adD5bIqRurbcqo2EA8/dIHQn2Gc5+tQoCXO15D8p+VpdwGCRzk9MqxBPTPoKmiJU&#10;rNKuY9udkSgg4DBu57Z746HHTIA9UaXcN0rbuJGaLbuz2JC4OfoT71KsyogwzD5eiqflPY8NyRhf&#10;XjHBqqXjLFEZpDGxEavtZkGGyPvk44x2BA564qUujSswKsIzI23aQ2MZPU8du3G7HAoAmd5SpgKn&#10;c6bSke3aXznHTtjHc9unFPjkYNJPBKqhZCdwboc8dAOM9jg8cmgMk0gKSbi3G5WxvXgYAHHTrjvy&#10;OmaaXeaFZQ7Fg3zMzBizAZ2kg7j0xt9PegCxDMpBlkm/dyMe52hRgHA5bC85znscnpSrNgx+aMt9&#10;x2LZRm2Lz2HbtjqCfSoo1MWS275SB87H58YHOBjp684x7UHaImRT8pwGYTBSo+Y9Mg9T0zjggHpQ&#10;BZgLlzOm1V2/M4kPAOeOn3s+mBnHrUpYxYaVdzRn5hK5ULkFsdMHGGPXnPbPNZJiwadwvKlf3jrh&#10;Vx7Dg7sjcCOlSwqdm8bl2sTwFwcbeDyByeeQOxPWgCVJgXx5u7arCPIyeAFC9eOoOO4HORkUoV7d&#10;MRhducbFVlDNkcYXqcZHGAQT35pqtICLgIy55+VtjAlSRxxxjPJHPrS28sauojVcpsKqoHtgHI9B&#10;0z60AWfNlklI80fLMGy0hVuSCOoJHTA/4FzgZpwnWGBmDsvl/MrbsNHgbhghsAnOct25AyM1XWa2&#10;fyYyV+WQFhkhTnORtyc49gevbFBlVGYJENy/LI+44LDkchgV49DnA9QRQBNG8ZcQwTLuU4VWU/7Q&#10;AOO4O73GAemRTROHjxbyFtsWEVGwTxk5POTg9uSOOKJJ1lYKJPmJxHuQcnAH8I4xyTj098U3zpHl&#10;WHcnlySDa+xdq9tpOSScHgdMe4BoAcSr8GJumBx33dB2B56DpuBxkcxljLkfaJHxkbmXqMLyffBA&#10;6cB+vU0ec9xtOyRVwAPNI3YCsSqkjrnHLcDnjODTWmkb70rbvmG6TbuPcsOME4PXPQgY4xQAsIb5&#10;d4ZW3ZBT+HIHTIzkcZx6EdqR5TMGDOBuHDLzxnp82T/ebeOxDelNlIAMYCr/AMBHyckbOB6jk/7X&#10;HpUXmI8/mMu7+Lb5q52gn6ZGMdO59xQBJJL5nmTTMCsv77KcjkHnk59TjLc8nPdgMbHeHZNq7crI&#10;GBbgYyR2G7vkg8jvTSjB1aQtGyHGGbblmx8xHGCNoAHbJzUZmWN/LeILuU7VfClVPJ689Mg/jmgB&#10;dse0cZDKF2lV59MhcgjKj5SBz9Ke+3Jdi0bx4L7gAQBjgDPGc9uDxg9KbufaIYYG3rIOWw5xgnOO&#10;hJBAByAB25wWymMxiJWXAVdy+WdwznDMMDgnsDz60AOj2x7gsipIsy+X823f1IAPGOeO5JbggURY&#10;XCoC21Rtjkj2qpxnkZ+7tBz9ajZnIZDG25gV5YlSevqNvb3zmkeHBEcTltuDsEjKynBAByeeuefY&#10;89AALOJB+6eP938qZ38AOTtDFiOoAGPUdOM1I8szpJJFF8qtnaYyVb07kDOSOpHvSB3MDZDbufLZ&#10;flzzgEHBPIHY/h0FIqBnZPJLK/KkSH5B8o5J5XGTxkE+x6gB5aRu5WfaGbJUMDyA2DkA++e2eR60&#10;F0Ut5cyyMWDttPU4GBwfmAOeep9RRudW8pVALKj+Z91W4B4+UN7DIPIpp3Ky4gmXawkVmOAqlvm+&#10;h69PRsY7AEgEe5Tvd9v8TNtKjbjj0G3r3yAadggI0TZOcBhCBjncQBztxnqOTk/SoTKRCArBdsIC&#10;s2PlweDngjGD6EjkE9DI+8R73BG9ldfmJGMY45ABBz37e9AEi7Ttk2My4RmjZlccH7o5zyDjjPX0&#10;xQzvLAzfaXKN8qq0pG7aRgdTj5eOccgdM5qNVEiLGI3Vo8GUxsdw6DaWXnGTgEnOO2RmhkiAMk8a&#10;jO09CpI/u5PH1yM8c5oAlLFVXCOQOGVsN25+XoeOO3PPQikUfIrMPLJZtqxgcKQRhSQcnBOfqeTR&#10;HMu5RG7bvfDY4I7HBzlOMdQPwaqL5Pyx+WGOfLVOdvopzksT7nkr2xQA9mRNuH2M7l5NxHIyB8xx&#10;6DquD+QNKsmcySTMGCqzFFPytjgkH154Jb2ztFDNc+ao38yEYUsOfQgnHbnjv6EYoikidoZIW8tB&#10;lt3zMA3948Z446gk5xxnNAEjksWU/Nhm8tfmKs2cDGT8zDrkcHJyOOCacOyQiZmbhsFifNZj2J/i&#10;I4AA5A61CrISwiD7vJX5vKUheRnvxxkZwCcZPTFOEioMwOqFd2I23NtAPU9iv3e/TI4zigByurRr&#10;vnVgxKthSQex6YGdqn/vrGO9OJfzyyx7Zh5hCmTJRwM7ScZ4YqTwOuetNlbaFkcLtXgZGQR22npk&#10;8em3HHXAkcPGuwqp77uBgZK9CM9+uf4enTAAGXeVkjfarTERszDcV6DjB7Y4z24z3GSBGwPLLsvz&#10;R+WRtXOPXOMYIzxjOc0xU2jEw3jJG1Mguc9O7ZOOOw46Y5Ro5pi0stu7KwAaNSd2WAJAxhRjB+oz&#10;QBahZYbjy2uiG3hmZTy3z4OBhQcYJ7dME0RBZFWVyGZpMZkXkMSRyeQTkjoegHHao4y5zLHGwzIr&#10;r+7IyxXBHC4I7ZHfvk5KwOY3bytgZBtlBYdOOOcd+4GTuOOnIBMzmWFWSaWTaFMZ2nJ67Onb8sZH&#10;FKu6Zt6fMqyHuWG/34zgHJ4x1JI4NRpvIVSTuxsl+U7gOBlj1Gcj3wM8HinLvWRVaTb02tNH8wLA&#10;DblskYGOe4BxzzQABiSscfzbuyyFmI64PA5GAc45PrRCyxpiOSJVQYaFcqoAIJVuNyqDhic44yTm&#10;nQyIzb2lZcRgurONqjH3WABGRz34OfrSmV2/5bHCq3mSKeDkhdwGAvU98nAPccgDhCJUAkjZBL8w&#10;mHGCAMcnIzuVj2wcilhusoswmkWPcrOFfAUFupIPBJTr24z7MV5GbdHGVCbVDJnIOG2+7DB9Dn3o&#10;juSo8w/wsD8rFcnIHf68EYI5xzQAqyXEe4faWC7yG+XYpxwO3OMdc9AMVJGtwRthZhx80gJLIo+n&#10;YcAEnq31NRQxFdgdnDKqltuT0OM8k4ye3OMZpWEcyNu/d9t7jLHcSCcEZOACpI/u9SDQA/eVl/eF&#10;doC7lTGF5GSOMDIwevIPodtIn2YSxQvdb9y/MoA64Pb6Yz14zznimxeaSxaK4+9nazHnIHAJLYwQ&#10;BzjgcdacBLuZ18z+JclWwpJI4y2FG3+HGSfTGaAGx5RvMBUuzASbps5O75gdozjn274HBy5QwCqH&#10;ZcrIIQ0ZDe45z1HX/OGujOsgEhbcu0Ym+XOBwSOvJ6H05J4pr4d2bfIC8r/KkYVUBIzx3HPy8ZGT&#10;xgUAKspJVmaRl+9uZwQQcYBPbkHDcZDHoRTljaSbDpJhflVd3Ynp1HH8hxy2aSWWNeZHYsVwwUj5&#10;8E5Knt046nOKNyyRuhZs/vFYKQgJ+bK9Pbpj0OKAI2WOdGY2yMzRhmwo+bKnbhc8jkf+O/U2l+0N&#10;JEEMxjVhtZZBxzgAEcYz1wfUHOBVf7SnzZLAruZDJIoVQc8n14Oc/ngYw5gEb/VYdWVfmIye27B4&#10;A68c4L9CBmgB8u1oisk7eXnl1x8pOOFGGB+91xk569cOG9PLlRm8xY/l2SBcc9GOenfJz05ALGkw&#10;vDoCuF+8u05UFj8uRtbjn8McYqNpxMF8yVfljXYqpsbr83PTphQeuRkjaeQCeND5jKjc7vlxncpy&#10;cngnIIJwTjqe4zSxsvEQi/dGRVEaMmFzwO/chh6kBRnAqPDxlvP2thu7HCk8nnnjGG4HTOPSniSd&#10;Rs+2qm1w3mFwdiKR8x6ZOR1GRyMZyaAHJ5mdyNu3Kd23bwOOM+4wec9OQelJbyxyAMCrfMN6r3IA&#10;4HAzx6/QccU1Gfb5yq6svGxcEjBI288Eg49OT2qxKs3mLHvUtIzrGrKZMNuGWJx2IGMAEbuw4oAb&#10;HFsCzxq25VVvk346D26lT06jOcjjIjxIjSwruVzvkZl29wrHbgbh83BPGOO5y5I9p2hc7ctjy23M&#10;pPfjHIzjPcjpUi+bhV3b/lbLyZ2j5tuec5XlgTnoeoxQA6KExuEjJRo1KrJH8rJwwB5AyAevYZHX&#10;JrsPBGlG61JcHCq2eu5j9wZ4JxgtzyThhXNaZYC5kSKDd++LAeWpydxXoAfl7gDPJYDIOa9Z+HWh&#10;bYPMeVvmbMkiyH5VAORwenLA464Gf4aAOy8E6W8U1tDDC5czK6K2euOQOPRmPc8ntXtXhOy8iCN1&#10;ZyqYBToOD0xg8HgHsQMVwPhHQBpmiSajeQlZJvlVuBgHJ2n0HHboc4zXonhdFEarv3bQjMvGcdyB&#10;wOcnjP8ADQB12l7jErvJujQ7OFG3pgDnGeM9x3/DUhVfK+UsuPmZFJHPr07cemcVnaYoeMllxu/v&#10;MTn6H069PbFatsVMeCzbeVVDjjtx35JPJ9aAJ5ZEjbdtDcsvyg8jP69voR7UjHYBlunP3gOox+HX&#10;Pbr+FOQFWwiZ44+UYxjp9B9eMD0FNwqspZwu3gkHJHI4P4fU0AQFGLrCIgPm4bJx1659vb0qExxA&#10;7wqxtyfLUj6EdeOg9ec9Ktsh3jC7cyYAzuxk5PHc4yf/ANWKhnwI1M33pPm+Zuvbjj1z+VAGbJCj&#10;FGeTnhly3GAePrjJH9aqSRMec5HzbdrEk/kOhxj8B9K1Z4keXMJBU43bcfN/hn/6/bNVGBw0jnv9&#10;5gCV6Hv9cf5xQBlyK0jgFmHJK7sAkEd/wOeDyB+FUJ4WlGZC25gxCyZ+bHzenPc9Djdz2I2poFDb&#10;QmSgO9Sc9yfr/nHtWVOrRSYQ/wAQzubJ9Ox6AcdiSKAM97eQszIz5DY7nHoDtPIzx/WqFxbqwaII&#10;rD5m2pzn+nBxz6ZrVkh3FcoAyYB3L3xg8Y6HnqOoxzxVa6tlVtg2+Xt/jGABknPXHHQdSPXoAAYu&#10;o2UrRPMWZdx+YhSNzbuxx1z0J4OQOM5rDu4FcMrOq7UKld+flBYZx6c54OBnA7iuourdZFaRFAEg&#10;37WUZC9MHvgccjpjsTWVNash+bcIwc7dwGPm5Oe44zzzx2ycgHNajagzEiLaV4jzEwAHU98gdMY4&#10;x1HXOHr0RhEkcFyqZX5jwduCcKePwxyeD3wD1GrQSQ5Cxfw5VfMK8e/rwc9uKwb22t5FaJQzI2Av&#10;y7sDLcg8knIA7E8etAHHmwuXuFE4kZXbO15GOehONzYPPfBz0xg1n6nHexRxwwtIzLhmVstk4bIA&#10;/D8PTNdXeWSWU2ZVj3NtGME5b7u4ZGCM546k469sy+iWYhdvlRyHH+p29R07DgDpzgnntQBz9pps&#10;UL/aJ5kVZFJZeCPU8gdsn155J65sXHkyx/Zhub5dm6QHJyBu5PvnOB2OMCrFzF5kjK0ci8lmY7j/&#10;ABEk854O7aMfyxmnqCnS4gIYd8vljrgc85GNvoD0PPHbIoAtNYQzW+6Sfhs5ZfvMxPAycd88HP8A&#10;EKhtGfTEyJ2hbZ96ST7w65+vygDoOD1zUmm6rcXSkTRsvOPlJ7em78cA5wMY6AVJe2lrdwKkcOJC&#10;u/5pRF26AjGDkj0/HrQAyPUpJZ2it/mXJRdzYG3B4woBP8PXjgehw2+srDU4DbLIzQ/K0yLHkHDD&#10;Yz4AGQQcDP5nOIdQs71N0WyNYzHjeynDHGDwfuj+LAIGMZPaksbZdNSRreEMq8qE3AbsHHv3IxgD&#10;GetADryzuLKwtYbYRwpdbFZt2C8e0cbWXkY7AEjB9KsXlxfppn2jTo/Pkj+RY5nJXjHUkj5cjOM8&#10;cDB5Bx009Effq5ufOkmIUS4kxkkZC4I4Hbk4HU9KuJHMzyJayrHG2AyxoigcHAO4ZAHboAWXqACA&#10;C1a6rdlll1CTesZJlWNjgDIyf7wGORxzx2HODYajqSXuofEex8PzXF8YxBp+kOyRzbEDZxuKou8t&#10;yAwyAPQVsT6lpdjZo9xfwRtFw0bYJPOSOOUxnoc5wDz2k0+5S7thNb2zbnU+SNx64zjjGMkY+rYx&#10;QBxvjTwx8RfG8vhHT/EMU1lbreXF3rTaKpjjBRAIrcE4YhjkeuAxJU10GuaZ4UuLi18H3+mWjWtx&#10;GLr7D5aNGUheNcleAAHKDHI+QegxsRXrywtNezxybVYy7RnZ9QT1AC8E555wTiucvvEwbx9aajqt&#10;s3k2/hW4ljhTKiXbcjaRxjJJHAORuBIBbBAOk/tqA2+oXej2LXEiRN9jtt21JJ0Bwh+8AGOxcYOF&#10;J9Aax/Cj6z4I8IQf8JlqbatcWVn9ovLjhvOk+cttUkfKSNo4GFHXOaj0u1fRNKt4L+Xa8zbsMwAL&#10;Oc/Lgc4zwvQdD0Bqvrslpq3iO48OK8ymbQ7Z5gkhA/emUFdy4K8DtnBU9ycgDvAfg+bQNL0VI/JV&#10;Z5JtWulDB1e9uA0jE5AxtZm2kc8/7Oag1LQbPxLB4j8N+Ki11pOvaxd6dcwtdMN9pFGlu8KAHKEl&#10;WYkdDnBBYVc8NX11bTah4juUkiVJ1SytbzBhWGNPKWULkAM+WZhwC23gkDOfY2Xh2fxpqviHzbm6&#10;1C3URXV1dMxWDcBLIsYK7V+XaxITcTyWyKAOb8I6dovha4h+D15bTM8Vs+tXtrclpDawLekWduzh&#10;yzlIoYhncSRCuQc4rP8AGy/ELxxe2sGs21xbaPeWNvpUNitmqJNBcXIbULx2LZTdEgto+rNhsDG2&#10;uk1rxz4ag8Kah8SgfMt5vDs1zHdLZqJvscEDyBie+OWUtgHIxjpWLpQ1yHxZq91LN5+/TLK9trVp&#10;kURxO0wt7NOuzEcfPON0zkZJBUA9I8GeLtK0SPVPBeg6VDb6foMMVs6CLbaq0cG9oRjgeSu1TgYB&#10;kx0XAwtL8XR6dqPiTxl4gENlDJYafcTwXCKf3aWMUkrlgCzLukjwBxncQMkGvJvgX481/wCJMGpJ&#10;qyaha2up211Y25tpVXzUd386+C7PvyyXEm3PCiI9xxp+EJNP+L58daIl28cStZ6BNcSxqYLq0t7W&#10;BS8QYiRjMFZWO487jwsdAHqviHVrPTdNm8KQQNa3Gsa9HfzSRSOkkMzXkUySAsx8sedEERTxiZu4&#10;zXU2viXQdf8AEFrpO2WH+y5POvo45gyXDSxYjXcrbjJHGzyEZwBKMctx5h8WfFWmweJPBOq3Wnbr&#10;dvGsaXiySKrxsdP1B4mIwDIiy7WwQcNzj5hS6Brviay1LwvZWt/aXUOsapqep6jqFoS6T2saN5Mg&#10;cgMATPaqF5wBsI4BIB6D8PpYbbx4njG5123uvEUfh0pfSpaysNOtJrm4j8iAyZyC0DF1LKzpHG7D&#10;oB03ivxNoesa54dh1PyzbWt5c6jcLLgsIorCdAhyTkgTblHA2r0HQ+e+EbDwp4J8Tv4V04SNJrCp&#10;q9zI2fLW3JW0SFCeiRpANq5wPmJGS1Q6Tq0N3f6Vq/iDRrhm8QXuko6RfIHtIoPtF0kbup2koJo9&#10;/IDTRjkCgD17wt461n4g65qdjaXV1/Zdrp6WNu1u6Jm6kheVpIcAMxRGjXk9UwNoDbuotfEMvw2+&#10;Gclp4M0e4mttKtY7qzh0+7Km4FtAxjhKhcPIcZVsjczZPPXyPwRqp8FXFv4S02W4ku5JL7ULi4EY&#10;VYIn3SecxyAMh2RQDn5cAcGu8/4Ta+0HQ4tR1Z90NlBNI90nWV1j8wyOo+UMBx8w5/AGgDqj8SNa&#10;n0eWw+FhjfVrjSftmmyX2Ut4Y5FxC8hYHjPIUAHjI4PHSfCHwD4d8B+BdM8A2AkZtFsVEd5eAl71&#10;mfdNMznOWlmYylt2S0vO49PAvB3jzW5PHFzpkNoq6JF4Q0x7H7O0iiBpHupYbbbIWIEcG1cFi21U&#10;+bk16f4Y+JE7eJtRstWvxFZ2tvp8dvOkJPkeYs7MZSxAYERxEcZUhsn5hgA9M8e+L9V8I+ANX8Wa&#10;ZbW+oXtppl9fxNtcxT7bWSVEJGM5ACjofmY5yRUnw/1DRraLVLiwvWRtQ1ia6uraG8DGETJmEN/e&#10;b7OsRIOcgYxxgcbJ8SIE8Kah40t932fTdJfUiIYyPNjVG2xMudshlLgLHjg56Y+W18G7LxnDo82q&#10;+OrCG2vtSvY5W+yBXs+LS3V0UZLKscqygAnp6gigDt/C83h7wrDNLf3nmN4h164vpLdA0LDztgSJ&#10;grMp2xQqpY45Vj6AbPwd8MweGtEj0Rb2Bil/cCSaTP7t5rh5EXLdfvqOSMkEjlsDz3UbjwcPGPhu&#10;11toYG3XiWNrt81TKYQysTn+BEmHI4aY8c5Ojd201zr+n3mleIGt7SxuGmewWTcLidxsjYHCsFiB&#10;Y4JwTIp/goA+gNAkfTNUmWVNypbqfLePdJKwcLs49A7cqOBkdK5749eCfD/xm8B3Pw68U6ld22m6&#10;hNC2oRbdv2iCOWOSW33rnCSIrRPgKXSRlPUiuT0Lxjd6V40h8O6nCJYja+fJcGR/MDJPGmVXO3kF&#10;gRnnjBzVj4XeILuy+Heh23iTW724vG0+KS6kvzJPOssimSSORSM8bmAUHA2gBfl5AG6/N8M/HUd9&#10;Yz6+WTwvqVudRsyx2wzhUuIW8sYyAroQORz905ArvrHT4r7y7ay1WS4jkhBEVyNxd+HDZKHoPr9a&#10;8/j07wR4V1PWvGGm6ZIJ9ckt7y8ksvmhu3ggSCFVjcbRJsjhULxg9MdK42/+Jlzo3x1h1FvE1xZa&#10;Hp8kOi2tpbRS7brU76ZVkLRhsMsGxFDfMFZpDgdCAeyav4n+H3ge60fw3rEclhdeI5pY9O09vMdr&#10;oxoWll2s20IsYG52IC5Uc8AxeM4rSz0ibVbnUptFis7hbqS9VSERYiZsGRcjbleQeoODgZqtY/D3&#10;TNe8cW/xdlhbVL6HQYdJ00SJGYbO3Mss0piyu6Mzkw+YCWUi2ixg1TuvhtrGp+O77WrjxVeSaPc6&#10;atpb+G7dTDDGuCZHkKsfMkb5cE4Cqu0cOcgHRQ+LfFmqeMvCupeG9R8zSbma8GsWqlDtjaxkaJ2V&#10;8MoEyAZGOWwR3rstTt57oqbdLdo2CrKscx2kE8ZTHTngjHFcSlz4h0/xDD9hvrOOxjt2a7haExsZ&#10;WOFQ7uAoC5BBG5jjPGDuX9+Z/sc13dySYfa0nkkNGo7ghW46/wAR680AUYNBOm+IbrxLbX2qLJeW&#10;MVvHZyRzm3hEckjblxwWZpPvHn5QOmMR+NPCK+MvDF94Z8RXQMOrRtErf2fIZEZgApTfxuUgMuTg&#10;MM+9ebfsf2fxIt/2YvCNp8QbLVLa+037XZagdaumS4Zbe/njR+QSwdEjcE4JR0JPNavwO0jVvCfw&#10;f8PWPiP+0muIXlkmiluI5miZ7uaVUdpPmMioybhk4bv3oAp+K/h94V+OXhrwP8VPC3j9rufQPEFn&#10;4l8P61Cm6N1aJ4pwQHXCzW1zcLtABUyA84Aq/wCGNH8GeNNV/wCE68F+OIbi4a5udNmWLLwyNDK8&#10;MsMqcqWimQqGABDrgnip/hengbwJoUPwpsvEV08uiwSXlnNdWvkrHbz3czwxAJt4RQyLz92IcnpW&#10;h8KdH8C+GvDOreH/AAr4tjvoG8Vazf3Frbx+WsN3cXstzPGrKAWCzyTA5JYHdn7pFAGF8T5/H/gP&#10;4LeL/FXwEvIdZ8Q2Wn6hf6Lpe4yC51C3UsLZQzA4Z4/L28BS2eDmu9t/Dfg7xj4gtfGCX+k/2xob&#10;3FpFeW0he6svtCxNJCxH3BIEhLJ907Y2xkBqhiHhMtcQWOkSQzeWsknmSPtuGYndjb1YFeTg8fhX&#10;HeJ9XvvgdqOo/GDwpoHn6bcavp0vi6yZSTHZBfs017Eyk4kiRoppAQ2+O1IGGO6gD12wstX0Kea5&#10;g1xmhmvC9x9pAVUVlwQOSQvCtg88EnrXG/GP4ZDxDanWPDNtFF4x0OOSfwnrDqwmsbzaSsYkDIfL&#10;lP7p0LbWSRgQQTXQaxflhLbyXiGSJXlkZC23spDDuOg5469K4G517wf8Ul8RfDA+OJoNW0e1iE0M&#10;Z8u404TRM1ncpkbXTcoIYZBKMp5U4APWNM8dQ+LPC2l+KYTeWb6lp8d1FHqNm1rNaLIgkMU0Ug3R&#10;upyjKeQQR71k6DrXiW41bUNA1/RvtVmbZbm21FrM+TIGYqbckkiR0IRhkDcsowDtJrh9V+PWl+B/&#10;C2hav8V7K8sJ702djrV7ZRma30y9nTZiaTA225nYR+dgKvmLv2DJHL/F34p/FH4N3Z8X+Fo9V13T&#10;JpLeDVNF0+z86WxWKfdLOgVQSGhWWFuQFfy5MgbgwB3nx28IP8QvCC6ZmNNajmSXQ59ssn2TVI2D&#10;W04SMq2VkwSucsCVPBIpPhv8UPA3jmTw94r1uPTdG8Yah4fktrixabdd20tuUa+skzhmMFwp3HAz&#10;tRsEcilYeM9QF/c2Gp+IZGurlY9R8OSQ2p8uezZVUukgJKyJJ83ZSsy7RlWxx/jnTLzxBot94MTw&#10;muj+JtPuZ/EPhHXbax+2O14kgZLsZClZ90kkc0W4F0uG2yMHfaAej6Z4ss/hXctoU+mXD6brOsTS&#10;afeoqeXbTXkjuUOMD95cl9vfdMuevHFXvgG0+JfiTUW0PxVfWH9oL9rtfEuhzLJdaLrVlMbR5Ek6&#10;BnhZYZEIIZIXVhg5re8IeGfDHjfw5f8AhXX9AvtR8DawLfVfD+oWcqySTQXRFy0a+dwrwXK5j7Kh&#10;UABkxVfwXpenfCfxb4m0q58Rzf2P4m8aX2p6Tp8iKtwPtUaTvAWH/LQzR3EgAJ3rJ2PFAHkP7RHx&#10;6+LXgPw94b8Oy2qR+OdD8XDxLZ6P4dWS4g8Z2VmscWp2iZUssp0+SS6S2DbvMhJwyIwPqPie3+OS&#10;eO28PXertrHgvxbJNs1uOxikbw1qKRAIstq237dYzGPJ+bzY5MjJWQeT518bdG/4T349eH/gh4u0&#10;fVrTQNa8Lalf2muWd00aW+tadd2E9nJbyQkSQXka+eVORvViQWKsK1dR+J/xH8H2PiWDRdQjvP8A&#10;hD9fvW8S2dyVaZtHm2TLLAVUkSJFISvAzsZTgsDQB0fhXVPCvxj+Ivi61Gk3nhb4iR6fpemeMNK0&#10;vUCwaWIXBstQiBIWWJwXEU5UO6ARuFZWVbnxBstQ+Kfw+8P+LJ/Csll400HUH1C2W4kUJDfwxzW8&#10;qF/mzDICzLg7uEOcgipJ3uvCHxj0nxumv2txZeItIk0bTbiG3jCrcALcwMJs/vo3RZCmSCDuIJDY&#10;ryf4gftb3VjeeJLa/v45PFfw31C3n8U6NYwui3di6skV7EMbpInWRSSM7WBVs7SKAOt8e/E/w9qP&#10;xE0n4ieI7KW50O4sre5tDbzl106/Kvc2t9CU5K/u5rZm6EOPcV84f8FB/wBp3XrK31L4c+CdS/4S&#10;DxRpv2vTbDSdLsZB/bWnapYnylwdqPIJZVUwAsW8jdwrsBy/hT9rz4V+NdO1S5+AFvqH2W+87/hG&#10;LXUFVWuIZNVE5mswXPmLF51xujYBlGcKF2mvXfgR+xrpfjnxY1r8ZdGa6eOySSO4t5JYMtHeNPCw&#10;dSsiOgEYGDgCPaAFGCAeG/8ABND9jz9o74WW/hDQfjvptvfww30eoWKzQslxYMEt8Ry5VSWBQKMk&#10;48pcEKAK/Rf4U/DTw/8ACu81Kx8O2KW9jNGghtbaPHlDcxzgcY5BxnAPQdqseObOCRrXX9OfddaW&#10;Yz5fm7WbaRhcYxk+wA+g5rnfE/jB9C1HzJbvyVukVZVdtoU8DI3Y65BHsRnGKAKPxDsVfxXH4lXU&#10;Xt5IZM7UkAHABYHtyM5GP4cj1rkfEOveJJ7tb2ztGZrqPybraxyjFemOnQDk+4+trx5d674vgjXS&#10;jI0xkUM0TBCQVKt6Z655OAF7iu8+FnhmaTRIY9a09RN94yKTlhkZGQck5LY+p7YoAh+EHwT022K6&#10;81nHHeTOWkkjjG9+MYJxgjAHTsBXtnhvQ47GFYlCr6FefTj6df8AJqr4e0lLWEpDHtVgCeg9PTH8&#10;/rzXTWduANoVtv8AOgCa1g2xBd2P7tWYl5+Xp7H/ADxSRrzkr/F681NHuHOPoaAJIYycDOPf1qaN&#10;MtgN8v8AexTIgV6rU6RuBu/vdKAJFUgAH/vqpVA6hu9RAbhgr9acck8L2xQA5UAIGfyp2cj71Nx6&#10;rxmgk54+tAC5YtgGhtw4BoBO7JpJC4TnaaAKGuljA3PPH8PvXn0V6YNdI8z+I/NuwQfT9f0713mt&#10;Ofs7EdMevftXmE1wR4r+78u4Dc3Xvx+FAHa2sQF3G38O7r712dt/qEI71yMEbnyyV9O/auusAz2i&#10;7sfL7UAW4lImyPSpWHzYxUSriZfpUxHz9KAAjJ+tJ0yKevTOKCRmgBmOAaNpzxRn5DS4+bIoAaAC&#10;uar3tqksedvP0q1jL5psgO0rmgDi/E2i/aISMDd0zt614n8YfAkN00kR/wCWpyFbO3I9B+f1/Cvp&#10;DVbLzLZsjPpXB+PPDMd7atJ5W7b/ABev0oA/Nz48/CZraa4uoLbc0ZLH5jyvHTjjA9SMDPU18667&#10;pcunSeRMWUq2EZiQueOerHoR244HtX6R/G74YC8FxIsbco+3od3ynjn0/wA4r41+N3w0k068aaNR&#10;jnLLGyGQZ3b8rgjHP97PHJ5wAeI3EZLbHiK9yuzsuO3X2H0PWqxjkKK8o3MVwu3Bx64JySScYxxx&#10;nHXOje20kcjxlfmVhuYyEYZehxkcjrj8MnrVNYjbR/vW27MBWVsNtA/mMZ4wD+dAFcxlD8i+XlAN&#10;iYwOSxPTrz16HJzTBG8i4Ab18vb8uzbxjkjGSeuOpwRirEmOCsci/KGVdg5/Djtgjrx054pksGCc&#10;QqrI2Nwj6DgbVxj0HTgY79aAIhIm5ZzKqu7MoYycN/dPX2fgkYxxg5AliLBwETd5fP3ju4B+U9Mf&#10;e5zjPGQc5oYls/eCNtxtXrgdO3p6AZPOc8OLlgTK4Vdow3Y5yAAcZ65/2TwM5oAjRQ8iqsXnSfw/&#10;Lg559GBGTzk92z6UwuSVjDM3nMWw3OVPyAemdxU8fiTuFSSRs+EjKqQWJx07cHG3JIA5PHAzzk00&#10;eUV3pgLldysu/OMYJ5OcnHTGO9ACxnaFOG8tvmWRY+nzbs46dOTgHgeoFCs7oIQ235m246sQPm7n&#10;H8JzjnrxgU1ysYZiPm2khNvzMRyeuOmCR0PA/F+5YiHUK21sffHz8g8//qPt60AIyjZst5f+Wqll&#10;VgcH/gOcnGT2J9elGGZI3lZmwpb94dpK8DdnHTce2B97pTuWjxFIzkY+Xcxbg4PXHbaT0+9g55IF&#10;eNMjcV67gyrnOc85DcgDGRk8Z75oAbiMoWXbt27hu/i4AzjoPU8d+1DJCyNEpO3bty2ABxx0zggd&#10;Ont0FOLZJhUsVH90DJxjAPuOFOSO/UGnCJSMSfdLkSfN91c46tjjg8dKAGt5iT/vlXbuTO75d5yD&#10;yMHsO+c/NjFNgSRNqFmyAAGKhdvGO3rg/l1qQ7PM82LblwxCxnpktxwAv3ieDjA/CmMEHBXasilh&#10;uRsYPpxk+gJHXmgCRlYIoSP12zS4wQSpOeOmcY4zgj1OYozGxjKlXEbAL8pOOQe2AD0+6e9OjDdY&#10;1UyM33eMHPI9R1/LHPNGVKNGpZlZct7Ad8Acrzz179M8AArH92XuvL2tlVkVASc91PGPpzxjPakR&#10;FaPy2jPRlCom7A5wD27DPTIJpZgo5VmXcCVboCSD+Q5yec8evUQIu4L8v3csq/KfvdR3yD+Py9cZ&#10;oAaGS4DSeaNjMDJ8w+duDx6nJ7HI2gZ55cdksu7y93zFgr/Lg46g49nGTz60sRYFXuJUzt5WTJIG&#10;BnP90DkE4I7Y5zSEr/rY2ypwf+PjcX4wT1598dR+QAFgacAHPmKFbc0fRz198d++PXrmk8kSNmVF&#10;Oeu6Pdjr/eGQMA8HPBPfmgKqJuRlXP8ACzA5IA555zgY45/IGnKCg8po42f5cx8bup3DLfNyMcZI&#10;64JHQAd5ig7AfulAo78NkkEnP8WR09gOKI0Mg2QN8oY7l2jy2IY4HtzjPTtTwAr7ZH+U9QobBPQE&#10;AZHVj78UPtH+kzRquGVtzKPmPXH0wfyPQYoATdKR5YkZWzuZOS3U8ZIOcZHZiRuJOaau1UXyivyn&#10;arL1XoR2+UcDvninKpLGPymVg+GUN39eo6N7fgad/rnWRdqiRs/dA6luMDA756entgAa292y8hP8&#10;K7vmJX0XjnjAPr70EIyCSbYu3AQsowFzg4z25A/DkcCht7Rq6K204ERfGAcfXuF9zjjBzTtrlkii&#10;l2/3i25g+GA5I57MMA989ckgDDt3F5SvCqG2glVjBI6nnGAw5PA+ppcOitk/dXkeXyCwyM9R3HqO&#10;mOeQ7cvlKySMPlO1m24HHUdPX/8AXyachJKqEVVXcdu0ZHAJGOeeSM5yDj0oAQfvJNuzbt+ViONv&#10;zHp1OBwQBghgegpmVaAh5W29CkbBs9TzwO3BGBgA8+jnR3LbEbv94BueTyRgDtwCOvWnMzknLEfN&#10;hCs3ynoCeTjqR/48R3JAG5ZCpZ9zchWjbLPwB36ZPpgcChUkRG5LKvEe1z3U57Acj0yemc84UgM2&#10;+DzFVvu7piwyfYAc4wOMd8cZpCit5kajklhw/O4bl5Pp0PUHqOMDIA9D5cjQomHU5RBIwz8xyWwM&#10;9SefUgjnoyGGORgIt2W+VW2jJHTBxjsRzz7881JhVndzGW+bf8rEcfQN64+bjoepqQKRbKkr7gq4&#10;ZpCe20ZJAPG3nuQOBmgCNpjND+8f5WG9tybs/wC11IOMnJx6njpRtkcLsC7ZGYE9AOenJ29c9fxJ&#10;wMuV3JWQtuw0ZYbRy3Hfj/AE88A5asBXNuQ3mMqhVZvunjGcnkkA8evpjFADWIMO1towNx8tuvyk&#10;hWz9McDqD2NPdCoKFcttwVXqTuIJ7YPOOBwOetLGAcMPm2q3CnqTn5c5xz/WmmN2OGc7m5/eKepU&#10;Z57kbeuRgZzxQBGqyI6u6jDM23C7ML0OM8Dk564OcegpymQoVgLMVjxtDcsRghjzjpnv39xUm0mV&#10;svtDcbdyq3JyrdQP73/fI9CKbnzE2t97r5fnZyTjH3gfl5x3Az6igBrB1UTwo2N27zFOABwwzxwP&#10;6nqOKAnlx5eNSrR7VlUjkEHHoB77cYwOtTRsit5kbH03N25HOcdxznjDcd8U0LtOXG3oAdzJ3PGR&#10;0GR9efQ0AN8z7O7mDaqnbtY7xnHzYyABkDtwMjn0qNEXdtUf7zBeik5K9s+w9+vWpo2UMiAAsv3m&#10;XBwR/CBn5eo78jORTAGGEYsy+XufqcLkhs+3/wCrk0ARqzMPMaQZXKEbhlDgHjOBnGPpgduiq7Bd&#10;jr843Lu43HaSvQDjoOwx064NTOGYYuI225w27Cleuc54HsOOPzph2YZTK2dv8P4gNnOMYAHbnJyc&#10;0AKu7zC8IH7zlWjV1yPTgZGQd2DkDgE45pru6xEg7twysbFfugA8knGM569c8AnosjQHczbV3L8w&#10;59DyQOhAK9u3U5alRnRC0LY2KHVtmCmPp1xwe/Q55oAY7JDIxZvvHG3ce2Bt6g5Ybu5PbHq9BIcF&#10;ZWZSvHlsSxOfXn+H1xnLEZ60mwABYYfLjHCfIPlYMCDjPbH0+oNSsNrLG9vIu2Rdyq4UhcNkDHcZ&#10;HqBkUANB3/64HYzY2N3yQdp6/Xrx702IStJGj7Xdo/qc8ZyM/U9c/TIpSVTaHO1dm7buxu9c5OOQ&#10;Bjg4HrSjaNokLfxDG/uPmxgdDwOgPr3oAaoR080zErtzt29N2AOhHY/mPrR5oactbzj5iDsVicj5&#10;VPIJ9+4OPYU7cxiwZo2VVwxYZwT27nGFA5wO/UU6dmLMzsMSbmVdxIPcnnsMdO4IxQAxWl/1olZW&#10;ZiysM4VgxyQeSfduvOSQMYjXy5FH7tW44/i3YAPqO4zktnIqVhtXMkDdQW+YLnhT/F3AODnpjPYV&#10;G7hdrOrbTGSC0w4bI569ScEEDnIwRk4ACWOPy9wdiu3duUE57oOmDztIwPbpTm+WTMi+Wd2NvmDc&#10;rcZ6c9f5Ee1CRoHAMLcDCr2ByAV688Z9++etNKbQFYNnaGQs3DYXp0A6cdvxoAju1kESTuVVQoZZ&#10;GT5e/wAynBBOcDtk88Dq1iGLRhpGYZVf4mX5h0/hB/DjP0AWUkys4VVx1ZYQxB64Y7eehHvkVG7K&#10;rkyMyxtGNrHp90kjd06jt+ZoABBFCWDJ1kxjy1ChSW4xgdeffg0hdki8uYj+7IrowXg5x7kHORnI&#10;A/J0plCkJJG3oq5bIY5xkjJ6t9SO+KhJZcDb0/1e6M9fUAcnA7DB59sUAPecFhKE3GPd5e5lIGGA&#10;9e/U47jHFMnykW1pSVx/H1IHyk7cdcknr1NOfcdyt95B8wPJAUcN09F6c8fWmb8M3K/LyNwBZxuI&#10;H1HPTjp+IACaaSSJtzMqrzuEg7fU9MDg8kA+tV7kGVW3xny2+ZhtBVuT8x69h7HA7jkSlgp3Abtu&#10;7a0mGIxzjpkDr0x0weesLu6Bmyzbvuxvg7uDx/P8SQe1ABMJ1OGUNhgEzk5yCOuSOoGMf3mBGKa7&#10;oWbzH27VwnRj65GTnAwMjPTkZNHKRsnlKuJP4EwMZ46jJ6dc8U2Qv8yL5jDcm1eF/wDQTgjqTwOB&#10;zQBCC+1WNwV3YRX8zdkcHG7byBwR1457nLTtgDEyNH8yltmeOFHIIzgew445AFK7gSbrZ2YSMxDL&#10;kscqSOep9OfTr3EY8p52iJ3SLGW8tWAYHAUNjPQ4PYHHXsaAFebYGbdJ90bY2YR7vlHB4Jxz2yfm&#10;6+kMjOrPE2Wbcp+fCjuASQcknI7dPTJzI8rkMrfMW7sRhfl9OpJJIyuOOneo5HkG6S3mYNkf6192&#10;4AdB0H6Y+XpQA3zhEqzTMAVb7zMyh+cKwyeOmByPm7YqGUiJuZGVoxtDcfc5A+bGRjA5HcbR61Ju&#10;QWzSSKdvJZVHLjd7g56eo6jvmmStHIWi8z5dx+bzPlII4Iz1PXqcdcc0AJOmcxyW5B34ZY4zuX5h&#10;xzxxnHT29xCzecilmba0O7cv3doOAVPzDBXHUg5yM8mnO4If5gq/88wx+XBLHdz6ZHTOSeeajkVY&#10;9yqdvzDMknI4Gck5zxweMkbcCgBzlmG5MrJyse4lcENyBgHAwDx05Gec5ZhzJtWeYNIxWORnGWJG&#10;QefvN1BPTnFLNgSDym3q0aruYgg9QOozgD6DoTk4pke+abbC+1mIEfmY5yeTgYy2SMj+pBAAxmeQ&#10;K/mbZGO5csN2wAsuBz1Hf0XtzTRPvmKRyE87cxLuYqBgMDzyCTxz06kYNKkhRRJFKyL13Z+bk4B+&#10;hGccdMDrzTNjG48lPm+8F8tdpU/KWIDEgc+h5GOuKAGvI8cL42x/LlmGdy5TAAwOPlwcd/cimjzo&#10;3kIdQoZlLKVCjGegAI5OeSOc89aWRme1b2zt8tlDAc5wOADjAxyMt2yKR9nnCZkc5ffGvzN8pyQM&#10;dMgKeewOevFAEbRYD3Fq7feBEkkf3QWxluvAwMZOTnPJpssx/wCPn7RvKrsiHmAMCCNw4GT7A56A&#10;8Z5exS3RVlaOPACq7NnOF56joMf7OAvPqI0ZgNjwyErkMrTHK9W6HPG5eM4/HNAETJIsSwvlPLbK&#10;/LtbGMHgsOAeM4ye+etNkXZIyMD8yA/Nwe/yD6cj5jjkevL5MRoZLv8AdqvDssO0Mx5bk5PAyo4z&#10;nsKjkniXzHGNrdGZeN2e38JxgjPPXjjmgCNnMku5SrNuVpPJPXDYJzglepwMjIXqDVbdtiaGOQjG&#10;RsVgpXkHO1SOMgcdRjjoCJneSNvnmPyOQ3lMfXrg99vy445PTpiJsl4Yo4UVm2orrDnA25znPPAO&#10;AORu5HOaAGGWMERrMGRmJZo8gZ6nC467sDOFP86hKmaQIzhdnyklQ4jIU8HOQMZ5Uen1y8uF+fHX&#10;Pl7QflyMAZHUAkA8dF9+InSULtVWk24VRHuZsA8YyxA5zg5yD/DzQBHLKsYSS3t/O8yNWKb2+TIz&#10;/DnuSO33aKHmKAeVOUDEndHhg/P+7/kYooA+dICSytGp+TO6TB7n7275e5zzyAScdBTodssaEeW2&#10;SqjEhHB6HLYH8PQjkcZ6VXwzyeW6Ltk4Z1ySMnp03dB1x75FSLOC8Mc+HzwyqMjPbHAJGOvJ9s9K&#10;ALURJDMoVS3+s3jpwDtPGSOOnv3p8DSDEOG7MQyjdgdV2/7PPvx2xVdHYLtdgzeXubf2Y47Y7DoD&#10;x+dSxbyFMm0bjlsqQueDtI29Qehzk/jQBaE6/OJZVRtuZF3HtxjqTjtn73fnJqdrkySN5u35s4Ur&#10;1JHzH5QcheOT6NVNbtzkidl3nlVzt3HtjOcc478+uM1JDOGb5G42qvmYBB6cYycfl0zQBcM7qqog&#10;3qv3flyepI4IC8gk9MD3NTW0siXEbrOyhlUKAowDzyMYYcYbI4+TBqjJMFQMpj3bsxtGuCcg4IHG&#10;cgY9sjAGcBxnjFwY4puVbgx5YgLuwRkjIyp6jpjjOcAGpaq4XyYt33j8qOvAHcADsCc85wc89afH&#10;cOshmgRgznEbSc5PXHsTsyRnI+uM0vMMgGdreWG3E/MEYNhvQhgT15HB9syGcLG3nxE84USKRjgk&#10;Adzj0OMcYHGaANBHBJSWYruTC4HJ+7xy2cenUc+tOgl85fMKozOS0m+Esq+xBI56HlRntnrVV5nh&#10;bzWQuu0iRmXJHB+UH5RkHPynjjqOpkiuI/P8iPasfRRuGTzjAODg57EYIAwe9AFwKu03BG1hD8m5&#10;NxyAoHJGfXpzgnA6VYtwQ+Yzufay4aUfIQu3ngfxdj689qpxPiPeSzDarblx1znuR2Pfg4+uJoWh&#10;CDZDjHyllbox4J+UcZGPXIWgC5ZStGY0hKZSRcKIzktjk+jdiRkjg5qeIFU3XEartT+Lacc5wep9&#10;wcAc4GcVShYFtp3BfNZQr87eB8x2k88Dk8+wyamSdi2xAFf5sb1DsBnrkHIA57dx3oAvNsWBlkj2&#10;t5bGRNrHAHynJGBjp14xj61YjffExjJz03fMcNlhkgcbunpnAOeapxTxi5CYWH7pH7w/u+SMtnJ4&#10;288c+/UWInZykqIqlY/lzb8rzu4x26e/Gc0AWAyqdluo+UhIVyNx547MM5J6c/jVhDNGY5gpZRtO&#10;7Y5KN36HkAH6+w6ijbPKHSJsHbj/AFZGDgkt/ESeAx6DtwTViNMBSWdsEl18pm3cZzgMeCCP1PGc&#10;AAtRvJjajMx24O/J+bopPvyOgOPQ5qaIoW+ZGO3n7ucEsSV9jyeueo+tVAhUb5AvHy7Xj56fXnp/&#10;SntMANrxhvLVSyDC7vvDAJIHOM88DDE5HAALSMQC0C+YFbDMfuZ+bKsRwMAnnI6Y5zzIih2KbmXL&#10;Ej5Cx6AZyRzxxn+vIr75MtKX3t5f+sQc4OMkHtwo+oz1wTVjcpbCMyK/zfu48E8tkc9CDz0H5DNA&#10;EnmoR5iPC37w8bhjJ5A689AO2SPapgWEYfeFUxEM65wG2kYOT0zn1x0z2qAyXLHKqu7P3th+YEg7&#10;uccjOMk4Bx7UwnYqKIk3RsFySp+Vhz0OcAj19eD2ALbbjEFmfcqDG2RcBScEnI5GScHH4deH+a7y&#10;szDd1ZWGWOOAST2wO5OenqMQ7zG5cvubduV1X5hwWDE7cNwB0Hpj3ccdQGUR5MZ25zzztOMdAODj&#10;oQMc0ATC6RB5n2hWkV8ks3UbB9RtIxg9D3PalWRUVioX7yHzPKO5cH5Scj3Uc45XHvUUUgMRUpja&#10;W+VWO1uAANqk8Y3YIPHOCDgGRZAHEYDGQfKoSTcvqSR+APGOG9aAJIR5OYmKhmQhk3nkfKuDj5iM&#10;jg9cc1N5jRI21NrFiWYqVVMnqpGBw3seozVeOby4DGTG3lsflZWIZsHr6+vsCR25k8ySN1kfzAYw&#10;rdvvHHfJ45Bx0A9zQBOJminzayfvN2TtYDB+noR1zjrxjPNhXEbBk2BRITuVs5HbHTHoDwTg554q&#10;kh2vstk3RbsttBABzgcYHXnHH9KkSdEJBmx8n3N44AHXp6dhyMc5yKAJMiNGD+WnzBvmUpjA9cew&#10;GOmT9Kk3FImCwsm9cf6th/Dk4GfZOvcD0Oa7yRpD50EAbDD/AFa5XOePTk9ucdevWnCTyo2aYFdq&#10;H5mXkEjGcDjjI5yCD0zQBaNwxiEzXDbGw26R/vY4xzzj7xz054x0oM8sKGN4fL2rsZVUbu+STnJ6&#10;ADPJHJ7VGHmZXKMrNsBkMWWVm4+U4+bIGfmPc0glilmV3MbSFgSzKdy854wPm6N1JH05oAkRmQtG&#10;j7XZmPmKvVycHqNpbLE98e/NOMkTO8qSbVLZGMAbTjgZGOuOnr1HSq08qjzEeOPzGjEUnl7V3Nt+&#10;Xg9sE84XODnnFO3NJIzLECyybl67CM7tucdfu85AAB5A5AA8vIrZlC4Ziy+YnzfewT16H5exyBSF&#10;1UqQijcpOXUgEfxdv0B9M4qFjsAaBAyjO7DZJ+Uc5bA69OMDgZ5zSxykxrKojaQn94sargt1wCOO&#10;AO/0GeKALMUkqvi2+8CVRY8RruA6NjpzgHk4J69qY0ksiYVsqBtjJXg7R2Bx6g8+2MZxSJIDkGQs&#10;PLbzUhV2YqP7nBGRgdeoFRtcIwNwJuFfDHzM4Yr6kAD7q9enA4oAcGji3GONmVW4XaApPBCj1JA+&#10;90GemeaaHZGEKPH5jFhtHz5zG2OFOMjrk++ajc5OU2xszbyq5+Q7hx9Ce+DxwRmhZoG3RSnhWwsa&#10;rlTnsVAxwTznPSgCbI3SN8zMykrGxHPOCSRg4BORgZwc9CMND/uwIWAVVx8shAA647Ec4O09P5Rg&#10;iTEKvuUfLJtyVPLKe57fz4B6BwdiWMisePlLHkj5ezdACDxg8Y9KABPMQOkeTtGV24xtyxx26jcf&#10;UckHOAXbookaOGeP922MrINoweehPHfuTgcnk1E7hTtaeT7p3bgPmP8AvdQSONo7ZFLHc3Xykq3L&#10;t824Lkngj1GSR24yR60AKrsfnRVXzRvx2IGPl9+n1+ucUrK7SqJH3Hy/3iqoYKvQn8snr0Bz6VC5&#10;DwtulCo/Iyo6YyT9ck9MEE9TjAkiYMdioxVl5XAXDdAQAAcDCnpnHagCSHI/eGNfvAsu1tvDdMAj&#10;j6HHH4VHEqLarFCyBvl8rc3zcHd93jpyRgE/ngBnRx8sjAt8wO/ovZjgDHPbJIJORwKLYyRhkUNu&#10;67VJTIAz/wB8grk5GTjjOaAJCD5iyidViDfIz4IK5yGwTzgFOCfbORgkMjw875E33DGRvMXABOAT&#10;8uB19yR39Iz5ig+XGy7fmUKW4b+XQ4CkZGRxUkcvnP8AJEfLGewKgAenTkHqQSMdugAJEBnnHmjy&#10;zuCfLkDPy/d3DrwDz7nuKbHJGnzBSshVf3iLt2/Ln727ggE88cN75EcUzD7vJyCy8Kx+6Omcjn8c&#10;Edc5Ei7gjRurbX+TavPHftkDHGQwP5UAEU0asBMG24O0NlFVQo+YEYC8kn0znjsZo2bavykMwbMc&#10;eG3D5cHkncMBs9OBz61CPMcLM8oRmYNJIinG72yOMFuvXjvQ5aUhTtHzD5ZZDgseNpxzxhiSoJ45&#10;zzQA9CrrtjZRnaJODkNktg+2OPTnseaczkssUwC5yrR+YPl4Bx16HjByc4HFNXDIJdq/NwPMB4Un&#10;kYA2qO5yTkj60kDPPtiUxqeDtkOFPOPXp82D2x9KAJFfygbhpGRWYOvl5U5wTuI4IBOAe+QMdacS&#10;qK0hKDoZF3YH4cncN2QCOvHYVCCjhPswZvOYFd2eoXPUt83TPy8559aIUmC5m2x+Wqknef3XbcTu&#10;OF9wTwBjPIoAlaEiZnH94bWQj5sZ5yMhiTyec5bsKVYWaKOSGBXXncudmODg853HI9gCO+cU0oE3&#10;wywqpX5WjGeQTwGDH8c8ZB7ACm7o9y3EgH8IYIAVbgc/NgEccDnqTz1oAlRGaXDP5jblZoXA+diW&#10;z8wxtJxndkY9uRSABpNwn3KEwzL0OAcHseOQcdMNx6xkSNGWDq6tGUkZc4GR04PruGSOSOOlSPKy&#10;+ZcPKwwxZdjEMjEtwOeOc5yeQp65xQBJarHJtIh4VssNxG7PPPH59MdATgipGAMHlDKpGoUqWO0k&#10;5x268heMg45HUVGskaMzGUhc/OWb5VUEdNp4zyMcH5Tx6uBliTzUO0ruVTGOhz0xjDgHqDgjk4yM&#10;0AKVXcoLtv3g7ioyDggEcdMfQZBz05WGO3hijYBQrLz8vzZxjbgEdM88ZGe45Ecjo647BcqvKk5O&#10;TjOccMpOfUHPBoZS2VVdzbiqqqhiBlcL2ycEY7dT3wQCxE/ltGVBbb8gjWMbgMjIO48YyDyf4zgE&#10;CgDzEVWk2so285HVNp+bgc8N3yV9+Y4rmGRkX5n/AHarxk4Iw2VznHbGevsM5I7qJS7zErhg/l7s&#10;bTtJ7k9Mnt24B7AE3nELHcsCRs6SSA9sHnPzEgY5HfjHWmplFWKRd0Y+VRnZnuQecAEZ5465+o4Z&#10;4ZooEzIOdyzBtxwV7AHueevHscNLqsjJAQR5jdAV2gYyOT15z3/HpQBIksTsMuqr5i+YZPlGR16H&#10;1GcEjAAAAzSEfumllG5/+eat8rHgHBHJHAUcHPDVGksixs6lyqAq7Ku3IIGPmHbr1x3x61Lbl5Qs&#10;AZTJzxuwV6Dcdn+0fqCB2xkACygGONVk243BYhtJwM+2Mrj+XTFNMwwvlN95cqXkVeqj5uhHTHTH&#10;PXHNSSPE8SBX3xqMjOQoyvI+Uj3PUZ+nSN94hEc0yMrFM9wcd+eoOW6AcgE9KAHBo2mWMHc38MaR&#10;HBwGGBx22nGMnkHilMbl93lSH5+P3eSFxuK5I44B/XmkVo23Gadflj3N0JKj5jweFGD2xkZ6AcQr&#10;Pbqm4LkdG+Ucc9vl988888dCKAJDMzHzIrreybQ7fNlwPmHRecegI5x7mpnkWJnCqgZuUzJgkcDG&#10;Q3AHPXPGQaiYrPG0Rf7qsrKOcoflIwPvkkngfXnikdQpadrdd0jEhSu7ftxzkHD/ADEnBPQ4OM4o&#10;Ak3z4aT51Qyhvly/zAcKCuRx85PJ7HgEikt3MexsKnzF1VTtBLbjgZxuPy8kEdcjOBSCJpZmZITJ&#10;tGPM5Yt9OnVfUDnNGQrRyAxoJFjUo2eR1xlvdT0OBjGT3AJJY4olWDcZCFALyLhgvJyc8c4VuRjt&#10;35VJFRvndnHzCRWbgsqFs5IGc4J49gBjikWVPJjZE2q2T5asCCvz7l5H3duehPK/kkbTCMJtb5VZ&#10;WYk/LwRt6juR/XHAoAn3rF9wqI44/wCFjgg/wnqNvtzzngZGHIzIWjiLbgmY1K4+U/xf0H3unsKh&#10;XzFdRGzfd+UpC2Qp6nrknIC5HHXHU4ftWJliYJnZ8pb7wzk9gSDjBypHBzkUALunYeY08zBSxV94&#10;yF3YB3YHXIwOuM9eadBKBLIiXeNvJzgY5BVeOp5IPIIJx2xUZkzF50iPII1b7qrxznOOoOexIODj&#10;Bzku3W0cMm+Q+X/yzYSDuCMHa3HAwV46Djg0AWIok3PGyxGQIdz7hk4kO0HGMsORg9MMMEkGrEKo&#10;ZllUbSy/Mdxwpyc4yOuDwCMAk8ZNQIryXDLu87nfkqvLZ7H6bvQ5HbodLQ9PfVLtBEvy8B2XB2nj&#10;C57DODjOccexAOl8B+H21OfzZraXcSS0bBcc8HDEA7ueSCWHfaDXungnwuxs47dSUml/dxqx6ZwW&#10;HLDg4XIP6jpxvw88Kx7YZ44Rt2+gACKSQBz1yv8ACQOBjJ6+3eDNIj0+RpxGqrbxiNWX7uRweMe/&#10;H9OKANK00Br/AFL7FbsfJgXEm49HJz2GD8q8/wBK6rSdPhj5t42RGP8AFG3Untz1J3dyMnjApvhf&#10;TW0zQZtUvY2ja4JBby2Dd+Mc556/kajstRlkbKDjcsfJ9vTIwB7nmgDesGkU70ILcAZHbAJ75x79&#10;P6atsVZFEbZXaQyq33lz1OPqMnrmsi1KyHzGdAF+8u0jHvj/ABrWtiyKyBvmzhlUnnjkZPXnn1B7&#10;96ALAkKxhMfeXK7i2cg5ycD0qRxsVUlUn/axgj5OmOnryOOfrTYUbhXkYqFzwxUYHHcH068Y7mpI&#10;YgqDzCpbb94cbu56n1oAjWJiu4quNn3tpZcZzn169x/d5pjh1DHa0qM3Vl+8ck9sZznt+VXEtzIG&#10;kaPLOo3fL25Genp7mkktt8mWlBC/e3EBifTsc+lAGf5e875F+UNg9G+YDHt3z0OfY1CYWdDhONrK&#10;pIB4A/8Ar1flhVR8qnbj5G6hfc/rnpUMsIjGwx8sSPl+YNgdPrknvyF47UAZVzaqY9yqrR8/Lxhf&#10;0PX37dfWsu+sSf3kR8wLwW8xcngn0+v+TXQXFqGZo3Zt20ccctgA8Y6dh361TurOWUbfJ3epK/gR&#10;+vegDAdJFYSorL++HIbkc5z1JHQD2HJFVDbICv8AAwHAEY5BGemcYx+efpWzJZsEBlH3csGIAySR&#10;x04HPJ6HBqhLE/lBWl3ZXacgkHqOx6Y9z74FAGVcxO5aIxL5iHeFZG49Bzgjk+hPy44rNu4UlVUn&#10;lVWYjb+7DKc8Zww6445HTPTgnemj3ElYmRN2SrD5h3HIHGDt61Q1FfKWQg7VOcRmTaBtAA7jrnj2&#10;/OgDk9Ytk+zSSQjd9/5VGBgZOfY+x4+bjOCBh3aSq224jbcWUqW3kHg8bs88ADpk9MA811l7alXb&#10;cSFZWHOOTxjvjbj68cDqTWdeaWihsBdsjZyFwXyOT065Pv8ATmgDkLvTZXSSQswKnH+rVckHOTxy&#10;fvA5PQnrxWZfwQxq1vbQB25YJk4P+z1PfBxjpnpzXYTWxjdQxPqzqwBAHIGRxkgnGfaua1bSDeKx&#10;eWNuVMjsoyBzyRn6ehy3pQBhNNaSMVty0nyZ3LE/A55zjtgHqMgHg1FewNdQ4t15AVWO4tnBzgc8&#10;Zz1yADxxU9xp0i8yQp5it93zGJKqBgZ555GM9DwewqCa4eMPDG6joPOZBtA6ZUZyoOehOM8kdKAM&#10;+KCOzTMd5ubaAVU554zjrk+ueT6UWl7b2ku7e2SrGQRoM8njgEenXkbR3PV08xkTzbncrM+Asa5C&#10;ZIwAM+g7flnOIYZtOiuDIIpiict1+8eOd2fQYBPUd6ALN1I1187TLHyAF2Z5yQc+nJbnjHQ1UuNT&#10;mjYJFb7n3AK0jdFwfl+Ukk8huvAx7gzeSjspgC/Ly6RgM5UA9M9Oe5yME8CpmtWLq+DuWPBTaGPz&#10;ZwQemSAB05JzkDigCncmZI1igs1djw7Rk91GeAM9nHQ53Y4xiobuazZobdbaRpRIzK0eUQc/7Pbk&#10;5PHTqTVzUJVihWyW3ZmlZYwofqdoGwZ+91xjqahtEt/MA+dR1k/hJGQTnBUn8upxknJIBHpOn6bY&#10;SeVDD8rBg7ySE5zjJ5bnkA8YHPbvakjngie3tZjbyNkCRcMy85OSePunHXPoc4NNu7CzuJf7Q2sC&#10;FxuVd2OSeMkbvXg56c5FSRTvaRgT/vF3n5V6qRjPPTPBGfqfTIBVh0bSbTTF0y286ban3I1LO579&#10;85JBPYc9DjJgSw1m5s7l7pQ00zKlvbeWvl2iDAAHckAZyc5JwRggVb1Wxi1i0/eam0awyFtsNxtG&#10;OODk/d5A6c9B1wF1OG4jhmxhW2qv2luibW2nqP7p+g478UAVr3S47rxJY2N3cs4t4ZbiR9xUnI2L&#10;zkj+v4VQS8s9M1maK+nFxNq0jzWskaNtit0AQKSC2Pmdu3JY9McW9U0E3nh6606w1BYmuIfJluJE&#10;3M6sfnUZI5YBscge5PNTy6focFwstlaK10tvFA0mz+Hsu8g5GT7HJPHFAEHiOO9uWh0220/zIpr6&#10;3TVPLXOyAfPk9ySVjzg7hubrWf4m+Hevan4U1bQPCFyXvNUkklaX7KzFLaWUNMB5SkgiHdGOOPly&#10;CFwd608vSADLHGFuJtqqFO1yeSMn69eOOgq5o/j7U/BGsab4l0TVGtZo7x08nysieN4niaJx0K4c&#10;nOeMDHPFAHm/xw8KXmq+BbfwL4PFmy6l5GmwtISFhsioWQKST0jV1CnqcjjPPN/GW7vdE0PxlOmp&#10;x/2hr3hGaPSbVcqUawgkLtnGQMTfe64GepGPVdf0yy1i9t7xVaY28yzKsOcQso4GMknG7GCCACTj&#10;mvMbuwbxt8T2un1Qy6f4dvLkWun3UQdLuzvraOOUycjO1o2wccBiD2BAE+HPgXT/AIVeDbHwr4aS&#10;+kj02JHtbpbxZJEXc7FQ2NpClsggk5JPY51NG+1QXcniFUVbW61e5PlQyqrNCYo4Yj+7Hdoh3xyT&#10;zmqeh+MtEvtMs9a02dr6zvNREFg0bbS4Mmwgb85VQMk56D3OeT8Bav8AEz/hW2sz6noNxq3iLS7r&#10;VIvsrRx25u/IldYNu47drKwA7nI78kA1vinc23xC0/VfCnhnWbN9S0fR7bUrO7TMzafqbzmGIZXj&#10;L5VDnosnIwWA0PGWvXWmfEXTdI8K3f8Apl14bvrfTmCyP9haSe3WSRiRtVUhgLDPDFUXOOR5p8M/&#10;GWu+DdM0n4atoX2PVj4XudX1xY4RNtvAxTICD5pPtKOxGesI44rV0zxppVg2l3uk6o639v5ulXWn&#10;rBLlre2fdLKzH5WLSQ3W3aThoxnPGAD1t/GEdr8QLe80q6tpvt1qlpJbzx7zaW6fabp50MbBSWHl&#10;KM/Xo2RY0a8S78Rw+Gvtk0sPhjTls7iS6k2vBNKsTnbg43LAsZPGAJQT8wBry74H+HpvDPhtrvWk&#10;s21+eO6vNYaFy0CyOHiMcbBsYVIUDA7fnVj3yL+l66ul6cNPtPM0+88TaadQt/tFy7ST6leyR7sd&#10;djJEHGegQhckJmgDu9a8Tal4O0S51GWWGx1DxF4gW4uoWuPNgtLUy+YPnXcMCFwinI/eTggjGB1H&#10;xC1u7Tw9rdqBHDNc+Hb+M29zIwSBzG8bZx94glI+pP0ry7x/rsGs6YfhppVtJJO0+mm8RIR+7sTc&#10;PJI5fldqxWpXcvTcoPODXewC11pWW5kmSK+hgxMoCsiNKsoXnBZHZdzEckZIPJNAE/h3WpLjxDdz&#10;RXs80F5q0XmRtERvuPs6QpbLszuWFICxJOCxYbeAG2fCnxO8SaqvirVE021vfI1iSxsbWOc7LyWz&#10;h+zr5qgAB3naZeeDHtPTJHP2sq6jNZ+KdSs1hjWG4eSx07T/ACUN0sjZMUcfOXHVu5lbg8VVuLuf&#10;QPhheNpEVuuv61dqRcMoa3k1G5kQpK0ePmVXAwMkhUAPuAeoePPjofhd4ZfxhpOg315fQzBbfTbO&#10;MyS3Vw4KIqw4+dSyY4YKAu7oDXofwy+Ifjex0PTbDX9EhvdQXSbY65JaW7Kjqio9zIUIyqDdJlt3&#10;yBMnnkeMW8V9Z6lDfaHqsMnl3ZCwyW4uBcssNzFsWKTjcofquTjb9a2NR1bULLwlDaXSNZi+MFlI&#10;ysR5XnFUlQrgEFstHtxwWJII5AB6x4q+KGiy69/aGt2aWMNjoc17aarLIzSRqzBZQedrL5e358Eo&#10;VHB3Ahtv40udQur7RvFFna3UUElmkcL79qKzHkshDN+8AKjOVKjkAknylNT074nfDa18WWqNb6fq&#10;mnxWlvczKMJFdNbSIjx8BSuUjwCArOQCFyQ3wd4un8W6SLrTrK40vTbrxDZzNcTThv7QsrIzNGQi&#10;qdsUszqefm2R5+UsBQB7t458fr4c8N6trcsE0uqadot7JHJEzYeVYpZkUqgyS7oEG3nLYxkDPSeA&#10;/G83hfwRoOq6t41VptJ0O1ddTupAJEXyli80hgDl5GK5PGeBk4z81n4w/FFPgtb+I/BmqpbeKrzT&#10;bZNKk+yERxajOR5TDlmKRly20sTiMjkdei1rRvDnijUrXQfFHiCRlurvS7T7G4E6TJp7z35hbkfI&#10;8gdmyTkALhhmgD6Us9dt9MiP2W1E2oGVRbzfbNibsKQj4y2S/wAwIxzjjmuU+JdponiHxJoWt6dG&#10;sVloviKTU9SUqCXZLK68sfeAKrLJvZgCcgAgZyOFsfE9/f8AxLtfCtlewGHTdB/tHUnkmkDxzXFw&#10;YbNUK8gkQXLNuBz8p69Ohl8R6nr95qWhL/xMGvtLEJV2TzLSGYyxPIBkByY9wUk5+XswGQD134ae&#10;IHsPDV8uoRwRNfapJekMpcqpRRHGCrgYCnPC8kHBGKqfEL4oan4H+HeseNGmjuhpOm3OoW8MO75G&#10;hjP7sAn+JlDYOcl+gxXNt4vsYdGkjmiuo54dlvaL9pKqxBAEflN0DA43A8Hr1qj8Uta8JXOs6t8L&#10;/EPiyDE1pKIVupAlwIYXh8/BXIcIzgMAMbW7EkAA9A1v4r3lr4Vu9d+wwx6lZ6TGIVhm3JJeMgWK&#10;JwD8paYoMAAjJ/DYfXLvT7aPR9X8S6jeRxRhJNQXT/LMj4y5baxChmJPLNgYOSOa8J+EXiSxTVtW&#10;8az+IWZPF3iprbTv3LOIYY4GjjJA6g/ZpWyP6GvXI/FFpa2cUerasJIb7UY7exk+x+Z5TzShI0XO&#10;SBu+XPYuOPQAj0PUtbtvGuqNp3ieTUdOm0qEajpomH+g3iF/Jl8qRg2yeIlWC8BrYYABZjl+A/C/&#10;jvwxqvjWW5u7y7sdW8UPqOholwJDa2r2VoGjfAymLmO5YYOCjrzk4rFvdJ1H4f8AjXxR8Tl2z2N5&#10;4UsYfsj27rtksX1CdpuMFi0d2i9Af3S9d3HfJqGm32s6bqi2y2jyR5QyxsITFKhO4H09ccdRQB57&#10;+y3P4g1zxN4u8WfE7wVJa+JLXV7Xw9rtndabNHAxsVk8i6tZW+Zra4jn+0DORE8kykZY122lzx/A&#10;XwrIsdgNft/+Eimv9WuJrhfOWC+1CWe5mAGF2W5nLlepSPglsBthdctLSJdPa9jM00m6LybfYDgH&#10;K5JPGNwHv7ZrBvPiFbWtyPBN3rluq3djLL80Y3TW6JmZV+bqI2BPoCD34APTDdtFqazRag1nm1k+&#10;0wq0aqdxDF12sMgANg4yf5834c1/xBYfEXxJoXimWTUbO/ks9U04TKpW0tZoZLdrfHUqs9lK53ZO&#10;LkAE4zXF2+rWvxP+Bdr4E8Q+MpLOPUdJGjTXdvfGGa2uGjS3SQsoyrhnQ7WPseeh4U+JuoeK/hLp&#10;3xL8F31iviG78H2tzYxtYhvOuDF5htnk4CjzdyEkrg5IbIIAB13iv4yab4J8Y6DoniTQryGDxNcT&#10;adp95bwhLeO+8t5IoJt3zR+cqSqjZC7kCnBdMkvh61vNbh8Zae13Z6xb2c1j9qit18trSRxN5ZCg&#10;iUCVUcYxIpUjgMyngPjf4pu/ir8Fb3xZ4E8MWOtzfYrXV9P0O/xFNfzRPFeRWw5DW8xEeI5SUZJA&#10;HzgGvQbTxjonjvwjpnxE8L+IXMGsWceoaTex2uyQK22QRlWHUE7XU5IKke9AFzxFYWnibQ7rRfGO&#10;iDVrfUbF7XU9NWzYR3KvCVdBkrwxJxgLggdMccb4z8LeHtP0jwX478MXd5axeB9YtbgR3tzJ5lzp&#10;k1vLZXEKqzM8vlwsspXLMfs64DMw3dvb6xd2ejPquutdQ2puHP26KJRkoN4dHY5KA9cDBwwznGcb&#10;4m6ZZeJNHaz0fULWHUo5Y7zTtQuV3xwXsR8yKTDKNy78K6r/AAMwPDGgDU+Jd7Z6Rpg8V292+pXG&#10;h2st7p7WrdUhgkJiRh/DJGNpA4II9BjF8QfEjW/GXgbVLz4ICxk1W3tS2k2V5cNHbSXfkCWFZnwS&#10;EkEiHcocFX3diK0bfxppWq219dadcTfbNMWUX1nDGW+wSNDGxVsgbhtnjPAxz26V80/C7xV8Tvht&#10;+0j4f+HWp+E/Eb+FvEFta6EviTXrWOPSQ+nWW+S5QiRnYeb5akInytcyKSwVcAHsP7OXx60XVPDd&#10;7a+GNAtrXSZo4Nc0PQba7ke9hW6uGGoRyRuCEW3vjcRsqMdj5UqgwD6H8VrTVPFOj6taeFIdLXWL&#10;G1W68Lw6lcmEG9hlEkTAgYwWXa2DnY3cZr5N+MGl6fa27/Hb4dWEmn+OPC/iG4tzZhmjsnS/uLBL&#10;6B8McLPa3CzK6gL5yRvjhs+v/H3V7nxR4Fk13wpHJNqnh3ULPU7V7a6DtMlvciC7QJgHeYmlXZzt&#10;AyOB8wBzN9r3gz9rn4X+G5Ug1Dw5qWsXMjaZe2cjLf8Ag7xBbRTI0gJwu+C4imjYMrLKiEYZJPm4&#10;Hwr8Yvjz8Zfjt4vl1y6tbXVPBvw2g0Px1p9jEYoF1NrySaK6ieYA3VpPAjzRup+QTMpLMMDuNX8X&#10;eEfhr4/i8ZXGlNAvijxNbarcW8tqJFguUi8pZxEgbEc+fLkUZ2yur8bmI+f/AIkftI6X408deL/E&#10;2r/tCaL4FstNvZvAmqWP9gyXeqalcWrie0iijkeOK2jKX0paR/N+6QE+XJAPTv2r/wBsL/hS2ueC&#10;U8A3FtH4X/4WFD4c8cWmpKYYtElIM8dxEoAMYSQZBBCr5vPy5p/7S3iJbj4katJ8OPBa61r8mn21&#10;lZa1b6v5EccbwSNPbyFM+ZA7I2VOQHiXAVgprwLxIup/Gj4efEj4rfE7w1d6HrVtrEN5DpOqWatD&#10;NcwRtHK6R91kgm25LANx7EfZHw2+FmnePPgp4c+IXhaRbOa402KSaRJDzhCTtAGGGOh+8Tj05APJ&#10;f2IP2Fov2fvCdv49+Ifwz0q81O18SXOs6HLHcPcNp8lwjW7vGwIzvikJYDgOx4xtx9ceCLiRdS/t&#10;66EZ+0B1GCF2qp6KMcgenr6VV+DmorJ4B/4RXxLeQ3k+moIri4WDb565XBAyeDgMBke+O/K317Ho&#10;fjNTpF/51pJCztCvzfNs5xngc+ueT1wOADQ+PPjWz8FSxanFc+WRMqtMzlc5XGcgFRjOM9QD34FZ&#10;Gu+D9Y+MWn6bq9lfSW7JMso6fOpXdtzxwcqOmOa6Hxx4Oh+I+kNZ3iLJbvn7zA5HOCMg4HPfNdJ8&#10;M/CB8J6VHpUDtIsK4jPXI7g9+MDv0wfagB3hL4dJo+g29ncRr5iIAflAORxyW5P1xzXbaBoMSKkC&#10;wBVj+6O3pz/L/Jqe1slAUkJt3Y+724yM4/xFbOm6cU5K5PXjtQBoaNaLGiuD8uP4u3p/QVsQja2f&#10;wPvVW0jZI1jzj0z3q9GFzz170ASRIfT3PapoYUzgH/x2iPZjdtqREZmyPy20ALGgY5JNTqpC8dRT&#10;VBTPy+1PQBvmU/WgAIwMlv8AgJpQqk5Le9L1+UDNKRz8poAC+Dgmg7e5pyptGKaQBk4oATOWwOaS&#10;Vtq5JpQrK3JqDUZQsDY49/6UAZWu3P8Aocm9sdfXivLt5Hi5YWXbj/P9BXfa9ef6LIdvbgAev+f0&#10;rzTQbprjxlhf76hvb26f40Aes20f+jx4HYZxXU2ORYIx9Otc+iZgjXPJGdtdPbKBp6ZP8NADkIaZ&#10;TntU38eKhXPmLgdRipv+WlADgSUBNNYjfgN/DS/dQA0u3nPtQA1V3Kc0EkrnNLjJPFKq8cUANYY+&#10;ajG5iDTjllx+dBJzxQBHKism01g6xpKvCy9v93r7V0D7yTioJ4VkjbcvXrQB498RPBi3Vr5wXJC9&#10;Gr5h+OnwmtrgSztbKVbnvlcA5xjA9znrjvX21rekLJBIjLx2NeSfFDwLBf2XmNCpHRwc8qeuMduP&#10;5+2AD8v/AIpfDi+0S681rdtqqwbOO3bIAxweRgDjHPBrzq8t4UVlR1XGd25tu488kZJHXG3nqeBx&#10;X2l8fvhZHumZ7Lb5Yyvy9Tnb/j3AyR3r5S8beGbrRdQ8ooyp97cw2kYI+fcegwScD1z7UAcpcpGr&#10;syuq5k+ZeBuBP59/XI56VHny04lY5PyKzH58NgZKc56dSSMn0Aq1IFJVV24IwyruLZBxjhcZJ+vA&#10;quc7vvKUyIz8wz93IHPr19cH0xkAiEcTDy1h27lw37wfKOOf7px+BHXFKFJ25Ur83ynqckgk9Ofz&#10;APfFO88BFhEoChiR/D1+X2HJUg9j+pJFZIwDlc/K4jz6dO3P04Iz06kAbG0Zj3zyq397dJuUt16g&#10;5Ocn8CQO1RyKx+Rnf5mGcqOW6lcMvXL9Ocg8EVLIDsYbtoKsJGj3AgZ45z8o6Y69cVG8kQXzGkVf&#10;lb5FfA44PXORzkZ5HPuAALyrOkGRG2VG1iVC5Pvg9+OT9M4KxBW+WXbzI3cfNz06jnOD+J692shd&#10;28uL5WBG7ywCF9eB6Y7DkU8AyS7VKqu7jGBgHofl55x0IHQ0AR+XlfMkVf8AV/NxlgeCAcjOc/8A&#10;oI4NObeqnz2YjcW2jGOONo9DweMn7uAT1LQY9+8Nj5SwXcMqCV6cHGCCOAOeTjOaCIRdl2KbmZRu&#10;wMk5IHUjB4A7nIx6ZAHuN0nmQfvJCyjaMklcjrgt3zkDoBk96XaxRZwCNjcyNkYYjBORyD6HvyPY&#10;CLKg8mUnC8KWDMSQOuDyD1OSBgYzzTjE3Ro+CCuSvfHfj/O7HSgBkg4bepXazMzFeV46YYjGAe2S&#10;ep5pJQgbdsjXbuLOvIBwe5yV6Z7dPwMsZIVmhJ449ODnsRnnpwQBz1NRIu5MmTZgKP3jchux7ds9&#10;85470ALMCXZYlaTbjHoAw46ds9Cc56Z60xdsyK7IxXd91YyTgnjtx+Q6Z6dXGM53r95TlWaPJ3bz&#10;178E+3bHHFKsYV1iUq0bbSu5Tx6DrzyOpBPY57gAzbzgO27bu3D5ZBwMcHOOvQjp+dNDRmB5EnDD&#10;GVO4c+34njHc9hSo0ewRSyNtXJK+YCQ3IxzyBtPGCcdzxQu4NzlhnH3vmyRjGRjjueO/OeKAHTlW&#10;PlyMPlkJGec8jPHf3xg8801C7zKiybt8jBWCDDHn5gSO3IOe/OTSxuyNvQbf4mYdFyecjqOO4HoC&#10;Dil8vy7fcNqhv3fzZPryc+4znP4cYoAci4i8uER7WyvlLlVGDtBHJ4/2T60pV1byo/l3qAw2hcA8&#10;nPPPGDzxx2xSpIwTbLDtb7u1mGSp7EHGOSRj9KCroxCf6zd8rNnknHIwc8ZyOw5x6UAEaJII3Usw&#10;fa24KM7eGAGO4A5HYHI6U+FWJ/djkts3Rrn+PbjjryRjvSksE8w4bawKs65PIOQvy5zyvcDtUaum&#10;wbGZd20cMoK+/HPVScjn8c5ABERAqpHtDKBGjAdMYGeMDrkjkn36l0fDN5YZcsPM2qSxIKj+6Ocb&#10;eM0LbzxkKyfNjnbGwAGffsAOvGR3PcCyK/lKVZzjlccE98nnGc/wgHPGTQAbvLbBRVyNzfMd3uMj&#10;Axx1Pt36uZAoAn+Xa2Adzcjcc5x93nnC46HPekG8ho/M3JncF252rztJ+Yeg/LgZyaeY9gDeU6bR&#10;hW8z1bG7kY+8ACcDo3HOKACJnLqTA0Y5PmrkHqucD+Ljvjoe/ZsYkYFy+flJxxxkbjkgAkHnnnqS&#10;OBS+UnmsSnljapbcdu3pjJAByOOo4PBpXbDbSQ4U7htbeRxgAkgEZ3ZGDj9KAGOm+TyVdvmIVSpB&#10;wfxUZ7HGfwpVCmT/AFi/NlvukeuP4fTk5zjrznFPkLOMNdKr/c3MRxk/eORgYGOOc56c4oKyNuKB&#10;R8+1QewznGM/T1PI4zQAMJJG3CFmyx2qWAOSMrxzz1Gcn8eKUxb8rJE21ozsyeqgHsflA5wf8RQ6&#10;AL+6G0dGbr1BP55HQ++PWneUsoWMHG4DcNx+YY64A7cdjnqO9ADRsLb8H5idv8J6gD5Q4OT09wTz&#10;mhliJXZ/Ep8uTHzAgHnkn8M5HGc84p0Z8x1YhsNtzu24++CQO/QnpnGfajezJlv4Qo3MwVQeAOP4&#10;e3qcnnFAA5EjLMZFViWYfMMMRyTzg9/U9TjjFRnlfKihC7iY0wvIy3UZ6EY78cc4zmpdwffIs5Ts&#10;zcfNkccD1AIH64pYsyIspl/d7VZm/hGSOeD0+ZcZxwM+lAA2Dlh5jMw+UBSOAOmc84569M80wRsd&#10;qBFkbbhuuW6jIOMHk/0x3pAC5EbR9FIfaSxOOoIUE9ix4I56jNOkZGzvO5ed0ighccEsPryRz69w&#10;DQALM7ybnTd0KtIw+ZSORuwME7QMZ5wORTdjRxnIK4wcbSB/F6jGflGOvBojbfN5Zl2uzEsrR4YZ&#10;LcgcnqOvOQO3WhSWaNVL7ljyDGc+nTBJ9MfyGKAHbMSLs3Lu/wBW2cY74yQSOMcEegGMU0BEAaCL&#10;y2VWU7FJZMDA4GckZXjpwO1OEZR/lRdxYHj5Tn7vc5z27HvzyAfumKuQrbFyq53Y46+38Pbrz2oA&#10;R1WMbGbCN8ihXByoJX5WP0x7d8ZphQOzIU6YGEzw20dOoJ7YYnHoM4p0wVHZkG/5cBl6vwRgH34/&#10;LvSnzxJgpwzE4ZfvgA8j2I74yMjOaAE2IoaRXI+X5XxnIIP5du+M07YGZiUw2MMPmI68r19unPUE&#10;EHmghG2kkN82G3LzkN97p1A7DOeMHtTY45CGIP8Ay03M2wttIJBOOdp6ZJ7k5AxQAPmU+ZKQ29+S&#10;zffY4YfNkcFs9M9etNZCcOWxwp+5tLcYGc9Dzu9z2wamJ/1ZHr074OTg5HykcEkZ6YGOtNSDPBOA&#10;qqPKTb8uWZTng+p7duhoAasUMZaXbtxKqlyu1if04ycc8dAD1oVXT5E3ZwBtC5I4B+6B1zz74wAO&#10;oeMhlkVGY7htbaCrDPp3x1xkj3prxgpsgd1woUfNuIYLwNy4xwewxzkZoAAWTcioFYn5trH1wSSp&#10;PODjkDqOlNO7LNsK9T5iruGCoxwc8D1x2+tPJUAlRuUKu2NM8DZj3xx82O1NkRopW80LuX5zu+6T&#10;6duMgj0Gc+1ACqc7TuVfLYbPL52/Q4yDjPGMdcdchHA2+WAcbvlVVLADON306cnAO6nEbJEVlGI8&#10;7mZTkDHJPGRxjPbnPTmo0RCGhZBmHIO7LHOPQdDnHoQBk4wMgCLHtRfM2gKq/Ovy7W24zwMjHr6U&#10;SF1f5o5FOFDKygErn8Ce/TjB7jo6QwsN8uOSdq7TgcckH1+9wOeOtMZ16GNtxYZVkDEMep4z3B/4&#10;CoPUE0AJGskkBV4sbsCTIx+Xy9hgdOeetIQ6qxC43LudmXGSTnPQg8d2znpj0bI0bLuVNvlKBHux&#10;77T7Y/2iMj07tYKhytqrNnDjaM5IHzdcHPqMggDg9SANlVEYxHeMYUmONc4A25x9doAz2xkdKhEj&#10;ebvTG5mztDcE457Zyc9AffNPmPAmaPPVeTjd8pOMnp0P6d6jkAaNYbk/LIu3523bQOCcEYOMj0zn&#10;g5oAe0ryIyMrsvyk+Z8vPIyCfTg+3XjNQ+bIFbeFjLfe3dOpb6ev68jjAfs/7tZ1VPlYbeR17gju&#10;CM4798UgIjZQys+cfMNuQOobOeOcfdGe+O9AC7VYLiNeeFLADIX+HOSCP4enHbPNK+/YsccrBirK&#10;zMxw/fn+9jPbHbmozM2BIHIkZCFYZA44HP3hknAz1HvSN+8VjbyxiNmPyqCwAGQNvPsT1znpQA1n&#10;EiqY5Pl5bdxhjzwQRj8Bg/lTA7QSbhKikNuKK2MADkcKMjBGccZPNPecNGlyLhXXcxDLzx2y2R06&#10;fhyBUUykHYiv8rCOIZOMsep9ASv1J46dQBJ22HCyrGeis0YbDDtwOenPOcZOBxTZCA6/umhVWwiy&#10;IDjJxg7vrnkjqevFEciBhFHLlXZM9SdrA/8AAsAqMdRgYx1psksbRcPtZ1ZtzHgAf7vXJK4yeBnt&#10;QATtOryB1LsrEyRpkZz249MHAOfXkgVCSyjB+6P7q/KeoyB6nnsMZ6dMFw7ByY4ECbhyVB2E846g&#10;gY4wB69elMJhWRVYnc3/AC1GM5BGecAkfKDyOAPWgAlkYwmSS4kfcu4kSEHPc8kZ59Rk/LleTTGk&#10;dywki2+YxKq/8WDnuRhRt5wOvXFO892UTnCtyMdNrZAweQOpHAOB/NoVpGVbZgNxQKqZPYseOgIJ&#10;U9uePWgCOTIO8xjzGB3HzFVs8/KSB83CjqORj2pD5skylYmVhuZt0bYOWBBIBz2GSOpI44pZJI/I&#10;aF0yzjMccancy5weOQRkjvxk+9RvI8EmJGVW3FpCyHkDr35G1cDvnk9hQA3zAIFC3SyfMo/eLglc&#10;tlcgfmMfiKiDmKNgS25Q3nHdlVUZKkZPI+XqAOvGetTMxCeZJNhf7zNwwA6HIPPJqtvfzMLGq7FJ&#10;kkUcx8A8kHnBI7dO57AD7pWfccMfl2ncu48Dk9+nTjjrmhzNhn/1f7wsI4slQzt0TnPVc4APPPTi&#10;kniaN98ttujzuzGflQYPHRdp+mc7sH1qJYCU8uRQFxncrHCE/KRlT7YPIxgc9QQAkjdCBEje6px1&#10;/hIHA+Ukccjb05OYpSdgLfNtVyrJkbOfpgYwT0HT83BQ8ZZG6gEgYUc4Axt7ZPGDjgDOM5aRGV8i&#10;MLGxkCbRHyGXJBGCOxXqQcEZGAaACMiJ0YLIv7wr5aq3zDO7BBbJxkfdwehI9YfJUtlxCnmKNu0g&#10;A9M9eM5GM9x1HShngktyRFHt8slW3YY9gPvc9ePXBPpQrR3LeW8qsjfd3fNv2gZHq2CdvA789sAD&#10;YLiGHcbe52+WcrMo+ZMFeeMZwRzySccccUjuBJ9kLIoJXH+zuUL0BwWHY8gjqetIJDOPMZfMy5Zh&#10;HJhTw3AA7cgc478jGaa24qYzFIy7YyWjbK7lXJZcse/+ypx69aAG7tkyXQiDNK+9f4e+cHA4IwV6&#10;9DiopN0p84yYVo0/eOwZWbPHOee3ToB070kfERDOW8uM7fLx8y4wQQcjnr0Pvg0OGaRlhQ/LsHMg&#10;bqSAvy7T06cEcdaAIi0olS4jiQtwceZwrZyQGI9icnO4ZzjtFvZR5aMzMVBeTzPmG4j5uCoz0GeB&#10;t9M8TzhlgjZoGVTtV2ZTtGXbPbrj1zjbVdi8jui3Svt2vIxXAOWCjjGcAY5xtHtQBE7w+avlfKJQ&#10;NrdskEE4HOQfTgDccYGBHFGHKsyoqSbdvyYXPOSSAuPlzk8ngA1JI3AEiKxZ/my29nIOPx6kZ7D0&#10;6VGkghVjPGqqcCTa7YUbgc7m5UlT3IGM5HWgCvMjSxLJDYluTuxGcg4BIIHpnH4d+tFNkn2qvEeW&#10;+baeSRwA3Q4zjHp8vucFAHzakrBGiCFum5lU8c5b2xwP5VIJIWbcs+UYAkZIDN1BUdMcdOenQ1Gp&#10;CNhZCuOHXaVxn2PuO2M4x3qOMpGqs0zHzHBZlAGHAGM4zyQTgfyzQBdEocBSvlnZ/exlugOTgEj8&#10;PYVLHLF5xTy9oVm6w5Xbg8ZxzjAPqSe/SqqTFIhskVWOTyx5bqOPu5Oe/I6+1Og2y3Zt40jZuoVe&#10;qkE8DHOcgjIyMj3oAutK2Wd4fu58xWGSo5GRjrn1Bxg55IqaPzGXMsjN8u09JDhRgd8kHPA7Z45q&#10;kPJC4YNuXC7XI/dkjrnJ7Y9Oex7WHkVWB2qzLIGKqxHQA57jkd+20k7aALEMpxujnYvIudsjbA2V&#10;4GSOpB4H1qVpC+YiG+98qzR7RjPAy2Qv159M5NU4ZdjKIHK7VCjblcgEHPynb2Y8k4Hep1MigNko&#10;wYryQBwR09TkgHnklTQBaSdZHHnc/LtQggs+Bn0BGCT0yfYnNSpLbSjzgZIWbCeXHGUYA5x8u1SO&#10;mfXg56cVo2mi55winzBIrfICcc5zgHoc8DgdSTRFLFBFmOX5VA+6FK8fMOMnPAyPp0FAGhA6PPuW&#10;FmaR2DMq4K4z3OSR1OOB8pHSprS4dVHmSAH5AJNxUE45OMcjBOBtxwBVK2VWlZ2VdqsEbKFjnJCk&#10;4HJwO/c+vFTxXLjZJGyxjH3W3Z6ZbpjGBj9MelAGgrRRjawY/Koh5PygBcHg5+U5JOM/Jnjk1KrR&#10;ysN0zfLg5Zt+3o2OueO2OTg5rPi8tYmMblUVySseCM89fkxnnPTqaupP5kO1gz5ydxuDhlAPGfm4&#10;HPHbnpQBaWWPAkIkwm5d+CzDHTBwCGx34PbndUyTO75lZdvWRTIZcZx0U9Bkn0OcHPaqsEqmZZgF&#10;ZlbOwNyfl6D16jn0GcVMsoR8SzANvZTkEndgEYHqeoGMfN145ALtvP5LBS7fKw2rv+78pwO3056k&#10;n8LMLhYdvmq7DgbsMcnnGGPA5x3qiHjb94kuVjUsskjA5APytxyOOpPzcEYqaPAaMBXXbncx7Z6H&#10;kA8/TofxoAuCSTYyAMUEZLch8soPO3ue2PUDpmpkJlfyy7Bmchcr68cljn0PHGF9Dmq8TQqWhIX5&#10;vvRjIB49CoxnjjkgEeoqZd8qKrq6qsjHexBIONuQecHGPzPHagCeOVZQSAo3Auu1j2JO0ZAI6YGR&#10;zu78ZdI8MYkdgVwjDectjgknG3rjIwAfbNRRyBz5RmTcx+Y7egXrnHUEuPYdOoxU0UwBW4kH3j+8&#10;Y7tu4HOcA7jnp3zwCBQBZ80KXVPMwWz/AKvHVSeOcnk9sEgEccUoucKT5u7cvysOT8vz8knOQRz3&#10;OT1NQL5LHDrtZSQo6gnqRnnocc+9T+WzBhKHX7pkjb+L5ipA4PVecYx2waAJFCF2lHzYTZt2BT14&#10;OTnvk89xn3ElvIAmxvMC7huEmQowpO3rjHJ6gHPvwYYYgZVWQ7dyhx8x3fxZblOuOuO3frS/aY1R&#10;YFKxrsI8uKQBRgqe5A6EDtx7nNAFgSM6K4dowWZ/MwNwJwePfj6emTT1kRjHKVI3PjdHH0zzgcng&#10;d+nBzxUG9TIcSytucldrfMWH8WcZ67fUnHOMZp/+tLMGVkJBcZByODjPTAwTn0oAmAYqySNtaZQV&#10;zu7gjHB7be3PQntThKpULKu1mwu1V3EjsCCOw/l+NQqs0pkDI3zIxYBc+vy9wATxk98U/wA5ldLc&#10;ybW6qvmHLAEZABAxnd1wc/pQBM8qxr833VBCb933fQAk8cHpz+Jp0ThHyCwx91eAeDxzkHnj6ZxU&#10;MD72XFvtXgOqyFmU8HHJIJAx6jjr1FLEZAGhWfdtQHhcHdjp+fUfrQBNGY8ZiXL8lXaPaOw3bmX0&#10;HHHb1GasIxjKqksjHqNuTgcFeh4OT3PBA56Cq6tsXZHtccBVGcDjpgbc4H4c+1IznLBlVs/MAy8A&#10;jk8ZwO3JB4YdMkkAleVTF5jsTmTy9z5J6EkHAyTjoenPJ5pRM+ZPJUKwUKoEe1eFYgZwBjG09+nN&#10;RbZVuFRTuk3BV/dncihsEY6+jEY4KnjgU1PIk+a2RfLydu51YLxnk44OMdx3oAvCSFVMO35fM3Kz&#10;fwjvwe3zDHr3wKfHNPI5SWV1YMFDbQW3buSMnnk/p1FVmmmDNJuZfM2OJGIOSdh9TgbSMfRe5NNt&#10;2KlWtZNoVhxzx8vsDx6cZwcZoAsCbYu9UbIx5aK20jaASuM9BkjPI+bOcGmErEqiaHeuMK8mPl47&#10;gdM53dMkoMVAzJ5ZSRGjwoJ3nBPHGBnkfzzgY4IdHK4ePyzITuzHtbcy5z6c5PTPucg0ASGRQNkk&#10;Lxtj7qr5Z5yOfbP8XUHB6YNOlkjLtvmZGXcqtuMiMO69T/CAATnHr3FcBwMIqrlmAZV49AFyMHGA&#10;cg55/JxmETszfu1kkPLLyxPA4GMD5gOmeQemRQBNJJM4aIzXEjBSvmSO7YJxgkjPPtwf0oaViWkE&#10;snzLhpkwWAzg8D7vbjqOvNRbS5VGsjuJ2xDbtZOeB69W4PPpikmYwjk9VJ2sFBG0cAYAwD07+5PN&#10;AEgUL+78pV+9+6YkD6YJPTP19RTROWj65CyY+ZSRs7NjhTyvIwT82fSmmZMshdvlwp8tgR6n2GT9&#10;O/rQZUFt5ksxyvLfMBtGdob/AGVIBHQ46YGBgAdPIfKaOWMN5fzfLhgOOVB6YJHXnrknjlx/emSJ&#10;JAzSfdZv4+gHAxjr3B4qFJQ5VhKz+YBt43M3vj0xyenTp3LpJm2blZlOPl/fKDuGSMk5HbIIPHXn&#10;oQCRiFbkbP3auQqk8bPbjpjsec98ZbGNsu+Nl+T7okmG7JLYJJYYPJ6DjBx3FRosZma1giVoxztW&#10;EY65OFP046ZI7VIl5JAzPI3y7VK/vD2P3eWOT1BA6dj8xJAATylVLswXauWcjG7aBj5gCfbJyccZ&#10;p22E3XmzFt/G3jdj5gS3HXjnA6j86ZEzwjyLNnUovy7GwSvsAcbd2cdOMDBpGC7zBCYnHMYZ3Izx&#10;jAb+E9ye+OwoAlSUhVeBWby1BZI8NhlXqTkHp3IHJ9TSjygnk+dLtIG4bimTk8nHQdOx44xiocIz&#10;CRo4Sq42gnJBUM2MjpweeONx4OMFy4KKUQs0bZWMruO4EkdMgcDpnqueMYIA5lQhSIAWxmMfdB56&#10;AdDznpt/HGC75HkYSQYQvnDjOfm+7/snoffvjrUbYEjbnkZk2l/lxu5P905xk5HuemeSnnNJb4iJ&#10;+eMnC527s4C4yQAQBzy3UdKALKnzDHtjYsFXOY8KxDH1JHGSO3JHbmm52okKwfIY1Gzy1UMrDPQZ&#10;xydxBwOnTpVaSSE7pXnjferFZOCAMgbuTyDuJxkcj8nl0Y7pCG2sGZlyxZuoPpuxkA8HtQBM0gdP&#10;tMqrG27cSsmcd2zzwMFj9ePQU8ssaOjjbHxt3NyjBfmHHQjpggkHOMEnMG4W/HzRHYVJyNoXHKqD&#10;jIzkY4z04waGmLuq9eAQGYNtjxkZw2SAAccfl0oAsCRvMLpt4Zyy+ZvK44Ayep44OeMHB+YGhd24&#10;RwE/MxT95GOWAwAB3AI4Ocfe74BiYYQsfmbr80ahlxG2WPHfr3z3zRJdbpDLNGAMAbZG5ODyueOM&#10;54HXcDQBL5r4aSEbmYcqGz34OASQeWP5ZxT9w87ZCvO7dH50YUK2c44zjqDnPBDYziqyu7J9m3Nh&#10;kk4DKC3B3Dp1PI2g/wAVOKuxby381izFWaNQG6YyDkY6EDPHP0IBNldjDCmNl+VQBu54Hy5yM5GT&#10;x93IwaEUtJvdlXof9ZyxB5zg9sNnJ4781DAYJ5PkLSDd02D5uSCCAMluOCRSF7z93EZ/3ki7Szvl&#10;gOB369eRjHIoAnaRGGZSreWQzSbc8DO3HcgccDHXnNSsxMbNJFJ1Yr82CfwAJzkgcDGPqTVRLkTM&#10;qrLGF342l+nZl6jHQZGM8egOJFzHICY0VlXdtYYweCQQRzzuxznIPNAFnz1aRXRo/vKFV+jkrj5u&#10;uD7gYIJz0BpIgRFtzMvykSFY/mXqCQMdCPXnHGMnNMUkBbdiwB2CQ+YyhVJGMgHOMsRjPJB/EDQl&#10;G8wsysqq3zY/PHPseTn2FAE4acvt+zKrcKyo7jpznC9QNyjp0z36iO0jK0Y/hUq6KW6MBnj7vIHH&#10;y5OetQzbQrSEq21XG5ejEjnGe2ATx1wO1SXPmOMCH5t+1W+Y4kA69sjIBHIxu4J7gEhkJU2zqyKE&#10;ZVw5J75xjHqemOOcd6XzP3jQwMzbj5e1YgOvbDZUdGzj2J61FKxZmiVD5K/6vcuMZxsHPTJPp+Ay&#10;acfMYNcMVjjVWCiSP5SOOMnjGCM54598EAeGaQLF5kn3d3+r3Lv6hcg56YXvnrjIAKs0bhkEsZUt&#10;tLNIhUDcN2VGQOOeRzwQQKhJAlZbtWE0jD76ANj5twPGeDnqDnGKcrXkxYRssjyKBCrcYOMj5snA&#10;4xnpxnOeSASRyScsJNoY5xJyzDnPUlj0IxgEZp0cqiFYllb5VAcytkDjhgMk8g9sc/UVEEkk8xhJ&#10;8m3eqpGPQ468nI6HIznvngaRETziWCsSFkZ+GUn7vUDnr6bucc0AStPJK+VwW3cHcVb68gdAM5I6&#10;gYzTUEkTtiP94rbGjjk5Y9MDAA6YHTkn61GvlkRspklXawbbhx7kAFRgYOcHnueadA29khaT5hHj&#10;5sNtVkH8I4OOenY96AHxu0cavGWXdtWMBztztHGSDtO4feI5yPwWSZQPPjld18wqrbMt8rAEMM54&#10;PBPAx6dKjt4y48ort8xghLR5znPA55wP4QMj044FIe3dVww2/wAUhkCrjnOR1yTwPcnsKAJVnkhI&#10;RZG3eduKs7Z39B174znp1b6lBKoby4IgN2PL3L82OD90DIJ+Xrg8jrg0ET/MJHMfmNjG4jO70B5O&#10;QG6YHoeDlsmBI0QhG7+6xwTk8EgHgdO+eO/GAB6taA+a4jKDar7VOdoBz2+Xgd+uAeMipY4cKw+Y&#10;bUVGa3b5lPTqCSMllP4ccA1XbezlQ2WbAZGYqG6deDgfXJGc46Uku2SAl3XaqbiGyW4VzyTgE8E7&#10;QMDkDAPABbecSFmeJsyoG+bG1c5AJyDkc5GRnAx6EKpQMrPEoXGJI2QdMEgBuNo/Akd88VEh8u4W&#10;3ZVzuB2LkYIOMds5yDkDGBjOBRFG7PCGWPzJCirGoG8PjoOu47W4xyAehGaAJE2r85Ks3yhV+baM&#10;kck565x1ycrjFOjlhS2jjkiYRyR/MisR8o3dDjJPAGMAnI461GZxuXzrhTtG7YcFh0JIOeOTznoT&#10;xjg1JEXXc1uRGrSb/ncbAcsFzgZYduc5BOKAJiyhlkkk3fOvmhl27WBBBzkY+9jBGMjHJGakheRP&#10;3IXa6sAwWYccdMj2/wAcjrUMUqRnzU2qy5Xyg444zyD0ztB4OSR7YqwlpE5EQhVQuV+bIyckEHIH&#10;JwnTpQBYt4Y55Fyz7jwioxAYk/TPqTjOM/WvTPhv4RVyshjkYyBXzw33S+EHzHYdpznB4PTpXJ+B&#10;vD1xqV2IVtyYWbayRj5SeQQR90nhffIz3Ne9/D3wXM8KXGwPtXDMqctkZPI6dduOOmQeBQB1nhDw&#10;3FZWkLq5/drukHYk4PBPXLbvcEZAFeg6DokhitdHgLeZPh5ememQPfgDHHtis3w3oRlihtogu2aT&#10;LsgwuB1GB0+8eRzk16R4C0mMatfawSu21VliEh4TGSTx35OMdx70AZ3j2RYbaLRbUTbguyRYwfm4&#10;654/PGeaqW+kvbwKNyKwO5sEDJz9M9Nv+eauaLYSeK/Hn22dQY7eQnpuwC2c/MOTx1z3q74ljt4N&#10;W+zwj/V4+ZcYxgDtjpjHbOKAK0URh52lsHEa56HHAz6/4VqaXIHdYw+Rxt3t8vYZ7dfzHccZGZbn&#10;7RKpVM9jI317+vb2x0xV+xI89su0Z+Tdk7t3Jxxzlsg+mNtAGtboHEZy275T3UH68dTkHj3HGKuI&#10;C5JRn37scqOvHHPTn8vfk1BFhlUeXJtVsSMDgDjgZOPf8CauQ75TuG/7qsqt/FjHTH49c9D04oAi&#10;aJ3DM4/vZZt3Pc/T37nOc9gTIUJRS24Sbj8o+9z1x9O344qZYxt3lGKNGSR0ySPTnnB9acySE+a8&#10;TY3B2ZWORyMAd88jnPrQBmy/v/MBXAWMB2HbHOP8/hmo2G3kquOTlWPB57H8cfyq1I8TSbC8PmL9&#10;1fM3DqQADn8881FPGQNjhm8tfm3SdDjBPPp746H2oApvE5ZsYXLfd9CAOwxg5/nVa4tg4wsK7Qp+&#10;VsEDHzA4PGMZ+nvmrlwY9xLSKq7d3C4wTzjOB69+OmarzI1vuMm08klccHHHr1UAevGKAMua3BCq&#10;OecnqWz+HXgj+fGBVG5jxtfo235d+T29PYZ4xnNbU1swDF4vMXdltq5DjIz7Ec8fX2rPuo3D7WiO&#10;VbO1x3/XA+Xr7e9AGHPamKQxhemdvyjkfQc9ffjA56VVvCYXUq7beCR94Hvkdfr+HfOK17q22n5A&#10;o+UtuRcnjOT0+nPJ9fbMvIFDMr5A3/Nuy2COePUnjj9OlAGPc20qEiEbVUtlcfT+Lbu7t+lVXi2z&#10;+WgaNvMUrIFYHG7vz04wfUkVrTxksRKFB2l2bd1Pfrg9yKpXqsCLdmK+ZJt2tgY5J75yQAPp19CA&#10;Dnb2yIG9oW4BbCs3HGeuR369zgYrHu1ELFJXPyxqSeMZBALde4yOenPfNdNd2SyruWM8BgXHfOec&#10;57ge4/M1kXenOw3xL8rL8oG7aVznnA9PqOR3oA5rVNLRpslVjkaRldVPQ9SoByAecdQeOprFvNPF&#10;vMpSJd399VC7Pu4xhRg9AF6AE11tyjOgZBwfmJ8tm4yCe/XPfp6gCsLW0HltKnysRvLL8pI+YnJ5&#10;xjb3GeuAOKAMK9s4preQhV543Mm4qPcddvHp29KzTpah1lfao3dCDuH3skHPGOenHI44raeOdICq&#10;Rh13enyrgKM8dO49fUc1VVYnLAiRkVgvy9B1IUc+gX04BoAhitJpWjM6/LhQq+duOeMY5+UfN1z3&#10;780k9uJk2ZbqeAwXIwTnkjBy2M5PODnIIpLi7EMbKIFLtHlY2Y/XdgHg5wPxNN+3qi7449vOdxzg&#10;jcflJxk8kAHp8wOBQBSlnSDMfk7nV1GFbGRkEfLu6c/Tj8omniliWZ/3m1f3ak8KCMdNvGAPUjPb&#10;00ZprMQ7p7v5Tn5TG434PPbjPPIzjn61Q1CyjuNywuyqmP8AVkgdD+WOMjqS3p0AJ7O5jaNYyjcq&#10;cjcGz1x29MDIP0yKraxp0eqSOxu5vL+ZcLIy7ucDHI9uepUAnOOIWmSNtt3d7ct8qGQZDZ6gc578&#10;9Rj06w2mqxwwNcLGpXYGVpG+XOHxnjn5uBjHJAJzxQA62srvRIFs4rht6xbjcfaizAn5jzxznP58&#10;VceyVLEwzy+YWyfMZwzDHRzk8c9Mnk9+TiuNYN5C1wq+awAaGKNcbcgLtPoOd3BOfSoW1NRGsl/F&#10;HEhUiNdoZ3GDxkDvnrnpzxQAXOmXsus2Jjk/0GEb5LdlQozEHnaQR8gwQeOnHWr1xAY4Zre3VvOm&#10;YtG5dWKMQVDc55+uCCO2eMnTvFNrepJDbSN+5CiNfnTJxyuAMDnaM5xzkcVXh1wzanJpS20kk+3E&#10;kw/dqoJ4T34JbGTgdx3AL1xq50W5k1nVHnuYLG0RNzOXacnBKqoOAfunce3vwKmsTomhWutajC9u&#10;9rOkxt48MvmkFRH37vg9OR3pNIs9Iis5rSKC4AjDlpWDPI7c525JZmOe+c9CecDNuNU0O+sv7Ikg&#10;vZIrUxy3U7QlvMMZ3qMEgu5ZVwMDqQcFTQBoLrrx6ndavriR2ce23jj+YFYwFXdlWwcbuMAEZGBk&#10;nA4nX/Ct54x0/wASeHfD2sLbX13jSZLplIIticvu25+cpKwHHIJ9TWxPNN8RfGVvFqulva2GiW7X&#10;DRs4aQSSHYrMpOSfL+cLjPzAEBsrWf4l1eXwh4XuvEGi6LJb6lfXiW9vNIojkXf8hkI+UqVUNjnJ&#10;2HGeBQBDpMdjLoNr4m0zTrzybWKWKyhaE7XzgAL8pDPlVAxxtzjvhviHw54g8bS3XhvXdJjttHWC&#10;2aO4jl8yaaSORJT2JEalAAAcsG5C807wD4UuPAvgPRtF1eS3ktdDsvOvLvzGjBfBJmYnnGGbHBIZ&#10;jngHOp4c12z8daPb67oK7bWJW8tpIXjkuZGBLM2duFXJA6hgSckUAea+KfhtdaHHp6i7F1NqVta6&#10;c6SSMuwRSyXMrJnLKpZizYLE57FhjitX8S+DvA3xG03wfoVxczeILzXLu5smuf3sUV4beRyN4A2w&#10;pJKG2jecgg4IYV9Dax4QuBNpOtaxpios0bvp5mX7rBkDMmegJUDOAGAB5ArybxF8EX0LXfCuoaO3&#10;2y30vVNYvprxYYt+J0kkKbmIYgu7rgnAxk5ILUAGgx6b4P8AAWk+EtO1TzF8u10+4maVlaczErNM&#10;ysfvM+4n0Dsc8gF3hLxFb39lLq88iQ6ZpPjQaVp8JnYmTTrSUW8Ydl4cNMzuTnG4rz0zyvxHt9a8&#10;P/B3V/it4rtfsN5fT2klnYyRGR9OjLmCKKL+9JtleQNzljgngY6Xwppvh/RYNR8O6fp9vNpNncSQ&#10;32nxw+YLq5DK7nY5wGMgXBBG59xGQDgA6Hx/4n1zT7jVV8Oy/YdQ1y+0Xw9Z3Fwv+oa4Mpkm2jIk&#10;RUmc843GNxxya27vxN4e8O+H7dvAU8JSTQ7ORNEvVkk+ys6i3aL5juMat5hQZOAn3ixJrzL4Xa54&#10;oh+H9vJr3hZdQ8SSwy6w1u0KRtHc7+IuTgFSyKSOgyBklgW+Cbm91f4ZW/jPVYLdptU8Gy219H+8&#10;b7VMJWuVYFVyFPzNwBjcg9cAHvGm6rNqHiJvDsK2MNvd6Wn2VWugv2TzvMdmZsloi6qg2cE+X0HB&#10;Nl9d8O6hrsL3Wl6bJqGmFtTaSPfGIppF8uGOMIdj4ijX5ecBtx5avLNS1Pwx4a8babNr/wASbO2t&#10;fEEkkmoag0cwtzs08CCJgUMihBGVXg5dssdrtVjW/Hw0FbPxRf3N8l3i61LV5LqGNFcpaWsW5Nuc&#10;AQHeORllKntQB7DrU6XPih/Cmp3Eiz+H5nl1KODEMkNzLbPFGvmckMihAQOQvC4LFqTxZ8QHuPBT&#10;ap4ekaP+0NUsNIWa3uPO8ye5mYtcbRghEhRsyZO1kYHJAB82n8ZWvhyJ/FusaLcTW95rCX2rXdsy&#10;PJLGqRLHhMn5EjMEee3XG7Oeh0LVrvwbpGm+FodMvrpreFwvkQolvLK8j75V3ZAKRy/MTxuyOnNA&#10;HoVnLq2mfDrwj4OtdUePTfBNxZfZ4YI/JWSQRIAS2NzHEW9d2SJI1B6Yqp428ReLRoJm8Cfvrn7X&#10;eWVn5jIrGc206rgtgARuvmEcjEDAAbsHjvHfxM1Hw7out6r4Vmt4TpGl33n2rIVha4jgQ27KCTlA&#10;0hIZs8bgOWLVqaL4m07w615ocl1LJqWk3EWryW8dvkFn+0F5DyHCkSzJgKd3zDIAFAHc+HNQ00XU&#10;Phq1b7cvhOaxaa4n3KweSEbJXZflLYbO0gYLITxit2w1SO88QJqksdx5OkRiKGPmT9+8cTO7HbwF&#10;CvHtyR6dwPHfDsyWOo3kst1DHcN4juxr+1hBHA0drHapA6vtI2qsZ5GQMkcEmtTTfGVp4fvde8c2&#10;epR2NrdNHBCZJtqpCoAQ5HrNLIwIQZyD0XNAHrXhzWrHQrKTX9aEUmpapqkl5qE1nCzR5C/ubZVz&#10;lBHGEQAgHHzfxEnU8P8AiCK08T26yaXcXlzrQMuobnT/AIlljEFCtKdwLu07SAJGpBLH7oUGvM5f&#10;FN/BYat4n1WRb7/hELWdnt77y3eeVNPLKzKCS0uejLyrKjc447P4XeIZLrUre5vNLubjWNTis7e6&#10;s45PMfzZFEYhVdqgAMHIznLM2ctzQB6Z4qvb6S0Ww0xWRpJ7aOZk+YrmSMvnByPlyTzwRntiua8f&#10;+Db/AOKWoabBpl9NZwxm8gv76HcmLO+s5bZ/LKqD8shhm+6RmAAjPFWfFGnaj4W11fD/AIjkGm32&#10;l3TvqSvcuqxSR27jbu6tgSbiScDBGOM1zVj4/wD7Gmj1XVZ7tY/EOtfZNJ+0M/l28Yil+zrtJ/dB&#10;xC8hPyklueooA9C/Z+tX+IOkeB9P0rUpLfVNJubx9QX7GZF+1adbalDcEtuY7ZXjkbzlyA1wpwxI&#10;r1q41+DUb+z8OatusZ7r961nN+5aOSIpOhbKh4mUqr/NgkHPevnbTPi1ffDrxhp+maNc6pbXl9ot&#10;99hgs7dhGssUchmj3KcrI9s7uAdgZYpvvYyLPw4/ac+JHxJ8M+GdO+LN5GniK00KxuNWt/JbJjm8&#10;9Yv3jbt/lujA7iW+4CcEZAPbtdGn6w7aHq+oLIs/nRrF9saOGdQn7xNmDvGDz6g478ujudSvNY+x&#10;adLDFM6iBQkxJKcKEJJB2l9o5GPpg48XsviRa+MrfRPFOgX0drE2uTqz3WllVyvnxPCshHyZaM8c&#10;blQfKcZXQ+Gvxk1HXtR8Yj+xYLVfDviqTR47iRRKtwotbS4R8MobJeZxx02+5oA3vEviG91fwh4Q&#10;+I+oafC09rfafqWofZ3Z0i82KW2l2YOMK12Gx/CqOcEiux8RQWGozWd1uRbzStZ8+ymdWfyyY5Ip&#10;IseYuQYJ5UAz2DYbYK8+1XxpoVnolhDfmCDS9U/0Fbe3hSOJbiZ7eKIbQmcO1yy5xgO0eOMms3x9&#10;8TNT8J+Htc8UrdW3k6ZpcLx/amWMfu5JA7NKVUbdg6kjBReg5oAr+L/h54P1rxT4y+D3iG902x8N&#10;fGDTZWWMXRjvo9UjsmgvTAoRlP8Ao0NrcoRkiS3kcjHNdZ8LRrfhf4aeBdHnMFnqVvrttp3iZVjc&#10;W7XTXckN9LEJMOitdSSSKOgWQAbQgFZPiTULOfVk16XwpbzWen6xaw2OvTQs405ru4SyWW3P3o3d&#10;ZjEWJG1HbkfepL/x1Zx/Ff8AsLWPDl5cajp62F5DeKAYTDf3V1Y3WF6s0E8FvO2RlVwc5ckgHq/h&#10;7V/CI8bSW+nao1veNpcF9DHK/mPcxQ3G0OFXqU83BOCwDx5AG0Hz39jm78R+BPhvqnw48b67NJdf&#10;Cvx1faA4muPMZ9Ke6eTTps7cMPsV3akYOcRMOORWh41tovA3inRfG+tNFplxp091p0iXFu29rfUI&#10;FeNcw/KEaeC0PoPvDoazPDfiX4aP428ajWmmstS1SPTXu2jkZYbq/eNoLWMhsDd5MbMApzheQfvA&#10;A9Yu/iDpuneIP7I1O2+1s1n5sMV1DutmQMySIVXksAwYDj7y9cHbjaV4wn0jV9NsXPmw6pfPYRXE&#10;cgRYrpLZ5EBxg/MsLDBwCy7evFeeyeIvH2reIdW0qRVSbQ7eGXTb21lE0r3D20+JQkYz8hiOSDgh&#10;j22k8Po/7Q9r8WvgLpuu+EPFMdrNeWMdvYzapCpez1S1uJosyHChG+1q+RjJV8HGRQB7VpHirStH&#10;8W+INY0Q6PIs0OlJeQxj99DcRxzbZnj5P7yDy492R/x74wx5Hn/xI8Y+M9WufBepeFfG0d+dB8We&#10;dJ4Xs/LaS50mQtbziKSVAIiskschhDgSKp3AlFB8Q1P4w6uPiBB8VLSC7s9P8ZfBi4uNQN1bqBb3&#10;mmXJkltJmB3eZC7TMgAO5Z5lx+7y0Xxe+Ptr498W6B4y+E3iOOKG51ubxp4Tt57PFx5fkWzJBdSo&#10;Sscccki7l4OQCcAg0AfQXhbVtO8D+I9e1Xx9rMdxqUmnw2GpNaW5lsrwLM8WnXaFcKJmtp0imzws&#10;tuhB4GfP4/iXq/7PfxI8daTf639u0m20eTWL60jv1eR5DMguJ243CQxNnBG7GOuDjmtI+Hfxt1/x&#10;f4K1xtb05tH1rwnpA1iG8R43t7uKdJpSzbT5qtyoyByvzHGCe+tP2SfAWt6x8TNa8OaJcSah4u1Z&#10;f7Zd9QaT7XCEC+UmTiNCMKQgXd5YJ3AgUAcx8Jl8Yfta+JfFmoeErtZvD+jeHIdL8O+NrfUmmhNz&#10;9qMzwPEHLBwPJZtnTcV3KysB1ngb9hv4MfBLx3e+NvHGoRatB4wvppvE0OpW0dxb3dy6oikCQbkw&#10;Ej2gEgnfxk8+rfs1eFtF+GXwem8D+HNEsNNtNJklQWVlGEjjBfzORj72HGc53EscnOa6jxJ4G0j4&#10;k+CVsZt3lxP5ybs7o/mJ3LjnIPPSgDmfjB8EvhP41EEGq6arWdi6yyWqqRFN3XeVGMDbkZPOADkE&#10;V2ngbV/DPhyxPw/0u2jsNPt2b+z7WHhY4lkwI1GBtXBAxwMcY4rj9R8RW1wIIdbuZoZVXyHMkgXO&#10;3gj04z3yMDjkc5ev+EtU1y5XUtHdTeRwoIZnY4j+cEqRt4JOMcdSOaAO10zSn8MSXradetcErgDd&#10;yQAvqDk5HT2494fBfw/1bU9aOq6wrKwmVo4+xHQ54HueRknHNXfhB4K8RQWK3WthmuHk3SSNwck5&#10;zkZGeOvOQOgr1bStJjt18uMdeWCjqeuOP59RjvmgCHQNKNvaLaEbvKjCY25yoXPf0wa3NMsEjbCI&#10;Ruwfu9vU5H+H4VLYWMaDzj94AHp/ntn1rWs7VSyiSNjj+LcR29v/ANVAD7DTjt78HGV9Pwx6ZrUt&#10;rPZwnbgYPT/Pp6/Sm2sK/eUH5c/Mefb8avWsZwpIy3QUATWirjPP3uKtQg7s4HufX/Gmwrx04+lW&#10;Fj3cjOAc0AOHoF+tSxqG7k/561GAuSu3ngnNTRg5ztx2X2oAVeBkntjb+NSIG25/xoUNnOaXleAa&#10;AFHzdRR1OD/OkyCvy56/jSgkf/XoAdkjhvT86COWwKADn7tNZiRjNAA7gGsbxBeJHFx+o6Vo3Uqo&#10;hDk1xvjjWTHC0asN2D7UAZviDUIhYO+/d12q3f8A/Xx+NcT8Mpft/jOST5tpcsBtK4J+vt6cc1sa&#10;zqG/SJJo1PzPjcvbn/CqvwPsYptcnvUjUhm4bBz1AB/Q/wAqAPXjnCZPoK6SJcWKYH8IrDVCJ4wo&#10;PYV0O0rAABj2oASLqvHbrUn/AC0pIl6HFL/y0oAX70dObPX2pvWPC+tObIVRQAi5L4pyYyR3pg/1&#10;n1p68NigBmD0zQD8uacuC2CaRcYIxQA0sccCmkYOBT9pxjNGzLZzQBSvLRZFwPSuQ8UaDHd2ckLr&#10;0/vda7l0AbB7Vl6nZCQNtHXjpQB8w/GXwDHcWsknkNny8rtIB3c+gJ/x59c18a/H/wCGnkiRYoFk&#10;dJMKqYXIJPABzxwD1Hvnv+knj/w1FqGmSCSEMFbO30P1/wDrV8v/ABy+GqzmQsu35PmHPzDB445P&#10;Gfz9BigD899RsZLeZ4ArjaxDbjjIY8DkDI4B+npgZoyhXO52aMKxJLKF5znaeRjt1HXJ4yK9L+LH&#10;gG60PU2ljh8v52H8Tbf6gfN+QwAMZrzmaPypcQj5s42qxLHA655YcYGPTBPWgCsHkL4iRmb/AGFb&#10;DDPHQED2xnPbODUUzDbtWRlC8/6o8jIyvGSc9OO+cAin3KqxJmww4LeYvy/KeuRncOTntjPHPLck&#10;q21pF83nbyWkx146HHTPUZ96AEf94iwqjN5m7GI9wLMSc9O3J7Hp04FKHzNmM/fYqrK3Ug9c7h6n&#10;v0x65pCwuAqHafMXb1357Acepzjpj060xpNy/Iy7W5LgnkZ44PHQdh9KAHfJclQqMVYEK3lncrHo&#10;exJHpz19cUcSDbG3zM2fQheccnoM546+gGeAr5wO47u+4dCQMY+bgZAz0446ZNEalAwiZWWPlii9&#10;OMAHOOh3YA7daABpJZXKtJMrM/8ADu3Y42DsQefXg55I4p3mO6+VHmNjwu2QqBwADntyBnHA9qj2&#10;tArCMAfusbsYRwMhcgnI7+2c0xh+7aNl2KsQGI+QhAx0PbqOeucjA5oAkBwi42/J2Kshbp1z1JIK&#10;j1J4z0CrEoVnZcjb8qyDZ1OOeM9DzjOCegxSMXQMxjbcp/hjxtPHOAPXJ+bse2OTzBaBw6szNy23&#10;ox3D6cepK9DjvQA6RV3Li3aT92AvLFjg+mD6dcge2KZ5wMJMUyjaNkbyDBPy5yTyec4OAR9SRTWW&#10;NFFvPLJ/rA2JFUDpweevByOM8ZzzUnlyRKrzKw3c7pPmPoSM8fl6+9ADmOwkqWX5iNzHaWOTxnn+&#10;oFNd1aNZIXyqqARvyWO5hnAzx17DsOOTTYFRZGuN3lqVT5jhSWPzEhvXnABPVe+eGhg9v5zAt8oL&#10;bFHG48EnOMnPHzZPGAeKAJxI4k6J8snzJuwAMhcjGBjIA46fSmKSgQOTuUKDjDZGCp5A47Z6dOQK&#10;DKwd2k3MqNn5cDDdMY5I+nH0zzTWVVVrWVUX5zvO0cNnA68j6YzwCOooAcjSlYxuO4cq3YZ5xyOh&#10;IA5/u8/ezRGxb95gBt2BJuJU4zwQCBx1Hpkd6CSyL5zKqqCyyZ+U8nIxgd/p0680GUg5UrjbuIUD&#10;G0e/Hpzx175BJAJoTuRUI2jnCucHPTuBgcHqOTzjgUK0ao3lvz83zDnHK4+7xjPXHtx0BjjJ2KGO&#10;7djhMYzkjB5O7gZ79fU5pzs0gNugZN4+62cBMDHX0I96AJA5U/vIcKpwwXd+IBGDyCcdSCuec0is&#10;yOqNGNyqflfGODjt1zyO3B6A81GyeUPORVXPC7VC8YXucD06jPPsCJYZHCNbIquin5ljkxtGB8uB&#10;j06gZPJzjigAHlq77VXaTn5Qx5z26g5Jz3xSqZY1Us+CeGxk44xg9SVPqRzikJli2qsjMzEld3X2&#10;7/TJ7c+uKbGzmT5F8wLkAt8u7J+XIU8Z9M5PT0oAdJtWNk8zjbuDNHtO0gc4A9On4cHgVI/zSNMj&#10;BfmJIb1JyTk9eMnOBnPTuIyRx5bH5R0Vc44GCe3IB5HHtRsiyzo52qg29M9AM/MPQ89Bz7ZoAkJi&#10;P73CovJYmPGMjB4ByCM5J9AOlA8+TcjDo33WU8Y4K57c5+XHIIFCGYp88TKxbnaxGRxnvgAcfjn0&#10;poG0eSVT5l+Vdv0x2/pzjg96AHIWRAjh1+Uhvv4DYGQcNjjGc5wMDilZ8lZVO7ClfmXcckj2479e&#10;AR64BTyiVKrD8whYSSIo444weCOeOcd+ABybjI2+J9ytJnYx28Bh64xzx1HT8KAHZCkKZF28hWUD&#10;jnqCOmPT1JHTFOALfMCmNwLDOcHI7fjjtnbx7MRonjEu/KeXuZlzu7Z5+mOV/A8HLwCGaQxov97C&#10;8dT3xgDI7/14AECZi+dtyberf3QM8nsOvGfzpUYzMWy3IJ2q23pxkjA9R7cDqacS8LF5I1RmQtGe&#10;meWyTk885456dRjlrvyySluMMR0z1J9s4UE5zzzQA/cFPmNG2GcBVaPOSMjPU44wTzxjpSAopaWd&#10;2barOGaPJXueckrwD6E5460SHyyxluPL3sW3BiM9MHnHBZsZwckn1JppUBcs2AzOy7cld2G6A9sf&#10;j8xzgEUADlInAiZdyruYqwXv/unsWH3s49RzRIHjckAFkzhVk/PvnPGPQB84NOQv9yMbtu/5VX5u&#10;c7iMnoc4wMZzz3pCCr+dG6uY2wzbgQvPBz744weTn8QBJE/deQ7NtVv97LEA9O/0/E9jRMhLSEJy&#10;38KzfNj+6M59OgOcDvmjKGXyUZz8gHyvzn+71JO0DHI/UmhCXJWNVdt37xSpX0wNp5GeCPpz1oAb&#10;zsUqvlv0jz8mDycgccHGenX1HIdHM4k2Iqklcw/vM7Thlxx65zkdTwc9abG4QGSBJMKxKiM+q4Oe&#10;mT1z06CpPKkEZdoW2iQhdingEA4zg/w447dMEDkASIKxWJDwVUBeuwZHIOSCMDGOeOO9IrJhmSTK&#10;sqnoPTccnA7k+/GOopVieZI4pN0iyNhSWYZyD3xz1/Dk9QKawRtrKcHartjGHBAx69RuxycEe1AB&#10;KAY/kcMu05+7uJ6f17YHXnIOFkBQ7tnA5J8vOOfx4z69/rTTIyyMxl3M/wB7Yo+ZvU5OD+IODREq&#10;b8JE2F+4zKNw+YgMOB3G7A/HpQA6Qphkcxr8ygsvzBD25JI5zx1BHp2UFcbWibYpb5WYtjjbnJOO&#10;vHHqp9MJCkqSxyQpyFxGVU5X5flTPHOR/wDXxxTQULCNZ12s3y+jHkg8dem7BGcD14oAdnL42tnl&#10;m5XBOC2OQeDu6k9RgAUR7VaQxkNhcJuJU8FRjPb9R2680kMoePerq3zfwSDbgk9we+F78kA98BGV&#10;1VVlnGdqqsgOMjpxk9O5HIyc+wAHGQgYljYhSG+VSVLY9McfKozmkWB1KwqrLIN23dn1wGy2PTpg&#10;Hk8YJJaXYs0X7yME872HcDqc8nJ3fU9AAMNxEg89E3AksGOMZ9/Xt83r3yOQB6hXKlE8xDj/AFfO&#10;BgH65xjH+OajkdCn7yVfmbGOcfTuadIzTACN923IZdu4E9wc57j2J29c0PLtYBrhm25UMzn6qe/I&#10;ODzgH06UAJI8R3NNbfLuJYFCTg9RgDJ46AcgH3qLzFDKrBSWDBtrA4O0/qTgYPv0yBTSZBIYTIE3&#10;gFirY2/Kwz64zz0POMdyVmKpzEeW2ll2jgdR/CMdOuSRuoAV2MTh1DZDepZsZwM/iuB06dRVdAm7&#10;OxdqksW5GOTx+rcc5Ip2UP7sgLsfeVTC9TnI/wD1g8HI71G8qyJ5ySKu5AV+fgNtz1HYnkH2wOvA&#10;A1pyZE8tdylt3JP/AAHsenP48e5jUqzbPKRPmAGx8Fjk5/IkfdzhST0FNu1CylWZnKr93IJRc7cE&#10;HG3p97PHXvijciNmMx4UB1VWYhV9encYOf8AAAAAJgZN8Tf6zJ2iThOoA7gdP0HB5pskqqdzL823&#10;5dp7jdwB05+Y9BkkZHGS1Tm285d21cFWxwFAJX29PXA5qISKNsKH5VHzIGGWGOOp47HpgnnpxQBK&#10;8u2XejttVSPkIGcHr/tFeeP65yRxD5RIFdg3/LQ8bQcHqcj+Htgjn1qGWRV3btv91hkEnGeMehzn&#10;PUe5zltyUI2sgK7zhXYgrkOQoBP3h04AwGHGaAFeU/wQ7iqgMysWYEDkHIzj8eMn05RmZ5/K3dVG&#10;f4f4+ASAc4yTjjH5EtnfyH82cRrHtC+ZuGCM+pGBzxz3yDkgExpiVI4WKn5Tx/dBwOo6ZBPYcnOB&#10;mgB4ILL5nH7wbwuTkA8g88Dn6H1zSFsKVect8uWO0sRhSSepOcZwMHk80SPvRs7k+X7zR4GOPTOC&#10;AOBx1FRXEmI5Jkf5TtKsrDr1YZYgD9PxoAWdCXwkQZQw25ccAggj8f5vnjNJE0b7UJ2K3P7w4J53&#10;c4GAPlPH4HBJpk8amfyQ0YPmEAMFLEjGABnpz/X2DNzRx+S0WGZsqjY6k9DyO2Oozk+xoAe0jRtw&#10;g3FMtgZI24w2csP4c5J5yevWmozSNtjVtseSyIxLjGRnBbJ7A9/l6cikecOzO68dZEVc7WwTjGfT&#10;PBPPNRSGWVwku7aAC/7zdhsZz1+nfntQA/zlnjkkQ7k8lSRwi8gYHOfqAc45FV2ZIjJcP+7aMZXa&#10;vzeueRjuTxxkY96lbeqrPeTYkXa3zdMEZ74zkLIOmMkDOM1D+9hVWlkbAY7t4KqM5GeOuRn1zxyM&#10;UAKwWBmjmVnxhMtn5uRjLAHvwcHnb1FJD5hKxhG3J96Rt2E5A3BuDnhc8AEZxwxpyrI5Iikdsg7t&#10;qnaD8xZc4zk+vr+VV5fl2oS2GbIbcPmGc/Q9cDr68YzQAHy3w8Iy20lWVgoBPYE9STnuOePamusU&#10;anaMKgxG3lNgADbuA529RyRwOOCKdPHcBiioy7v+esIbcR90g/XJxn3pjiFI9sCKqK2z5cKB1K4I&#10;yeOnPYY5zQAk29pDvd9wj/dgBhnhugIK+2ME4HTOKBKoG8BhH5Y3LuJ2+4Jz0GT1JODx1FRusR2o&#10;xVDvXLK2CeT0GONuOM+/Xio0nilO0YkkX+FE3bRjOMqN2AJOpOfcEcADml8pJJAfuH7u4bQ3935e&#10;xIIyfrntTZX+dopQx28R+azLwDjtz0GQfVuvNOmL+btmOJOWRGTqOmRk8jH1OM8ekEzIreT5nlHd&#10;hYyoViSAOOQA3OM9cHigBJQEEhZnkj2FpGYEMFz8xXkq2GXAwcg9QTio/MkBEJgyzSNhTGexwMnb&#10;yDtzgEdeTxUhlt4yHuZY9ob5t/BPy53dR/CN3QZHfGKiaVFYxmNY2wA7BuNuxST/ALQ9enLYBHWg&#10;BjTArtjDSYLHbz2HHUcDGOTkc8nvUZVZGeERlmLEtJ5fJzngDBJ5H/j3FSOZNu9nkX5ufMYdznAx&#10;jHJ6DPXviodqrKYpJjuVQeV+ZsZwRgAnrxk9h05oAbu811nDbizAswHTJBIHrjp7HjvUZMcqSB5J&#10;V/dru/dkseFyDkDdxuPfkDnrRJsJ3Tvg/dj/AHYx2HTP04z1NRtKEKmZjhSAys2FcEA7APopBOen&#10;UHgUANkZoQyGFfmQhmX3yMfKf4sdc84PYmmnYs2wOzIsmzcsedq4OcHPH8X/AOvAokhuG227Kyqs&#10;hCM2RhSWKkA8cEZwPXrmobiZjE00Zb5Ms+JPucHGD/eJOffHHPNADZt6NiUlM8hRETg9x8qtxn3o&#10;qvd7wcWqJJtZh+752jsOhz3Gc9QaKAPmYDEPlFmG6IjaVPr1PoM59OlWUkZFkZQvy7X3bM7cBsgk&#10;jvxxx2xnGagMwiWRsGNerM5JZByQByBkfiD/ACf5iiQfu8/Mdm2L5iQ23I+bg98nNAFjzmG7zA+4&#10;43bVJxzg8gHPHfp1zmlWb/lhtiYYLN0ZSQc8AAg4G7vjk44OKit5IBD5jSD1Zlw2R7c4wcbs4OcE&#10;CnQsVcAuwKoof5VLHHAPHp1GeAKALIkRk3CSXblSrEcgEjn1H8XH1yRip1aRhuWFfmk2RqAME4B9&#10;PTB4ODzn1qvG4VFZGQ/uyCc5BJHPyj6DH48ntIjOY3825XLN+7Azy2eQBjuO+e3FAFhUeWPBdgrP&#10;ja+R5mMnHUewxzk9M07fjb5kcisY8yH5lGQOckHGP4uvOKgiZVdXiMe5SArbgpPUAZXkd+eoPoKl&#10;hlEQKQqFwSw2/d6Hnt3/AFPfigCygaBd5O75sIwc7ixHy8huckkYqXcUk2ugXy3yI9uSykqAM+mW&#10;IxjgDkYOartOwKs+2PdxvLY35z1yec9/wxipFkHnK8m6PbykLSKpCj7q87iAOenHTBoAswN5Tq8U&#10;vnYK4VpC5IwcjPJwS3AJI+XPFToC3yq6gt5igqyoctuwT0xnH8vQVUiuoo03edG3J54Y856cjB5B&#10;6d8djViEGCMMy/Kq8llCqcDk53YAJHTAoAtRNMpEpDSZGR8ueuMnB4PVcdBjPXOaswuXVXncr8wD&#10;bBgDggj0AHJOAR2GCKph9yM8pQkRhsSEfIuTgjLdx+R+oFWo2xIrvvk2/d+ZCWzkn5uFIwSR/vYP&#10;cUAXIpHkfofmzgcs3Jw3cYAweMY9hVkNM0alUC8EBo4hgDPOAB+ORnt0xVBIwsm3dlVYndIFVQ+B&#10;yfQ9efU9atIit+8dJN3O5mUMx5/Dvjtge9AFy1zNiISYY/L5e35o2IHUZ3fw9Rxz161JCU2KR0Zs&#10;NuQjg4O7DD1z8vYEdKqBm+ybZJNyiMN5m7Cxbs7v1P5Y71LEbcHfC0fJCDEwwvH3TjkEZwcnpg8m&#10;gDUSSZ2ZY5fvHOJAFVfvc9c9+p78HoMPBV0VNq/OmVVo1VvurxyDx6HOCR61SjuNxMn3m3biwO5g&#10;cf3uhPrwTz0xU0TqF8uZ4drfLIq5HzDGWPT7w9TnHbjFAFreIlj3N91Tjglj1HGQcc9sjkmrO/BG&#10;5Nu0/wB3BHQ+vY444HfoKqRTQ/vJ18tWVN+/cBkhWw3P4d8DvzUjSxxRtEY/vLhVTdxkjHVRk4Hf&#10;gkenQAs2znbhTvVVVC0RBUcEdjzxng89+OMqQwaTBbj5peCdmV6ep7HAyOTmoXHmz/vWaRgrDzHd&#10;d2W5wpP1x3GMdegkkaP5wZX/ANZnMigBl69QMdPT05B5wAWFIYgxtt/55rvBOcHHQZPHGM/z4kjl&#10;j+URHy96/d3DcFPRRzyRkZz1x+NQbyoUlm2r8u12Hr82eOvsM5wCKlj3+QkReRY+Bt2My8Z46+2P&#10;x4xQBNF5rHy1k2jbnbkEqpG3f7devXjPpS+YhkxjhpEXYU+6RhRnvgYx0HA69cxK6t8iIAisCjNg&#10;4buSR83CjP6c9aeJSo+Ysuz+9I2SNpOenpz79jyKAHs7vzMu1WwVZskH7xztAwD07nipY5Bv8sRr&#10;tDfNtlXnPbAAzgevTGO+Kr7VWVlk2qw3PtDqFXoc44z9cEds54pWnUsswf73MhGM5yTg45J5zz9P&#10;egCbBVCrhVyn3dow3vgDG0EdRxleMk5qR5QV2lFHzFcfJ93GAAABj+Lr7ZJOarglF835M8h8L+JO&#10;VIOeuO3HOKeJ5FOfOfb93hiOvGeuegxuzye3FAEolZRvVtz/ADN+7wB0OMew46HB9O9SIyFtsB48&#10;wjK4AbnJJ6+o5OeeM8VXG8AJJMGVdp2sAc/NwB279sH5lxzmhy7lpt+2U53Mw+63oerE59c59uaA&#10;LKyt5axoMgbVTac4PIyckjqcjJpXnGf3rp87Y8yTBOe+4Kpx1HJxyTUMwhmcuq7l2kiFlIwuc55J&#10;4Hpntg55FLGV80lZcNkbljTv0wO4PQ9T70ASqh+WIxn5cqu2MuR833cjHGB60B0miWSaHduTIXsV&#10;x279OeOf1qNlDKry+YfkDrsHB/i4Zug5HHp7cU1ZM70VW3ZH7tmCscrjbgdyfXnIx6UATB/NkYJI&#10;PMCsfnU5/DB65wM9Mc9qcWMm2RlUqXy3lrgD5jgbd3IyTk4xwBxxUMbuHMed+1sZyTn5Tjg47jPp&#10;gZ9aTzEBWHazf9NHXaB8o78jqB2HJPIxQBL5sKuwHzFeF2AKp54O3p2OCcAHpyBmQmJ12AMvmSfN&#10;1ZmJPDEgcA45x/DgHbzmq8jyRs4Yq0kn3PLK7+TjnnLAD6+uc06OZiVEcn3mG2PqM8Yxwd2cgc8Y&#10;brzmgCwGMtq3mxBWXcP3u7CfeGSVXIxjPqSM44zTt4V1ZW2r99drdTtwM9MHg4A5z+dVgIzgjafm&#10;w7bWIA646EZ5IxkckdKeSC53nEgVAy/MGAbjOMHoQQRnOMUASeWTEIYyVKqNhYbc8YGN3XOc/Qc5&#10;4ojZkXf5irtbr5a/Kucr1yePzOAPeoo28qRQdqSKp+UqSc5HyjgZz97AzndyOeFMalNyFmVceW6q&#10;rdcADkf09KAJg77FjWRtzP5jAKPmxye3zdu/PPYGoyTtH90bj94qZMAg/wAXA4zt6+w61GZIgjcY&#10;G87mbKgkDKHg8nBz24JFK4URr5MEb7pN3mNk5ZVJBX1OTzgH7xNAEjYchWRtsa5jV2OWx8vUkk45&#10;6FvU4zmiMHAgZVVirb/3YYqQwHOcHj5u4IzxSR3GDIqN8u87R5nA+XGDjHY9QRnB56kRl13+ZvU/&#10;eOxm2fMeDkgEg52nknIzn1oAmG44Doi7pCVCScbRnp0boe4B5/EtR5G4UCKRVbKqqnaDjI5zkDOM&#10;4HTocUJ5aSKPJ+6zbQ6gB/lHznBPXAIz2NNk3CFreaL5G4KvGfnYdipAGcHHIPGMcYoAkV9kCtKN&#10;i+Zjc38eCMYGc7unX8KWKVQru6YUnOVhUDGCxxwcc4HHT6gYZCyxysRMx2tzuTaCOSPu4OM5zz0I&#10;Pem789vmkcMTtOHJPTcABgA45AI9QAKALHKsUZUXA+Uo4XuMnAHTuCcDpyeKSVwydTuyFVn+8SC3&#10;p0AJGMngHpUO5XLeW3yMAc8KG4xzj0LdSSB15JNJgPvTcdrgfNGw3NzyMHOAAfTOeeOKAJxM6FnQ&#10;k+mFGT0G3IGc4H69hSoV24zzu2swUjPU8+udvrj86jdluF8y4n2rtLyu8g+YZx3zzlhyDjIPWhmM&#10;O6FN27cT5ZQrtX02jpjJ9ehoAezyRo7xPny1yW2/MSOu4kAn7ozkgkY69aeZREWiKq0fmfMGUsXA&#10;IPBxx90e4wargxxpIWQHa2GbdkKOV+6uevJ5BHAP8VOYBm+eQtuyGVcZx83Aycc8/iv5AEylpAsW&#10;3du+8yEu24MQAPY59e2c5zSh3L7YXVyyqFVcHr2yOoycYGDjOTimTyCYF2kZfMGVDKfmHysMck55&#10;x7kjpjFNR3CyRW8ShWjxtVWKnP8ADj2AHHIwSO9AE26UnzRIxXzCFO3G4DjkA+uepxk45xTYCqqd&#10;u5VCrtAxu25xgjnHGCevQ8A00hlTygCdrMI0WNmXt8/XqeCOD64IAyLOykuAjKvzfu2PIzyRtIIB&#10;B7ngHrQBJdPJtZBOOVVeG6YcKCcY5xn+eMChPKlIj2orH+JSAp56AYHXI6k8461HB5fmEQnr/rFV&#10;WIJPYgevJ79Cc0efD5bPlWBBLMWVQeM54zzwFzyBjBzQBN8k24XbbvmUu3mbdnIHB55xuB7fNnBx&#10;TUuTDb+c4Cs0PLRjGM4UdMnHzZ5Az16800szXO8kFkO3KuF24OMAj5unYmovNi4kjfa6hidxOfvA&#10;+vtjrzQBaiWS4BihRm8xMSeWqgqSccdxkntjjPrUqTHIjWchpGztA3DknnA5JO7PbHXHHFZ3aRlt&#10;5juaPaNrqW3cgY+bPOMYI5A9DzSfa2CALcbQIwu1pPvAkAZXBxxxxtzn1oAuSXEjIZzbBRhn2blw&#10;vzcfNjPAzjPJA98BxCG5C+Uu3zELNJg8EHv1yODjvVOO4ULub5mZtyRswznBXZjPA68c9DjuBJj7&#10;RmFXU/NlVXruOCBuOf7rHIwTg8cgUAWI5ZGg/wBVG2IhJtK7d/foec5yAP8Ad9qc6RRncX+bK/w7&#10;iccAdQBjJOfvY68VWH7yXO7cSxLB2/i4HOQTyCPXpznPMscivJmZmxtHKyD7u4jKjOQcMTt454xz&#10;QBIGjj3eU38JaTr02gZIOMZzjaMDnrxQXjD9dzKwzuVRlsEgAk4wecgE45xnvHEMscxtHiQMVVQ2&#10;3jdnnqemACcg9cYyRsFby3umC4UKseNsYDYPJAyOT07nGcZNAE6sTGpWAP5fWYAHeey9Acnb+GaU&#10;ZhdkDGRlBjby4wpwD6qT2HbkZ4yAKjjlbzCrqrHG9Y25YDPpkdcn8+CectSRWiWMCJdyA4VSSnQE&#10;Lk8geowfrzQBN5h8xUaKT5dufLYBQduOBtwQfryxB4PFNfydm1rfszBWUHdjJIHf0BzySvTlaa+H&#10;j3JDJv5C/L93ndxk4OSD24pwuFgdpGjEewqPkU7QoyR/McZxxg9OQCYF327Co3bt2MLkArwe4HY9&#10;SPQZNN+6F2ICV4jSTJcgcbdrYOMYx1GO4zUaRKsXlPE65VlB2LyDtwDxycLzj0HHNK0qkbTtVo5P&#10;m3Y43HgkE/Ke3bBIA6UAO3KjEeZ55BLruLNlclsHGQfvYIGOWwc9lZo1BTyysYbDKtud5UKONpA4&#10;JzzwB6+qfaQpYmdT5UZE20n5SD04PAwp46dOT0pIo4fMaLzPut+9EcYymPu5wBjBwDjrxnqMgEzO&#10;ZNqv5bPtw3l7eCSR0yP7yngY6egwGLbKJ2lYh8FpPLxvHYj5uBzn14+poVmlyx3SGbhmC45AyWHc&#10;HGMdMc9uKiJtzcKY8GRm3DbgM68qMHkYLHJIPJ69MUASrJEjCF98asNittO1OMHgkAdeg5PUHrTl&#10;xtaZWO0pvwZNrEDjaeuchsYOO3HGabbsQqtBcb90ez93Iu0jJ3A4AyOOcE9W6ZFJHMjooWTzBszJ&#10;jnefm4GCO3HrwKALKmQSmFGVlJwXUhiSQBnGRtxz06cc9akSGeScARFmVyGdpGwR04wc9e4znGMg&#10;jIjWAeX+9ePdubYsg8vnrnbwCM8j1LDJpWlkE0L7PLRuBGsYUL144PBDdgO+RzigCeMvt2gyMoTl&#10;WY7lGCADx3DdehHTGAa2dC0mbUrtbfYF2tjCpsDAHLd+mc89Scc4NUbK2nb9wsbM3ynaqn52AAG4&#10;5wcemOAAeM16X8M/ByJNBIsHngY3ZkG0gbRgN6FsHvjkDNAHYfDXwZsjijMW/wCYbt8Y5GQH5wQQ&#10;SvQdOTgcZ9u8D+HVtbaNFgXckYwBD14yT16/dGORxgdCBz/g/wALpbWUMEkMfygxFM9Qw3HPHckH&#10;j0Htn0rwzpEkEShlVR18vy8jHXpwccnnHQ+ooA1dB05LWKe9uYmIt4cAbSvJIyOOvXPT+IdT06OY&#10;jw18OmLybZrrBZuT1zyAcY/P09RVfTtPeS3s7JGZWubjfmNudu7qD36D9Oan8axDUNds/DVuPMWP&#10;buDL0HVh1xjkH0GPbFAGv8MtEfTfDkmpXcfls3OW688nnv0z7duhrhtc1hZ9Vkmfn5iDu5PPI79c&#10;HjPp616b49uIPCvgnyUbafLX7uPnwcnk/ievQ14wlqJQ97L8zNNjc6ncckD8DyOx6UAb+mXLtEkx&#10;wvmNwRg+/BHQc81qaY6MHaL/AFcmNrbc4yc8enU5+lYNnjy4wihivGAuMAkkcY47GtrTI/KAdG2s&#10;20FmVdxbHTOPUnj3oA3bZvMZZUjYHu23BGOmOMg/z9OgrRg/dr5qBmVj94L8uBznIPU4FZdiZlTz&#10;Cdq7c5GAQfr07HFaUE5AAKKQxx97crY/n0/SgCxDGGiUuz4C53Y/znjA9/pxUgiyiiS3i3nIZVXk&#10;nuBgcn/OKbbEozBWz3bcc4yf8OM9P1qYFym4Anbw3ynJHfv60AVXhUcyLx8w5K84zkj8fT9ar3EL&#10;A7Vm6KQqiRSWIBB5z+H4+/OhKsedrbWzkfK59vfn6c88VDLCd3zqD1PQLyD64HH+FAGSbbyX2oBt&#10;MmFVcsMZORknGDz6Cq8i7iSgfcFyzbcdvX/I9fbVuYUEu+QDgqSOmcEAfh6f1qqYyY1VSr7h8uxs&#10;cYJ29vf19KAM2ZDIQu1dy87Wxz3xjPPfuaozwx43Bui4kJ9eOfbHTnqPpWxKqq6xpn72VCtuyc/Q&#10;jPTkjtVCdViCy+WuV52g4JIHX25HHI79DQBl3EaLCCVGB86kYIOR7fj65/Ks3ULZVVjjbjn73QHj&#10;HABzkDp15J9a3J0aYDAKqQfmXsuSO2eM8dT05rPmtgT5RHyjdu285P5dePzNAGLIjxBii/KzZbd8&#10;vqOFIPJB/THYVUuIyY2SNmXauZFUEbeenY5GBx0/Wtma3kCbN3zbeVjUkr1HHOOOfTPFZd/bRyod&#10;/lttX5QNvK+pyCf/AK56AjkAxbqLeqw7S3zbZPlGSx4wBycAMfYZ78Yy9RtzJFJvSPLbSq/KMEgc&#10;YPpjt7ZxiuhvIVnIHZXAHzHj5sjHXHf0xjjGazL+2RkOwN8qcMuAwXGPoDyeuO/XsAcrq1qGljAW&#10;Ft2GXbHtIGB949fz6478ZyJDalk427lUcxjAGSCN2MZwAOq8qetdHrmned5kW5AP3m9lKtxjlQMY&#10;HOck54xgk1ganYPFILjymX5flA+8FzyMnJz17447UAZc9ojIreQs2Ts3RrkHBAxjHTnsBuzznvRe&#10;08wlzMu7bnAHO3AB+nXnAxjHTk1s3VpJdGRrl13L8ysg6nKjPbopHIAPXJPBrNvWt13QZVvMx5aL&#10;/A3zDjkYOcdycdAOtAGVdW7RusAJX5t2ckMQSuPTsp/EfSqnkohYuV8xFI+XDZJ+bHcdh65z6Vf1&#10;SRMNcLnezFtsbdeM/wDAjntnIz3FZiTxwj92m5RkblwV4+YngZHH5hewFADJLK3a4Ak3DDZG7LMe&#10;R2wB0PQ/XngUt2NtvJLCzqFUhdrggtzxngcsWwPpmppGeRM/vBCihU2ccYGNvXGDjAyQeuDms2+x&#10;NdCVmJ4AVeWOeDt67u/rgduKAMs6BaPPJLvmkG8n5vu9Rjhc4wuMZ549yauQ6VFsa22SYHzKs2fm&#10;GTjBYgknAz2GB2PMtsUttsjyNI275to3bvXGfQKOR7/QQG8SOdkWM4/1mV5+XsRwQOn5nrQAXuk2&#10;yWiWf2lYw64XbGi/L7kk8gZbg546giqtjFGyfZkRmKR5DbduQOnPPvycHgHgBs6T3SyRKsEq7g4P&#10;y/OuDkZ6D+9nkZPJ6ZFUtRsbtrQeUwh3EY+7ndgk4yNuMf8A1+M0ARagl5aKi6XDGnQiSbBULySd&#10;pP3sYyMZ7dhQbC+uLtb6VxGwVl2RyDbx1PB6ZIGeeFqHSbKXTFwl75mJCWkZR8q55+6ACBnPIzkk&#10;8AnNi5v59QgmW0tY1dflWaQFlPOOxxn+IDjg9BQA14YhPmOaTbJnePLb5+MhjwT+OeAw6YAqO7u7&#10;+O8UnTXIkYvJM3yx8nPA4PfB6d/eqdyGitt95JG83lllZpTuJAAznDEccehyQAQc1HZiSCy+13gm&#10;EkaLtLSHzANhIX1B69uCD1oAc9xdWmqalq9po8axs4Pk+R811NlV3EnJxgAYAxnvg7qbLp7+KVsZ&#10;PE10s5tWaaWzWNETcOFJ4JwOuCTnc45U4NyG7jvhb20tqo+bzPMkIJAxgjv3+bnJJPbGBHeLLZpD&#10;cJ5NuqLvaSMN6noPQ7myeT3JFAGH4r05fENheaXruo2+m2Nz51tarHgSHPO7zHDDPXtgHIOQcHS0&#10;abTLO7/sh4vLXT4Eafb+7VVMQbb6N8vGAMAqAckg0HSrBtbHiO9DNdJCsa+bJtW1wSSFbA555LdC&#10;uQo6tWiuV8PQyQQzW97q2rXMsqw3LlRHu/3QGKqCAFyPvgE4AyAVfBWlTeJNFuvEN9dT3X9pXk08&#10;cLZKxRgbY441PCfLgjgcjOSTkwfFvRr3UtA03R9KuWtbq+1SO2E1uxbavlkuoGTt4XJbHOT7ZtaV&#10;pjeD9AsvDNrFPcLJff6RIv3EbOWPJyFO3yxk7umSxJzH8RQvjaSy8JaRrSYXUFjuLq3nKXEDCMbo&#10;kwTsJjPLHdlX4UYO0Aj8WeEdL13S7FdS1Sxjt9PvrW8uJmgHkt5RKtuxjHbHGVwDx1rhPhp4Ps5U&#10;8Qauvh+bT9LuNWkbSGW48xZlChC3XcoyrDLA855z09Jj+HTXc9jYGzj0XStLulmXTrdkb7WUZSjz&#10;PyNueCuPcH7uGfD7S5vCngvw34V14Rm+k0+QMvMm7YfnkBVfmA3pu6ckZ+8KAPIPEuhaLp3xN0rR&#10;xr8cdxqWjzWBtzDzBukKxP8AMx2NvJ27gA2fQA15NqHxB8Q/Dnwt8LPCrac+qXEdzqGmLYNMI2m2&#10;v9mjAbIypaLqemWHXFfW3hr4Z6Db6peeK4N1zqGpalI814y7VdE3hFVTkIqqzAHk8HcT1Pn3xG+F&#10;vgbxJ+0P4c8LXvhzS777DZxi33KAtjIztctKirhfMYhQqkfdJJyRQBxfh7xN4+0a/wDEujade2ep&#10;XN5rFidWvpdLiuITbkQpNaW67fuIuSzL93Z/e3NWoPE3hfS9R8Yap4p06a6s2mMTWskpb7XMy+R5&#10;Sg9Q6GCM9RkZOeleiL8KBpHjS812109Ybe3tI4NPZSGVlX55JAqdCxl29MnB4Iri/iP8PNWi13wz&#10;4gsrN2bUZoLF7VpVVEujuMU0ikfvDHEZsbSCvfPYAk8LabFcW6/DrxZqf9tSadp0sevNZ3DQtvkN&#10;uyLG6fNtO0k785Jx0GKp/FvxT4t8O6wmo2lnLqGm6zc2WlNfW/liOzWa4i88siruVpSDH8vJGWHS&#10;meK1tvB8/jDxdc6vDeQ61PANF02x+e4nuIrRY5IACvRSjMI+oEY5wcGhPoHjhtNt/EXi2ebUJLHV&#10;NF1hXhjK27tHbzsyKvLKBIyFhkHdg4xwADcsfGOneE9Y8c6B8QLfabzUL7Xo4o3cRz6U9rEiuVUA&#10;b42gWEoeR5wwDkZu6b431bwNr2lzXHh66ub638Dqs15dTBd95Pcn7GJ5TyMuZG+fKudy5BzXJa/p&#10;Xi3xD4X8GzvYaTDrF94imF9bshSFJbhPPYMMgvGnlodoZSMKckAineI7mC3+Lml+CtV8PWssmoX1&#10;ndalLJOVs5Y4bFtruXB+S3lAbaDgjJPUUAeraN4s1jwt4g8VeOvHusf2hY+JPES6iZm08y+TNKkc&#10;csToRtUMFB4x945xjNZHxH1+8k+Dl14Xs1X+0JrO30WVZMMbdpEjtvN256IN0ncZC8VyXjfX5dKX&#10;XfENzpt9qVjrlxBe6bbyRxhlvMxxzQxxy4aXapLKqsSVKtgAFTDocN38LvhXrmpfEnTvsPiC+8Za&#10;nc2vhm7jZbqK7klfyFkQcxwtiAKQSCVJ+6DkA9B+KHi5NLt18N2GsrdXl00VrrDND5ZvrN0ktvMb&#10;ngmfy/mPI6cYrstD+MPiC417xh4u1rTBpumWc9vHY7Y23StFaqxK7s7VaR42AGMs7H1A8C0nwVrP&#10;gDxl461bxTqeoasbSTTY7dWZv+JxfXD2BaK1YL5ZRL1Z1ZQMruzzgkegeGV0qbTleyWS4/4qays7&#10;qGffJE0doC7/ALwsAUEkbIp5UKq9elAHt2heOtV0WDw7pviXUo7nVLzUobO61BszN9pW3mkeU57N&#10;5Mq5BIGU6Yqfwv4t1nUNJs7PXdNtP7Q8M+L2GoRQswaWO01KWIEEkkYgdD/EMk8nFeQ6d41t/EPh&#10;jwzcy272txceNEgurtkVpIp/sc0YtmCYJbzhJG27IO9ccA0vwI+I/jrTvFXiy20vUY9smn/2o3hu&#10;KdltJNPu72a8t7dWfe4KESpnJOFjyWBoA9d+MuqeFNO1nwHq/jue8hjs/FlrC1xHM8MsH9oW89gH&#10;zGRuXzbiIsGYAxSyA5XIq/q19rmgfHHwvrmgarLp9uul3Npf2i26BLi1yZUVR0Uo6QMDkhgxXLZO&#10;PjH49/GeCXxXpthr0sy6T4y17SdW8BXFhMitpz27ywukoKDa5keCXB4CSKwOeK+hvGvxP1Lwr4tX&#10;wrqN3catrFnoWl3fhuFroFr37TcNpjwfNlsBv3jLgrhV5yASAe7aZqGl+HfD1zbwyzSJJqizx6fc&#10;ZiXLyzTpMuMEqryuAwUkB/mbkGsPxJf6Lo/h7xNLYXkxvNcW+1aForn700sIVWU8NgNCpBBJGRXl&#10;egePL7XPANr4u1h1a10iUxX0kMnmCSCGQRIyrkkRERfLngHcGzgbcjxH40+IPhzxf4U8DWWsW+m6&#10;fcfEK2a2uI1LNLo9wl1JJEyS8sEmDoAxOF8sd+QD2u98X/8ACaR+IfhPZ+JJl1mx0bQ9QkulSSVU&#10;Ml19st2w33tps0DBTlRxkA4p1/490248Y6D8ItS06S603XtMv4IJLyQBHmR1ka1wVBZDbyTSAHPE&#10;BHYGvJbPWfEupX/ib4oJq9rC2pz6ZbaPb3O4SWsdq0lubiRCRjc7mQooAUFuvFcL4gv/AIqa9p3w&#10;1k1LUEg8YW3hdPE0N1JatcTPqNpe/Zrq0bBPE1temMk5C9OOaAPorwv8WofiH8NfEHhDWJLeGGzu&#10;m0y4WBmXzVW8bbOJEO5WxbhgVx88YI7VvXfxJ8HeKdWt/iQJiP7Nsbq22wzMLhbN5jM+6EnLsGtd&#10;w3KSCCMgsa8Dufibqvw/8c/EH4peObCY6Tpei2t+2mw5W6FjCcGKR+A7+ZNPI64JQOqKzqBtBqPi&#10;bw58SfDfiGS+vJfCOu+Mmt59ch0cXX2e1u2ilsYHZcfK005LXAUhTIAecrQB7XqXxV1HTfEUhtZb&#10;VrP+x9L1nS/sSrJFPbi+JMWzH3JIG3soP3YyQcV5x+1j4j8M+L/hH4o8QweM9YsI9Z8UaKNOfT5C&#10;J9OdYbcCXYpBAjUyk9DtOOM/N3vwB+DPgvTvg/8ADI674p1K8161tbyw8Q6hJDGRDEgljgjt1wQo&#10;RGLZJ+YZGByDxHw9+B2reJdI0nwr4y1hvL1aXWLjUJo7WG1uy9vNFDFE8UiupHlYGduehzls0AdJ&#10;8S/j/wCJvBOgaT8U9d8f6f4PXTY9Pstcl0/zPtUcH2ld8isUZnR0nkfBIIywJx8lcP4r1P4sXnwv&#10;tdR0GO01Pw14h+IUmtQ6toGn4lRoBFGqhEChIpUtVlZjgmSVgQGcg9f4R8C6x4glfQfEeg+W+k61&#10;NBrBkjDx3XnK/wBnXZIWwhVwQecmPPI3V7J4S+FrSfB+28K/D3w/ZabcWviCOa424SMskyiR0XcV&#10;XdtLYAHJIAAGKAPK/DVr4m8TfGv/AIZ21nQ7fzodKuNT3SQ7Y7tbmNkWbdwYm3byY1wDsfoSN3qP&#10;w0+Adj4T8S+Jri9gs77UJrBrax1OK3/eWMLtEr2yEnAU+VCxxjOFPHBPTXfwuuZvj/H8XLOGSH7B&#10;oraesUX3JQX3E56ls/i3YZ63Phs2r2+kN4qu41UXmqOrIG3DbhQRkjAPyg9eoz3oA3PB8Gh2fw08&#10;NaXqM+26t7NPO85dp80R88YODk+uB64Gav8Awx8Y32ka9q/hXXtMhiaO6WS3jRQWuI95B5J+bBP3&#10;emOtZEWiJ4kTVvCN2sf2hB52l/u+q9doGR/CyfQkZzWDplnb6p48jOp3DWusW0ZinQuCtySF+dAx&#10;JIZXUkA5OOTxggHYX4bSfiEq6dpO2HUfnZ4eQxHzBcFiM5UduOnXg9Za+OrXTLVoFjKx25wUjQ7Q&#10;MA8jB4HOScdD0rAaZzDE8hczKv8ArlZT0GeT36keoHXbV3QfDa6zf/aL9FWObLKqqAPTkH2ycfh0&#10;FABqGmQ/EK4xbWPlrHI22RUO4HPDA8HHXkYPXHrXfeGfAtrokMdvFbL+7RVTdHk4A6Ak46YA7nFT&#10;aL4YstDs1Fuiq20fM2cjjp7dMDHrXQ2EUczbcLy3HbjPUj07/wCcUAW9HsRkSCJB8o2lTjp0zn09&#10;zxn3rZhtVZt5fHyj09M/TtSadZ7AAc+mSeMfWtKKzAOQPlxxtz/+ugBunxSPgsuTklcL+v16/QGt&#10;m0iwN/A9WFVrG2xgthcYP+fWtOzg8obSuV6/WgCSCBc7j9Pzq5DGpUMobc3tz61HFEp5O09jVlI2&#10;I6Yzx+lAEkScY/u9xUpJRcf5NJHjdhRTmU78EjFADkOe+Sf4qkRmbBUHFRYKrw1SRsudpHagCVDj&#10;G7O7dTsgHOzr96mkH72f/rU5SG5Yk+tABgdCvenNx2NHakIcD+lACrhT1qOUqOQcfjTnO0ZqrdXG&#10;EbDeueaAKer3eyI7SMjP1+leT/ETxPs1NbPevzcqqgc5GQf0HX19a7jxlrMVnB5bttLKcHrn/PX8&#10;K8B1zxCda8cLDu2rHg5PQcntjHQdT9PegDvLiWabRV8w/wCsGG5JxyemMdyf8iul+CGlRqZrsJw0&#10;uV69Px98+mKxEsWOlQhTuzDn5Wz2/wAiu8+Eel/ZtPWRvmZm5/lQB1sMavfIuPTNbr8IoFZNhEH1&#10;Lhen+Na0uc0AOUcjnFNjGZmBqROT07UyHJYnFACE8EhqcSfLpF/1ZwKRifKz/tUAKSAaXOHGaRgS&#10;qkUsmdy/SgAyC2R+FIMhzxSlSr49KGyJM+9ADR97GacDzxRj589qQcNigAO09e9QTIXyNtTN8oz7&#10;005NAHN67pyv5kbR53A4wK8f+J/g77XYMxHKZO0j5SD6+g9zivd9QtvNO4j8cVx/ivQftNrNayL7&#10;dM49Tg0Afnl+0V8K5TcToqOyqxf5UO043HluDxwOvboMgV8seKdGk0y/ZbqNd6SYbchXI3YOPXHG&#10;OoGAOcV+l/xs+Hq6las3kKv7tgvzAY4/yfz9a+Ifjj8Np9Nuri6t7RmU8yBVCgMRkdMZHL8kHB4o&#10;A8PeJxDkx52R4C8ZHtjp3xyc5GMdKhaJ4w0mTx8u/YNuOxOcZxtP0HpxV66tjayzRFfLBVlGI8ZP&#10;UHj2wefp6iq0m2Zd7Rq20gBiobOTkc+xz0HXp0oArTI0MKxHaAytldytyN3XDHJxj+LPbJPNISyD&#10;ChV2bfmYcjkBWOOmNw5zn6mnSeXuZHA+ZgrbieeDjjHOOfven0pjxgyoijhlzu8vPP3hgBTkZzyR&#10;2z3oACyNwNyqw2qp5YHP8QJzkZPUA4A4BIIC3muoBDMy/e8wg+jHPYdfTrmnFAi7ZB8oTa2WOAu4&#10;9ic4z/8AXyekeN8ZS4kVY25lIUYHUY9Oc8ZIPAINACtMrKZkl+XcdzbvQHjAPOR649s5pQw3lPla&#10;Tc38AwDuzzjOByV47d+RQZPO2m53rhd2zcGAAH3ec9Mg5AHOevFN2yMmXG5FT+FDiTGce3TH6elA&#10;CxHhIEiYdfLZomOCBxzjA4I6sMEADPZTuEe/DAMpIG089SNvXLcemcqPWmNGFPmlFBjUkF4xkc7s&#10;gnJHCvjnB4PHUOJETnbCofcpIUbTuIzzknjgjOOM8HBNABAzomclkDE9GORlh1xknH4YH4FYUSIg&#10;lIl8w53L1dsA9xnoD93GfrTRbMWIEec9xH1xzkgYPIJyc57YNKXSFnCxLHtVg7MpXkFQAwxjoBjj&#10;tQAqycRyKdq7fvMqnH1BHyjGOvPTPIyVQPsV1hZmZv3anJyPTvjryScD6UgKFRK77pDzubsw54Iw&#10;SMHr1wFxxSBIy7KdzHGGZ3QjBxwf8RnPPNACrKY5lJLfIo2nb0XduyOB0P1xkcCnFDF0bq2FZd3y&#10;+3TpnBHHbvSQgyyN5cfyldsceCGCj6DIBIHA9yR0FMZYp40kaLAZM8/MyjB/ve38j6mgBxaVHbY+&#10;1uqtKSWGBwc8Zz057E5zUg+SRS+4L/e8vkYJ9c4xyeepx+DWkCLtaN1VsqQ2VwCeg56AdDngZB60&#10;0ggNOImjUbsGP2OCc7umQFyO35UASRurK088bLHJgqwYYGQAQpxng5555796crEBTtA2t8y9lJB+&#10;b5geuT+IqOOIRyNIWVpI9xLfLlVwCQO/IU8d+/pT41dmjAkVvmJbb36ZAwOeOgHTP40ASqT82YU5&#10;ZSOg7NxweASQDzgZHXkUjNuHlDd/EPuZH1wMc88AYPQZo3rKfmQu3mD5Y13Ekjkcng56/QHI6U6N&#10;WkXzEibAZQPLjJJYHjGenB7kH3+XkASMeWWfPyj7uUPp3JODnHXrjoacY0QxxvH5bbgvOdyDlctj&#10;gdxk+3pUUnlrIrnYw38ZbcvLDjJ7k4PGOQOpJwqRqsWx1wowAjLnHyZHGPc47k8d6AJFJUBArcfM&#10;64DEE89Mf09OQaCyABt2duN23oGznPB6d8nnrk014QA0bLhVYLs2Nx82OmOTyRgevUZ4diY7FeJZ&#10;CqjmPcF7nbjtxz/Lk0AAyjbVicYyWVIRkdTnGN27Gee5xinMjAeb5SlVbH7tTtPJwQBywA5zjJA9&#10;Ka0MO0xkqyhgFH8IxxnocfLnt79c0KjSNndu2rtkfA+QjBZQcHIxzzjsADnNADjbFpNjKqsX6lto&#10;XsARjjr6gdc5xmgLHI/IzukHybiCzMMevTIA745PIoiQi3jMMSsV6AKeeTkqBx3AzxjNOlTzR5LS&#10;naygLmY5wDkD6Z4A5oAVU892hIY7l+VtoA5+b16+wIGGPYU8K6jfsXc3O2TgbsAnPXGSDz9c9Aaj&#10;EzynzVG77xVYxnd1K4xzwWOBk4B6805HGWdflxhS/wB7jjPOeQcEYBzzjAoAcgj++QFXgn5SuV/x&#10;6jAzmmszyxsXwvyktJ5fzA/pnHoORznGQKCNwZZtreY3RpPvnHHUD39zu69qeoLrh33CTIXcwBRu&#10;MjGB6559T1oAVxKGcmMKmTu3lVIOMg9cddwPJDbRx1poRS/ynCiRS25QuOBnrjj1GD1HFRhl81px&#10;Eo8xmk3bVbHGT/CcenU881JICxZ3QcqoVlG7OCQRzySTk5zgY6dqABiML5c656qOuM5z2xjPXj1H&#10;BzQxBLKqspyQuMllG4cbf4e3A7lcdaCJXUeYu4n5mHzHI657HGDkkDrnHWmhX2MrMzbdm5cksTjI&#10;BGB/iSc0AKcPtI3Ng9IzjAHTp1/Dnr0IzSZEqYuH+baVOFxgf3RgDGcD3IJ9CKRpTOwEoEi7hu/e&#10;MQeNvJOeccAg8jgjgU1mE0S/LFIzRr0XoCVwcE8jJz9AOh4oAJAqyK1zE23cXZiwyfvZ+Yn1wev9&#10;cqEz8zptZfldmh27TnBGMHuv0APGelDx7ZmXzVj8xQPLfGGzjAwMHIy3PGduMYNCqRhYxI3GFwAD&#10;nn0AHfJwOjNjg5oABl05Ctu3cNyxz2AIPYdu+7BOaczssrOH+bhlIK8YP0HXKDr1HPUimLIBxD8q&#10;srH7oAVQB8x44GMDp6+lI7OiblIUFWMYVOc4PYg4+TgH+WKAJFO9Y9heOHdtVgW43M3J6e/UE8DP&#10;IFIrOI93kjLOP3bKoz8vTJXoc454A7YpGKA7FbG3cAC33uvb1GenBIFNXcrsAdh3bcbQmSpxz7ev&#10;X2xzQAonVvLDDcrAMqdiu7nufbAxyfc09C7HhzuZVRTxjd8p5HcA5PPGcfQtRjsMhkTa23fu6nrj&#10;OPfn8uueGyDbH9mebKhm3OCM9Bnrx156DnmgCVXDt5iOpyvG2P8AhI3H73y4+hyPQ4BpkmUbBVtw&#10;xna3zDPBP4ZPOQc9OooknyxUGMNuXcvB2qCQT3BBxj3xxgdGtJBt2O+1WO3a0gweh59senXn60AK&#10;zt99D/tKC3QcAfePfB57jvnqoZXdAu7coALDG3dgEZx04bjk+nem+aRIZHf5twYeob3OdwOMHnPB&#10;5zio5jH5LOU2rGPlWSMDPTk4GASODzz24GAAOU5BJnb/AFbDavOPUjJOMD68gdqDlyvmIFzkuqSs&#10;u7k5PBx17+2BnmnON0jNKGZvOU53Hkgj3GTjHckZHAGKiG1yiJPt+aTHcSgqM9fQbRxk8nrmgBYn&#10;kQkukitsUyLtI3fN6Yx1GewwDTZA5jPyN8rkdB3OAMZI9evXnnrQ+cFAm3v5Z+8F4Iz168dgTk81&#10;HLsdWjkGdy58tcHCkfl1BOe4X8KAFVg06sjqu6QFNy7lzu468LxjoPXryDBuZyscssnK42t1K/Ng&#10;dPTBzx2/EjdCMwIrYYK37wAdM4BBHGPbHWo2lLgFbhpFPIbaGzxjBx1xkY9cd6AGu20EKDg84EZ2&#10;89Mdl7dMdD6moS4MnmOMN8vzKigj6YJ6ZJ6Dv1OcOuTF5gcxn95uP7nDFgCTtHO4/wA+2RUcsi7N&#10;0kRK/MGyGBIwCeFyO/Tnk+9ADcsq7yqrtHy7ozzk5yAen5gk9M8Um8naI5G+78qhsAHP1x1GR34H&#10;OKa8zId6EblVdq7hk9D1HTrkcd/u8GmSSThRDJIpUvjLMOuPYe2O3HGaAJEkkO1Iuh+ZdwJO3JAX&#10;k9MZ64x9QaaqkNtjO5hGqhpTuO7njr1x7ZPPrTR5TlV3L9/MjLhiuCOvoeDznkjqOSGs6Pb+Y24r&#10;K26OLhdmQCFHU9CfXnnnFACORdL8jtyvBX5Sx4AA+uMbsngd84pJJGk2tJ8iZyy+UPlXpgDHoeOC&#10;BjI68Esi9ZJSz7VJ3KAUxyOe3QL16rnIJ5iTyogrvCq5Ybj6rnk8DnqD6fLQBKrs0S+ZB8x+basg&#10;5OQMdc+nXk8dajG6TLKisGZQCybiWC4Gc5POBgYxj86jSQoFT5lO352LYLZJ4259c9hnOBnFDtGL&#10;YpLtlwR98Rlc+igduM5IA+uRkAc4k3gKPlaT7rMQSCBlWORx+XGBkA4LT5hViqxqqqSGWIZVcjGO&#10;nTtzzg8numyMN5aPkquwMGBA6r1PPBGfZTn3piGPYDPx+7z5nk5BBJOM9+q/Q+3FAElxgSMAx28h&#10;irHKLjnoT6D88gA81XhcFflEg2tkLtBww+XoxI5OBkkZHIHy8STIrShLjZ5iD5PLjUDhcd8YHbAA&#10;/ADFR+YJQyoAzM3/AC0XeUkG7I4PABX346cUAOMqy/JDAqlo8uuSWUdeNwAXkjv7/wANRxllGwtt&#10;yvyr/q2HI9OjckjAzn8aaZInmdo5F+VTIsbMjbc8knHzA9i3I9eADSbPmRmCtlVLLtzt6lvmPAJO&#10;D2weO2KAHSqJImdLdpOTyUbcMAYYAHnj5jnoR35qIkLIfLby1EbecI0HAYDHIH49hz+NNeMY3MHV&#10;jyH2rlfmGAeOCDjAOfpgkUKRI4kjEW2PDIu3hVLY2ggfLjv3HBBoAYyrE2wqy7VDOu7hc5ycdTnK&#10;8jqMYzjNETrNhWIUsihn8vjaSD17DLA8dCOeKUybmKRP97+EyeWBJ8xYnjJOdvXJ78ZxUckbTRrJ&#10;bBeh8pZAepHJ3EHBB9APcCgB24hmaIqTlGZfmXaQQ59McFlHHHQ1DI0su3ZNuZkaLzJMjnPJHuVB&#10;9sgDpUkrICFyuIyrKrIPufLjjOc5wDzyKZ8yzMZncBW2yKygtHz6YBPBzyeKAGPhA21d47rwMj04&#10;+YdFBbOcj25h+YDM+7EajcxYLvAPI6gNxj1J4H1kjcGJflVCzD5mbKKVfOCc54bPoPp1qN+ZsFAz&#10;dIY2Vcp7dMnkZ4yPrQA3btYLONqrEC37xtu0c/3sE+/uPUVHKSYFcyfw4UbgPmwSzYz/AL2D79Qe&#10;KmQu8qwwXG7Lq6zFlw2W4frx3PAzx1qLzA7+Z5u5tqsu1twGcE+hBBAU9eQOpGSAMbYJRBFEFZn2&#10;7lXax9Dk9cDBJPGACPeEYljaJ49v3slUzu+YnqMAfwk8c5PqalmCJbyRyMysyuGPdmw3BXPBJHoO&#10;o9TmOVGYSfu28vkyt9nCImCQM89cBQQCDxnmgCKWVTi1JDMzfNJ5gIYhjxxjqGHBz0z6Go5rgJH9&#10;x1Cx7lXzCuV7L2z93r0Hy9SBiTzZd+cMJQBujhHQAL82B83HseM81CroJHWVkGYz5ixsTkkgFTkK&#10;fXjtjBoAZcbiGjhhUN5mF2rhsnIP0GcEHB46c802fmSR1t45FSQlfMVWJII4weOx45HftTmCuTEo&#10;+8eBkg4zkkDn+vTg96ZIbcCQqVbZwVjOzAwxBO0/KOgyCAeOAeoBVuTCzKbhQ3y4Xf8AMNucZGGH&#10;XqTjk/SipI7eOc+TJc+Sq/N0HzsWIY/c6ZXp2ooA+WraSO22vvbbtA3o/U9AMZPcnHHrn3lFxIUV&#10;dzbTGNxVe/PP5j8qyzfuVZNu3DrtByew4wWwPXr6DPOKct9iZUPmBWLBV2t1JPT/APWeAcHigDWj&#10;ulKBg6+ZtXG1QPbGfYdOpx605J/N+dnOI2+8WwMDnoR6pj1wMdBWal87hZWPtvY8nty3XA6k9KkS&#10;4O9VYhiWBO1/l+mPpkdc5HHXFAGoJGSLn5tsON6g8kZHQd++akhlLSZEpba37zKfNjO31AxyRjr1&#10;rJjmIibavzH5W+XO5sHpx97K4/H0FTCeNRiRvM3c7mlwRhuG9u/Hp6mgDWjlQDEjyKWYhtzFWLeo&#10;zkY7ADp+tTG4DSrK8xxj5TghfvkjGGAPy56gjP0rHivyd0cUsSq3ysdww31wOuegP1HWpEuA8m3P&#10;7w4+8qt8uDtGD2yTxnGePWgDYt5h9n3rKGUjHU9M5PrkAAH3POBnFTSFij/aJNq7ih2rgt1yenzE&#10;++MY6ZrHN7u+WMZMhOd7DJxyOcE9wDnp7gCprW7Nu/meWq/OCrDjOGIzjgtjJOBx3xxQBqpdvJtZ&#10;5W+Yg7mkAzknLHBJbPT8DVmCXePKLNnO4qzbdx5z8w5/ixxk1jW121vAsEb7mZfmXdtXHBOfu+56&#10;dSTzmp1voooVKSNtGQiSDbujADDIz3HYdMdTQBsgqYVeJX+VP9ZG/JxnBPAIIPuxyTgHkVO8sbr9&#10;3/XM21RGGYjPOBnpjDdR15HSsU3S7iVk2/LtZggxt2MScHJOcqMZz155xV1b3cjAvycfLGMgffxy&#10;MZBJHYdvTFAGqkqP88BYbm3fe3fe+Vc5OOOOM8ketWYpdpClpGDNuy0ZAPoO5zjPYnHYdaxorxDI&#10;sKSqsWGMbrJnIzxweCNuO4GOBjFTQagqxRziRUYFWLK67lbnPbbkEZ7egI6UAbdrLHI/mNs+ZztZ&#10;fmyGYjjJbaQOCffpwRVmG4XzPNMrbtrdMZIbsBg9u/OSex5rFgni86GEz/Lv2epTLfgSe/OOD0NT&#10;R3ixJH5krLGwBUFTgcAtgk84LHAOMY4zxQBqwzRpCoA3MxIX94vPBGQSxPPHTJ7AYqykzrGEZHVl&#10;kUBMkYACnI649Tjr6HpWSs8oiZCJF/druYty3PTJ6ce5/OlXVFRt5Y/eb915bNxglgOQM/09OKAN&#10;lLiFpPO+0M275o3UspOTnPTHTr0PzdasQXcQCvJOu15MKeeec89eTkH6gc4GBjrdHcUX5GZWeN+B&#10;juSNp543HnJHvU0d04cEoCzFXwzZDZyQPf5gQcY69AaANSOZxIsTuFAX5sAjL5HTng53d8cAfWZJ&#10;IVWTcPlVFUbuN6jqV4P5HHHpispbxkl8xVPH95MY4GSBjg9DjvjIxSx30uxU2MrMo+VpMsrDaQDx&#10;k9QDyBx3OSQDYSRY5MKi7mZS2CSWG7GT9Sc8Ag9x3qaWZIysjcy7cqwVMA5YAYwPX+IkYx6ZrJN+&#10;CGUs21m3NtyctkZx8p44PsB0wTmnDUAFZB8vOdu3JbA/2jyMZIzjt9AAadxKp3Oz7lbcfu7cr1Pz&#10;KAOo7/3MkdMvLN52Ub+Fvuo2W5UBie4GMduo9Kzbe9jM77hI21mO0KTlcY5wM4+9yCe3XOBIs7iT&#10;cQqssgDSbgTn5mxnGD932zt/AgGklxFv8zd8u7Ksq8kdCOnbPH9aBIAdrqmSzCONWPHyr79x2OO4&#10;7nOfFeqYcqVaNlxtbO05/wBnjJzxtH40+S5cxKWuZVXaRuZdq9vmOCeO36/UAtrO2/PmM33VMu7G&#10;7Jz3OMnPXA4yMY6PtZBtEhkdfn6NypOWweM+vGD0x1PNVBPcn99Mygso3M2clvu9ADxgZzwR06Yw&#10;1b3LtI+fu5VipyByRwemQe+Qc8YHQA0ovLLxhbdwoViweY4UYGevUrt7g4P1zTo32QxiBCPLY7fl&#10;U/eJAxx/tjIIIxz3rOS4WOZY/tDbd26P5jg8KCff1yDxluDini4RjsTcz7lGGjLqBnPp7sOOuODx&#10;wAaEjFmd7eSGL5t0iDLZYE59APu4G3PUZxTUkUQqqzLtWRgWk/g9yc5GAOg9TxmqS3q58wzszCMP&#10;iTZz2Bzjk4Hbn2AzT/tJZPNaZljjTc0m3oOeeTz8pKjkkDIznOQDQ8xmwGPVsbnUHAxwSeoP3QeM&#10;cnGKY8xVczGSPb826STCjhMng9sYzn34NVPt0SOzl2DB8tu449D+o7cKOlNa5iHDlm2qpbK/dB6H&#10;cM/Nz+n1oAvwyp9oDyIMxqEbj+I5wrfToPbIxycsS4fyw0i/IkanzFjwC2Dnnk9d33h0HHaqb3yI&#10;4eXzN0Y2t5gXr+bYB9BgAL9aBqEMKmd52+VwdykNnPHIU8YzgDHGecUAaCy+YFXfw0pbzFZQckDj&#10;1/h7ZIz2zSC5ATese1T97jt0+uBz26jqRis43iFtzsijpNvYbh6/d525B7jjHPqq3MZGd/ybizGN&#10;VGcFTnPcDkZyMZHUigDTiuGQFHHyltn3Md/Ujpzz0zkdcUSF2XMbZjZFbYr5J/iyTwRwWwO2fTGa&#10;UF28iEwyKv8AdYOFIz0H6dwePoKVLqPevnBQrN8zNgAZwCByMnrjk9PY0AXJJdsbeUGVSrN8yls8&#10;jG3JGPlyAepI79nF4Zm8xgqt13qDksTtAA9Bz1yc5wSBxlnU1Fs0oPlhtxZo+3AJweccY4+tTQ6o&#10;0cmUchlwW+f2JIzgcdfxX+HPIBbSQq2YVbO0N5f2g7yoKjOew5/Dv1pVctJ5kCjdjbG4wCuNuMjI&#10;4GemCc1SNzGqKkcjN2jbhcMD14x3B456ewpYrr7ScxStIeh7g8d+wHJ68cD15ALy3Jct5Nwdq8Ac&#10;EnOMYydo6t2zjsQMFvmNCizo0kbbRIGXsDgjk98Ed/4eapy3xdGAuGVT8u3zCxPIwfbp6dPQU1b1&#10;VBURlWbftjWM/e+Ucc+2PfLe2ADQUr08s+Wo+ZdvQYIAyF5OcDP8I496ak8ok81dgZFXaehP3mHf&#10;nqcHtjFU3uTI/msnysz/AD7QzLkhSD0yCTgfzFIdQDTZlZvmDbl8sAcsMg7vp3IGeozQBdeX9/tR&#10;gzrgRsyknofmx3HynI6cfU0vnbP3LCQYjHmKONoxnLZPy9M889BxxWd/aBWXyRwO+MdBngjnABHr&#10;kH8qcLoiLLOfQ5UcfNwe3GMkf1oA0Em8xuVMkg5Yqyru6nB7YyTnkcZpySo0ZJYn5SxZlO7+IEfx&#10;c5I6nnC8emc98hkZ3G4BS3JOPvYx7HOeM9/xpZdQEcu2eRj8oVWaJS27gjJyWPpyemODzQBoSHeD&#10;F90SEhWVu3Ptz6e+OhBpFcLtEiFlDLywDHg5Pb69wfr1qhFcxKfJtWQrtxsGMAZ6dCPu45HUdjnN&#10;NF4HYl9i85K/3MfL9ePU8jNAGgk0KopXavULsYEDjnOM9wDwMdR6EOE8WxXG12RsBlUH5goOSGHA&#10;4xnP9Kz1vVkkOJd3ykSK0a5PORjBwB36546nOKc2qBZS81xhcqPM3ZPB+8RjPHAznGOeoJoA0Ipl&#10;jTDJGvQc4wF/vdOnI9x6DOKRZJ3ACuPM3AgSd2OcHt3C/kfU4zlvoN4USr/qx8wj5PfknjGfbj1p&#10;ftkSj7NNl3+ZWymDu9SQAT344wTxmgDQiaHDAXCqqqrLhz93PQ8YXHHH160qTbBHtbcoXd8qgrg8&#10;ZG7vnDd+SDxmqDXwjjyxkfbIWDSLjJLHrgYwN4yfTqeKWW6DqsrhXPL7snBySTjH3hn12ge2BQBo&#10;Q3dvMS0km5WYc7gcHk9MHlSF+hGeOtCzQl/NEp5UsGVtzL1YYwOnUkZ6HrxVFr+aZ28lnP8AwIED&#10;HQHO49OepPIzjmmtqEUVpuF3uj6bZGZd56cdz3PQ4B69qANCK4WOVSI1+RtvzHLLsTOckdtvBweC&#10;2KkDTpLHArsvzfdTDfNjYN2AMcknkA/Mee9Zq3u5WjiV5NuQ3zHjuAB6lu/TqMULcEhgIlHDEtH8&#10;vB/mM5xxjsc9wC9HLsVXiZs+WdqiTGfk4B56A+ozz19ZjKuGhEg3LwpXKnnow43fdHr15yKzYLiO&#10;GUOgm3NjK7eSQM4yAMDbk8DPHHepmkbHD7f3ZCR7uNpCsCcnhiT+PPFAF2KQvJ5QQsVKhlEo3Fsl&#10;c+hbdt4GOh7mkEysd3mbvlxHIrH5SBjOMjPToOeAfQmnHI7LHEx3RgAeWWHHXjOBngfTP0GXLOZo&#10;gjhSzN90Lnrz3x1AJ6AdOcHNAGgLmOGRcQr5aqGVpFK7hlRg+vp8wye/UmnNOY45PLuOV+8u9lDt&#10;ng8AYxn16H2waKS+VHH5Ct97CtwQeThumSeBxgAdaSO8hVi0aKq79zbZMY988ZOMc8E557UAaP2m&#10;GT908pYYIGZMYbJ+bcRkDH8Xc9xkUn2geajs33hhl80cDA+UEY43dOoHboKoS3JCMilWwcvGy7tu&#10;3jjOcfJuPcflTpLkqGS4b5izKxGDgleMjo3VssQAAvbGaANEyoYlEUm9VVU8xs8ruHQ8HHBHOCcg&#10;jjihpikeAw+7leADjLj+HBLd+o47ZAqh9qu/mXzmHzHq3JGcnOd2evJAA4HOOSpuQrSRySeWVOV2&#10;8EfnnPOevbnjINAF5THNceUn7vnDNgZZSMcf/q6YOfQEqfvJHhZm3EjaxGzI+bu2Pw44JweDVITy&#10;PFiPDLuPyqpbgLgcEdSBngjAzTpJ1ePy5mZgE2lmYE7RkEAcccDOO/TnqAaC3HmSbZCwkYDcdp+X&#10;PG48Z6jbgtQJGzGQCcLgMydMck4yN38WCAcdMis17lUkOI2ZmZm8pl4WPDEH17Ec8cjB5qT7SWYx&#10;RxZXq0e0hT3JIHXA5A4Bz3HJANCMrMA4lxJGpO373GTzxnauWYEZ3crUiSnzFDMNq4VVK56Z2k8D&#10;H1Izu68YrNiuVMnkySL+7YMF8xSDz2Gexzwc+3Wni6jeJDI3HluN7c59xg5z0xwB2AoAuh/Li+0N&#10;Htb7y7ZNoBPAxk4xnIJAxxz3pyxyyrJBE21QRu/dnnLH5uCAM8HrzjrgEVnQXTyxCAkLuRFb5hyD&#10;jJwMY5B+XOR9KWLUDjLJDIy/8s/L25wehzg9e+OfegDULOP3UMcbSSfMh3dRkktg9sccnsDzzRFI&#10;0rbSPu/MfOjG3cw4PI+vHA6dARnPhv45oysh3R7TwQeQBknGeMnqoI7DuMTRXzm5Xjc7FV/1YBb5&#10;TyeBuBP14zjIxQBqW4QRbpNsanayFlCttyVySDwQexBPHYkU7ypPtO23Cb+fLXdtydxAO7PQfKMF&#10;QGzyOKzbW+yhljSEsyrt2vtYAPk55U7j2H1xxW34d0+61HUjYFCqyMyzCNgu4dDnpnnr370Adh8O&#10;/CTXUqTRwybWbEe5Oq56Y6ZI/wC+h1B7e/8Aw98GRgR34jbCruSRTxxuwQcYbnbjpgAdMGuR+G3g&#10;2KONRFGw2xqcrGNxYn39QrE56bs+hr37wl4ciWwjtoos5kUHa20DA5HsNo6H+WKALnhjQ4Sq7Y8K&#10;zLjptVj164PPcjjp713GnWEccUgCqv7nC/KWwGJyc46j9MVDomkXGWMePuYVmbaxyOpHPAAAH1rp&#10;LW2RmjtwWAkuGbuv7tQ2Dx9B065NAE2jxB/EkCNb/u7e2VwTnKkgk5+vWm+BbL/hJfHNzqLoWjik&#10;LfMehBAAPrxirWl3MZj1bXss0e4Kjcg/d2/5/Wtf4RaVJpmiXGq3WGZtxXrz0A+nQ8c9qAOc+OFz&#10;JqV3HpFuXbd8i7Vyw9focHt0z7GuZ1PQotO0k3Ewx5eAzK3fOffoCPyreez/AOEt8dz3c7CVLf5w&#10;zrxJuzn6jjv6571T+L1xBomlraiSSPcjGQxqNuccA57UAcfY3IlvVgU71Xl144+oPp6c9RXSWpDI&#10;oBk+YAHbw2MEH27j1/rXA+HNX+0XbTRsuXbP3+ufoo9Bjn39K7Cx1J5GVRJ96Meqgcf7pBAPuPxo&#10;A6K3dcL5pVcMflYgZP8A9b61oW8srKJC+8N12t93g8Y7kDuOTis20faqrbPtZlz6HGevqBV+yBZo&#10;2SMKfMC4H8WAOST/AEHagDVslkJVQ24pgFlwfb8Dg/55xYEcKKAR93j5mPGe/bPpnrmqtmVmRcnq&#10;BztDbhjOPfqOKuxOytlWKjksu7B5PQjtg0AJjdCI1XP3iAuR1ySPf8cioZbItzsw27+6y575z15x&#10;/h0qwU2FuGHQ4Hzdxnpz/hn64ZchiGjdiO7DbgDHv0oArSRgrhWcfKx4YtxyDj3/AFAxVOa2QDao&#10;Dbtu3JLZ59fqcfXv1rSO7Pl+bu+b5d3Qe4P4D1qu1s+5lZVz3XaPmYDGTjHPfGcfmaAMmRISflPm&#10;deOrHA6AYxn9PpVOSEjIUsrMAVKqTn72SP8A9fpxWxKjySsHDfLISy7vufifQ/rVS6tnjZgIlXcu&#10;0qeVwTx0/P2wKAMqS3Y7drdGY5VcE9TnP5decenSqdxHgKSh49mwBjp/LjB56da2J0WaNpcDoACv&#10;y7gc898jt0HWqVxAdjOkg4X5WYfU56euPXoKAMa4hyMyt3+bbjdk9/58nGM9KzrmBi0jK/3vXn5j&#10;kgd/Rfriti8hAK25iU7WxuZc7TntyO3Xr0P0qhOGdfLVsFsBV9Mnp90jB9x+NAGPc25jZpAjevK4&#10;C+4656+oOPzrMnsmk+baRubgL8wYE+nJHp7Y6Hmuhu45Gy4RuGbEis3AOeBx0yAeePUmsu/WLa8g&#10;EeFIK4j+UYzjA/Ueh470Ac7dwpk7yGw3zZbPOepBGO46DPbHGRi6paCW387YiiQ8Ls6E45yDngjs&#10;Qcc9iT09xAqqUL/d6/N8y4J7DngYyMj2HHOVcW82SS+0spG7eVLEHHULn07dM8UAcvLZ4bEOFX/V&#10;ruUZZupHsTjpz9eax7y0Zj5nkt0ztjkP93JyvGevt0wfWuuu7E7cxW3ymNSrZP154PcY/wAKxdVt&#10;XXPlt83VXYDe3PJyQevA7Z/A5AOdn055mNukY+b93u3BcknGcYyR346bs9qz7uxiC+cPmVUJ3KCe&#10;SMgcd+30JPGM10CrMtwQkIdl2/u5IyozzjPPquPb0xiqd+Gi5jdnIVVQFinZVycDrg4wOoPagDCj&#10;kjUgRbOqncuFYnjPIAwehIHr9QKl4yRt5GVZuA6Mx+Xr15XBJ5+mOOSavzlpJBNJCzNtBZn6flnk&#10;E/gQegxkZkkEjANEzfeJXzHAIGeMZzjt05478igCMTxTss0ZQFmyqjAz0yOhyckfp2Gaq6rJDCVh&#10;t9pH31HykfMTzx/snvkjHTmpppJopP3ZKjcu4kKqgE5J5Y85PX1HfJFVbiSF7fzrw/LtxhQDkYyR&#10;279xjO7t1oAf9qv5IdyKPM2tx5ahlY89Rnvj8hSSo16FiErMB8iQ5PzdMcY5yCPfoT6VXN4yx/Z1&#10;sl3KyxmSWQEKeDnrx1xnPB7cVNCywqA6mTaV8xCSoZcjoQepUe/HTHFAEhtIYLfdJEWw25WZTu4J&#10;J5565GOc8jpiq8VxpcIaaaRo1baMr1Kk5ycYIGSPzP1BDeXDSNAm1vlChlUBuOfQbT+uG6jiohaq&#10;wWe4CsA2Y/MweQACQc5IHTpz0GaAIV0bSr24N/FAV3DJWTGOCvQYGMkngHoPXJpdRgnsIlt/7Lmm&#10;km3CRJMDY3PPGSe+cEjOQT2rQs7aKPc7zMVO7cm3G8kHJ5C8nHTJzhfSoW0ss7O4UqZAWHl/KSMd&#10;gcdu/wDCvPQ5AMuw0u3EUyJZfZ2di0i9WyeDwMY2jOM5IA7mqeoaTZpZJpltcKkrTKsjKVcJ8wzk&#10;jBBI4GT0AJzitDUNTkuJv7I0+MLDuKyttLdcg8YHTH5jt3z7O2bT7xY1tprqaZG+aNduxSU4Lbxk&#10;dTz6DGMYIBZ1uMXEcFnbzqlr1eTAKtgLjHVRli3fr1yBzDpv/CO298fsm6S4uZGPzqCQoBI9ODnI&#10;z06noAbtxdalDCskNkJpJEG9pH4AYck85xu6Z4A+gFR2dpqb3Ye+SEpHuEUYtyqxk87vuDJyM9Tx&#10;yDzQBRisb7WdXklu/EDafDNatFp0dpIVeBW3Dzct/GAHII5BB7DJvaP4d8K/DnSDFb3IWKGZ5N68&#10;y3EzEswyD8zEvjnBy3PGBVq28PaeNQm8RJEwu5FxcMzhQFyrcc8D5V4Axwc+lR6JZX+mi4i1S9il&#10;MkzNG4XCxp049PlxkY4J6kkkgFuyu5vEOkeTqto9nCZQ0kW4NmP5TtbockLz1+9061tx2um2KLqu&#10;n6Xb+fDAq4kUNIVXGOq5xuK5yTuAOegNch46vbe4bTbe0ZLm5hvgFt/mCBhjzJG287gQDzkdjjBF&#10;bNzqKWkUOmyyNNNcKDFGFAO0JkMQR8oJAA4yDnA7EArX0eu+HfAK3FlPbtdwkLuxuVi84DMc46KX&#10;PJGeOtbGu6ZaCD+1NQ+ZrN2ndIWPzbByCM/ODu+71G4dKpaw0X9j3CSWwuYoo/Njt/LyZJE3PHhS&#10;R/EEI5wcA8c1l6fa38PgJdRudNkutQ1xoHlj3bg7yfMwc9AoGR2+4cYzigDX1jQZ/E9lpsSSNBZy&#10;lbrVZLWQfPGFGIgoGOTjcc8Akckc7eq+EdFjuLPUXiUzWnMLXcYBhbjnpjPAB6YXOM5p2k6fp2px&#10;RWWtwH5Y0C27MNysq7tvPA+6Ovc8etWPE+nNqmhXtgIo/wDSpNsrTMNyICS56nLEqM/xH5jnNAHJ&#10;6V8M9O0HwFZ2esxW915e+51CfzSzxOQ5YgDOVZn6ck4UcGuL1zw7Y2XwVvtdfR9sa2oksdLjk+fy&#10;d48mEMfus0YRGJJyWYdK9yaXQHt/saiSSNlX5AoY4CEYwODgg9MjpnB4rn7PWLKDwjqmtPFG7LfZ&#10;8uRekjsTFCWCn5iX9Dtw3AoA8/8AhT8DY9B8JWt54rS1/tKTVLjU4Nluc2kkjNhVBAZSkb+UW6kB&#10;uAOKZ4l8FaNohvvHlxp/2q30/TpmihmUEqz4JwpJPOMcgY4HAwT6SunarrOlC98kxXUkIkWCU7jF&#10;wCqjAIBALdcgY7g8cJomh67qsWreGtTHmXDaspmnk+WIxht2xOBuHlmPrzuyORyQDB8c/B638daz&#10;preII4ToGiw/a/7PuIS/2i7IADlshUKfmSBkAAE1/Fvwn0rxTDp+s6fPtMmqLeXCs/mC8duUD7my&#10;wDDJAYA4HGVr1f7LqGp6nqlldacxt7FTC0jONxYLucY6AcIfQ+i98QSyWMvhvwbpMatqGpQ/alXc&#10;FMVuse7zH4+Ql3jU567jwcZoA8+8UfBfUBaaTc2XiKeCHwzqX9sPBErN9puI45Oqn7uXOecnGQRk&#10;/KaD4L+IyfDu6uNFhhjvtSZ7nQVklM6w+dDEVbkDlSSSucENwefm9Y+GvhDVtO8MNf8AiGJzqF9c&#10;SXt3HcmN5IdxLeV8nZBtXK5GU47CtTxR4Zjl/svRIpG8y8vCH8uYx70VFcgkHPYg9DgY64oA+c/h&#10;j4Qu9d8I3HhC/wDE2oXljp3jhp7PVp5h9oaS2eO4aVP3fe587I6YBAyCc3tI0W58I6hrnxesdEs7&#10;6Qabe2emWMO9IzCmz7LGM8Ar5ZDcYySfY+53HhjTNFtLHw/FYTWtnasLPT4LeMloS5PCKFG0ZYMc&#10;cgnODg1l6b4C1v8A4VTZ+HNIjX7VPamF7idWItlLOHkC4+duVyOnJ9NxAPI739npNX/Z88O/DHxj&#10;dm41TSLpdVh1K6tTLNFbyJK0iENySwZVYhlG1FYkEcRW3h2+voNF1azjkvJrXw3b2d9rN/GTNDZN&#10;eR3AbeNw85Ru55yM7ute+6LojzadaaLrqbbr7AC0fll/MAXaV6YAxnA56NnOOWw/CZNS8KeILCFF&#10;tY7pVgDWciqkMLFIhGuf4fLwvB/hPUHgA8Q0iC20j/hE9A07T2tIdY0i6srm8mumO2JrvzbdXBx/&#10;rGMgVuu5yeRzXeDSzrPjqK+jsp47eK0sYJpI442jF1Bdu4CgqSvyyKenYDORiuy8ReENB0bSbrUo&#10;7CORtL0VYIYPL3BkgcSpkHgEnnPqo5wMVRv9Fii026udJEj6lH5GpXO1/lMhTAA/3nQZxkgr74oA&#10;4zwHYax4z8UyX+u3Et1b6hZvZ2NvdKV3Qm4eURB2x93A5xu6DPrd+DnhvSfEPjpvCOnsW1PQ/Eep&#10;RwzXd0Flhs5mB8pHyRgFoW5A4XcTxg9RBoni7xUlj408NG3h+x6ss2pXHnBiqRxNnPHPzMrc4H54&#10;q9+zl8LPD/gvSte+I5vLya88Xam9y0lxGVUfI4CIFPIyQCOOmTkYFAGt+0L4B1BvhXN4V0nwTbtN&#10;q11FpWpW7MqqyyypHJJuAO1wpclh82eK3/GXgbQdI0vQ9Mfw/ZahY2+NPW2uGCpkRrHCBgYUBumA&#10;CNxC5rqdHt7i+8DteCL7Y0cU42728xnV2+VBjIOcjd+PetHwfpli3hOPw19hj1OawZpbhpYWBilS&#10;RmPDgYPIII6EeoNAGb4I8Bzaf8O7Pw+jQ6llZD/aAjEPnZ3EEIWOCRxnpjqB0qL4V+GtIuvg3a6J&#10;qPgWHS9a8NS3Qgv1kLPPGx3By+1T8wHPTBycHjOx4U8XaB4k1aHRbNjDHa3H2a6hjjBVZs4UdfUM&#10;Mk44FdNqFlbqs2k211tmuI3WLf8AeaRlZhjqM8Z5HFAHF/Dn4f8AhzSfD83xL0/REutZ1HT4m1Ga&#10;SQt5jwRhVI4+QcDnphc9Tx3Xw916HUvhzcazp9ysE00zyGO1h2gN93B4+8Dx93kgk4PNQfBeOy8N&#10;eB00fXXSK6hleC7VG+XORgcjoRjt1I9eLPiS9fRdDmi8O/N5bALGmN23cCPbnH1A9aALXhrxBdeJ&#10;9Kkkjsts0cZR1DFd2RweOoxz26YxVf4W2Bs7C98EeMLJnluLnzoGZm8tPur1PA4ByMA9z61oeGrr&#10;RbfQYvEFrAP9JXDeWxI2gkjBBI6ccYHbrxXK/Ef4j3vh/wAYaZbaRpckrXlxsDQQkbXy+0tgY7d+&#10;nUmgCn4lsfiJ4c+Ptj4r07XoodDXT5Eu7Qhg0jgRmNRjjqrc4yeMZ6HptMstO1/x/F4reH/So826&#10;mM9F3Bi2DjqR27Yz0re8SfC+/wDGt5Z6wZGaP5SFU9CBkZ9Og7dvXOe68MfDuy0u3AgtlZnjB28A&#10;A4AOcDjjb9O2KAI7fwdZ6iFyryR7d3l+YMAk/dx1z0yM4wO2cV0GgeEl0r/lqwbcArNIAQAcdPXj&#10;2zn85tMSSykjhUbevO7knGTj3wO3GO3Wui06C6uljDEs3GVfjJxkg4Hr+dAENvpLuPlA+XhVOflz&#10;9M4+vXitHTdNeHgoeij6jjA5z24q3aW+Crzbs9sKfb24Ge1adpp0Y2oq/d/ujGf88UALZ2pVs5bI&#10;X5eOo9M9j+HODWnBa5zuXq30I+n6flSWVsRyWH3ctx17Yq/DbOqKvfnPrQAttCu3eVyRj5R096uQ&#10;Rnpj5f8AdpIYsMDx6fU1ZiTJxndxyT/OgBy+qJj5akXCEIT7U0ALtJGMj5eKcAQdob3+tAEkbLuy&#10;p/D0qQjLYPNRxjLY9qmI+f5jjj5aAAdckCgSJkj+9SMygZFIGRiOAf8A9dAEkbHGSf8A61WFwAQ1&#10;QQgZ6Nn1/GplIJwDQA4jGFzS7+zcU2QkjCtz3qGSY7eM5oAJpioz/wB9fSsnVtQ8qNssPl557Vav&#10;bsRrnPH864/xhrxtreRzL8yrnaecn64+vegDh/jD4uS2tJtr/dib7rdeM/mcDr3NeLfC+/m8UfEC&#10;ab7yJcFW3LjJJ7e/b/8AWas/Gzx8yW80sF63yLkMuDs689D2A6568VX/AGPLOTXtWN3Kit+8wu6H&#10;AG3Kjr0+UDnqRz3oA+k20sx2aF4fl2qF3Y4z/n9a73wXp62ulqwHReePauflsgzxR5P8hXZaTbrB&#10;pmB/dxQBY0Zd1w7kcZx9K0JMs+AKr6LGFiL461ZXmXNADx908U2PAVuKcPumkCny2wKAGgYhLH1p&#10;P+WOPelIZYce9KR+7xjvQANxGpFLKDhWNKx/0daJcmNcUANlUBlOKJgPMU4p02fl4onHKmgBsg+Z&#10;fpQc7+R1omHKt+NEpwy0ANkBI56UhA27qVsk7aDwu3rzQA1lz1FZOq2AkkYBN2R3rYIA5qO4hDjf&#10;igDx/wCInhdruylVEb5RuXjPse3p2r5H/aJ+GkMgmf7OshkjcFPL3KcrgZHAwDhucdc5AJx93+It&#10;JjZJEcblK+leD/GX4fNfafIpt4/usv3c5YZ6Z6ZBx7UAfl54+0E6HqsyzQNG24hlXKqMHr6f3yeM&#10;nOTXM3YEERAjJO5h83O/5jx17jt04PTkV9IftAfB+4tbqS+trcltu5o/Xle/qc4OcYweOmfn/UPD&#10;mo2jyCWA8qu47PvtjnPygHpz6dceoBjSpiVkjUKfmAVFGRxxj2Ax/hmolQFfnByqkBRk9iAepzzw&#10;eOc85qe/hljt2KxqzZ+WPcVySMc9cDJOBtP3ie2aqShlbdIq/KqqzN90Edu/Oec8ZwMY6UASLMci&#10;RZG3LJ/y0DDj7wJJ456nnHJqupj8oCKE/uwQy5CnrjkE5HOR06+3NOcJKWMfzYVh5iYLDJ/Hggep&#10;HPQ9SCXfIsRBVQQURcnByo6HHp69cetAEkTqz8T7j0aReApxweCcDOD3HU9xTRLGm15gAEVVYsqr&#10;wAMgYPBHbdkj3NQvKREsTM3yxcluCOoGcHtzlsggDvSGdlZ5d7L8xUBRwfmJ4+uePQcd6AJW/eR7&#10;kXzCjbNySKMN36f7rcHqPypPN3/MfLDbc+XGON3HHGBx/dxjjPOOGG73yiUt5m7pI033TgAcdAMn&#10;PsenUARpO7RLmRjkYVeSenOf7p57YP4ngAtECQsw2qwHEYwcEenGOep/qaI2aFh5cqLtJKxyfKEz&#10;txwpIAAOe/X8armZvMDqPurwpXO0Nz0wOPmx2469MlxufLGYyzxq3yleSw2nBHTquWyB6dOlAFhl&#10;VEb5EVVXDSNJj5c5zwPTnkjJPGeKasWz5SRlY8qgVioHrnpnjjd6nPpUKz7FWcENt2orKuQMc8Yz&#10;78fTvTRISNqruVf7xBUe5HGfcEjIzzQBaimwRhFZQwH3t21Ttzn1578cc0BfLXbIT8nH3jt6Dk7h&#10;n0Puc9RUQnHmAEKPmzwSCOVHG8HjoAcdO/GKjimCtHLEu587tq9+/Xbzz6kE/iKALcRVZV2yN97K&#10;sygdDk8HPPyg4xyM4zTEdfLAjibay5Vt2Se2Mnpzx3xgj0pm9YhthkZURsB9xPAB5xn0Cjvn68ES&#10;eU/vpNyL8ykfM2MZ9ecHjI77sc9KAJ1mjBkmJRtrj72NrZ5JIbHqOvOfwBe0mW8jyjIBksr/ADHb&#10;jp269M+pHHBBqxToSNkR2xldzGQElc/d6Z5G0kjgY7Yp32mKSTyyny7QqrJ8y8jGSAMKSO2cdM80&#10;AWncuPJdv3gHToe+QMEk9Txkj15yacArnyzbK+MAKyjsc4BOMA9OTg4OaorNcsrrJJH82S2ccnAy&#10;Dgd8sfb16Yme52yyNKCo+UnKkEY/Mnpn/gNAFgOqv87naeW3N5ZXdjr0wPwweRTt8pCySqVVsDzF&#10;UBQMfXGP/wBXeq6XOCqwD5twz5edvIx2HPcc8e4NMjuk8tXYdgVk79D8xbbweuSAx9MEgAAtyPsR&#10;RvZSOZFX6DnjHbjJznPbpTiYgOAdu7O3gnduwvUdcenX35BrhhnbJ94ZHcMo+UE8sB0IzjsKBIhY&#10;bTjzFYFSwA+9t6dPrn+tAFgmNPlVEVt2B8vC56jJGex/PAppVGVo2gkG5fmVWzgnHAwfXH8hzUMV&#10;0sXJcx+Xxu3Lyd3pt6DOT9SDijgKIltgNqqjfLwuBkAnHp6YA6ccYALErBd8rsDg/wAR2gDPYN0z&#10;jvj36DI5JbMZC7sBf4T0HIG4dNvbA475qHz9yyBFMZWHso3ISRn2wOgx1we9NF2Xx5IGWdfmVGwV&#10;9OO/6/SgC0rmSRleOOMkrv3A8N1PIye/T2P1IJVKMWEag/McNgr0PUc+nTvgmoRcvJIu7c2x8IzJ&#10;x1Hr3PHfnFIbp4t26VtykkLtBxyMHtjgdvwz2AJ0ljjcrHG2dg5ZhleQSOpJ7deeODzihZjtzC67&#10;l2hZPQ8H8P4epJ9hzirI7HdFAoZVkA2biflJAAOQevIzznGM80fapFG77/RvmRvunLY47cf/AKzQ&#10;BZQqsSy24OGUcoPwyccnv6Z+bp1pS6qxZE3t/Ado3Z/Hk89uBnHOOaptc42PJdGZQ7DzMctnA44P&#10;oufrzkYFOjkd0VP9Xu43xsBg4GfvjHOPQj6UAWY2VQRsVjg/w8HjHJIPovfrjOKYJUFvnYrMuGj2&#10;qemOxwTgk4H4emahN5jd5e37p5xj2GMjk8dj057gUO5jeRZUjba2Wj3ZzyQBjA9O3IGOoAoAsEpC&#10;oiMyoNu19+M8EZABJ6YPr24zxTWkiIBDq2/lmY5VeQMnOCeQORg5HPPNQF0I8vdld2SBxtY45Az6&#10;nPvjnpSzXTBGl34+8U+YdB15zjnpz1oAmQoUU+asfptbB3cdDk/w+56EfRpCZ/deXtGB8w+8Dtxz&#10;wAO/rz+FRG6cMy+f93au5lPALjuR6dPpzjmlE75c7GVmVl3BWUjqGOR06Y644yO9AE27zGVN7SHd&#10;lWVTkn1ORnJ3enueeKbJ5UYBkGCJclwzL7qc9hxnuOM9aieVPNVlm2qWypXCqMtyM49CB1FRrPGF&#10;WMH5ip27UAOM9OvHIHGeCPzALLyhFZLl1VmYxnEY55B9eh7EevuaVm25SVduwEN8pwvcDGDg/U5z&#10;25qBbiOFpBGy7Q2NqLt44wMZ65I9s96BMBIFRlxnChWI6t1wMfxfyNAFhXMg2rLjqWI52sc88c4B&#10;OQTnv0yKXc0zbGZoxuyxKn5VJHGCwPHPT8qq+bLmNhuZdzBV3HkArwTwe3oMg96WO5QRrIz7cD52&#10;aMZB4x1HXr+WD2oAsI5m+cJuXox3/dzjjPtj2yQO1NG1YvMkZVbnO2Q8sOCPfj1wQOpHeNZYpJFi&#10;XcV5DH0Kqcj7xB4yOnPJ45pBImF891k2qvzKwG4j+H9CvfGegDUAS5JLxxybdq7kVuWweWwMjAxn&#10;keuOTTi7AeYvlq6ybhlduHzkYz2Ixxkc1Gs8gUsZtzEfcYjhsYxxycAEc56Dgmm/aSqFkBXghXWP&#10;qOh6ccnqOTxx7gD1kHyvFIjr5gXy1jB2MDg5XAzj5QWI/hB54qLfvJaCdRlsMWPzYOxhk5B6YJB6&#10;j60PcmOJD577d/yx7SSBgjAB6547Anbye1QrIyIxt28uT5RkY5wMfiO3Q8dKAJJR5m2A7Y8sQsce&#10;QRxjjnP3mABxx79abPIhiaVZEPzbT78gkjbgdf09zw15i0rMnmKz5+Xflu+Ad3Xn8emcjiohLGIz&#10;sUMgULtQBcfMB69jgnGAfTsQB8qg7syqFXcWZ9zLGew74GM8e/rimNKWYs4kTbwyyYzz6t0528ZP&#10;POOesMsrh2DhVkZWK8nueCMDtuAOAemPWkDFPmaXCZ+aVQqEDgnjjH3sc59jnigAuZGKGZJEZZPm&#10;VsnBL7hkrwDkA8c5AH96oY5/30hSbYWZgFXZuHOQcdPQeuB0AzUckjbx5jQqzLhm3gZz97OMYAwc&#10;85wc9RxH9oIPmJJ5is+9l3YIBIwGIHqcd++OOgBMJvkVU3KWUfLkfJhckkEdADyc5IbnrkRtIibn&#10;ZHZVUqzQsWAIPKk4I9QO2ee1Vxckx+Xh9qjIVZAwLfwgg4HTncCflDcHrQ6R+W0mzcFQtu2gdTjL&#10;Zye4HTAyRg9aAJHefzGkYHJdVA2kfLuwSvA//UB6UEtIA1zGY/MOT8g6sdp5HTJH3s5/lUTTSiPb&#10;JH989fOHzjaVwcdce4wTgcDIMRnYBZyyx8/IGwrBue5AwNyk5OMc9elAE0hSTaQ5+5tVmX5l28E5&#10;xyD83ck/jgR3M6Bt5hKnn5tw+5nHXhj94jpnP5VX8+ROYk2/eYKyoGJwR0I5I+nQk01LlTlEnyq7&#10;gOGyflADcED275x16igC85K7pFDbVO7zNuTu2jdgsMnqOPXPqKjVpkK+W+ZI1KjcMBlVeuAecADs&#10;RkA8c1Bundl3iONmUIqnCs338546Dt3bqetBbD7RMfmzt2FUzj242/xA+gHuKAHskEjY3wlZl2p5&#10;rErtBPGfbr24DDp1PNDOwlL/AOrxxIBghhzgbgfrxkD6Zr7kd1jf5v8AdXjGCNvTGMHj+LkYzjNP&#10;82MKSIAd2XZWXGflGOh5AJP1wfagCWRhGpd/9XIv7xZJMKoPruGBwNvHOD9ailCiPdJC3zbzjcXA&#10;bIyo+bOOrH5sYPTg0izNEArthlQgq0icc7uTt9SeoHU0SSRqkmGWNNud6xhsg7fvbWGOTnr1/CgB&#10;0scm42ssskm3e8e7Jzg4LEE9ep9xkD3jMhkiHlkbn4Yr94nH3QO5BJ5645zmmzSRsimW0X1ZdzDd&#10;k5OTgEdeoAHBzg8Bpdnia2huGLS5Rn2sC+c49epA5wAMgc9gCZyqBnjZdvzd8qOeGPdQSV4wCe/r&#10;UckTMfInKM3zIjSRnDk8cHOOcHp0OeRxTQY7tPN28+Wu2byhw2XJOCBjO0rkH9aRGjMjFpCyyTbT&#10;IIzuwRkoG+vHPb0YmgBJXuGfzZEVlZQd3DMuR93OSABkLkActnIoDsCs7M2OPKw33sZIOMH36bgS&#10;c8AU1pCXJYbmZFbb6MAcY44wR2yDhuKh89Ym+0l8MyljuAG5gG74B6n6k+mKAHyLLCAiRSfMw+Vo&#10;yylsgAY3hc43Dp0HOeMN8uFCEilj+RTs8tuFA68dPc/KM/Lyaajt57h02bVbcvmMN2e/QcYOR3zn&#10;gEUjPIqsrqjKvH3SqkgAHgg9/wCQ7dQBsgMpwziNWTeuxWGOWBHUdDk9vTNRyecY3UNgjG1mUZO7&#10;6ZyNuepBBXpmnF3DkLPIWf5CVYbTjOMYAIxk4PX5hyajaQxN5paSRcLuZ1wo5X5jtIIyPc5wTjg0&#10;ABdDMvlxx7eRu5+U5IALHlunAIJI+hpoAR2jd2l2qNsbZ75GAeAOvYA4HrjDYtwXax8xtu5Y/LGD&#10;xnHGGxuDEnuWHpio2m8wbfMPGT8y9MgAYwMgYx68+5GAAk2xJ5aJ95WYmMkZO714AzwMjg9e2KjI&#10;hcbUSMfL8pDL97P454AI479SDild2gAZAn+sDrJ0HOAAMDABCjsMc/SoppXji+zP5h/d5kO4KMAg&#10;rzjH3R9e3vQAvmDP2cFR821lwFzxu+UMCSMA88E/jTBJGII3lUZRyzKRwdwzj5hjABPGePQc1Ebh&#10;ZXCTsI03An7uM5OTySBzx79KPMMc8ge2+7nzlZB82G5HTOBgdDxuPNACNvGA0zEdSCw9j6deQQR1&#10;9R1qK4LRxKSnzLGzNubHJH8P0JHAz7dAaZ5s8Sx+ZuwrMHLfdHTJy3VuoHA+6OtIZmlhAREEnluG&#10;Xy+NxOB94n5cnnOB05oAeYXnlaO207csf8Kxg7fy4ySD0NFRLDDdyMLhY4mDbtzGNt2e2XXnGOxP&#10;WigD42F0ojby45FG3KsNqsF6qevbnBHWle7Q7owVG7duPmLtbBJ9c54GKrJk4Ybm242hVzls4BPv&#10;7e30o/eZG993bcqjggcHPX/I6UAaH2vH74leuGfJIXuAefzGT3FOW5Yq0aAjKndGOct/eGSRjr6G&#10;qEYGRHFj7vzMN3J7e2fX6+tSKsfylyrBsfLyV56g5GfTn680AaKXQIaEsv3v9XzuK9ApxwMDA7Z/&#10;OnLevAUiZ/4stnBIGMEn2J7dSee1Z6hpEUlvMy+e5znOcEnoDgd6kTzPLw3y/M3y84xge/OfX39a&#10;ANRbudJXCTs2FO7jj1IzgY5DZ6g/UU77b5S4G5Swx1+bPr6k9+oAxnIrOcyM5jZwwyDxjIAz+GDz&#10;159utSeZgebIqqrYLfKvzEjqOMYx15xgmgDQ+1AHe5ZepZuR34OMYORjgjOO+etgXK29xJum2soI&#10;yu/LYIBH+fSsyElTtB3ttxtYbskZz1zwBj361NHGy7fKkWUbT5bMx2MQOGwG/i55wPUZ6UAbFvdS&#10;xP5cUbbtuVEWcqxHXGO+M/jipLO+kVGO7n5vlYk5+Xk89COmMYx69ayE81VUBTIzMCgbGB15+6Rn&#10;0yM1PEJY1ws+5cbe3JH8XseR69TnmgDWju5IgoaJmjVczR7gCAcZ492Keo/U1Yi1ERspZkz0Ztwy&#10;vI5ORyDjkAdhWTBG0cnyp82793I3JXvkD6ZB5ONw7qKtQBzsIkX94oO1Wxxk85zgHPXnBwOKANOD&#10;UTFEvyybVQ/Nxnbxz6Z4ye3oaniv3h2yJIu8EKxijGCM5C54Y5yc5PbpWPGkpi3y7flyW8sbvl6b&#10;uT93B4wB1WrRDTOGZ2Lsud3UkE9yOB3/AAz6UAakV5IybpxnaoCgr0AxnnjAIyOMY9MVYgunMglY&#10;o0jK6yFW25+XcGz3G3Ixg9eT6Y8DBYUAH3VG1t4br2wR1Iz6nHBGM1YVXL7j5K7j9xgDn/gIHAyB&#10;6c/nQBrQXiSRuREqsrb/ADCmckA8/LnCjI7jrn3qYaig8spLu7w/McsMdskdiR17c5xWdE8pPHOJ&#10;Mq7/ADbccAkHHHKjPTgd6lil2pvlC7kbbLIqsDyRyeSOmfmyM4zjpQBpW+owIdkdxuPRo5CCMkg5&#10;3Anb+ZHOcHHFq11Dc+0TJ6mTaWLEMAcfe6bSuemfzrHRnS3+zpJu2ghdpKrn5l3Y+nb6/hN8/Mud&#10;2VG2M9F6HOM4wegHX19KANW2vt21irbFwVZSDtyMHv8AMwJOOOBnBPd63iRW6hQyxovzRjuuDkHJ&#10;GMZzz1x69McMs5UqhkcSNtTdkLwO7DPAXOcjH4gVYhRnjAklhZF2hirBsHGDkg47g47k4GBQBqrq&#10;EOSWEhMfHzYHXA+8CD82OO3ykcZyVF2Y1HmMyi4jI3bh948nBzwOh4z+fXNiuJYxldyyK2W3IY8j&#10;HTBI4IHb1H1qT95bTMY5GaPdk7V3Hg47fw4B6jkc8kZABrLO8shJO/cxO1oieuM/d56Mec9MdCaP&#10;thkZQq4baW+YLll5BbG7IGOCeuCOKy2kSeNSybvlwqlQu7GRjB4I5ODj+XE0d5KA5+U42rhudo5U&#10;ABuPUnIPCjtQBpfa9knzSKGPDMWJ2kD2BHByeMHgelSC7COszQNGzfLu55xxx6jaM8/XnpWaVRZv&#10;KVWZckOy/LnHbod3Hc8AD6Ckhl8wNM92rGTbt+bkgg5PB4+bAJ6DjnjFAGoLpPNJY52/wccDPALc&#10;888EDBJPNPjnWUqyBSqL82MsCcDnpgf5PUms1pJo1Zefl+6Th15z324Izjn3ani4aeVyskjMqsFj&#10;aT5l4x7EYy3UYHPXuAaazfI0e87mxtLKx4I5XaR6/hx17URSqSuAq+ZgQjcdzN3HsMDp9elZsU+X&#10;6lV+Vg67iTjPUgfKeXHXAHJxU/mMFWNEkRSCu7GAOQeMH1HfjHQ5zQBbkvfK8sLFIvys20yBgvo3&#10;ykcYIOeT1AOTw46isU2UkV9qs00kjggcDnjB5xzxn5j16nPLbXzaSrmRlbEZXG7APQKeeenA56DF&#10;SC72wqrSOybd65b7oPHf0APfPPQ9aALxuQWaKKUMd3Cq4Hy7vmwduR+uMHFPS7ZZGBZPlZduxm4T&#10;dnB4IGTnPfviqEjMkS7ZN3eJRsbJ4xwDzzn8qHuVdN1u8i9WAddpIIAGdxyOmcAdx15oAuLeuFRB&#10;cIrCTb5Z7Nt56+3OM54NCXbSMsqy/wAI37WOVHGfXspP4etUfMRNyuUbG7bvj24yMkE5weeMkd/c&#10;Cj7TmJDH+8k+U7dn8XQHAznjB5UflQBea+cSkbyrLkLtk3FcA89iMhegB7Z6nDluTKPtMeJYtzEP&#10;5nCnB7Kcfws3TjBPpnLlaOeIRA+ZGGwWk6n5SOBx1zx1NPLny2WQrldwXyxt/qe3Qc5yMZJoA0xd&#10;ld3nszM33l28sxxkE8Djnj09aab4Rg4KqzdTIArfxfLgMDgnJ/LPaqcZ2wMqRblaM8KpHOOuCR83&#10;OOoJz9KBdv8A61irxq/MadVywGQSMcEHJb+RoAvNdKjF5Dhgg6bdyn/0L9Tz3qRppJPlMw/eBd+5&#10;m6HuMAZIBH3eQSfSsyGUQhoYpVdo8gYcZA65HYk5ByMChZ3RChb5o95UKAueQA3HXOG7E+xxQBf+&#10;1bcuqqxZUO6TljjAz0G0c55/uimremVGcTjaFULMSvB/Mgn+WT+FGVnl2oo3KE5VmPDYH+ye3OeO&#10;/A7k811HO0hBYqrK7MobkHkZUdSSuPm+6RQBfj1FEkS2UKu5QwjLDHTrgnIPtjvSG6nEIijiWQci&#10;Nd2VAByMjBGMjHHfntWe08uAI5lYjG5Y5OEHPJHGecYHbBySajklZzwoyFBZYSQwKrj+9xjkfge1&#10;AGmt7bLKuzjbI2F3ggKSfl7fxDrg+w4p1tL5I8p7hdq/KsnIJ+THzcHkkAdOnTPUZXmvFKv7xuJA&#10;rK6g/LuIIAxnOc8nH4DNMjDJtRY2bbtXH2cZO33A6gZAxjjPpggGuNQDwjY2VP3lkRjlsk44GO+c&#10;kknij7RBD5brJtO5zvjY7QQ2CPu84z+hxWWLg/fYMyM21pHXjGcZJ9/TpjHvTori4ddrbl+UfLu+&#10;YMDhcH7x/iznHXqaANFbtmU3MW47flVvM2hfm7n6N059s808XSoZM/KsblW3ScLhRtJ4JX7/AD0O&#10;ee+ayZmuJEZvMZtu4I27IYMWHzBOehHODgf3adJcxxv54x8p25WXdweoH0AA7fh3ANRrt7kG0dpH&#10;ZgMBmLKAQOfn5HLbunUD8SS9AyksoBb58bj0ODnrkcHkdeKzmuyWWIyBg0mNyqWXtyflAHJ74A7j&#10;5qcrKCqpKW/eB12N827GOxzxjvjp70AX2vwx3PJna24yO3Uk5Oc88884zj8DQb9XkZ1dnX+JVkXK&#10;kAnnjuOAeeOnFZ4mAlVt7fMmZNoKgjb+PccdOlH2k+YryB/3bE5b5SPl9xx90jn27GgDRS9kYMpO&#10;51bayt2TJ3cFj0/E55Hs03iLlvIDDaFG6TDNnOAx6H8D14rOSRlg8y4D4jTPzKMg7RwFJHUtk43Y&#10;9+zkn2zqi5YNKwDJGVQ/N1Bx19ORkUAaH20M6spWTarDzG5wMZ6HJx65PTp6iT7ZKZWU7fMbLSdN&#10;y/N3xj35zycg/eArLimmcblO7eNv3hJuxwWOPbGevIIxTXkYo0sirmP95lgNpJYc8j8O/bpzQBqi&#10;9do9h8tl2n5c8Dng8Nj8jnj8KWW+vGlVLiSXLSELuk2sSOMlck4OSBgAZHOKzPOmEsjElcFduJFY&#10;yAFsqM5x0H3Q33m6DFLD5x+YBDtVVI8tlRjgnkgjH4nAz0oA0jdgxqXZRyT5hboeeQR04xnHWnm8&#10;ZVV5Cy7k+ZXjyq465yc8DHAyOazPPnihJCyKqwsThyMd+Mc9SPu9z3qSGRxKqoMbd4bduYnHVvcj&#10;BHp26UAaSTwSDN5cmNdp8xSSdoGMD8ecf7pHHBqVJ5Q20w4+chmSTbtbgENg5z14zn5jjNZK8KrB&#10;V2/NlWAJGRjPT5c5OTnGD6VIJSF2sjLlivzSHDKeCBkDIBKk8cY60AaseptKCzOnmllHkyNySVyU&#10;4B4x1Ofx9UN2oQtHuKlcn93gyZGOeOnTOSBn1xWWZfJ3GOHZ5cbiTy0+Xgk9wQc9OnYVJmQ3CieK&#10;Pb5juNu5WKk9chRkgAHk8AnnpQBqfaI9gJHyyMAPL2kKOQGGcc5GcdT+lSi/37T5y73QMRGuMbgB&#10;jI5HHpgcehrLD5CxNlQykvuUgk5PHXj72Opzjr6ORpXlEakKysN0YXHzE4JOTxk5I56HnjggGk91&#10;5q742LLyWURlgVyCQQQuc/j07UpvEaAfvlOYgOnHH8IAHqM4yfTNZjXKyxiYhsbQfu7jtGPlBUcn&#10;3AH064mtzMrrHLE+7lW3YHUjv2OQcds8dqANJpyZxPJO3zMTkM+Cf7vuOvX+6ecAYI7lpoPKWf5W&#10;G5FhRl3Mc846evJ5z054OfGXTa0jcesbj5flBPOOOMg89vWh5kZiZX+U8+Y+ew6ke465PGcemADQ&#10;F35hWfaq8E4DnbznI6HbkNzjPOeoxUgmSOVY3mX5lLLvwW4BGOhHG0t6nHXjFZyzTtL8rNu6sC2c&#10;4Jz1z0z1GD7Y4CI0i7pJSqsFxJtjUZwBz6YGBwP7p6c5ANGW6J2/aDIMtiONvLzuOCODwTg/p9DS&#10;fbDIRP5eVDEKG5zgLk8E4xgcY4zxkVRS5IzmNfmXLN90L6jI4B9yP8CpnmeNpDGrfeDfKuASdxGc&#10;cjk/TC460AXze+SuCyCQSZTC4389Rz9fc5GOQKcl7EDuS4VUWQku0n3V5XPQnBDZGem4dOMZhljU&#10;t5kW5F42qp+ZeDn1ztz64z6iklYmRo5lVWCgsVUMyjaAVx15H1IGMYPFAGo16jv+7CswmbYzHI3d&#10;MYHzHKqp6AZJzyc0R3pnQxxGTeG2p86ElgSGCnJwc+oHHfjAzXmDoWuIh8rMJm3HlfvbSMdD0PfH&#10;TuKQzO37syq2VXdI3cbsDoTjj6g9+lAGv58kq7xIy44+6zYymfQYHykdep74JALiFWCLDx/F5uCQ&#10;u1u6gD22kkjPTtWX9oWRmSVwrTYaT5W2jLD0GOw78ADjvVy3Z55pI2DEGRsssYyzYHrgdgTg8+o5&#10;BANm0upowAkjOJGJBUHcPl+782cAk9j0Kng9fX/g14JnmljmKSZkkI8sSBAEGN2OByGAUcjnJJrz&#10;f4Z+G5PEOqxswz5bjdtYE5GB1PJ/iOCckHHA4r6o+C/gWVFa5EHywxrGu0H5s5/PJz6889KAO++G&#10;/gv7NZQ5En8Um1o1XHAwORyMBcA+3vXrXhXQVgghWGJQqx7gm08EjHOB6Z5HTpkcZzfCHh35I4xb&#10;bVWNV8scfhjPHb34Ga7vTdKi8zzDGzfK3l71+XjoORz1B/AdaAJdOighs44tnysxIDOBt+mP06n8&#10;atWsapcTXZaONre1dUVefmfk/wAjx7+1SxR4iEJLN8qg7n7gfjx1HQ/wmkeB302a5lk/4+LzYvmA&#10;+oxnB7j/AA6cUAF5ayWvgSG1gixJfXPzK3JJZsDnP+71zkV1WpsPDfw+WKKNlMi8sre3H8+fqaxb&#10;qxF34r07RtrNHDGokUcKcf14H41pfFhtyWujW77TtEZAYD1B6+oOO3APNAFL4W+HJHs5NZmj3NdS&#10;M3mbQuBkf0/Hr+PlX7S2qtcXLRfebzNsPTAPqe/BP15IPevoK1sLbQfBrEjaFhKqduO2enbrXzV8&#10;VIf+Ei8VTfZ4c+UOdueWy2f6EHrzj0oA4Tw1qLJBHKj7U3Ls9CMZHJ/L0zz6V33hK/kkaNo7gM2V&#10;+ZemeMnGRnPIP0NeeXNvFp+oPat+7b5yvlkAZJ9cj8AR07Hv2vhCYBPMZW3bVPOTjI7nr685GMc4&#10;oA9B0+ZUHlN+7PSRdoUHn2Jyfm64/Gta3DK/mCIs3mHDbeCf06ZJ7deg61iaLMpgEqliqsAcMAD2&#10;6Bc5GB07Ctu3Voz5iny23AjdjaFxxzjd1PQ/0NAFy3RFXdtVQqbdu0Ebf5d++efSrtq4kLINud3y&#10;sCCq/Ude3T+pNVVUSbVkbcvseP5d+COfzqaBjI5mxndzuz0zyc46evH447gFjd+68wD5R/EyjpnA&#10;78H0/LmkbmX92rbt3yuh9cZ7e4P4UsZjdV2nBz8pVtpB4/L+lN3o48yMDdtyynqe2COxH+RzQA3O&#10;6IO6ou6PouMDqMc9eBj2I79KikhfaC8aqq4DIy/wnjPB/wAT+tWYw5Hl7l6kZXt2zn6g+2aaAuV8&#10;lVVmxtHHc8duwx6f4AFaO3SZ1IVs4UfcwH9uvIx6jOagu4kDZJY7mxuU4zx6eozn169gBWiMI2yN&#10;WZUwwUndgZOO44GPrUTBJDskbhR8jMu1Tj2PXP4596AMO5gZS2+VWbzAP3cYyfx/P35UfSlPBIWY&#10;LAoY5/5ZgHd6+/A4+vStm4s9rbkTd82SzOWOSQCOmR35Hc1nzWiqDtClt2VyGIX/AGenAA7/AE4o&#10;Ay7yAlGLS/LuB+ZuSM9OOmSO+Ky7q38tdsaMFY8FePcZ5GeAOM/lW/JBj95Ivsd2Rk479OeT+Xeq&#10;VzbB+Y1Vi3y4IHUgZJznNAHP6hHsOHt+kmPu9+w57Z9fy4rMuR8zTQBemVVsDg9APT05AFbuow/M&#10;sciKNxwqsAWwCOmemD255PFZssIChQuG3cDO0jvx36+xGaAMeaGR0xHFleRkYwcN7d84/wC+jnGa&#10;z7u3iaFoogzfu28sebnkDKjHqSRxkD5q3bi3VAzbGbaey7cc8fkee/QetUrqGJVO5GViQM8cjJ9D&#10;0+6Pw6UAc7Pp0TPHi2LdQflGAuOnB4HzHnPPPI61k3th9pUyyhVkYbpN2CB/ePQ5BGD144rpry3B&#10;O/yz6qQp+6ceueAenB49O2XeRDG35Y9x+ZidrDjpwcDrxnt25oA5WazaGQ7mL+W5VdvJVgx9+p6Z&#10;44IHFZt2iOmwSruX7y7x0yGPbj8/wrptThRVYyJuVQCyyB/UnJJJIORx0IznisG5R1nXfD8vVeOB&#10;6dwBxg+vIzkZoA5290+aFg7QrJyvyhcY4Ung4+U4J7gZ71nCzlts+azKyqN38LOP4SQQeM469c9D&#10;zXSyw70CLt37drBlG0EZIHr/AEzxx1OXfWu5HS2hEZ3AsFBUgkkhslRjpj1559CAY+p2+6BHDIg3&#10;ZV41+7nt6du3Hpz1xrqA220Rsy7W2ttXHuRkdSPXnJFdDdRzKqiaMYkBdSwxjqM5ABHU9zyeRVS7&#10;tV8vzhGuWRudvJ4yT0z/AIEkUAZVpayqRPNdyttZAq7iArNnggD72ecdyT14xYiNq6I6Isiq2Cke&#10;PlH3to5xjOeCevPoaiuoyo8mK3+78rYb7q4z0JHP44x65NJbtctIVkwfmz90jc3ygZHPH0784oAB&#10;p2OJD/CMMZAvIGcr94ZO0kdBj14p0scUcUjSyDCks7LKoB/lgDjB4xntzTs7k8+a5+WTHy7MMflP&#10;Ykdvcccc54pSTXl3KskfmKQV8zzVQfMBk/oeucHOMEUAT3Es9sjLDFv6swb+JuBj5uM88cn8ahuZ&#10;J7hkWdfm3AyQzSAL3PQ9sc55AIPY05YnRU8+fd8qncXzhQM4LZGCRkHkYxVfVIJXVYUk2qq4TK4H&#10;GD0IC9hzx+XUAIrS2X55ZlkWPLbmG7HYjvxx6DJ5OOhkEzGRosxldoGFOVGMYHTCjJyP84iaS8t7&#10;cNahX+Y4ZULEjacY+XtjHTpu6ZzTVkuFkaWVs4PEa5xg5GCAOoH07e9AFbxFd3ljZLNpsbNNISd+&#10;5VZezMoYAE8445y2CODQ+oamvlRyXCxwtCC8m48yfd29s88YwoG0nIyKs3ctrdx+XcqsjQt8sJzn&#10;djB4/IHj6Hsa3iLw/puuTQJcXrzGGT5YWkOGw3fsc7c89ck0AXJNYttKgkvPt3mQruPmbQQ3Qjrt&#10;XLZB6555CjqWl6t1anUHZljVm3SeYMleMtgKcAjHy5z7dM09ftbCTR30A3zEsqjzFk+ZlHGd3Hfr&#10;1GDj0BksLCLRNFjtbKN2WOMDbu+8RlQDhdq8nHQDBH4AEfhqLTbe3uNY1O2mJa8e5keRR5m3ATcV&#10;IJBYemRjjuRV7SRHcp/a8Vt++lYMYvM3MFwSBlmGTkYyCCcZIwOK4ilXS5vtC7dzYRWUMYhnHA6f&#10;yJPY8U3wy1xbQvYxQTLCrfI8hUs5CkZORgAgdACMsOpoAvSXEqtNZWemSeckbJFcO3yMccZUnbgE&#10;d+cr155ZPdaj4d0Nri7LXF0sZVY1OFHHO5ioVIxu5JCgDjr1rQ2eqahrrai4by4FMcbFgAMgLlSM&#10;YAz6+uQK0Lu1ttVs5tOu7TzFkRg7R5YOSM8FQRjk9AeCepoAbH4iv28JX2t6VGLq4+yym1EOcFh/&#10;CC2A2CCCcgZB6DFT+E7iOPQobMXk107QgTS/aC3myAfN8+ckgkYPIG0dOlZ2q6dd28Fv4a01Hht9&#10;w87yUJPynITJVuDg5LH+InOfmGxA2l2UEaXd1Hb28a4HmcKdquwAJJzkD1z1PpQBt28ym8+zzurL&#10;5hVltlVl2j+Ljsec+nr3rAv/AAzLAJr3WZWWO11SSe105WHlzzvKwidufmAy5CEjAC5DYAGX428X&#10;X/h+HT9B8MSTPe6pfKky2ymTy4QpBkZcHoR2GAT3yA3RwXo1CGS3uJlYSLllkUDIAJz1x0J5xxkn&#10;gc0Ab+mXEc9jEv26OTzIdrNG7MrEdce4+YDJH1HQWtOvNKNkz3VjLGFVhbx28ZZ3wmchSTk5P3uv&#10;3umQa5GPXfs18mnabIs8MAIa5aTdtZMYUdS2MDK/MMg++bl9qmvywXEWm6pJbXU1sYFvNwcqh4JC&#10;89Mr3PHoRwAdDpVrpuhQ3uo2LSH7bO08zSMSHlz/AHcjaoCn9cdRVCCPSZfiRJqEM0bXNnYpbyqs&#10;QWS3B2kJuxxuMedvoq5HqaXJtSOC881Ft9pbgYEYHYhSOmBgH6ZpvgrTpbXTrjWZJoxJfOXdpFVW&#10;kjO4jccDOM8D3PQ80Aausyx3ekWehWKLHd6hdRxJcLkfIp8xm5GT8qYyOANuemK6X+ydKt5o5dUh&#10;iX7LGJIGljG6NSWyeV4yu7vxzz2NXwt9m1S6hjvJlRwjGG8VTuGcsBjuW5+Xgdjkk1oXq2967JBB&#10;C/dzNMAASMY5G7AyBhcZAHfOQDD0LTrzXdXU6mGW1s0aa3Z5A3mSHO1ufmyAAQwxnr1PF6e2ntvE&#10;lmWuD9nuY5A6kAKHwCFLHPGD1AJ4GQR92Xw5a2nh6X+zNRLTNcR+buKDYuNwC+p+6M5xktnocVo6&#10;pnUbaPUNMtWa4sZhJDHGeVOD1XGOSOnHXqOaAONvE1TVPEzQ6d4e+33eh4e9j2rGZCyD92rNheOS&#10;cnqqnIG2u00pptP0u+tmsIGtbqIGaO4gDl1BJxnGCSwB46+prm/hfpF/4R8HpZ6pq8jalfXQnupp&#10;AGaWRxubhhnaGLADkDB5yAK021S4/wCE0t/DyXMkcb6e0svzDcSSMdBx14PU4z04oAs3PhjTfFPh&#10;9vP0hY47m1ZZ08wtnIOeAMYIH1GevNcfb6Dr3g2/a6vIVv7eythHcLzukjaTCqAcjgbGIb8Mkha7&#10;7w7cjULZrOLzGFswjzNjHCDDfQgDnHPT2qDwXLaa34Cvk1ecbrmaTyzJGrLgDaRjgZ+8Bg4x2IzQ&#10;Bm/CnwJ4b8OaPeeDy0bxtPNcNZwkMUSUD5MFc5G1gRn+BcYyc9HeaBpfgn4daTpVnKxjsNShh/eY&#10;JEezYX2gKMFmIwBjDDjmm2ul6jourDxP+5mmuljjk2xBAFVvvZHbLdgRjn1q14mv/tsE3hu9jZY7&#10;hc28iwLw6Yfp0JwucdeDjoKANHW9Ct/D2iXA8NwsrTXDGGO1jG55JCcuB/wIEnB+72zXQR6npeje&#10;GVs4NKWC8/4+LrUIFKyTyFU57E4CEDg8ccV52PFS2nirw9aT+ZcNbhYpi7ldzCI8jB+Y5BPOc4GK&#10;9Av9fh/tH7O1sqLMCAzSD5sj5R9SCRt5/SgDkPCWh6Xa+Hb7UI/MN9f3Ul9fXE/DtMOrnJwDtQcD&#10;GcEsBk5uaJqN94m8G/br6623WnSskjSSAKTld5+bjnpntnHrTtd8R6Pp8tto9mkkLSSKk7ohwVJ2&#10;EnAzjvyefQVl+OfCGuaX4fm1nQHZmvNrNbx4XJGSx64yVwCo7467qANOOLUNVtLG5t43jnumQXCz&#10;Afu8KGxjdnOFPOTjPGBmujQOmrzaXFqMk6x23DO2eQ2QCR3IxVP4d+HtUGgWba5bvHIuDtMwZo/T&#10;IB6/oS31rvtG8JWxuv7QLFpGXau5RtAJ4PXt2OM/hQBynhKa1itpfDV+7tCsrHDSMwZNuMDghR8/&#10;Tpgg4FdjoXgaB7qO9trT92r58ySMccZ6n8+nNSR/D23vNR/tZNPKhvmXy2LEHtyR0B7HqD9Mdnou&#10;kPYWca3EC/KnzArnjg4+mMDJ7txigCexuILazSG4KbIVA+YNtHtk4x69T0q9a6hp8Py2Zdhu2jaw&#10;Xvjn07D6VmzWEjkog+VVwAqZHJ5APPbtk59c1JpHh+VZ2lMbMrSEbuG3HP8Au/T/AOvzQBu6XDHd&#10;y5RPvMRy2T/nr05ro7PTlVSPm9w3fjv+HP0qnpel+WyqUI2/w4z2ycfjXQWNo6fKWA6ZHrx1+nPf&#10;8qAH2mnyKPmyP8PT/CtK0tU6FPX5twPp/n8KW1txt6c+w9M8cfh2q5DbRoAyjp/tE/0oAdBG4bcT&#10;15+90qxHBsQM3+7+FOhiUDau30+7UyRFly446/8A1qACCP1z1xjipsBW+UD04ojAHGPenE7RhQP8&#10;KAAF8bR/6DTgu0fIcH1zUY29MflT/ZhQBMD827b0/vUpm28N1bpUJcj5SP0o3ZOB39O1AEiyFjnP&#10;4ipIiS4Drmo4lJQZ/wA8VOigAr+PWgCWIDsB1z1pzNg8UzzNoxxTGmYghCMUADykD7vGcVVuZQo+&#10;929aWWfHTt0x9Kzr+9Eakhtv17+4oAq6zqaQKQZB6cnnPPFeM/GbxxHYaZM7XKnan3dh9M+noM/Q&#10;V2njjxOLSBnj+Vee+f09h/nmvmX4weNG1XVEsYbr7z9VJLZ6Yx1x06jt+NAHA/FvxQ9zayNMksjK&#10;3msrHA+9nOdpAOSF9Rkj1x73+wN4YmHh1LudGyvClm5A2gZ//Xzjj0r5s8cWZ1WSOylO55JlQLhu&#10;Rk9x0yQvXPUcdz9vfsl+EToHgKCUxbf3ajAAAHAycYGP6YoA9QFtm8Qbflz97+VdQV8qw6daxdPg&#10;8y9UY6Vu3fywomOO9AFvThstMj+7SwElmalX91aYz2x+lNgBCZU/nQBIBgZ96dgrHimgkrQxIC80&#10;AK/EdIV/dBTQxxGppxb5AtAA4O0UTAmJRihuFWiY4jWgAfIVTikn5ANK/wB1aSXJQUALLghT7U2Y&#10;fKpp02DGuabJkxigAk6qaGzt4okBCqaR84BB60AIT8mad1FN24Tr705TlaAM3WLP7Q+8LnK1wHjb&#10;w4tzby/uOSPm/wA969MuYt4Fc7rtgrM4YA7h39KAPkj4yfDdJ4pf9CXjPmMrNzxjrkfnjP5180+M&#10;Pgrp13K5RIVm2GNUaPlgGyMfQ9ucbgOQDX6DeO/DVncwbzbbT07jPHTivG/E3gDRtQlaGW2VW3Z+&#10;ZenX1HTn3+ooA+CfFvwauLXzGtrdo/3R/exMMYIBxkElTg5z6ke9cBrngfXNPuNgtJFby8KqqycE&#10;jbxjg4yAefYrnJ+/fEXwSEyvJprqyhhtVl9FwOQen4Y7e1eW+N/gRCVkSXR/JZOQvkhlIOOCMe3Z&#10;c+pA5AB8aSJIVWMKm/ZkKzbhgHpjO7OCPXr1ycCpLPFZqhMkaqu8ZyFxwr5ODjP0z0Ptn3Tx78A7&#10;tGM9rbszyDav7tiCpJxj72TwOo4J4A615P4m8B6zoo8yS3k287kljbnco5znGMdu+0etAGDcXeFE&#10;YTIZCRuYMxYEfKMYJYfgcg5IGMRnUDF+/jHJbdvzjcMDJyCOOMHnJUg+hrNviYppF81S6yBjufcp&#10;OOc7Tzwc5GcZ6rnis+pBZlYJIAZGDeWp+cZ3HLD0bvjIPPPNAGyL0QoqzYZmbcrOu0H04xyc+me1&#10;Kb/zPMTdsaTndwQenccHqTjjjBz64y6j5aKSjbmVWZeQzsTnbjjaSPx4/ERxXMQjVDIxC4UfIuM8&#10;9QOp+8cDg5HPNAG0upQlf3BXyw2ArTg7M4+UYHUEgAdwMDmnNfRxtstI2aQbSysDnO0YXopzgLnp&#10;68dsU3qq7b5fmHEayKcryeMk9BnoKjOojMkabRlsr8p3EgKB8uM474I/h6EYwAbn21g3mgKwm2qo&#10;VjuY56543AgA4yPb0ogv2IRh12jaywn5edvG0ZbOS2cdSc46VizXOElcKWY5BGAQPl3DbtB/vbsn&#10;gkjrkYd9pf7UQCFWPOWfATbwc5PJ/XJ9MAUAbI1K3gkYxzrlVX5d23PK4GN3AGWPIxwfpUn23aPK&#10;w27eFXK5AUnoRjHHtgccDoKxBe3LRo4GyOTGFw2eDxnjHBI5yD65qSO+38M6xrnJ+brk4zyMNzxx&#10;gA9d2KANq2vQTGbdo+fmjVedwBAHbPXPHt9BTlvLcHyYy25dwwZAxC42hSMAjIHQj+L6VhxXTSPm&#10;QqQyqpVQG3LgZwDjjggcHnsMkB1vqH7jMU7FdxB8xQ46A4yR7YxjHTGcZIBuLdnK7riORdx275Oe&#10;+Cc8Y3HqAQcjAxjJ9oNySyRfu2YEMcEBSCBk8diRnAPPoOMWHUhEN53R8qR/HkqOnK5I+VeAQRUs&#10;mpQQFZp13EbnJ4zuwM9WLNnp0/PsAaz3MZcspDcb2yQrAdx2Ge/fgepoa+cKp8s9wuF+82O7dTkK&#10;3qc89cVlDU2RCk287Wx8ysoLHPc5GTz0x3Hc0NqFvGZJiu5Q3Xht/Ibpnp+ORn1NAGwt1G7IuVXM&#10;jKrIeOp29OMj5Txnqc85AYbtpCp/eMG4MayHIxn5Rz1I6gDPbdWY19jpI2WONuQR827nH4+uCG6V&#10;HLqkG0ymM52kRrExYkc8HcMdc5wACAOMUAbKXsauhilbbIxJk3D5Mjg5H3ucgY3ZHfoS7z3cMiq2&#10;5mzIGzk5HIJ7/rwwzjFY51VJztmYkDB/dfMCPUDjdjGenqfSmLewmHeZo2+TOQynB5GRyOuO3H50&#10;AdBFdzxxq6yEMSFIVuxwdufXnJJ78DNRmVl8u3lkxyQ0YCg/dGOw3ZxngYOeTxWKb08w+eo3YCqy&#10;jvz+XB5U9uOOKaNUbYCH7YVfLbb8w+9jB/2uccHOSvUAG414yr8kmWVS7q2dzOcYA3YxgrnJz14w&#10;KWS7kU+XLKCrDZt459Bz1GAR0zjJNYovbcsEik/dq2VGRxzg9ByMHOMnnaP4sUJqoDBWYb5Mlo1X&#10;6ckY56HI4IIbigDZ+3RxsJWlxt3DczNgjr19MjGTzkgc0fatnJJjwvGVxjg/NnccDPB5HDfljreK&#10;uW88bduWbAyCMDnHHpxnByBQNSULxIqsu3+IHZ8ueo43ZUD654xQBtNeC4C3JPB5Vl3PgEMR9T8o&#10;6Ajg9aPtYcqglz3HAwBnIOCO/Hr0JOKxWvXgkKtG6ouQzKQcn7oAH456kdRR/aaljtZWZZG+ZcEj&#10;jphidvTHB55x0NAGy+okku91/CwY8DqR8hxweeM8jDA844W5vJY/uuE25Ks3GTnAx34/X86xV1MK&#10;yyGRTuCrvLHcwIPB5PXA6joOeOouobfli5ZmJVhxz2zwAcgYPfvxQBtJdbn2sVZdoIOc4z6ZGMcY&#10;Haj7XKUZDCx2vtb5PlGMnA2kZA9M/kaxGv4APL3QqcFl2yYXs2T1+bGAOO9IL5EXdcRQjqX2hv3Y&#10;xjGGxkkkkA9uaANZtQx88g2j7u3gsTnpw2Ac4GP9ojg5pzXvLKJMtHjMjE9N2ezZB79ACaxjqDtG&#10;3lysWRflC+uCMcfQYJHVe+KWTU3WFm81ZNuBH5anaQCcEDnIJGc4xnmgDY+2KCp2Ntbcy5bcQT/E&#10;Op6Hrk/epouLbe0kUDIPMIYbQMk4IY855OOvX0Xg1ltqMHzytKxHXBPzAt0OGA59xwfwFDX8Dxqy&#10;Mu3cCvXg9yTx6Dtnj25ANaO9MW2NY2DSHauwD5zgcgcA4HHBHDAdKet2kybWm3K2A2WYjHp09jj8&#10;+3OP/acBkYRyqoVdyhSfUdMcd/U/dxwSaRb0D77Ku7I38c9O4wOv03A47cgGuL35M+WqMsYLNtAw&#10;eSeFHoMYGB8pIwKU3nDqwztUBnRQx2HJ6YB25yOuPrWPLqMOSkk0fzbhu4Zm4HOVIA/Tk96QXW5m&#10;L/vNq5+52GT0BycEDkDB78AmgDXa7jBMu7PyqGCkD5T0JwemA3c8cc8ZdNcsUkCTtlYssWYc8AZ5&#10;IAAB9hg9OKyTfD5hFdEyZHyq2BgkHjngn25PvTTdxFt877u42svXgnjH3uuRjB2j0yQDbe/Qv5jS&#10;Ox3fdZ1+bHBPQcfdzkkjIJOCaYdREe1UuOPLXf0bA47KRnIOMZPOMHjnHF/vXGTxyfMIHz8A98jB&#10;OP5egcLxBt3yLxIAC3CnOB1GM5wegxg5BPFAGp9sQ8TIq5DAbmX5V34yOvGMe3A9QakS/RZmIZvl&#10;+bYW3FRnIyDyOnv97msM6ijoWZs/NJ8jKzbSAQB1yCPcA8d80NeWys6B49u75dzkYzjuSBnaM556&#10;9j1ANb7Qp/dEIrFW3fL1I98njqe2eoxSve+btCRK2/LqrNjgAnBwADwcYz1wec8Y82ov5jTXPysu&#10;T8wK8huo5PYenc4BpTfKAxmkZVVflZsLxyejcjHoODnoKANAXSMkaidW3EKh2rlT1JHq23GcDPf5&#10;cmm/b4pjviuFd1X5VyxCjaedoAHQY3bu2R1rLbUise2ArI25htC5UkckjHHUegwWxUc18zbg0w+Z&#10;lPmOoI2kg8A5Ax8vbNAGsbwrLsVlY7sbtwyfm/8AHjgYzg4DduKga9jjBdJoU8sj5kBDDavTcOAC&#10;ADnrw3AyBWVJqU5O4tJu2KWHlELlixJA2njrzxj36Ux735FKSr/rOBjbj5t3GR16k8YzjOOlAGjL&#10;erAzRwXsfyjEaxsQpPzDBJPP16DI9TUJuY5mEKSb1UsY1+YY6jp149MEdDxWbd6gykpcXJjYRsH4&#10;JIHI2luhwTu78Goby8iG6SaKPav3X3LtG3nPGBgY75xnHpQBpyakZekkcm5WeQqQyuWZgSQemDnt&#10;1bjJzUUmpjzmnRSzMrMuFUkcHCgqcg5GMnGDtBxWXLeSiX947YZj96ZieG7bcYPA/DPrSPfvK26S&#10;VmbaD90cjdjBGSx78EjpgetAGpFc/MzqxUbQxVQRnCkA5xxnHQ4A9upT7TIV2xADay+Yj5ZRnuRk&#10;dBjJORyMVj/bZA3zPs3IdrSfL0PTjue/Tg0iX8TR79zMw2ndJu5wu48g56Y9fwoA1DdRyN5W1vnY&#10;DHBYEvyencccDOQfvdkN/wA7GRfmXGMLgKMjPrxnk478Y4rKa8LRsWK7VUjczYy3GT8xA4wPrk8Z&#10;HKtqAM3lL+73ZZFKKwHHAOc9MgYyM4AJyOQDV+0BTiIruZyNxGcfL8x+bk89j1wR9VF+28Zyy7VD&#10;JvUKexOARxgFuQMc9cisVruUgbxt3KBtOSyHLDdx2xgDIzkNUkV8rxMFOWb5laJTxwQTnr1Oc4/h&#10;+tAGlBdyGJVjdm52xlWPUD+HJPpwQPY8HFRyXCbWJkXbnO3bk5GecsB0Ax2O7txWa+osWMjwj92/&#10;7xW25Qc8DPfjAY8kHr0y37c3nsgMm7gczdgG7+nqBwc9M9QDX/tENiE5RUYt94H5eSCOv0yfc9iK&#10;al04lKMmdrEqisemDwODz8oxkAZzx3rKe9Zm3vPI26ParNn5t3GMc84xnByCBQt6rLu81Y1DZYAF&#10;sFjgDkEjv6EcDgUAapupGjZowGZW8vdCWzgkMR8wGeD6g/MODk0jXaNKzx+XJtA3Lv8Aurt6HjoM&#10;njjv6ZOZcX6RKGlK7dmNk3oTjbj2U854wQOoDUv9oERlN3yxs7L+8PIB4Kt3Odo4J/CgDRF58yhZ&#10;PMCruUtMMuuOcD16dgCXIGeoja7kSaNiVxwFk4w+BkNjnAB9uM5xVFr0Iyv5RyoydqlhwRzznPU4&#10;P5AnmmC4VQTGyqFbYiswbOW6kdC3zD5iAByOi0AaH2uUfJGeNoVVK53jB4yPQDOOQBz3pz322RTI&#10;WZcFl+fdHLznoQMg8dee2RnIy3vTIcCJjtRW+YZzkkZC7Ovy+uQCMnuW+cm5o4XjbniTzdwwwwMH&#10;GCcfMCDjHHBPIBofbZIUZiOV4YMO4Viw+n3Mj+7xyaZcX0XmS+XJtwP7+coEznORznbjoc+xFZ5v&#10;ECt5Uu7nowPzMRwPpxjgYx+dI96r/wCruuOsb8Z4B2nGfU4BHOPlxxQBofbnXCN1ChwBvVcdOxGO&#10;BjrzjtxURu/MX7QiuvLSeYu1SxwTkEdck478ZxnBqg10u5kiucArnYsafMTwT1HQgnjHSozMS/nO&#10;wMnmbsMw57Z5HPAHbpjn1ALxug5+zoNqnA+XGxOAox0IwPqDhj3FMmvUQKdu1mXMf7zaB0PoPfoe&#10;CeOlZQvxKf8AR/LbCjPlsNxG3rknIJ5xjHUdccIb/wAl1cou1suzBjtC47A8n72OuenSgDRF9Hhp&#10;IJZE3YwxYKV9AcdcdffkelRNdKz+VHHtCx/ekXPl9gNwGT936454zVKS6aP9xMV8wBgzAFvlxjPy&#10;4xnAOeo2jjHNRy3bgbVfdtYjbyBlgOe+flwO/Qj1wAaH2vMCltxXjzMyEb+D+GMHkE5zzVWa6hMS&#10;yOwLcncOA/y/Xpnnk9CfXmodTUyFMxqc/LgktyTzwQVweBg578AUw30qPiMbfM2/NuLADk8nhV6D&#10;n8qALiTRwfvbdol25VTGv3eQR0GMHngYyODzTVluBIUE8ytkLu5+VvlYZ/i4y2RjIPbHTPl1JXXf&#10;zhXUb1yWPTI6cZP5gmoX1MZyyqqx4MzrGwxz24+vHtQBpPLG+1Lx48qoOy4y+3Izx8wAGMDjPSis&#10;8alLbkpHa+d2PlKNqn2+Vv54PqexQB8oecwO/wA1tq5I2sx45xnBBzxjkkA+lKjsw2BQ3TLHPt6H&#10;nn+lKwaMsNu5ZNoHqB1yPfjA/U84pYmlG5gd3ZvlHPHbqeucfhigCSKRSc7lXDZ/iHbOeuD0Pr0p&#10;yR7gdqruHK7hu5APPPQ89PU57UyJS0bFud4wNu45YnORnjoe3HH1qURiUqRI38JOMHPOAfwHfj1o&#10;AcqpNJvYFiy42hj8w7nt0wR34x9aktwAiny9zL92PGVbnI4H4dxjn60iRiQ9W+5yhORnOTkk4GN3&#10;bH3uCMcqr5U5O792TuLAbuSOR9P8R0oAcVOPJW66qDH1wR6nj144H+NPRC3yJ5e7+HcCSnzZyB9c&#10;DHbd74pH2xu0bkKd3zZbg9OMZ4/xqRVVy0hkfdyZPmOFGSDxnA5xx16egoAN2Yd5mA+Ufez0GeD6&#10;9up5/OrS7HRmnP8Ay0xksCAScEZGQWGQTg4AHvTAjo+xpOh+YMMYzz6ZOSW9ORjHFSxg4y+0YBBb&#10;PK9xySOOevt9KAJYvmUmOTCt83mbsL0yeNwGc4wxOQOMVLaqQnlCPb22K36+u05+ufWo98km0O2P&#10;LjVtxUnfjpnH0zgjt75qaGNpBsCj5vlbaxTGO3TAbr79unUAm+zq3yBdryEHgAA8ZBOBzgHIJJzg&#10;9M1IkokMeZyDuJ3thWHJyM55bdg8f41CCrqE8xUyq7VBO0NgqGPT1B6jqCQcZNkSMymUSsylt5yo&#10;+YHPcDPOD8vGN2P4qAJbXKsrEhWUh5PKYFuANw6+v5EYNWFjjRkDSIpVtyrvxg9AOec9Ov4A1HC9&#10;wrDcqyNv2su5h8w5yeMDB7feI9qkjU7VDNtLKF/eHIPTnAGOv+SaAJt6RxqjhQvkAr5jHLY5z93D&#10;YIHAGSTnrkVK0O+LZOPl24XzmClm6ZyfwUc+nSmW5JWMxxCPGGXa2CmQV5Xrx04HYfSnxiTGGJU9&#10;hGCCU2rj5l68HnHTOOSaALMflSsyeXEu4AqmTjJPHIOeM9/1AxViMPO32hFYvtxC82Rg5XjIOM9c&#10;47HGM4zBEkioyx73LMC209j2Bz1xnpj1yCBh6CNmEDSRqdwDPIoXAyoVjyOODgnnj0oAmDx5CBiX&#10;3KsaMylkGTz0yOKkSKFVjbzdrLDu8uNSrHnGc4HPXjPpnpmoY13Hh2Vm3MsfUD2PI9hjBAzxkZxM&#10;oZA8cdzGNynbtUs3GB16qP8AewBg9etAFiQkqyMpch8t5ig55xhlJyD07DORz6OHlg7pZcbQCrLD&#10;gFsnkAkgdCerZC9OcVHAUeMqx+VRlY8KMAZLdOcYOOhHJzUnESGcnapYsvz7uwOOo/75HfPTmgBx&#10;8oIxkVY1/vMo4zuJx34UtxzxjrgkzTxROG8yGFd7dEXJIzt6ZweSTlunFQ7HKbUEZ2nCqvUqOcjn&#10;nA4578eoMzjc2yNtu12d9vRsZBycDPHGByD6CgBzeWV+VFZstujC7sckZx655znrwcjrI8PmhiJl&#10;U/MrBlOWJPI2nttCg5JPPuaZykawXUjfIu2RV3BlZgOu0Zxwe/UDnnNPLKyrExRdy42Rk71GRgZ6&#10;kZ6jvnnIoAliODvRsfN9/aclh2xyOOOh6Y9KWMMoYMzZAJVV/gGSBk459RzjnnkUkTl4Vnhzjuz4&#10;wq4yQBnqDgH8+SaVRO0EkawDlAdy98c8ehwB1PXHTNAD/uI0d0jBdhHyjll68AZ56gZzjHIpRLMI&#10;8eau1VJ2s2WDYPGRwFBx060cTRvDGrfvRjcDt79yVBA5G3J5KtTkLmZZWlV85yJHLDnqeTwCevU/&#10;SgB5EW8IsafLIDtK53Nn72MYHAHT+6D3JpifO4Ebq2+NXRdgcLnOWY4J+8B0wPfOaW3klAib5Qdo&#10;G5XXcpCjsRn72eOWGOM54fH5Suobd8zKVbByW5OfXtt5GDu6UAGzarMwbarFdmMJ/FgdMc+/945y&#10;aElELCzlfawDFQkiqeB6A56cd19/Qdj/AK1ItyqrbHC7QcbcAnjPfrz8p+hdEf4C27btG3zCBJ27&#10;nnGTyTjk5BoAcxiD7Q4w43YaUkMGOQRnvnHORnjrjlu6WU4lVj+7zMRwWbOCTlsfpnp0qTMqKId+&#10;7oWxt3K/HTPr0HNR4VTvfbtVf720KvAIwSMDAbg/n81AC7181XL4fqu0jLMCeOOeM8/rS7ZJH3ec&#10;0hUHhnHz8jj5Ooznv3x3BoX5mMYcb92OYdqg4+Ucn65x179aGZEiIURttj+9OoOcqwBB7Adxt4x6&#10;KBQA1opI0Zo0ZHVPvMrdeoPTuWHT1Prwtu0dvJHF5ka7mKozKBg56ADkHOR3wBntSTcSNMXeONVy&#10;pEfzHDHjnHGAPTOOOoFSrCViLvG+1VO1jJ2zkjAOc9unXrwSKAGRF/IAig+ZV+9xkHqTx79s557V&#10;JmRJg9uIxt43Ku1iOBjgj1OSTnpgUMJ59wY5Lbgy9QAOv5kcZPB9Aac77QC8ZKsu9V9jt47847YP&#10;PtQBGI7hAZNrHC/vgvHGNp/rzx1p3kSJuVdy7kxuXgBcY7gnHA/Hk45pzQ7UMBZWm5OTztYcHBY8&#10;kcc8AnsOaBsmwwI2jJVhIF5LjPP/AAEcHP4HIoAYRuuvs/3pDhjEvUfKFBOOSBwx4GB34NI+y5QS&#10;s0cgUbmZmztzhSF7cfLwMd/mwKCgUq7yYXn5dnygnuFBx17YBweoFSZYMpRTuzhSzEntxgjHGOSQ&#10;T+NAEdxmZwGgjYbtrBl+6CwOTknA/i56hqaUllSOJnVoxhW3KwJwduB19ucDPc9AFiBD7LeZW2sy&#10;jeA33iMZxjGVHHUDI5qTyQ7+T5kn3tq7MBt2c5HOMgfhgUAVXEVuEgYKqrw2WXjkknHYdyccbT6Y&#10;qWVJ2madpHYCYneoXJ4OCcY64Y5PJ+lKW3ASoAVZd4YkleSDgj0xk8jv9aQfZyVfY8mF6oGbfzkk&#10;bc7gRs7DGO+TQBGzbmjj2r8338/ejbbtJ259f59OKcyRuds6LhpFDZy2WJHQgDBz3yfYU5ZVCtNJ&#10;LIcx7mTYzMRuOABwQc8Due/JqRYjGxhbaojYx9towDn0yePvc5780AMYRugW4SPD7V8tiTlc7gOg&#10;Unrxz9eKdC7zBtwZWZlDbmzlsHvyMcg464I+lJEIjwFZfu4by8jaf73Ygc9QfX6OdGZVAjLZXG5s&#10;DJ29OgHAPOeR1xxQA1vNRfPkDrIy55jYMrfVif7p569PWlTzHj/0aItt3FVjVj8wOOSDjAYDA64N&#10;L5++VTa7W53KrQrypPcEA8424/lgimoA6+S2GVfmZ5Oo/wBk4ycDBH905xQA51CyFXfO1WUDllUA&#10;88cckj6c9OtCh9ioY2G1kXb5TZAIXgYHXPXIPfHXNJEqzboS+1eBJ0fA4BBOeMfrg9aTLYzltzD/&#10;AJZq4bI528N/sk9PxB6ACqsh+4Xw6ksgJYvnnAwwzjAAGG9OeaWQht0u9trOPM29XA7HHp6npzjF&#10;Rq8cowYmLcNGeBjk8Y4wc46H19qkXYGJCx9iq7wRyo4wOuO+f0oAaZ2dlebzPMOPLEkgJPTG3BOQ&#10;c9QckenNOaGFT/x8h1LFRuj445z7+vHNG9SzSuWbBG9d27HykeuG6Zz+fUUEtjmPcwUiT98oB54y&#10;SOvTOT68YoAbsKph44kY5ZkGMEHBIwy9zzwPwJqQxGKTdK7SCPLxyNguRzwOM4wDnJA5Hrihmk2R&#10;ojHYxO0Fgu7ceB1GCcdO2fbNNZl3eY07YDfNk8bTjsMj17nocUAKqfZkUAyBl4bKlVj+UgY45A4X&#10;HQ/L9aeFRn2PA3HbspPTsQeCOeDwccmo5XZWIAddpIHlq7YYgr1GNo+Xjr6ZqyIZRuZbfIyAreSE&#10;U4BB64B6A4789TzQBG/kqvkJFHj5SdhHPBxxnr0HI9KlQyCVo4493mLtby2KjaeCf9rqPx4PamqY&#10;ZlkyjoJCF5O0EFuSuSDxk87gMH06OQSgbZLV2BRiApLBGIznqeOe2Bx6UASW0tx5qziQDcvyyR5+&#10;boc/NjOSTxgikUJFEEbaWO1fL4BYhR8gyOfUcjjnjukBtwGK7gpKlMqcyL05HryT+B9sIw2o0Uc4&#10;PzKrqrDO498ZBzkYGCOMjjnIBLGzPJhYlZy3mNlWJ3EAYHXqemT1qVXfyMqpyVwyrlclgMjB5HOe&#10;mOee+KgVgke1d38Bk35wuT2B6dAQPQdCDQdlugSNB8vzeaileCq8A8HIY5A7gj0NAFtA3mKd2S/B&#10;+YDczEYxjn0weoGDhqejxlEeQr/rDt255b1BxjPuTjPXpiq5Yo3lNH83C/6oc4IBOO2D069TU/mu&#10;FJulWJivy8LlMHH0xknoB7jigB8aRmPy3jX7pVmBCgvk5B9OCG74z34qSJme42O2WkfLMBnkn73G&#10;DxuHGc/Nmmtc/OGw3+rO1RjamSMkHsMJ0HcdOaas7uBIHRBJllYwnvj5sA7eMj0HGMZoAeoHkrC8&#10;ka7trbVX72enXGcjHAz+tPIXEafvF+U7WkbADZxtx/Ex44HTvUbXEwJQIyg78D7xO1gPYrxjC88n&#10;gck0izysCbeXbHIq/dU/Lwe+OAcnOARxg0AP2K/KlvmUrvT756AkAdskdf7w/BsgWR8SJIW3NtjV&#10;ySw6AjABPp6c570NyrO0ud3zM3mdMnpyBtz0x0AHTAFEq7kYtIrLJg7lY7eCct8ucHocDAPfjigB&#10;whklmaJl3BuWk69D3xkYyB2POCPdm3Dbl/hX5cfI3bGAefbOB92nSqZGfzjGqH7u1xhhjOTt4B57&#10;e3JxSvt3mSaLauCMMrBchScHA6k859+9AAoM6sIC24oyCTcu3IAB4XPoPUjH0JmlE5kkkDONzM3l&#10;9QOpz14HPQ8cds012b5t4X5l3L5i4QjB46ZIyc/XjipIoYpR5jFQ3zBf4SeV5I7cE8HI4J55NACw&#10;xQLl1kPljaoy38LZ69hn6mtPS9PnuLlbaNPLZhsZt5wemB74OD6cY5qDTreZ2KIiyNk7Y2hG6XI+&#10;7tIPrjp/EPTFek/Bz4fXN9eRX3zLmSNUCrx8oJ6kgDg9xkjjJoA9K+BPw9y1pmLJ+ecGT584Knpk&#10;Ybnt0zjtz9NfDLwWlvaWrrCo+0SGRht6jk47dML09eozXG/C7wt/Z+myTRhV/drHHx90Djk/iwyS&#10;PvA1794X8MtZSQ2spdWitipUoPvnBI68nLdRwcDtQBoaB4feOJWES7WZmK4B9B2HG79dtdRFYwqp&#10;jiVW5VXZm5PHcfgOv9KmstMREhV2djnLN90/dPH05xk9DVprdceaDgcsFVR37+3U+30oAo+RDJMz&#10;yL92Ivtypxk7Rkehz+PHSmaZazyXGk2MkX+sZp5Bg5+UjH0I54q5exkWl4WxsYxxKNpZR0BGBx6c&#10;dec9xi1YwD/hIN0m7/R7X7rfdGQf/r89BQAvg2EX3j+51F1PlwfLu49Nx/Dgd6bK3/CS/EWO3dV2&#10;Qys7KPvHIA564H5cZrS+HKQ/Y9S1Z2X52f5iAx25BHTvj9Kj+Ftk+p+Lry/eMsUYDdzzwv8AU9/7&#10;vtQBpfF3UV0zw4bItt2x/wB4c5B+nGP5V4foHh2XUnuNRnhcGTcybV2nGTncfX7p6dPXNem/Ha+l&#10;u9+nLdcNMEBVtuAcg++MemOvXrVLS9Ci0zwnJd5UN5O7jgIMDPI6ccdv0FAHy749eEeNbiJBuVZN&#10;yx/KwCA+rDPYdOp69K6nwtqcSfuLeUBjkSMn4Ee+MjPpye1cd8U5pLTxVJO8Kg+dvVV6yfM3HGec&#10;njH9zHTBNfw54sjN1HAZNyhW3A5PGTnjBJ5JznGB7HgA920C63ork/eX7y57EnGPToDj1+tdLp0j&#10;xzgwH5Q5O31XdyMfXB9BXCeEtSMsSl3kO9P3e0HnPf1xkZ7dzk8mu0sHxAkmHDSL8reXwCPVR09e&#10;+eO9AGvETOqt5O7cq7sKoAAxx6Z4/lTgA8XEeTx91ckZ/DuCOxz+NRWK3MgVIzu3fLluNxx7n+lT&#10;WozEpGT8u5coMgYGc88fw/1Gc0ATiQyMwwWHA+XG08EZ6nPT8/ypY5ZVkPmnuAT0xxnGcnGemO9R&#10;xqoICY2qxKMOc+2cn1oYTRp8w2ryN204zgde55GNv86AJ+ZVEI2t5a/KMn5cH9D9Penn/V7ZDtA5&#10;O7qPTgj+WOTUIncZwfunPYdznP8APvUwkKndkNtb7ozlT24IGP5ZoAa4domLJhlY7kbPJGP05HbP&#10;61CHQLhvmUHbkgDPH168Y7HFSSb/ADtkYXbuJ+Xrj1z+K+2c+lMEbKfNZlUfxfL970x7fXJ9+aAI&#10;tm+NYpA6sqqBJyGGfwOOW9OtVbm03fN5ZZRHgHvn/wDUcfl61eKr/q2HOPccYzkYB/lkn8abs5IP&#10;zdcqV/DjHJ7+1AGJeWsW8NLEqjv8uSOf55yefrWdPEBIzOBJxtk+YcqeTyO+PXOa3rqz3LxnoDuV&#10;guOe4x0A59BWbe25JZRu+U524HGBz/nj884AMG7R1WSMnCyAnbwASePTuOuc/Ws28t7dH81oht53&#10;Lu24XbnrnGOO5HP5V0FyA0YATAYtu2sepB54/wAf51SuLcSERlmZt2fvZ5x3yDxyOpGDQBgmORTl&#10;GTCodmxs4PPOeg5x68cdapTWqRSbUk2lT+7w3zdP06n6Z688bVxC0W4bvvf3h3x17/4ntms25iAb&#10;ai+6jHGCPXH0OOc59jQBj3NurqI9mdxHA6Nn68E4HPt61m3kRaEjYq7echdnJ3Hd1OOW/vA4X1xW&#10;9KrSliyZ3ITuwfqRjGBx/Me2c+9t/MkyoYtyVXGOgHfv9c8A+lAHO30IiIKRrtzuO1sADHOehAHH&#10;Pv19cPUNKnZ/NSLzO5OcnjpkcnkemPoa66azVXLSD5sAZUfMMDHrxxnoB1znNZdzaMrySpb79q/M&#10;y7eRjOOgAGST8v4nigDibu2kiuWSS2wx+T5lIO3OOx9OD0OecHiopIZdm4BQWHzkj7rBTkcAA/dA&#10;69eM+u7qmmwwM+Ioz2ZWUNzjOMEcHAH59ax5GiW42Kvv8uGLntwO5PXrgZGR0oAy9X0svvjjhEa7&#10;xtXlhlRxkDqR04HOPc5y5LfAk2oMct5Zb5WGQvIPB4I+o6kV0U3l+Y6mFmy37uPzPMLr26cHnueo&#10;JNZOo7vNVW53fcCrkM3IwCCcnGePp3PIBj3VtOqxokZ3Lg5/ibIy34kbsnJ56Y6VR2HdliF/eEeZ&#10;L8pDcn065BznHv6VszRxXETDEZ8xtzNHkckY4BAYDBz6cYA71SvbC2jd5mTnzAWB6Lj/AHV7Akgj&#10;v68UAQmRbhQwLSKqr0bcuMZ6BunXB9F/CmNZRpOTbW0a+Wx2/vML909SecAkg8ccD2pDFNG6yrD8&#10;6MB8/PIYcnP05+p5qwhAmAj3buFXdyTwOeCMDv06n35AK0hjs4GiSfbGY/vIQob5sjnI/Ud846ms&#10;27vLUuxjk83zDub98vznJXGQQv06Dp03VqzQttYrlsjPyyHngc8N0xg5zz6DpWc8Jh3SB1LFQJGM&#10;hyAAowVPTnpgDtnpkgGTe3L3LZF35x8stK8bBfMJB68887zwDgseetIl01sC0m5VLMPRfp26ZzjI&#10;PHuCLF5cyxJ9nRP9pFlbr64DZzwCcj0794US8unMtw6jK7QGVQchTkcKvJ4HGBnJ4yKAI/OJl8yY&#10;pg4Vjv8AljXG7ow+XceuBzkVcghs1kyGiVi2Sd5yCcZ2hTx0PsR361XvNKuBI85G4Fs7lbD7uuAO&#10;M5BbHPU9O9GnabdRzb5LR22qp4kG4dPX0ySOOo4GCKAJHAuZuIo1kZW+WPa0gOMkDnjG4EHHbjjg&#10;zpGk+7eqNtwV2sPlI6HkZH59vUUt5p8lxb/ZraVWUMFfau5Uxn07D2IBHTOcCSy0f7JbPHN5gTdh&#10;tzFgCeeMn5efTj1zkUAYNo0WpagqiWa4VXaJsNt/eZyVBbI9yADx1IrfS+TTo3l8xljdueuQOCRk&#10;4xgk4xjqOaWHw9BBKssUW5mUjzFjGG6g4GD8xxznrxz0omtLa6iVSdh3DcJJVAA+XgjHrwOO3pmg&#10;CpFrjz3zJpNusixws3nbQVLkDhThl/jzx9fTN2ddjfbNWczNJKSN8RYnjn3xjLHnHtk5ptjYLaO0&#10;Rkj2NkttVe4XJwOPlHOcDjHIGAW2enyTXpuJTuVQPLbbtHUcYPQfhxnoaAJrjUgbBZE/fNwhxEz7&#10;WKDDHkAZ+UgEHjsOTUGomG7ubIaj8qx4226gYaQEHOVOAQQRjI/hHOBh12rWiJFp8KqC+6XcSW68&#10;t8xPXOSOOWPIySXz6TJrd9a3FxcErDCo2xxg7246ZJ64x9TkUAWnb7ajyRWrbk4WSZjtY5GCvOMk&#10;DI/4D6DCWemiOBkuCzSsHDSyOMk56HO7HdeCP4uMkYgv3v7a/t4bd9vmAF4wCpLbgW6Y4GBxnjAP&#10;FX4bd5RHO8wRlRjhCNvOOoP3iMcE/LgmgCVza6fYM00Q2wriPGB23A/ic4wQc8+tQ+GJE07QJLO2&#10;Eiyyh3kQSBvmYNtbGM9Pl6lcH0B2uuNSWyR44LeOVt20KckHgjHA5xt7c8n3FYE91rvhu+s/PhVr&#10;m+lLEoAcLvCqCMd/mOCMAnA4BJAOpttcs9Jg89Y8y2fyv8o2sylsjK/dAwc9TwOat6nb6jq3g9wr&#10;Rx3Fwyr8khXJBLE5xx9wEk4A3ADHbGgt5NO05p5jJNJId5m43tlTwCBkdsY6EnFdJp80os4IGuJF&#10;j3YVd5PUEfTHUn0BBNAF/wAMXKXafYk1r7LcMpjhij/eF2yecKfTjOc9cVp39rNJLa2lzf5njule&#10;5abGCquGPyemM99u3qDg55O7sorW9tNVt1LTSSZjZm+ZhltxVgNy5Hy7hnJHoMVpXGoTQancXM0r&#10;rGylGO4jJHUnnjOSc9ee/cA7a81CPUb4XDyLGyquGj+X5eWwMHoe2MZ3N9ap+DrySK0uLy3mQrNd&#10;ON0jZXZhcA8hSTkZxkHg9wa5bV/EOoW+rzXQixZyfKwVfl2/Mp6cg4x2zj2ANbKOyaN9usIWX92n&#10;mqkDDaM7dxAAJwSO/Jx3xQBpX9vZ/bv7UvbxpJ4fl2/alKqMA5YDG0gZIxxySe1V9auVttctpUtX&#10;fUZE2gKxkYQ5U5A/IZ5+uQwPNS3N/wCSurWblvOiPmZUcYAJxn7oHzA8dRyfWzoCXTveaqbrdceY&#10;wjkMTKAAxIJG7/ZXjqAcYHBoA67WNH1WLRb6TSHeOSSP5sOPkODz26Dj06Y5pvh6aztPh/Z6LbJH&#10;G0wESSDMmxC5Jz6/e/IDk8mq/hTXZ7jS2sL6VTGzeUrbV+U52kHrz0Y+uB3NQJbxwazBpPnssImE&#10;idyqmV2xnkNgbh3zkAA44AN+e8t7q6jSzunj+xorMuwFi2HwM9eoPJHryaq+ItYtV1qzu9NZ5I4b&#10;PJVZByCm4HAzx82OQAMryO0Vz4W1ew068ubFzuul+Zkn2sGG5jjbngMdvY5J4IHC3nhfxPqOnxCx&#10;k2eXJGZN67ix+QAZU9c+nJIFAEfwygv7U3Vxr5jMkl232WaSPaRH5hVQARkDbjHQY4HAyfQp9Em1&#10;myWSzleP92BFtDDacdRj3BJPfpjkGqPhfweDpHlPEnmeXGFXoIwpzjOTk/j6cHFbmiw6ro8LPLFu&#10;5fLhR6k9ACfyPp14oAybf4YyQWSy2107zLh9zMTwVwAON33hu5yc9+a6zQ7W5uvLtdWtmZowpjX0&#10;Jzg+/GB/XmtTwPO15KwlRopN2VVoScHGcHPbkcnGDnNdZH4Jtrxgohba3KnfwoGMDg5HGB1xx0zk&#10;AAz7GfQ4F+zwWyhlHybiqjKkkevY+np65rpLHTI2tWZl8lTxubPPbGD6jp2yB0xV7SPBUVtGscZU&#10;/Rjgt07YyPfHp2rW0/w28bH+KTdnzWU9T6g56D+dAGDp1gRcNIPm+Y7W3KOD9T3Pb8uldMkMbpgz&#10;4JwQqr6Dv6Ac8mr1roqovzRhenPU54z1/H/61NfRTNOu2Y4XkDdnJ/r0/GgBumaZHcLtYM2QTtwO&#10;vr/n1restGji/eeWuW+ZuMHsMdevepdD0loxuU4YNxjPC+47DA/n0rbtdO2gIo29DnGMfj6e36UA&#10;VLOxSPgp+mOw/wAetadnbYZnfb97LHjA4Hb0p1tbJEi59V+9+Wfyq3Cq/cXk4/vD+lACxqG2jbn2&#10;bFWlh4wB35yPemQxqSrA/e5/CrKZX5SPf8aAFjj+6CNy+noKeiAcAfT2oi2kcdvu+wzTs4G5n464&#10;5P8AjQAKCDtZC2aFIB6c+xpWb0Hv3poBY4J9/loAfvx0HX9aGUkjbgU3pxjk+gpQVbncfegBCBnI&#10;K8cf1qWONtvzLTEXJxnI9asKFUAKfwoAdGQU2AY7Gnbiu3K57UmduVFMZj/BQA4ynO7v7VHNcDuP&#10;/r1HNMcfe+uRVK9udg+Vuq4zQAt3dBEx/k8iuZ8Sa2sEJy33R3/Hj8PrVjWdWMMTOCu3v83P9a8x&#10;+InjP7HZylJuVX5hu/TPXjrwO3agDk/jL8QYdPtpi8235W53fNnHUDufr357Zr5203U18XeL3vlV&#10;WFurZAZvve3vjg467mzknIX9oT4nXSaZOttcBQUH3pM8EY5455PI4ztPvVT9n/S7saC+qX8RjaVi&#10;373Kk89OCSME9yeo6DigDo/D/ht9b8c6faNArMz5yRgyLjDcZ3cEhuvp0r75+GOhrpXhK3g8sK23&#10;OMdCeT9K+Uv2f/Crar8RFu5rc7bbaqt6E8nnrnBxmvtCws47TTY4gmNqfdx0oAm0OEtcM7LWjcoZ&#10;LpEY980zRLVEh8wD3+tTWq+dfbz/ADoAtT/LCqUIpEQJFNu8lwgqSTiMCgAUfLkCnMcqOKbgCMEC&#10;nYOwGgBp5XFDNgAUEnFBGeooAUnKKaSVjsXFD8Jx6UOuUX60AOfoDSSEiMYoz8oFEh+QcmgBJCPK&#10;WiQ4gXaaD/qFxTmH+jDAoAR/mhpH/wBSpHanDiEc0Md0XPTNADW5GSPemg4TNOIwoJNB5HSgBuFK&#10;dKydXjBXeV68VrYDLxWbq4CwNzznigDktdsY50ZHHeuI13wbpd3ciJo1+bP3u5z175/Su81dnEmR&#10;9fr7f59a5fUoTLc4SXaM8j169f0oA5K5+He4EWj8KoAy2emeDwPzrnNf+Hrsmy/so5F3MfmjDKfT&#10;IPHH4fU16tDZyldo7r93b/nFJLpsvR4Q+RzznJzQB81eK/hHY3plk05CpbLbdvDMOemew9/avGPi&#10;J8BrfDWp06O3bcfl3fLKcHGORnru9eeM5xX3HrXhTTL9fmtsNjnP1/z15riPEfw5aVZCn7xVYkxs&#10;Pl7jp16Hr3/WgD8zvil+zzdRLPNHFu+8yssQwcjBJ3HGchsDgdPpXj/iXwJrOiXnly6evznAfc/z&#10;85wBnOAOccnnpiv028Z/BO2njkZbFVkzny5MOpHGcdMcgZ5PTmvFfiN+zpaszKbJVkdH+UYxJ7j1&#10;68ZPAJwR1oA+E5bZ7WRoxbyKy5KsqhW3cnHP8W7B56/NinPvgnaBhIq8gfunXABxwNxx+PQcAc17&#10;h8Qv2criwlkMOnMNrEqI14Zhg5wBhumec8AZry3xJ4BvdEeaOeLdGrsWZV2naCN2DgYJ6A5xz060&#10;Ac2G2xtEE+bcNsY5ww4PQ9MYIBIICdBkmkEpikWCOfymaQgiRvLyfmHC9RjGc88k+hw/yJ1mZQkh&#10;kWR/MjMf3eTwDgZA+boOmOuKrhvJnEUQAjVmMbHCjAPryOc8nknkUATMpEawGDy1ZAzbozkcj73r&#10;nrnBzz7Yjt5k6I4j+YFk3Atjj04yMA4OMDp3zDxGituO1c4b5l+YYOAFbOOV9sgjBNAZxE4e5kZR&#10;uf5mcjAPYHtk9OBjcfU0ATPJHDHHcGLafJzI2/C+uWJOQM7mPTPB4INSLJM0qeXKxlHyMki/Mvzc&#10;9Sx6DJwcHaCPQ0VJIaVSoDBT8y5zxxn5upByfw9Kl84KN8ar975fmViTjaMnOc556jpnsSACdbpY&#10;83ScfPukZsFgM5+6owCDxjPXHQ9H70T/AEe4EbNnCxtklPlK5Axkg8DHOevvVeSXYZBtfZGvCty2&#10;MfxZHHH+PJ5K/aHcMhEjLJuDY7YYj5uDtIATvnoM+oBbEvlyZa6Zfu+Y3RlGWPXHzce5G7I7Uv2q&#10;6QqWuNo37cFsfvNox1HPJxjt+lU7e9Ro1eSRdzyCQqIwVOVycY7cn2zjHIyWxySushllLRqQqbVO&#10;7jAwP+AlTwOxwBigC7b3MypHPA7R7tu4Ln0Xj+EZz16HHvSpctcqsq3DNIyncd7Fi2OeSuWUg4yW&#10;OCpPHaqzzIAghx5m4MWC4wTyAcZxtOcg+3BxUcsiMxjEqtuRvmwx3YYgt2I43H8OMcZALr3s5gaT&#10;7OkezDLI+WAXGegyADnORgg55J4pZr+XM0sONyt8oQdP9nP90DGCeBjvjmmJE3tIBIzF8LsA25BO&#10;R19SQST9ab5z+UELvINoGAp6nBB3HpnjAzjJyOtAFw3T4byyvlsx+ZTnLHnA4xnnnpjr0BBX+0Z4&#10;5I4kkMbe0zDnA5K/U44yCT75NRpvnwTvO/G3lgQSAOO3XO3sGxxTlmaMxBZY8hd7bZMKGDjnJODx&#10;0z7ng5oAkW5lYr5KqvIZFRANpCn3AB3DryOPxLmvjCPLebEexvMO/YT1GB8235vmyffA7k1Ayski&#10;kqPugYbJ4ypyp6+gx2x1xRPcSOdyZXuB5mATnjvtOcAAY655J6gFuS/ut4idWkG0so45wO/PI6DA&#10;HXnvxI9/dxBnkEscatlfMOPmI4JJPI5QYZjgH1OKos9u0o+zDchZgrSDrktkDgEn3PAx25wvnA7/&#10;ACo1ViuC0Z2kHBHoCvYZ7gZ57AE5u0A/1ar1bajBmxgEn7o6cj2IB9cyHU3XbkbdobpIQx6Zwc4y&#10;QvPGMc1Qe5UP56OzLJKz/dLEZ6HJbjj25zikMu8bItzFtqqqsC3bAOememc4G7B6UAaJnlEThfLw&#10;4x3GDhgegIH8WOechuOaYupuzsfNjfeFaRlbdndyenAGSOQCMmqokCFZpYWZWZsbQdp4GCM5CYIx&#10;nnhvY0krARhHlmHmRlmUs2XYDluvPOTzj6EUAWY750dZjJ0PLM2AemO54woOMjOKI7qJFVsqSFO1&#10;lyWC8E7iFHTqMdvUjNVmaVYlcnnyyyMrZMh3c8/XccHJwR74SWTEYjUq0ZI6tkcYHqCM/Nxn9egB&#10;aS/8yVYnKbuSrMwbavsBztP5+5zUlvf+VsXOzay/KzY2sMjJAI5+91HGeO1UZJJCjN5bLzj5U9QO&#10;n1BPYZ4PuHxTmKT7QJ1279xYbXA/2eeOBuJ5559RkAum7RYis0eFQfelU7BkqxGGyR17bc9geDRJ&#10;fHy2+1zrGVXy5FkZiqkgHr2IBzgccZIPFUBLLGhkjSSNkGc42txgbVLZyCOeeORSyAxt5WH3Kd0f&#10;3lAAxknHyocYOf1wcUAaAv1j3ukyqjKTIwUsBkqyn5fXAHA/qKY99yv+kLv+cbGYsyHHIJA4OGGe&#10;O3fmqXmgyq7SDbubEjdfvfe6DHGOg9eRyab5jzRZllY/L82WHHI4A/hxjHHOG9qANC4vlYSMUXJj&#10;by07cjjtj7w654I6gEVI+pDdIwWSNtw5kdsL8vOfmyAzdOe9Zcr+efLhmkX5d37ttoXIxjAxnhui&#10;9wD1FO83euw3DLnhV3HsOCOu3GDn3+mKALr6lGUZoZD833fJwATgnJ9doIOcng8cUst5zLFKnDqx&#10;+fPKkcH1OVPbOM5OKoyTsAxG5GYKPljJx2G3gcj5foc4xk0C4ciNnlZQ33FWLocYwCWz2APHQZ74&#10;oAvTX6tHJJI4Kn/WdGVWwcdPoueM4bnipBdu7f69ZMoF8tf+WiFgNv8AeIAxjHHBxnis1ZyNsySK&#10;rBcBfKxknv06Z6fRumDQtycYhupHXzB/Cdy84w2ScnaAfmOMdsUAaC6l5k0kCqZG++y+YMbjnjAO&#10;4c46k8A9egjkvjscozMsqt5gDYYlT1HcgdOSSAOoziqc7u48qQOv7vGxlJXsAB74PpwMrnniN3yr&#10;NPdKySRHnhdvHPOeox1GMeooA0GvDcPsYOQ0i/w7QMNyeOwAPTrjmmi+NyTHJMu9m2yjzOeUAGCP&#10;ds/Q++aoicRKxVmlcsSG+6xxzjuc5Yc9+vGKa0jYaNXXaMhwOTkKTwQDgAFs5xxjPQGgC8l4gdZI&#10;1jHQ7dqqGwOuOPY9Rwep7ial9kO8FY3CbdzMQRkHOOefvDknOT3Iqo7o4PzzbFbdz8uAFTcwOB7e&#10;g/MZjSTeIwsnl7edyqQrAHcTn0xwRjB3Z7GgC/Nqf2h/Luo9yr99SeBn5QFBP94knnuexqN74pEx&#10;Vto6rleR7/eOOfoMHOOKz3u4oIliL7Tj7hbO5sbiVPQZ5Pf7vA5oNxvaNkdgwJBZVByufvfMQOnB&#10;4OMdjQBfS9tEn5RV4O3K4VSeuduCOSAeoOKgkvhIwAkXod3mOMH5Rnpjg7S3Tnp61VEzcSBWUYyu&#10;0MgyQoxwevA6ngYx2NCyyD5RujX5YzuYk5Pv69OnHzfmASXEwUAlWCNGxVt4ZduSMA8kgAbcd93t&#10;UdxclZA7yurzNt28BjwfUjqD16HFQzSbT5zNt2KRyNuR0Bzydw9s4IzUcrTQjaEbcufMWOPbnBH3&#10;8cdezYGT60AWBcK4xGyqrS7GjXOGQhunOM8EdOCcY9Y3u9s3mu4aTcT12jng89QCBjkZzk/SBZMO&#10;53rtVnTc1xuP3WPBIHb2xn3pglQP5QT5dv8A32oGPujjt+WenWgCy1/IqGWWVsKu05mLAcgfMeuB&#10;tbIydue2abPdyLK2VzIzP5gAGW46Y3YPRhg569DxUEkyyOoQN8mF2owBOG69QDx1xzjA5Oaha6LI&#10;wiXb8q4X7Ts/h6bgCdw5z03ZyeRQBcN7PsEqOGCsD5gYHK9c5HT5c8nJGM1EtyBHGrzMzCFVxGwb&#10;cvPORk5z7e/NVpHWJ2H71m8tgM5Hy4JBx3wD7njscGo/tBkdvIEnVW2zMWYMM8kluvTuOc8UAXzM&#10;6PJcuu59u5mVCG+UZ5zz0OO/I+hBJdRyyF2m8wld33OG/X8OnP45qg0rSIFCny3LDcuSynB7E9Bx&#10;wMkcdckCR7hMY+6WAYAYY5HHBwM8ADqMAA9RQBObkTyxfZZ1kbzMbTnnKntjp0HGcAYPTNK93Ikq&#10;ssjbfLXlmKqwI5H1xxjOM4HTFU3uPMhaKZXK/Nu4yB3I4xgjGPYeuBTWmPzSqNu7AzGny9QcYA6H&#10;r1/LIyAXWuJGPnStIzru8yRV+82Q3LE+p988+lM+0y/uyJNzFc7sHCLluR06bsEe9VZZ0Zd+2STz&#10;FDKT1JLZAUnA7kYx948+lDO7f6sKFZ9vP8bA4yPx56nrmgC288octEeSxUNHIG7g4OMAjI6kHGBj&#10;ryhvC4VF+ZiF+ZcDBPQ/Xpxz+fFVAf3C/uw3zfKwjLMuS3oTzgjof4RgjqE83zdkrqzbnGW+UgED&#10;qPvDPJ74yPzALInTJdouV5RedzAgHGPdVHPQg59cvaWZGSF1Vnb5VTaAxwR6g8k7R1xk4GelZ4uE&#10;Uea1wyxtxxjgbQCAOp5AI4I575pGUkNGu4BeGEKnb1w23HThh7etAFsXKvGzqyPsP/PRW6AjBxwO&#10;/UjpwKa92gbE3ls27Mm1iNox1zn6DjJA6dsU3uUfavO7zFWT5iDjrj7p7A+meucGljv5WKulyrYk&#10;LfNyM/L14K4575A96ALMl/5QMy3OzB++shCrk4HVhg56ZxngZx0a97K6sUi3Ky4wyEqxAyAcNwAP&#10;XOMVTe4ZR88Kn5AvTdwFxgEDvx3HBIGOghMoYmJikmCWzwwI4G0nJ2nLH6jPpQBe+2CSMtDJuIwP&#10;MWPk4XGQPbJA57nrniEzTbRHPCzYwGBUjngDk9wfofl79qwvFK5dBlUyoVSy7dw+7heeB1OfTjpU&#10;J4VbdYlbZtLeUowfbs3cngn0xgYoAvG8uJIWZv3mUR/mbcG3cDg4zyDjn69qiN8Ckkkrb/3eGldW&#10;yQD8pB7kjk5I5qkJkR/mdU3NtXzP4sDoOMZBA5GMYOcHFRS3qscSSIfl/wCem3OQCw468kgfkKAL&#10;0l/IUQEGNc/MrsT5fAJA5x0/lxUb3bhSmM7eG8tc5O5e2TyAP7o6Nzyaz5ridmwcM2/cpXcWZgq9&#10;efc9eMEZzTZrp3TdHEZP3e8JtVWfHsw5BXb7HLdeaAL0uoSDbbgK3VEjEm7kcg4yM47+3THSm/a4&#10;9y+YMKo2qGIf5eCR9cex47VmrdweeyMqfMwGxcrvwO3OSBxjA7DGMcRTXZHlmCVWk+6vAyuBxwec&#10;8H3zx0FAGm167bflkZWz5aeYPlzkgnI5OenQj3qGS/jiH2hrjGB/rJBhccse5xyvrntz0rONygjy&#10;koyFyucbQMs205Oc8YPPUHOaSSYpGyJIPlVSH+8STk49+mc54GR0OKAL0jxTHMsTSc8ssRbnv0PT&#10;0z29OlFZrXc8WGzzIN3z2+doPQcg/XrjniigDwJkUyZVRuXj5mOQD2wOg4+n6UuxejLGpP3SzjJ5&#10;GMhj27VP5UjrtRT93DMzkqOBxge5/Ig9hTvLhKhs/LuYcc42kcDI78dfSgCIQJn55PlKqP3ik8g8&#10;c45FSLEU2ifavVPn4xx+HPPsOlOeDZyLfc3+yoB25xz/AD44546UJG0ZBibo3ylZCSnqpyd3TJyf&#10;bkdaAHKjLHtPDfKY1+9kdMZ47DHtUjRb1kn81Rt56gMzbemT368e/FEULeZ5Ii37ZMDZhug5Hq3b&#10;+lSRIjlDj5ePMYqOPQfN35PqOeKAD99loFlfKsQ2Wzu79cnI5PJxjH405EXKvJlkZehkGW4z7dmG&#10;e/an/ZnAxJDt3sGHynrz+np/XoHiKSXCRpwwBwuPQDPHb8vfPWgBqRqqs7SMMKvbPzZyORjaep5J&#10;OMYzyKkUOpYxjG3heO45zn0HI79AO9PCDBkyu5vvFlG0LkD2Gc8Z/wAiVILmbaR8wDMRuUBVwctu&#10;529cflxQAqx4zvP8TNuY9ASwUcdTg/hip5FZ22AMyqXGwPuXbj0xz1P49M1GiCQqLlw2VYhixzk5&#10;zk5HGCOMetTxhpkaSRkPIUg4OcDnknJ+XvzQAsMRyyW6yHJY+X3yx3HHrjnnt6DtN9lMTZztbzCY&#10;1ZByRvG7P3uozgcDAyDxTpreVx8+1ccCSNT8pC8d8ZI569sg8cybSkRuI4tnmNuBVQCfQfN8v93p&#10;nPHtQAC3iQ7EXy2kyu4AKWyMgcgZJx24GfercccWCoGG/wCWnltlSTnC59h9PuimLGTt3xrFFtxh&#10;flKjcc9x6jnIxk9uKkh3GNlX5dzktGoGCOclQTg4GeR+tAEnlxocyx/f3MyyqFwMdOCMDvyRz09D&#10;MIJiW85dzMv3eCxOANpxjdwcZ64554ppUvIzSR+SGJHmFiAATw2Nvqfb7uOKsCOAn925yNz71bAY&#10;4y2AOnOR6AfmABCkZfzM72jUt82MFSx7gc4Y54zjrg8CpYiEG1DsjjkZ8LKCAN4yD3x8mO/U1Iiv&#10;DF8hBWPapbZwD8pwcLkHH1x+tSRNEw/1rEbm2tIgcAZwOgycYbk46CgCOKHywqyvuYZI+YtjB5IO&#10;BnjHQjB47Zq1GzAxyxor7ZlwzBs8DIPv2PGTkmoXDeYm2YOyspDJt65GBnKsB0zwaubYcFmdHQKx&#10;+790c5HA+nYZPXnFADbRB5bRudvzAnKHbkEgdBxgr6EDP1p9tbySz70KNuULIEhBYjkZxznGM8kA&#10;BjTIydzH5lI+aTEarlsZJ5z/ABbuuMY57VZCyCXau536x7WA9Ocd+cY6Yz1NACRiGQIYfJZWQBth&#10;+8DgA5BPy53ccelL9m87ho+PMGd2C2cLj15xljxk8YPJImtgWdZGB6qF+ZW+Xcfbd2xuPTJx606K&#10;JAFiYrIEj2uu1W/Pjr09ASDzxQAnlKEWO5kwQoRVYKOvUY64AB5Py5HanRsAG+Rfl2hlVDlDtyMg&#10;FeO/OeM8jJp8ECl/Mh4UjduXYvcru9+Tjv19RmpThl3GKSNjjaG4xjnacDPfA5AwuSTuNAEawjdJ&#10;JsY7vvMV2/u84xyR0HHXHYkDmnJDn5yjMy/d3LuY4OT278fQ/gac9qZLeMblcKOPMzJg9CvOCP4f&#10;4icZz1qeeBvLKThl+YCRSu08g7uTz+eR3IPSgCFkSJlSRi67cjy2J8wKCMD5h/tnsevc5pVjkIVA&#10;VaRWzu6/Nt64wcfMBggEnHep5I5MsbmTHzc/Ky7MMpOec42gjgcA9OtJ5e1lLLub+LaOew69Txgk&#10;c8cEHpQACJjnYGkyuT8/zMB8vBLd+4I4GaSJEV1dAqybguCwQYADA8+w6c9OR0qdIS6rKDw27naM&#10;KO2TgDI57cA8dKcipcRbVO5SuQzADAIyOgJOB6Yz3oAgaBgWbzfmUofm+X5ecZ4PcOcg8bhg5PEm&#10;144wZF3fKW2zP8pY87ck8An1zkt3xUrwBW8su21W2/eGOOvf17fzqRIwx4T5yTu25GTnOPTdnd6H&#10;K8dKAK6wgosSDKhlG3auOedwC9yAOfUk54qRYcjY7Rl/MBSRowwV87c/McAnPfkZHPepIIQu5FkY&#10;qxXkIMnrkgndggZ4J+mOlAgVSip5MbO3yrJ8ql9xA4bpyn3e+R6UAVxC2BhmdXX5JOf7oPP4H+8R&#10;75xl2xXk81A23du3+WW2tnjuPVeD1KnqKmWLywvm+cirGG2uzgMAvGc5x0z2xnGelCWrRM0PzHYw&#10;TiRtxGf97PPX0PHGSaAK/lrGqbZG2Z/dxkZyfpggk9Mj17Do6O0UspRPNPlt5fy9BgDpjknk8cAg&#10;45HMywSJ88aFSyrtAjPHXk4Gf8McVJHE44eJWUDy2Ei8r7Yb8D0weBQBXK7rfyhhmIIaN92XGcsD&#10;15yMe2M55wHCE/di67SmQwwcAZPTuME+uPrVmHKHDKyoRnyogFJAYNgehHHbsfbDFt5XVjKiqVHz&#10;bVOWxzzjjPHc5B7cmgCuNu0Mh2rH/C/y4BPTgjp9cYyecYoeERDbLErfLtZuWC98HaPlJ4xjrkeo&#10;qyIYxMWjlLbs4/ibqoGfQY4PIxn0pssLCMbwqqqMN5G0YxgLnjpheuMnNAFZYIixliWMKu3d5fPV&#10;vUgZHTnPfPXNI9tuVdx8xejRtt2k/KCG9+Bxx0PpVt4NznMW1tyh9ylQOMsuAD8pB7AZ7jApqxGM&#10;GN8LtI+bay445zgdB79DyKAK6x8FhOGj3MyoygcFfu88c/nz25yJEEj8p1VUaPG1kO1BwQGB255G&#10;eueBj1qwkUq75XPmBcbhjBHrnd64XHGc5xSNAYyUZmZZBmTyV+8Bnt6nO7oMgetAFQxr5hVFC/Pu&#10;G+TBY5AY575OTu60kUe1WaJpHXgZwTleOpB5I6n8verhim3Fk35bCsHUn0zjH1yOn4k0yS2Uk74l&#10;LtldzMcoTkH3HGPfgccmgCGFHz+6IyyruUZOGHXIyMDIJz24x0Apv2blgbf5lXcu7Pyt144BI7nr&#10;90885qw0TSMzRlivTCqWzg9evXnJ4+nNNSMdFiDbcGNkUt0G3PQsfXnjFAEcafMojm3DzgzNuy6r&#10;wemBydoAPqT7gxrCWZpYVVAxAfowPoefxJ9T3FWJ4VBUyOdrDau5t24jnAGfm4PTk5IoaNc4KkK2&#10;Gj6HC8HGT149sj3zggEQijkykZQ7iVwy8gZ4B6DqSTxn5M4pclY1dZJducxiOIjOVz8p5yMj2x+O&#10;KmCRk/L/AAyAbxlQv3hjGORk9CB19STQC4kwxhVuFZGxkZ56A5XP4GgCuF3/ADSvuKhsMFDbRlW6&#10;g8gepz0we2ABG2pLtx8zsHYnkk5HUHt2A5PcVYUMqqCfmVR8vzEjgcAD3x6jI69qHt1jVYBOw+Vl&#10;O1iuQF28ZPIOC2OM5J75oAb9muYUMZ2xgYLK8eD3A4x1PIHr27VHHGIuSu3Ywbas21Y8Nywzn/DH&#10;SpnhjkY5jh652x7eOuT0zkHnGP50eSNq5h2lmV93ysDnkkEc5zlevG00AQtA6lYZmWMlCrblXJGD&#10;93knjOe3XvTtrO/ySH5XYKynhOg4B9v8nAqRUggONzICcFdxHPUY44z3PXmnupiZnlRf9YW2LCwT&#10;p2DZxgr1HXuDjNAEAhjVxujHCeWFDAHbgE/Xk9cY6+pFGyNQoyuT8rYcYOAQB6Z7dOPxxUnl+UMl&#10;VbpvVcspyzc9V4zknptyTg1IySyffZcL8spEpzz6dOcZ4z17g5AAIBAm/dNEIypORs+bB4I5x+OS&#10;ME+g5eLeHO+ZFwSB5jYwcDrk8f19jkmrAtQX3Sg9lTaSpCHcecDkgZ+nWnCK5C5Ytk8Z8s7iSGwQ&#10;B1wTg9Rn8KAIFUI/lRJ80km1lbjc3YHnHY/kP7wpiWkbKsapCzHnJboRxx8vX29vxqysToWMSybW&#10;fkrkYXLcdgP4ScgjI9OKlaFkZRu53H5eGG7HyngAfpnJ5oAgBtJAZkeMs2BGvmAEnPGcDtt9cZxy&#10;OQHgSIQHXywq5CrJ36tjIHsAec7j1wCZZbeZm2uZBwNzfMpHGMY4x6j6nvzSNEdrGSFQ2796udnc&#10;ckAjAwc85yfWgCNLeO2+6qYDbN3KnDHHXoOgOB+HPFOWM/LjcrKCc7flfpg5PcEDkD0HI6TOkuxp&#10;DI/z5+Zz3Izx7Ek8AE/rS+XJJK0bDllwRwNo5X16Ed8DHuBQBElrhGaNX+ZiW2LuwRk9T14A5P8A&#10;iaFCR5DFlVtxkXdyu4Ng4xjuOMAcc8HmfyDJDIzr/C2NqbWVhlwORkZ447jGcYqcwqZ3ijPyvJmR&#10;V5VfmJOOvAyOepA9KAK6hfMJVl3LHg7gF7dPXtx3Gaf9naY+ZJH+8yB8xBx94tgnoPvf1xg09UkR&#10;FdRuVWwWVeeeemMKPoWzjjGQKdJaDyvKRo2/dlFZT14PPzKDnr1yfftQBG0CBTJFcECNgN3BK428&#10;D5ieDuweMgH6USRoowWChV3KrYHl8A4OeF5OOnYVN5ZebzGIX5tvzvyvXnGPunnHJ/MghIwoPmn5&#10;G25jXuMcf8BJO3t1/OgCMIHw+xipZtsiq2chSMjIBHBPPX9KezuMuZFVl3ESbjyOnUt3GBx1PBHB&#10;BlSJmm2Rl5m4X5N7l2+9wAMdeo6gZyB3fHEiLv8AJZY2wGXcFIIyg5528tnp1PagCv8AZmctF5bY&#10;ZsbV+YnLcEjHAA689TUkEUgdbmMf3f3q8Db8pOGAGFwSRk5O4+uKmjhuNzGOSNvLGNjQgYGehI6Z&#10;JBzn1HAxVy00C8utohjDMrAec0W4MueMd+mM8tyaAM2GBZNpKIrNtHyxH2y2WOBk9sHr+Fa2jaRq&#10;l28aWsFw29sKY16n1yDzghc845GRXTaN4HuLmSNoIJLguzSMfvDOeRgcDP1PVenNdz4d8DazFjyY&#10;WPmEMduT82OQBjpjjGeMDI6EAGB4J+Gt2WhEtpGqqwYeWRuPJXHXOQcZ+mc96+jPhF8MJEu4TKjC&#10;O3jJZUZTuJx/Fg9D265HpgnO+Fvw31Wa/t4r2Jv3jLK659AcDB7YLeo7Z4GPffh/4TmisrjULhAr&#10;TSLEq84BHzc8dMH3zQBo/Dvwoz2unwzKu2S485sSFhwckjOP7x9jXrWh6OsaG4BXEzKS3y8hV9f8&#10;8fUVQ8N6DHa6jGBtLWtpxtXO1jtBJ5GeefYdxXVWkDwW0cEx+Yr8zDjuTnPagCVbdYU2GP5VjyOO&#10;DnHp+HNOihaUpHGnDMu4Y/hHrjPqKcWiLvJwuW7nqByR6mm7RtXP8Fu7t2wTnH9PX17UARCyaa3i&#10;jA4mvizMOuP8/pU1pCbebVL9Yl2t8o2KM+mBnrnHtU1kHN3YpJIOIWn+97rx16ZpqR7PCt0+5wZZ&#10;WC5H+9j9BigC3oDf2X8Mnunl+ZgzcKMDknPJHt7Hj140fg7py6fo1zqDhTucsMcYByffPPequsW7&#10;WPw6t4Fbb5i/KrYJHt19P/Qa3PCdquk/DwyDjcu1t3JBPUfzoA838Vq3iTxrbwzxKMfPIpAbcTnj&#10;1I49ulb3xHgGl+BzZr3VmXsNuOh59BVfwZpa614ymu5D91lRGMZwM5JOSPcgd/0q1+0Jcm00VbSI&#10;eX+7w656jA7fpQB8W/HBBZ2098dvl/OrMzkFgRwdq9eBwPwzjp474T8az3OsmLznYF97bPm5zyOP&#10;lx83oevGMV7X+07azweCGugBuYfu95D7fmPzDHP4jqSOor4/0fxXPaazHK3mmRpnDRlt3AY87G45&#10;GMHuWHOBwAfdHww8Qrd2qSRSsu5vmV+3qBye2eP9rt1r1TRriW5hQsm75RujDDP17evqcYNfLnwc&#10;8axzi3ieXOFDbmdiu0HqGzyPZskYGMgHd9GeGNXWZF8xVYMOm3I7cE+nH5+ueADtbQqoLlGZQuG4&#10;4zu5GOucY6Zq7AyEMJFO/I+XcDk4BHYcZJ/+v2yNPuUQecSy9vMWPB6464/H8vWte2kH3QPvZJG4&#10;/Ken4ZAHpxz1zQBMqqFxv4I79/8APP50zcnyn5dxUr8rD0IH1zn6cUxJ4yzeVKq/LubazccdeP6j&#10;8utSBlZc4+Xoflzj2wfocf14oAa0nILBmJ5PzYyMdPT1/wA4NEWUAzuBBzuLZKnOCef/ANWB71G0&#10;Pl7lEjA/NuU8ZGB2/wA4AFNwFYKS6nGMBR0II7dDmgC5mMnEhVe4X5eO3PPJ/LP4Glddw3bz8xxl&#10;uc8DP9B9e3FQRs7DeQu0rhlDdPbrx94dASM1IScmTduYtgcnnjH4Z/KgBrBJZGMgJ/vB1H4HPf8A&#10;HqeacCofJRf3gXduJ57Z5Gf6cihi7Ddja3O5m4P657de/FSJu2gN5n3vmbr04GT17dOfwoAq3MeY&#10;d8jENtGd7cg9M/5/+vWbf7ZjkM3TPXqxHOOvv+fuM7AXA+eT5eBznHcEH8unsTVC6hEbYjj+9j/V&#10;5OQOhGT3/p3oAyr5D8wePnd/eJDjpn6enfj8Ky7yMu/+oZd38LKO/OP1+n0rorjT1MZieNvujbiT&#10;PGc5JwehwTWfdWOVLQqqjnEnysAPU4wB17dO5HQAHP3JUysHC7eMbFzx+ZwCAPz7Vn31izHy44do&#10;2jd8vsSPrjP59PWtu4spLY8buFI+fkk4zt5yT6YzVC7glh/cqR+7z5ZU9fQ5469s56ehIoA52WBy&#10;21EyxBbbJj1x6enH4jk5Iqncxxna0oZh5ZG1k64Hp1Pqfx4roJ7VJFbYiN3+70XnnsMdR17Vm31u&#10;m0sXKs2CoYEcZ6YI69O+DyKAMSaMR8D5gu0/KwyAOnfkfh3GKzLyBnMscMXLAb/LUDgA8+/fH0P1&#10;O9PAVXdlhlseWvPGR26dyPbHOccUrqzdlkjLGRcY6k8HPHOcde2OnpzQBzWp2jXNvvBYruIyu0DB&#10;79SvU9+nftnm9R0wb5EmRj8pG3Z0G30PIGeuex7AjPeTWCvKoI+YH7ygAnPuBzk5bOPcCs2a0Uj9&#10;4gCiQYSRgMMPTI7HIG0EAfTFAHI/2b5qhtvy7gV4ypXcTgg9yQBwRwc57VXvNDkuGWZI3bdw+PmD&#10;qCOTjJIyT0PXpz06htJCGPybfLKMsNy/3j1HvgdieGxjmqtzYB3aJtmVRcJHhW4HAx254zgDPPbN&#10;AHF3dm9sf9Wz/LynKttJXGfYcccYx054hlhUqzyygL23KOD19xkHv6rx1wOn1LSzLEzrDn7p8tUA&#10;PTJBAAHHr1GPaszUNJLsy7GVtpJRufmIK4ORgA8jHQ569aAOfn09HZQkLhuduRkgZHQdeBngcDnu&#10;MmNooA7M0Azu3NHEMZHoTkHoCOn5YzW4+jguxUNyf4myxUHswA4x7ZGee9V5bT7UFQnfJzwY8Dkd&#10;sE7QTnjOR2NAGXejzo/mlZvLbd+8UFuuSepHY85H0PFZ0lhdMI4pk3SL/AZDlWUAjJCg+h7EY7Ej&#10;G/NaFPlWBZNzMdwhXL9+Dkc89Tx2HJqF7UIq/vCFZzu82MFTxkng4HfOByST7kAwU0W2JQrBGV3N&#10;t3KDuXHbnPY+g4wM80sVo0b74U/eKq+Xuk4bg+nuDweuRk1t3LxxBkhAZgW+9yCduN3Ix3zznv0w&#10;ao3CzScR26/vHwu0H53xwByfQDvk9+TkAhs7e0Zivk7i3AZVVfkOckHIPAU9zg+4BqNrWFI87lj+&#10;VCqhlHOcg9ehO0nPH0OTVoR30sro0jBdvyqPkL8jk8Z79DzkZpYNHmHWFnG/Py55JI4yV7tnrznp&#10;3yAVLix3yLFsK+XjYGw5BzwwyMjHvj7o570htQXZojt+U+m48HOOnt9Se9a62SwRKqb2jb7p9tpX&#10;ofp05zyRnrUMsO5PLgTEan0Pc5A57egwO+OBggGcnyDy5YyrM2W8xwM4PPHfJxyM5ApjWfnOsobC&#10;5+VmztVupHPXpnPGcE1prYqzEPu2soLBWG3rnONp4A46cbuOlMk0mSREDN8y8qFhClO5YcEd+mOi&#10;9egoAowWSeWdpXqAvIQ/cP4DuuOQB+FVf7FkjvmuJTIzbvM8vaVEnbrk5JC9SOnTpmt600toVWK4&#10;+6rLhdx7DO7jt97n1IPU5My6fGY13Q7Y2VtwDL5gUcEdMZwcdu2DxQBiXFo0caxQx7tuSmVOC2QO&#10;Rk8DBPr69AaYumRBvtMkjSrJ8oZY87xnPOMbuADt9TXSR2MKPt8qOTy2xJ5jDgggE7SDkemP7o9a&#10;jfRgzKm5iNv7tihGcjB5565BPPPYgUAc3/ZcD+WYNvmIVVdrL8uVIB78ckZx645FS2WmXjDY8m1d&#10;oZI2bjbjAI6AdOmDjC4OC2d2LQ40lw0iybpFEvUbCBnkAcHO4ZGc89cZrQtdCSF/LSPy+u4YB4Aw&#10;AOuMY9++cUAczPp9xDHmJI923CtI4Ukdc5I5BJJx05z1rPgspda119dVUaWNWjt/3fzZ4w2QM9CD&#10;jvhR90kV6CdCW5iaBoJ87CR5ePmb7pHrkbvb+H2pbLwqdPSSS2BVS26NmGMsTjOOD0HX/Z9RQByd&#10;hokl/eql9++WNtnOP723jHy569flIq54hZNK02R9MgkeZtjqvl4yAc7uvrj1xkYFdRDoEMcLMtt8&#10;vk5WRmKgfN15PGeg9cn8bkegW5fzWXKowby26jGc9sA/TBOOOcYAOb0XRvs1nY3Gpef5tuvysy4L&#10;t82eVO3ks4zwO/bJj16W6lv47Rbf5Zdplm8n7yjGenzAgKPUZkPANdpFoSeQkcbRhSoWJfl2nrxg&#10;ADHJ4zwMGrNtpECJvxu2twqsTzzhuOd2ABknH5CgDnLq2b+yYdNZGwy4aPO0j5AOTgc99ozycdKj&#10;bVprR00SC1Rm2sDIzgMzhkPXHHTPOCSMY6g9kukWRlZg+dzfe46k9enU8cdPXPFTN4fiWRHazwSp&#10;BcbjjJPHIzwNvy9/zBAOfsdJtbS2ayWBlVgu2PDLhQeF9cYUjsR831OdeeD7HSr2ODS7f5JpFZol&#10;QbSSzZ6AjgbsnLAE4IBznubnT7a4dTGo6qPkXvnjn6n14x6Gqi211FdtI8cjImwyOuMEAnByTgDn&#10;px9MgUAYmn+HNTlkhQqVbADNtHLK27OcjOfXHf6AakWl2j62ZZ0HT94PLwrFVIwT0x15PYccZz01&#10;jYW1ymQIwx8wM7qM59sZ9+46A4FaWk+C7MXLT2xGH3bd0hOACMc9Qefqd3bPIBFpc8M8X2eYKqou&#10;PMfAGMDoe3OOOwPQYwNuytIpDlZlbcwByWGWUehB7kdDngipIvh+DMJ7YthgGjb+IHt2AAPH8IJ5&#10;71bsfBeqWF0q7mB3qzEKeV59ffJ4HagCW1gFhdRxrMzKr/KzL9QPpj1yvFdno2m22pw71iVvM5Zl&#10;X5if4QB1J5xj2xzVay8JW92IFluP9Qy7hn5infp9OMnPGMGuw8M6TYaWiwtPFyuMtI3JOehI9ecD&#10;vigCro/gfTrCMPbwKqx8qyKOhY4HIx3B4Az+p6P7L5abV3NtXc3f69fof0pI7uGM/vIT1zIpXHOe&#10;AePT9OKuW2pw/cWLrna27r7Hpzz2x39KAI7ea7hwvzLt4yCfTPc1oW94FHlDf8v3flGAfTg/5xUl&#10;tbx3Y+aD7q7V3Ek9Rz+vNXrXwzvfEO5st97+LH+Hp+mKACytpHYEzNtODuVT83PTPQ/54rZtdIR0&#10;2MPbOAw561NpelBCoIA+X7vH54Hf+hrZt7XBHlAMNvBDfjQBWtbOONdyRbvYn8D/ADq3HCCcMOcg&#10;5B/z/n1qeOEHn8VI6/8A16URMm0qPXGAemRx+n5UANEAAXc3C9R1wacIwq9923p0xzTo1RVXB46+&#10;30qRECjAPfpQAIu9toLdeamjhAJyT3NKigcryP8AZ71KETHT9aACRlXhJP8AOKbkgZJ60ZVjuYfn&#10;TWkQFgfX8qAFAy2R/wDrpA4Q/wCsJxz9KhMoJbP+eaFDudzE49KALIIfkdcZFAUA4FJHwMsc/wC6&#10;KcE+bOPu9MUASR8BsDH17UpL54G31+UGolkYA7PXPFNMoHAb9KALDPgbi3fr+FRSXChNrNt+Ucel&#10;RSTsem5h/s1TurzbHktxkd+vt+VAEl1dH7uR15HFYuraqI0x93eDjHfj/wCvTtQ1Uofvj5jj8fSu&#10;T8T+IEiRjLLxk52sATx64Hf8aAM/xh4nhtoJCsw3NHmMYHXnHfr/AIe9eAfF74gbkmZ51xtYj5hh&#10;ug4HTkEDrnk11PxS8f8A2WCRhMu9MkMei4HYeuB75r5d+M3xFKSSI1ztVePmk+Ze4GfXAAGMcnkU&#10;Ac34s8R/8JZ4wtdKhb79xt2yZxtBB6kDjgNuGTx7g19RfDLwRb6V4MtYYLZY1MRDKUAXHbIHHTGP&#10;1JxXyn+zFp//AAtH4otcQ3XnxxyIqzRr82455B569ODxjrzX3v8A8I5Fp+lR2kaEGTairu+919f5&#10;UAdB+yv4H8i5m1p7d1kmmyzMvXA29M8YxgD6njNfQ81sAi26+w/SuP8Agj4Z/svRoVki2sFy2PU1&#10;3iwb58AcUASQL9ntuRyRS6TFgb26tzSXx8uJYk/i4qxbKsNvkH+GgCNvmuselSXDAuqrTbJC5aZq&#10;Otx16e1AEk4CqoxTmH7rNRzuN6qKdKWVFTFABj5M4puB1FOdSIetNAATj0oAdgMnIobO0cUo+7xS&#10;EZWgBuDtzQ5/d4FKV+XOKRhmPIFAAp/c05ebcfWgLmJvrSICYME96AEP+ooTBt/1pV5gwVojwYyK&#10;AEP+roA+UGnHHkk0f8sxigBhGB0qhqsCtCzZrQPGRzVbUUL27ADr0oA4rxCCqZB+bccL61xOtane&#10;2dwf3bY+8Wjxnr2HpXdeJ4GWDcOe3Brz3xNqTafMxkQ7dv5/5HegDW0bxKAioyMOcD/a+v8Akmt6&#10;11W0uU2jbnjoK4XRNZ025kUE7ew2sOT2/wAK6bT5rKQfu5uOh3N/KgDWlsrG9i3eWrccH0rMvfCZ&#10;B3wSF9rZC/n/AIn0rTtIoGGI5v4s8EVaSA4G18/Nkc9aAPO9b8F297uN5brubkyLjjofx/n+ueN8&#10;UfCy3uI2R7VmWTIyF+ZePcH3r3Ce13LtuYif7pXtWfd+HY3LNDnP+z0x9KAPkvxp8DIbmNmjs2mw&#10;2PLkY7l6dMD2GCSfpXiPxA/Z4tHBzCwkRgWjdVDccc4/i46gDoORzj7+1rwXBcDMluI23fL27cdj&#10;XC+KfhRbXySRTWvmru/hXBTjGcY6dex4P0oA/L74kfs4yWO5rWxZfJydwiY7cKeiksOhyDjndnr0&#10;8s8ReAdR0Nz/AKJ+7ZSEwF2kHIB6Lnn8cda/T7xt8C0vI5IYIpJVOQyu22RVJ6bhkjHf19T0rw/4&#10;hfs9JcSSmWwaPllZpARg9znAB6HsMgcdDQB8GzW6wSb3ZWXlVIYc56jOTkkemMdR6VXmgKlmmiVQ&#10;0gLE4OSCAMZGMcKPbaOcmvoTx9+zxqEcshW0b5ZBu2x5B6hcna3BHfnpXkmueBdQ0jat5BJI0bK/&#10;mLtBAVfYHnO1v4h93OM5ABybKFdZIoWk2YDLjrn+HIBY5wOSc8dDwRKkbJuVhJtZdu0nG4Atnd8o&#10;7c4Pp0NOktJfM2FMrnDLxkgg4AycE8gdDwoHNDQyRF1lZl2qGZi3yvjHPPJ6YGcex7UAMUAMqrAr&#10;MIwR5ca5V2Gccjk5H3TjJA6Z4SVbeRlMqr+72gIkI444wGBIPck4P1NO5hmNrJuVt2xoxxtbeTtx&#10;3OR29Mc5o8tDGYyZNzO3zLI+CC3BAXP8JbgnHPA7UAHluk7OySRMZFLNtC7SOMdM5xhcE5yvfJoV&#10;FFzsli+8qE+X977pGBnByBwDnjAxnpTVjxuh8pfMCYjzzub1wevbnGCQeeM1I4hz5cds/l7S/wAp&#10;+8pKk8YAYg+pxkjr3AIVzGPKNurNJtaZowuPl5Pbk4PUgDNLIUjmZWlXbERgbflEY3MM4XAxk8jP&#10;TvnFSTKpjYgfdVSUVevI4HT9Dj15BpIxIJla3EjLvyPKBwefdRxnPPQFfTAoAaUJTdKq7VXazTKv&#10;BxjHPQ89+fXk04BBtEmxNuR8vYMcjksOSc+nA9cZaS2xnSUyPtZW3HkDkZDN2weMc9TTipg8x1fz&#10;FXG1F+66rkgEHjJAbjOB9aAEIbckaoBmRcKwzvZjwuOB0Oc55zzTFkZUjnS427Y9yyFirLwCOSeM&#10;AMuQf4sY9JJZfI4n/vHduwWIAHOSB1546ZHPenLHNGY4WjKYU7f3e3vyQSDxnORwOvSgCNgjAJGd&#10;qclVUqAvIwvGfUfezwDkYBy0OitsLbc5WSOPDE5PPPJ9evXr70SLKVyT5YaMHO0thRzt25APQDPH&#10;4ZGXKsq/emVVV1LeX5i7D1I5+bHPTkfhjAAx9jhSEWYfeKxkMpbB55ONuc9MDPfqAjSWzJG6yqI0&#10;kDMvmcbxgbguSMgemOpzwRlxZCWebbtJ3ptYfJyBnGOnp0APNOEZLgMpGCEVQSMsOw3D5Rn27E46&#10;UANW4ba4RDuYhlXaf3nO7BHpxnBwTz16U2Vy5HnRDnB5J3Y7AZOf9r6k+lMtwjPH5czFduWYZ4xx&#10;1AODg7umDx14FKC4VMIVIXKmK3XoMjPfd2+92B7kigBd6JIm1VbcuGm6KRnG08dxjgZ4A98gkIUx&#10;QOuJG/vE5OfunIIONvH44OSKbseYt5O1lb5VG44/A+wPpkA8eyb18tnSZlKqx3bm3IOzbjjd0PU5&#10;B9OtAChg8ki+b5jTZfdJyzLx1bqBncf4hk/k9ZEM3moG+fC7pFO48YA5IU8AdM4JHB6VGjK5ZCMM&#10;P4VYL1+c/jyo6Y46k4oaWRFJWLIWQsq/wsdh6jKkA7Bn/e4AoAfFJCD9nkhxIzd4Qufl7/dxzljj&#10;8vSSSURt56t5ih/uM3JAzxnr/D6cZ7Y5jjwX+y+bhW6qq5LdSeMgLjOMfpSRs1wjMWZgWLMxk6dS&#10;ykc9c5HPHHWgCV4EibMjhtoB+aMZxkY43Z+6T0zn+Tf3UJYNFs3AlVHyEYySeRk/dzzydpwOoqCS&#10;T92xVF2qx+ZMKCGGDyMck9egzjrk1MqtbBpJI/lU7XkXC8lQO45+gxjHAyM0ALHdkQCJMBSu7EkY&#10;VCCMngt049D19cikbJiRo1DlGA+7yeODggHJ/TKj0w77NIQsUcXBPR5N2QwxjvuxkenrjnNCyqx+&#10;0Elm3ZLBSOPUAcAH5eSeMd80AODkyZhXdv8AuvGzr9GGMlsbRzj8e1NzE8WwRr90EKyKMHGWGc8k&#10;nPbjn6UK+yRZmkDY69SoOT2GcYAJ7/xY65LWQq3mlBuVvU7kHHzcHlunJzzkmgBRJGFURL8y5BZ1&#10;yRjk/wAweem30p6ElchOW+6/IzjHOcgcfj19DkNiRQixp8q4UybnAKgfKF3Y7g+4+U9AaSQPsEfm&#10;fPuZ/LCD5vlGOAQNxGMnOTtNAEUMTj92kQWMuMfIPkPuSBn5T9Pl9yS8Ts4UOpZdnDSZ6HPG3r1x&#10;09SBmn+S8jZjhPzMArbdv3vlJGO46D0CnHQ1GVLH5JB+8HyoW24bDHG0dTnAz2x2oABHGjiRl5LE&#10;rtYY3DuOc/d6fT8lknWYNcblR/MB/fMeBzznrwO425/AUqqqcsWRSoBLNkFscHryCfqPU+gs7Rfv&#10;bkNs25fOCo4Vz0B3EAEc88d84IArXIKNCxDRMyj5XYqFK/ewCFJBXdwOq5zjGWFPtC8Qoi8Dy42U&#10;hQCTjaOcDIAYnoMH1oCSsGdFLsrA7ipKjKjDMO44zg8464wctkgMsnkRx/MysVRtxJ4Azwfl7enG&#10;OTzQA1XijPn+YFb7y/Mfk5POTjBw2Og6H2oKAjb5hVmaNl+Y5C/jjp8uBjBz2zUhiKSM8Q2szMD5&#10;jdQBv2nPfd9Sc9O9DqYyVAK7WJZWUZkYAgNyv+OeOf7oBGu51+zofL83ADK20EdR0PTP6nOc9WSC&#10;SbbPtY73ALLgYOFGCMHBwMAZ6HtxTwvmbXWXCqcsqqW+6NvThTj0GB8vU1Hh/J83+IyDaz4I3N3B&#10;xjpjjIoAB5Fw7TbdzMuCzRA7xkepyQMn1/Clldc+aQF/hLNMWVVKggDg46seMAZ6naQIm3EDdH/C&#10;zbW3AK/GTnr9SB1yc8UnyOzGTdJtUAE5OBzjOQS3PAH0APoAEkr+aqRN5jMNsjyjB3E88DPUc545&#10;7esDsrxJD5p3Ltwh2MGOMYAB9R2AOMZ/iqS9eWWbzJZlyVPltyA2W57jvnsOwxxUflgzgE7tvyqr&#10;Zz6Z/M+hBAyOuaAISEVQwUFgp2/MMDn7oHfkE8DqeaWZvNlcRTzfKzF2+V9x6ZJ5LAYHfk47U4Zj&#10;QFtu7YcMcHOMgrt/+vwfrTH2SyLngM2I9zDO7Pp25z0yAO+M0AEk0SO0Usnyr8vl7s7QRwo6YOOi&#10;k56nHHLZZnnjkEkvzMu5vm4B9znnHIziiRHV433yKr7MM3yhfmH44P8ALHeo4Y/MRY7d/lZdq7mb&#10;0AJPAI649R0zxigCN0CO+YxgszKnLFuedpON24EAdcDPHAykqhFUyPjcCkbsoCliTgdCOcEgDGM4&#10;54pXKpGPLRgvmbo/OYFSOhOT12jnPGeOBTUh3MWj3SN8ufXBOAMEkE9DjvQASzL5TF5WULGNq5+U&#10;KM8ZLgA8jrx0wBQ0yRysskmT5e5k28JlsDPr6454B5FOcXTGNivzGMENIScnb944H0z/AExUfmys&#10;nkq2VZhtXcDn1IGc8g5OeOPWgBod9oKyfKpw0kIzhtp5zjHGBg5AyD1pSC7/AHyknCrtYNhievQ8&#10;8rySQM98UoWUzLK4CtuUqzEhgu7J7ZyQevoTnpUaSOUhKqPlClFb5towDz/PPXjPQCgCZwHCMI22&#10;opLb03decjIxzzyQBn8Kj3K53SQs275vlXcOxyM53Lu/vcgk+lKqpFHtKDdtHlFQOGH9Bx6duetR&#10;F0cs6yhv+BZwQOpGcdfY8elAEnzzK0kwkk3PuYr+P4Kd+eMdBzSFfuzSyKFRvvPznGAOgGcA546h&#10;TznknlhoQSfMdRsMbAnk5JVScgjaFyckgkf3aTaXheSP5mOVXOOvXrngZ29/T2oAZJLJ8qTqyhSV&#10;cebwwAJ546HOOOo3e1RSW6D5JYY1Zmb/AFajGO+Mc9zgHLHjrU8jKH86KQbl4HykdmOMbeRnH5nj&#10;imKG8/icLvY7QWPGcdSTnkD8Me4oAaZnBaIfeYYVASA3LnHHI6Z9uOgNDMsrK6+YuIwyM/Yc88ZK&#10;tzj0ANNxPvVnVtvXJA4AJ/vN05Bxg7vrmlCTSJtCs77ssVbaq9ev90fjjOODxgAYq5KpMFYyDDKw&#10;GfvggYPbPoQchhjjNRvcszLOuGDcllJ9O3UkYweufaiPy12zwt90gqOdoye+Twcn6ZUe2I5JHlVm&#10;Vi3U7iVbd6Z45BP6e/NACSSkwtullT5RwsuBjjn5sEEZ7YxuAOByIZttwckt9wqVb5cK3vznJUYz&#10;6n0FSyGRjI8yfN821pFU5Kkjn8B2449DUe1U2yod37zONoypOzIz6HBIxnqQe1AEPzM7pINzHnDS&#10;BScnBG4fMv4A549sMuLyULNLK77WwZGVyucH0JPGMYzgAj8QiIImVmOUWNWLKo5XAJOcbs4/H65x&#10;S7THKskpfDNtLeSd2CCMDk9PywPrQA2dQWaGQeY25S3CjJ/u4z6D3546cVVjjQRZkjUKQCo2ruIA&#10;OMYA4IPUeo9MVLJuniDXCKGwG2sq5ySckjn0f0B+XrUO7fuSFlYBmKPGR3ZsljwcED7vIGcjtgAQ&#10;vM0DRuy4Iz5e4bScHk5HI+7jAOc8+tRB44w0m4rFJAO4GU6juGxx9PXOBhXWeOXzhPu+78qqflwA&#10;CSN3I4LYwMcZqN2KOkSSszcr8sm1jtVgcZ5GPbjAzQAk8vlv5cbNuZRtCsDwdo55K9+/BA65phSF&#10;X8lDlkzGVwpOR1HXsCc9sY9aSRnjVSrB4xGrERkfKQACOMEjHtyRmh3IiHy/u9oGWCnHJz1yCcBf&#10;lx19+oBWuvsbokk9okifwMyhxnAJxt6Dkdz+GKKS9tkuQhEdrjkj7Z6E/wAIZRgf/WooA8dVAmRl&#10;FXcNqs3fOckkc/8A1qcI2YbmKswOV354H9Ohx9etTCEqWdeoTCkKPmyRxznBAI5PHy9ad9nXGxjI&#10;EViZHVSq8d+OcZABIOfXNAEUkUbkM6FixIClfve/PJ9OOBnkinopZwCdrbPmJfaCMdz2/Pv3qSSK&#10;3cmHKbZM5wDuZT34HfjI45U8DPJbRPIF8y2bdwQvI3nnp97gHA57e1ADgy3GFPlru5ZWbAU5LAA5&#10;GAMj8xxTmh3RsSNxkX93t+bcuM9j3yOgJz3qRY5gfKKtJ8qnG77uR6MQM/h6EU77L5kTFlhYdZPM&#10;H3f4eRwucnkAcce1ACPbJHcv8yjdJ827b7DkYz+Wfw5qWOMELiGPdkbWVssWz3I749j2+tTRwBiG&#10;Sfap/wCenb5exwDxzz7DGaPKIh37AuSx3bAFOAcqV9BjueST0HNADY7Qqf3citIo3fvGHzHjjqQS&#10;QOOnJ6dcTW1on+uy3y7dnypjBOfTpke3PPGaeqJG/wA0ap5m5WVhz/AAMd8k54OMCp4YXAeUsG+V&#10;t2zd83qQOCcjBzkDvmgBhguAyiHDqCTH5cg2ycbiAT09OuOKnYFEaSE7vlZELKMMuN2/nscH8sHr&#10;imeXFEn2mRFjwB/yyA8vkjJxj1zwSex9anEKOMswXcrBlJ+UsexHuew7GgAWBB5k9wvzZwOqsucd&#10;8g4w3QDjnHqJlUIGjMbLNjC/u9n3QQGDHHOSuTg9eSOKdHFH9l80ysCB0/u8n5hn13DoegOOlTSw&#10;yRxFGgLbfM2xtkbTnsCccc45BA9M0AMW3WQMsf3ssQ275XOFwMk+pPHPXvUiRxMkYkZX2nCrtGF5&#10;+Un+6OOcdR+NTi2Z3a18ttz7FOSTkgYOOOSMY4HI65HR0CFSv2cMVdgwXAAHAGMkj8O4wegxQA23&#10;tYRIspiaNQzZaPK5XJxwe/3jgfTHSrSRlhifdwcsdq+rHOcYHOcjPOe3OY7WOCR/9HVY1yBu38up&#10;2gdD0AYd+xJ4OasnGPKWf5j/AKtW6t7ckevPBIPqaAE8gCNmDRjgiSVn2Af3hkYPUjgHqcdBipm8&#10;hjuEwCsrAs0i7m6DBJ445IA9adGbeVd8U/lq3VlUL8xHy4OM/dbJGOueQasQbw+4bPMG3IMh79CB&#10;2wMnhsnpQBXjjlmPnyExqdzFlk3Z65Klh3IAwAcbuWFWmhRLfeQke3cVVW+62AMjGTwPYnj1p0Ky&#10;ofNQuDtLSjaOG6AsT0+UccnOD1wamjt9kaIW3bmK7N2W4A6HHBOR6AHNAEaxFH89MlSOZC+3HY9O&#10;2OfvY4PPXE8VuHSR8lYyzEfL6tnOep4JOBn7p59HxRedJJKx53fPtK5JJ4BOTgnjjqccVMsaOMtE&#10;zeSmS3D49ic5zzjPHQfSgCNoYpEeM4+YAyxgHcF44J5+vT275EyQxidpjLtIJCDZtxjJwcnOQF98&#10;dKkNs8mEaVlQZK53ZU4wfX36cjPPSnwxhzHHG6r5m0/L65OPT03Yx3+tAEBiSYtFDt3RqqqqvtO5&#10;+M7Rnnk4IyPb0liiaJPMYIm35Tx937wB45xgD8TxmnmKSSHYH+dhsEfTPzHBxgcbjwQQQD36VJH5&#10;InLWydWAVo2GDyNrcnA9uMnPrmgCL7Osbb3gbt5jAbs4GD15HQ9vbpipI7ZUXbGFVo2P3o/u7uMH&#10;JyQQDz298ZqYRx27NIwCt2MwPzBSecA8jg8ZB685OKdFDJjbJGdxZo5PMUZ+XJGeMAZ7c9M8YzQB&#10;AFZGWXyd7YyvmSEbyAcLu4yCTnJPPfAqRoZY2CyONq7WZGUcjbkDGOAQfrwOaejM4+0wsvmNGxD+&#10;YOhYttyPxORzg8GpYotxaaBVAkk25Vo8nszcDrn06dxQBBFaKrxiaN2P3VeTKsG+o65O0DGOnSpE&#10;SUoztg7mVtp3Nk5zjBxwDjtnkg8CnqmxcorK2Rt85gFJLcEk+pBGTgnGME8VK8RM+y2jabo0IIDl&#10;vvDBzjP3emAAePagCKWEorBUZtsf+rxtY7QxHTPcDng47ZOKcPKkYsV8xvmDSLwWP4YOe3Iyc+3D&#10;1ghmVlaP5BDn5VGUGM5wc457EdQcE95Y0km+eQNG0jbW3OWwpPC55ycjP4seOgAISqbd3kBm2kJu&#10;JIXt2yckBehOenQUgAAyjb1bjduzhSOQQvUjk8+varJhbfvkRvk/i2gnoOmcjGMdQSADj0Dmj85Z&#10;EBOMA7fL+VDgEDg89hwNo4zjkUAVUtIo08lbbYrZTcsednAB3ccjIJP+8QOMCiPM23Kr8y7gPMOS&#10;eOOijoO+D7VZkQFsGGRTtDLH5ijG0jGNv8PTJyMZ96BHNtAMiuH3H7inIAGAADyuckcHgjJ4oAqJ&#10;AjMY2b/VxNtC/N/e5HIwMA1JIh3BQrDhQnzBRtOTnJ9j0J5CVMEEw2P5YVlO5mTPzA8n1HT3AGac&#10;qHBlPG6RtzDby/r7c4688kgZxQBDFGpdXWJWXbu25bDLzgjaB3zgA8ds5FAswsmxwwXy8eYoQY46&#10;enByvPUGrMMTuMRJ23K20ngKOAF69sHGOuT0NKsBl2x4Vt44EPOBjntnkZ9h6UAVXEQYrPtw2N6b&#10;xg9fccZPTr6UJEIJFCMuA67mVQGHI3cEDB7ckdzmrTJJFgMiKGKthQV6DOVzgA/eGeCMEdhlrxPI&#10;WibkEFB8oGGIz0GeQPp06c5oAqskSurhflGW3bSAxz3AJzwGwexBHXBp0Vu0n7oW+7Yx8kCQbQ3G&#10;BkAbTj19fxqw8bKRNPbvgBlyQVXaTnt3xuOcnHOelBt28n97CvzLv2qgJBIUcZb/AHgMZHX0oAqS&#10;RLcL8reZuVcELwfp1P8AX05pGj8yHzYo1+Yho1ZSAMAY98crgdSBkdauNGfm3rz1y2F4IIPfp9QO&#10;COo6BtiYQ2Zf3gIY424G0AMBkK31HcH1oAqfZAQZApILBWdQSoznvnuMYJxyOeBTEt97ZP3tgYbU&#10;BIPtwM9cDr6YGc1cSPcfOj+Uq2yM8ZGCDgY7HPGOlC22+MAEbV+VkZRxk47cdM98E49BkAo+TKJF&#10;aEOwxj5l+71GQeinOAASvGOlEVsjIYxHDIv97A7jPOR178n09qvPb5lVZtoLr8uFHJ4YnnO7jOcA&#10;gFl9eHC1UvsDhs4+8uSNwOOQMZyAeec7h3oAz1gDjZtZvl24jVSXGOnJxu9v6U3ynT92cOGy7bmH&#10;B6g/KOfYgjp0q9sjuYDujZkaNUkX/ZIzt5OOvTjB4644GUyJ5kp3bflZVJ2j8c4wccjGMZ7YoApl&#10;GLCSHd8qgxp/EvI7HPY/dPr7EhyQhU8jdJGACPl+8EHYf7Iyx/Xmrn2dt32XYyqcusax5Yfz6ZK5&#10;wQeuAMkNEe4qVikkxtkVS2SuckYPoO2OwoAqRMyzru+/lWP3gRkj5gcg8ZzgHBJBzxSpBhPMcrwS&#10;fLwWRuxPXrycckHHU5ybwgZQsTN5aqD8zYGzPGOgGPzBPemvC5LspZnRccf3sdOVzzjp93p1I5AK&#10;r2pRvs33V+ZQxG0Bhjnk/Njr7496SS3mba8fls27HyyHAb5sdOpyRz09uattBGSJEVQFPQL91ew9&#10;MYI9skUvkyhSzzszKyyMxkZtwxjPI6f4jtmgCl5G1mQbh95nzF3I6naCeh4yQOO+Kcke4eZ9meQt&#10;JuUbOjYyfzyByOh9eKuRxMThWC/KWDMDuII5AOAMgDue/wCBbsDFUUqvJDMpBUHkDqMntk88DHsA&#10;CvAjvH57ptaMhW2qVzkbd/b+Hd29+pxTvIYwJuLKJOZNrn0Y/KPX/ZOM9qsJDIihoHaR1UFtzblB&#10;zjPToSw9OO5zQIUYfu1Yqfl2tjDEngAYPfPGec0AV5vLUeZknLcchc8fdxzxnHTv6UjWyuyosce0&#10;Kx+9ycbc465OTjt175q2ATCfJbzJCuVCN1U4IHAweT+GefWjYvIRdyt821JAAFGAVxgY4x3xz3NA&#10;Fd4mEnmtKfvbTJIx3ABgCDwRuHYdccYAFOCISFt/unAaT7pPXjO3bycjAxzjnnIsRLLGyz+YyyMQ&#10;CyM6sQejAA5H3gM8ZKn2oMYZUXaP4lZv+efQEYxz+HHrQBC0W1isSK245UIBkHOMAZPccc+oNP8A&#10;s8UIbLK3D7WbaBjBbGR68jjP4Z5lWV5mXIc/MqyFpiD245yfXr15IxmnBHRi5jVsorFkULzg4AGe&#10;4wCenHbmgCu0G3qjM6ll6BskDOeBycAYPH0PGJFi3lol8vaFyNzDaRnAH68gEkAH6maGyd5QoO7c&#10;2GXcxz8oPABPfJHBGeM4pypG6eZK4IZQqjcp4xknPOec84HH40ARSweYhVt5fgoqnPrzgZ7lRgY4&#10;bP8ADy+ZXlkbYy/MxKspG3Pr0ycHA64wT2qQJGsSoVxyo8oDHXK4IGM5G0cE8Z4705LZJwH8va25&#10;VCOoOGI6MQMcD3GM9+KAIwpZsxMx+cHdGxXaVyB3O7nPb1JAyMNSKF8g4XnDNvGCTnBA4z0A79zV&#10;h4d7DzU3bcbUZlJ6A+uR0yfrwelSBLhIvnb5owwYbW6/LlgCR+XXDY70AQoEe3/dw/KvAkVt2X4z&#10;90kDkDjgYbnHNSIBlmV/m3AKzOcn3PPzY46dcjpjFWHa4Exjkd/MXaA3G4YY45OOyngZxk9QTlYI&#10;mCMZCqYTDSFRgY4K4DZBxnr6AHJOKAGCJMbCG2/ejDNlAA+c4DH5hjH14PQYdb6eZV+VAx8sj5lB&#10;GQMAE9jx6/w5AOK0IbaNs/Z442TYu5RGQudx4HTjIHTOMHrkV0/hDwRd63c7J22r5gaNpW2gnpgL&#10;ntyTk9QoznNAGJpPhG/1GWTbKyRr8/mNgyNk9lHUDIO7I9e9d14Z+HlqrY+wLK3B+aNWZvUEc7Tx&#10;0A9eehrtPDXgrTLSFXkDSbcsDIoC5BGW49yBnJGGPfkdtptkllb+Xbwrt3MP3Sk7CAeOvUD39e2K&#10;AOT0jwzqNmgJt5lK9vlIHsCB1x65yQRwcCuv8G+F9X1G8jjMeFaRfugYRiecDoMEfXJq/btcXDtb&#10;OI1baCzeq8A549cN+A68V6b8MtChfUwsyPItvGGZ8rkluvPXIAx3OB0oA0/h34aEd3c3ixkC0tdi&#10;bcjHqRknOQeuOgYZ559a8IeFYYdM0+0VV3OzSShm27vl6H0/+tWX4Q8OJNoW+Lckt5eZZ0zgnIYj&#10;Hc4zjnp9K9J0qxhtLp2V9q2tuoXdgY6egHY7ucdfXgAC6VpgW3uLry1VpJNvbGMn0/p2+tXJIEQr&#10;5MXyp8yqBzkD/wCv+vapLKMQ2NurDDNvbb2GR+vc/h6U2V4/MkKy7htC/MeAGJ9Tnt/+qgCuY3SH&#10;5drbUA9yT3+pH/1qkvIlhS4ZuuBCuOozwR6888VIjs9wokLY5dsdwopLVHlmsYZlZTcTeY6lcnAB&#10;/nj3z7UATwxiPVrmZo8ra2wUDbzwOmPyxximXgMXhK3h/wCelwC7bu+Tn9c0+2Jey1O+kTDMfl+b&#10;IOOg/wAeemaL6Dy/D+lxxt/rLhWUsPcY578Y5759aANHx00dvoFjZlcoqru5x1459/bmt3UyLP4e&#10;qok2sy8tnuB15/zisPx2qMum20cfysUHlsvVevt3/kK2PiBN9l8H28TEfMvzKw6Z/wAk/UUAZfwb&#10;0+Oadr5lHzOTu78Y5rnf2h7wSXbwoNz7sCPafu4HP6HJ6dK7z4OWf2fRklRWOI/4uuf8/hXnfxdN&#10;xf8AipYkm3YkxtXgnjH9PwoA+cv2n/D9w/gxYJIxjhWaPJLf3j0OSCTkcA4HXNfnl4wjutB1FjKs&#10;cRjOMLJ90EEAY7fMeT3B6dc/qt+0X4ZW88HpEQDG3EnU4BOMn2/T88j8x/2qtAm8NT3EpLW+Iy6q&#10;67gjYfcAAcbgxPTgH6ZAB2P7P/xItZpojPNHlSCy7xHsyGPYjGDgjp29TX2B8MvFA1G0j8xgwEa/&#10;NuMm4EDgk/UepJI4PUfll8B/iQ9p4qW3+0QqyvnCl2EY3bRyP4SeMdR1PHX72+BXj3zo7YSSbWCq&#10;WAXC4+YnIzkk8dADjHFAH1RpF8jR7uPlj+YL8vQ55HcZPYdO1b8Toy4kCbeNrEjlc/p0Pb39M8F4&#10;W1oSwxoCGXrH0OOpzzjk9ePTPfFdlZ3WVmieRBuUcKwBP0z9T0x0oA1IDkb/AJsBfm7rxzjt3Gf5&#10;YqWKAFcuSoWTHb5OvHb9fzqGJBNsKJ/HleSoxhsA/r7GrALyEEofXsFAPbH44z3/ABoAdhGLRDcu&#10;7jAbPpk4J+v19aYsA2ttG1VXLbGHOOnf0qQbyqjdGQuCyqpwD6c5/wA+lBjlbJCnrjnOGGBn/ODz&#10;0xQBDE3mEKs43N99g3OP/wBX0+tNTe4KSoy9G+bAX1xz34B69h+M3k3ErYKSbmHybiCegH6H3+tQ&#10;jAlEyBsbcKY16Y9DnH4c+tAEiurJuRWYH5gyk8c8/T0zxUiCNuQPm+Xnbx7n378ioYJSWAf5j8p2&#10;q3+ee/8A+qpInQ/dcM3Ib5upPUdfT1P97NAEnBQBScdcdO/X/J9uainh3KNqtt25VdoXcD6jPT24&#10;p6ORFtRsbkzgqcn24B74GaFZd3yL977wxuz78exHbNAFKa0Z9ykfLuzu2kA4OQMY4PX6fyqXQR23&#10;kKxLneQ4wAcexIxj+ffitCZE2rvztboM8jnPYcjOD3x9M1VuCz7sncFXLZ+meAfbuf5ZoAw7oKJG&#10;8tPurn5mztyfp6E8diRWZfQRwJunRflYiRmUfL17AfXqMVuz27sy7lbd8oX5id2D27H3wc1TltWR&#10;PLKFOoO2TpxyMZJb8OnFAGBc2mx8sNxHqvzDoMdCSOo7evHFVLmA/wDPdjx1zjJIK84wRkn6+x77&#10;15Z7Y2ff94Fdu4KccD8COAfTHqMVnyW6szMrkmTn5R+vPpnn9KAOdmtGEjD3J+Vuhz+GD357+vSq&#10;s0Cj/Wn7q5ZduMdRnjoe4PHtnrW9PCxGY5NuwkbVydgIPUY6ccdeoqtcWf73KnjH8Kjqe3H4H23c&#10;5FAHOXdqZI8Ton3Tufy2weO4JPcD078+tf7FuucE8McBvUHJx+o568/hW3e2bQRi4ZQqtGSrcgDB&#10;HqevHr93uKpm3Rn3rG2F+/uwSoBPBxk56evXtQBlSabGbZQxxtjA3Mi8cDPtkYGPXkehNC80t9jB&#10;1kZeQqqpZf73TnqDg9evA4NdHcwsq5ZnDA/e2nkE+oIPBBH4Hjiqs1pF5zF41XKFWYRnJHOTnHGD&#10;uOeuOMGgDlbvTox8+1vmGN208ZJ7bvT2AI7ZyDRudPCOzFWVlYH9yrFl5x/h9PYdevudMEbMVlAV&#10;lxjayjacD0Hv2Bw/as6bSYnm2/ZwzHhcxjhsd/lyeMggdeDjrQByuoaRbybsxhyD83mMeMEgAsxy&#10;ME4/HisuTTJGcGQFhtUNIrcDrxnpj0Oea7RrWMMpa6ZWZGXazj51+UZ7kjnIBJxnOM1Tu9NhKM0l&#10;rxtJ+8Btx0/QZ4HTjvQBy0Vm5Rv3a7twO2ONtqMCMH0+8B1PtznFRXelbIfLteflxEq+5+UEDnJz&#10;z7Y5PWtTUNIkt7rc7qF2kRssYHmA7iexB45NUw+oojLFB8ob5/J3Er1yMjP+zjtjHHoAZj6ATc+d&#10;5UmdzNGyLgZPTkn12/nk98vg0uzGBJJGz9VUEY2jnnHTBwTgEjtjOBcg+0zkkjAwTGxbhW7kLxg7&#10;SufTPTjFWhptzPKx3M23dt5PGDkn8PoB9OlAHPyW8UdvGrJCu8EMzY2598gZP3uCPTrUkcchmEqw&#10;qqq2CGwqgAnjB5B9cnrkdK6JPDcUh3SQyAKhBIJB2424PTjDY7d81OPDPmKWWwC7m3bgv3XAzg5B&#10;HILf5xkA5hbR7qJZPLb5kXMh5ye2TjvuIJPAPtjDDBOq+Wtoq5Ta22Mt6DgHsACR1JI49R1a6LOj&#10;HEkau0nzRmQ5ZtxIB7H68HHGQeix+H7Yvt+zBvlX93tXnC7iO349fXIxyActFbXIbMkWWL7vmfDF&#10;s9sDk5647gAdc1at9M8/YgLZ++MPxkk4zx02n6gg8DBrdOitAN6W7SMd3Jzk8AEHH/1x93gjJECa&#10;ZOG/08ncuFVNpJY/icdOg4IweRmgDJOkK06yABdzKZBGBtPHKnByMjg+nXsKdDpEyw4ilVWWPAbc&#10;G3EY4646knI56/St4WccfHmLtLgMTtxz24IXvwO/1OKsJZgmR3t2Zdu1h5fl8gjqOmBkD1GB060A&#10;c+NDYjYqj/dK9t3AGM5PsQvB9qsHRRdWyw7kboW3MD7E++RjnHvjoB0lvoe9NrWm5VwdqjAboTkL&#10;9OR06EZyTVqHRHG5VLbV4X5cbzu+8OcnJ7Eg5HbFAHF2uheQPkhZlXug6nJ54Ayc89ccY5GKs/2P&#10;tkaWW2beSQytgZfccDg/7OOuOvPcddJ4funRXaGRRjjcoXJPG3JJxyF7kcn6U5vDskbNCoyqqyby&#10;vQEjg7sD7ucHnGMZ7UAcsmmKGZsbmibcvy5y2cAkcjowzxxwelTW9q0DttiUDbhWcnnAPp/wEd/u&#10;g10E3hu4jxawxtGNu3LfKwYfN69ehPHGR3AFOs9ALgA25aNjt3SsNpOQMdMHHvzx64oAzLezJYMA&#10;zSLhiGwmSTznH3RkkdO30qxFp8rTeWwwvlr+8aM5xj8Qe3Ppnp0rci0VpIGdIZI1LYxGoUKcc5B4&#10;HPpk4I9KtHTUtJWdzuJkAdyeGyOgzjoQM5PJA9KAMKLS12x3iRNhhnPljPJHPPboev54zVq80cQ2&#10;ckzbgAiBYyf4SM4zkZA9OQM5rWt7WAhY45MHzQR5fUEE8Z2jnnvnr+NX007zP9FbcvzDc3zDaxz+&#10;XGelAHLafYmKFrhJH/dKysyqNoYE+x5wAe/XNXrOymuQ0cg3L8wk3ZyV5GF5PXAySe3bAxvf2X5M&#10;S7EVcLuBX5QPm3E85PcdcdMEHinQW32Z9jwPtjYAfMrc9QB1xlcj6t3yaAMdPDfmT70G3qgPRlYj&#10;GB+vXPati18KI0O5II9wjKr2AbGTyvqfTGRzz0rStLFPMVoYlHP8I4YZGccDHrzgcit7TLFyFDRn&#10;94Fbyx35+mOST0HYUAc9YeDPLkYFslWHzopYuOTyT3HzYHXjOOK6Dw7okizFJY1yZPk3Z2r93ODn&#10;vu9SePatnT9O3HKRL/Dwq8juABn8T9ePStjT7CEP+7iXaWU7QvOMZ59QD3GfagCvbaVEJMoG/iH3&#10;s8Zz78YwDj/GtC30ZolUC3X5SAV4UqOnpwMk+5xnrzU1naXEn3Bhc/6zPUcDHHbNaul2V/8Aaj5k&#10;h2rJuO3Gcg4z+PPUdDQBUstEkhBEZXc2F2j+9k9jz3+n0q/p2kq028K7MPu/KMEdB9OMHr69cYrf&#10;0/R1EOX3bVXk4+96nBHHAz+PPpWrY6Y6spZ15ztbnnrnvzz7enSgDGtPDEk8W1YlZmYHdwO+fbqM&#10;cY79K1tN8JiLCvtDZB+b5QcdPrj3rWtbTbCCEbb7/n1/H6d/ar1vEScRr29O+aAKdlokUQCBfTcV&#10;bHsP0x/XNalrpuABlflwVZjyDVyC19UbDd89atLbBQWbKntg9Of8KAIra1C8KNrLx8veraR7FwTg&#10;dDx+FESruwG+771YXIXKt7H3oAiAAGC+Ooz7Urht3J/i+X0pxTZ8xB61Hu+bPXv9KAAZRV+Zgpx/&#10;+qpoEZtsjj6k1GgUNvb17dvrVgFQrYU7evWgBy5U7SOelRvICOG+77j170PIIxvY87aheXKDCnrx&#10;uOaAHNJu4x0pnmKSFG09gKYWaVufu/73T8KlSLedzgn5f4qAGbQw3ZPTOMVYihCc7fypU+VcE0pw&#10;F449gKAHLtUZA5HaleRRkY/pUTzZzk9ifao3lJGQMdhkUASvIuM78dh0qF7jK5/l/OopLkfxbvvY&#10;A/Oqdxdqu7Y3r0bqcn+lAFi6ulVd27PY56Vk3uojfueTnglv5dc/Wm3uoFfnRsgHJ6gdef0+nXvW&#10;DqmqPHmJCfb5u/5UAN1vXYoFZml3DoSzY69+K8x8feL/AC1mlaTacDJxwowB0/TAP4Ctbxd4g2Jt&#10;Ezbs4xn36fXr36AV4j8TfHMSxvIbhPuvtO5iB646dScfiM9DQBxvxc+I8Nsk8guJHZQSFRQ3ygFh&#10;3yRkMp9ttfIP7Q3xE8uzntvt/ltNlTulGSpGMqP4uQowRjDdQRmvUPjL46kkDrNeMGXcyr5uABgg&#10;4AHGMgnrzkdDXyn4/wBQvPFHimz0OOLH2jUo0nxGu0sHDY25wCI2B9f3f0FAH31/wSl+FlzN4aj8&#10;UalC3mTFpZpJJA7Lkk7cjO7bxzxkLz05+6LXw39v1W2tVQYE24qzcccV5b/wTz+Gv/CO/BmzkcHd&#10;JbKFY45XqRwOnPGe3Tivozwxokcmteds2lT930BPX8/rQB3HhLTo9O0mP5NuErWtYwSXx1qvGuyB&#10;IVHarnENvvIxQBXdRNfBF/h5qzdkLHsH0qDTIiZHmZfvNUkpE9wFXnbQBJGPKt+e9R2as2XfrTrx&#10;/LRUp0Y8m3oAjUGS5NSTljKFpLVdx3mk+/Pnb06UAOnJWMAUAfuNxFNuWDOqLUk3EO2gAjP7sk01&#10;WJNOBUQ01B8uMUAOppOUpVGRz+FNO7HIoAUnEWRQoxD+NNJBXAFCcR4oAVTmImlXiJj6U1B+6I96&#10;WMgwMKAFUZibmj/lkAPWmod8TZNKrfuc4oAReTn/AGajul3wMKkXpkVHKQYmyaAOR8QwM0Odvviv&#10;PvFptLeVjMFx3LEflyfXNem66u5Dkfxd68+8aaOl3ceUznDKf4vbjr/gaAOOsoNKn+7djjI2s/TP&#10;J4B/xrotJsljUfZ73jOB83TODnGP/rVyL+Dngmd4bqRtx+6rDIweOTgda09M0jWYGUx3H3ufmY/1&#10;9aAO5060uSqq7/Rl/wA4FbFubpQrBfl/PvXMaY2uRECRt3HI6g89a6HT7y5AUMhVv7uDxQBoRyBg&#10;VlHPXjtTmto5DlThvTtSRXEbbRIP+A1MIgRugl/GgCpcWEMyeXcRjPXNZN/4a3I3k/MrDDL+tdBk&#10;q2Jk/wDr00wqDmJutAHnWt+CbS+Qia1VWByOR/n+lcP4s+F9ndW5FxZLIvO3auMDnj9SO/XpXulx&#10;bQzj/SY8N/erK1Hw4kitJbYbdQB8g+NPgVBOZPIs0uAGJlWRhxyR/dOfx9PbI8R+JH7OtvL5iQ6e&#10;M5z8qgEDtwvHBK4z16deT+gWv+CLW6VhPABIVIXavTj0z6+lcD40+EyX0XmyWgkKqcOvDclfz6e/&#10;6cgH5e/EH9nq6tHku7ayb77P5a44IJJ9OuRyOc9O9eY694J1TR7sA2n3t204XqCRkDPzcDv2596/&#10;TDx18EIxAyLbblC43D5iqhep3Ec4x3wenXkeF/ET4CW92JPs8CfOGwGbJZgRxjbxjkZHGPbmgD4j&#10;nsL+222+Nm1cbXb7p4GMDOTjrnHXkDAqGCEpIrLE/wB7cP3nD/N0zw2ckH2wAM9a928a/AU2UrPB&#10;E3H3mAbn7+QcZb0HJbjv3rz3VPh7q1lcPEke75x0I5GDx6kEYxkc4AHNAHGJaCJlC7sZwvmQ7egU&#10;8gcev49+1IUkbbFG7fMy7Oi4chjggHOCQeT0Az6g6V5pRQfKFcL83m7uWByeQQOSQeDjn161C9ow&#10;Tzfs8bAMcKoJLZ6qM/UfLyPmPcUAVXLl1ccxnaQytltvXAAyOfqOp6HikTc6gyRK8gyQoYcsQTtB&#10;XkqMFeRjjAORgTiJYYmka13LGyo0m1EIyM8kZGfm4x/cBFSfZ5Z03QO0kkhLeYWO58quCAO+cHrj&#10;gkUAVTvP7yWQFcqGIk3ddpwAR3HHBxlu1Me2JPklUG4BGk3bsKcAgZJJGSOowR0x1q6EeYNNHFJI&#10;q8SSbSQB6nAztI9SeB+SPDI7KVhkUHmMNjoeMM3HU88DAPcUAVFkZZcR7N2cMqoMOScAdzn5eRnO&#10;e/NRoGWPDbjt2jzWUjAIQZxjglu5HrjuaszRx+V5k5+Xr5kkbAkMuCufYgc55PfrT5Y44ZhJdKEU&#10;HcvlnYUBLDGDxwR0AIw1AFKdSj7DGFDSbiSoYrwcE8HAGMY6kHj0pGcELL5bb85/d8Ecc9BzxjI4&#10;HXPtIdmD5duDuR3XcYzvycnjcNw4I54+hNIYGZ5JUaPBBZWbEiuoAzxznBBz0x9OSABlMDeYVAbi&#10;QxyRhlyOi7c4boQeT8oI9qiBm3YjO3K7eFChe2RxgHryTznpzUxQhXTzJF4I8sA/Nhu/X0DHOAAR&#10;wDUfzBsqcMzKQylVzknBBb/d69AF560ARh/MKo5DfMHeFU+ZtwBwBk56nn1AHahoIYh5jQ/L92Ri&#10;OMjG7gNx97O3v+NTRzPOFhiWTG75VWMd1DA4DEnPHIIGQO+cx7YyMrKv+rBU7RxwPmHGcYJAxj5Q&#10;Ce9AA/lRmON02lZB6/N+Rx/Ujqc5oVp+fLEjddxQHjrxgc9QvB5zjGccyCzkHysGKzsBtWEnzMHn&#10;oPmySe2R0PY0fMdyu6NIreZs24zxhRuJOMgkEccDB9gCElldlZ4wyRncpfkE4wp5HGd3Qnp0zTmM&#10;ZDKI/u/dDKACcA45PB5I69c56VJ+9UbHdlVXDKzdG68sM5+bpkgYy271oDSfMMbi0mHbpwG4JLED&#10;1JAxkHkYNAELOHZln2srKf4QFyAMDJGMdM4ww5x0IBKiAk23zKvCKylBtChFPQlex5JAOQakWN4v&#10;NdXcfMHY7cd85I6ccZJ454yaVomWLcxXCscBlyxXODhc8nHJx/TkAYiArm2kjXzG+aQMdyjkk5yM&#10;+/TqfxdCyyRGUQrt3fKysMqCPqSAce+QAM88uVg25vNZvm2th+CBznqcHP16dqVYlYrsl3SeWvlB&#10;ZDlTz8uQCD90DpjkDgZwAJtLwkJCF+dsqqnrgc5Gc8k9+xPNDFd+8DZjdtVlKkn5TnbnI5HQZPsR&#10;xTmWWH5yGYj7qhtrEgF1LZIwMbehHI6jAFNXY6+XBOmFXb82W/Dac4YjoenIPbAACNwuI/vcJltx&#10;+VQfTPQ9eO7cdskbyOpeNNu1TuVG3NvxgdB1wBnHtycYofFwGuTMzLhjuU8IoI3H2HOOhH0xilnh&#10;jCbEIZssCskSjbtOM8kZ5yQDg/iKACRxIWZWLlV2jcy5Yck5PGCcj1PFMRGkDRAghyOUjBB7EZx0&#10;7ZPHuM8SHef3ij5iQoabhskgA7SMKcjjJyQPpTjuiQkOWVl5C45I+Yg5ABOcfQL9DQA12QO0qhNw&#10;P3VzGwXJznuTu6cnr1+6ajxlvmlVd0mWZQMEjfwPmAwMjOeOOgPSzcBIQ6yyJnaS0ixhTgS7QCSc&#10;jJIOeMYHccwtG5lMsw8pv4vMbLjqMZXnIz0HGPc8ACRsyP0XsP8AV4wTjAyMY6cjPXjnpTVSAM0r&#10;8R/L8xYY25BJyOgx759feQKY42jgLFiyk7VCoeR0HHQc5OeBwTUcokiYiQtuXK7jyDjgK3uTnrnP&#10;tzQA2VA8OCpbb91WOc5wD3HQ4/HOeeKayxspxH5Z3Fo9oJyv/AuDyMcjOMZJp7xSKGwjHYx3SL2H&#10;zc/dHPUdR93OMc0KzQyiaH92EyyrD0HAIwRjPIPU44oAiVE27PJ3BUB27920ZGFxt5xjoP8ACmqx&#10;KKqlcHd83tgAD9ccYx6NzicvbqNjnb5ZxIeCVyML0GQOD2yD6UshQ7mC+Z83+sikXCsCcLhsN17L&#10;37jPIBCsUb+WwDMONzMm7DevB464zx1xjJzUUzRSxZJKuygbWHy9FBOT14GDwBz3qWQ4kkRD+8VQ&#10;VLfKU+8OnUZ+nXHQGiYxJMVjaOOVpB0bA3cHhSMHIKjAGRz65IBGF83dJJFkKQSvO36Z9cntkYPB&#10;5zTfnUbSZGUAbo45C+fmzn26k4HHfqciaTyvKkcucqrE9flwTnnAPTgnOQTx3pphSZGSK32mOQmN&#10;mC5+8Ppx9TwD93rQBVlLDaWuNwYrvyxPftnnkHPpycCmsQX8qVmXcgJhjiPO37qjBz6ZIwfl7/eE&#10;pYSPJjayLjb5a7Vx95ueT0zjPJ560xo5VP2Q9N3ltjPHBGcHDN1YYGCPp1AIfMBbZ5C/vPm+9ntj&#10;9AM5Y/nUf3grSRfKPnaSRj+8PPy8kZ/wzx0qZMtlhEoUNh/LYBQwOOxPODxxmhVnjYeWW+ZhnaFG&#10;4AYxkHnGAefxxQBD5JjZgpUMAysy5688fxdfqfvHBGeGzB5RJ9pO7c28/vAVZjzngDvj6896mMTG&#10;VY4ovMGBt2Z5Gc55PHAx7kLjNNWRURSjDa0h8vcflYgZOOhYEccDPB5GDQBDKkKHyxLHsb5WYZyw&#10;ZQD2IPQjjJ4PpVfMsvMiKZPl3OW3EEdySOx/DI7cZuzfNJHEIXZVi/dsrbQ4VePcEbc4Awd3Jzmo&#10;lUhkUsq7Su2LZ8zcZXn1PoO3XFAEDKMMihvu42qvTIPJA6jHcjn6Cl2su4v8pZc/Nh87egOAAe3c&#10;cdRxUxtX/wBV9m425Vdw5b649ONvbjBA6NeELCoWTBkYA4C7iMqO2AQAc8ZPzdfUArhERMiNVUYO&#10;7J2gjgnI57E45HJpGiZjIW3/ADZTdNIdv3eM++DjHripVguQy74ysjLhcBiy4BzgAgH5vX1HfmpE&#10;tJUG6EMrH95jawGR2yCCc8kdvrQBCTG6mHyzIOvl+WxyB059OT175x2pcO7gSZBXdhW+97d+effr&#10;1qZogg2jcFUKNyggH5sHOFyOnHc98VGwaF9nlru2qVVmDDGCc5Ixz15Pr0wRQBEQhRZGT5R1+b7v&#10;fPJyMDB7DP0prEtG0W9GPlkKpdfdQ2BzwOBkYwT9RY8lraQEtGpxjcd2cgBSfb14yMHqM4qN1chk&#10;dhjawWPz22n5eQB2GPTvg/UAjktwWY25b7zFG8sfKCxwpJPTB6cHHrjmGdASzxyvhvm3NnjCkdMd&#10;j/8AqPSr0lrPcMCZHaRQcqq5xwCR05HsTgA88dIQpWBW5aLy/wB238R9cYIJx6ZAHrQBXdEjlaR3&#10;iV8EyNI+NvPy5LHqB+RBxioJBBIVlACnhlTb3GTkjBB7cDvxVtnMTIFVgNpHyswVVA69Rxx0xxnH&#10;NEm+Zv3jPIPmYqrbtuTz39eSOQQcdCRQBViWZh5MuCx5eTcCR2P3VAPI9CR6VGzPJxJuX5fmEbDK&#10;k54GMHjk89R7VYukDxMJQsi7TxIeC2eoI4PHUknI6nrUcrmORi033WbjknB2/dxnHHYcZ55oArtb&#10;JuESqEZcCPy1G3+7x+vTI7ZxkCNiCc71woDKPlIwe47Ac9c88dOM2pVRIlEg8tQW5hz2PX+6egye&#10;c5JA4xUflGIoN6xM2Y2Bbg/3flI/ug85OO3agCmYZXm8kMzbWz+8RVy3QLkDqcA5B71CNgfEr7cl&#10;SrMqscbOVPzeh7gkjPU8ValUqd6XDfPuMe5ipH3cnOeDxyR/9amyIxZ1RGVZFwI1cYI9QOuAOc5x&#10;k+tAFJty7I51Vdq5kYOdoxgAfTnjp1plyszKzTmbb5eN8jLtA64O7OOMYx3I5NTSrBOGlVo9g+95&#10;bBVJxnP+7jGeg6ZPBpvkxLGrpEqjkyFW64AznPGc4bB7MPagCrJCUDKgSNgzH7nyqSQACeo5HuD0&#10;9KhlfywsSzKrKCVVv7vGBgdsArxx7datJHnaSvnJtK8tynADfeA4IOT/AHh1xUMzKNsDvHnyMyRl&#10;RtLfeOR1GTkggdcdRQBDLLFJGXW5XcWb5RG2R7JkkEZOOBkZ6jrUMqxTzPKrJGWXLbeAMkcjk7fv&#10;DgkHK4xzVy5SRmYly22TPzEdOOB8owM9+oHTnrWmzAinLbY1G1pDuKKq5znuBjsG5Iz0NAFYB7cs&#10;YVZo2c/ulUP5bdxyDgdO/Pt0oqw9neSk+Q2DuJb7/wCHb0ooA8h2SM2HdJGf5Ssi7mJ78cc5xjNJ&#10;HHCyeWE2q4BAxjdwfc4+n6ett7W4jiYc/vFIyG+YtjHIztP3h+Pfipf7OdleaJJArZKyZXDDccje&#10;OgwpPuTz2oApPudNxLj5+Gb5cnGM9uPy/GpoIj5zZiLNwMyR5yOTjn19farX2RcvEyBdwOFaP5kH&#10;YYHcEjrxnr2p1pbO42iPzMEv5YUY4PoDzgc+uN3WgCJ4El2oYZMqSCAhXLZPA6jjj3wB1wSZbe3k&#10;MfliJgPmGSXVSeOhz6H1JwRkVM1gsRQO6mNscM2FOCVDbc8cL/8Aq4NTf2chjaNhlV56D5uF3EDB&#10;+U+h64OBQBGqEbWj/ibcF3AKzbv4tpG1uDg8fSnxojonK44Z5Cp+bIAI4Ppn5s5weKnhtpS3nsg+&#10;6SrLJy/JI5Ax8xJGeny9qkezREaMncqtu3bTgBeAeR1A45HPoe4BBCvlxZSQszDCqjHaFxy3HTHX&#10;68YySTPbWQUJMIGZVVGCyQhTz3I3de23oAenFWEswibhvC8bnCj5j8w5IIzkcn1yM85p8enI8RJi&#10;kbzFC7lXocjIBwvdWPOD0oAhSxTy/KddgWMDc/RfqfXP8XUj2qVoZj/pC7ldiDu2lfmyD19OCOlT&#10;Q2Qb9/sXzNpBcfMxOT3C5xgcjI5PerEGni3ycrCq7QrLCE5wOQcYz+J7UAV41ZUAfO7y+V8v5gAB&#10;jJPAxjb055POObEcMinaOF8tgzA7d3GMc9/nJB4PUYJp0NrFJGoQqq7UZvLUY46AAdWBwCcAHA5q&#10;eOzurUoxYLIvG5l5jznJGVB6556fNwDQBDFAqyJC7R7C3l79vVgMhuOo6HjBB71IkLISdhy3K4Jw&#10;fUc5x3+p6EYqZIzvaJUYbsK+JPlYHqWJ+hHOPvD2FTixXy2gETbc48tm4GVPzFc46fMDg45FAERR&#10;gc+YWBOGUOfmUEnhjnoeO/AOCcg1LGsqqocFtuflU8OCRjGMcZIHfn0qxBaFn3qNzNgt5cbf3ix4&#10;XhenOcjIFKttICGZV67l5HVhjAJ24wMHpyfQ0AM8lYx5UkbBI/vLuJOAfu59e34jrmpkCBVDsf4j&#10;MvC4AGSRjP8AzzYDp+fFSxpG5Xjy5Odi4yS2M8BscjccdOvuasx2yDyyyurK2Yyew46Hgep7DnPv&#10;QBDapL5itKquy5b7vy7S3uRgn6nkn0qQQTBCgyp2lW2uVwR3HOM/gfSrESLJCXNyNrN/E2Y+Rknn&#10;jPQc8nd3GTUwtvLZ2lt2XO5nV2O4DIJH69CMcccDkArxxIzKwTC7QNrMBuA6npnnH45xjmpo4Gkk&#10;wqqfmPqwQkYz94DH3e/HHFWIYGEO1E8uMqRvHRuCQOOP8n1p8VssztJHGzBpsKu7B+6RgFcnr6jr&#10;zQBEkZKkAhNwUDgJkqSce3bjk8857uMJVAzBX6BkB4Hv09B0YDnp1qwtttXzVRY9zh13fdZ9vzeo&#10;OE79cCppLBmZk5PmbtqjOB0JzyDg7evI/lQBWghywBOQsa7dynsc525+vQ/lgUqxKiZMm1VViJOc&#10;oAMn0Gcnp9OuasJaPK3yxq4LMWTcDj/JJHGR831qUWjK4jQBvubcNu24UAEDjnjjt+hoAgWEBt/2&#10;VNvyjbsVeBx0BxnqPp+VC2gTlc5DBSyoQduAeOTyMHoOuOlXvsjxq00avtxlVXIzyeDyAeSefXBp&#10;Esklj2q+4H5FKtlmXJJxjPUnpnOc5AoAqhJHSPzmVV2qfmTrjv0yOScZ7E89qfBC7HdInzbQFZgM&#10;7SD8xPA56n8KvJaQLKzoy7i2WcfMRzwM8ZzgZ56Ak8jNC2EMiKRCvzYVm2hQCCAc8ckEYwcntxmg&#10;CuiFjtVSVbD7mXhxyOOcnrkc+mQAKdNbYXbFFGM5L7YQcjAK4wTnjqD0J68irNvYR26/LCqncvme&#10;WG5BXAB+uR1xznHU0+SzTZ9nuYkXavX+5gYJxnnjsB/WgChJArF9+/aWZgwU8fMCMdhnAHuDnnmp&#10;Jbfe0jHbnqqtxt6jI7HORwP1q5/Zm9mkgtB8oG3coyntu9OMD3H1IfFYPPLIyx+Zj5twXnHUL+vH&#10;1Oc0AV1s5F+ZoT8xykirt3ZIGAOgIPPrycAgk05opncypB91f4GB7ZzjbjgrgZP4Yq0tqqlZ2Cho&#10;13k7QpCqAP5HnvnsKlSwihxH9iC+XJlk4yG68/3toIGcg+5HJAM8WZjgWEPIyr8yowwxXoOc89uR&#10;3HpTfsu99/ksw3AsFOeoPHAy3T65A6Z4vm3WOJjHCq7lYodvcgfNjPXsOCeTT/sm10jigVdrYT5l&#10;I3cjHU4444PG31xQBQSxmTarRBvlKszMpAAbOfrg/UBjzlc03y/LJjCZXcigjKuBjavI6Lzk4z0H&#10;AGc3ktI1UERK33fJLdVYtnAJ79Bzn6d6FtJCWZvu/NtkZsnvk9ecjg9PbPWgCmbF3iZZgI/3ZJZZ&#10;FXHUMSRwPwOAMelSNbEs0pBxzuGcYXu3Q9j26de+DdSBgMxv5O4kLMrbSBz8wB6c9/c1LHa7EbYF&#10;CCMPtiYvgEZz8vHsM5GRyepoAyf7OkWHyXiXzGjZXZflVWC5I77cjjHQcDHBySWu7/VJKY8sF+UZ&#10;+6eeeCM4OOpxkc1oy2oPzCBdyqw+RgFGWPQn26cdSfUCkfT1cj/RmZQCkeccyBSMAEeg/Djp1oAz&#10;Y4yJ9rcsZcsV6EjtzgHJPX6mhYCAsyn7zHd8pG6TGcjnJ79sfLjrWpJZRNIEjSNlyGO2XBz0z3H8&#10;Iz1579TQLU5WNrXDbRubk5GT6duDgLjkg9ckAGasJThTtHy7S47he3TJ44A61GYfMBYWyvubCtzu&#10;zz3wF4H889q1vsybDLKrHLAbmXpwcg5HHPf72ORyDQLVWj+0mJSy4MLNjBOecc4A45YkHpQBmLbu&#10;Xyg3P2OTnk5xznnAx05zR9lzt8luB91PMOVU8gE5G7GATuz+FaJ05YJfJkhjSRVK/vIznHHXqejD&#10;sevvSrp4iXyJbRdys3mRj+FhkYIHAPHXPT0zwAZX2ZnVY0YEMw/hG3ocdG7884H8sSeQrTKk0SSM&#10;wb5cjkYOCv5A8ccjjrWmtgTt3tuVs7lZtqliudx9jk5A5HU96R7ZlhG2J9q7SIzubKg/dPbPytge&#10;ucdqAMk2jzx4Zz5kit8u0DOR6nrzk5APpk4qRrQDc5ZkXzFKuzj04+9j09OT781pJp5tkzDHsUMA&#10;PLG1SfvbcL1PfqODz6iOGzCv975l2/N2O7Hyg8EE7ivI/Mc0AZq2pWPP2dV/d5WONQ54wSByc/eH&#10;PX29HGIuNokWRkVg0i5Hb1LdDj0wMkYFaSaezBVVFZmCliGLM3OM8HB529sewo/s7zVUJbs27aVU&#10;KTyVOeB0+uOOc9sgGd9nEI2KqbtxXy1xwPmG0DqeT7DB456CQPKqlA3Pyrnbhs8AcgdSQeevpnit&#10;D7IRIieZtkZsKHcDc2VAB9Tk5x7mkNkscck8wSMNDhlZdrNwMkszA47ktjoQMk5IBn4JjEkQI8sk&#10;MuFBBydwwOQD9ffpinRWhbAjX7q42iYKwOAAcfjjvtwenfQl00lCzx7hHHjf6AnJPt0IwR1XscUS&#10;abBAJAqbVyxIODnCgfMc4LY5Ocjn1oAz/IliCjaBt3HcFBAyyn8s8ZIGe/Q5JrWZFKRxkbFIjVlP&#10;AA68nrkY7+3etJNMROgT5R8r7TtUYwT7ZBP+HSmQ2VtL5bodzsu/crct0GeCOMk8kcZ470AUJIFY&#10;vGYZDt/1W7dsHzfJg5+909fp6udGVmMS7trcDlevPK/3fUY4FaA08KCyyMFZQPm5ydpbHOc9v07G&#10;lk06GNmdYf3bs25UB5UrtyOOeMY59M+lAGZLDsVlQMc5yPMx25HQ88MTjGOT9JGszLLsO1g23dIG&#10;4J3AngH1PXHHPtjSijDRRxNllM3yxlh2zwMYA6HsMYHpSG0a4+VX3bVXzFbIPGCTlAB14OSKAKEd&#10;qD8xwqKu5WToMgKfu85wBhcn1HPNEltKxxI67+crJIeSAo4H1zk/hzkitJ7ORziTcuVwTIo4UtkD&#10;5iem5PTjv6qI5LYGdQsLLgKqrjA5Ye+W2jHp+FAFCOzAYEBpEWRAyswXAPze5z29eSOxpq229VTY&#10;sn7sKFjlIYsVXspPIGMdSDnI7VpPYMiSKEVvLQ/M3GF9fbJA68e+Kc8U7CRwskitGVXdIdpBB68g&#10;deMc5HbjNAFAWk0oA2gdklQYG7IJJ4yOT36Afk/yMnbGp3KWMcnl55Pf6fL6d+hyauCyRwHXc7CT&#10;927IrHJyM9PlOQBx+PQECIIY9zx7ViRhjrtxgYIz+NAFWO2O3gFPlBjG0g7cZzySe3Uc5PJqQWi+&#10;Xt+aTaAfmAGV/hxjrknv1qx9i2bkwpTlm3ZwwGMnAXIH3TxwCR1J4dJBFGu0SKvy4QbtpDYbHsSM&#10;Ec45I57UAQRWkkm2Jg/ysR8rAKCeBg4A9TxkkcZ4NKsOQ0p2r5hyFbByvYfN0OevtmrxsyhZ3jUL&#10;/rA2z5XI24PY5AC5OTzjnvU0Vu6CMW0MispYbFkYHO/gcNyAPlI6jnp1oAzY7eXHlNE/zKwXy2Yq&#10;c9MnGByD2JPTB5NXrKyF5KQu7LMNhXIBOOFPI6t0OM8Y46VcsdHmu5maGJm52lkjKqMnkknkZ4wR&#10;g8A16V4C+GZWRrm7iKzvJ8wxhmPcNgAkbsgnBIx33AUAZPgX4YS6jLDJLaGTdgp5zMoVeT77cDjj&#10;HGc5NeteGPhxaxiOXUQ3kgbfLZQAVBHfI6cY/wARiul8KfD+9mSPybRoIzIGWRgNx3cbs5Ocjr2O&#10;7g9a7Ow8H6VYor3DmSRWwrgD5jjqOnYeufwoA5+00zRrCLyLGz37sBQyjL8/dHXnAPfqORTrvU4Y&#10;B5awHaxYRyBujHgYyMD5ieAeuOg5rpL+DR7CMu8Jx5YLMeMYGeo9s+owa5XUX0+5umiQhtsm4KD9&#10;B05yM9Oc8euKAL3gHTodQ1S1lNvsVn+Xc/zFcAnHQZGfwJ7da9q8DaPA9hfagHctIogOE+VeQPlx&#10;19xn+EckHNcH8PNCtftRuP8Anjas7/MflOOBzjIOT7Z4yOa9X8H+G2Ol2UYYs1xeceYwyOTlvQnq&#10;PX07GgDsfD+jyI+l6dGjKsNvv+YFRyQexx6gZ6fz6SGNPsF3LEny3Em3Dfnz+Wf/ANVQaNp0Q1We&#10;bYN0NuEG30xwPXnA4rUjh/0a0hMY/eSFm3f57YoAingVJyCP9WoXHYE/59qj3FpMl1BbP3sc4Hqe&#10;P/11JIwPLHmSQ7WJ+XHH8zjj6VGsbE5dNu9QrfKCevNADXVoo5mO4siqq7R3PrVvToD/AGsqr/y7&#10;2OWbnGSSe/U59+9QPbC+t441XPn3eG3c7gCOPx6VoWLOTql6HwqLs3Pz82On55/OgCraI3/CKXcr&#10;g/vJj8vPGOn+frmpNWhSPTtI2R7V+UEHC7eRg/z/ACFOkiCeBfTdNg7OD+v+etWfEUaHTNNVo/4l&#10;+63I6Ht/nmgBnxEgEmqaTEIQwWVCNy8qcHJ9uv54rU+Kv7vw3ATtX9zn26n/ABH51X8dxCPWtHY8&#10;b5EC5bH4f/X+tWPitIx0C3JPPkrtHOW46fhk0AbXwntvI8MtcbePJxzk/r/jXmviyzXUfHKxy5ZV&#10;kPy7T1P+QOpxj3r1D4fwmz8HyPIzSFY/mZV68AH88dPU153aLFc/EB1hOMLncvTGe3vx+goAyPjX&#10;4eSTwiIwMZj5VV4frn8Py44r8uv+Cg+h/wBiWl83lNbqyt2bcu3PPGdxHJ6YycnnGf13+Lul7fD0&#10;cXqrDK8/h+Wfyr8wP+Cl/h14fDt5JDCys28EruUrIduORyGG5QT74wc0Afl78LviA2n+OGkB/d+Z&#10;uDNJlVdjjnjj/dII45Pp96fs5fEtZrO3DTjdHwPLXp3PrjKk/wDj3bp+Yen3Z0b4h3BBxtmOWYbt&#10;q5GMn+8QB0xye2SK+vP2ZPiM0F1a713fdZm2HIIb+HJyMg+/3sZw1AH6hfDDxj9stVK/McAqsbdC&#10;V+7y3YEccdO5Nes6DqcLW3liU7duxVZSSx/u8nr36d6+Qvg348321ushzIy5jLtnjBOOSOMndjBI&#10;BIA5r6D8H+KEaFXIl3Nhg7/Iegx+mOo45wcUAev6fdQhVi27WZflEcZAJB549fXmr0TKqKYnY4/v&#10;Ic9MZ/yMGuS0LWLaddokVlbaoY9OO355/wAK39PvYmT90rfdPG4DGV6D65H1zQBrEkucHI27h8vA&#10;4+vA5oYLnITk/d6tkDOOn0/zjFCyGVmK5Xc+484/HkHPIHof6tkQT5XYGOfm+c4J9enqPXP40APB&#10;+fCyN6j5jw2Sfz6849PpSeTGULom4jJ64B549OOPSmwDdOf3g+ZgMBd27PBOSKcIzwcndyeG+mSO&#10;O3fFADMK7YZe+z5lB29/p0x6Zz3oACspYsfm+YM2R0HHsOT07VKYiRv2D02yDOWBxzyD+o9/SmMi&#10;bNo/hHyq2eOeOO3Q45PSgBIwxDPvXcuPn2jrtGSMnp9Ow96eQzBsrnH3QueenHA6ceppCrKzEBgO&#10;dvA9OnrjIzjnmpMr9+aH+JizNjgeuOffp0oAhe3EahE3M24/KMcDg5P4dvyqvMqvDuZNjbvQ/KcH&#10;64HJ/U1elgTDIVjxG/dsYxzj0B4H51C8BSNowoJ8xuDjkZ4zjH19c0AZssUTiQNGvzOVJZc5yc4z&#10;nkZ57/SoZLVpY1XysCSP5sqBgfXHA/LpWlLEWG8hmBk7qSTxj6D09elNkj3OFw33t3Oepz06e3Pv&#10;2oAw57dRK52nbwfvEYGeueefbsaz7u1Z49uwthQGVeO/078+oreuEzICq7m+V9q5449O3C84Geet&#10;Up7WaF2Yjc0YUbf9oHp+efzzQBz01o6fwP8AKoZeeuefxJHHXJJyeDVR9OkZlRE+VSUbcvJOeuPQ&#10;c89O1dHPamWQpsJ5G8Mp55H69+vbtzVC6s4UyrRMrcsobORjgP16fUe2eooA56e0SVx/CrPn5eo4&#10;z7KPw6fjWe1mjSAsFfoSRyRxkjJ6Ht19fSuiuLaO4iYkMV8s/dXd8p68Y7+nOMg44zVGe1ZxtCnE&#10;ZYrHG2duMDHp3J9frxQBiz20ZO+KRfm+7jGD79Ov1x61DNZxrIy4XG1gV9MEds8nqD69a1J7TfuV&#10;n3f3l7gZwTgjk9W574pJLVpPml+XnBG8/KeeD68nqPSgDENlLJH5iluWYYXHGe3HoOp9SKgms3Kh&#10;RGxVmYqu37qnp36cke9bcltgbgjr8vyyH7wG4sQeRjnOfx64qvLaQwHmLcu8jJQc45IHAycDuPr3&#10;oAxWs2kkCjevbdkAjPr69O2RxjHNV5bDEXn+R/Dn5vl9Dzg/L+HbPetySxjR4zGFZmCnaoBPBAJG&#10;cE857k4PeoxakRqrMW+XH3xycDPQ9OD+dAHO3ugRyMTIMqzcNnafvEkjrk4yQMnPt0rJuvD6Pwy5&#10;Bj+ZXXIB68le529RjqeD37mWwW4bfFHu5xJy3HPfr0xkc81jX3hxGVX2+YysoHzDld24jgnH97jH&#10;0ORkA5dNLSNXlWR/MEmPmwvzZJBxgBhkdM4PpwKkh0x0k2yjcjZH7xTyvHTkdOeg5wcDOQN2LRni&#10;iWWCF/8AWbe/Cjp0YED0PJ45zgGrNlpwg4nhH3gXWReW9/fBwfwGOhoAxrHSpMxgRBlIYjy4iPmP&#10;3gOuMnP1GKvCxjPyNAuSuM+XggZ5bp059D168GrpUxjZDB+6ZW3RhSR9cgHjoOgz29rkSYQxGJlb&#10;Yd0Q5GMn1BzxkjrwM4zmgDHGmmUAbFbc/wDEoKgkngj0ySO49881IminaxWI7W525wD7Z9Bn7o9O&#10;3IG4kEgPmvCcq2W3HG0gDgkdOV/XIqddKWWMK0DdB8xbOeCMEr/Xpz70Ac1caYoTdGrbST8zYO3G&#10;SrEEcMM9DxnuKpJ4ZYyLMxkKoDtVYycErjJAySMNxz2PpXax6Qu8zLtVm5Y4wSSepxzgYx+nbJcN&#10;KidllaNm3J93bvBzweQuRkZPJ/nQBya+FwzRxuWbb/yzaQ7vQHPp+nPc5qzF4YEcQGzy1xjCoOcA&#10;8kjpj8uldK1mqfJ5KbWdSVWMLz0HAAB7evbHapE06V0+4z5Odw+85OMDv7ep5/IAwxpKrMWWJSdp&#10;VV2AAdj3GW9+nyn61ct9EWGETRwfMFJz5e7OB2B56dAcZx0rYXRpVlU4kbahyvzMBk/4Zxkj860P&#10;sm5f31vukVSfMbG4c5PU988/XrQBgJpkccXKqPlYPtTbuXp2HTGRjtzwO08Wjoq75I/lKkL8oC4J&#10;OQQPUnFbS6Ztm2tDhvT7pxk8gkj1z7571YTTJEw0UPl5IYrIxGe2PcnkZ9foQQDHg0BpcJGu07sy&#10;KGwMjIJBB5JP8waVvD0Lv54RCZGO52UnPsc/7wOcDGfYiugex+drZRI0ioX28nOcqMjnHU84A+tP&#10;stLhcea9rnEjKz7R1JPHXnkdjn5fUUAcw3h9Uwm08xtj+XGeCAPpxz7FlzoLvC8ht2/dj92wY8E9&#10;x3ycdzjPTHfthpETDPlMzFvnjX64B9D07dM/lNPoy+UyMj7fm8zcD82fvdeMZJ/P6UAef2uhTW0n&#10;mThmb/aALR8/xY+h5IHXp6a1tpETPJKkbfLjcVHTI6YzjoW4GevTitzUNHSGKQwRBtzZT+6PmwD7&#10;/Tn69adpukyPu3Wq4ByMHOOm0Ht2xxQBnx6KrPukhTcc7sABgc9vfk9+hHWo7/wxG228it1ATJG1&#10;P5dfy55+tdiukSAMGRtjbd6lj8xx0P8A+vinjSDKm+aLcsv3tw3KeO/GPx7mgDl9N0UxvsBbbt25&#10;2jkD359McZwD24xuW9jH5qsQWXaNyqx749PUew/Cr8OjK0m9YVO47VZcbjzgfl1/EZ61bm0OeRPM&#10;S38z5v7p+cd/rn0oAqw2ayJ+6wu35thOM9ef0Jz059BW1p1m8DMvlbVXG47e44/wOPWs60s71Sqw&#10;AbVcDYy9Pc49+ex+tasGm3xCxhVVguFVY92OD2PUcen0oA1rCyXJ3qzbfm3FT8w5A9uw45xkVsWl&#10;ituflcdRhD29x6DkZrC0qwuoRs3tt4LrubjrjOMjr6+/0rqbEP5Z2Lu6fKrfKOnc/wA+oNAE9sOV&#10;PkqucEH0z6dKvxIXCs6Z9No649/8ahtrWaY+dGG+997bz0rSs7LyBmUdW6ZPze56UAOs7fI3N8u3&#10;uowc8Y5q9a27Z+783HLHr1pbeMbv9X785z24q3HHjoM9uM56g0APiR1j3be3I/iJ/wAnNTJGw4b+&#10;H1FIsYxynIPp/n/PrTxHjG1funPH86AHIrblLZb5cfX256U+MkBUx6AH/PtSAbRyOOvFKu0cE/MO&#10;KAElcMvyv6Yx+NRICRgHqfl+XFSY3AYJz12+vFNYRISQp5/ut1/rQA6N8Eybv4c4/wA+tDSY9+3Q&#10;fypgK45OeCMDvUU0zZaOMk+6/h70ASTOXGEO7/d7D8KjILHIJ+b0Xp2pvEhLHn5j8341Yt4dy4Yf&#10;w42+n+elABDGdynbwOxFWFjRVx75NCxKPupj1wMUFgPu84/h9KABpAh61E9xxnjnqtRyytjLH5W4&#10;NQT3ZAL+Xzj5vm/n60ATSSoAd7fdP0xVeWc7sbQMfex1/wA+9V3unbh37kHbzk1DcXOxNyDd1P59&#10;80ASz3KYyzct/tZwPf8AH8aoXmojcq8e5Y9OahnvJSOMdcfKvb0x/nrWfd3KpuEZ7YVfX5vpx1oA&#10;Zf32xSct8oxlvc+g/CuX8QawFRmMg+ZflZs857nkcf41d1jUXQ7CWzyPmyexPT149D/h594o15oI&#10;JFh+Vt2VjX5uOv4/d9P54oA57x54k+Voy3/LTCbiAeuAR17Y/IcV89/FXxoUWRhNtkZc7RIxIJz1&#10;wenIHvu+mO3+JHi2PYyLKn73rtBxjt7nAftxx07V85/FHxerROnylVkG0McBB16HAzz7kY9TwAeY&#10;fGbxhvV1iO9jIyL+84BAwGIXIJG45bH3XPU4ryz4a6Hc+Lvjv4f04SKsa3DvJubzSW3ZwCMDluB7&#10;ke+Lfi7W4/EfiBhvVljj80+buI3bdgLZ7/Njjjjb3JHcfsDeCbvxn+0/awJarJDZpHwq4bzC6uOh&#10;GMgscDIJbo1AH7Zfs0eGB4f+E2n2oh2sIVG08lcDABPfivSPCtnCLpmVfvN3HXms/wAF6E+ieELP&#10;TCv3IFDeucdfrXQeFbYiTdnluc46UAbaITMoA/zipdSbEAj5+bihVxPux2ovvmkX/eBoAktYxDbd&#10;abaKzM0pHenznZa8UlriO2JX0oAjd2lu8Y4qS8YqiqPpTLPc0jOaGYS3Gw0ATxKY4OR2xTYFz8xp&#10;bs4RUFCgRwZoAiBLT8DNSXHLKgptmMsXoHz3PNAEknEGMU1MpHRdHe6p+FOZQsWBQAQ/d5FGM8Yp&#10;YwBlqbEoPJoAQ5wwxTVztbNOUHe3NHATbQA1MmIgUIQI2pw+5TQBtYkdqACL/VsKFAEbDFEXCNQh&#10;HksKACPlMZ7U0qDH9adnMW4etN2sUYmgDF1qMGBvl6+1cP4m0ya6OY8LuXO76f1r0LU1RrZvl3eo&#10;rj9bjkMW6Pjr83vQB5LdaL4jtr2RrZgV3fLuyMdePp+XWrGmzeJo1UeWW2t0GOnTvWhq1xrFreyb&#10;bMyLuJYDuDz+fr/WoLLWr9vmkttzcdV7en50Abuia3q0SjzbVivcdcfkOPyrptM1aO4wlxDtbv8A&#10;LwPzrF0fVmkCtPbjdwP9Wf8AP/1q6Cza0uE/eQ7OPWgDQgSFxuVvxNPFu4AaMkf3vaoodPCr5ls+&#10;e/FTQzSoSJR+dADlcAYmj/8AHabJCVG6KTI7VIJo5RiXBz79KieJo/mh/I9KAImdc4de/WgQIOYz&#10;t/KnCUO37xe33qUxHHmRyDJ5oArT2kc52XEW4/3sZwKydS8KrcRsbYI24fdKbvX39/0rd3uGAmB6&#10;9TT1jjk+eE4PPHrQB5lrvgKzuyy3MGx+Asix/L19859uleZeN/g4srSb7Tb8jfN2P+9n3JPXBr6W&#10;udNgnHl3MKn0OKxNR8JxGFo44sqTkL6UAfE3jX4GXqvzblhtbdtY/OOuBjt+Jx+leT+L/gbDtk2W&#10;Lb9o2xzIW6kEnHOe4zgjHPBGK/QTxF8NreeN2gtwzMvzIeh9j2rz/wAVfBizut0sWmsZFZj5bLtH&#10;0zg+nGMfhQB+dnjH4DPgsbDznVyAsce1hlTkAAnC8dtowecEZPnmu/CTULR2e1Rg3T95CCRjGM/N&#10;k+o5wcdM8V+iXiz4BW1ydosdyqw2rIPmU+2Rxg8juD0x1rzXxX8AnlgaCPT5GZV+WNmOeeQCuACM&#10;9u5GT60AfBWoeE7jT5Q5hk+RSNx27RjbnB4BPyjAxknjBzxlT6ZOImjkhHyqV3ScKTzgdR04zjOO&#10;Tg5r6+8YfABRIzSWLYLbGZo2yBjBHPJ4UcAdc88jPmnif4B3MVxJcS2nysuHYMxwB14GDnB6HAHH&#10;WgDwq6gliZZZEJZZMY5GO2flHu3HPfrniA2TLK1qihsnDeZwSNozjbkDBbjb0wevSvRdU+FV9Zyt&#10;HDYK7fLtVc/NlslfkGOSBj1B4zXNXng27sAYJYmYxzbd1xGeSCMADnk4wcAE5JzgA0Ac9NCkyNJH&#10;KwPl+3PIOD0POG/HHbOY2s445D8scG5iVZl6Db2+hHTJzkD0xqXOkmSRoGXcxkLMMEkN175yeh5z&#10;kDPHWq8tk1tKWYKrt8kfygCRt6nJI6t15IOdvPUUAU3hHzIyFvlLSqo24xg9VHsfzJ64qKaLMimd&#10;GDdflwSNw7e2G5OCcD2NaYsJN7JJC7Msm3azEDhmPXOOuD36qe4ISOyR0VFZpIyv8bKVXIKhhnPP&#10;Gc4xnPByDQBniEqd6p5jFcLIsYYkZycH8SMED5hx2w37I6jzkLKuMht23ovTgnJ4zyR34NXhps8o&#10;SVLT94yrj5trMSchR2zuPc5O7oOhZ/ZyMCCmdysmH43Dqew7hhnPUHvQBR+z+TKIAvzKzBh5hbIA&#10;P3Q3TnoOSOPXNAtvL3EIu5cZ2rnbjGCckjA4weTjOeeavP5UySOZVj3knruxwTyDtPUkYz/Dn2pP&#10;s84XeY2XauVAwV9AVPODtwcDpjGccUAUILVRJsVVcspZVWMY4BAPI6AjoSeop0SRhDDv2noi+YcD&#10;PGfu/L3z6+nFXv7HjTdArSKuP3fzjlRnJ6ZJOMYx6jsakt0k+0kxO25cf7Sp8/pwVXBPTnJ7YoAz&#10;3t0cttjCSblK/KV4zkD3JGOvvnrTkiBZpVjVmGS23afmVlIyOpOf4R36dTVpLRmhWNXcsm1UBbcT&#10;xk9c8fd5HJXOcEcOW1W4dJZS3zcBZmO4jqAWIznPuOfpQBUFmzsoUSfxDHnD5Tg4wSO/0yM8dRTP&#10;JITZCrMc4+U7dygdScc+xyTweMCr6W0oYLuRt33VkUMr/IdwIbrg89vTHAzE9qIk8maTarriOGRC&#10;3zMQRxkBhgc8EHgHA4oAq7JGby2ilKquCzJ908gckAEDb1xnJz0o+xxmJi7KY/ubFkyRkr90Z54U&#10;8dB7A4NwWCiTAiVWCA/Km3eCuRyCcDHOOB371JJDI0B3PIiybWOQVVsgkHJzuIIHGc8k9qAM94lE&#10;ayKvXfuVQMnKcHjtnJx7Zz0w57eQHy7iQgMeY48bgOw43euPQjP0q5JH5gkjSffujUr5chGd3TAy&#10;c5PGPUjgc4Gttu8xyPGqhsMu/GDj5Rk567gc+oGaAKclvMrRyXUO07gN00nB5LElgPlI4H0+lNWJ&#10;y25HLYb5ty7RxxnkBSeDwRVyTT4YZFXZGGV/lDxgq+clQMjqct9PYU54oZZN8JaQrgqzYfAG0fNl&#10;TycHgDA5HAOKAKPlSg7JBtbLEKGIEYIJx22DIJGRnv0wKUwSHzN6/K2xSsahTg5yVzkdPTOfQHAq&#10;7DbmyZYwdqxqQu1QFJUAcEEZBxjOMY9AcU1bJS8Zi+WTbsTzlHAHVip577cDqM/3aAKwEjpiQeSW&#10;wWXymyMegPIGeNwPQHg85YyId2ZR8y/MFZhg5xgkj6988dqvGziMZMTfu5GJ25GEBGA38QYgD6nk&#10;0tuuwxyNNHGylRuT5uN6nA+bd1BOQM4PuaAM94zISqhXUrhmB8zPBOCcFSMZ4wece4p3knzzKZCz&#10;Nt+dF+VuSvABxg/Nx1GPerclvKoa4eN2Xbv3y9jk4yQO24/N1BHHGQUmiXeVSNRtU+XsXqvPzY4G&#10;Cp4B6ABSBQBntF8gKjG0hFZsqo+U9vQAfePBH50k0EJHlL3U7cMCM56Z/Aepxjk9TfltEJVLlJCo&#10;wWWT5dwxk9yB0wB0OeMdKbPZNHtSQrnbtHl4G4bSMZ64J4HY59jkAoCLdJsAxubChsllxnPy7gF4&#10;z1PtnNHkMzMZN37xSwyylRwQeenUMQMjBwOcZq81pDcDypWbd8pG8fM2TnuOVAyVGOQM9qatoJYm&#10;uDGCFVtwiXczjkse2ThR78fhQBRVWaQxlmVlX5Y4/lbqBgDjjbngZ6UfZWdiZEZmVW5wyoMjPqMH&#10;PYjGT0q9cWsyeZbRdBjMLfxZOchRkDuenQHjmmS2cZmUSQhirx7WfjPzBc8lscADOR09aAKUipHu&#10;lLM0ar96TGTnJzgkdgPbOaayCKQq0R2rtVd0e4uMHBxuAxzjj25PSriWk1xCsrwyM3liRZMHJUsP&#10;m4+ZRn6HnPBPDfsTSxsy8ktu8tV53MePpgZAyehJ6nBAM68tgrbQzsPL+dpioLHOQ3XqADx17Z5q&#10;JoZImZ9u5cEjdn5uM8kdeSuO3oK0pYHSYSFioRsqxjxjquMEnH8WAfwPJqFLJ4grIu1ZGY5G1Rj7&#10;zPzgnnHckFu5xQBRmgXKiNpJF6R5+ZScdmAxngcZHLGjyxBKzzIeCNwU5yEJwucleGzznoO9XjYK&#10;rfMgUndGzYC5xkEcqdp4P8PJ544oFr5cnmKS20Y/cqGy3A49T2HIwegGaAM/yVVsNzhWVmkYque+&#10;W74G3pxx706SJlRjG0xXqqiPLN8pwSBn5uW9BkYPU5ufYpU2vKjcKSr7fvAdckdwOCTjjOc85JLU&#10;xu3nylpM43M4y3O4HkHvzgj0z0oAz3jMbrG6Ox5Csq454YZB6gDjJ747HhojKwcKxTqyrnZ97J74&#10;I28DHGc454Nz7MiQYWLG3DBPLBIGfmxkkAZyOQAeeuQKadM3Ss6227y2UMy/MEJwAPTPBODtPGeO&#10;oAKkaKjLFIm5lkb5j0653ZIHv9MfSmrB8i7Dyy/MrRnLrhieOnpjOcj1xirrW8QUiSVeeflyu5mJ&#10;J5Ix2PfHueKc1psJhVduZFDhVI2nPXkjGB25ODjjdyAZslr+8KOP4ifMWMBupBPX0PQHPPagwx7t&#10;5gVdzN/ywDAN37ev6flVw2YeJjIjYmUAiRPvc56Bvm57epGOTQNPL77jy2MbKT8y4BHGMFumckjO&#10;D35xQBSmgMZZX8zdGG3KqqWJx7ccdugPWkaNd5VtoViPurycFuCM8/Nnpz17VoXFo10f38SqxbcV&#10;ZehweF9cD/PSnG0bG/P3id2RgMx/hOc92Pvz260AZYgeNVijgWPau1EfA2kn1GRxzkj0PHU07y4s&#10;LKSy+XnbtOWXI6Y74PQ4JrQls5kTCqArNhV3cDknjOMjkk4OBz6VGbZpFEkbuythTE0gKn2XGOox&#10;ySei+maAKps8DeIvlVtwZl68lc4Y4UA9gB+OKjeFGgwSST8snyAhfckHjqe/HSriWIZ45AMlpMRy&#10;exDH+6CcjqQRUYsxNBmJNzO2W8uM/LnggZyG547+9AFKVXBZ4y5ZssyQxn7wbrnk+/PHOeBSSwpG&#10;C3mFlVWO/cTlcH3OM43deferl5A6qGMOCqkxx7mOwkZLDLDBYbfzxntTXt98rNDuOD8rbeu4+p6d&#10;ePXv1oAowxx3BZVKuPkHyryFBBz0HQDk5zjPQdYT55jUl0XeSV+Yn0J4Bx3xntxV54XX93NcMwAw&#10;F3Z6nJHzHv8AzHfmiSKRFaQCRT9n+Vm3DaM+pOev8uRQBmCIbUjRMbW+RlY52jGGyufX05x3OKZJ&#10;GzlzFIVYKTnHtkDruAOOox+BrQubYyRy+XF5wLbFRm4ZieRjr6/mOfSubNZEUou9Fbb5gA2tz8uQ&#10;ox8uMAcY+uaAKcqiOTdEzbQzMq4PKhs4OOvQdRjv1yKhaL5NuGZuB+7Kcc+p68fT6dRVxrIoXtNj&#10;fMx3LGSDwBkEY5OQeDycr6ZqOWIsSHkbCtlishXjrgHkEdeuAcHGCDQBTmlCytOZfut+78wbtuTk&#10;5CnpnOAOvtVecNsYszbSjNhg3OBzk54OSMA4wMfWr5SVwrfZzHJJtby+Q8nORk5wT93g/XimSQOg&#10;wolKszll85uMnJPXn/DPTNAFC5VmfcU3FZGb5lDAMWBI4+nU8celROhT9zFINp6fN1GcgHnqDk44&#10;HUd6tmAMq7JB8yMR+8xnIzlQfu/kc5BPvFNCHOZnX5doOV+UDJ5xwfzA+6ehyKAKc8Zl5EjM2CWL&#10;J1bOcdemO3QHimzD/SJEiKL8zENJGQq4kJUjjgYIX6YPY5syW7yIshhJbyxuZGO4Akk4z1H0OOvS&#10;oZrWOcbBErR87lXvwc/eOMn1BOQOTigCkUaI7hEys33lXAxyT/fPr/nNFWvLSOVllby8cbVlK+p7&#10;/X880UAebJZRHy2jDLG2Putu25GcDscnuOM+nFA09ThH279p+Yt8w4GTkYYgYAyT2yPSt2S1+Rlm&#10;UE/Nu3SbgcHt0PPo2c/mac1nN5Yj2sx37tuxlxzkkAZ7HP1/KgDGbT3jV1mi8tlQ7WkkC/ixBOME&#10;5HQkdqfDpUccil9zArv2qxbcpJx3JGMjnAI6cVuQ2NwMww23ymRQ0ccn3csoPB7EYGcncQOnNKLN&#10;JNsSGJ+GXhlyuewBJznA6Y5468gAyhZPE250biT5mZeGbu3B5wMjtyOlOjsUViVKsqt/eIwMliSS&#10;eMccY5rYt7GaWRWjjbe7AxsqsWIzkkMB82PmGeecjPSpY7cSYlXEieZ6NxtB4JIPHtgfXpQBkW9k&#10;7bVkXcwwN3lgfuscqcevJ5IJ2mpYLJxtWPezbeXC7u+ATjIIxk4z3GO1acNo9oymFUV1yu5sKM4x&#10;njnq3cnp3FTGzTDDP7tUBRldACoONuf4T8vPXPoKAMpNPHlCM23CKw2lD8pzyMtnJ5x+HTuZ0tRG&#10;26S3b5TukUxhj1xwvYkAjAPp0rS+wlSH8lvlyOhAXkBifUYwRjPQ5NTQWf71VVPmY4bBO4LkdB/E&#10;cccEDoScjkAyYLFwwlJWQtFkNuAzz908n8OOexqytisCKpz8nzKdwC4HIIBxjHA4OOvFadvaGOfz&#10;Dt3bEc/6QOvzfQggkDrnIPHTMkFpFEGtkX5ty7f3gDfxcD8CDyOoNAGXFYMw2FZvmDLu8ze2TwQD&#10;n5hklh2GfUVNDpq4VAGVd+xViUrtHHGV4P1929q1hZSo/mtJ/qypWRZMZZeevXg++eOhHFSrpv2d&#10;VhZUTEePLYnCZ4wByOu717DjOaAMiK0kCxx7F/fKCPLHyn7zZGeR0Ht1yBk1MthG6gxqMqpCyOwG&#10;BnBGARnv19Sela8FnPE6tGP9XlsKz4/hJHABA/8A1VMmnbY9gijI5DP1UDBx9SOD+PJNAGVHZPNv&#10;Vwfnychdu1SRwBk4zz6g54B61NHYhn+RNzBsKFZgWPGBkdePXHA+orTXS2B2yx7sKABC3Azzx0x0&#10;78YPTvVhdOLybnUs27aqqw57kj8MdxzmgDJgsyWR5xH8q7f3nG4ddxUcZPv6jsQKsjTmAVIoXO5s&#10;cN94Y9c92LHHGO3HTUisVgK7Qq7Fy3VjwccdOwHJ4znqOjn0xVhVJbYMdu3v8xCqMNkehJ6DOepA&#10;AoAzlszCu5ldWJ+YliCzHPHXHox61KtjtCtFbfN5hG7bty2TjIwMHGD6nIPQ1rR2MisVt4+V3FWW&#10;T7wye3XkA88dOe2JhZeYPNVxjy12ljuK55znnn8RnnGQRQBkx2CsWIB3M+I/Lb5sHjHAyT93oMc/&#10;gZksWmYGXd+827WVdynJI6g/N378EdxzWtHpjuyn7OxXawbd823LEEZwO3qcYGewqZLBULObbfja&#10;GZm6jdxnHbgDHrgdaAMmO0cjfNbnaR907lz/AOOjPHsOOtSR2qhiiqsmzn7wYAjocDnbnk9R17Vs&#10;QaaV+V4BJk/eZyQrAc9lPTPTk/qZGtkniZ5W3K2TJJsJy2cY+Y/N65xkYzQBkfZUjLJO5Xy9ysrJ&#10;ux8oPOf147H1OZPsmJCpDMflDEr8w+XgnpgZXp14rZNpmRiSysseNvnfMpK7RjnqOPmzknGcgUDS&#10;1kwjRFYySfu54I6sPbB6EjnmgDKFnHEfKaOT5dqySFiu3GBtPTH3W4yO2elLHZOsakvkiQKV87O/&#10;BIxycE5Pr+tbE1ipVEEe0LGCP3hCsx7rwc8dD0+U8U4WSjcdzKvmHPz8q3JzwPrnI44oAyRayFF+&#10;9IGYBcDjIG459MjHIBxkjB5p32NlbaZMrvXbIwPy8jIz2PB646DitxbNGkhzDD8jJ8kx2q/OOCAQ&#10;P0x1wKbb6fKI/KhX5lG6Iqqgk4C8jovDAjHfnJzQBjpZOqJKrYCjLc7sZJ4B3fL34xUiWuE2pdBA&#10;cb/LfaFXAOF44wCfwBrWktvtFvJOJAVG7Mi5+XK4wNx6AY5xk9hnrMbVIyw8iPars3fG1sEsGI5O&#10;MdOefxoAwfsPmABk/ibYdxY5DZwCeOoGSOevqak+xr8rFG2nAVm6Njq2RjGAB15PQY4rZ+y4/wBI&#10;T/looJldiT0YqvGc/Ljb24Ge+Xrp/wBmHmxQsu35g0c2T8o53DOd2cYOB0HTmgDHi0+4mZWUSfO2&#10;AyyDDPkc8HB4XJ9gevWhLKbyhJsaP93wY0XOCx7c44557+xFbzWiK+ZywAUpIQc/LuA5OeMMVyOh&#10;BHpQts0Y3B1WTd8rbj7KOQeBgYz6cHqCADBNmCzFSz7Vb5VUli2Su0nJxj27Ec4oFmXh8kyszMuP&#10;kiOD65zknkjoeR3zXQGwbCsU2qx27GYAthVAHqefwO3rwKatsHVTCIsKuIZATh+hGM4Unp6HqecU&#10;AYJ0+eUbyG4YE7t2TyR243ZcevQdMU77Ac4KbW3FXEfy9eeSRnA59q3IokgnkVotu5WZk3AHO7qR&#10;kcYBGSTk+oposPLXy3jQgjHm+apz1IBBAHUjpjIBAyaAMdLWR18uTK7m2+Yp+dOOvXI5IOTyOPen&#10;S2EkbbnQqy7mXzFwoDEY7jGM+vHv0rbi06PysqC67W3SR8A9hwMA89Oe4B6Up0tEjaX7PGMk/L2c&#10;4ODxlucju2MduwBix6bIpyqLt569BjbjIAIbB549B9ab9gd42klxtUKsjKvGAfXduHXPXjit9bKN&#10;ZQ/2dQZGbcjSE556g89uNuB1602OBgI5Y2bahKyP5jZIG0DHr8xzwx445FAGCbO5GJJRI2eJGVuF&#10;54A2kgcndzxyendWs2IwsUfTDFZDz16IqjJ+X0xwcckGt1rW3zHtK/u+JJY0yVGTlsnODjb8qkDA&#10;5qRLTcFVoN3ltIGjKht2cKcdzycZHQ44OSKAMBrI4c7ty7cNtbnBOCvHJA5YZ54+tNezknkJeMhu&#10;c7Ryfrwct0+vHPIFb0VsG3Kv7xtofKyFvm98dSCOp7nGOhCjT90iqsZYr8noBnAxyTxgjB4B4x0y&#10;ADDjsI0bylfDblPG1eeueOBySPQ8elJHaSSnMKE85RQPl5HQZPfqOuSGGMmto2aEqECxr0cMx4BI&#10;yOQS3OM4/L1X7Ftjw0A5j2OZGyE+UsW4HLgAYXAwOepoAwvsLLGuIY/mclmX+EYySO5Gc+o5bGe7&#10;vsUjR+ZG7S4Koo3Yz9PQ9G/Hv1rbjtoIpF5BZQu5TH/ASSCSAPc/UUr242yOHEhCrsy2ccnAz/Dx&#10;1PI6YyOoBhtp8hJCW4LbcKVhAGBkgdOOv07epDfsLSSbSB80hC7Y2YxknHQccdOCOB161vrYL5/2&#10;eM+XGuTuRdo9A+1j1H+0e3APWmmzO3Co2xcFZdzAjBPAONpA9iTknAHYAwrewcrHKp6quJQvTII9&#10;W+73yDhvrkqNNYFWMKtGQCf3eMrjPH05455X3Brd+wztP+9ZSNzBpFj3qpyRjKgE5+ckcAjsQaU2&#10;YZWXcE3KYyyEsApABPb5uTk9PkAz6gGJ/Z1xuwbaTaAwx5y4BOeNuMYPTpjjrTX025jmG5GXcwzG&#10;OFXnIB5wRnaOhBwK3Ps7SlbkBh5iltrTBx2JHIwQRzz2FNnsQI1M21tykr85zu2nnBHIwBjPOenA&#10;BIBj/wBnzMoSM7tzgZj2kjrz9cAjjBxUaWMi/OINvmrgKzBm+8eCemQRjP8AujnIroDZzbmR4pJF&#10;X737xjtwcDoBnOSeevY037KqlxNGrI0KFj5xjMjYG71AyvPc4yecYoAxUsJt7RKnzMuY2aMFSMHr&#10;kY2kA98gA55oktJJoHm2tuZv3ayOOV27uRg9j3bv0rcmsFtVLEjb/wAtGkAA5JyMcrnJ9cHfkHnI&#10;E0+3jj8tQB5bHa0cY+cAnJJ+7uAHoB0HvQBhyadcASOYHO7cEZ2GRg+p5HHPUD5eeuKP7HnErf6O&#10;3y5VY9wG7H3RjJyTzyRzxz3O41kjyR3C+W2WBbyxuDsEwAxGcgnJJJ6k88mj+zlQC3kt1CFdp/iY&#10;+owQADjj37etAGMLGXcUXc8u0htq8lCcg7SMuDg4Ck9fY01dMDxvsTzBtJVlYld2BgjjOQDuOemW&#10;5rbubS5S2+zSbTJHHvKyMQCc4GcFumPQcDJxTp4F81i74VZGGZG4HPPQdfmPU9OD2JAMZtNnjf8A&#10;cwb2G79yqqzMwDccZGfu9uu4deQi6WF3BJgpb7iptI2k9xwDnoeg6k963msjclQoLLJ/cUcg5LAd&#10;SehIwCRwB6UsVnK6cSOzbwzKvJOAMhhwc5/nxnmgDAOnySO86n5kXfHGpy33Nw2jrzx146g9TSGx&#10;nV3IZN6sw3CMNs2gZyCenPHbjOcVvx2LANHaIWZVzCGxlR0/hB46Lz1Bx0pws5djYkaONeWC49uO&#10;RnAHAz6c5zigDBi02aUAxAFpHZV+bO3IJyTyc8HnjPHQGnR2kiurBFjV/lXjcRwcHAJxxg/d9TzW&#10;5LYnc8t1Bu2sSWExbcCQSdrDg/KSckEdRjg1MljIiszRr8ocsykkA5BVjjJUHYMkevTg5AOfOltl&#10;RINmEVdjdcFgMkseeB3wcGpo9Nl34ACbvm/dzkE5PByTjpjGPfB61vx6aIVj2RuknaTyyOAOT1GN&#10;zbRgkfiOtu30cxPseBvmCvsjmAVuvI+7nPqOvPTigDm4bH78q/u2GEVYx8qgHoPvckAjIxz0zWho&#10;fh+81G5W2tI2/gG5gGzgfxY77cZ5PO7GeldVongy71iYI8O5UYnbI3y9vm5xg4yTzjJ98V6Z4E+F&#10;wmMcv2H920IPl3Cnyychlxk7ieM8/lxyAc78OvhNPIFuri3aOP5f3kkZKjLLnaMgDpntww4r2bwP&#10;4Fht4W+w2TSMFA3Nnb0J3D5/lGMc8ckcjitzwv8AD6305fmt2klX7u7gDPG7BGOnUdMe9d1oXhvV&#10;3AhtdPaNfLx8w5wCABk56/gOuBQBh6X4LvwuLycRqzfvIwfbnpzz7diatSeHtNto8Kyvz95nK5AU&#10;4HX0PX15rppPD9zbqFe7+ZSVba20KMDOeT6D8q5nxfH/AGZBJ9rmUfLhg8nqcE9s9T0zz37UAcf4&#10;0ntbGN2Vo93U4IG7jIGc8fMO3QflXJ6FaLrXiOG1inyv2kBflJ3LjJAHTjHXn7p65U1R+Imq3TyM&#10;kFyQWO5SvZvTHAGc8Zbk8Zwc1c+Euh6kLlbyYswhUt8q5AYhjj5emNoxx068UAeu+A/D13Y6dcaj&#10;DJ95lj3eZ15x26j6cd/avcfCejmK70uyjiCx28YdmHPO369QfbvivOfBeiSXOh6TYNbx/wCmXHmc&#10;g5dck8KO3b2A9c59p0Wxkl1t5GbcI4FDfgBk8/gKALVnCsdpeT4K+ZJhfU8jBJ46fy/GpZ1MTRuV&#10;2rDb/MMjaTjr/P6U62R/7PhiK/664LFQp4+bjp7flim3aGV5jvJMk3l7uOgP06d6AKoEirFG7bWX&#10;bu9/mB4x7fzp2VlVpFdfl3FWCjbuA49//wBdEu7zTI0exd0jbR6AD34/wqOW2KxyeZ1ZBH8uP4ic&#10;9AOnX69+poAuaf5UE9rAQf8AVtJ/ug57fn2qSwkkHh/UJ1VdzSEFl+vPHrz+lMjDJqcxZv8Aj2sh&#10;tULxvwcjPYdP/rVLZwiDwLdSs6/vGIZskccgnr6ZoAkuoWT4d2gdx8zglfXPHr+P4VY19Gj0bR5W&#10;Trt3fNwP8/0o1uEJ4AtYQMLgLtJ6nhferHi8CPQtJDKx/eoWDcZ57/0oAd8QYhLqGiyxqTtmQli3&#10;3eDyfX/69TfE9JP+EetxtbLRqWwOnr360fEAq0mkzqnLSKGX+734H4Y5p/xLR7nw5buy5/dgbmOA&#10;OR19O1AG34QUr4Ictj7nRcf561wPguFrn4g3LGPP73HzRk4HPf69OleheC4wvgwqxU4TsNuePSuT&#10;+HUEf/CX3jEctNgfgfr9aANP4xW6DSI4GUfLHnBH1yfXHSvzo/4KV+FprzwpJcpEDvj/AIWPzD5X&#10;GOcA8DnPr25P6RfGBIWtUGF/1f8AHnaR74564/Wvj39sr4fweIfCEU8Vrub5Au5Dnd16jPc8/jyO&#10;aAP58Pib4ZuNK8U3F79lVT9oYiNV2r16AZGSOeBjOciu2/Z58YLa38dtJNJIyy/Mxbd6+vb25/DJ&#10;r0n9qr4R/wBhahdSWVm0eZnKtHu5yeB19SBnGPbO4188/D7VZNC8WCA3G3NwNrMzY2grjIx0GCTz&#10;6daAP0Y+BfxCY2cMUtxEm5VHzbSp4OWyevBUkDoDmvqP4beNBKkf7yROY2aNVLYGOBnOPfHJPX1A&#10;/Pz4FeNJ08mR5HLSD5hliqqVALZwDgDkADp6Cvqz4aeNJZLaNreW45iUkRquTgnBy2R+fUgdcHAB&#10;9b+GvEMlxHGxlXheiSnA/vH24IPfnvXb6DrHnHd912H7uRsBTnsRnPfqew968L8D+KfPjjkebbu2&#10;bSzBcjnHfA7kcAfd9RXpHh3xAqRKu9VZMHAkwH7E9+eBjjBI6jnIB6hZ3EUttuYlVZMfLJz+GD39&#10;qsbssCpbblsBjnI7c5/xHsM1zui6o0i4EnZRsk+UjI9j9PXjrWxb3UJlbHLMyhMMPm/HrnFAFsRI&#10;DgbsdN27jHQcdfr2qRVxuUkDcRkMRzwOff8A+uKijBjXDJuwuOckYGeKkkk/56jPy/Njv0H+fb8w&#10;ASP5s7NI235ifQkZPJ6D/wDX6dKJIZHXAL9W4wMD7o/Pg4NNV2yqzOrFWLNntxk/r1P4VJDIki72&#10;K9PuvJtwMY749RQAz7PIR5oCrkfwJtGD39Oo/GmKu0riM/fxtx949SMf05znrVuUGZcttUZzlucg&#10;H/DA471E42N5UmVDY2r/AJx/Pn2FADRuVMMinjG5gMEjtzjnt7gCkdScxfe7KeQy+hzx37ccevUo&#10;8SxHK7eCOQo5GQeTn09uePanLv2qRId6oFwcjpjr/jxn+QAC3IBDR/dX5VB4HI7en49qq3EKLE0a&#10;SY+Xa3yjHQ/4r15/nV8HeQZPmww27cnr04zxx/8AXpJQ8h34w3XK8Y9QO2OcdfT0oAybi0wxHDHc&#10;3zLnnnOB19R+VVZbYD5igOWBCqMY5PH1+gI4FbNykartVMd8HtyPfnp+feqlwgDvn5SS28N/ujOf&#10;Q5GPT60AYr28MpKSsNrNnlc7u2evHAPH9aozQEFhGC24E53YAwC2On4DjqPrWxfAAboizYA3N/s7&#10;cf44zj+VVLmJASu7LbPvZzn07+vrwPbNAGU1sflKBt38Gexz1yeh46+h5qrc2RlVhEsY3fd35+UY&#10;4/x6fXNa08KIev3Vy+1iM8HvnofbH5iqt0skiskiFmcddozjGBg+gUjHGe1AGHNbIH+SM9ciJ2BI&#10;+v0JPUY4xVW4V92SnbHYDb9c4xge+cfjW7c7mHluyjDAKqyMyk5+v5Z7CqUtkp/eRs/3sq31HsRg&#10;fNx9B1oAx5YygZDIrnA5L43bcH16dTjPOe9H2UPIEIYjkMvmfQYxk/TrVxrZo9xkY4z8q5xjjr29&#10;cY7n8qgeB4G34Xy15VjySB14A45GfagCA2aTxbS643b5Pl47+p9M+1Qvp7pK3lxtDvkPysF65+7z&#10;x/8AXx1rSjRXbE0DM27OM5IPGev1ByPwxTtoVfs6jHy5jyOOmOmc/wD1zyDQBlSWvBEyqQDu24OQ&#10;Np6ZGe2P1ps3lIzKwLEcfKOQfcDIzj8OvFXZ4IXj2u+1WycqAcjkHAOOgPfk+9ZVzYzrGJVj4yP4&#10;gx/u7cEYzx6jg54oAfd2KTR74oFkbp8s3QBee/XtyfwqH7AIw0ki7Wx8vy/r0O7p1+o6Zq5aW92/&#10;yiIMvy+XIu45G3ryp4OMnnHPp1vHT3ZZGTaGK4yrDO4Y9eScZHOaAOfk0dIpGmhAOFxGdoZgMnAB&#10;C7uvcEcAnPFTWtpKibWVfuuI/u4BIwe/XPccdOmc1uf2YhCsF2/LiRi3v79T054wTTZdJVY/LUD5&#10;idxKnjBzkY6ED+XegCnAqiZE2fwq3zAnp09Rxkf989DV2OBHQARq33R+8U8KQuCSp5H8vTrVaW1l&#10;iPlyFlYrk/vM+X2HOccH8DjnrUtjOwkwiLvK8BcbsZ9vYDtjr3oAs/YoyGRi3LHzAzjIA+uRnqc8&#10;E+9Nj0hppW5HzYCsmevfv9fbrV63MR+dkCsWI+ThTgZ449M5z6dasL5coLI+7eP3nIy3HXHcHHfj&#10;+VAGXBZRj/XBl4+VTkDjBIPzHIwO/rVnygQr5UArltrhcdSe/K8+ue+eorRWzkTcI2+bdg/N7dM4&#10;69OnTHNNltCH2A/w43DggegA46DHXv0oAjW0jdhgKV3HdhMZyP59fXkdKkS18lVZV24UZVfrnn8s&#10;eh7dKdCrj7hDf9s859uDyMBhkdxT2jZwS0QB2Y259zzg9f5e3egBgtmY7/lZVAP3OPr7HPTv271O&#10;sDDaIkzGOF2kEZ6d8d8f5NQSXsvm+XAqlnUDzN20sucHuTnjjOecY61chF1O4udxP3gCv9RznAwP&#10;pj1oAWGBS2wRk/L/AAsUI7jn/wDVz34GLtnZy7Vl2fKFA9CeOBjqfbqBx061JpcChkYLJhSPuMPX&#10;09e3oBnNaEFtGAhZFVQo2x7uvTn+npg9BQBXWCJAwCRjByfM475wD2OO4z06VajtkIwS3PTcvIOe&#10;uPxB5/SporGQKzs5bplnkxlemOPz4/lU0NqUbcR3P3WyMZB57/57c0AVU0dJflMX3W+fGBnnjn6j&#10;6VatdBgibdJEm08q21eD05+o9MVctraONdoRty5z13Jx0784z27/AFzajUAfu4squVGA3BB6dT1+&#10;tAFUaV5aNn1x8vrySfzB9scUyOxbcxERjw3VVGRyRxyBx/UdMc6ZUvyBntu4wc9/THbr/Wpre3Hm&#10;ZCPxwjMvQjbzx05H+GOwBTisjDucxlWZvlZurHjr+Q/KrEUaFQzQrxja5x2zzyPc+v4U5reFTmCP&#10;cXLFtq/N6dvw/wDr1dsrZiGlmRVUHczM+1ccficZ/wA84AILbSrbzNzJu2/e+Xpznn06Y75rZsNL&#10;i+zFnQfLgbnjHP1/U/5zUtrYtImJ87g+CGfHQ469/wD9XPWtS3tQqCMofwXOfwzQBmjSoZCFMR27&#10;vl4Hr/8Aq/CtDTtNKFVZR6dMZxj8+alieOOX5R/DjnoPx/Tmr9vHlA0keCex6f8A66AJLS2RY9pX&#10;5f4ctyBUwgJOwxn8F6/59P1qSFG6+Wwx0K54NWraKLcuQxC/iP50ANgiQJsyuO6561YiALZH/fOe&#10;DzTkAX7oU/vOm7gf596ETnPzHp8x9qAJIscZHXuWz/8AqqT/AGgR7579ePrUQYA5Uc7Sev8AWlik&#10;Ytwiknr1oAlLBT8wHX+7+lJkAZHTHfP+eKawA+Yj16t/9emsxG7CL/s89OtADiWJG0k8dOP1qN3c&#10;rwG9OOMfX/8AVUck2A2Txzub1qJ7lgdsY+YN0DEYHpQA+WWHqO3P6fr3pqc/dQZ3cA8E/wCTn9Ki&#10;/eSDqPm5Y56D8qsRAhsFm+XP/wBf/Hj1oAmjQ7c4+bbxyMVZGFTj+7/Cfeq8TBRnqGP+e9OV2XgZ&#10;Pp/U0ASGVQzAsoPaq81xuGBg59/60T3ICMSw9x/k1Qmutykso/FuD9KAJbif5jtPRfbrVWaY7Mbp&#10;Pu/l2HrUcs75/wBnj+Ln6VWlkzLuVvmIxxxx/n1waAJWuWj5+YflxzzVWd95yh6HoGPvxk/4UjuH&#10;beDxghV/z9arT3ecru9h83PHoDQAy+uVX95IRnno+cD/AD/kVi6lqmIyXLLt6sGwRz1/lxmp9U1B&#10;VTcG/vfn/kVx/iTWVghaHzEUKrD/AFnzLkDGRjoPbue9AFLxR4nESsxddqqfljk6468d8457+npX&#10;kvj/AMWxxROpuNu3O1lyNowePc/0461s+NPFjMsivJx8yttfhRjPJzxgYPGRya8R+IPi6QpKqytv&#10;k+RWfPzHoOec9RlSM9ueaAOX+J3jQyPI0d0o2OxkXacr65OOgbJxjg8dTXzr8X/GSrazGO43fI3l&#10;x7Mqe+QfwHAP8XfIFdp8TfF0VtaM8kiLtEhDL8wGFfq3CjA5AAHXnjFfMfxm8dxpJNI0jTMrNnzs&#10;BVk2H+IZwxCjkd93TAyAWvB0lzq+p3kkFxuZ7lokaNcqnOD3GQCpzgjjbzg7j96f8EdPhLBqvxEb&#10;xgUWRGuC0JMZ+VOmMdOoxgcjgEcc/DvwW8MTzeEf7Rvsfv4GaVievck5B7nquenII5H6x/8ABHTw&#10;Kth4RXWZbfc8jNIWK4G5mLErk9OentnvQB92vZ+TarbhTwgHTpxWh4fsxFHk/wAI5qG6G+RV2e1a&#10;Vkvlw7h3FAEi8TEk8Cm3RJuFzUluoZt7fWo3zLdg+nNAEl1/qFU0DK2zYNF8CYQook+S0baP4aAC&#10;1GyNj19KZZgtOzEn8afb58jr270ll94k96AEkZnudmOAc1JdtmPy6bEC8+TSXHzT7aAHxgQ2vNNt&#10;F+csaddEJAEzSw5jt95oAYMyz4p10wXCA020+Y+ZQ533GCOjUATNlIuabHwm7NJckgbQe9K2Uh3G&#10;gBsJ3NkUDG40tsAF3GkXljQAEALSJnBBPalAY5H5UKcKaAGp91gPpRHnyWINKoIjb86SFmMLH/PW&#10;gAX/AFP40HPl9etCtiHJ9aMkqKAKOpRhoGDE/wDAa5HXYpRZsQdv935c4/z0rtL1N8TDaPxrlPEw&#10;KWzAD5v6UAeb+ILi6tpmlEIP91Sc1mad4wRZPJu7f7vDBuAeecjt/wDWq74tuoROGdNvHyr6cdvz&#10;7elcvY6vBe3zJjLK2N3px659v17UAeiaH4nspdqBBtbB3EZyPr/jjmurtX0+fG4bW9uO1cH4evLK&#10;GXayx/8AAvwP48/pXbaVaW00fmRj3HJoA0VtXUhrd8/L8vrSl5Cdsn/6qbBNLDxnpSSS4Hz/AEzk&#10;0AL1O1W6980KxzuVifTd3qrdXJjH7r5v61BDrSK7RTkqw9TQBqvArj9agZJInwG/nSwXqld+R+dW&#10;oo0mG4d+TigCrHMTxIhxxVqG1WUb4G5pxtGRQHjzUkEDIMwEBvTmgAUYGy4TctMltSDvjO5euNtX&#10;Y5I5flmTBoaB4fu/MPSgDIm0qCfJiVQ3esrUfDNvdg7o9jf3u9dVLaxu3mxfK3tUZgSYssw2seno&#10;aAPOdV8B285xLD838LLnI6Vy+u/Cq2uAyTWy9OJFXacDp8wxj+vTjpXs0umRk7Z0/wB01Xn0NAdk&#10;kPXpx/8AXoA+cPEPwSsLyRnmtPmYcMihSe/OAfTvzXnnif8AZ9UOQ9k0bnIWSOMqoGCOV6E8njp0&#10;7gEfYN54Vt2GGgG0+3SsjUPBNtINhtlYdiyjI/EnNAHwj4q/Z5UebbNpiqWJH+qRlZT6HgDPIPoO&#10;/avMfF37PIlMkK6f5Z5G1vlRsFsbTtBPB5IwTxzgYr9E9e+GNtco0VxYl1Y4yB/Xv2rh/Enwa02Z&#10;WtJrdlXkI0akEY9Rzxg0Afm34p+Ad/G2HsJd0f8AqgyLhm5O7K4DdiMkeveuG1P4W6ho0nlbGLBf&#10;ljPBbhQR1OcDHGc8jC4Ffoz4q+AUYSTzLNZImb5WVQxAHG31APOeorzbxj+z9F5XlG1WaPg7tu1s&#10;gddvY853YOe2KAPhGfw9eQyMWt9u2TqMLhfu/gvQcjafSqv9lS+YqKrEbVG0FGIGcZPOcDGPb+X1&#10;R4q/Z6ndZJI4HuF+ZmbafNT5geFB+nJ44xxivPde+CF/bNJttnkG8ny2zleM8lQAcEkZbuR+AB4e&#10;2mpJayeehRcYaPI4HQ46DPy7gT39aa1jGF2lW3FgyjbgK3y8AcE9evHfqOK9A1H4XapbOBbWEshV&#10;/mE0J+QbfuEBeR07jOevHGNN4dvLRWS4+ZSf9ZLzu5GN2COeVzwSPXmgDlpbURIzNK0ZbAK9Sq/M&#10;eu7bnA/hwDnv2VbJS+TF/ESqLCSy8YZs9ck57f0rbTR5ZArRxSP52OV+YSZ4wG5znGMc4DDOBQdH&#10;c/PJb7VkjJ3bTyxB6e3Oecg7jntQBgm1CxbpF2ttz5m0fOepBA5GdoHOCT1zinCxyVWNdzFtq+cS&#10;Qv3RkDueenPA/CtxdKuAWcjfuO1v3gOeAWJ46cN8pPI5z0pqaPNIsckkLM23D7kY9gG4Cg5zg84z&#10;k88DABhx2zx/6Q6p8zfu1ZQuVU57EjrjqM9sYFPjtGKiFmwZFAaRifmG1R0IGPuICMnk/UVsGyaK&#10;PzFZgp28Mh+fJOQQcZKqfbknJ6UsemuisTAu1n+6oO05OCM5Gc9fXBGMDigDDa1LBXaLO7aRJknD&#10;YPcHP5cA+nOH7IkwyEZ3CXbGQNo7jtjt3GeRxitlrB1lZo7hhnG1VYc/d5AA79OTzmkj05vI+zyY&#10;2qMqzkMqjGMk8DoG7YOT6UAYws5M7ZI8v0Xd8p6YwMHHHHcDPrRDZ7R5kJkYtNwQ2/7wHX5hu7ck&#10;Yyfc52oLKItujXa3G9CGG5uDgngnADccdBkHiiDSyhWWOVpNzKd207W5xjAxycAgZwScDoAQDFht&#10;5GjWYR7t27arOcsvGOAT/CQMYyOeelII2aNVy/yoy/Kp+f5MfxewIzjHTpmtuTSg6eW9t5ihONq4&#10;LjGcnOeRxgHr68059ObYyKsbMjDcVZiBwS3Qc/KB2744FAGLHE8Dh41bGW2tGisGORyDknqeueow&#10;MZNRw2odPlT5V43LIQhX5wTx14z+OewFbc2nYLFLfaGGZFEYbcTwQAQRjjrzkgZpPsLLK3mTMG+Z&#10;m4Kq5Ax2x/CV+v8AMAxW06d4fKXa3y7GXlckcYB3g9weP7vUgHDjbNErXDFlkXezRsw3YyDzjjI4&#10;65HHYDFa32FAxiZm8tR5fflcjgDHPBPQ4zjrxhwtLmIqYYmGF2rtZtu7kDjH+yDj5sj6UAYq2gjM&#10;aQJwzKVVZkYbeNrZyMdDjHHP0JI7VjnB3IyhcJJt3YOT1I5A2jrnr1ya1X0yMeYscS7WUs7DuAQp&#10;HPUEr2Ydhj1VtNaM7zHGvTaTCuF6Ehum3AyMnOfTnNAGI9tt2qypIfmErlhk5+9zkepPIyOBjtSf&#10;Z5XjYvb7WPIYpw7bBuPHXnvwMt361syWc0m6ZZWVjGDjzNwwMBfnbPIH1BIzxgmlutLlkdxJGWXd&#10;hU8vdlgDnlgQTnv7duhAMcW0g2ssGzgbGkUqdvPOCcgAD1zzgY600WUQX7PtZlkj+fy18sqAwBPL&#10;DBbjjOccc5zWv/ZhaRmLsyuRuL5GR/ePc8++MAnmm/YM+WHLtGqFF3n7oJ+9ngYyBnHHQUAY4iNx&#10;03SSNtLNGpxz1xgfQdOckfVHtPlHmrhfLOJJN3OCDjBPU4By3bPUVrPZT7WlR/mQEo/LdOmPqCe2&#10;TyBjoXSaft+SK3bbhlYfw4BwSADyDjrhcjjgtQBki0/eqgUxxrIxYyScjHJOcc454wQAO2Dlgs4w&#10;PMaBfmVV2KHATKn5fTOSMHjBzwOK1zah3+0SQMflByqsxHy4x154JI93x9GLphSXyvnDt977iknH&#10;X9DnHc/xcEgGUbVmdpIXVvMUhZjjBwCN3PXA5PQ/KO5zTZLZWLSTIzJlgdwUEr7epPbkN97PIyNh&#10;LQhvMskZQ21lHIyMkBWAbJPtnBIwMHkxtbOd0sL5eQs3zMnGOcZGRuA5IxkfNySOQDFNh5b+Uy/v&#10;Nqr16MPlwW7+ucY65zTHtoki84wKzKihtrDOc7gMEA7sFjk5OR16CtueAzFowF8tuJFUltxyWHJ4&#10;PXIJOCfcnLRazq4S3DLCu5lC4X5cHkjpkkL6dh/skAyJ7R4A0ZjDtt/5Z4w/UfeGMgE9Pr6Uq2av&#10;L5TxliWLsUi+993IHGRzkY5wFyOvOk9jGjbVVsbCNzQ7Qg29dxx649MZ9AKJLZ4Q8kzj5GfzFXoA&#10;RuI5A3fd7E9PagDHNnhQ0rNCVUuSQFL8blJycgdh1J9AeCGxYMYgrFk+XPync3UHIOQeoI+prajs&#10;/KVlhto16pKqhlyenD/7WcdB049abJaTna0ztu8z940gOGYAtlVP0wSfmzx0oAw7iw8sIERmCtiN&#10;mzyfu46Ed8Ybpnnk1H9gLo25TIB8wkZcbRx13Hr9CMZHqBW5JpyyLmWP93nb9oVdu0cHryOmOcHG&#10;OScZLDphjC/aIlEjMFC7BuZeBkZOWORnof5ZAMr7LImNqKSp+6clTyPbB5wcdvfNElmyJtkTlMho&#10;y/JyBySOhC+3Qdea1jZLMdyW/mLvcqD827JwPm7Dp0Ixnv0oSxkjQxxxxbtyqzMzEMxxnPfBO4cA&#10;dQOQaAMWSylDMBOscm04HndD+Z3dM/h2JwSa1VjJKI2Mcjh/3eG2uO5YYIA3L8owo4raFs53fZhM&#10;pmYiNdzLu+YHkBicAbuR04qH7AjlTJEoXeFxk/vFLD7oJ+bPfAAORQBmyWcizeWGRtsmdir93jjc&#10;MdD8vsc5+kBgwcLt/eNnCjJ6dMlh6HnofStlLB5Y/wDRo3ZimPM8xSOmAMjIbuTn2+XrmP7DsyBH&#10;GrLJg4zgrn7hHqCWJ5yQ2MjIoAzZLSIc/N1+XbIFLZIXJIX2X5RjjBA6kRNCggXMpC7RtZnP90An&#10;jPUqeo5PNaxsjGnlM7HhUw7EHByAcsuec9OcDI3Ux4JGAYNtKplm54PXoTyM88AZ688UAZf2TDxq&#10;FUOcgqrD5Bu+vPrt7j061DLaGJ1VoV+SPlHDDOO33gMZVs8cD35raNqjxKQ0artPlx+ZtXnk5UHv&#10;gfMpwOM9KrtbMZmKfdyBGsg3Kfl3YIxznngk5J7GgDMNowdPMRVZGCt5cxBJ3A5IyRyOc89B9KiS&#10;xlEXkJ8ysmMR/wB0Ef7ROcgH1wpraltZVLiSVY2Xl98gCrx97jOOue36Yqv9jmkh2iFY1wf+AjGT&#10;z19c9PQ0AZLWVxueZjt3Y+aNRtB2kkDB7A/UdwetQ+QuU3qu7yhtX7qr8o556HkcjIAya13sYSyv&#10;Hbjd5R3PtBHPJHJ5+YsAeO/GeCkkDDdEX2jdu2+Zw3PJyQSepGOhzjtigDHEGyQPsDMvC524Xgnd&#10;kt6BvyHbpAkADZLbvmK/NJndwcY355wF4BHfpitmS2Vwt08Ee59u09hnIx2AHJzzyO+c0ySOQA4k&#10;2K2CrLkbmA4yM+uASOg4yccgGLPZ+ZMsLKJN0jDG5WUZb056+46/pXeISI8gZT8o3ZXJHLNngAAd&#10;TnPRa2pLRrZGiWJTGysrRtIBwD34w3C8cY9qiktLlyvmNIvXJ3HI6YOCvdcDPoCRQBky28YC7l24&#10;YCOOTa24BuuMc4xz7DOaqvbP5bkxruXIyWx3I43ZxwBj8hjmtnyXdV2xyMrHG3cCu7+6udoxnPGc&#10;+3JpkkIbaAPnVcYaFucjqcNjsex6dgTQBhzWhAZRB8gbDDawAznBHTHQkZ59Dio5bI73jkPYD93+&#10;gwuR2HfHHNa7WM3/ACzVuAu1pOCOh3HoPXrjnGOtRSWjiNvs0X3eYw67RnuT056Dgf40AY8loXKg&#10;x7T95ffPJ+UfeJIz0wahntJ5nefBCtIXXeBuPcEY4/i6YPf6HYaxW3GxpPLDA/LIo68/N8uOenBO&#10;MEHBNNeCNZ5J440DYLfMxwcHgEk5xg/+PZPuAY406dXKLdeWy/fVcpjLMfxxkj04orSawslURz2E&#10;TFeOGwM49Ay+3b8qKAOLj04b4cQ/NEFZU4bLZJ7EDHPocggcc4kTTNkTQtbq2AD8yKyj5SMHrnv6&#10;devcaAt4wqxfZnw21WjBznIJ7denoOT1zUiW8W/92VZZBwVwd5K8jqM8Z6HJ7DtQBmm0UWod4mXy&#10;12qrY9+dvAP+7u/h/ESrZIMoo6tt3FupAYjjOSSeRjoMYrQW2cxec0iq3lgqT27jcScccc88k4Gc&#10;5WWIhl/0hjHtG4s44HbjBPbG3I6AGgCi1onluI4o5CWB2uxIf/aww4zkDIJzinnTmYKrykbQW+eR&#10;mBUEfMMdDtA6cED1q/HDbuNjbhuXG2TEfynnHc4Oc8/lxmpPs6qUV02szqdrcEH5TgdAPun+maAK&#10;EOnxP+8gh3bWGPl+90PGM4GBwc4wc1J9kjml+eeTzd3y7nywG5scfT9eSCTzditI4BgSKwwoO75e&#10;Bt+vPXPHUippVkeHe3IjwwXIJ6AgAYBGCRkfnQBRhsY5IjOVYhE3DdtZVBAyeh6Fc9eCT0xTxbqY&#10;pCys52YkAYHJ9M57gdcg46njFaLWu9RGyZYthVVj83PVfTIHJ7Z57CpvLUymVkLZKhmZidwwc5Oe&#10;nbJPPtQBRis98jL58chGVPzH5zkYGOcHj0Gcc4FTJAXC5ClWwDHuztU89D90fTn9atQwlfMLxLkL&#10;hWZf4TkgdR0Ax3J69KmNqE+VSu1WYurSZ2nHHAyccHkHoR9KAKMdshTbIjbmz8vmnLjAzjqCeBgE&#10;DB7d6sR2EwiX5flZegLYdiSBz0Iz69yKtCOZRvVpAw8v5TyB2PTnoT6D5OR1qaO0Cj5BtPZt33l4&#10;5OQDnhOoOATgcUAUUgZCMfcO1yVIHy8HIBB6fL0HJ9QCKs/ZY23JKCrbgPmY5Bwx5HHXAyP/AK+L&#10;a267N+G2lS3yJjOR1AJ5I7dBluxqRLaWU7Qm5SxPDjJcHeCRt64B9M5PXOaAKdtZeZcbWBVzgsCv&#10;G4qM8ZYn3+XHSphZo33gu3djZGwCkZ6jtySSejEkZ7VeWEspOzEXG1W5+XbkDnJ784B69x1khiHl&#10;KVHO3cwb73TnnvxngcDC9KAIYbcKNhyuV3I3lgfqeGyDzn257VNBb4k3N1b/AFnzHg+n9PbGe4qa&#10;K3JbZGnQH+L/AFi5AG4EHkH0J+8TxVgp5UTSxR7dqsWLAcrgcHluOOvTP44AIILN1GyN4/mbJzGz&#10;Y4xuyecYIz16rjnq6G2xGPKXa6NhuQWVR3OCehI+YnHPQHpdNon+peJWLMflb7pbJ7gjkDn19M8C&#10;nkPHEpV0ZM4Ei4PzAN90KME4AwTwcEjmgCsYEfhz8yr+7Zgvbtk4IBbb3GenINTxWix6gV+0ruM2&#10;5t7kAKD3BJ54GeMAFe/NXLUYkeJGmUBhubjBxkjjI3DIyBnqMdqfHBOq+SmF2NtjjEhyD1A4+bgg&#10;g5HGOvegCnBZOTv54GN0mPk57k5xxnqML2PGDMlsTMqu8q4wS0gbcRk5/wB3k46duhqxFbMh2pCr&#10;MwKoJFwfwyO2fxDfnIlqxIDRhfl3bWYcrgEAZJyeRjjtjjmgCpBavhVVlKmNS3BUZLd8HJGRx7jj&#10;k0+CAeW4f7qwMG3twBt+Y8ZPqenHvV/7NAQdg+bgOjLtPUjJ556cZHFKsTGbzbjcW24G4nKtlSMH&#10;HGSCR1J6etAFV7XZ5yzbcRzFmdnwwAwuG+XbjOB6jjgHBogtIgrDy22bvlO4tuwQeQSccEHrxycc&#10;caEFuIiHMgZQuQy7sbMfMRxkgn36kDA604W4iDRwALv2g/OeuTyW3Hn5iAOf/HQaAKKwi5iX7TJJ&#10;gqRIqKQwHUng+nUjr070sOnxzybWO12PzfM3y5JOfl7beORWjGYim+Tcu4bWWNTgrkfxAhgeO3UH&#10;n0oNnFIuJY8N1ZXU8cAEdOTnP1Pp0oAqiBkkjlFoVG/exmPI5DdWPXtz6EDGOXLbtbnzNsm7BAdY&#10;9rcKoABYZ4UnsMnkdybP2ZZIi7BG27tyICxbjPQE4ORzjngA1PJCfMMSq021yFbzCBIcnIyGPBwG&#10;59sjGCACg1lsDfMjsGbdhTuByy8nJ49M8/Sl+xptZ1tV3CPEfmR7sd+VC8Eq23qByRgA83FSFUHl&#10;z7Ru/dlGwTgj1O1Rz69BxnoBLaNY9phDBvm2Kz4b5cdQORjvxxjHegCullGG3yFNvI2iPb8pJ2tk&#10;EnHHSgwpGX8xmVlYyfLHtV8HBYKSM9SOeM9Aoq75ZYtul3SbTuUTNuU+h4J9fwxx3MrfdWQrn5lP&#10;zs3Lc7RnA9M+hBoAzRZCEs7qu1pBIrOoOD16nO7AZhuHGdp4pDaRRQTPH8zGP5X4U4+UlePUd+QO&#10;R61oSxpvZiJsiQDcyNuU84wVxznOBuOeMU54YlVpYlwytuaRmJUkZzgjJGcYwCe/INAGfcW6+UUE&#10;Sbfm2t5gwxA65K5YFOMDJO7oc8KtuvmMUTKrKRD5jL83zLn1ycnAzjLehxV+O2dXYyyljgiNWUhT&#10;jHYYPTH97oOaUWaeb5u0Sddo3/dIK89RhsdMMTwO9AFCO1kW0b7PJ8yIwZYydyjB24HG0jIAyT17&#10;VIbZlkkb5flkyGAB/iOfmPQfdxjqMjnBq7Fa2625IQ+WvCMy/wAOeRnG3GOhJJ+Y+xoktVaIO0e3&#10;H+rEankhsjJOcDpng9eBQBTSz8tWeRn+WQBnWRlIOBgjI7ELnJHXnFDWkzKFOxpNrGONlPytleM+&#10;/wCJI6EDitLYFbeRz93ezFs7WJxzkYy3vux68UwQCTAAfarfOpVmJYt97POeM46YPX2AM9oRIrr5&#10;iyR7DtUEZ25655bjJPJUkDApGs3C+YkMoGFPzHq7Doc+oYZz1AU+prSEULhmXezF87mh2hMdsZ46&#10;D+92Oc1HFEglUcpnIWRs8Z3E5ztx6eueDnFAFJrNJFO1P3TKQzSbtuN+fxz+Yx19FS0W4XywdrMr&#10;ful3DapwAvHAAGPQZxmr0METJ5qhfm2vtZNvyhWG32GPl5GfmFOeAhwCqw/NiT5TgcEHk4zzjnA6&#10;daAM+3so2fM0LbWz83O0jbkYJ3fgPr9ArW6xs0r/ACnBDMzAqGbtwufT7oIO32FXwIt4ZopFLfws&#10;enOeSSM46D9ODwQneQSvUsy7SQVO0dOgPH8PcevNAGeLRkX9x5isVL7VYDG7IHbjPXg8egwRTjYs&#10;04EUbAJztDFm5xkknHOFzyMAD3yLixlwsS221QuDlx8zEEE/d7jB9ckZ6ZLpCvls0ZjZtuFDbTnr&#10;8vHGOe3XAHrQBmpZCUKgHzRou9VXcGPI65JBBwDkHkcZ+XB/Z8r2zSeRIjbTt/c7s4zjnv7DIPI5&#10;zgDUdRC7rBj5TtVSeDgfjjBXGPQD1yW/Y453jO5GXoGXvld2cA8dvT1J6UAZ9xYNO372z8x9+VPk&#10;7VyeM5x1Py8Z7jPTFO+xMn7wo6scnMm5ffp0yB6denYg3NkTQYCxxiVSqq4KnYRkId2SCGJ4IPBy&#10;ScVI6wuyySTKVV/+WmEy3TJAPBzkYyRx3wcAGf8AYtylpbWTy2BLeWFJXd7nryT0PGeoOKGt/LjK&#10;EyKx24YAsvQ5GTyBgewwM8840Hjj37DGu4/ddzgnqeRyMjkHPOeepzUhtAqllduVwR5Z+XJBO7ng&#10;AMucnoufSgDJlsYDGvCqu0FGaPgqHxsIyCScDH5+hEiWc0J2m0YlY18xtu3aAfYbuRjnvxkjitBF&#10;C3GEK+ZJl2RUCkHsSQDu2nv0zyO9CxW5VSnlrGjfutnzbc56biegDEe5PIzQBnLZoGbM8gPzNuVV&#10;56EHPOclRgHgYHTrTntp5UMcrfPy6nf9eoGeN3PPQ4weAav7HUK8w8s/Krp8qjqD6ncCfy59CKeE&#10;UIsEbKBGN2wKHwMY+8fT5TkDkZ44OADMnsvLLLLC6ncd20so2Hn+I8j5jyCMlTjtTnsAZ/LaAZab&#10;HmMinnkYHcdB6Y/GtBYlGDCx4z5ShRjsM8DI4554446kB6qkb7XU8HI3NyMD7oGcHkk+uRQBnR2X&#10;7yKONA65UAHGcAEHt2Ax0OPXtTYbFUVQqP8Ad+bbJycsMHkdOvHOc9eOdJIVC+UiqylVbDL97nJH&#10;cdMLjPBUk9cU4xBhuDNhyqnnjpzyR83qAePUHgUAUW0/Cbfmba2PLaUrkgcgZB2Dj2HPfAzGtpmJ&#10;Y42+7kuYmAwoK8cEngcEcgdeuBWhGBJ8jSANJCfLkj3e/qOOh+XdjPsas+TK5YGTdtcll8zcq46H&#10;0zwOMflnNAGXJZIj/ZBJhd2AiybSMYI68EYxgbSOO2KUafG7HzI0ZflCq0gIDcjOSM85GPu8c8Zx&#10;WnHZeVuaKUbggVMHDYAOGKk+w6ZAB9akWPd8sWJOMOoTPylsdDkcFemDyvY4oAzobTcnnySqcLvb&#10;Cj3Ocqe+MdemBmpRp64iZLNtwm+V15DcYJPA3fdPT1xgYBrXtdMaQbtqszMqN6PztbHOT1HOMALy&#10;fXX0jQGuJEKozSfebaMY5HPHfg+2cZwOaAMC00HM2JF3Da23jjaT07k88cEDscZrqvC3ga5vnjni&#10;iC/u9vmKA3IIA557/XnPNdV4L+Fl3fvGfI2qpBeRlCh9pB64B+m0gdevWvWvBfgS1s5lazsVnuAq&#10;gM2Qu8DqM5OOAPpyetAHHeEvhRMi+XFAg/c8tN03ADA5IJwcYGB19a9H0PwbpmllpGVZNrFm8xen&#10;JxuyehGPX6jmup0T4fzoon1S62ruHyKxDEZ44Bx0IOPwzXT2Gh+HtNdVtbPz2TPlmTvyCBuIPfuO&#10;3HJoAxNEtZkZU07RV53CORYhljjBxjrk+gxzj3rWgsNYEHnbVCttLbQx3D8+Oo59a2bK5lijYQaS&#10;owAvzKVyPxA6Hp+dV9X1m7to0jtrBQu7IVWPAHpjk84OeB8vegDl9bbWLNWl8xWVxn7uTjGevpjt&#10;+vBryL4k+IbqCKSX7R91iSykgBev8I/u9+mT0xxXfePfFOo28J/0dmxJmNd31yO5zjAPHfJr58+K&#10;vj3WPOkiih7t8ykj5e+NoBUduvIOc80AcrfTa5r/AIoisnmMeJlZ3OcLzyeR87YZs/QEfdAr2z4R&#10;aNqY0QMFVnmmEXl8t8oA3ADtwW6c8Yrxv4MWms6pc3Ov6pajasb7iMyDLZ6EqODhDg885OQRX1h8&#10;LfCqyy6Lo8kHl/MJjGCpxznOT3I2+46c5oA9I8FaBv8AFVjaHcWt7cMyqDyw4I56D6dePevRtLjj&#10;SS9uQ27d8mfwA6+uAc1g+AdNMni2+uF+7GoCDHyj5fp0z/MV1NnHnTJwCCs0mFVsZ/XuP8aAEit/&#10;Kmt/lfMUbSbt2O/+fwHvVWZPKhiVmx8rTP8ALz7fSr0rsTcSR7tu0KGJPPX/AOv06YqG7RHkkjRM&#10;EAR/Nx+GOvf9aAM8o8g2MvzcBsHlc4JOO3Y1JArSpCoUDz7jCqVHAHOMj6fl9adJt2M6NtwHYMo/&#10;iGQB6+lWbK123lrEFP8Ao8fmt/vYxn9f5UAQWq+edUuvvbWCLj+Lb1H6fpU0Cuvw6VWBXzGYgjHA&#10;55z0PBNM05Ubw9qFwH+8zBW9GOCP6D8M1buYgnw4j8pfl5bHtgnFAE3iO2EvgO3BT5ckY55IIB/X&#10;9al8bQO/h3TJ41LKjINq8985544AP0+tSeJYi3w3tiYQwXA9ASR1x/nvSeLMv4QspCnzKyj73oAe&#10;ce/P4UAT/EGFXsNNd1+bcv8AD15HH5cfj+c3j9TL4RiZJeSvfqf8cH86Z43/ANK8JW1wB8oXPzNj&#10;b04P+TirHiiKWfwFGVZifL/h/h4zn2xzQBreEMDwTIAf+Wf3mbr71y/w0jVvFl5EZN2ZM8Y45I6/&#10;h/L1ro/As6T+EZFVukeGwPqK5/4Y8+Lr2PLN/pGMEk456+3egDb+MIAs1BB27CW56Hjt/n9efFfi&#10;T4OPif4eyQTqzmNSQGHt7e/H417Z8YlBs/Lw3zR/w9uRXH6VpcOpeHZLZY/leIH5V64xwOfbNAH5&#10;F/tvfBJRZ3Mkkan95lUKncuAxHHGRw2e546YNflz4k0+XQPH0lm6ru4H3Wx0w2c8g8c5Ix1r96P2&#10;3fhZFceHL1Vt12opKx7j0xux36Afd57delfiP+0V4YWw+JV1bBAyrOynY2NvIIHIB6Ee+COcHgA9&#10;A+CPihLaGG3WcSKvG37zDKqNwbnAznpnOABjmvrL4PeJbeZrVbcttjVQqq+4rgDaO5yFwMdxkngZ&#10;r4V+GGszWUkaCUDDbt5lCkNuLEZIwAcHpg44z0r6d+E3id4phAAudmFjKsoyWAwBntjuQewHBNAH&#10;2b8PPEkkSRyrLHjP72QNkjOeCep9AASeCecivYPCuuyeWqcMsz7trRjGScY3An1J4z0wff5h+Hni&#10;gkpMsg3f3Wwe/bkY6sMD09Oa9q8Ea4WfCXB3N93a4bcwwA3+0MDueOehNAHuWg6ouxQ8qr8w8w7v&#10;8D/Mj6V02l6mXt4o2KswTCqueBnn0z1B6kZ9RxXmug6mAqtGJDwW2uCCenOed3U+4zznFdZpN8x2&#10;ln+TGVbcc859s/r0x0oA7eyvkUeaXDYO7eucZ4456DGep9e6jNmV5WHQ9Nu08+w6Dvj1zyK5+21D&#10;bDgyq+OnzYHQ8dOPcYJ74xkjUs7pYwN23G75t3y/KSe3r7frQBoK5Mqyb1XP97BGe23PH6URzOmC&#10;z7en8W3tnHUZx/X2qCJ3A2sX3fdPy9+pGB3yOnqD1NTwStv2scfNu+93GR3A9T6/pQBcSTzMBdpb&#10;jcM/KW9eOQMc+n6U14mkeNSzA424IA7E/iD6HoBx6VDv3NjJVd2VLDJPTjn3yPYAU+CaRBs4K9Pm&#10;xgjHQ8eoHT07ZoAc1uGdTtbdjdtPGf8AaHA9unA9R0qH7OpjCDbhtwYk+h9+f/1fjV/zMxZbdlt3&#10;3l27s/LwMdenTPX2pJofM+eVfm3MVyRyMg+me/T9KAKykAMWk43HD++MYyacQ5fBVmkOThY92T68&#10;f0/MUTg4wnHy4O0HpwPTvgfrxUcj7tpCeZnqrKPQ8jOQeOvTP0oAbJEJpGwW+Uc/OTkcckds56Hj&#10;p+Nee3ICDcdoUDAwOcjLDGMHP5cVaU7V2twGj6NjHr3/AF4/E04xjZtkVVym3a+Cxx1P+OPQY55o&#10;Aw5YskBm43D+Ind154PPb+tQSQttAb5lEeGLIPTjnjHOORn3Prtz28Kgu8ec9cHp7+39MVTnt8KS&#10;oWQY5DRk9B149smgDHms5ImZGRlZWB+XIC8kbsdOoPoOB+NOS2JRi8a4bPG3r7HnpgYz+VbVzB5P&#10;yqGUZOQ3PX34JJx696pXKSNLjb95sblXOOR7c/TjvigDIuE8lf3TLkFvL3LtyMcYHGOSO/bpVeSH&#10;ahCxH7pVPlPIOMjI49+M9ee1bDwiZvM3gMy7AVz97r/ERjj8BVWe08xmCfd3YG7tyfTj9e1AGfdW&#10;Kl97Q/xfvPLbaOpzyMDOD3A/Gs25tm2/P8p5IDL970x+v58962Z4tzFycK3TAPC/j35HcDnOMVA8&#10;DTRlMKvbBbrn065GcfT3oAxSioVaKMvyCxVTyMjPTHfGTg9O2asRrFKN4Ctj+DqCv0x0544z+dWr&#10;myxucdfvYyFOMAEcnPGB05OPwNV42w0c6qGVQW+9xjr0xnqexOO3SgCAQu8KuEx1Hyg44/E44HXP&#10;fPoKVYY5sSMrSDGSWGN3PUE8Yx3OOvXmpyHc7gmS2Vbg529Cx4+nsT354ZFtlkImXdzn5WPbnjHr&#10;kfXtQAW1jBF+9k4fjbkhvwB56Z6A/wAqufZgr5SMDYdu4JwOnv0znr7+gqON1ZfKJ3fPh9q53DIG&#10;RjOen8ucVetApO6fO3dsIBxnIPOc8H9OW7cEArx2qOVZYgdrHHzY5x/LGKhktHeLzhCZOVB7j0HU&#10;jPOCc9R6mthbQquc7iwDNhurdu/4jGPTFSRxQSMVeMDt8yDIx0PJ9ePbigDHnsChaN3jWOP+JsgH&#10;8CeBzkZ6/hUI0oeZHDtbcWBwyhjnkeo9R69QRya3JYI4wVaM7f4lB7+nA9P61G1vtHD87dzHHB4P&#10;vjHTtkYPpQBn/wBmovyqu75drI3QjLAE5OOo6+gPFTCBt3lvGMjorLg89ePz/Hmr6xFxtlO5PvBS&#10;w468dfrUpt4TF8pZdzNux90nHcEZHbk+goAorIM7ZkwoG0rsVMtj+YxnPT361IsrMMyEbsjnvn0w&#10;B9ePzzUzWwWPyygJ7An14wOMc9eeR64qICPzt7BvXzFHynpyDnoRn8+3WgCvd3a28bILbc/yj5sj&#10;PIGeMdM57VELy5kIPlsw3MAjjbuP3iMAD0PX8KtCyjdWWOPb82PlHuAx4AHpyM4qxbaUQyswCnHz&#10;HI24AJHOP0IHSgBlraBvnlikaIvu3FflOCdxwBjIB9OhA9K2YLWPzVjHyvyWVV4bk9MAe3PYDgCo&#10;7WxViJREvHCndwBjA+mAP6+laFtp0uwF8LIV/hb2Ix278/5xQA6GJZNsVsrruOEMhAxnjPU579fQ&#10;9zVowLCm5Qy/JlVGSf8API78Z9qdbadICE+Vt2FUNk88/wCfpnqKu2ulq4yp27h/G2M5HHGfx/nQ&#10;BFbCPLD5gw+82306nH0+n04qRLSTapKOyqvJXscev+fwq9Hpixj5Iz95doHOCOh744+vX8RZhtx/&#10;EmAqnPzdunJHAHSgChBbSGIqVypXP3uB39fX/wCtxVqO2ZXz83GTzGQNv5deD65rStrHhWJ68rlf&#10;p7e1TQWan5c9V+bC9T35wOvP5UAUbaBIzvK7QRxnjt6e3tVtbcqioqZK7hu25JHU49+D1qe2s13L&#10;5S7cd/8AP4Veg05fvsHVt2W5Hbn17c9v8KAMuDTmcLKVbbwS27HB59ffirdjaFDsxuyM/Mucc9O/&#10;b/8AXV1bAcsyEL2ZpM59M/571cgtY0PyIPl/j6/57UANtbQkByikH7voPerS2XOcKMk7sn261JFG&#10;kIzGG3MB7/iTirEEvnkIemfy/wA/5FAEFtYFTtJOc/NjHOB0rQhtiP3bOMN69f8AOeKnghQLwrH5&#10;R8vr/wDX+lO8lm4CfxYGWPHb6UAEe0jd5fLfdOP0qTb8w8w/Ntz25H1H14p0arGvLH7v+eKc6gyb&#10;yVG71/lQA+KNFXBwF9+O9P6D5ux44601CV5P503DKu9h0XtzQBJjhfvDvxjim8AZQ8k5+akL88bv&#10;p0/zzTTIAvJx34oAlaQhSAD97I5qvJOmTtI64zmmXFxg43c/jj/P+NVnmaQFFOfmxww/L9KAHySl&#10;jtDsV/h4/wAaciF9uehJ7cf5/Go4irZYDqfQevWrcNuA28L94/MO9ACRxycbs/d5Df8A1/8AP1p4&#10;XHykcbgP84pwcDGB83pjGOaajZGQffr70AO83blySd33m5pr3IHGe/THX/61NcNswgPXJGOtVZnY&#10;blyvpjPXr/WgBbiYKxyx79z+I6881SuJzJ8+Tjrx+X9KJfu46YB/lz/nNQPIzBmI+9wrDHGRznt2&#10;z/OgBXkyT17/ACr39DUMjsB5hB6/N8v+NErSsGLDHJx82OuR26daq3E/ykj6j5Tz+XagB0tydrNu&#10;wvJ4649fpWXf3aRLtXdnn5TkDH06dc9e9O1C+WNCW5O7H0/H/wDVXPa5qoi3KS24nczSIV78cj9P&#10;5CgCDxBrvlxMoJyeeevHr16/j+GK848Z+IgqMiy4/wCmjSHGD6Z7/wCRkc1o+JtbkihIMzLhsBt/&#10;VcYx6H05zzj148v8Z+JjGjGSRjy20R5+c7ev1I7emfQUAYPjzxNMrHzHdcs/3kI9ffpkjGOCMjvX&#10;ifxA8SPMZLnfukLZDRwnGfmbHzcEdD8xB45wQa6bx14oyshVcjbk7s4OBgZXqBwMcnqOOMV4r8Q/&#10;EeGmdrhyGz5nkqGZiW6+vJySOuGwe1AHn3xe8ZeTY3DRybY/KLKWkIycdAW3cHqMqQOvbj5m8dXN&#10;z4l8T2+kWU+9WuiJPLQluXBIxwMYA6ZHOSRnn0z4xeMJJI5F811LMR5qxltoAxuzjA56dRyOTnNe&#10;X/ASwk+IXx20u3nhMyrOHjGWKmMNGASwGQTtXHGCVPTkUAfa3wr8AW1r4Mht/JG6OJVVeFywKjHz&#10;DAxjOW4IHTrn9VP+CanhN9C+F1rc+Vt86FT3O4kZzz65J/zivg/wX4SbTtJs7cWzBpZI1+Xcy4z1&#10;24wfX3zzjg1+oX7J3hRNB+G1jDGm1Vt1AXbjgj07UAemSE+euRWkuFtsH+7WdIB5+FX/AOtWkyER&#10;BSP4aAJLfCx7ge1RW3z3JcfSpQdkGVH8NRWAJcmgB18Xyqg0674tDj+7Udw+65C0+8P7nGKAC3/4&#10;9sn+7RaMMFhTo0xacemTTLTPl9PWgB1tnexY9qVfmuMmm25+c59KIiTO1AC3jqXWMCnXB2220Go5&#10;ObkZpbzPyqKAH2w2Q7sfWi3XfKWxQxCQYFLafc3UANnO6fFOuT+72UyM758+lE7EyhcUASIoWHca&#10;IgNrE02YlIelLGoMW4+lACKBvz3zSNwcClgAzk+tA5fpQAJ9xue1NjBFuwNOI2qy0gH7o0ANUAW5&#10;/wB7ilH3QaaDmDPvRnbGD70ANuB8pye3HtXMa7CHj+YMOeveuomGVrnvEMTCNiQPr/SgDzfx5pMc&#10;qqB8277w25wMdcf56c1594dt7eHV5FUq37zJ9Rx6+n1r1/xDYC8hwV/TPbr+grg9L0BLbxIyEEDc&#10;CGx79KAL7wW9tIGb5Ru4bB49uT0rufDcX/EvVomz8vasbXfCltNbpcIjKy9lwAc1u+ELZ/sSx7eg&#10;5xQBYV5RcKgTP407VESSzLKdp2+pzTZUlhvVBPB5FWtRt/MsPlT+E0ActaXF2szJuZlGeGJzS3F/&#10;bG4WOZGVs/dz7VY0zTphJI4csG6Z/lXP+MZprS+X5GVQfvAdKAOr0+HKLJC7Y/u9a1bKdduHHOKx&#10;fD8kiaerl/U5bqT/AJ/StLTrlZJdrKPrj+VAG1AWKcHP4U1vL3MD97v70y5H2eMSxN+dQm8W7jaO&#10;Xhv7y0AWlfLATH6N2qzHuAwW3LjIrEW5eBgrnK9Fq9YX7b8Bsj+KgC40BU+ajbl/u07y0l+6NrVP&#10;EiyjzIz160Nb5/eLwRQBCIiMxuG9qaYNq7ZBuU/5zVpRvXDLyP1oC/wutAFV7SNE8t0BU+tVZtNU&#10;Nzjaf4sAVpeWV+UrxTWj2/un5DdKAMC90lFGyQAq3Q1jX/huAr5EkIaNjldtddMqxkoV3K36VRnj&#10;Efzbd0bdqAOC1PwSFVpNjSR/Q8DP/wCuuW1r4cW0w8y3Tk9sfKTnuM4zXrrWasPNjXK/3SKpXOkW&#10;tw29I9rkUAfPviH4N2FyxY2ohYZ+8wKnnPf3Az27GuB8U/A61vXZ7ywWKXaw8yEKAVPPXHqPTn9R&#10;9WX/AIejl+WaJQfzrn9b8FpOpQwbkwR/nr2oA+LfG/wIhjRpL/TIW24PnRRfO2MccL1645PQV514&#10;n+BBffIkO/bnZMuY2U4xjK9T2PqDx6192618PwyM0duvzcsh6fT/AD6Vw+ufCuzJeS0gMbMudu4l&#10;ec+me/NAHwbrPwMuo5HktTnaBksuD6Eng8kfL6nA5rldQ+HmpWd0qPp8kZTaduMtnk7ueSeFPpjO&#10;e+PujxF8H1uLppr7TkkZek6gb17/ACjHB/Ht0NcP4h+CUT27mK1+1Q+Xlo3XLduMgEjHXoTwOOaA&#10;Pjv+xChVBaKVYBBtXPOAuDjHzEn0zx04psmkxSRlxGpfbg7+oBC9FP3Tn39eBivoLxd8FSsjPBap&#10;HJt2mN8g9DkDA5BOfQdDwa4HxB8P7zTGx9k2+Wu07vk2H5TyT0684P4GgDzNdISXbKW3LtVFdctg&#10;DOVPqPTk4z6kVGmlRPB5WE2soO0fN1xj5tvORwc9s461113o8kMrF7Zg38LeWfmOSN3IOOQCMEYA&#10;HGCKprYxvIoEUjRq2F8vIzjIJAz1xgc5IH0AIBzZ0uOIKGX5WOceZtxyRk9AAM4xz06UR6UoMctv&#10;aSLJ8vlbfm68Hrke31J9RXSJprmMiKBN4UlWxwQuMdB26n8/cRtYRmPcIAsfORJIwHTPUjkYHPY5&#10;JFAHPppvnFbbyvlWRmxz0yfmwM+gGf8A61L9haVsmJJG42tuXn6YPHPPsR3NdDNYrI+37OzFfuhl&#10;5zxzgcjJHU9sc8017BSixmL5c/645w3OR35GT68HuKAME6Yi2yPbojAfNGq4bCgDGeOQQRj0xnHe&#10;mtppVW3Haq/Iu5jtVT0+XOe3POBuFdCtlMZQyx4bqyyqACRgjOR153c5HHWmR2EbLujlAbgqm0Dd&#10;15BP07Z+oNAGC2kR5XzCpG7O1psKSQ3JJBwOfce2aG0/j90q7Qx/hUkDhjg4HHt0OewzW82nqC0n&#10;mKi4Yrtb7mGbtkZH3PXPbnND6ZGZVZtqH5d2G/1fQnkkZB5xn3wB0oA57+y3Ft5fleYqLjhTnjaC&#10;ME56478+9K2mAFtg3MzD/VtyME/KehPGe3II64Fb0lgsoDFSAzfMzfwMDx1HJx65x0prWsjnO5id&#10;oO3lgvU9ME8AYHJ52jnk0AYb2MLnfJJGvl7m3FV5yCew9O47D8o100n/AFW6M7VGVXHOduB1x0yO&#10;h+U8nkVvNp8caD7ThVDLlABt5/rnbj065HNNk0+Eo29ifug/uySBg4bqM/xdMg8HigDDTTCFZQsg&#10;+bfzH/DyT1BwTz83PBHXmmHSQ8ZR4IzkYbzIRhc4yc8lsHHf26gVvJZIGMYVQFkAbgsDzgkZ44zg&#10;YJ7GmGyiCqzgKerSLyQdp5AzzwMZ6d+9AGG+noUylukTZU5aFexBORjA+vUhvY03+zGMakBmKKTv&#10;8xhng9QPvDkHnjjtW59jOdgQfu8ou1m3AFSpBwB8uOO4+tOmsVErfudu5i0an5iBg4BBzjnbzuHH&#10;tjIBzraW6sEHzsbjG5Bls5YnAPPTr36jGGFI2mu8o2uqlWA8wKMj5hx8vXAz2I/XHQvYqpZQHOQP&#10;4WHy9RjpkHpzxgD1pv8AZygeSgXAGI+MKO+cDp3GeRzj0FAGC2kt8wWFvkGGVY9wXI68475PAyRg&#10;dOkZ0giKSIoTuU+ZhCFPTI68Z28k+nJ610UuniaXJRmyu1I+QR06Hk9/XPAGOuGNYREOZY/mPzbk&#10;X5mHHPOOnbpjpj0AMD+zYtxlMCrvX5juyw68g89PXk+vPWF9MZt0iQSGTClcSFtuBjpnHHoMYDDj&#10;rXQpYQGH/VjbtC4/h6D6Dpn26YxSrYxnGzPGSGXHy8jgcD3/APr9AAcxcaUhBJi+RfuyYA3KVLD7&#10;pyV4HTGcfXEUmmna37nf5eQVjYsNwO7Gc5AHCnOeq59a6h9PjdtjRrhj825SAcKQeM/LgH8emSDw&#10;0acJGDXC87uCxPHGenGTgt2znPoKAOdk08xuzW67WG4bYlwGbJ7bhwMHp+naOPRoIceWo2w/xbtq&#10;twRkk8Dgn2J7jAx0n2F4o8CPYEwvDY47nHfgtx3A4PegadHDLiF1ZcZLRqvQP9fbGffkd6AOdfSA&#10;fmK7SIypVl/PnBOc+56ce42mSDNssvlmRj/q1CEcdQOCTj1/DpiuiWyC/NnbtwNwwueMD3Odvc8H&#10;60fYQu+NmYBRndvIxkju3Q9+vagDnG0hGRYohwDuVdzNjI4xzk5bpkAYyai/sp44m3zfMuB8qJhc&#10;scsSSeQcfgSR6jqJNPGxkMkh+f5gyhQenOMnd6gYPbqDUcemqsao2FztLeQBlRhuwxxx14PQdhkA&#10;5t9NdlaT5iWkU7mPJ4zgDpkE8Hjpz6U/+yDHujVUZVbcqjA3c9cHuMdRggnnmt6TTnSEGKEbtuMS&#10;A9QPusDyfmY5JHBPXinyWEfyER/J8oRmTLAbvQ5xx+I4J7YAOVXRBCY1FsuY2YN8oGOOpGeQfr2A&#10;46iRdEDQYVVZdu1V3YUHA6gdMLg88cZ5zmug/swbxJJC6uu3awzgcDB4784z1+amvpqt8r2/3ky2&#10;9SGAPQHd7k8ehxnpkA5+bRkMu4WpKyN/y1BPykKxJJOenBOOSOKbcaScsyr83zFCwJw3U4ORj6Dq&#10;MdeAOku7JH3NIrZRSNzZV9uCemD6YxnnJwelIbAmTy3WWNQoXCKdxOTnB4AzwcflwBQBzkuixGQr&#10;Eix/NllZvnDcE85GSMYx2PsKhTS1lGUVjIuD94Y3BmRT0JJJzgZwBj2FdJJYeZDskib5sbVV9zJ0&#10;GwAjng+mQAx70ySzjxuJ3fMr4bLZ43Z4JOT9D+YoA56bRQ4eNYtwZvm2xk7TgZOM5OeSc4HIODjm&#10;P+yZZyY5ISxA+cBd2B9zuCTzweBnoOhFdIbF3KExhdq7T85bIJGRwDnAGTgnr27RpZBwkbqzMyqE&#10;VvvNzknJxgnPbk9j1wAc3LpBM3mMh2sBhtu5emRyfrjGOcDA4qM6LMGAjgLMpJ2CHOCPf13AA/7x&#10;yOtdK9lFMd6AfNtVW34VQM98HB4HHB45qKPT12+SoXPQDb8rdSFxwByd3pncDnnIBy/9lSncIIZN&#10;uzJbIbjnDff6DbnOPc5xmmy6W69N4TeFf5tg25J6k8DgkHk4yeM4HUS6ZGJARhe6+YvDDaeeRjOT&#10;jIPbpyKbLYKD+5XbtTAfzATwWxnJA7kZJPOeD1oA5WXT3jiJUFf3mHLQNlhkbW59wRt9zxgmo5NN&#10;zI0W4gj/AFkfncFduATlenHuTngdMdJLpccCMpZvmjw8i54GDjGMg9fXoR1pslgHkUmL5l+ZtpI8&#10;sgZJG3jjcP6gUAcm+ko0qtGyhdzFmlO4nG7r3bjJyAevTqBXfSnZGd4wRKrPG20sF+oGRjJxwR15&#10;HQV176aiptBbhcqqrtPQjOAACQGHb0+hibR33qZFDNkhiAVzk4DAfQDjHrmgDkZbGeJ2YLIQvzfv&#10;E528d856Mfrx7VEdJ+TeFLBuYyzHAyeuT0B5zgH8K6s6YVUzMI49rh2EeQMDqdxwMkhiMZHyr/e4&#10;jbQog7QjgDl2VPlQnnq5I5HPb6kdADkjpREm14ZDnHzOhGzjjCnoPb5eD3xUbafudlnLR9H8o/MR&#10;yO+MMQOPxzXUzaOzIAsMZIIKhucgtnPI9GLHnr0AGMRz6TMYnjiy3y/Nu3KGxhcHbknn+WfoAcid&#10;PEcP7tVG4Y4j3BsYGzqO59Rg/wC6Mp9iJjUR3GQ+3a2OT+HY5wM84/Gupl06dszSBdqtn94SFO3O&#10;R6noBk5zgYxVeXSHR2Zyrs2UZf4hkZIPHXp+fbHIBysljaIqm8n8styu1gq4wOBwRx7evPNFdDeW&#10;M1sQ1uQm47WEKtzgA7vl6g54PTg470UAeW7Bs5LAMhDAcdufpk7ec9SORwakZAkrQpGwbaAx9t7f&#10;LgnnOf4eB3zUpWUFTskZiqls4OeWHQkgHhhzkHPuMOEUgXeRu+8NvRl5X0xtOSemfrQBCjRI+fM2&#10;/LlWZgu0kH5vRRwe2fcdalVFeYfOyvtC72U5xt78nrz27/U1KrQ3J+SBZPOfCxq3zOSAcEc9QxPP&#10;AJ7HADljCvsSRto5LRqi5+UHIJPHAGfr36EAj2Exs3ln7vXb3zj6ck/dzwakjXBZY49rMuxuCCcB&#10;sDPPHysQCf55p1vHIwDr975V+YHPzANgE9juyGOPu/TMgSJmUo5/eEjdu2k56EMeVOc+mc8Z6UAN&#10;iPnYEfy8DzPLztwOo+mDjpg9s4qTyJJV3MNqtHlFZW5YgDBHfovXIGOopxVXOyJ2cbdv3gc4GSOe&#10;vU9D17U5Y2IXdJHn7yMi57YJ6Y+p75FACmDeXCpF+8zuXyxwPUDByff/APaqRojIrubZmVtySMrK&#10;AV3ZK5zyOnf2pyxg/P1xztVBgLwMewwM56ZznmpVGxNgiX7oRss3b5h8wOT+uO5NADYY/MYliMBh&#10;u/eYBPAJJJPBx1yB7VNApKeUyO26NXdlQe+d3U8Y9MYx6U6IAn9+xbqqMvReDkfT09qmljfafOZN&#10;wVg0m4NwEPzDuO7Z4PFABFFNJKfKG6RWwpVN3zDBGQB2wMZA6k06OP7PGuz5Y2VWQqzHbjGCSeDg&#10;5H3Tjr61Iypt3EqF8whmPzd8YyWB6Z5zjqP4qkt4g6tMkmWjYFcNj5gT6gE8Dpz1oAjhiZ1DyBnX&#10;a5+RssWIOQACR2GOenJxnNSQ/vACSsihSG8wDO3OSRtJGOo9yB97FOaKEndHFuXd+73TNuOVI6em&#10;ccA8de1WIgYnCMvzBicc5YhSc8ZP1B+vPOABsME+7mMqxz5jJyADtHGeD83HQ5/KrEdtIR5qCMfN&#10;u8xVOE7gDIwD1H1HHs+2gt4nhZdrCNgPl2BWUA9wMAEevcjNSxxxjMU/8SqPn+9j5uoHBGCfbr6U&#10;AMW0j/1RhO1c7huP7s7j179uuM4/KrMduyurLujbcfmUDI564YnIznAwDyDgcinKfNkYSMv76QFF&#10;XK4OeRwR39+9WIoI2by1TdJt2/LxkcEHGepAfqRj3oArwbRGollVXMSbVaTc2emB83TO0cZxxyO9&#10;oRxhFRHVmbCp5cSdBhc/MeRnd2B/DFFsrLEBv3bm2JhhmUEYyOMbsBh3GOe4zMhiLcyM3y7WZc5H&#10;BbfjPI575OSTgYyABY4YkChYVSPoyrtOBwRyOD7YPYj3LkRPOLszMsnGZCNo+X1+ZjyOmCcmkjjl&#10;G3loQFQhI2yeep/4CDg8c5zVjEsJKLHtbazsoOcAA4yRnphe2OuR6gDEjl3NC9q3zNgL5h2nOcAg&#10;MckDGRjoVHsJIWWRjs8tvLY53YKsBk4Izkj0z69uBSrtj4YRoQv8BGFOS3Py4zuznp9MAVL88d0q&#10;Rx4ZPnEYHU84wufTuOR0x0oAYUjVd5l2tGv7vc4VEOD0GTjAZu4BGD61KqFrhVMEixtIFjRkH8Rz&#10;gA5HUkDjrkgEE08wSAfu5URVXaQuQ3Tg5JHONo4OepOB1kW1OWeTnc4aRcK65HTofmJ69ABnPfFA&#10;EKIuyNXhxu2nG1QGHzdApAxyeSM09gvmL5xUMzAyFl+bOMZ6dMnoc5zyTgCp4rLzVWNF28YyeVZ8&#10;44yRnk+wwePZYURSWjKkE5IXOPbqc+pOMjJJzwRQAxFfyvNe32THbsUs25iMe+OD9cADsKbH5KBX&#10;jePazbTsj+VuvJ55weR/gasICqtJGFbONyNjBHOBuxyuONw9Tk44pBHLhSZP4R/rWJ4O35sZ4HHH&#10;TuO1ADIwZGTygxYsQieYMtznjaSMYxwMHv7NKImKfMAQRlRHkbmG3PGOMkdevAp0MEaxDdGoVlVl&#10;bac45Ge+c9O3T2p7Qoys6D5Qx24brnPBJbk9DjGQeh4xQBCky7mQyHaq+blepwOS208ZY8HHOe2M&#10;FZIgg3yCH5+E2xtGAx3fy/l71O1tMCWHyk88sVA4bAwcYBH4/SorZUaNTmP7obcw67hgZHAJ4B9v&#10;xoAcHd08twNpyIyvbLlOnIycgcDPXB5NI5FynmxwsUYhWZwvyls4BPuDngdj0qaN5AqupO7G5SAF&#10;L5IG3nGQMYzkk+o6lDEx8wtIrbV7fLkH+IDOMntgHrwe1ADA6fM42hstt/dlTuyeDjvj1Ocg8cgU&#10;SC3R/NWRlcMI1Z5ADnaeR9eB3x17ipmt2iRjHtXapO7eBs7jvg8k8f7R465csCo+yOOMR/vcmNhu&#10;6sMfL1z17dKAK7SIzmbdHGw+YdPnGM7vlJxkYJHHpiljiJCh4BleTx154HXvtyMdgv0qVlKvsDZO&#10;7G7cf4fmJz3Hbg9D3xQIUkVSVVSseCqjap6EN0HOcDPUcc8igBLWRWjUxzFmXKxmNTk9cH3PJ4B9&#10;utLEwDqiw7dv+sj3buoIznsMYJ9xj6zCEPwkkrBl2/Mw57KDkjHr0GTjkno14lRd06spJ/5aSNjG&#10;Rgc9OTnjGeOTxQBCqySDaYH8xeqspAz6YycYJIx0zxknNPSFyvnAyZVT8xJDbhkYJz6NzyfSpHgM&#10;kZWOH/WY6q+OfrnjkjOePrzTwI7iYQyY2rJnf3UH5fTaOAeMk+o9QCu8EiRsjx52xrt+b5gckgZP&#10;ow74Bx1pUc/NdDG1pOG6bfUbskZye3YdBkVOsSsu66CjdgZ3BvLyOvJHVvQcYB4zihkjQNJOQXZN&#10;5+VTubryM542gZIz19qAIVYzP5e1Ny7WHmcjaeecEnLdPcihImHlqjNtC49c5YLtzjpjPUe/TAqb&#10;yBydzMBkDen45xjtyM/7ucZFSvFNOx8iI7iu4MVxkncMc9weehGMUAVEilbKxIZNvGEj4IPTo3TD&#10;beQN2O+TTogEVmaGNY22+XkjbnjoO2D79D3q0AFBuEZdp5+7jJxyeuQcN2GcmhIX3bZD5ZbIkVeN&#10;o6HjngcggHkjj73IBCYpLeLMsv8Ae+7FjA465OMc+vbpzggRy28Js+UFlQE56HAwfr3H1IqZNxbc&#10;Itrbg2Fc5J4xjpnkHnkjjoabhUXEjqq7e27oT3+b6++PUc0AV0jmxGVaQSdF2feDZGcAZzj2PPQ1&#10;I1u4lPmqrNjDY3ADsrDjI+UDPY496sJGqjbhsgBQkeAzAbThVAGeSfpznGM1HGqbVYpw+07VBHmH&#10;d1/lyQOAMcDNAEaq8W75vL8sruZweMN3JHAwVzk9QfWk8nyHEZQBVRQqMx4zgDO75R82ABzUiLG0&#10;Mf8Aq2JChf3W0ZJJ9eueQOMZOW4FPaGTdgINvmEgcja2Mjp34XPX69aAKsJL28NzErbcfNJ82xT3&#10;TPUdumT0zjmnQp5qtboIwG4ZV9yMfd56gHJGfTJFWP3mMMWyvy5kYZHHPU5PpxxweDQYuPKkcbV4&#10;2FsheoY+uMN26YNAELW0br5k8RkX5WJXhQBjknGD0U5PJAxUsCRTOwd93yKrfMSR8ynBPO3PYHt6&#10;U9MmVSqsGYjy9q5zx6DqeOMkde9OSN2jVHdWPzCFlZXAK9vTPTqeOcelAFYwTiUEwCM45ZVwWJ/i&#10;zycYJz3JIx6UqQsVVMfKqgbZG6EH5uhxngf/AF8VOYnAGyGNS0ZKsuefl+9n6Y6c8expXhR1kcQb&#10;13b1ViBxjOD36H070AN8pXXLnIZhmRnILYGM4HB+b2HOeaalvLLGGVyrbQGVVPXqAPvHGc9PmGeO&#10;QCZSm5GQsRhvxGM56YBAx34x3Pd726B9xb1KDcTjpxjoegPf6GgCuLWXzmSVFZ/MAZVU7wMsRjJ4&#10;5PochlxmpHQtlJoJGwNpWRsbl6g9cHp7H5eAcZqfyCOVGOeIzjYAMchcDcMH0I5HqcqiSh/MW3Yn&#10;dgfN8oyTwMLuGMHPY47DFAELQuYdySscb13ZCgt2ye/DH0x1x6SqzKwl8p5GUKn3gRhvlHI49z7j&#10;tmrMNkryCV05Hq3Xk9s+hz0zn8qtW2lyTYjeJuu0FYwWzuHTkZOSD0757UAUYYQzYGVLPjy2Krk5&#10;zjHOcDbzjjNXbPSGzHb5DdD8wG0k5AJHQZwR65PPFb+g+DLm9C5iYpsUNtzjpwFBHIOQcc5x0r0z&#10;wZ8KSiRmS32tuBWNW/ePyc5IwQuWBwOPTOOADhfDXw5u9YOPJkZcgtuztU98nJx1+76dPSvSPCvw&#10;tgaRI3szcStLvVckIvy4/DGCM89c49O/8NfDSys0igvoAqq37mCNicYJGcgdfY9SBk813fh74dXt&#10;3Gq/ZVs7dAGG5senUcZ9hQByOieDbeGVFvGWZlUtHDF247gd+3QZ6Z7n0Dw54E1ieBZoLAWqfeRn&#10;X/Vc5wPTGewHX3re0Pw9pGnSqmn2Bkbcp8wLvBbPBAHf8DiuqsfCWo3cWZAVTaynYvP1BHHGTz/k&#10;AHO6b4GsI0U6ncNNztYrjjB479hxzmrP2TRtPzOlnySpaVYxnJ9x17+nTvXV/wDCHW0Tl5/m3Y3b&#10;eME9v8/kKrXOlabAWCoq9QrY4zjrkn/IxQByl3qVlbRBlt/lVv4YuSB1UD8f1rkfFPjIWoO+3bG1&#10;l+ZcKeox0zk4OOMciu417+y7INI0aKVjb5VbqvTp61574r1Xw3BuEkfzlflRfvHHGACcenagDy74&#10;ieOfKidY7dsmPaML8x4BHXPHA4IxwSfUfOXjrxlNq2t2uhWttJukmXdGqEkBfw+YBCDjGFGSSOCf&#10;bPij4k8Owwyq7fu1/hWPAZeeg7nkepPHpx5T8LNG0/xf8TFuEiYrbK8u3dnG0K+3BzgZHOeTjjPF&#10;AHqnwu8HWMOn28Qs1/0i4WN9qhWCDBCgEZzjgcdh0r6a+HXh0x+LBG9r81valQQgGM4x3GOB2/Ov&#10;Pfhx4Kgj17RtOSBWEcaybVjPTjj8z27g9Oa938CadGviC6mAysa7VZsHPHX6dO/8qANPwraRwvfX&#10;DZ2DcBhduRnPTsee1XI4gkVvbZKtuLtz05zn86WwURaNdXYLN5soChQc5Pb/ADmn3DCGOQp82yHH&#10;J7n8v/10AVVt0nVcD55LrdtVs4xjOT+BH41HGJCGkQfM8hfof+A4/Ie9TFtsisu35Idwycj5v8/j&#10;TYyAq8/KOSAeQBx+fX24FAEDRl5QI1ZmkmVFbGBgfe6d81ftEUahqE+M/Z7fZlf4fWodNjE9/axM&#10;DlY2lbv/AC6f/rqzpJD6Pqd3vG1mJHXgZP8ATP4GgCtaI0Pge5uJCdrSNu+Q+uPX0xn/AOvir1xE&#10;o+GkZYjjBDBjg9z19T9OKjtreNPhu+7Dc9OcEZP+cVoGNH+GCuFLbUy3zc/T88flQBFrICfDiHBP&#10;Cj+IEnj/AOvS66v2nwDDNJGfkbruzgf5J61Leos3w4VpDu2xZ6ckYNJPCJfh4oOWKjPC4OcdPfp+&#10;mKALGq/6V4Ct5UO7aqsze22pWQXfw+AIP+rCsW5xwR3/ABqGFGuvh+FKhz5Y+9gZPTPtU/h1vtng&#10;KQOwYKp5/PFAEnwwfzfC8kbL8ojPG3/POTWJ4CnWP4gXKMjA7l2sxHqfz71t/CpkawuLEBdyGRW9&#10;8N+vP1rG0m3OnfE+WNW+VlBL+/p157UAdF8YUVtPUKPvRgfN6/8A1xWR8PtPNxozAr0j+6x6cdP5&#10;VrfFtZDp8JB6xkgDvUXwptxNpKts+/GNx9eBj6fhQB84ftW+CZLzwzfBLaR3KthVU/Mccd+m7b3x&#10;1r8N/wBuL4ZXPhzx5c3MYkdTI/zFw20B+AFxlW5C4weOeMYr+hz456HDd291bm2VnZWMeV3Y6+4x&#10;X5Jft8fAV9S1u6u47BtzSbFX+8wLNjPUD5j68c84xQB+b2iGbS7xnuI8FVxnnajEZGf0/M17b8LP&#10;ESpJbXnlfuxMG+XHGO+7AHGTnrx2xk15r8R/CM/h6/MctqFXnZjLKFyMEc5PUdM479MCx8OPEL2k&#10;vlylslN0ciqc5wfmIyQTzjoAOp60Afavwu8SCeCKNdwKxsoY9JDt6cDkcMcZHB6ZzXu3gfXsyJam&#10;VfkbMu4bmQBh82Oe2R/3zmvkf4U+KB5gWOZ8r1ReDwcZOQP4t/rwB1yDX0D4E8QO0EM4djhlKZb5&#10;c5GcbeD7diS3Y0AfSfhLXHmjiZrdjwOfUg9OpwOnY9cdOvd6BqcQGwfLxlTt6/KOcZxnP8hXh3gr&#10;WXmt4RA+5eAcyDnACnqeM5GeCSckZxivR9B15JE3MxG1MELg4XHTt04ORx0yO1AHp+m36FwilerF&#10;ejEnP3efx/Wt6wuIxxu2nkbflwOMc9gOOPcmuF0fUVdSok2qzZCryAuG+YdgccDPOeldJYXqucMV&#10;ZD/CrZIO7+nHp3oA6mN0eF96cFiPmGeckYyCeR+Y5qWORI1O5h38zbwcE4z04H8vxrH0+6KlIRHn&#10;5gMcDK44XoeP88VpRNIwUAjDIArq2COnftz7+vTuAWUkgjuPLlRV34HzehwPr3/Tvmnl+DlFUsCw&#10;3KFyPX8eoI7A81DG26P5f3fBO0sT8vX1xyP5UsMrxbiOB94qq8E56YPqcdc54680AXRPHahoo5o8&#10;bsZVRn3PbP41Oro+AXVVbgrnt1x7j/8AV2qmHYn+EfMV27jyep9PQnnPHtU9uzM/yjLHjaOh54Gf&#10;z/CgCZo8H5ZSny56dF9On+NV2t23bkB3MPmbaDjgc/X/AOvVlbgSArtKluflzg8jB59/x5p67ZZM&#10;p/DngkeufzoAovEVPzAHg/ewc9P888flQ5bdhUK/3cj/ADz789K0FHmKxOflUAnbwMHA6iq00Mfl&#10;+aU4Hbbgntg/Tr+HagCux5ZYk28bju49ck+3So5Yjndt3bm+9z0x9On5fjU0iKqtJhvu5O7Bx+f/&#10;ANbgio9sgURxRruVgPl5z19+v4gUAU7yIFT04QhSznjueMemBnBIxVC4hCH7KAwx82U5IPb9M/l9&#10;a1ZhFKm4rujbHzbRyOeeMdsewJ71Slt3eTeVVmwS0ZycnAzx/MY/xoAy7gPEdzjrkbtvQHI/n1xU&#10;LQbpl3b+pJVslj+n04rQnh8s7eJGVl3cnaevT8CPXr3715YUALkKflAwycrjjPQHp7HPpQBnyW2D&#10;6lifYlsYz0GT06nPFV51JO1t3LcjdnHrjJ6/icenSr9zCxG0MvBJ+XDc56dQOceoqrcwxSEmJhxG&#10;zKxYDjpz27njPfgd6AICmxSV2tyfur1654yD37k4PrVO+sDJ+8aL+IsuG4Bz94DjI6//AF8Vcw5f&#10;BLdxuxk4xkA9+/r3B9qZIqBN2zazc7m+VfyH0/SgDKmgdQSD8393OerAbsZHGM57d6apEY8xh5eW&#10;BRTgY6HgHHQgdPp71fOMHzAR2bBHqeefTjqfpioXWIj5JdrKo+78oHPBzgZ4xxk9cUAMdYhwF+Zc&#10;jHA9sA5ye3sCfSrVjO6YDAlQVAOO+evX1/kapyIzHIYgbs7UYlUA7/r6AcjFOgZwMsQdq5B24U9O&#10;/Y/1zmgDcS5UHYHXbjKq3cZ4Hr+HpU0cHyh5G+VlIbbkgcnj8P8AJ9M21mQEHPoF64PGPz571o2s&#10;5/gG1sj5uhXnOPcYAz7dxQBK0RCCQH7v8WDt9W4789/p701omV9sWVyPmyRg5A4Pvk9eB+YqaRoZ&#10;Y1aXlmbasn93IPJxz+mBUKRu5yA2WxlhnqQTn0ODn8D70ASW6w7t3m/fXc24gDByM464p32U43CV&#10;tu4dN3GO/YevAyfWo44VaNVWTcqrtyFGWPXPXOM9vcmp0ZWdWZsBmG4bgSABwMdep9hx3oArNZ7h&#10;hU+YqojVVHJx+eM5qtJZFdztGSr4Ctj73t09M9vwFapnR1Xy2XDDOcjaPyz2ppwzHzuu0Lx68cdf&#10;rxzmgDNSKaB/31ufmZQwU+2eRjOevt61YgLzDO5j5jnHJyB7/rnntx1wZDBCeHbbu49OBnqeP8mp&#10;IREp81VX0B38ADtjPp+ePegCxb+Z1Zt27KttY8Yz24xnH9OKt20lwp8uMMrL/d6j1HXvx+I7d2QF&#10;/JwLTlsn/VlVJ9PxHtx681dS0EmCSsm4HopIOMgdecYxyPyzQBbspmMbLKq4CkjcuW9OT9PzH51o&#10;WpxN5i4Uq+WYIPX+XP5dKqadYOS2VYbi/wDh69hgevtWza6fHC+Wzn5ju3dOMY5J45/TpQA6H/Vq&#10;xaTd12t/BnjPvx71OsUQRWcbjnHoW746nj/HvU9vYZiWNdpY8DHGTgf5/L3p0dhcEYP3toJ67TnH&#10;v6HHrke9AEcTrESkaKedp3N97HX8+tWWaXaqQ9wRuPNJ9lFsvmu2Bt+6cfl/kDmpPMTkCXC9GZvX&#10;1798d+1AFjT7ZiWJPO7+v+fr+FaDIQn70c7eNueOeBVPT5kkTOOTySufxwTjPb61O0riVS38XJyv&#10;J4zjA45AFAFiKER5DOoP8W4578D68fSpIIyMZxx97gnHT/63/wBamRuCViY/y6c+9WraJd+0jOPV&#10;eFORQBIlvHKuAnyt97H8zVhYioyyduigcZ59P8/ydFbjZ+7Q9ML0qSCP0HPU9gPyoAktwVkwf4Rt&#10;V17/AOf61YDKPlD+w9uf8/jUKYA+Y9gD/wDXpxOAVU/7p25yfSgCUDBBLe3+ef8AGlDA8YP0H16d&#10;6r+YS3yy+n4cehH86QuxPU56e3X+XSgCySBtycc/3ulRk5LHqu4bgaj81th+Yt259frSNPhiEP5D&#10;36igCVpBGuRxnsT1/Oq806xMd2BtHGWOTUbzqowzMzJw3y9+eO3tVN7ppm3BV4z90fzoAsee8hJI&#10;O4/TmkVXZgMbVB/u9sj3piEEZk6L3LD9f8nFTLgDbuAPfrQBNFj5SW/n/X86sLIQuB3UD6/41Wjz&#10;u3DpjI6f5/8A10/5yWwOmAP/ANf/ANegBxlBUDbx1pjTLu2syluihjnNMMr4bnHy8H8Tz16UhnZT&#10;syoI568j8aAJmdMYPYfTP5VFJN5K8SL1/IH/APX+lQtfqnV2+bjbz+fA+v5VVuL3dyz4/vfMOvXv&#10;9PzoAlmmVX+93/z39OKpSuzNkZO7k9PTrz9aY12pG5A24eg6moJpwepbv+H4UAE8kw4y2W/i5/E/&#10;nmqF/OFPLKwbt09iR0qS4uo2ZmJUHdub5Oh69/z7kc9KyNX1WCFGLsy/3urY4yDxnPp60AV9U1Ty&#10;9w5Xb02t+v8AnH8s8Tr+sABfJO35jtdOinDdxn8fr9ava/qoji+aQcHDM2evPHX+nqetef8AijxE&#10;dsjhfMCliXXoefQ/T34J460AZ/jHxCsSSKX7/eDYxkng856befr3xXk/jTW1kWQllC7mUybSMp0J&#10;+VjzgknvgAjFb3jPXJFRi4XO7OFkJYjI5OB9fb8Oa8l8c60fKYwrH5iR7w3lgY4z8uQM88Dr2zQB&#10;yvjvxD5x3SyDcCzx7l2sG4ORyeR0zgchu2K8L+Jvii2hgk+zzZjZ8fKQAEAUDJAGfujGM5yewrv/&#10;AB5ryRNKyO4ddxYebhh/ECd3TOTjPAJ4zXz58V/EIhWZncbh80bxhmZjgjOeOOB05/AAUAeW/Fjx&#10;Q16/lKzL5qqYpIWXHPB+buBtXPp7jdXrP/BMP4cz+J/ilNqq2kgaO4CRqq/JI/mvl8DgkFM8no3T&#10;Oa+bvG+sx3eqPLlm2s3WQ8cHnIOe55PTGeDyf0c/4In/AAcgutC/4SyexXy7hDMV8t1L5APXGSfX&#10;OD8xxwKAPr7wt4AP9raPp62zrG93HuWRflHIOfXrj1OOK/Q34Q6UuneELaFU/wCWS7cfSvlPRfBz&#10;DxppcSwYVLhjJ5fO1QB16cjIxx/KvsXwZbm10G3Ur0jGaALS25efI/8A11bnBztJ/Sktxh8kUBt8&#10;u0D3oAfMQlvgelJZIBFux+NF18qBD9KkjGyE4PbigCuuTd76W+bO1AOtLahWlYjP3u9JcHdcBfeg&#10;CU/JaHH92mWQHkbmX9aW7LLb7R/dpbYYtsUANtsFmOKWM/vjSWi53YNEf+uY0ACjE27vSTNumVSK&#10;XkT5FI/+vDUAOuiQm096kjxHbcntUdyCCOafMMW+B9KAGWS9S3ShR5k/rinW4/c4ptscyE5oAddk&#10;gqtOOY4cZqOU+ZNj9KfdYCKBQAtuP3W7HamxcyE05flts/7NNt/u5oAV1yxppP7srmnrlmYk0wr9&#10;4ZoAaB/o7cd6Qn90vFPxiEimHPlZx3xQASc1keIoC0OfetduetVdWh8y1Ybc/hQByN3bGVWjcfw4&#10;HvXI6lpzW/iSKVV7YbuOtd5Jb4m8sVg+I9ORbyK42fxfxDjrQBpva/aNPUsmcrip/DUKxt5arwM8&#10;VPpkRl0zP+z+uOlLpUDQ3e3IxuNADNUtgtwpC1akQGx+Y/w80usRLuRx/n3owrWOeTQBjadEftLI&#10;R/F+lZHjPS7ae4jd0HzcfN+X9TWxZSBL5j6n+tZ/jR1WNZCFO0+nTrxQBNa2vlaXuhB6ZxVHw3qc&#10;51N4LpejDcPxq9pk/naZw/8ADj73Tiuf0m78vxK0a5+Zu/1A60Adzf3OIdsfp0qtFIGUsV5x61Fq&#10;Mm+BZQ2Plzn+lT2URmtSwU/4UAUZdR2XawzE4PRh2rUtYpAFnUZ7daw54Z/7R8uVSy7+WrobFzb2&#10;yrn9aANmyYEbl/EVawHG4HmqenL5ieYjf8Bq4nXg80ARyRZGU+VqARINv8QqSQqeD1qFsE8H5qAH&#10;ZHRqikwwwflz71KG3jBGGqFzu+U/eA4oAryspysg9s1Rm3RN04JyvtVu4lV8xSja3RW71Rlnlt2M&#10;c6Bl/hIoARkjIzbyfN9ajkZWOy4B/wB6keOMtvgcY64pBK4XZJHn8KAI5kO35wHX27DFVZrSM5Cn&#10;d/stVsrjmB8H+6zVEzK3yMNrbvvetAGPf6PBL86rtbqMd/1rH1Hw1FIMPb/ebh1XJH19v/r11k3y&#10;8OFYe1VpEI/1J3f7LdjQB5/eeCFMYaEfKfuhl4Ax0/H1rnNX+HtvNIzG3ZZOvmJHg9ehPXsPpj8K&#10;9ca0gZuUC+vHFVbrRI5U/exKw6g7frQB8/8Aif4YfaUZLmPzI8/MdrZJPJ5GNpx14H0Iry/xd8Iv&#10;PAWKxF0hUqQD8yg8duvb9elfWmo+F45QXtwucfd7Hj9P5VxfiTwXbszNPAq4b5mUZUcdOen4c4oA&#10;+IfF/wAIGRppo7dV+9vfkcjIKtg85PHXqOeorgdS8KTwylpR1RT5jEs23gck56n3we3HFfbHi/4e&#10;Cf8A1kEcis2FdMeYox7cHqew7cg815L47+FKkSTxwCZlZvmVTu3kdSMDB2n2+voAfOf9jmNv9K8x&#10;mLhl3fLswcjpk5AIA7emeob/AGe3lMyRN82f9W33iVJ2kZxuBBAxxjr1Nd54g8CXmmzhBax7d23L&#10;N2JI56jJ/Dp6Vzt3pJEO2RNrbTt3Ywnyf7Jxx+mSc9CQDBOnwsqmOb93uG0lgVXH3m4OOnr3PX0j&#10;ltnUMjQrC3yh13bug7liCRk9TjjHUVvS2aJKxZfmLElfmIOMHgAkH+L26VDLZwpME+b5Y9zYXCsS&#10;2DgDg5G3HUgLxigDFGmM5EESKfmIVdvJY9tu4dTzzwM4yBmj7IX3O4Yxtz8vKn7vXnGCzVtHTpDM&#10;q7WWQP8AukPODu6YB28kjp2HXpUaWaCMFM4kcH7qlcE8gdcYBHTI7krigDL+wR7N5/1fAPJ3ImTx&#10;xnH9c/jSGyizhB93dtzwP9oY6YB4z6EdhkaptnYnzY4m3KCxXJDAdARkg+vHbGfSm+UwVgJFVlUh&#10;Q2HJAIGemcjJwePb+KgDLTTzIIzBlm52sX/D+I9cDuQOeeKiXTlZAfJbb8u3b0PONowMkZ9SD64O&#10;c7P2MCP5z8pkO1V2ngAjGeCehPTjtmoZrJVXYkmSq7g0zHaCV6kfXbwM59OBQBmR2/leZ5Tsu1tr&#10;SsMHpjLYJ/vDr1znAxTDpkvl/wDHo4O1RF8gycbflOQd3Gfc7hntWsYoZA3kFlYr/fIw2G68ZyPk&#10;wenbHOab9lhkdVhXbHuGNgUNtHG7oO/Q/dB9CTkAy0sJnO0BmTeQH5KheR/CME49yM9eCajjtd6r&#10;Hsz5nCqjAbsAgrjB53Edhzg8YOdVrWLYszw/L/E3lH5eBx2x7DHIHY8UGHaSssbbBJ8yZO1AMfKO&#10;x4xyO/HQCgDIitY3LCPH3lPmR/L3+gBOQ3PPOSAcCoorMSRq4i8v5gdu4cE4b14/DnGc4yBWw9tJ&#10;sLTIcbQyqYsNkcf7Ix054PI560TW6GTase3r92PAOGOTgEcY/hxyV6dMgGTFZrtKMA4OWyrN83Tn&#10;puzn68YGaaLQKjOXXceNxYdMHJI+uc8jqetaq2qKVAjJbeMbnOPvZHy+uR2OPUngU0wxGUQZXcFC&#10;ttJDEYPYcA4Pfn0xQBlR6fKZGQKzNtXKtg4Yfr1wfofelaytxG7bVXeNwUtjjB7kYGcj2Hv1q/8A&#10;ZWMOUUeZ1VTzvbGf4T0OO+BjpkgGlNoqfONyr8xJ8sjdjhR05zgjDAfpQBkyWwCedE+F2/KzcMf9&#10;o44yAB05H4YqSez4czRr+7QhQyEbc59Rjn29SRjNaT23ymaUfeXc7PyRyqhgP4vvZB4zhqaLeRXL&#10;RSKGVsr8x65Geoz29fr0NAGVc2TYKxQTP8ymTzlzhs8H6/MB1OaYNNiE6xpGrfPjZtyHLZHGNuR8&#10;wzj3znjGpNaCOUAxgfLtVj/Dj05xnryOc4x0pnkx7lSNG25C7t2Aegx1PQ5OcnP04oAzEi83BVoz&#10;5nRd+N3AJ4J9c98nJB6inNayIGD5Q8bWMg46AYPBx3G7gDOMVoScKREj7R2JHbjHOeOSRjtu5yAa&#10;VkjgbcIU2pkrtUYxjgEenHbH3h1PBAMo2HEZRNqtJhmGSoyeAe5OMA4yevYYILVoWwY9u35Ay9Mj&#10;Jxx1xjAzxjPTNaotMyLbmM8gqyg4JIwQDg/3v68DpSGDvLnBjI3bQGTjoOeOAe3v14oAyfsLvH54&#10;iHKsN3l/KOfukjPBJHv+PVhiTf5LFdo48l25cHGcA5ySGxyBzke41zAxky7r8sYD5x8ozjGc4XAJ&#10;H4cDrUKq8W5JJW4ZiNkRGQFGSBgnv+G/1XNAGXNBH5fmvDGQkbNuD9G2nJwcLxnB7knjgCpJrNRI&#10;yrEUbDHtn26DIXBAz346dRoeXll/eIzL8rDdwOGGcnpnk5P69aWSNdvmeZtXyz/sDrjI9TnpxnLA&#10;cc4AMua2MU7boGXy2J3ZxglSc4bBUYHH0/Ckh06Jl2LEmFBEu1TncTjHGQAePqSe/A0pbKaTdGka&#10;hmXPHP8AXjnHP16UGOBWYooOFO0cFuejfeyR82ccdfagDLNm0bKkb8kb1DKGLLknpt5Pv6nrUbaf&#10;k+Ssf3l2R7lXn5Sccgkg4P5Y7E1ryQRrEI/mZTx8sf3sEseuepwRgcDAyelMS18tvNMZQZxI7RkN&#10;njPGT/e9jyOhIwAZtxYx+WWhVdu0hZNvG08jknsAPTIHHc1GbOaQ+WkTHeu1Y1HDc4I2nkjqe+cZ&#10;HFajWwSMI5+X5dp6ZwSOBnqcHj3x71GbV1yixKrhQvysNucAgH5cDHPXBPfnqAZbWxePcvO+VflV&#10;sbuc7hyMnjjntTFgMjbfK+8mAiRhd3ynrgnceD0zj8zWxJBn5mf+HCt5YO1eoGV69T1J4xx8tIYJ&#10;3fcxWOPdkqjjCnI/A/1znHTABktbStI0bnpGu8s3CDk7cjGOTg9cVGti7xFtzfKflk8wZxg7SOCp&#10;9ex/OtJ7ZiuYYW+VFdV+7txn5uwz+BJHP1DbxsSsRYeZ0wuOemCOM8bcA4PHFAGT9kI3RQhgo3Fl&#10;EgJ6/cyOOoIzgdB14AZNbSb9vmZDM3KqBhuB3brgk444btjA1xYq2GDDb5mNzbsdOnOODyOcc+va&#10;OW1lRPMlBzIpBySAG6D+LgZ6H2NAGPJYlUZhF+6kyW8lAAy9Sx5AxyOgI56ZFNlsS0uZR93buIyN&#10;zHGMtg55Pt75zWrLEFbzAp4YnLDjAHU8dsjrUTwwQqodycHHztkcDGOB0PI56H8DQBlT6Wz28ltF&#10;bbVOVjTjkYABAwFGQRnpn8qYbIBWkSUKucllcY69i3fkDocZ4NaskTMmyTaNzYYNGPm5weF9OeOv&#10;A6ZqOSAhJG6tnezScnH3s8NknB6KCOT26AGQtmWeNFG3gqqKpHUkDIXJPUggdMjODmoW05I5dsI2&#10;uSFjxgFl3kgds43dgOh5wRWy8Bkka3YhlfmTaudoBwQeQB94+gPuKie2Ekcm2Z+nzngjvwFyTkHP&#10;APRckDBoAw3gtfLZj8mXyy7uVGMY656YHI6n2FNnsomjaWaNdqrmRwVIXjJPBI9B+nPFbXlOvzNt&#10;U7sfeGBkdFGRt56Dr0POeYbi2AVpAu4bSqFo19OBx164x7deOADFbTkxt8pmZudx5D4YttBHqPYc&#10;845NQtpckW4sqqU+SRlAXG08nIPHXpnHy+9bTW6vM0bnzS7YLls5HQ9R0BJwfTp0pqw25TcyR5bl&#10;CzABDwOckZGVHU9yO1AGBcWQyAkjf7Xkoi49iGIwfxP4dKK23RY/353L5mRxcIvQ+5HPP69jmigD&#10;56S2uJZfnXcZNpdl3DzMqQc9T/EPvHgg+tKY9p2SxJnccZX7rY4AzwOO+ewqVUeNUCW7FvJxtY4D&#10;EKcHBGMYDfTjvQ5/erbuTt7Lt2k9enfvyxGKAHRvJLEsahgrbeBJ8q88LxyPXPJ6dOaWIbZEUlvv&#10;Z8vkZ984/vAAdzkg0W8sbQLLhcAKfM2KQOQcdNx6DvxniphAMEb89WHO4rhQ3I/766+ooAhisxAY&#10;0aGNdhCr5inG0Ejb0zjGcAe+KkhEiRi7s7jaNoDSxydGPY4HuB2HTv1mng/eyMnmMqsV3MpX+Hkd&#10;BuyMnpjn6U1j947gxZsBmba3IUY5AB7feHGTnPWgCQRzSurtHI2w4ZUBZQPvMPXkd+nyjOOadAJo&#10;1jUThtv3cyN93aORn1xgf/W4LhU3bo2ZlXcQwTKuM8A7doAwQeOnNSQxr0SMLukby+TyMkZyBnr1&#10;yOucAdaAHQWzynbt3b4zt3DJbaT9T1JA96eCZI5CW8xlKndGnmM3PTr15PB9+54RkQyBIo9rttaN&#10;Gz8h4I6EZHzZ/wDr1NH5WzyIIpAnWOLaCxUEjAx249yTg9s0ASrbNEzST/L+8A2tgENgcdRkY6ck&#10;5ye+KfH5UY8mQbT5WI13fez8uQQOvzD8vanWysjRzxSMu1s5WM4wFxnjPYH6/rUkSusODGu5WOWb&#10;LDp0xk+h474/MAf5M7ESPu3MDubyzyNpXncoznkBfrnmn4uJoVbzWOFxu25BYkc8kjjuP93HNRrJ&#10;FHOvzgHcQoX7ucMAeg4BBz1/DPFiKFBtbcq5bauWBXB4J7cZUZOe9AD3VppN85ZWY7/m5fbnA5OQ&#10;enbHf1qTdI7qHfavzbt7FMA8jr14yD1BJ6kZpiLvl8xNy7iB5jdA3OScckjvxxz1qZBtzJIJVWP5&#10;mCyEsvB457jp3GCM45oAdbTzeXvaZtqtuk+cttyeucY4xnjHOemMVMI5IYtgnaPcrrt8ziTgfMeg&#10;JP6+tJ+8Q/MG3bQJAfm+YdQMj7u4HrwelSgDGQq/K3zKx4IwDnbx/dwP8MigCRAbaRSJGjLOoj5K&#10;lsDBGSOMcA5wOBzToIopmMRjjAUBo2ZcKpLd+SOec84yMkE4pYbVo0KLu+WPBVflLYA4bnJ+70wS&#10;CefUzpBFKQruzKp2iTcG6/8AAu2MewIHqQAOiW6dzJHG3Rs/N0GNvUgg5XBPqakjt3MCxzxkxrzM&#10;vIUdM5APYZzweG701IUAj8yAbjvJTarAHADHHXAGeehz2wAbA8uZWKov7zhXJDcY5XjpyPTgcUAC&#10;W0YLROy5HDbm3dV9ecZyeOBhR9TJCvAizheXZY/utg/NxznnA5HHXFOaRwvnSSTIJCx3LJhcZyMZ&#10;XIPXnnjjjcKdhldgs23d8qSt1+9nb0PrkYAHA45oAcufL82J1Z9ny7MtvPynqM7hhccnjPX0c1uq&#10;lrZnjaNiQCZBlgc4Y9S2fTB4wcDk03JVsbsq3z7WySBu44zwD0BPpwB0qVfLLqYiGdiyr5kY45yc&#10;4GDxjoDxnrjkARt5djcLGqgHcm0HcSRuBLDB4PT2ye1SiJpUkZvMOWA/eNyreo6lc9fQ59MUiA+b&#10;GijChyygdMfdGcjg9j75OOhoih2+XuZfMXiJmxk8Z46njHcsMkHgCgCRbaOVFUREJhgrL0K5Ix16&#10;jceQeMdRToirFnVB8u4qVxg8nGD6ZOeuBkdOBQIxHL5qoCySYRljGScAgDJwTj17YGAAcOQkR7mK&#10;tu+4/qRjjGPp1xmgBZLYBHeQkouCynmNunPCn0HbJJ9xT0Aib5pRFJuztDMNrYPzc55xnjk8Y4FN&#10;RFhMaCSOPbtKqxOeDjkHGBx3HGF5zk04Pn96AB8/3VbAOFAIGcqWwM4OcnJoAbbiVts6r5ZZRlV3&#10;BC23kbu+AMDnOcdQKmkVkZlYPu+YNuyegB7c4Jx78nPssQRpGP35IwUdmIUvknOePTjPvgZp4djt&#10;LJuZsFiq44HpheDkcnPfPIoAhjEBRdo/hY+Zw3GWUZzgDg5x1OfWlWKbH2hYNu1iflA27cZ6gfdx&#10;78kehp0ckoCNIw+aMEfMcHAXkDOcfO3HtT0i3fJ5cUZAAT5BuX8huIz+JGc8nIAAI6qw83/V5KyS&#10;KWAXDDJC9OMAYOMH2NAVZAwAGwZUhjy/Q+hHfsB0Xr2eIti7gI8rt9CFPyg+vXn0OB7UsbMi75Tt&#10;JUD5sYJAyeq8qR6EA4HPFADQjIVcRncrMTtjxu5B/E/1Y8jNOnt/OkTzIycIyyb9xOVJwRuyTjHr&#10;70EMi+U1uuePk4XHOCcY44xg5GD70KCF+VtvyEyLt2gg8DAxwAOh/wBoduaAIH8iSF8xxsrR5mG0&#10;AlSpyDnjIx9P9ntU4VXLFyzNHuwuOhH6g8Y9fbHQCPvEQjV/nAK+aGyeRg53d/l69x16U5o2kjz5&#10;jR7ud/OMfMwznBA68j655oAdCEZFiS3HzKY1VSflB/3OnXue/ekhLvtMTNtYLtY/MVUnkADHUfL1&#10;4HTpUqHy281o3iWRmYblB5x/D12nvwMY5BprglvLlKg9CuACBjA+8cnjgdR0PvQA1FWb/WMCjSBt&#10;y8jcefpknPzeoJ96cELTKhc5Y4dW6N1IBz1wckDHHGBTpfNl+aY7JNvmM0Z+4e/1GSTz6jrgihkw&#10;WIjC/KfmHTcvbBxhuOPZuc9gBqFUUyIVVdoDLuYbRgfMRkbTnPTqMUCWQIHEzNt+8V5zg42g47YI&#10;PTpipnHzLwu7ou7GerZB6emcDjrjHFAUod6BmUKqrhODgucA55z7g8+vUAEcYZpFZY92PldVXIGV&#10;xn6YDfMcdeBQoaMskbMyru+UfNlgV5J6HHoc9qkjLrllK7sHd029QdwB65Gec/lQYQC0Th12nDKz&#10;FT0wQGzkf73t0BxQA2SKRSu/Dbem7b6cHccDHPqOp6E05YmZYy3AZdsfyN3OAemMDHOM8Ae+JAHi&#10;nVRyxYjPzfMBg9x3+bB5xjHpSRwmUDYJCWUkLH/EMHr684Jzjgc0AQoTNaq3lKicfextXAByOuCB&#10;ycHo3XtT2tpkBjaFY05XaF+62ST2x0GTnnKjBzUjW7MvlySbgyN83Vhn5eMntuwABlce1I9tamNm&#10;AXC4DbmZeSc43HllIx13dQD0oAZLDJKJElVlVmIkj/iHtwTnjH8RxzgDFBCh985bcWyzH5cIDnOO&#10;44HTNOaI5wE2jcxYxgtgZIDdQRn5e55PTHIf5aAsfMJHovy5OCejHofp359AAQJHMU8n5pN65kyx&#10;bcBuyGOOR83B6fNjGTQLZ4ptqDy/kON2VKqCWyBkZ5b36mp5bdAw+98u4fKzjdg5JznHpg5PYdQB&#10;ThHkb8SYHLKuVOcAgfdx1K8HjOMnrgAgyW+RWCLt5Rd21VJ6Yx0wxx9PQmnOGhOZ5drBSGO0h154&#10;yejAdu+B0qSOF0Eyskfy5blQNvGP1xyPlHtUjJGoQchf4VjxyCMYOB8ox0HP8PoMAFNodqtA7qN2&#10;35WkxhsDsR32kj3496mMUszr9oZn7eYy/M579evPQc4PoCTU3lkS7ZDJzJuHXB2sp28ngN2H164N&#10;LAixOiAjOMFtw+b0IzyMkHI54AoArCJJFw9vu8zDNsjJDc8jBJ9Scdu5zUnyN84UEyHf8q7R1z69&#10;sY6ck+uMWDCuAQxXsvyjoMZHQc++ByM9CKUwsv7tjt2hg7LuDL8vAAJ5755PIzkcGgCBIHg2jzCr&#10;M38Q6Yx645z7E4Xk+jo4oYkZoLeRV8vcp+5njKnjocAYwCASatC2WMYC4GPmUNjI4zjbkHr6e3OT&#10;ixHYNJuLBWAzlVUDIxy2cADnk/UY9wCmsAZVZJN24YXawIICg+nGTgHHXb1zxVi3sgZsxxNtL7G8&#10;s9PXOM/16EZJ5rZ03QpZZGH2dWXZ82FwD34ByR07g8nOBzXWeHPhrqN9OsD2hLfMG6kgHOWOPujP&#10;Pr0+oAOW0fwvcXL+S9rty2xlbIUtnpyScAAjocYIwcV2nhj4WXVyFZkbcFUbWjJ2gMcE9hzkgYBx&#10;XoPhH4Wi3RUghWSRcg3G0ssQwDx3Pp78/SvR9D+HZhtUmktmjj+80hQYcZHHQYHGP1zzigDh/CPw&#10;6ht2X7GBu3EvME+UcnkZz0BBJ5PHOMkV6b4R8EuyfZ9PtGkww8y4boBkZHTvz16/lXS+EfhlLqrr&#10;e3drtswuW+bHmZ647/z4r0DTvCogthFaR+RCi/vGGfm/HHrQByOh+DdO0fma3+2XbdGKllHH8PPT&#10;/Ct6x8OyXlyLjUbjy0XjyY19zjnHGOemAM1e1G7tNNP2TTIVZlbHmtjnrx0znjHU1j6vq17Cws/M&#10;kYyLx8w59vr/AIUAdNoy2MSqunxLlvutwc++cdP5471txyxJGsZl5HX5R+v5Vz+i2r2GmfbLttzt&#10;94r1+uMVp6FcLq13l87V5YYx+X0/rQBof2ekiZklZvkz14+73x04NZer6ZECyjduXuB19f8AHitT&#10;WdSOnR+UikZAwePp6f8A66x7hJZbNrickfl8w78++cc0Acb4ti0TSrXdNcBWVTjp19eQfp0HJ+le&#10;N+P9e8PmGTyZWWF2ZuxzxwTjGerdq7j4la3YQ3kkUtyceWyFN+AV43d+QcHAJ7fSvDfiVq+jRxTe&#10;ddRRtkFlbBfAI7HH/wBbHqcUAeZ/FvVdMgt28mRWMeflWTkEdVPHqTgDGCQT052P2TPBqXlm/iCI&#10;Z+1XX7pju55Hz4PJGc9M5H5V5P8AEm4tdQvVgS93eZdbEdmCtnpgbgcMucgj14zzX1l+yr8P18O+&#10;H9F0/wCz7FkkMpVVOVz15xxwfTnIHHYA9e+HehKvxBEce4vBb5j3LgHPI69P8favUPDMCwvfX4Py&#10;j5V3ZHsPp169/QVgeBtMk/4SS+1Dy9uxOAxG1v8AdwMnnIJPp6Yrq7eLy9DeR/maa4AIz1HYevpQ&#10;A1I3i0y2tJSuZJBI/wBdv/1/b+VR3hheFhuO6S4AyVxnH+T7VPfuUvPJUf8AHvb4Pzfxf5PpVcgK&#10;bdWRl8tWlbccY64H+SOtADH4M0m3HTapA4AHT6ZNR3DMUkZmxuRU3c4ySSQaRUZolWTd87fN/M1J&#10;aQNcXVuQ3M0zOzKDyAMZOeg5oAn0tM6jdSbty21qoPI64GSfoB0+tGhRSweBLySR2c7vl+YfiBjv&#10;1qTSRIdN1S+Vm3MzYbHt1/Un0qbTbdv+FaSjZ83JTH6c9+9AEkUEj/C9iyn7o/PHFW4lST4ZbYgf&#10;u/e9evP6j8qXTEDfDKQIc55x7HP9Kk0yEj4csiv91Pl44HvQBHGvnfDpjGPmj+6uT8p6f5+tR2Ns&#10;t38PpEB4ChgpGf09cgH60/Sw8vgGaNh821gD7f8A1uab4UD3fgmdE/5Z5HPX6n1/z6UAT+FIvtfg&#10;doXkDKqj7oPQHsD9OlN+HSfbNDuNOd/mVXDAD0bOKd8NTHL4fuLRyzMsbBufvYPr+f5034aEwa3f&#10;WBK/fb5V9+R+WR9KAHfDIyW/iG+0+Vt3l3DbfQfTPbOT+NVdXX7L8UoUVNqugy30P/1/89aTQJGs&#10;fiZNGXbEyKyrzwcnP8hn2q343xaeOrG5Q/8ALQj7vA4oA1Pi2u/QIGUt8q5wvp/n+tR/B4o+jRsu&#10;W3Lk+/vU3xRQS+D1kIztjwPx4/nR8FlEuhxuh+UoOfXgf0oA5f4tW0bX+WHDyAdOfr618Wftd/Da&#10;0DyPFYqxZ1fcvUAA849eT3xz2r7b+MUflSi52kqJgG7Eda8G/aB8JHWNAWW3WRi0eN0fDDjB5Ix0&#10;HH16UAfiR+2D8PU8P3k1zDbtGqPlkMZLbiMHtjoGXr1yTjmvnnQtVNhqfzXfzocHYW5GdxBJA6kc&#10;d/rX3N/wUR8CPY2V9O9ui7Zl2qWIXLdMYHQBjnvxnuRX572+riHWGIYqv2ghQzNkZJwpHqM44J6C&#10;gD6c+GfiVo2hjW6Vt8ilWcn7pYYOQOQeT6+v3q+jPhn4gSaCNl+88e5huGfvMMtkdio5AAAx6mvi&#10;74ZeIbiBvLZw26T77Mx+UAkfxfy9Memfov4Y+KDG8Lbl3MwOSM7TnjJKjbhQ2ODz78UAfVHhLWGC&#10;i4VxlTkecnA7bshRkc9eeDgYzXqnhXWopVjcEkfeVV7sSfTHOcfXrnrXz34D11ngUTTRtxhY1BOz&#10;DE5Zck45HuR6DGPVPCWsbo/vYcr/ABMOu44DcdvlznAIHoaAPbvDusN50bLNJ8rYXBGM5yec+o5+&#10;g75rqtJ1AsEUHouNpXgcfTjHr/WvK9D1lN4eJwx8zPzNkdzjA6DnORgemMjHXaBrCgFU6sozzkHO&#10;0ZOBzyc5/LuQAeladcFkjG512/ebvy3bHHpkDnOTg81rWdyw2NIcFm7N8wHHOPp/KuO0fUkm24bz&#10;VKqy8k7TjGffPBz069Oo6SxufLHlsA2yP5htPTqvOM+nB/XnIBsDcF3YPPLNtxz3AyB/s1L5e2Rd&#10;y7juztZT8rHALc45Iz1/HvVe2ZlbgMu1sBVUjufTqc+n6irwchGwxG3JVdpJ6EgdBzigCHdkDY3r&#10;hQcqw/yBkd6lMRRAhKknIdTjcT+Pb/PFSrC2QXb7sjDcWJYA/jzwBzgZ/AGhI2dTGyltrY3L68dO&#10;uDn3+tACR7njVUPysOykgnp26/e/E+lWYmCljJH93cOfvDrx+A49/pUEe/JSRPmb5flzubHPB784&#10;/TOaejbTvKru3fLs7898Z6kDoaAJjcRBlYueD2XB+nc+v51HJx84bbuP8Kk+xHQnGfTsaAjbFZg/&#10;ouUJyM/l0A/Ej8XoiTMy4H3sfdABxnjoD6dOOMmgCsjIHyR0HTncPfI+n+c1DjaVWUbd2du7g+oP&#10;T9asSwZCoH+Zl+93OeB07/8A66hliLIwRfvEfKq989PToDz/APWyAVZTbllZgv3VG5h0zj/4nntw&#10;OtQy/MS+N3zfxenBBJ7Dp/8ArFSMjmUySJIzKwO1W/HoRgHnn/Cjy2JZmRd20hvmHzHp9P8APWgC&#10;pMyxrujlXH8J5Oeg47YGMdD3qswD8Mhb/nmoBOFyR+nTn8q0miVkI2yf8CUt26cDp+Iqvc206loo&#10;5GbKsSpHXnPHPT8e1AGbckeVmN1bG392ucd/5flVO/CI7KnCq52hR14wO/bj16Y5rSmidFzvwdxV&#10;laQ8ZA+uT1xWe7qpQblyuGBZeBx6AnPB9+poAqTqGbJG5g24rtPr1/XOe1QKEhdRF8rcbQp27eR+&#10;n68fSrbwE2+3ymz8q/Mx4B9e3TPPH88VpmMRG1vvY+VerYyR68kg9TnpQBDNHsjEY+Zf7u8cDH4Z&#10;JGO2M/jUJxFMzruPzksVZuxxnr16j0xmp1ZEUN/B1Vtv6/n/ADpjrA7KUz8qBWdgWxz7dunfkj3N&#10;AELA4/e/Nnk5YgH06cYPI7k+9VwqjY8eSQo28Ek46nIOBwP/AKxq8VYJlR93n3Jzz274zzxn0qKV&#10;HifyvP8Alz91mHP3u5we3bmgBkLlN43uvTdlDuXsAfp+PftirNveKibl79Spx3IGCPfHf86rLGG2&#10;hkX5ccqvBHbp+YOahinyfM+bcP4ZAPY56D1HI5yetAG0moyFM/dX+HdnH3ceh5x/9c9AJopIDiQR&#10;ht2Ru2KDngcnueayoZiY0Eg+YRsN27gccjHYH8DV2CdN6qZWxyV+bn1POD74/L3oA04HEn+tmK5b&#10;LZTgse3fP4fjVh3DKpRtrL/qx93bjocc/jyOo9KzrKQuPkDYKgq27j1A9M/571aDEwmdgeBhjjnr&#10;j0/qeKALSjYcK5PzEfN0Hy9M/Ujv271GEkDxShwTwM8+/I79M9B346GovMTflmVhnjbxuHY8jn26&#10;EUxJpZNrsfMCj94vrjGM8cjrwe+KAHL5LbXRo8rgSMjdjnjOTx1J/wD106KebC4kJ2gHI7ZOSRjL&#10;c9aaqo3DCT5Y93yuO5Of8+9TW2nBpRGGZV3BSu0jPzAHB9z0/rQBasZB5nzHazL91mb7uTxz79vT&#10;FbVkF8qMs+0Jg/6s4HXA745yfxPGcVk6dbTGfLN8o/hVSMEjoepzj8z6VuafCoCgqV7KrdwccZ9s&#10;j16GgDStVjTjH3scr/EcDnH0H5VdinKSckr8wKfMQR9OnWqUULx8n7zEj/ZGeueg7/Wr0cq58vbu&#10;GPXoM59B69KAL9lg7RIRn7oUg89OOevTj6VciYEFy5xwS2B19eD7/wD66yoyyjcBjdgttxjP59ue&#10;c/4i5AGJVTuO37w2j0+nTj36UAZ+uz3s90Ix+7VgQTuPBzxzU2mW08h82WRn+Qbf3TZxzxk9eO3+&#10;PFiWONy25MhTjOenGePfv+FWLeKKNAdn3lIU9cn056cbfy60AWlCoinzX+X+6p6dM9ODj+fSnTOg&#10;HJ2dmLD8R+FR2yyFiGRlPGep/mOnXj/9dWLe0+RisZ3ZKjDDI4xx78DmgCvbPNHJtJO3nkHoPy/z&#10;itnT2KpvYbcfdkb6D9MY/HmqlvbRAq5JPO1VDe3H+TzVxQBF8q7c84x2/wD1D9DQBoR3A2And2wu&#10;enbGR9acXVQAjDb08xuPp0/yc/hVKNnJ8xl7/wAQGe/+NWA/y5aUr2Izgf57f40APEu07gTx0wO3&#10;H8/epAyl8DnPyn5cZNVZJTuJbHVty/0/zzUiuy8CI9T/ABZ70AWB8x+7u9j1PNNTOcBh2A561DGx&#10;xiRuOh+Xp2P6fyoaYjdn0/vDHb+tAErujDDndnht68hf5f5/GoJpl5x0bI+Y9feo3nA6kj5Se/T8&#10;uKqXFx5pIEhz9enP/wCvrQAsk+6RR8u3ONyn/D/9dIhDDaS3y7SoHbAqDY4OwJ93uRyPT8auWduE&#10;RS7fw4zkf596AJIY2I2sT977uM/hUwkPlfKW24OOO2f8/wD1qduwNhU/XPXHeoXlAQk/L79u5+vS&#10;gCZZxnIYMy4O4noPw5pzFs5dAdvNU/PZyGX5h+P+PWnC4dQAQ3oQfXofp6UASSynGc7mC4bvj8cc&#10;VXuZcNw3fHDYPekkuMp97/gX41We4Vjlz7jsRz1+vNABPc7Uy7Y2/dDE4Pb8eP5VVNz837iTPfjr&#10;169PxpJZPNDZ9cfL1HvUEhSNdhbOOd2ef6/0oAdJPmPI+bd0G3tn9P8AA1QurtEG9nUjdt55Hp1/&#10;P/PFLcS/8shz8wX5h29fw6day7/UFTLpKQu7J+bBHfPvnpjgn1zQBJcakkcO9n6jsMHrzz06/hkf&#10;Wuc1fWGjLMkp/dlWPynCnnJ6e+PoKNa1Uw/8tW3KpVsn7zf0GM59c+hFcl4g10TROkcmW2kqcglR&#10;0BHGememM0AVfEeuPE32dXKNjarbvmPfuR9Rxxwea8/8S6wEmkZ5PLfPzt5mOuPX7vPI6itbxDqq&#10;qzKGZdqk7V+Xgc89ueOx/pXnPizWkO5PMw207VbPO7kZHfkk88fTpQBg+MPED4ZRKYw2R90hgc7s&#10;jPOOnTJ6dDxXkfi3WIhFLGmI1kBXlcnO3AGcYOOMr2rqPFesh3kVZVXsysQp+Y/Mw5PPUdDzgdAK&#10;8l8ca7KqMfKkyy/KkecqSCcAk8dgMdsjgEggHE/EjxKCJGz8qqxEan5dxZNx+9nkHjnnkdsD53+L&#10;HiiKHzHE67vm3eVGQDk+ueoHB57jsa9I+JfibLTrIY8qNzbeQHOcEkA9MjqQOT3zXzj8VfFQTzom&#10;Zv3WUYR/KV4PTjI/TOM9aAOL8Q6n9pu5DdFW3SKjK/VMnAbOCP4gOOM47cV+8n/BF7wEY/gpb6k0&#10;DbprRXYNj7wCk4/2SSfQ8c+p/n80q6l8S+NNMsopmkea+t4oY1lOXYsAOcdeep9DX9Ov/BKjwANA&#10;/ZytTJDtMkaDMqDK4z8vAHT5uenT0xQB69ouif8AFbwyFASoAYt25HGfQHFfQ2hRiPS4gR/DmvIt&#10;G0pW8YJ+7Zem7274/X9K9ls1ENoigfw0ASQ9CwotBuZmNKBsgJ/Cn2a4i3AUAQ3RLTBR61M5xFUC&#10;jzLnIPtU052/IB2oAZZhvmJWmgZuuTUsS7EzSRL++LmgBt/jaoxTlXy7bFNuzudU96fKdtv/AMBo&#10;AZYj5SStNiz57EipLVdsW6o7TEkzYPGaAFJxNzSTf6yh/wDj6/ClnGJVFAC3H3qdPxFz65ps+Swo&#10;uWJTAoAcMi3ziktBtQkilI/0cUQkCHPtQBHF81yxI/8ArU65+aRR6Gi3X96xFDAtcAds0ASSkCPH&#10;agbQvC0y4PygZp8rbY9uO2KACNerGmqCzcinRnEX4URZzuoAa4G3FNbHk4HrUnJbbSOo8sgCgCNg&#10;Cu40ydBJDipHUiFTTkUNDxQBz81t5d4Mn5Sf7tZ/iaxDqGC9V7Vv3toC6y453VV1q23W2/P6UAVv&#10;D6hrAjp8uPpToVVb3Ge/0pNEBjjZGX6VI/y3BJPbNACa4ytECp+tRwyE2hyvb8qNYYeQrFuoqvbS&#10;A2zBT0/vUAZKyhdTZP8Aa96p+OnxY+aB7/5zUV1dbPEOAeG/2aZ4+mA0ptzDawG73Gf/ANVAB4cv&#10;DNpmXLZbtwccd6wYbnZ4rZY93zHDHPUbv581e8GOJtMaLPTJ5+vf8ayzEv8Awl6FBhdwZvXJ/wDr&#10;Y4oA766PmWSlTztwx/pWl4aBks8Z7DFZ84DaeqsPfHvWp4XXZbbVX/OKAIBbJLeGMHo/J96nnglt&#10;sIPu0scWNQIJzzV69jyq/LzQBLpBEcW4H3qwZfnzGapxZjhyo98UWtysnKnNAFi9nCBWB+bvxVX+&#10;0Fdd5f5qpa/dyxOPI6/xCq0c7SW/n7uRw1AG5a3iXCbwTuHbvTpnMi5XiReRWLZTSI3nRD/e4rWg&#10;niulDBdsmKAK8ssNyPLmbEnrnqaoyyTRHy51Dr/OtC+hQqRJlTnrWbOzwDY3zLzQBC6xk7rd8N3B&#10;pvmvGNjhePfimuqTHdHlSP8AOKaHnhb5/mXHb60ASM0UvHK8/wAPekkMiDD/ALxTTElhlHI596Xb&#10;KhLRvux/DxQA0jcC0L/8B9Kh8tC25x5bbuDU4VJPmcbWzx6Up3AYkUOKAK0qyRoVkXcP71IE5xAf&#10;wJ6VOYnJzbydf4Tg5qORYScyoVK87g3WgCvcRRTL+9Vl/ut/Wse+0V5SZAN4PAKg5P5VuFZ4k2Mf&#10;MRR29aj2Qykqj7WK/wAXSgDz/WPCsMzMGVlLDDcEBvb6d/wrhfF3gdJoJH+y7o9rESdvxxn0x06C&#10;vcLzTUlj2yRKw9VHH5f56Vz2r+GoZUPkMFYHncxwf5cUAfLfjT4ebxLIIvmZWb93kA7sZJzyOvY+&#10;gx2ryrxZ8PDaO7xwJsUbf3atyvTpz23du+Pp9keIfBMc4LSR7WxhmVflYY5yOBj1z+Nea+LfhsWU&#10;yG3ZmbJO08N14ySevFAHyffaBMhNnNGyyPuCsygb29DwMHk/hWbc2qzSmGWMhNshVXw2w4Hy8Dj7&#10;3boBk5xXunij4b+Tcsv2PYhVgF8tV3AZHf2xx7npXn/iDwfdWUrB45CP4PlVSRuOSOeOCOgHXPUc&#10;AHDmEkK6Iu1sCMqxw+Bnucc8+/PPWmm0A/eqVYhsblzlu2Tg8Hjp3OOgHO5dWBjbzDE21sE9eehJ&#10;Pc8A4HI681TmheNHEj7e25gCucjuRnqe3XNAGadPkO2NkMmZVjUeWxYsM/XnJb16+1Njto1zFGqP&#10;gKzx+Tx1zk+nQDGBz9ONJbYxbljO7nG7cGbggDPqT3PfHqTTEiCBUKxnax+byxxgnkAnPGB+Wc+o&#10;Bnm0l2Rsr7t0eNzfN7Y9x34wPwNMa2yWB27mwq7mZdv16+v5nHQZq+lskYylsBtCtkx5xgDkHqeA&#10;Mng8ZwRTDGxQop3Iw2x7WPzNx19ARgdeSe/SgCmsM8i+ZE4Ztw8vPBj46cfN0APPTgZxTTGZG8oh&#10;sq29WDGRlOeDyCM49uc49ALhXLOzDaowFdY93YjJwvY8fgOcYw02zltpQsrNnaynaOPRQfXB9doH&#10;UigDNaEQus8kgV1DLGzZXGP4egzjkdsZPY8HkZYzG4X+9jnbzyT2xk5buDg89K0GjDMzBPmPMm7O&#10;RlfQdc/TB6ccER+Wmwuzbv8Adwd3PIBXpj1zk4460AU1tyEKqmJGVQ/O4cqBu+Xryp7HnHaj7A+3&#10;bKjZX5dv8RbHYkDPHAyB19KtSxZ/dyRM6jdgA/fzkE9hkfTv3xmhklLMTCV3bhzkLygGfu8YJPTn&#10;OT3oAz44S78+Wyt9/dGGy2T1GSxPTjJAHYGiS3QRtDk7WXv1Hy4zz2JBwdvIDe1XhFCpaYxOdzMz&#10;eYeepPGQMH2/XsYxAISEU/N8rL5fqMdv4R19utAFMwqwIKexVm3BiCRgA4HUZOeAOPojW8JwyI+3&#10;ovzHoVxnPOeDjOR0A4PS7JDJA6nB+VQOZMgf+OjsF5GOT155Z5alehYBtqFmB3YBO3OBkZCjgDj8&#10;RQBTa180NtkMpZuZG+Zt20HPp25A68ntmmGxYsJGThlYHd/dzycAZBxn8QeeKvGKMHiRdvDOxxjn&#10;HPsCO3P0zxQVxyV3bWyDuGA25SOqjswPU8AdADkAz5LTzCG8v+Ebj5eGOSevbBIChemR3wcMltiU&#10;EDsysrNtjbG0cevP1OO3I6mr8lrkCJR/eQ8EFAcggjHJPHpgjHsIRE8jMuCPM4ZypcHk/wB0+hJ/&#10;HHvQBWa2jVGdyuNzCTCKQCRtPzE4+7jjA5IxnHCFDG67ZcfNuZtxGBzxwM9uTnJz1A5F+SHev+j/&#10;ACE7MM53ZPJC42j02kZP3uvBqKSFSuELYZcpuXa209D14zk8n8j0oAqCI+WIpHbbuw3HVcrgHH5g&#10;Hk7Dk0ya1XbsMa7ZBtVZsEOh5x05I5yMfex61oNDE0TSgNlj0Ktjk7ivKr/EOPx9aaISDg+ZlW2p&#10;tT7wyxzgsf4cHpjcPagClJAqReVcWW1QOVbuc5zydvYHjoTxTJY0ST98UbLKSS2S53YDH+7xnk8/&#10;KO2K0Joo1TdFCV3N92NML1+XPQHr68cZqIRh0BUyOU5ULGTwCeoAxnI/vH8QAAAQfZXnhVIbbljt&#10;DLGcgbUBAB64yB0HX6momgWEM7Msatxu+VdzHIHOc5yT0Ocn8DdaFQVdtq5U7dqsMnPK/T/9fPFK&#10;qqX2/IrbtrHcFG7rjH8OcLxnGDn6AGdJGrsZJEV9zeYyqcBlI56YweenYbuelHleYNslxIwC7dqs&#10;MLgdsYGeAQAcYH8XSrWxmj3IrL5gB3N8rdAfvcbR908fTG40NENm1I2Ub9gXzAQCcfNyCPYDrjPq&#10;cgFVrTdksvyvxMsihiB0Oeefuj05zURtUkVmMaZkUfMvrgAgnHPbrj6mr0ioGOYV7jCRkbe+Bzx6&#10;479BTJ4lCeXuYt0Z+Bu4/Tv1+o60AUyqyKCVG5gD5a/NxnO3ocDcw5x9PWmyowZkjbbtLHc2DjOe&#10;QuQDyACPcZx0q/OpWRnlZggbnIPDHPY5APUcY/MVHOrKjEK22MbnjVevAyQSORnnvj37AFM2RiDR&#10;sNvOADljkZGSMdiemDz9aY1uzbsS7N3IkLe/bJ5AGMf7vtzeWDa4Ai27c7mHPz54AJBHr7nvzUZj&#10;md8QR5ZuWVGK5yACO2DwMenOKAKi2wkBXyT8pcgc4LHr345A79eOeySJIG84Sug5VG2sMfNna2SQ&#10;RwR1z6CrMsJYY8v+H73LdeCfYge4x3zik8lQ6yKDGzMDu8wDHUc8HIwxHU4HuKAM8Rwyuro7EswH&#10;0IbBJyO3uevrmmPGQWklA27um75Sv8yc5I7/AI1cUAsrsZPvLt2/e46ZPXueOnGOgBqJjFHteJ23&#10;AE4V/usMcrgduDnnv0oAozwSB1kR49qjaqK3I4Iz246cHHOcc5FOXesjeXcNu8sGTnJY7SMZHQbS&#10;Oew6dKtGALGp/eN8pXlj8pXnPTnGcDng45GMCICOV1ZX3fxYLsOep69uh4HHA74ABSUPHHlG2tzu&#10;6q0gGDuB5z90DOeP5saOVG+SN1DYX5Yh7DHToBg8/pmrRRETdJtXu7SKce/3uGPbJ/PrSXEcrSeQ&#10;8yDc4DR+WSDyqj3xgLnPXJHFAFGfzZN8aS+Yy87fmLDAyRjJbvz3xjnnFQSRBGILpu8xRliccktn&#10;7uD06n29q0LmMmPHkltn3OnyrnnGSPy7cewqJgVO6eVVXcNxYn2z7L2PTB5PsQCi8BQ7WZvM2rub&#10;apbkjrtHrkcEA9xxxFcQpmQbFKFsZKjarZPA/h4OevTp6ir8igBRNuC8NIu0k7eCDx1BOeg69ehz&#10;GwkDBJJXb+95kgZtwUfUgDnnGc59aAKc0EzfuxGwjOGZW6thfXpg5PGeRt55qDyCU+YLuZSNsmB1&#10;CrtOBxkdRz7E5q+0ILK8A3/MQF8wkHGG64x0HIHquelRuiRxtsT+DP3/ALwAGM8D0AxkZx9DQBnT&#10;RqGPlCT5mLM0K5J9zj6d/wBeaKtLbNMTGJNoUkjqxOWP+eP6UUAfNDxxqgeOPcy7R80YU4wQB0bH&#10;PHIxgnpmpV8kTblfblWZWdRtGWIxnpt6cYB4HpUNnPbAqpdirYQvC6KBwTjqcdDzzjrnGalhIZ97&#10;o0bbVDHzASTjgcZ9hzzQBNCsvlrOE3KzdZmAHoqnpznrgg5A6UsaqxWREk9N+0/Nj8+Bg46cCooy&#10;ciQx/MpIDeWdz/eyM9eN3J7VJG27aT+7x1Yrhv8Aex7YbuSMd6AJGRXPljMvyqv68cY4HGcAjpzw&#10;amguJSkZjn53Yj3yc9/lUkjjj0zjvUImkULJ5e1dxXa3Pyg/UBjjPoePSlgIcbUcttXOfM/ixyee&#10;ozyBgYz3oAlH2ZZPkMfl7gEWOPOF3YwrAjcMEcc5NSwSTSEEEZ8wpIFy2NxyTtyOcpgjqOueM1HJ&#10;mOXzZQ0JZsbpByT6D04449KljjkEy2xtcrjER2bWGGHb6L3xnj1oAkt0LLjDKrfd2jcrbeRznnGB&#10;yP7vU8U+KHlofIjjzmNht3ZyD14JYDkeuRUcWwoj8hj/ALJbO4D+7yAc8DJyB2qWNDHHvm+Xbw25&#10;8LgAdTk8ZJ6nIGB70ATFIcEybVLLmRm3EDgZ7D1cZwDyBirTobth9qjXcGYs/wApy2TwVLHnJ6js&#10;B2IJrx+Wu9lG3YwVYyfXOOcZ/Uc+tSxiN5FVQoVlAjbaDgF+cYH1HYfWgCVRONvysvG5vLzzj1OD&#10;licc4HfvUyzSeRuKK3m8GTksWYFM89Pm3YBz9wHgEVDGjSR+YbWPLMrfLGNw+bqM554Poc5FS2xw&#10;T5Q8xjIR8o3ZIHXJ4z6YxwDwDQBOvkXM+bZN25vlJHIAOM9zwMkHvuPSnRx/KQGjj+blU4IyRgjj&#10;nHHHXPU1GsqxpkurKwPlhtuGZRxtyOemOxPy81YUwAKzPEqqMEGAnBZj0yOQeOOc54xQBJF5S3TP&#10;AoZZNzRuqHK5OCQRjnHGW456d6uCJxGMmNm8tmj3DYSvBH3exB+Ve6jvkCqsTRko5MjMshLbsbug&#10;OOPlJI44yB2OKsReQqkPGzfecR8/PuJPQhjwcYIxjjA7AAmt8xfenVstgSbduW6Y6n35BGMnirFu&#10;zhdrL/FuaNmG1VwuO2Ox/XrmqttcMXYtIrMzAjzMheoBPfjPoBxkYqeOJ/KCQbm27grfeIUnA3dO&#10;ck9+vBHoATo0rvuYtM+4kb41XDE8YIJ4xk8jJzkjIBDhJGYvNlih2xcK24hRjoATz19AenQ9TCjG&#10;WaNWjyrLlh1zk9cA9vmPucnGBzYZpkRVkVvm8wru/u4GCeRkfMFAHb0oAcmxd0gVVXjA3YGeQGOF&#10;xxlueOuScDNTJP5a7IcKu1woWMvtx7g4x94jPODxgcVXBIG6cr8zfe8o7hzjILDHO48DHPtTlljk&#10;O5RGzSM3HmA7MAHAOTwcdOo3ZoAsSec0O6MSLtYMW54XqRhge4HTBPqCM04REvIjPtZui7iAM8gZ&#10;IGOQD1Jz6AimKoaDLD93hzvXHGCCeein5sg549akt9i3Hlqr7VwFTdngYBXA644/HnBzwASufKBa&#10;aYD5sybsAkcemSeuOmATwafCm7cWVWYrjaPmG0DcMjg7eB/9eowWMvlGTbuXhlwOWwRx3wRyB/cx&#10;xUqG5ldVG3cVO7a3JOc4I4I7g/hwc0ASGBmnZbe5XcoXaeFZeeuV5HPPY88etKjKw3Hau7lSzAMu&#10;OOMnI4O4A5Bxn3pjTvFvKq33flydp3Z45JAXv1O3POecVJA6uPIikkDDO3av3V2njHXjHXr0OOtA&#10;DhNH5TqvKrHkjnaB0OMYIO0nPU9R3NK7syTPHubZ88vlsWY8/wD6+ByMckGlZkTapOdzncm4bmxw&#10;D8w4PQ55J9h0ayRnrIzf3Y9vys+N2ORnuOoHGfXgAk6ho4laTBYfKvX09cZOO2OOpxTkjkVt0J2j&#10;cHBUAhlxwRuGP7menTtio0dJQcBscMGZjt25BJ68dxnHOO2DUkm2ZWz8/QxZ2nBO0DuOfbjjH4gC&#10;lyu11iZtrZHyHnp/dGTyRj2U9QKRpXiUoZGZtpYRzLu2e42nGfUHPRuBnNOeVHVktw21c42nO7g9&#10;8YBye/I9uKD8xyTl8qqhcNyCvZj3Ocex9zQA4LIGVdjMOgbb1wOnGR0PPfH0IoC5A835mkIP3Ryc&#10;jjnjHUknsMcU50R2DxqGXdgtwu7jJXO3nntzjkkkEU5iNzItwzZ+Us/VsEknoSuR14wD+AoAQAtD&#10;k7flZju8nA3ZHLdgcjH5kg0IiIrKrOigZ5UA8D04zgdsAj+auCT5qQsPmbb5ceAMAgNkEDqDzzjp&#10;Q5Zstv8Akbk7cgDgZJ6cY7ZP9aAGh5m3ESMrKu4+WeSMnbxkZ7ED12g5xUiCMgm2V2fYNuGGPVRn&#10;dt9DznjOMYOUImkjE/dlP7sZViOvGDgcnGeMcn0pU2sGMsu75CFZT1znjvnknjpypz2oAdGLdovL&#10;VyI2427cYUjH4kgj0HHTipIxJnYkMi9SF3YJYg5I5Gc859Qc4xzTY42lIkQhh827Y3bkZzngHcB9&#10;CMelOjjSVsIW2YDNsO5SfvDp0yDnpgj3oAYFVI1ZXVD5bFQy4X7i9/QYIxwOaeFQSsyR7ucfKpHR&#10;vl6Dk4GO4x0oVnXcqMcqT8kaL8rcll9SPlPTjB5FSt5Ls2/duZTtjIUbhwBzt47dCD2wetACBMbk&#10;mmUr5nOVAJzub+EYPzd+uKWGPEoUxKrdI22qcMMfN2PQ9c8gkdeiRKIz5yjaqqSWaPg8HHU/Qc+h&#10;BI7SAR+a0cWGzwf3fzdvYc4x0xxz05oARYki3RqGj+6D+5bb05J7HjB75PHehGRU3lX9FVv4TnOD&#10;g5GAenHP1FIuFH7tNwXBULj7vpk7M8dCBnHTJIp4MhRoyrN82SFHQE/e4JJHJx78elAC+VEWaViq&#10;sWy7YXPHbJOcc56cH86apRS0oX70gZWjjUbSF6ZyR2HJ5OQOgAEjOM/u2b5TtVY2zg7u/Tkenfa3&#10;U8GONkLhk3Z2h14DYUKOevAAI64GSQM9aAHRgpuUOV27huUlWY/kOMjjBIqQR7rhQYwrqwKLHGCd&#10;w6lecdg3YEfQ03MJfaZlK7V5Vh0IPI49Px47mlfA3Rsqr0by2jUcAn5scDg8An26UAJGkbFZHj3F&#10;YyNrZOcAcfMcn5CBxnPuaVfLWLaJP+WYYlVwT19ceg7e2OBlBGxRQSqqy8EjbtO0jr2x0BGOO+ac&#10;0Yf+J92xi3l9uST+WB3OORzzQAMm0qNoXccMu5jnHXkk/wB4dRg56AcU0RSIAxjwG+Y7WJOMg9D2&#10;JI54x09KeiQ5UI2F6OqyhQV+XPTOOcc5OM9xikVEdGyp53NjaDt+8Og6nt3GST2+UAAkZIUJ5mFY&#10;YkUKNuMMPftnHpnNOeUmPMTL5gU7cqV57Ng7ueDz/s8A9myx/wCsLdlLbVTsPXtjrzjGW74qxFGC&#10;Qxf93uz16c4zkg4IGAM546UARqhRFjiZxyxjVWGASePXpxz1ycEGlVgZMI21VAC5AXaVJyvHXjJ9&#10;cDpUsFotxGqfMu7hVZV4OPTIHce+T1xWnZeGrmdTi3dV79lIOAcZJxgKvU44PZhQBnRQtKpRIkK4&#10;HmZUsWyTkEjj9M5z0HNXLfTbmVGSZFB3qXDHCp9c+/8APHtXR6Z4DmuGO4IxK5O3oxY9CMjBPPBO&#10;SSfcHr9I+GSwt5MqR7G3rxGpKr6/Nkbc/wB0Kc9hjkA8903w5Nc8xQudzB1YhupPJBweckYzzz1H&#10;fqPDfw1mvX2u+2NnUiVo9o5GG4wGz3GOD+VeneHvhfbOWVIGkf5RKpUsPUk5wSMepxx0Ndx4f+G6&#10;HmOKP7+S/lYTOScBQexPUDHsaAPOfB/wrh3xuYdu1VYsu0SN6jlB6/r04NeiaH8N44Itm1Y90wYR&#10;qoYkggEdDjkDqDnsRiu88NeBbEn7RaQbY41/1jwrwoJ9vTdjpndxiugsdHS1dUslkZRz5skYbJ7n&#10;OR0yR2x070AYfhP4fRWiebfWn3W3RQiIDsM5zjJOMc5616B4b8Af2pNvmjXy/wCGNcdQcZIxzx65&#10;qx4W8OR/Ko29cfd24x+H9O3NemeGLKCNvJiUsc5dvWgCnY+CLOCATXa4jVflX1Paqet2u2FpGjEM&#10;Uf8Aqhjk4znP5frXXXXlySiyRvu/erK8b6etppRcx8bfmbPbPOf5fjQB5/Y+HHvZ2vJMrsydvtng&#10;/n9eK5C3kfUvHaWORtRjuDNncM4wPxC8V614at0fw7cTv826Nsfl1P45+grg/CHhpZfiDcahIufm&#10;/ud+B+BPPSgDS+IjHSvDUaW8vlq2CxY8jqc/r+tP+D7h9NWe6kZmkT5mLFh6entwOlP+KNsLyWOz&#10;G0AL8oXqehP5/Ke9anhHQ4tA8PNLCVXEfy7vxJz3/OgDlPHXiK5TxJHa2/ypJKNqrgk84wB9eT6D&#10;NL4s1O4g8LySJJiTy/4tw6+/XPTpWBqko1HxXs80bUXAXknnp9TnoM+vGKofGLUpbHRls1mC7sru&#10;3hSuQSO44+hHSgDy3xBOmqySXl3dttZjuZ8jjPI6gEYA64wMHkivnr4vAPNcWttPIqnftMGSWUDJ&#10;PGOSOMdM9jXs/jJpLXRJpxeMGkhZFLKWOdoA9efmGBzg181+PW1BJbm+a4jjVUZlkZe2d3Ubsqee&#10;oBJ6YxmgDznQPDmsa/8AGSxsBO0sk10nmLGwYoBuUBh/cILDJJ5fnmv0y+CfhgWLaX5hOLazB2+Z&#10;1yO/P+zjn0NfAv7FWkXvi74wNfXsRmittiZEezoxP3STg/Nzz0xxleP0u8EWkdtDJdlGUx2yoQrc&#10;Bj25zxkN68H3wADpfDkQh0e6vUVd1xIQvzdTzkdvQj6Yrfnh8uWzsG4O3ewJ5zUGn2caRWOkr8rM&#10;d8jMowRu7jv1q3PIF1madg2IYcY649MD8aAKN1+8e4mChnkmCqTx8vfnB4+tNvtvmyPG7fKoiVtw&#10;BGME/h+VSRRBTDvThVMsm3AwecfSq8z+YFR5G+Zsv1J5PIP4cUAVWyA0hk+5GR93qWOPz9Kuacix&#10;aswYuFt7XA28ZPPGPw/SoVi86aBGwfNmz8vUhfx9R+VS2MW+01a9jRmPmbO33emP1P8AjQBLo8AX&#10;wPeXDbV3M2WToR1Pv04q9axk/DOZpGw3lnhiOuDx/Oo7OFo/hvI7feZc/dx0yf8A9dTWVo6/DCRZ&#10;FOduFHGB2680ASaACfhljH3FHoO/6H/Cp9EeObwDIhbjyR83b0I4P1pvh5f+LcPH5nylfvE9P/r/&#10;AK0eFpGbwZMY1+6pBVl7E55/PrQBF4dLHwbdrJjbt3HdwG54/MVH8Oo5JPD93byfMR5g2hvvZJ9e&#10;lTeDI/O8LXlukjZHmDr05/lR8K1Er31kF+7KQy5oAPhUqQX97poVl/fNx25HHbnofwpugRR2HxFu&#10;ouB5iqcKOnv/AEpfBIksPHV1aseGbd36ev8AnpT7hRafFBGZP9YjA/KOef8AP5UAV9c3WPxNhlB5&#10;k4Xnv1x/n1FWPigpj1zS73aceYDuyOO2R9c+tQ+O0kh8e6fcRHHmHovO444/z7Va+KZVY9PlcAjz&#10;F20AanxCWaXwNlc7lhJyp5//AF1H8D4wNGWL72MhemOv+FS+MSg8AhnBxt6L246j/GqnwEuGl0ZB&#10;IPm3HdlQMnJ546UAZvxibyXVyw/1gPLDg5wPfvXE+MvDI1LwvDKlsszMuVhYfeIbOPx5GeuCa7X4&#10;0iN2UElT5yA9OMt/9bNL/Yi6j4EjEi7WWMbSOxxj+E9vbrQB+SX/AAUz+H0FnoV5tQEruVWeEblD&#10;cZ56gN79HBOcYP43eIJkttVZ4V+QtlVcjJXjAO0kdPl+tfvl/wAFUfCaReDtSdYVbMbEFj0z8vp2&#10;HPXHbI5z+DfxZt5ofHGoI+47Z26ndgZGRnvyT17Y5oA6T4e+J8vH50ynJYMPl3ng8fMfp+A45r6G&#10;+F/ixWMUDdY8hlSRmQ5I+UYI7+56d+Qfj3Rr57CcOQxXncfzOev5+1e1/DDxkUWKMyjGwR7mYrkk&#10;+pJ6/Lxj+VAH2/8ADbxK9ykZaXzNxYBpDgOcgED5vlxuLdgRnvwPY/CGrNN5flSblVgdrMDjn0xj&#10;JI7HPPc4r5N+E/jj7UlvHBPuaRUWNlkX5N2AOhOMHaOOSc9skfQHgTxJBNFGUuFMbKrI5Ynb8ox1&#10;GcgMDnHLY5J4AB7x4b1UyxIU8wthQoK5xjlQAScZ/Lk8HjHY6VqUs6xyMGcdEE0vJOeCMjB+6Onb&#10;HFeV+E79Mxpsby0dfl2k89CQTjvzwMZIFd1oF95gUs2fMAIynIDE4BznJ9OMY6UAelaNq28bXVi0&#10;jASICP3nU9+vfryBnp0rstH1CPZvEa7uy++Oc+n9OemRXluj6kFX5ZV4yFwxZffrgAZ7dSPSuw0T&#10;UwCPKViF6/NjC7h6cAZ9fpzwKAPQbC6YIFdV29VK4yPyHU/X8e9aNo6Tldh3fMVyF98Y/P6evSuR&#10;0vUEdFjVtzbcADBI4JXHA9vXP4gVu6ffFPkMoZsf3iRnj/PsaAN+2nVYxuYruUldjEY6kD8C34DH&#10;XJpR5RZTLnLY+ZU9uxwM/QflWbaaiGfzYt21nCrtYd8d8c9Mfh3q5bz4RZImHyOGLbs9Cc8joMcc&#10;+vTNAEqxSeX5aL8uc7ePl5GPl+p/M05W2fNFIuMZXapBA9fz5/pUZRUVGMbLhQdoUAYzjuf6/lTV&#10;ZgOItzHJ2hBycdPrj9BQBeheNRgeYdvyrhiMeuOe3Y96mAL/ADInCtxnIznIzj/OM/hWfE0Ubbjn&#10;bkbWz97uAPU9e/T8KuxSR5P3WWPhhtHAx0/Hp/nNACXPlwweaOG/hxj04x+PrkDB71m3DeZL5ZX5&#10;Wk2tlcAdvx9uT0rWktDKhUIDltqjYSR7f/W/HvVKSzZFUDoRgH15Iz9Qf1oAqQod37yMbsd8L83o&#10;Dnt0prxKiZxhei54x9PTt+NWo0TIU/KzbfL+YnPH4ZGPfnr1qR4g64dGz1XODgAc8/5/HsAZbxHa&#10;2G+9z8r5xnI9PqB1+tV7lYBmGYe21sHgZ/8A1VpTW0hG8BRhtyjYB26e55IxxVGSFVZmZm3dWbA5&#10;OSfSgDNvHQbow2flAbcvXkdOnfHpg9BWc5eKSRI127GHygD5eW5+mPc/WtWaGZ/kaMug/jZeeOx9&#10;+cnjtnmqd1ZAJ8ygkNg7lzjjBzge/b26UAUSWDeY6Ae/UnuB+v0qGWUOfLY5wBuZWJ/i5/U/X61I&#10;yxDaryffOGVscY4Azz7HNV5FU/vN26PcAy8HauMn0x27A47UAVZG2nKjJEm5eQOrZPI4/h+oOM4p&#10;nmHdvxubgkJHx342nOOfp9O9TNEP9XDLtI3DYV4A657D/wDXS/ZmMY2IcdWOzp7enTH/AOqgAin3&#10;qqs2ccKT044/XGcD09M0SZaMSg4XHPcbs+/qD649BTVVY3wvHQ5/H347H2pxcbW3P8qkEt/FjGex&#10;9B60ANmto25J5XLMOhA7jPp6ccGqd3buPnQg5XHzOBg7untk8d60HkEb+bM4+UbmbsBzkjjk8f8A&#10;16hkWLycFty7jwzfx55APv8AmMetAGbA4t58RK2xT8oXnPJPbsMY/HmriSOSG+bK/wATDgevXtkk&#10;5HGPSopLch1/1mWcAMz9D2x2zknjkdeKSFhCAykc4K8cAcH3B9/1HqAa9q5lly67R5m9Qflyvfn6&#10;nHXr9aurtRPnTDA/ejXk8bSR6k8jp61hpeRpGqj5R0y3G45GMjA9O/8AjVqyvjuVpWXzGbb80PXr&#10;6n/I/CgDU85ZX2uuVdgE24fHb0H889enWpUbCbgilT+a8g4PTv8Ap9KqWrQzfLnd8udzck5x+nt0&#10;/HNWlG87mf5m6M0gx344BPFAFiGISBd8mFZ/mLKuG/iznPPTqcDNSLHLCQ4G5jLl1XBAHpnB9Aef&#10;TrTbZzEGUMy4+VWWTbnI6fTPTp19xWhaC3lBUy7d7bQzfNjj6f40AOt7c5WTzB1wNuPl4Ocdfx9c&#10;dq0rVmC7VJ2suQoyQeOmPp2qGCEblIGd3IkK8bsg/lz2/vVetgynDL95tzNzySeB/wDq9KAL1hG8&#10;jq6/N8pGcH0Pv05/WtW2tivzdmzldvJHT/D3561nWxRUjUR7V3DAHYYU4FXIXKhQ20f3iM+nQZJ9&#10;fegDQjhEZ3MSrDdt+fkZyfQcYzUkccZblVPXO07s9s+vQ1Vhm37UG75VJAH8/wBRU0UuMry3GfvZ&#10;J59x7d/SgCZIQT5rSA/N6Z/L0qaK2RHMqjP+6ck+p6df04FUzduqbl3Myj5FHf6fX6+lSWzsy9VD&#10;dD0UY45oA1IbaJIlUgKNuP55/wA+pqxF5ajgfd+vHT+VVUZlHVgvfnjp0/8A109XDKA8hO3rx09c&#10;+/WgCdnEci7W+XnuOBwP89+asJIM7i3pwx9zVHzgE+/0PoOvp05qSCVgGZnx8vy7j16YoAvKRgth&#10;VbAGcDI7/wBKa8h2/MzLu9sjHv8A/rqKNw5y+cbsf55+tI06M3yxjp8zMuc/5zQBLltqjd/CN27H&#10;Pb8f88U9JAqbQOdv17GoFnRj8hU5/u/zH5Ypk0x24L5567cZ74x9fWgC0Z1yp2L6/Mw5+n+eKbPc&#10;CEZJx0+9+PSqf2lY+Y5G9GGByv8Ak1F9peT5V43N93qB+Yx70APnlklOEc9s7WHPTH8qVDkk5/D/&#10;AB/z7UCAlGdV5HTcOnp9KmSHy1AYHGflfjaRnjoOfwoAlt7dA6hTuPJLcZ9M/wCNToxV12t93jcM&#10;Zx2/zwKrGYfM67sZz/nH0NNZ9y7jj5sdOcUAWhcfeJP3j83Prn1qGW5YDdG6nb+mOR+FRLOPM3Sd&#10;+QF4x26/XH1z71G9wNuCf4fmyo44H5UATecAduzO0/d4bmk85Cqqq/8AAfT+gquz7G289OwHGcex&#10;7VX89CuWG75cfdxj1FAFiWfIyW6fe3MO+ecH8KhNxuXBcA7gflbP58VDd3kSx/vJiqhuDt/+t7fh&#10;UMk7A5+72bHcZ6//AKyf6UAPmnjb5yOOvTdz1PFVZJdr7SWHX5R+X4D/AB71HLNGwyytnbu5THYg&#10;HH49hVS5vQFx9795/eHH15984/TvQAajeFB8rkEDIHQ9ccfkOlc5quoLCTMJsbWH7wtyD1yP1q3r&#10;N7sR/n2dAxbPH16c/jXM6xqUcIy+fm54JBPYduvJ4/CgCjrmqyLE+N3Hy4kyWXGcHgeg9PrXJ67q&#10;aurRoV3HcVC9W/x/lVvWtWiG4Ert5OVA5wcnoOfxrivEWtASYeRVZmIZlZeO/UHoBjgg8igCj4i1&#10;XbEyvtj3Z8xVU7tvGR16HIGcc8+hFea+LdXEweGQb1bLMFAwrEnnGR7A89SO+K3vE+q4V0i+6y+X&#10;t3bcfeyOoHUZ6dWFeb+LdXZ5JP8ASyT5m9hLGOct1XPAz78naMZOBQBzXjPXTE7FrnJY7tu04weD&#10;gH6nOOeecY58c8f61Bb20pmlTaV/eKu3aMD/AHeeOOAR+YDdr4w1kR7tsjYOF/1gXBIADZJ+bBTn&#10;PXP4V4h8RNegeFg4X97H8qw4TI3Ag8/Rhx6Dn5TQB5v8UfEW2OZpoApjTKxtNnDcFW+me+3B56ni&#10;vmv4neJzeNFbpeNuUZVgzDHJ7fU+2AOnavVPix4onja4l8naojYN9zBGOuB6qVJ5zzt6CvAfEV8b&#10;7Unn+boMsx5fgc+30oA639mfw7L4v+PfhnRQdxl1SNt23djBznHfpX9Zf7E/gY+FP2cdEsZbcLm0&#10;RiwXrkZz0r+Xr/gmN4NuPG37XvhuxiVjFDN5ki7c7uQFBH1+bPbbmv60PhJ4e/4R/wCEmj2DxmNl&#10;sVDp6ccj3P8AXNAFHRLNW8XbvL5479P85Nemhdsar7Y/SuE8M25l8SSHH/LTNd7Mo2qDQAjY8j/e&#10;NPi+WDOKa4HlKKewC22aAIbKMPIzEfxU+c5lApbI/utxqIOz3WDQBM5Cw8imw89qW4PyBaIvuF6A&#10;In/eT8jvUtyAYtp71FH8z7venXLHcAP5UASQnEHI/hqOzQb2dRUkzeXB0ptkuxNzd6AI+t2cjpin&#10;T/61abGd1yzGnXB/fqM0AOuuGXApHj/dhj/douSSVpZSfJHNACSn90BSxYFuTimyYMKnNCn9w3NA&#10;Ba/dY470kf8ArzmnWowrAUkAzKc0AE4zKBTrkgKFAqNm3XGKkuvvLQAdIQCOadEMrmmzMFTApwJ8&#10;r71ADkHfFNIDZJ/KnISq5Y008jFADWH7sACnRD5B9abKNsY2mnL9ygCG9g7r3qnfwq1mR6LWjcj5&#10;BVS8O21OTQBj28ZhDDP5VHPKVm4C+tWJGTy8gFT9OtUbqUeZhh/312oAdrMpNnjOPlqlp0rPbSMp&#10;+mO9Ta24SwYF+NuPrWXo10pt2Jfdx6UAc9rd4I/EgAf6H8c/570njy4d9Fyg+8mUOBwe30rO8T3o&#10;i8TLg8lgoLD/AOtyfxqTxhco+jbCM5j+8QDj8j+frQBJ8OziyYR8ptPzde/6df0oEZbxUuOM/e29&#10;zn/OKX4dqZbVi8vY7Bx0x06+2Kv29vv8Rq5G7bzwvXjr+PH50AdVLExsVb1THStTw2ALTHOP5VSu&#10;4wmnqf7q9cVe8Nt/ov3vegB0Y/08sS33vyq1csMYY1UXA1DH+1jPpxVq84C4PWgB7fLBjHG2orJc&#10;7sN+NSbibfn09KjsVzuA/OgDN1qMyTblbv3qpcO1rbkxjqMNW3PCk82N3tWfq+nMkewMNvU8UAQ6&#10;GHdPOT+L7w9a0rXZu3IdtUdGZYIWGf8A61WLe4Sa5ynFAF+aSGaLZcKPrWVfqI/nik3f7PPFXdQu&#10;mgj+cCsi/meSIvGx3AUAU5ry3VscqRzipLaaVgpRs98Viahd3Cy7WVvU9vx/yKXS9UDMqq+Mt26N&#10;7igDoDFDMNsiAZp3kyRjzN2V7YaixnjmX9+Af+BVfWyMg3W7/gaAKB2uNrUGJ4zzzu9asywK3Fwu&#10;36DOagkEsB2h9y+p7+1ADBGjnKrtpkpbG10UjpzUgMMx3I21qR1aMFZArcctnigCpJDInzQP1/hN&#10;QyGKbi4i2/Q96sPDnJtnPH8PpUDzYO26jP4KTQAsY4/cS7l6bT2qO5tYp1xJGVbp8oqSJLdmzDLt&#10;qb98n3l8wZoAwtS0JGG6Eblx91iOK5LW/CVvOSBHtZgd25crz+HavSPKt5uY32N6Y6VUvtKScETR&#10;K3zc96APBvFHw8EobybZRtbKjy8kYH06e/8AOvPfE/wu/dMYomIZgVBi6j3/AA/HvxX0/q/hVZQx&#10;ECMvoy5xx1/DFclr/guKWLKwfe5Xav4jjv2/rQB8f+KfhmkU3mxw4ZVHTlTjPAJHHfHs3piuP1HQ&#10;brTLlnltmXa2fO2kcDpx6e+eOnSvrHxH8PIZ3+e3VmUjoFO7n+IE4PoM9/pXnniz4ZTxOzC1YMyY&#10;Hy/NyMblYHgEH8enagD5/m0+OEtG0TL2CtgYI7+nfG4k8eoqF4FJ8oPsRF42tjIwQDjseowCOvTv&#10;XdeI/A93bPJJbQhVQltu0A5wxPQ85HHOAccDGK5m+spbZsMWj3cYYdckD8R69DznBIxQBh3FvC+6&#10;dIIxuUsm1c/Lwpxkkjge+doz1FDxt97EjfLtLNyTzgZ7/d9M8N09NCa2lYssis3mcbPLwP723A75&#10;446ZPAxkQ3kAkkUTIrc/vGeM/KcdeQDnJ54yByKAKTW7giQfIfM+VeOFK7RnIOOAePc5OcVFLaxz&#10;DcFj+buq8BueckEE9M7vXtmrX2fc4WZdrbizD7ucAYAySSeAOM/4o9ussTI8UmcZ27gpP3hnLDPc&#10;HqB+RoAqNBukAMPysMZ8vtjDDHPcDvnjPUVDJC0yNtRYy0eF3ZxuJ4PPbkn2IrQmKMrSGTcCzDLM&#10;X5AAyQcYHP48/dqGQQFvNyrFfvbXzls/kO3HOd1AFMwlnykb/MxI+XPQk55Hofpx601reMcwBO22&#10;SMHGMd9vbORjnj9bE0cUJUhG+UbmZv4jjg549PQnnmmukmAEZtq/eZgefQbhjbjOffk4PNAFfycF&#10;YTwynAXcvOd3/wBc4zgHj6OZAGRjJGzeZndI2dw5OeO4DDoOSzHtUpEqxE+YQWGU2sMdSe36AnrU&#10;bRLnzHIVVJZvlDAbccjAPTaR2wcDjANADEUJtYSsAu0MVf7zDn+I9e3GOT2xTSql28wLv3YG7dkA&#10;8A5BwOSP++e9SOvlOEd+V4ZldhyeADyDgkfiaV12YWOPYN4Zsr0wc/L0Pft6UARosUMkaRssO1iN&#10;uRhQTgcjpxntnINM2DG485yMYB+brg4Hy5PY5HfrgmZbdhFiUPlFKtHwQn8O3k7c8A0YLyKInZtu&#10;5W+fDdcrkr0545HQdeOACvLbQHOI1ZPk/h65BAGT0AHfrgjpTWWT5RLKc87t2QuAT1znGB2Ax396&#10;mYxlMx7mUDHmYJyOCG+bqcN9celR7FFxlH2YU7fLbGG5OflbJHPQDgeuQaAIms1UYnCkeWFDspYk&#10;YwF4YBhnGD6HpzTGth86Ky7Wba38OOoyfzHOTz3NW44ApkaRWU7hlskkZHGeDycY6dOnBpBbrFGQ&#10;4kVvuoBIOOmMckDkdvx4HABTaKNx8yqjYbY0nG1mPTP12jvwQKdIsbqzW+3azZ8sx/KvPtjgDLHG&#10;fX6WHSIfLE53bd4VFPzHPOO/PB/4CDQ0KBl27m+bdlcMAfdiRkcj3PNAFOaJN5DSx7Vb5gB7j36e&#10;3JPJ56037K8iqCGxsAxkDnbhc8egI6jgetWpUDtGqt80g3DLruQEcjkgY6kH0Iz7sby03SM7xyY5&#10;wqeYoPY59x0B4xwDkUAQ+SImDqVPzqe2d27+gAyc5wv4UwhAVKx7drbECqVI6fKBnpn2z81WjEmz&#10;DwBRtCBeB049COmeuOG6k1GECxusUhHy4+bBGPUg9OvJJBG/igCuI3jYTnO5Wy0seW2N3YMFOCeB&#10;1Az34xRGm84Aj9cqATjng5Prj15+gqSSNWk3kllUfKeMdwSOQehOTg8nPNKBJLCEk34LbW+UEMvX&#10;Ge/I45/IgggECgGOOMqqqoDNuUDgj2HuPmwOntUchKADcrFVBKhV4wO/XH4/p1Fld8ULYLmTzD+8&#10;UZy3ygHOCe6559eBnFRhY2TzPM7sGCuwz3Awc88H6nkHpQBFKPLAO/DDK7pMLn5j0x2Jz9CO9RMp&#10;k3K64J5bbyX5APB4J7/p61ZmXCqhlHcKxXP5HAIGB/nFMaNmjZYfMZdgG7fu/EknJ6j06/kAV1iy&#10;372HO5sM3Xrx82cc5P5cZ6ZTyy5Eht9+5QXbGcD8c4wMHHUbu2KsTgKu3bGTjd+8jAB+903EYJGO&#10;/Ud6jZRzJEI22sUDqoK4IPPI+7kdDnGPSgCt5CNIsjBPlXCuq/XDe3c9epxg5NNaOABhChWNVx8y&#10;8dOvc8KcDnqKsTRojeYZGGASC3DbevoOcADH4dOQy4SSEkSbgyH5mZeNwLBiQR/eHXnBz7GgCqkc&#10;cr7CmQYgvQ4XqMgj2z+JPFMbzJUCOBwV2iNw21eSXA2k47+9TrEwlCIV4cMGkz9PckEYIyOOfpUL&#10;AMu87dq4Cq33VO3jA5XI44wMnbQBBPCgZgBtfbgyLxtB6HvwMnA46Dr0qN90hcyTbty8I33sgk+3&#10;HrjJI9atTxROm9on2+SQpy2RwAAPUkHHA/LFRCLaqrJ1LDb+9+XdzwPY/wBB1waAKu3yDuEXDHA8&#10;tguRj7u3AwePun9KJQI2P77+9tXr06nqSuevoT9KfLExRoonk+aM42x7twzjj1HTpj0xmmtCsUoB&#10;R8KCEjVsKGJ+9146p05yT0oAgKwjaHl2sse3K/MNwGCeWK8YB9sdOuY4jndsZsFCYyoO0Z3gfgFx&#10;nnB44AHNhrdXVVVWBkwrb2MnfnkAc4wODyB3qNgPvsvy453Jv4C9gcAnBwOO340AV3QybZHk8rs2&#10;5cnlhk4yMnjaM9c9cZFRyBpYtiOxO5WYSYIJ4xxk+o6ZJ7npVhkCOqyqo6hn84qvJOM+oyDycjjH&#10;Qio2hKlUQOsjIMfw5HHbvyFPU+pAoArzo5CndjkH5ZAcfNu688Z2nkDo2ACDmLKqmVbDDpvYZxnP&#10;fB44z2zyasSpE5XY7Kq8qqoM4AB4HbkYB989zUUqwu2YZP3e3arx9x85wNp+h6Z4J4IzQBA0r25P&#10;2e8j5YhjMTn6cA9P885opZJHhOTHJcfMU+8uFx/vMOuew/OigD5dJd3bL4DZBXkhwWPHJ6ZPUHjj&#10;kZqQ/vCGIX5pdw3Jllw27OSTzg4zjoBzmqouEliZYyreWQzbsleTkdD1+9znuOnNKsiyy5kulY7S&#10;FRvmbcT8o9xkcY4HoaALcBRYgCF/eDa2IwR8ozn5icZ5xx0zzzT0lki2iRm8xuqt8pPJA6jrnGOM&#10;H6VVhkJxJEq7WjyrTA88YyOxyP6+1SArGqwquyMMr7AcKTlcE8qOvTuMYwMgUAWyriLZhiq5AlCn&#10;hR75JB6YAzyGpweWRm855FCgqu4sOrNgjjA4xzg4B+hqukqv5a3NvuDcr5itgj1x1wDn/IyJIZ2W&#10;137/AJVU+YctzgKAA4zg5UenQ0AWoZVfLCSPafmyWHuc4IBJOScnPBHrinQ7tijPynd0fbj+LJyO&#10;+QO2O5qLzJRmETNHHnLgrt7cdR1wTwMjGD9XK4aJpeFHzKyhcBCf4DzgknA289c5GeACyVLt0yyH&#10;McbkDAyC3B6jHb6dKmVo0TdNtVmj+7HHncRnuR1OT6H2HWqonC3CwTSqhlb5EL/eweVxkHcD9R6V&#10;JE4RNq3Xl/u0BZcbAAcdx0zk56gj0zQBeWUg8ybSqYb5W25A46npg+uTxwOcyMYipw+Vznc7IuT+&#10;PXpk9SOnIJxVhkdUaJcKybfMj5xzzkjnHX24NTRXJSUFHbc0hLH+IYxgZ7/T1JPNAE8Uq7sL3UbY&#10;++4ZXPQYzjjb1GSeOsyukkUfUnhRshxxu5Oc9RuH45HOBmmbhY12PdLuYHawcbiQGI44zwSPX73I&#10;ODVkSRQ5yoBjkACttXy+SQOR1GRgc9enFAE0cpB3Typtl+aT92owSoOSAB34Ge3pVqKSTLTCNonb&#10;k7QuDxgj34zjgHGaqxyPFLGFXydqrjbkYXZ8rY5wMjPbk96IhCkJRQo3Nz8xYnkL6Djvx6nrQBpQ&#10;XIxsI3ydGXsTu5yTgc8Z46DtmntNGF3OxUfKNoycjCcjoMDBIyQRg9RVSWR5C2yNd20j94rLtOeB&#10;zxjn09uDmnRXUUSNNAF2kkrM7YPDZPp2yvfGcYxQBeEE8a+RKuA3BVDxJnCg89+Tx6nr3qbMZPmI&#10;ikq27lh744GeepPX754FVF3wzND5O1WYP/EWbHI984B755GecVPHcyPtWRwoYZVpmz79Qc5B9hgN&#10;gc0AWFZYQzGP/ZZVJBOWxjgDPHfpz3zxMkSxxMsI2srEqvI445Bzyc57E5GD3qFGzBviAVW4WTac&#10;cHOenzEZ49KAUNuDHBtwp3FVOR8pOBliDye/H5UAWoTEWZ/NjUKw27ZB0AX6HGMnd2x1zk1J5glT&#10;ZubOwiXa3Hv7cZGM9Tk85NVUuWmIRoV+/u8vn5WU4zxjd1JPIHP5zwSJMqOzsueW8tCvXOWz/COv&#10;Q8nqeDQBYV5HDbVUgqzFvvEn6ZIIGCcjn8ACZQT0juJpPm4Lt1yuOmSCMZ68k9fWqgYYV5FKySfN&#10;uVhl+j9eWPAz2GBntkSpOp/dbCyhGPzOTkDvtyDjJ9Bgk8UAWAIhJvudwVlIk8pVUjBb2HITHOR1&#10;B9RToZXkIkdmWQ4+QZG4heTkj3Hygd8Z5xUal9u2Jo5DjOOSzYI64GACQePY+mCpcAKwRT8u/dIV&#10;PHc9CeOehwDjvigCzwCrJvVVI2/vFyFyfTJJHA69ecjFOwzRvFsz+7DfdG0DHOO33c+/H1JhhlVo&#10;1DfMqxqEjAUn0Kjb+PsakQOqsHjAVVYt8pA5XHqPToQM4+mQCYtlmSVVLMzLNGuMLx9044zk/p1p&#10;Gwy/Kd6ryysuQzY6YPbOQPYjGQBTWkJb7snmR843Ycc5GdvKHnPpnGCKEl2wbopE2r80XXC87gR1&#10;3cL1GcDdjigCZzIH2eYSRxu7H5iMcDHsWJzgcgYzTw5jLK27hTtI6DrzyOgxnjPJqIQsu8qNvy7G&#10;aRSwVcEDnByMYPPbBwcEU+CXy/3gkZY2bcvmKSrAHrkZzjI+bj7vAGeQB0byPEiw4zhQzxqcYJxj&#10;APTac59O2OS4K0+1HiK+YceWwP3ip4LAZ28+2DgjnioyfMfyXWSRlwG4DMW7BuR16H29O8iSRRbS&#10;fm25Zm8wrtUZJbnBA4HP075oAkUOsfKnLNw0iZI5zkDgYx3I545BJw51XatoxYKF2lXyCBkDkEnH&#10;UDAGefbNMAVipmCLuzleMt2XHJzwOw5BxkU+JyiBHDfKvSNQPQDpwOM/dAByOlADmgzLvmCk/e3s&#10;eRyeuCAOvUEc9eKaphCMA69MsWT1Xj+Hk9O/T8acs5WVZZF+bzN3s2MYUckjkc46du5pE85B5cfD&#10;RxnblSNxXoQAeOvb37CgAJXzfLRG+Zt/yxtxkcNx0/MHI5JJxT3ASPDiNiy43O46k7cDkk8nPrgf&#10;hTRF5kn7uMNswW25OR0z0ycgrwSPagORF5iN8vlqOMsGYgZycjqCp78tnoeACYBkG5kK4P8AEBkZ&#10;GMkf0I4FOKKMoqgs3HUH5gQ3THuc9vu5pIXEgyUb95kqWk+ZskHGMHn26D3xSxHj+HiMZEYPzYHB&#10;wT9AR3z6c0ABkkKZjkVlx8o3D5F647j1PIxzxipBIoidV3AKu5sqyqcD269Djj+YxHG0kaRhtxx/&#10;y0XoRggkDtnaR35PNNRnDbwys68xjKnJ5P5klcevTA4NAExLK5G9fquP0x2z296cu9C0atkRrwS5&#10;GzopPAI6jnuByPSmpEwm8rKM27CqzZIzgAdPbg47jJFKCSFlLAFBu3bto+6BzjBCjOcZABBPpQA5&#10;vMUqyAg9R+8I29D6EHvyR2xSmND82eoZtwZcdwepPQZ4BHAP1pqozMAqHgnlc4U8H157HGR3yDxU&#10;jMs8jxkIWkGX3bg3zE8ng+w+YdCeaABgnzSMwG0clm29B0znkZHbPYU/CBgrsrKrZYrjDt06Hrxz&#10;yDnj15b/AKtSH3blYfKpPOT8pAyOPmHr6egIyRurRtJGdufmVSct/tAcnnBPAwO/SgB7MQvzszNt&#10;wx+/ztz068gnk96UNt3HLFGx90sxbnA6HB4Oen5c5RW2rIzSY5+Y7nbbjnpxjGQTkge5piBIP9Ws&#10;UW3+6Nu1eDxjPQntgfdz1xQA93Kndu46eY2eMZ5brnnqevT8XKxwyo5U7gDuJVlYZJOB0IAPTpkk&#10;A92+WiP+9TGfvfu9xxjOOf6jsPepY4j/AKn5V+bIVdxPQ5xxzyOScdcc0AIgkLMlvIudnXavXgLy&#10;eCPbBxz1xRGN7Ku9j16q2NrBsex6YGABxwRU0Vukz+fIytlm7g5OQeD3+99RnGORja0Lwpqeosri&#10;B1YuRuX7zdx/FwAoPcHHQdqAMiC1llZTjgsCoK7VUZzjkHjOeeD1rX0fwnfX7KscckKyfIoDN8o6&#10;DqM9c8c9Bj37jwr8LZJY1EsQUqTEy7iQRjkjHT6HnJr0LQPhvHtULaDaSVkfdhdvGc4PHJ9T1HA6&#10;UAea6B8M3dlnuINrFWO14mYbT1YH1yANvbnHI47jQ/hgqRkx2ytJ18zacoSM5znAHIPf616Rofw9&#10;lUosEXl7tzHy42+bGd2MkcYPqT0POK6zSPAktyViWJljbaqqIz8y85wM8jPsBmgDzvRPAHziTYgx&#10;ksyryfUAZweMYOPwNdZpnw2FxKoeDhtwWEDcW4PLFTwM9j/IYr0HTPBEaNjYrnGd3DbeMHrxn9e3&#10;IrqdG8LfvVW3txJMVxvZSQOvTPbJP/1uaAOH034fQ6dZxNqFqI1YAraqq8kjHPy59xznNdP4W8AN&#10;qrLJe5S3SXMMcgGW7AEEcf5+td5pPgJpws0oMjerKMD3610LaVbaLpxJh3SBTt64B+n1oA8/1zTL&#10;e0gWEbI4142J94j1OD059Ofwrl7zWZheJBap5ULDC7Y92T1APQjv7HjpXWS2Nzr2qkS7mXzGLIjA&#10;Y49fwPT+99a5XXbAXHjS1tkiV13biFJPbk+nAx9OvrQB3mjAaVoqzvhHPRvT3/X9K7n4eOl3ZeaG&#10;4k5zx8xx/wDrrivF8Zs/CsLJJyIz5bbunHAGPx+lb3wb1A3WlgSsrNlhujzzz05JoA2p9QEfiBEY&#10;/KZMKueoqz47CT6BhVz+79Rzzj+eKwvEs0UPiOF96j5vl2n3rS8ZTS/8I+rn5dy88cigDP0aMr4a&#10;lLNuYqQT1/D86ofDjSoRcyXThtzH+LOev/1604la38HM+PvRnbtOO/HIpvgaJ4tHa8C/wlgyr+P9&#10;R+VAGH4jjXUvEyxh1LBsbVb5V+QitHxRLFpXhwwKq/MeF2np3/kap+F7VtU8Sy3EgB2N0ycDrn8u&#10;Ki+LN2u1rSMHOMLhsdcf59aAOF8L25udSmv5UZjJIxHoPm5/rgdh9c1wvxt1HzNW+xk/KgyUVQVf&#10;5WPHHYn24PfgD1XQ9MNhpLOTkhSV3KO/+ceteLfES5l1XxHIsHl4HDMueT19+hz9BjPFAHknxd1W&#10;4ht/7Ogl/hVcd8ZyRnnptHOOo9q8I+KGpjTNBfzJtsezezSKF2jYTux09Tz69K9k+JUUk2sSW0jq&#10;vQNmT+InpjgjGO/cHjOa+bvjzrE0+pro8MxWZo1ENv8Ax5kYKrHj+9ycHHccdAD3z/gnT4Livopv&#10;EF3DGV+0MGby1CvjgkHA/wDrEe9fcPhTT/MtoICq+bc3OZFLAZyev6flgV4J+xd4Hk8L/Da3zbYl&#10;mjCswGfvbmHf3A6nlce9fTfhHTYzrtuqj5beP5RgdcYBx+APc0AbtpGjeITg5W3iznAwepH6YqlK&#10;7ul1IrBfMmwv5nPJ6960LMtHc6hqBXbtHXsCc9P5VRUlLSONiyj5nbAP4fTGQfxoAhmlDNISwx8q&#10;D5Rjbjp/n2qu+43OIxwsZKrz1P1p0u0+XAVyWbdjB69f5HP4023Qy3Mfyn95Pn2wBz/OgC1YRj+0&#10;mVVVltbUt8vG3p/n16VDpULp4LvZpIPld2DNznbx8xz6CrWmbJI9Wv2+7jCsrY4Ax/OnW9s4+HM0&#10;a84JLenQ/oOvPb3zQBYtbF1+G+GP3Y+W9OOn55FTWUKP8NliBHzxqFBHc1JZxeb8OdoA+ZBtO7kk&#10;UaUsy/DorE3+qj7cYwMj6UAN8Nxk/D9lV1+4Dllxz2+v171N4Lss+F7mEINvzblPcZx/KjwwS3gm&#10;ZSCvyEKOfXH9al8BytNpF2iADIbr27j/AD7UAVPh9Dvt722P/PWRenX2x7VD8Pj9m8V3tqf+enoQ&#10;ORz34zn/AAq38OlZdXvYHX/l4YY9eOtReHInh+IN0o74O0d+2fr8v60AJZxiD4kPleWjY9fRv8Cf&#10;zpPE0XlfEW0k2DkkZOB6Efzp122PiguF+Xad3tyOfr/jR4lkeb4jWqrHuwCOAeOOv55/GgCP4hwq&#10;3i7TFGRiVc7cemP6074ssyx6eNuPnQceufr/APWpvi2R7n4hWMB/g5Xd29cf5/SnfFPP2mwUn5Vk&#10;QDcp4PHP+en4igDa8VRF/AeAG2+Xx5f06Vn/AACV49G2yPlu/wBfX881r+KIi/gfG3CheBuxisr4&#10;Frus2Vmz+8OOB6n096AMr4zb0iMgGALhfQ5+g/zjiui8J2wvvBkasRlkXdtUHrjp+dYXxutf9Bck&#10;7sTL8p55z6fhXUeAVSbwchPTycrntQB8I/8ABUHw4bz4bajcpbru2/OTGPmIBwPTr16DHXtX8+Px&#10;80eS28e6hEX3f6RlWEe0Y7NnJ4yT6ZGOAAK/pQ/4KHaImp/DnUX3LGyRvsBPB49O/JGR3yPWv5+/&#10;2wfhzc6F401jUpI2K/aCy/JtDIc/Phtu4ZXrjIGOAMUAfOUYKSKVZhtbr6ev+c10/gnxfPp08MQP&#10;G8DaEAJX0+mTz0/M5rl5/MjnkhfO7cd2eMnJzn9afbXEttN5kK7SFye+P58dOfxoA+q/hT4uaZo4&#10;Ufaw5WTzjjBwOmc9Gz1AOewzX0p8NPGazWolMmN3IJ5ZRwDz1OTtPUdK+D/hZ40EEkcT3Pl42Iu6&#10;QAZ4HLAeuMcg/hxX078LfHjTsglnHzHO3J4+XHfIUDKgcZIPfNAH134X1qGXcEnj2lSH+ZcDj/dz&#10;1C4yO+a9G8N6ssjqzSrhsnavTdknnntgkg+mOgrwDwJ4pe4hQtO0ikb1bcwyNq+/HHYccjGcCvVP&#10;Cuvq4B85d3DfdyyqD9ehxx6gDI7UAey6NqEslusjNjcoztO4Zxu6AnByc/QfQV0ujalti8iYLtx9&#10;0lT9455JOAfQdPTqMedeGNSihRY/L5jGdrMfk4xnP4Y9+h6102mahsGG2q/y+ZCcbwvXpnnp7Yxw&#10;OKAPSNM1Iyr5rDdnOV3difY8+49T7V0VrfGRGiXc2FJ27d3c/wCHbJ44FcHpV4VG6YJtVlHzLuwC&#10;cH+Y/HvXS6ZclDHGqbs4HmFR6Dr07+mMfrQB1lvKXfML7skbZDnIHcdf5+vPfGhA82zHmZ9/4jxw&#10;frn+dYljOsm3yTt8xR0Y8g9OeTjHf61o2xcL5m4/NGdjeWCOgA6d85598dqANPzwg+Q7eT83OWwc&#10;Z/r709HP3yPlbH3vvD1I9OQf6VThcvMF28qfu7fTr+Q9uhqe3V2A84ruPRtpA4UZx6c5zxxQBcjh&#10;kDbd3LL9zgHb+fpxzz/KpIZWYbSxxuAHB6D8f8/So0kkByEbCyYLPnn2/wDrc49+7pW8oqXZQyr/&#10;ALpHPBPYc/r+dAF1Z0Q7hAWXb8wPJ/ljPBp8rozEPu+ZvmOcZPrjP+HSs9JUUqEf7+PmUnnjrx36&#10;H6npUryu7NH8yrx+8VGxuznP1Bz7UAShIUOzPybMse3TnPvx/wDWNNIQIIyoXghdrAEduP8APXjF&#10;Ru24MjB88j5m5Xn8COT9OOTQsu9WAVvmbau1flPsMdTjHegBzYAyWG1CF2/n24/w5qjPCPLIJVvl&#10;x1H0x/kVaYKV3JtbIxjPTr7A9cf1qGfcWYh427Mx4/H+X4E4oAx7tFkJJj3nI+b2HvnPccHqRVG4&#10;hG1mQ/Lu2rGVGWz24Jbpzjj8a1JgLiUoJFbAAfOWZcDGcf48ZqjqUKiB2ERXaxPzZXk9uR6Y5I7n&#10;rigDLkEbBnDDarY3J147/n25/HiqzRbmXy3Af5ujfKOeMZGP5f4yPMbhWkjPyK25m3Ljr/s8Dv6f&#10;w0sMTuPLlVWIXOGY4xz9MUAUSjCRnLLt+XLK3TvzngYPYf3ab5ONoMS7erfNkDr3wcduhH8qt+Q5&#10;ZSB7qzIcHgn19fpimXFhMk6lgrKoJXdnghs/gOCTz096AKsmAc4X5cfej/Dp/n2pqwlJA0jc/wAI&#10;yB256YJ52/mac/neQo3Fvl/iU5J2nIGfQgHvUiwkEx+SdpbCg5yfp+P45GPagCrHEuPNuMN8v+sL&#10;ALwTyd3sSM+tSNbpH8guW5P95VYcZ98+vP06ipYhOku9S0e1l3MFxnp16j+XPbFRq8oLNHK38Lbl&#10;U47DPI5H+PFADDBHnKbfmPydCRwMfz6k8bu/NU54WU8LtJU/KSD+OCBzgcn3HpV4XW3pKdvTaMAZ&#10;7Yz0GAO+TntTZYY5Bs8osF5KkcdO4BzgEAcnvz1oAz2jaPiQsVVgzb+efbt27Dk9MVJbyyRqw37j&#10;0OZM7cHB6Dg9ee+c06dXjVphtCsv+sVT1/HsCD9R361XMSiPIY7dvy7s/K2cccEdx3J9u9AGlaX8&#10;cR2NtByN2WHY4+nHp9Px07S4cv5WVz3VWDdsc/r+Gc9awImcSiVYGztyoGSSB6c4Pp/+vNXLe4dD&#10;5JTOzI2tH7ZB9B3H4GgDoreQTIqLIN3H/LQ4AIA5zwT+XX2FWbSccgSttHCtjACjHp2Iz0x9OBWP&#10;Z6hGjttlbPRgOWAI64HQenpnvV63v4bjc8xVWJyF7YwPQYANAG/aF/K+fYzbs/LgZ/8A1571etHK&#10;xfKW3Zz93Oe/r7Ht/SsO21GN5WcFSxK+YWbnv2xjPb3zWlFO+4qrMoXK+XlsngnJB4H54/OgDYsr&#10;hEUsvQcbRxgDHv8A5xWhbOuFZtwbIDfKcfz/AMDzWGlwrhnkKthfn2sAOp59v61oWcyqdxjYZbna&#10;vX16Y6f1oA0IJVBBLfNtHAI556H3qZbtkiwu3/aZO2PrVeO5iljYCfq2N2/px3/z6U6WJs7nVsFc&#10;fMvt/nP0oAJLoGTZsIHmZ7dfUevp9e3etKwYIuJyWA7en+eP59qyYbSMTYVQ3+1s3c/zz07Gr1o+&#10;w7FA+XHyqCQ2T9cg4GO39KANqKZiDtXj+f8Ah/KgSK8hPmZ3HJG3lccf5/rVO3cld7bsAHLAcZ+v&#10;14x/kOa6RNzN3XLc9Oo9eOf1oAuPIjJhypbAwu3+vOPx6+1NL+W2ckfNwuOf/wBVVTeDbv3HG4Da&#10;Fx+nfj9T605bgnCzHPzYPTB/D8BQBeiuCRhtoIX1749+3vTZJguPMC/L97K8D1b8/SqsVyoUmIkZ&#10;XlgcZ56YH5U2S92KrK+35Tt3MRuyfcc/nnmgDRN0gZSSxKn5vQcVHLckBXTjay/w8/T8qzHuXlcp&#10;gL1C/Kfw4/wH1qaGSWU72B7cc8Z7+3U0AOkW5fcy/NzgepwMfh/9b3qW1hJO36Z4HHX0J7/0pYoN&#10;y7XH+6rfT09OlTEFYtpON3HX/wCtxx/kUAWbXywvz/8AfK9BTpZPMXC7dyjBZTjnj0/+tVXeGVcJ&#10;hWJAx7ZH+H5UvmMpb5GJwD93r9KAHyP824N0YjaeMdOP8+opm9Scbu+fQ5/zims6Nhg3O7B5ySfT&#10;P5dvSo3aRfniDYxxweR+X60AOeZMeSP72R6DjtxSPIeEI7kjn6e/Wq1xKkZXc+3Oc/X07Y/x/GoJ&#10;bk4Z2Pb952/p0/x+lAE808ZJUn/Ofrz/AICoS7YHP8I+Ze/Tiq63McnE2Bhvl+b/AD3pst0ynJn6&#10;ZwxYfr0/SgCZpGQeYo/i7nGR+WBn1qvNOI/nZiR0VSgz9Md/r7+1Ri6VCzxheQAu3tz0P1Hp27VV&#10;vrxctggdVCn5sHIwMeh5NABPcuHymdwOW357f1/L+lZF/rEvVS27ovIPpgHI469cduaS8uisXluv&#10;68Z9OenHXHT9Dg6lqRDAzgcbW+Xn+IZIB+v1HegB2r6xtDGD5mHzfdB4wMkAHnr9PWuV1rUE2Mi7&#10;W784x354HXgcEVNq2rlhgLuRh8qtycjA6+ucdPU1y2t6uoJJlkXccqfMPXrn9c859qAK2u6oy5R3&#10;bnaWy3K84xjv3+ntXB+IdYJRpGbKt91fMKhiCM579+Bzn8MVo6zqRMoTa3lliu11www2eAOuBgYG&#10;eSa4zX9SnCbH3s0u1QGDfP0AHv68emR1JoAw/Euri4mEP2rd0LM+F4OO/wBD1z/e4rz3xZq7x2bF&#10;5GT5j5cY2/L3J6gqQCTnGOAOc8dF4l1oSxtI0u4lm+fzOGYAkAHPf6nBz7ivOfGut/ZFZ5LplUMz&#10;qqZLcENkZXBG0DnJI655NAHFePNZ81pjG+5kDMrblA3BeAfbCnONxGBnBzXhHxK16I3DoXwjSPtZ&#10;lAznJJOcYyPlIPP8q9E+IetbZpIXk3NFId0TScrjAOeu3kZGeuOlfPfxX8TfZwxG0iRVA3SHJIXG&#10;4AAY6EDGPu98k0AeS/FPxNcXN55cd0zRsxPCjj04PPGDyT+XSuDWE396zbSAWy/Yr6n65q/4p1Ce&#10;/vpJHkjbLH51xtxk4Ax1/HnNXfhpoz67rMitAr+XHn5kyNxyAOvc+/fPagD7S/4IJfCyTxL+2BDd&#10;3tnI4sfLC7sqqnfllP8AtYUHHcKcjpX9QlpYpZeG7W0hX5Y7cKuQORjr+WP881+Af/Bvh8LJ4v2k&#10;b/UGCSRx7OcE7SBxw3KAEunU52jnrn+grUUMelqoXbiPn8qAOb8HWx/tuSVhzvrrrjgrXM+B0Dah&#10;K+OhrpJz8+Dx81AD36KtLcEC35FIygMopbskRqM0AEA2WwOKhs1EkrN71MzBbTI/u02wX91uFABO&#10;w3Ypzj9x8pqPl5uvepJDtTaaAI7ZN3fvmiQ75flp8AAQkUkKfvMkUAF4+E206EBLfNR3mGdVzTpP&#10;ltuKAI7LDSs2O/eiVt14FPTrRYA7C2aIwTeHHTFAD7nhgDSz8QLjrTbsnzQBTroZg/KgBr/6ndQn&#10;zQtQ4P2bpRCD9nOaAHWvCtTbdh51JbbiGWmwACbBoAd1us+9LcsGK4puc3YPvRcZEi0ASXHKgUMQ&#10;E4pLgjjApHP7vkUASI4KYzRmo0cBenahJCetADpD2oVhkLSMwbtQv3qAH3Z/dqKo6oStixBq1ety&#10;oNZ+uSFbJu59PWgDL84MNqt7dKz7+4U3GN3XpipoJd7bN3488cday9WuTFqCoW4Y/wATc0AW9fkE&#10;ekMSP+Wf3awPDV0BayIH3DZ8p/AVpeJrjZozEvt2pnv/AJ4rlfDN9iBg3ylSSV7j/I/kaAMfxXOs&#10;nibqpVWVmbHSn+Knm/sZoXBJIG5l6FsNz6dv5Vla7fyHxVtZv7pO30J/wrf8TwNLou9VXcVBz7nv&#10;19KANP4Xwt/ZrbkX5uQq9+ev6g/jWrEhTX1wB8ykE471R+FiM2kKT2B6r074rSeAHxBHJt5H8XNA&#10;HT3kX/EsU7c/L933qx4aQtAVA5+nWo7lcacrMe1TeHT/AKLgn/gX9aAGnA1PP+1/SrGof6rI/Cq5&#10;XF/nH8VWL47QpoAmHEGT6dabZEANj/61KFP2YDGeOOabaYO4kfdoAaT/AKR83941DrDJGgJI/Gny&#10;zgXG139ap67cYjAYf5xQBCseyEyp6VBpF2j3nzMcq2Klt3Elj8oz+NZ+lMReMM/xcBVoA09avhGM&#10;NyvHOOao3MQuLUlT2pddjZWDL+NSJGJrFiB27d6AODudVuP7TNqVVgrfw5PGO/4ZrWgFqdpmjYNn&#10;3rO/4R+d/EbTA5+c5X+taWvxRWEKkpjoOOP6UAb2kW8rwKYnDY+n+f8A9VbNlIkT7WG3HSsPwk7v&#10;aLJHzlcdOntWkZwLna304oAuXNxxtkXK+tZ90wVTJC+f9k1Zvd6W29fmHuetYk9/FOGiEu1tuepo&#10;AsJdQzNtYbcf3amR5V+VQsi1zJ1Ke3mMUx/4FjrV+1v5o3HlvuU9uaANC4hjk5V9jVXka6QYmiDf&#10;7vNW4Jo7lBvGOOoolspQCYirKePmzQBnq1jI+5HKn61Mi3KfvA4ZaJ7KHO6SHae+3NRKHiObe5Df&#10;3lLUAW1aKQ4mj2n+9UiRbRuRlZfaoYLoMcTpt6VcSIsPMgb/AID60AV3tElPygK38SkVmaloi3By&#10;YlDc7sdDxW6DF92b5W/vL/OmvGCuHX+dAHA6v4UjKsPJ5bqP/rc/1rkPEHglJSx8nOWw2V4PHU85&#10;z+np6V7Hd6essZG07Tx3rF1Tw9G/7wxseMK/PPtxQB84eMfhpFfRur2zbuWjZlJIJPXsensc5ry3&#10;xf8ADSWIs9zEy/NkTR56AZzgN82Bzj8q+tdb8IqVZjGFXOdyjA+v/wCoZriPE/gKdNzwwrsLY8pk&#10;JA7gjHXJHufpzQB8ja14cvbVSVto2UriMpJ8vJbOc4KDOTz64yc5rHmsQpIWEqDtIXzMHbnr16YA&#10;Ge4PavoTxV8M4LmIzaWVWRMjyZF+6ep6DGcY5ABry/xZ4EnsizvE0TLj5m/1cjbTggtjB5yM47AD&#10;HFAHn8sGyIb4hzlVEjBQTjoOpz6kdMc9qhaOZYyDHIduDt2Y38ZHQDPTGOgz+NbmqaTNYiSC4Hk9&#10;mLE4yBxyeN3P1GR7VQn0uQyyQRRYPlgbZFz3K885x9AAccE9gDMkSMcY+bdlm8scY4wcYx9c/wB0&#10;0y4bEjPE7fLwzbQRnIJwck5xjgEEjnoDVu5iaF2l+zyCRV6zLyBsO3PPHOfXt7VA1rE7eXGm1WG1&#10;vlGAucfNx2+93x1z3oArGFEBiZpFX1GMemeuOM565PXpzUTu0jNktny/l7H+H+HGT15OcjHap3UF&#10;9rpk7BhQ2SCeVyeCDjkDuOAeRUE4UIY5Hkfcc/MGJ/iG7nGD74I+vNADEifzN8bKu75chjkDnJJx&#10;15GOv5Dlu12MaFVVuCqso4GQM9c8FiB1yOfXDlB3GLYwJY7wseVVSPXkkA8n8Mc07J+6Y2LbSxVm&#10;B7bSPqOhPWgCFQsahvMMZKk/PGQeuQT3ydpP4Y54ykeRtaM4baNsmNo4OeuAOevOBk8dzUyKh+SO&#10;PcuNrhRuYjI54GBnHPHX8CUG+RAI32j5m3YYK2D/AL3p3PA56YKkAhSMQs211Yj5FP3cBTweg/iH&#10;r0HXg053DljI+cjEfHvyOe2eOOvXmnEy+bHbpE7F8GOExkM/J4wTknOc+4prSMEaWRmHzbQ2PlZQ&#10;eDyeB6joB355AI5div58Tq+05VpNoU8jGfTOVPb07CmrufDZ/hH3eSPpnJHX24yDnnE1wXhcDdJu&#10;VS3zsRjDENjpg5IyeDk56Hlpjmdwij5YSNrBmKrxg9F469xznJJzQA1IC4UY+Zmx8zbGxk9Ae39T&#10;jIxTG3LtESonmZCrjOD3GBk4J69Mj3zT8mE+RCoRWY/Nuxn1HBGeMjp9cYqPeBDvWNV3rvMgZf3n&#10;ViOBkgH347HvQBIiLHuzuXdkqu3BI6gk5Oeo6cZNR7BECkzjy9oDNu2qqgrnkZ42/QnpjNDNGJHS&#10;R1ViuBv74YDPA4P3SM4HTOepdJJHEm4KyxspKHzvlHA5zjGCPpnrzyaAI5DuQyRzM3ylmGwcEjDH&#10;rn7276Yz3wWMwlZSF+Vcnbvwox7j1JODjPpmp5WxKDMF+aQbf3bbj907eeo4AyT9eoqukxmKqSr7&#10;Rkrvzlhg+uckZ9vx6ACSKF37x8vKyYbBwARlvm5yMY9MnBIFMG4TxiMxnG4NnaAW49yMfe9iAvXI&#10;p0rrMrPIqruYbWZMjOSQctwDnB6ggnOMHNOZpYz5krBPlO3cpHVSODgfMS/tjKgUAV0CuwhkTHyq&#10;I12tgcHnB9O3sf4TjDYkDBWkVVOw7fm69+c+hA47jOKcwRVYpbbgysUQd2xu2+uSB2Bpw2oo8hWb&#10;AwGEh4b8OvHHB4x74oAjn8plXDbhgnoDngcdxuxgHr6AU2QQxr+/6bcNjOBu9jnjAPJA9s1NLJI4&#10;N0wJ4bduYtld2cZ6dSRgnHA61EsYWXyhH5bKrbVQ8gEtk/iMY6e+DmgBkm6N90xG5WJZdxGG3c4A&#10;ByRjI7A7eeaYB5z+UqjDSfwoOBx8oyO2R1OO1Kz+YrRyqPmVTIpXdlvU/MeuO/PXn1YG859qRszb&#10;W5469ejHPJHIIHXg4oAXJiRXSQ7WbB7bx0PQ9eo6dvrTX2ZLzso4+cq3zJzkkFsY46dMnmnI6OGm&#10;PXaTI+4ZHzAc9RgEdzzjvyKaJRHzv3OjfPjGN2zqf6dsenSgCGQ7WLswXna5aMNsOG4+nXA9Bx6U&#10;2WRFDO0Q+XO4KwUlh820EH1GOgwQPpUrExFPO3bgvDdio6k5OOO/PfpUT3AliUM8kgyCNrZJXHBz&#10;365HbuD6gFeRCg/dru6lv3e3hc4P489O57USJtJVFZlHG8s3Pt16Eg+2RStCAV2RL03rtYENkHsQ&#10;SQS34Zxmh2dVI+1bsqANyttPB4wCMn07cmgCu8X7jAHO35V8vcAABjgDjlu/XPHNMAQBolVQM/Ko&#10;z90HPXB67u/PAHI5Ek4URMwj5/g85QCflOMYPUYHXtznFMlh3txEpXLFsxgBeQfbHQ554zigCKRT&#10;syXOF3BdoG1sEHlcEKCw54PTg9KjmjUzlpAo6DDH8z0554we/fnNSFjMPJDMu1cMu47h1447/j0x&#10;z6NaQlfLBCFl37QvCLkYz14OGORnOeOmaAIZY9sKtKBg/eX7xCg8DLY3dh29vUsbcH2PJlSjD5dv&#10;LdDnjg9AfQYJxmnsPLhaVz5ZTAXMZXce/wBccY7g9jTLjEsTCVz/AKsBlB5AOcHJ7YIwOO/Y0ARM&#10;HQec8aqzZffNvXrngfTA+bGRgHkHmO4LASZbdGy4I6juenUdO5PJGalRTFIomi2synzHSMrkEEEd&#10;OSQTg47Y561DOr+a3G5txBPOeAenfOSOo7fjQAxw4wAJFy2XZs8dw2c/hxxyetQyMETG6RRtyPLU&#10;HC8Hr3Ppg/iTkmaV2+87M21WO5M5UDox7fXucHBqGR8MIjKu5hnmQAn5ieu7ofUA8Z9KAG5TO0XX&#10;ksvHyttBUcDHJ/XuT1oqHUA0hUJfSRkFj+7jDYz/AAk9eDn1AooA+ThcB2MYXaF3LHnbjIz8oz9D&#10;wBtx1xinvdvhpweOow3Bwdu7aOh9u31qiZnDLGGkbcu2RVIPycAYXAPJ+UA+vQVNHMknzCRWVpio&#10;24IY46N06nP1oAvCVsM6N8qtuDc5BJUNn0yM4PuMninJJHuCBtwDMR8xLff+bB/iYfXoc8DFUIZ0&#10;V8xIN2/CDYNxUDgFTz2Ixnbnual+0Flb96xVYxt3t1XsMHsOoznj8wAXo5mlhMZCc8SKMYOOgxjL&#10;DPHHp9ake5cjz1nWRhHnei7fy6H2x15I71TMyIVRmVl8xiu75R07gnvjqT/EKmgnhl/dsWyTu+UL&#10;kfMo9eMAfiD1oAuGRYTtDqF+cr8pHzAkDPXPpzxgDHtIkrmRGcIz5BQMrfe7jpzkcf5xVGKZzBtl&#10;XazY3MZv9WcdskHrz3OR6HBm89gNiszBiVUH+EY3Hpx90c9sn3oAuCWJY9sBZWkULI0jD5ht2n8S&#10;BwcH8uakVpMqxk+ZQfmzht3GSD64Az7ntiqcN4F2u0rbcfu2LA9eMKFPHPv/ACqZJTOmyAoI2jI8&#10;tJD06dzggE9c/nyaAL0G7kW5k+Xdt8tcY6ndwcnOceh471M7xuzeWi85Iwx+Tr/dye6/3SNwPrWe&#10;NksnlGNdzMqNgE56g5wPzHqc9qcJHZWliVW3NubLAqxABz0zgHHftn2oA0lvMFQkiqhkz+82gE5A&#10;4weO317+01vc/vI9rnjBUN8xHfGAfl5HOMY7Dms/cse11mdlXdlx0+XI9CDnJ7nAHOcVNHOQuWbe&#10;dxwzLyeTnOCMgYHUA9KALsJjaNYZF2kLskEbBWI5wTzlew5yOOcdRYEm5mkIXJ3D94Sp5Lc9PU5z&#10;n09CBnLM0SqIdqhWO0sSFRRye+3k5H/AuoqWOV2ZfIZdxXou0MBzyMHPT8OBjPWgC/HcRhRKGZR8&#10;4Vecj5eFOBk8fhx25qaO7woU/fUqJGfO7cCB1A+XufTH51nvPNJI0shUl+fljJyB/TluSc+4qaOW&#10;Vd3lSMFb5cND82N3TAPuRk55z7UAXILpJIzGjxtgI6qzbcsBnDY2n+LH1x15FWFv2MTJGw+796JQ&#10;z8gEknoPwz178ms8Xb85dgrJtVRkA/Mvy8gc8sfx7VMbna25nz+8xH5jfxHcSCOcDGMHvuNAF7zY&#10;EmPkbcLIWj3KQRgDPv8Apj2PIqa3uk27UDN++2qvlk9/7uAMg8Z3cZHTpVFbmCIgJIWEfCNjnhuu&#10;B0IJ747HAqYOrnLbTjlSw6dOCcgKCOfX3GaALcUghDRyPjDcbstnB59QDz16/MTipGvJY0kZ2f7r&#10;H5lG3oecD72T+q8dxVNJVjXznEY8z5kZcbfvZJPTI6E4zggHkinqXjLEvt+VlzHksODzwOPu8ZPR&#10;RgDOaANGOTbEyrKBuUj/AFbbU4zxkdTnHTgduhqUPKxkdm3KeRu+6c9uD8p7bs9R1A5rNSSJRtt2&#10;CbmCEKo5JHTv0HPOMcHjoJIpladbxVyqorHcybdoXj35IHXtkd8AA0llA3RHc3HAXe2Pu5GRz1HG&#10;MYyOQDTopY926O5LSN8uxkYNgEjPy5ySvfB69eKzTcQeXtkYM25dzMyMd2WJHGSCxXg5546Yq0tw&#10;58y3kTltzSfMy7ck/NjoMjC/QdTmgDQiuIZF2yOZN0YfDApv7nI/hPXpyODxmgPuKqsSq3yrtZto&#10;DYwSOeh9xk54yarF0DLHJDtViWaOONiFY7S2BjGccY7gZ9DT4/OiRpHDDcpbzFwe2N+T1+Uk85xl&#10;h60AWiYWG1GDiPb5cYXbnA684PIYewAI69JjMzo7xuNxXCszbtrbuR0BPLY688nnvXS6PloiRrjy&#10;9yQ7iM/KefXk44x36DGA/wCW3lCM3zbgxiVVyRjcT0yeTjtjnBbqQCbeAr7AuUzlc4LZwc8dfcc8&#10;kY6ZM7uySlGlb93kK/PsMgqT2I47Z5Haq0TMXUmVmIf7xRueRweCDwOw5OMkYNP4uefMiYsp3eWy&#10;sCQMdz8wyegPX05BAJHLRx+X8+N2fm5C/d5HcD1BI7eppRJLjGdwbJbfGWIUKT6jdkgEjoO3UU0E&#10;K29Yy23A3yR/cXI49uM/07Usbneu395I23/loMHjv0JyN2Rnv60ATI/O5iu5ZMgL8o7gZz1HXpnI&#10;HtUjl1+WQY2/8s488ufw6nA4xx05AqMuQuElVl3Y2tkN0HB7Y+715OaJN6FQXO5Wx8yrtwDkdRnH&#10;/fXc9sUATIVSVsc4VhIQw4A6Hj0568fd6HGBowgjkWRQxUbd2cDC8j26DrkHvnmmh3YghWGCDH8g&#10;PB4UnJxyev14HNKkkQcN5karIqliVb5lAIJOcZ/3sj68YoAf8obExXG0M3zZzgZY4bPoSegxnFNW&#10;VwVZn+ZVZn+Zi5HGRxyM9/rxnODGJrd4vOllhRZAu6SNxuZtoUjgH+EY6cHuBjExkkmja2aSRmLb&#10;zEW6Nu+XgkgkcEEqfqCM0ASRZkTbLM24cFlXrnr0784OO+BxTkZsL5qsBkn5pcnk46c9m/kM0kZd&#10;3VFlLsP9VukB6k/iw3EnPBpMvLGCqsdxYsxySW2jqcH5vyPoc/dAFJjaNvMGVZcN5Yb5m288YAA5&#10;IwegOOAciWORWbaq/eY/dyT1P3eMdQemCc44zimEtlpGEgXadzNwwHTPzADHOc8ehpoljOZBcRqV&#10;jyJGUdOzHPUfL27g47EAE8JgEbbFTaUPyqwHlna2MA44PB+nGc4FBcqFDIq9wFGDuJOTwOnHt+Oa&#10;aYNjLEY8Z3BY5MeykDHpj8B14xTVvECLItx5iybSdrBlkwCc4HXOOOx6YoAsqWVB6Etgs+7A5zgN&#10;0zn9OOlLuQbgjbVfmRWb5eMgL0C8kqcgg9RVcFZG4k7thY2ztORwCenQ+4zxnOKsLLKiFTJ821lj&#10;27toYnJI5HHTqOeO9ADi7JFmZTw3KlTtAPf0zyMZ4yOoJFOhYZ8sucr95Vyy9F6kZyOR1z9QRmk+&#10;RZo328Zzu7E4znqckEgcEY96aqgARMsbMqoy4VSFwSM+wBH0HrQBOTzvG7jBPzevT3xjd0JPQdaR&#10;UcDGcErg7cD9Mk/jjJ68DmnRQtKPvDywvy8MOvB564AA6eh71o2Gj3F/HkRs3mcfdO1h9TyQcg4z&#10;/EewoAox2UkjHzoWYsu1ty45znGT05PbHABrT07Qp7hgBBuXzPvZHODjAHXdweOemcYNdT4X+G82&#10;p3UcFnExZtq+Y0eFAOQMA5zyMdRkH8K9M8L/AA0srS4XyTJNNtAZCobC5+7wcYxjjdnHGMcEA4Xw&#10;p8LrjzIWu7fexYGNS2N2DwS2CvbnOPQeg9I8NfDuK3C7oNsm9vmYfKcgDgc44HbHUccCu28OeAYE&#10;jhd0j80/OrbSCWwPmwCPXk4yB7V23h/wNDCiiCOMMo3qqnqQMfgTjpgYznJ6UAcboPggRhFWD5VG&#10;9o4ee/AAwOPY9Qw612+h/D5LaIO9pheP4sHtx936dgOe5rqdB8IQ2svnSNycj/Wcv0GPyA5znAHq&#10;K6i10XGFMS/IOm3p3PsPrx369QAcxpHg2OJgGiVu2xlHzYI9fTOccV0OneHIn3GRduc7tpY/l2/C&#10;ug0zQTI2EQt1G719O/Tr0p2s39jokSxyNtXAJ54J9jQBmrpsSyLFENqs3Cjvx/8Ar4966fwrpFvC&#10;0flxqSw9uuPp/wDrxXHWOpuYZNeu8eWp2wrv+579+eD+Vdt4AaS7he+uT93O1euP8/1oA6a5eGzi&#10;Wyt/vPjufSqfia3ey0Ylk+ZlJ3e2Kq6bejU/FRjLfdHzfP15q98R/l0sIv3dvPTJ5/SgDnvCWlCe&#10;1knQKw2HczdPp+n4c151qFmbf4jwoY8/MeuN3BUZ4/z0r2DwZGkeiEFuAn93161wtzpyyeN42mRW&#10;bcw/Drx69qANvxhZtceF43HzYhGWZTjH+HNS/COBooVL4+982McenH41reMLOCPwuqkAnyf4uM8c&#10;fTpVP4Xw4haQtuG5uuM0AVfFAf8A4SyIfwq54bjH889a2PGbBdKhhzx8oYjrjP8API/KsfWGEvjC&#10;ID5vmIb8+O3Hb8j61seMAhjtrfgZI3ZbFAFXVCbTwci7dvy8EcY7f4VJAq6X4M8zYd2zHX2x/So/&#10;F7o2n2ligO6RlCgp935v/wBQ5pPHM/2PwxDZoF3SnC+oz0NADPh1ZxCzk1BUIVudzN0z1rk/GEja&#10;nr32cjK+YSdp7df8fc13thCNI8E+Y6Ff3YB9eK4bw9bNqWqzXLnKIflI7fQ/nzQBP4gX+x/C8hjH&#10;3shWP0PB/XmvBzYS6trF/dbS22T5QFwHYnOPrkkenPvmvb/i7fix0z7Kv3lUt/rOSR7E9+fqD+Fe&#10;a+GNEH9iS6jI3zFTtkZOS2chunXOT7ZNAHzp8ULdoL26uUx/rm+TA5fOOenUj0+vWvmzRvDtz4x+&#10;K1paWy7mkujv3R9cLhg2ck8NxnGSWODtJr6Z+Laq1xqG0fL5jBtjZ7uN3HuRz61wX7MHgeLU/ipD&#10;cyurrCoJ3A7s8AdevOT6/OB1FAH2l8HPDCafoOl2Vqi/vApKKvCjj+Q4x7V6x4Vs1XVrqcA7k45H&#10;r71zfgTTYbbWbe14xDb59QDg+v8Ak11uh/uIL6+3n95JiMYwQP8A9dAEVzKI9HZ9qq1xNwR355x+&#10;FZ9y/wA7RqeeItob06mtLW0S3W3tnYBY1LsT6/59vzrGZnabk8AfMwz95jyfyoAZdzx+a8y/L5ab&#10;htY/gP1/lVvSrdhqTRH/AJdLXf8AezgnP9MVRVEumjcc+dc/Nx1UHgH07e1aelZlTVrt5M7f3YJ9&#10;Bx/nn8qAJPDyhfCmoTKfmZyc4+v/ANb8at2sQHwybZuDfN9Ace/pk+3FM8Pwb/h5cTqrZb0Gf8/p&#10;VqyVh8M3GR3+8O/UZoAdpO5vhuMfLmP+HqPT/wCv+NSeHD53gV/m/gz+P+f5U7RFb/hAtgG7EfQU&#10;3wYyyeD5oy2QqNuyPcn8aAG+BI5H8L3KtncS4xu/2ielR/DVyv2612/8tJMK3bnGOnqD61N4CZpd&#10;IvI1HeT/ANCNQfDlVXWL+3LMT5rbePlHH/1xQAeAZmXxfqEbHB3K23068f5/pU2joV+I9wN2P3YO&#10;Nvvj+YqDwsBD8Q71SBhlj28DnqP8/j71Jo7ovxGuTvOSnOeeh9vc0AJcwiT4l+Yh3FIjuX05/wAa&#10;iQrd/EpmHKrGVHvk9ataQ6X3j66uCcbExnuRmqPhqSK8+IVy+P8AVsoz79P6CgCrqjP/AMLSt03F&#10;ixPUenBx9Sf0rS+Ky4msxsb7ykMvc+n+fXPas3WYmj+KNqzZwRjvnqDx/nqK3PjBDjS7eY53fK34&#10;cUAaurKLzwKwx0TPr+FZXwTxB5luhPEm373v0/Wtuzj+1+BWaI/8sgVx6Vz/AMJUks9UuLZz/wAt&#10;M7v8/wCeaAF+M0PmRv8AJ0kGF68Dvjvjiul8BW6r4XVFZv8AV+ue/rXPfGGdYt5Evzeau35fcD+t&#10;dR4AiI8MjaQ2I8f5/GgDwf8Aaa8NnxBo2paT5e4tEZNuc5Prjvjrjv0r8Xf25PgLcW+p6g2n27xb&#10;OfLVTlBzgE9wABx264r9zfirZQXHiH7PIFbzoSBuX3x/hX56ftt/BV797+NLNgBGydwu7cVHrkZb&#10;PFAH4M+OtHbRfEs9kylfmDALyOR2/wA/l0rJVhjJ/SvVP2tPC0/hz4lzLJa+WuTGqsMYKnp0xjpj&#10;mvK1wGwp6nFAGp4f1k6fciRZGXJCttbGRnrnnkcflXvXwh8e+YIoUUfIQW+faVGfcEBTnt1wc4zk&#10;fOY8xfmVgpxu7Z+ldl8PfFU2nXawGaTa3KjcNnHOAMcZPHQ59qAPu/4Z+MTJJDAjlvmHfIHIAYDB&#10;JO09MjOOpINe3+DfEomRIxKxYZDbhhV4OOfTBPbrx7V8YfDTxsbiNc3HnR9W3fdbKnryRnAAHOTg&#10;D1r6N+GXjAzxQiS6bcjbY3kTr1wijq2ARgrwMZ+agD6S8Maym1Ch+VpN33WwTnABHzde2TjA59K7&#10;3Q9QjYeSkiqd33twUj+ErkcEdsHJH6DxjwprUV4yhbtZGZW/5aA4yec5J6t9ByfTNeieGdXOzbDL&#10;jMY8uZduQvIKnp0BHYcHpxQB6hpOooRvVxuPO7cF7nrjsQP0rpNPvSibJCVxgL29PpjvznH4V59p&#10;esTEhvOO5+vzHoeCeOmM8jsDXWaPe4CiGVgW42528nnbnHr/AJI4oA7fT70s2CfutnDAdOvJyOme&#10;P64rcsnQt8235WDbdgYsM4x6dD/XpXJ6ZIHSNgMZX94B90nOeT1GMkfkea6TTr793khlDFtrkkY7&#10;8HPoByQec49aANi3QJtXYfm5VvwxnJ/4Dk989K0E+dXVk6ttLbSOMZzwOnHUVm203mRl5XPzLjJ5&#10;wSMAAnH6gdKuRMjHdhlK/e+XlRkdD26j8TQBeBdmaUqu44246Zyd2Dgf0/WpVUxqpcsF/HHQjj/6&#10;xH61BayhH5j/ANYAW2q3Bx3x1z05/IVYs5Isq8W0twchevGCeMcZ5zx/UADfKO0RuzHtkZI/mcYz&#10;mmTRKRvYbiF5GT93v+GPmq2kyyJgEnoeV/2eM478ZqOZFYMylufpkgcdPQ49KAKk88250kk3bQSV&#10;4B7HGc59fx4qKVsspDE/NgjOWI+vsB2+npV77M+/OeB/CueOnfPXNR+Sp+copHI+UYPXkfT/ADig&#10;CB2KouZQrKMcNx7dRxx9OD27JO6svmGRSFGfYY9BnPTikEiwv5UU235eiZ4VRj1/D3GAB1qtIxVD&#10;IdzDDZ9859DjqTmgBr7Q2WUttI5Zjtx6Ht6H1qm1mZY1Dxr8y4DNk8n06e3Y9farkxhabO5iN3Cq&#10;wGMDnHPv6jgjnnFRtCDggFl6bsdiMe2ce59PSgDDls5IWDrGWZc7WLqx5464545x6elNFu5Ztke5&#10;NvoF56gDP4ehzWoXcK0bXDbVXLZ+bkjkEDA9vz5qm+yLmNVVmUDA9Mnjtx06kkUAN8uMx43qpZsY&#10;OF3DIbP/ANb8KYYI3Uu6Y3c7XbAJyf0wQO/T600M8TbUjViG6YOcduelL5zQKr+Ydxzu3KM5Ptnk&#10;+3egCGa3RtxZhuH+s6D0yc9j17fSomhKlk2tx8oXb147+/PvVuKVQNwmX7xLFcEfhnpk8fpR5bqB&#10;LG7L1PAwWBz0wD2H86AM97WMruVlVQOME/KB/L2+naqr2rMFDQ7mPI3N8pPAzz9MfXrwa1CdpWUy&#10;Lx8258kg/XPXP16fhUBSDKpHEzbgobao3E8YIwR35P0oAzvLkJaX+824tg+vf1GfXPaoynmLgIzL&#10;tyW4G0YAzjrj3zn2FWZVDF2gZRhflZEBBIxwQAQDz3x2zUEoRN00rqu/bhht+6AB7E5BU8k+2Bmg&#10;CvLl8zRxFO4ZfmPTOc/pxkd6j2sFUxbdzLjdzxnpwpGO3zY71aeFZHMkz5bcRIpxy2cn9QB6YPtS&#10;pZRTH963zMMtwemOWAPzeozz+FAFZAqqN7MO7K42kdCByDxk449PanbgwEShdvXhuvB45A5wR378&#10;+tWpbWNZGKKu1myd2cZI659OfQ1Gkbb9jtIjNj5TJjGSOc8Y4I7+nXuANjmYIqsdu5Tubb2x75PT&#10;j05zVq3vnDbWlbLM3HGB8v0+nrnPtUMETm2WZlGWb5TIo79fTHB681JbK+3mDhtp+bGUJGRwOvXv&#10;QBqWl1cZ2h2XauexHXGMEY/Pp2yDWhaXg8xSZRjlwEyCDgYOACAfY+vqKw1jWKH5/wDnptILDp1H&#10;Xp1PbPPqKt28qwsHlbthflIbdgfTHP0z0oA6e3vmXgSLjOdqyZxnJGc845Hc9OKuWepb5MFsNg/w&#10;njtz7/gK5Q3flq2GaQhvl3D5mIPTkZ7YPSrdjfbRsjbCp8vy9vyH8u/X3AOwtb51kWLzwNny7dwP&#10;HUZ/M/l0q9BfIMGQYG3d/qz3HPOf85rl7K/UIxYNsT+JcglfQf8A6q0opt6bBIw/efezg9B0yT1P&#10;HrxQBvR3MY2iQ4/eYbGOB7fh/nmrNvKjKjZXP3cbvTPAz2zjj2rFha4hwwkKuDnaGGPxH+FW0uGW&#10;Paz/AC7s4zjPuR+nuaANaS6UdFbO7d+8wF+939BVM3Ts+5SMbudowB6EZ7c/561C7tLtYFQGyW69&#10;Ocdc/qe31o8lxJv8w7t2N3JAwOuG7fiPagC9DJwrmT1+6cjn8T/9f0oMxwASGJ6+m3P+e1Mhj3KC&#10;rqvylsr2/iqeO0l+VFfPzdY/vDHp+n4ZoAal0cgHAbqPxGT2/rinoJjuIOF/MnA6cdvx6VLBbrwF&#10;Y+gXOcZ/p9M1ZjhCncvXIJ/IcUAQQxbhgnd02sDn/wCt/k1ajjEf3ugXt+Xp+H0oi2ldzSN97PzN&#10;z/k//rqQFVGOnTavA78YoAl34QhCR8v936cnI75z6Uiud/K/gqioHlRVLBR91ed/zdPoP5monnVe&#10;XfP+8wJI9PWgCydrLskH8XccY9M0pnccNzu7cf8A66oi8BHBbp95vQAfy/rR9rKrztwrDcu4DHP+&#10;1+FAFhp8j74zwR16YGP85qN5d7ZHf268cD1FU3u12Lt2jb3HQdO/r0/X61DNeEE7iMDJUkjk+v44&#10;oAsPcsWyG5Y7lG4dx15PYdqrs6gLtl4zxj8uAfr3qq9+gVRJcYY9/U+nP+R3p3mrMc+b94cf57f5&#10;570ASGXLbRk7iON5JOfw9PWo5rrcu5ZM7uVPI/X1zkU6WQIG8uQKVHQNz06ZOfTH8qp3cwdmeEk/&#10;7uMLjufY0ANnvQgYh3/rjPv71Rub9lO4nbyGHIJOO3qfWmahOz/LIjHb8yqygZGOcZ/TGM+uKytW&#10;1FTHJGr45xtXPX8ffpxyMcigBNQ1IKMht3TbleQOPX+R9a5zWNSyWDMdvIzu6gj2HXgAYwak1jVy&#10;TkzKvQ8qSvOOevTn1965XW9b8zcsdwmDk7WOMZ5AwT0z2zQBHrmqiQbUm/ix8wPLZ4Ix3HOfeuO1&#10;nVUYSOSpjKg/Nnj2wPYjp6c+9jU9TaQsBJtG4NtIXJ+br74OTnnhvwHMarfD5nXlVAQ4xgk+ue5P&#10;HJzk9O9AFTW9RYrJE0m0bvm3EqpxnBOD05AHbha4zX9QErMVZWVtwZScd/mPH38dMY/wrT1nUHBY&#10;B2YqPlaNl7Y+Ygjcen8XbnPArjtd1JX3qqplmUsschJJwTgnaOpHXOPzOQDB8T6rM/zCcEyKp27e&#10;cZHsOcA+nXtnFeY+O9VlCu6SkfIwZ9q5LfKc8MOM44zg/hx1nifU0jDI1yA+0MrR43YwASOfTjAy&#10;MHOcnFeTePtfYRzQbsKeGVm+7kqemBjG0HtwRnIBBAPPPiFrwLSssihVydu47j3J+YDJyOv+13r5&#10;t+Lfiu5kaeKTZuK7lXjDYzwNo4/xFeufFfxQBayStdNtZfmYOT/FnBP4kDHGOuK+avHmsTXV9LEw&#10;DJJJheOnsOev5n1oA566kM0zF/vK3evpz9h/4HR+K9HuNavrVG+0XKrHI65wqqjcZ9y3THQcmvmO&#10;0gM8wijALMwVV9ycCv1k/wCCfHwBm0T4GaPql5ZHzJbdJ5AIsfxZxyODhQApxn5sZxQB9if8ENvh&#10;BpWk+MtW8SW0H3r2QYMeMsGKkqSB8uUBH196/V/Xm2ae3/XOviP/AIJMeBZND0Ga9nX95LMz8ndg&#10;Ek/+zV9s+J3I0uQK2PlxQBmeBYzmSXb/AA+lbrjMnXvWX4Lg8qyZyeprU27puPrQA5yd+Dim3T5w&#10;pHejrLmlmQNIpxQAlydttgD+HFOt/ktelNvVbywgNOPy2u0elAEdsN0p+tLcklsClsRiIketRlt9&#10;wVPSgCdAEipIc7uaJhhMZ96Ic7dxoAZJkzgYpL0ssXBHSlQ733CmXbFmC0ASWw8uDG3tUdsM3BcV&#10;K3yQYplmM/MPWgAuGzcquKdfZ8hQDUfBvMnNOv2AVR9KAF/5duTSW2Wt2z706UL9n5Ham2gH2c8U&#10;AFs4ywFRw/6+nWYyZOf4qSMj7QeKAEBIuOR3p93/AKwCmM2LqnXPMqndQA6XoKJQzLj2olxsBpGJ&#10;25z/APWoAQfcpYwe1IPuU6I4Uk0AIpyTSxsC+DTYvm6UIcSUAMvpMTBay/EkpSz+X+dXb+QCXG7m&#10;sPxbchLAuzqPl9fagClp0pcsWHb0/SsHXZlTW413Y3dTwPxrT0Cd5Lfdls4+8a5XxLelvE0SOy4/&#10;2h9OMev64NAGl4zv9miMc8bcnjrXK+EZy9m2Oh3Fefp+XU+tafxBvEXw+xJyPLPzEdOK57wBJJNa&#10;OxZM7i2GOM98fmf19MUAZN+8jeNFkjkJ+b5j24fOPYdq7jXrYNoalUYqsY4x0AHtXDXsITxlGFJb&#10;cwwNvQfT/OM+1ekajaCTw+obb/qe/Y44+tAE3wyQCwHH8IOPc9fzrXuIl/taN8cljkmqPw2TFhGd&#10;oPb61q3kRTVVx/e/M0Abs3/INUg/w07w9kQkdf8ACnXCBNK5Hb5c0nh8r5bcd/7tADQoOpYAH3vy&#10;qfUD93B96gG7+0sFup6VLqRwF5oAmDn7P/wGm2e47j2H60MVFpuHZe9QafOGdhubP92gCpf3Dpfk&#10;Bv4qq+JpG+wlyei881HrN2IdQ7ct1pNaVrjTcDPzLj9KAG6BMbmzyG3ZXOKitI2j1Ekt8u4Ff89q&#10;PBjKbYKW3HnPbNTTRiPUQc45/wAigCxrCE2ykDr603SSJLXAbtjd0qxqkYOn785ytV9BzIGjX+7x&#10;+dAGOsITXGOQN3GKveJdOjvdP+eNvmXioLxTHrSsT1/2uta+pRb9OUg87e9AFHwtaGKzCxk5Ud2z&#10;nmlllk/tAJInt/n2qfw6CUZR+tQ6quy/V/fA9vagC5qsxgssKdy7ePeuYtNl5MzMrL/Wum1OMS6f&#10;yMfLWNoVpGxYHaOcfrQBy/iHUjYXyI0ZYMwC8+vtW9pVslzarcRv82Oc9qwfHGj3J1aEwdDLkmuk&#10;0xZINMwx+bqOKALtk7/dK5/4FnNWxtQnc/0xWToF+9zeMM7grcf0rV1SW2WEMWVcfxbuM0AR3bvG&#10;pYDdx/dyaxru5gL7fLZSPTjmtIOXgLLJkVyuo6y9rqJt7kD5uf15/KgDYstTER2uyv8A8CrasLqG&#10;4UMj/wAOcDiuRMPmhZbaXZ0+XPt+lbmjOHhV3O1tvbt/nH60AdB8rRgSjK44aopIniXco8xD14zi&#10;n6dcb08uWNtuOD1q8baMrlGH+yrUAZfDD90v1XNQyW6uMhPm3d+9Xrm0RZNyfI2fwNQkt/qpF6cB&#10;l/8A10AY99o0cqkIAVPG1hx9RXPap4ZUqxjiB64Gz1/kP8K7V42GUlf6N2FQz6esvLJ+IoA8d8Re&#10;CoLn5mDRyR5MbA4wT0PTJx+JrgfF3gcmNotZtN6sxCzeXnt69RkZz3x6V9D6x4filHzr05+nBrlt&#10;a8MzIWVk82H+FQSSPf8AnQB8p+LPhNKivc6TIsqiJj5Yxgcc9COD+IwfSvNNe8MS2E0tsbLLLu2w&#10;tncoyMnrjkDoF7V9eeIPh7bTh30wbG6NEo4A47f1NedeMvAtvP8A6HremMreYRHMvrkHIzwDx6d+&#10;/FAHzVc6eInY7I0YcIq54LADAwP8OuOOtUrtHjUxpE2Dk52Dao7YAzkZPt3r03xj8N72zlknhgaZ&#10;PLAQ42sAATx0J6Z757d64C8sIrT5XVQqMQ2D8obGScA/eA59PTFAGS7MN2fkRSoYKoYemeO/QcEY&#10;+vArSRsidI1ZNy43ZxjOVPUkEemevY8VflgVosTNzn7xGMclfYE4C8YHT3qvKtvOu9hHGjN8yBhh&#10;effPPI7cfQigCvIhjkYLD/qsblkfChgTkHknHsAeOlQlJpNqK5RtrDLMeSCPz6MNp4+uDiSWY5U3&#10;Eh39WAbp8x5Pt3xnA54PIoGAcM5bzGWN18w5dh9ME4B7/puyQBpjlxsmg2q21m2sFCqAOmCOmPpn&#10;HvSKJpB5nktu48zPJ7cZOdv8XvgHAHSmSxLAFYjHygR5GMfn0x04yMk4pscavIGCwthsRt6jIwBh&#10;uOmPzPJwKAJj5jbc/NukCtHJlVc53AdTgcd+uTnFRzKUj+QDJyD5hwCBjt3PI46A/SnRyW2GO7ag&#10;Uq7edyoz3AA56df1zy0tIBvJOGbPyMepz97J4wOB0/pQBHKJImVlYbgqspf5WXkEDGO+Bng46d80&#10;1nBn37mx95VfOd3Y8DGNwBxj+H8aHl3sbe1k3HAGVkJJJAPbIxx9MUB0mIfd/ExST+JiepJ3ddo6&#10;8A88mgBZfMDMDIGGdy4yCzZyc9em3PPbjI6VFKGiDTI7K20hSsYL8ZHcE8AjOMfXrTi0x+U+Yq+W&#10;N+9vmYHBHbryRgEd857NQo9vIqyom5lG0nAA4IHsoHOME8Z9qAFTEbeUzNtOOGjHyjLdcr6H8Dzn&#10;pTI925i6AmRcsFwobKdDz/hgHkju4ASq2I2KnmRezcc/hjHBP8WRxgU0GCTgn5VbbujbaxycHAxx&#10;xtwBQArGYHI8wGT7w3bsgscLx1+XHfABPTiogZNyyMy4XBDBsqxxww6dRnv1U+9OndY4mbAQ8HMb&#10;qdxIz0OOQfUc8+lB2RnI3O0n3Zeu9yMZwOoPHA4wD9CANCMyKY1H3D92MjnIXB7jggZ6cGo4xkqU&#10;IYhG+8RxznHJ7kH3yBQ0cbvGoDMFkBAbOG478gn+I9B1PXgU5HYRlm3F0Hz7T14JPI6n8hQBExUQ&#10;NI3mN/EsocZxz3AyDjPQgj8KYrqFYsSBGpO4DGPmYHnAPP8AI+3KuiLIQGGWjVV5+bHygDOBgbh6&#10;nJI4HOEX5DtJ2tv/AHcaR9BjPYdy3THVjz3oAc4lEmMgNhgGEh27uMHJ6DGeT1A5zmoThn2xtwoO&#10;xRjjtnuOR1H17DFSMUjdCzRrt3FmOFMp2jJ5ORjGMjgZPTBphn37gXJXbliq4wpbAOOecc47depz&#10;QAjB2yQmFGWwucJxj73GNpHU568cDAQvIVXjc3O1iRtPXdxjPrn27dKQrHiOSVR+7bAdQGPA6Kcd&#10;CMAEYJzzjANMXLyqpAYhsuFbJ2/MuR0/U9zmgBcN5XksD93b82SB0Oc5xgDA4I6Z4IpkhWR1ZJgD&#10;vy3U84wOOMfd6DAycdM5kYmEZdCkY+VkUlcMcAcnpnnvjrj1qOSXy2/eOyFWJVDMF5/u8kZGG4J5&#10;GAee4BExXdhIvux7dpxgY+bng+vXqQPWmuFePKNLJHw7HksB+edxwGB5OBjPTDnMiJh23fNxluN3&#10;UnB4LfOD0PIx7GNl3XHzQ4ZhnduK/NnPcDv7E8jA5oAYqq+W84A9TwSFO4n1wCMsOpPy9ABTHDI/&#10;nooDK+4ryVLk/wCPccY6VLLKrIN6L/eVtwOR7ZOB93sBwTyelRSkNNvldfmXYdwJBk3Hk469h6ED&#10;gUAJtdFWFWbcBhW/jXpznHP3VPOTUIFuzJ+72svYZxg9AehHQZPOcnnNPmZArQOMqSSynJwMZIB9&#10;untjnFNd9qmeb+6C7AjGP029D3PpwaAIZjhPKZpP3aYT5fT5TwoIHQ8cgYxzUMsjSFerf3lU49OB&#10;6nvx0IqXzSY/kkWOVm2+ZM3TaAoY9gMDt0H51HOxIKnYPm5/vbhnvz6r6d+fUAgkjbY2AudxZt2c&#10;AcBvr078HPfklGZUbaWBXg53E45B/LgD1PIpZfJEe0RA/NISVO48D73HHpnGOnbrTXYgyRkM53bm&#10;Xb1bpyD0Xcp7E/N+QBGFEoUggr8uGbnaevcDt15BI29ahYCUMYt53YGVzjpjA75J/DIGKlG19twV&#10;YfIXzu5OQSSR1xgHkEDjvTJnQy5kf5TIZGUtjdznJ6g5znJweM8UARsGwpKt+8DbQRnkk4PcjqP+&#10;BH65b9od9txK7BWk37GXB5JJJ4GDnB79ccZpzjO5YnZmbb8g/hVeO2RwenXrjkmoN1vbfOqKirkK&#10;PuKV64Jxgj5T19fqAAMIi8tVmuNuPukMV3cDn5c8+uQOaKcssmDHb6jJDtZg2JiM8+mCB647Z+lF&#10;AHxuHd5lP/PSbazL/DyxxjavOCRwOck/w8zNKGIdvMY42ruY5UZ4TOAD7HoRjArPW4gCyK6q0h3D&#10;bxgNnIG3A5P7zHBxnt2kE8UshYbdqZHVmyDxnGcHsOp/WgC6rSsCsSlmQfxYcbsYxw3BzkZBxjjA&#10;xUrXEhjzHKuWDY+cA4BHuvr2HXJ56VT8yVkUOA2chl3AqXxg8Z+X17feIANLHcs0OGk6qVbqAeeO&#10;cDOTjjOPoaANBXALKu5WZdp2qpGc47tn6D6nPWpQ0hyUO3aqhZGXoQFOSA3PP4H3HXPa5DEmOVV+&#10;ba3l5JA6knPUnJHGep6VKvJJRG3BsspwuCCeOh5zxgZGMYx1oAurIqRnZJhVwI/M54xnHbuoP/1w&#10;KmaZg+wSv8seQq9euQfQcdsdR19aMdyVZSny853MxwcE54OSRj35+p4kQ3A4fDHkr8w3beTjkDnO&#10;PXpjjoAC4kixlpoyYNqkLJNnKk8ewHIA4A7YxkVah2xBYo41kjXbktEvbghsH5umMenr1rNMzAsE&#10;H3o8r5Zwx+YA8kEfd/hJAPoKmhmQSRyEL8sgZRtHzf3e2ehPTuTQBe8xhEuNpzw2D1wP7pPt3z1J&#10;5zirJmU5HktsR18yMsGI6jHOV9O5x/KhZS7VzGzNtwGbdtAJ+UZJPTqM/wBKIpXjjjM6btn8Rj28&#10;kDONvYnJ4HX0BzQBoJceYd23dhcytIwwck9Pl6nPtketTo7EZQ7fkIZnx6n16gnPbrge1ZolZdtx&#10;/EuWGG3HcM4ZuvB469u5xVlblANzT7lJwjIwIAyxI6DgE92PfHWgC8Zjh3KtuyxjDBiTg8446k9e&#10;meMU5HXr5KspdSkc0hbAGeTz97GeuMHHWs62ljhPUxbUVmhVVboCQOo3fXuR3qdmARm3KFZuT5mc&#10;4PG7I69Oo4x17kA0t53LAUXPzDYvKsTkrgAHjp2IGMZFSRNCAGEJVegc/MAAOpyvcEdh9eOc5mBk&#10;YLDsXexdmPCjGBwehUcYz7DPSpYnIRRsZPlKCNclQPw6foM/oAXFlcMzIjRlZGwyyEEfKpxnPUZH&#10;bHy8ZqxDMSWZnX938o2uOW3cZx/CAAMkdj+NGK5Egcy3qlWOVY8bu275gOOuMbhz2NSJcsPLlkwG&#10;VV2lpMY457jaPQfhigC80jnaWdY9zLyR8qgY6DjI4x75wc5NSJN5ce8KoXoUZVb0G4HPHoT1I4JA&#10;qjC7qVP3f3nzbVPyr6ktjnOeO3HTGDYN2Tk+aGKsRGnnZcZ9ifmz2xwRyORQBeglkVmNvE3mfPtH&#10;3pFAJwO2cAgEAYIx0zU5ntiAI0VYcfKzAE7ckFidvXK4OTknABwMDMMglbbHLuC7huKK2PY5zznJ&#10;zkY7ZzkOgn3AOzI3yg7toVduQM8DjLe3r04oA1I7iMsscxZAwwweQf3umeSOcdOgJ6DmnJK7jzIm&#10;bftQ7UVdy8YPcAnOOenTrkVRtpmCMoVm/hZFJ3FScHcFI4I55BIx2xTmuHl2yyMCGXDLIchSeMHr&#10;14IU454PFAGjFdOCrMWV0GS3XLbcdTnAGfpyB3BqWCTbEqmQblCjdGoVc7scfL6Y6k5J9eazy8jI&#10;4kdj+7X75ChGI6HHPTj2PanLc/K+1duY/mVZQy9Dt6AcZ9hj5gcAZoA1/tO8rcRnakTZXKq3AGcY&#10;HBwcjg4xgAYxT1fyz5awquOJE27c89Pu+545z+gotcJOHCTqy5YIsgJK8c5OSeQWxxyGPPNSR3SY&#10;/cldkkm1V8sLnjgrwexPJ55JyTigDTLhC5lRZNrF2P3dzL9Rz1Iznt78Phuws8bGNeMEhVHQEnpz&#10;69ec9MA1nrcxs6ia5Ty2w+FkDADdhuCPm+uSTkdBUzztswg3fKMruB3ZGDgfxEYx0Pv0FAGhaXJl&#10;iaZZkYbduNo/efL17+p46ZHuMSK46oyMm/GNv3VJJzk456Achh+QFBbgmQqZi275tysMEgtg5wcg&#10;Z9vrU0UrRTNsCqWbGG+VsAt0znrwTk569KALfn8KkTqr/wAIaNSVwfunnt6Zx1J9nJOfLWVWds9C&#10;21nGABng9cZB9OAewMIuI0RlNztWYESSbsALg9eT1+6SAemDnOTIs2yQrNK6ybsydR6D1+XpjI54&#10;xkHGQCwjbX8hnjHBX7xPTpgdeoHbk/XFSCU78xBY9v8Aq1Zc7OQMZwBx0IwPu4z0qFLhgreZhgzZ&#10;xtOGXp2OMghTznjHODSmQlFS9u3bc3ypIw5J+9kZAwOBzjrjryQCeJn8sFnaNskNtwcqAO+TgDAy&#10;3BJzgGhZHmjWQEK3Uq+M9PTGMYP8R7j6CFmLx8lflk7naEOMbxwefmOQR9KFlUx+YAyqRhnCBjkg&#10;gYBIHRW9Bjv0oAmN4V3BGP3iV2y7MbyQM4IP8PIA9fXiQDMmI5N6K2fLkBLdSc59iOMg/XAqFy6O&#10;8XlrtEhG3yztHJAyD8uM9+DgevNOEqlGCDLYwqs3OenHIA5PPGPmySMmgCZVVEKSyEruYsuzh+Du&#10;zzyOuOD9DxTi7tGxByzKwZWTdk/3cjA28+vrg02ERp5bMA2FwPJT5eCOAQegIB/TtTvMB2ifjlB8&#10;0jdPTnoOeh7jBAzQA4tC2RCdxZuFLFiCDxycEE+5ycevFSBnCM6v92TcW6Aksevr156ZJPXPEKyi&#10;WHYI3+WD5Vk3YLHBAxnj7yjjGcU6ZnB3L0C/LtYHHXnoecfN29O2KAJUTEbRxltrDC7lHyDpnI56&#10;ndjP1z0p0ZabcY5pOGxGNxI3FumO5578/d7VE0bKdrRKrbtzKMfOMcgggZ444wQBgEZzUkpUs0jI&#10;zZJ9QTjsp7DGfpx04oAfFM0nyCcMV/3SOPY/T1A9OaUhI87UWPah3bsfMmdwHGB1C/hmiOR1Dxuu&#10;3kNtXdtP4ZAJxzyfXsM1JbwvIqlw22PG5lLHHJyMtz0wPb1OcUAPhGZfmwcbj90bR2zj0OPTtx61&#10;csbJrmBVWP5urR8tg/XGR6Hv3wMir2jeE77UpFgitTsZv4lHvz0ORz78A9eM+h+CfhtbgCRrfzpM&#10;/Mu3O07V6Ak7sN275HpigDl/C3gbU9WvN1naSSKy4eTCjA+U59MAkdR6gYr0fwx8LdNs5PM1IB5Z&#10;CP3ce7nBB645xkE4IztxXZeGfh7fXEKxvH5UShWUMuD1GT9fpnB+ma7zwz4H0vTp90MK3ExJO7rt&#10;5x12jPPOR2oA5zw94HmuYY4rS2ks7dfuumQzd8djn0xk13Xh3wOkQEMSFlCgHAGSevIHQY46DOMc&#10;9uo0bwTNN82pBVVefs7NhSenI/p3/Suu0zw/DBAtvDbgbOFxGM9PQZ6Htj+lAGDpHg9I/wB5Ii+Z&#10;G2Nu0lRwBjB6njHUfjW5Y6Htf51kP8O0MeRj/DvwQK1oNIEce0LubG3dz6dM46+uRVy3sk81URP4&#10;sLtHCHrz9aAG6ZpZUqUXLKmS2/IUccc/StjS9IlvZfKhVSq4Zmx19ic8/TjjrTtNtEvJBaWuVjU5&#10;ZsZPXr/k106Q2uj6axEbBsYZjg/jQBjak40ezeGyG6UY53dBivO9Wim1jxFHpgkDHlp9vdey47HG&#10;fwFekS25bTJtSudoZvuscHH/ANaud8D6JHqWsy3BCtz82VB//X1/z0oA5/4kONIsbWwjkXcCqqqt&#10;t598df8A6/eu88ChtP8ACXmSRFWMXzcjn16enNcP8VYv+J9FCGyDcKP6deP8mvQNDgZ/CDSOdoCZ&#10;z/d/w60AUvAt4H8RyMz7m3D5vwzj8OfrWt8TbwRwLHuH3R823PH+Nc58PmVfEksOOdwHQ5/u/wBP&#10;yxW18VsfZVAwW7c/pQBoeCTJLoTEv96LPA6H/PrXJsQ/jnMW3I6Kvv8AXnp711vgk+VoLMkm75Pl&#10;OPYf/WrkraMt44wz52vwqjt2J9OB+X0oA6rx0oXQF2JuwoO3djrxj9fSqfwsTNgzhs/3S341c+Ij&#10;BfD22J9u5MBl/Pj/AOtSfDWFk0bey7fl5+Xr696AMxi83jVYi6napPbHUf1/pWl4pLy6tDbpy3Vh&#10;3xVTS4t3iyZ93Ab0yPX8+nvxV29Xz/FKqQ37tQeO/BoAp66wufE1paRuuIwvOM/5NV/Hga51ex0h&#10;OVVsYP5Z9+T34q3YgX3jSacOu23AGGXBHBwP8+1VoIhrHj5pWbcsSgY2/L1oAufEK9/s/wAKLaqw&#10;UMvPzY7GsLwLYGK2+0zKf3nzlcY9f8an+K99LPdR6XH/ABEIC3OTwP15H1960rGBNI0BrlpFXbHt&#10;3qo579f1+tAHl3xovJbq8FnE26SSZdqq2Nyhs469CM0y+sItF8DPHMMBYcZZcnuevcnJ59+lV722&#10;fxD41iiBz5LBpFbHy5Pb15X2HHvVz44XUei+D2t0ZVPlE7cgAdeB79ePzoA+WfiFDNfWd9MVPz7y&#10;ArYXkknoOvqM849c1a/Yv8KS3Xiu91RpWZY7hcKyccZwAQMdeef7xxjBxs63o6v4fuJ3ZWWSM85G&#10;PcdeehGOOD1PFdh+xt4QGl6RJq8Ma+XMzyh/qQQMHoMBencUAe++Elxqd5diRtsNsV28dck9cV0V&#10;vCRY28Wwr5sm5jkj5evP5A1heHYi9hLIBue4uNoY7ef0/wA4963rqeMGR4N37pdkfynnjJoAztRD&#10;3dztz/rOP+AKBxmsu6baJZ2DAKGZe3sv+fcVo3FwTPJsz8v7tWXnLd81SePznjjUjE0yoPl5+UH/&#10;AAoAdZW6pqUcTYH2azZ92ORkHn9enpir/hyAt4S1CZ1x5jMw64Jz2/LrUFmjT3mqXioG2/JnjoAe&#10;OffH5Vf8LRBfAFysxBb5vm5Pc4+n+RQBa8PoD8PJF2cbf4WHHFTaSvmfDVRtH+r5Gc4qLQg6/Dab&#10;pnae3HUjFWtD2H4etGz/APLMjdQAaFGX8CuoYf6k7f8ACk8CBZPDkykH+P8A9CJP0qfw8N/g6QHp&#10;5fT09vyqL4exvJpFzE4+bLjb079KAIPhuoP2+FHUgTSjrnv/ADxUXgn5PGGpQAEbZv4u/Gc/TtUv&#10;w8Hl6tfw4wrTydSO5qPwmqp42vZB/EQe/TB/+tQBF4aQn4g3jZb7q9eRznB/KjRlMvja9umG0bML&#10;ge+fzzTfD77vHl4HX7qgfdP+1149Kl8Ib59Y1a4ZurHjPt/jQBH4Fma71u/utv8AERu9OP5VF4EQ&#10;P44vCM43gfKfXOR9as/DCON73UJ8ctM+cLx0/nUXhEJF8Q7uIEbsn5R/dB6UAM8Whbf4k2srcFpQ&#10;FPfnr+HFdF8S7cTeGo5Nw+WP5cdun+fwrF+JcKReL7GfeF2yKWbdj26+nOK6bxegl8EAlc/Ix469&#10;Mj8aAGeBWN34LaPP/LML06nH6VlfDsH/AISG8Cg7fNwuccH/ACKufDmV18NSRD5gsbKMH0rN+G9w&#10;G8R3kW9secdvscn/AA/CgA+NMbBZFUdNp6844Ndb4DOPDPyn/ln8vtXMfGq3MltIVX5uAvHHTv8A&#10;hXUfDsA+F92c5j+fAoA8z+JG/wD4TC0jbd8zENxx95T/ACxXjv7WXw4S70O7ufse/fBI0jBMHG05&#10;PTjkjp/M17J8SP8AkeLJVXlpfz5HtVj4w+EbbVfDfmXNvu3QlWbZllGACe+OOKAP5of+Co/w/Phv&#10;4gSXhVzm42fNtLDjrnqFPUL9T1r5FKknB/Wv0Z/4LWeDF0bxXJdmBlyx27Puk5GWIxjO3Pfgj3r8&#10;5tvyZ/rQAo3A7e7c+xq5ZO8EqTrM0flyA7tpJ7HoOtVCpCD5lOeOvT/OadEdrDDhfXp70AexfCvx&#10;nLBNDDPdRHaFChVC4AbpnOAeCcnkjg8V9KfDDxqTJG73LAsoRmLcg4BAIHXPHUc/Ng18P+GdVk06&#10;5XarbWZc4zx19uvPpXvnwm8dK0iMt1uWQxiRVLAZyAe2SvTrwAAeKAPufwD4puri3jaecySdSzcZ&#10;+6ACN2M5OeMAeh7+seFteYxR+ZIW+ZlPQDd0GM5JI7nHpj3+UvhX4ytpDFbvNlSP3xaPOV2HnPAx&#10;14B42+mK9u8F+KEnijTzC7SLvdWjBCls8HAPHHA4wAKAPfNH1ZXcIk/y/aCcqT69CMfXI6joV647&#10;DTb+Ta0az7d3ILPllbAGOv5Z/u+pzXkfhnXBvXZJH8y5yqoCRxxn6Z69MJ1zmu50m+mVPNlGc71b&#10;zW7DOGHHH0P1x6gHpei6p5jK+dy/Mqsck8jt7c/j/PotMvTINkbdsN+76DH1B7Dn6+vHnmk3oRGK&#10;ybtw+XaoyDyM89vun/d554NdVpt55QVBKFDfMpz9w4647Yx06c9qAO7068ceW3nDByF25J7f/W5x&#10;nI461qRyzsvlrkHpluADj6ZPJP5VyNhqUY+VuMcKo7/T2ra0+/wUjR1VVbIToAen97oB3HHPvQBu&#10;CQuNqnlmO1uBjGD3HUcdOoz0q1GwcbSoVWADFR8wznjGB7flWXDdAuPMYLu+7luvIB59+3+HNXrR&#10;13hmIbdkn931OPr79f8AJALgupY3aVSv7zvgkcAn+fYdKnAjbcRuX+EKR15OMnuckduKqRLIIyTI&#10;p7Bhjpxjn29PcelWLc+afmLYXsp/oe3fj1oAmVQNx25LDLM27O0n0xnP6ijeJF2xyZBbGBzjjp16&#10;8dh+fFR+ZHll3bWDEKu0HHHGTjnr347c02WRlkEasB83yY6DPfr9Pf8AWgCK6tjJGvmnrkLx155I&#10;HTrnjGefrVSS3jzkIOASHVvT8OPXkduKtx3ZZFCNt4/3s988j0/Xr1p0yxuPM2ruZcxjksOeD+nH&#10;/wCo0AZDIq4ZpNoXn5l5HP8An/OMMYII9jqzN/Fs+9kfU8En+XpirtzCIW2I7cMDnPA55x+GP1qr&#10;L0kRW4H3Nr+vT8x/XtQBXeJy21IS3flic47fUc9+o/Cq72z427yu75yu3Cjp7jOP5Yq1Ju5JOWRs&#10;/KxOR6AfTPbn8aryrGAsG1JPl25Zh82Bx6/n/wDWoAqvDKHOwMoypy6n0A/Tnj36CowGPzLGOF+b&#10;bFjYwHT8OMHvx71NdJhWLRbc/eyowVI475+npj1BFRyLk4YLnpv28Hv1/wDrc47UAJPE/lsxXv8A&#10;6xm2+nBB4wMYH8uagdlMiltu7cAgPQqe+MfT9cYqxywzsVC3KbsAD3U9B+fIPrgVCY3BVpAqc/Nt&#10;wcseR0PuR684NAEMoEaqyv5a9WkYFe2cnIGMAVDIyeWFYsPlHysxU5OOPrnP5e9TFpYJN27aOrSB&#10;iO2M4xxz056ioAHAb5eCoX8x+nb2oAglV/v7+jA7lYnb06YzVNoRvUn5flOBz05I6diOfr+dXnVs&#10;4Z9x6q5APXjPGO6859OaaCuwZGxvvMV+nPX2zz6HsKAM8RSxDc75/eY+bPB2jnrwM/r9akSQRrmX&#10;jcTuypz93PTnPH8+3SrU0bFy+4qyjG5fvDJ5HfrxkevHGTUGTtwgZcrgn7jYOc9T2z36j8aAJEaJ&#10;42dmXb/Ey/NnjGOOn9DUrBsMs0W1l3eYyluWB+oOOSMcenYVWzuYOuf4mY8AZz7+v559eKVXCIu5&#10;1dl3M0iN/wDW+vbnigCZYcjYwUfw7vT5gOnpjuPSljDgIo+VlVQAwHGB1A9cn61JtXLFlXleeAQe&#10;B26/hyOSKR40bIlRcMw3sR83TJHTqeSO56+9AAqHeyeTld6/KeeR1H0wPTn6VetdpRCI9vTjbgsc&#10;9eB6fjnuOaqwsrT7d2Su3adpyP8AD8c/QdKtWysDg/dx97t05x/X/OACZYkZFX7ysuN4flSf16A8&#10;nuasW9uOvlofbttIB5yeCMf56U0eY4z5m0hvvbQTjGM4PfH5/Sr9msLMyQpxknlfl9iPXnH4UAW7&#10;G3fzOImb5ztVQOuOD+nQ/wBa1LQW6RjzGVS3Ct/CR9evPpnjtVKK3iV/l3DtgN7nOPXPPp/StW1M&#10;e7y0IGPu7pODk/pwMf8A6qALFuNob5fLYMw+XoDjvjvVpMxbVbqf7pHcfTr+dR27xDawYduW46Y7&#10;/wA+1PChv3o27edw6Z46cD/PPrQBZhhR2Vo14PzZ25449KFt1jPmP6ncozx+Wf0yf5VJHJHGPmfo&#10;SVGc5GOeAOT0/pUqSbH2LIqt1+Xv+HT0/DrQA8gcK8nzZ+bdyC31OO/ck9cc4qZLiJACx/dt0LMA&#10;RnGPx4NVfOaJWkbjpux82fbp6Z/AGomuSxUbto3csM/4fXv9KAL/ANrBO7LcDncCB69O3X6/TFPF&#10;0pB2f3ePlK5HbPHr9OBis4TBEKk7Vb+7gdTjP/1vf604TlmLvgfNlm7c446c+vHpQBoJdsWKlty/&#10;z/x/xqQS543nOc4X6jI54z29qzhdRjJXcNzfxd8Dtn06daY2pcD1wf4SMj6n8O1AFyefhcAfeOG9&#10;f8mommIICt3/ALvP0/z1qqLuJ3wrjK9O3px2zx/ntUZvFYq23hguQf7v48n19RmgC08zoMIVDEfx&#10;Kfbv19PrUUt2zfL90Meq9fQc/gOKq3F4kcIctgH72PvL7juTVee7ypw+TuxubryMAfTn8/rQBPPc&#10;thj5y5PTnnrzz/gfXrUEly0iMsbqwbhmC8jp+o46/wBaq3F6mx2jHysC4ZeNvpnA9Kj3O53PGx2k&#10;k/L+Pr/n3oAuG8B3SmXO7A3Mcdz/AC6fypYrxBu3FvuqQrSA8n29/wDDpVIz5fy0H8IZty7Q36DI&#10;9+DzjHWmpOFiUH5dvH3uh6A/X1+tAGgb0jCsyqAuT83QY7/r7deazru8+baeOOF+8MEcjHPQfpSS&#10;3TxxnPy7VO1fw9/w/SsXUb1fmZSrZY5wNxLD8OM5OTx1oAdqOqKm+MOq7iMtuA5x/PHv/icHUdTa&#10;NmRpPmbd8m0Djtzznpk49qNU1HKswkRRuAVj93cec9fXnP8AjXP6nqKrIX8zaCxb92uPpxnORj6+&#10;/WgCPV9WPmNG0mdowzKowDknk8f3QOM9OK5fW9SkEWPtA2su5vl3DuM9s+/BqTU9a/dFVlXHRvmG&#10;3jkgDgEZ/PBHTJHL6tqJW4xCdpXO0rJh+Rzj/wDXk/TFADdW1GP5mRduWHzBsYz2zgYwTye+T25r&#10;ldY1bZI7HyxtXO4liUYg9mx+PXPt1Nq91Bid8kwZmwF+YtnnaDnHU88HIwMYFc7qF3JMpkic/L3X&#10;DuSBwMP24HoeOKAM7WLoyNtWML0ChduM/NwMZxwccZAxnqcVyHiC+bdJJ9p6sfm2kYGfQcYGQQPU&#10;dOx2NYvhs8xj1XlVZyCoJ43dwAQOgPOOnJ4fxRqKxBmglI8sL91eE6E8gHoSR9RjjnIBzPjPWDbr&#10;NInyhVy6FzgHGOAfl4HoBxtOeOfGfHeuGITHzuqDcYznDZ7A9uvGMHpxgY7zxlq2wSO6Qg/OohEg&#10;LJ8hyPb1IyeR3ya8P+J2rxxWs0Pmqm7zF2uyjB3fMcDH+0PTg4zngA8n+MHihYDJH5uZFYbd38LZ&#10;BZhk88knoRgCvEdRupbu4aeQ7tzEhj355rqvid4ma9v5rePGPMA+RsdD07d+a4sM3zE7eaAOq+D/&#10;AIcPij4l6N4eMUkn2q+jRljHIG4HJ9uhP696/oU+C3wgg8K/BTTIm0lY8aagbLcxkxhuTk9n+8Tj&#10;AXnGa/FL/glr8Jpvit+1hountarNFbMrYMRb5zIoH0xzyfp34/pD8X+Co9D8DQ6fDbqIba12rtjC&#10;gcYIx9T19F9KAO0/YL8Nx6N4Y+SNhkfNuOckjJ5/pXvvi1iLDbnq3avMv2P9O8jwStx5fy7vlzz7&#10;dfwz+Nek+MJD5UcWfvNQBa8Ow+VpKknnbmp4eZSwpthG0OnIo/u061OSxoAVAd3405yPN49aSI/N&#10;yKax3S0AJdMSV5qSUHyMA/w0yVQZBntTrj5VUCgBYFKwHP8A+uordN0hbNTZxb8VHZ8jeKAHXDAn&#10;aKCcRYxTZT82KJD+6WgAt1wcg1DIxkn2+nepocrHmoYEJlZsd8UATXRIhxiltxtj6/w5pl5uJGDU&#10;gG2Ld/kUARQjdOSR92kvmPmIv41JagElqiuFL3QANAD7xmW24/u0tkP9Dz/s0zUQRBsHcVJArLa7&#10;VPagCOzyGbH96kjGbmn2YJDMf7xpsOftLE0ANdSLrcadcriRTRKuZxtFOuziRaACb7oFIwPl/UUs&#10;3QUSZWMAUAIMhKVWO2gDEGTQo+XIFAAo2HimpzJyacCD0pFB3dKAMvVWIu1zXPeO52j0tmDqG28Z&#10;OK3NcdlvlA6ew6Vy/wARpiulSBj1jOPl6cUAZ3hW9LWJJb5duD7f/WrjfE+quvimNFH8RDDP8OOA&#10;f8+/rW34Hud1iySL0B3fKPofx6/pXF+MLsp4sgDPlmY/exwSOn069fQetAG94/umHhndnbujzlj1&#10;4OAf8ayvhgSbNgqYUKcZOe+B29x+dJ42u5f+EdUk7VEeW6jtnGPQ9KZ8G4/OsZN+4kKPmA4PGAR+&#10;VAEd5Yl/GcLbA3yDO44HX2Oe3/169NuICdCjDJltmOnf/IriZ7IDxbFKV+/xuGRweP5D/Ir0Sa2U&#10;6QvHb/61ADfh3FtgA29Gbbla1dQixqabh/y0xuJqDwNCUiwW6s38/wD9dXNRXGooxH8XpQBq3Kga&#10;V+HaovD0YCEf5AqxdEnSscfd9Kh8PAeQwAz2oAhUj+1Nqv3x9Kk1ptiqDjrVfdt1QnHBb+GpNfk2&#10;wAnsfT60AWFf/Qev8NZul3JE7Ju796tQTA6Ydp52/LWDp16BqTxjqKAK3i+4MN7HK2fvcN6Z/pWm&#10;q/aNM+Ubu2D3rM8aQNIqygD5WB57+prX0INPpHzcZAy34UAU/CUXkTtEORk1b1VWjul447fX/IqL&#10;TIzFqzBfl+bnirPiJAhWUj059KAJnVpNM29cDmqegsRP5THr3x14q5ZnztNOf7v51R0khNRZSeN3&#10;rx1oAi1uMx6lHIqfxferSm2y6UpA+6M/SofEMJEqSE+hHy1at/n0rGP4eo70AVPD6BJGUtUOtqBe&#10;Rh+7cVLocgW7bqcf7NM8RNi6BzjmgCxdDdpgbHRe/asjw3IGmYEH5Wxx9a1nfOllgc4XNYOgzKt9&#10;Moz8suKAIfGQ23Ecny/fwMt0rRhjjuNJxj+Gszx1J5W2Yn7rA+YO3Pb3/wAauaRMH0rnG1l7H9KA&#10;MHw1dPaa7Na5yC3ysfoMAVqeMNRntbXzAu5c9qwILkR+L23OANoB+X3Pb8K1/G/OkZ2nlT268GgC&#10;54duhfWGQxyRnn6VzGsxXTeIUjCDbu+Xdnnr+o461s/D+XfYbC2SvB9T1pupQxpr8eSFXPoOf6/0&#10;oAbdWq2mnq2NmB8pXt7Z/Crvg65e6XypVU8/eU9enfvWjqelQ3OlnHHykrgA4qn4IsTZbomXI3fL&#10;7UAdFGn2eTCLu/rWgoUw7+SB/drJnn2XQiVvu99uM9K1lkUWu8fL369KAI550eL94MqOfeqEk6ZM&#10;aNuX0pktyTPsJxzncaz7qXyrnJOCeM54oA1IdpHB3KeqnrUhtxtaWIblPBT0rJju8OsgfHtmtWwn&#10;M5+U4bH3SKAIpYA33RxnkentWZqGlLICYx16/NXRSWTFd2evWqU9qFOM/Ln60AcNrfhVbs+bGPLk&#10;UHG3o34VyOt+HFnRrPVbb5enmKD97p7c4xx3r1m6sklyrDJ61k6nocE6lLiNWz93r/n/APVQB8/e&#10;LPhlLAr3OkqWR1w0Z64PX0I/M8eteUeMvhjY3s5Bt5Le5bdu2oyhiMfgc8cDp+Jr6s13wne6ezTW&#10;JVoy2dmB165/XFcT4m8LaRr0bR6pYrE235Sy98Dp6nHH86APjfX/AATq+jTR/aolZTxFKsPBO5SM&#10;5zjpyev3cYGRXM3FisJRArFnPy/N8pzxj2zjHB69uTX1F44+GGoQRM8KC4h2YdWjUsFxwO/GM9Md&#10;+RXj/i34Z4eSbSFw65V7W4jwB0wBjB44OB3yO5NAHmMiwgrJk48zduaQ4OQTg8YH0PQdueY2M0UT&#10;RCHzAyYWNegA42knOPw9DkntpX+nXFkr2tzEysF/1bAs3QkZAIIHA/HIx2NExFFZyG/eSN1C4Zsk&#10;fw4OSpPY+gHIoAglm2ylpC3zOVbcu0twcrxyCCM+wPQUxgzNlnVmVtpLR5PIIAPY5A9c4z2qQRb1&#10;8uNmkCxgFV7/AMPQdSdxH4c5qIKp2g4J5AKqBvUH2H0B7HkgjJoAaGEkj5U7d2Du6KuMc9gR64B6&#10;HHehGUgNG5xklXVc7unzZHXB4Gf/AK9RyhVVle4MnyhS2089eMDt9PXAHSkDGZ2Ylu+1tuScliRz&#10;0wFHHOM80ADfKVCsvEgAGeQuPu9vTIycYB600yPtw4Ryy7d3l4AXH94g8le3AySe5ocxYEYhDHI3&#10;fu9xGTjOc49OwAA4qN5EzlUB+bLnbk4C4z1weCO4I59DQA/Ii3FQqtGp2x5IB6+vUk4Gc8epxTI2&#10;kEwjdvu5GA2eeRjnn168e/qx55VIYbvLJyBtG7pgnkeu7j+vRP8AUOzIitIqn5ZDt/udc++eT14P&#10;bgAkYfuWYzKrEKEbcOAV+XrnBO0d8/e6HBqT7RtlaTYVxLu2pIARk8DA55z0OB7GqfnmTJ83dtBK&#10;7l+8u7g8+u0dmOT3HFKJFVRACylVO5CzfL8pGMHkA7sdARz3GKAJXdgNySFRtxxlew7tnHGcDHYc&#10;cckzurNhMrgdc56nIHGScbjz0A465qHzYo3bau3auPusuMMTjDdAMng56cDGKgUKh80/LtYBsqvB&#10;A/3h6c854znpkAnnkZf328syKPn4UjHIxu6cZ6jj2FN2QqMStt2khOu3vyOTtwfTgg/Q1BM6ySMF&#10;l3bo+MZy3ByCcnHytyCTnH0IPMk80udoxn5l4weMHGf73A65yAOooAlUKcZJw0uZMe4GfzHUg9V+&#10;tRrjy13BW6birZGc5zj65P8AwH04LJSsfBmZflYfKRkAZ685B74wD9cUbo84fay/fO7OecEjH14x&#10;1JNAD5XWN1LFf7u0k5AA9OAcfe4wfm5APNN35CmQHaqjLq6kk85YH8B2wO5JJw2SZ5H8o9vvZQnq&#10;flHQjO4nkn3BycUk0o3SZUng7Q/DH5c5HqCecjrjPGaAFaUqWDwemV2qMAAc5Pr36EjGaGkIjXCS&#10;/KuG8tflX7pz2x0HI5OfrUOVAVDKrsGX05bap4HQeucYye3QpLKsluxkiz+6yzSI3z5HUnd1zn+H&#10;HOecgUAOdpgod32PG3zMUXrkYbrgHCnA65xjkYqJ5lwvlxhh825dyncNvQr0bnjoBxwcU55lZSN+&#10;0iQsMZUOeFJyQRwSOAM4zk017gXEjHaV87lsLu+Yk8H369ielAA5z+78wMxDA+XGQcDsT1HTpng5&#10;6cU2SUy7pJFyH+Z13HjJ/pnBH/16jlkiEuyH5e7Lu4HTp+J6ccbvWo1mChdpZdrYZvMIJBA+70HP&#10;AOOpAHGTgAeZDGFZflY723cMTJznGPTGMcjnjIyagkklRlDbW2sW+7weBgc8YOSSDx6805pZDJtR&#10;m+ZtnyrkBgxwBjvwMDOAOPeozNiYZm3K0nzL6kfj83cYJ57djQA6Z1yy7B/Dt3qdh79McDAySOuR&#10;2NRlmYb432kdCvJ569McH075+tIzbQsCsq42lY1wN5zjA565H3ScgDPoKgkkVi2xo8tywK7tzZ/i&#10;xnnByMkZx04zQA55ULmSQ/xlWbzCvPOewxxn5fp7VG5jVihl3dD9SRxnuPn9h6c5AokKpC8Ktlfu&#10;bZI8ZwAM8HqcdcfnyajLyRblfG4szOrOWUjLcjB64PoaAHT7ceTtYfPtX5x6nkHg4x39fSq4nkJ2&#10;tcwfu8hVEPy5wRkjn0Xp6Hmgujjakm7zMLth4z/u8Y5BI5J+93xTDcN5jNNKWwwLc/e4zu7DlRgd&#10;uOD2oAZ8gkXCMdynaqsB82AB9ccdBnscGi6cB/kZ1wQzGPklcHBBzkHAJB/nmmyszxYxiRcLtDbQ&#10;cHOcnjAPpjG3jg8wzPH5iSmXDSZCKeWJ54BGOBk9Mfd9DigAuXRpVZn+bJaTdICuSe59ffnGODSE&#10;XLcF33bsNJFhRnLDBx2GcjORj60faWZF8vy1Vh90RNhl9B067s+uDnuag3xySrKG3fNkxr8oxx0y&#10;ehXjJIxn0oAbPIAiox3H1eQ56D6+n046nNFRxTRxuzCCSQEYwMx4wSPUZGMAHviigD4ubOBG6ssc&#10;bA7nQoEx153A/gQQMng9RJHKhQtLKrSY3KxIO7gdAOO6+nJ7Y5hij2uJEkk+QICrKo2+/DYOe3B7&#10;dOMKsrEKjtzuXaysfmIwMnPbP6DoelAFoSmVVGNvb5kPQge5x9SMYp0Ei7jKD5mflbAG4HaeM5I+&#10;UD347c4qnC/Rwr7CAdoUFtuOcfLjr0HX86sRugMJRWXDKGCgtsPDMxPPO48dOevegCy0skp8/wA5&#10;t4dU2qRgL83TJAwfpkY6U9JtwaMSq3AIjLbfmPcj6FTjjIB5PQVo8OVkMaFSqlY+GIOM9fzHU4ye&#10;D1qWJ5PJ2eb5jDGN3LnJxzuByfbnjnpwAC5HMsgkffJ0JYAbcAj5hgdW9xjAOKkJMU7PtVGZQAwU&#10;4B+Yg98jLE/gPQGqAmizwzN5f/LVQxyuR8wIHQ89jg/jid/LRHYQtjJBVWLAqCeAR3zx35x6ZoA0&#10;IGllby0jbEjMVD5OdsZ4OM5wO3+z17U62nVTvMjKxw7LwAxBPGTnGMY+bOeoznFUxhVkaQtzhWMa&#10;5U5Jz0GOOx5HJ71aW6unffId25vmKrtZT3bpgE/NzxjkZ5oAsRyPhiu1UlVdm5QpPO0AYPOSMdj6&#10;YqRJWZlCN8ufurGM98nqB1PpwR24xWjCNLujikPmEAYU72wMbefXHr9R6rExmbYjqvyqgbazeb8q&#10;HoBx1xj7vGOuKALsDSh187zFdlHHO4j0GSemdx5PHGKngkZoDL5kjZGdq4wOCMEYOAewH6kAiqZT&#10;JmVFZvMXcrLjGeuMd+NvXOCTxxVhSfMdQRiMjzEVV4zycZbJ4HGeQF7E5oAmiky28vhnXk9cgt7Z&#10;PU8ZOMetSgBYPMXcBt/1nl7fmAOOTjPOfTPPsaqb1CsAI9w3MsMkvJ4yACT1ODk/XrgVNDIJGUqn&#10;yhv3jcccZGWyODtz78cUATxXUKsIyNu1sH94G29Tg574U5x1JGOFNSxMdgWRepA+YDb1zzznP4Yx&#10;6c1Xinn8tT56+YyqFVvuqQGORnt97qCOMYqxFcYO0sU2ttJaReyjJPGACD68E+1AE1uZA7RTSeq4&#10;3HuBk9Dn5gTxg4xk55qZHlXasZyzR7wNuEfjqeTuBAB78jnrVe1eXDLLt+UqzLvLYIGOc9T34HPG&#10;M5qWFmaVRFIrHIMfzEZbOB689eR7elAE8Z8sK5G9tmcyOq788Kw5A529MnkewzPHM5RYjIyhW2sg&#10;fkHOOAD2B7c4B6dqUEoWPZGz/KqgESk54AwRjrgdACT3GDUjOwgaPG5hhfk3ZPGQMAYBwfugYHqC&#10;DQBeTeE2yQbu/rt/DknjccD2/Gxgs7rGrYUMd4kZsEDk529MEdM8gY68UUmJZgrr8srHLN1wxLHp&#10;2OfTOOCBwZYtqhUMQ2KcbyrYGOOnbjv07dSaALEaowLGLI8zKtuGCVPXJPqQemAcjAzUsE4eRUV9&#10;rOn7tmJ5yDk8A8AH72Dj37U1bZGpYHzGG9WRfvA/d9sHIyOpz2qeNm8tYPNk8v7hxGRn9cZ5656U&#10;ATxtI7CRoZCcYZy3zBckgZHzDJ6cH6AciwJZjJiKXC+YQrYzknjGQAOV/A5H0qntLSMk7bmkwNrM&#10;DxzwSPQk4GeO+KmWUO/myyff+b5gcA4z07cgHtglRxg0AXIJgW+VlwZj92PLBieMAg4AA4x24460&#10;+G6kgG7zmU/Kvlu4X04yCSRwOBjpnHTFQmRceYzSFVG5N4Dnr8uBnjAIzjvgmpgWWN4jJuVVUExl&#10;Ngzg5wOACFGDkn+VAGgJiR5MZbcqsW2/KS2c5yOgGByeMfXghn3tvVfmckL8uWB6ccjk5HXPp3yK&#10;sMkqsoVmZmj2hcjDqBngDucHv8xGR3qSO9YplI5mXdkqvYZ+9jGckY6/qeQAaEExbMjIoBXcB5fC&#10;gAHBOCM8ew74qYGVBt2yKRuKL82fT069Dn/aAx6UbeeInHmSBd4GVU84HQjjA/hycknFWLZvJfaP&#10;nUOrbIxwAGzkKODxwOwAPoaAJxcjBYGPZnDKGDA5GcdSOcHA6Ahc57yl2DYAZ2LMAsZwc4/h6Z9e&#10;PuluKpxTxh8vH91MYDY4VDx2+bIHGASQe9Tx7gwELLKzJgSbhknJG7sBkc9OTngZoA0VnLqJLm4j&#10;+ZsrtUbCOmTz2yMDPGBUkZmK7HUs2wfJGQ3zE84OORn5cHHDZ78Z8M25AUlXDZDlmz2JB+Y/MMbs&#10;Yzz9RUhnea23xxO/B2lCVbsSMEkhs47ccc4OAAXEwz+VNKrKyr8quozu4znrkjpjBODjrikhuWiX&#10;zZWaINGkjNMowMAAjkYIGfywarRecwZRIBnIKyRjav0L4O7JyRz6jtT/ALRIn7+JFzyxY8+Yxxj3&#10;6jHHZc8cCgCxGyxQ7WyvlAFd7BwV4569+RyR0zk954/MZvPKOzbcs0efT1HHI9ucHkg1CXjAjAMf&#10;LbhuXduLDvz15+9gDhqXCySt8pPDMqGHG7Azw359+eR2NAFuJRGpZ4ypDssh28bgcFenHHfpk9ad&#10;EpWNmkVY14K+Wdm1cnbyPbAzkAk84qBZWKNIWZf3G7fLjKhud2QATjJ46nqKWBAzD5UHzAZEmTyC&#10;2AeP9nPI5GMcUAWFZUVmLt8uNvQMBggk4GHP3evQkYx1ppmjVDCw2mKRlYBl3cFxt654CkD1CnI6&#10;0B2EQmJCiRQY1ZsEdckjnHfkjPzc9RTg6lBuG1lOFUZwM4GcDtk/QjdjGDQBMUzJtVP+Wo8zy1G5&#10;MlSCeM/dH0AA9qdbwBt26NgvygqcoVUsB9454wTwBxtGBnAohjmMqneDtZS0Ybj7q49eeCRuwcHr&#10;jFbXhnwtqOtsotI2Puz8ow9+ufu5wR3ALYNAFOzsLm4k2lW4OW+YjbnkenuB34P49x4K+HGoalcR&#10;vDYyyTqdu5oyFDYPGdoY84OeTx0zgjqfAPwotFMdy0El0zRbtkasuG27h064zg5HBHHQg+v+Efhb&#10;rd6uVSG0jkXJ8n5RgA4+vsDjtmgDj/Cvwj06yXfqzq6uTGsMYOAcYHBXbkA54AIP5D0jwt4bRYmt&#10;dH0sMzN/zz4HJxkZJPJ/L6V1Wg/Dzw9pSKbp/NctnbtHJPp7f5712Wj6ZMwWLR9HaNSNrfu+gI6g&#10;n/PHSgDmdD+G2pOFOpXC26nB2soBGOg4J56Ee3412fh/QLOxHk2ltlum5lY4JHXByf61rad4bnL+&#10;dqV3luWaNBgc9uCf6fjW5a6Ww2pAu3Gdu1iVB79Op4z+NAFKw0bYPtMibccrHjnPbP59PatWKxih&#10;GGi+6uGAxzzycfj1qe1t4o0UW+fRSOec989TipmhKxnzOenUc59jmgCpsjjiwycL0Vf4vbp61BcX&#10;IhZbYuDJI2fkPPJ/w/XvVq4cRhrlkPyqS25ep5P5ZPtXMLqzS6m0wkyOobbjIB/WgDv9CurW2jS0&#10;t2V5G+8ytnB6ZOP8+9WdbvBPdW+n7x94qyhuuP8AJ/KsHwBI2r3Ul78xhVsLu74J6fz/AP1U+31M&#10;z+MI0kP3ec57dQP/AK/fNAHXeKreK18LbAwXK/w1h/C+02JJKOvmE8LjHJIH4V0HjmUL4e8w9lrJ&#10;+FkRezJlG0lSSp5xntQBzHxB0sTeIoXfHlpNvY/p+menOeK7aygjh8Jb3ixiLleOePauY+Ipddch&#10;jUN/rMsfc8Ejn3Bx7V1kga18L7lVm/djthvxoA434fMX8XXKnJO5SeOB1x3+lbXxWYCFQ8yrtbGO&#10;f8//AFyKxfhkHk8SzF8ldx29vlGQP898itX4ry+W8YY/xYB55P4f5zQBt+Eo5E8PMpf5ljAPGMfK&#10;P85965HTz5vjY73wM9FPHr/nHqa7PwyCvhzJkY5jAXd244Ht2rkvC8TS+NXlEhKrJjO4c5xg4/w/&#10;rQBvfEt0GlJDuIyoG5T0/wA81a8FL5Xh4uV/hx932rM+KTCRI4T82MZ2joM1r6QrWvhXaG2sUA69&#10;/wDOfzoAy/Cuy61qe4+XGMe45NWLF4zr1zdM3+rU9j6e3+etR+EYiEurjzG3biMnqee3t3pmmSNF&#10;ZX2pMzBmyF6HB/yfyoAb4eI332pyjOGbn/P0/Sk8AI1zf3Gpybvmdgob6/zqAudP8JySgFWl+7/n&#10;8au+EFFj4alv3U87jwOcdaAOe1VW1vx2o8vdFGrfMrDg7uh/XtxjPcVs+Pbv+zPD3kh1UFGZvQD/&#10;AA6fhms/wLYm/wBeudSY5XeNrbeMY6f59Kh+MF+5jWzC88KCSeTnj29qAOb+GelTXd/Nqs8DDczY&#10;ymPlGQM++B+OTXK/tE3y3V2unwsrDKiSPaCzD+mMZ9SOOK9Q8FaYukeH3v2UkLDlWH9cce/415H4&#10;xSXxL42TT/NB2yGTbuyNw4HGPXHHpQByfjjw9HpvghojHu3LmNjjkrkjnHOMHJxjB68E16J8FPC0&#10;Hh74dxxxqoxHsXbn5fb8Md+ap/EjRBJY2OiRt+8uJgG+YcgNzj0OAeeOcnua9H0zw+thoNlYbNoC&#10;DcoyOMf4j8qANDSYBBp8ORt8vMhIwV3HoOn+ferF45Ty4cAYTzmz2pZV/wBGt442bdNMCp61U1OU&#10;nzdp/wBZIsSjpgZ6/wCfWgCJRvj8w44UyszdySOKdptqG1GFHI229uZDxwG/x9PrTWY7REP+Xi4E&#10;at/sjHWrWiSLcX+p3AP+rj2K3pgYP9fzoAZ4aiZ9D1K4lf70jfN+Pb8eKu+FlK/DuRpD/Cdy7No7&#10;1H4Ph8vwXePtZT0HXgBqu6AoPw5d34+Uk8/59KAF0uEx/Dohv7vU98k/4VJ4dCP8P2jZc/uiDj6/&#10;5FJpg8zwAYcAZUKvtzjJ981L4YQP4Hl3Z+ZG/n3/AEoAm8GYfwoyEfMIyGyM8f5/Sofh1tWC6t4g&#10;x2ySfN689R6/zp/w+czaJcID3Y8/U/8A1qg8AM661fREf8tm4+71zQBH4M/deLtQjDceZz8ufU+v&#10;0/GmaC0Z8c3zZHy4/EY/nT/C7Z8d3yjoeny8ccf59ag0M7vG99MG+6nr0yp7du1AEPh8rJ4r1KUs&#10;3lrGpPYZwQak+HRMi6lcnqzsenTjHPvxSeGIt1xqV2RuZidzn6U74arIbS+WNupcBv5Z9+9AEnws&#10;aM6tfDr++Y8Dk5A644qvpoFp8U5gFPzqCNvapfhTEsXiS+gzj9/zt6fX+n4U2+tzafE1ZVJYHPLd&#10;89/wwfzoAtfFeNY9Us7ojlXXb823v2OOv+NdBrISXwKQyYG0hl69qxvi/CPsdvdBem0KwH+f8itS&#10;8uA3w/aTOV8nI3EcfLxQBT+G8cbeHLgK42kN90dOMVj/AAv+XxXeKB0kPPX+I1tfCzE3hmSQqfmU&#10;nHr1rB8At5Pjq9hTpuLY/wCBHn36n8qAN740LH9kkL/wruVtvfHStr4bz7vCnmbmP7ojG6sv4wIE&#10;06SZTj936f7PWr3w0cHwjtxn91yq/TpQBwPxIuI/+E600A7f3zD/AHsGu68VaYtz4VyV+cxMPlbB&#10;7VwHjyB7r4iaXDljtmZt2OhyM4PavVNRt93hdX2/djPzFutAH4Ef8F49At7O6vCph3L8zbQVBwmc&#10;YUjsrA54OzsQM/kq4wOM471+yn/BwBp8lo9xNDBJ8qnb5UZYNjHDbeQo+9nH97NfjZIu1QEagBAE&#10;AzzuX360gfIwS23pSYwfnP8ADQNgY5P5GgCaJyhVzJtxz1P+Ndh8PPFj6TfeXNLIiblLx7iBySGJ&#10;Prz1wRiuOU7YsgKGBz79/wDP4/lZsb37NMjBiF3ZbB4PTB+vX8aAPsD4V+NgVge4lVWXCyKsYURn&#10;GSe/HzZHPYdOtfQ3w68Ts0aqwmZPL2tIo5AwRjJHqPTknj1r4b+Dfj0QTLD5jI2c4ij2s5Xp90ZB&#10;znnPbHGDn6Y+GHixZYonZtzBd7b2UcErkFjg9M4BAI9+cgH1d4Y1yNkVzcsv3cKVKKQTwxGQckjP&#10;PfOM5xXo/h/WfNj/AHs0bbsfLIoJOQc54zj8R0Iyc8+CeA/EgaONiA33WkZF2huu7BB5wOPfbznH&#10;HqHhrUy6kGVU+bapX+9nGex4zx3Jxk+gB7Bo+rM+1p2XzAxDbvfodo/izz68E11Gl3zGMnaPl4HQ&#10;r0xg5PTovHbFed+H9YZ4VM0jKq7d3mHGOccdPUdueevNdNo98q2yrM7AeWvmGEkN27qev09uT1IB&#10;31pfRtGrSTt/Dhmfnrzwe1bVlfsibZV8scllG35TjP4nP5+3WuS0m/kkyHnIHLYHzHg8jqfbvjFb&#10;NndiQAGTadp+YZyv4c+p4z3oA66wu22lFdz/AHmU4wecnjsfX/DJ1IJxvWTG1eo2+568f0/OubsZ&#10;nm8sI+WYj7qk47+2Mdsjt71rW0p6xktxkFjnPXOP/wBec0AbwkEsa+bMyFgcYUZHqM45IzUzyMX3&#10;Mp+9/c/D/wDVx296zrW58lmXarDOY8MOPmyemfX/ADirsU7SfKqM3dmXGMY6+nP5/lQBJDIN2zzc&#10;NnKrt5J45wB0/wAakmjEysyqG2qd3yjI/Mdc/pUckcgyrJu3c/7PTjP4/wA/wpqcOdj7uTjcQOhP&#10;T/PegBrSSxPvYOqjhcYA47fQ81YgDEbV27t2d24NnkcZ/P0p3z/d3uTjAKqW9eeP6+p/GSKJRH8w&#10;K7jlm/iAxnH045yMUAR3NurR7nj3biG2knuf1x/XpVO70+RpnfbzvIbcuVyepHPB5PODWlvCoUGB&#10;8247Rgbu/bnt16nikZIw3liPK8gbucg9vzHTP480AYVzCVLRJuDbPlyxOCeM54J6n+lVZ7cOu3yi&#10;qt02qMDnjj06EdK3LqFd4Yq3q3TJz3x6Zzn8azjZKMb1jYrtDbmzjAx69O3f9KAMpmWP5wq7t+fl&#10;Xg8/NwOxI9T35poDFsNJJjd98OckY3dR+P8AnipruNox8qttK55yMhevP+OM1XIkhfyGzkf3OcDk&#10;e/p09uvNADblGWMnexAXLccY/mcnjHrUJ3RsuC3/AHzn0wR3Ht1NSNKAdqMvqCeAR6d+M/yHJpkw&#10;LD5C+/ovzcjPfoeOg9/1oAglkMkqKqnyycru4/kMcDA/A8VGFjkT7mPmxyOVPHIAH9T09s1MWj+Z&#10;nPyj727OPToeo4Hp71GmFKyJyR/eIGeTx/PigBkjNt3ogPTcCgxnB5+n4HpUU1rM20sJArcLuyCR&#10;gZGSOeo9ff3HIZFRn3gthRlSOgGevoPT1xQXRxhyvo3yBcnH69+vPHagCr5bFcgfMfmLdDgjn3zz&#10;9PXNNl5j3BflyQvzHggdOe3sBVwIFbYR77fvEfpzwTzVe4jldtzLwD83br/Pj9QMjuACOEH5TCdu&#10;3r8zcEHGeucnj1p00cQVTsyVx824jJxjjI9wfXimgQFv3uFXyxgsvTkdyffvyMAjNN85m5IZvm3f&#10;NwWGcd8ck4HJ5z1BoAkDNJhVDc5G4nl+BnH09+pyCaGkCgugViZP4QPnAweM4HIPc/zxUayP5ewE&#10;P1wrMCB1A4Gcf/q7DFSgsCTGR8zf89OjZ9Ov6Y46eoBLbn958ku4Bhuz349B2P6+1XomjV85kz8u&#10;5epHP/juPXk5qiGLgRiNlZQeC2Og4492wTnHB79KlaRs7B8yrnaCOdvb/H8u1AGrHNDG29bll+U/&#10;dbqvXaPf39R71atbhoZAuM+vzDjI4PXt0PX+dYsdwQMr8rNkZweSfzP+GferEF8UKrhudzIzJ05x&#10;7Y4J7dgccUAdNZXscnMasiqx3NJjp747/r/S1DdMiKok2g87PX/J+tYWn3zzFiF+cqjHgnGc/kec&#10;+/6VpWmpZUvvX0Yf3sH8OoPvQBt285QZkcKVOSdpG3pxU4umOHVy3dehx3x7j/IrEj1ExLtbPC7W&#10;aT7owenOeDz+dSNqGz7w/wCuvzA5GPTv0oA2Yb+JRsfaucccfKe/fP8AX8+Z5dVjjy3mN935lyc9&#10;eePTPsOlYKX0vlg+ZuU/xFhwM9AM9P8AIAzy2XUmEbOHC7cttbA56jrxx0+vp1oA2v7U3HLntlm6&#10;fQg/09aE1SKNFZm/3mX5Sy4FYC3nzsPOxzu+XG0475z/AC/HpU8c0qnEmG28E7t3TAJ65zwOffpQ&#10;BsfbQAXMm1m45HQ5wSPUUNqYk3Kj7dvX5uBkjA46cnoKyVu5FVf3rc4DD/PA7/mact2FRY9jYGcF&#10;s9hjgA+nsKANRbxSRzhWYEFYznk9eD+P0zyegrySsGDySSfd+dVA+90747A/lVMXG+QoQ37xh90/&#10;e5LHkfT6c9TTRcKYlQOGbbxuYYx9OM8/jQBpLcEH9+3DMPljH8j/AC6/1pjXMajKyA/3vLY8dc9u&#10;n88VlvcLE23YuB8y7V7Y7f7R59OnvSm638mRid2G59+3JPbnpQBcn1IByPMb16jcxP488+2OKge5&#10;3nep6rgbTgn34/lmoPP2K3myFDzt24AB565I9P0qSFN4V1O3DsNrE4HY/p9fu0ASRmbDEsoLZIGw&#10;9fwP19KkkhMce50Pom5c/wAJ/H049+tMCuE2H5mZezAE5444/PFIZYmLJJgZO1mbPv2PXn+Z69KA&#10;IXlYNgsrYdt3Jx17D8/xFMW6wvmtLw2MbmyCcjp7jP6Him3Dg/Nlg+QSuW4bJyPw/r14qldXDrHi&#10;Jvm529fT36Dpx1oAkvruBVy0e5vvevAIzx+FYOq6hGoOJTt24Klg3YcHIP6cUahqsUMbKmNqqev/&#10;AOvgYz061zWtau25y0i7hwCcspGQvXv36UALqmpRmN5PmRQM7mYcdBu3D6/XFc/qWoBY8IzAM2GZ&#10;QducdRkEHj3P05qHVNVePaUlO7qdqjd9SSDzknjiub1DV5Hbb95g3yrtDYxjIBbgjnPBPTtQA3Wd&#10;Tlndre5l2+ZuDeY5weMt+nTHHH4Vz2oamk0fmuSu9sru67iOPu+4z7+2CKuX9wifu/NDHG1jtA4I&#10;BB+9k9Pw/HFc9qd8QzuBw3OV78jsMe+P5dqAK+pXU2TITIse0L869MAA8nqeeh4HTrXN6res8LLc&#10;LHtZfm78fLtbPPqePpjpVzVL6a2nzES0itiNvvYI44x1yQP8Qa5vVLsW6M8e7Ypbaqr8u0jnI5xx&#10;gn1PpQBna9eZRisH+t3BQIztBOflP+0Dg4B5z04NefeLNbjEEkgeNSysQuwHHHsTnOOmfU5rpPEm&#10;oNGpVZ0bbyzdzjkdOpySffGPavPfGOqqoZQcPtA2OuSzZwMDpyD3wRn15oA4X4ga0F3QSxKnO1lZ&#10;dy/KfTOBg7upJzz14r5++MHiopFcGFtzNDnAYLlweM4OTkHHPT3J49T8f+IFtoZPMucLuX5fM3Y+&#10;QHJBPTPv0xzXzL8WPEk15fNbGbODiRzGTwM4wccn1NAHC6pO17cmRt2XYt8oAwev06Z6VRVVQB5M&#10;/wBTzz+NbWm6Mbl0eJeVHzfKAF4GT74HX/Ir0j4e/sefFf4seHD4u8LaGw035ljupVYtMRkYjjAL&#10;PxtOQQATjk9AD7q/4Nn/ANna4+IvxuuvHlzat9ntbqMqzYZWVA+eOwzgHPHoD2/cf496SNP8MzPC&#10;i7nwnX1IH9MfjXyl/wAG9H7J+r/Ab9n6O78UQL9uuEWRmXlVBQZA4B7bvxNfXX7TM6QaVbaenytd&#10;Xix4UHkHP5UAd1+zjo40f4e2cYXlowWxXQ+KZDJqcNuvrTvhtp/9m+DrO2x92Ff5CmX6m68SRoMf&#10;JQBsMoS2Cj+7RBhYi2Pei7bbGq4ppO2AYoAfAdxOaZ/y1z70+34BJpsY+bd/tUAJJlpKWcEqppMb&#10;5cinOv7zOKAB+IcZotVKRZNNuWHlYNSQ/wCo59KAIlAdsmluAelLCoLbqSX5pKAFBKRHtTLNTnLV&#10;JccR4xRbIEioAZKhkl69DT5v9VioxzLin3BwKAFthiPJqAfvLrhs1OPlhyPSorYbpmYHvQAl7ubC&#10;571MSsNtx6VXumLT7R681NeZEHHpQAlmf3bMR71HASbhqktRi3yw7VHZHdI7MP4qABnJvNuKW6OZ&#10;lFN2br3NOmP79QaAFnOCAKdOCIxTbjJbOKW45x1oAVs/Zhn1oQfuc+9LMf3KgU1sLB9aAGp0qRBk&#10;02EblzinQ5yaAMPxANl4v0Fcf8Tplj0d8sPuEe3TvXX+IyPt6n0rhPivdLFosm+UjcuFxzz2/WgD&#10;lfA18Et2w/C7hu2j3/8ArGuJ8Z6hGPHNrE28Zc7/AJs9vpxwx9a2fA+uLskaOQKvLAqxYden4c1x&#10;XiS/S6+IUKlycuoX5RjowYA9exx747UAdl4q33Xh8xMnzeUeGz8vc/h/hWx8FrVZNMGxBjZ/C3U/&#10;jz/k+lU9f09zoCr5239yfvdPb9O3cnvXQ/BazWLShKVO5l+b/P1NAE8umZ8Rwy7Pur+n+f1rupLU&#10;HTFP+zz0rnLq2/4nkbbOh+Vl7e1deyFdJDgHOPyoAr+DEXG1T/FVjU1KaivP8XpUfhMFZWC/3zk/&#10;jUusr/xMozjvigDTvCP7NyT91f6VX0IL5LEelWb1h/ZhOe1VvDxZomzjr3oAqzMF1jaOm769+tO8&#10;SybbZWLemd1Q3REer/jijxSzLYbl67MjdQA3TpxJp7AE8D2rn7VzH4gZQWO7n6c1reG5zPZ7csQy&#10;84rLmUxeIlcjquN3v270AaHiK18213D+JARuHXpWh4YXzdOwVPP88U3VIRLYLuGR5fHepPC4P2bY&#10;o6dOKAKyoIdXz/8Arq14kDG13EcY7fWoLtNur7mXr97Aq5rkRfTy2eQtAEeiAPp5GScg/jVGyULq&#10;zHJ6/wCc1e0AgWmOPu1Uh41bO3q1AFnxEuIgQeD/ADqaz/eaWef4cY6fjUfiEFo1O3jH51Jpm06Z&#10;j2oAz9MJW+wD+dR+J9wdMevpTbB2XVGUf3h1o8Wf6sMD+lAFmBs6Zg8//qrm9LuFXWZoQCDvyfx/&#10;/VW/Yuf7OY7t3y5+tcnFJ5XiSQb+/G4nsaAJviG2LFpOfl+b7vToKm8Jzh9OI/2eOTxn1P1qv8Qc&#10;PoknyZG35RznGB+tQ/D+dpNOWPfuO0gqx6YJoAzbo+T4qUeaNjADBXBCk4H1Ocntwa6DxJC1xpGR&#10;z+7+7/8AXrmfEGbfxPC6MwZshvcd+e2BiuuvNs2jqzY9Tnp9aAMn4bSyLE0DH5lY9fr/AJ4q9r8K&#10;pqduxb5vMxjPXiqfgFI4r2aCQ/MJDuH9f5/pWz4ggVZ45Cp4mBA9eaANiNTJpXB/h9qr+F7cRSt8&#10;vcn6c1csVEul/dyAvTGc1HoC+VdN9aAGatAFvwU+XirlzLKmmq5LN8vf6VDq65uxjstSahj+zOTx&#10;j86AMnT7kzM8gHy+hrE8U639gmCbGZO+VHH+Sa2vDce+PJHB56VgeL9JSfVYzF8pbOfX2/8A1+lA&#10;Gho05ubVJWk3R4yrA/n/ADFdBpMSE/NwRjnFYdrCbC1Unr16cVteHj5koIb6UAblumV8qQdP71Q3&#10;VpIDlNvP8Jq7GoA5WpZYfMXNAHPXNur8EYP6VSmhwuJTuX2Fbl3Er8rww457Vl3ETodozt6c0AZF&#10;1Ynb5kBDL/c29v8A9Vc/rHhzTdTVllXa565rqpol6xNtbuvrVaW2gumxdJtbseeaAPKdf8FanprY&#10;s1aaPrs5O3jHt3z2zXA+J/Aui+JNwZVt7pUAZ9pHfPTPXn8q+g7zTJIBlo/MXs2MVzniTwdpesxM&#10;PL2yNyu3GBz+nrQB8ifEr4XzWLeRqdgjxScRyrxnnPrgjOCQM9xnnjyLxD4VvdMjMkkDSQtxJIsu&#10;cDDcEcnOc/Lk8A8c8favifwdq2n74bqy+0QENuILbseuR+fHI+gry7xh8KtPv4ZJ9FOJ1yHh/vfL&#10;kjjGRt7Y9PegD5ZuxtCvJOnDHksVwAOefYnHH3cYwetQzO6jmCZsKxjXAI9SMD0J56ADI7CvQPHP&#10;w8n0y8dGtWgkwfu/dY8n5V49Cc9OT1xXC6lZXdruUw7G2HPy8+uFPcYJB/LFAFWaRoG8tDtKDOfu&#10;7ju4wVX0A46Z5I6ioTJHkBGUhW+XEeFYLwuOBjkEYwR0xnqUfehk8pG2lht2qdzjGBwFJ68ep9xT&#10;G3BAJAzfwhdq9sbQBxz+Bxzz1oAZdy+ZHsJ+VY+Mt8rkEjPPrkZA6juMYqCSdQWMzbl5LFl25zng&#10;EEHseOT39DTpH8t1SR2aNfk/drng8ZAA+Q84x1AqF2Zocyvt3cnZg5Y4zg4yBxnPPIGBgmgCRJol&#10;KFh1BLncNy4A+pzgdfm6DPu1ZjswQvy4J+UKobPTrkfeHJPH4GofNYEZbbJ5Z3M0w4P1AAPy4Prl&#10;eME8Ru74ZzHJ935WVGUkdOg445BHU8dhigCyXeYRq6k7QMBtpGVIGRyenpjPA9KRXSWXy4j8q8pH&#10;J82DnAzt4zk8ngZzyKrs8iBi6bV5JjXHYgnrxj3wMY9yASzKTiMbgCdrKQQOcnjGV6eoHFAE0rRt&#10;GUk+67H5R1254IHUZHUj6e1RzvEH+aL5pX3BWOO4Ht/EMdcY4PrUTHCNGCq5yT0+bn1xx1BHbPPT&#10;OWPMY1cGdeWYb1YAhsHoQOOD749BigCxJO8qqF3MwjBUyMvPGFzj6deh6jmnFYQdrj5fl+baDtGC&#10;Bk49dg54/IYqmclfKdV+Ujhl6kEj8ScA564JwaEuHYsViUyKGDbV9c/dyDkkck8gYFAEzS+WgLbs&#10;bgfvKpYYxgdNpIPP5Ad6adqo0bTIdwx+85Xv1/HK5/2egwKikuFDKypC+1twUNjKjbnptAOBg55I&#10;UYHQhhuvnKZDMpCtvkwD05GQcnI9+nagCxI0dzP+6LMryk8nBYHoMDHJI9Bgg8AVFcToQqq6rwhb&#10;3Hp1AOAOCMnBA74pk0uY0Q3H97Y2GDE/MAfm74wM9sj1pqXYMjCJinzNt+bBOSe3JxhfbmgCd5S0&#10;bmOZujfLuB4U7ug+8cjb1zyM54xEQBhWVvL3AMeCB3Izxzg+w3Y9MU2WR/KaVpNvzAplud2G+U+u&#10;GGOnOeuOKS4l8p2C71UsVUMnzNx35I4HHpn0zyAOEm8ljFuIz0+bG4BSQR1APORg4U9c4EbM0u7f&#10;Mu+TH7zaWUZOAxXpj64pjP5ihHnXb/103kfLx1/p04z2y159wZsNtHT5lxjJyeB16AkZPc9cUAO8&#10;0SKGDLtLZ5xjkcjr1B68/QHIqNCE24VvmZS0aOdy8EewAOOwI4+tNeY7fNEh65GW+YN/ewecA9PX&#10;b7VGxlfy18purNtIIyB1/DPA4zgH15AJlZWPlxy7pDGpGeWbBHuQP4u/FQl90RRFbbtKqpU8nByf&#10;vHGO4+vpktklLgr5m7OQVbAxyACPmOQMHHbg9xio3O85dN25cKW2tleBnkAj7o9vegB08hgkdlXa&#10;u3Ee9TtPPGfXPof581GZUIVN7FVyGG5ccY3AY64+UdRwxB5qOW6Iny7en8RUtyRj1Y7sDBJ698Ck&#10;klLr88h3KzNiSTPP1/LnvkfSgBQ7FSEm/uqNvyqWweRhu/cY7Gm+Ym7lldt2epyM9+Ac59eOeaaT&#10;58qxIN29+WLA7Adq5zyFxu9uOelRyTCSQ4B2iMYV8bgCOODnpxgE54WgBsTxtErxz/PnOA3zFcY3&#10;dCcdeh7ims6eYwH3QoOPMz27gfT646HjhN7Fdrk7lOI/lOen3ew54wCSMAdKZNMi27FC21tzbV5x&#10;hQfXgk9s84xycigBryFmOIyO+3AxnnAwD1GRnPBHPPWop5osuQ2V3fM24fgCRjge465x2pJ3jQ5L&#10;rt3fKudjDsMAdycLjI+lQyuFO0u33Pll2r8+OvqQOmOueeBigB1xMru2872253KxwMjOG5JyTxgg&#10;DggdSKZI8cyNHglVbb8pAVfl78c89CeTjpg5EMs8zIziPLMrFVjOfUjjByeF5wfbHOGM0DD5ZP3e&#10;3aC0nBTJ55Bxxyc8g9RwTQA+eeJD50sDN5jHqw5I6noRn17/AKUVALjy3JmeP5uf3sxz1PJ56kY/&#10;yaKAPjSNvkz5h8vA+UYI4IIByMg9PqBznoXwl1+VAMBQzK0mSPlxk+nGc/XNQhWaUxyBWYsN42hc&#10;cAHnA4HqcfrkOBET+ZtU/wAW2RN4YZ/unJP884PQcgE0bzlWGDuSTKs2eGzgZIyBnjjg+1SBBEdi&#10;swEeNxVdp/DI9MHkY5HTrVZEIIHmfKMbjwGbuM44PbpwORjsZVkiGGwoboq+WPmODyAM853jkjrn&#10;jsAWGjZyS4wzAho9gLKe/VfX34yDzinCWFPm3/KzcsMDcShBxxywzgdOlRxfIGRo2/hA8shSnofY&#10;dsAjn60/yyU4dfmwfvAeoJ9R97j6jsKAJ4pZ8K8cnzD+BeGDZ7ccAZIwe+etTrLb71M0S/Ku5mkZ&#10;hlAex6djxk8enNVkYSljcHEZ5V9hVuh+YZ2g5znbkZA9qmhaJJRLKFVeV/djB2bgDyRgcMSCeeuc&#10;UAWEs0KKzlW24LKEJYqNpHTO7gEZ5X6U6LMyYkKSsybVXA/eYJ4HG73z0Pc8ZqKGeVG3lcSFlaST&#10;jJ6EkDA/Xqaekn2dViWNdu37u5iR7YABJBwM8flxQBbiQA4lWVdzZVVbaBnBVRjGGye/XgEVJHJL&#10;cN5C+VJu27ioYblO7J5GcDcOQCOB81VrdpMrIQWAfDeXHgemTx049/1pyrt5dt3B2sWJVTnGSc9i&#10;BzgEdBxQBeZ5EjE03OVYszRkrzjk54x9Ae1TOsuGBn2Bdy7ZOVj5U49eADyexPTgVShu7duWG3y9&#10;33kVUX27D04PGV44OBZM5iTKkRt03RyctkZ/hUAdeOmRn6EAnF0jSZEsigtztUdNvbJIG3aV+o6H&#10;JxOqlUFw/nNswBIox7sey+nHfNVRIsk3lpIypuOSwyApPBGD1985HvnFCywjaJvLV2XhlQL8vG44&#10;A3cD0456kUAXHcxjynTyFYhWDSjbwOhPBA52+vGO5NWInm8vYqyblj27QWAGctjAPXGQcAE4HfFV&#10;VukI2vny96/KyqpVduTnptB7nIGc+1ORxHFGkjNIwA3Oyn1B52gngYA6+/rQBaO+WNQVVlZcAYO3&#10;6DkE9PXt3qxE8anEsm9ScyfdUHjnOTjGT0xx1qnHKUdVZy3zLt2smQoAPOOp+Y8nHU1ZDSlwTH6b&#10;pM9sDjj/AHg3sdvHFAEqTeXGuZQoj5dWX5WHUZXGOhzkYJ3D1GJI5FSPciLH8jbWbjLDgcKeOAMd&#10;T7+kELrsZ1kPBLfKxwuQ3TcMjknp60+NownkiUbmGAuQCoxySdw64O3k+vuAC0s0jx72bO4r91g2&#10;M/KSOw4BUY4B96crA3MbGXaZMNJtPDZIx83GcAg9846VXVWlJRQwCqr5VjhMYOeR2H1+vSnJLE0T&#10;HaAuwbQynlfmLcAHt29B70AWI2VjsbcqyYVvL6NkMQvJ5x6/XipoGRk85Io2O0HeF/hAwATgdhnA&#10;GBxVVTyY4oWkIU9yQTlsnaepBznHHA9KsCZDIzpcMYxuPzYxk89cHGB/PkgZyATmRpB0jkVeArE8&#10;YHVcdTxzwfQdDTzIyIu+VcIudyk7XU84yc47dj26ck13kiZv3ke1mYbl6E4yPTPrweM81ICPlMaq&#10;qyS/IyruOMe/T0x7ZAzzQBa+1+WMGdmU7iqmTrnvnPTnkknpnIp1u4YYUIxXcjbWABYbeDsOQw7Y&#10;/qcV1dxkvKwBwXZYyR1yT16gbsd+B6mpA6LGUaRVVuYjuHJCnsy5A+nBx2wKALQlhP8Ar2z97zdy&#10;hnwTyOTz2PzE96eHNxL8ypyoEm4r8o3EcHJ44OPbB45qDzVWRYZpF8vaUdWJX1BUYXnIG7PDbeme&#10;lOjnjYpvL+WrfxMBt3Hknn+78vvwOvFAFyG6WRAYJNzcudrDhQOCMN2J6leDnPrVjzzLbtLPFu82&#10;PDMSV3r2UnHPQn72OSBgGqUJdh81xvBG5Vbd77Tzk+/bOeeBUsTPvbZIhBwNyrjBGeSM4PHbHb3o&#10;AvPdspUPdMu5sfMTufGRkZwemfXkkECgTI04iBXzGdfmjXaWbB4B9CMHoPbHFU/NuI4DJL8m6M/M&#10;QOCW6E4yefz7gYqYzCS4mRJMKVIVdzEnIPfnoMds9KANJHOMkxhDgD5hjknA6YOTnOSDjPfNSK/y&#10;tcSRfNDgs0jNxwd2WyArf8C7E56CqmZAv3V+ZSWJZfQdiOBgnB7kduTTgpEKrBGokZMMIhuMfPHI&#10;4JAAOeuCc460AW4uXZ404UEKVxnAX7vTkrt6cc55HQSs8kUw8oFWb5wxVt3+8TtGQSRzk8/lVSOQ&#10;nIlVQrY2q+XIJJwcP7EHOBznHGKk3MuQI1Yj+I9Tg5+YADuTxgYIHIoAsid1Xewb5ctlRtG3B3AH&#10;1yfbrkkU8XG5vOjZSmMLuYncxJz3+Y4BAA6Zx9a7Yt0UmJl2sB80hUsdpPBIzkAnvnnOQc1IrFQZ&#10;pCHCxgbQmBweCAO5bBHQ5PPfABZjniihV0jj2rlvmVlAUYzkH73AHqCD94datrPc4ZvKbchBkO37&#10;px1bBxzlT1zgA85AqjC8cmE3KgZWVX3Z/HOeozxgcc4IOKmgCOG2Rq2VR08tmAx8xUAYOOoXd1JO&#10;T6UAXNsdum25mXbISeG3Kwy4OegIO3IPUgjPobljZNe3LRGEyTNJnyckkDaOTx15PXPH0BE2geGL&#10;7WJMQQPJG2GLrGFLg4weP9nHbODgV638PfhTa2hEl5AsixuHaGMgjdu6ElefvAbR3JzQBy/gj4V6&#10;hq9yr3Fgzbo2Zo2jGz5toYd+4AOOAW7nivaPB/wrsNOiEmokHt5ccS4Y49iM9OuPunpzz0/g/wCG&#10;GuS2MdvZafHaQqqqrbdpOOmemWzntzjtXqfhX4beH9Mg+035WZsZ8qMAr7rnHB5PTH44oA5Twv4d&#10;3gJpGm+ZtKgTKgPYeoyB+GAO1ehaB4D1i4xcale+WvU9OV9Mk/TuO3FdBpFiiRKml6eirj7wiB57&#10;Hp/k10FnoF0IyZ5lXoF7E+/Un+tAGVpfhHRdNb94GlbORu5/Dr6e3510Njp00qCKONo48/3Bn/PN&#10;WLCzsbbiG1aRuSvoD+vTmr0UZyNx4wegwMZ/n1oAr2emxQxbZNx3HIbAUnjoMdOe9WliVZAvX+6o&#10;Pp/SpFhLqAdvr8y4/HHp/OpI4lEvlqN3q27getAEaqM4hHXu/wDL+f5USgr1Q/d+VW7duP1/Op2Y&#10;GLy4htRW5kx1P+cn8aZHCJnEMfH9KAOc8Z3stlpbQZZXkU7lUcjjv6c/lg8Vxuvzz6JoAukV1ku/&#10;lVd3zDJ4PTJPTk+1d3r2jDVdUhtT8u5xx/s9MdPSuX+MunfPZ6TDFtYyKvy87R/UZoA7z4Tw7PCS&#10;3JRUX7Puz6A89fof1rL8P+fc+PZJWV2MbfMzL0/X6fpXVeE7OLT/AAQGjAT/AEfoB04Jx+uPpWD4&#10;LtgPFUs4TbuYZxz1/wD10AdV8RHEejqrEDKHO7uegH41D8KFVtJygJZQy/Xk/wBaj+LF2IdMVcdV&#10;9+/H9asfC9TH4eztx8v5dPTvQBzvjOUS+L4bdmyRJ+OOf8P85rsNaAi8LbCMKU4DZ49q4fV5jN46&#10;jjUx5V8D5cEDn9a7TxZKIfCwBC9B8pH6fzoA5X4VQq2tXEqrgFh83rzk9eeuasfFl5Pt0a5yFbH3&#10;fmHP8uv4gU74OxHfNLu5Y55bIJ/H3qp8RCJ/EcMZk3Msx+bn2I/H5f0oA6/SyY/Cxk5O6MdOhHpX&#10;L/D5Gm8STzIi7d33h3OQQf0/Sumud1t4Two2t5fG3nHpXP8Awvi8zVZrpkVi0jHd6e316frQBN8R&#10;ZC+pW9vH/wAtJFXCnB7/AJ84rbvSbXwqERf4ejcbf/rVznjBxceKbeEN96QAfN/n3re8UsIPDsYw&#10;F4z1Ixx/9egCr4aIsvDsk5H+tP8AF361VuJJIPCoRfvXBGQrEdak+W38IxRZ5kYBdp5+v1puoo88&#10;tjpyHAxntxz1oAq+KQBp1ppMYZ26Z46nj8M1peJJU0nwf9l3sSy8fL97jpx0xzVHU4f7S8SW9gvz&#10;CNRnb0HcU34oXOVttJiTn5Q3zcdDQBe+G9p5OifbZB8zc8859T3rkfGEz6r4njtUU/vJCflOMYP/&#10;ANb6da7q3UaT4W6bWCALtX2rhfD1vJrHiqS4VMqv3WUnnr+nIoA6HXp10bwgwDANJtAHpzx+Rx9a&#10;8q8A6adX8WX2obGEbNhfoCc/zNeifGi/XT9F+yGQjbGdwXP3cc9P09OvXisf4SaA9ppq3c2MupZm&#10;9fw5x17UAVrvR4NY8d29g4Zlt+vA9en0yT+dd1PbMbaScqB5agLuI5yM/wBMVgeB7ZbzX7rV3Rfl&#10;Yjdx7V0oXfaRoFXdLMD8zZyAM8/57UAV7ndHfwwgf8e1uXz7/wCc9ay7+aSMxj/nmrMys2fmYHH9&#10;av3z+ddTSYyskyxIQ3YH9f6VnXjJdNIURd0tyIV9wOvP+etAD9KtWOo2tu8bKYbfzWVvU+3rVrwk&#10;7NpmqXEibjuIbdz1wMfQUaM5fXtRlHKxQ7M9OmOP50/wTar/AMIxqLHkM7HpzyevP4UATeEpM+Bb&#10;iYBm8wtJ8pHU849z6fhWj4eTzPh4EXad6Dbye/r7fSqfhVP+KBunVVHUsvO3rV3wqzt4DaM8kKRu&#10;J9D/AJ/OgCXRAr+CpC6s22MZ3dT/APX/AMKg8IM03ha4tSfmTcMA9Of8/jUvhV9/hKYYyAW6d+Sa&#10;Z4EjMmjXUMfLFnUY9cnj9aAE+G7L5d5b7uQzj5egHam+DAU8XXnGCXB+X6niovh6y/2xqCog/wBb&#10;0575NTeFmEfjK+BOOh9unWgBmgxovje+dgp+UD8MH+dUvDW5/Eeq3HzYUj/0Cr/hwj/hJtUYMpUK&#10;Qu3PfPr7Zqn4TCZ1iVNxBkZfmU/N8v8Ah/WgCTwM4n0/Upccs7AfNnI/yDS/CuLzPthYrhnkC/N0&#10;/wAmk+HwZdJ1BSB/rHwvOevSpvhG6rfX0DMC3mt3+tAEfgLfb+Or6MbctJlmHbn9P/rVJ4ot1T4j&#10;2+/H3gNvqDznj6UzwztT4l3K7v4FxxnnJ6/hipfiBti8b6fKD/y0+6ec8f8A16ALnxaX/in4WXn5&#10;QO+fw96fqBWP4bSfNtzB69Pl/Wovi7IqeFoZCeV2nkZ7jrT76RR8Nmkz1iYHH06fnQA74PIJPC5b&#10;aB+7PH4msDwrDLB8QJ1ZsZXsOo3dPzxW18DpVfw20bBuNw5+p/w/Ssm1i8j4gqc7d25/94E8f1oA&#10;6j4s2xutLeJd3zQfNt69OlN+E5V/CGEPWH+H0x2q98RrYXGhbsfegw31wcVS+FcePCrg8/uz+PFA&#10;HDeMn8v4k6YxYHc7KV9PmHNew3kO7wyoHzblP414543OPibpaD7xmyFHbj/PTvXtV2g/4RrtjZQB&#10;+IP/AAX+8NpeR3TwGP5VO5ix3MNo9x0GQe5UkDJJFfinqOlXFiyo4zJsyy/3ew49SBn8a/oM/wCC&#10;ynw3fxVpU8tn/rNzD5N3PzjI4PGeR7HbjpX4lfHn4Zz+Fp5GFu22NSMfZwpHIyCCAVIPP070AeMt&#10;nO0H8M0BmClV6bgfyqaRXO5Bt452p356e/8A9aoTjODQA9JPkKld3y9fSnM7d3Zm/vewqIDK8YPH&#10;PtSDg4P4UAbnhnXjo90XZ/ldlDbsY/Hmvov4PeOIpIbfzblVYberDanzKMggccZ4zXy8JGGAzbcj&#10;DYA4Hr9ce+a774T+MZNOv0gmfMfLKqx5xk4P8gPbt1yQD76+HPivzolaRQ+5iFblgrYOV2knBIzk&#10;cdSck17N4Q1aNVXD7cH7y7sEbuMnbwAWPTjkYJyK+QfhP4zWe1R1ug0jDaPMccc7gcnDYGBnJ9ue&#10;30P4C16GdoXhZgqyBgsi/MjYXrtPA57Ak8DJGaAPoHw5rSRoioGVM8rgZYYGOd2CME8kHGecda7b&#10;RL9VKoIjuG1fMT5tz8DKgDJ/HPTt0rxjwtrjLCiRnCmME5kZTn0GO2D69z1wceiaDq4Z1cTbWKjO&#10;0EA9euAOx9Mc5wMA0Ael6VqBLeXJE25evmMScbcHPYdF6DoOehNdFa3bSSeWyqwZslmj3A/y6kE9&#10;PpjpXCaJqu9UlO1YwI3DJIgA4z2GM9fQngc4rpdN1B87503LyX8vlifQHt/FwRn2xigDtNPvIcKq&#10;qSyPjaQGAAIwP6H0Hpmt21v1dAsv3R91SvOe3ykkcf8As2OOlcdpl4A6qpCjd90tyO/B2j1PX/6w&#10;3LO7QMqxkrtO3dGcEYx1Hpjv7deTQB0kW+f5EXcxz5QHJ6MvY8d/6VesbwS7WLN5bfdyvbBP9OMH&#10;sfWsOzucr88YZyuQu7cSB3Oe341oW9+PmCoGYr/Fg5Bxgc8Dg9OKANoXbx7ZpAo+bcu5jnHGR7fk&#10;OfenKHZSwZRuyFbsfy/l+dUodQ5PkyMx25ZVByCM8jA4I44qaCZQCQwXK/N1P4/h1/KgCzGFTBQx&#10;bU/2ue3U9/rnHvVq3Kt+7dk28Ebs47Z/nVGOVWCoTjIO7DH5eMfUfzwPXpNASUWNo1zjJXOcfr9T&#10;69c+tAFra7rvjnb3LKPlLdOmOf8AJphDKplwu7DeZls/KO57Y+90/GpYSrPlFYcZG7Bx25/D1+tC&#10;zBMyR7W9NzZ4BHU+h+vc0AQrCu3yQv3mx86dQOeO/pj+earz2YG2Mu/K53AHK9sjp/8AW6dc1cWS&#10;NYvkjI9gfmOf/wBefb60BoWOCVkG7vjn9P8AOaAMO+sRyWURhV+YMOOhA/A/l+NUZrBggeIL8o3L&#10;IxLDnGeMDqB1OeCK6BoPk2xKFLrgH1JGSePx71RuYdxWQAHkH5SPUnk454yecHBoA5+4gkULzhhj&#10;bz16479OfwFQXIJXaD8qruyF46jjJ6H39utad1AzqSke3coOdoyec46Y9sfXriqc9q/Ur91m3Lu4&#10;xj9PXk/4UAU3lEY3kbdpzljjbz04456Z6896jjeSQbIck7mLKvA/QHPfsKm8tlVm4X5c9CM8c8DO&#10;fXHsfxieH58+U394Hgn9ff8Az1oAjkV3BUt0UmNX446/zH8+lNZxBLtik/iz8rDnI6+ufr9B0NPd&#10;fLfgndu3YVjjP1HGPUZ7jimj5iJIzs3NlVzlenrjtz9f0IA1fk/cofkCgMjZyB1z755/P1xQ7M6s&#10;U27mB3bRjnOc46npj0z1xUQCYSQKAp6jk4Jzx7//AFqezjGGQttb59xIIyD+f59T7UARlCpbyHO4&#10;MoYD72DjnA7ckDNQx24GIwuCFwY1XovTr65UDkZ5qwrkLiVySOm5iADkHv05Hb1z1GS/apbaqqq8&#10;fel3Ec4Oc45/XHHNAFb7MRKCW+XhWbcwJXgEHoT1J7fjmpBCzfIoDBmJC8enHPcHGe+ePSllkVjl&#10;5MYO3c3G3g8A56n+g9aYJBKdzctkHDLtxnnH04x3HWgBqAkr5bZ+7tYrlh7+x9Tmpy6PHnAXK5IX&#10;O088+nY9faomZYiFwC393ccEZyRkcBu3Ue3Wo5JG3MELbTzx/DgY7e349DkdwCw83D/vch1xv2kD&#10;tznOODj/ADxRDIjt+7B+blRnHUcg49KpuxWPzjGxVRlcL04OOnX73Y9hyadH8xZJNuJGCFc/Lx0J&#10;HfPHvkfmAa0FyxQFgHZeecMQNob8OuOhx26GrkepeWMglVXbnc2QRx6fhgd/TvWH9okdmJIWRtpX&#10;cwIXng+nPt+fap4bvbztGSxC4IyeOTnuAGH5UAbtvdeQnl7V3KgST5uC3Uj26DjA71JFqqKqqJF+&#10;fBbaeB2BOOntweaxYbsAOIvm/vtJtGce/PPy+vf87C3LiXe8vzK393O1sjPGfpQBtRXb43NvUOp+&#10;98pOOM5HsM5/xobUkIVUl5borSA9T2GR2rJS8WFPnCs3AAALEHkYPHcemT0z0FA1Ah1kUllJyI/9&#10;rJYDkdOvGMUAa4vwDwxO/kepbJHYd+31+pqU36SliGVlZyNzYH9Ov3uhrF80jaQHG7BPJXAJx3HH&#10;H4YDenEqZG5oh98gbW7dueOn68UAarXe5jIyNzub5lGByeM/56epFCzlZfMV5AGb93ubK8DGMn7x&#10;5P65qiBHHH+9K43MMbeOffGPT3qbz03s0TgBurDBJwRx2wfYn/CgC+LrDbElUjbypYlj6fQE/ng9&#10;Katy7ZYyDC8N5jEAdjnjqPTGeKpC9D8bwvl8llYEc59PQg/Ue1Q3VyzNiJUbDEDcoxgD6UAXpbmN&#10;GaSccbSWPA59iO3XsOcDihpuPLL/ANQpA5Hsc8Zyaz4pZpmEasqgYDbG5bsOewz6HjPerUSbV2Im&#10;5WOdvbHXPQe3oOemaALCSH/XSBdv3lO7hj1Pf3/T87iOXl2hPMycMRgegz+h6VVihBA224L4wzN1&#10;6Z9Mkc9unFTJCV+aQA7lAVtuSPm6/XB49z7cAFmS4aSPzHyzbWXLZPv646enHNV7idUHlps27vlK&#10;YwPoD9PakkuWT5til9x+VsDafToe+CDz6cYzWbc3gEv7raFbH3sMfTOPTn/HFAElxcqoAiVXYnC8&#10;5zn+EYOc1h6lqqMx+ba3H3iSSvY9R+eBii91BZD5agKqttfc6/hjjjntnBrH1S/O3eSx+ZvmXpgD&#10;rjHHfjv60AV9Sv8AMu0KwbO5N3Udh6nqRXO6reM6nD7VYYTcCATjBPA9R3+nfFXNVmLMEH3Ouzd0&#10;Yc9fyPXnBz1rB1JRGs0SOFb7m7y/VTjnHoRz6YOcmgCjqE3nMwmAbccfMu7dx8x4OQRj3weaxdSn&#10;kxKzRsqtjdub5e36ZOM84rUvJcsem1vTIHAycnjHIHJyD785wtRIV5CsuJNzR7liJb5gP9rk/l05&#10;9KAM++lhCNEjMBGpdh83r3wOOcjjoSOTmsLUpGEpwpVQMt53VcAclsgD39eO1amoTRB9yr8qruEZ&#10;LLjjIJbdz047AAeuBg6jLGpZlDMjKQG4PbA+8SCcNnA7ryKAMvULhJMKxXLcemFyBjvznI49Ca5n&#10;WbtIiLhlVflG0gkDocYwemOT34ra1i5O2YxwtnGVX5lz6+wGC3t83QjiuQ1+9Kufs0rbhz3JYBD6&#10;jBOV446E4xzQBznifWZMO6MXR2C4WRgDk+gPOR9TzwCK8u8d6qVSRcqowC23PyfMvzHgg5yMZwck&#10;9MDHV+L7+FEdPP4DFPMbIDDcPmxu9DknIPAxnFeSeN9b+ypIJlj43fu3UJlic4AxjjGTzxz7ZAPN&#10;fi5rstvC2/duWBiy4xk5zzkdiBxyOTmvnrVr43t+1zLOjSSSdYWAXbnp647fh3r0L4w+ImluzbWl&#10;yzSMSkhBC7wDwd3GB15GRjuOleY3Fy10GCNI24fKBgBmP8PXPQHvz6GgD2n9hP8AZn179q344WPg&#10;aGyuX0axVJ9cuLchNke8fu88fMx69yFOPf8AZ7Tv2cvB3g/wppHw20XR7eyCmKGSOGEARKFB27VU&#10;D7qhR1yA2cVwX/BH/wDY+0X4B/Aqx8VX+nBfEGvNDPfSTQ4zLJwB8wBXaGIxjGDk5xx9IeLYrbW/&#10;jTonw40q8WS4uLzzLhVzuWMY3EnHU57460Afaf7K3gi08HfCm1tYGzugX5/UbRXMfHCA698TPDug&#10;RRfMLgyyM3RADx+or2LwTpEGheD7WyhXCxwjt14ryGC6XxF+0x9hCZWxtwW9j+HsePpQB7npcH2T&#10;SYosY2xjj8KxtFJu9fmnI6Ma3NQdLbTmbptjzWL4Jhz510f4noA1L5vnVM96WXARRUUxDXqqOxqa&#10;cUACNtixSQjAJomJEWKIcmEk0AIn+s/GldgZMZpIh+9yBS8mTBoAZcjOFxUrttgxmmTqS69KdcA+&#10;UQKAG23I3D8KaGLS4BpYPljyfSkhG58/lQBJOcHGadnbDzUL4ab8alkH7rYtAEUAZmyKWXJelt1I&#10;ak4afmgB8hIi2g8mo7UFeRTroYQA/pSxKEj357UAQqS91kf8C/Kn3xAQA/Si3CmRj69/So705mVM&#10;/wAVAEwAW2qPTwCrGnXPy2+M8kcU2z3C33d9tADYebxiOtEn/HwOe9FkB9pd8+1BYG72ZoAklzu/&#10;GicktTZf9b+NLMfnwKACY5CjPaiYDy1UfjSXB2MufpRcZCKSe1ADo/kh60625U7vSowcQcGpLZcR&#10;E5oAwPEbh7vnsK8p+Ouo7dEkRG5KkKW7c8HH4GvU/EgBuGIYHH+eteCftL63Ja2DwxuFwvykqGx/&#10;nB60Acl8MdSllt51JJbnbxgEAe/v64rGuEuJfiDHMW2ndjk/My+hHbhcipfgizz6UyPIz4XayuTl&#10;uDnP/wBY9TV5NHWX4hwSgjEe0/Ku35jyO+OoP5e9AHql7YOvhuMbcHyhwfXAHr/XsMe+18J7VINO&#10;DIuNy9/5/kaJ7Af8IzGmzcDH/d6jH6Vc+GcLLDt6KrnaG7HP+celAFzULbbq6Hb828fN3H+R/Kuo&#10;KhtJHGcL+dYOsQbL+LYMjzPy5610SAf2Xlv7vUUAU/C4cSsMfxHPtTtaLLqalRna1N8Mn/SGUKPv&#10;H8adr6r9vUkfxYHzdfagDRvZANIzt3cfnVTw8+EZvqBVi6J/sjAyTj8zWf4ckwWCsOOKAIdUkaPU&#10;w3K4pfEbeZpW4c/JVLxFMItVgk2/ekI61YvT52kZz/D/AAsPSgDP8GXLMioB/Ecru75PFSarb7NU&#10;jf36jvVTwUGilZG/v45NauvxqJlkwceZk0AaVxHv0sfSovCj43BjwT/jViAb9IAx/DxmoPDOUuWQ&#10;p/F9aADVUUairH1xVrWMnS8j+Fah1oE3y4C9fXpVjUedJx82duaAK3h/LQNzz1wPpVTBTV8k/dbk&#10;1c8PAGFjkdOV9Kpy4/tbYQc5x1HNAFrxAd1uv4U7S2zpxUNzt9Kb4jw1ovH+eKTSebBk/wBk9KAM&#10;uB1TWWQ92+b0p3i1M2Zcnpjt1quzlNbIAx3xu+lTeLfl05nJ/wCWeeOvSgBNLmMmn/8AAcn3rjtS&#10;kWHxXhkP3T14A/H0rpvDs/m6fh+flwc+wrkvEswg8TQuT94H+LH/ANegDZ8W7m0gOF/h4Vjyf8/W&#10;sz4azMI/KwzY4z/nuf61qa2Gfw/jy1Hy9Ofl4/z9awfhx/x9PEG4WT5eR+WP89aAHeM4gusw3DEt&#10;tk6Y689/yrrLGIPooKtnAyrYrnfHsDLMhIOFOflPQ44P866bRD5mjfMf4QPxAoAxvB6PBrE0bOeW&#10;yD6f5x+tdH4ht96K5U49+9c7oERTxJIpCjI6r+n+fUV1GvqGtFc7j8ozQBoaUitpjAntiotJyt4y&#10;fyqTQudPO4du9M035L5m7ZNABrAYXO7H8IwcU7UgU0zDH+Hpu9qNYJN18vXg/WnakijTevGP6UAZ&#10;Ph8Mi7nO3r171j+IpGOsQqP4Wz0ra0EFF3A9z/Oub8UTY12HaR97DY7+/wDn1oA372JJdIyw+bb9&#10;7PTFTeDrsuNkn3g3p1qlPM66LkgrnGPb2qv4GvxOkjAr8srY49/5UAegRyljgfrVhmwnBrKhvVCK&#10;7cVaubrbbgj0oAZeBWO4+vWsy9VkLEjP+16inSaq+NroPRqFnFyu1SD/ALK9qAM6SOOYY/X0qGRJ&#10;AuyVdy/3quSRpIfkO0jqvFQgupyoH3vu0AQCJ0fzEO9T96qF7pEF03nQMY3/ANocVpNCrrmAlW67&#10;c9aZIVP+tXa3tQBy2p6XNbZjvUVlz97HHXPHvmuJ8XfDTTNXR2s5Ps7NndtYLk9Rzg+uPxNes3C5&#10;Hl3EasuM5rI1Pw0Zn86wcbh/Cx/z+VAHzb44+H1zaW8lj4h01ZIwp/eRrkD3HGc9ee+a8Z+JXwhh&#10;WOa90hVkTbv2Mxyp7EHrwMcE7ee2K+0vEOi5VrbVbJWjOd25cjH1/wA8V5v4z+EUd1vvvDc6q247&#10;om+XIPPYZzjp+vbAB8M+JPD8ul3D+dBtZWb5JkO6IZ6njqOuQTwelY08T2/+sLYzlflCAKeCCFJH&#10;HTpnrk19LePvhbb3YaDU9OazuAxHmFQpbA+8OegyOuf048a8a/DHVdAeTbCvlM67p16DkkjHG3pj&#10;rkEH1oA4W4IVt7xbT8uHZt3yjAxz3xwOP4fzryXTJu2OrbsMQvH93bkADgkKOpzg98VoanZtbfuz&#10;CykEbc/xAN82DjJOMDGeMDOTkjMmjkUbpQn3f4SW557geh685ySeQKACYzKGdomUhSU2kKcc8fU4&#10;HTBYAnqcVE+122yQqpf5lUru/qdwP/1zSuWQYGMrIpYrxzknjjPbgcY6eoqCeVIZWUOu3qw3Y4+f&#10;ptPHvxnntxQA7zI5EGxT5YI3Yz8u5sduOgH49+1NdpJ0UbvmByreWSBkEHt6k+gJ475DWKAKBKVL&#10;KF+Vs7gCee55BwAMjPPApqyKAsSlVbJO7kAY6dD8wC84zjIFAEnmRKWh3/L/AHRJt2qGGMjj9eD+&#10;OC0XR+WUOQsijco43L75I4AI4z0x+LTM4jMTH5crhd3y44POfopOOnzZ9aajSeXhU3MH+ZdvmMOp&#10;/unPp1OPxoAkDKm6Mn5nOPu443D5snr/ABZ+gxxTTNblg+A3l4OYW455OMAcDK56YOODmo2fcQsT&#10;ZXaDH8w+c45I55698ggelDXMIPDKNy5z/dUjocD3HB5PHoaAFDYh8q3PVflROMKABnjAxkcHpg+2&#10;KEnhBdd53dW5G3B4zyM844ByOmKilmYK0zSbvl3bmkHPqRjp6YHIwTzzTZCCwKlx82CjSMRu6Z2r&#10;gc/T+uQCUSQgqIW8z5sNtQLuyCDkDvyDgemOnFJK06g2zMx3Iw2yPgMOwyQDjheoP4daikfzJSA6&#10;7W4+SU5U5B4HGR8o/wAaQOZCsJZc+YPLCx7SCcj6YIHc9V/2s0ATPMqlZYyRniDj5m6c8EcgjHX6&#10;deYzcoGYZVFUksx4IHHVQCOwGDz1JIpiiaT5t+5nwHTgHIHXPAPfqPTqQKakiFvM++2V+XzD3Gc4&#10;7bjnHQYI6YFAEm6dV2yAFWwdsmfvY65HPbrnGRikViboOHZSrKV/dN0zwcc56jnGOB15qqNiR7Ve&#10;MlVUKwYnc230x3OzOf50LJEJAkJVtsn7tvLHODgc45zgZ6Dn8aAJomjc+VEZJD02rHuIA+ig5H49&#10;ehqJJPPjZlG7cwLNtCqTxwcZ7kdD0PU8YYd0se8qGKqpVpSBzg4ONxzxgjPJOSRycHymfe0Rzv8A&#10;3e6NScbuhAGMn0x6n3oAQvIx3PIfuj92Y13E4JIHoMNkY6gDnmo5bvdL9ojulxuLM0Sn52yO+3JP&#10;uOcHtTCY2f5Zd21du0uePl29TwOM+xCjrRJLJ0CnLAbvmGfXGfYFv0oAasywsoAQqCQX5X5QBg5x&#10;0yD+FNjlWN12x5bbltsgU7gPr7D8QMGmyZwFMUfcvvJ5O5c9CB3x06VG82ZflbLLu6fexkAnGM5+&#10;77DPHrQBJJIkcSh2AMbYWRuNuB1A/hI5bnPTPtUZkGVUlcfe8vbgdOmMdeOcfXkEU0uYiVlj5YhN&#10;i5XfznPOcc/4ZOajd8GMSM2R/CoHQe5B4xtwDgY7HpQBIomh/dCTasYxIygjvychR1Oen5VC5kRh&#10;cSRMrLwzNn5uWJ7ehxkdR1GeajmeMQrOyopU8szD03YIyQOMDsOO9MMSZKY2sfutyrYOegzyee2C&#10;McmgBfPjUNbPEjKpAZT8ufbjuDyOF7c8ZqEiUln8mRmbKxxhQWbjBxydzZPuwOAR1JHuHljVzv2i&#10;ThuuAe3GO/tg457VDIsbxnY6JmPazbsfxHB7cAtn3HXhTQArhVZU8pWZmJHPTB4+oBwMdPuj2qCW&#10;fzVXy0VlVNseWUZYHsM4GS4B6ZwRgEmnuUaNYkhj2Mz52qG6A44XqNxzjOOQCeMBkgWVmDzbWZiG&#10;aZiwXJI3EenBzj0bFAEchWV8TvI2FziGJZMZJOcYO3+vviioblIJ3DTW8cg25VZ5MbM9RyRznr16&#10;CigD49kYL9wt8vJ6j/gXOQCCQTz3zT4DGWby2HzZO5Mh1YZ/4ECSec8/XgVUVoXjVDIvz/KA0h+V&#10;sjHCjPPIwAOC30qZsSRlWlZo2BCiTJZyM4GVPA645JHGduKAJLSZV/d2twuG7qoXkDnIUZznjHqR&#10;jvUls+E3x4+6yNtUYHOOSMdT69c8daje4dpSzXRdvuskjKc/P0OCOfm5457U7Ksuya6+ZfmJ8xgG&#10;Ut83yg5H3eCSOT0I6gFiJoiGZCI1VR5jK2ByOg9wfXkY49adljEUbEi7QcLJ1b6EHgAH24OMYGY0&#10;Qb97EKVwqny9yoQueOe30wcZI6VPG6z/ALu3lPL/ALtlQBiTtxgZHcntg5FAEsSPG7NG7Mzt8rRo&#10;CB6kdMEsM5PHXkYqaJo2lN2FLCQja7KQrYbJJPHzYyc57Z45NV4zGxjZ1ZVk+ZVZg/TICj5eeCf5&#10;nqDToVi8xHlkEe7aJJGjyW/hB9jyOTxj8wATQHbEs0MkSszZVt2FIBx0K5wD0APUnnmpUYIWtoVV&#10;lZiix+YACOuc8HOeQcDOSPaorVs23nZ3BV58tu/JZc5PG7HQ4OfXIDow2/7ONu5eG8vC459Qw69R&#10;kdSDmgCwWgKvIIF+VR8zDPVSFyM4PI9c9QMHFTIoaXyFRsq2VjVl+XnkYA9AfQEkjngiBHZ8Kd3z&#10;cqzA8KeMHnnPGecHocdaeJxcRKJJtzMu9lbJUtjJwBj1IxyfcjIIBYhkQRg+ZGzK25XLbTzg84B6&#10;5/x5zU0C3Ku0rIy/Ky7ducsSPvYAHBHqeuODxUJMkcaupdVXAVZGHK9hkgHjjAxgjA4PJkXzolCF&#10;I1j8zLLuAyoPqRgYG4ccn0zQBNG/2eRcf3l2hV4GfmzkndyP4T3HHc063jNsPvMqsQG8tduQQBjp&#10;k4PGegGTVaRQGPkr8vKqwYk7tpUc7gBzk7evPQ1YLKJdwjO7zDl920BsnrzkduxHHvQBZsy03lq8&#10;e4swYIq8Dcvb+R+mMnpVhXSSUrPLGNvJ9s5+Xp8p4B6455qiZYzjgGNhhTtJOc54yevXoMEH2qbz&#10;FkYxibHy7o2Un5DwF45PXGMAAj0xyAWrXKIeu5eVZUGZMj7mMDJJPO0Hp16GrCSCN5DuUbQg+aMM&#10;Tjp34OOjEk57Vnx7UVtiwgMTsfy2UFcY64J55ORgEeg5q7BKVGYkUMs2F/dNhMD1/wCAnqc8nNAF&#10;lWnUKRGx28KuG4P4DIIx0z0HpTo5RLDkCXaAAkiqO7dRg88nbjqdxzkc1CGRY1eVV+8u1ejMdpJx&#10;zyORyeeAfSnBfNRmRGUlCTlgpCnBHzAjGeMnkEMQO5oAsCS2DgyNt+YMG7A9wDu6ZxnpxnpxiWN1&#10;knVFLqrbD94/OvGC3BGcZ4BHSoPNcSBozJ8xb54csmCRgYBA9c8evTOKctyHDbHkm+8qDcdzsQTj&#10;JOeTuHB+uM0AWlVJo0kjjXbndu5XLHBPTIb73tjPPWpFZy3nPFKpUFju3DGM85Bxtzu68YBqpHKP&#10;O27cLgeYFA4O5gBjqD83fs3txLCV8rzVeMNjMmFI25HJ5GB1xxn7x9aALIEhJVY5GwxLJIGIUnOf&#10;mzySP5jnoKWNo12L5u4tn5vMAyygDHXgcH059s1FFMsTAlcmR90e8KccZwDz0Cn24HrmlMyoNxn6&#10;yYVmOSfqcnPHvwW79aALCy/OpHk/d2wssbHByc44zyueh461LE+VAiBVWY/xcDGTxx94nHrx6nio&#10;GmUoP3/l5XJ3Ywvv90EHG3AHII9KkiuHVGbckjMFbG4cYHYc8AenA9+tAEzyqqeSyNJHvl3Rgn5y&#10;ByCMDj+HBAP9ZFmCXSlgy5y7SMx+cZzjKnjLDtjPU5wKhWRgPM2l448hTKowef72Tgk5AHQceuad&#10;uwFlaeT5m46DZzjnJ7gDGQVxz9AC1EFaFCrN8ysySuxKttxxxxnHAODjPap43Erb18v52DRtuyMZ&#10;+XPY8cnJbr24qosiSKbhZdijlWWE8cBuT0xjHX3IPapt7eav73aeo2twGwRgkdhkZ6gnHpQBagjV&#10;/LRGbDtiNtm7IGevHJyfTgYGaWGY7I0bejLk4XgFiOeCAQfpz8uM1Al0k0e2OWLI3yLjcc7Q3JBP&#10;TLYDHsAOlTxTxHnbxkbVjU+nIGSM/KT09MUAXVeVA7PGsWzad0itkcDjOMgEqct1ySec4p6yq+0n&#10;bujG353Vdv8AEOSxzknHoR36mqqBGbadq7Rvkwu0lR97kYxx2PHt3p8EjKcsys6sXkVezFRggHGM&#10;EevcYPOaALSXCn5QWkEcw2sr9lB2nC9sLjnnJGcdanhSZSsRUKwUcmPg/wB7jbg5wfThRjFUo0Kq&#10;qxSBd0e1WK7iApY5AyWXjvn2PvMXCoqN8vO1VhJJk54ZSc559+7A5GSAC1a7Rt/dR71Vk8xjgDqR&#10;wvbHfAOGYZ71KWSRRED8pXO0YKkg8dB1zjvnI5zk1Wjj3TeXlVYnaojG0H5Tg57Hj16jOK2dA0a5&#10;1gLDaQN8j/eZg393IBBOTzxycEZOMUAJptq7S7YRuLRkIoVw3H8TDOR2wMc/nntPBfw5vtduo/Ns&#10;/OyY28tV5ZsbePdRu7ArtIFdd8PPgtNHHBearCIF3AbPKG5umdmDwTxngE5yDxx7t8PfhO9mkcOk&#10;aN9njjLK0kkJY4DEdSDg5z+BxQByfw/+DUtsYZry4WGNlzJDFgM2ejH1IwDxkdDyRgeueBPCNjYL&#10;HBoWhFvk3Eg8MuWwTg/rx710Xhn4aaBAyzaxdmT7x2uOBkcZyeceo2/hXoGhaQUVIdL0uNFLc/IQ&#10;Bx2znHX+dAGL4f8ABGt3EYmvpFgHB+demfy/XvXV6L4VsLBllmiaWTALBiWBbPuP8+3Stez0G5eP&#10;zLmYRkABtvJHqfb+daFvY6Xp7qVO9lbv6j65/wA/lQBBY2bGLy7a0jTtu2jntVtNOjDZvJc9Pljc&#10;/wCcVaU3dyd0cflLuwxzjH+ff0o+z21t1cyOq/Lg8Zx14/8A10AQEIo+VPLjC5Hy9eOas2/y7ndc&#10;Fh+7Tby315//AFU6KNF/ePGGbdtCL0BxUyvK3EZ+Y8D5uB+HrQAkcdx8qu4E0vB254ApUWM7obad&#10;lXcfOlLD8s08qsJ/eyqGbn5j19aTadoXygu3lY+hPHfPSgCPzd7gxjEe35V5GP8APFaOg2CyRfap&#10;13dQnGPx/wAiqEssa8PIPm/hz1/x6elakN/HDas0ZG2OP7yjp+lAGZoll/aHiuaUjasI2qMHjkZ/&#10;TH5VyPxBtHvvGNvbKi/68nbzuP4+nau5+Gg85LjUpFHznKt64Nc7qdvb3njeNUwxjkfbkck9Py4N&#10;AHaGBLbwnsQbl8vnGefcf5/nXO/D5GfWJ5PmHzY9Of8AP+eldN4h/c+GdgYqvl/3sZ9uv+eawPhX&#10;CJrqa5YhmZmLMF680AQ/GW4kIWFW2n06dT/P+tbfgKLyfCnLZ/d/eIAJP4d/8a5f4uXhbWIbbP8A&#10;y07E8/5yK6jTj9k8ISSEM37s84/HByaAOHtXM/xBYs/3W/efN75z+Z/n7V2nxJuJIPDwi2A7k4Vi&#10;QOP8muJ8In7V41llwP3bY3YOffn055/+vXSfFu68rTlRZv4fl29z/TvQBY+DESf2c0xb5izbh6fN&#10;6/Xj8Ky/FS/bPF8aBP4uTuPBwf1z/nmtr4SQCLw8pcL8seSqrt59vasW+cX3jlYYlVtkhJkK9eRz&#10;+tAHU+KwYvC6plQRFnGP09u9ZXwoh2Qy3JK7tzZb0/I1q/EHC+H1jcjlMYz9Kg+HMLw6O0i8blJX&#10;K9/8mgDG1NhdeNFicA9h5h45Pb1ra8bSqtjbwFV+6OM8noeKxbNTc+NnYk9QvfjkVo+Ni8+rW8Eb&#10;H16+2fr/APWoAdq67LawsSvzGQBuSOen+P5USv5viHYSu2GME47cdabeEtr8MO1T5MOSA3T39+Qf&#10;zFR2TZkv7+cnjeu7oDg/564oAPDMf23xLNesvyj7h2n5uvP5fyNZ+vMdY8dR2kQ/1OW29fmwf/rV&#10;peB0+zadcak3ysQx5+gH+NUPAcB1DxVdaiwz0VeMfLk0Aa3xBuI7HQlt1Hvn3A6fjjFYnwr08vuv&#10;5trb33KwXrg8c9+/5D3qT4t3rF/sSMVwmzbzznp7df8AIrU8FWiaR4a89t25bfIzjgf/AKqAOF+M&#10;d3JrGsrYQlsNIFO09CDnHQ+np2rpNLhj0Pwc0zfu8RAKR1XjPHPBxXEXyDxB4/jVkbbDN5nyjIzu&#10;Pp347123xDu4dK8KLau3+s3EqrAcfT+lADPh5A6eG57plJabceewPOP1raik8qKPncsMLSHp7/4/&#10;kKzfCqSWfg61jKqzSyK+30GOv04H51JfXKpbXTHo0ixqwzuYEL/n8KAGvK6xrcykDbC0/wAx9c4/&#10;mPyqrplqWvrG2ZtxVGuJNrfTn6DipdVlJs7ja2AzLAnXjHWp9Hw3iSZD/wAu9qI49x/2f/1fn+QA&#10;vhGJJX1iUpuLMwbuT04qz4HUJ4SvS5X7zHdwO+O1Q+B445NP1KQgtu3KzD6f4Vc8GIp8IXr7cfM3&#10;LDsMj+lACeD1d/A1wiJ95Wzj/P0q34OVX8GSJhm+Vun1/wD11D4GVW8IzRQKqkq+35enzfyHH5VJ&#10;4BkeTQbuID7vmD6EHmgCTwUB/YM8OR8u7gjiovARb7Te2/zbVdx8p6cdfx4NS/D/ADGl9bbQGWVh&#10;9f8AJpvhF0g1u7tw/wDy0O76bf8AP/16AI/BccUGv6hGi/xe/p9aj8NSSP4vvpHOeMBlP3f880eF&#10;Cy+KtQiI+XcCuPpn+v8AOm+GyZPEOpTonzrkDdn0JoAPCMzSX+qSyP8A3stu5HX8uv5VF4Jk8zT9&#10;SmY/MzyHafwyPzp3gpGCasw4O6QfNwTil8AIJNK1IIzLukkHPY56fpQBY+G0Jk0q8Vj8zyNnd6/S&#10;m/DFAPEmorhv9cwHoMD+XoPQ1J8L28yxvItuCJJAF/z70nw4iC+MdQG0KpkHy98Y/rzQBWtvOj+K&#10;UjKQdyZVuw9xjvV74jeX/wAJjppO75mG0f59+fwqErFH8UnQR7f9HY4HfJHP86d8TZivizTdxwGm&#10;A+9zwM8f59KAJvjJj/hFIGIUBmX5fX5h/Kpp45Jfhk21QS0ZG31yKg+L29/DEX73GNpOFJ71f09P&#10;N+HLKg5WEdfpQBl/s+sw064tm58uRlznvj+ec/8A6jUd5F5PjhXCjarMF46Hdyf5ipPgg4tLm6s1&#10;TCrMdi/3R6daj8Wy/YvF9rIy4Mlw6n8iR/KgDsfHOH8PR46+V6/Ss34VNu8PyR5z+7x+lXvGGJvC&#10;0bM3/LPB2jn1/pWX8GZ1n0qRRzt3Lt7YHp9aAOP8cQ4+JOk4HzNOcMfTH8zjpXs8yrJ4awRn5eme&#10;teQ+PrcJ4/0mVFwVuie/Tbz/AJ9q9ezjw8GPHyflQB8N/tsfDqDx1petWUiKzRfOFC5xx97tn+Js&#10;ZHK5Ffjr+258CprTRLi7t4uzEMWZtxwp544xj8Qc8dB+8HibQYPFHj/XtAkTd5lv90rwOAP5g/5N&#10;fAn/AAUF/Z7ay8K6hfiASMscro3kgbvYdc+uMHrjgUAfg3qFt9numjYIGWQhk2EDr6den5/hVJgp&#10;kIY4b2557V03xO0c6F401LRWO3ybx1IZWX5ckjOevOTnp3rmwg2ZPT/PT9fzoATHI8tPunOGbpTC&#10;DnDY/wAeOtSAFgI5ZPvYJ+Xp2/z0pmFRtzfjx/nigCQDbIy4+bdhlIxj/PSp9P1G604tLCzKx2sr&#10;KxGD/e/Oqsb/APPXcwXjtxQCUO5Rt2/7PSgD374NfEBWCyNPtjWQ7zuYd84HHXAX5uoPSvpj4a+N&#10;HmaOFbxTMdpbGFbn7pycncSAc84PP8WR8F+DPE0uialHN5xVTJh/lyFX8xk89q+lPhF8QkeKGS4n&#10;k8mRldgq/dzgt8zEYPTsB7HPAB9peC/FaXCRut4G5KJIzHGMcjoc9cY6cEGvSvDmtMVQxMqs7fu8&#10;Se+fkYnB69zkYOR2r5w+HPieMW6pLdMi7WCvuLKewx3Kgt3PJAx0r1/wprTTLEzH5iAsimTcGIPI&#10;3BgTjnBPqTQB7ZomstcIs8TkthRu3Dsee5zyR07HHseq0bUIo0WTEf3Rlcttf8Qc8DHvyK8t8Pa2&#10;CI/MkYsOZOcEsAORnpyO3oPau00PVIyN0efu42rngfKTwSf4cDGevHqCAejWN6Y4sgL5asW7jPT3&#10;/l3ya2LO/fLKpVWXO5mbpwCe35Z/xri9Ouy7KkcjgllVdqd/Ucjrj6/L34B3NKnzFGokOFUF8Bs5&#10;wDuHtnnHbvQB2FnqUZl3AhtzBf8AWfxAnp749OOD+Opa3mVVWn3MOsfnbQeeO3b2rlbS/Uqp3+ZH&#10;s/vNwuM4x9ePT3rdtJwPm8zHH8Tn5uDwOM9SeeePWgDficSbWcbljX7zHv8A3hjqfoex6VdtncJ9&#10;7P8ACu5Tye49e3fNZEFwsb7FHzKpP3enA9Px4x2rQimSUrGrKvzbWVs9O3Ttnd/3zQBoRHfEC475&#10;XsC3HBz9KtRR702xqGC9V4O1j35H1H4+9ZtpdqqbkA+6vG35R6jnqPar0Uyy7YJU3svXrxzjj0x6&#10;foKALG5iN4bdt5GMHOCM8/gM81HuOxUX5irDnP3jnrzxjp7fSpBuKjZgEtjAI47k/j+ByR1pjBWf&#10;LN/vY7fhnnt60AK8zqNqHvj2bofXnP4fhTRPGmzdJj+6TH19xjj9c054ih8to2WQdcnBA/Lvn17G&#10;ocqiYjf7ox5ca9/rx0/OgCYPFN91D8y5J25Hcfp+dQyruH+sXKj93g9sA4B+v0pyN+8Yoeq9ed34&#10;H2yaGhK7XYbsNjaF9Djvn9O9AFWWF8vDGnzbdq7u3GenPZT68+pqjc2DKPtJRlZVxu3chemfTp6f&#10;TvWwcRrvkk+VRuVVGzB6E/r/AOOnk1VlVDJuIyu3cFXg7Rj0PsPz70AYt1ZBW+aJSM4A2DkAdcf5&#10;68Vmyx+VDuQ7fl/5adT2z9T9MV0VxYfaI/3u58py4Y46Ac89eM49B2qnc2COqiMYchQNqn7uc4xx&#10;x39qAMMq0WYRGuVX93ncNhAHTB44GP8AIpHt5g7bkBb7zBflB7fU/rx3xVxoDHsMCM25RsQYGMjg&#10;ZPHb68e9Qu/lKm9ztVd2GbPy+/px2x/KgCqyL5m7cdoJb5WJ3EHGTz0xx3H61EbV1+WIcJll+UcY&#10;O3k5JIB7everU6TpgSqoYjJH45yRwc8/QDtUHluJVYRsu7ui/dOCenoCe3agCCUhWyzKuDjC9R1P&#10;fp3AxjOPxLo5SGMu/wDh/un5RkcE+nU89e+MYLnzho92Gydqqu35SSO5I6kdx7ZpJ3iZ2mQMVJL7&#10;RnkYJzkEf59aAGKCBmQfd4IkbqD7556D6DFPdFUmN33bv4ZAF3Dof5duhpVYDcCMqATjafujIJ7c&#10;UTg5ZIyQ7DLHcTyDnJ6cAYycg/1AI5GhhLYIVtzBMsBtGRxj3GfpTXJbEbZCjHysD8mOMenH6Z64&#10;yKWeNuAJWGemcENyD6DjPr05qGePaf3uCu7C/Lnj5cntzkdf5UAKDbgqDtbzHGct95gc55GSfw+l&#10;EcqjbmPbjqQu08/lzjPQ9AOecVFIZWOwsjbs7/M56Yweo5HHTnnsaQ7d6swZY1XauMccZx6YwMnj&#10;+L1FAEzyElWHysrliF3MQfr689iDkU1JCsgiI3NI2WK8HpnPB6A5684HNQyKcfOM/LiR2H3jjngH&#10;g8df51KWbzWjMG35s4LZ9Tn8Pw7joKAJROCFBSONWQ9WJUAZ7Z6DcSe4APqDU0dw4Ijil3KRx8pP&#10;boPp09OKrqNvyKhV8nPy47e/IPT6e3WnKo80Kx+baWk384Geff17n60AWkumVNj7tuFA/eFuBgdm&#10;x68njrjpT4ZhHN5pPQ56dVH1HoT09uxqtFbybfMWPaDztHOff8OR7dPrJ5UxbfHHtAX7q5O5RgDo&#10;Rn7w7ZoA0YnKpGCq/eHyjJ5zknHGDk7TjuDU0csax7tzbtvzMuMdBzgYx1x3rPtpn3biybdvy/Jw&#10;vt9R83pU/mlV2IfmVQPb6DkenegC9DNFEeflYN8z44fk4PBHr/npTi7OdrOpyxG9lGfrlhnr2PrV&#10;VWMbjzn2queGB6Y68nvz/SrUcDDassgyoYspk3cA+/Tv+VADzIyHzMx55+ToVGCecY69PqetLbw7&#10;3VxO/OArDBb059cnjg1JFYt5QKoy5+UYyV7Zzzz2/LpViEx4CKvy9d6jI249xx0PagCMQYHlM/7v&#10;phVDZYADHf06Y6/gatJsVWy0ZGSS3ZucZ78Zx2/WkC+X8wG3dxuxjI9PX36Y+tM85shmPy7CMLyT&#10;kc9zjnP065oAsGfb+7hVvlJDbmxznk8dufb+dJJdkHDPt+UdMA43ZznHPb1HNVZ2aBg5jOVX7v45&#10;znP6/XrUUs7gbJDj5QzBmyNueOpwO3agAe6UQKr9V2ruaTaRjPc8Z5/8d9qybq7AUhW/d9FPZgCw&#10;J9gfrxjtUl5eOd0zyrtZQ3+9/nn/AOvWXc6mjM2GX5iPcA89vT6d/rQA2+v1yxVtgySoDDhcZ4/y&#10;en1rHvJBNJI0zI27mTOQM7SCM4479Cf8LF3cKj/vJc/Lj6jJ6g9wceuc8Vk3d7IZFl37tjK3zMcH&#10;nB4BwOefX8aAKmoyZlCO0e5mUq3Xb0OPTBJHvjpWXczphSsaL8xyDg7CMnk9c4PbJ9KTVLz923l4&#10;ZvJyAwGThdw64B9+RnHHSsu+uI45GHmqdvKh2DYw3UZPRcDPPRuooAhubvftEcqs24rHtY4JHUng&#10;DOcDjGf0rD1KeMxmNmWNWXC7VIBzk4w30HXjPpVi6uDKzDeqRrwzbjuUfMMnB57dup544rJv7lUd&#10;pIioVpsr+GeWYkZ9TjqPU9ACneyu8chWWNQ20fu3H3gMHr0PI6dOgx0rD1q5V3kaeVfu4WSXk5II&#10;yBnueD1PORirt9cTxgspJVF7KSRxjBH19+fm9c1garcMHZSPm5wF+XOCDjHueccYGOKAMnXpI/tG&#10;2QLlm4ypy2Tk9OeR9Oc89a4jxReJLG4Pljep3iQ7WbOOD+BPPArodYv0EbGJlbA3b26dcbmHPr0y&#10;ev0zwviu8xb7UkQcMsbtu2jOMg4+b8exGQOKAOM8ZXTsWicMob7vkrvU/MT0K8Z54/2hzjmvHPiZ&#10;rHkWsiJ5a53b87gy5HzDBPILbfYYIwOBXonjbVVlWRpCvzZ39ww6EYwMnn7uAOST9014H8ZvFsu1&#10;rOMtltokbqWJ9hzjHqetAHj/AI91WW51NrZ1Bk37UURnb7Z6DPA6DpXUfsdfCk/Gj9pfwf4KSOGS&#10;3bUo7jUGkYbUhiYOzN2AIA9ODgmuDmtL3Vr5pYndvmDeWqlj34x0HA64xx+f6Bf8ENv2cL0eKdW+&#10;NPiPTpOGNhpDMoZY2XHnucdQeY/cgcHFAH6ZW/ia1+EvgzS4kvljSwtd7fNjc+0dscYO4AehzUf/&#10;AATe8KfEb4zftN6x8ZfFtnIumwxrDpqzKQw5JJYHvnJHs3pjGP4pRfH3iWbw4H/cyNskkEgwUXGf&#10;X72SDjHLdutfbH7FHhrw7oGgrbaPEq7cBmzkvgdc9f8A9VAH0FdKlnpGzGPLjx+QrxH4C6PLqnxp&#10;8UeKZFyn2pY4z/uqB/QV7X4ik8rTJSf+eZ71znwp0PT9Pt7i+tIVSSaUmT5epoA3PFdx9n0iTb3G&#10;KZ4Ui8jR1cjluc1B4wf7Q0dig5LCtBY1sNMEY42x0ANtQJL1nJzipJSDIozVfQiZInuD3NSfM93j&#10;PegB14SFxTosi35qvqchUBAetWCAtvkn+GgAg5ZjQSPO4pLQHYx/2qQANNk9qAFkOXx70s5OFprl&#10;vM+XrTpj8ozQA3IEbUWx9TSMwEXNLbAeXmgBqjdPzU0x2jAqG2DeYxp84zxigBIjt3H2oi2lwcdq&#10;WNdsfX71JH9/A9aAG3RYsBjinbgIRk018M2RmiUHyutAC2YBXfUTYkuuTnFSW4wmBTYADOzEdKAD&#10;UiRGFXr2pyZjtjkfSmag2XVc0ty5jtuD2oAbpzoymT64oiCtdbjTtOULDuzxTbVf3jODQA5j/pGD&#10;60r4MvNIOZ/elbImwRQAl1hnUUXZwig/SlnOZwSO4pl8zAqAe9ADsZgzipLcBYSKbICsSipIeIMm&#10;gDmPEZxK3618zftTTSn90CFP97BPJxzx6DJ9Pl+tfTHiF8vIcdj1PWvmv9pO0a6laVI2Zh247nk5&#10;IPufpQBifs4WolsFuHQ/NH2zgH73UYOORjPOPyrrf7FCeLoZCnzNJhF+XHH+H4ntVD9mfTHXQLWR&#10;4mRnhTGPz569+nsK7u+0qKLxBbnG394Aoz97r+nvQB2AtlbREXBPyjgin+AYRGWA253frVtIM6WU&#10;PBKfrj/Go/CEKxzsi/8APQ9fwoAta5Hi5Vif+WnCnvz1rajXOlfhms3XgBcKxP8Ay0HatRONIbP9&#10;30oAo+GsC7YZ/wCWlHiIj7chUf8ALT1qLwyx+1sD2bjNL4kYLdo+8f6zFAGlOwfSskdu9ZegTKs0&#10;gA4DkfrV95GbSuRn5c1haNN/psiE/wAZ6/jQBB43d451kV1wJAfqM1o2zedpjFV/h4NZPjcqy5Od&#10;24fj0rS0EmfTFC/xRr/KgDP8OL5WqTQtH/y0z+tbniWPADn8vWsvSii60zKfQ81s+JDi3U/7NAFn&#10;T1V9M4H8P8Xaqeg/LfuoGPmNXNJVX03AHVex6CqmjD/ibNnC88c9eKAJddUfak+b/gVWL0sdLOB/&#10;DyCfao/EKEyR4Xjd/jUlwWbRz0J20AV/D/yRs7cZ7VSusLrO0j3z1q34ezhl3Hn3qlqDFNYAA7fl&#10;zQBb1/H2EMSM7fyo0DDWXHXbS+ID/wAS8NgfdzUHhyRmtdpXquKAMe9Lrr3yg/Mv51c8TEHTSSP4&#10;ao6zJ5OtxsMjdxuxVjX236XuKt938/agDK8HS+ZEyhjt6ct9efWuc8clYtchkJX/AF2Px/8Ar1re&#10;CblmDQtnCsfy61j/ABIcR6hGXYLtkDBW+vX88ce9AHRTSrN4eZ1bPy8N6cf5+uRXP+An2avNGH3H&#10;d3YZ7/5/Ct7Sz52hN8vRf4/XP6Vz/hsG28RyBSxHmbcnv0689Pf2oA2vHdsptvNLHKnPcf54rV8J&#10;S+ZpS54ygOD1qp4zhMmkltmcLn7pp3gOYSWADemG3egJoArWreT4nyVVcr6+3X+ldXqqF9PVh/dx&#10;j+lcvfIIPEMLlcZbHyr1/wA5rq5gH0vgbm29KALPh1t1ntHX1x1plluW/I285OVpPDRL2+H6/wB1&#10;qOE1Ehyf9Z2oAdrAxOrKMfKM807VP+QYvHzbf6VHrPLqf09KdfZbStxbquf0oAy9GY7GAA6+9cn4&#10;pYP4igVh3P8An8O/tjvXUaMQQyse57VyHjeQR69CNw+/7/T+X86AN/VLtINE3vubjnt2yc/lWX8N&#10;L13kkjGfvkY9+Onr6/jVjWpXfw98o3Hac+nTv6Vi/CiZmupdz8CT+p/+tQB6QJnVcEf/AF6sSTkW&#10;YV391+aqUbEIQeR/OrF/CUsi6jjHy4oApPMHOR26VJDM8Um0/L/tZrPtJZZTvA79Mda1Vt/kD7cj&#10;ptLdKAJ3g+1R+aF2vjIaqz5V8TN/wLsav24aBVYLuVvve1LdWYkiEkR3L/d70AZUkQJx91uzVHI0&#10;kY2zqWXH3gOlTSB4jgLuHPFNUE5EQ9j+VAELRYG+H50bnA9KjMKyHMPyt1PNWBCc7oG2t/dZqjcB&#10;3xIm1xzQBn31rDcR+Vewhvm/iHH51zWteCi4aXT3zt5Vdv8ASuzcq58m4UNVeewZgTbN37nrQB4/&#10;4o0CyuI3stesFXb/AMtm7HH3s5/OvK/G/wAI3i8w6TDHcQnrG3G1SDwMEZGSfXOa+nNW0m1u1aG9&#10;t1dWB3YX2ri/EXgCeHdcaPN03fu8nHXoBz/+r0oA+IfHXwmiuJZLjS7KONmYo1vnbt+boGwTwxPy&#10;k44z1ry3XPD15p0kizW8zSKv7xWj6cevUc5HQcc5znH3R4w8E6dq6tb31p9nnxjzBna2D9eR+Jrx&#10;j4l/B10jxeWiyxrGQlxDGRgdPUZ4B6k/h1oA+ZpIZXUeVD8mWbKo2eGbHc/ex1B496qymRJ/Kldu&#10;CiKxc7SewDYH4cADjoa7/wAX/DS806AvbwjbtYrIybuCuQpOB1Oe/OBXHahpc8c7KY2UrwGX5hjc&#10;c8gDPpjovb1IBlyFRzvYtlcMx25bClRkjrwcYGOKjEJDNbvGPlG1lmHC9OenJ69ODu6dKmaJm3Zh&#10;Vfuj5VzwR7fd5B+mG4qOUCT/AJZqq53KZlGByMZ59j7ZJ6igCO5lkJ84uyyEnad2duc8c/Tp1JB7&#10;g0x/3gkVj5kfzDaG+ZRwRwf4jxyRx1+r5wNjR4KH5/4cdzzjHzdRjnnHvyxlO3f5sbfdJ/eEZb72&#10;Ceen59OetACGZmHmJ5b7l+bfISp4yDjJbqfyOexFPLBYWmtp9yjnc2PlZd2Mk57An2J6Hio5iJN3&#10;zBlUZUM3TqCTwMjnA9Cec5OVZ5ZNzF2Vf4pGwfx3Ang5/wA9SAJLIFnwI9rYwshySVyeM5IPf26c&#10;9BTS7sm0fd+ZN38OOvPPt9Oeneml2z5kYYIeGZlAzyBjg5znjkGmyPGHCyFd27a3lv0AKgghSM59&#10;c9CeeDQBJdlSWMg3Rrk7jll246cg8c8Zx+dRPICTvX5dzZTnapzzn9M5z2xnBFLueEKrfvH2/vGV&#10;iqse/wBB0xjnmoFKL5kS48wMVZi3y/eJyPTOw5zz2GMnIBIZXkmULMzeYVZ9w/hyBnk5x3zkkZ4x&#10;wAPJwDIy7CvG1gFGTuIIGcDG5evUHjvTZvMLPKpYbSdrfxL0w3Htx0/kKazxSSGUMVy3ybs/KMjg&#10;njHHfqcd+cgDpUc/OYNpVtq8lQR2+ZuADj9aZOwb733TH8zMuMLvI5zzz93qCc4JzTSy/wAK/eYf&#10;e6jkcHv1weMZ49RTEPl7Y5EYNz8pB9AeeM4/A5/WgCSe5fDSOpxJ/enb5RjgMc9Op5qOMm3kWdIF&#10;/dKNzIpYcEHIOfYd8fnkNlZ2VyXx8hVn65yckEqfQdOvXPpQzO7eaFhyreYCyZznPJxlcdM54OAM&#10;UAIHKpsUjbnYrMw24yMADn0HQ847c5Z5bRqSsfy5A+Xvkeq47Z98jntSZuA2Bg/e+Xdyw65PPfCn&#10;npz36MaSMMUCr93A3gHnGM56DqO47/WgBYZDKRH6uQ37otlsgH5fTjoCMdjziq2WYKfMJQFQFwNp&#10;5B6+oGRjgcnqfmqaRZgu83EifLjB3Eow9FzjgnO0nnGB61CrAE+YdvDcMxJQZ4xjpggH0O4gYGaA&#10;GuYymxY/vJtHlMM9GwwJPc4H+c015JVUqiMrBshU5UgOc9eCDnnqRg9KdcPCwZTL8v8AEwJPJbtj&#10;2zjoMEc5qGZY92/YfugbWjLZ4B55wSN2c8njPcGgBszvGWY7sZYgvn5QBnAPQ8KT6Z6VHM+12hEK&#10;rnKyLjndtPXLEDGCNy5x9Dw5jsiwJIS3Tafm+YdQeCM9TzzyM0gBjBVvN4JGxX+XO70II4DZPcEL&#10;ntQAx5mdmk2Nw4TfuPAI9SeRz3x04xwDDNM0g2h/nLfK0mATkdsn16DHToTmnmWMhSHDfe3F1PQg&#10;4z8o5+mck9hnEUnnNIEt2Ik+b7zH7vBHYg84B9CMnoKAI7h/MHzr8rZZg6HIX175GM/41BcngwyQ&#10;KdylHB4PfcABn2z2HPIODTpZPK/0hY2wyASZUN1A4HOBkE9Mn5RyearXSSTK+JRuZcho1PLEHkYw&#10;cHPsML1PFADb2Gxv9vnTtDtztCMvIJ/2s98kexB70VDcW2o3UmbCRZNo+bCM5A/hz86kccYI/hz3&#10;ooA+O1v28hYjJtVoTyylt68EjJHtnuSM+op6TK3zxyYbaNnTt2XOM4989T6VlNco64lSJVj4+bHH&#10;twOnQcj9ad9vTyjHLKozIV8ts7Sc9OO+ffq3fsAbD3bxK3mbduGXYeMKMgDaCTjIznrzT4ZU2kGV&#10;XUjeQq8NgE5wO+e3fpz0OSLwGR/s8bK28cR7eBuY9MdO2M/lUv2wgqzbsfLtbIHykjkEY4yvHU4H&#10;SgDX85beYtNIEXpMu4ZGTjHDc7SB0OMEe9SR3MjfPcYduBIifdfjHXjpx+HOayDdSwopUqiMuBgl&#10;htxzgfxLgH079c1Ja3rROF+Xduyu7DYbcOhzzzjj160AbCXrW8zI5bbk78Rbi/T5tw/3uv5GpILg&#10;jarBeUVRuUhW5PT19eOu4emaxY7ojAhlDKIfvRr0XJ65wc5zxjoRipzd3EgaRt+cbHWPG1OhJ4I6&#10;7umQQSD1oA1vtC3G6dgXbbvVpmXIHVv9o4xjjr+tTreIWZcrIu8k7sMWHygn5eT9fTB96w01He2x&#10;0z5jL8sSjhM4555PvtGcfXD4NSMqqzDcwXMis+4FgMf3sH+EdOnbjNAG2lyivtIySwYZbkbcjb6D&#10;1/XtUgunY+XIct5eGXcDnjk5C4bII5x0/HOSt+0irLG22RlJ6jjsMjb156cgZ475mkvguYlkjjO5&#10;iqs3C7RjHHUEH0yDxQBsQGIYt7c+WzcL91eTjv0I+9n6Ad8U6O7R2LsXztYsFTcACBjoo2nbjr/h&#10;WQdQijm2l1K7Syr93jnB45JPYbSM+nSp4dRcYWFw3UqxUH5tueMHJH/1jwDwAbCXRYtI6Qk7PuyK&#10;q8Ar1B9c8+uD3o+0JC3mNtUH5d3KBCC2O4JOPU9TgZxmstb5DNjKkeWWVV6BSu7OcHqAvJHHqcjE&#10;kV5JtVsSBjkSPkZ4G7b756eg3UAbHn+VJ50cbLIP9WBIvGC2fmOcnLHg9+RjHL4Z8jYJPkX5lYjL&#10;ZPfbjjvwM/dB9Kxo9QVjzZny1bK7gB8py2TngHrjr1Ix1JkGrmKMGRU+625mbbtOM8kgFugPbv7U&#10;AbAuAsi7nWNWbHysQyjjLZHBIOePUjtUkk2Y1unTHlo38X+xtP8ACePmb0yGGOBWUtzETIiTbQv7&#10;tTt3EHOCvXjG3JGFyemeKlW5Zmx8qKrMQzSA7c9dp6g429B270AbEd6qysWl3bSfl+UsW5UDAIwB&#10;uxk5wCc4qZLktiCQbgTnbg/gw5+meeo5xiscXpG5jIVVlPysx29CDnJ5/MAcjjrViOaffiGNWHmA&#10;srKfmPQdvXufoR3oA1vOXjY2fRyo3DJwRxwceoxxnrUkVz5rFXZWZmA2s+CvqOwOMfewRz16islL&#10;wOwjVPlZ1/hHy/dGMAjk5z7460PqBlgaVQWXzsFlwpVec5ycDnnk9hgUAbC30rbYzNuPzHaqjGPm&#10;9ep4bPIORVhpi06iOfPBaIqMZOfxyc9up75zmsWLUJIo9jP1UhfmEanA9MnI/LOKkj1OOdTtEZjc&#10;MdzKG2ngbQ3/AI9056cUAbXnGTKoGyVbd8+G+8AB6+p7frR9p8sL5o/1mDtZS2OwJ4+VQcY7/XrW&#10;THqQaVUD7mbIVsZ6f7PXdtHAGeB3wTUx1D5AAjx7lXCrxmMnpjIzn2AAGeTQBrQTSyIGjuPm3Hc0&#10;I9c/LgjnrnGPz6VJBdNKzRqzM2VLBlZVIKnIzgA9u5zt5xzWP/aDSlWc/OxUqysrAAqQB0OQQw47&#10;j0qSG6eRBGY1XcCA0PB6dc9+M84/xoA1oJBuElwfmOS3mcqOFGMngjr9AOlSxXa7lOxf9ZncuDyM&#10;D6DvzznPA5NZMWps2xkjbG4+YjwqTkDoDksTxjr1HvUv294sbopsbtrbuoIAPp0GOwzggHPJoA1l&#10;nLkQzTxs3RZGkBO05B9PfsDnH1qb7VbSAFAgYsfujO1jgbjkkufvAjGCfUCsW1v03eWZ9h27CBwe&#10;TjPynOMAcYBznp0qYXv7svPtZdwErLkcBicknoeTjAJz+dAGsLySJGTMjtuz8p3YPPcdR04PJx1B&#10;AzIlxkskf8UhLCTJA4HAPY5P155NZKX6R/e27urRum4FiCDxn+E7e3GM8VI1+kQ3+SxYMdu5tu5g&#10;rHj1OBt+n14AN1JY3RY4n3CZj0cDGe5zk5OOmevBPSpw8jlgTISWYl2z8zDv129h0IzkkdCax4by&#10;JZZELbhkja0ipnGSRlic/TOKmsZm2pcbkPyjb5eANvBx0OOp7kEZ9MUAa7TLLL5fluq8H7zbhweM&#10;EthcdGGD8uOhq9bLcmXImzJ8o4mOWYdRzwxzxjoCB2zWVp5891jtkd92M/uw3yoD7cYLD1IHpivU&#10;PhV8ItS8Q3y3l5ZzfKTv3SMwxuBGTk/NkZ6Ljbk4oAz/AAb8Pr/xO26KFobfLAs2MeXwv/ASenQk&#10;nFfQnwp+DgtYYZ4bExgL81wzNgdj6YHXGOx7bsVsfDn4WQJDGYNPVmjw3mOAyIflHYZHAx6ZDcV7&#10;b4U+HNtJHGNVu9xTLKkWQSwwcZ4zz16/jQBg+DPA1jpr+VZafNdXCsS0jqzkj6flyM/0r0vQPAd/&#10;Ivm6m628bEYjVPv+598/5FdJ4b8Mi0j+z6PpUMI/vbRyMk8446+4rotP8KQQqsuoXHTblVXGD/Uf&#10;X680AZOj6Do1g3+j2BkwSQyxsfX8vzro9OsLuVfKit0jUgcZ4P16dvT+tW7aO1g2raWSs3Usy9s/&#10;y/Spj/aE6fvf3a478Aknr/n86AEj0ryNq310rAfNgNyPbgYFSx3FjbnFpaGRguF+XIP6Zyf8ahSG&#10;w3+bdStJjIHv/n2/OpxKZCxhhESbh8zAA/jgUAOaW5lkUzyPGvQRjr/nj1FKkGB5edg6AH7xpsYd&#10;2VoP+BSMRjvTleFVLk4Vv4tvUZ+vvQBJElumI4irNt/PnPP4VMhZ18wDb0y+3p9Of6DpUMZIG2RP&#10;QYZhlh+NSiASrvvJGRP4V38HOP8A61AC+YTIsdsrSSL95/4emPX0pAix/KDudWALBf5U+F5LiHy7&#10;SFYY1bKszfkR+NR39xDYafJeBGxGuR15xnn86AMPV9XMd79n8z7oyRuPX6fnVq/vmTwtJcXG3dMx&#10;3NwSev8AnpXE6vrNxKZrljIPOk8tWGdw55I568ce5zXRePLxdL8N2lmF3MVCsrHpnIzj3znPqV9a&#10;AO0+GHHhkzOQCY9x579Pb6+nNc5oym68aNgHcGJ3dck8f1P5Guk8IL9l8DeZLgM0PzbF6n2z+PFY&#10;Pw+ia68TS3DjBV/lHr1z/nigDqvH8y2vh77q/c/uk4+oHaqPwsg8uzaVhyzFi3fGT79un61L8VZg&#10;mjiLP8I4z9f/AK1TfDq1+z6GJF+ZtmW46/5zQBw/xCY3Xi2FCzMfN3YGT1P6cfjXbatIln4RLn/e&#10;YBenAzXD655d58Q4owxLFmMaqevHB/AkV1/juRbfwj5Uo3blOPy6f57n8QAcl8IoFvNXuLxn3bZN&#10;g46f54z/APWrQ+L8jzXUdqx6yxjiT1OCOnGR/WmfBWHdC0z7mzIW3c+nv69e3aqPxOvkuvE8UBzt&#10;E6fKvO7Bzn8Dj9PXgA77wVG1j4VVymP3eflbr71ymg7LrxrKdvCvxtxgck/59sV11oBYeEgzHpH8&#10;2R7dv8//AFuQ+GyrdeJriRiDtkUEofbt7UAdL8T5lXS1i/2R8v4/5+mKk8DIIvDJdB0hAGOO3Ss/&#10;4tXhMUdupG7bj154rW0ULaeEz8pH7vHLHIz0/nQBgeFlW78W3ErIvyyYX14PTr/+vFaOqsLrxasE&#10;h3eWPun8B/n/AOtVXwBAp1C4uST8rYzgGpLY/afE1xeEfdXG4L2x1/8AQaAG28yS+I76bG6OGPaR&#10;u7+n+etQSzPb+GppcOGkkPuV5pNPJg03UNTSQHzpMKxHXk80aorHR7LTdrM00gLDjnv+NAFiY/2P&#10;4Jyq/eB3Lu/pU3wutPsehNfsvLbn5J7n39MVT8evs0u20gL8zABY1GS3IrciCaJ4JYn+KMKpReTx&#10;1oA4fxHONb8Vx2pb702cFug4z3/ya67Xpl0bwp5alVaTjr14/wA/WuT8HWs2peJnumTcqgBQVGD1&#10;/wA/5zV/436wunaL9mh4ZY8qVx6Yx9c4OKAOX+F2mtqPiG51J3HzSYXodq546HkfXutX/jNdLc39&#10;rpCE7TIq/eHXd1x9R/nNXvhBpcenaR9pIKjYXZmx8xJJ646dcVx/iTVf7e+J9nYeaxVLzzDu5zg4&#10;wCB3/nnOR0APRLZ2trezsnQDbDkYBHYCqqiSQ2qurP5kjOzBu3Xn8/0qXVpxFcGcRlvs8OAcYA/z&#10;mopXKeWzfL5NiefUngfoaAHXMpeWwiaLPmXDTNzjoen+P1qfwYpudZ1OcD724bsYyoHH4VBahbjx&#10;HDC3/LrZZ3Bs4Y9+KsfDnE0OqXhH8ciZxnv/AEoA0PCMYXQdQYjLbpAfrntU/gtd/hG4PPO8qx43&#10;ck5qPwev/FP6gvDfvJANq9ecZqXwUSvhe5gCYI3KwYfhjHpQAz4fIH8PzxNCF4fcPxzin/D8Zivb&#10;YD5Vd1Xtn/Jpfh5uezvIzxIskgb5s4OM/h/n1p3gVR/aV9bKuP374XjoaAF+H7BdTvkHQzHj/gNQ&#10;+GmI8Y3ylhtCr95fTNP8JHb4pvozuX5g3/jtGiEp41vAUxlVO4nqPm60AQeGtx8WahIfl4Hzbu+P&#10;bvin+E2Dazqm1flDH+R/xxS+GoCPEupEnj5Twvtim+DI83OqzMx3GRhwO/PPFADfBKk2+pvtzvkk&#10;6+1L4FjI03UIdp+V5B9eevT60vgja+n6kcbvnkGc/mKX4dMpi1NT1E0ox6c9KAF+FIVZr+JZPuzM&#10;MDoOB/n8Kb4CkCePdShLA7ZFO7Pt/jTfhXuGr6lEV/5eGGSuO3Sl8JHZ8Rb+Jfu/K3f1oAfcygfF&#10;Xy0H/LAn6c1H8UmZfFmlyRr83nL+P+f8KW/Zofiqrc/6thn1P+T+dL8UYk/4SfSpXGR5w+79P8KA&#10;L3xWSRvCUMqlhwv5k4H+RWh4RcTeAG2kf6nI47VD8SLfz/CEe/PyrnjpwKk+HLJP4KZAf+Xcc7s0&#10;AYPwoZ7fxNdxNHjcynG7k/L/AJ+mKk+I9s6eIrOZo9x+1ZXHb5Tn9OPxp/gyM23jW4X+9t+7ye/9&#10;atfFC1ZdUt7zJVY7gHigDoddj87wlGz84Heuf+CDyCS6t5lZcXD4+U+tdGQl54OBBxx9c5GK5v4R&#10;AReIb5Bu+W4bq2e4oAxvihGkXivTZGf/AJev75yeCe34fmRXrERMvhxcHnZ+fFeS/GrFvrlhdFto&#10;j1CPj+8T/n9K9Y0/LeFlIPSPr+FAHheiw+b+0HqMLKCklsm4enGf1rzD9vv4SjW/h9q1x9nWRdsj&#10;NHtAz37DkjGfX3xXp+iSFf2nbqz2YH2KMj5euff14PHvXUftU+D7fV/h7qayQKd1m2Bx8zbTxyMH&#10;r+lAH8k37Vnh6XQfjdq+lPH/AMtNzNwB6n2HXJyc5YknoK822sjgPGFAHb7zc+3+cV9If8FHvBw8&#10;P/tB6hbxWqww+dPlmQ7ZPmAwQCWz8u/noCM9K+eWtgy7nH+6u7cMYySffoDigCmkDA/d3EN34Dfj&#10;6f55pojkMhzGxJ/2egI6/wCFWpYWyD5WNw/hOQcA98Uzy9p3SqzKzAbmz24x+X4UAQAKzEeWu5iD&#10;t7nrxijy1QERnO5j/CcY/wAOakk2qWcxgMODlSM88jv+tLHAAcGVQh9zg8jgkZ4/X+VADYPMhmM8&#10;G47f4sA/p154+n4V6L8IfGX9k38ds8rKu5lDHCmPOCWOMHB56+g56154FizGxG7K5bKg45/z61Yt&#10;LiTT7hbpF+ZeV3MSCPwGT1+n5UAfcfwl8eNPErSuVYqxZjIcFtpGBu25bnsck8DNfQHg/W0uLaJJ&#10;dpZMHdsVc56Dntzgcc5OPU/DfwP+IqSRKxuZI2QqWZtpxgdD/eGMY9M19P8Aw68VW5tI7X5V2/LG&#10;8cjKCM4Dgg5HOTjvntQB9E+HtWdrcJG+3cVU+XkbgSvUE4A6HtjkV3uha2rR+W0S7fvoNm7IOBkj&#10;vgng45I4HevGvCetwyr9oSdeUByu3tnoR8p7nP1PWvQNB1ZFwI3jbn5VbG1hyOTn0A9PvdeeAD1j&#10;QtW8kq0kv3fvszY7cj8xx35PpXTaXdytHGQFZVbb8u3bkce/TnkHnGa828P6nMEW4XefkG5o4/Q9&#10;Mjk5xnhuo+prsdHvC8SsRxwG7lW75HtnGM/w0Adjp9wYJCyRH+I7Wb7g245/+v17ZIrodPvC8f7p&#10;ty7VBb+/ycfUj07d64+xuY1VT6MDnaD27cY9fpkepFdBpsmyRQFX5ZMN8vQZXrwOAM9ep/DIB1Fr&#10;Ohwqlm2f7XOccH+76856+uatpNMWEYAb5eFHcY655xwMc8/Umsa1n3jykhY7CvT1P/oJzgZPf8M3&#10;7J0kb54w2V7sOOOoUD0zQBqQ3bI213KhiQG24H55wOSc9cfyu2lwoUgiT7uNrE4XA688DHPXjA/P&#10;OtAxh3mNkZR6AAZHfsByPrir9szIh3Rv95gq84C9sg8jp04OfxwAaAYhssW+bjoB9SDj8eBk8VNH&#10;KUwqJgYB+UNj0z0PPfHH6mqltJlc7/vFfmVcg5GM9O+CPxqeJ2zgMvzLu4UZ/D/P9760ATNGrM5j&#10;+VVPReGAIz+BP61G6mZTEJF/edJBg+nsOOent3pxKk7yTu4zuXv+f97A4yMfnQrASjYT8q4O4HBw&#10;epwOeMcD6dqAGtkFV2KvdlJB7+3fHOP8KQg5aSR26/MzYz/9fjPrTgQOgVWZht24Cjj6f/r74pWj&#10;MaAeVhk46c//AKs59aAIym35w6qw5XvjByTn8eOv4U3yGkIIJwRkDdkdScHjpx/TvTjHE42I74Vs&#10;fePfuRnOP6/o+Xft85nflsqfL4J56dSG/wDrmgCv9nDNuEasuTyAeRgduAPwOOevaq11CrRMq/6v&#10;cQNiqwyeOmM+vqenNWjy/mBNyydwo9ugPcc84ps1xGX8mVWZ92Dnpg9O57nHtwe4oAy7i0aV33x/&#10;M53PGynaOR1H4cd8fma72rInmsu1fmxuy3fGevOevI/StfIIVySp3Z/ectx0+uef8OcVDcW0QQNE&#10;g2tyqqPbPX0zkYwBmgDGlsdqiM728sdY4yMgbsY9OR2weap3ViwkKiMZTP3V6AD698Y/HvW0YUVW&#10;yqruBO7hs4APfr0/DNNu7eARMr/NHgbQqH+783U8EnnJ7nHWgDnbmKdAwxhv7x4yOBgHPAOen9ap&#10;zRMyl5I9w6YG7k5PHK+3qepro73TjHJ5iqpbqG2gYPr0GevXjoPSsy6sGdzPs6/cT0JO3g4wRycf&#10;QGgCjvKFQ8u3czcnOV7ZA6L26jn1NNmuXMaI59GC846H+f4d6mmhMYzKp2rk/Mp46c9MdfQcVCC+&#10;fMCSLlFOSo7Hj69D0oAJJ5gPJ3sGweFY568nHoMnjnODTTPGVkUOV3Lndzwu3oO3dc9ep6VNFbKq&#10;ALJ+7b7yq2Acc8dzjrjimz2m1fK3qyqyhty/e5PXpz15xn8BQBXcMsu0B9qthlXjPPvzjPNORTll&#10;IfB2n5ZCvGD0A69+9OEO5fMkGxQn8UgYgggZ9uv8+/Abb2xBKEdO6sfc9ie/OO+e1ADUAMyzShfu&#10;g54LEjJIPPPtxznHpUkKIiYA/wBWu5vdvfBwen1BIzUiWgdceQFDNu2rHjHqPT29OnAqRLcfKGUk&#10;/KwJCglT3x+n5fSgBEDwhliddqrhcZIXGMHp7fyPByKdEsn7zM0jYDfdbr0OBjGe/wBevPSpVieQ&#10;qXT5sAs65HruPTkYweozjqc1KttI0eCFwy4DHIyT1wfb6/THQAEXmtJuYlizLtZhng+/1+nbtT47&#10;aJyXXC+zdFGeOM/z5wKfHE0bDagyinazMOOfXGe/0zgVbs7TzpGKJ8u7OeT8vPJ4H9KAK0NrKu2Q&#10;DaF287gT19u/TsMdKswWTSxrsdlO0A7d24twBnk45PersWmJnzDuy3I2/KccZyehH0NWILZSnmKg&#10;yOVUruCkEdB3oAp2sAhKmNwMv/CuDuPtkc59yD7VoafahRlXHzLt+Xt6en6g1MtkqBmAk2qo+Ve2&#10;DjPp7e/4CiBRDEAcNHuUfK2d44APUEHHr/UUASpBJ/rN3sq7h1HPtyMj+XakZFznarZ5OVzxjr+v&#10;p1NSJILcldoX930Vs9xzz69+mP0okfEnIXuN21lwO+D+XHsKAKU2I0JB3MzZ27ScnPI49entUayM&#10;UZPNyMMnzN3H8wO317nFLe+VKjRyDd/A6jbnPp0xyeOnp61WuZV/gH3ud24YX5cjP045xyfSgCWW&#10;4gVCGBVvvqFBGGHGT9fxHPes+e8CMgjO0blKqTgE5x1A65Apby4aVnKN/Hkrx8vTB4Hv3I9uKzL+&#10;/V14bAGCWY8cAk/54HT2oAjuJ0P3D82PusBlsc+ueP8ADrmsrULhlLhUbHzFMyEnOMHAHvjin6jq&#10;CIXDuvls2FVVO4DrnPuBjge5rLuZXUMke1mMhbcFILfN0I7gfXr2oAj1K8Zhtcs2ZmLdcjHHT6+3&#10;1x1OTdXcqozx7i2cLKuMscqc8Z9sdev1qxdSo0Xyxr6Kyqo3cYyDg9vr2zyazb905Z5mEiyFfkjG&#10;4dR364GSAOOB6UAU9Qnd0kjMjA9EP49M8jPTnBOewNZd3eszKDckqq4b7xC4PBAGegP0POecVbvL&#10;mN3kRVEbHj+F8L0OAD0w3btnrwBlX9wZF+WH5mjJy4+UnkDHOSRnHY8g7uBkAq3byAMiq6urKz7o&#10;z1OCPbqe3PXA5wce+dpIHW3mbaQp3LwXG30JI9OmcH9dC9eMzMhbdwGCqwwc/MBnHAHrxznB9cbU&#10;blVjdJDwrDEaj5yMZJPbnP3emXAyaAMvUpUkmDbY5NrKyqZfu8cAnHfB75Axk1zerXagDbIxWNv4&#10;cc9fbOPxxk84xxs6lcs26I3WR1YFS2wD5Seo+U9M9Tj345nXrqSXcsjsxdsnc27ktxyfqOxxmgDn&#10;9dnMEbRJDt24Kqz7VHA7njjj171wPiu8YZnRcsGISR2CZ7E9DjsQBjj0zXV+I5/vXKeWo2kqzRgq&#10;OT8vbgL0x6EGuB8WSG4l+z28PmSM8ny4XhgTke/POCep5IORQB5z4+1aJYJhu/hKqxJDL3Jzv7Aj&#10;HPJ4wuCK+XPi9r7apqEkETfLFITIm9gFAHBHPOR16En0619CfF6eext5vLG1lZ9rLlHXB+6eeDnG&#10;T9T3GPlvxhqJu9VeUXC7vMDHaVG0Dkn6fr1oA9K/ZY+DV78YPHVh4C0aT/StTvPIU7lzGm7DyjP3&#10;SuQcEkcHJ7V+4Pg34J+D/wBlv4Aab4a0XSY7EWtgT5bMAwVUJZnBP3mLMxOOoPB5r8tf+CNn9jab&#10;+01Z3evW8DQ/ZCIQyYRTnA+91BkBHbG4HBxX6g/tqfE+z1P4Zaxovh/XY4Lq600x2s0aht248BF6&#10;k4OMHrwSMZAALHwM1STW9Ok8arbqsc21oZN24gBuSO5GDkdfwFe7fsb/AB3t7H4v3ng3VrlY/Nbz&#10;V8w446dT6n6Z9OK+d/2CvAPjiw+A0epfEDRprZo7fzVhkjHyck7z0BY/eJwBnJGc14z+0J+15Y/A&#10;T40trzxNCskrKszzFHVufukfKP1z27YAP2Y+MnxT0bwz4Ulv2vl2soC7G5OfT161e+B99JqfgmHU&#10;nYsZvn3eoNfjF4P/AOCpeofFfxMugax4rhezzEkavI25+F3ZOMYO7HJOSBz8wFfpt+z5+2l8JpPh&#10;9b6Xd69aw3MdupCCbII29enTjgen1FAH0PNbxT6qsh+bbRr8zR23lp/EcV5z8IvjXbfE7xBdR6Wr&#10;SW0b5hm5w6kDkV6NO8E8oSRxlT+VAE2lwtbaaoI525NMsj507SHt1qzOwFv5aDrUdrb+RCWbvzQB&#10;SvWFxdpErdOav3ZCwc1l2R+1a03JIUdavatJtRVzyx4oAkth+5z602Hl9wp0K7LVdw/hzRb52bjQ&#10;A0/NLxTplA5xTYfmmxTrptxAIoAa2zysn1p0YHldKVxiLFIpxF0oAbCNp4NEhO+lix1xTHZnloAd&#10;IxEY2+tLBjrmknBEe0GlQgRk4oAaQS+PwpLn5ABTkOX3U2U75Oe1ADiFSEgdelNtUx81OZWWLr70&#10;QHEX4UAV5TuvOR+NLqZHlBR39utJBmS5Y06+cGVIgO9AD4U2WmFpLH/VsT+lOmXbakE4os1Edvnb&#10;2oAbCC1wzGnc+f8AjUdi293Of4jTo233OAPxoASTJuOaZcAvcLxUmP39Nl5ulNADrpvlVcVMPlts&#10;kVBeYLrxUsrbbXB4oA5XxGQBI+P4efavAfi/aNfyzIo+XkDf0Bzwcj65r3jxXdCK1kZuymvF/FsB&#10;v4ZGWPd1469Oufw/9BoAf8ALMJpUOY9vmKrcr/s5Pp9P/r12+p2JOqRuB/y0GcH+nrj/APXXOfBy&#10;0aC3CGJAV4wO3TjP1J59q7PU4lS7VkB2sc7QelAG4sWdMIQY+Xj1qv4Vx9pk2kfLJwtaFvEZNNbd&#10;zxxjtVXw7G0d9IpGfmzQBN4i3CRW5+8D61qpj+yiuM8DtVLxGoJXgdauQfPpRAHbrQBk+HCBeSIR&#10;/H+VJ4oJ+1qc/wAX96meHSBeyIG/5aH0o8VFllUk9JBQBdMg/srOOP5f5Nc1pFx5eqyQ4z82c5ra&#10;jkaTTWC57+1czYbf7ec7du7n1AHH+FAF7xehlg3AH/CtLwsu7TQOn7rGKq+IRi1yFb7ufpVrwcwe&#10;xVEKldmKAIbYbdZOFwGH96trXl/0Td7VjHEWtDP93itzWQ32DIHG2gB+g7jYYPHydaq6dkaw4A/i&#10;9as+GlVrHaD2qtZ4XW3/AMelAFjxLgKhJ/iFTMB/Y+5G/hqLxMPkjb/aztqVTjSCP9n5qAKPh3AZ&#10;gPyqjrLhdWUk9TVrQH/fMP69apa6VGrxjJ6n6UAX9abfpilj1XqO1U/DUhaLaG69TVzVSW0pcf3f&#10;Ss3wzLudlY/dY/zoAy/Ekwj1qHkbmbH+fxxVrU2WXSWIUHHPSs/xzJsvoZM8rJlfr/n3q8StxoxU&#10;/wB0fhQBy3gqYx6nNDs+7JUXxORlbzBu64bDexo8NyvBr80YHy+ZyB9f/wBdWPiZG0lkpH3dgOGP&#10;3T6/hmgC94Vn+0aEeD8y8bVxj/PH0rn7VzZeLsgFfm/hyMjrn861vh/cbtMVFGev3QPyrLv0VfE6&#10;ANyzfeYex9B7etAHW+IohLpOR/dI61W+HzA2zLj7rHawq9dr52kKMBvlyN3uKzfA2UuZldz9/wC7&#10;t6dePyoAta/E8V/HMo+7Iu1c9ByM/lXUQR79K3Eew9DxWL4iTbIspJ4YfjW9pqCTR2UHnb/SgCHw&#10;udpaNR1Py8dRU1xlNTbd/eyKj8OD/SXUDnrxTtRP+n8Dv6+1ACasANpwehpbqRm0rP8AsZx07UzV&#10;jujDDoaQsH0vJX+GgDH0OTDyIDyGJrk/HRkGuwkltu457/Xv6Cum0B8XUqA/xdT39fwrlvHziLWo&#10;HJ+8xG1lHv39OaANTV5kXw3vLfdXnd29qwvhPIo1CRcZbcTwwIravpA/hwsTu2r83+e1cx8LLjZr&#10;EyfN/reR6cDH8vpigD1NZMSsv+zmtQlZtJIB6cHFc/cXXkX8eQRuYCtq0mP2Noj8393PFAFCGyRV&#10;aSNMbefpz9KvQFLmEBQdy43HbS6OVaSSBxwe1Nb/AEW+aMcbuMZoA0o4wbTLDDfzqH7RvBXO3rz2&#10;NSQXiGM27t2/Os9JRFcMg5Ufw4zQBXu7nc+2VdrbvlbNQJcFn8tlbr8retUvEWoCxu1ZGHzNjb6i&#10;m+dJ5Szw8hvvLQBsLHHcLuztYdG9ajlV8+XcpyvG4Y5qHTbxHTIG0fxL6VoSDzIgJo9yno2aAM+a&#10;IbvLds+4FQPHcwncjkj+Ee+KuTRDHll+M/KfWoGZ7dsou5c4IoArvLb3I2XMYzj72OfTNZ2p6GSp&#10;mtZdw9PT9OtabG0n+T7rH+9UbWtxEN0EmfagDh9d0e2vd0Wpadu3N/rMHjIrg/Fnw4umiY6TN5sJ&#10;6w8gdenXnPrjivbpYYblTHc24VujHbWDqvhJmdpdNk8tvTt0oA+U/Gvw3sriaYyWws7huJ9sJMb8&#10;j88/gRj615H45+D7SCUSWgR3VtgQbgG5yqt9P5YGa+1/EnhGC+DWms6ftbaQsqqepyP/AK3888V5&#10;34o+FtzbIRYxLd2rMQyL8zbfy4Pft1x3oA+HPE3g690uTbLbOzMzL8qbiOSfXnljxx7+lc/NZlIz&#10;FJF83MZ2NnvwAcDBGFG7H8Ix1Gfqzxj8JYdSWf8As9GbIYSW8keGQ8gjdz06/TPoSPF/GPwvnt3k&#10;K2Ijk+bzGEaqBkdRk5GOQTnJ47ZoA8zlAxhZHRWGW6IF43EgdsdfUgZ681WJm8xWkikR9rEYxu4z&#10;nHI7nBOcYxnpitnUdIntJFMyuvb516DJ6cYBAyOOox61lyJufKHd5kvyjavIPA79unQnJPHFAETC&#10;TZv3N8rDcGkIO7pxzkdh0PUDGeaUIJZBNIhLL8xXcWz1/HGFAxnnHH3qryyYZVbAZlyjBwgHB/2u&#10;xJ/rjAFSYUxsyv1yysSBgc98cgYxyQDwM9KAGj/RtsvnbTlQGYYVuh28f7XPr3BHShtkQw0jLg7m&#10;ibnI3nnA6/dIPGeo7USM5PlQY8zbmONl6tnAXkZAzjrgYqPdDFKYY5Cu0F2WNgBzuHQAY5GMjgHq&#10;x6gAcqCFY1YL23Ocn+HjIyecDPY81GQ0QKSBlzgsu4Ns6nnkYxnv6HmknuQI/Nm27Wz/ABbQfYnd&#10;jrkY9McHimBnSXfJL87KVUsNuQvYc9Dnjp+I5IA8PuO7ydm0jKmIjap578k4z7E4HSmEsrktkHaC&#10;rbec5G4542jnPJzx1olkSNMDhevzAHqrcc44POByT64FNm+VW8xSoVju3JtUnPbIHZgOCR8o9aAF&#10;be0mVb5flYlpBgAEdgTxgH8vrTEVU+SeNF2j94jJgAYHXr6cY5Gc8daR7hG3LNukkQ4LGEsrEdiO&#10;Rgk46g9c4xgMW4IOCu/dyMbchvxyOw65z3NAAwm8vzJnkZmyN4wec579uvY5APpyhBRhCrNHtYhV&#10;iIHRsd+nPAI5pnnoY/l+6V2jc4HUeuMj5WPXqab56OG3TPIo69yRgfeHTPRh0HbNACswyoQ5X+FX&#10;Y8NgN0PA5JGDgZHHSmI537ld/lU4Xayr2JOAPcEfjxijK+bgsqsrYVVwBjPb5s5G/ntxnnpUc1xb&#10;rA0srbVjjyrLglhsPTk4A5I6c/nQAONiDZjlR8rFsjvj5uSAT1/PPZq4llyihtrPnbHjAxz6YPTv&#10;yAuM04EBpcSLt3FWQfcU7ug5HBOOD6dOKjiYzQqyyRybQgLqu716kZ29sDPqD0yAADTNO3kHdIzA&#10;MdoXqQf4j3z33fN9DlkoXOQCvyY+71xlQSW+o745JpJA/kZBk6DoDjHGcZxjHyjOe/rRJLE5YCJR&#10;nhm8s4UYHtnLEdAfT3oAZMpeRkVPvN93lvl9Xb1/h6njH1qAYDMfvbWRtwb5QeOeMfw+ncDHOadc&#10;k7H52qW27WxlWBxwTjpg9fx61DJ5Zd5Hc8MAJJV3YyxHHccnb69eBmgAVbiGRE8vLBScSLgdSOvH&#10;q3PXGfWq7urrIqGMttO5mYNtyCSeOo5xn1+lI8piRdojjC8eWGBUsSD0I55XGSeSMg84qOeZIIt0&#10;u5o0GGZ5Cm0qT/Ftz1HT1PWgBj7QFBViq/cPmfeXj5jzwuSOc4PJ74NdvNmX95GsrOoMbF8g8JtU&#10;4Ujknkg98DocSTFlUSY2+W27zGx2x6kZPBJJyeepxUMrARySM0fyk/vMHJHrwdwY5GPwoAbIEkOy&#10;WMzbWO3M2AqknGDkZ4xnGR+tFR3ZknkOCwbcWbyVAJBxgtwcnA69/wAySgD4bW7mJcxyndx5h4AG&#10;fbIz2+uOx5pzXIdcCTqoK7ZMsBk85yM8/wCe1UIrmLcpLtwcEH7y/UAdBj16EelLJIDCrlPmZgyy&#10;MD9/uMjB569+AM4waALxuncKizMw3DaZVBHTqTjA5I5OTTo7wOmD8qq3AZVLEnjkEEcfTPsMVREz&#10;CTY8jBmBP3ujY+nTjr609JDs2NvbC4+9u5PPp3GRz1oA01vAyMroq71PmdOeh2njGcZ685GPUCa3&#10;v8lTLMqhipQBVLHGCw5IJxx/nIrLhkklO8y+Y20bSHGdgyevPOc59c9qkS6Y7suzbeueR+GM/p7e&#10;hwAaCXjybDLtYLJ8y7wCD8mR1PI+bp6+9TLdKiqGdm25Ctb4YK3HOQSB1z2GeBWWJ9pDOpZVY/eG&#10;QOODtxz0PU+5PFPMqGDIVdqqo+XaAvG38OR+lAGnFcsqCIqny7flbIAyMD2Y8A8c8DgcmpYL1vvL&#10;JIGVVPyoCVIx09c5Axg5/WsqOWCJTllb95vO5SMnA5J4weD2JOPxqV7lQzSSK21GxtaQEYznAPHP&#10;B49qANUXbSn96y+n3VDBVxjk9uTnsR34pxvpt6r5knOX+SPHIOc8Kcdzx1/Gs6K6RW8vzoxtZlZm&#10;YepyDt9ep+tPSZnK7g25trDaoYkYwCCcEHOemQcZzxyAagvJFhCMM+Z95W3ZGeTgc4xk/ngcAVIt&#10;+zjywPlzkLuCqwyvPfu3rjG7kAEVlwTSZdo3b94m3zIV+4uSMA5BJ3cc/TmpvtoZgsl4QxTYys3Q&#10;j04J7n9QOM4ANA3itE6p97lm8vgrnkAbep5+hHHtVo3jSTL5jx4znapRsrjIBwBwcjA7c1mJKrMw&#10;EsrtImAoi3Nzjp3GPmIPIyOlP+1KF82aRsdtvyqD8oHU9SB6AHd04xQBqRzygKROrN5pJkOMn04B&#10;H15IHJHvTzdbVUxSBV2f6xl4HG7quMcDPbkgc9TmWt7HNB8wDqoAkfcOG+9n5c857ZOafFJ5xR4n&#10;B3ZCoUVtzcAjb3w3XHYHpigDVS9uELFXbruXzkQkse/I65IB54ByM1Ml2WG1TtjXlWV8Nz1OOowc&#10;/Nnnp61lpLsuGYQNujydsmFxhf8AZHU469MZHoKdFJvRVFwvDNGpb5mD546A9QeAMY7Dk5ANYams&#10;rxySXe3eoZmbGGI6NzyOcdMDljzmpIr15F8t5g00i7o5MZKt1AzkZPTjPBxxgc5aX6uI5/tqhnyd&#10;0cykHkgjHPPvyOmQDTxfRxr8+GXk7VmUZUc4yNpPOBk47+goA14b9DGwlO1mb5vMjBA+Y8l+Og5/&#10;Ae9TDUWeZZDuDNj5jzgHB6nIB6Hb061kQy3IfKO26FVVmjfOznqCORgepxxznjKyOIt0Up8tudy7&#10;lAUnrkdD6Y44bBxxkA3INSWRFCeX8qoP3eGwvTHQD27Y3Hv1kW+VE2jrkqqrNljjPUnnsT2zgd8C&#10;sb7S5fy1lYfvFMgwzOhAGDtyMEbc4yeB6dX28i/Z457dVZPLHzQpgYDZ6hc4Ib1HX8aANr7exkXz&#10;FLqx2ja4OcHOeMYJAHYZAHXk0NfAgR7lVpPnb5ipIIGDwOvXjpzWSsixNgrs+YeZuXuA2c8jGe+e&#10;gA6VIXDRb5Nqt8uI1j5JJ6k4PGeMDHTtQBsHUEWZtqtiObG1opF80DnPGMZ7nGPXPWnR38Zhwzwy&#10;K0mBtycNgjHfg4ye2M8msVmikjkkKIyQ70in8zjIGWbAJyQN3BIOB2xU4kyzpsG5sIu8Lu2qDg4x&#10;7+lAGvDdrJKYIpPlMm1DMM4+XoN3Uc+4wxIzg05LwLGnlHAUrJ8sPKnHTHVW59O3SsmS73ArDOTv&#10;y25nLMDjOBj+IADnoN3vzIk7iNvmG7axHIOARnsOuD7EnOe1AGws6p/o8TRx7iDtfarDnC8ZwRkc&#10;9sY6jFSRSxB22ncGY7SkYzjsfQH5sYXHAwCMmsuOVlud0TOV+Xaq4Hygc9sdgSD6DmnR3T248uaV&#10;l2qCd0ax5+8NoBAyc+56Z70Aa0cwjDMQqgE/N6A5x1OATgZI5PeportuJCfl3HdjBJznIB65+90P&#10;PTpjOYtxJsYyPmRR+8Z1zzj0Oc5OTjngdRgkWbVWmGblmX5vvSAKu3GDzx0GenHYcZyAbFvO2zPn&#10;E/wCRVJwvHQckcA/Tp3re0Ww1LxDcC0soJ3kYcDaTyeirkHj5iDg9jwc07wN8M9a8V3SXMqFbcgD&#10;fM3bhdox65wASAK+mPgz+zr/AGbbQ3Ett9nWSPLTNCN7MB1Ax8vzE/LuJPHOMUAcr8HvgGLu+SW+&#10;tHmuGYMY0jK5GT15xjBPQZOB1HNfTnw++FcGnwrLqMeV6JZxxgZAHRs5b8uMjtmui+GnwxW3iMWl&#10;2q2sA3K8zAA9T1xj0x6ZI4HWvVvBngy00lmbT7NbiQYXzGUKpx79AN2444z9c5AMXwb4GuvsyRRa&#10;ctrDgAvsCMy5/P35Pc+lej+GfDWm6cira2KySbcNJt6cE9eew/8A11d0jwtFCvm6jLuZm+6uOv6c&#10;49PWuo07TWih8yCFYY+u588jP/66AK9ppFyw826mWHrujYDOOuB0/wAirSw6YhwsTSMONvTp/n8f&#10;wqUxWsKsS0k3/PQYPHTrxxSAXf3o7dYFYfrk+nf/AD3oAQ3M0kQSG2VGb7q7enXmonhadla7ugq5&#10;wV6449e+ee+aPs0jHfPddG3Hb3/Ht+dNb7AhyW8xlP8ACep9j9KAJbeW0Eg+yQeZJ/eZcgEfhU+E&#10;R2lvgzf3YznP/wCumxXVw6sLaMJ8xfdj2pyt9lClFaaY9HZeM4/x44oAJzO0azXpEcfRYwv+e1MB&#10;WGFbm44bdmKPPJPr+g6f/XqVoFto1v8AWZt7Z/d2/GSc+g4xT4ovJ3arfN8zn/R4cD9OKABDLBIx&#10;MW6dx+7jjb7vHU44qz5UULme+O5s/Khxz3xUUuzSLYM67ruZuFYfd/X1pukusl15hdJJ2+U84VfX&#10;j2+tAGjZ2NzqQUFNqdETGO2APb8qzfGVolygsYpcRr8uF7Zz/L/9ddIJBb22xPvNxlV/U+9ZWsWK&#10;yXsMRbc3Vhjt/n+tAHn+peHY5/EOn2Sx7tsoZ9seO+evbtjFTfFO2zqun2EatgTRiTGfUHP6fpW1&#10;ocJ1TxzI0rgrGwC+v9P0FUvFNv8A2r8SbeBPm2MWbHtjAPqaAO0vYhYeClt5XVd0ZUrnjp05/wD1&#10;1k/CmES3sk7L8zSHcxXrzk/j/Wtnx0i2ugR2yNtyP4j+X481Q+EFsSskwhxuY4woHegBvxbmLhLb&#10;zO4DLjk//XrY8Joln4caUN8vk/n3/rXN/FGU3WvLbRnJ3KPlXJDZ4PSuokAtvCEkiNtHk9dv1oA8&#10;80MC++IcjFAzRHC47fN/iMn8K6P4uXSW3h9YVYL+7J6denH05NYPw4g+0eLJnkcbvMwPpkEgcdM1&#10;e+NdzICkavzxkYzkHP8AX+VAFn4SWwg0UXGWf93ks3HJFcprzDUfiHDGitt87flhkjHHHtntXc+C&#10;LVbDwjiL5cW/58Dn8eT7Zrh9AQ3nxEd1mb5SPfOSefy9aAPSfE91/Z3hFVDD7uNueuB0Fc78Ik8+&#10;6muvLxvkIyvTvx/n2rW+Jdz5GhJC3/PHj5evHqex/pVf4OWXl6SsytuZyd3B444FAFf4lbrzXbe0&#10;MxA87GB/n3+vH410V/i18IDa38A+6fSuT8WP9t8awQ+Yrr5vyqT15Of5D9a6jxrKbXwwqFj8yfN/&#10;jQBQ+HqhNNnuWHyncSePXnp+P5e4pmjzMVvLvO3Ab+vc8YqXwyxtfB005OCYT94n0/PrVSycw+Gp&#10;5SNrSNjc3Q570ANjxFolvCw+aablVHUemfSrDj7Z4gtrVG/1S5bHQEZpt1Gqy2Onpu+SPcue3+eB&#10;TtGi87xXdXTn5YoyvynpjPX3wRQBX8QsdV8XwWCqNsbLu4HYf5FbXxAvE0/QI7Rm/h9QO3+eax/C&#10;kX9p+MLjUDk7WGWHPrgewqH4l3/9oa2likJ+Vh3xnv8Alx+ZFAFz4XaSY7X7cw+aQl9zc8HPH8q4&#10;n4v3p13xLb6cE+V5vm2nkhSAeMe4r07So/7G8MtIF+7HgBVxj8q8xsbf/hIfG80/nb/Jj+UburFu&#10;/wCGOuOooA6L7Qnh7wO1xtVWMCpzjn5fr6/z9q8v+Fwm1z4pT6m8x8uIskf93sxAPfoTz613nxv1&#10;MaT4bjsRIy/Lk4j6dh9OcD8a5X9nXTZGiuL2dVwy7t2OCuB2/H/PNAHeag4d7wx/MHIAYEkde5+v&#10;6YqaeJXnkVN25mSPDdunT/6/0qhpLNqsEi4Y77hSytyXUnp+VbFuqteQsnzBpHkLbe4zz+VAEWjR&#10;7tf1aeOQjy4iuAo9P8/r1qz8Mo2Gh6ldMW+aRzjdyMf5/SoPBsUkkGr3ZkX5nZVPQA56/litLwBG&#10;YvBtxIVZdwfcrH/69AE3gOFj4dvC4P8ArH3bue9SfD4btKuIi2Pmfd7D/P507wLFs8MXTcksznPr&#10;79ad8PwDBdQxyDiRvu0AN+H6L9pvIgQu1tuPQbak8KQC38S30aEn5vr1xzR4HTytbvkWTOZB36jb&#10;xj8O+Kf4fKr4zu4QWONpXj2/+tQBW0ACLxpdjbwyqf6VHpDsfHd1lR/q1zx16/0qTS9q+PLpf4tq&#10;9uo9f5UaTFGPG15Iv93G716//WoAb4WJOuapIg6tjceg4/L0qHwSSYtSwqg73yFOQOMVJ4UbGr6o&#10;2O5xz04/nUfgaNg2q4kz+8k27VwMYUZ/r+NAB8P1K6dqgx/y3l6dv8/zo+GbM13qlqDu8udx75Pr&#10;3/Gj4eSebaamMkHzpPzzTPhZ5j6nqwZdv+kyZx/CcDg+9AD/AIZSbfE+qQuxb/Sc7c9Mr/Om+E5o&#10;x8T7xG3bmRTyvv8A/W/PNO+H6x/8J3qkKngyK3Ge4PX1qHw6pPxWvM9PJQFvX5mJ/mPzNAE2uRvF&#10;8U7cY27426n/AD7flU3xYR01TTZVA/1ibv8APp7UnihvJ+J9kwG5mRh/6CP/AGU1N8ZLbzILK4Lc&#10;rIrRrjrgf/WoA2/GUaXHgkKjDcVwjMMgVn/Bu5aXRJYW25UOAoxwATj8cVevW+1eAt7jdiP7x4xW&#10;H8G7gC5urUNhRK3HccD/ABNADtGzZ+PDu/5aIMY7DJ9P5/8A1q0fjBAZLVZYi25SG+U+wrG1A/Yv&#10;iDaGNcfKyr8vTBBre+Kq/wDEoWeMbSIcrx3x/wDWoA0tDjP/AAg6xs/IiXtjtWD8MEaPxXeL0/fZ&#10;XHToP8a3PBVwLzwPuLYXyQR8tYHgO6WLx7eWu7/lopA98D/CgDO+OmnkXMNwT/q7yP8Ai4PNelaD&#10;Olx4PV4jlWjBDe1cF+0FFHHpMkzDdtmjf5f9+u18EsJfBcagf8ssBcY/CgDxnSJok/apmD7gz6Yu&#10;304JH8+P84r2P4vaPFqPgu4jkG0NakZx93ivD3kFp+1/aghv32jk/KOD+8HH6da+h/G1v9p8IyhR&#10;8xgIX1BxwfzoA/lf/wCCvmlDRv2h5kR1x/aEm6MsGbc2ecD7wwvAPp1xXx3fN/CqxMuUG5VVsccj&#10;5cgcjPXJ4r7s/wCC6miXGk/H+S6afCrcMVx91+nyAEYzkuxGT90etfBFyRbARzhlZeCu3nj8eufT&#10;pj6UAIxQGNwrBep+Y5PuT2Pt6Ukkcsy8Nu75Vug9eO/1qSOZFJWb5trfdb5d35e3bsB74pYYi8TM&#10;G3Kqkbm6E4PPHYYoAjMQU5LZ/wCeny5xj1Pce/f+cZJRmUyZ3EFsx46jI5xxn09vxq7cGCS63Fw3&#10;zMFG8dMfw+vTr/U1WbZtZc7l3Z3AAbmAOR7fT/GgCGWN9/lCP+IDbntjgZ7/AONKP3TLJHhVXB3M&#10;obp+Pc9vSkaIRu0jRrGFYjcrdDzxzz2p6EzMJJF/h5YtndgdAf6Dt60AdB4G8RT6FqcM5uGVVbC4&#10;OCVzg/xDqQOOep4r6k+DfxGW7t7cRXgZg2VMg27X9cYBbpjjoSvPFfH8MzYUKv8AqwQQv3W56den&#10;8816F8J/Hkmk3kUF5c+WFY7mkxt4GMnGDwc557d8CgD9CfAPiiG6SOSJ0DPgqGYkttJDdznjoc5J&#10;3HFepeHdVZ1UNdMxzjzI2GXz6evzbW7457cV8qfB3x7HfW6sLkNujJaXcGC4OCd397kqOBjaAc5r&#10;6F8Ka6WhXzFZZGUnaFPyLnAXr6OB/dIzigD2Dw9qahFnKL90HcV5zn1I5+nPGenGOz0PU4xMsYZi&#10;DJhVCkY6Fjyc56Hknp1PSvLPC2tLE6yxXG0t8rsrAMgI7jOScjGCTnIJBxiu28PaoyqsSvt6Bo26&#10;/wAK54A/iOPrQB6Vo07FP9IVtuxdx5P1H0xnuPvD2rpNOuwT5m5dxYfM3IBye49zxjp+JrhdC1H9&#10;7E8jsucfNyxB4IPJ+Xr6/XPSuq0qcNDukI27gvHr0+Y9BhsY6HkUAdNY3YJ2KNvy5j+YDHbHPT17&#10;8HnFalpOu5X3fxYAY55zyfr9a52ykh8sQpIR8q7mj4PqOo/+vx6c1sWTAPuLDLMSu7t82epOc89/&#10;SgDesJCY90bujeX94gZXt9euDjp1q9DKGTdJ/wB9e56Dsc8dPfHasfTpI5Bnyo3xgeX747c84yf6&#10;4rUt3AVFO5m5PI5OR1GfrwfrQBpWkggTAXbu6/Kcn73B+hbvnpx3q5CwCiMQqrHAAVcYHB/Dpj05&#10;9qzoQyFg6/Mq4YZ24zkcZ7f55q1azCOVSPvDnqFA569MHp16fyoAutCeqhmU8/d74BHQ4P4HP5VH&#10;KArsGl3kA7ApJxg9MjP1zmnJtI2nB2rlWOMdM57Y65Geak8vzY90uG7HbHhR6cnPbp+PpigBg+Y8&#10;KNwY5z2AUdu4602Q+ZtiC7twO0BenJ5+vP8Aj1zVgIMIrygBT91o/Qj/AB/SoLiJY8IX+ZVPOB8n&#10;TvxzjFAEcsoIbdKPvFjgBjj1yM/T6U5mbcysn3T95gMnn34/Q02SCWMeX57LJ/COeOpHr3IHQDI+&#10;uIxhQVt0XrtHlngEZ9P5CgAKRRyMZAzbfvbfmO3PGMY564yP0pjvJG5iKHauGY8fn+Rxxg+/BpC8&#10;TqyA/KvO7cOM+vXj6+vApssS7FUKvqvf8uO5BH4CgBI95GE3fMvG1cMeD7cdv0/FSZWPyk8Hau7A&#10;z2A5/LA7cjmjy2cb1bcGZgpK5AY+uR6AZ5z70SCIHzUTHAAAUFhkZ57Z4J75oAjYkHjcRu+XnAPv&#10;275Hf+gZsbHIxtwF/wBrn2545608BVG0O3zZLIq+h4H1yR/nAI6lj+7iDsp+bb39e/HTHHt1oAqT&#10;2+7EwbDfMcqoyeD75/pn1qpNpru4ViGKg5bGAOueOOOhA/l3vPu+fe33WChs5Y8fLkDoBgn8uahS&#10;MPtHKrnoAM5x2IBzjHJGe3oaAMG704sGDhfvDAk4Pc+nU/5NVo7BipkjTI27lZU2kZ45yfr7DA6Y&#10;rqJLIBDKku0dF2kAAY3DP+epqCTTFJZ2+aPrH8v8JBwePvfmOtAGOlm6srsV+ZgvzMMHkZ5PGcc8&#10;9cdqHs2YeUx3cZbdJuxgcd+c5PIHBzWy2mnBCLyQQvynAwc5yR/+vikNlExaSHap8zI3Lu+Y59On&#10;T1z3oAxYtPdslgw+Vvm6sDjtxnnjn/A0rWDysTyu5sruzyPpjnv9OK1Rp0LpmN4x8o3bXA/vc9Dg&#10;89eeFPvhPsmx/ML/ADDk+gPTuOME/X5sUAUBZGUBRuySMh5Cu7kE8HJHc9Pb1NOhswFAfK/Nh+3f&#10;2P8AIVqragfKxflv7u7HHfnIGO3X8M0v2Qk/u+SPvY78k547Zz1xyO9AGfa2o/1seSw+7nHXH69e&#10;3H6Yd9mYOUCqnyjpjk+mR+vbFaPkrCZFthtXbhl4x9Md+B0z/DzjOaX7HEZQY9rL5mUZVH1OOMg/&#10;T/69AFC3QyFQf4V4aNdoOMZ4x1z0/wDr5FmNWy0YhZs53cnAxkZ57dOfWpooIiVYDO3PYcjrzjp2&#10;6ke/WrAhiWRY94RSFKqx4Y54wB/TPegAWGNgseRtbrwq/l1/n1qeJfLdn+8u7duZfmHB59T2H5+w&#10;pEl2yKxO1skmNevUHBBJ/L/CiOUhFy2FGNwDHH9R06cHvwKAJGnhjiDYU/MDtfnGD+PT8uueuKhZ&#10;hFKyInzH+8vK4xwcf/r/AKNMgMbCPcqlcbt2QnJ/2en15579KhnaBJGWbavy9Ac45HsOOewz9OlA&#10;ExlBVQW8sZP8OOvU4PJ7ehqOa5mDbmjY4IO/jjvjj1/E4qrLfTKrbZGQFdxGOD359889aqz3aMGE&#10;MaqNzFRjbt4PfHc9yfSgCxPexj70+3tu9OepHY96oXN4rgyE42rlTuA3MV44Xp+XftVa8vZJF2xy&#10;Mrbj9xed2O3B575PTjoKz7rUgqsW+Xc2WVpByeRzx79/WgC7c6hHudVCnp8uWwMdufqRnHOe1Zl1&#10;eMTuJPtztxnHTHGfX+tQ3d0XVbtiTubf8+CM7TyeAOSR3I59qoSSR7TJ5YUbcJn72cd+CvX1wetA&#10;DJ7k+YqJ5nTHynYMY9APSqcswdV2uDub5fTceM98Zz146dBTbi4gliKwXJVNoC9DtXAzx0yAT296&#10;o3t0jM3ms5dt2A2FHIOcZ7YOP60AJcXQ8tnJ27l+6qjBHGVH5Z/PHrWdezPGpwf9ZxJwGCqM/gcc&#10;8EgfTNSzXCmVUVlXoNobqMnJ456Z/Af7QqnPC103lsvmMGI2H5iOSp7HA6D1z9aAKl7M7zfZiThQ&#10;B0B+b17jHQ4U9m96x7yZceakryHbuXb83QggggYJA9R3Fak6f8tRbMVXL/MPu8Hkjjry2OvOCeay&#10;LwgRgiRn2qu0Kqfdzz/EQc4X6kY96AM7UHRY2dUCq/yYPY5yw4z9c8dvQisXVZSkkkss6tlS0jNj&#10;DEL1OSR/eHYEHgVq6i0jIWMrcnbkq2F5PzHAIx09O56cVgancFoCgJVQrFTtOWB6cdD8pBz6DvQB&#10;k6tcuswed2ZTgKOT74xgngHH656VzeqTYVvOk+XZskZV4BI25/L+fat7UpXJkSNAG5DYJLdR6Ae3&#10;UcdvWuS1VkmbeqNG44Qhssq8HpjOMAdDx6UAc9rbvcQNLHv81lPlAt1yQc579+x6+pxUOk+A59R0&#10;v+0DHvVlym1QDs5IGFIK9/8AvocDirV5BPd7tLQTM0w2hYwNxYkAcHjOTj6nvnNe3eBPhfM/ga61&#10;6SzYRw27i3bau2RiTt47LlUJIxjce+RQB8A/tRaH/YsN4saqsbM3lv5ikOOgIBA67gMfMCRxzmvk&#10;fUm+0axLcFSrK0Z2rIfl6kn3B/HH4V9qft/XWnaXLcaVbrEq/NHEpjX5vvZ2jpndgdOAG9jXxQ2m&#10;G9uPNC/NuGVk+XAZjtyPTv8A40Ae6fsxeM7zwprdrd+FZ5P7Qjkdm2kq23KDPPJUAr2Ibkc9v0p/&#10;Ya+HXxy/bO+Jem/2tp103hvTbkNezSrs83Y3yRkH5uNuG9T0JHNfmh+xl8Afi38TvHlr4e+GOirq&#10;F3fSLAtvMpxGrgZlJyDtDBTtz/CR3Jr+oL9gz9mLSf2WP2d9J8G3KMdU+yrJqcsh+cysNzZ/4ET3&#10;/lQB5h+0hp+h/AL4UXXkLDb29vZszttCjcBlVwAck4PAHfn1r8I/2ovFmufFz4i33ijVLuYwecTb&#10;RbtoijU/KVzwdzDop2kYzuBO79bf+CxPxu0vWLJ/AWj6mscNupS9kjkBLtj7q5HqAAT0J45Iz+QP&#10;xM1G3gujfNDstVXzFVjhdu0cHpgdOA38dAHjXjrXNR8On+2dNklha3XbG+0xnYgTEe0csPvj+Hsd&#10;3Nehfsjftm/EXSPinplh47+JFxJovmCOK3ZkiRmLbhkkcZPQZHYDPNeT/EqSbVdSTzY2aNtrK0as&#10;oZRj5cA5yMHOD1XrWdqvgSK6W1klRt20/LFJ1dSpbaSBlRxn6jmgD9/v2aP+ChXgX4Q21jLf+IoZ&#10;bS5iG1jImVYg5BwOuevGepNfVXwR/bC0X43eN4Y/DOoxtYvFkssqnc3bHtX8u0fxC8ceH7L7HpPi&#10;jUNtuq7Y2mPyYHTH4FQTkkYz0BH3N+y3/wAFPPC/wn0DTPEunXTfbrGMfaovMzIwHUk55OScHAB2&#10;0Af0aR6lbxSC3uJgGxkZPWrU1wvl4U9eK/O79m//AIKpeFvj/FoskWp+XHcyKsdw0nyzthflDAYb&#10;7w7j2zg1902PjfSVsLOc3iPHcRgq+7OeOKAN7RNOa3DTv95qNTkWa+S3BHynpVm0vo5YFljYFT6V&#10;WtbMvqLXTMeKALFwxih2E9sUW+RbZqK/k3yeWP0qWceVbqAaAEteJGNMuT+9VVPepLP5kZu1Rkb7&#10;vpxQBJMfkwDz0psRYQHNF03O3NSKNtuD/s0ANiqNMluakQ/I204qFpMShc0ASzHJ2g0E4hJApkxx&#10;K3NObHkcUANgy2T6U1vnmyKkjwI2I9Khi/1pPvQBNOcRhaMhYTj04qO4DM454p0nyw4P4UAMscF2&#10;P+1SSYa6Ax+NSWabYyxFMhO+6JPI7UAPvziGnL8lqSKZeHLKtOn+W1bNAEOmgbWOP4jSWhZrpuvB&#10;qSyJFvk9+abp2Wkds/xUAOJxPTWP74ZFOBzcnHamFs3GKAEvnJmjA45qS9k2WhJ6YqG9JNwgB/io&#10;1QFrUj2oA4L4ial9l0maVZQvy/xN7f8A6q87s92q6JJdJJ947V3Z+UAf4V2fxiDp4Ym8v72Djg8V&#10;yXgCBJvCLFWPOTncOmB6+tAGr8LbT7K0kRIH7zPOG5x7f0rrdZiHmK6hq57wBaNHdSqXJy277uPb&#10;+XPTvXUa6g2KrK3GD8pHXjn9KANjTwDpnU4KiqehkDUGwavaahfTDu/u1n6O/wDxNmXtnFAFrxK+&#10;wrlv4genSrUL40rapOP9n+VU/FRACnnFWLM50lnQbcdPbmgDH0Jz/ach3j/Wcqp6dqXxjIV2n/aH&#10;Hf6VW0ZzFq8ysp+9n9eKl8ZbXiyX5IxQBPYuGssc9M9KwII2TXix/iyPb8q2dHZjYgg/T6Y61kzA&#10;prI3J/FgZ5B/zmgDV1wO1hs2k/L/AJFL4KlVoApY/KcH8OM0asQ+nZYj1/Cq/gpgpZWPPmMe1AFm&#10;8zHrUfp0/wD11uakA2m53fw5rA1eQx6tE5J+9zW9cfvdIDH+76UAO8LN/omG+gOKqqoTXMCrHhQ/&#10;uCoPFQOT/bvT3oAs+JuIYz6YoQk6UwGelHibaLWPJ/OnW5YaSxBz8v8Ak0AZegsou2Cr/EeKpeJT&#10;s1KPj7zf0qzoJH26QZ/jxj05qj41V4buOUNnEuANvWgDWuiJdHXp3+orE8PyKk8iIT9/p2x/n+ta&#10;6tnScb/4e+a5/SSV1KRc4w3y7aAI/HiIIwX+Zt4P6j/E/nVrS5PO0jn+7909Kp+P8tZ7sfw5+lHh&#10;p1n07CEnK/KR6YH9aAOVtm+zeLGfHT0xn6dfXJ6dq1vHpaXRsqRhlypFYd4rR+LlyHX5scqMfz7/&#10;AOFdF4nhM3h8OOcR5+77UAZ/w1eWO2MfzZLHLDuen8/0pviONU8QxyHuyjIGe/T/AD70fDnau5em&#10;2Qr+uOe1XPGFuBOrlv4s/Xpx0oA6C3Vp9HOF7fdP06Vl+ESYdVmiLfdfP3fftWppTGTTioP8P8K1&#10;m6Xi38Qui8blyBj9On4/h70Ab/iKPEal2PABz2P+TWrozD+y2H+zxke1Z+to0lpx/dq54ZYNZZP9&#10;ygCPRDt1GRf9qpdVwl6GI9DwBUGmsY9WYM3GelT62oW43A9utADNUDmBX98/WmwEtphAHQU6/XFi&#10;Cq9Ogpti+/T3U/Rv8KAOd0eXZqM0K9nJC8c89K534nBYr2FlZuWOWXHtz+tb1jkeIbgSKwy38K4/&#10;CsX4oorIswOAOcL+ODQA6SVbjwydr/Nj72cDpnnJ6cj3/KuX+Hl4Y/EU0YGP32P7v8ifw+tdFZES&#10;+HSv7tsxnjH+cVxvg1pLfxbcK7NuaYLuboPbPTPp/wDWoA9N8R3otzHIN3HO3ccA+nt/9euj0+5R&#10;7JZt3sAK4nxpcf8AEuWXbgNGpGe3+c/nXReErkX2iLnkbQ3zN14/z+dAG1pzKt2HU8N3qTXH8i4E&#10;y5+9nOP5VT0yXeSm75l9e1XdUxcw7mbgUAJI7CNZT1bqelUZZnWf0z3Bq1b4a12g9sYqneof9YGP&#10;+6KAMbxhZvdRLcRq6svcNjH+eKXQ9Q+3WBhmkxMi/e7N74rYe2S8ttjDK/yrDsrG40+/a1LFlY4/&#10;+vQBp6IjXLtBKhSQN9B9a2bV5YW8q5j+Xptqlp8SWsyl1+Vu9apA89QwGG6N+lAENxpwMQe1cMvX&#10;aKzbgSwtycfN0Petae1a3fdDJx6e9UNTvIRF/pK5C9GGOKAM+VIZGw42npu6UgjuIm+Vl29Riqd3&#10;OpJFtJgH7obH40yz1hUk8qRiOxwv+e9AGgt1G6LHcL7UyWwWQ+dZyn/CpBLbXCgEU37JLC3mwS8c&#10;fhigDOvtPjmRlu7ZZF6MNmT+Fc3q3g9ZFeXSLg85KwtxnP413InYLtuo9wHVlFV59JsLwb4JWRhw&#10;cjrQB4t4v8EWGpeZHqWntbzf89Y1IUnnjIPIzj3x+VeYePPhjJErvqdms0fUXAK8AckYAxjIPtn0&#10;4FfUGraLMkflXFksq9R8vJ/r/OuO1jwP5oZtHlDDeT5Lc5/T1oA+LPH/AMHGkt5Lm2DSfKWVmkAw&#10;CDkHjIwcDAxjjPbPjPifwbqGkO6TQvIV+U+dnLEfeJ4HAyBnjr0PWvvjxB8NLeSSRYYvssv/ADz8&#10;sBD7Ywev0z6Z7eU/EL4MJes1vNZCN1GcH5sjrw3HB6c+nbNAHxnehS/lzq25udknBOc9/oCR14OO&#10;wqu00ke4uWYrEQ276Y6+x7ZySeO+PXfiD8D72zdnhti0jsRJtj7q3QjOcY9MY9TmvLNd8MarYv8A&#10;vbN2j8znzN/JYrkf8CHXoeg70AZ8kqncrOxbccL75Aztz06/L7Zzkmo3mKP+7uDtVdyLnIQBcgYz&#10;yABjHTrwSaoS3VyD/rhuYZOFHLZyT7nHGOg5+lRG9JbYDuKKGVVUsytznABzwBn8OcjNAGklymcp&#10;wqqpb5RuBJxjJ68Lgk/zODD9rI3bU3KoRmG0Y7YBOBnnI4xxgjOcnPvdQbcQzc/MpO4FuAM8kkde&#10;3fb9cwyX0m7zVVvk+aP5zx1GACp5+oJ4GAcYoA1JLn5MBR+8AP7k/wAWevORxyOuMYzximLezxts&#10;b5V5DLIwUrkd8kEYIQ9uB2rIGpWVwuYVjdVHMceGVxjcDkcHg59Pm6dQI2vGHy5z8vSHI3DHTHOQ&#10;Q355PbkA2nuvmUEyE4wF3EAYI9OhPHGOmcZqIX0UkWyOfACjcwYKxVgDnH0Of/risltRk3jyn3BW&#10;y38PG/J4xxkBs85+6agF44t1+Rm+b+H+Mgdj/ez0HU9eBgAA3Hv43yd3Jyu7+58p4APH65G1c44A&#10;Y2oRyjcp/iIPA2qxJPKnLYA57E5x71kT3jHcsn8WV2qo4A5+YH0AGOvBPrUf9qpH5m+6dWjk+VWY&#10;7gcEZ6DsMgcHI54GaANZryARlTGwRsFV6j16Fc56HGDwfYmkF5JHcjEjbmmyG80kFvl5J7jjJHGC&#10;G6dDjSXjiTBZlkcspbbuY/KW2jPXg8Y4G7qc06TUmjPCSL33KvyjGBkdOB1xzwpxwOADS+1S+VH5&#10;cx+5hZNwVgTnk9Sv3u2MYHBGKDev8011dMu0YbcwIGcgnk4GMHPX0B54wzfwrDkH7igxsq/db724&#10;Zz82CBnjPPIwSSXUkVBcCdcbVCSCXcqDIO0EADdg4zjnPagDWF2JQ48z7rYWQpny8gH049sdf5x/&#10;bYxIHY5bkbdo5ODnoc8HqSCCG/E5J1IxsuZWLb1IV8mTnkDsPm4b685GM1GbqUpu8zdhiGk3bhnd&#10;g44zn+HJ6DjkUAawvwB5UU21hwwZgcN1CEHJ4Dj0Pbk1CdQxKN8/GMpG3PUY6kZ6qAR6KOnSsd72&#10;N9q+ftjVmCdAcny8HkYzxwBjrximPquHbEkkZbaT5fQYPKnqeOPY4HboAa5uwqK2zChugG1iB8o4&#10;wO3HPcc9MVX/ALSfcTF8z5Bl8tVkyAcADg7uffJGD35zWu/LTzIZGT7qrGqFAoIOAc4xnpgHGW45&#10;5qvLq8PnRthpIkYO0fl7tyE9eTwct09RmgDWa+XJYEPISwJkkXPUHPBJ45OD34PSoXvWZ8RM+5Np&#10;+VsO5zj3YYznIIxnk96y31V42TzLtgq92baSwO0MAVJPc5zk5I5zVWfU454mXLMFX/VqqtnqCBjc&#10;FAyOwx6kUAax1V4lDLJGzHhmMmeAeOv1PQD8aKxH1ZGOERZAv3QsmdvJPUAjbknAz/OigD4uMuV2&#10;mTCt/E2eR6DpzkjqCe/PFC3G994b5eqs3OATjpnGDz3xj0zio0njL+ZhQ393dgMAAcnnpnPcc5ps&#10;a72ZW9MFjt3buDxzwc89f0oAtLOzoy5by+GXcynLdSSFP4H8eM05Z4xxE38QO7dkngjAzg557Hp6&#10;1XExLZabbuYJg5O3rzyefrz+ZyXwtEZNsiFlYD5DhdxOeMjBA/P9cUAWTcxujF1ULtywZs9B7ZPQ&#10;+3PBqaK6yqqJScAhWZgccrhj/LPJ4qizs7tNOxYhPvBTxyD1Pvn9PenwP5QZgv8AeLEADaBnLH1G&#10;PwPWgC6bhVgxG/zBT6j2/LGMelOkmIbKKFwCNpxlVwTn6Zz/AFANU9wf5Ix8zLtL7j+8OAc4/wC+&#10;e/boaeklxKd6yr82GWSRmxk89xjqTkcD6UAX1mZpVaF2+ZM7mkO05GfpkgdPp0xS78wkR/KrRsrM&#10;qbS+QoLcnjqTgntjuTVIuDJzbKVLfcjXce+SM5Ocj+dSLG/n7sCRz3wCG+bsQMAjnv370AXxc+Sr&#10;QhsZGF/3eh5yQTjHoP0IeH8+PfKd3mD5ht+YEr04IA/XNUYJnEmFDEjIRy23Z1JPueASc4qUzyE4&#10;kRmXaBsODgAcbuCepznPTOKAL6yxbRskXeY/urMAwyeBwOp6jBzxzUiyvIFCsONpZV45OOMDt15x&#10;jJAzms2O6iQKzOvyjGUf5tvofu9Rzxyd3pVlwU2O7Da65DK2cndtJU4yTjgZIJ7ewBdjkjYKlvNt&#10;YL95ptuRzgkHBxwcjtipUQsVKSN8xwvO7qBggA9CAcfdqk01wYt0bundWjVm+Y4ycn8un8XXgVIs&#10;rSgq2PLVj8m77pweDn2Xp6n3oA0FkNxErLEo3N18sYHc+4+UMNvUelOiuJWLByrc5ZVZuFBx3Ock&#10;Y4I4qjbv87fvN3d2+VA2CoHbAPzN6dT61OtwcB87irKVkYbtqjAYAnqowvHA69BQBbhuHjXbE+xt&#10;q7m8tcBcY3fl+OR+NWPOLMyBm2/N5mWAXrz34Udu/brWfbo8a+XCfMZGy0ZORwvGMDOd2W7cv7ip&#10;FYxOrLuVf7udmcLyR06BR1x1oA0BdmR1IkI3rl12hmPtjOM8DaR0BIwOakiuGEhmW429R2XpgnPT&#10;q3IU8A59zVFXWUcybf8AZMhC4Ckg+gx6ZPX3qSS4WOJg7/LHy3zAqOSSvT0znAySDjGOAC1FIglW&#10;GMtuVf7xPOMnrwfbPp7ZMkd2hmLoZOW+byWb5efvAjoc88YzjAqu05VtxWRAvyNnJLNgAH73PfOO&#10;znI6U4PbgJEX+WNvut8vl884+YkEYJ7YwOTyCAWo50IwhY7RhVVj8u3jhgOD16ZXK5qYXKMzGbcG&#10;2gb5GUhvlJPzAdtuOg57iqInEgEe7kt82GDErx6A/wB3P4/SpYJXabyFlXzD/rDHIThtuMn0AHT0&#10;+tAF0XiF1O6RHBDMzMOmOnHI5BIbgcYp63AEJBCr+6ZdnBz/AA8ls+uMkZ9+BVQzIYlknudqhd0c&#10;33uDz1PGcZOOnbjNG3cn2VXARg24nlQSQeDjgg/hwcjFAGg1zOyyTTDzG3MVVYwDnqed2ckYHGBk&#10;EcDmnCQttVSyiQcrJLy44x3B2kZ4Oeg6VTtkilOIbdVLNwzKF3LtyB6nHBB6Y64NTRv5y70bazbW&#10;z/fGflPJxxjHf9c0AWPMIid1dmVo9wbnPTp1wTx6npx6VNHJK87tDJIvzZT5ixBx0xxjt6HpVbCM&#10;DulWPk/vE+U7iCc8Z656DHPPNSpvuZ2L5ZEA+XaG2LjPJOSOPft07UAaCyhUBy8nQ+Y2Mv8Aexkg&#10;c9R6cNinLH86sZQPvlnLMpC9vTkZP0w2TyKq2haWXfH/AB5xt3EsMY4J/wB4nPzA5xjNbvhnwjqv&#10;iK7W3s4JGVlQeYyk+x59ecDjPoOoAAzT7e4v7xbO0SR5BJlVjkPHPBxyM9gPXPJNevfCD4A6nrl9&#10;FqOppIzLJ5mfMZYo8c4f0OfoOe4Irtfgh+zc1usF3cWnmSTMqnCYd9xxgbcgDOeT1yM+g+qfhn8G&#10;YrXyUvNPZDhSttDn588kHHLDtzgnPOKAOV+EnwNsbK2htbCw814ztNzJEQqdAcDtzzk5yewxX0B4&#10;B+FlppqKotftNyV+ZTjZz+eRz6H1xxXQeEPh6YIFa62WsW75YoxhtvUjjjkfl616F4b8MskP2bSr&#10;FY48YMu0fN6n/PrQBl6T4QYP52rXPH8EKkgAZz3/AJYxwOe1dlouizTRBbSBYY1OM9M++eR/+vFW&#10;tL0KytJBLIzXE7crwCo9s56da3LfTzcDz7+fy1PKqB1/L8KAKOmaZa6fLizi+0SN952/h/yfSrU0&#10;IXDX1xtP/PIenOePpn8+/SrUaNMojsrbyY+8jDqP6Uv2XTdPYIF+0Td12fxfp2P4UAUwLmdD9gtV&#10;jVjy5XGfy/xpklskS4u74N2wrbs9zV4Wl9eoXmUwx7fToOcDGf8AOBVW4tdOs1+aRmkzyoOD6/56&#10;0AUwNN2+WRu528gfWkS6ZkH2az2llx2IHHXpVjzZ3UyW1htU/dZufXvz6d8Ux49RL/60Rqq5ZVVT&#10;/XigAMUjSF7+5+9ysaj3qRYJVDC0XyV/ikbk5+ueahtWVH2xkyv13Z+XPHT8D6da0bDRpb2bdeTF&#10;m3ZK7e3p/wDXoAgt1tzKHgt3uJf4ZCvHf+Rq4ltm4+2XMnmMn3V/hX17/wBOla1tojtHhY1iVeWO&#10;2sTXr0ohtdKH3DzJgfkBxQBz3ifXrSwufKnuDLNN/CsmMD0+nr/KpNH1SSS/jtEf5myzIWHI/LPT&#10;vXN2en3WseJWl3yYiO5pOTzj17cZ71N4O1mO48dXCQy/6PZ8Mw6cYOOee4/OgD0S9vnbWLfTEf5U&#10;G+VvfH+TVyKW3uJLi53nEceBhupx/jXM296uoTzal5m3c5Csueg4yf69j2q59vfTPCU927LmRuPm&#10;/SgCTwHpzf2he6sfveY3X24/DtzWX4ehivfiFLdlN4jyFyOmT1/l+VbXgYSWPhKfUJj80ill9zjt&#10;Wd8Mohea/dT7T8smwN647e3agDd+J8yxaV5RYfcx83HHr+lJ8JbcJoyP04z9Kq/Fm5MdssaOA2dv&#10;LdcjP+FbXw8thaeG42IbiEY3denH6fpQBx3jNpbzxlCjRqMy87u5wD/iPwrrPFDm18Jsu3quB8v9&#10;K5Gffe+PF+8TG3QHAUc/zrpPiRdra+FjCT1Xqe3/AOs/1oA5f4N28j3k11Kjbmlyzbs9scex/SqH&#10;xnuvN1qG22hv3wX/APX68kitv4Jww/2c90q43MWbacjNc14/Lap41t7N2wv2rDBvTp0oA7mziS08&#10;HOVbjaPmx/8AX9a4v4W2327xhdzsCAJFXd2LDOQPauu8UTNYeBlCqvK53bcdv0rnfgVbw3F7dXoV&#10;v3lyxVWILcdP0/H35oA2vjNO8NosMYCllCc9D2/z9a2PhnbG08NpJn/ljkj6D/D8+tcn8YL531JL&#10;YOwVpFXKr0zxx/8AX9q7XwxGLLws0jR7W8r5l29OOg/SgDkooxf+OlbHyxYblcYPPT268VtfFCXy&#10;9Jhi52gAN07nqfwrJ8D/AOm+L7i9dN23GOB1PcEHpwfrVz4nyPLqtvZoq43fxHPTr/nrQBawtl4H&#10;2qpw8eMbun4/1qC4DR6HZWyEt50y5+gPWpvFLpb+HrWzJO2QHPy/eGOn5fyqK6RWv9PtHZsxx72X&#10;k47Z/nQA7eH8QNKWxHFD/e44P/16bpE5h0e+1Z3Uby358f4fpUU0rwWuoXqKFZlIjY8Edc8d+g/G&#10;jV0Om+C4YdxVpOPlGPf0oAvfDWz2WU2p5O5tzDJ/rXNCWTVPHvlfMyxszcdBz0P4jFdtoUZ0zwa8&#10;z8t5OeOvTt71yvgOwa88RT3OXH7zHzY/vc8fUj8qAOi8dXn9leFPLV9p25H/ANb6VxvwgsXvS+py&#10;7v38hYBn3en6f4VrfHDUPLsvsKbd23AbPT1H4irnw205dK8L+exY7Y89vTj/ACMdaAPOv2h7/wDt&#10;O5Wxin6zCJApztOTjH5H3zit34Z6YmheDri4Uqqi32/LyMgfj/kVyfibb4i8erat8yxuzsrJnJ6+&#10;2OD09cfQ+gzW1vpXgVbIDb55AG05wOn+P50AZ3hYtBE83WNSZOe+F47+/wCdblm23UAGO37PZM33&#10;gNpPt71m6JGtvpskRP8AdQ7m6EnJH4CrlpNuvdUut42iP5eMjgH/AAoAs+FcL4R1C8BPzEkcj1x+&#10;efzrT8JQ+V8P5SP7p+bH5/zrL0FGtPh9NIzbR3bPP/1q2vDMePh9sYD7ueRQA7wQSfDNwDIrMWf5&#10;ugPPWpPh87Mt0AxP75sEdOlN8AKv/CMyBXxlWPpjmk+G/wDx93cOcKtw3XjPr/nigB/hgCLxdcZd&#10;tzN6Yzz/AJ/Om6PvXxzdMOm0Z+b3PWm6DkeNrrOBwpb5Qc9DTtCYTeNr7kArtJGfr+v19KAIdEk8&#10;7x1eAkghQee3X/GjQH8zxpfDb821Rz2HzcU3Qtp8cXi7fuFQPl69T/hS6ASvjDUGAxjB65/vUAJ4&#10;PCLqOpMR7nAx2P61H4F2tBqeCGbzJDu45/zim+EGxd6swfI3H+LPUH29aZ8Nislpfgn5y0hYdKAE&#10;+HCM41KNGyvnSbvz560fCWVZNc1dWly32piT6kipvhlEHuNTjd2z5sgw3Yev+RUXw3XyfGurQllV&#10;vtHzrt6HA/x70AS+EnNt8RdQhUD5tpzt/wBkf1qnZ3DQ/GSSMO3zQf6v0GfT8fzzVrSQF+LV0ibv&#10;9Un8z/gR9eKp6jbi1+L6N5RXdBjJUc/N698/zFAF7xrO0HxEsJAAPmPVe3FbHxTiEvhmOR0+6FOe&#10;/A71ifFXbB4k027Ix+8z0z6Vu+PUabwVDKv95Q3zYzkjj+n50AXNEb7b4EkAO79z9f8AJrm/hpGY&#10;PFt1DtwpkUr75UHj8q3PhpL9s8ISQl/+Xdlb8jWP4YljtPH1xEq8sVOemTgjP8qAIfGcKQ+MrOYS&#10;YZZmG31Hc/yrqPiHF9p8LxtGWz5Z/L0/P+dYHxKRLTxDb3HRvPA/AnGf8+tdTr4Fx4Uh3HI24b8v&#10;/wBVAFL4Z3Edx4RdVkLfuiP51zmiSrbfFdoFbG9QW2nr1/w9yc1qfBpzJo01pIezjk5z1FZN0iWH&#10;xSt5Tn95x+Q/yaANH9oSD7R4bvO2IQ2c4I5/+v8ApXS/Cu6+1eBoGJ3N5OfyrL+NNmLrwrcsF3Mb&#10;NwFPRvlqP9nS5ku/hxavK5LfZxyw9qAPN/EMJsP2ptHumb/XafIuNvZWB69Oa+jNWi+0eHjx1iP8&#10;q+c/ikjWf7QvhG53bd00qNnHzDaf1H/s1fR0hDeHeT1j/pQB/Nv/AMHA3hqG0+O0yusn7y/Xy/JU&#10;9zt5IOSCGODjqDX5q+IdNewnxINg3HapwR15wR8v8slulfrp/wAF/PBV7qfxIe+toW2/a2SZGjVg&#10;+N2eudvy7h0OQ9flb488KX2i3TGSRmEb8M21eSDkEgduR/hmgDlRHlWmW52feG5uu7OeOnPI/Kox&#10;NBGd6vtVV2g9+Se5/wD1/SpEdYGaMq0WeCNuM5GCMZzxnOD9aYu5pFkEjfLgbuMdCepI9P07UAWI&#10;43YHyN3+1vXdnOM8epyOvpUUqFVWZ5dwVRj5iVC8f445BJ74q1HcBHd8LncP9YCG3Zzk8nqPX0x6&#10;02cq7sHc7dw8vPbkdB+PagCm8D7N8obpuLLyeuT+ueT61E7JGRLGMfL1Zs5Y49O//wCqrbRh2abO&#10;xmYOUVsKMdcfT061C0Dgs2/7rH7vJb14PvQAxZCrbRIyspwu1ui+36VPbXc1nOsy/L5eC3HQZ9OM&#10;4PX2qsxj8oqv3W7Lxnk4PAA/Pt2ojZnKohVuQd27j8sdOec0Ae6fAX4oOClpcXMjSfMXVWKgYOcc&#10;k4GM+vKjmvsD4WeNUvkVZSfMZtreVtDA55K44UdOCcnHSvzc8Na5JpOoefbS7cMAFyeevPX69jwa&#10;+rv2f/idJdpbiK5zLJtyrOquWPQDBB5PXOMdMUAfbHhnVYZisplyJFX5l7jIOSCRtI3Bsnk9PYd5&#10;4Z1THkzu25hGuIy4cjG1j83QnK46A5z1zk+I+BfElvc28dyJkjhOCu5Sq4K/xA5AzkHbyBx6gV6l&#10;4b1eV7cFboyL8rSMxB+m4DrgBu5OT34oA9Y8N3LGSKMMpzIobB+UA7ckeg+YHjjkjPSuv0q9zAu1&#10;1+6AOOVyccY5we/PqO1eYeGNSc7Uif8AhB+8doG4/kBhsdu/YGu48O3aylcS/eXDENz94kE9gQD3&#10;zkk8daAO8tbiOSfyhJ6JtbI25I5yOgAx07n3rUs5o3XEjsrMpJEjAYPXPuB128VzOl3m6WNi6NIY&#10;+mMlM5z6Ec8dx83ArWsr51ZSXVSMbl8zr0/E9fy9SaAOms5izZPmJub7/fB5zxyeQefrV6GQMARI&#10;VyzH5M4JxjsB6dKxdPn2ssiyMB93zGYLxn/HHJ/nitKzmYCNyjk5zjjsBx15/DnJ59KANhJ1HDbu&#10;F5wuOx5/+sP/AK9XYZHR9nmvH0barnG4/jx69OtZkIaMrC0Kr5fDKiHaPbk/Ue5+hNXodq4fzRjc&#10;Q5yPQZ759z6c0AXIpI8KVGFDfMduC31OTzwOOT9KkSRoyrL127lHljOfTr7d+nrVeN1LEyfeP3sN&#10;yvc/jz/KrMKK75Lr+A2qvBPHT8v8gAfHMrEMJPl3ZZd2c+3tzx6VJHiTbk7sEb2VgQTgenT056el&#10;MiBTnyiBg9O67s+vv+JAp7lWPmvIGbaSrZYk/j6/pzQASoqDfLE33cHblMjPXbUDwSRIU27juP3B&#10;+mfXg5Hoae32eIlIkVR0L/Lx7D2HH/fWOO8ZG7ajoO2ZGB45/LGc9vX0oAr7pCz7h/FxiTpx19v8&#10;8ih90e3DHBOWbABPOeOe+Rzz096mjiKhY1ztK5b+HPfH3R7en9Ka8YZZMsyllyx4yVJxkevTvnr6&#10;UAQpPIseBkNjgtg++ecA8fUcYpZJDJJvI+ZeTuyccDIz6c/0pczYy4UBidqhj354OcE/n+IprKpj&#10;XzCy/L/F2HT/AOK46Y/KgCNQIh5UgwV4ZfunjHYdR24pWkWYtE4/jI45+Ynpz6DnjnFPELoPLcqG&#10;K4b5htHQdhyfemOQ+11c7s5brj6dP/r5xigBFtsjzhI3UbvMkA7c98Dof89WxwOJIyJGxuDL8vX+&#10;Xfn61IJEhJ2Rlvmxz8vr8oz3x+NI+1Tvkk25Y7mK4JwOc4+n8+9ADBHvCGUt976/Nx3HXkD9B2NN&#10;S3yMoF3bVKqvX2/Hpx9eKdtEpaQPl8bW6YJ9DgevTqfTqaC3mx5Eitt6tuyTn29ev5UANeJHG9ix&#10;UL/CuRyfanlWUYDNjd9dpz3/AA/DrQxO/arKu0sNwboc9euev+FKZVZFVZFVepG4cZ9OPUj/ADxQ&#10;BHLGQcngqzA8DnnHGM8/0pBCq5ZpFYq3y7iMjPfjPpn8c1K8kaEgBVyc7ehHX/Dufb2oeYCP55GX&#10;cmF8yP5Semck9jj6frQBGflO5ZBnpxhiCAAec9eOtNYMeVxvX5mVV684wOBxx/nrTppWDbx6fMN3&#10;3h0/HPscCmtcR/dUN/tBXGPQdT0/l26ZoAIRn/VBtqgH5sc/T/I/lT1kTbtD7h1HyrnPtnPJI+lR&#10;LcCZ8R7t23c/l/3fQnPHb0/GmzzNcL8ryfNn5uW/AeuM9evA79QCRrgNLvXhXIIVXbjBH59PTJ4q&#10;OS5G/ceNx+7yoyBnHT07fXGearSzh0ZgvzDlvlAC9h369B74qN2CDeu1t7EDJIDY5wf/ANf5UAWZ&#10;riaR9qvzt+8W+bOfrk8enfHWk+1kHIYbSny7vy/w565NVjKAm8oq7jywyQT93HPJPP8A9ftVVhIo&#10;2yPzygZlHzH8sYyD09KANI6kwO1I9zZ24bGOfc8/wnr9arz3atJkzDDxk8NkEfh36fmKqyTqGAkf&#10;g5wrfxDB49eOec1XkvDEvyH5unyngn5eP1+vPtQBNd3EqAS7sqy/KV4J6Eew6+meOpNU5rnEXmKA&#10;u0/NtHUZ6f4HjvSTzg5QndjjGMZ49+Tj6+9VL91DOfN/h4KgM2MHqOoJHPbnsKAHT3xhDg5kbb8y&#10;lSS3JGO4HPpnr1rPlulM7b342nLbCq44GTk/THH5U25mR926dcFS5Ve4P0/A9ao3lw0GGeTbtG4D&#10;0yR+H8WD+lAE0t0uMbQrNyW9D0zj/J6cntn3V6pH7o7d2CuVwc46ZOPX2z1qO8ujKTLLOyxNkb9u&#10;Ao6E857ZPXOSeOtUZrqQBnErqw2n5ZM4yR049Dgeo9KAHXWoGUKwfcuVHzN0PJ6ZzwDxyenSqcs7&#10;F/lAXoGXbwSAfQng4/xqSV2EfkOrBlARgQSoz0yQQent14qq7SMAjEr827tw2Bg9ewx9Nw60ARzl&#10;twjfKqXX94rbc449uuB3HTkdqjedo9pPy+WwKqMAjGDjt/snPU4zTjsiPlGYoVXcq7hwox2zzjjo&#10;fyPBhkmkLFYpH2+awYgep64x3Yr36UAVLz92WZ227XURsWHPoeR1yMceoxmsq/eNlUrOSq4BAjO7&#10;gnnPHJ/Prwau3T7U82EyRrJtO9VAA9sjO7oewPPtgZN9I6KrTH7q7GbcCT654+vTnGaAMnULkdV2&#10;btrGP7qHd1Gfrzwcg8Viag0Nu+1ZEXGdvyqR0x0O7HGOACAMcVtaiJY5GjEjN82JW3D92MdQcduO&#10;vr61g6xPJ8zQu4VTtlbduyw+bnnjoSRyM9qAOf1a4mXMkUbHqY/ly/3fuliuOpQDk4PXriuZ1i9j&#10;mQqiL5anKdDgDt3HTgfTOea3NVljf90ZyW5LDcF4wOnPTLenTOOnPI6lK902/DEhlMRZl2tn5iM5&#10;PYjvk5AHWgDY+GWkHWPFka3Pk+XFtZum3dksAcAkABT3zzgetesfHb46+F/h54Ck0LSZ7fdHatvX&#10;dv2LjBJ5PzknHQYyDgc4+ftW+K1h8L9IkeKdvPjYMW8kMTkdCMZKk8nvgYGOAfkv9oz9p/W/EvnW&#10;cWpySK5z94nkk5+Ve34dOuKAMj9pv4rf8LI8TXDRS+cdreZ83IbjPGDjngZ5IAHWvO/BHwz8SeNP&#10;EkOheHdMkmmaYRsrQ8b1XeB2HAB6gg56nGK5kX2u3UbwxCSSRixjkZT83zKxGSBuHJHAyBz06fqt&#10;/wAG73/BMLx78UvjM/7Q/wAUPC09r4R0st/ZdrfWpT7RNn/WYZQSMEYzn+LI60AfYH/Bvt/wS38e&#10;fs7eCf8Ahen7QOnx/wBsahbINJtHGfsduNxVACAATnccZyTmvt/9sf4823wi8BXEemb5L65jMdtE&#10;jY7dfToD6c9xXpXxE8eeGvhd4Ta9uHWGGCLEaqOuAOPyFfnR+1t8Yrv4i+IJru5uJPL3fujwfLQ/&#10;L3OO3I6Hj1wAD4x/ad8aar4612TVfEV95yNcCQqCVCjJx6Z7nIyOcdq+QPiakt5rTJLDIYGQjLdW&#10;Bx0zkfxLxgc7s54I+pPiesuqa4zORGskmG2g/Mxx83UY545OCARg5NeG/E/w1YQax9rEP7uPOX2n&#10;72QPUZ4AJyeAox1zQB4v4o8KWdzfLDEsa7VztjYfMcAAjksCec9vU81D4pgsNL0ImExoxj2rG2Ds&#10;CgBUx+Ixz+HIrs/Ek9lNtuF27vOVpI0VDuIICsTyeACvBB6DPFec/EnWo0iW2t3X7uFEakFcDbjO&#10;7qcZ554GOtAHK3V0UsmkKMW3SMzGMbim7jOfoRjIySOlef8AiHUtsv2SCVW2nO4LjdxjP+fStrxT&#10;4i+zQeVEy7jztBJ2sBjrnB/w9642SRpG3MevWgD6O/Z7/b+8WfCDw7a+HboSSSWsjGG8+8QDjrz1&#10;wB25xjjJNfqd+yx/wWA1f4i+EdB0nVrt1iMsaxszMOnQYYk8gcZGCQcZ61+ENdR4N+MXxC8A2n2H&#10;wvr728O7OzYrYyQT1B64+nX1NAH9knwa+NXh3xr8NbHxJZXisJYt0m5hkcexxXoWj6za6pZLcWzB&#10;lIyCK/BH/glD+358SLj4VW+la34ka6SHar273B3hBgd+q98kY4boOa/YD9mz9pjwZ4++H0V3YatD&#10;56xqJo/OB2t3/HP5d8UAe8RQebL5zGo9UJfEcYNZvhTxTbeILBbq3k3KerL9a2IV80bjQA6FRBa4&#10;x/DVe0IklaTNSanK8VttTqah01Hjtt8nXr92gAuWzOEFWJSFTGKpwhrnUcjsatXjBRkUANt+IiSK&#10;hVQ9zgCrSLiDJ7jNV7XDzs3p0oAkn4fpTn+4uKZdFhKAPWnyqVVaAG8CJiR/DUMKM7g+9THJhIpt&#10;oOeT70ADDMmMDhqLw4i2+1DN+9NNu23MFoAkg/4981HZkPKzYpxYpARTbHhGIFABcEm4UY4pb4EQ&#10;BWpkZ33ZJY8DFOvznan+0DQA5AIrTH5VHpYAizj3p9w+yzbJ/hNM00NHagf7PpQAQHN2+RTD/wAf&#10;22n2eHdpB/epkX7zUGO7oKAEuQDdRlj0NO1ZsQZHtTZiGv1Qil1WVI0VT+tAHl3xyXZ4UmaQtgbi&#10;3lt096xPhbb+f4P8vPOz645PrXR/G8F/DE425+XG0c8Hj8eDWZ8KogvhWOFz1jBzt68UAX/CFsIN&#10;QkCr+Z68V0OsRFo0wFrK0K3eLUmXZwODn61ua3GfITBxQBe0qNjpmAOq44HNZukkHWZMN35rV0kZ&#10;0zZyu1fSszTkf+2pcn07e9AEni8kLnPWprJiNJP+709Kj8XB9nC+nFO08j+zGBPagDndNlxrckbH&#10;3Hvz1q94qBNupH93HT6VnWYMevOS3XlRx0z1rT8Rndabtx6YX/P4UAQ6Axexwy/d/Ss3Vsf2spY4&#10;w3I/GrugSA2uC4xuwo9aoa38l/5jk7dw5oA2LgiXTtjbsY6VU8JkpcyIpH+sJbn3q5Gok09/l49N&#10;v41W8Op5d7ImzHzcUAXNcX/S42b5f3gP61tOG/sjIP8AD/SsvxDEBLG4J+8Ocd61lAbSdq8dqAIf&#10;CuBGwH948elQyMTr2NmB3yKd4YO0uB/eqK4JXXVJk7Z/WgC54m/49kNLa86Thj/D+dN8TsPsSkY7&#10;UWLCTSyB0C96AMbQmLanMo/56fl61B45VRz6SD+fSl0mQRaxKGf/AJaA8Ed6TxwVaHe4PXPy9elA&#10;Fy1kD6Q208cf0rndNljTX5o93bvW5pTrJp21cjdGMg9uKwRmLXdsin5snd+JzQBL43jL2Gdudq9u&#10;/HSq3g5GGmqhl3ZXpu6cY/oa0PFtuJdLLoOB/sjNZfgqfFu0T8fvCpU9vQc896AOf8RRLaeKIZG+&#10;6ZCM7u+Pb6V0upKJtAzyy4H8Ix1xXP8Aj1hb6olwxKhWyyqvLD/Pr6fhXQwtJNopQ7t20lsDpz/n&#10;86AOc8Ayol/JA27dv+Y9s8H0/H862fGZIRWj4bAPzewz+XFYPhdzB4hmgXaNrZGD/L16fmK6LxYW&#10;fT93mLyvRu+Pp/nrQBoeGHEumgH5vlxncOeKqr+415CdpyWpfAsnm6ci7h/q89AM9s/pRqe1NVRy&#10;T975ePpQB0d9iTTxtz6fpT/Ccu6FlPuMVEz+ZpiqB/DimeFJWeVgHP3sf/XoAmQ+XreCTz61d1nO&#10;VKj16/hVK7VYtZVyzfNn8Kva0u6GM7vxoAivPm07JP8ACMVDo/NjIQOMd/pmppsy6Zjk/Lxx3Gar&#10;6M7GKVSGU4JoA50L5HiSQAcE9ccGsz4nwGSyAxnv9373+etad9EY/EzOF6qQ3Sq3xFBbSPudh93n&#10;H+TQBk6Erv4fZw7HdF0bGTx161wWkkwePZCBgnn5VwSuf5YB9zn6V3nhQm60poWcYK7fTH6VxNwR&#10;a+ORI7soYfL/ALRCgfyB/XFAHa+OXcaVwu4bcbV74/HjpWv8NdQ+0ad5Ybdx3Pt/n86w/GzRyeHF&#10;O3cvl/muOM1N8ILoy2ygyeu47fw/p9KAO0sJGh1XaH+UnGOa1rlghZGasNZRFqitu4z275zWtq77&#10;bdZw/v8A5/WgARWjXeD/AMBBqFoxLGeferFo/wBqs9wb7tQ2shLlWXbjqKAIbIFT5WW4bH0FNvIE&#10;+0JKV+bpk1IwW3u/lPG7qelWLmMScs2Q36UATSW2LRbhFyvepNMlW4i689s9qdYN5unG3Zssvr0N&#10;VNGX9+8G5vvfl70AW9WcLGrLJj2z0rH1KQPaMZomxjORVnUTKP3UjE1XlzPp8ijn5T1oA5KW6tpn&#10;dIHwfXj3rnLzWNYsNVxN88ZZRhTn+R7fnxU09pcSeJXt2d0yxCDPGenb2/z0w7WVl011kuPmX+HY&#10;Pm5P6dc/40AdToV8J4Vm3Y3DOGb8u1dDZf6RH8x/Guc8Hiz1azWeFhuZcnj2/r+dbtoJrWTax47U&#10;AWXtSPukN/s4qu1pEhBb923qDVyWREXzGbb65qGecNAyhg2F6DvQBBiWE7X+ZD12n9aqX+hWGoLv&#10;gHlvjOV6H2qrNr6w3JSGTGDjaW6irFjrVrcFY5BtbphuO3WgDndZ8Ohj5Wp2+eu2ZVHOfTj9PeuR&#10;8R+BozYshhS4t2yd7KNyYBI+n9fbpXsAiS6jPmDzFx901m6h4bwjSacMAjLQgdf8igD5a8bfCcMD&#10;LGrOu4hZ9rc85+bnnnnp6e2PGvHnwRhuYpJUgiwzZ8yMfJuII7nKn8MEZB7V9waz4Miu0kMMfkyE&#10;YZGQMG79D/ngVwXin4bwXBkSOw+YLjyduMfT/CgD84viJ8GrnR5XaG0kReAUznnk4GR/LjPpwK80&#10;1bTZbGby7iIKVX5uNwPGTjPQYJ+YcZ/vYr9C/Hvwit3RpbGJVVg21ZIQFQc+gO3nrknOO/Q+A/E7&#10;4DQMJojZsvBbayr7DjOM/XBznoeMAHy1cTP5oeeVo2bIbbcH5d3JI5GDz6A4IJ74rG9PM3lLuZcf&#10;dBbcARgD3J9M47nbiu8+IPwm1jSLmRhbusfnH/lkNw9/mHTON3Q8AjFee31pNYGSK6gKsuImZgqt&#10;19uOMD5fQ/kAOutREx3C4b95htqt9zB3DHUA5xwcZB5z2jl1NDIsTpuZpHJidh279Cenvg9cdao3&#10;s7pK26bbtk+bco+TIP8Ae6cfKcc/NnrxVU3Lhdn2jMfTcqrtGOBkDHHAAJ5HTpkUAacmpx+Z50sm&#10;xuFZlmG3JBH+6RgDHBPJA61W/tdGkEiBWZlyse0g4/hByTzgn+vbGf8Aa7l2Lh5N2wqu1TubB6dj&#10;nAXHOOxyKh/tApt/ffu1kGzOGVSMdDk46/pgdwADUfUkkLN5qhtwVm8vaX75BJwM8DHXJI9QUl1J&#10;Wk2xSbVKnb86BevXgc8ADrgbTmsRdRljZnE26Qb/ALqjcm7ksTj5iDlsHJyDmgXk21rZZHDMxMg4&#10;BxjjjgDd97JHPuKANZdSmhYeS5XEe7eqqSBg46ZLcjjuWNRLfx2+6OCP92rBFXIdT8wAALZIHB47&#10;Z69qxpb9ZNpS42Pv3bWX5lBHGM59z/Lmmy3Ku3mLGVAYLhFX92Qw24/AD3+XHHNAGwdaMbeaZXaV&#10;mJ2MSN2Wz3B5yB69fU4DZNTjdmjjYY8tF3K3zHBJwRxjOR0549M4xJdSc2syrOVBXHlm42gswweO&#10;eSRyPbtjlZNSWaYr5zKzc/eySMegHTAQfj05oA1m1IlvOkK7N+XG0E4JDMCDwePrwfSo4tUTzFnZ&#10;o9u7asvnAs397ncT1wcYwM471iy3haRRLOxZG3NISGx6k4HHGf8AZ/lTZdVk83fJMVj2DfiZh8o+&#10;U5wSQvTuOccDFAGsNVMaKHHlyEbQFfaw+UKSRkE4ZRz6/U1GdU3tuKDdwOW2gkggDoVGMHsTj0xW&#10;O+ovLZ7JWk+YgrHuUoWIIDEjrg4Ge/NRT3YkVbhHZm3ff6bQT/e4x1Zdp5x7nNAGub6JEbMPmCEq&#10;43KAPlGCD13cqMDJOD19Y2v/ACxuWVlSFVwpZUK4yCSDk87j+I+lYv21XfH2ddynanVSpYEg9DjA&#10;ORj+6Pemm+j3faVuUwz7hIqggtycjjkBTnrkYHpyAaj6qoUb23bv4GYgNg8jqMjHBJ4Ofeq/9qy/&#10;ZViim+9GVWSNt3b8OnQD26nArNkvnMTy+bM7dfNQYwcbQSee4AJOTgGozqO+ZZBG25XCRx5OEXJz&#10;yOQOcZ6DjIHcA0hqO9cRW/nHJJFxcbCme3fPOeSe1FYj3loVWKe2Em1QVSOPOwYA5wRzxjvwByaK&#10;APlqKeQooVlV2BzIoO0nA5469D0yMn0p6yiSTML+YyjjCgELwDn/ACPxqpE2Y1RGbDKqschWKg5x&#10;gA4NOWYy7fMUOAgLq3IbJHsBwBn8cc4oAubiZPLWX5VZjmOTlc+uP8O/pTkk3NhB8zf3pMhVyQSR&#10;g4+XJ47A/SqsckqAJN8vynJZsclj29OPanbniJaNAp9vmyuMD68HPb8aALhdwnmQxtu42Kp+7kHo&#10;B1yPm4x+PNSNJgtHG53FyVdcqe69O55x9AelUo3jV1i2Iy4ARefl5ByMe3PJwfSnwmKMGRueT5me&#10;jH8Pc4/pQBoGUvI21kYtuCIuB3wBg9eue3B5xQrBG85o8HawjDFVyTyeSD2PcY5x3qqruUy4b5OW&#10;3Lsx26YwOB71LDcKqlgSFUAfKzYAz9R7decH2oAstPEwG4NuCM0mOOjE5+pJBz0HOTxTg8YfDfKF&#10;YgeYe34ZzyD2x9arxg5Cud3zf6s84IyMk+w5HY989af9pjCNJMV2su7zFUHvyufYc9OnagC7HteE&#10;h3JUbsFm2gDBOemev+RTo03MHdmB4LMjfKDyMnGf4sdPUAc1VjuFXlX+ZeGDjjAPPGfwI78Y61NF&#10;cxmVSxUiNvmaOTcSMjpnt+uOlAFkyMkqgE/KMq0ihsnBZQDgY5X64B56gvE0afcC7pcbmYAkNnGC&#10;cZbPHOf1HFYzuiZl2KVkMmNxOSp54zxxj5sZ4PPSpY2m2Mrfwld3BDdSSOcDHfPbPvQBM/kmQkFF&#10;3qw3Fjt24DDcP8n1xgZmhd3JRtyMY/u7lDDnOATj0x16E98Zgin8sqgkG5pNpVgVToR27Hb2x0ya&#10;fC4RfKM27BX5nXd8x5B64bjuQSBnOKALUMj7ljhDtGsh8ny1DNgkjd15PY9vqOsjeRIiwCNV2xqG&#10;ds4A2g7ipHAJzz7DOKptK3kbQrbgpxIq7uduBgjgAY4x9frNEsZ/dMzIztlVjUbQ2W5+U8MdvTqC&#10;PSgCdpG8rzHCtvO9Y5vYfKxHA68ZHv8AWrMMkQjCxsUjl5Lq2GC/3s4HOM/dP4VSiuWRWmRjHngn&#10;a+H457Zz698E56VPEr5UHC/vPlVhv+cgAcDqMDOecE89KALHmPHFziNuBMsQPzKccDj5SBn65FSf&#10;aZoiZGlWb94wLBejFlwMYXHO09Pxz1qpkRiWCSP7yv5kLZZDxgADI9TjHYZ64qYIxhZLgtuUEMp/&#10;dlMgHbxgE5z24xwcigCdZlAW1aXduVl8tUG7aSQCM9T1zzznnHGXi4Mi/aPMl+5n5m2hTtOMqTj9&#10;CM8Ag1DPK0ijaBtZyAV3kDcRg4574zng/hT0mmuYgY3by2UFdymTqBgY9NzHGMdB70AW/tIEZRrd&#10;mGGymUztyBkZ425GMc89uBRmRUxFKpReYpPn2ggH5sZ6Z9iPlNQ7Y3iYAtuI+9t3Yzjk+n5fjTgd&#10;04nkCsfMf7vzjLEc7tuCcZIB4yeuOgBcwC8jBs/Mx3KqsBknJ9+v1AqaFiw2RuqtIQUXyywBBwWO&#10;BnpjknPJ4NVmjlZ1NuyHb/Cq5weBnjOD84GB3HHepVExRo4WbaVLiU8ck5BbB9N3PXPXFAE0YS4V&#10;kRwd3AYsflz/ABYJBB7Y4Az2qwm59qByrbVaQ8EgnBOOAONoHrz16g0ySzSLCse5lKBZGCgKScZO&#10;Dg5+U4wO597SCMSgpbttbLZCjI+cYPUFjjHfp2NAE0T+eypEu5chX8uQHb1wPmzge/OMZPHFWbYG&#10;dlG2Qbim1TnI5HJAxxgZHc9e9LpOiX+tXUdrFb+YzeZ1yVXnJ5xxwR7c17h8FP2bdX1OaGa/tN53&#10;b0gyMFj3OVIGBjPYY6k4oA5D4W/BXW/GDwxyWs0MXIaNsfMnPOeAR2yf9rIGSR9a/A39mWCwt4rr&#10;+zkjOVLXE1qp2ccjAUFj0xztBLY612nwf+ANtplrHbxabDMf+ear+7UbcHceD25z6E8g8/R3gH4X&#10;LIEKQGZhuKHbhA2T05J9/fFAHL/C/wCDIVIxBCqJtHmXEytuPfA6nBJPf6Zr17wZ8P7fTxGlhZeY&#10;NwzNNnaOcnGT3O7oBXRaJ4LhsYlS8bzJNwPkRxnr36Z9z7112l+F3kiWeZhBCuMKAN30PXP6UAZO&#10;keHbWGQMYnuJj0wv3Rx6fz9K6jTtEu3iWW+mWCPqIxjcPc/hVvT7YKWXSrUBeAZHH6jirJito5F+&#10;2zNI4bCqvr/L+lABbtDbho9Ms9xYY3HkDnHehrFFYXOrXCs3H7vdxxzg5qVZbu6G20t1hX/npg8f&#10;mMUiWllayebczNK6/wAWQc/5NAA0V9qUIESCGHHO3HH5YA/Wpnh0zSYd/lhmPHPJPb8cVFLqFzdl&#10;4rLbFH0ZipU8f/WqfSrWzaXeFM8v8Tfhj1/z6UAVWTVtVGLdWRWbGe449/WpYfDdnaAzXoaSTbwu&#10;Bxx/jXRwWkhTsoPGBxVfU4beyiMgQu2O3b3oA529N8yn7JbiGPoS2Bx3rnb66sEcNcXysSwO0yHG&#10;c9cDr39vxq34nvtQuh5EMvL8lVUcf1rzvXpFgv1tkkkeeRgFDZPJznbjv9eDQB3+hXz3cwtrJuXG&#10;W2fz9T+HtXaaULeF1toNzOOre+OorhbBovDOgi8YffOc+2cfz/rXV/Dm6OpWH9qHpIuQf8/55oAv&#10;+Ib4QwizB+Z+G9s+tYfiS1TSfDsk0hK7kyF9fX8asG9TVvFHloA0at83fvj+lN+KTI1rDpkP3iR8&#10;q88f57+uKAOZ0e0W08M3OpptXchCt+OD16ZFc3omkJpulXF5HlZr6TLMzdOefw/xrqvF1vPaaLa6&#10;HEFzMxDBVPHb/P41C+mLDcW9rcjEdvErEY4Pb+tAENvFPa6WsXzeYyqrBznDNgk/zrW8ZM0Ph+10&#10;vDAvhW29Dz069Tn9CKbJHvubOzER3M29mZT+f5fzqPxuzX3ia10pCdqyKCFbgdOn69OwPtQB0jKd&#10;K8Dbn3f6vPXv/k81R+EFmEjmnI+9Ic5XHbr/ADq74/b7B4QjtQPvR4IPPUAU/wCElqY9JUqDt/hz&#10;+tAGP8V5ZX1BbaMZZ5AFGevOSMfSut0SE2XhrbjO2ED73t0+v9a4v4glrrxXb2sabv3ud3c+n8u3&#10;rXbXT+R4Zcjj5B0zQBwHhpZLvxs7sgZVOVZTx/nitT40XjW+i+UrYPl5+g7fT9P6VR+HUS3HiC6n&#10;2niTj5Thcfz6/wA6r/HS43yR2skpXcyqx9Ocfn/SgDb+E8K2XhRAuQ3kqW9/l/lzj8a4i5jkvviP&#10;CssYO1i6jkYG7ByfXlfY/lj0Dwmi6d4K811yvlcD/Pv+grgvCm+98cXFwV+6fvRjtnIGPp6+g+tA&#10;HT/Fq/ax8LKoBYbDk++OP8/7NVfgLbE6MkxVvm3Haw7ZJFZvx9vnTT/ssX3tu0YPJPt1z16Yrpvh&#10;Rappvg6OV1b5ITuZ8ZPv7e/HUmgDmfHzJqPjS1s1dtzTfwcds549Txznp27+iTEWfhBhuA/d/lXm&#10;kXm6j8RlbYG7k+WPUdz7c/l6mu+8d3a2XhcJyMrjj8KAMf4VwrNqNxcsAWaXO5eM/X35qLxVci/8&#10;Zw2uf9XMpH4Crnwig8vSGum3ZO4/cxkZI/TBrJsRJqXxAYSO2FUld2cjJ5Gen4deaANrxK3/ABNb&#10;HT4wTs2lgo4x6f59KYbgtrt1cbiVt7fG6Ptwe3r/AI0l/Kl54z2kfLDHjOT9c+nHXr61RF0G0vUL&#10;8SfNJdbd+3r/AJzQBLckx6DGXX/j4uVCqW6/Nn8evtVnxhF/oWn6eVzudd2SG4xUN1DLJb6XYI3z&#10;eZk+vGOfqP1qxqoF54xtLVfm8lRnOef85oA2PErnTvBawM21mVc/L9Ko/CrTpktftkke0yNu56jJ&#10;6VH8VL1YbO20yEbcsqj8Tj/OPSt7wtbjS9BUsVHlxALleOlAHn/xMkbVfFlrZKV+abGB9M9B7Ac9&#10;K7G6RtM8IySICrMPlYe/euOs45NZ+IRIX5VGfYEk8f59K6T4o3n9m+Ho7VfvMPpj3z2oA8u8HafL&#10;qHi261JwrIuEAVTwQST7HsPwruvHKmPTLGwifa7csmcE8Adfx/KsT4Q6Q0lssxhwZJWdtwI3fN15&#10;P8veug8TzQXfi6DTZXVvKjPHOQByR1+np14oAbbWQYJCqj95cZx7KMY/p9Kr229dF1S/ByWkYKwH&#10;OegOB6mr8GYLv5uVt7RnbHOGcnt9aoWrMngC4uD96WY7STzjJ/pigDXs0+y/DQK6j54/vexB5P0r&#10;Z8PAJ8Po2fjdDk+2cn+tZdwFsfhnGA3RB8xX/CtbRRjwLtQt/qR6Z6UAO8AZPhyQuGUYY4B6c1X+&#10;HAxqN8AvWZsfXH/1qn8Atv8ADlxMG5G7bxVX4csTq2oDP/LY/wBf0oAk0FB/wmt4w+YZG3n6U/wo&#10;V/4S++GcbWwd2fwo8Nv53jC+cJjbgD6UzwuGHifUGOclgBzx7UAM8PbD4xvjv5Vlz+ANQ+HQ7eK9&#10;SyC23GAv0PSpPCrL/wAJZqDKMIrL07KFP69ar+GpGbXNWuAeemecfdoAd4LDyDVJDIG+djn6A8fy&#10;pfhsm6LUC7bv302WHQj+lM8ASN9l1NirL++k52456flU3wtkVob5UG1VlcLgH1z/ACNAEfwsGdd1&#10;SFcczSdW96Z4KTyviHqKFPvbPm7tx1qX4YgR+JtU+YrtuHyMD3/z64pnhRfK+JupRsG+Yqfm78H+&#10;n8qAJ7TYnxZuE3Nta3Vlx0zuOfeq/jO2Fv8AFSwuCOTHJ3+n9f51JeTpb/FvA4ZrcDr1+Y4+nej4&#10;pEReNdNuPLXGCTu+91H+J/ECgB/xntsR2N0B0fczevGcfpWxrOL3wCrKmNqrUHxSjFz4Vt7gHp6D&#10;nOD7VY0Ui9+HjIJPm8lcexFAFf4PSk6VNbNk7S4znryayYybf4hqDkFh+XPT9T+dWvhBdJFrF9aB&#10;1wJ2+UDpnnn8/wDPNZ+rt9j+JNvubAclV+uR098H8gfagDT+METB4Zol+YNGV9+a6JXN34Iiwx+6&#10;oDd+grC+MeTpC3EZ+ZYN647YGf8AP1ra8JlrzwQoA+bapVfTNAGJ8GZWF9c2bENtduue7H/Gszxz&#10;nTPH2k3Cv964ZTljxxV74X7rbxrf27tyZiRgdeetUvjQBYeItPuinyx36luvGQef5UAdn8RYjeeE&#10;sFSS9s33T7dqwf2Yr5LjwWlr/FEpWQHru6V0+r+XqPg+ORcHMR/l/wDrrhv2Xw1lHqGkyP8APHfS&#10;ZU9gWJoA4/8AaIu/7E+MPgu8nZlWTWGi3c4JMbnH5gfXtX0dbN5nhvg7v3f9K+ef2ttFW98QeGby&#10;MfPa+JLeTzNucDJ5Hv1H0YgckY+gtBO/wtHjn9yOfwoA/Jz/AIKq/BtvHfi3XIFtVlnjZZYwy7jt&#10;IYEY9D8ynHUO3cV+SH7XnwR1Twmk1/Jp+1VwPM8vGVLHdx82GxjHK8bs88V/QF8ePh/ceMv2l77Q&#10;m0GSaPUNGxvZfkYgt8ueOc4/76r4J/4KTfsWajoPgu7nbTGd4rMq0nlFvmwNwwR7cEjGeMUAfijJ&#10;E32p5CpaMtk8n514z749PqKeuUnVPP8A3m0HqDztyAAcdcD6dKv+J7N9Mv7qEx7THIdm49f+A8Y4&#10;xgDpntWakm7dD5u0r8rLtH3eQQOB/T696AHRoUcKIZFTb90Hpx6456ZHrg0b0kt8YXLKDlF9O/rk&#10;/wCNTvaKoEv8JTJKKTyCRnnnOTnH/wCqmPHJnMQLMzs21179MDg9BkYPYcc0AKY0k+WSVWbdhtvH&#10;v06/z/CopWEoaV5Rt2ngtyvPTvTn+zkrvPOMtngnnoT0/ljnnpUzSTRYIEjtH91tzMp+g/H05xQB&#10;SkhwW3Bclv8Almpz169D6frTFaRm3SKWYgsq8ckjPIxz09KmmXdbospyVYhgCcsB3/A/TrUSMAMB&#10;FK7FLKzHgcHaOe+M9aAE81nIkieQKW+YFjkj8+p5z/Ku8+EfxCvdCvo7NtRhWNioxIpYA84OAPds&#10;/icd64E5QYEfzfLtCqe3Q/8A6/WnRTPA+6NcZcEbW6kc8jk+1AH6FfBL4iwXscai7YllGduWAwTn&#10;px0z9DgEjg19BeEtaaby7pJhj5fM+YsxO4f7YH3geemME55r85/gL8XptMWG1nnj2xn5dzAbVO0g&#10;nsDjI3Afhmvsj4T/ABNtb+CG3/tLzZvLUhpMK8YGOoBwOMHBG7kDA5yAfTXhrUGuGiVVdm+6zuox&#10;yBjt27nBOeRxwO48NagoC+ar/KqBx2AwGwQRk8AYyM4FeNeFNTaS3BVX+6zSRqrbuVKgY2cj5sYJ&#10;znH3ulei+H9VjVkHU+YNqjnb2IGPu4yO5/E0Aeo6ZdtLFteYqnVmGecdeFHH8u9bUMzM4kExRg2W&#10;G4fIv178H68Zz3ri9Av2kKtLFtfds3L2bHHBPyk9hjnH411ej3ZYx7nMYRQUbeeM9huHQn0PfGOp&#10;AB0GmzsY12yBvp16ce3fP0PFbdo4IKsoZf4fmABHp7j0yOvX1rAs7iNtrAnD/c+ViRx3xjnOPbjr&#10;W9ayK6ksW8tskt82B2684Oen60AatmYx8rHco6snQc47565H/j2DWlCAQonbGxcHaegBHOM8frnB&#10;56CsS0n8zaqBWZSDxH/D+vU89BnAwPXSgdkhVtjcqvyY6k+35jNAFq33qilV79VbnB7+/PHcnmrs&#10;UhlYKuA3ocDHOKpLHGoGT8ysx6dePr6fy/CrEZcneYyy7vu7Wx15HTPb36dRQBaV3K+ZkBvmYKeS&#10;fr26A9/51IXcozxjd/d9+cf57VBG53Y3x/MuD/DjsOMYPJ78+lP3rKyyybQu3LqOQrZz3J6fy+lA&#10;Dmk8o4ztzkFQT6Zz+IGevUdhTSGjOJY8fMVIUnP4/j/nvQRCIvLlVsrkLtIwOPf8en8s0FhLHlcc&#10;f3W6Z7fh/nNACRySSHCt8yqCJO4z2wMe/U46YpAEjZgWb1ZeMg4zyOnB/HFO4Ub0bbxxj+99Py6H&#10;sv1McpyWTduA6Nu/l+H/ANegCFWBOVXuPmGD9OCD/n0pjRkDaI0Usze2D1z25OOPTrU8xR0YyDd1&#10;I2rw3U46g/1/Ko3i+bCMytkDcvAPU4HXufy70AAbcmAfkBBf3GSBg/ie/r3xiOXHzPjsfwGCP61I&#10;HALFQ20/dLLuyOuf5c5pvAfcAvOdrbh+f6D2Pr0oAaqZO5weH27fXLEfhjn37c5o/eJED0Pl4zx1&#10;46flQ3mAbhnb2yNp+vT6/UimgJnLEn/ZKknp0xuHHB9T2oAkZIn4jZjnlctnb7c9uAKbKrB/PcHO&#10;4D5ieD9T/kZpolBPlqc/LxhsA5z7Dp7ZqOU+WQRwMtu+UAHpkegH+FADXIERkkdWxjZnpnH5+o7f&#10;1oIlYqjFn4IDbueWwT65we/OPwy1pAi7I23dQ7Z6H8B0z7g/ypFmL4zLndIPLC547nHHsevc0APR&#10;i5CJIV3Y8zbn24yMHv8AlUckiLFjdH8yk7t2QQDwTx+P4dqWdyiq5ZmYH7qsDg4HQ9fT2Gagd2O4&#10;q75YE/Kxb5RyMkfzNAEpe4IxBuVQeRtAwcnjg+vHGQfWo2b7rGR19m7e/TBz2/nSylh8qtuk+bbl&#10;W4Yg5x6ngfhn8W7tvCxgLn5WyR1+vAx168/WgBqmW4jTEqsG/vSBj9Rkcck85FIJdsalRhVY/Ky9&#10;OemM9iMc+9LJOTGyu+fmwzNyFxz36jrUbrh9wxJ8xAIXOPr78+nU0ASTOEHlo53LgjcMHg/Rev19&#10;Kpum5dgkHmfw5z/Xr368fTgm1lVOwu2F5XqxB5x1J+nfHt0qnM2Xwc8jLQ/MB1PB9sAZ54oASTbI&#10;yykK28EbmXkDHTkc9OMZx9agm1BGBZ1JVsAqvXBJ59skDj/HNR3bv5hZTjqxXYen4/n+fWqjO+3a&#10;s3O3G4Z446kjPr2xQBO14v3zxuX5l3D8+fcKR/LrVf7SWZmDNsZh/HjA64PPpmo/OUDdvf5f73UD&#10;OR3x0Pt0pjBUkVUG45O9WCkqfzJHb8+elACmeN+Ulz3P7vdjt7d/w/Gq11Mk8DeYm4sPmKtzgjBw&#10;Oe+DkHjGKdPIzEO8vzeX/wA8/oRzj8fqMdDxSuJ1PzZx83AL4HTGR+OO3U0AMurkEtD5h3SdGUMO&#10;T39fXA6Zx61QvruSZcKki/u8t8o9sDPHowP/ANblbmVx/rd3OAf3bH19B6H/APVVS5+bdwpO4bs5&#10;HHOex54x6fyAAl4UTzDIcg8efuxkYOPmPP6/mKpFTuVzI33uPLzwwyM555wM4Pp0z0lkJjbzTsaS&#10;RSWwv3sY59R3/UdqrXKKzKD8ysvzbB6KSB17HPJPUc88AACiuwYRuiMuWV5CME9uvUAZJxzn1poh&#10;ZEVFV/kb5V5baSvP4j8T79KlOLd2DOY2Pyq0ahccehPHQdP0qKbyguxGwOnyr3znsTz165/OgCGa&#10;UBfMk3eoJxtHAPRuDjI5PTt61Tv1Lo0bwsx3/IqsM8lsgZzz1HBGBV68kJOTHt3KfmOcKc8L16c+&#10;vY8dqz75IwWkZc7U+bzVBBHPynj0PTAPtQBl3yxzbpGdNzSHc6rkYBbCjoeQq+xHOBWXeuWbzCi7&#10;TtbcOAc4zjGMgHPHuB2rVvtsQUPGW3dFb5jznJ9sNgE1lSzM7ky3Hy7lMrPjbwe+OGxk/NyBnvxQ&#10;Bk6i1x5myQtu3bmAjxj07HAxgDqMelc7qrPGjSFmYhdihmBAwuevfPB4Pr7V0OpRkLsRNvbywWO0&#10;9PrnBx16/Qk8xrssjL5pWORlG4bc7dvJ+X8zxjrxigDl9cnch0kfy13bW+UYxxyOvYg+uOxIrgfG&#10;HiC10uykvb4rHtj/AHe1dpyO33RngBc4/LNdn4gkjEEtwbhtsY5aPOR2BznORkn2PXGTn5W/am+M&#10;en6XBJpNu6/eAbGBtOcKpbJHGB64OAeBQB5z+0P8cb+9vG3TtsZnWFmVdpz8x/hHGOAuMA/Ug+K2&#10;K6jr2o7FKrIzfu22gbOcnnaD6jGeMD0qPWtVl8TXjzXBZtzHylVTtAye2CQeuc9xxxzXXfBrR9B0&#10;LxTpWs+Ki8em/b1ivsKNyQu0e4neQQApYFuuRxngUAe6f8E5f2Ldf+P/AO1V4Y0CfSGfSY5ll1q6&#10;mtyVRd+FX5xtBwM8Z45JGQtf1FfDXwh4G+AHwn0/wX4XsYLGy02xSNRGpG9lUAk98mvzR/4Jpaj4&#10;F8K6LH4n0mys1jm2yLcWpHJZV5ULgNk9ByBxzX1t4n+M+peNbdtGsGaOHaBM3IyCDk5/n1HNAHG/&#10;tM/G+48aa9Jpli7tawt9MkHt27Z9TXyj4yxq+vOl838WYYVfcVLE9d2c4wfoe9e8ajcaJFq11FPJ&#10;ulYncisf9rBPOc8dDnOfTFeHfFNoE8dTSBEjijbLbXx5i5IGMnnseOevpQB8+fEjTYh4tbyI2Py/&#10;OVkwS21M565PHpx04yK+fP2lrxbOWG2zlmHmOsrAYJ3E9sHJzjBOAT9K+ofiUqQXcjq7MxZpAqsF&#10;wMckEH3yOxAOfU/JP7UOrwXmvJFaTq3lqTwv8J56gnGOp65B470AeVeLNZjt7bbJHIoP3gAVLDIB&#10;6H8ck9x1zivIvFniCbWL+SeU7duE2Nlse2CT7n3FdR8StcRIWt0+68eCfJbpzgYJyMnnnJ6kdTXm&#10;up3czW7zK20lt6suG7A5GD7enFAGPrl0lxdskf3V+XHpjt9Ko1IkZlm2HC5bv2qS6sZLX5ZEwf5/&#10;5z+lAFfk9BRWhpWjy3imRo/lyQG2k84/If404eH7j7b9kKNkc/h/X/PpQB2XwZ+O/wARPg0JpfC1&#10;6/lyIz/Z5GYoeMHjPuDkYI2ivv7/AIJu/t1/EfUL2Qar4lFuiyN5dnvB3uRndx24xgg/d7k18A6Z&#10;4MYaSWW2b5gH+6epXkEcnA5/yRXRfCfVfE/g29a90HUbq1KTMFVB93qCw5Htx3xnOaAP6Y/2J/23&#10;/C/inwlNofinW7aHUo4izK0ir8vIB9O2TzX1D8LfiPaeM7OSazuFkVJGUMP4gD1+lfzCfs8ftE+L&#10;vCPjtW1nxLJZ7pE8maNueM8t8x3f3Qxw2ASc8V+nP7Bf/BSuw8FeKF8F+OPFXmR3XEM00gUYPUDd&#10;huOCMjkMSM4JAB+txmiuztDhsf3TRduy27Ih7cV478HP2gPDXxD1YrpGsxyLLtZFWTdnP616t/a9&#10;k119nM3zH9aAJ9Gt3UNNKuC1Jdyb7tYFNWo3VIsL6ZqrBbmW+M5P3elAFq4YRQemFqLTlJRpAe9M&#10;1i58tQgbO7tUtqphtFOetADJCXuNn51JOcVDaES3Jkz04p14wJ2ZoAfjEWaSIAHj+7RISIlXPaiH&#10;GzfmgCMEiUn/AGuBSXGGlXilJXzcbud1JMwDg4oAdP8A8e+cU62Xbb7s9qjuXHk49akRgLb/AIDQ&#10;BFbrvnz+FNumJuFHvT7HAJO6om/eXin86AJr7It9g/u0+AFbXn0qK/fO1RUlw4jst3+zQAyxA8lm&#10;J9T9aisf+PmSSpLQ/wCi7sdqj0wqRI3J+Y0ANRi2olPao9XJM8alsAVJaANqMhz0qrrMxN+kWBQB&#10;w3xujH/CNzKqgsR8q+54/PmqPwyixoEI/vRfe9sD/P4Vp/GZA+hzZXduXLArVf4dRFNHiUbWVY9v&#10;t7n+tAGhpalNTLdFBP8AP/69bGsITarhf4v8/wCfesm0GNVyPyHTOa2dZx9kVyfzoAs6ICbDtwvF&#10;Z9iCNbbcpz64q9oMh+x468fnWbFiPXM5yM49zzQBc8V/NCp68evpUOmN/wAS84GF2/nUviXAs8nn&#10;NVNHkzbK23qv3R3oAxfmTXmP1GD6ZrS1oM1lkA7gM8dTxWbIM62Owz+VaOsbTp3Bzjhj70AUNAkB&#10;jIVc/Nj/ABqr4i4ut27nrjtT9Bm2yNlm+9lht7YpniUsJN0XJ2E49T2oA2bBi9iwPPy8n3x/jVfR&#10;vk1NgBySPwyadosoe02kYGz5QM8cUzTmRNXbB6/zoA1PEPyhWPsWrUsm8zR8Y6/rWX4hZ/IV8dq0&#10;dJkDaVjPO3P096AIPDO7z5FDdGNV9UJi1tXH8S9TT9Al8vU5omwOego8SJs1OOTP8X93pQBb8RIz&#10;6arDqq/eqDRZC+msN3zbe1WdRBn0bf325qn4YVDblfm24xQBioGh8QOpHXB5PuP8KseNY99gx25P&#10;l9l74qPUI/K11MMMtkcLVrxQrDTg7KPu8cenNAFPwzKJdPRVbdtTrWVqKiHX45EZV/vE9DzV/wAH&#10;yb7L6LtwR6cfzqjrxjTUoxtZvm+V9vT/ADzQBpa0Fk0oiQZVlw35VzvhacLdzAncfMPOBkcdK37s&#10;iTSmw/Rc7sHA965Xw3uGqyYbO4/3eM0AVviQpF0k2xhhsluPTr6mtbw22/Q9g/hRR83HbrVP4hW4&#10;kjV1TdyB908f5HtU/hB92nZLcNHnHcZGf6/WgDnNPLW/igoG9xk4B56/yrrfEMfmaSGAGOnqvfH8&#10;65K8Cx+KFIba27BCgnuf6Y71114DcaLtzztyNuODjNAB4EkItceYv3ucL074/U1N4hiJvI5E+8rZ&#10;X6kYql4KOLiSJj/F/DWl4nQh8pn8Of8AJoA2YMyadkkfdPrUXhYCO+kXp8wPfn/DrUmlMr6buBG3&#10;bnP5VHoYKaoxx6HvQBd1Zdupxuy87v61d1X57Vdgqn4gytzG/wDtfw1bvPm01WAb7ozjv/k0AQw7&#10;jp2FxnaRtqroGDJIufvHp61YsSTZMMetUtCmH2xkbu2NvpQBka4dniGFjnazAY2im+MbYXOi9R0/&#10;i+79DT/FeItXhYPn5vy/SneIIxPoTL975f6daAOW8FTK9ruMi7iqhd38PHf/APXXGeKIVtvGkcoG&#10;P3mGkz15BH6knr6+9dj4MbaZE3ENuwfm4H+enpXJfEWKODxHAwHHmjB6Z4J/L/CgDo/FsskvhRZS&#10;hbdFyF6ng9uPcfjTfgxNthK72JDFctwOp5qXU7dZfCcZVmHy4JY5PHT8eB/k1U+EzCCRoU52yEn8&#10;cf4Y/CgDutQkxqSEHG1v4s1tyyebp3PYDnFct4iuXhnWRclerbRWxo94J9Pxg/c/LBoA0PDM8csD&#10;QP242mo2YW+pYz8p/Wq/h6dotSeMt/F930H+f6e9WPEI+z3sc6gLzhv9mgC1qcSrsnwe1SbfPtVf&#10;0HLDt2/lTrhVutMWWMgnbnim6YVltGiL8rxwaAJdOIV8juMVEkJtNWyB8rdM0QuVOFAyvNSaiM+X&#10;cD880AQ6ymy43oBggGoLNVaRoypIxV7VU3W6SgjkfMKqQKFZW3fw/nQBy+qaTDH4kV5E/wBZ/PPv&#10;7k1V+IXhp7nS/tFsDuUKR6/hW54qgEd7Dcqe2P5cCpdXiW40RgTyY+GP0oA574bO0OneTLHjH93v&#10;jj+das+txxakts7/AHmxj8/0rG8CS+RPLbnnbIQ354/pVf4gH7HOt9CfmX5m9P8APH0oA7m4uYns&#10;t8g/hyP/ANdc02oP9pK2s+5erKeP8/0qxpOpteaP8x3N5eBuXGeOtcrZXZXXpE3Nu6r/AHTz/jQB&#10;L4i1WG0vMXZ2Mx+9nbnPQdv161o6cZbyJXhPy92z0H+f5Vz/AMRLG7mtUY2+4cHO0jDf5FaHwya5&#10;fT8Z3YYsV79O/wCvSgDttFMwg2mTdx1rYgtobtecK+OtYulyr9p8vO010HkhI1kVcHI3e9AGbqmh&#10;ef8ALJHtZT8rKOpxXNa34cW53W15Ftb+F8Z5/Ou8eZHh8worDvWVfeRImAOOqr6UAeS+KPAqXLs1&#10;xHtbbhZMZVhjAyB2FeX+NPhr5oaB7HzlG77vJPHVeRg8e34d/o68sYXRkwjL12t2+lc/q/g60vU/&#10;d27Nj+Fm+Yf5/wA5oA+KPiR8D47tJPsaSSLzlXJ3HAJzxxjjtge1fOfxS+BBSOSWGzjRwSZD5YXY&#10;25sfw5HfuTnv2r9IfFXw3tbqNWSL/dkAAwdvQ5/w715D8SvhU86Ob2xDJ8376PJbHJAOM98HHPGe&#10;ooA/M3xT4N1XRbhkkgIVJGPmLGQvyj0XvtUEnsOCOK5Wa3mVw5Yvswyq0ZJHy4GOcexGMfjgV9t/&#10;Fj4FPN5k7ReY20lnWMhQ27gsF6HJPQgYcngZNfNPxD+C9/ol1JPbWreSu1TtVgfbYGPBPJwCM8no&#10;cUAeYXzJHI8T7Dz8wBPQfNz0Y4PbtgDjIFVXlaMMYpVyGwki8Ac8Z3HjgnOMY/Mm9rsM1nNslHkb&#10;VKiMbjtI6euDn/0EEZzWM1wULJHB8u3duzyVxgDOcjnjjPbmgCzJOwP/AC04bbjfvPXgjknHTg+t&#10;QpNGVVc7dzfKrH73PAUAdsY989TwKrNcRr8ssTNuYN9w7iSfTjH3t3/6jUC3w3sCArMzA7Sc/cIK&#10;jBGPfB4A6+oBae6EoIikXLAFgewCnnHHA5PHXOexNMmni/eHz1XKg7WH3s9SMcEdP++sg4wKpNqE&#10;ezYs6rJt/drGvO0kD19QO3XPTOKbJf4KiN4+WJLKpVSRuIzjAH4YyMjrnIBc89jOxRGb7v8AFw/L&#10;fLuU5xzk8DJ+lRvcHHFwzfd3bt2WG0Hqfxx16E8Ywc978JC07Ebtu4R5JbjkYA56c59R2GDUf2wt&#10;ys7qVUqHUcMQN2cEDuMAAcA9zQBpSX8Yb7PCyr8/LCNBtzyOAoPOMfpVdr49CR0JU+mc9PU4A5BP&#10;PBA5zTlukV/K81UXkRomW7/eCnjPsOM8Zyagkvlx+5kZtxy0hw+8seSQOB+hx24zQBo3F64TfKjK&#10;q5AXZ8/QkYOe5J4yQARnmoZpxIMgK21MybQDgYPysSPu5J74DVR+1eVFGkW1huZWeRdp435IKnnI&#10;7ZwelVzcxSOryxK7cAZj/h49upUnp68daANL7croyzuwZlxlpjgH5iTnnHUZPTp161Gb1ZcnaGwh&#10;DMsWcjIPbK4x/wChN0GKz0vJFTym2/ePmfMOX6YbpnP55/ACtc3txKymQ+YzbiU2lgpAY8gZxwFG&#10;SOGB7UAaclxgYaNvMXlUZhg4JH5YAwMdAe5xUNxfkMzxOjL5ayR7NwxgdecKoORxx1P1Of8AafM2&#10;y27CTczMxhwpzjp97A4Xtj7tRrqaDY8jnhg5Zl+ZMYPHPJ9Se/HXmgC493IvCotwNzEK0hj28nnH&#10;P09ttFZVzqUVgq75WVT8qoJDxgDP8Devr2x2ooA+eoWUurj5t+VJRgoIJwRwBzgc9etOZ2Dxr+7+&#10;ZidxxyO3UjnHpnrUQJLBip3Efd3n7uB6e/0H6Gn+YyyiYF23Z27s+nt7f/XOOgBIuPL2kjaxwzBu&#10;p9eOOv5571J5jySNM/zN82fmGQfU9vw96qpKiSbVYP8AKMFT0yfYdcDPT6nvTy4I5wABt3ep9T9P&#10;Y9x9aALOZHUrhW+VVMaKdpG48/gKccRBiQOxG4fKQcHIPv8AljjNRmSSNm8yPG3J2fw53deR6jHT&#10;1oSQrt+ba2GwzY/7659vSgCfc6IIvMHGCG2YCrjk4J+vSpVmaMgOgR8nDN1Tof4s/pVfzCD8u3G7&#10;cq7c+hz9c89xT1KHbF55VvvLjKgkHBzzg8Zz0ycUASoFysfDN1VeuRnjr0qYXA2s8srKFCq7nPzg&#10;9ST6kHpzVXILDMbHPIQKOTgjHXp0+uKlWYxlXji3Op/vHk+vpg5PPrjkHigC2zuu1Tt4Xv3bjdjj&#10;gbvqOnOeKem3Z5Lsp3dQxOOg4JyPXJxxwaqQlBjy3YKFBRn5A5GDjOPf8etWImOFCghWkAaPPynn&#10;PqOPwwQ30oAsxXRd1nMzcK3ST+H3z0I4I59uMYqzBIxcRHOR1Vctg9+xP8s96z1nknJkacNnHzyc&#10;dMYODk44B6cd+TzNHcOqK6LsbZu2NgtuyM+rZClscD3z1IBaZigaSQRhzndu6nA4+8PQD3G5unWp&#10;mfy5NsCp+7+7he4PHUj8T3z25qqrXCp50RPzLld2Qp7DoD7dR3qwZIhEw+aPK4jZpDg9RuyB36Y4&#10;x+HABYSSEBkiiVUyfmkXlVA2gc/geBgY75qT7QiYEbx/vCNrNhQvHTk/y6dODzURDLGq43MuNhHb&#10;hsbj7gnjGQCPpUqSSMcgSLnKqu772V4yc5HVcds57mgCxG6lfMjnbzHjUoZFbOSTjAA29CPqcjin&#10;RhGHlTQRr+8BDFeQ2Vxnk4Py9j355qJVDFkikIbv5YLYPAxgfxAYIAySWx2qyu9/nkRo/nKtuRl7&#10;AeoPTJOc45GeaAGwkXCL5qbv3jbjHgHrgdyRkk8E9sfSYBYmEZxEeCNqqM4U/Lgg7h+PXjPFNUvd&#10;YQ3XyllGFfucAnBIxjI5GQQx561Kq3DpgRSszRZk2QH73p0xng8Dp068UALGXjZJjIMtxHJt5XGR&#10;tPI45PT6YGKeZTNB9qc8bQw3SbgrHDHljycnbwRwOetPSOU/OJMb1bbt6oACRhl6cDvipEifcHJX&#10;mEMsgCqG3Fdp4zxgE/p04oAeEl/1YTDKuSWUknIAAK7eOR1I7ED1qVIZY5VB+Zm3AO7NkEthQCBn&#10;AHTof1qOOCH95GA+0KRtwfmUNggtjBXDA8AcDjgcTwRttQyxHlQG24Hm4BOVOOeT6j2JNACTHzC1&#10;uEk2yrsjzF7ZwOck5U8gHjjrnFhCJbhY4ljyrFkzuKoc89D/AAg+mD0HFMjgYusabm3Rru3KCOmO&#10;m7I5wR0bA96s29pJLOoWORmZI9i7927A6EZwAfpkEZ70AMXY52SOzYUh/MZuG7jk57DP9M10/hHw&#10;Fq/inUVt9Ns5DG3ytNIpChmOewU9N3r0+ldN8MvgT4h8Y3UNxc20nzHiPzFUPHjkscYUfMR3yecE&#10;jFfW3wJ/ZwgtLVJLbT+DxJcXGSqDdyeVHbaQOw9eoAPPvgf+zXZ2iw3VzaSKJNvzSKJA65GCEzzx&#10;jB6cEccV9YfDD4NpYxRW8tg0Ku2Vh+9I5ZuQWyBuwBziup+GXwnf7SkOg2jTS/KJLy5BJ4P9455G&#10;Bnn09K908B/Dey0Z1NtB9rvFVfNmlXI69j9ecEfXtQBz/gL4VeRaxy6naC1iKhxCB8zccZOOpJ98&#10;7ehr1fw74SaGLZaW0drbtndIy/e6c/8A66uaVoFtZyKk+Z5+gUKNo/UeuetdNbaNM8Xm6rLsTtCO&#10;o/TP60AU9K0q1tFWK1g86X+9g4z+NaYsre3Bn1S4DMuCsOe2elNubyO1h22qLCmMbu/6c1BbXMc0&#10;/lwxtcSFsbicqv8APigCxCL/AFAGG3U28fA75P8An+VaWnaDCib1h8xuTkLV/R7CJUUz/vGPbdwD&#10;7VenuIYR5UOPMPO1f50AYd/Zi1tt9xIF+XH1Fcpr/jC100+VB95mwTxu6+/1+vsa3fGd+bC282Z/&#10;3kijbXF2ehNqsz6reTttVdxUjIQev9fY5NACR+Ir8x+bcbY1bquzk+31613ngmVhYm7Hr95uK8UG&#10;sXHiPx9HoiS/uVkV2QDleeOeOvP4DPcV67resw+GfDscSDbI0fOO4AoA6Wx1SK/upIoX+7yxBFZ/&#10;jm/a0gW3thlmOCSenaoPhg5m07+07o7WkG4ew5/z1NZ3i3UZNa1yO3tlOxWG7HcA/SgBbDRI4tKk&#10;1C/IY+WfmbnOPX/D27V5Rptncaz8RpBa6eTHbvgTFB/3znv8u38TXrnjy9TSfCTWzFd0y7cdeorl&#10;fhnoM8FlNr0owWLSbmXGPTPf8vpQBQ+LOoXbS2+h6f8Au2K/N8h6Z+vpn8vWu10aYeGfBX7xvn8s&#10;DjA4z2/pXI6Votx4n8cfb7iXdDE3+r2j73bH0H/166D4kzmNYdCtUZm6Nt69P8/jQA/4eyT391Nr&#10;V191T8uFPHB9P881E9/ceJfGLP8AL5Nu+E+U8/rU6J/wi/hBvl/eSrtX5u57n8R+FVtImGh+GZtb&#10;nGZLgsymTsD6n8Ov0oAkwmt+J5JJP9Tar8vy5zgfT/Oahu1Fzclx83nSfKOnyg44/L9ak0GNrDQv&#10;tD7vtF5JnHAyMk56UWVsBqe8blS3hY7lJOOOPxoAk0O1S88UyTRp+7tk2qNvQgdfp1HrVSyzrfxH&#10;IU/6gHftzxye/TuK0/BiqmlXmrzMAu5juU547foAKp/Ci2F/r19qLoc+ZtWTG0t74oA0vizNi0SB&#10;ANqrhdx47Vt/D21+x6EjOmG8vn8q5j4oTxS6mtqWXlgPw4/+v+f1rsNIAs/DhbaoxH1/CgDz/UZX&#10;1Dx/DEsm5RJnD559/wAOv+JruPGEhtPCh27gzLtz33YrifDUJv8Axs1xNHnb/eJ45/8A1/XrXT/F&#10;K7EGhLBs+9gd8ZP+f096AMT4RxgyXE5HyGXjrzjOM/gawfi5LNqXia3tYWDK10o2q3PGf8K6v4S2&#10;+3SBctu/eZb5uMY4H49a4zxUV1D4jW8aKzFZcs244GN3P55/T0oA7y836f4McE/w/eyemPbkf5zX&#10;C/CZDea1e3LHdvm2+u3jJH4V1/xBuVsfB8cbk/N/9cZ+v196574KWTw6e87AncWOTjn/ADj8ccUA&#10;c/8AHHUBNrsFqpUb7pVxu5x6cV6NoipZeCGWOPy1EIG1l6D0P4cV5b42lfWPiRb2Tjcv2rO3098Y&#10;4HI+vFeneI5Y7LwOgaPb5kYDDjjjnk8dOP8ACgDkPh9G9/42urtV27Tjled2M56ce3PqK634vXgt&#10;NHW2L4+TP9a5v4JWwuNQm1WRQZHk7YxtBOK0Pi/fiTUobFW6uv3ctnt25FAG/wCDFFh4QdxH83l5&#10;5+bJ/r3rnvAAmn8S3VyZPlVvl9CPX893+RXRzL9g8EfIzKzR4HzZ7HisL4dELY3l/gAHcTnPvzz3&#10;4oAljfzL/UtUc7vJXG7OBxnj8s1TEE6+E4DGwZppvvdDzz/L+VTLhPC19Oy4EjHG7jJ+vpj/AAq1&#10;ZxH7Jp9g0gOIzM2R0/T6jtQBNYxtN4kWMruis7f34J//AFfnUXhrzdQ8bTzFwyqcEr15Pr2HFP8A&#10;CjB21TVpG/dsx2MPTHB/nS/CuLzr671Uov7yQt+mc/575oAr+PpH1TxnZ2hBbaykgLxgH6e3Nddq&#10;ci2Hhh2d1XcvX14/w/lXIWkY1X4hTXStnysfN+BGOvqD+db3xNuvsHh7yDLtzH8vy9ff8jQBgfCu&#10;0N5ql1qZbcrS/KfT/Hn/ACaq/HTUm3rZ27DduC8EZXJ/+tXSfCmxS10Zblww8z5v3g9s1w/xDnj1&#10;jxjBAw3D7QwZWU9jkfX/AOvQB1Hw90uOx0uHcBtjjDfXj/PHvWPb79Q8V3GokhmDLGnyAjn1659O&#10;36Cuntl/s/QbiRiqlYgFPTr0/pXPeDkEhjll3MZrpnVfQDv+tAFq6ulkGqzsuxY4xGp+n9f6/Smy&#10;QtafDW3JRWBbc2319Kq30qL4d1G6I+aW4ZQx6jBPP58fjWnrsCw/D6zt0K44XKjI/wD1UAXNfiCf&#10;DyFX+X5QW+XgcfpWnozKPA3zdoV/Dg1V8WRkeAY0df8Aln8w444/z7Va00FPAxLdfLA+nHegBvw7&#10;cS+F5icfMrfMv1NVvhz5i32oSMm0ec3y9f4f/wBVT/DsFPC00pYHcpK7iOPqe1RfDqHNnfSxj5Gn&#10;fnPWgCXwMWm1bVJ2HPnFVPPoaTwTK0uualKF/wCWp/lUfw+3s+pMy/8ALRvx46+1J8PpD9r1OTeC&#10;PMkx16/5/lQAeEUxrupsh4V8bdp4+SoPCEQaTVJ8nf5zq3yngYqz4JbNzq1w/P79tv06f4/pTPCm&#10;1dO1FyNo8yQn2/zzQA34dQkaRfbR95pN3PPX/wCtT/hMpT7eEZW3XEnPpTvhcpl0K6Vjz5jkcdct&#10;TvhRIjapqESNuxcHv65x/IUAV/h+Gi8balbuwGZ849f8n68U3TxJbfFa4VTgMq4UDp04+mf5mpPC&#10;8Zs/iLfxMRuZshd3r1/Dr+ftTdUaOz+K8ciqfmXnJ9z1/D9aAI/FcbWnxNsrli3zrj2P/wBepPjC&#10;reZpuog/KrZyRnI+Uflj+VN+KMZTxXpl6jbgrJu9OTjPv1/SrXxVj8/wxayBDwSF9C2Dj8qANfxF&#10;/pvgmMoQWyDz24qD4eOl74Nkt9x2+SR96naPctqvgDz5Rj9yG27hkZH6VR+FFyJbWbTQ3Cs4+q0A&#10;Vfh3OkPjG6hVx8zZ5XBPv19v51V+IKPaeMrWWIhf9Kx0/hwT/n3qxpEgsfiFIFdmLL+HUnj1HP61&#10;J8XYRFqVvqQHyxyo38xx+dAGx8RYPtvhiGcL8xt36f7p7Va+F8q3Xg/yz/DGPc//AK6dfxpqng2G&#10;UN9wYJ654/xrM+B9yWsLrTJHztZhjuOSBQBn+Grh7H4pTwSBfnjU9eTyeaZ+0rZs3hy6uc7fL8uT&#10;zAD8oz1qTUYTp/xOgui3yupVeOOM8/X/ABrpPjFoE3iTwncWdo/7yW1O3Hrjg0AX/CA/tLwDCHwz&#10;CD5seuOlcB8Lo7jwt8VtZ054tsd06zL83Uk9f6fh712PwMnuH8ER2moShpo49km3+8ODWB4iNlpP&#10;j63upise5MM2QM4PA/z3oAzP2mNF03VtAa91NQwsrhLlFZjzsZT2+leq/DbUrfWPB8E1tKrI0Kld&#10;p7Yrx/8Aak8SWem+A7+72eZ/orFWLDA+Tjj649P0rzv9lX9vT4YS+Am0TXtehtrvTY/JuoZpArIw&#10;OORn6d+/rQB33xGvrTRPjvpDyrFuupPL3dGXncPr9Kw/27Pg7o3jP4VahbyQxbpLR545l+8MIRj3&#10;zkr/AMC7V8f/ALdP/BSTwF4H8dw+IdJ1WOSbSZ/NhjUgb/mPGQ27JwOADnjAzwec8Z/8Fc/DXxy+&#10;C8enSeZHqUm4QxKwZLhSpUA5J5H93n1IxQB+MX7XHwum+HXxg1fRVhVoftDGBsnAbdg4wBgj5e3Q&#10;jAxnHkKvFaTsgRvLjbYylclRknr9exGee1fUH7Z1trniTx1fa7qtyN91M3yxyFlA3EHkDg5kx2OS&#10;fQ1843VrbvO0m3yuQNrLxxglecY6cn9QaAKvkLNCvnRjBjPzfMQ+O+QOuR09vriGZA+1vKbDn+HI&#10;4GePoMZ44+brVy0t3d1ER8xuN37s4IzyCeOcds/iOtK9opjydzBhuL7/AJWUn68nGee/UUARfZjG&#10;WQtkeZtHHyk7iGPH07YzUM0cCqz+U20SYxk/oT060796FS1jQFjz8vQ9QD+GferMVhNeQ7djFuQG&#10;VW27uRnrx04oAyrhDhnaPn7xbH8II59v0x+FVZ1KIMBVKcHC9wOeR3/z3roB4cu5WYpFt3fdVewP&#10;qOw/DnPHvn6jYm2yGV2bBdd2c+ucfh69x1oAp7VkYiR/usQDnGACc9ien8qjjkmtwEVVjPAZd5XG&#10;Op4Ptn8adGjl2V2y3+1x7+oxzTSjEl4A0m5SW+XOPr+GKANDRtWuNIvlnjxujXeoZPu/7XBHTsDj&#10;6g4r6R/Z8+MsuyG3edVdtqsWA5Yk9CG6krz0JB6Emvma3wGwT0+XhcHbnPUZP5cj6ZrR8M+KNQ8N&#10;6pHfQ7jGpwyonAU9e2D2688e1AH6o/CvxrFrFjEVZPubGKNkIQgxk7eB9Oeg4wK9l8Narl/JN0Fj&#10;bDfvFYqwwf4cbh83TI5Pc4FfA37M/wAbEu2tom8v7y85BZgT06HByM89Rz9fsLwH4oXU7BHtXb5g&#10;DnaQTlR69ARxwcDg9cUAe3+FNXJZW3EqxDdct1GTxjOfTnGPwrudHupY41G5VXapZlypIKj19yeP&#10;6DB8h8O6lbM/lz/wsFf5Rjb+B+7hjnGenUdvRvC2otO0e6LDkbmDKwHI7ds8DgdMUAd5pV0qFXGF&#10;BkVowoIwcjGMfX0z36VtWE6cPIR8vLFl5HIHGeAOMjt/OuZ0m6Fx8sKyfdwrLHyxPQjn1x9a3dPk&#10;dthjQPu/h29FyQCSRz0B5IAz2oA3o3LR4f8AhONsjMR9eMZ9B+VaMLl1xGMlpNsfs3OAMdPrk+/b&#10;OTb87WSdFZRtHdue/B78HtwR6VpW4ULuR22/dXcvt2JHf19PpQBpAs8WyJl+ZuGYkE98nn054xxV&#10;oyKqFzKy7mB+XgHv/nmqsDoyswb5t3zBc+pA4x079sdSTkVailAlJ/i3ZLbvfrz15zxyRQBNBuVQ&#10;yyL97j5Pfj/OfwqQkHapdd0g+7u3ZPp0/kSMetQRhcBnkUsuT8zZ9On5ZOP1qylxJE6R+c0YHAXd&#10;8rct/j7Yz+YA47T8hA+X598Y3ZGPTIxgfoMDNIYRuKthhyvzOctzxgdv8R+TuAo3Mv3cL0JbjPr1&#10;9B2/OklKlMqeDjad2/OOAPz/AK59aAI/n3ZEe9toI3Y3Mx4598/54psgVQS/RR64wfTkcc/571IE&#10;iO3accAHCDcB0PGP6d/Q1GVG5m27SDj65BH6k56evJoAjlAbcDtwuAzc9z+vTufx6Cgp8rgfd2nd&#10;97BbPI+n/wBY9qkRAVOFVvlO3CngdDx/if500pG5VMjv8rdxjjGe+B65+tAEcaGFWEny5IHc8du3&#10;UAnv6UIsgdpLhumD83XOeg/x74xUgZdrCP5g33TghQfb15/M8HkU1lZo9yJtG7KydCvb73oPegCB&#10;ExuaQL8v3vkH1Az6e3v0p0afdXCrngFWGPXGMc89+9IyuSuxPunG6T1BH+P49O1NA+63zKD/AN9E&#10;fzz/AFHc0ANaENEAU+6MrxnIHJPT0H49QDijyZIk8rYFxgMNnPHfI6Yz78Cpk2r8rMueP4TwP/rZ&#10;HamvLsXLO2cY+Unn1OeeDjHagCvJbrGWQyfNsywXAUtjPT3OPx9hURgePDGL5RH9305XIz3HHp6G&#10;pXYurSoA3OQVU/Ljtxn/ABOOlNJmRVjf720feiPGGPp19O2cUARuJEkZSyBVY7Wxhup75Ht29fao&#10;5YZG+bzMfN9zBYBugwMfT0/CpnDBSGeQdVKtN1x26Hk5/Sq8jKvCnaS2CBkYzjoeB04xQA1RNDME&#10;lbLdfm6ZHP1xwDn9RUfmMSTAuGVed3I4U84+oOO+W+oqRnCytiNlUEHah+6M9Cce361FIAEbepG7&#10;O7nHQdAM5I5x9PpQA2SZw8kW8Hg/Mp/n0Ofr+dMWZHG5sfL35bauOvB7fhnPbGahujK7rI8jMyqD&#10;mQjaOD1565PccVHLMUGEnLNuzknODn+R5B9eM5oAnuLglt7OCy4KszNj1J6n26j8uKgmmYbY4z90&#10;/f8AL3Y59+oJ59BnPNRmaUnAYqUbK/MR8uM5x2Hbn2pvlIzMZA23nvuyRzzzx29evNAEfmOxCLhe&#10;Pu78c4Az19D1HT8arnEsasFG35V2qePfjt6/n6Zqw6pIDMoXIx6YP58H+XSo5n8uYxhWaTcVG7lW&#10;545OeePXv70AV59zR4jUBiPmKkkc4/lgfmKrzPGyMyHuQFVBgjJ9D3+XPTmppOULZ3R8Y3c5PT0z&#10;9O5/Kq0hwizSHLKoLBQz7yBjt1/Lnv60ARThpB8qbQWwqsue2cZHGf8ACq0sLBQAq7cnd19TnHrx&#10;zgj06mppt8A2Ry8YLZY8Egf7ROeeff8AQVp5lc4jx8xGP3ZX8geoA/HgdzwAV2BAPlI393y9u49c&#10;YHH+7+XGQQTTYIULKCMLhdx9VPHXoT+PrVtkZzjy15ZiexGcj8eAeBzg9Ki8ojKFOD97d79vYHPY&#10;56/gAU50jEm1x8pYgr0D4PX2bbx36Y9Krzws7CRVQEcsTyM8A4yD36dKu3AnLNKkTYZuIyz+pPoc&#10;4JI+vGeOIXRS7zOvy8BWj6Z3DJwTz19D0FAFKNY2KSwyDYc4K45HGQMAdMH655zxQUlCqxiPOVXb&#10;1J7nr1A9Cck9KnKko87fMwBYL3DcYGePXPToAexpWgjLbInX5T8y7gCRz/eBwOMZB7Z9aAKdxbzR&#10;IZHP3jz8zA4ODt9MH075461l34CljHHH8vIkZTgc9eAO5wRycMPetaQMzZjKtlssqkLhu/JwGHvk&#10;Ak/hWTqMTtF5UbbmKqdyue6YDegOQB1647gUAZd0VV0jiTd3X5dxzyFXB5BBI55HpwDWdMolj81F&#10;2rIufmzuAwPr/eH19jWjeAhmWQMxaQtnd145yehJAyRnJB6ZrPaKSeXYAW3DDSsd2ccg5PcEkZoA&#10;w9UUICy2ytublfvbuOPrzgnvz3rm72Ce8l8vT1VyQMtu5G3gZzn7vP13AE+nXa/oEsNuGWYHcNxZ&#10;VLRnjI9N3U5446E8ZHMeJtRtfBvh2XXtRX5lXczSXHHGOCSO+0YOD9Oc0AeIftI/EC28HaJJZW06&#10;eY3y+aZj82PpnGPvAY4G7jOK/PP4leINU8aa/JvVJmkZlaNIzyQ2M/7RzvI917V69+2N8Yb7xV4g&#10;ks7C4VnuMmRolZsrliQFB6fkQegxivD/AA34R1GTF1NaQ8NmQu6qozGcZPQA44yADnGQaAOg+Dvw&#10;z1Pxt4z0fwhoOi3Oo6jql1HBa6dZwfNKzuFZTjoQOc8gbc8k5H7hfBr/AIIB+Cbr4QabqfxM0q3j&#10;byzPHZ7CqwrtQqcY+9uGeg4POSazP+CAf7AHwb8I2X/C/wDxu8era/Mx8n7QoZYSpyCBg/NzyR1w&#10;3oK/Tf41/Fuw8OWi+H9HZWvJUKxxqR8i5HOPTkfyoA+G/hR8BvDHwAa08B6Da4jtVMZjOd3AIH0z&#10;wDyR+eFueH/iBfan46k0Kxg8uHYpcyRhWORnPHfHrW5r13d3/wATVt9QtmuZJmDfKxAOWyfx5HP4&#10;dxTo/DZ03x60yw7V8nDDgZAJycD2Kj/9dAHKauwt/G9xcfaWYL80hf8AvHlRnGCOvX1rwr9oLxlb&#10;6J4kgsreRVmkn3EcMfulj9TuGOOSM/WvoT4kiPTmS4Eg8yRd7FmIznj0xgcEY6E+lfDf7U3jaWPx&#10;/JBErSLHCC3zj5CV5XDZwOcA46HOAOKAOX+J/wAVIzeyR3V5uKwFlXzOTj5iw9cNzyB36mvlf4k+&#10;K5de16fUZpGjVp8KRNuAUZxyCM/dJJIJ569Sem+LHjaS9urjbOzbMRrthBGOuNu0ccAFsYAx1wSf&#10;Obu0urrT3G1QzqwUfMq7h3brwe5xyASMkYoA8k8cahPea/5EcTYXdJ6beOegHPA59uKgvvB91HpU&#10;aOjM0aqnlhMd8HtkZwO2DW5b+Enu/EH2RYX27sPDGpG0HPXjkAdc8564zXfa94AxpipLCrNFERIy&#10;txwSckhenHqcmgDxPwT4Slvr5mngZWjw6bk4PzD1I9u3et7xL4ClRdyWzqoO1vuld+ff8++a9M+F&#10;fw0hlbcmlLnzC25mPlhct2wOhB74yVHHFdZ4x+GQhe3VLfdAzsnmxqSOTkjPQcYxySMHoKAPJ/Bn&#10;gAy2bN5O3dGgb5T845GBwPTj3HFSS+Bo/wC21hKh22AqrAYGTwCMZPX078HOa988G/DLbprFoGZd&#10;m1m+bawJzlvU4IxyPoCM1XuPh5IfEDItozMNqr5asx+8RgKueoBOOOhwTigDzeLwbt0XKI7M1uSp&#10;ZwxIx1zjpwuRxg4yBk4j8NeF5orw+bG8n74/N5e4ABuBk47EA4/vfWvZNW8Dm10RjMkyssJRlGZA&#10;oxuHUkY4GOpywA4rH0jwmRbM80fzC3byvLVjtwflGAo6lu/DfngA871XQ7gXQ8lZFX5hIse7APzB&#10;hycEheQccc8enTeGppfCGr2er3nnMsM+0C3YgjqSFJIUFsnBznkZBHS7ceGbk67vAdvIUNxkgrk5&#10;APQ8r64H14EvjHRBaW67kEa7BG8I2D5hgA4B5zyeRnnGec0AfXX7NX/BQeX4U69Y+I9M8QvJbySC&#10;K4hZpDsGAWYbj0JXnp94ccGv0g+Bn/BQzwn8VNd0tZtTEDTll8vf0b5eG6dsfia/B/SdOOjaV9sP&#10;8DAFVVvvJzuGM8jYcduRwa9q+D37Vt7oWlxb4fJnsW24jZuq7cZIJxkBWDZ4+YEZFAH9HFt480uT&#10;Sre8guY2jlRT94d63tKvobuDzomyrd6/H34F/wDBUfxTqvhO20vUoPOkhkjV2Vm2lODuGctxyMHB&#10;yPwr9DPgP+1N4V+Inw/j1LT9VVZgBu3f3sA46EHr24oA96mtlnnViuakv28q32ovsMVzngXxzY+K&#10;rNbu1nVwMq3PQg459K3/ADUujhWyKAE02No4md0PNMlfzrsR5qxJJtg2L6VT0qN5LhriSgC1cghM&#10;YpYxtt8Ypl3KQ6pnrUjECEAf3aAIUG+YMB0ps/D7hUlsNwZgPoaZKQZVXHX1oAS5XKoCR71JN8tv&#10;imTlfMVSO9PuSphGKAGWrAJvK1BATJdMc1PEB5J5qG0VhMxx9KAFvGzcqn6VLft/opXP8NQTqz3i&#10;/N0qXUMeVt3fSgB0WRZf59Ki0lR9lbd6mpnG2z4Pb+lRaaWNmc/rQBFppb7XLuH8XFV9Tdf7UXn+&#10;HNWtJwZJWyfvGs/UpNur5AyMUAc58SIhPpxQqW+UZ46e9VvBkeyzQZBbbjIXp7Yq941jNzbCM/3e&#10;T/Kq/hWILCgI9s4I9KALChl1JXX16dvWtbWVZrFWrNZcakuBn5uu41pasGFgpx+dADvDgxZ89e/v&#10;VHa/9s5xirmgNi22g9OB7VQkfbrHIb1+tAF/xJG32Jf61R0Z82+5Dkf71XteZH07Lbvz/wA96zdJ&#10;kT7PlPmy3/66AMm9Eq6uGB/i5Prz/WtDU3Y2JJOPl4/WqOqyGPUV+99/rzVy5Ak05gB/Dg0AY+ht&#10;tmkiJx82OO1Ta/GjbQRyyVBpQ2Xkg3Ht/FwP8/4GrOvcwoSW+70Xv60AWtDI+yKM7vk7elNt326x&#10;he7HPp25pnhqQNAiqVxj+HpUrNt1QOM/ex0oA1dbVnslfbx61d8NlmssheMVBqEYfTxn/wDXxU/h&#10;pBHa/d4wSOKAIdOTZrUgG35vepPFAYTxZOBv6/hUdmxGuuvHr+gqTxPtEkYHXigC1MhOjYZT938q&#10;o+Gc7X529f5mtCc/8SY78fd5NZfhxyS31P8AWgDP1c7dYUE5+Yj9as+ISzacCR8238qqa4+3WIyz&#10;DO7Pt3qfV8yaPtP93HzN7UAZHgxytlsB/ibvVfxP5qXiuidw305x/U0vhWYLM6hsqrcH8vak8VqA&#10;4wG68Nux2oAvxbhp5QD/AJZgc965TRRjXnDJuxj5m79/yrpNOleTTshsZjP1Fc1aR+Rr+FJXrxn0&#10;NAFr4gxvLpgZWXdj+Fc/0qv4IkZdOEZbcvTpwP8APH51o+LAp0nJHrtDE8/5FZ/g5pDaYb7y/KQD&#10;7daAMfXVaHX12jjd27c9uK6xI2uNIZIxu+XjH+RXL+LowNaDqMDIzt7/ADdPyrqdKmEumAjK7ohl&#10;fTjNAGd4UeaLUnif5W7qy85zW54gyIVdU42/dyfT1rF0YrBqrRxfKG54Xk8/06VvagN9mjAN3AoA&#10;veHGBslUucbflLNRY5h1dsbQrfypnhf/AI81jA+7kU8fJfqFH1GenFAF/wASxbo45GUcYPWp5fn0&#10;gNwcL1puvAvZK4P+c1JbIH0bG3+GgCrpewQyIo55zVDSQyaswOc7v61f0fpIDn1rOi2w66RlflPH&#10;Pv1FAFXxpCwuonK4HmD5vT3/AM+tLqDmXRSWGMrnbUnjkxqqO4/jHzc/57VGF8/SioXPyden+R+t&#10;AHFeFZXXVJo227t5LBR19sfWuV+LYki1eF1SQt5o4RRn/wDVzXT6Q4g16aJl2tu556fN/wDX/SsH&#10;4x2jsiztjA2suecEZ9fp+vrQB0lnOLjwqNoODn5Spwc5/wAaxPhzdyW2s3EEkm5t2eeME+g9M5H1&#10;Wr/hSY3XhWQMOBGCFGR7+nHT/wCvWH4PmEfiqa2C/wDj2cnP68+n9KAO88WTskQkH5H6dK0PCs8k&#10;lupZvvKAO/FZXibY1hG/DcKcZA+vPf8AwPpVnwZK62yK0nzd/wA/TsP/ANXagDYspDFqfLewb1rS&#10;10CW3WXAypzz3rHlkVL9WI/jHyjt61sXp8yxzk/d/pxQBe0tzdaSyfxbf0xVfRHK3EkJLd8Dd707&#10;wxKHgaEtnjnHrUNuXttbbH3WbO0DjtQBbkBjumUSf/X96lnDG1+b+Hk+9R6kgWYOh69amjVGiKA/&#10;eGTQA1Q0+nbAPu8fdqsq4OOuP85qxYbykkTdMVEUABx/+qgDP8TQlrFZB/Ccr7VDYlbvSiEAwU+7&#10;+ef1rQ1CJbuwkRzjj0rK8NSL5Ulsw5X2oA5LRpjZ+J5Lbf8Aef7vrzn/AAq18RoBNYCYclkzn/63&#10;frVfxGx0rxZHOW+RpOWz069MDpWr4nga+0IMNzBV5ZecUAZ3gfUPtGnrD1xHt+bOOg54+tY2uD+y&#10;/FCyICv7/C7ehzk8/wCccU34e3jW95JZsv3JM4UgAE9uPp+nuKt/Ee1C3S3UMWGaMHeWHXpj3oA6&#10;TU7ePVdBYsittj+YY/w/zzVTwHYxAPFHtDJxn16VY8HzrqGjqqc/uQMbs/54/Km+GVNh4gltQPlA&#10;xz/n6UAa0pNnqKCZWHP3tldNDOtxp4Zuu3tWN4jsQ8Ucu3ncOcVoaerHSAf9nn8v50AOilYRsrf9&#10;9ViapffZp8O/3vwzV/T7h5S8W3lfvZrlfHF1PBfqsDY3H7p6NQBDr+qS21yssEm3cdvytwTmrljq&#10;TSqqTIFLcZ9awdQd7lNzFvvDcmenvnv6VueHbX7TZGH73y8E9u9AFjUdBg1CDzoE9TuC/wA643xH&#10;4BSXdNDB83Ibavsfxx1r0PSklgcxnnqD34qfUtES8iaWIc+w4Ix6UAfMfjb4T204Pk2/lzIvylV+&#10;UfMSe4IyT64rwv4mfAdWd/t2nLbyeX8s6Qhkk5y3ByeuM4x97vzX3FrvhVZCzCI7f7vP5/z/APrV&#10;534s+H8VyGijRdvJaJlG1u3Hvnv6e9AH5jfF/wDZwnghaZLZ2Cs67oWAViVHJ6jsRggHg4FfPHjD&#10;4Z634VvLiG4hLLCCdyx9QABkAZx+OASQOetfq546+DLyTyGxRfMZyxgLHBxyR+OTwMg8DHOa+f8A&#10;4ufs92bOY2sfJlViEUqRE3zZwCMkD2PHAx60Afnvc25jujFIgLJkMuwjaAD27ZODg9MVRE/7hcyf&#10;uwpO7G3C54YZ7fNxjJ9c9K9y+K3wB1DSJXa2tJ9scjKEwcHg9s4/T05rxzXtEvdMmdbksu1t7b12&#10;k9cnAbOQSc45I9qAMszFY2yP4gzKshA3Z6gf7xIzkcnjHSmT3IiVnkDltv3PmXCnPzfXOO+PfNV7&#10;oyq/792yu448wFsBTwOmM45I6g45wTVd5UiDCVFbcpGRnqM8cnn19MfSgCZ5o5GS1A+Yx7W3Jycr&#10;0I3EA5yOp55zjmozdxSyb1lZpGQF9uWJU7Rjoc5JAHXaPzqvJOzowZiudpY7gwY55J+b0w3P5nmo&#10;TMxk2PEzKvVVckp8pXAz75bsce5oAtfbsK0KnI2k8ccZ4PrjAHGck89TTZpmzIv2h2x+9my5wAc5&#10;ztXjuM45PqAc0mnaMhmTdn5vMP8Aq+CD3z1xwCMdBzUTTgpGY4t6w/wtxuwwK53ccEDHbBI9BQBa&#10;uZnZ8uY1Mit8u1sN04wTyMjgdjxnGMQ/a3ZMRthFXjCYXgE4DE8cjn2AxnIzV81Y4ykRAVQVXyZC&#10;zDGAMd+mOeTnt1xGspcqW2bto2sY8YA6HqMgc4zjqe2KALJu9/z+Ydo42sxbDZ6EqfXdxnHPOelM&#10;muITgPA37xlZXbGY+eTyvp1556VS80sFEMrM3A+6wBxxnkjpnjtUX2v98xb+KbO7bluGGRjocZ7c&#10;HOOhNAFx7ve+WiXcq7h8qswUcg8ZGMhTjj8sEsa7eIqiIxVFO5mXAXvjoMj0GM/XmqE7SszZ3Dhz&#10;s8vd3HOO5wep4HJ5waaZo2l81huk2grleNwYH7wPHXPGOrcHFAFxL4BmjSKR9vDBGYkN3LbeQf8A&#10;eAPFFZN0ZMKEulte/wC8jaQtkA87c4IBHfv0BzRQB4ypQBV2BWXnDMxUHnJAPc49+tOW3XYVY8eZ&#10;jduGf0J/+vU0aIwZgOOo2/h2H4/WhbfIYR/NtYH5SdxAPt7d+3vQAkMZztdvlXnbHznnoOMA+meR&#10;SGNDEyMny/K7FlX5unPPBye5PXHpU0cbJLvVeFVdqgH5sHoe3AP580CNJDh+c/N97bwD746gUAIw&#10;jikLJtDM5OMH5zkjH8yf/r0q7418uI/eYOV5weODjvxzn3pY1lG3zo23MuJN2Njf3j1Ixkn8PrTh&#10;ACAip8x4HmPlc4568Dr7D8qAAbnTz1kKZONwXmPrjj8Pf1FKrziZY4zIrH76sOmAQeMnI7Z4POea&#10;IowRuUttwVwzcEY6Z7dj0HWplzEuUZPkBKquRkAehzgk85546dBQAxMBVaJvnJDKseMDnkkjr3Ht&#10;156VKqklYt5LHlGGRvOOuAc5zzxxwOmBQpYBdwG1W2+3Jxnngn2qUQn77xSIw5+XP3uuBnnHPY80&#10;AIVkkRY49x4G1WUnntjk8Z+h4705I0lzLCg+6cNt2gErx6dhj1IzQsCJEMOBuCFQNwwc4GT+H445&#10;qcx5/ebhjccBUXd93PJ6DBY9cDBAHegBInmZ9xLN+8zlc7vUH2wOvQ9x61JCo8n/AEd1RgoZtrAA&#10;4OD0A7fnzyaFiWUNIsSqNxclX+VmyT2P5Dgc9KsRwMsm9Y8hZlbO7IxxkYPJxkHg8jPBHFAD4IpU&#10;dZI3b7x3/vG3DqBkY7nnocAVPE21t8cj42lHC/Lgk459c4HHGACOvVqJPKghiY/KuFZYxkDaf4uv&#10;pnOD3NTNC33JY1ZmHzRxgcZIAOB0yOeOvHYCgB0SLgQ+cse3A27eUOcnOR78c9vbNSArC/yz/wCu&#10;b+8B8uOcnkMMdO4IApEtyg2sN235U+bG9dpAIAPHHGBwc8+hsiJ9+AjR9C2SFJy35E4x04PHHJoA&#10;QP8AvGUNuUliVaVM88e+fXnjnoeKtQ2w3fZlZs4ACrxuAPHQH5Tg5wB0pEV5FYkhS33fOwMAr93P&#10;3Rk8++R61YVEyDsVgW+8qjCcp7DPQ+m3J460ANAHmOAvmfNhl3H5eBkYI+8eMc5xuPtUxt45yFll&#10;jLbyqhtu5OhBwV4PXnjnb75S2iaYLF8+1VA+YgHaDknGc8j+8SOcDFWxbFm2eQ3OSu1sMynPy4PP&#10;fpz16Y4AAgtTJtkKbeMM23aQS2COmeQOef8A6ypbQPCksgUttHmfxbhx0bIyBubgHGM59rFsrA8W&#10;8hZdrfN93dnrwfU5yD27U6K0Dxr5abVVlby/NCj0Bx7hv84oAa9oFikAT52Un5uSc8gng7hkHAJy&#10;cHpxUyWlxHFJdC1MMkmX8yPlhx19zjPQEDgc1csbOS4Ajhg/1vzfusEnIIzkAE84xzwecDjPoHwt&#10;+CmseKrhGnsvLhz8/wAqquMY5J54z94EHqfcAHFeG/CN9rF55FhGvXDMq7dgz14H/wCoDuOa95+B&#10;37Ls99dxz32mNJI8it5P2VdzNn73C4AwR8xHbtg49a+Dn7NlhpSxXItxHHHGCrSLy7AjGzg4JHGS&#10;N3HOMkN9NfDP4N2+n2xmis3s7fgNLIP30oPJ7Z5HsMk5/iNAHDfCv9nux0xYY7nS1mmkwptIYcKx&#10;GGBcjcdxIGTuxxxnaK+gfBPwmjtkSPVFaPdkrZW8b9+ee556456ZrrPAHw1kijVLWy+z2+3ElxIp&#10;LSc5yDkn+L3PHBxxXoui6FaaXGqWNruZsK00v3v8/wA+M0AZ3hTwJ5cMcM0As7OPhbeMHc/AGB1x&#10;XdaF4fnnH2TTLNbeDbgybSCQP8+lN8N6VHqV4qqGkZfvNn5R0/Wu+03TrOyVV2hm7KvNAGfo/heD&#10;T4cWsI3/AMble/8A9aqeu3VvpkTMrefNztPXbx7fyre8Q6j5FqIo9qbjjjj8f1rkfE9ummaO13M2&#10;1n3fMRz9Tnr1/QUAchqHie/v9ZFgu55+nlrk7V+p6D/PFbdvrEGiPFZB186Tom7k+/Hrg9qy9Osr&#10;fQdMuPE14pSWRfvMfrwD/hWb4FVtW1qTxPqis0cLbYTIT8o6g+tAHrUWqppejJJI4VpF6N74zV7R&#10;mxYNqM6nO3dnv/8AWrz/AEfVG8Z+JRArsbe3wF25wOnA/T/Iro/G3i2DQbJdIsWUybcYj69u3WgD&#10;O8SW0vinW1h3ExLJ91e/cVl/FHXbTwh4aOl2ICyNGA6r1HTj8u/6V0vhxrbSdDOr3Zy20sNxHFec&#10;XUU3xD8Xt5+fJgkwyrg+4HpnpQBD8Gfh7BZzSeJtSj/e3HzSTdcc54wMdT/L0q/4i1m78VeJU0m2&#10;TbGGwx2nA7dPT/PNdb4imsfCfh1bOJfLZlUNlgAPy/zjisv4a+H0uLh9ZuYsF8kNJ8x28fiOPyoA&#10;6S8uYPCvhX7PC+HaPCjPPt+dYXgNLzU9Qk1WccNyq5PC55P+eKoeP9Zl13VV0S0lbcH2qdx+bHTH&#10;6dD1roohB4V8NZd9sjKQpYc5Pf8AWgDH8d3R17WYtGiZtu8ZK55H/wBetfWp08OeGVtoZAJG+8v9&#10;fz/OsnwDpx1bU5NcuQxXzCV3EkAZHI7DqBioPEd+fE/ieLTLY7o42GfmG0j8O9AG54C06DTNJk1W&#10;cLGzcqzA8dMVkafHL4m8VyX7FWjjOFPI7cYx9DWl441WLRtAj0mzbbJJHgKrc9M4x/XtT/C9unhj&#10;wrNfTLtkcMd3XJPv/nrQBT8SztrWvW+iWp3QwsDJjsARn2z1/Km+LAbu9s/DdudqxqDI2zdnpkde&#10;tO8GiSKG78R3cfysxaM7ufbn068VBosplluvFd3H97cse7ptHpjp0oAt6jeFJFgQhVhQIMKMFvUf&#10;0qHU7oafo9xM67WkxEvzdeMf0zUJAT5ZG5275Dg89/f246VF4lJEWn6Y6tumkDMu4nPtnH+ce+KA&#10;N8IdM+HeScGYAk9fWnfBq1/4lsl6w/1jsQ/XIB/xqt8Sbn+z/CMNrHIobZ2bk8AZ/Ct34b2g03ww&#10;pVFX93vP+T/KgDlvGc32zxbb2SMvNwobI4J4Pp9Pxru7t1s/DDNjOFAX8v8AGuAKLf8AxAiKKPlY&#10;k7ecnI/L6++K7fxpKLXwyI1bAZf4j0oA434bRJceIbmVV+620cc1ofGW+aK2WBD82w8bjx0/n/Sm&#10;fCa1Jae+kX5pJSWb1/Os/wCMV41xqi2u3PzKq/maAN/4fQG08M+Y6/8ALLJ2+p//AF1wdhsv/idI&#10;rJny23bdvzcnBH6dfTFeiWuzTvB0u07VEGMrjI4rgfhbbx3/AIyvNSzuwY4+p+XqwPPPIzk/QUAb&#10;fxpv1stCSIy8iPd6dMfn1pnwmsvsnhJdsYU+SRu9Bj/9XPfAql8fr/Ma2HnFVVR1z97/AD19jW34&#10;XtRo3gPdGVzHaBR8oxnA/wA/5xQB5rYYv/iqybR8rbmjVj8pyoHb39eMV3nxcuWs/DUdnAMfushW&#10;6tx0/l+Ncb8M4Wv/AIgXVwYW/dcK8nXkEbcnt0/LNb3x7vVt7NYomxtQBQjZIIYY4HuehoAv/ASE&#10;R6SLgH/XbpAfXjHP6/5FUvGd5/afju3iaRirXGMDt1rc+Eluth4XjdUwFtx/Dx069P8A6/45rl9P&#10;kk1X4k7Ai7Y9xZQ44OeBj8+fp6igDtvH072PhONFOwuoz747Z7ZJFZ3hlDZ+B5Jx8u6IDdxx9B6U&#10;vxfuni023tQuV2j5cnk+35CpLnZYeB4rUtukl4XjrjA/z9KAKuGHha3tGBZri5UYz1OfWrckiw3d&#10;xLjC2tsFUdqikRE1HTbIfNtXecZ4IPX+dN1K6I0G8mLBXmkKqoYc54x+X60ATWB/s7wHJdtIFa45&#10;PzHrg81c+H4fTfBkl9MrMWjJ2ngnNZviRRY+EdP02LKtNtG1eM/L/L/PetnXXTSPASqJMb49o60A&#10;Z3w2QX2tXN63zHzCPvZz/tD07fSm/GS9Eky6bGT+8YIvy55zWj8JbR4dKjuMcMS2WzyKxPEI/tnx&#10;5bwruby5CzL6HJH4c0AdloyDSvC3mKu0LFgbWrzTS1GseOJLpN3yqflH3mUk85x1/wAR6V6V4wmX&#10;TfCXlk43LziuC+GVo81zcaioG2SX7wXGQAcfoBxQB0fiydLPwmzGbCyMVLNnpWVpxWCOO6UjEOnv&#10;J8qnIyM5+tW/iIvnWdtpUTNkyZJ54z+ee35H0qjetJaaPqLRP/qoRGjEkdsdfrQBBdxsvgGMhP8A&#10;XXBztOQGLHkevUfnW14zxa+DrG2SNW+ZFA6ZwR061nanEg8AWIChVyDt4HXHp9f1x2rR+IYddD0+&#10;I7fmmXr3x/k/WgDQ8ZOq+CY1k4BjxuLdOP8AGrNuxTwCcs3+rwMdfukVW8dKn/CIwjdt+XGR/njr&#10;Vm9fyfh6zxjd+765x26/pQBD4IlEXgZpG2/6vLfmf/r/AJ0vw1RV8NXEm7lmc/r/APXpukL9j+He&#10;93YL5ed3oPrR4KcW/gmS4ThpI92d3r/WgCbwBCv9lXtyDu3s5J7f5/WoPBKhbHVLwv8AK00x/D/9&#10;WKm8Aukfg2S5b+JST83fd3z7Y/OmeEpMeD7q4ReXLlT65agCHwJIh0zU7jGR50nOevP+H8qPCSib&#10;w9fuW+aSSQdPeo/A4MPg++upJCVd3b5s5wSf/r1Z+H4abwddXJ/jZ84YevagCL4OsZtIuo/QtjOc&#10;nPf/AD3o+FuLXxRqFqv+reTcmOw/pU3wcVPst5Gq/wDLaTPvn/IqHwdGbfx1fRer5XHpkjtQAgZr&#10;f4pMqcCRSeW6/wCTTPH8YtfHVjdGNh5jKuc+xNO8STfYPiRBMIlxIxVmPOPl9Pof84qb4tR+UbPU&#10;Y03YZD9Of/1fnQAfFi2k/sixvsHduG9ie3H9B/Kr2srDq3gCSYxhyF/h78YpvjmCHVfAnmkFjGuR&#10;u455qTwc39p+BZLNjuKw7WHrj6fjQBX+F839qeD5LJ+vllGy2eRkZ96ofD2f7D4wurDbjL5Xtk52&#10;nj/gOfxqT4VXIg1C40tn5WTCL7H/AD+eaqXwPh/x4shZgskjKxI/4EKALHiADSfiFHdO20NJs578&#10;A8e1aXxdt1vNEWdQpLW4Yfh3rN+KNr5clvrmDwY3wG+9gjNbWuBda8Exzj5tkZBx6/5BoAveCpYt&#10;T8FsgbJRcNn8RzXL/DK+TR/H19pBfl9si+2e9S/BTV5Y7a40W7D7l+VQyjpjrj6g8dqivLq00zxx&#10;HMu2NmGJmOB8ob1zQBu+OdLhOtQXRf5km+VVHXj/AOtXS63Mo8IiSRv+WZGVXOeK85+NPxD0nw5o&#10;0niKS7VVtkDhnbhuB0wefb1rwjV/+ClPwrg8EXdjPr0bXkUhRVVsYYdRnPBIzz2x1FAHt3wf+M/h&#10;PT9au/DUuqRrcLcsjK7/AHOSf8a8Q/4KF/tNaX8JYofEVldQsLS42zSBtoKbvU9s/wAvwr8kf2vf&#10;+CoHif4X/tGy+OfhtrcywzqI7iGMllChgRJtBUOcdsjGc92rw/8Aal/4KZa/8bPDnk6zqX2v7Qqu&#10;YlYks2PuvnPtkfzPNAH6nfH/AP4KpaB4u+D81hpT+ZJHa/PHvMZOAc5Bx9PUe/GPx5+IP7cHxP8A&#10;CHxY1qTSdSa6tLqZw1tLckeUP7o2kjJI39Op5zmvE3+MfjWfTprWPW5kjY7vKySByM89hx93oO2K&#10;5P7RPe3jT3MvmOxyzP3oA6r4ofGTxT8Sta/tLVZ5kZVIVXnLEA4OB0AHA6AZwM13X7NnxO1OT4j6&#10;P4d1XUpFM1xEIpriUsJXDAhSGPJblQQQMYFeM3ISO43IjDodrYPatCyvb3Qbiz1uxcxz206yRN/c&#10;ZWyP1HfrQB+nHiX9gXx58XvAbeOrK9kt4b6Hz44UbLMcZ+UMPlbAySy4bBAPTPwj8dvhJr3wl8S3&#10;Wha5BJayxyH5XKc46YxweDzjA49eK/Zb/ghz+2z8Gv2vfhfefs7fEe3t7PxNYxq1tbyKubiLcpYK&#10;zDpuYgL6Nt6Cj/grF/wSN0bXPBc/jHws8sN5DHJJCiqfk2g7mHB3KSQQOoHGRwQAfhbBPcJN5EpV&#10;mJ28H72OwB5HIAA44xV59RtwEjG592TGvCqfmPfjtgfl65q98Svh9rPw58T3nhTWXk+1Wd2V+bAI&#10;Xf1wSd3OepBOeegrFh80sPNk2navzDbkHGec45xxke3NAHtXwh/ZN8XfFqy/tO0uHWHbgNHblsD5&#10;uWHPAJzn3/GtzxV+xv4/8DKtxPoK3UW7DNIpznuRt3L1D8Ht354zf2Zf2p4fg3qAttbt/NtoAFba&#10;v7zzOPmHUcYBGcjPryT9pfDT9qv4MfF9v7OTVoJmjCk2ssgjlKjngMrbwTg9vQk4wQD5F8D/AAZu&#10;Nb1ODQrqz8u6aApFazYBbIAUpnkZIzxwTjk9ab8bf2QfF/hrRV1C40W4WKPay43g7vQA5AAH8PA9&#10;+1fqj+zX4F+AGs/FPT7iWwt7iNmcMklrE0aMUA9NuOcjgdMcV9gfEv8A4J6fCjx74Q8jQ/D1myzW&#10;IVmjTh8L1HynHI6jJI6H1AP5Yb7S/sNx9m2/MP8AWLJHjJzwp9xkdz9euKs67QGkO4Zx865A/LOO&#10;/XH1Ir9Yf2xv+CL2u6f4rbUfDnhOWXbkwmKEfdztXJ75yOSRjPIPAHwn8df2LPif8Jke41TQbxYU&#10;Uje1iFUY6AsG7j2zn2oA8FVvIdXxt6jd5h5/T6fiaXJYhihYLjsG3c9Bx/tdx/Pl93pt3p949rfQ&#10;7Wjbayle+cduDz+Yoecyr9p3/dYB9yKpO739v0oA7D4V+P7zwjrccn2nfGGXb5n3V+Ynt79vftX6&#10;Mfsia2/jbSopVfbvKjcxwxz0OBk4688D6Cvy9tt8MjKXWTC7Sqsfm5xjj6V9df8ABOb9qDTfAvii&#10;HwH4pvmhWeTbazMxVWUgqV28c/Pjr7nPGAD9NdN+G0psFIWVXJCs2Tzwc9+mM9QODzjpWloFjd6W&#10;yrcW0bLuDNJGCB3y3TGck9fTnIr0n4DRaJ4m0S0uob6K8tmjUvMuTnK9QMcDp26se+K7DX/hNpOp&#10;Kxtrd9xOfkYZ/izz94n6cD8MUAef6FeDzFSZyGVgNyqOMDjr68e4Ge2K6bT7uLzF3srEc/L2HPAC&#10;4IPHPQH36Vj6p4PudBk+SJlVMn5oW5Pck4zyfbn14qTTb4KBG3LcbVXPAxnOe/H+fmoA62wujHD+&#10;5X5cAsVbbjH0AB7enIPocadm8k7Jv3N+BIAPtn/633ulc1p927SchW2njcv3jwdw/M9c4PXpWvaF&#10;hGRIFDKxDNJ1Hv1J+hBHfOaANy1kWQYDKP7rBun3SQPbBOPyrSiaRmBYZOf9WrE55JAHAHY8dzWT&#10;YupOcbj09O2MDrj14A7ema0IH28qwYbc4XA9sjH6H0oAuRyY5bu3zNn7wxjPPX2NOdWaUyIW+cnG&#10;d3PI5J71CkiquVc4xk7H64APPXr6Djr61NEGYbDH90Z3suduOOvOP857UATK0uxVRCuQCeoI/Tv6&#10;56ZziiWTP3YnHU52t3PTrwcYojwN2yPllP8AyzGGPJx1Htn6U4ZZ/OG75sn5W6f1/Dp+VADAEA3l&#10;1Vc5VVXoCO2f0/8Ar1IEUsyHbk7toLHIO0/X3x9aWKXzCpAJ+TluOD+lImEBjzt6blx1Hpx3H+ea&#10;AE2EuAp37ju24HQDg+ueemO+aazYR8j5eB7k565+uetSNG3m/OmPl+6eh9MEdT+vSoY3AcEyMrDL&#10;A8grkH6ehH4UAOKJ/wAtFzkhfm5wM4yMHpx6c/hTJImJEzqu7nJ74Hv+PryKljnRUCNLjb26456Y&#10;x6n365psjITuRsKF/eM34cdPXn/9VAEBRSm8xnbtAyMnOe/PX0zweKiMJ8zcCJNvyr8pQZ3ZGcZO&#10;PUY6+1WDGXK5UnceT1yST7dP06dOtMbGNhyF5G1ccdPpgdv6daAIDuJ52iPgrhc469cjI74we56U&#10;4M7y7ZGbPO3r14POOg6/p9akRG37UTA3Hdz6f1PPX1pvzANGTtCjLNkgA46e2OvB6A0AQzW4lTcC&#10;MHj1LAD8R+Xoahcs52E+YVbDNndg9vQ/l6Z9qmmDMCysq/QDA6dvqe4HPvUczRKG2K3yqe4bB9s8&#10;Zxn06dsjIBX2rjy9rbpODyc9j0HXg/8A1qgVGICkEruyvX8Oo65+mcVO7q2dh2gAkKvc/wDxRzx3&#10;B96hWGXp5QxgbTnO0AevUenPtQBEyHEaxnKj5sBTgADA9eP/ANX0glMZOG4P8XX0zjB75657VbuI&#10;hID5ke1d3Vl5Ht68enQc1BLA0ku4Lzswu3Ck9icen+GOuaAKsgLjzJYuCu75R3PPftnP+eBEyyyh&#10;YmVRyVwoPII7evvUrxxsiuEZNzZXb97vnJ9eMjnFV5LmBHCSRN8uRhXG4H5uc9SCeOvNAC+Uyvgr&#10;nbtwf4s4B3Y9SR+Ge1JK6mT5sMoUbUOTvx0IGO/XHH9abFdCZPNj7qSuW4b5c5JzxkU50jGEz935&#10;eny4A+vX1znp78AFaTO3bkc4Iw3qCO3Tsfcnt2jAC/dZQ2fuqp4b1PTt2H8qstCcLIGIXn5Rkg/l&#10;246c4Gaa8TsxhcAssn8Tfrx15IA/HigCmyoRjH3QV4GOOB6g9QCCapupt2CJtVui7Y2TJAIzxj8+&#10;uOK0pmil5iC5zgY6dOMjPy8d89c+lUpoy7j7Md3mMT5mwkk47/3QRgfjxigCk6GRcRRs5bhc84wC&#10;OBk/1xnBx2hdEL/u2Hllg3zc5Oc9D0Hf3rQ2LnzF3MjYO7aBnGOMn3B4wajaERkqWKqV9xgZye2e&#10;3sDn04oAz1tUVCp3Dcu2Rl9++O5wD+f0prRiYYEat12sEYnPXgAHGMfhjj3sXAlUZ2qp+YMVfHGC&#10;CBx3bnuKgeJ9u0L1OPu9D7c5HPHuPTgUAU57dCDIyj+IsRGcnByeo74+9x2qs8UYLMgUdVG1R/dP&#10;XB7kY546VpR7S+9X4B3Fcgr16fz69MZ71B5LnCqDuPXDKc9vXJ6evUcUAVvsyhfMRRt25wy8Dk8Z&#10;554H449OYbjzQG+bcV5bdJjDe2MEdO/Tng1bkSFDu2KBjowyEJBPQj0Xpn/Cq108Xm4D4ZuI1wQP&#10;bjHcA+5P4UAUb6WNQtvsKquW8tuwyecZJA9wMcYOOKyL8RiXEkqnyjtJbllYkbjjqO/Axkj8K07j&#10;YkrYDbOSA2Gx+XAXPBB5+uMjHv5WUeayNhcMvlqcAbsHvz1xkcEAHOSCADJv3cjzIBlWTDKsfB5B&#10;79OOR7Y+lV7VI7S6WaO0+6SMnjZhD2bPByBk5Ix3xSX1xEBlQDuchpGVRjJ9+vQ4ySOmOK7v4B/D&#10;C4+JGvK9z5i263H7xZs7lXGc5zz97GeB7CgDQ8F/Ds+JpPMuVeOGNmaWbBbGzHGO53YxjPuBjJ+T&#10;f+CknxAsfh7od1aWGobWCyMk2/7oCkjIxlgdpJ9Np6A8/dH7SnxH8F/s+/C28ax1CMpHGy7iQpaR&#10;U27vzwMkkYB+o/Cj9tb9pbVvjf4+v9F0/WG+xR3MonmSFdrshHynrnKnHGR1HzYNAHhGo+Nb7V/E&#10;Da1OJE/eOYvIn3bR8zHaWBwRkBmGPoa/QT9lv/gjj8Z/2nPhTbeKbSW+tVlhEkLR7cIzoMFQVJ3B&#10;TjcehHHNeWf8E+/+Cfvhj9oDUtD8TfETVBFo9xeAx2sMhja4jHy7ZGAyV43AnbwzAg5r+l34GeG/&#10;h18I/g3pvhTwjawR2djp6RwSYU7l24znqc4/QZyaAPi/9hH9l/x/+yF8MbfwV4s8SPdXdtIFm1Cc&#10;/vJX4BAA+UbRwMdBgdq9U8V6rqVv4ysb++kf/SI/3Jbcc4GOe2Of19q7j4saomqm61uwCeTbltqr&#10;gbjk+n41yiWdxr8mna1dRsx8sbem0rn268fmKAK934ViXxRHriQAN5ahZmU7vvZ+bnrn9a57xzcR&#10;aZeC6MQ8y5ICK2BwCPz+7/M9K7y9KQ2VzeMqgQN/F68Y/L2r5t/aP+KsWna/bafbvHhYi33sMQQQ&#10;CcnIx26DLdiaAKPx58aafYPIsjsqW6HIUkFjsOF6cEg8/hX50/HDxaNa8Z31xaSrtS4YeZHIcKq5&#10;JGBxwc89zjHI3V758fvjI7NcbJR5nl7fuhSW3DDY56DgZ54z6V8thb3V2a9kRnb5mkmbo4AGSMdR&#10;kjoDjJBOWzQB5P4xha6vpLYSQyfvsTMsW4PuT5stjjuOe3OM81pab4RM2iNdRxNG0yZRmj4GVx82&#10;3kEb+gOR1GDnOhrulte67DB5UnE+Pm2Jgkk5yBwPmBJ45BHavVrb4eLH4ej8y0YsxDYZRsB28cAD&#10;aBuGeo6EgHFAHg/gz4df2h4oYGNw0cihV3A7VJIJGe/PX8SDXq3iz4Zp/ZDJHa+Wyw5+98qdOWYZ&#10;2jJ/wxW18M/hzI3iGRFhk2+fnzI1OBk4Jx2/3R2Xv39f8Z/D5odDZIUzt+XdIoONqAEkHpgDGMH7&#10;3PQ5APFPgt8OEuJFmFooKs5by2A2fNwcjPPrx1YenHWeNPhcg1G1ghhVfM5jV42B2DPXB+YZ9c4G&#10;7vXrHwb+HEaFp47fam0jBkLf3h24B+bpjryeQK1vE/gZbnxBFBHb25KnLNsVju9ccnByRjnA55GK&#10;APLtE+H9tbaUJfs+VwCrScYwGB6Dtk9B/H0rEs/AEFzqk8ptEkDSEttXPzA5wcjI69CDx3GBXvl7&#10;4MTT9EzCPLaONnViuFCkZHOOQOPfg9KyPDHgxmd5mhzIzF9scW4ZGPc4OFA9se1AHlHjLwcbexm0&#10;6CPLltinylLPIBtBO31CLyQeOOeKzbnwb/Z+nLi3YMoLLtyu3AYLgZ+UA85AJx6E/N7J4i8ILc6n&#10;HZLbOq+YFbMkYIG8DH3ucDIzgZxnHFZPjjwxFp9isafu3aMbTC3AHQAAYxkg88kZIORjIB4Hpfgp&#10;JLyS+fTlC7ztxxvPAAB9QML26Z5GBWB420dZ9R8nfGirKTIzcqy/McnjuDk/Xv8ALXvOj+DJbWzW&#10;dIV3CPERJHBzzjJIJ+XIJOeMHvngZvC0uoeI5JhDJtEZAdpCQNo7bSd2Co5yMjIPU4APM/G1kbDR&#10;1to7ZRtO2RY8fKufu4AGOc4ySSo9RUGhaZ/Z/hya5wd3lfebg9mwRg/dxkLx3PXg9p8R9BluNRi0&#10;1I8b5A6jaQAuWJPX5cbwQegG3kVQ8U6FHpfhnbcRnHlt5n+jlSVKf3VOe7d8knqKAOb+FnxF8V+H&#10;b+7htLx/s7SZVMbsp3IJK/KcdASMtnbgV7J8Af22fip4W8QSeHo/FUkaOV2qhO1sg8Jkk5z07H2O&#10;c+J+EdIP2SW4iiby2bdjnd5m3rkYIHJAGByCOOlcpqUVw/io3FtMrsp+95ZUt8g+bdu3Y43DIHJA&#10;PWgD9k/2Ef8Agoz9knk8MePPE6IzvsXdJncxOePcjHGckDJxX2x8Fv2lfC/jjxHcaPpuvQzfdIEc&#10;nQntX82+meNp/BPiG31R7qbj7qxsQyKM4A2nGBgcdMDPGM19Bfs8/t+QfCbx1Z+JrPxLM0fnKs1s&#10;rFo1/izjdjjBHHUkjIBIoA/ooHiuya9+wvKu70FbFpIgg3r0avzP+D//AAU/8I+Otf0OF9SEX2hs&#10;s0mUz27np68fnX3roXxY0C+8M2mq2l7GyTRqc+YO9AHZiMyX6lu1TXzFY8Kap6HqcepQi4RuNoNX&#10;pEExGDQAWvy2+Saql/MvAoP3TzVu6YJC2BiqOmRl3kmYcdvegCWchm46064Y/Z1GKaykz7QOtSXI&#10;5xQA1W/cNn0ptnnlW9acuRAWxSWqsuOe1ADNpN7vB6UamSQqZ/iFOjyZ2OKLwK0ygigB14xWz3KO&#10;dvSm2C7dPwf7tGrPttCB/wDqpwASwx935aAK+jg5kwf4jWPqk23WmHYVsaN/x6l2H3s1g3+G1aRg&#10;ePM/pQBT10eei52nOdpxR4chKKox0bmn3REsO1jx0al0IBW9s/hQA2cf8TMc85wOM4rU1MlrDaFr&#10;Mudw1DJb/lp0/GtLURvsQR/e6UAM8PENA2PwrPuhjWdoGWJ6VoeHkCw7SP8AvmqN+Cur53gD+VAF&#10;/WBnT8fpWRpLBYGDBdu4VraowbTmUHaMevSsnSyqIyq3RvzFAGfrTBdQVCFzu5/OrzH/AENun3c7&#10;m71Q8SFvOVh97I/z/n0qzFP5ttsz/BjHvQBj2L41Bgu4DbVrWXD2ybjz656Vn28ypqeN3XrWjqKC&#10;azQj+9xigB3hhmK7A27DZz689qvyR/6dG2OfMHJ7cVm+FgEbAH8ZKhv071q3QVL5Mj+MHtQBr6hu&#10;/sz5ev1qTwxt+xdP88ZqLUC39n4FL4XlDWjKB60AR2DD+25AT+NSeJ8CeMkcZqrazGPxEyMud3I9&#10;aseLAQ8cqjI3L/n8qAL07kaPuJBOKyPDj7ixGThj35rTDmXR8HoPQVj+HW2TOrH7rNnPpQBR8RMw&#10;1aN22/ePerV9Hv07Od3GcevtVPxWhivVbp83DelXZCsmmYGfu8bvxoAwPDIK3cgU/MTnd/SpvFMZ&#10;/dlx/EOPWm6MohvpQFwuc8D9TVjxMha1V4+vb9aAI9HZRbIgP8J6gZHpXPyDZ4h+6+3LKF249Cf8&#10;a3tFcPGpJ/iIx/n6Vg65mDWo/LX+Ig4zzzgfkcfnQBsa6qzaOd4/hyfU/wCTWJ4RuIwZIUX7sn93&#10;gHPTr9a172RW0RlQD7qjrjFc/wCFWK3kmX25IOfx4H5UAReOoz9rU55yMbfXP88Vv6BIr2C+WAf3&#10;eWCjjOAf51j+N4GMiTAfw5+bOR+P4Vp+FjssIyI+VTHpnAHr396AI7KN49WVH4+bA+v9Ohro7w+Z&#10;p+d3/fJ9ulYGFXUlBLJh+/H+f5dfWtsyN9jYgfgfoe1AFrw2CkWM4yf51Nc7V1FAw2ruFU/DkjiR&#10;onb7remau6hhLpGb5l3547+1AGnqwP8AZuAvX+GnaXh9JK4y2PWm32G0vDH+Hv8ASjQpA2nsuOfp&#10;QBV0d8XUi+xrPu5BH4iC7sfrnvVrTHZNUcZP68VT1TC69ExGP6e3tQBJ43G+wDjuo/H2qrY4fTcH&#10;ncmSccVe8WxNLpDPH08s/hxWdok2dO+Y8quP0oA4xIzB4lbzGX5gT93r0z+o/KqnxSsRNpQILcjH&#10;yjPcd6t6j/oviTIClt3Pzd+PepvHUSzaJv3fdU7m3Y4P0/Dt/OgDP8BOp0F4N6hjGQxZe3rx161z&#10;OmbrHxyYs/K3K7lwpyT+WOn0NdF8ObrzbWS3blst/Fhs9+PXn9BXO6oyWPjxWx+86bunABOfy3e9&#10;AHoXiA79Njdiu3yz+eB6Uvg6VIoFRG3AN+eDj9Ki1d1bQFc55H3So54//X/kVS8D3Y80pk7d3zPu&#10;Pr79v880AdNeuFnUIn3X5P49a24HD2eP9nNYGpOqOxbOcZ3dzwK1dNlke3YKf4TtOf8APvQBd8OS&#10;CORgFHDevtT9SITVY5lXhuvtVXTfkvSAi/OcnHfmrWrhQVlY8/KfegDS1YK9pHL1+WnWSloVcnt+&#10;VROy3OjBkOcDv9KTRZGltiAeR/eoAkhTy7kqBj/a/Co5/kZlC4HXn60syssiuv8A48etEzDdvcd+&#10;woAgt2VlaEgn+tYViwstbkhIxuOR1rZVhDdYIYfrWP4gBsdXhugvyyHDH0oAx/iTYlVW7iXDeYpV&#10;iTg/4VNpMqahoPkkbt0Y6H/P+RWl4tsY9S0NiAG+XP1rG8CTF7Z7dhja2P8A61AHHWiyaX4u2uW2&#10;sSpG3+Kuq8W2X2nS1uRnKK33ew/Htmsvx7ppsNYjv4kVWEq9+vfNdLaKNR0JoFUHdHjn60AZnwxu&#10;d0TQO/3W+XPYf5xWtd27WfiGO4VG+Yfd/p9K5zwbMNM157U9GyV9Tyf8+nNdZ4gDMkN4FP7sgnb2&#10;/wAaAOh1NBNpasD0UFT+HWpNEVW05owv3TUNjOLjRlX/AGcfWjTLjySybu/SgCvpg2ag0YHUkCsn&#10;xnpqSX0bhBu3YzjpWzGvlahvx1Y81Q8bRfPHJtY/NnK9vegDC8ReHZl077TZhSVXvnipfAriSNll&#10;XEivlh6+9dAyRzaQwlTcCvzDbwax9BjWK+kEShW9PWgDeWLE6nb3+atFozEgkC8D73NZy3EfnY3A&#10;N34HNaU0yyWn5dD096AM/UdOhuUaWB13d16Vzes+H4robkiCnd/EuefX866PzWcsC3tlTWdqDtG+&#10;75mKn+HvQB554m8EW96rCW0WTrjcuW564PbmvMPG3w4aYy+XZR3S/NujCnemeMkZByM9z6DnNfQ0&#10;0FvqEfmw/eK8jPT/AA6Vz+veHobhuEIbblWU8jnqfXp+tAHw38TfgPp+oo3kWgdc8wzYVgAMDBXn&#10;GOx6/Kc9QPlz4w/s2WyiRbTR1RVyfLZQMZc9cDC/LjIAwSM96/UPxp8P7K8iYXtmrNtysqL8w9B9&#10;c9vTvivF/iV8FHuoZGtIftSc/ekIlXp0xjuee3HQUAfkv4++FOteGpJbgWp8lTnDKf3eDnd06bsH&#10;uehPrXD3tu0czARp+5UBl5yOh29wRg8A4z6cGv0K+LfwHt9Q8wW9oV3KfMVhh4+Acgccgjrx7da+&#10;W/i38Cr+zu5r3TEj3bi21YRtxnGcduuQORj0AyADw2SJYm5kH8KKU7dDuHI5IUdh0/Cq8jAFi55j&#10;biRZMYG09weOuM5JwcY71r6tpl7ppYXKMjK2GaRd2OABkk/XkZODnpWUmYY1EkoVSyop8zlm/HGB&#10;n8DxnvQBXby2G7y49uVRtueuN23p64AyahnEQkYvE0e11+cx7gf8ckkdeg681M0pl/fCdpD5YbzC&#10;p5XkjoOR/snjnmq80kYRQ4jVtu4sWHy45wMAFeO2ehx0oAhWJ3jdIz/tMsm7OQQedo6k+54I9ajf&#10;y3d4GQMNpLK2N3cEgDOQBuz3xnnjNSSOXjwxVYpIVf5ZFAQHjk+oA9gO2c1TlkUSP/pW1c53bdqZ&#10;GTgjkfQjPc4NAEhkeRfnj3szZYbmJOD1HPzdMHBC8fxA0jI0p3gTtMevyng4x1Hcc+vYcdqzzmKE&#10;H5tqsE2vtJPBwAzZ45xnrz160m//AFc54V5CU2sM7SOg6A8E8YoAQSwxgRrcR+WXUqzNgMd3BIB5&#10;5OeR/KmxXG5TJE0jfJ80WfmXBDZwOCeR2zzUfmoVUQ3OOmMTHPLbickA4APpj0qNLpWG5Gd9zfMs&#10;Z3bhn7u7nPGOmOaAJsy2oEcUyo23EmyPAP5UVXinKMwb943G4IpTHv15z6ZOOnFFAHmK2qqdoRlI&#10;HLbdqleuck/XgZJyKJbZ3TyXAIUZbcpweejHt2yKuLAibYiisqn5csBhgOcj6N/49To7aUqGadRk&#10;bV3PypHbjJ5HTIxnNAFUwT52C3+VjhVYkdBwTxzzxkcYp32aVEEUSyPgkjyxkEnJ64474PTGauCL&#10;C/JEED/w7Sy9AQenXr7ce4pywSB/mTbgH74CqF5PY59cdxnp2oAqpAN5D/MzMVLBck89eo/vDH4e&#10;lC2quwhkfZwoZ2GNzZIzjJyAAcn19OlaBhJOHiX5v7qqCcdg2OByOCOuPTNBt2hTYI2UKzbfMi4D&#10;c9R1z1OfYY4HIBnqjbVkR2A25XdMTngYOV9j1xk49qkEMyp5U1zwrEOqyt83XO7OcdM9Pc57Xltt&#10;r427Rxx5Z+bGMg8En5efpjpU32JcuI1fcFwu5sj0znPXlsk9N3XjgApQwiJfMaV0bay+Wvy/Ljb0&#10;PqRy2Mcmnw2UW4RuFyzKG2/dHHc5wenHTnBrQjsGz+7j+Xzs8bf97PXr1PC9D7cyQ2MnlMsccm2S&#10;NeVycgkdSeo4JwfXOeOADPW1KjzJv3atzJ8nQbevTkEfT2qWS1/eGaVH+b5hmM8bjjP4njI9q0Gs&#10;Hb70Dbm42cqAoIUYyACOfX8OakhslZ45d6bpABKsbZZmJyRwMHpjOcYoAzhbIo3v8xEbByrE5wvU&#10;cdep59hVr7MDujZTH5h5maUgfe29M/NyRgnGAM9DV+K1crJLHE2UViJI4z64xycYGDj0J9MGrEem&#10;rErTrAfMXd5fmcBecBcHvwCOccckcZAM59PBmKNE0fmPuk81sAsTnafpk56djUsdnvCwM/3VVDFt&#10;LEN0yRlgDwOOmFJ9jorps0cbKkCx7fk2+SAVGOBnIGCeoyCT+dWILSWJCVUKp5UuOfmUYG7nB6qT&#10;xyevUgAo+RIWwybY5F3MzrhWAO4jOPxyCRmnLZZVjHCq7snduJBI+bHH+6vOACWwDWlb2BFtvEKR&#10;4yzSLgZU8beCTjJ4Oe/Ud7kVjCv7mQEMFBVWw3GME8joeRwR9OBQBlpbneXlfO5SNsced2RuIJyC&#10;eeeoHSrMdinDQMu5ZNzeYcrkbOMdGzuPA9xWnBZReWq+X8/VUbA4HJHfrjA54OKtCzEW1jcLKysP&#10;mzgBeT3OQO3HPGaAMmOwwEK7WXIHYqe4HbI2/hnHc1Zt9PmE/nyuxYTFyzIMAkjJxjJ4AHXkE88V&#10;qWWlL98CPbGFUfvDuAwRjoQOM88HOOxNaMOhF0ZUR1UsFOMD5f5Y6DrzgGgDBstInPEwZT/dYEcs&#10;OuPXG315J4PbofDXgDWNeu4rTTrWR2U/ejgI8rjHzEjjHUZxwcV6L8MPgLrHiW8hN3bNDHLJuVY4&#10;wrTLzu2/Lknb/wABP5gfTPwm/Zu0zTIobb+yFkm3LvEkeQMqu5mJBHXGVXp0HU5APFvhX+zaU8i+&#10;v7TzpmyFj8wszsNi5UNyPXJOB2Hevqb4X/s42ukeT5unNJdfL5VmsP7uHa3BbafmP3ck55O3nAr0&#10;r4a/BSPTtt7tX5MO19J93bt5VBjjk4Oce+cZr2LwB8MTc7NG0G22w9Lq7fmSTJ6jjAzzjGRn06kA&#10;4fwF8IYYLtfKtVvNSbKBVb5IBnPXt6e/ccV7N4N+EMOm+Xd6urTSq26MMAAnOc4HHb37elejeCfh&#10;VpPhvT2llto48L+8bHL8YP1zz19af4hLqjPZ/uoY1/u89P04/OgDEnlsdItR9pkzIq/6tU6f54xi&#10;smTW5XIJ/dqzfxHll6cc8Zzip9I8P3PifVPNdWZFk2gtt4IHXHT15BPasjWbuO58cW2g2QVl8wGb&#10;GMgZODz9fwoA9S8KSppmiNeO21VTIZl68fX1roPCF8urvJcLJuCttB3f59hXG/EC6TSPDsNtuHK5&#10;ZF74/X0re8Bz/wBi+DvttyVjkZfunucZ/XNAGpcSLqGveUx3BBnnoMGsnxNC2u6otorZht+WGOPx&#10;px1H+ytGk1N8eddcL0BGcj/D8zWfql8+jeHJLp0xNcAgnb8wzx/9b3NAHD+P3vvGPie38LaNJ/o8&#10;Dfvux4OQB+Azx2+tXvF8J0bRI/CeiSNFJIuxmjzuzxz7H+tdB4L0S00jSpvFWpqqyzZfO0Hr6/nV&#10;HwXpMvizxO+v3kWYo/u/L77u56jn2oAveCtEtfh/4ZN7O2ZmwdztznHLE98f56DFHwtpdz4y8Qya&#10;zeSMIFbMSspwOc5+vNSfEDUJNb16Hw9Yq3lg7GK9AMit+Z7fwV4SW3iISTy9q55yPz/rQBjePvEU&#10;tyy+HdOLY27dq9skD/Oe1WvB3h+08L6X/aVyFHylvn6sTzjr7D+VZXgbRJvEGsNrF2Pk6L04H+T/&#10;ACqz8UfEsVsv9j2U/wAuQm2P7xJPHPbn+lAGbqH2rxvr3lK7NDHIO3YdvzrpNd1O38JaL9jt5wsh&#10;XHXleP8A69O8C6MmiaEdUvztk2l2yAfw/OuVvLubxn4p+yxr+7Vvm4yeoOP0oAveAvDzXF7N4ivj&#10;hnP+sPpzn+v59elHinUp/EmqrotpuWNfl24G1cHHPoTnIP17it3xZdQ+GNCW3txiWReMEcDj/wCt&#10;61m/DfSUkik1q+VfmyynAwOef1/nQBb1W9tvCHh37NCFjlaP+InIwTj+lV/A2k/ZreTxHqYCtknd&#10;68DjPOf8+tZ9/dy+KfFv2ONlMMTjc2w7W/P/APXWt451UaNokeiWQHmsACoHJOBx16/4UAZdnFde&#10;NfFH2ufd5Nuy/TP/ANY/nitLxpfx317beGbQbVWUCRl6AAc/pkewqXwrZr4V8NPqd0T5joTtZfvs&#10;f89KqeC7Z7m9n8Uanu2ruKs7c7ecd+n+FAEvjS5Njp9n4WseJJsbguRjOO/sDSX8UFjYWuhKu0LH&#10;ulbbjHH8+ag0JJfEHiO51m43eTC37tmY8/n0/wA+lNcyXlyZ5wP9IfC5/hT0/wA+tAC+VvAAc75J&#10;FXKrz8xzj2oigj1Xx3b28YDJZLtAHtjH6Z5qe0LXV1PfP/qrWNmz0wx/Tin/AAoSTUtau9QlONkm&#10;36Ef4c0AN+K8gm1Wy0eMcMyr0688121jBHY+GW448rbmuB8UyNd/EG3tiGz52VUqOw4684+Xt6+/&#10;Hfa+TZ+EzlGztI+XHHv9aAOJ8DRfbvGV1cgqVjIBI9u/XkdP/wBddD8WLlbbSFjDf8s/m+nT+tZH&#10;wsjRr64lz83nHp0HP/1qd8X7wl47VfYY98/X8aANH4X26xaCtzOfvDzNpxXHeJZ59Z8fxQIzMFuP&#10;l544JyP0/wA8V3nhaNbHwqp2gAWox6Hj9a4HwtGNT8ctOzn5Nw47ZJz/ACoA6zx9d/2V4LYLJ8zL&#10;nnOcf5/lWL8DbInTm1IoB5shOwNnHA+vpTPjfem30tLNdzfutuxOvPr/AJ6VseA4V0TwYsiYAW3B&#10;yzZXpxz/AD96AOM+ITHxB43hsE5/0jLL1+UD8/0rsPFksWi+B9vnKqtn5t3bFcf4TZdc+IlxdMdx&#10;t12898559ux960vjtq0tppA0+EgssYC7mxkn/wDUfzoAofATSRPLc6r5eBNMWHXtwfQ9fXr9Kp/G&#10;maXU9fj02KV90kyoqodoIz9PQfnXafCHShpHhRQYmVki39O/Pv8AX6A964TWQdf+JsUcw/dxyFpP&#10;m/DHOemT+ee2KAPSdGtU0rwPI0krbWhAVs4zx0rjfhhYG+8YTXuz5IsIuFzjpkdT7fgK7XxfIule&#10;C9mAGZfXA+v61g/BGzKwTXkykNJOx3YxgZ/nQA34rSG+8Q2umRSbf3i52r2Az6e9XdfkZLnTtKVs&#10;BdpZQPpz+tZuoSDWviNGC67YuR8xBGMf4j9avTAXfjLaU2+SuSuM/wAIoAS7uC/iWaVFb9xb5wy8&#10;Dj/638qZeo8mn6fYqzbri43NH3PP+eaih3TR6jfE5M1x5Sq3B4x+XSr1vE0/iy1sy25bW33H5R1o&#10;Ab4piS58TWOlKdyoRu9OOlT/ABZlCaXa6VGzI20YwvaorNv7Q+JEjeWxWHpuYYBOOfyI/OofiXcf&#10;b/FNrp4Ix5ig9Ow5/L9aAOq8LWx0vwmxf+GEfe4I4ya5PwYs2oePbq8cfIuFXavTPPf6jFdZrtwu&#10;l+DWRRt+TjK/Sud+DNjJM1xqksfzSzsd3HQZxQBo/GLUVsdIW23D/V/gPT9cVlfC2z8vQVlOVWT5&#10;l+XHXJz+tVvjFdHU9WXTw/8AFt2hf4c5/HoPzrofDOntZaclvtb5QAoUY6DFAGT4gZb/AMaRoXHl&#10;2/JX/wDX2z/KqeuE/wDCGX12eWeVm2hun+z+f9Km0+6eXxXeFov+WLH2+v4E/nWbrXmnwM0ce5vO&#10;vNvy4GclR3/z+mADU1aJo/B2lxoPvMpwynpxn8c1e+IbNJLpGnkfekU5B9+f51V8RlDFoemqm7zJ&#10;Ex8w4XFSfETDeK9Ji3KvlyA4/Lj/AD60Aavj+Nf+Eet4HPEnXC5xU/iPMPw/CBsbl+X5f89qq/EO&#10;UCwsInb+NduMcc//AK6s+PXePwXFFCWzwCc/zoAJ4o4vhp5b/d+z4bjrx0/LNM0SE2/w9V2O39z/&#10;AA/7uab4okktvh0sUa5by8MOfm4xjn6ipbw/Zfhyy9hEQp6fwnn6UAM8NK1v8OW2ltzR9Pf/AD/K&#10;m+HYjH8OnZi3MfUU6EfZPhkr7icQqenX5c5/nUmjGNvhttCcNHjHHPFAFXwghT4d3Dx8FlY/qatf&#10;DKOOXwVIO2Gx7f5Hek8JxB/hwxK7cxjd+VO+EkYfw1NaMRn5geOnSgCL4QER3d5b4IzP0zjkj/P5&#10;UWirYfEWRSPmlzg7fQ1D4AuHsfFl5YSD7zrtb1H5dulHill07x3BcMw+Z23ADHUD9eaAG/FGE23i&#10;Oz1RDt2SLlvTPf8AU1peO7cXvg+C8LthcHcv8/w6074p2EupaFDNCuT/ALv09valsJF13wC6bN2I&#10;Qwx1PGf8aAF0pjrfgKRT977PhgT3wRis/wCEd9vWfTZRjJxlurAj/P45qX4YXO+2udHkkXaJGXav&#10;vz/X9KyPCjS6H4+mtZzt3R7mz3IOKAJLd28NfEDGTtmz69d3p+PWtT4mWbie31a3h+USK/8AjTfi&#10;npxguYddiB3LIH+oznH5ZrSuxB4g8Hx3E7f6sfN7igCPxLZDXvBPnCPcyrt2469Kr+Abhrzw/Np1&#10;0VbyVO5WbjcP/rVo2Msb+GZog4UbcbscL0/+tXnC/ErTvATzWV9dKqzSHMy4KhT39T2+nTvQBb0n&#10;xRY+E/GNxcai/E7Ls59SffoPbOc1yX7TXjWLw34Wm8V6dfYmIZrcgcdM7evpXmf7U/xZ07R9Ih1C&#10;01NfOjKCNlk44JyD1/P3HFfCPx9/4KW3erWU3gm/1dV8rjZIS3G4rgYI24I7jjjPIIIBrftTf8Fc&#10;LXS/D934Q8Q37JJbr5YbzPLWOTpjOQM5BIB7A+tfmZ8Tf2t/EOta9qF7puuykXczPKlvOwwSvzEM&#10;rDknv3PQ8isL9sD4oW3xD1pri2h27pd2V28Z5C8dQcZ9ju6548d0WCe4JRGGGjI3M3T8PT29+9AE&#10;/jLxxr/jLU3vNavvOO7938gG0exxnpWROxYKWOflomX98UHrjNSXMTrbqzjHzHb7nvQA7T0WSORG&#10;z8y5HPy8c81DbcXCkAcc8k1c0GNrif7OjYZ8j2+vQ9MZ/wD1VX+aO8VoyfvZX5vxHJoAs65AUZZm&#10;OC2DwpHX/wDV+oq4lqs+iqyRfc/1nHIJ5J69+Pyp+qadM2nRyxk8jLGTAxzt9c9fb9Ku+ErX+0bJ&#10;7baeIsBguPm3Z5weuOAfXPNAHQfs4fF7x38APHNn8Wfh9qb2eqaTmSB42KEgMGwcDnOMY7jjrgj+&#10;m3/gnp+278Jv+Cnn7K1jq18bddchh+y63psjASLKMB8KTkjOcEjtkDmv5cNBCway1s8u3dtMTM3Q&#10;n6EcdW7V7r+yD+238XP2GPjNpHjf4Y61NDZ/bIzqGnl8Rzx7gWTYP4jk88g+2CaAP0e/4LG/8Ejd&#10;L0K/u/iX8KtMmaWFWZo4UkVsAZ2scHcS3PIOcnAzX4567o+t6Df3OnarYXVu0LlJWkQqSo4xgj6c&#10;jru7jmv6sP2Xf2zf2ef+CjPwqsdV0iW1k1K6sVj1LSLwK00cpQn7uMjIzn24r8v/APgrN/wTO0bR&#10;vFWpeLvAOmQxySQtI1rGBJ78tldpJ+6COncmgD8jYXukiW4ikfKt12k/U98nA9MZNTWMl5BOtzuZ&#10;Wjx5bCQq2Bz1GCpweeRx06c9b4v+GupeE9Rmt9U0prdoGCvHNGMhcgbvoMg9uWUZOADzVxCAGhuB&#10;tZfl8tgPkPHoeBzweOgOTnFAHrvwJ/bT+Pvwp1631O08WXN9bR4UQ3lusrRjjleQScj1yCB1zg/u&#10;D/wTE/4K3+Gfj7ouj+FfElzbW95IFhaNmdWRuCAFIBwQehAIAzjGK/nfsGa3fywFMkf/ACylbg+u&#10;3OAMg+nv1rpvht8ZvHvwd8V2vjT4daxcWs1iwcrbzFQRu7gkDGScYPGM9qAP7GNH8L+CPFMSavLY&#10;W90GjHlyMob5T6E84OAa+Yf+CjX7JPw38X/DG+1CDwnao1tayeSywgLHkZyOQAeAeOCRyDnFfnj/&#10;AME8v+DgaW00q28F/E+9kkuPLVIfOk2s2MgDn3wOi9sYANfUH7RX/BVbwj8TvhPNpfh+a2SSZWS7&#10;glnjLtGxOAPm3DIwCR0IJ64FAH4Nftr/AAjg+GPxTvdOtbGSGNZmKo8bbdufu8DA5BxwM59Bx4hF&#10;GpXHmbW2Y4/i57Z+vfsa+lP28fGFl498VTalBHltzSqpwcEltzZzlgB0HbpxnFfOcdsysVkHyoyq&#10;zb9wI6HGOvr35HegARQ8in/Wcr9B3wfUdO35VLbzXen3sOpWE8tvcQbWjZQwPC+mfXA4459KT5kR&#10;gMtu+8oQZXAyD19vwCngUE+VH5UloVUjbvXLZ5+90IGP1oA+8P8AgnN/wU31f4f31h4E+IerTFfP&#10;j8lvMBRhjnGD1wQCMDGPav2z/Zu+JvgH40eGLfWtP1tJftEZZRHcFgO4GemPmGD3ycZFfysm1lJ8&#10;+3na3mjbKPGxG3spz14JwTz7V+h3/BHD/go7qnw68cWfwf8AiDqTNu+WxuJAoXbkBU5/u9CPpzxQ&#10;B+6viP4VaXqFt5s0XDLkuB0OPTuPyryvxf8ACeLSpWezDw7G3EIp+UZ+ozkjPr+Yr6A+Fni/w748&#10;8N2+qWkuVuIBJHubOVIHOcAd8/5NW/E3gC2u1ZkjVlOf4evTnjvwKAPka4tru0k8m9j+XduDbfl6&#10;9c9Mjjr196uWE8nlxo/zKufuL7dj/UY7etereOvg7au7TWlvhvl3KIxkYzyD6f4dq871DwrfaNLm&#10;4SST+/JwxyeAMgZz/nNAFmCZtiqsG1hn7rD5iM5z+GPTH5Vq2hkkHnNIrDOF3M2DxwMZx0H9ax7T&#10;924I5Kr8qrnqByPqcjj8K1rRVWPymyqbSgUN2HAyPw9j/UAuRcFZCBheEDcDuevX8fpinIir+8VN&#10;21iflUNgccLtA5PPHWhEZ33qNmSGb2G3nr06dP8AGpDC7KsjxFuf4u3I49T+eKAJozIV+dlyGz1L&#10;DORz055HsTUwMkrLvJXavy9Tnjkc9vlJwD3NVkjcEhssVXG3GQPc5YD+tWBgjLH7o2HAxgYznp06&#10;+v6UASmRHP3t3X5d3HT37e3emyLJIOCPvDgLnPQZxj/61OiicDLbuE2tvGWQY285GO+eKjkiRQys&#10;cFVbOVHQccAnB49vpQAx0KZibc23AVVbjkHg46Y9MduvcN8ticFW5I+XPqDjrx39jz35qy9tvTYZ&#10;JPkbBKseeOvbjn60yUbJFEwI3NjDZ9D0/wA9/rQBFJFJhgUz/eyx989Pr+fenETLGMNx/vbu34/5&#10;J9adJbRyNvG0s2R8rbiT2+n0Bx0680ERoGDQ7tu7+Ece/f8Ap9KAEKksVZue+4Fex6df89MUxgqt&#10;kBVxGd3Xj1/L0p0oeNZM7iQfmYseBjr16d/Tmkd5mOBz82FVm5yM9BwDigBghO3aWOUVnOVzhunv&#10;/L8sUx9qgiN1O1TtDSHhfXBPv0HQ96Uqrna/AJA3FTz69B7+vqRxQyEfM3zEMQNpPXryR+ee9AFa&#10;4yoaSLG4YEY24JIGAB3xjsPx4NRSsJZCof8AdnBCkccfmOnof5cWJUdg/LKox8wX2Hb1/rzkU2SH&#10;Y/lg+pLY75znr60AU5A6fPuz8uY1ycnp0AxyRz1NNbdtIK/xY6cnGcdOeePzq3JEqyHhWO/vn8O3&#10;uOmevNQAKZNhgbcvUc8cj098f5zQBVLIxzHcSFo1JVUGVGTyR1KnnsBz61FLEQWTYVUphQvIPAIz&#10;n8Pz/O6yeZGsgj3bhxnoRjg9fXjvyo9abPEAnmIkm7vuk7479/8APvQBk3yBmZ4wvyhvmOcpkYwf&#10;Q+vTpWKInaePahPzcMvDN6DOfp6CuklSRg7MzMPmzuwMcHjp685PHPaq02jCR1YR7dzY+ZgOg5HX&#10;r75P4UAZlmrM28lm/wB1fbr1654/DjHQ2lsnEXlqcbWIbb83B4xx/X0PXFXI7CNJNsNsxZSxXb82&#10;309COwzx3PfFSyWRbaHi+aQ4A27flzz2GcnnBoAzDv3+YCOGG/k5HuT9P881A4Yocxsp658s9fTj&#10;8P8A63StWSzLuBMxdJBliVx1IxyBnGccc59qje0Rk8w2zdB80alc8e4x+HT+dAGMLc+Vsy21VG3d&#10;2/2eQP8AJ96ZJaCdWXzfl3H5sZPQ9f5duo9cVpnTWSTco3Kq569ugPUcjnj0xz1qI2yIobyWDBSP&#10;m5PfoeM9R9QOwNAGebMKchdxVs8MVJBHfuOCeDj2x3jaKKKBnZgV8xfm28E4PuOOQavOrAfuwqKv&#10;IR8LjkEjH1wOf7p9aj28Y8xd3y7WkymByc5yO+F57e3NAGS9uVAMRZuyqq8ryc8A9enGP55qF4DG&#10;q7kkHICllHPBx1wcdeOpFalzCpJA5WRcvjHHGcZx2J9Pr2qu9sEG2OPnHUKDg59u2KAKDRTiUOob&#10;OD8q8EMeN2MZ78nvnoepga2+QmJM7VJbC5XHvyfXv6VeMJ2ldm0Bsnc3pnHftgdKhuQRCVaMsnHD&#10;Ace2e/Qd+MUAZtyjpJiB/l8tgo9f1Ax+ZqjNCH+Ylc7jj5WUnpnJyTgc1p3CsWxnpjO3BB5H49fp&#10;mqNwGkOx93Ax2wT0JIA4+6O/5c0AZl8pjjdZJcyK/wDETjgfXtjgex6VzurEEOhO4YG0GQ7e/cYz&#10;94Y7n14rotTdYA4Vdrp86xthQRjODkd89iM8fSub1phECyPs38bwdhByAT2JJ5wOcYySaAOf1q/g&#10;t3lZxjdkSEkKWwCvJ7Dp36YPesu9/bn0X4E+Fpkt9Z23EKKcruBfHZiD0BORwep+o8v/AGjfj5o/&#10;w90K4uWu4/lJbasgOOOmfQA9MZPPevzL+Ov7QHiX4ia1LZ6Rq0ixyny9yyDcRnJTKkhv4e5OTwTQ&#10;B9Cft5/8FIvF/wAdr+fQ9BvLjyWj8t5h90R4Pb0PA3ei8Eck+Ffsr/s2fFX9o/xrbeAvg9o63V9d&#10;yBJrp0LIvIO7Yo6j+6TglSeM5rgPD2k6j4lu10ix0yW7vrhsR28SqTIRlTJyM43Yzk8ksM85r78/&#10;4Iv+K/iH+xv+01Fd/GH4L32n2mvTstjdNbhI4XYLkFcNhBgc5wCWHOc0AfbH7B//AAQz/aM+Afhl&#10;Lv4j/FFri0ZjPDpP2cRpESCCuMcjp3I44xlt36EeGvCviDw34JOk3GpSyNBGA00jn5sdua7rwt8d&#10;dG+IPgdb/StrM8Oeo+mefp061y9hrVzr2lX0dy2fLBC49weo/D9KAOWjgk1PwhdRuWK9PnJ7d8j6&#10;9f8A69HhixjgtYoEcH7NYgbecrwePy6fSn+FEZvD15aSgfNJtX5euevX8f5dqjt9VttL0++kaU7n&#10;yF2t91QOB157du9AHO+PtbGmeEZnZmR2bICsM9Mke/GcfWvzz/aZ+Il4/wATGmF9G6RIq/6wkMcZ&#10;4+nHQ5+XsBx9efH74n2tp4elNtdqpZXeOTkbh16j049Tivzv8Ta8/jDxtqGqPNHtkupAvVT8vRcF&#10;h0UdRwcsTksTQBwHxc1iXVVaBmVuQ8asQzPkfjyAQcjkZ64OSngfwi2paRJdvbtGwXDSMj5TnhRx&#10;tJGW9PwyTV7x9p0018tnFHGWmmA3OCxlPKjsMHlB17CvUvhN4Ehi8MNetH5jThRCTHjfj5+FwSMg&#10;8E4GTjjNAHii+ALifxvCxC7V2+XszuVvYZ9c9c5wSK93t/hrHa+C47NrMOqx4ZVUjKnhhxwwJON3&#10;HPU96o6N4AE3jUM1izSfdVdwG7PBPOc/KRwewxkE8/Qd/wCB/sfh6NRCw/cqGfbwApLAjB56YHT8&#10;OlAHhHwg8BRy+IPMkX5muCPMWTruH5HcQT7dsZxXpHxD8KI2nyIPmT/loxYbh8x4IyAOOw55AxyK&#10;6L4P+A4k1NZIwp2tJIJWY5ZiN+Dnp94Hpjj1wa6PxvoMB8qCWP7xA2synJBCjr+R9PfOQAcl8MPB&#10;rWujzGRlXco3IqhSvAzjA75+93+tGo+GftniN5vK4XduDYXG7nCggFuQM9cnjHYeoeGPC1rY+GVn&#10;SBVjkIG0gdAuSOnPGOMdT6c1U0Hw1Deaq8kULN5cm1WVTksDnAz6jbx05xnigDiPE3hqKHSVhgtN&#10;o8tXZ0UfLz1G3uScYyMgnBHIrP8AD3g8WmlMJQ6qE3bTj1HJOO3TrznHPWvQvGWjRzX/AJQi/wCW&#10;ig4YHODyCOuME8/THenatoQ0LQvJKuGZSGXduyF6c4A46ZwMZ6UAeS2Xh37frbXM9y7c7JFMZJD5&#10;H1PZsk9+neud+JOjz3N5Fo0USsy4PlrkKu30x1IGOnBOQDxXsHg7w+sgkuJC5XcxG7d90f3gO/Qe&#10;2e5xnkr/AEhtT8YNuQfu9xfjGOTkZ3Af3u2cAnOeKAPPte8M22leFRCbZSwhCyBVGQSpGDwNvVRg&#10;eq1w+g+ESzPfum5mbe25eqljjHyggZHGK9s+KOhta6PHZbWztUMq/L0OMA8YOM8cg45xjB5mPw2l&#10;n4c3/vPmjAjkYDd3/TBzjsOuRwADwXW/Dcdx4qKg7VjQ7FYqoXkNjgjjrgjjGOfXF+JWirHor27t&#10;JGpXduVctt3nzADgjgZ9eQMk16tLoavq8l3nbubKbmXaWPzY4HXcB+Q6ZNcz8SfDUMQNvKnmKvG1&#10;o1yFyeOuTjnoRkenNAHj/wDwjz2+hMTbN/qc+YyOGIG3cuPXJKhcfwrXBzaQ1rrfG1mXaqPIxGcB&#10;Rnn6c9iTXuGoaG6afIWRv4PmZU/eZfA5zgDnk9ST2YV5vrOjpb6nNbRqqrHEwVQgBXLAbsY64yTy&#10;cbue1AHn/jGJfL8qNlG2LMnlndn5SeeTxjPHAz9TXHWF0bXdNJFGzDaY2k3+4wSMcY5z35IrvfGG&#10;mBv3cqMu3hXj4+YH053fNxjIHP0rgZYCm2SMjYD91ZAcKDu6Eehx+dAHb+Hv2sNX8DPCtvpzNcwy&#10;MIbiOPf/ABgkfNtJyc/TuDyR9k/AT/gsb8Q38D29re2zQ7WWOZWn2qq7T/eA5GMkAZ5AwSRX5q+I&#10;rNpJAZo9oV8OB90NgE5Izxn9TVWy8ReIvDTM+kajNbtG2GWNwWYkqehODzxk884FAH9S/wCxV+2/&#10;4O+K/wAKre6udXVLhbcH94wV8cdRng+ua+g/h18TtM8YB1tbxZDHIV4YZ/8ArV/Kb+zb+3T8XPhn&#10;FN4bsPG6wx7c28c8rgEkg464UH8ABk9Miv0c/wCCXv8AwVckttbufD/xE8Xxyy+YQsc0wDfdQ5PO&#10;MkkkHow5GeKAP29e/t7hmhjkUlfQ1NCqQxBV9M8V8ufCT9tDwB4/8bppek+JbebfGA3lzDqSeev+&#10;cV9EL4tsQ8dv5oyyjbyOaANmJN0/mUly5aTaf5U2C4DxecrcH9aVIxNKH/E0APmAih2+1Nt8YY+l&#10;LeSbUwB7UWw/cZ7mgBsZPndfvUs//HwDilQZkyKHb5sEdKAItWKtAExy2OKW5by9NJUdFNJfjzUU&#10;YHzUXnNgy4/h/pQAzSQ32HcR1XpXN30gS7kcf3jwf8/SuqtQsdiAF6L/AErkr6XdJMT/AHj+FABb&#10;fvU3E/WptKCiZtp+83cVDpStJasWVduc1Lpb5mYPn79ADb1CdQzj/lp+fNaN5H/xLuvft/Ks6+O2&#10;+xj+LNaN44NgSRQBDobHY2G/iqjqq/8AEz3sPXlf8+9XNEcKHB/vdfSquq5/tDJH8VAFi9ObDd+t&#10;ZNg6ozbOP+BZx/nFal+3+gsQccZ4rDgLLLIBxzwMe9AFfxPOok3eoxuHpRYTmW2G4jd5P8PbjHFU&#10;/F7HZvGAFHOOP1qTSCBBGpPWPH3fagDJ+YawNjn+L5hyF68V0Mg3WHyj+LC7e/tWFInlapHIYl2q&#10;xA9fp/L866C1TdYtlvp/n/PWgBnh1GUk/wDTTrV++I+1qy/3h1HvVXS4ws5II+Zvar2oBWm3DpuA&#10;oA0rlzJp3APTtTPCedjEHPP/AOqpWX/iXk4+7xijwsmdz9PwoArvGy+ImdT7/MPcVP4tBEEeD0qJ&#10;gE8Rfd/+vU/i8t5MZK55FAE8HOj8Nj5ex9qxdHJF3IMY3Nnp1ratXxpGOM7c1i6V8t8/u2c7ep9a&#10;AKvi/csylTyxHJqyu17DCH+HHTrVfxecyLhfxHeltpS9quTn5OPegDEtbvytTkQo2GDA/wCNXdfl&#10;Y2ChWPHYZBrNSQJrCxs38TDbmr2sAy6fj7xBxg0AVdCnYWxy+dsmPmPuax/ExI1BGbP3sfd7ZrT0&#10;JXijZCv3pPlJPXv/AC/nVDxOrLdiXaDll+b0wRQBekbfpcmx/wCD+Fq5/wAOPt1OSNu6kruxx2/l&#10;jtW9Gu7TnRdrBlwox7e3Wud0qVoNYxhvuk7c4Bx1yP1oA0vGCNLEiYOGjxnPPU/rzVjwfIDbLkj7&#10;x5VeTycVH4lVWtYmI29R7n/ZH1FN8GsDGuyQcSH/ANCP/wBf8KAL12CLvzs/xgfe962oFBtW4HGO&#10;PT3rP1PiXcT39uK0bAhrZ17eXnFACaMwWZs5HORkVc1cspVj+dVdLjMd4yj5uO4/z61c1cHyshdw&#10;2/NQBfkkMmlkEfw5P+FReF5N9vIigDrjDU+1IfTNu3+HOai8LMnnTQn+Fznb9f6UAR2oaLWHQf3v&#10;T17fyql4m/caxC3q33vcmrM5MWuEFerA7T64FVvG+Y5IJQv3ZB0oAt67h9GB2N9zH3elYvh1wbfa&#10;N33sfMp49627kNNpHLHArB0AhJHQAqVbpx9f8/jQBznim3EWuLJG/wAxmG5vrTvEyJP4eZ5FDbEw&#10;xfp6H9PfHFWfHFs6XKzErw/y9/r/AI80t7tm0KTad3y7m280Acn8OnihvpIA23DFRhcY5/xxisnx&#10;xGtp4wguELACRR93AUHA3dOeWP5VoeCJHtdbmtHK5DY+Y4B6/wCe1V/isiRalBcfNhZFO5flwD/F&#10;/P8AOgDr5JhceGRIzqOD/F0JH8+9Zng24b+0JBuJCsMoe3H8s7h9fpVvSZjd+EP3bZzDncoBzkH1&#10;HIxWN4WudusSCVsfMSu1s46n14P5/jmgDudX2mHJGcgZO4cf/qrS0KUOoKyNgr/F/h2rK1VwYImP&#10;90f8C5A7f55qx4euS4UFs5BwfUUAbEMgS7Uu3zc/h6VbvWE8Ct0+XGeMisx5Cbgdtzc1oRyBoMKe&#10;/egC7oshl00wnj5cYGeP88Uvh8+XfS223HJHNR6M+2PAP8XFFkwg1zd2agC1fHbc+UzHqNue9Rzs&#10;Wwx/h/zmptbAhulkUdR1qGdf3at07/8A16AKt0NsySHd/wABHSqPjK0+0WK3aH7je/FalzHvtNyj&#10;kcj9aikiF/pLQyDnaRg9jQBR0901PRfLPTZn3/8A11zHh9RpfiSazPyqzZVd35/zFb/hWXBlsmLf&#10;LJjmsTxPC+neI4r4PtXcFxs6+1AEnxJ0uKey+1nbwOTjpSeB7trnS/LdicDBO7OeT/8AWrX1qEal&#10;ojp3Za5fwFcyRXklo7L8rkfe/wA96AKurRPpXiRLgvsw+Pl9Cec8e/412E2+80jKdVUFd39a5/4g&#10;afIJFux93bnvuzn+VbPhK6F5pce5uWjHGOmBQBqeEL6Sew+zuPu9tp/nVuElLjGenHFYfh25+yaz&#10;LaSjbu+6dw5rdmDrOCOnqKAJXUG5WU4+9VPxfb+ZbI+eFIrQaNGVT3459/Sq/iNFl0ttx+76fyoA&#10;htgDphLN0XHWsHTZ0h1eRd+BnP3q29Kd2sMH723t2rmQTH4hdCfvLjb6cdaANTxFczWuy7t+Ofmz&#10;6f8A1q09L1n7ZYqGY8j72P8A61YXihy1gG2np3+v+fzqPwZdmXT/ACpWyVJz7c0AbUN+FnKo/wDE&#10;criszxbe+S6yBmTrg88/WnXMxjvGP8SHLcZ4rL8SStIqyAnC5O3070AFtqM9ncLORuTGML/n/Ctb&#10;db6hD5keJB/EuRkcc1n6LCl5YFAVDKeFz1/Or1pFLaShkZlU8ezUAUdR0VJY2KSHH9wrxz+Gf8Pb&#10;muJ8T+ArS43JFG1vIQR+5UYJ7GvVbiwWWLz0U9OcVmXunx3UTRzQrIuPTpzQB8v/ABK+FElwJBqm&#10;nNMm7InhY7s4zkkfh+VfPfxP+AxubZ5LNWuIXwVaP5mCYxjbj8AeOvXmvvzW/CjsrNYqJFGflbqD&#10;7dcfgO/5eX+NfhjYalO01ur2t02cqy/IeeePTOM/Tj3APyx+Ln7Ns04muI9Lk2hWGVd90QPRicEc&#10;jC8Yx3BxmvnXxh8PdX0C4PmW0ix7WIk8tuFGMk+20DnqeSa/Wb4u/BxzmXWtIDbWbF15IPXJOePz&#10;5559Tj5u+KnwC06e2kmW1V7WRSwePhTgYHA5VucdcfMcg5FAH5831jeCe5gmhnbcmx0bPzHoUxt7&#10;H3PPTPOK04uI3kyrLhRu+Ygvw3PU9cHHHX0r2z4s/s+X2gXsyafZlo/MHmKIyuVOeuSNvH4cg9zX&#10;kOsaU9tM1rPbbThmZVTHGevynJyATnHGPfNAGLK0aECLY8czANtX5s42q3A64wc//rqm0xRTJJJI&#10;m3J8zbwpAzjGDnBGODkkjoeujfRTpF5G4K2M/Nn72cBc8DBPYg/1qoU5Lb1K9VbeAqjcMDg/QEEc&#10;/NjtkAqyJJCywRu0MirtVZP4eAAMfex7e/Q9KjRjJho5Nzcbo9o+XPXlcNx2Y8Dk8E1NJbOtr5kb&#10;KreVlW3cnGeOBg/KOQB1wfWq7eZGzSeW6rDxtVfkU8qQwGQQBz78fgAQuzyI8aNI+47jyMHLcMSD&#10;nGQwIIzlcAnABjnlZk81pWxndtLcYOVI+91IwOM9OoqSZFAxNEwwwxuI64GTu45459zTDDm2bdFM&#10;BHtbaqnIYeo2jJPPAbaQc0AQraxTDygZvLT7gjHTsc7iPToP5YopXmtrOQGfYpaJFw1wI8YHIwCO&#10;hJ/GigDkF2x7o4nZm3Eqqq2WOOn0789x19ZYrWGQZRm+6cnrwemAenA+7kHoe9NV5ZFjlCMU25U7&#10;iARjkd+mF/xNAeBCrLCrbs+Wr7R2A4GQc9PXnFAEgj2/MhDbmy22PnjJxyMdB0zzkelSBRGBGj8M&#10;uVELDlWUcfXGAePxB5pqyFlVY5d+PnP7z7nOcnHfI9/rU0UyRsfKuFYKS7dWJbrnGOOuMjp646AC&#10;RRKOYir8ZDMThieit2I9hz196ljgAAeJ4yFDbW80KxyAAQoxyB25x39aSNFbbHGijcwUBW3ZYk9P&#10;cAcEDOSfep4pGnBKyDa2d26THAG35ufUdT6jHsARx2saKAj8AZ+U54zx8oU/qMcnnpVlowMCTPy4&#10;3K7ZzjPXb1A45APPHYiliBLK7oMKu5Q38HGG5ycfryPpViPbE674N3lsCWXGOD6EdOBnHTHrQAxL&#10;XdFiSFm3MrIvQgDdgHI5OQO3b3xT0t4v3yS4A5WRvuscnsOmSDngH+LHNPhEK7T5UO7rjcDtPQ4D&#10;c88cHnParETklszM2VO0rKF6nkdRnrn0yaAGR2aeUs4h+6ByNvoewbuD6npzjjMyKSmUSPbt3Dau&#10;R904POfTHBPfr1MyiElZUMkjMFYNGcDljjPU8H349akgQworTSna23y9xKtjGCQV+jnvketAAlsX&#10;OAqybfvbsAK3G7GWAydv4rnPpTlgxItwEXKoys8khH8QIJPuBg9BUi2/nRqrxq/mBj8sbHHJII4O&#10;Bk8HOOc471bWFptxJVW5KK+WY5JzuwvOWGM449e4AIEtmAyIGB6dfm2j+6CMjnnPU+uBip/KCchF&#10;jbdu3LgbQDlcn0wc4PH51KsAa4WLzUdTjAZvQcHBPcYB4PA6AZqxDG7xriVvLXbtVW+Vj6FT6Hrx&#10;zj1JNAEflZVY1CptQHDNyoI+UD5uOOOD2xxVhLeRWdxBsOcKrZ5GcjqvOD06jJ5zxU0NhthUXKL8&#10;rfvG25C8dfmHOc/h34rU0zRZXl8qKDCluscbrncTzjIJ57cZ/ACgCjZQDeAWOxdrpLzzg/e+bhcH&#10;+RrQsdJeRozHGwk3lV3KQE43cAd+SPTofau08JfCLUtYl/f200art2Kz7f4hgd8564wOhOfX1v4f&#10;/s927GOfyJNzAMjLkCQY6ggfMcgjofUgYIAB5B4U+F2ua3d28aW7J5mdrLj8D8/AHTkkDHY17X8I&#10;v2bI2li1D7Ou4ldt00vyhgeiqchx+PcnjGD7H4C+BcUMrRR2LHa3+pjbOMjq5wcHkcAdSckZ59u+&#10;HnwqhhdQsX2i6zhnRWESKM4ABPQDPHA+lAHC/DP4JLp8EcscPlrLjcykedOPQlSSF7c54zkZr3Hw&#10;x8NdO0XSVvdVsY12nP2JY8DOCc9jkkknjvXU6X4P0/wRbR6jrM3nXD/MsagHy1IHReoIwFyP9n3r&#10;JvtQvtb1yG1gUMzPt+Rip5I+6evGB7d6AOn8JeFP7dnjSGLcof5Y24jUcHOBj1+uQeRXufgfw3pe&#10;gwLbwqrSKCWdV+Uf4fh+vWuD8MafF4S0yHTVn827cAbc9PXjoO/XsAO1dvPqZ0TTFt1naSabks3b&#10;PbketAG3HONdvvsEY/dx8k9ifrXNfFq4jgjXTLKP5hxt2nH6dOK6rwpCmiaE1/dPhmXczevp1/rX&#10;LQW6eKfFrXcvzeWcqCBjGf8AP50ASaVpcfhjwI00saqyw/Ku3oSPavO/hfoM+ueN7jxHKreWshWP&#10;cowQCc/Xpn8a7z4r6jLDbw6FYN8zsucdevUHqfwqxoejWXgrwasrhRI6n943vz/iePSgDG1bz/Gf&#10;i5NPgyYbdxk7sDI/yPyrflZL7UotEtv+PeDHmY/z1xj6VX0aOHQdDuNZuIwZHyFxjJ7cZ/D8xRZu&#10;dB8PyX8kX+kXTc4xnk/yHNAD1DeIvEkdtCcW1qBu6ckVB4jkHijxNHpNq8nlwyfdRh2PByB7U+OW&#10;Lw74Xa6nfFxdD/gXI6d/THbmpfCtqNB0STxFqM3lvMCVYnAyeeKAIPH115UFv4W09l8yRgjADp0/&#10;z9K0porTwH4NNurMJplxw3Jz3zis7wNYyeINbm8WX5/cqzGENkcetQa5ezeOvFsenQS5hiZSzbj8&#10;vtQBZ+HWhb/N8Q6hn5ssu6s/xPf3PinX0060b5F4K+gzW/4w1hfDOjpo+nynzmj4C/59/aoPh54e&#10;W1i/ti7HzSLvPznco/L2FAF+VrTwb4eEa4WRlIX5cY4/ln/PNch4U0KTxVrratdDdGj/ACbm7f4f&#10;X+lWPHetz+IdWj0nTkLBpNqquMAep+orqoI7fwV4b87r8vHb8enFAGP8QPECaXbLoemKrMONhYAk&#10;8/5//VS/D3wzFodk2s6iu6QruZn5J9PyrC8K2k/jTxG17KA8cMjJ5jL95uh5x04FdH8QtcGlWS6N&#10;ZOpYtjaq8knOP5igDntduJ/GviT7HAu6KNvm9Dhh+n0Ire8U38Hhfw9/ZVuAskigMFP+f8mm+DdH&#10;h8O6S2t6ltVmXc2QNxb0/pWDavfeOfFO/P8Ao8ZPzDof9n6Y/pQBteB9Et9K0+TxHfIN0i79zc4w&#10;eKz9OiPjLxMbqZd0EbZXnOMEcfnz+dWfH/iGKCOPw1psmSuA20c59f61d02GDwZ4Wa9nK+cwwSTj&#10;JOefz498c0AUfH1/9uvbfwxYD/VkKy8H0zn2/n7VN4tuE8O+G49LsnzI2AyKRucdh+Zqr4GsJ9Sv&#10;ZvE+pOVXBKq38PPt6kc4qOJD4x8YSXU2Ps9m3O/twRj8j/OgC4ytoXhi10q2XdcXsiswUA/KSMkn&#10;6foahuCLKymvX/1cSeXHtxx6j+v405r0azrtxqTcQ2/7u36EE8gt7YqDxQdvh6Eeb/rLgFdufu56&#10;/QdfwoAutCun/Dya+lC7pkJPA57/AM+OtXvgpayQaE95OdzTM7tJu9TmofG5h0/wBDaA8upGO3Q/&#10;yPNbfga3fTvBQkkbczW+75fU9qAOXto0vviHuGWVXZgd3Qk9frgH8+1dr4/mW28L+XySRlV25zXG&#10;+BInufHFxLJIrbFxkY/QfQde4ro/i3ceTpC2/wDeXG316j+WaAMz4QRbrWSYn/WTHp0PTp/nuay/&#10;itdM/iKO23cGRdyjqQTyR/kV0nwth8vRImZizcneW5P+ea5PxiwvfG0ag/euQB14wT+mDQB2lxMt&#10;h4RZ2K4EY+bt07+1cT8Itt3rdxdsOd2zO3GQOhrrPGlxJZeEGjWXaz9yfmPT/P0Fc78ELJhbzXLR&#10;gBpmP3uQMcfjxz7mgDL+MUqX3im106MLukuVXIJ/E9fSuu1gjRvAxBzkpz/9fFcb4vnfVPiZawvK&#10;WVXO6P2Izn6g559zXTfFW8ksPB8dqjL8yHcozkjt/n2oA534G2LXeoXuoP8ANvuACzLycY5PvjFV&#10;fjDdnUvEceko43S3CxhT0zj/ACfwroPgRZ/ZPDf2iRV3Ssz7lBwM+x/zxzXLau39sfEmBQd2xmch&#10;e/PX8sfkKAPS7SJNN8DyO2F/c7fl57f41wPw/tBqnja4vdrbY3Ktkc8/4f1rvPHN2NO8IKkbDLDH&#10;1HeuU+CtmjTTXbOGZpid3PX+vWgDV+NF+trpaWhl27Y+WxyAeDj3/wAKu/De1XT/AAg1xIgTMO5s&#10;cAcf0zXO/GqR73VIdPDr+8YIhYZHpj/PFdPNN/Y3gJirj/U4yOmMf/qoA53wIsd74pvr9mXavO7s&#10;G4J/SrGj3Ky6nqWoOD+7ztPHG0Ed/XH86r/C+FrPQ7zUnjzzId23BPze/wBKLD934avLqRtpmYop&#10;/vc9P/re9AEmmQf8SuxtmH+tuC7Z9j/+v8vpV/w7Is3ifULz5cxx4XcnOAMf/XplpEkGpQ2kZ4tr&#10;PH3AF/L/AD2pvhq6ZNB1LV2Zf3jN8q45zwP0oAm+Glut1rd5qDtuDSZDsuMYHb25H41VUrrHxEkk&#10;JJEL/wB3oeBn6n+Vanw0CReFp9TbpIhdvoRx+nH4VnfDiJr3xNczq2VEmGb0OSSKANn4qX8eleH1&#10;iB6R/Nj/AD6Va+GFmNO8LxyN8pWLLbvXv+GaxfjHILq9t9MQsPMmRMbuoJ/z+tdVAP7K8GMV2rth&#10;wAoxjigDznUmfXviBHCT8sbs3zdccDP59Pxr0IweRAFUgbo2YnPt1rg/AMD3viy6vG3YXaq8dPbP&#10;pz+ntz3mpytAJRnhLfdz0FAHE6VBJDqmp6g6t+7R+MHkcnPv+VUb6RbzStI0l1DebcCRlK9t2c8/&#10;T9TVwXPkWWoXDuV8+by1bPJOccY/KpJtPS68V6Lpa8+XHllP0x/LP5UAamrwpdeLtLsEjXMK7s+n&#10;AH9RSeNovP8AiBYQNztbcu0Djp1/Gp7qJJ/iVbxJktHCWb2Bz/WpPERt5PiDCctuVSoLfhkfXH6H&#10;60AO+Iu6KTTIQ/HnRlvUdeR+Bqb4iJ/xTdnBgf6yMc/7w6VF8Qx5mvaTZlflFxn5eeifp2qx8REM&#10;kGmWy8hpo/lH1/woAj+IKiHwPCi/dbbhV78jjFTeJma3+HwZRz5LD6/Lin/EcRL4atrcAYZo8j/g&#10;YxTPHj/Z/Ao2j7yYHzdOaAGasqp8M28x9u6Lg574p2nHzPhqrIfvQqQO3aofEjbfhm0ZGf3anAXr&#10;wKm0JHPwzWLn/UgZU+3/ANegCT4euLv4fSKoz+7J+b6mq/wfuJEkurGZ2yk7jD9s96f8HHa68OTW&#10;Mjhtu5OPqfX2Iqp4HcaZ41urMu21pPl3N1x1/U0AQIH0z4lKEAG4Lnp13f5+ma0PitamG6t9WBbE&#10;a7u3PQmmeM4107xrb3zDh2GWHXk4rd8caemq+HI3VWIXhl3f57ZoATUIo9Z8Hefksy49ue9Y/wAO&#10;7wSWtxokh+60iYX68fzrV+H90upeH5LFvvCPaenUf/XH51zOnz/2B47eGZdscxyCeMtkD8OCOPrQ&#10;Avhq8Oi+Ori2c/JIw29fmOcVX+INu+meL7XVLeNpF3bvQYPf8M5/OpviBbJp2vwa9G+1WYGSTJOF&#10;I/LAH+eKj+KcjS+H7O8THmMGXbtBJGP8f50AdN4k1GK68Jx3sh+6uFxz26/l+orItvEtnB4HaE3I&#10;ZiqBlUdPmxXI3fxVs7jwsmn/AG6JXRR52HySDkfLyOc4596+dfjJ+1dJ8Mb6VDcSSW8ZwygggDPp&#10;kDr/ADFAHsvjn9onTvho/wBg1jUo4o3lKFWdc89B16cHnjkV8u/tq/tL6Wvh2W98Ja75i+WNqxSj&#10;dnPXAO7jp7HqMV84/tIfth+F/iddSR6X4gjV5oV3b7kCTnbk5fKrjBzuHJwD0wPj/wDaA+NPjWxz&#10;p1prss0f2f5x5xZWyucHPQ5HbOAcgnmgDuviP+3R8T5dNvNF125mmiTIYNJuzu4wnOcHvgnGMZwc&#10;V8leN/jFqPjrxZLH9m8tGQNIvmfLzglu5weuDyAB6V1d/dv4i0Ka5vJlkaaEBvkAGd3f5Rngj0ye&#10;OleaaZpip4onjaFZFVi0kKsOF3HkD05Pse1AGF8UkllmFxMmW6ISo5J5JwDx0+mDxisjw7YvLazb&#10;kZmMGIwANw4J4Prx+vPaup+KWjSApOrrho9reWdy7u3bjAyDjPNQ+BPDqNZsXdlD4DkK3QEAdsHI&#10;3Ef/AFqAOEvoG+3lHCqT94DgfSrt7pbLpyvKu35SQSwOD1I7YOOvHb3q5q2lXH9rYWMr94tsjAA/&#10;vHp25+vatzVvD7N4bQtbxr8uWbzB8vt1JAySOp6H0oA5Pw7ZrcT7H388lUHVcHPJ4H/16bqlq1lq&#10;WFi3Ddnvg8+v5ela3grTEuL/APeHcFcFoxkHlTjseP54+mZfHFgsWpyHyeY5Pmk8tRu3d+/b29Om&#10;KALstm114ZRoYl2iMIrIxBI4DHGATkAdv8ab8NEjaWVXhfexYcfMduCW4zz36fpmti3sXn8MSI77&#10;/wB4f4B+vPPzKvT14+7VHwLG/wDbDQEozrIjCM88cDPtjcDjjueMCgCre6edP8VQotvu3OqsvQMu&#10;QCRg5984HXPQVu+J9NlKw6ssisxUOyjsMHccj7xAAJJ7kc0vifT5rLW7e4RpFYTKFXlirEsdowOx&#10;IGMYxx710Gqaemq+FofMBZUVfJG7PmZUc+2QAevzDHuKAOq+Cv7SXxd/Zp8YaX8Tfgx4wm0uazlX&#10;fDFIfJkUA4V0wQVO7tk5yec8fpf4J/4KQ3X7Rvgy61nxfpK6frlxpKxSSw/vI5WXPzjd90nBI7A4&#10;zwMj8nvCYfVvDcltI7M0e5o5Q3y56EDPPuOgBPfOB7T+xz8XNO8KarD4c8SRK2nvIqpHJtxFnndy&#10;MYOe2R9MkkA3f2mNBfxRr9xb6ZokrXMzL5DW9ux+bb9zAOR0747de3zr42+HWv8Ah2+aS9tpYGYk&#10;x/aEZVVs/N97qB3Ix0PpX70fsOfs6fs6fE3/AE++0mxnkeXdmYr82ejnDZ/hbhhz6nGTzP8AwUj/&#10;AOCPOn+I/DV54j+H9jBvMbmJYVkZnwwI4GQf0HegD8EZ7Uo/kSDyDGMbWkAXdkEcEjGeM0y7to5o&#10;Wgtww+Ut8r57EHIzwc+nIAr1/wCNX7O3xI+E/iKTS/E+lx+Ys7wR+Sxb+At93sQQPX+HscjzG80e&#10;a1ZZDb5w290jRQzDGcgH73PoBjvQBTtY7sTeZatzGc71YKykk46HH5DrkYrej+LXxCtrJreLxNdw&#10;qo4xKQzof72CT19PTvgYp3MzRPIBdBcSfvH8xtuRnHQZIPPXj8M1gy3YP7vyl+VmWRWb5iQCCP8A&#10;Z+vvz0oA0NR1/U9bJudTupZ/3oZnLBcg454B7ZHp6kHIrIu4GQoQisNuV2tjBA9uQRlen6irPmbD&#10;vjlaNnb5cZ4JzuHQfTjn9KYkqjCK8fTG3aVHTnaMdwcZ789KAH6REl3OxWEu0bZ2xn5h1G7nPQnv&#10;nq3HBps1lHF92MY3bH7gdeOnB/EginWA3sXj9V+VlHPOBk56Ejp+daxtj5DKL9pGZSdzqdv0Gfck&#10;DA/KgDFWwMcaiT5DE3zNsDbWz0GT79qk8N6zqHg3xTp/jbw5PItxptzHPG0c23JXbxgDPTIP4e4q&#10;zczxzpG0LptbqqttJGOTwB3z059utU/OaG4aczTFmmKjy/lb+7+RBH1HagD+hr/gk3+3z4L+KHwl&#10;0iObVI3vJbdUkRmCkFW2gEAEBxxxwe/ev0HsvF2kapZLc25HzKu7aa/k7/Y0/aR8T/s5/Fi28Tab&#10;rkltYzSxlrVn2RsxcclTkZK4B6DkHnrX7w/sh/twQ/FHw/Y2VrrCu5tkPDDccoM5OeTkEZHVuelA&#10;H2rrenxX8Xm29vG3+zt5/WvOvG3ha1vnbfpeyRv4x2Ht75q5ofjfxFJHG8flzZAXCNwfpjtj2q7d&#10;+Jby8G+40mRe7fNxQB5VdeF4raaRLW5Kct9+Pbtxk8cDPYnHT3qGCyuo5cvF8pX92iMGVQeCvTP/&#10;ANfqO1eiXQgvN0hs8g5O1vz7f4dawL3TdNmciS8kjZvvKwZlbn6YI757UAZNqu5sxYK4z3XdjsOO&#10;nGe3PvUxT5QGKnn5trfKMgcj8z1/lipW0qaJy8cscijO5o2OOnp6+nbPp1qWOMrtRgV2D+IgY5xg&#10;5Of065FAEcEDpgF/LUMT8x+YMBzjIH6dam8mORSCc7W/hXBPUYx+HSpIrY+U2GZTt+QZz6cD8vXo&#10;anRI2UskrfNlS3X1P1Pfn0oAgEO0htiyHpk54XGRj8T+Gc84xQ0AjkKht3zKqjbyckdvT9OKsTGR&#10;GUBvlPy52nI7k9u/H17c01YWXOwYUMVJ2/eyOoOe/wCeaAI4rQu28xqCBj5gPbk/n7U1UYLtDHaU&#10;3Mvy/gPp079uBUyxqq/vZSNrY3NgYGOv+zjr/jTsKpXy5irbst39v8cdxigCB4HIK/f6nnGSOc55&#10;9cH/ADiopUiWLdDFu3Nld/GQf/Qc89OcZNXI4U2bS4Rxwq/w5yeMY+nPtTfsokjwNw2r/wA88A5y&#10;M5A4P+RQBkiDb8ybdx/vHbzj8+nvT4vs/mbdzFWbgbTz9ff8fSrclpMEbadu7mYL2GR6f49OmKY0&#10;TeawcMF3DG9vuc9Tx/nNAEPVVZ3CNhQv4n6DPIx079qSSCRDsZeqhefvE9PXH/66e6yRrujU7uPm&#10;7n2/pQirDJ5bABd20sin1zj+vFAEDqhbfuUr1UqByOe36cdx2zUa7V5yVDHP0PY+3Jzxnr19LDIZ&#10;gz5y33fU4BIAP8u3YetR7HYblVl+YA7sddoPJ9s4+ue3NAEU8asREwLDGGB7D9fT1qGTbgFwrfLl&#10;V2kE9MNx39ffpVsW+f8AWDb9MHI9Rx1+vpUM8S4yRu+bcW6Docnk5zn+foaAK7zA7o3wN/bcfm56&#10;cZ/xOOKi3blWJ143ZDf3snjBPHb8OnarI3MvmHzueM+uOQe/0zzzj8IzECPMVm28c5Hpx6jHXpjj&#10;pQBVEA8oBVADsWBG0gj8D/8AX4xUbQgBy0flnkttUfNk9yRznPbvVzYLhjI0nDLmTkfMCM45Bz69&#10;vwpoty/zW7KMuAuwDj0xjtyfzoAiRQVfA/ds33mj6flz3x/+rNSiBUVkEIG1eRnjk459DjoOakij&#10;eNcmLbwSoODtPcDGPfnjpT/ki+b5cbQrMrcjjkZ64H+evABVazXdwq8KS30BzjqMDg//AFwSKqXs&#10;WwlfKOY/vfvMHqcnpycdj1zk8c1qyFA2zftZnC4ZfU4H/wCvvn2qvsWX/SFjZUYB0DNwV6jjvjp6&#10;9PSgDMYIXZBJHuRgWG3acnjdjP1/L868tvmPZKyrhtu044bGT1x2I9Qf1rU+z4aNtjblz8ynJQ7f&#10;07+g69KrvCYoQoiCqq4ZedoGOnJHv1BGck4oAzZIeqKAm75eFPyNjk84Hv155qvIsbbt6lTtJC9T&#10;txjqff0P5VrPCpfcAVxj7x249Oh7cfiR6cVJrUyyGRjuK7sN27epz/hQBnyNEGzJMq/vNqDdnaQP&#10;f+XsOvSoriEbBHP2bhTJ8oOeB7f/AK6vTQzBeBIyfxeZnjBzt67e4xkHk5qncsFLPwFLfeb5dwx7&#10;kHHX3/SgCjdZkORL64yuS2eo+hI//VVOUx7ZBHGZGZi33ThS3f8APjAH5ZrQuLcliC6nPA256cde&#10;Oecccjn2qvLAwib5F2jBGM/yxj+R9KAM1oRK7Mp+aQkBWGO3v6Z7Z6D3xReDZ+9aT3LFSSOOp6dj&#10;ge2eTWxLCB5iuzfNw27gAYJHGT0wev6Cqs1vkyBJtsnReCCfqMHjv+fHSgDN07wTqXjC8Sx0fduk&#10;ZjIy4G0bhn19uoxiuS/aWlsfg54LmjuHjhk+xt5m1SQgCnI4A5wRxjJ2tXvvh/VPDvw8+G11Nrci&#10;ie4HmEMCzEE5PXv82SBjlTnkc/mD/wAFYf2xNOvprnwj4X1jdKq5kktdwMQPybu2BnIBbK8D60Af&#10;HX7ZH7QM/jXxVdaTaXvnRNI6My52qVcDPP8AFnnj0PFfPkQigjkcI800iuqgA72PQjAzz1Bz6Kea&#10;ua/qN3cTXmpvdSNIzfMxmX5fmztO3qDg9xyMcHAP3V/wRR/4JOan+2d48j+Ivji6EPhu3LRRt53z&#10;SgoUJXB3biOACBhcHqRtAPQP+Def9hrwd8T/ANon/hZHxesFuYYbWOTT9PuJByxXzCx2t05UAHrg&#10;cDoP3A+Jv7HXwPJs9QtfCVqsiXBaONIVALFh6Y4HZeleRfAX/gn14U/Y+1dtZ+HVw0ck1sFlfyyB&#10;hTkcLzgZ9enUkk599ufFWo6voNrd/bmdtyiSQL/n3/SgDk/B3gi38B6++l2MYS3dV2xqT8oxj+Sj&#10;itLRoUt72+jTgEEquOmSf6mruoNv1KO7z83l4LDuM/4k1QhfZNMxJ+c7FbPTpn+Q5oAx7V4tOtJi&#10;WO47pM7egzx9Tgmvnn4l/HKLTm1K1S8PG4Qqp3jjAGTngDDHHYeuOPbfiZrS6Lp2pf6T5Srbt/F+&#10;GMfkcc9Pavz58feKtS1vxPNp0V4z/aLoiSHIY9TycnjIDKAT+FAB+0J8V5rvRWtLQ/6+3KFud3OM&#10;kAHn5WyB9K8k+F3hy5nLSLFukji2s20YYEsApPIPVsDGQvUkGuu+IHh+6mt5FM3Ekyr5zZbJ7Hpk&#10;/dyOwy3XFdF8IfBudFlllhCKsWN8nK42t6HIAGMYxxkZNAHk/iLwqtzqMNuturLNIryeWy7cEEk4&#10;IGeCxPfqfTHvnw88AhPCSloEEki/NDgHkLkcnths5welcrrvhCJvEsEEI8tNu5Fk3J0Izkc8YRUP&#10;Geg4BIr3jwj4eS08FW8Tj7qkrJIgb5c9fXIwO/Qe5FAHlvhfwc1345VIrd5I3ZXYlsqSCcHlu+Se&#10;R/CCfSvZPFWiR22iNAACEhA80P1AXG45yOv05Nc/8PNAguPF7Ou5WVj8qgbQuAAOOpGSNvT5m69v&#10;SviJpsrK9oT975ETaT5mPlxjv0bjgYHUdwDivhZ4XMZkdYsYVv4OB8xHUjgnlj6c4qTxJp8s2rQ2&#10;srcyDa0fB3Yzx+Yf29q7XwZoRi0a6uCAsgiZQ/PzZx9PYY54I7njKl0h7jxXJwcLyO4PONvtnHA9&#10;M+2QC/caVFZ+HrUE7t0eVDfdAyOTk5PPHXmqfg3R4BEb1o2Vmicna+QQcHd1OAMHHtn1rd8V2n2a&#10;zjtbWJWka3ACsAQCeSMdBjPH459an0jS10/ww8nlKIvIAVdvyg9Mfhhu3bp1oA4FtMj1HxAI44Ri&#10;P52VsHqeDxj9euSeOTUnxMt0t7GGwiDBmU/dI69Bk5GM8HoOD15JrovA1g174kmuJcM25R5q84OP&#10;mI568deTz71R+Iti194hgsxlRGyhTInRQ3T3Hp3JzQBjaToFtoXhiS8Nv/CrHb1K89yTzwF5yeev&#10;FcZ4R0Y3WqT3LQqxVj8yjg88ZHbnPHcke+fWPiDp0GneFfJhjWNmdgM/U9MkcDgc9vqa5XwHpcaa&#10;f5rkMxVnYcEHkgfhnH0C46jFAHmnxQtI5tYt4Si7lmG1NozGQTgD+IdCD7ZPUc0Nb02K30ALI27y&#10;12xqePM+UY/P0HTkD26fxVZTXHiPbcyM0Kv/AAkEgBuSTnaQeT64571Br+mtFp8cbBV3HEm5RgDB&#10;Oe3PyhT0459wAeL6dpKrLMnkP88hjIQ9MAEqSPUN26gN3xXJePtNge48mExsv2jbCpbcC2Nuc56Y&#10;B/X0zXqltYEytHMoVvMZHxLyF+fj6cg8Zx68muM8eafMkhmm3IpuOdw2Y+YrkdcLyB7Y9eKAPOtY&#10;0xZLXeYJPulI5Ps/BbOQSO/Tp0PfFeaeJ9MY6sytA7JtC/MA285J3LyfcYwOv5+z6nZRSW8wwd2/&#10;c0ka4Oc4KgYyCN3T6e9eZa3pEY1F3EcefJVZAsgK9ud3QY9x0HagDyvxVoP2h3hSX5pIQwBb5n/i&#10;JBHPZeDx8vWuDk0J2jZSAvzZPHHA569gOh43EjnnFe9614eZrOSSSSQp5QZgG2q6kde+D7j8sHNc&#10;IfCimZfMXYyqFkbaOG3DIHJ4JHpxk+tAHi3iXQPMi2wptAZfL2jcOOM5zy2cEgdetc9c+HWljkCK&#10;V8zDR4xuTBOdwBxwNrZA7d69v8X+D5Et/t5aTcjb2Py7cdQT2UFj7/dHGBg40PgiN7RxME2iRQqy&#10;xk7jucADHTkggZIyw6dKAPBtS0Jra9xcQyCNIwT5gydufmU47444xV/wbqN/4Q1CPVdOmuFkjiDb&#10;FumQN91jnawJBKj2zxg9a77xD4GEt0rQhY/MyYmdRgfeA4GcjcBzweOeaz9Q8BM8fmRptPl7x82C&#10;2NpyT3ODgnp27gkA9W/Zz/4KBax8FviXZ+I7u41a4jhnDyCSbf5fTPzBM4PQYGM4685/V/4Kf8Fn&#10;Phz8QL3SdPudfZbiTbuWYhWVunI3cZJX6Z+lfhVH4UlWaOaKPcsbbugbqWPDEkf7XOc9vfYtvHPj&#10;n4dz2mtaSQ11DMslvMFCu3JC8c5BGeTzj0OMgH9a3g7446Dr/gez1u0v438yJSzKwwTjpXeeHtZg&#10;1SxW6ifduTPFfzd/s7/8FsPiv4e0q18IeI7CSOSFkikkXLZXbyMbsqM/3hkA4OADX65fsQft+eFv&#10;in8MYbq71NFuJkzGnmfMeOoH58dfzxQB9tlhcDaGz82OKsMVSPYOwrzf4U/FjR/GcskdnqEchVv4&#10;W/z+fvXejUraebakynqMA0AWbUNlpGH0qKZsvtzyasJtSLgdarxwtJPktQA6dSCvXjim3JD25H4U&#10;6+fyxxTSSLYDFADiwj07g9FridSJFvJIrKcv09K7O/lCac2Wx8v5Vxl0rCxcyfKpdiD+NAFjw5uk&#10;0tmyp6/N6VNpjYlOB/Hxx+tO8PRn+yJFUr94j6VX0suJmG35d/zUASXj4vV3DODV68Y/YMr2NZ99&#10;u+2ZA75/H/JrQmINgTmgCDRuN2B/Fn/69V9WI+27gPvH1qfR3ADnH8X3qr6yf9I3A4y3pQA66k3W&#10;bLn+H5hWGr4nZG6NyM+n+cVtScWrZk/hNYIcLOzYxkfp6/rQBT8VMDbDevDLjp7Ef0o0JswJvX5V&#10;H4YwaNckUwLz69V9/wCXFQ+Gn2rGHf8Ai+Xd94Dj9aAC68y3vF3D/lphj6/56/jW3YANaMifd47V&#10;i6iwW725z+8+8uOvArb0ch4nXPFAE+nxL5rE8lucirl+mJFbp9O/FVLclZzxk4BY9M1evdrhWDfK&#10;FwG70AaHP9m8cYUdaZ4WdTvIH8RH1qSJv+JZ97+HrUXhVcOw7lvTpQBHcf8AIw7enUZ/GpPFg3Wi&#10;jHcVHduB4gwD261J4qDNZKQc/wD66AJrPJ0rAP8ADn61i2BEeoyfMPvZ6VraZKfsG3H8P51jwMRq&#10;WV5B/wA/pQBB4rZXXLgEUzSMCyjQ54XGMg4p3iVhLbgqvqfmOPSodI/49VGemRj8aAMWfemrrNv+&#10;XfhuP89q1Lr59PYP7dfrVHUYyt/gr/y0H86vy5ezbn3x60AZmjAR3MgPouF71D4nhR3V/M5GMnPT&#10;HP8A+upLGUJetGGHT09jTfEQSQCUudoTnavIx/n17+1ABprLHY7W3FhHtPyjqAOtc9FhNawhIwxL&#10;PuHoeP8A9dbugSK1tGit2xu+nFYt9EkGsRsBx5nRgOTjgZx/nNAG1q4X+zI/LO3Zj5vT0xiqvhRt&#10;jGJh0k67fp1/Mf5NXGUTaaskcg4YfMQfX9Mcd+1UtGmMc0qqfutlstxj8Pcfn9KANvVnz8xHO3d/&#10;WtDSWV4+e6gNznt0qhdCOWLAfqvzfX1q3oc/3VLdV5UY4oAsWoCXpG7quB8tXNSJa1UqB7ce9VF3&#10;Jer+Q4q/dIJLP5T05zzxzQBJpTCTTm5HzLg4qv4eIXVplY8+Z/T/APVU+hlltGXp1H05qto7mLXp&#10;OVwzAt70AGrjbriAeucVD43P+gRzZICspzn3FS+JgIdYhkBz2x/Ok8ZqZNCBz91AfwzQBNa/v9GJ&#10;f0rndIzFqMyg42sQVP8An2NdBoxMmkYCn7v3f0IrAtBs1p16cdqAKfjeKFWWR41G3o20nHX09qit&#10;41fTW+VT+79f85rQ8VxholmDksEI+V8c9eKy7JVFkQDwARhV98/5/WgDidKL2ni2RNoVWwSoTAXn&#10;9Pu8fjS/F2IfZY7yNV/drncecYH+IH50moYs/E6GNmVfO2/dyQMirHxIt2uvDnmk7iq59jyD/PBo&#10;AveC79b3wnIS7tuh3A/xdMjqP9ocf4Vk6UUj8SSRgsrdB/k9MZ9KtfCadptGUDC/KwVfY5/P+v4i&#10;s1yLbxRvkbbuO3LA9e/6H8s8ZoA766cvYKHKr+7w35cDt/8ArIp3hyRoZFjZf4sfN1GP/rVX87/i&#10;TpKwwqceuOnqPWo/D8zmUIHXc0hPPbj/AD+dAHSXjhXU7VPOW9hV7T5wyMjfXHp3rNujmNiSfm6D&#10;PQ1Z0e5SWbB/u4/SgDV0+RInZQ30/wAakuHMWoLNGv3jnP41TIaOQPntz0qzK3nQowPv/n86ANTX&#10;yX09LgH5sVBExn07gt8v/wCqpHcXektGx+bb/dqn4em82OS2LHK9j/KgCW3/AHkDRbfy7VBpkjK8&#10;ls/X+dOty0F35ZGO30qO4xZ6osmfvH5gKAMV2/snxWyv9yTkY7+9L47sxJardRLz1Oeg71L49glj&#10;8nVYiR5b5fH/ANarksa6v4f3bNzKuduM4470AZ/hi5+3aWsTk7tvQmucFuNK8XKQNokbady/e7/j&#10;Wr4UlNveyWbzD5WPlj2Bx+uKb43tkimjvQh+8O/Yf/X/AJ0AafiSyjvdF3KAWXlf8/X+dZXgO4Co&#10;1rub9038Xpit7THiv9HzGysCvykc1zOjIbDxE0afKsnO098Yx/M0AaeqeZY61FcBhjzP610rPuhW&#10;UD5SMVia9ButI7gBty8A8e3+Fa+kSreaQDv5X735UATxS/wbfwqPUC0tm8Qz8y5IpsD5dePbNT3U&#10;bgbTzkUAZ3h/DQPGyc7TXNaoVh135nGDkHd356fp/Ouo0oeReSQyEfNxx2rnfF0XkawsmVIP+xn9&#10;P880AO1799pnBxg/L7+1Z/gy8IaRN27axB9v85rS1NPO02QLhufvbsg9v8axdA3W148Ukv3ei7ic&#10;fp9KANDxDdnT9TWcIdpOW2nHcf8A1qtatpi6jphmh/1ix5DDOf8A9VUfGDO8SyKQMrw2en/660PD&#10;935+lJ82dsfK+vtxQBV8Dhpd1tMgDdx64zXSPbeS+FXg/wAJx+VYuiIkOpkxjbnPPrz3A/nW9eSY&#10;kVsbT3zxmgCaOJWTfH8vGcVTu7OKf50Xaw/umtBD8n+yfWsma9a1vWg3Arn5aAKM9pFvzKnzK2F5&#10;zWPrGgQXy4urYMB/GPvL+NTa3rTwah+7byz0VWJ+b9ePrU2n6tBqSeXvEcmPuls5/wAnigDzfxV4&#10;AuY1lltSLmNgdyso3fT1PXPHORXj/wAQPgto+pJJPpLmzm5LQtnGc4AwT0PA57YxX1NcWFvcOwB8&#10;tj/H6/5965nxX4MtNWtjHeQLuOQs0JwMZz9MZoA/Pr4rfBT7M08Os6K1vHL/AMt0H7t/vEuRjDc4&#10;ByfxPGPlT49fs1XFvcSS2VkrR5BjwpfcucEhlPLdO2eew6fqz43+GWp6fZSrHaf2laYG5F5Zjge3&#10;19+a8E+I/wAF9F1AXC6G6iTBM1jKq7D6gKwO3jI5x7mgD8lPEPgvVNFk/s++g8kgNudB8mdp6Z/2&#10;h9TjnGcDEubK6iVmYtj70bbuVHoOCSBwecnJPIr7k+Ov7PkLLc2k9l9lmkyzR3EJKyEdGG7oM4+Y&#10;EEcj0z8w/Ej4V6l4PvZI/JkaOSTcu5dpBzzn6eoI5zwBgUAeUz2UpLZXaC37yRlXngfNt59e2e/I&#10;xiq81gXeSZUj8xQB+8h+bPC9/wCHJPPTg10dxp0gLMYh9/G7IXC/eOeCCCCCRj8+lVJrJFH2Vtxb&#10;buWPP3RjbwOMZPXqTk+5IBhvZ2x+SKVdv8Ks3O3DD349Dnk46GoTaRz8TqAvmfPlQc8YyMgEntnI&#10;9QRitqa1lceSkUjK3LbUJ+Ynk4/h5Iz759sReQGZWEe9fMUruOfl9RwCcnIzgj6UAZH2GWTKw28f&#10;DsWEkLuOT1HA/wDr4FFXpdMhnjVb0hUVmMbMrHOcZGQDkjgHpzRQB5uUhD7SxIOc7SvHOc5Pv1we&#10;/TuXbLmBfn+TeuVZHA44yQef8aaJRGC7I7eXGW2nnbznoSCvPOcZ6VIIfLLENt+YAPkcHpjoP4QM&#10;9eQPWgByMEDP5e5dpfbnqcZ5Ue/T0B7HNTKxaRWLsWjVvmZuTwSCAQOnrk57HpVeJSU3ITtbs23K&#10;cA5z7bsc88VNGFCMJJW29SfL6J164/HrjPXNAEzwrbHem7ah+63zAj6c49zz/WrMQ2hY4kZ1bG39&#10;ydvBHpnPPr061BsfLGNGVmzu2j0G3bkY9uhwPxwJEEMkbN5rBSc5EYHADDoOp6++QOmKALESCOXc&#10;sSR7lZtzd/UgEqckj7vPrVpWG3EiZ6/N5Y+c8dAOo3dPxqqsIiPko48vdkI3QNxxj16H8c9ubibw&#10;HMzup2kMrEjDd+O4IJ59QMZzigCVY5mZgk7KrAhWYDG0cE5yMdCeehJ68YmLFnY2gEa8FFYtkDLY&#10;OCP6cD15qBFVZdsZWNi+0hmBbI4xyCByPqP1NqJd7LBF/Ec8Lv44+mcfj1bpQBJAzCVSGbHmHc2Q&#10;oC9xyMHgf/qqxbske12BZdylfLIUle44GcEZHzev4U2OOSTc8is6+X8u3JLcAkgZAPQHcPx6mrUF&#10;vcbsgyOrZGFYcMTg8qORt3EgH1oAbFFMSscfyeWgXdn7v8Pznp1CkcZOcn1q5EhkjYOv3lIYFWAw&#10;QegA926Y6dyeCG0e4iDzRFk3Dy0IG1MsTgDBXBHrznoM81taR4envWVLW2jbcxBkjjyOeRlckDp3&#10;Pt0oApw2zTPsVWXd8kmxwNuR6HBGMcgeoyOa1tL8PahfyK1tC77Vxt2nhSMYO7J4J4Pbvxiu48G/&#10;B64u3j+3QtGqj7xzGqZ/h3HHy+49e+a9o+HvwHsImSeXTZIfl8wTcqgPRWDEAnPycHA5NAHjnhD4&#10;IandkNfx7Y8Fdvn7WGDjB6tjgdRgjp616/4E+CFnbukZsmZNxLOu0KOeFyeSe3Bxj6c+veFfhBb2&#10;kMa2kYjVWUqsEO4EjnPOMgnqVx0GMcivTPCfwss7cxyy2ecbQPMBIC8HrgFjnOB0BoA8v8E/Bv8A&#10;fxxLZKsbfNJguoC8A5OO4Cnnr26V654O+EtnDBHLcQrHDJuEkhB3O38W0ZGOpOcA4GOnTudM8C2e&#10;iWw1LW7dtrMQtuQd8jHn58jpyfwyT3Ndz8OfCsWsXqX2oRb5s7UVn+WMDAXgdTt9Sec46UAZHw9+&#10;D13rs8NtY2Rt7b7zZxuP/wBfIxx26da9p0D4eeH/AAFpS+XahpljxH8vzAnp07/hn1rc8LaTp2kx&#10;DTtPjVZB/rZNvIX1P1461oQ6ZDrl40kqM1rC3zjOfMP1/wD1UAeY+J/D16LWXXdXTduI8mJm+XOS&#10;B2zx+f6Vm+FdCGhW1x421eHEm3dbpIoBVSOBj07HvmvQ7/TF8ceIFighP2SDlTnG7twR1z19O1cd&#10;8UbJvEWvWvg/ShILfpNtXGAMZHTjOPzP4UAbvwsafxIkvjDVVMaMSY1lx8q5O3k9cjBrT8P6xL40&#10;8d/Z4lfybdsPs+6Ocbefrn6U3xCtv4G8CR6JZjZuQfKi4OMfhzn+Wa6D4KeF4NG0iTW7iJVlk3SS&#10;NtK7dxJK9T2x+VAG98RvEFvoeix2ETfvG+VVXrkjhfb/AOtVH4Z2EltpDapeBv3i7m3Hn/PNc9rU&#10;97428Z+QFPkwsCBzkjIwf8+ldT4qvLfw74dWyRfmkUDHPpj/AA/I0Ac+Yn8U+MPNcq0cTndtPXp6&#10;8Y6VqeJXOtX0OgQhSsePMIUkFev603wpYnw94al1a/CrIy5T5SCMimwTHRtEm1q74mm/1KtnjPY0&#10;AN1N11bWYNCtdv2e1w0x7ZHPX/PSo5Ma74iEUbfubQKThjjPPTHH/wBeoWMuh6BJdv8ANcXYxyct&#10;/wDX6fjS3DP4c8KeYwH2i653dNoyefzxQAyTd4o8UrZw7vs9q3I6KeR6++enpUnjG/k1q/h8I6YW&#10;VFb99t4OM8+x79f58GxoCReF/BsmsTHbLIvBk+X9PoetO+HelKtvN4y1gMJJvnAbjH+zz7k9KAJv&#10;F9/B4S8Nx6DYR/vpEA+VvXjFTeCNH/4RrRJNX1BVMsiljnnn61j6DY3XjfxW+s3i5hhkPlgA4B9c&#10;57jAq38StfkZI/D2l7mbKrtRS3JOPyoAyreK58b+KTO7M0MbfNhTyM9K6Txtq8XhvRP7Ot9u5uGZ&#10;R+WOn0981J4O0S18MaD9quMbvvMCfr/n2rjZ5J/iD4ue3VW+zRsTMxwfoOvHGf1oA3Php4Xa5dvE&#10;V98zMAecYAHT1x2qj8TfELa/qK6FpTdWCLwePU8e34103i3VrfwX4aFpBIFZ48fNwenT+dc78LNA&#10;k1i8fxFqEe1Wf92235QvP5UAdB4a06z8F+F/tLMoYr1H8R9f51yvh2yufGHif+15kZoY5Pk3E8E8&#10;Z+g5/wA81b+JWvTanqcfhzR9x3HbtVcgDGSa17KCy8C+FTNhUk2/KHH6ev8A9agDP8f63M7R6Box&#10;/iC9uc1atLW08D+FhdPt85h/F9RnpWX8P9JbXNVk8SX3+rXPk/N8oHr+eO3Sm+PtXm8Taumiacw8&#10;tWxIo7AcH/PtQBH4H0aTxHrTa9fAtGc7WkPtz/T9Kd4yvJfEWrpoVg/7pG+Yr+J6dOM/410F0bXw&#10;Z4S8qJVjlkXauM8A9xj0rP8Ah/prMsvijUlHzAnLf3f/ANYoAf4vvF8N+HItDsYv3svC7fXOAPzO&#10;efxqlZW7+HfCSwIpa7vgBhj82T1/QUlqsnjXxu1wYw0Nqckq2MNjA/T+VXpY11fxLI8T7bawh+Xj&#10;O7HHP86AKRtRpWiPEpXMYA3NjlmPOffrU3iK0kFrpcBfawaMsqfh2xUsNnLqOjINv+uuMjrzgn19&#10;uav3Fu+p+MbezZC0NpHz8p+8ef8ADigCh8TQ8ttp+jqVLSMg2g4yO/14zXW3Ef2DwfsH9zaenp9K&#10;4fXZv7b+KNnZKzt5WX25GMKen05/Su08c3ItPDPlAlQy/wCf0oA5z4SwpdateXaHnzNrN647Z/Gp&#10;fjPch/3TFcrkFeOParPwWtx9hkuD/wAtJGZfcZxWN8Vit7rqwGRh+/UMcY7igDqPAcS2nh+N1bGI&#10;cnn2/wDr1xNjI+qePVdmyy5LLnpgnp+P6YrvLQmy8KySMzDbD13e30/ziuJ8AW5n8W3FyT/q+P1N&#10;AGp8ZrwQeHFjUj+IjcDx8p9qT4Txmw8J/bNrR/ud/wA/GCQSTWV8ddRZmg06ErhmUbSMNk8Y/U10&#10;GlKmi+AJAo2kR7fvd+meaAOD0JH1L4qySF2kMStldwOTkdPy+nNbXx61KK202KxcK26PDL/F0Iz/&#10;AIVm/BaMan4lvtSZf+XgjknnB6/r07Yqn8bLyXVvF9npFseWukRtr8leD/hx9frQB3XgSBtJ8Ds0&#10;i7WWH7x7nv8Ar6VxHgCE6v8AEW6ukO7yV2t8oxzz+Bwefwru9XP9m+AmZUYFkAC7Tzgf/Wrk/gPp&#10;6XeqX2pvEx3TnDc847/59cdqAOk+MN+tlpkcP+z90+/Ht7fTvTfgpZMmgR3cka7pY924L7fSsj43&#10;X7G+S0jwW469jkD+ZA//AFV1vgu0Gm+FTIseNsOVP9fxoA4fxRc/2t8QI4QxP7zK+ox147jnHpXS&#10;fEy6Ol+Eo4w6r/Gwx1XHIx781zHhJG1b4gzSS7mWHI4HGSen5cfjWv8AGq7ie5s9JVmyzKrbPc0A&#10;WdDtv7K+H2ySRSWhAY/z+vUUw26ppenWA48y4Dfd9yef5VNrxNr4XsNOCeX5rKH5xxjHrUkcQ/tm&#10;3Vvu2tqG2Htwf5H+dAFe4n8k6pelvmVCqMq8g4xn/P5VCVXS/hoUK7fP3HKr2K5/OjUNp8NS7pCs&#10;l5cY+oJxn+X5U3x+ZLfStP0eIkZ2Lt4z25/IH86AOg0SIaX8OGd1UM0OV445GePaqvwfhE0k1xkj&#10;dMT9PU/nV7xUBp/gqO2jCruHOFJxx1xTfg5CsWl+aF29WzuH1PT3oAx/F8sd/wCPbW03Y2zZ9egB&#10;z+W0fjXX+NphZeEW4OWXAx3OP/11yFwkc/xNjLBgyscH36449v1Heug+KcxXw0qZVV8s/M3G3tmg&#10;Dn/g/bGZJ9Qyf302c/yB/wA5rovFdwkNvcXJDYMgjIA9O1U/hXZJB4ejmz1XPPXpVfxldqdKbdzv&#10;Z2C/xHNAHO6hMt7ZaTasrAXF3ub6AnH8v5VraGj3PxREQbC29uB0xk8fpwa5zVpRaeM9B0pAwURk&#10;7V6Dg/1J/Oup8JBX+KeoSKp+WNU78cn/AD+FAGhbAz/E+aYNny7UL29abeJ9p+JEaKekTEjP+1j+&#10;VJ4TaW58f6lMZVYKqfd+pz+gH45pdBU3XxDuJgRtjjA/M5oAteLojP4z0+IH7zMcbfQD+uKX4gnd&#10;rGl256i4jOBzxjP6EVFqPmXnxLgVhu8tSy/L05xUnjV3n8dadAhXC5O3J7bT/LNADvik2zTbFT8w&#10;ZoxjPXkU74jhk8CL8v3Y+u7vTfiyn7mwB7Sx9hg8jtVr4g26v4DjC7eF43d6AK2vqZPhluThhGMB&#10;j/s9Kl8EwfbPh95Kr/yw/vH+n0qaWNbr4csuA4aMbfm+8NtHwn2zeEfs8g/hYfqf8KAM/wCDkix3&#10;F5ZKePtLdzwM9fb6elQXcb6T8Rd7NtWVsBQOnFL4P/4lPjS6tvKC7mB2bunP/wCr8verXxUtprPU&#10;o9TiGdrLIO2Ov+NAFj4oW3mWlvfRJu6Et345rY0KdNc8JNCvOI8r7D/JqrqSw6z4O8wYbCsPrxVb&#10;4Ug2ts2nTsG8v5GXdnaMdOnpQBB4DluNP1aa1Cf8tGDenXH+frVXx3p6xeI7eYqM+eCHb057Gtl2&#10;i07xA5cBVA5/xrB+JHiWIF7pdoiVdyTM4G3jkHPT+KgCD4mX1h/ZkNvLLukWHJx02+mPwP4V5x4y&#10;+JtpfwJozXaK1qucGYDgjqf8n6VxHjP9qHw1pV3No+u6gqSb/wDR/m3FhzyMDgcfX17V8n/FX443&#10;upeJGvtH1KOSOSNsKwyjEZx0IIIHtnqMdKALX7V/7UOq/CHUmvdCnzh1D26ksXGcYyPcZ5B4FfOv&#10;xd/al0z4k+E5n1V2jkmVNypGNyc9MKcYyoBwcA/kPNf2lv2idZ1zxBHpOr2UzTNMqrJvdfMYgsPm&#10;I7Hn0GDj0rltasV1TwrcLuzHLN86pu+Yc5bOMZwC+0Z4zjpQB5YdQ/trx7e3lncXSwyTfLH86ocY&#10;BDAEBiPl5A5/Go/itAkka+bDtVbZWVm53BmBUZxnJA5BJH4Yq34G0kDxdcKfN2iRtyDq/TIICjAz&#10;nuM8HPUHU+K2lGOweN1VYpIc7pGxk/eOOefukDIydxzjoADnPDGlPLofkpCUWK3CeXcgKB8ucHPB&#10;bBHbIYfQHj9L0eI+KJ4l3b12NuH3uqEdMDAAbP16EivWvC+hCTQZDsd1a3AC+ZlRnhsA4AGc5z2P&#10;GCOeM0zSoz4lnkNvG3zYjj8wcNgjr2z/ACoA4/4n6KyQqEi2/KR2VtoQnrjB69vWqvgjSBLpMZS2&#10;3bxjCxnJzGc4x0yO57Cu2+KGlr9lxKOGjZt2WBbptGHIz93uD0AAGMVD4H0mBrGN7qKORTHufccK&#10;xwQeoAx8315AJoA8r13SYx4jWRoV2liFKsp2bfUnPOQew4PFdHrGmq+g+Xbw4/eMI9q9uOMn7ufX&#10;jJHuam1zSJB4jty8zSKfLXzI1yvGfTjIAHfqfQit3VdOx4XEjjzFMisWZgd3c88DBI5weM9+wB55&#10;4B02Jr1gsrbnfMwbb3PXjpgg8/SpPiJpH+ltLBa7cndnbwM8EDnB4HoDx1ra8A6HOs8imD5UkJVW&#10;ONy8dz6HavGeD9am+KGk2du0kkLEuu3LblDOpK/N0wTgr643YBx0AG6TaI3htpY9qp5ZZ23Z6dwM&#10;9R97jOeep5GF4esCuuSRqnHmKD+8KlecZwPoM59DjOa7vw/pyHQW84SOPJzIfJI3LjpyevyHpxj8&#10;a5rSdMli8XyI7Msh35aRMYwQGxgfKccgE9OT6UAXPiBZSm6FxBvVWcNGx3HDZGO2M8r3zgitfw7a&#10;SX/hN1NtMVXYDI24BlX0xgZAUcA+1HxE0wPYq8ETb5Lf92qsAWCgjsRk5VBwPStL4faWZ9LZ0jaQ&#10;iH/WHOUJwuOOmeuOOvPFAGD8O9sOpyaZ9rk3GZl+bGD8q8AqDjsfThvpV7SbGKDxLJowRWinGdjK&#10;QDyF+VTkg7sdTgEqMUujQGPxm27zJFcpu27mHuQOCxIPrzz1xWp4nsRba/aXzbt0bL5jeYNzM/B5&#10;/hHDe/yggrzQB9A/sk/treNPgXrUOi69qzfYo5o0W6ZmZ4MtwTg42dMjqCMnoSP1r+Af/BQrw98Y&#10;/AS+GvF86X32y3Cw3UgTc3HVtwwMDuQeeDjJFfhVqVssF6t5HM5hugdzqwbJ6EfKOSSuOO/cV3Xw&#10;Z+JXjT4XarH/AGJecQylLi0kdtqnbgHaMlctxwQOcdsUAfY3/BT39knU/jDa3mueArW4me5XKxGP&#10;am/AHB43cjODknnO44WvkG0/4JKftUaf4Wk8S63p7XE8ysyQxrjGG67gib8txndgkZ65x9gfAn9u&#10;XSfEVvDo3ih90kOP3N4ucqrD7pOFySFIwQMj1wK+3/gT+1L8Nrzw6vh/xfpifLDthvWhLOi7QrH5&#10;CSfm6nIoA/nk+Jnwh8WfDrVZtC8beHZLG4+6se8Edif4QBgDoAeQck1y+q+BriGFLqBcDI+VsYB3&#10;H+S8bunJ78V+p/8AwUN/ZFsPiz8QV1rwsIrhZLhjHFbxBJCMEjsRluQc/SvmT4gf8E6/jR4I8Ktq&#10;0nh1mhgiLShrUoI2ydynByRk49PcUAfGU+g6ioA+y7FVdh3MeuVz0GSct0yD9MGq7aZevuWaBV+8&#10;yq0h3KOc45GPqOMY9QK9PvfBXiDRi8WoeFbhIVkZftEMLCM55+XnkqwyTg52+tYs+j2V1cyJZhfM&#10;ZZPMjaMHA5GD/eBLAjpQB5/PqT2lyHG4YKsuF+6OCv1PHPf3q3aaxJqTZQSMQxVWaRl+XH6cFug4&#10;APetfxF4MVXaS1hdv37JhoDwoPygkDOOPTJzUOm+EWNv5UyKzbdpVVZQeMDsD97J5/ujGcmgCvcG&#10;V7bzYFbfjzFRtzKOOnc8ZB78545qpdO7NuEaqMnhsc4+UEDHXkcD1rbn8OzSyrJEjMyzKscqbVYd&#10;hyTgn5Rx2/CnXWgzxI1xDJ5a8OPLkbKZzjHTeDtPUkk84oA5m2aRN0UwJ+bYo7NgdMcfqADj8a+q&#10;v+Cdn7UXivwB4zfw7f6pcQxyW/n+YJPm2/KMYz1G3jOMZ57V82R6EYpmV4mRFj8zys4ZAT8rYBx0&#10;9snmun8FXcvgvX7LWJZDbw28rNcrD8pkQ4Vtx+YYyqk59+gGaAP6Jv2WPiR4j8e+GrW8HikS741d&#10;FaYnAKA4wcg8kd8A/WvfrNvFqr5cd1FMrcgSBQT/AJ/Gvzx/4JOfFS8+MHg2O9ubK4gtoZGt1MUx&#10;yVjwvzAZ57ZIBIUdOK/QbRfD93b26jT/ABFNH/0zlb5W/H0OO/X8KANEz6pDFnUtB3bud0IDDI9q&#10;oaguiXp8k23JXjdGV798VqrD4tt03NDb3KHGJFYg9c55qndalG9wyavo7LtY7maIcfken+eKAMGX&#10;RrO1dpLW8MJyT8zEjj8OD/OmS2NxG4Vk8xcEebCT8vsfX61v/Z7G5iU2U6M3PyPIfk69Px/CqF3p&#10;vkEMVeFgwC/IMH+v+Tg0AUYY4wplDZ6DG4YHX88D29qfICGzn5h/Du/+t6f57VNLGIn8y43DptuF&#10;Xjr35/x6Z5pq5WNE3NhhwQeo9O45oAie1QsQFLbRjczHJXp/k+9BjxGzpydxw3XtgHtke/PTvUsa&#10;FpQWLKpyfu9G9ATyOf5daebUjbLInvubgj8x6+9AEKxfNiMZVlHVuvtn69sfWlaPMTHHJBwemDx1&#10;yT3/AD9qm8hkXakQXvt2nj9KZ5TFHQLuyp4Un/PPFAFch8kNgfMN+1sf/XP4+tRoTGV3BWxgL8vX&#10;jj8fz71cNsxG9eGXpx93sQP88VEYIxliJDtz/CTx/XjNAFcAmNsxn5nzuWTJC468f7vqTyaieIbD&#10;JnaerIjZ/An1P/svvV420cwMkisyjhRhvlz1/DPv6+mKbJby42nccHpvPOSc5IPfg+9AFFYUQsIl&#10;XuMO2fXrnp+tNIZcy/LgHChvmwB6Aj2/SrD2m4YBxjBXLcDnH4nvz0qN9qygEgMGB29cnJ9eh7/g&#10;aAITDAfuD5Mfe8zOP54OaHijceZIF7sG4x3xj29uO3TFOYeYu7eP9ZiP593QY6n6Dpnp7U/MhVlY&#10;Y3cMxJ+T06fn+FAFaVZGbM3dTlS3PJP1Oen+FQzFW3MJONvyrg/MO34nP156VYbf5IdgF2gkEMSV&#10;P9fpTWhUkiYn+8VDcZwfy7H/ABoApyAMSvmN6JJuyTknngAA469/Qc1Hs3blQq3ozMQTyPx6jP8A&#10;h1Nx7csjBQoOBj3Occe2O/PtQlrkq8TruVQdhI45/lx+NAFTypI2UxpkblKDj5cYGR14x6AfpSRo&#10;wCgIAjAlfl3H8euBgDqRV77NFGu0s3y/Krdu2Rj1/wA96Xam/ex3dA65+nX9M9O/WgCp9naOHcVy&#10;3y7htx68fjn8j3oMZTk8c4PYHj3/AP1mrChsLuf/AFi7l3bhnjkkHnJJx27VGoCxbYFG1lx+79SQ&#10;Bx379/SgCptuPu43ENhVBHzE9x0PQflj2qPaCWZIz5bcgbPl9vfP6dRV2VYkYo+1fXd/CR68+n6U&#10;2OxhWRhH8u3Kr2/i9cjIz+PGKAKhXafLcDJ3fdQtjA5PHX6+ufUUx4nY+Y67mC84AXoPrwfX0561&#10;OUjlVY1G7dJwvUNxnHI54PXPUdaSSKDy2kAj2sUJwoG3nP8A9bk/nQBnyLK0bKgH3vvNJjBxxzjB&#10;P1yPzqNopPL3IpXHK4UblUZ49fu9u/0Aq8sbGTdJ95Rn5TwOcdMY7YyevFQrGqoRGisygD92vYnp&#10;xzjGPQH+YBk3MJWPfKrHC45U4Py/3ff6HrVKS1ZSyE5bgbupI5z2PBOO/Oe3FbctmSN+xVwMfLn5&#10;Dk+/Ofp+lU3t3D7kA+8p9MHnp78H8aAMprdXc5XAXAYkkfiCQcn8+R61WmtGAPlAgrkcjoCMfXPT&#10;0z2x0rYk04bVZo+uQNyHBH5dMdevOfTFVZYWim2ueGXHocYyTzyeMdscgCgDJltonUyMWjLLjuOv&#10;ToRznv1+lRwCG0SXV78FY7fJQP0LEjg8EEY69uPTir9yGknWONixmJMbMv8AsgYPqM9hnv6HFb4z&#10;+CdXs/hQ1xZQTbWgl3Kn97acnP0wD0PcZwKAPjL/AIKG/ty2HgvSLnSNP1j5VJidYrgEtn5Rx12j&#10;oc9SOcE4r8mPiN8UNV8da7Nq+qzyN9oZv3ZkJIUtnZg44I2qOeBztGa7L9vXxj4nP7QepaDrUsm2&#10;1kLxW9wv+r3ncMD+Hbz3HU+pFZfwU/Yi/aY/abtE1T4beAbiaxuCTa3FwCqSc4+U7T36dTgZGQMk&#10;A9c/Yb/4JXfGr9vDwZP458OyTW+nq7Jaz+XlOGw2T1JOCOjZOCfvV+r/APwSa/ZF/aK/Yh1BvAPj&#10;/U/tWniQJYTQxHKKMDADYz029vUg9+s/4Id+EfjD8Dfgafhh8Wvh1/ZMmnqqspVmSQBMKy5xjOCc&#10;YznPavuXX7HTtVtbfxBpcfltHIpwepXpjp6CgC9bapPrVzJp2sR4Pl45P3hj6D3rP06zgh05rGGF&#10;dsdxhQBjaB0NXTGv9rRzoGbdb4ZsdOP/ANf50sSlLlYwf9ZKXxu60AZk1r5l+4zjyt306CqF0iQC&#10;BScZy+fz/pn8K1G+WW8kByVkwm7segNcX4z8XWtlrbW5lXbDakfe9/r1oA8z/aI1+Kw8NalO8nWJ&#10;iSSwznPv9frg18SeELCfXfG8lww3KJvkLHgZPTGepA4I7Eehr6Z/aW8WG70yS1tX3uw3byzAFs4O&#10;OcdT+RJ7CvFvgdoP2/WWupom8xF5JU4VeTjOOpIGRzx09SAYnxI8NxRhbdEj/eSLuPlsf14PbGAR&#10;36V3fws8KOvhuRoraQyGX5lBH3wxHvgHJ/PjPNVviNoqwTRWv2dtrSBtj5C4Qfy/r14r0n4feFxb&#10;+C28uyZSQieXtOSo4UH67s9e5IAxigDyjVPDUUni6OQR52suEBA5wCGJzgAA54HODzXux0V4vCFv&#10;CEG7byirwcleBxjqMj15POa4GDw/9t8bR/aIif3imMBP9W20Z6H1Pfn6CvbNe06K30ON5Y/mjgj5&#10;UnC4+b8eh596APO/hPoobxf9oli2kzFlVc8BmLd/c/QZ6V1XjyJbyQAfMssiqrRxqwdTn+nPrT/h&#10;XpcUd400JRdseFVflz+B9WzjmtHWo/tOtJDITn5ivJBZe4HXHOfoMnr1AHaJpUVn4WZnLMXkI2le&#10;q7s9D25x9PwrI8P6HLc6oZkgz++x8rhSuC2M4GD0/wA9K7HULQWvh6FUh+ZtzdwDzjr9SPwNUPB2&#10;nI7idDubDShtx3Yxnp35wcHuQewoAxvFlnbT6lDa/ZFkikmVd2/huM/ieo/HJq54htVtPCbRpEq7&#10;uijqxxyPyyPc1Obd77xLGVk4iYvtXGTljxjpjrz1OPUGpfib5dvpsNqxX5ULKGXdk47e/wDKgDF+&#10;F9ijWLak4ZT5zMdsKjCkZ54z1DDHJBHFZF5bjU/iAj9GVsnYo4Bxx19z6Gu18JWEumeHX84LuEP7&#10;2TkluoBHp9M8c1yfhizkufFM1zMdw4cyKCQx3D5cnn1x+PpQBD8Y5Vg0uC3dd3yZUIu4dM9xjnjB&#10;PHUd6zvDFn5Hh0uY1WT7GASn8Qx19eRk9gCas/Gpvtd7snhYL5e75RgPwR+fP09Mc5bEph8OT24B&#10;K7VC7WyFzkLyR7jtQB5tq9m51xVaPhVZf3mFbk7V4wMjg8Y/iPoKZ4kgWPTVUgNH5J3bWB9ee2ec&#10;H6YH0tavJK+pPN8r5j3R7W4+9xyBwPm6jv6HrT8STq9qpYZ3LhkOTkAcYwRzgkjOePxoA87kjKXX&#10;lAry+G/eZAXPXp0APTjPfPNcb4/sg0k1sBGpaYp5nmDqe4wOvBxjk59jXYiRTqCeYF2+cPlZsohB&#10;IIDHBxkn/CuY+IUTyRZliJj8zJk3N8mcliCTnd146gnPGKAOHntS+nvMqY+VW8vd91cjJ9c49Act&#10;kA1xOvabdDVJhKkm/wAtVVv4uOu3tgnHXJJ3fNnkemWemyGGaGVEVtuGVeH+YjPJ7bRgnOM9RjFc&#10;xreh3Q1ptqbfMdWYgOOpUHI55JI7dAOOOQDn59Bk/s5XgWMnyi0e35u6/wAIJwM9Tj35Brj7fwv9&#10;u1SSMMwXeyp1KdMg71IxyQeMDk+le3Dw2l5oseNy5iDDauF4B4ABx3IyOFxnqc1zGh+FI/7bW25a&#10;YthuBnzOM4C9uh4zzkZyuKAPL/GnghRa5jhkkVJELBY1yCXALYwMDAYEZIyRzWX4d+H73Lbjbglh&#10;/rGfaXGck446BepzjHGCSD7h418GfaLIvLGH/eNtXcfLPctk8k8sSo6DHGOao+EPByxCYvAjtuP3&#10;STlew4GcdTnpkj3wAfP/AIk+Hbx6vttoFYsu1mzuaMAZwQOcbs8ZGRwPQI/wqeTTmhtoAu6PdvRW&#10;2lto+bAJHAU5569eSQPb/F/gjbqYcQfMvyrvAKtjLAjoBhyPX+IHpWxB8OYZdFEv2WT/AFbDLMBh&#10;VbBGTknOOpIzknHNAHyOvw5C3hxalZPMztjDBvbByTkEcdz05HFU/EXw1ll00zxQq21iWZGHLbVO&#10;fTAOAe5PvX0Z/wAIHa/b1eVflVsKygcqCCM7TkD7zZGSeh9KteLvhuzabtjD/wB3zPO+bbuBPHGV&#10;CgjJGM+vBoA+QbP4ZxBzEYm2NIrGMsWUrz95OmM9DgHv2rpfD3xs+NPwUmlg8D+LJIYVjYNbyTBR&#10;ux0xlcjIz3Hy4GAMj2vwz8KjqM8guoF2qwaMDb8pIG4jJ7qzcjIwc81kePfg4DOPMiVlblowCysN&#10;2zPK5/ixjIxtI45oA+p/+CUX/BTTxLaamdF+K2sNHcgFZxdTBGyXxkhu2eODgHIxmv08+EH7YHgv&#10;x74ljtNM8QRziXG3bMpGfXtxyOMZ59q/AzSPhHJYwf2jpsl5aTND5cUiPjYxxypAHzEtjnJyW69D&#10;2v7O/wC0X8Ufgj8R7fWdTub69je4VWU3EkkiqWAjVdpKsN20Ak4BIOQaAP6QV8b6c0caRzr8yjnd&#10;146Vs2Vws0bOpr80fg7/AMFHdE8Wvp9ndSKszBVjj3/N0B6A88HPU4A+mfsTwZ+0Zo+reHobmC8X&#10;5lG4sSM/5H6UAe1TFbhthb8akuAojChulc54M8Rw6yi3EcqkNzjdnFbN3qUIOxG3fT6UAM1Nmksm&#10;VRXNa7EbfSFGfmMn9a6RiJLHD965jxixttPjjwfvfL+JoAv+GY2GktuJyGJ5qDTgBO23/noe9T+H&#10;iU0SQsm3jn2qvp7ATPg/ekoAL/BveB/EMir0rD7C3r/s1R1B/wDSc4/i+9V47ms2z6ZwRQBX05gN&#10;xLHr+dV9YOZt/OeKmsSwLDGOg/rUWt5DqzE/doAY53W7Ef3MenXNYcxCTklvmxjp/n3rXDkoUx/A&#10;R+lY16oF1lgV+Yrnd/k+n50AVdYlP2VSpx7/AOfxrP0KfY0aBf8AloRnPtVvWZVNoM5+9nb/AFrM&#10;0NwWQkN80n1xQBqamAkjMnBzk+vNbWinCsqjoP4TWPqWGJBQ9B93/PWtTw+xfo2TtAb64/z+dAFy&#10;3K+eGz1X7v8AkdKvXXzQqWY81TUfv+ByF/Krd0zfZlHbHTtQBq2yhtP+b+6O3Wo/DGBNIgXjdn/6&#10;1Osm/wCJfvJ/hz+lV/DL7biRcfxZ6UAN1JQviBc4PfipfExY6eu0fw1BqpK6+pwf896m8S4eyAz/&#10;AA0AN0mQPYZ3DO2shWUaoy7geuDwK09DZTZA4/h6flWU4ZdRyxP3u1ABrgDWm78D0/z/ACqtosxa&#10;2VD/AAsetWNSy9oxCn5TVHSvlQqF+63H+7jpQBX1qP8A0tiwXlu3erSSb7RiG/h9qh1zInZgDuC5&#10;HPSnW+0xYjIYmPO3saAMsSlLxmQH7v45yKfq4d4FZex+bK9ef8CagcH7cAFJ7cf49uoqfUot1n5m&#10;cqMgn/P4/nQBV0RxFBlSd23+JRz1xj9Kqaqpi1Jpt6rtmJx2GfXj3Iq1pm2CNkZeN33d3PrUOuh1&#10;lJDZy2ecD8PxoA0I28/TZN598cdO1UNODR3T4+UuRz+Oc1fsGV7NlLNhoyVxjn9en9az4/3d4UZP&#10;4c4XnqefzB/DNAHQYElsu0DaRjbn3o0tmSZdx+bjNMt1LWSknJU/KrUlizLNuJ4zkZ9aANdlbz1O&#10;So3Z61emGbRth6H1qpcAkK6pzuB+Xr0q1GxeJ+fmxQA7QWUh1PPOOfp1qraAQ+JcAY3DOPxqxoyh&#10;JWBHv96ql5mHxDGQPlOc/XNAFnxcrpeQygfx8UviFUn8PYZVP7s8ke1J4vyLeKYj5Qyk/n/9app1&#10;E2hHb/dPLDqcUAU/CzbtMWNgTiP8jWTLEsWuYKn7p3H8q0fCD5t3BP8AnPWqWrIYdXV1I5bB+n+c&#10;0AO15d9lkfeHTbj8PpWFYrIsJC4+VvujqMng/jW/qyLc6dJsbb8uVf044Nc9CkiMyyH+LPzdu4/C&#10;gDkPFdtDb65uRvmExKtt4/P/ADjmrviNReeG2WTB+Xjd2zj8j06fhmovGlr5t6sxVvnX73Y++Mel&#10;WRbNNoEixptYw5xtGcHJP+en5UAYnwkkEXnWg3Bo5TkM3J9P0/XPqaZ4rBtvFYkKjd5uVbd79OPb&#10;H61F8N7gR6vcQEtjzl7/ACq3OBz16H8vwqx8RImi1iK5Uj5n9xjPPTHXr+dAHVWrl9DxHksF/h59&#10;s1DozvbXLbF4Zv7wx+fem6FLI+jtIV42qw/u+uB+Q/Go7fy1vJFaPsCFUYyTjj+fpxQB10jnyFkV&#10;uijOMHNSaPLHHd7gcDkbcdMZGP0qruL2cbKufl+U8+3SobO5IvI/mLfNjk5+n55oA6K4Zyvb/PFS&#10;WUplhAG49Pwqvdy4i8xRu+bvRoc2Z2i9s7W7UAa1ncHZ5ROP/r1T0yR7TW3XPDtkY71I7sucH0OP&#10;SoZRmZbgI3Y0AXdYzb3yyjozde1GqjzrMTrn5V6+nNM8Q4utM81c7owDTtInW/0to+6r/SgCG+hT&#10;WNCkgI5EZAql4Mu2aCXTpW+ZPlOe1WdJdY7uS0kDD5vzzWbdxNoXiNbhD8kzfOdp/wA9aAKN4P7G&#10;8VKGbaJWYc8f5/8Ar1peJrdptPEisCY+W64HfNR+P9Ojns49Zgj+aNgyEevv+NT6FcR6x4fUsmd0&#10;fK+p70AUPAt0slo1or/c+XGSfQd6p+IYfsOsrNEhZd2dw/L9R/OjTN2l+JDbFmKzf3u5B7ZrS8WW&#10;iT2guQNvbPp7/mKANBoRe6UV2r0/i5FO8GTO1u9o/wA23IINQ+FblLvTFTDf3fm/pTdE26dr5tiv&#10;3mzj24BNAGmUKTFSPunAq/eKPs6yA/xD+dQ3q7bjno1DM0tjtA+7QBmGXytSXB+96YrK8fxMGW4i&#10;HIb09a0ZUd50k9CP/r1F44gH9mLPnDbeP8aAKJXzdMdQuB5bEjb061z9i6Q6uQrfe+X8f1/pW9ps&#10;qSWWEDfdx82Ofr/+qsGSAW+rh8nlvuk+x+npQBe8SNnTsk/w/d/Cm+BbsCDyXIC7ivLdOeRj8am1&#10;URHSDvXdt4/l/hWT4SkMczKhbIYbtx4/zz+lAHRwApqO0cMrFl9xnp/n1rT1rD2QmhJ3DnNYmoTb&#10;L6OdeNuN3YEY6/X/AArZnmja2V0b5WWgCxpt891pWHHKrncD3rF1h2nb7SmVkjbBzWloQ8sSW7OW&#10;Vslcd6gj09JL2aB2+9nC+n+TQBjazJavapcSx5XgFuOP0rD1MXVlPHNp8zOv/PNW6Y4yP8nmtDWL&#10;TULLUZNMudwjZcxtznr/AC/+vRDpSXlt8xbzIywDdAevt70AaGh3v9pQrbu2HXru6fh6ip5oZEkK&#10;ug/3WX7351Z03To2tFDRKGX7ki8Vfj0+K9txHL8zK33vpQBxGveH2lDSWT7ZWB/dyfccn9Ov4V5n&#10;48+G+heIJJIdR077PcMMrNFlQTjg8dcY9f5mvbtUsWtiY5YV2t355/wrJ1TSba9gaOS0WWNuGRup&#10;9x60AfHvxT+E+rabbsl7YLqVmFJWRUBccdDj8O/B7Zr5k+MX7Pdpq9vcLocazRurKtvKwDx5xkKW&#10;xu9Mc8Z46kfpL4k8GznfNo0nzbTvhkXJ5OSOfr/KvC/i18JND8SNNKlu2m3y7njk+Yc5GeCMYA/D&#10;PWgD8lfih8G7vwffTTW1ltC5/wBHyCyDngjktxgZ9u2ePO9QsEUmN3jbbgsBuY5K9eCegPv1zwa/&#10;RD44fBi8gtZLfxLo3mRYyl9brgs33eQvHT5eemAM4JFfIfxh+DOreFrt7+1h8y1KsVnjUlG74K/w&#10;HknH3T+OaAPIWtIZIvKKr93BVpWUeYeTyfmznufz7VXNohi2QZHysF5JYZ2/Kozj+EcdvxrWurG4&#10;iZkO5SjfMqt6ZJ5xjI6e4qJY/NdV8p/m+VowD155wD2OOuDQBmC3twd12qhvuhWRcrjtlevr7Zxz&#10;RVyCOTbmFgq467A+eTxyVxj/AD0ooA8RYM0iLD95vlVN2Np5xyOCfXjOT3qQfOrSKR/rMbvuljxz&#10;kdscY4yc56miJljiKo2RgblVj2I+9tABwMHH4dhQ7TI+VG5dwXdkr3XGO4GN3GcfL78AEiRROoDy&#10;feZlj3ZG0hQMZ79T6e2cVLDGwuFdSVZm3P8AKRg5HAPtnHsf1Yo2pnaQu7argKGPABBB4JyT19Kl&#10;jRpZIxIoO3cFUxnj7o47Y6MTxjHfOaAFSGSYRxxJtb+HzGJKMeikkDkkngnGRjnirlrgETeWyqTm&#10;PepO4HBwPc46Dpk571Vt7YFllEW9hHlnVuAFxnBOT1C4yAck8HircEUUCZK7mZ8Sbg2c+/UsBwNw&#10;xnjpQBKqD5QSudoXqGY4H3R2GecYyQcY55qQRQFcMUby1ccL2C5xkkZ6t1/LgU5lZY9sgZmPys5j&#10;wDzwMHtknt15zVuJMySb8fKW3KrBeM9SF6biMEnsaAFQIxfc+P3gj2+Z947ix5wADyB25+tXDDls&#10;3Mv3lyG8wjdjcd47d+cH2wKbaQuSI1tt20fK4UgDg/L055IPAH5DNaFtaPdBoxE0iunzIylvMBPd&#10;ucfe7HJ6YGKAGW9tEZDmQr1Vm2sznG7kDOeCMfy7CtWz0ue7doYYS0jNuX5iQvByADlgM4/Pvnja&#10;8KfD3W/EVx5cMBjRnXc0e7aVx15J5I9j0xXt3wu/Z3tjaQzTadlWKsZpOFbuTuYnoewHbPBAoA8v&#10;8G/CfWNduVdoWVPOy23PTjuDgHBA4B6E8E5r2j4efAS2sfLS4MaydGhZthU8EfMPm5K544I259/V&#10;vCXw2sdKSOIgyMI8SQ2asqlmCnBOBkZ54Jz1PpXpvhH4f3kUO2w8PJbqzZ3OvzKx/iO4/eGBjIP5&#10;UAcR4I+EC2O6S2sZZGI2nygVU9eob5snJ4PIx9K9W8MfDEpMGNrDF84MjeY3df7xUYzjgjP6V0/h&#10;vwFqFxJm+kaZV4O09P8AZfkgD8h7AV6N4H8Dm7ulisrPc24YZQCq4J4UAA9euOg9KAOQ8O/DMn92&#10;kBWSbhYx/rJPQgjlRj0xg816RpPw0h8JaV/b3iV0aQZ8uNW4UdsDPfjPr9K9L8H/AA20/wAKW6aj&#10;qEIknOPl24ZuTwf89MVz3xVj1HUb5dLXHmTblWOLIx0OPl9Pl780AeP30Vz4n1lprCRvJg5urgEb&#10;U6/UA4PAHT3r074Q2Edpp7atcIvlxqVj+YHLcjOfTHQ+5NU/Fvh2DwroFr4d0+33TXB+YbhnPQnp&#10;6EHP0q9p+s2fhXT4bFkRVt24AbYJJOpx6kcE8Z564oA9C06adz9ghBa4uOZH4IVcdPb6ZrU8Raol&#10;jax+FtLZfNkARjuOQc+n4GsrwrMulaBN4s1I7ZJBu2txwMY/z60vwztZPFWvPr91CPKjbETY49N2&#10;fSgDc1G3sfAnhGScNuupI2O4nkcE9/y+tc38IfBMmsarceL9a2/Mx8vPPGf5Hr+PsasfEDVZvFHi&#10;WHw5ZA7FPz46Kobr9ODx0NdRrC2ngnwUumWoO5owoPG7GMUAcj4hifx346j0y2Y/Z7eXMncYBI5H&#10;bp+nSu28SXsPhvwzHp8ciq0kYVtn4Aj8azfhb4faKGTVryL5pMsJDJnI9elU/EdxceKvE66fEcxJ&#10;JhsOQBgf4d6AND4caLHEkmvXuBJu37vxOPw5/wA4qnfyyeMPFghA3QR9cHjbz6f1rY8T36+G/Dce&#10;mW6fvZFxIqnoMf4+tZ+l2q+FvCk2rSjbcTLwW6g46D+WKAJNQeTxBr8Wh2pX7NbNmX5epz/+r8Aa&#10;bqsa674mg0G3fbDaqC+1u4A/PPNHhhP7B8N3XiC7O2aTJjLN07AZ9Kb4alTRvDtx4kvdvmXDs8TY&#10;Azn3/wA8mgBt5ENd8Xw6ZbMrW9qw37cdv8j2qDXLeTxL4wg0aID7PbKv8IODnj8OhqfRJ30fR5tc&#10;uk/0i8k/drj16AevP60yylbwvprX87btQvslV2/d4xn/AOv3xQBL4kU+J9ctvCNi4Nvb4aRk4/Ae&#10;3X2o8casWe38EaDMquxCyFDjb/nn8jU9obbwP4dk1i++a7uFJG7r/nngVB8L9Be9uJvGmrNkzMWj&#10;5Pyr2P48/jQBrZsfBHhVUxtmaPH3cE8csf8AGsfwJocuuag2u3yfKzHy93Xr/LiqviDUX8e+JV0m&#10;xkxBGwLBenHb8SK6jXb+z8HeHRbRsqyeXhdvG1e5oAwfiX4m8kroWln5i21VXPzZ68+tangfw/ae&#10;FdEa/u9ytty29u/XHT1/Cud8A+HbrW9Zl1/Uo2WNcGP5jgYzk9sfrVn4leLXmmTw7oybjuxujyce&#10;5oAydSu7z4heL/sqlmtoZMNtQc9R1/X8O1dn4i1Sz8EeGvsSLtkaPHQ8c1T8GaRZeCdCbVb4fvmj&#10;OcjBPf8Az6/zy7fTLzx5r39pakP9HjfKpnggE4PPQd/xoAk+HWgeX5viXX1+Y/MqsB6evfn/ADya&#10;q+I7i48ca+NPsg32VTiTaOwPT/8AV+tXPEmoSXkq+GNHX5CuH2JnHPP6GtJbC18H6D9oMIWRhj3P&#10;v0oAo+J/EFn4S0hdD0xP3mMfu1AI9gPpTfAWhLYQSa3rLDd1B3YA5OB9fasnwnoM/i7W21W7bzI1&#10;JEbMCe3Xr7VqfEPxClqF8PWHyszKvHXcT1HI4oAo6lqU/jjxF9ith+5jY7gOMDNa/jTVI/Dehf2J&#10;YIBIy7Sq9RxwMd8cfXOKseEPDsHhvQ21a4QeYFySx6t/n+tc1pUVz438YmaZd9vBIDuOeXHT8uPz&#10;NAG5otsnhbwlNqdy22aZc5kX+I9s/j/nrVax3W/g6a9l3LcahJhdy/Nkn/A0vi+ZtW1i38P2H+rh&#10;YbsZGeeT0/D8Kme4Sa78yL/j301MKy/d3jHPPYc0AXtOhisoIbXPy2UAaTPJ3Yzz/nvR4IBka+1u&#10;5+8SxDN6Af8A1/8A9WKojWHsfB816/8ArLliqFv4iTjBP5CtGMf2B8P2lmGGki+ZR37nn9KAOf8A&#10;AMP9p/ES8vS4bylULtH3ck9/r+VdL8YL54LCO1Rctt5BXg+g/l+tZfwP02S4+0alKW3S3H0wAAP5&#10;5pfjFO91qUdqAP8AWBR2zzxj8f50Ab/wrtnt/DMTsrD90DtIGeQK5HXGGpeMohuD/vtw25IOD/8A&#10;Wz7A13mipHpfhbcF2+XCoXPbiuD8No2p+NWmYMVjViqHofX+v50Add4qm+xeCpGP/PPHzVzXwitl&#10;ma6uic5mwp7H/PFavxYvDZ6HDZpJ8zDlmQnJxgH61H8K7Qaf4bW4kX+AuzMvr6+/+AoA434hynVv&#10;iLbWECblS5J+oBHf8RXVfEW4GleA1hU8bc7WJyeOv+eK5HRg2v8AxOkuHOfLj3bfRixA+vQ/l71r&#10;fHu92aRFp8Um7gDYoPPI4469vwoAPgZp62ehSX0kS7pGaSRt3UnPP5ntXJyq2u/F+MuW2Qs7sORg&#10;g/8A2X6V6B4YtI/Dvw5aQPIvl2o6/wC72/z1rh/g/Yy6n4/vtYmTcysIlYt1wc9McnPOe+aAOy+L&#10;2oppnhiO2RcEx7sBvbrj8/f86b8BNP8AsHhuG6nDfMu9s9QOp/z61g/H+/8AOvIdPiLbTti2rjnP&#10;/wCrHHrXdeBdOOleDsuPuW+eR7UAcD8Qt+reNIbVH+U3QY7QcHHAz/nrXol+Rp/gpgZ/LzGBuPQe&#10;59vX2rzfS4pNb+IyOyK3k7m37v4jj169D+ld58UrwWHhRbcBVLDnHbFAHP8Awgs/tWrXmoyL1m2h&#10;e/B5Pt0A+oqv42kTWPiNaWilsq25xu9CDnH+elbXwggNv4f/ALTeH/WK0jZHTPOMf1rB8Nj+2fiR&#10;cXTbmWNf4sEcknn3oA2vFAWfxFp+ml+FCkZ6cDv+f6UsUgWfUr5iv7tfLjKkf3QPw5/lTL2R7zxy&#10;03mHbbq2NrfdxwTnHtUNufM0SRWlXddXwKnPbP8A+v680ATXUKSS6Xo/y7iwd1AJzyOP51H4zVL7&#10;xxY6fFIvyMue/b0/KrmnJ9t8crBk4gt1HUgcdsYqiHGofFUKF/1UJ5/uEk0AbnxPmMPhlYmkH+r9&#10;+fy/+tVv4TIE8NK6bmzGSe1UPi+6Loy7h8pQdD+JH+elaHwt+TwxGB/zwAJ29eM5oA5m3O74kM6j&#10;cMt1bOe34cf5BrY+Mkxj0CMIfuoSvX0//V+tYOlE/wDCwPMznbu+U+pI/pu/Ktb40qTpEPyscxn7&#10;vOOOaANT4fqlt4WV1PyrCT+g7f481yvxA1Cf+ybdYCqu64VtpPJ+ntnjua6fwgzjwf8AMo+W3798&#10;d+v1+uK4X4oX/wBis7PzXZm3Iy4Xofz6c0APSxE3j3QjJJuaO13MvJPQD+ZFdN4EUS+O9Yuztyjn&#10;ax7cE4+nT/JrB023nu/Hek3m35f7O37dv8WMgdf8/jXQeAE2nXNTk2fNKwXrg4AHp/nj3wAW/hy7&#10;Satql8/zK0uN3rhc8Y9z+Oaf4BhE/ia+ulGVEij5jnOBUHwvLtoN9ekDc08hwB+H41b+FUeLjULp&#10;+8hLfgv/ANagCPTJBd/E+cJtwseOPqP6ijxS+fiZZLjozfy/pxTfBpDfEO+ZmZiDj6/N2/I1L40Q&#10;Q+O7O67+YVGOOo/+tQBN8XQgt7OQnOyRCo6d8f1NXvGiNd+AR5eWKrgD8Kr/ABfgDeH4p2U/LtP4&#10;irOP7S+HrLlt3kkrhuc44/WgA8Kgaj4A8t3DfuRuYcl8Dr+VUPg3dJFFcaa+P3cjDGeo47/55qf4&#10;Y36TeHpLBjtwpVfpj/P5VkeEHfSPFs0PywrK7COPuTnOR7YI/PjFAE/iW3k0fxnHfKOsrDrj73v+&#10;Fa3jVYNV0KO4m5XyNjsB0qv8UkZLZriE7WO1qyZPGtgvh37EqjzkHzKOdn/6v60AdB4V1Gxbw7JF&#10;MyrH5f3fcHr1rn7PxhYeF57i7M67WG/lsc15j4w+O2jeBZTp91dqigsJP4QFyee2c8/5FeH/ALQn&#10;7Tdldwxw+HPECBGXLKtwFbZx/tAA9ePY80AfSfxY+Mtr4f8AD83ie3nSQcsu5sA+hz+PTH4mvk7/&#10;AIeKaJr3iDUvBFzK7SQSeWO+AQCCTgHkMMdFwDzkHHjfxU/as8Z6R4KGkatcM0e5szb+nyrhh8xw&#10;CcjPHtnNfLfgL4gJ8RfEl5rtlbyfvrgyeduC7/mx2YhRwRjOeOpzmgD1r9uD4g22r2t3q+laokbJ&#10;CCZPvbeT1wRnC5J9weeCK8g+F/i7xPf6d5c+q3LbYndVUsCyrgZYHHXOcnoO+OKZ+0LFezWMibfM&#10;APzIp2+vGPUbeSD2wCatfCfR5W0NlkCMv2Vh84PUKRtAPzZIPtyQSOM0AeV/Ei2kvfHEMhDbmuGb&#10;cJDtL7Bk5453FeCBgH1rtL7R4P8AhB2M7K0j7Q26baVAPQbTntgjhjnBHODi+L9Ah/4WLZwK6qsX&#10;mLOuSoK9duQSTySBwBwDnnFeia7p89p4DhWGVvmHzbsfM+Cqjj0ZmHplu5NAHi/w60M3fiK+vn8x&#10;vMugJH42LhwcYGAM4fqcYAzWn8Z9Ft4I/L3M5jjjM33m5KIccHCgHOe/B6VtfC3STc317tWRo3vW&#10;CNuIwoVecHIz9c859eNP48aX5AkUjcI5FGMnKtj5iBk4B4UdsBunUgHN+EtDaLw1tWSO4kW3O3fJ&#10;u837vK8YA5OcZ6+1cPpGmMPF80e2ebGFUhT84O4bycFcZXB689ule0eGPD0knhy4QxtuWHZi5xuj&#10;fYDuYcZO7GduBgdTmvOdG8PMfG9wkaMg8tW3bV+U9DjIPIPbPIVuSBQBznxg06OLTk5VgFV/L3kR&#10;nngkZJyDtH6mqngyyk/skSI3zx27glsts4B2455/4F/Ec12nxn03y7LDfJG0Q+dcBsNwOhLEjpwd&#10;p2gkHODn/DrQo7rS4yINo8hj8yhRg5GWPYkjp6ckjdQB5X4hsceKIYNjMhkZWPljKgg8D0Aw3/fP&#10;PNdBrWnSDw59ommhJ2lGCRhYzznIx90ZOdvcEH1o8Q6XbxeJrU7FkLMG/eMVJbaCFyCMjgjn16Zr&#10;pta0f7P4byiyKPOdTycDqNvUlhgL6njJyOKAPM/h1piTapcWwLf67zcc5yd/PJPOeP8Ae47CrvxI&#10;0bcjytwqnCP5obbuP3R9CAOOgyOwxo/DbS4E1K8nmZZGZ1GdvJZWYE/fUkAscdiRWh8VdMkN00Tx&#10;MSJFXpkrgEtgdMHk9sfnkAh8LaQt14fkKw4Hklmby+g2DPfqCMDPfkda5l9Ht4vGOYRGWZSWkjYM&#10;U+deAMdOMnA4A59K9I8AadNJpDRkSO0lt/DG+A3O3rzxhO/UccGuVl0118Yw/vdzMhKqin5RvZmK&#10;HHGPoARzxjkAveONEkm0iKF1Yhl3R7IT8/zYJTgcklcMBgcYBwKq/CrS2SwWNppJJPJcL83ykHJz&#10;k8Ln3IIweMjNdd4i00nw7ZkySRqYvlkVctwT82fl+bjBAwTjIqp8HbN9kZG1ZPNxGy5ADe3IwSM+&#10;vfvQBy2p6V9j8VRhk2mSU7M9/mVehbjByNtbPj7RVk0KK+Q4kSH5lKncSoC45H+yScAkhh2zVrxz&#10;pNtY+KIlVFY/ajDJCzE7VIbuGGRtORyMk+vXrb/QWvvBXkQlmZWCSbeGPGST2O79OTz3AOR/skat&#10;4LW5i2F45N+6RMbvVeMZ+6AM4PzLWt4Vt/tdva6o9uzQzrtuBheOgG0Z+YY24yOOpGa0Phroy3Wk&#10;3mmzOxZY/wDXeXuXaAN30UbWHr344xa8BaLC0l94eceX5cmVTyzjhskk9CVz1wOR78AFyHTZoNVN&#10;1OTG0gKSEbk8uTaAp9B8i8E45fqCCa9N8EfGHx14P8PLPazm5XTWHnQSL8zrgAYHI6HoOSQTXCWM&#10;FtdWVuzxncqiGdY/4WA4Ppnofc46V0GlRxw3tq0zxstwrRTJt3KsnAyM5I6dCQMYyDk0AfUPwt+P&#10;9h4k8Pw65dyGVPlb/SGDlO5xlS2Acdf616LfftR+Bfib4LufAmt6Qv2qMLDb3KqJN0ZABXPJ3c4P&#10;IBHOD1HyZ8I5BHLfeF2Ux+Xva38vOTEWPPbnO44ByGOOeDWdocet6P8AEFrK0laOPy1EdvudlKgn&#10;giQ7lHJwck429zgAHpfxa+BXw2+NGnrpfmWtm0Me28DW4imZx0KuVyFCjoOM8jOQT8gftJfsJx/C&#10;tdQ1fw3r0kkNrKoVjM7fwBvunDbchc44wPQ19OfGG41bRdGe7s57iCW4s/Mjm44yp6/MfQnDAgZr&#10;lNE8U+KviDpDaZ4weO5kjt9jMkJwyqC2eoyTnPYHzGPNAHw3J8NPi1ZxNZ2/gm7upNx8xoYSwUgd&#10;AzHJ5BIwRwOCKxruz8Z+Hdv/AAkHhXUoeWjZriHcZSO+4g9OePyav0r8D/HX4a/C+6udO8TaZa29&#10;1eRkQ3Xlgskjjg8BioGTkgY+bHPNebftH2/wj+JegLZwQWP2fy9skMdvujRAWO5ST8hOSSRjLduK&#10;APg9fFunfuzPqHlyRLlY5HLbeOg5O0g/7R4PoMVZPjXTXdRbqm0qBhIhjoP4uwHAyeuDyDzX1ZpX&#10;7NfwU8QeBmudIshLfNI7SNtDYJIOccgHlfm5zg4Hp4R44/ZJsLTxVNFHrYt4y/EPlkcliM4+8BgA&#10;55zkEZBzQBw9v4m0nT3aWxkXy1Gdi5cNnOMZH6984OcVHr/jCE+ZHbOskkqiONWiAj3DAxtztLZJ&#10;OAB75xXoXiH9i2W206W50jU/OaNdqrg/MSOO/H65PHXAri9E/Z18WaP8Q9Nt75WaOG5imuRleokB&#10;2AZbjBHX34oA/fb/AIJL/AXS/gt+zT4bF7HJd3d7p+byK5ZWYOWD7uAO5245+7kHGK+yLM6XcMgt&#10;91vt5ZWUlV4HXPNeN/8ABP06J47+Aui6ho80d2tvYxpNbtgSQsFyzL8x3fOcnoO3QDPuA0mXTZ/M&#10;Ki4i/hLcsq+hHI45oAS4sZHAFtHvUrnfayYb3+XAqt+/dljTUF4I3LcR89emSK1IoNPv1W4tAokQ&#10;YBSTYx469s/l9KdOrsXg86OVmOPJuo9rY9m4z+NAGFdWHmfLd6QrAc7oGxj1yQRTPsUVwPIguFYL&#10;/wAsrhSWHfuOntWqbKG2kwY7i1k7K/Kn2B6Ul3b7oFEtqk67chlzkdeeOmP84oAwbvSJ4VWSzzFg&#10;YZGX5ccY6DjtWbfxIsnlGFYjuy3Xa/vnt+tdRBAZItkaCVdvzRyZDL0yMjGe/rWfqOmSwxmSyj81&#10;M/NGy4I9xnJoAx7eMR/KYG3KoB68c+vTnPWrAhkU8fL83Urxgk546H8/Sj7HcxQq0TM2yMq3J8yM&#10;YwMDvgnp/OnQKNwMe1up+UdOe5//AFUAEkQPzJHt9N3TdjP4jP1OaHgTbltzevzEn06jnPt3qVcF&#10;vmRc4yQF9unX9KVISSwCgLkevbPP8v5UAQ7CxwgX5cngcZI//X0pptkkLIpYBuGVm64B/LnvVhom&#10;BYbF45Xrj3yMfX8+1JJGQcKG/wC+eCcex5xge1AFWWLcTIp565z074x0/pmojGpZtrruZfu549h+&#10;eeeOMe1XGgLdV3fN/dPY9ePpTHjcLuyx6+vrj24zQBUaEhCrL0+8ADwvX/P4+lU7iOOQb5CcMwPH&#10;VOOmPXr6EACrkolfJKcryRySMdT0+vbvVeaAoNzwngc5UYVsn05/GgCuLaOJyZUxjj7/AE5OMEt9&#10;fz7YqOUBCzAqq9FwnGOfX/D3qwqiN2cghiM9Ce2eSMdv6jmhtwG9UO7d0P8AH6/1GD6d6AKrxiJ1&#10;OdjByBlc4Y88YHPP5/Smvl0Vwqn7o/3efbr+vQetTiERFowCuTlVXOWzjg8DtUTIXkVTyQuC23qQ&#10;QRx9R/iKACQh32qw+bndwD3HPqfUcdvQU51UozhvmPAWTgA/7uR/nHrTwhiAJJk28jcx9Pz7+3b6&#10;UxVZGwAxx93ccbfwz3/nQAyaMAmL5d3935fYfTjPrioIocmQblOWLbce5/Hnjj2q5tRQrxlfvbVZ&#10;hjv+fHbkc9akWCPbmZn+X7pIxxk5/Q9BwQO3WgCqbUlOYmX7w+VRkj14wR+OP0pphI4LMxZf4eR+&#10;ef0wO9WjEGjk8xdrbcKuT169/fH+TQ65bJhz/eb+IZ+uf1P6ZoAqrbIvzCONgWz2PAPt33e9RmzS&#10;OMrsXaOSzLgjC+317VfMG4qrJu24V+Tkj3z6eg4FIwPmmR1GSCMhgOncfmc54AH4UAZz2Py5UCP7&#10;2SvJ5+nOevHH86imt2WMSCEg8NnzeRxzjPf8DzzzWg8LZZF2jhtpGdwHPt9T14NRXFqjnyg/zKq7&#10;tx6L/h/nvggGRNFtVy25iik4XK9WOPw561GiSJyNuOOgBwcY6cc/ez7gZrRawWTETbV6hQ56Y4/P&#10;OeffkUhtWAyeT12kj0z2Hbn8+aAM37MqgCSSNdz5C8cZPTuvb8sCoZI1CfMvGeqr144598dPTGeK&#10;0jAqjaF+XkjOB+PXHr0/PtVe4R5F2pGDk7R8vvx7Yx78Y47mgDHlh3liIuoyy+Wfp/h6456ZrNvB&#10;JFJvRWP7sAbJBkEE5PUZxk+uPwreuYwN0jZ+ZiWVR1GD6c5I56/jWTqMGQXnMaxLtGWHII479eRn&#10;jpjNADPCmlR6xr1vFNE2xGLzZY7SgBzyPYetQ/G/46+CdO00+Bdbv7e1m3H7LJMyLHK/OEw2N3Q8&#10;Ad+eeDf8Bm+m1vfp8IWA27xxyLld7EdTz7YyeoOK+VP26vC3ivxL4j0/QPD1zcRzTatZsskO5ZUj&#10;84Bz0OAUPQ96APn/APbI/wCCU2s/tM6gPiz4Ruvst6jufMFqzC4HmfKu5TuTqeoON3YKc/o3/wAE&#10;utE8GfDL4V2nw41DwdHZzabboGUqu4FTjBYAcY6DgDHGMYHvvwV+EGi+Gvhpoum6jp8ci/ZY97su&#10;V+7jNaqfDTw9pPjA6raWw23EITCrgAc/4n86ANq9tfD1nra3uk26eXdRqvy/LgdjgfX659qh0UsY&#10;NQ0uQ/KshKj2PPHtzUljAIbSCC5X5oZGjXH1OB/KpILYW9xcNhVXzNvT3H5f5+lAEwKBJGPJihB5&#10;xwajVl/tC1Lk8W5ds/hTrgZgvF3f3Y14NNnRvMupFbbshEf50Ac54r1V9K0cyrIA01xwd3p0Pv0r&#10;5G8VfGGTUviXq2n/AG1vLikCLhjnIztwccE8EjIHtjOPpj42arFYaDuZgEht2bdt5+6enI/n+ma+&#10;Ffh9CdW+J91fGdi0182794BJnIJwM47ct1PHUAUAdn8WLCXVLKWSXcyrHyy5JGcI3pyCc9fbgc1U&#10;+AGiELLLjd8jFht6cc9T0AzwB/jXR/FHRpjpTYt/mEa7fLX5Vz8uMEn06n27Yzr/AAD8MEafNctG&#10;w2p+78yPk8gE9cjGO/qemBQByXxD0qM6lDHJtXbIT5bjcA2Cevfg428k+gzx6n4O0Qx+CIFliy21&#10;g+Mnd8vVffHTHb61yvj7QFl8RRQrBuVWyWdFTcO+f7p5x9QCfQ+taRoUSeCIYzCQq25x5nbIx+WO&#10;1AHlOgaPv8atcYO5psMwwAMqMdgPTHA6/SvWPGkCwaY0MZVdq7QORzt+oGAcAdv0rk/CmjB/GbCG&#10;OOPbMWb+H+L2zn2I9K7bxvjbHhFPzfMvUHBP58/pQBl+BdIW3hup2U7kGH+T5c4z+QP4evGarrp7&#10;za+7Ddtxjdz8xPy5ye3XgdDXUeHdKisfDrFRznH5fXoOwHp61Q0bSfO1WS53KP3xJO3OR659qAK/&#10;jJFjtNiI24RArt4weD9AefxxT/CFpFb6PJcxgLtjADbhjgYyfw+vAp3jqJ5XeG3RW27V+bqDkd89&#10;uPyqxFbiw8PGR925mU9MZyPy6A/5NAGP4Wh+0+I5pXTedvHmDpkg446YGcd8H61H8SYTLqK26sM+&#10;bGvyZOctz6j068da0vAttieSYszHcW+ZCT0P86zvFMTT+KUjmXd++K4BKlT9eMDP50AX5QIfBzBd&#10;v+rx8w5AGfX3/P8ASuR8JoFvp5gjfLKu1TkMQSSTyMdB+GR6V23iNJB4cG0fPIvBboTyefbp9c/j&#10;XE6KrxXOyGPb+8X5mY/NwO/I4B6e340AYvxHh+0auY418zbIEO3Cluf0PBGfUj2FV5riBdCmZmUM&#10;Y9sfQ44+X8NxGM+lSfERpZbmWRCP9YMMcjGWXOOOoBHscVlrdrNpc5G5RuBCj7oy3tjPTI9enGaA&#10;OF8VTKmtB49x2swwuVVsnjv0/p24Oa+rxpLpvlzFuIz/ABfL2Uc9SCCOOMk59Kd4rlC3rRuF+Vfu&#10;xr8pwx44P3RuAGM9Oe9TXlsh0mKZQ2dp6ScZ44B+hJ+mPQUAecRWok1TZIjLtbBzk7gDw3Xpx3z9&#10;eRWN4+sXlh8l43x5jq/lqqOpyRk5x34Gc5Jx0NdZpGlu+sIGt/KjHDBVHykEY9sD5gM84A9cVF45&#10;0xhBg/wzfKrq+0/Nyo57jg4BPXHbAByHhnRPM02Y5VWO4S7pDg5YE8Yz0XPXtjPNYOt6G39sxXEy&#10;xeYfmDvhRnA546/Nu/AHHYV6Z4J0aQaZMsSLtjYK2G6jJ4HGNuAcDsOPpgeKdGkj1JnVfLdX+6yj&#10;a3PLZ6ldufX7zd8UAFv4etxoMYEJP7ksrfxNg8cnOR0H/Ah0JrnvDfh+OLxAsO0FTMTGqnb0YHaw&#10;PPTbn7vHBr1O20eIaDHm2+Ta2RuJ5zwSM+o5Ue3Wue0Tw9IviDH3o/M4XcQSwHA54xwevPzE89wD&#10;mfG3htzpuJCw2v8AL/DnaG+b1PGeD6Y56UfDrwhHJHcBrbJXhVaQBjjHHUYwAo6DkdK9E8a+Gnh0&#10;5iUbarhl8td2OMgjH+8QQQSOPXiP4e+HwYLiVUDLtYLHsOGUnr755B9M5GRQB5v4t8JywXqs0O1o&#10;5t2MBSuPTkDGB1ycHOe4ratfCJk0WGJCD+7OG7dVBwB0I6hRjoemc103jHw1JJfrFIRhXLL+64+Y&#10;8jjAOF56jnP97noNO8MCLRI5TEeYyh8yM/N7nBHcnuRnFAHhMHg5F1+NfJQKk5+YMfm5znPGDjuc&#10;HjHHOdLxZ4FupNOZEh3LnaGUMcDcRgKTjIxjpz7AZrtrPwusPiaHzLbI3DzNy4Yn5c449s8YIx6V&#10;0PiLwwsmkTReTu8wOGVU6HPUnHbDZ/LoQKAPFvh18M49Re4mltVLLGvB64ZsjJxgZOD04GO1N8df&#10;Ca387cbRB8uFjkwxUepbA4zzktztbscV7L8JvAiNazbk+4rJuEYOOO3TA24yMHnA5HW/418ESTTx&#10;qsO8iRzheAzEFdv8wfbsewB4jZ/BWN9I837MuJFO9pBuxk52j0zn1Pr6V59rnwThv9RjX7IZB9oZ&#10;WbyRzuOCoDZIxnIJYEc4r7K0P4fJJpHlJCf9VjoSMY6c43HB9ueeK5iX4ZNPriTfZ49zTAruXOCD&#10;0bjoMlegPzH1IoA+cZvhXrHhW1i1PSCsZgk3rL5LbdpB3d8seSQD0K446jvfhX+0r8dNKvrXRfsi&#10;m3jdDdSCQttQA52kkjjC885zgZwa9q8U/CuOTSGgFixUqPmX5Sp3AjPIGARyfQHpVT4b/BIXNzNc&#10;vb7n3qeflzwOvv8Ad4zkAnHWgD68/Z8+Onm+C7dtRv4VkMY3bWHp9e4x79a9W8EfE+28UXRhFyrB&#10;Gwdrfd749q+Ib/QfFmjQto1jeXESSKPusRyc5xuHUZz/AMDXjrXt37PzXujWKzX9yPMmUEfOW2Ag&#10;ZAOOQD65JyfpQB9WPrEDKsMD+nXFc5491BhBHDuHzuob357e9YWjeL/PkjEMm7cuPl6dun5+lTax&#10;cy6lJEZ+iyY2e4PX2oA7LR2A8ObWX5mX+9VayDCcnd/GKTTZjJYbABhePqKLZikuO+4UAT6gAJCT&#10;j73T8qswnNuyD2/Gq2oBs78kdCMD/PpU9uge3OTj5T/KgCG2KiR17dBUWrNg5z9PSpYlCysVPXr7&#10;VHq5UAc/w88dKAKcTMSOf06YrLvchyctyc5weOB/WtSJ1IXH05rL1FxuZFbluPlz+eKAMfVnR7As&#10;/IV849ePWsjSXKXexT/y0y23vWvOu+0kUx7ssDtHcE/5/CsnT18q53PJ/wAtM7vbrkfiaAOhvlUj&#10;LHjy+Svf8K0PDLJI+zuq4Oap3WSik5b5Pl9+tWvCodJ1jx91cDn/AD/n60AbJiIlUA1NdriBUDfw&#10;9/8APSmlf3q89PaprlQLYMR1ON1AF7Tx/wAS3Bb+H5qreGsG8k/36saXuOnbiv8ADVXw+22/mjwf&#10;v/w/nQAmsKBry4HWptfRX04KevbNQ69h9XViW+WrWqBpNO4FAFPQx/oS4Y425/z+FZ+oBlvsEfxV&#10;e0Qr5RUCqerJi8Zv7px/+qgCG5+a0YAe54qhp6eU8gX1/pWjJGzwsASW25+lULEMJWUEY/nQAuso&#10;Nu/Jztz9ef0qvakmKMJ3U9/wq1q4LIGB/hPFUoCAq4X+L7v40AZ06RpfKzZ3bvm3f5/Srlykclly&#10;V+9kbu9U9Tz9s+UD5WyPm4HPX2q9bt5sEnftzxigChawhZWiP3d3y8njnBP8qZr8YbYSdrMoIJ9/&#10;/wBePaniVheFWbaGxt6+45/z1pdXRJbdXI5X5lZl/T/PXHNABpM6lEjDq25O/fHce1V7lN11GSG+&#10;9gE8YOOn8qdov7todw+78v0PP+fzqS7ttrhi208n5W6DP+JoA0NHYSWjKG5jkwTUiQlJmKnGecMv&#10;NR6Am6J0xnH3f5VaaILITj5u1AGo43QjPdfwqxbFQm1T96P8uKrwsJLdSp9qkgyJOuV96AJNNyl0&#10;xz/F3GKh10eXqtvKq/x/3vUVJaEpeLheGY/jzUfiRCXhnRRlZBk+lAFzxSj3GgLMDzt/OjTmM2gN&#10;5gz9fpUmqjz9AyePlI9aq+GX8/RmA67fyoAzPCcgjuZo26+Zyv1H+NJ4ji23XmKrE/5/z+dJoz+R&#10;rk8BbPOVP17Cp/E8PKuvyt6igCN1EsDqM8rWB5BE7K2dpGOenPbrW/Z48tQxJyvLVmyx+Vdbwvbp&#10;j3oA5jxjYo4jdWXd0GGxjvSaahl0pYpMf6sr0x29f89fetTxJHHLpoBOF37WP14/nWZor5gMIJ5Z&#10;lbjrnv8ApQBxnhtDZ+NbhDPu3YPHYZHr75rW+J4IVJvM2najBm7Nu6+w9fbP4Zc7fZvG0byKMHKN&#10;nPPUgcDg9K3viKPP0iO6hjDiP+8vUAZP45xzQBc8JXaTWHlFz80WBnsef8+30ziN3RNRYhtqledq&#10;9sDn9e3SqvgGQGyj2ALlRuCkDjJ649eT+NPuZ50vVwqgYAPynnJP5dqAOu0qUT6ZGoH8J3HdnH9a&#10;qyYhvo5lbBDgHjrz3z0xipPDEkjadgv8yNlf8KZqELC8CErwePYe/wDnpQB00uZLLI3cqDVPw7cy&#10;PetG4b7vDDoT/k/zrRgPm2Sgjqv+frWdo6eVrbIcbcbVoA3NRVYk3gevPrSWMQlt8yc4BWpb+FWt&#10;92f4aNOwIcZ6cH3oAjaVEHl78bhgj60mif6JdtHn5WJ21V1S5EV2Fz/F6Vpqu2MTsF+XqfSgCjq6&#10;fY9WS4Q/K5BzUninTkudLW6X+EZ57UXgXUIdmfu9P8/hV+1KT6Z9mk7fr/n+tAGbo8qavozW8pyw&#10;XDVj+Dd+mX02iN91WymOynirvhFjYatNpsu4KrYXd6YNReLLGbStdt9Wgj4dwj4OOD/+sUAUPGdr&#10;9g1SO+t0/i3Hv6jP61rKItU0k9wy5G36f/rqxr+nLq+kLc7c8ce2KpeE5ZJbH7NJjfGcN09zQBW8&#10;KSvaXsloU91ZV+9V7WALfUYbhP4nA/z/AJ71Tlgaw1pZN+3LfMcjua1NZt/O09ZiTlcEbRQBrXRM&#10;tlFOE7Ybn2qOwHmF42P0qTTP9L0MED7q+lN0xdlx06j056UAZ8tqyOyHrn+tN8UW4utCYOP4Tx+H&#10;+fyq/qMDQ3DYHU9+9QXMRudMkikHT2oA5nw6/mWMY81v9Xjv6fT/ACetY+sQzxasDHtC+cMKV4Of&#10;f1z+meOa1vDmVaWNm+7MecdeazvF0bLc9DjOVz+P8uPzoAlvi76W+7p03Njv/k/0rD0J2g1Ft3AG&#10;DtPHoOP8/Wtskz2MihPmKDAYdD649OPwrmrX/R9R3Ly7KAu7jODxnP1/zigDotamUhCpb5lJXbjP&#10;r/WtfSbs6hpohkf+H+E9/Y1hXQklsEIdvQen+eKueDp22Mm3gMRn2z/OgDotBkSVTGz4kj4PTnmi&#10;7kFvqKTgfe+X/PpVfTHNtrO3HySNj6n1qzr8S78N0Zs7tvQ0AVPFFhBcvDeFd3RTjvRb6MLYKcfu&#10;pPfp2q4Yxe6Qr9Cv6Va0tRNprRk8r3/z9KAGaTa+UrRZ7cqaBELa8xG+w7vwqtY6nJFNsZQu04kX&#10;d+tWL+ZRIs275eudvSgCPXJIEj23qDawxu9K526kitpceYpjcfK2R+XP+frWl4luzNpUjIu75TlR&#10;3rgU1J9VhltbaVUmRvljPPI9KAOkvrW01AZcMoweQOR/n9a4/wAZ+DbbVLUpq9sskf8Az2QKGXOe&#10;eefT8OlXtD8S3ls32XVbORNrHcQvAOfc/r0rqNsV5bb7X5o264x+P4UAfMfxA+DusxWkp0iRL21w&#10;RLBNHuYLn/AjB9q+aPiz8EdG1gzjRrZbSWRCZrCZQ4f5s9HIHt0wenrX6IeI/B8dyTcaeVgkK/Ky&#10;r8p49K8m+I/w00rWvMXxDoq21wV/d3cSYVvQkgdQfTp+NAH5F/G39nu+0a7uL3TLGRUjyXt5EH7p&#10;cAEgbQCOuFHIx3HJ8T1OzutOkkSWPEkQYrCqtzIB93JzjGVznjjPGRX6ofGj9nvVtMt5ri3t/wC1&#10;LfDGNvmZ1HTAJbOOc9MjrXxx8cf2eTdzTaz4bg27TvaNlyw7BSre/PGd3v0oA+ajapOcAzMY/l/d&#10;pwFBOBxge+ec5+lFb2o6ReaXKLe+05mbb9yS627OOgJ3ZGMDtjGMUUAfOoMEikzSI20fvG4VcE4y&#10;f72c85PP4VJGAVZwBk8SSDHHXGcDGPbJPpjpTROA22UMxX5mQ7mxn+734HHTGfzDneQsS7OhK7vu&#10;nAIIGRgfTAyc9aAJbVwhC7hu4Pzb2bI9uNxwDwSQec5p8KY2Ru+zdngSZzzyOue3qQCOgFR/MAyL&#10;IwbcP4S2DtxyOR/exjI9zU9usOwxrId247vlAGOflP1yf1+oAHopEW1HV2Xnb2Py45/EMevTvVy3&#10;jMcu63SRfLyOcEbT0bg9+P54FV7eQqNpkO2QZY5GFXHQ9sHrycAetaNpblgHAXbu24O3g7iSDjPP&#10;Ix2xjpQA+CBtygKpHHmGPkqSTgtk53ZGemBkGtCysZLiTeoLt95lX5vl2gZB2nJHqe/HHWl0vTnk&#10;cKwby/NUvvbG8A5x0wfz/EV6D4A+FGteJ7pBc6YzFdob92xZzt7AjaV4+8SMbj34IBy2i+HL/VZE&#10;hWyWViy/NJH6c+hz8uTtJAwM4r1f4e/Ae/1J1+1w/JI/EZjLZyMAY7AZ59M4xzmvVPhz8D9FsVjS&#10;7tnLr83l2vLYAXqeMAH5sdvfFe5fD74X3u9ItK0BoFyAJZTuZmx13kDI5PI/i96AOD+HXwEu7Ozt&#10;5k0xbOMR/K11tO0jHCLjaCSAeP4SR6V7F4a+EnhuxlD397JcMuRteQYPI49yeOoP1xXY+H/hJNGR&#10;dazqmJGVRKqqPm6A9+M8nII6ckDkd54Y8J6Hp2xbGwYsGwu4EY+q59+4PXp0oA5bwz4O0+OJW07R&#10;kXedryeX8v3umfQ5xjPU12mh+DbkQie6LRx8j5VAVOnGAcFuv55616F4L8CXeqDzYrby7UKf3j4z&#10;jj0PHHtng8DrTfGUyxyf2B4bRiy8RsrnBAH6dece9AHNzNYWN1DoluI2DnHloQVXPUk8buvQdsdB&#10;09Z+H66ToOlHUEMeI/8AWzdt3HHPv+p6V4lp2j3cvjaLw3ZTvNdSY+3XGflVQeQOcDkD0984xXrV&#10;61pPf2PgPS2bEG1rjI+YqPfA56fzoA9G0XOpadN4iuk24XMIZuBxjt61zeh6LBrviCbxDcqPs8TM&#10;d0gB+uM5A6fyHGM1reJdQGk6RbeFrRGeZlVXwQO3I/z3NQa3cW/h3w1HpVuSJpuGHmcsSQe3OOST&#10;xQBzF5psHifxFcay7r5Ma7YuhIAHXOOvpg9hiuT8NeHbr4m/EyNViZdO09gyhVO2RiM/+zDg8dPw&#10;7Px28nhbwuulxDbPdLiTs3ft3PU/QenXo/hp4Ysfh14CbWLiJY5pAZNzDqxOSePx+tAGL8TLxri6&#10;tfBOjCPLbEbDDp34+nHtiu3tbe18A+BQu3a3lgR7V9uK5D4U6RJ4v8WzeKZ1Plxs32c/jz9Dke3T&#10;pW98UNRl1C+TQbJzjcq7Rj1wSP8AD2oAb8I9Em1S8fxFqA3GRv3e7PTkg/kf50/xxcy634mh0yN/&#10;kVlDpt/UGunsIoPC/g/zI/lJi+VQRz/+qud+HGnPq+sTazcKWUOSjH6f5/P2oA6DW7qLwt4UWGMf&#10;M0YHy9eByfr9ayfhnpYMMmt3qYU5c7uy4/l/jVfx/qcmta7Holm24BghGOP/AK1aWu3cXhPwqtoh&#10;2STDoBnPbFAGbcf8Vl458sNmCAqTtHft+Q/pU/iuZta12Dwzay/u4cbwPUH/ACPpT/DUUPhjw1Jr&#10;d6dss0bFmL88jJ/Ko/DMy6ZpVx4p1EjzplJjZ15Ppx6UAHi0i/1Sz8H2Dfuh/r/ZR6j6Ua55Oo3U&#10;Oh2zKILPHnsG+U4HTFR6NJNbJJqUiZv9Q5XcM+WCT/jVW5X7VdNpliRtjO68uPXI5/T3oAvTXEF3&#10;F/al0dtnacQK68HB/wAQO/b6UeFIB4kv5PEGpKVtY+Yw3QqOh+n5VlM58XavF4X03KWtuw84L1PP&#10;9fatf4g31v4V8PR6BZqFZk/h6lgBz78An1oAyNbu7j4h+MotGsh/olu37wqRxjp9D+f9a6Dx7ri6&#10;Boo0PTGZZGUK3l/TAH5Z/GrPwz8Nx+HPDbapeJ++dPNkbuOOn865u2gufFnjdVkfdHbsXlGM7u4x&#10;+hoA6D4deFodB0ltTv0/eN8zbl5Bx+f+fasHUZJfHHir+z1YNCjbmTb1Bx/9euy8f30Hh/w2sK8M&#10;687e3Wsn4OaCdsmtXcQEkx3s20/dyT3oAueKprTwd4cFvbZX92Tlcj+XvXP/AAv8K/2/ct4o1BOZ&#10;uY1Zi2F7Ef40fFS6ufEuvQ6Fpzldz43/AMK8jB5967K2gtvCPg8hUVGWLbGjdR7flQBxPxC1tdU8&#10;QxeGtPmOZJNm1WORg8n+eCPSuqv7e38IeEW8qNd7/Lx/P8q5n4aeG38Q+JrjxdfPuUSFYl4wvP3v&#10;XPXPbjj1q58TNZbX9Tj8M6Q4Y/cZucAd/wCVAFf4TaW2s3k2tXQ+V5MR9+g/z+We9O+L2oy3F5Ho&#10;ttuyzKibcHB55/OumtJ9K8AeGUQ7VZY9qrurm/CGjXGv66fEmswkKvMfmduOtAHQ+FdHtvB/hTzZ&#10;o1UrGBn1OP8A9dcR4Z0258a+OH1R4v8ARrckLxnLeufbj8zWz8QvFTa5dR+E9EdvlP75o1ztX1xW&#10;jp40n4b+GAZMK5jyWYDPuT75oAo/F7xGdMs4/D+lLlm+VlUcnJx19aPDFjD4D8Frc3m2Sd13r05d&#10;u4+px6/lWT4a0eTxBqUnjHW2URoxaFchiB2PTjqas/2k/jPxEsVrIotbfgluhwD/AJ/CgCJJLjSN&#10;Gk1uck3V6dsfzcjPbt6/hVjWbA6d4ZttIhZvPvDmRu7cZPXpSStF4k8YpZxJutLNQWKkFdw9e3TB&#10;/A1oWFyuv+LJb7JFvp8ZCbueeM4568dKAMjV7b7brOn+FocFYfmk4+8Rg8/55OK1Pi7fCx0KPSYm&#10;ILJkqseQ3t7f41B8O4E17xjf6sVOyNtke5R+nH+ePSqHxhna68RpaRyH5pFT73A5/ln+YoA7X4S6&#10;bHZeH4XCY2pnH+e/euT8Yu2s+NobRAOJmOOnH+R6eleg+HbcaZ4XJbPyw7Q3rx3/AArhdMt0vPHb&#10;SKm7y1O0jtk9Pz/OgDrNfcWXhVw/fgjPbvXI/DCAXGr3d2/O6YAfN0x/9c10HxJuDbaGtsoPzc/e&#10;Hr/+r8/rWf8AC2z8jTPtbjliz4OOmf8A61AGH8YdRN7rEemQ7mbcqbV5zk46frXTTxx6J4FfB25g&#10;2jtniuP1Dzta+J0MIn4jk3tEemABj9T0rovizqA0nwokCPgMuW5HNAHLfBSwW+1i81iQkhpiFZm7&#10;D+Q49utVvijctrXj+10m2cMoufmz/EF6qPbJ/pXTfBqwOn+DVv5/laSHzN369foa5HwvEviT4rT3&#10;jnzPs+0Bj1BJzj2ByPc0Adh48mGieAI4N5UsPlXd7Yx/9asX9nzTLiPTn1S6UK00rNlQQNvOB+WD&#10;9eKb+0Hq/wBk0iOyBXaFxtJ+vHYZ610Xw0086F4GR2IHl2+Nzd/f9aAOH8cTjxD8TLWywu0zN8rL&#10;n5QOuex4/wDHhXqWsD+zfB0irxuUqrA15d4TUav8TRKE3fZ4/vMpYq2enPOOVPfp2xXonxN1JLDw&#10;4IEA+aPPegDkPhPbC78RXl9j+NVVPw5P64/CtT41Xg8qPT4pVVlXHzDvjuB/SnfBTTmSzNzt++xZ&#10;cr6n9ay/iTONU8ax6eJcZmVe3PXP6UAdbolvHpXgl/u/Lbhfwx+dcn8H4jd6nqWquc4m2xk/xADk&#10;9sHORXW+J5E0rwJJ5vO5cYCj0z/PFYnwztl07wXc35bd5iyMpz1yM0AVrKRJJ9U1aeTb8rLHlvbp&#10;/nvT4onWHSbQxj5maXlcjr6fnzjFQ2BdfCF1Mo2tcXG37o5yRkfnWnDaCLWLdWfctrYgPuwMZB/p&#10;1oAd4KLXHiu+v4yNi4Ct3Hy55qj4SVbn4l3shTlI1A59a0PhuhFrf37K27c/Ldx2/GqXwvhZ/FWo&#10;TbhxcY4OcjqOaANH41yKtkjP/dyzev8A9fNa3w3iWPwqu8H/AI98fTjpWP8AHGV47EIgB8xQOnuM&#10;fr/jXQ+BIFtvCkahOlv8ufTb0oA4uwRz47bLrwWG3b05/wDrGtf4xOp0OHewwFz15x3+v0rM09N3&#10;j0kEnqe3GT/Xn9fatn4txxPoEauqnrtJbGD+PtkfjQA3wfcLJ4N++T+52+/+Qc1w/jewF9d6dZXJ&#10;H+sUSZ/u4zjHrXVeA7nPh3y0Zm+VjtI+nH4/zrn/ABNGmoeN7GySQL5cuVXGcMBnP86ANKzl+w+J&#10;JiQzJYaaqfL6le/6e9bHguP7N8O7vUJiN0298n/P41j61mHw7qGrSIN1zJsj+Xnao/XoPzNdJawN&#10;D8JVSFlP+i4U44OR1+lAB8NUEfgeQqv3t52+nzVN8JkRrS8KEZaR92Vx6/5/SnfCxPO8GyIeSqtt&#10;96sfC3YJbyEPuXzW2s2fmyByfr/OgDJ8Iutr8RrxJJOJFyq7uhzzWl8RV+y+ILS9Kcecu5vw/wDr&#10;1kzSjTPiWzIx/eErhfpx9ehP4Vv/ABFgjvbaGaNvvLw2cYIoAl8eQpqPhKNmz8sf3v8AP+TmqvgS&#10;5e+8MNZyEq2wp83rVzz473wrIPM3MIxt3HjcOn61y3hrxRFoUdxDPMuN+VGeM+maALfg+7ttH1aa&#10;zVuNm5pOmTn6ccf/AK6x/EWqW+n+MY9UjmVtrMu70b+7+Pp7cVyPj74p6J4Okk1DUbvZ5hwq4Ib7&#10;wx+HfP4V5L8bPjjp194InvPDuuKk3l5jMMwPzbSc8A/5J74oA9+1z4mWGs6c0wu4zIsZzD5g69K+&#10;Svjl+29F8IfEjNqitHbq22bdET2xghSc8ZPI7V4FpH7XXj+x8XXFhFeLLai4kDTHBAII9sY+9wBk&#10;AAcHJrw39rD492fjiZbXU9NM32i8VGaOMExsWySNydQMsMHJ9BlsAH1h8Rvjr4e+K3hibxBpNyub&#10;iFWKjPBzk85A459+nPevh/U/H3jvR/jQNM0XWg8LRs/lfaGbB5K8cDOS2AAeF5Nei+DIHj+Hcl8W&#10;kj3Qp+55zgr6kcZIHoOa868I6It/8U553i3NHb5Eqxs+GJGWB6k4wF5GQcdeaAPRPitJe6n4Xhkn&#10;kWXEbAMvMYXJ5IbPYg49Bxwa4n9m7w1dPeNdeQZvPunZT5fBLNjDEnB/jPsPU16t8ZNAWDQYQ1vK&#10;nl2OPlzzxwBz67ffJ9Kyf2WdCMmnwyyR/Ku4oWwSAR0GeWySec4OfwoA5L496dHLcyJLbvvklUIv&#10;GDggbckHlhubIGfmBOCeep8AaI0HhS5nEDSKkSxoduzcSx7ZHDAnhs8BgcZwK/xws7V9ajg8ttsl&#10;8ApwTtUFhxg9QD+RBHQEdx4UsBb+AJpWWPG5I+q7flwQucDgk9TgkEnpigDwG70dG+JkZeJglvGT&#10;M+0hxHuGDgcjlR9QTxkZr0X4haRLa+ELUJ5ZCr80salgGJGCPmGeS3GcdzgAVhaLYCT4lSBbddsc&#10;KKHZXLRnH3lwACSB3+6G/CvQPi7p4tvDsNuLdV22OG2x5ZFC5+935I65GeO+KAPJfgRo8c2o+Y1g&#10;UY3RZQy53Htk5PUE5wvJXGO9SfHfSx9pYwxtJJ9pTBxkMoIPAOem498Db3HNdh+z3oYmmi8y22ed&#10;KS6IpUHJI6Z6Y6Zx046HOf8AHO2ll1ABUWbzJBu3ISrAtuHX7o27gfwwOlAEPh7RHtfCNzcNbyFV&#10;hXdCyYLYGep9WwCSB94A8V57ouiIni+6YxANGqmQzRbfnyMHG/oSAMHgjOOWNe3aDoP2fwPM/lNt&#10;Zoyd+4EZAwxC8joeG6V5t4b03d4yuDHp+cN+7LvyG24I+X5j6HnIz2oA5r46aGlvYyM0NxtaEsvl&#10;jbkFQM7gDhg3zHt8vrg1T+Hfh6AaYsQCsDC24xtngpjqudpPzckf3vSu0+POjx+UwKqrRwgMy4OS&#10;2MKRkAgn0HUAcfdCfCbRs6RCZUkjkkt8SYYY6ZIJHGArHtjDcDoKAPFPFOgI3i+38tZPmuPLZhgA&#10;/OOTwMgk5A5AG36Vua1pQj8FLcShd0kJbecDA8sZwD1XgYxyDnuK0PE+itF45s/Jt1hUlSzcMclh&#10;hQMjAx06cnP8Oa6HxT4eX/hBUmLyeWY5Avpt2Nzzk4GcYxnjPfkA8k+HeizLqk7FG+W5cI0kZz0y&#10;MlugwykDtk/WrXxbs02s4gX9220bmO3qDg8Z4LkHJ5K8Y77Pw20WSTXZrdo42aO6YASLnJLkc7fo&#10;pCgHAGDjGav/ABw0ryDdNJGrMipvZm+XqBk+4IY/dA65yTigCn8ONEN9o6weT/rhs/1vKfLnaSpO&#10;SSF6HIDnstcrdaRFb+NoWSHavzH92pxtdgucDIXLAnBHXAHqPU/hdYbtJZvlZRA0kasflUh/lIB6&#10;EjscEEenXjL6xWHxjBarIFRO8ch4bb2GMAf7QwRnHNAG34n0aCbwrADCzTLkNGQOCR+aZ7dwcDoT&#10;uyvg3pji4eET7l+0FcLwQ535YlcZ4G3PGRyMZJru9es5ZPCcb29tHDujWSVHx+7IY4JPG4ZHoAPm&#10;J7Vj/BGwVr2VI4ywW4A2yNj5Msfuk8A57Ads5xyAY/xe8OJYXkkIMh8m5VFcnYOeuSedx2DjknHX&#10;kCut0DR2n8HzCVdyna3ythR3UbQOWxg4x09ODTvjbp8yxsWlk2+ZlJjCSWxkFcBcbsd85weOFzXU&#10;+BtMWTw5cxTWybViZo2RDuz7fL0xtwc4BPfjIB538NtI+yavNZjavlyrkLHJn5sqVzsHP7th042+&#10;xqWHTF8N+P1u5bOGONsxHOCF2g4b3OwNu65x7it7wppyWvjefzRtj2/uyxwqrls8J/EQfbnkEYrX&#10;+J3h9dO1az1GYsiL/wA81VDFuUhvcnDHHUcUAZUWkLY+JbrS7mQmG/GFRWI/eFPz2nC8A9cc9cal&#10;jYzTWjTzIWkR8TXHk7RuXBB2nqSfXBO0jgAVZ8d6e40vS/E0JRZIJE8xljGcDhh8xBUbR65478Vp&#10;/YYor611Bdvk30arIoUZZwAoyQeTgjjjp7mgCbQdQn0/XdP15pFEnlrHcK5GFwpVlbB6E/xEAkkk&#10;dQV0PFem2dl8QY3sk3Q3CyBZFXdhSepwR82Sgzgn6HiqthpzXkE+nSNHvDt8uA3zjcquOcjIKr0A&#10;z35Breu4jrfgq08RpbIJ9OkjDRxxgqMPwvP8OQBzyMZzkigDovjF4a/tXwTBcmEtiBfMjAXOO+T1&#10;AxnPBJGAOciuP+D3g6WSzg8m2cPHEsciDAy3HGCc5A5AzxnuCK9ihsIfF/wlhvgqssO793K+R068&#10;YZc4I5zgAgZwGrF+A+hQySSWjnLKzII2UYwAc9O2GyASTgnAPGQD5e/aj8FLbT20zQbl84At8o+X&#10;5iTuHHIGTjoWHasDw14VuT4KuIgk2YfvJ5fBbbxnjGOPlx0+bpjNe/ftUeB5pX/dhf3d5hvtXybS&#10;BtXn73905GTtU9+DneAvh1DN4ZljMCqxVB5e1hv+cjOS2ASo2/Lx3x0FAHyl4d1XxR4R8W3Fpp3i&#10;C8jka4GWhk+UOD1CN23ENzyCcjuaufGDVNSt92pWxdpY3wk3nB1JbDlQynAI9c8ehxXSfEPwS2h+&#10;PZtsZMkixuu7Ayc4YFiAB05J557Dg5PxY0V59GmZVjwY1ZWWMsF4zuXHJ+YnK5ySCehNAHZfBzxz&#10;rmq+H5Le8vflXT2DFICrPtxubsB0+owfmGcHjdSmtYfiVD5tonyxfKxmyqtvwW4JYj5hjn8DWh8E&#10;XSCxkt7WURt9nKrJtzzkAHG4cDg5I5JPvWF4zvmX4g2c67LgM20xozZ6KeO4YFsHsMde9AH3T+yx&#10;+2L4y/Zgu7XX9NvmbTGkzdWvmYQqHOc9MsASMnknoK/T/wCCv7UHwn/aZ8JWviXwTr1vDfTbGkg8&#10;0fvCQTjA+h/DvX4qLCNS+G6szed/o7gzIpbOF6jnOTt9M8jnvXV/sc/Fjxn4NjkufCvim48yFmKy&#10;QMSvDMV6HDH7uVUnGR2xQB+zOqQ67pl0CsbNGrY2uo+bI4IYcenHatbT9ehuXFrfQpzgeXKQcn0B&#10;zxXzJ+yv/wAFDNG8b26+C/iza/Z7ry9jSTJhSMjAznvjgH8a971MNdab/bngzU1vbV8y/Z2k3YX8&#10;z6H/APXzQB2AtJFAWyk3Kefsdwf/AEE1D9nt7q7WBVa1uF58thgHHYYx61g+DfiDFer/AGfcpIsk&#10;JImsrjiRQe6E/e6evHHrXWCW11CBpQ63EKDjC/vIfqDz1oAzriBYyi6lbAEnC3Mff6+lJPZNHGrT&#10;bWTb8s6rjj3FaEcd3HGzW032uHndGeoHp/k1HbwxTs0uiT/w4ktW4+uM0AczrOikTLeQyNG4/wBX&#10;Kp+X8cfl+NZcyyGbypYBHIVyqhOH6/N/hzXaPb290Wjt9qN/y2tpDWLqtpFBkx2zNGv3lKjKZz0J&#10;9MGgDHhXa+1sf3dvT8c8nv8A5NTRFvlGfl/iPPH/AOoj/wCtTZgsTKSQQWAEgz6Ywc8dP609Tt5Y&#10;/wDAlO4888UAObDbsjtjZt7fh2NMfCqC8fyhiPvBc4OCBz/PtmpI1yQM5569QD65/wAilcQq+xh8&#10;zKA3G1iMf/roAqsm2PzZZj0wzBQozn6/5zUcse9sg+5JHfGMfz/KrJwAxRyOoDdCOc9gKa0MYjJZ&#10;F7FskHvyOfy/WgCiLYgZbGP7rMex+v8An3FMkhjjbfsB+YBvlAGeeccHGO2MccnpV8IzNjLLjv8A&#10;ng8j2oMIf5kG7b07gHr60AZrQL5g/e4+Vgcg8Zz/APW7dKh8vaq5bbt+6rfoB1+n/wBbppywBlbb&#10;uwyn+HAOB79/p9aiktgFVcYwD820HHB69fp/hQBnmDaNp27gw5bBx/n3quyEjbsX5j8y7gcjHr/n&#10;pzWo8A/1a4wygbV5zjHfnjp+XeqrRA7iI+iZxgNjqMfqOlAFQgtJxsG5ic7Tj69f8/rSi3JJEg2/&#10;L91cHHIH49j6e3c2haImBGVIVvvHI9u3JOTjn8elSwwnerOrsoC84zx9PbHU8fWgCtarE3SUBuoI&#10;+8VwOfc+pqR1SJf3hVe3OfT6GrAjZPvq33fmV+wz169OD1+lRSxrGn+pVs9VXIGcntjrx39ecUAM&#10;KFxlZEVWJ8v93grzn8uee+fwppjKHIc/Nn5WU8fic8Zx68duadCkiJ+8Xcu4Havbvjrjjk474475&#10;kin+TbOyr82XRmz3GRjP688flQBAttGeADheB1OB3/AYx/iKRlik3DA2nk4659ueM54xVgESIFPz&#10;ZI6t6ZwRTWGd25uevzMAOMfr/wDX9aAIXGI9hcrliG+bHJI9yPX3xSPbgbRPEY+Tub7uCTjPv9fp&#10;Uu1pFbcnzNn5mXrgcZzx0AH4e9NlREfYir1746A+nQ0AUTHNGvzsNpyfujAB5yPXjioXRG3p5nB4&#10;z135H6H9Kv8AlRzRYlTd0PzHJzk8dqZMpZsOp2EgEhvT8D9evb1zgAz5VtyVQ3BVW/vNnIwec456&#10;e4zVWSORytzk4Z8ttblc84+oG72GOMcVoPGpXLA/xccA4yOP0x+PAqrdLuYRwxHzGOMjHJyM4x9W&#10;z6UAY92sMNu29trcKR1+bqByT6dP6VXl0OKUm88RSqkKq2yFcABcEbvqB3//AFjQuLi1tmaKINNd&#10;LGApVSfLAONo9T9Dx0qsPDF3ro+3eIbpbeFSCWZtpUZycDHHfk9qAKFj4ou7vUIbHwlZhVVgCVQ4&#10;6jaTjPAGT16dT2PhX7QlhdaV8dvCo1a7hEWoahLaSMrFtjSodjegYuoIIAPBye1e76p8RPDHhm1/&#10;sjwHaNcXO7/WwoG3Z77s84/TjnjFeEftm+HfFJ+GF948ju1+2RqbuxkP3ormMFh0ztG7jkH7/Tig&#10;D9E/htfXHiX4dQQum26jtwGQLnDbR09uf1pbaOfUNPmixtmt2yD3DAV5f/wTd+PFl+0N+y94b+Kt&#10;ou28ltRFqkPmBtkinawyOvI69691ubC3tdZjuokyt4pWT2PY/wCfWgDB1G28y3a6jz8ssbnjrmkd&#10;N9zNubhrmMr78An9a1ZrZUimtynG1NvsAfrVGbasvmheAzP+QxQBDCquG3p8rXDPyO3b696xfEOt&#10;QafbskjdW3N82Dn0962NSu00yxaZxyq4H86+b/in8Z1h8SNpdveeXiRguCckc8deD17HPGaALP7S&#10;/i2D/hFLqNAzySQlI/LPU9eDjB6/qa+df2eNCXU/FE90QrN9pLN93JOCw7Zwen1GfavRfjFrV1r+&#10;mMgk4jgZuCGVsrj0weD+OPUVn/sq+HIjqYkVVbazliVP3ueMcj9c8ZHbABrfFXR4Y7V4mmXazDcG&#10;j37vn498HOfX5O1dZ8ENDgt/DshaJVby1xwATuHA/wDQffHvTfizpm22hiMWVWdRucc7scEc9f6G&#10;uu+FOnJbeEfMA3Mdo3soz0/I/p3oA8/8T6HFN4ojSXzNu5cbHPHHTnr0I78mvTGtI7XwxDAH+7b7&#10;yWb1/wD1/hiuS1TTVvfFyKzfcxkuvHIyRn/Dj06V3OvWscWkqsUjK3kgZ/nx3/8A10Acf4G0xp/F&#10;P2ny4+OAFX5mAZvU9PbnnHfNbviq2W4uI4pEB+b5d3Qjsef89DU/wx0t5L6dijbVDfdPHH+NaGrW&#10;CvqsYb5Tuw2B06cDnjnNADjbR2nhZQpzypRmkPPt7/XtVTwxbDzcv90SEs34nJ/TnPvW34jtpbLS&#10;oYd/zCHO3jnnnv8Ah+tVfClmixrPKN3lruPPXrx+XPvQBz/iBBLq6K6MPm+ZeMDrnPqc/wCc4q1q&#10;kKrocSv5h3MTye+O+O+cdqXU/wB5qKoVVgAS23jIyM9u/wCfFW/E1pIukRqSzMF38L19R7nOR0NA&#10;GX4Ot0WFWCfe3PhuCvQ888du3esK+RJfFcciocbnb5Y+2PTuf156HFdT4Ytzb2rSpyFRvmX5sjnP&#10;9K5u4s2k8QK8xY7VfcC2cNnk8H+pyDigDQ8RsW0GERD73JwoYgcHv264/AVwmlhodQBVtxMhC7vv&#10;bQuOTnnOAeO9d74hUTaFGuPn2llA6Zx/+sfXHauFs4g2pRlYs/vCFKg+pwc8cdev880AYfj/AM77&#10;VI8N1HG4fKb4938Z69Qfpz064rCtGc6fIfMb7u3O3kLnGeMKflYdskY75roPiHFK7zMmSm/axVuv&#10;zDHU8HO09+3Q1iaSnmabdxSx/KARtZSVyX689icfl3oA4HxUjnUAEj2/LgHkbCSe68jpgeu30IrS&#10;a387w7AI1Yq1uyMeMHHGfUHnjqeB3BNHiizDav5O0fdG15DgEDHOT+PHYDPbnpDorv4ZhYRs3+j5&#10;/wB7BxgDtlefXJ9aAPN9LsA+vfZ5Ebc0jHhe+cFv/Qe/97gnpX8faQ32TfCFyZCVb5iBk429cHB5&#10;4rqtK0snXhaw/e8xtvyr0z931xyTzj9OTxrpCW8WHHypNuZlboofB6dsA+vbpQBz3gTw+40+6jaF&#10;lMcu0xspyPmwPw3Z/qO9ZXizRn/tCOGI7V3ASBl+7gE5OPbGcc/WvTfAGhy3elTW7RyNubP+syeH&#10;YEdOePTt3rL8T6Ig1aP7Ra7lKsflbqNwyM9cAgD1xn2yAVrfRmutIixbtu+YbB1zn24HJP5ZOMVi&#10;+E9FP/CSwFdm3kGQKvzLkj69MjHJ+btXqdp4eI8OQnP3o3yNx/u9sjtx6du2KwtB8PrD4njVYowT&#10;MQ0bqQFy/QZ54G085zkZ9CAZ3irR/KtHMSvlX3xsv3jgg4HtjJGO2OgOaqeANEMdrcK0K7UUlQxy&#10;F59Ppnrj7o5Gc13njbw/5lnIbcMy7+nP3Qepznoaq/DnQ7t4roNEu4Kep689x3HB/MD0oA4fxZpI&#10;S5Xcv3mIbbgE8qM9fQ545yMnpW5Do8r6LHIIv3fl4Xb36g/ljgfUfwmtbxv4Yzd/MvltJuDdAyjc&#10;R6jH8R7dMc102meG/M0CCcJz5OZcfdHy8gemfoPzPIB4vHo7nxLDFGnyySNtLZXfnPPuB9T0IHFd&#10;J4p0KX+zW2xybduV425O326nABPHA962ofCI/wCElV9n+ruGdgrNng8pnHUe3v6V2fifwRHDpDss&#10;WMwkkKnUHt7H73T2zQBwPwe8OpcrcbY5BiP92SoLcrwTz1yf588DOv4v8Hh7iOYwMFbKqq/dBAzx&#10;j1J6dCcZ9B3PwS8F+dLdOE2ttO3Kd8dRkZwR/ngV0vinwcXk4jYO3zMC30Az+XHPGBQBwei+D4zo&#10;Nu0sQj2wuWG/q3HPf/DpzWNp/gyD+3I4ViEm2ZgdxDYzjPU5OcZ7dSa9v0nwk0eixqYvmPLYXGOQ&#10;PXv/AJNZdp4L265G5hD7T8zYPHy+hyf59aAON8S+Akj05nltVKBmPzY3ckEDOc9OB71N8LfBCo00&#10;vkDj+Db0ABAHbgelepa74TaaxcSwjDY2np/9b/PWmfDnwnKqTebEobovA5wP8/nQB5/rPg6xFyxC&#10;bcfw/wB7n17dGx7enSu10zwsLbRYWijx+5/gjHXngcD04+vStbxB4UjadZto3MnOE5OD/h39SfWt&#10;+00ELpMaP8v7v5m28/l+VAFL4f2hWaOJzkr1+Yeuf0/rXTara7VDgkfNg9R/+uqfhPSVsbxSnTp9&#10;BmtrVrZvJUD7wbO4emf8KALmiMDZsA34VMgCynaP4/X3puhw7YDwvrnNTCNhLkn+KgCS+C43d/fv&#10;0qawYCFiB/D/AHabdRqwVSP4fSnWOBG3A+7x9KAIgVSbDHt6VFqRLRqrbemPxp1wQsjOW5243VFe&#10;NviXLigCh52HBI56d6ydWYp95z97DN/X9K0pGPmrznj5eazdZjBjbJbnPy/j70AZsYSSCQqP4xwT&#10;71lrGyzGTY2VdQzfjj8f1rUsg3kypuz8+BzwaouiG6zIc7zn5cA0AdIV32EagL/qge/5VY8Orsug&#10;jN/F94d+aII1ewjH3vk+bbRoyrFqBIbGWzigDelHKtupb3mxwCynBp8qBwMDrRdpizBBzQBa0o50&#10;zCqw4/rVLQSDqMhDY2t/FV/SiRp2S3as/RPl1KTJ/ioAk1xT/aaHGen4Vavdp03H0qn4ici+Qjox&#10;AqaeUHT8ZP3e9AFXTG2Bht71Bqo3Tbh+HvTrR+WGeh60moMpbzGOPQ0AQwvlGUD+HH1/zzVBCEuW&#10;jxxt49sd6uRygyqgHPUVSkYrc/K2VK4xigB2pHNvGQfm7jb04OKy4ZFDL+8+Xd+X+ea0rgia2UgZ&#10;2tWS4WOTIO35v8/596AItV2mbiJm+fKkDpnn+efb9KlsJeZEwceX9fb9KW+w0eAM5xhsdP8AGmaX&#10;ARcsQowy43dunoPxoAqzt5M3mEkcMevXv3+v6VPJAZrFACeoB4x3A/zmm6na+WPN8vt83p0qfTgz&#10;2ZBB+VjwVFAFHT2CPG78fNn5V6dfyq9qSqN3y/eXPTqPaq0iKpZix2iQc7ecelXb6JXttxHVQTQA&#10;eHZwLqSPP8OV+WtG9YRLuHRchvasTQiU1IRHI+XaflC+naty9ZRCzE8bvvEUAXrNvMtAQec809Gx&#10;KCenmcYH5VW0V0+ztk96sjIYKv8AeoAlyoulYDvR4hTfaLKBzTpOJQ+cdOlSawpk0zIX15oAmXbN&#10;4bOw9F/pWf4KlPkS2xO3azD6cmrujHztAZccbcVneD/kvLmIHG6djjrQBRRTb+J5Q643KNv5Vc18&#10;xtbqSPvd6j1dRDr6HZjcAGbtzVjVIfMsVJHv+lAGfpcjJBHlR+C+9V79Sl2DlfvZbj61Lp5Ai2k9&#10;GOKTVjg7kHv17UAY2vQh7CTceR/tYxyOfasLSp2iWUGQKVb5fc4/+tz29K6G9KyRSs4X7uenXnP5&#10;1zUduIZnWKIApnaPw9vx/OgDlvGOLbxUrq44kU8Lzjj+n8xXT+I1+1eGmkl9ixJ6e/tyOtcz8S5h&#10;DcWtx0Pyt8oByAQc4HQdv/1V0KSrfeD2KH/livy44C56f59PegCl8PJEdCu0kqzD5uucjOfyrQ1K&#10;P/iYSQxx7WzjO32wP8n0rC+H9y6TSW/llf3rBsqQSD3+oz9ea6PXAqXbOisu1cjcehOPz4A5oA2/&#10;CLobF9zHKk/L369OtO1hikqmTHzKP4OD+P59/wCVVPBZUyyRKR+Xv1/+v7Vpa7GCgPIPPr+dAHSa&#10;Oy3OmxurNtZf8/oKhtYRHq6yfUCp/CgM2lx7hjt9asG1Ed6rYb60AWp4w0IOKitspEcjPepmYng4&#10;64600RqkRwOvTbQBzviecQX0bbf4u3etppm+wYJ/5Z5z+Fc94yLm8j+faRIAw9O9a7SH+ztoVT+7&#10;+bd7j60AV9Cv3ub5rRm3bcjPrWvLNJajnHzd+1cl4Pnd/EbxgEK3uOa6jW2K2e5W6/dz0HFAFFYS&#10;mtrfwltrA7sL+VaXjK3jvtFaVSpZUzVXQz9tst2/ox5xVy7uFNv9jZvvLgZA49KAIfCEo1PRPssi&#10;/wAHUnrisHStmjeJpNNaT5XUeWfb/H1rY8JF9Pvnsy42nO1enFZ/jmCSz1W21SAMxVgvy9cEUAWP&#10;ENuokW5Uf99H/PvWjauJ9LL46qDTLqE3+ieYRzt9ah8LXDTWxhLH5Wx+HagC94SmL2bwFuVz9761&#10;Ysgy3LIeqnNUdAm+zavLaA9fX3z/AFrQkAiuWYZyT3oANRw0u7H8NVbXbLHIm3nuPzq5egGNSe4/&#10;OqmnFTcyKT1QjNAHJWebbWLhGJwz8fL16fl1/HrUfiu1jnCgnr+OO38gav38O3xE7HncOnr7/WjX&#10;bZJIFLD3/pj9TQBjWIXyCHI+43Vun+yT1/8A1+1c7PGItR3YOd3G2Tg4/wDrfjXTWULAK5QHn64P&#10;+c1ha7CtvqHmGTDM/wAvGM9/6tQBpqvm6cNhGVbDbulR+H72K3uJNm7bu3fNjp/U8fkKZp1yGs2U&#10;j7vP3j0/P0qhbXLW14zAfw5xj0OMfkaAOwuZDHcrKG/iBODx1rU8Rq1xo/nQkllXPXrj3rHjZbuy&#10;jkVuGXsx54rWhl+16Z5ZbduQ9fpQBN4blWfTQcYDDDL6GpdHdIbqS1kcHqCapeEG2xSWzbsrk81N&#10;OPJ1BZwfu8N7+9AGfqjNaa9s6rJnC+9SX8kps2CHDKvTHap/FdgJhDqEDfdbPHXHXFMkTzY1Zdu1&#10;uvFAGA1wbm1ktTzlSOenT9O361x+nhNN8RtDOp2tJ97adwyfXuO34V272jWF8Y3AxI3DZ5qn4r8F&#10;x3iJq1gP3ic/eH+f/rUAZ01ibS8UBGmhk2hvlzj+WOv8619CtDYXBWJ/lPPlt2B+vemWlrJqGnqd&#10;3+kQ8t0BPv8AStOwt11CxVn+WROVdTQBbudD80CeFR6suOprlvEPhtLiJgkKtxzDMvytjt7V3Gmm&#10;drTY/wAxVQNy88VSvl0++ZojgSD25oA8A8dfD6Mqx08m2YqR5E3+rkAH3eQcZ9utfPXxb+BGi+IL&#10;g3ktqdP1Zl+VzCNj8BiOmMdR7Z9DmvtfWtHtLtWhjeNgeueR/wDr+ua868Z+AbbUImt7yAzJu/1U&#10;indnttK49uh7fjWZMu5+aHjj9nq3m1XytQsbeOaPKuskjKc9M7lU7s478j9SV9sa/wDCPN75Vstv&#10;dLGuN11F8y+3Axj6UUEn867pKzRp5GS0hb5f4WOc8e5yDyO9EEbYVY4o0eSTaG7sN2CRz0/POMmh&#10;+GEvON2PQ8gDAz09cZxn6U9QwyEdG3MV3KgO5gME9Rnk8bcgY9q0NB8DRuPKjUbuTHukb5TtA3Ko&#10;yRkgc8EY7YFWonMj8GXdv+bj3+XqAOfp7gk9a0bTTruWR5NyZb5yQrbhxyeucfhmr9lbvK+94t25&#10;dpZiT6AjOeu7HcdO1AE1nFmTKszLuCs8cmF25GeBg8nt16YFdN4d8O6vrXl2lrE0zMNsbsrfNnt7&#10;AjnkYHbpmtjwF8Jta8TTbpoWiVmV2WRiAi5zhzwf4s47YPrmvoz4RfBLwzpsEIewbUJHXmNFBhK4&#10;6E7st9DnjgcckA4n4Lfs86pr95HI2nyX05dlLKrr5POSS+7k9SR1IznFfUHgT9nePTbCE6zqK2oL&#10;Z8i1wu8Ed+GB64AOckL16V1vw/8Ahh4yvoI49O0lbWNmwrNGPvdckAbeRjtznoa9U8K/BLStN23X&#10;ifVvtDlt7L5mfmxlugwPxyMZ74FAHJeDPBvhWzaIaNoKySc7ZFj3benGTnP4dMdBXqHhnwF4v1WA&#10;RfZ1hRsFnMZ4H6dscZ/xrptB07RNNjWPQNA3N/DJNGeWyOvA7d+c11djpt5FYtf6tcLDbqMs8zFc&#10;jnoRuJ/PFAGP4d+E+m2qGXULvzmC4b5QccgjhQRjOff69a774ffDjTr2Zb42gt7NMCPaoXd169+f&#10;ryO3ANcrB4ms9VvEsoUZrdMjmPhgOSd2T14Hc84Ner+H9ZgOk/akj8u0hX5tqcNyBwfTt2/qQB/i&#10;S7t9E0r7BpkSwiYLHGq7svnpwOcVzWr+HU8IeHJtb1GY/bLpcLvxxuODgcHpnHXGK6bwlaT+N9ff&#10;Up3zDDJiNu3XkdSCOMCsf4haWfG3i230G38xrdGxJtB27QRj69Ov6UAcv4C8KQeG9Gu/HGssvmzZ&#10;dWIKk9SoGeuQfrwam+CKPLc33jjV1WMbmMO5enJx6dST2z+lb/xO08SRWfgjRQ3mHb52eNq4wST7&#10;DB9z9al/sm20jQLbRNPgYoGxFEpGZGPc47AjNAE2n3zazrU99dZ2+WdpZfljT8fUevOR7VqeFIJf&#10;EGot4iudzWtrnyVP3TgnnPTk/wCeRWHqcMsTQeDrOVftVzJm6kjxljnkDHpnHTkD8a3viHqdt4C8&#10;Bx6LYxJ50iqu2MYI5HHt17+v5AHN20C/FD4jq8P7yzs2yyquVZiOnboFH411Hxs1yWG1t/CWnNuk&#10;bGQoznP9f8farXwN8LR+HfCcniO+Q+dOpmkZsA5Iz+JrFsV/4Sz4gG4nAfy5N2eMhex/DnFAHZfD&#10;/QY/CXg37XJABJ5WT0G7jn8zWL4QsrnxJ40a/KFo4cDfs9wee2cY6etb3xO1SPRPDqafAzbm64+n&#10;H8x0p/wv0gab4ebVbxAWkBdvyA59zigCt8UdX3RR6JZsxOVGFz/nGePxrS021h8H+FvNPEkigLu9&#10;fxrndI+1eLfHT3brujhJ2EL+v9fxq38Stal1G6h8LaQAzM21vYHGWzn0z+dAFb4faS2q6jP4ivF+&#10;UuzrJgjjPPHanatOfGPi5bVR+5tm3ZC5B5/lyD9Kuater4X8MxaTYFTcTIqqo4bken9azZd3hHQF&#10;igcNqF9Jxnrkjn0PGfegC5qtyuv3q6Pb4FjarumIGFbnkdf5VFf3aX8isEBgjbbbw8/O/riq1za/&#10;2V4f/s+OTt5l8/1HIHXBJ/lU3hx0g0S48T36BUUZt128D/PX8qAKN3fXa6mmh27bru6bbJIoP7pe&#10;4H6f99VreOntvBHg+O2t4S00y9Mcn/8AX/IVl/BjSpPEOq3Hji/T5ZCRb7h91dxJ/HOaTxwX8e+M&#10;4tDg+aOOYbjzhVB9QeucH8KANn4H+H3ttLk12+O6SdjISy42jt7fl61ka1bXHjf4iR26IfLhkDMe&#10;2M/z6f5zXX+K9Ws/B3hH7DFMqySR7en5cDuaz/hTocltDceJNYXZJNhvm/hXnA/WgDa8bahFoPhX&#10;yV+UuoO0/LxgVk/Bbw7/AKPJr1wHY3R3L5i8he36Y69qxfFuo6j8QPFy6PYybbWNv3zLxgenXmuu&#10;8Sa3Z+CfDP2SJxHJ5YRVz09qAOf+JOoN4i8QQ6HZTbg8yq2MkDBGf0rq7m6tPB3hNQ3ylYdi4z6c&#10;n865H4b6XPNNN4u1sALhvL3Dov8AjTNe1Cf4ha6ul2zbbKHiRlHX2oAk+HOjPrGpzeKb5227sRns&#10;RnOc/WrXjXWLzxhfx+G9Gkbyl4ldWI/XkH8qi8R+IDpiReENA2mRsK52nGM8/kOtTyyWvgfQg6tu&#10;upscE89OuKADVtej8I6RH4d0Zd1wybOFJIP19uuaq6Lp9l4Xsm13W3zcycgO3LMefyqPwb4dnuJZ&#10;PFPiFsbo9yqy/cXrj61ieItUuviF4q/4R/TR5dnGcTMExgDHTPegDS0gX/xC1P7VcOfskchYEAjc&#10;eP5A1e8d+LY9EtP7D0bHmScErkZcnv8AietSeIL6z+HPhxdP05gsrJ93bux7DnrWR4I8NXF2x8We&#10;JpWTCZjWT/lmuc+/P+FAGl4K8Ow+HbBtd1+VGuHXc0hU5ZiM7R3wOwrFuLq/+J2vhYywso2+ZdpI&#10;bBHH+72qbxbqWoePr/8AsDQN0dqj4eVTx1PT1+uaua/d6X8MvDn9l2a/6QyBTtznccfXnP8AOgCn&#10;45117e3Twj4aYNJuVZGXjHYk8Y7U29lTwF4QWwg+e8uo9rSfxZI+vU5/Wj4e+HvsVjN428SSbZGV&#10;pBu+8meQOfQfzqDR4Z/GPib/AISK/P8Aotru/h44Pv6D8DnigDUsIH8H+C5L6ZC1zdMBt2jO4j8f&#10;8/WnzTxeCfh08tywa6vVyxPUk8n+ePbFSWSP468Tq4T/AEOy4RWHG7/P4VifF2eXU9ftdCtmPl+c&#10;qKq4w2Ov+fegDtfg7pH9leGFupY1VpI/NYfX61ymuxS6t8R7W3tnyok8wncTj39O1ekabANM8JNj&#10;5T5QX6cVwngu1Op+PrrUXU/us46DJJ/+sBQB6Hq+LLwzyPvrj049M/55riPAtvJda7cXku1st/rF&#10;Xhu//wBeus+IV0LXSY4kO0qMt79sfWsj4b2Sx6c166n962/LelAGV8W74TXS2MSlmwqhduQSf/rE&#10;/StzRIV0rwp5gHKW+0fl1/z0ri/FN5LrXjKO1JU/6VkA9MA8fpj8q7DxlcppPgwqMLvVVYdM+v6Z&#10;oA474awf2r4xutTC7giiPdtyQeW/pSfHW+82+h0mIeZ0RlU9MkdefXn/APXWx8FNLMWnzapMp3TS&#10;+Y278u3v+Vct4nY+JPibDbrHuVJGkbjp0HX/AD0P4gHayI3h/wAAGHPzGEKzbCc8DkjPfH61yXwJ&#10;0t7nVL7WHQr51wQuWJ+UZ4963PjNfjTfBS2/8TRnCepx04/Kj4L2J03waL6VNuY2LY9fX/PSgDjv&#10;jDMNe8cWmkwSPtluh93GAB9f8+tegaww0fwEykD95Htx07dB+mPY15zZwL4g+K0QdBIsO593GVOc&#10;d+3Ge/1rvvi5OLLwmsKHazR5G3HC/wD6sigDk/gbZy3viG+1EksvmKiMynO3aGzn8fzzW58cL4Rh&#10;bYN/DwA2M/TPGfrU3wD0dbXRPtgQfvGZtwbI5Pr/AJ6VifFkDUvEZtDccSbVz2zk/wD1ulAHX/C+&#10;zjsfDiyFB8sOdx7Y6/rXGW0v9q/EdYwqqqszPuG7JBwM/jx+dd7Zg6V4QlkY8+SQPU8flXF/DO1N&#10;74su9R+XH3PUZ5z/AJ/xFAG38aLx7Lw7Hp8DfM0fKBe7DGPbv+VSwRppvw0NuMKXj2/KvXj9aw/j&#10;BIt/4qs7FmyqzRgKuPvDnH6e1bvjKT7L4fs7BTteaXPTp2oApRQCDSNJ0lk3eZPuPHXnOenWrTzC&#10;S51K8T+GHy94XIGFAx9M5/WmXC7vE1pZg4Fvb/N78dPp3/CqySKuh6peseTIRyvAJ/n/AC5oA0vA&#10;7vD4Qurxif8AVsw4xjqf8aofCGDOqXU74G6b5V9ARx+laHhnFr8NJbzBO6HLLu6+3061W+DEAYyT&#10;bAo85l/Lj8/f/CgCP42TM90sEY+YyAfdJ56f1/Suu8OBbXwsQu5R9mB/MCuD+LswufFVvEY8N5+F&#10;4+nJ/IV3satD4SfY24iDB9+KAOD0hmbxuQ4H3G5B6cqP5j9K3/i1Kq6FCjso/dk7Wbrn61zfhra3&#10;i+aVv4dq/L6Z9/YdPWtb4x3bR2MER24WPnOP8j/61AFf4ando6ZjABkIO0Hg56VitehfEl5dRYby&#10;8pBt/ikY4AH4Zqx4BvFs/Cq3cij/AI99/wCOCfTuR+HFUtP026k1XTzclVkurjzpFb7wz0Hvn/Gg&#10;DoPiFoqweCLSxDbc9WUnn5hXZSWbP8OREi5KwLt3D24zxWR8S7NjoFqiLna6dui7uT/Sug0qeO88&#10;GrFhQ3k8gfT/ABoAy/hGsR0Oa12FT5jjHfrTfBUi6V4gurBPl3S5VfYDFUfAMsuna3NZlgFeQMqn&#10;qxI5/lWzd28OleIPtQYBJBlm+mePzNAGN8Sbc2Wuw6kkQZvMyp2/cXjJz+dXPEet2d34bQJcr5qs&#10;MbecHv8ATpiq/wATNVW9s/PUKsa/fbgdvU+9eE3P7Qnhuz1q40ObUvkZWP7w88DqB0Ppx+WeKAPS&#10;tQ+If9k20ejS3AhWQlI5GYjk9Px5rxf4wfG2fRrzdpZj+RfM35PzhTzzz/dP/wBevIf2tvi14g0W&#10;xm1jw7e7v3BaBoWOWHHXH1HOPxGK8P8AhP8AtEa746tGs/Fylpo9yfKFILBvmAJAPBByTnjOOQcA&#10;HbfHX9r/AELxC8Oi388qTtNiNl3dRzzxwPun6nOcnA8W+LXjXV08Mi60nU7tY5JGLKsm/coC9AjA&#10;tkFRx0JGPWvOvjfPpuv+PbHyj5cf2slmabByoyCTySAu7vjOCe1dN4y0G6PgKzcxNISxG1uhb12g&#10;E84XHU/N9TQBwv7PWpeIPFN1Jd6xdytO0iktMwG1f4gu3rg8dyT0z3yvi1oMd74ys7fyF/4/kk8t&#10;s5PzEjJ7jgMFGOVxkgc97+zF4U8qFrryd3+sLNKyqO+TxyMLnoOvJGeay/HWjmf4k6eGEnzXG1mZ&#10;PkDgtz7g5IPtxjGSQD1DQ9Alsvhjvg/1nmBV8obTnZtLDg9Mkdec4GOK4P4P+GbWb4l3RaHdG06x&#10;4kAwCMZBzg/cJJz79K9uvvDpt/hhb+ei7ZHc/Nyc7fl6nHT2z93vzXF/s8+FhqHxD1CeKRZGjvNq&#10;MvHOwZxwBtOD0GOccGgDovjrocWnaOsELLGqWQG6NTzlCeo65Iz9AD16N/ZU8M3q6CmofZ3wsMks&#10;ayR/7TEEkYCnJ6HqQcdK679oTRQqThEXbGioUy20Lt5z0xx1HHQD67X7Pvh+KDwhHex2jLH9lMsk&#10;c6qzH5QRzyNw3YJ/yADxD4zaD5/ii0gEMqq10d67dvGPmxkcAcbsk8Mp9QO/stAEHwzclPmZvLzt&#10;5LdwRzzkKcnpwMcHGf8AEzQLW98aWdtFCrBXIYx45/1aEEYJz16eueor0rV/CwtvhvBbLDhZNy7d&#10;24554J45yNvXkcj3APnHwF4en1H4s3D2lqsh8yPbuViSMHGBnoCR74Dd+D3Hx90r7NpcwhhbbHZg&#10;qPL+cuBk4AI7ZHryTxjiT4ReGhe/ES6DAnfMEZmG3PyKBgDnHO4Z4zzwcV0n7SGjxC2uE8pWkaL5&#10;lXjAC89vUsfxFAHA/s3eGbdra1UiNGQBX+9tbHPBOTgjau4nPJz1yOZ+OOk+Zr+nhk3I10h3Ovyj&#10;I6deACMYA6cAE17b+zv4TW38PLIka/IrJ8pGOE4OCPxwSccjtmuA+Lnh5X8c2kSmFB5yuwZCvXcM&#10;d8ZBbHPUknAANAEmm6HNH8OtxjLZdG8uTdyfLBPQnOSAOe4HUcnzPwjpezxheQywbY/MQtJwpYAD&#10;qw5UkYI75bBOBmvoLUvDzWnw6RxbMpYiRY0HXIT5QOewI54PPrXlXgXRC/jC5DlUzebFKrglVXaB&#10;/Js55OPcAA4/4+aOJbeVmtgVXanUhVJblfl6EckeuAM85q98KtAVdCkuGi/5dVEqqxA6fNu6H1Ge&#10;Bzx0xW7+0NpzCO4ITDZ43MuBzgjqO3bqACfcXvhjosqeDmuY+qwNtZApAJAHXJwQ3zAg8dO5oA8L&#10;8b6Ubfx9YvHb+Wy/dy20O21SgB6gj5iMjb2PUV0nibTIrXwTCkjLtRXCblKkKFx82f7oV+uODjsR&#10;TfHmj+T45t5FPzRqRIyxKFcfLw3cZzyTx8wOCRXUeM9JaHwdbsDG7JGwaRm4DEoAcZ78/oepNAHj&#10;vwo0yW31+RkCvukC/OpA25bJ5GQSTxt6nk9as/HHTJMNlHwJh97I/iCgjv0yeeN2QfWtr4QaC1zr&#10;FxO7gj7UMq7B8FeAcY685OfTHGKn+PHhyRILq32feb512gZbH3hnvnBypYeuBkUAQfDHSJbrw9Nc&#10;W8ci7rZiPOYMxbOMkgDk8deBniuH17TgPH9r9pTPURhlJXqp+UYH8QwCB6+1ew/CLw4sXhqZ5LPl&#10;oWVlKbkY7lJHHOcg8DufY54rW/DsR8fQzCNsbszLtK9cg8jPykKCB7njvQB0WsaLdJ4WhkdpyxLK&#10;DHGxmUEocjg/NhM9D6HnmuW+CWlqupXAlg25uDGqucfONw4XsCCAP91cDmvUPEnhwnwdDaiM7ZAc&#10;7YB8uBjdgZxz+eRmuN+DWjg6tOY127rpjjygAw3Ha33to54C8kA9MA0AN+OFsjzXEzDdJ/Er8Fwc&#10;ZIAHcMcgc5PvXWfDvTWufCMisjbRCBuCk7eRxxjgHp0yT0GM1n/HfTfLjvJcBfmOGGSGY4zwfmJB&#10;Htj8BXVfDHShH4auFBAZ7ZCWRsNncWPHGOX9cDgZ44APP7KyaD4lM/lMVaEv5gmDKzAD5Pm5PDFs&#10;59QDyMdV8WNAlbSITJlFkhCqXQkoC+eOueOSD2HtWbbWbHx9DBKrMnlnbtjG7AbO3g/e9+mGx6Z9&#10;G+JXhy+fwnbzyQqzJCVBVs8AqAO3PIw3U89e4ByZ0yLWvhsxeQsrDarDgEmMKp5OMEtzz06c9Z/D&#10;FnF4i+GTmKQzNa/Pl2zhBgktnovyxnI5HTtx0Hw+0S31LwXPbmHIVHZW3DPDEg8Dgj5W47/Xif4N&#10;WQmn1Dw5dAiNppY/L24JBGQQSflHOM9sfSgDDtrMXtlb66m07CsdwiKWwueGHIGQw65yT+mloaG2&#10;1W40ySHct4Aof0lA+Ug4HDHnPXJ7540PBmhzf2vfeE7xWCbS0fyp1I3ZyMbefUAn2JNNg0m5EP2W&#10;aJY5NP2rIysGKL1UkdSNwHTsMdskA6n4HX1tHZ6l4KnZXktY99ujLt/dgeuOwI/EdcGtr4S2h0/x&#10;9dQXEzMouArJt2qxJVlbseXzjI4DDnAOeS0e4m8PeJ9N8YQo6rJ+6uY1fb8+Nu38iOwHIbpXdR3A&#10;0L4nW17BMVtr4KY1TaAwJyMEnH8RGDz83tigDF/ak8FMtzMGRodrKyTLG2Y13EEqGH3Quendh1zV&#10;34N/D6Cbw3cRtZhVkjLKoj2/Nv4BzkdVByc5LD1JPeftI6M2peG7fV4YVkjaz3yGGQ5zs6LjGCfU&#10;Z5c+laHwD04XfhWYxIWea0xHGuBxtA3DjIHTn69M0AfEH7THw+jsPGsBeFYwyujFl+QfMDtbPGMg&#10;dcDA69K5n4geA5L7wc18sUytJaqshVi/YAtkA5B35JHUY9q+j/2p/A0+o+KbSWzgx50xX5kO0KAM&#10;YwBg5APoMHr0qhqHwz/tb4dLP9k8yTazM8eNwyu4dR0wRgjp24GCAfIfwr0l7US2yx+XFP8A6r5j&#10;hzlNuGGMDg9eRgdMCuT+JQu7XxTaXIaMK2913qyxlNjYPJ5A4w3A5B6CvZNG8M/2T4zuLG5ijjbz&#10;Cse0FfMXI6n6jaR179Oa87+L+i3UXiCzn+6ySbsSPnbuGBnJ9AMY6cZ+6aAPXPDssU3w4iWV4/mf&#10;hTu/eEZTcB2wu1cH7wPpVX9m7V4rbX7yFmVo47pmk/ds+UyuDuOBtIwv4/jU3hOK4Hw7WJJRhSoZ&#10;lkB52ozHjgkckYJ4YdBXM/BLUTbfES6Vnh/d3QYrKo3FtoBUYwMH1wcjHTGaAPetX1W88M+O7WaJ&#10;JZo/NdWhjUttbG/OOuRjj35yetfXX7NH7WF38OTbWfiXUVuNMuNvzbWZEbPIHJ4wc888nsOPjj40&#10;xx2tn/ajQxo1vNC+4vzIABkDoRkBflyMFsEZGK7/AOHt4dZ+GkiFtxjjjmIYfdAUBicnOeB0C4JI&#10;x1yAfptM3g74v+HYfFvgjVlS4jhLK0DDdkHnDD3z+fPNYuk/Fi+0HWxonih/sd5uC293z5VxyAQy&#10;+pz7dO1fDf7Kv7TPjT4S64bSXUZbrTYZmBjP3lXJHUglhkEdcDGMYxn7g0bU/hp+1F4JXUtOu4Jp&#10;JIVZoVYBl4GcEHKnP0BB96APW9IuotehV7Zvst9H8zRD7kv+19Dz/jSy2qyv9mlR7G+zhWUECT0O&#10;OQa8b8GeOPE3wxuE8L/EYSSaerAWuqKVJiI6A44xj8emec49hsNbsPE9jGl/NHNbyR5t7yJ1w2en&#10;rzn1oAe6G6/0LWA1rdK2I5lXaH/yeMVRvrOaV/s+oRrHLyFmXgSf0zVy+jmsEFj4kCzWZbEN5HwV&#10;PvjP+RUc1xPp7JZauI57CQfu7tf4fQHPHIIoA53U9PutOaTYmd3DRsh/eewx6j+tUSPJi83d+7/u&#10;d16/Trj8vWuq1a3nsY1ilPnWrAJFcJjcM5xnH4Cub1fTp7OQzWh42gfKdu4en5igCON9w5A2t7dT&#10;7dc9KX5gqu6nbt+ZcHgfnUUUQk3eSNrbstHjkHpn3Hf8O9OwEG+PuM/Kfb/PNAEjFiN5Y567l/l9&#10;OnX1puFDeXjaeQvGAD06f/W/rQqrJKwk3AE8fL/Dn9eaSRDwGJ3dfvDk0AKzusqhI8Hqvtx1+vf/&#10;AOvSAZVVAx82Pm+vTmlMbEmQoPThT/nv7UBsNkjjnaoU/d7+/Y+9AEcsKPujKffJ7Fh+HHGOKJlI&#10;G6YNu5/1mefT3xz9akLM3zv1Zfm568cZpPL3KyMgHoV4PtnpQBUljILP5cjbVwoB+96D+f8AWiO0&#10;yztIvGeu4nj64I7eg59aslI2y5XjrnGf6UAeXzs5wd3zD8sYoArCwER4jbEbZww69efY4wfy7UPa&#10;R7FBiHC/JuXAP5cf4/ysYXG5AB8vzKSMjnrj/wCt/hUbdSBg88ju3vn645xQBC8PljcjfMTltp+8&#10;f/r9fxprKrowjwyux525CnPv7jH41JcANk+Ztz8xPGD9Rn+VRNsEmON2OuQMjnj8vxJP0oAZIsbS&#10;swf5w2e+Queh5P8AkVEyrj5ywVlG5OSoHr07nOeuan3nbhn+X+WfSo5XUgPtXAbcdvVfXsex9BQA&#10;jguNgZtx527j16Z56+2TTVhAZpJGZT5hxtXHfOPf9afGryNskC5znGzgAYGM55wAPrzToOu7Mfy+&#10;jDAGPYe/t0oAjwkbbVZuGJ+XI/L/AB59qamwr8p6cPtJzzjj/wCtUrBldSBj+7jnDfhmhYovLGJc&#10;qFLcsdv8/SgCCRHDeZu8vtls5HOAo/z3IqnKzFQLg/NtI29zkDn3Ht6Y75q5OAQQisCT8y89x04H&#10;+P8AjVublCvy/wB7n5uvHp69PzoAayp5LFX2c5Dtu+XscnPp+fPWsq4EsvmQ6ezQR/N515Jy3/Af&#10;Tg85x1/KfU5YbW387U22xrgLbB1DMfXr3yMAnoDWDNf+JPFUzWHh7TmhEZAZ0UbEGTnnAAJPoT/i&#10;AWr/AF3QPDFmypm4dWO0Rx78MRkZPqSM9eM4rFntPHfxETM8j2+mn/VqF8vcoBBIPcc/5zWu/hnw&#10;r4ItJNU8UXH2y+b7sJxhW29AMeo/+tWH4i+IGra45tdKtI4LVeIxBhxvHGTxzzjHGOKAGtp/grwZ&#10;C0NoizzhlZmUsRxkDLE5PHcDjvivLv2ita1Lxb4SuZbSX5beF5Vt9u1XXy3C/XPPOM/L2Nd5aeBd&#10;Y1MGa/2RRs2d04C988KenTof/r1g/E3w3aL4UvLLTHj88Lv8yZi/fbk9cDBPTkdqAJ/+DfDUpbn4&#10;F+NNFVDHDb+Lrzy4GUjyv3mCuD9BX3/Okv8Ao4UZ2zDr24r4H/4IfT6P4cvPiN4BsJ9zR+IpruRP&#10;MD7S6oQpOTzjB5/vZNffmpSKsUbqOFbOV4oAq3yKZ9rf3V6j8f8ACsi52hVBPt36df51o6hMftAU&#10;NnC/nx/OuN8Y+MbDR18ie6Cs2e49OtAFX4mat9j0CYR5/wBWdu31PA/nXwrqF5e+KfjbI1rct5LP&#10;5X3T94soC4/4F/M5wK+qPi54s83wk6CZczL8rq2duQADj0z2r5p+Ful/2r8UJrx1b99NwoYAt0LM&#10;D/3yOO6470Adx8StMWPRpkk27mhKoe+Wx6dwAef9gelb37MGl+bM18V2s6Z8wZwfU9OMc/l9Kn+K&#10;enodFlRkVd4KrjAGccDnp3b259DW3+zRpzCymk8pQrKfmCe2cdO4Y0AN+LtpEIYYkHJJL4j6Ac8c&#10;/T6jjua7L4f2Ah8GKjuNrLj5R1+XBPvWH8UbWF7y3Up827duUjnj36EYP413Xh+2js/CcKYXHXr1&#10;6fn/ACoA4OCxSXxsql2BSVWVFB+TnAP04/Q11njDT1i09gPlXy/m74/+tjr9ayNEtWm8YngybZTt&#10;G0dQenp9Pr7V0vjw7bNtgDfLnjH8vwxQBQ+GumtHDcTSBmO0jdwM/wBf8/Sra23marJKYQPmHyt2&#10;AY8/lx+JqbwHEYtCkeILuZssWXuT/k/jRYqk2syMR92TPI6fT3/+vQAeM7ZzBsQLwoPKn0PTFQ6J&#10;ZsbKa48tW/d9dp5/x6n860fGEO5s5yxx1Hpj8vSrNpbAaXKI0XczEHIwPT/P1oA4xrcnVdzr/EAe&#10;uG59fxz9Kt+MkzZbFPPlfLljjPr9ODjvUgiE2qYjG7Egz2/pjH+e1O8ZQN5LI42jaB7dDz/P6YP0&#10;oAq6RGotXRQ2IoPlDDoMH8ugH5VzdxC0epg7WO5fTjNdRpC/6FM23H7knrnqvX3rm72OT+0mGFU7&#10;V3KV4+vX1xQBa15E/sWNTGMdc7ffr+OCPxrhbW2gi1xJURtzZzuXAIGOv4/55r0rUrdE0qFWHymM&#10;ru2DBAwQMevP4VwsdqT4jUKw+9uOeRnOP5j9fegDn/iLY7N0mzawztYqTltw9cegHftWH4fsQtvc&#10;JIrtnlfmzxkndxjt29sV2Xji0gFtnYP9YWVQy7gN3p7c/nWf4L0bfp1zHdIh2/7X8ORj1wR+WaAP&#10;M/EWmTnWjBPb8SAbmk+bLZHp6n+ld9aaJNL4Th3wtuNuyyKrHjoep6Ade57VT8UaFHFq7NJENqv9&#10;1VUZznIGR7Dv268131howHheEqo5hZmA9SCxOO/JP6de4B49baRv8UtHaruZZDjap3Ho3frkH+VT&#10;+ONFljDMluzLuAD8hTgg+vrgYxnJrrbLQM+KMSQfLv8A3nUH1HT034Ptj0q94z8PottIZZF/1h8z&#10;auMjr27/AKdfXFAHLfDHw9c3FjclofMVlJ3HLZyc9Qf97r2I/Gj4s0F49W3T2j/KxXgMpGeTjp6H&#10;jOCB0r0P4aaHD9muEJXft+8UGM7gCOPXH5D0qh400IC9j8xVVWXDPtGBkjrznP5fpQBc03QIm8Lw&#10;tuX5oSQT2HXjIHt9QPrXLaP4VP8Awk8dqFX5pNshYbumOc4B6fnk165oOhxJ4ahZxuYR4P8AtZHT&#10;Pp9en41z+m6JFF4kVlKjMgLNwSQAvHXrx/KgCp4q8NO8EkbR/e+8pP3uufx6e3PtWf8ADrQ3U3De&#10;SD8pJwpOOCcEn3PTHv2r0DxXpTvaTFxt3J95uSAfp+X5Vj/DvT2+1TRyLu3R9fu5bj/6+e3SgDjf&#10;G3hxzeqNhVWYSbmjzjsDn1H8q63RfD2/w1ERanAhb5fmG3gd/wAv1pPGOmqZ0Hz/AHhvwM8Y9cY6&#10;Z5712Oi6Og8PQgp/D/F+v8zQB5hbeEY28VR7Id0ZYj7vUcdOeuMev3Vrv9f8MtLZSYjI+8G2/ePG&#10;PwycfyqvZ6SI/EUeSrEMQfU9Onbn9Pwrvdd0kSWDN5AX93nHvjv+NAHJ/B3w0bZ7gvFtDMwwG+n8&#10;8D8MV0mveHoWYD7Ou3ad27n3x+h/X2qx8LrJEM8ituVs/wAPTOP5Vva3ZxMd2z+E5AHT/PNAGTYa&#10;FEumx7lblSOee1Z1l4eL60shX5mZj93HORg/jXXW0IawUZ+nT1qpZW6LqauFXdux8q9e9AEWu6LG&#10;LNlaL/gSjn3/AJ0vhPRo40mAgXlj/DxzW5q8Sm3bMf8A47UfhyIOG4XA/urQBl6xo+W8wKx9Mr6Y&#10;I/WtKPT0+xxkR8Bcfh/kVNqZBfDAfd79qsKii2XIONvpQBk6TaCK+UlPnxzz79P1q9qMB8rd2oso&#10;/wDTRu2j3x7/AOfyqxqis0GAeM/doATRx+4bJ56fjT3K7yrA43DHFN0dv9GYqvP+1TZyfNyhGd1A&#10;Fy7DCPPfaMbaLR924A/w1HdtvXJ7YB5qKzcGRgrkZoAS9YoSpPbp681WkmKWwZ13f/rpdSby2Lq/&#10;8PWq7SiSz3IOd3yqO/tQBnlwssangq2P1qvrEyRxNnH159ah1G4VLhRwf3nP86h1q7CxMpm65HT2&#10;xk+vpj3oAr6dK8qSMD828/KvfBHX1qjcMUuGlYhV5O7bx2/HoTVjRX82S4iBH3fu/XGP89qh1cSR&#10;3i+YqsWfP3e/f1oA7DSx5ukRKvy/L6e3So9LTZqSgKRls/Q5/wA/hUugRj+yY+/y5+lNs4iupIgb&#10;GGyrfj3oA6GUAHO0+1F0oe02q3O70p0sbyBVb+XXim3QP2HAPtz0oAsaSjLY8+9UdJDf2nJkdWq9&#10;o+02uVf8fWqemgrqkhIP3uP8/wCetAC+IExOGCnnH3aexU2jDLfdz/Kl1uNXdZGX9KYmfIIO77vb&#10;vxQBnwIyOwKdQD7DpTr1RJDgZ6UDIkZifyFOZQ8asenRvegDPjIM6sDx1FMuYis2/wAs5DYPbNP2&#10;GO7UE/xfNx+lSXq/OMZHfPpQBWRP9GkP8196ydRR42OxP4ePbvitmJN0Uihv4ay9URUzu67f6Zxm&#10;gBGUm3V2+9tB+6aba8XEasNu3j6HJ/XnrU0CH7HGQF6HPPSq0ACXChQPlOOPxoAm1aI7CSMYPDY6&#10;Dn/PvUGkj91NGRwuDyP88fyq9qERMDLuzu/h9qoaYVF1LFg8j5jmgCC8QK7F+u7JfnkexrSA861U&#10;7GwR/wB9fT61U1JCQzFtu4d/0+n+FW7QmSwU7sDlf5UAZ2m/u9TRipGW+bjp7fhXRahFI9q3lhun&#10;8PfrXOys0Wpb3+9u/Pv/AJ9a6S4y1vwq42520AQ+HJGLSCRv5/59K1MBCRk7uKxfD7LFetGB97n8&#10;P/11uTMv3s/UUASfMVVvRcipb0GbT5MD7wpkIV7dTweO/rUjDdasB/d6UAR+E3D2DxEfwkVS0Blg&#10;8Q3MZH/LTccr/nNW/COxTNAG+6xGFqnIVg8TtGT95c4HX60AR+KwIdVjmyPvcDOKtXWZLA59utV/&#10;GoKyxzBSWUg1PFtexMeP4c5/rQBkRfxBmAbPQ55+tOvQHHL9hyO/+f0pJCqXEgZD+A6U+Z99oMBm&#10;bpj1oAybxY1dolKElfu47H1/CudufMiuwu/5Tlc+nGcj9K6HUA6TLtxjB+6etYmqAG4ZCdw3fKAB&#10;x74oA4z4mQvLYRyt1G7cuT83B9O/XHuTWz4Sf7d4ReKSTO6Hlv72D2/z3qn40s5LjS3I4+Zj1+6f&#10;8g1Y+Gru+jmKZMLGNpDkZI9/cH+dAGV4QKQ63cW4+VvMYtuUgk5xn8fx6iuu12J5kYlFCiP0/wA4&#10;5zXF6bItt40kidRz8pyB1GM/X/D9O6v1aTS45Qv3l5PU5B9e460AP8FsXvN5Yc8Fe3oRz+H5V0us&#10;25+yLIpJwScD/PpXK+Fb1IdWjUuPvctt7+vHvz+NdzqcAFizZ+7zz/nmgCx4M+fTtoH3ePm+laU0&#10;AM6kDvzisvwUWWJoZH6N6e9bZVnfPb9KAI7hWLAAd6ZsIj28DnOPzp0xbzgGHfqKGZvIwymgDkfF&#10;8SSXMfDBdw6c961mglbTiIcH936H0/yKz/FaubiNmI+Vgf8AOa1mJj0/GQf3f5cUAcr4S3R+KSDk&#10;Lgj7uPT+XNdJ4uuWh0kuR07KPeuX8MSL/wAJTneCSDyB2zjP+f8A69bXxAkI0VlPc/lx/wDW/KgC&#10;x4Au3ubFnx1bKkZwc03xJrH2K+SLcw6ZAH+fSqHwulA0mYlOfMPy/j/n8KoePpw2rRxuzfNgDGDu&#10;5/yfagDsrVN5S9VOMZ3bar+JIP7Rs2VW+Ze/4/41f0qNTpsbnndHn/P41nW91595JaEqd3Q0AXvD&#10;hFzpPkzD+DH3fSqOmI9lrckeflkU5Ge/P/1q09PjFszKfu7gR2qpcW6xaysy59M/5+lAElyPsutx&#10;3HZ+hrSv1IO4emB78VT1uHb9nueuG5/z3rRuU32isO8f5cCgCtO5kslKj9etVdLyNQ8sn+E1YT5r&#10;GRcdDzVWzbbqanHO7GMcUAZWtJJF4gGPcfXgUupLutOcqQTnjpT/ABVvj1iGQtjDkbRxSTDzLXb2&#10;7UAYO50/eGUL8xbvwP61keIIh57sqjaCex655FbrIQc7WrH8Rwt8zBu2OvTn1/KgCtpTuJmWJvlK&#10;Y59QOvHt+pqpPHKrrJnduOBn/PrirGnMPtbLGwyxO5ePp/MDp/Wo9SI3HB+XcQFzz6j9BQB1GhN5&#10;mnqz/wB705Ge1X9NmELCNXLckfT2rI8K3PnaXt3Dhs/K3H+en61chudkxGf4sEY/CgDU00pZ6szE&#10;feY7T6cVNqsiJeKrD7y45/GqN3M8cyyqwBxk89OP8KsariS2W5DcxkH5etAF54vtFg0Byfb2qihb&#10;7OYgeh/Gr9rOl1p4mR8j+LNVV2yFim7kHPsaAMzxBb+ZZfaox8yfe+XHFSaReG8svKfbwuGU/wA6&#10;njjScSadP346/wCe9Yvh+4l0/VpNKuBwWYqG7/8A1qAGJC9hqu3ny2yOOn8u39avabqaadqXk3GF&#10;EuArBuDUeuAW138w+Vm4O3+Xt0rP18OkCzHPUHpwPwoA6TVrw6cBewN+7PJ9K5nxlqBe0/ta0mZc&#10;DJZW6DB5P+e1LDrN1d6NJaySAso43N1H1P8An865ax8SpLqUuh3kkhU8K3l9D2/T/ODWYEyazc6w&#10;qzI5Zo/vNHu68jp+XHvVa71J5f3N2dyhsbkUYJ/z7YrOgt5fC3iGa8+7DcsNu0fK456nnBOQPzrU&#10;8QaeriPUtPC7GOWXIZSD6HHFAFe68IR3xE9pdrt56Bv6NRV600q9urdblLdX3qD98rj8siigD+VN&#10;Y8oyQxjIU7ugJVeAvTPA/MdzwBYWCSRmLOoXoy7jzjoPfqemcevJrR07w7c3Mpt7e33NNtSNWy20&#10;56EEHjk/07GvS/hj+z9r/iu7WaDTZHRshvkYRrnGSSpIwAR0H65xoB5/4c8I6nrV39nt7csFZl3D&#10;IUAsMg8AYGenQ+p7+6/Bf9m3U9dEd5aaHcXTbRtlaHEca+2AAwzzwed5xjivVfhl8B/BHg5IJ9WK&#10;6lMpGIVJaIYyOQ/JPXPGcjr1z9DfD/wv4q1m1hs/DXhtrK1YApJJb7flGdpK4J6N14PGewIAOG+G&#10;f7KlpollHeeLtWWNYZ1ljsreXEcRGeAEwvJ9eyjpXtvgLwh4J8NyR2nhbw8s8yqEZmjD7WBOOMe7&#10;HkdDxk10XgX4EPIq3fii+kunTblEZiBgDklvofcHrXrXhn4fWOmWq22nabDHhl3JtwQOfXGMn0HH&#10;6gA5Pw5ovjDVv30jLawspCtwGK9OwAUYzx7dK7Lw/wDDaKGfzZFe42Lzv4HA7Ko55IyM/T33JI9M&#10;0iVbENG1xx5aqxyCSRg/Trhs9Peu48L2ek6YIvOijmu5OY0CjjP4jH5D0xQBT0f4eQaTpQ1HUIGG&#10;1NkML9SewPPQZ9ua5HWrS/8AFt/9k8ySGyY7dv3WfoefwLD8O+TXqfjmaddPihQq00kmAsfJPfHY&#10;deM/pXMeK7Oy+H/hKRrqXdqV3GVUJywHJ4x1xk9+mfQUAee2H2XVvFkPhDw2FYo2bqaPb+Izz784&#10;yQK9N+JV9f6Vplr4Q0U7JJB5e1Bk56EDp06e341ifCnw6PAnhu68carEfMkXfGz9Tn7g9+D+tN+F&#10;Lar8SPHV14pv4V+ywyZj9FbnKj6cHPQ8elAHpmhW8Xw8+H6nz9srQjcxyGJ2/TOc1n+C7hNO0+bx&#10;NqEQWW4k/d/N8znop9z15+naoPFd2PGevjR4DssLFgZnVTgtg5HXB9x+NP1Oea7e30uxCqZFxbwp&#10;/wAskwfnP4dMe1AFeJPMvLnWtRcnBL3Vztz8u44jHvkDgVb0iSJLabxnqUbJFGNtlG2AFGP8f5VU&#10;u401rX7fwPpIykMivfSKSc9vxBYcZ6c074t6hLLJZ+AtDceZIyq3lqPkGQc8nHp+OKALvwf0uXXt&#10;WuPGmpPhGLbWY87Rg/Tb1PXrg/TL8YzXPjn4nQ6Op3QxyfMoUsGA5x/jnp+NdtcpafDn4eLa2xjW&#10;R4sKF6BfT/P9axfgl4VYTTeLdTjO6ZiRubAVeeAP8aAOp8d38HhjwctgjbGMZC8hTjHQfWsn4KaV&#10;i3l1673Lv+YBlPK+o9jg8/yrK8cX0/jvxgujWz/6KrfvCrfdBOMcdcg89PpXQ+M9Xt/BHhVNJt4/&#10;LLR4xGuOce3Xn9TQBheKNQufHfjmPTbUM1vDJ+/KsdqkEjHUfX04rpvHGuHRtDj8MaSP38iBR5ZA&#10;wfSqPws0FdG0KbxDqKf6RIpkZsd/7v8AL9ao+FP+Ku8aSXs67lgl+6wPB4wQenP86ANXSoLfwX4T&#10;a9Zh9omUct16fTtz9Kh8HaSLoTeKtTKsC29WbBxyen+fyqH4l3J1TX7fQbZ/u/eZecc//qqzqlzL&#10;cWv/AAi+kvtjj5uZAv3V/uj34PvQBS0a6t9d8QS+IL5v9Ht2YQ47n8P/ANXFQ6/cXJ1RdVmBE0mE&#10;tYl/5ZL/AI4z+dSeDLc6zrzWUCqLWy42r2OOSf1z7jP0W4eDV/HMjysq2tiD5j84X0/l+tAC+LbW&#10;4GmWmg2OWuL6UeZ1yRnk+/f86r+Ni1yLH4ZaJu2smLhowPkG3njp/wDXz61dvNVt7V7jxpqS4+Xb&#10;YxsAMAdPx/lx61b+H2mItjN421pP30g3At1HfH8qAHa/q1n4K8OQ+HNN+W4mVY12LyvHHT8qm8G+&#10;Gbfwdpcmu6pN+9k+dtw/iP8AT/JrnfBUN94/8bza9cK/2ezf9wuPlLn+eBWz8Zdfljs4fD2lSbpG&#10;bZhT1Y9vrz/OgChpi3nxH8VPNcBntbUgDccqzemP8mtr4o+Jk8NaQuhWAxMwCqqk8E5xnFWvBGk2&#10;vgbwj/aF0F3eXmRmz87H9f0rm/DOnSfEjxjJrt5EzW9rIRHycF88/XmgDovhvoUXh3w//bGrurSM&#10;m+aRs/Ma5S6e++JPi7yG+azhk/ejnbuAPy9ff0Peuh+J+umGOPwlpH+sZtm1V6k/0o+zWXw18HvO&#10;dqzSbhk9dxzk/n656UAUfiB4oSJIfBGg7fMk4bD9sHJwPTj/AOvT5Ftfhz4T/h+2TL95m+bJ4/8A&#10;1ZqL4XeG5r+afxnragtKNyhs/IgHAx69z7nqapahM/j/AMfQ6fGytBb/ADyL6cjA7igDT+HmhLFD&#10;J4u1dQGkUybtpGBjIH+e+aoWEt34+8YMzNm3tW9vm64HuOtbfxN1QaBocegaeB5jqAEXliT6DuB1&#10;7cU7wVY2vgLwe2r6kf8ASGUySMy9WPPA9Bx+X1oAb8Sda/sbTY/D+lhmmk4CqwyeO/0NU/DFhpvw&#10;/wBBk1vVQrXVxmT5m5zgAfyqx4I0S68V6m/ivVB+5LEwhm7D/HGRXJ+PtVbxf44tfClm7bPODzKm&#10;flVccdemMfnQBu+HdAuPHeo/8JFrq7YQxZEYcDvu/pWZ8R/Fc91qcXhDwyf3jkovlk/KAAC364+t&#10;d74hnt/CPgwxqyxyGPA9uOO3rXLfCLwaNRuZPFuqKWaViyK+flXJx+uKANTQdJsPh54SF1dLmZY/&#10;lkJGR789a5fwzomq/EPXW8T6wG+yxvuiWRjuypOGI44GOPx5NWPHOo33jTxvB4VsP+PdWzcbTx5Y&#10;GMfjXW+LprfwH4LEMUaqzxhFC44FAHIeKtak8R6lD4J0H/j3X5psEcADGfrVrx49n4I8JJotp/rD&#10;GC+3qOwNP+BHhSa7W48X6pF81029Oc7VA4GR1Hv3zWV8RJ5/FfxCt/D8J+RZlZ1DYAXk8+ucD9KA&#10;O4+F2ijSvCH2yf77Q73JGMkjrXIaZatrvxKR5JNywsZP+BH+fBr0XWQmheDvIQfeXHXFcj8INIMm&#10;p3WpvuMjyBc444z+HegDsvGl1/Zvh1baE43KO/T61zPwksN882pyJ80k2Bk9QBjP5/yrW+J940MP&#10;2cYVVj4J7/5+npTvhZZrbaNb57R5+b16mgCr8VdRCCSMyMuPlX5u+D/n3rQ0SKPTPDbfLxHDhRnj&#10;pjFcz40m/tHxDDArZaS43dPT+f0PFb3iiddP8JMhO3coG0dwKAOL8IRRav46muAv/HupVVXopJ/+&#10;t6c1o/GvUZobCGwhkZcLuYBsewpPhBZrPLdalg7mnKlvXHb8KyvihcHWfGcOjqT80yqOhwoHJ/z6&#10;igDrPCYGg+BhLM7ZW2+bcOTxn/P51w3w2gfW/iHdai53eTiNTn+I9cdunfHtXceOLsaP4FZC21nj&#10;AY4J7VhfAPS86S+qzou64YuSvv0/HGM/SgDN+Pkn2u7t9HXcVl2pwuSfmHT3/KutWL+wvAD+WfLV&#10;YQqnOOPauL8WSNrnxRt4Rt2pcEsvI6DAH59etdh8ULpdL8DeVxl1+7z7d/x/lQBw3wg09tV8X3+q&#10;Sbd0bIirsxg4JPPvkGtn4638YVbA3Hlqsf8AdHB4II9xg/r61Y+BGmmLT21KVNrTTOxbkDG7sD2/&#10;z6Vk/EyX+1fGkFlGytvmCvntjB/+t7HPagDu/htax6Z4VhACLsg6L2GM/wCfrXBXxj1vx3GrL5jJ&#10;MZI/QHkZ646fjXpGI9L8KsxUfLH3xk/5H61574JdL7xbJMBu2gng9Dkjr3447e/bIB2HjuUWPg4o&#10;oyzYwu7B4Gf0rF+D1kvlzXxRf3kjMWXknBx/L/Pra+MV/HFpcNn/AMCwScDg/wCf8at/D62i0zwe&#10;LlvLx9nJZskA9etAHHXok1v4uq5YbYSTyxOTn/D+ddL42dbnxPpulsG2quWBY/57j8qxfhrA2o+O&#10;tQvpgWC7UyF68k/5961b1Y7/AOJhctuMK4256E0ASRg/8JZdSYP7u3Kru7YA5rNmZ4fAt1ctuzNN&#10;n8P6f4GrdpIRqms3pPyqrDr6A/rzVPxDcG0+HcId8iaZQFVeSNw/pQBtyQrbfC/yWZdrx7T1C4xy&#10;MelJ8F4safuIxukZid3X5jS+LpZLL4cRxQr8zL9314J/pVj4LIqaJ5wOF2lvlI5/+vQBzPjx/tXj&#10;+2hZdx+0A47j5u34fzr0LUv3PhNyz4+XA7gf5xivO9T83UfiTbiVF2iZmyeu3HX+n4D1r0PxKI7f&#10;wrtkUbeT6g8UAcF4MEcniKZ02jL5JXnAH+cU/wCN9yEg2BdpW35+cYPBOPrx+lTfDaINq11IIVx5&#10;xGVA54xkdMD68/garfHE4Mig8fZxy3Qg9c459f8AOaAOdbUYNC8AJLI+2GRoopGOehPI/XFXPE91&#10;qialo+pW0LGFlXleeMHpj3/kayfGFrbDwZZ291uVPtHz/MSx+Un9TXfWekxav4Gt7uaBZJI4Aoxw&#10;B7j2/pQBuakG8R+F1kjGWRM5PbjP+H5VX8C6xBFD/Y2fmj+Rdx7duPpVP4V62tzos9pqR/eBmXa3&#10;1I/PArB8Z6rF4cupNRify+uCSfz/AE/nQBpatqH9geJGuN/7sDaGDcYzkD+lR6740tb2xbXby42t&#10;Au3/AHT+v/1/euQ+I/iie78NeZo19G0zDc2OpH0/lxXzV8Xv2hvEHw5sbixuriRoVG6RWj4IK8jP&#10;A4HPNAH0J4g+P+gXHh69guFaP9yxWYOGXHTOR/n6c18C/GnxdHqHxVhkt9WaOTaZVVbo7tpYnGeO&#10;45wTkZH8WK9J8P8Axe0zxN4Qm1OGeGVmh3xszHIYgYHzdiT26e/Wvmi6mvvEHxlbYjeT8yqFUbmb&#10;Kjf/AHscDrnke9AHWfHPx9rDeFI4HMdwn2HfIFYn+HOfmGWBUcdiODzWX+zr4bnvtIfULv70qFo+&#10;B3H3QeyjGD1xxXQfGrwzu0WBJbfzM2PzKOC24MMLkkAHnrwMZ61sfs4eGgPBTTujSIYn+ZXLKGKK&#10;T16DJ5x06A9qAPE/E2i2/wDwsXTg8bKnnMVDbN/3AccHk4Az90Dbgcc16R8RvDESeAbWNfm3Qvlp&#10;MY2lCvPsfpyDx1xVPV/DFxN8Q7O1W3IkgL/KmFLMuCvfghvXkY969E+LOg3Nn4Lsf3Ctui+/vHH3&#10;m/i75AJzwOcDigDz/wDZi8MW8ltNItpsTyZpEjP/AC1AP38EcgEj3/XHO3fhi1vPi3pbG32sZnkj&#10;kJySMAc5G7ON/HUZzznn2j9m3w2q+D5J7mGMHyZGY8DaOTjbzjPXn0XPQY5vw94da7+MNuxACruk&#10;PmLnHIGe/wAw3dx0Oc5oA9G8WeFxZfDW0RByqtu8tQctxk8cH17fToK4X9l3QFm8ZXj25EqLePEr&#10;GMHj7wJOOnOcYz6e/vXxT8PWdv4KsbZoNqrBJ918bTzg5xwRgN64PtXGfsoeGIH8QTTzRKsZunbd&#10;tx8hfgdeu0r83PT6UAZv7SGjoBqBgXd95DKp5DY5bd2wAcj69MV1vwV0drf4ftIY9sxsy8Z25b68&#10;dB7d8k981V/aH01P7RkSZ9nmXZRm9SxwSVOeM5455z0xivQPhr4c2fCqa68lV8y1DfKcDkFcDuQD&#10;g59OewoA+efFemvffE2GzZTu4LKsn3SSuCRj1zz1J9K9T8c6RFbeBrGCFI0jZZGDKwyo4z6jjn0/&#10;MCuS1DRWuvitbyR5CxAMx6svXkc84OTk8e9epfFfSzD4Msbbyx8to6ttzx2OPXnOMj0oA8O+A/hu&#10;a58XXEvltIovG2xmYlmbBTHzDn5ufbcfwvftJabCz3UcsLbllwyrg5HG4jjO3Oc4610v7NGgC51e&#10;4Zo03NPlpOTuJcjPq3Gf6d6rftB2iHUZt52r9q7KdpUOM5/MZx60AXfglo32TwRKYrfy/Jtdsa8c&#10;ccD8Og56qp6c15T8QbHf8QbTyUUBW3SAqOWCgHpg59c5yMgg19FfDbQpbL4Z3TTRsrLDh2kAJLHl&#10;jx8vPOeAenpivHNY0GS5+KdvCyNtVlZmU/d+bk+g7deuOaAOi8R6A1n8Obe1WOTylAeQH5d5A6kY&#10;BBJzj6Z64I8e+HGi+b4puxBhvMvJE2vhPl2rwcA8HJHbGOxzX0p8SPDXl+D9PHkBWkjkZ4gvAywJ&#10;x7/w9/yFeOfBjQo28SM4t9zRzOfkA+c7wCCCPTngYyRxxwAcL+0b4a3TXnRwsvRlyVACAL04xjn+&#10;LOCD1q78ONImXwzePJER+4IVGj3N1GAF7kfkR9K3/wBonQ8edui3DzPm4OUIIOe/8XPrg4FWfAOl&#10;yv4MvZXgZP8ARWWSLcdydyvJJJGcck8k4zxQB4L4q0MyfEC3cWzblUn5E54GQ3U8AgZ6jLYIrrvH&#10;Ghung632hvMWN18yPG4EclsqBjBwOB9Kr6vpVvcfEKOMhTMnyqqxk5AP3sEY4yo6Y+m7n0X4i+F1&#10;tPCNkgtTIv2VmEcvWQf3T9Rgdew98gHh3wM8NT3Wv3ElxaKI/tTRjzMshTJwOOwGc9sNzzjF/wDa&#10;D8IzPFdKu3LFmXzFA3MMgcnPIy6ngZB6569n+z1oDT+IGkklVo1vGGcHcfndSSOCARtwOec9gK2P&#10;2hfDxN3dmGJWPmKnnHILZ2jHGCMnLHOCMDHBNAHL/Bvwm6eELmaZVkj+zkvNkBTGHHyjpxgr3xk4&#10;75PF6x4ciPxLtJQSeCXVYj7hsnj+EgZycbuc9vo74QeEo18B3T2ZXd9ndYv3W3G0jH3Sc89sj7nq&#10;RXmPiDwxHcfEe0dUjYfMfLI+8WcEA498fieuKAJvFPhWNvAtg0p3Dy8svHTnIHbPJOOmVznvXCfB&#10;Xw5/xU88TW7LIbskSsCNwJAz9773AyeD6jpX0L428Oyx+EbMwssjeWS2VznB4Y4OByBxyPXvnzv4&#10;MeGIm8SzNIkm1riRBCu3aTuzjrwSSSeTgADnrQBy3x/0G38m5UoEj84lzIhZUXJDEYPHy8DIxhj6&#10;EVs/CjSyngu5ViygQsnkhjhfmIJycYJIz1PI4Jrov2iPDscz3Mgj+9KU2RISDlj0A+U5BBI6EcHB&#10;5rQ+GeiTp4UmiMfzfZURfLct8xHGOcc57dvU4oA8fg08wfEiNJkaNvs7BRJgM/A3EYHY84znI75r&#10;1jx9oAHhG1C2oRvLxHGJHXcwI4wMcYbrg8E8ZANcadHMfxKjaMN5bNkxpGeeQq4GeQBk4I59uo9V&#10;8faUU8J2CSyqqrD8uFwOynrxgdenUDOOtAHFfBbToX0nZC2GeKRB5fLDCEAcZwcYGByAxIHNO8G2&#10;K6X8TruOBvmkdSF2/eZXb7pPbH4HjpW18ArU3A8pmbcX3Bf7pA5GQOf4gfbg5oTSmtfibHF5qqlw&#10;AjFWIDZ6bcYOMhsYx3FAFS+0qbw78XLeZYyyzZY/KePfqM5Oeemau+JNMGgeOoy0Xkx6hFtwxwR8&#10;pO4Y6Hcc8dcd61vi9p1qmu6TqcpB3Tw/L1Izx0wRg7R1/nWl8W9Ja58JWPieOCNLhI1bbG23LAk8&#10;gjn0zjIByaAOWvPDsdrbXGlH+FTC0gH8JxtbjpgfKehxxzwTpai2oan4Jjuo2VbrTJvN8tpM52kv&#10;g8d/THf8a19Ttobzw/p3iWEl4jtimTn93nChiQe25fcgc0y1t1t5WaeYeXIv76OPI3Kc4I5OeeMY&#10;HDDPfIB6LqV0PFXwbhvo5pHaH5GeRcNtIBUnPQdABxjGOM1c/ZRgt20ttBLndGHT52znJI/HoPXn&#10;isD4LutvHqXgS7kbY8bNZl26AkkZzxgY6dRwDWv8AdSbw58UbjSp4gu6RH8z++DjIwM5znB+nbBo&#10;A5D9pDwXF/advBPBtaG62+WyquSfl5z2HI57Z9cjc8NfD8T/AA0eRBlFk2ltwCk8gscd8gjtjIJ5&#10;NdZ+094aji1TzN4Vml8xF2ZGMjjp2GPXo1dd8MtAS++HU0Mm393Au1lJbByMgnJ9AOueKAPzu+Jn&#10;gFtE+KlwYlZPmVguPuISAeACxGcHjgjBJrivjd8OLjyodRjtlkaOcMjecQThwQcnHc56jGWI9T9H&#10;/tNeBks/iZZwR7E8yJo/MZmBYglQevAyUHB5DcngVX+JfwpGr+A477btkaD5FOWKsMkZx0JzyOgw&#10;RzQB88+GofJ8JMXWSSSNwVyR93crHJyCvCjnI7ZrjPhf59n8UZ44p1+WXIjyysAFZSQeMbtvYnAX&#10;tXpej6c0ek3Vgsn+r+Zf3YyVHHGeqjvgE/P68V5/4M08WvxQuJ2Owt8+9oyNu7r3yeSR1zkD2yAe&#10;4fGeya58KeXG7Rs1ooZuAztsPH0PzfhgZHWtr9nHVm1Xw1cWU0jK/kr9+QFkweu3HUYJAIGD1zkG&#10;oviotvc+B4w2zD2jfLHGGx34JByMdsnPHArO/Y4uJb6FLF5kZWV12+XyTjHc5wW5xnI249qAOg8O&#10;2csPja6i+0SSGbll2jLsyEkdcEkls9SSvPJq94H+P/j79nX4nwvod/I1jdXm5rcyHltzfLzz1PGe&#10;gx3GS29tX0r4jENGpabaC3l4U8DAAXnd856/3ySM5NZPxt8MpZTx61bxQ7Y5o7mFlk6rvViw65yo&#10;znGQFXA5FAH6PfBn44fDv9pjwxHHqssMWoNFlo2O5j2IOR06j8OK3JLjXvgjqLJex3F3oErf8eyt&#10;5mzIJDL6gYPYYr82/CHivxV4Ot7fxd4TmktrrT5N0ir8px1CZB7gdxwCcjkmvsz9lj9uHwj+0JoU&#10;fgnx1dx2utWYaKaOT5W3rwT9M9+cd8cigD6k8O+LtI1jR473T2S80u4XGxWJ8r2x9KmvoJPD8G+3&#10;T7VpcxO4KRmFfp3Ht7V5Aw174P62fEmgx/aNJmUPc2OMh1JxkAnG7/6/1HpfgjxfZ6vpg1fRZvtW&#10;nTsyzQ/eaFx94c+ncUAWnk/sONZ9NP2zSLhcvGOsY9QOffvUNzplpaWv2/TXE1jK3KqvzJ/j/wDX&#10;q7cWFz4dX+1tFtzdafP/AMfFuq7toI5OD71XiT+yrU+IfCY82ymy1xZt29cDtz2oAxL3Rhbn7Zah&#10;fmGV5HJ449+nes95zM33lEi/eU8EHnn/AD6101/DDdaf/aeiASQ9ZYdvMZGc8H/IxWHqVhEz/KSG&#10;Ufu5N5xg5Iz68UAVknMh2lm+YKV9cf8A6z6f1p8boUKMef7rH/P5VUeeQyNlcSDkrJj9Mjjv/nFP&#10;inz8iS8DlcHdk+nH8u9AFotGTtZ87cFV64+n6flTdwUDLY2knPmeh6ZxTkcOQ5f3XHP6Yx9OvpQ8&#10;ZHEY4xj7vT+p4oAb5nz+XFjdu64HzdR/T9aQush+TdgPlWYdOfb3AP4+3B5a44PX+FuOM/X1prRo&#10;RvyfQKpPOef5Hj0oAGVHO0hWwSSp/iPHUE9xxTflc7Sei5Y+/vn+fagvjkS7gpILHqP/ANQ7Chc5&#10;wyN15GcDtnnPrnt9aAEdgFAZ13eu0k5wct36Y/L86aVdSD5bbVXrtJ+XPT+f9PWnNLCuXUsxHJz6&#10;9T2/H1/lTHn25WUfMVG3I6/X0oAjZ5TEsOd3I5U9cck+3PT061XkkYrs28dGVV4Hv09fXNSSXKiV&#10;tmA2WG0/e7DGf++fb71MkMa7Qh+8xHrnv/n0oAj81twfG1j827OMn179+/H8qk3R42puVdvyvuz8&#10;vT34piNISVMbDYCJFPGSRj09O+PxFPOJQXLZUf8ALTcePwHt9aAFdWHyiNcBmGSxOMevb60ibd24&#10;r1yNr8tjjH8j+IpwYEFyytu+Ze4bg8D88fiajbAGxHT7xOd3B59P68UAOdUzuP8ADtCt3Pv644ps&#10;ssaQso6LyuMdM/h2oeUBvLJUrtDfLjjg/p71XeaJ1aTG5ugyMfjj0+vp+YAr3IJ/dSlWxtXy+5x/&#10;PpWbd6n9ncwWi+ddlsMGU7YTjgDOOfxFS3EhuYS1tdiGE5DTOg+bAPA9s/jxWPqPi3S9PZtM0Owa&#10;WXDDcz8E5689S2eueOmaACbQ4bOX+0/EOoyBdwbY0gGGJ5Izx09OScVln4jTXX/FO/DyzURqGDXS&#10;5wp/LPI56flWhZ/DHxF4rYal42uvs9qv3UZQFAJ9B9enXJ61qSX3hbwbai00qyVWVfvOgG/pnnue&#10;fc+9AHOWvwzvXjbU9ZvmZZv3v7wjaT6gA5PCjrnrzUkuoeGvDIUb0kYLu8yQfdbBHA+oIql4j8bX&#10;usTyQ6TC0jkkNuXew+UehwOOB/I1zs/g7V7iYy+IrtfLwCI1Hzdcjc57D2HHtQAeJ/H91qTHT9G/&#10;eFlYSMqBu/B6HOMY6DrzXH/EeTXdL8J3WoEq19MFHkLMQyqzZPLA5PzHg4wQeldJc6zo+lWps9Lt&#10;18xmG4LMGbocck55Cjocc9K8x/aq+LkPwj+D+ra9Lbq1zDp8kkQVAfm2NgfNxjG4gnIOPpQB0X/B&#10;BjwZqll47+K3jfW76Saa+8QSKrbsq8aAKjDgdMbecnKnnHA/SDWpFSGMbfur+uf/AK1fF3/BB/4e&#10;a7pf7I6/EbxUjLqHia6kvLhZEwVLNwB+A59Sc+lfZOvOouVjBxtbH5A0AZPiG/W2tZrovjEeAeuK&#10;+P8A9o7453EXxCttCtL+RTuHl+TJgknODgdcEDoc5I69K+pvHmppBodxIJF79TXwd8RtNk8VfHRX&#10;G/avzBvmIUBmAbkDg7t3p8g+oAPZ9SlutZ8DW91Ku5WjB2+ZklT/APWHr1A964v4H6WX8fNcl937&#10;7HyrjPLZz74C/U46da9X1Hw/Da+E7ewb935Nt82FwAQpx6defzrjv2e9FEPi6Rnhj3+YxZV55x6n&#10;PTOODQB1XxYtTHoNwkuUVtqM20YbLdDxzjr2ya6D9nzTxa6DMY3yCP73U/rVX4u26tYSA7t3mKGV&#10;eTyRyOfc10fwRso18Imc9lwxHORj/Ajr0z1oA5/4h/vNet4m+ZVfJ2jO7HQ/l/6F0rvbGEQ+E4Yg&#10;v/LP247D/CuN8X2aSeKraN3Zi23LckryPXvk9q76WAwaDHnb8ijDe3r/APXoA4/wdb/avFUsjAfL&#10;ITt/u/8A6v5Z9a2vGqO7RwclmbG4DB9v0/Wqvw+s/wDidyExKrLwqnqF/wA8VpeKVC3iqe3fP6/1&#10;P0oAseF7Vrfw+pACngjHf6fnj8Kr6LbtJqMhm+7vwue3H+FbFhEIfDqqyYwOVU4/ziqPhyLOos8W&#10;35ySxVgf8/8A66AHeLY4/MJdejD+L3qxp0az6U4ZiD5mWy3Tk03xKFkl24/5aYGe3UcfhzU+lRo2&#10;itK27b1+nr+hoA5pAr6ptdV3F1yRzzjr7HpTPG8TNFuTGVX7pbv68/U1Y8v/AInTKn/PTnjtjqef&#10;WpfGNuwDFR/CCf09Op60AUdDgU6fcLvZwd25u4wP8Sa53V4Hh1TMY3Y+X5fcgA444rrtCgU2M0jP&#10;nqWwx79/esDxBYhNQzGQGVgd2BgfN/KgC7cwu2jRvn7seVbPXpk9fp055rgI7Z18TKtwG/1gCpIv&#10;IGenrxz27e9eoz2jNocTBFLKoHy4II6DGfwrg1sGl8T98CTpjgcg/h1FAGX41smWJgjlWkkyvXAO&#10;fT/9R4zSeAdMle3ummb/AHe2OcY6eg6e9bPjHS/Pt3KKR+8wq7T8oxwD+VO8B2EiWVxHx0weo7Dj&#10;H+etAHHeMNPNvqboCpbn7zdPn6HnGM/hXb6daMvhaIyPw0bnO71+voMfy6Vz/jm22aiksg6q+3ON&#10;3UdM+uD1H8Q9TXbaPYo/hOFtny7cc89Tg59R2xQBwMFgp8UeUG2yNMTngbucZ+vFaPjnT18iaa4X&#10;5dx9/c47E9an02xH/CURyhduZT2744/Tj8K3vGll5thIwEfHQlfu8cfTnb+AoAw/hfpizW9yJXy3&#10;zbR175P9B6VF4v0fyyitkfNgMp9CMf8A1vqPWt34W2LQtMswGfmw3XHPH65P4VD8QInhCsyL8zbd&#10;zHGPf88fpQBraZZ7fDSFkJbBJXd04GPrXL/ZhH4lTadpDsit3Az/AI12GkKknhmNVReFP3fYfrXM&#10;W8GPFUbK/mM0y9fTgj6ZP8qANzxTbyCwkCEL8vzfKMdePy4P0rJ+HFuJbyYKVG7+8cdskA9+4/Cu&#10;o8W25OnSIY28tVwv5f8A1qx/hjE/2q4DrzyBt9Mf/r/GgCPxrZLE+V7/AC7m42jk5/DANdHotqsn&#10;hyMb/wCAluPmHt/n1rN8ZIoOQB/rcLt69Rz+v4VtaPFv8ORrM3VPmG7/AB/rQBykgA8TwyPiTEm4&#10;n06fz/x9a9D1G2Dae2VLfuyce+OK4Ga3U+JYzKwb5sjDEfgRn1Fem6naq2nbgG/1XzYoAyfh7bNA&#10;8jeZztJxuzk/41q6+pCBo+u0/UVB4HiVWkdR94Z4HXjtV3Xo1RAobocUAFiqnTgwXjYRwehxVGzG&#10;3Uvvf8tMfdrU09ANOVc9c9OlZqHy9TwoI+YnmgDW1UoIGz6Z+lQ+GPnjkK8f0qTWGzathh93BqDw&#10;i6yLIi/3Tjj370AS6s2yXliPWrsCs1kq+2c1S10kyZPPtmr1shFgv+6TQBVtF/04EJu7fXn/AD+d&#10;TamQsG41HZ5N/wD54qXWUH2cjbxj7vpQBW0Fv9GYluPQdRTrqX958gP3gMUmg5FrIucDjO4daS6B&#10;E3AUdKALVyA0SsD/AA527u9Q2LHztx+b/a9qmkD/AGdWUbfl7j2qpaSj7VtB3D0AoAbrWfKZvw5P&#10;1H+NULZv9DwCcbsGr2tNi2Y5Hr061l2sq/ZGBcY+nB5oAxNauHS9jQSN8zfMCf8APNV9ameVFdlJ&#10;PXduzj5e4+nb/AUzXSn29HZgxLAkbjjPsM49/wAKdrSg2n7z+FSWXd9On40AHhOZTPcKDlt2W6cD&#10;k/1/GneI0dPL2k8nDLuIz9TUXgdPNvpAE+ULk4bqcc/lj860fEVr8qEr749eP/1UAb3hRXfRY8k9&#10;Mc1JGu3Ulbb/ABY4b+dSeEotuixgjGOx6UlxEE1FQD/F+f0oA2pDyrbfYc+1Mu3H2D5fwzTpvmCn&#10;P8Iz7cU25AFphTntzQBNo7YtgvT+lVbbK37D+9zVjSwwg6fw9fxNVYmAviG/XvQBZ1cJIquByF4q&#10;BJF2bexXG7PNWL4N5SsD+vvVGOYBkXO3Kjg0AQSSFDz3GPpT4z/owAHr+FNnGT0+833h/OltCDEy&#10;KeOCaAKVwm2bJ6BsVNe72iBG3Ocr8vtTdRUIwLH+L5R6USYaBVQfMy5B9OKAK9uW851WqerIAGUn&#10;kr07fyq1BLi8HPX9fWo9YRxFtOM9SfU9KAINLjL2Gxvl6/MarXMSwzKU7NlVX8Km0KTdHJFtOVxi&#10;o9YUq2T/AHuMHtzQBbvwGh5fb8py3pxWPpcyLqpiKr8ww3v9eOtbK7ZLNZSOkfHvWAMW+uIYm27i&#10;B198fy/lQBd1hS8K+Wy7Q3b/AD6U7Q5/N07ylYMFbPI4780msIBasGUbVX8h6n+VV/C8pZJkz91j&#10;t3dep4oAi1tvKulfPVh/I8cV01oftGmxuD/yzHbpXLeKikPlyFvQc+5/z+ddD4cnWXSI3+8F+6F6&#10;0AV9Ik8rWgmRjkAFunP/ANet24BVBgjjt2rnYm8nWwrfwuc5+tdLdDdbsU9trUAO01la2Gw9OOKu&#10;RSKI+T93OPes/SMiFhk/41ajI2lT/E2DQBH4bxBqEkYGNzZwDxVTWv8AR/E8LKeJFKr/AJ96n05h&#10;BrW0p97vzUfjNHW/gniChvNHPPrmgA8dR7tMWRR/D94fTpRpjpNZqw+8Y/vfhUniANNoe8916VR8&#10;NTB7KNXbPy4zjr/n+tAFW5UtO3zN0+b5qcitJa7Qo+9nbn0qS9ijSbew/ixtY9fwosFLRsucfN3o&#10;Ay9XbaUYD7pO0hun+c/pWFrUc27zIum3PoBz6fgtdD4gTbtIXnIwvpzWPfMnl+cr/wAGN2eB1H59&#10;c/SgDndft45NOuISGXaQ24r6d/Y9RVT4agpHJbyBV3Odq/lyeOnf8q09SVXjljbGNhG0jr1/n+X4&#10;1j+CZ1i1WRGZd237rfjn+vfFAFHW7VYPGfmodrSNj73GecH2/qK7aMiTRd8vIXAPy+4//V9M1yXj&#10;cG08QQ3CwDaJPlx8oHGMHjPTBrrPD032rR2ZivzDOfbII/WgCppreRq0ZDcrJhsH73PI/XHpXpm0&#10;zWB3Ju3R59ycfzrzXVLlbe/jeQc7vlB7YAwcemP516Ro0outJhcHgxjv0oAPDarFdvEv1APBrejC&#10;s7KBnDVz+kkQaps+b73I/rXQWwG/kj7tAFPUWdbtVTPzHJA+lLIGMOT+WaTWCFvFH4tVidcWmVX+&#10;I9unFAHJ+JYS04dT6fjzWo+P7Oz/ANM+v4Vn6/hpFJPHHFac6odPZVPy+X/CenagDjPDYX/hLZET&#10;quQf8+3atbx+6LoxIH8QHHUe30rJ8LSbvFdwsh/iJxu56dK1fiSwGhsf9rHPYev04FAFT4UsG0eR&#10;i4bdKQp7gVl+P7hRq8asGwWC/TvnHHpV74YSImiMV5yxy2PvYPt7f54rnPiZchfElum77z/Nuzno&#10;enTkcfrQB67pEuNHTd2jH8q5rQdS3+J2t93zDcNp9u9benTmLQkJX7sedqtnHB5/z6VxHgy+afx1&#10;JCC23oqk5z/+qgD0W6IjQMp/hqu6C4xKnbH6UuvztBZecOGx6D0P+FQ6PMb2yWUjnJFAF/VNs1j0&#10;+4wOPSrURL6QjA5+X+Kq07h7Fhnt92pdKYT6PsXt7UAV7KTzIJodvzf3cn86pxzCK9VsHhgPvd6u&#10;2cWZJYwe3qRn3rPnwLpWPRW6mgCDxj/x+Rsez/N83tUcQE1sQv8Ad6BhxVrxpHvSOUjHzZG5uv8A&#10;n+lVbTDBlX+7/SgDKu02q3zHjGcf4fWs7WYWZPNKA/uwG6Z/X/8AUa1tUyAWYZbGc/5+tUHj82FC&#10;i4zkfd4PH+f0oA56GcxXsahx82Bn1Of8/lT9W37fMDNuzuX29MZ/z7UzUJYob2M7s/vMb+uTnk/r&#10;T9a3NudT/Eu0t/n1oAv+CrqSSCS3cMzL6rxwelaN5M8N1sRuMD9D/wDXNc58PbljfSQbgAI+Pl/l&#10;+Q/Oug8QN5RWZUz1HT8u/vQBpXz+bArxN/Dnirlm/n2xDYO5fvK3H1rL0+4W605ZBk/Lnj6d6vaT&#10;NjIye4H/ANagDS8MkfZ5LPd91frUVgpg1KS3xxu6k/596ZojCHU2OezHPpg9adqifZ9YjuQflYj7&#10;tAFfVV/s7WI3Gdrn5vpisnx3ZSWtzDrFuflVss27GOtbvje3kfTlv4SuEwzH2/8A1YqC7iGs+GsJ&#10;tZlX5euBx16UAVdajTV/Dy3kD/vIzvU/nWZolyniHR5LYyBpI1+Zcf4d+MfhVjwFetLp8ml3A+ZF&#10;I25rFglbwx4ya0U7Y5D8ozjr1x+NQwKWkXxttWm0e6jG7dhWZuTnHOPT+L2qr4k0pbLXFuXG5ZPu&#10;vuHTp16VpfFnS59OEHijT4+UwZVVeSCQfwx9DU/lW3jnwmt9DtaZRwycEEHHGPfPSkAzxB4ft9X0&#10;RTAVViudwXjJ/Tk8VX8IxrPYSaVqkZWSNcLJkdcdfQdK0PDd99qtl024P7xSUKnjHJ/I/wCFa+n6&#10;PBFPzGoPXdHxjn6mgCDStFS2t/KQL977w6UVHrZl066Cw3bRIy5G1c59aKAP59fAX7MenaIscviK&#10;Ga8umw6aLbW5beehLkAkA+uemc47+9eBv2ZfF/iG23X+mJpmnsw/cxAbAuM5wRySR0Hp19fevAfw&#10;j8IeF5BFoGiw3EwCFrqSANh853ckYxnGW5GQM816FpfhC5uZdpJkKjAWJTxgdOyjt3PXg5NaAeX+&#10;Af2dvBHhdxfpZfarrb/rJPmVORnHB7njjP44r1HQ/Cc89uqxWSxxhmCrGqjtnqRu7D1yR61v6X4S&#10;t7AfarspGsa/M20iUewO306gDHfPGD33w9+HdtesupaivlwnaI0H3pB1yeecn8fzoAxfBvgWW6ka&#10;Zbfai5LSbT8vsdw5HHr0xTtb1SS1hNrocBYwgrJO2OFzzj0yB0x7e49L8VldP0seHPD8UcLS7dz7&#10;eVXHU+hx/Sud/wCEatjY/arph9kt1yxC/NPJkfXjocn1OccUAecaP9p0m6fxL4ilkleSTFjCGY7v&#10;lPOBxgnjj+ldt4H1PUJb5r24lPmKxeaT/ninzYXr97jqfQc5JFYviSxiOoRTyQ7r+8YfY4Vl2/Z0&#10;JJH3QeQPQ1Yvb3yprT4ceGQrXFxhr5pG9Tz834n1xnrQB6X4DsH8XXcniS83R2tvu8ncOD71haj4&#10;bb4k/EGNHjaSztnyMMwXIPA4wCMAfl75Gx4m8RweA/CcHh+N900ybGj/AImbAA9vx7VseD4IvB/g&#10;+bX9VVVu2XcwXltx7c+/SgDkvjO4v1s/hzoandIw8xlIb5gAc9umPf3rbh0uz8AeDofDmhW8a300&#10;O3ase0rkd+4Hv1+tZ/g+zinurr4h61F8zMVtlYYOO358+9XJBeXl1NfSybZ50JZyxxbxjPfsf06e&#10;9AFezW1020ad33Qw8zzDkzSYPHP6fy4FI1ynh3Q7jxjqreXdXUZFvF08sY4AGPp/31TPDKjxp4g+&#10;w28bR6Zp6jl8fvG9cZ9uSR61R8Q/8XA+JFv4ZtVZrGz+a4HmcDBAC4zycr+GO3cA2/hzpVx4W8NX&#10;njvVP+Pifc0bMnzE44zjn04560nwe0K68XeJLnxhqCErHIyRdcbAepyOf8+1WvjrqA0nRbfwvZHZ&#10;uKqyZ65yAPy/lXXfD7S4fCvgRZLhlR1tSW56nHP+e4oA5T4l30nibxdb6BazA7ZAvl7h19x/nGRX&#10;Wa01r4Q8CbVfrCo4HqPQVyXgKyfxP47mvWJkWEklvu8nrn/PHHvWn8fNYSG1h0e3k+bHC56EnGf5&#10;/ljvQBX+CGmPqc0+u3cX3nO1h0I4PH47vqBVL4k6m2v+MoNDtZt6+cPMhVTyucZ47e/tXY+CtMj8&#10;G+BPMuW2sluNzFSMnof89q474aac3iLx5deIZgfLt9w37vlbr/I/zoA7HxreDw14GW1UgMY8KffH&#10;/wCus7wOv/CGeE5NZvAfPm5iXbk+vTP86dq7f8Jv4rW0iw1jZ7WZu3B6dveorGePxX4qXT7dv9Ht&#10;VO5eo6498e/40AZ2pyzaVbtqk0bNfXn+qVv4R7fjWhqUaeEPAb3kpaS4uMbhnk564+tU/Ecba/8A&#10;EWDSAV8mzUEruz8vI59zx+VXPFdxBruoq0g/4l+mNkqv/LSTOPy4/lQAeCDL4b8KqhRDfagMqgY/&#10;KDjPfgVRstMa/wBSbR4HYRRv5l9OMfPJ6H/P0p0+oNYwNfTE/bLnakMfTy1wFAx68n/Oam1me38B&#10;+C2u5JFW6ugSD0IBHJ+vH9KAM/UXj8beMIfDFgM2lmoaaNSVVsnOD37DOPpW78UtZ/sTR4fCmmgb&#10;5mVW8vqW3YA/nSfBrw+NJ0WXxfquRNcL5zs67cdwPpzWbodtL44+ITajN80Nv8y57nIwR6jH6/Wg&#10;Drfh9oVv4H8FLJO58yOLfK8nVmI6k/XH+ea5zwtps/jfxs+s3jM1vasVVWzgtn+n9elbHxd8SSaV&#10;Z23hmzI86aRUZeuSeMfnj8K0PC1taeA/BYvr6VAwh3OT3fGTz/nigDB+M/iWSJIvDmmAmaT5FVVb&#10;5nJ9h/L0roPDVnaeAvBJu5lCssZOcnljnJ9ff6muR8D6PdeM/GM3jTU4vJtbdm+yxyY9fvZwMf16&#10;1Z8ba1d+ONeh8H6DNItuqqJnjHvz/nrjn3oAtfDzS5vEesTeLdQG5Af3LMx6Z5PpjI69+1ZHjm7f&#10;4geMofDdo5MEMgM20HAUH+ZI/U10njbWoPAPhH+ydP8Alk8vYvlqPl444qH4P+Ev7N05te1dB51x&#10;+9kY87QecZoAueNNRj8H+C1tIl+ZoxuHoPw/zxWd8LNAi0LSJfFGpH97N+8YuvOOg/Q1B4hWfx74&#10;5i0mP5ra2YvMOMAg8Af+PGrHxh1YaXpUPhvTm2tN8rCP3GMfTr+OKAKfhm2m8e+MZNfnG63hfEJx&#10;8pboT+FVfi34ie51+x8I2G7bJMsfy4OOeSQa7jwHpKeHfBYlK7WWI7mHGW7/AOfeuA8KaXJ4m+KM&#10;upSPuW1j+b5ehJx/KgD0Scw+FfAe1VC/uVXK554ri/g74Sg1PXrrxdcjc0ku2JsdFHP6Nnp+Nbvx&#10;j1EW+kw6ZERn+76+1bXw/wBNi0HwqpYDMcGWx9KAON+KNxLrniKHw7bO21nVWCnGV5BzXYXUcHhX&#10;wezQoqfutifLjGRXKeH7Q6v4/e6uG3bFym71yAT/AJ7e+a6P4qXMNvpMentj5lZv06UAYfwi0JL3&#10;V7zX5gzNLKFjZuoUHOD19aq/Gy6OtalFocDDb5yoefcH/Pv+Vdd8NbGPTPC0dzsVf3O8kd89/wBa&#10;42VTrXjyMOn/AC0Ytx1wc496AO40qzh8OeDzHbr5ax2+1f8AZ9K4bwPox1HxpNqko3eUoC7Rn369&#10;zgfh+Ndr41uFtPDH2fG3euW69KyfhTZboZLllO6SZip5+n+fwoAufFK++y6bFbIdvyk/l/8AW9ah&#10;+D9gLfSI7h0w0nz/ADdcZ4/Ss34r6irXjW7y7csEj59Tjv8A5xXV+EbSPT9BVgu1VhG38u9AHLfE&#10;zUmlvmt03fPIEXHvx+P/ANaul0BEsPDTTJ8uIwMc8cVw2u3I1Lxbb2jSnmQu0atyQOM/nXZeIZXs&#10;fCjQo21mXCtyf/1/4UAcjpY/tTxmJFJPlKd3y9ckY/lj35rQ+Ld3FbaTDZBuqncF7Z/z+WarfDWF&#10;LnULi9H3jKOvJAA6fgc1Q+Kt6bvxAtirYzIkZ5PHOOfXPNAHQfDOxTTvCyzSnG2Muw7DPP8AOuT0&#10;OIa38SGv7kN+53/NnOM5GP8APpXb3MkWh+DpJlbCrGFwWz3HHv6VyXwjgN9qV1qLP8zSY2/gM/rQ&#10;A/4+ar9m0ZbTHzLCSyqOecDArc8BWw8PeB90oZSlvlm6/NjP864n4tXH9t+NLXSUkZv9IVNqt6YP&#10;b2H6V2/iWZtE8CNGNqny9o2t0AH69KAOH+Hyz618RLq/nIxGm35s/MxJ59PyrZ+Pd9HBZR2u4/c5&#10;Vc+uf89e31qD4HaY0stxqBU/PcN5Oedq54HvWf8AGW5OpeKINPhmbcbhF2qoPcDHqCePwFAHYfDC&#10;0/sfwZDNONv+j7mZuc8dfauHsJZNb+JqkvJtV3kC7j64H6/yr0SeVNJ8FNKsm0eTtjZecdvx/pXB&#10;/CeH+1vGFzdsfljCpxyDxz24w3H4Z9KAO+8d3QsvCXlgfe+vYfpwP0rlPhHp5lu7i/29ZNuDx/nn&#10;+VafxlvBDZRWO7kLllQ9eR+n9Kl+EOmrY6DHNKMs2ZGbB5OSfy5oA5z4yXUl/rkOmxSn5ZACit1H&#10;ygjoT61119MNF8ATbl+byduPXNcTqqTa38RFCO3yTMx59O38/wBfSuo+LV/HpXhBLUybf723tigC&#10;r8FLSI6bPq2P9ZI7bsde+Pzz+JNM8KSfbfFuqagRuEbMPvegJ5981p+A4P8AhHvh4szJt22ucMcc&#10;4Gf1z+FZ/wAOIJl0HUNVnb/WFmDbeTx/n9PWgCnCTF4f1a8UfMzMF/PjrVfxoUg8GaXEyFt8yhvl&#10;/wBof5zjtVq4jMPgWeRw376443ZG35utVPiMhWx0Gyt9vzTQlhuzxu596ANv4lutt4Jt7ZyeV2/e&#10;xnAxitj4UR+V4UWcrt/dfd2/UdPWue+Mc3/EgtbZGz8gG33zg/z/AJV1PhCE2HgpnJPy2/8AF9M/&#10;40AcXpZN/wDEhSwb5FztVhjH17nJP4V3njljF4djUHGPmG3qfX/P+NcH8P1ju/HtzIqjcqEY5+UZ&#10;HH9a7j4lSCLS442cKBGcn+6MdaAOZ+FsBmnkkb/nofl9KzfjMFmvZFIzgDC44PIroPhXbiS0W7Ef&#10;MhJPHbJ7/ofeuZ+LEjS6t5GRGGukHPTG7698CgDD8daZJP4ThEJ2+WzHdzjHTHc/1z+ddZ8OfGGm&#10;x+EodHadfM8tUVc/cwANuPb8vpTtY0xI/A02+LpgbT39q8W0qLxFZeNJH0u+Z4o23bdow3JGcZyA&#10;cHrz27UAei+PfiBZfDWVp7+JvL+95gyR1zkAH/Iz3rN8SeKdJ+IPhj+19MuFZo4icsx2suSD+HXH&#10;Fc1+0F4givdGFrMmZFhSTOQOMj3xwT+fPpWB4BstQ03wRdSLJlltDu+bGW9x169ecjntQBwVz8Td&#10;WtPFsukG6ka3VcqjfLwW4yO54Uf15rzT9sD7Nq2j3C3FnuMlqwJYt909uME5I/DHORnHSWE1/q3x&#10;RdJoYyrsFk2qAq5Y56k5+Yc//qxT/ag8N74lVmT/AI9UZfmwpGSAW9iVGMZOB75ABw3wj8D+R8OL&#10;i6tooztsSvl7RzjaevpzyeuN2a4Twz4akb4sZa0bCI4ZmbOCOhAIGVIzz9BjNfTHwq8E2h+GV0di&#10;rGdPzukXkKUGQMgjkZHbp26V574S8GxXHxcaNoQpCsu5j35bb26jcRjOMDsDQBmfHvQ5LfS4IIHO&#10;5rPLSNuO5ioxjjggY5ByQcciul/Z68MsPhpJdiy8siwYMA2Onfpg7vmJI55zxXS/tJ+HW+wRH7Oq&#10;v9jG1WXcMc8ADjILDHTp6HNdX8G/C6wfC24Vl3D+zgu4P27dO2B9TigD55sdAku/ixaW02T8jv52&#10;3hTlV6DjHzNyeuB1GQPQPjr4X+z6DawLBtjNoqszLjOSQwK8fLzxz93PfGJPA/hwf8LTW4uYQzLB&#10;94/dPzDOPU89OR+YrvP2jdBlSwtI2tV81bXBY9hswB192PbgnvQBzfwI8G/Zvh1cXLwKzpp77/4W&#10;ckEH267fxz61xfgTwg1x8Z45pA3lxsApVj8wU4wc9QeD15yR2FfQ3wi8Ng/C66kto0P+h7fugAdj&#10;x0J65J6Zx61wvwu8LNP8W2ZRn5eGUHI5bLe/zfhxmgDqvjT4de38L6cijDC1Ik/eBe/Iz9N36Vzf&#10;7I/h0NckwJGxeZtqow6ZIIJzkZJA/DNerfHnQZ49Etgr4AtN3PIxznPGCR/IGsn9kzwkY9PjuZlG&#10;4H94sY45YvjHTv0we2aAPN/jno4bVljhjZme+AbDbfMG8549+CcDqa9T8IaF9h+FjLCrRgxxj5uO&#10;MluO34fhXM/Gvw4T4nhV9se7UNx/hweTnuQeQPfafw9VsdHktvhjtVRuKqFTy+QPRs9xk/8A1qAP&#10;mfS9CQfFZV2KMKqmPyxyMEYGTnpyPb1ya9O+M+iLF4bs2DH/AI9cspwVyRwe3UgEe9YHhrQUb4vT&#10;F4hsjUbl2lduGY8+g7decfTPoPxz0oRaNbwwpkR2qjAY/Lngj/PSgDy39l/Qnkna5jhZlzI2VYts&#10;Bf5TlsZPABHGATjiub+PeiCTVVhgkbbJqMa7jIVAHmfMM9cY44449M59Y/ZY0UGzknd90jMzGTAU&#10;Hk+nGMf5zXJ/GHSVbxZZoQ21tRDr1zjkE/7hyAR75oA7DwL4ZRPhXODbDMlqqsRk4BbPrz9Pbtk1&#10;4/pfhiLUvisqMV2+WnRhjlsgH8AQeOQK+kNE0Yr8LiERfM8lSvy5Ax6Y9Dznv25NePeD9Ba4+Lcg&#10;WTb93dDsO3hnI5HQ9cjvx15oA6T4x+HYI/CVnAVVitrlVwF3ZP14zkD8/rXlHwB8INJq3nBDN5kg&#10;bLrjadzHHAPsAOCRz2wfoj44aMqaFBbyk7VtQoVhw2Bx79envx3rjf2ePDazyR3Er7vMfzC3l4JP&#10;XI/vcdOvTNAHhX7SHhdpZJgoj5vFRVPy4BkH1PTLdCM4HatHwL4SeH4c3pe1ZVa3G1mwhLZzuJxw&#10;f4cDOBzgHOO2+PPh20fWFWZUaL7Yse1lJJ55Xng/T6YrsPC3gmQfDe6F3b/NPGu5um45yQO2OMHG&#10;OhoA+QbnwpNN8T4UEeGLb1G085ZMkHkrnajH/e56LXrnxS8GCLwxaLBEgVoG2+YpBC425wehyAOv&#10;TntzVtvCkdz8XVZUHyp83HPBGcfX+RX0FeqfGnw40WjaebiMrGLVkZmP3gSc88gepPt6CgD55/Zr&#10;8HqdWkmjt/LjlujuZI+pLMMeuSWHoAPzq1+0FpBW3uJHhbImRv3f3iqkfd44HPTr15r0L9mbw8r3&#10;rGGI/wDHxndu3dzjpg9j+QHas/8AaL0cGa6VlwousSLJJ/HuBBx3x0/E0AWfhJ4bMnw8mdxJtFoP&#10;NVMbdgXsO+cZwTnO3PU5801rQj/wsONbRcsjbmUOABkqNo9eMDJ56817/wDDqwt7f4V3D20KBTa/&#10;dl52gYJGW9wMc4IY15W+l+b8TY0mVm/c/KrYO3LAYPrzge/zcnPABu+O9EktvCdqywqQqs6s3foM&#10;+ntj09a8/wD2f/D8M/iKcSRMzC5+X94wJ+ZhuH4Kox/tV7h8WdIim8JQwxu7I1oT5m75gMn5gT7h&#10;SM5xmuD/AGftIJ1WSYAf8fDE7jt+b5hn2OQeuSc5oA5H4/6a0zTRXLSFxKoWXOwk/ICSe2W549Tg&#10;1d+Hekwv4DumLtjy9qlh8q+vPHHBxjk4B6nnf/aF0JmnuFtIFZUkJ3Kf9puuCAON3UnIxWh4E8Py&#10;r8PrhSrL+7P7sZzwGJGDz0IIzwQMZ6EAHiUukpL8TVAgG4L/ABY3AZ7HGQcDaTz/ACx6P8RtOX/h&#10;FLeArIrNEysAuHPIA7EZ9OvOOuBnnZdHuD8Q5BHGVXy1dm8vl8knKgYIGTJ3zyB616B8SNJYeEIZ&#10;IFbmzbYwY7wuFyc+obgHnseaAOB/ZzsQ1/Isjqx+0MWbbjKkn5v970A4yO+TiXxbawxeP4JFjZdz&#10;fM0aAgc4yuDnocD8MY5q7+z9bvFqrRxlflnIAXIYYOCBnkAB89s4zT/G6Rw+MLSWSOQR+efMdG/2&#10;hkr0zx+Gcn1oAu/GfTFm0G11IHlVU78sH3BgB14659/zArov7Oj1z4TNcW5YrGD5e6TaAuOGOQQT&#10;xgjnrx3xd+IOiC9+HFlLjcNpjBZCVHPT8xweoHvmtD4V6d/anw4urG4O3/Rxs+UnD4PPB+6MNkZz&#10;n8aAOO+GmlL4g8A32iTwySG2R/LOMYXI6N6gHO7IJDVR8NQXGoaPJI6ec1hI8Up+b96jYIbjjHce&#10;3qOB0nwOtYrDxTqOlTp+5llbCMD8qsCQue/HfjueCRUfgrTDpfxL1Tw1fxwlL7CMu4bV4KsCB6kt&#10;x6Y/vGgDL0qK70nVIr+zlm8214Zo1HzwkcNnHTPX6jvXTeILh9E8e6b4309W8m6C7tqjIzhs8jK4&#10;YnjODVX+yZdP1G702eKVp9PYho2X/WQkjPv97P0LfQVavrL+0NCm8Nqu6SIia1DTcMoXPGcjoT0O&#10;SQce4B6b8ddPj8TeB7DXtMEbCS2UKysTlccfNjn26Zrd+AVza6j4JZI2Q7rb5QV+8QNpPbrj1rmf&#10;hvqL+NvhZc+Hb6dXmsSMsfvYHBbGOgHPQZ49aufsxamLTVJ/Cm1g0E7DPXKkkFR07kj6UAeN/tQ+&#10;Hrf/AIS7T7iWKNY1uCjSL82N2Mk+4A6ZweM812D/AA7iv/hWt8ImXyxINy9Y+CScn2GRx94DnHFX&#10;P2mNAePUEkMJH2W/WRMLyQCxwAewOfpu/CvRvhnoI1r4azwxxiRo4yyqQMhsEc88k8n0zz2oA/OT&#10;xj4a/sP4iajok1rsWaRvm2k/MWUheP8AeK5BPH0rz7VPC1x4f8aw6xHHuLRuP3bMd+DnG7PUArjj&#10;jbnHFfR37Vfg0+GPivZ30NnMsd3gbim1Synjr1yM4GD0bGOpzPiN8JHj0y18RQafuVpC2do2oAuC&#10;QPl3LlSD1ySvHBNAHFfELV5pvBVuZZduIFV2XftXDZ9Mc5A7ZwMcGs/9jjUfM1D7Gwk/cyyKwYt+&#10;5HdST3+bP4E+mbHji2/4p11ALLBuUQ/NgZC4OTzwRz6g5GMYrn/2V9Rn0jxtLpUrMot7oLMvC8mQ&#10;8884Kj8weBjFAHrXxmmOg+JrfUTu+abym5JxkDn8wB2BJH0rX+IFnZ+JPBFvMj7fMt3hAUblPzDI&#10;PrjIA7cnHFZX7TDW40KbUlgjk8tvPy+5SWyrHd7/AC4OPX3BrU+GN1a+J/hbIyL5qxuBCu3apXZj&#10;r/EN3APBO3sBQBzfwblXVbebQbi2Ct5bK0cq7cspbjPryo/HB4rL1jzvhj42/tjS7lreSST5pech&#10;xzuwcnGAMLj+EcZAAp6Rc3PhX4m/ZDO0cYZJQ3zZ5O1ieADghWPXGeetd98aPDy+IfCX9s2Ft80k&#10;fmZ27i7YYsBxgNkds8k9TkAA+wf2Nv2nNO+KWhx+A/HzbblodsMkin5s5GOec546denFd54suNc+&#10;A/iFvE2g6e97pswL3lqudixqeXUZ+9jPp61+cnwD8c6u0Udzo+osuoWtw/lMrFMsrMANpJzn7w+o&#10;wMYx9/fAf9o/w58WvDqeEvF17Hb6kq7D5jgscNjO3uOh6HqPXFAHs/ww+J3h7xhokfijwpfNcadN&#10;HuktWGGhYnptYBlPUEHkY9c1q3Fp/ZePFHhlVmtGbdcWsbA9/mIHr6j86+Y/EmieMv2ePGreNvh4&#10;Wm052/4mWkwrlZ4/+eijONw46duD2I9y+GXxV0bxXoy+LPBN151rK2LyyH3oW/iBHVSPTHagDohb&#10;ict4p8IXTZVsXVko4fHUY7Gq97b2mtW7alonzSBsTW+4gr17Hmrd3bMhk8VeC5PNZm3XdqnPmkcH&#10;vwcVFOkWrR/8JL4QmWO4X5bq2Ybt2CDggfxUActcRpd5XhJl53L8pPHT26gZxiqZupGmVZwyyRSZ&#10;Zdx49/pk8HvXS6vZQ+I7FtR0mTbIrbbm2zzG2OnJ7e1c7cxrfs0e4Qzchd3Uc8g+n0oAkt7zC/Mr&#10;fKo5XkHj+dSSyQyQ4Ri3GMswP4de1Z6yKp2yKu4NnbtBx7jFPSV9mJA27Kr94ZPHTP8APFAFsyJs&#10;DvhcNvbbz+vBz+Weo44pXkTJXI+8VAxnqO35CqgclGRH+8OjZ/L1yP6dutOZw+CzbSf7x/P29Pwo&#10;Ammcxoz7dx3fKu7LHPHH6ds8U0ykSI6o3PUHnDZPP+fT2NN3vt/ebsbcMcMMc+vb/wCv71H5mGVZ&#10;JPvZHYDoPzPUHPqfWgB0t2RlCGbdnPT64+v/ANaq8kjyHJAbbjOc8n6ZPT0PH51JIyyJ5jOql1bC&#10;yYy3Hv1561VlX/lmXDLlivykHbn73HHQj6/jQALJhmyPvEENwdvORxTllOxlDbt3+1u//X+QpsgD&#10;nEzMO7cnj8fTI+mKYzXAfaqybtuRwoyMHnGBzwPXg0ATb0DCRHPyqActj1/Xgfn7ilaZdyrLnOG5&#10;C5xkZ4PpmoTPJExjMnC5P3goOCTjHIHU+nWoxcTIpfO7aVOApOMbjj069R0/SgC3JdRrHyV+6w+V&#10;vQfyz/hUctwHaRAHkC7gofq3tz0H3apyTM5w5Vm29dxJZuP8MdT+ppPtaSBmi3DA/hYfLz7den0P&#10;vQBYN0A2TIud2FZmJzk4544qhq+s2umxi7u2bzGOVt16u2D8zEjsOgAx9COUudQnY+RpgMsmFy2P&#10;lib39fwBwM/Wq9tZ6FpbfbPFF8Hk43I3VwB/dGSfw6DsetAFG3s/FXju5zCstvaDiRmX5WGMEcAZ&#10;5wcAj69q6S0tvBngVfJgWK8vcFGfYG2t/Ice9Z8GueK/FG2Dw3beXYdPM8vllAPPX9DWjpngPStH&#10;TzNb1IG4bJbc3zv1x34yPTr3oAyNZ1nxHr94JT9oWN8mNY4m459Of89Kzf8AhEIUnafU7gRrtOYI&#10;lG/JIGM9xznr2roPEfjHSNBR7eyTbIW+UW/3ixPA3EHPHPXA9+lcPd6l4o8aTPHpFrMkMjMFn3hV&#10;UlcDp178e/Q9gCbWfEuh6HN9isJfLG5R+5Uh2yeScj0Jz835YrnLy58SeMLmS206BYrVgWkllkZF&#10;HXOSeo4wckfQ10un/CvS9Oxf+I7pbiZvn8iPIQEL2Uc54PqKh1jxVHldO0zTmYLwYVXb83YrwQPx&#10;9eKAOY07wjpOjLGLuRbq4OWChRtBz06jpn36DOa8E/4KKv4R/wCEYtfCOuXGJtZuodOh3Nhk3Fd4&#10;6EYBLtnHYf3q+ktP0w2l3Hd6vN5lxMqCKBm3sp4Gc54GfSvn/wASfCdPjJ+2p4N07xe32yKz1CS8&#10;hs23fJtZxz2LYYkdMc9QBQB+j/7GfgJvhr+zV4X8OzQJHLFpkRmVfuhtvP15zWx4r8QQ2M7ebINw&#10;XPzeprs7ayh0XwxBYQKFWG3CKPTivmv4+/FCHQNcNuWbdcXH2ePbngj+Lgeh/lQB0HxA137T4bZY&#10;2++evOF9Pxzz3718w2WiR3Hxla48pVZVyF5PBI5wfpjb/LHP0FZNJqXhFZ53Vn5+XqGP9en615L4&#10;b09rn4rz5uNuLpVBLbQefyz6ehoA9g8WWcSeGkGwBVtweE6YGO/v61w37PVtCdflkAPykn5mLce5&#10;x64/A5r0H4kNFb+GZZmb5Yrc87iuG28fqQPrzXJ/s4wmW+nnfqpPzbcbhjjj/PNAGn8YsR2aCNvm&#10;83O1W+92A7HrXY/CWNIfBgcHou3avHAB/pXG/F8qjRw5DM0mMbQevQ+g4rv/AABbeV4MUbdvyAbf&#10;egDkNfn8/wAb26suWDLtO7p+nP8AiK9A1ldmjIEb7sfOT04/z9PfpXn93BNN8Q0UryjgMvr6/rXo&#10;3iWILo+8EfLDj5fpQBz/AMO1T7XJIoPTOOad4zl/0uFVVc7hjsvp/n3q38ObEIkkuz7q9WPAql4x&#10;tll1CFQflJwfTqP8596AOgtmLaFHgsxZcgsv0qv4Wtisu9urE4I785/D/wCtV+GLbocPmhfunPqa&#10;i8MKPMZWb5lU/wA8f40AU/EZ+dct/F93p2/z+dXLGLy9H2tj7o+734ql4jCfaVBU9TyOwwa07VSm&#10;h7lPvuX/ADyKAOWx/wATpYFU8SdPxxn6Vf8AF8KfZssD/qxuH+fpiq8ADeITGR/y0+9npWn4ohXy&#10;GG/awXue/rigCj4diY2s2FXgk9eBz/OsDxFDi9K4b5l+8o9D/L+ldR4YVXtpgAv3jjatYfiaBRfD&#10;DYZuhP8AFk/0/rQBrPGW0VQi+/3/ANeO2c/nXGWNmv8AwlCytGWYycbuMDdz/Su9RE/sKFmVfuk8&#10;8cZz/TpXF6eyL4tELSqpHyrg/e5xnn6/n+FAB440pEspT5fOD8qd+f0+tV/hxbk2cxP+79SCMnFb&#10;njazZtOkKLuzyygdc/n6is34axiS1uI1P3ST8w5PzdaAMHxrpEc0yh/lZeWwC2Og5H4YxXaaDYLF&#10;4XhQDcdxLKO3HT8sVzvjS3miulXaVOQMenIGM9+h/Oux0NT/AMI4pH7vr9QcUAcPa2ccPi3DR7d0&#10;h+XH4Y9hwOnX2xWx4usY5bWSXC/dzk9PTmqkkZPitB5a/LKD8rYx16+nTPT+la/jGLytNmVGX5Yz&#10;8zZ+9/hQBl/DNAbi4Ay3ykfN9Tz+earfEUu7Rko27exIzkHgZHv/AFq38MUHnXB8oY2scqpHqP5V&#10;T+JLkGKLaMlsiP1yOv5j6ce1AGz4ey3haMhGwvPzNj+Hp0/zxWFaQOniiMEqy7uV29Og4/n7VveH&#10;CW8KK6BjuGNuenAx+Fc/BcRr4pjjjcYUnbhegwOnrwf1oA6/xYka6dMjr8vlnd8vbGeK5/4WKV1G&#10;4OcNyvBzxj/P06+1dB4t806TNKjKNsJ+XYcYwPT/AD+Vc/8AC1lfVZjHJ95WPX364/E/SgCx8RfN&#10;j2PHJtbzG4jbn3/DGP0966Dw6mfDsWJRuK4X8uPw5rB+IUrQxRSJtXdJj5h75547fyrpPC9sH8Nx&#10;jB+UfeK4PTp/WgDmIUB8WqSvLMArNyQvv716hcR7bAqB1T19q848kJ4y3fezIApHI/8A14/nXpd+&#10;AunkJj/V/wB3rxQBl+C3VriQ5469Ku+IWwuc55PAqj4Fy95Jh89cNz6e9aHiQKgUq3PNAD7FPM09&#10;cd8jis4JnV1bOV352/nWpp2RpoAGO238azHbdqy7T/y0574oA0dYUNZsSDt2/wAIqp4QcK0gYbdu&#10;fu1d1tN+nSMB8xXGd1Z/g9cGRx/dPP8An6UAWdcchwAPu8nmtG2fOnqT/dPSsvxFHtVXYj71aFkf&#10;+JepTutAENiVa92kn/a5q1rf/HvgdOmaz7Z9t/sPyjv+dWtYJWBsdKAIdBRBA+1s7qbeEJOD7/ep&#10;vh1zJA+5ulM1SfE4CSLyRg7v0oAvyOTZqOv7vr61l2UoOqMnHX5ea0nkIs1Z242Zy3fiufsJ2/tp&#10;os885Jye9AGh4iOLUnpx16/56GsXT5C9kUXPzHn2rT8RSMLLbGV+9joePesTRHWSzY4Gd2fpycf4&#10;fUGgDF12Sb+0UGflY5YMfwq9qau1hhGx8v8Ae46ev41R11ANRTcQ2JBjq2OP/wBX5VsXNsrWMahm&#10;DbMk7uvH+eP8KAM74dEfb5Isev8ATOa3/EsSLbBnQ/fxx9K5/wCHcYTXnTysBsENt65A7966bxRG&#10;qWG6QfN5g6Z546UAavhNf+JUv5Ypt0i/2qFP94fhxSeC3D6UI2NPvYwmoq/P3ug/L+lAGkzBlU4z&#10;zRMQLUn/AGv6USnG1S278OtK7t9lYj6n9aAHaU5ESqUI9T+NVCNl5uB/iPT+VWbA+WoCDv61XuE2&#10;3bNnPPX15oAsTFmgVmU9G/H2qqjYkCFOpq1Ec2vHr81Z8sgE4Cnv/eoAdcf6zOyodPb5GOPfDVYv&#10;Rui3exI/z+NUbGeOSZoxj5h+lAEeuSGGLzB069e9NFwJrJSH/n6dad4hXNqAuB+PSq+kgz2AOwZB&#10;+VaAK9vOw1BABwxx9KuavEWtmKY+7/n/AD7VnXBWDUI9v97nmta7y0LP5nHl5/SgDE8NuVuZogpG&#10;3p7D1/Kna8CqKUHf7u7H+f8A9VV9EcHWJAPXDf5/OrniGL/R9pBXJwfm60ATaZtk02NmBGGx/wDX&#10;rB1OWJNeUK/G7LcYI9v6/hWrokgfTWjc/Lk5/H+Vc94sdotXUo3RhgL9M5/DA/rQBvawS1pJLn5d&#10;pLL/ALNZPhOV3vJYd7d9uB2//XWpdMstgXLNt8v09VrD8GuU190PQ5PTgZxx+n+c0AW/GduyRpOW&#10;b74CqufvZ4x+Na/gSTzdCVWdmCt7Z68j/PqKp+MbfdpW5T0+9+VWPhdmTTHhEm5lYcDqPagAvofL&#10;10Mnyj+L36GuswJLTcBjIB9ulc/4gT7NfLLyrbs/0/z6fjW9byb7AOp4K4+v+NAFfTDiSQHn1q1g&#10;I7HHfP15qjpnzXrxbh/s8d60hGu/ac9v50AUwQusJwc8j+tN8dOsdvHIB0Kn5u2DT7yJU1KGX1bA&#10;/wC+f/r0zxyrSaVvj5YLk8e9AEl24uNF3A/w/lWX4dIiRgi8hv4fWtKyKz6F8393P1rN0tkjmkGe&#10;jdc88/8A6qAJtTAZmcn1AJXoabY7d8kONvBqbUeRk/xJgD161R0+VhqCsxPzLg8UAN8Qj/Rmf8ce&#10;vt+tc/NJm1JCfMGI+nTmun14AWzHO3BHOP8APNcpDEXikUbgFJyF469uPrj15oAx7yQ+ZgIdrgjb&#10;u28Hv71i6FJJF4hkZs4ZSGzk7ueuO/Jrc1QCORWYD0YsCBnI6+lYSSi28QxtuZl3EM2CwxgkduvH&#10;X6UASfESNFmt7oMvzEfe6Z5OfzB6eg+h2fA93Hc2rxvx5i5ZVxzwOM/rWX48Yy6ZGTL83RcAggZ9&#10;vx/XPepfAFyGnhi6l49rNu6847d/cevHFAGn4qi2pE23lXweffp9OM13/gGb7V4ehbDfd/i69a5T&#10;xLYebp+/y2Jzxgfz9P8A9ftW58JrtbjSXtw+5kbDc9T1/wA/WgDaCpbaqr/7XFbdnIN4+bGRWFq+&#10;Y72OUKe2Bjn/ADxWvZuW8t8+3XrQA3XhskjYH+IcetT3Zb+zd2Py5qHxGGNoJ0X5l6L71MxFxopk&#10;xuBXO31oA5jUZVuDuX/noMda05X8uwYY/wCWfbrWaFEsYKdFb5fz/WtG5wbRtpx8v8P0oA4bwpOj&#10;+MWRT/yz6k89M/1rW+IzY0FlY/w9D74/z+NYfhRPK8ayDGdy8Hk56e9bXxMk2aDn+H/azQBn/Dhw&#10;dFJXdncx6c/SuX+Iyq3iaFmBwkgPy5BGOOP8810fwxuoBoDPG4O2Y9eQOf8AP4/pzHj6SOTxTBEW&#10;P+sxjb0/2fY9+PSgD1aO5MXh4EE/8e4HX2rg/hnO0/jyUkZ25P3jiuynuY/7A3M3WA/ljP8An61w&#10;fwXuPtfjC4cIRtXHzNnPy9/fGPxBoA9M8cXIttD3Y5LDb+dO8BM1zowd/wCH8c+9UfiTdCHQshd2&#10;GHQ49qt/Cllfw5vBx83AzQBqysATFtHerWhgGwkiYtkc5rOvrhl1TyR/e9P881o6GCpmUr97v+FA&#10;ENkQL/btxuU1RvkjS5YEfdbPTpzVyFSuoKGP/LTFVdW+TUmQMPmBK/1oAb4wjR9OjkPXHHfvVHT3&#10;LL8o425G5q0Ne3voi4XoMfN2rO0wr5SHbxsHOKAM7XFZYv3a/dP8X5f1rPtT9sslOf4iG57cZrU8&#10;QgfZ2do/u/7XHasnR8fYmXGdshGMdeKAOa8QDy79N/qBle3JP4cVd1OJriyLAcKpK49x0H4n+VV/&#10;GSeXcq+/K7wWK9/WtAxhdNVg20rHjd+AyevTigDH8CMsPiNoRt7hc8H6Djp/jXV+J2WCwUFG+Vu3&#10;Ofy+lcV4Wvo4vGYgDbTtzt9F6V2nipwNPJZhtDf3sf570AN8HSS3Gl7JJM7Xx16f5/z0rSgkEd3t&#10;jf7rYwWPP+eKyPh9IsllNGBtYPkKeh/yc1b1hzaXikN1IK/5+tAGzbMIr9Pn+9xk1N4l83yo51/h&#10;YH6ECq42YjuPvE/N/nmptVcXFiyj7y80AW59l/4dMTOf9XhayfB87fZpLFzkKcetXvDsway8tg2e&#10;RyMVQ0+NbDXJFQ8SHG33qWwMaUHw54vDJ8sczZ288dqZ8UtPHlQa5AvzRtnNW/iVEU8m/if7rYwP&#10;UZ5/z9KkuZE1vwqwDbmMSsM+v+HX8KkBlpPH4o8H+W7ZxEcEeuDXM/CG6/sjWbjw1csfkfbGGxg8&#10;npirvw51FrS5n0iQ8K7GPPdc9h9PyqvrWmtoPjWPVrcsqSMC+0/L1PPJ4oA0PElifD/ieO7jUCG4&#10;brj7jZ/L1966K4LCzS8VPfcvbiq3jS0GraFHewfeVdynb7Vq6HB9v8LbHyWC5z1zjmgDE1JxMI2I&#10;bv8AdGaKzrfXVtpZtO1KRVaGQhGZ/vL26/SigD5p8I/DK5lQXKaa6wYXEk2VX6hc/MMcc+3TAqXx&#10;DPp/h2ForCGS6kT5WkMYxHg9eOMZ6Zz06jpXpvk3HjCZ7Owj8uxhYiXauC49m/zxXMeN/B2lyzNL&#10;fhYNKs/mdlz+/fj8wD2+ntWgHFeHpLi6263r8Mi26My2duc/Oc7SMe3HOeg6c1614PupNJ0ptc1x&#10;/wDSpuYIFkJ2gnAGPYdfQ+leYafOms6lHrup2LQ6ba/JY2akbpcHoBnpjOPQ810dnq91qWqw6Wku&#10;68uuZdrblto8fd7AHJ5zznNAHUwzprN9NK7Hyo233UzA4H+yPzH8ugzUF/OdU8zXb0SJp9nlLOFs&#10;DzGAxzz6jgips295dR+EtJZfssPF9cL37MuQP/1CqcNz/wAJZ4mXwvp0BhsbHmZUIUZBwMYP0Y9z&#10;QBjyadfaTptx491iPbdXK4tYt24Rrxjr059B798VsfAT4ciGG48feIGMrS5dWkyAB1GMn+8e/GM/&#10;SofHki+JvFlr4E01H8qPAn2xn7oJB+6ccnvkdDXW+PdTTQPCdv4Q0uJjcXERWOOPoeOnHQH6YoA5&#10;+ysT8Rfigb6RJHtbN9yn5uMdB1P+fpW749u4/FWppoFtLixtGxcN2kPOFHuSPwqLQbaHwv4Ze0gl&#10;zNJ/x+XQ+bHXIGO/Wl8NrGdOm8SXseyCFc2sTj5SepYnnPOR6+lAFXxHq9yl5a6JaJ+8OBbW6xg+&#10;XgBfM47jIx06/Q1F8S7yHwj4Xj0CyO2+vSof5vm3E8D2OMge+OtT/CTRn8ReILrxvqEmV5EbFQco&#10;D7jvj6VThR/HvxcZp33QWjB44x0+XB/HnGMjPJ5oA6XRNMi+Hvwre9kbZNJb8blwGO3qRwefTvVD&#10;9nrQUl+1eKbxGZppSWaReoyfUnPUHt16Cr3xqmeaKy8HWK/NI4BWM4x15PB/QcV02n2dr4M+Hnkp&#10;Js/0cKN3UL6fr/WgDhNdeTxx8UYYlEjLbzZxuJAAPB/MH8Aa734l6hHoHg1bFG2tJH0HXgdfyBrn&#10;PgnoP2/VLrxFdR/K0mI0P8PP6k+3vUHxFuZPF3ja30ZeIVmAPHBAwTjn6UAdF8G9G/sXw9JrOoIq&#10;uytJluMDPT+tcrEsvxA+Jh8wN5NrJvYHPJ5C/jz0/wAa7L4gX0XhfwStijKPMwrE8Z9T9f8AGsn4&#10;G6MINJl8QXcSmSZt+8r2wMc0ASfGHXWtNOh8N6d80kzBSm75s5H496ZbwW/w7+HWyGPbLcKS2QVJ&#10;yM8c+tYcMc/jn4oMpb9zb/P98bc/KB+mevrWv8T5hrniGx8K2Z+WFgzt/dwOv0OCPrQBY8PA6L4C&#10;utduCVnugX/ecdeetQ+Ebn/hFPDk3iS+/wBddSMIVwctk4HHvwadqU0HiG5i8N2TYsbM/wCkMvOW&#10;AJP4DOKp2l3BrGuSalMkcem6TlYjtxn1PHbP8zQBJYwXmkwbJG/4mWqHMjc5ROTj/PrVy1tYbrUF&#10;sQVWzsV3St1DMOeRVWfUJ7dJNcuFZbu9YRWsbKflX6dun9e9U/Fcs3h3w8PC1sd99qGRMdw3ZODj&#10;P19e30oAZoSP438ctqEIb7DpbNGp27Vdh359PWquuS3XxG+IMfhyyc/Y7Unzh/sjIwMe9a+v3Fp8&#10;LPhrHbxKxuJk2R7mySc56+5qf4XaB/wh/hKfxZrkKi6uEM07bTy2OBz7UAafj7WU0XSIfCum7hI4&#10;Aby1PUngfUHnFXvCWn2ngTwu+s3vMsg3OzDksR0z+dcv8PbO7+IHjabxHeMzW8MhEG9epyefbH5V&#10;N8ZvEcl/qtr4P05/llmWMsvp3/QUASeDbC48beJpfFerI6wwyH7OWPDf7WPwqPx5r934t8TW/g3R&#10;iyxeZ+9YdlBAP4knH+eOqube18C/D4xovlt9nwoUfxY5/lXK/APR31bWtQ8T3MMgaW62xmUEcAnk&#10;fU5/SgDZ8e3cXw/8EC1sYcHy/n2jnb6fzP4VF8BNBd9L/wCEj1GLE9zl2Zjnb3x9BWd8dpX1zU49&#10;GQtt3KgCr0B9f0/M13+hWkWh+DdqjaFtwF6c8UAeZ/EF5/FXjq30ZG/dG4Bfa3UD5gfzAGK9C8S3&#10;48N+Dz9nGGk4XJxx1rl/B2mR6h4xm1OaLLQ8Zb+9k/8A1qs/F++ea6ttKt5PuN93PQ8Yz+Gf8mgC&#10;98IdHSLT5NbuFbdcEu27g4GcD9K5LxQjeJPitawbm8uO43szLlcAHgflzXqHh62Gm+Egirjy4ccn&#10;2rgPC2nC48eSXjorKsbBuuck9vbrQB3niR49M8IlEQqzRkYx14xXL/CLS9k9zeFf9bcMSwzz6/57&#10;V0PxEZxpCxqp/wBWeDVL4U24g0sE4zuYlu3+eaAML4kSNqHiWO0Ktta4CYxkDn0/rXbXebTwi0ca&#10;7cqowtcPqWdQ8c2+5cbblz97Prz/AJxXaeLC0XhyNEblv4aAOV+GNu39rXN1nnzNv3ui9v51N8Wb&#10;lbnUo7cNt+6uB1z/AJ/nU3wnRpkmuJIwA0ze3TH9MH8aoeL5vtnjS3tN3/Lf0yP5+1AHYQJJp/hW&#10;Zk6+XheT2GOPTiuL8DWy3Pii4uRHzGuOn3eckZrr/Es32PwuIiPvt83Ge1YfwstPM86+dVJmmwzK&#10;vU+v50AS/FPUXt7dbVDhVi649ulaPw10/wDs7QU8wsf3OSx69P8A69c38SbprjXFs1P+slVV7Y55&#10;P+feuy09BZeGpJGI/wBX78D/ADigDgfFEk2r+K7W2PKtNub8Oec++foMetegNG1l4aYZx8mCa4XT&#10;LT+0PHazEDbFH8ueeS3/ANau58YmK20AQ7+ZFYLx7H+maAOA8L26ah44mnA2iFQoYe/4/wC7+Nb3&#10;xMujBZR2yt92P5hkg88dutU/hjYNNfzXzLjdcHP4Y44+lJ8U7wyX32SLcrblRcDryvXJ9Dn8KALf&#10;w305bPSFmLZLR7mb3xz/AJ9q43UHk1rx/CsRyolZ3bOe5x+OSP0rvrWIaf4WkmC/MsOOOP8AP/16&#10;4jwJbnUPGE90rbgh2fTJyB7fjQBu/E3Um07w2tuj43HcwzwVHXPtUPwf0+PTfD51FhuMm+Zmx7+/&#10;0qh8bp3Ro7JI05jwuf7xP8u9dBpoj0LwK3P3bfbvPqR1/WgDhLaMa98W90n/ACybI3A8YH+FdJ8b&#10;b+Gy8PQ2ZfHyhuTjHzD/AOuKxfhJbi+8UXmsN8w8zYDu/H/DvzjNQ/G/UDqXiC30hHAy6ptI3E/M&#10;O3H86AOs+D2k/wBjeEoDMPm8kNJ9cZP864mRpte+JqIX3iOZn4U49B9Of5GvSLdU0PwY3GDHFj6+&#10;1cH8L7b+0vFt1qUihgq7Ex7nNAHUfFC+TTPCS2gcru9O46Y/z2rO+B1g6WrXrdZJS+7b0H9ah+Ot&#10;7HFHHZIfux/Nz90/5xXU/DTT4tO8OwkfeWEbmx1OKAOP+MN4z6yLddrKdqBW453AD+tddoWdG8Gt&#10;MV5ht+iL3244FcbrwbVPGUMZPy+dvY7SehJ/nXW+Mrj+zPBjR7+WwM4Jz/8AXxQBynw3tZNS8X3V&#10;8xP7vCr6dSf06VZ+NdybjU7PQoBktIiEexI+vpV34L6dILabUmx+9kJ3Lnp0H5YrK13drfxTht1R&#10;tsbbunoT/h+tAHS+KNmj/D82xGxWTb8o9jWd4ehfTvhvI5bc0kW4jjg/5H60/wCM92ltodtpqjLS&#10;Y3BumCcf4VY8QqNP+H0duoVWZVAXkE8e1AGfdQO3gK3t2j+aWRfqf85pvji18zXPD9sArFWUtz25&#10;z/8AWqzrbBNH0u167pl+Vu2Rn/2U/wD1utN15I5fHWlW7D7qqefbt+tAFL4yJ5txY6bFK2WEa/TL&#10;YHv3z+FdlbvLb+B5GK7SYs/d6+1cd8S383xpZQeXu2SR5x2xnHt3/Wuy1wLb+A2jCp8y7VXnAyPz&#10;/wA/mAcV8H7fd4m1C9BYhpFAZl68evuK6z4rzKsC4P3Y+n4dfeuf+C0bXE13K+75rnOG7fhj/DvW&#10;l8ZZ3SORYxn5cdh2Hr29aALnwmiMeiRyFCBsyN3fr1rk/GJafxdbxIdy+cu45+YevP5V3PgOIx+H&#10;fMHeLPXpx61w2sI0vjCGJBuXcTt3fn/T8KAOg8UKE8CsQjfOmPu9ODXkPg2ykn8V3ErSAq7hVUqd&#10;2PfPOT1r2Pxogh8IxqB/EO3oP8K8w+HVqLrxNd7iu43QG5vTaM/geTj3oA4n9pjSYTfsCOEVPvMR&#10;lueSemPm/U9K1vCejvH8OL190pH2NvvL823GT+PXp1xiov2hLBJ9ZkikikyZkCt9QBg+2efp+Fdr&#10;o2jt/wAK7upVBj/0XYhGSOnUfyoA+bfBHhVpviXcOsgbAXd5bfKDuYk469T3GBge9XP2o9AuEvTK&#10;kbf8eoYL2BxnHXgADqMnOfau++G3hV7rx5cSNFISu3rnPcD9B6+lN/ag8Oi51RYkRSrQpE23nBOM&#10;5HGRjJOf64oAq/DbwwYPhlcny2/48QGZwMgDH6+o5AJI7GvM/h34dup/itIsKMN0IUhTnO5nyeMY&#10;G3OOP8K+jvA/hpY/hpOY4mX/AEfn5fmHQj9CK87+FvhFD8Tpn8ttu1QPm4LDgnHb/D15NAGT+0f4&#10;Z82OBpUk4s48qsbeh5459O3QH6HsvhR4daL4XTGUMx+wZz1+baBnIHXPX698VY/aY8MJcDMiKq/Z&#10;FQkD5mGOO/bn6HB4rr/AnhttN+F9x5kTY+x8hu3HpgfXHtQB4R8NfCc938WprlYmXKqWySM5k6en&#10;8LfkPw7D9pjQFia3kdNx+zqix5wXwA34cA9e59a1vhF4eT/hYd1KnK4Uf8B3Egn0z16966P9oXQ4&#10;JLpYXC/NGioR69efxFACfDnw4sHwlkUZbbp4UH+IsBx/X6fjXE/CPwsr/E+6udsreXHGuX6dGHAP&#10;XJ3fgB0r2bQ9O+xfDK5DfL/o4LbgT2GffHBrjvg5pqf8JtfTbVHlyKrDhhwBn8R6/wCNAGn8ddFZ&#10;rKOBFOWtML6Y9Ovbn35/Cqv7NWhNF4chldQMxL04I+Xpz2966T47WwktZJG2hVsW+bd93j0xUvwI&#10;tkj8KxyeXsLQgso/h+Xp+VAHlnxU0kHxdZosZ3Lff6zj0Ix79enP6V6VNptvb/Dzyh5mI1Ur16YA&#10;/l61x/xG09LrxjYwyIGP25j83Y/MB36c4r0rWrTd4BjRUbLJ8xOem3+fNAHgHgrTZrj4tXiywtuT&#10;awbdkBsnp6EEqfcEZ7iuz+P2kpHZk7l2m1w2/wBOM+/QD3+X0qn8NNHiu/iVqF8It37xdoXA49ev&#10;fvmuq/aA06c6dcR27gMttwu3joecD2yKAOR/Zj0VbXw2s5LIPJ3crgjK5Jx27DHbFcX8UdGSfxZZ&#10;+XFG226Ut5mMqOce+eMjv09Aa9k+A2hxW3hHCxKu2AEr1H+rAI/CvOvH2nu/jvTUjQf6592eVUYP&#10;8s46HqeuOAD0u3sXg+HKkFd+EG5s8n8/8OBXkPw80lLj4o3EiDGJFRmWMheBz+OfyINe9Xtgsfw/&#10;jVs4aMZ2g5xj+eP0ryf4Z6dCfijdzl3+8P3bdM4yRz3yW7jge1AG98etGI0xowvKWYb5XPTGPTjP&#10;HHNc3+y/pbNabZopNy9WK4H8XOemev0BHrXffH+BV02VT9yO0HG3OCBkd/b17/Wsf9m7Sfs2lRkT&#10;mTbB8jMpGcLnPI+Udsc9vrQB5r8cdDkm163+QlmulCoykYOSc9fY8jgYzXcaTp8Vr8LS2Cy+TGd2&#10;0KGwefXr6c9TWT8XtNin12GBlwGvlKswySORjI5Azx+Ndg9gYPhypZHDbRx0J4J4/L6ZoA8E8PaM&#10;83xg8sSFlVUwAx45IGevHy4z0IPHSu++O2jhNHt2O7AtwfMXnnIyfTOMnn09axPAemSXHxPml+z7&#10;fmRRuU4z85GPUe/fIPeu6+P9l52jtFHHuZYV/dlsdc88+w+vP4UAeY/s2eGTCsUpiVVb7rLnqH55&#10;PPPXBwBk+lc3+0Vo8sN/tWI7ftiLv3Y3jzMdPXHc9wfSvVf2cdOM0MU6qy5hwmVwcBeM565HPPXr&#10;XKfHbTGn1a2jZQyG8X5JF9yecDPVSPxHfFAGn4N0kwfC+4mkjYK9uu5WXBwT05P868ht9Ikk+KRQ&#10;DdHHtMnzELw3U7eOCDznofQmvovR9Ljg+G5h2rJlRxwNzZPXHY8Y+nNeN6JpizfEi48w+Yy7NySJ&#10;0UkDOAf6jsD3oA6T4tW3leGLTCMStrn5xzgA4OCDgdemORzXHfs46M8t+075P+kGRjwcZPoCeeT1&#10;xjOMcCvS/jZZeXosKyBWDW6jc3OcdznsC3b/APXhfs3aDtRGRGVdpZkbLbehx09COehAGKAOA/aE&#10;SCa9mcn714V27AxXLE5IOexxjgc10ngfSLd/htISXUeWcNI4box4H0wSBgccdjVH9oTSzJqaxyh1&#10;/wBKxv28g+Y+3qM5OR79ODzXWeEtJ+yfDJ0+z47NxzkMeACOe2eecmgDwttGS7+I4hB28btxBATJ&#10;OF5HHPQd8ZOOK9C+Kmnqvha32xrt+yu67scAn3yPf15b3zz+haW83xHYysrOkaFf3fzN83Iz6ZZf&#10;zB7V6B8ZtIeDQ4oIogrGx/5ZqeST8ox06jPpQB5f+z3pUsmstJEG/wBc5G5vcnBPOOCOwA4HTNV/&#10;ippaN4vt9hbd9ujj3bcgsWOOh9MDjg7x6c9H+zrpyx37COLavmfu8pwcseeO3Xk5PzN6VS+KVp5H&#10;ie3mjXy/LuNqtI3XvlvpjJ59+vFAHcatpi3nwst7lV4j3KrqWJOAQOD1Jbt3NHwLijOiTWO/5QrL&#10;uj53DJyMDnn8OT6VtXVj53wrTKhSrnYFXPAzjpznAH0NUfgKIzdzQRJlWupdzJg9jx7Daevt3oA4&#10;rwvDNpPxbZMsPMyjJuDY24yTkehxnoDitX4gadH4X+K2m3/lyDzJtpbnaQy4yeOvAI/HHI5h1+3i&#10;0j4pxugUL9qaNo2wVUZY42+2RnjpXRfHfS4n0/T/ABCwVsQwvujiG7ALc5I557+4PagBvxI0yDRv&#10;FOmeL44/Lhu0RLmJT91cgA47kbj78eoNZ/iLR5tLuQllb7vsgM9o27O+MYJ474Gffj656zxtYL4g&#10;+Dq6j8ubPc22PjC9SOcHr+oBqFLL+3vh5aeLbePdPYMq3G4DlCPmI/M4z1xigDB8C6pH4P8AHMOp&#10;xkLper/Iys5+Q8kkg+4H1/GujtYV+HnxmjnRljtr4GRWZjjB6ADv36cAN7Cqdv4dgu9MfRU2LFOv&#10;n2LHkIwGMDgqPu44HvUuuJf+Lfh9Dfl2XVNDugW+QqxC+uOdu0t+lAHWftM6FHeaHF4jtW3C6VHL&#10;be/3jjn/AGfT9a6X9nqRbzwjJGUZQ9uSBzx8uRj25P8ASsoX1p8S/hBIBuWRYmaNSQH+8fQHofp/&#10;Kqf7L2rGOSbQplVWt5XjfchXIAHA9gP/AK2aAPE/22PB8UXibS9Tgs2VEvfLWRVO4bhjeD/wLHHp&#10;9a661+FEOr/CaO6jh3Ki4kbadwU4Pqcd/wAMYx23P2uvDnn6Y0QtjvguUdZFbkcnOMc5HX0z9RXZ&#10;/AyxXW/hbJFcW0bN5KsEjOArDBx06HB5AHXtjFAHwH438JPp3iHUPDSCRXZVzDg4aTnB4Jwdv9D2&#10;rgPAHhg+G/HsjyJLsaYFVjj27fkIJGeny7jj1zj1r6I/ab8MSeGPi5Yz7F2XWQ0e7pjeMEAf7X0+&#10;Xk96p+PPhVBa21v4rhti0bfvJJGbqhJBOce3J4z+tAHC/He/h1PwnJAs3mLNp5BZvmX7uMHJ+6c4&#10;56flmX9jTVBrXhW40sMzNs2xpuCnbjhecAksT0zjkZ45zPiPDeaj4c+yEM21WgZWYnJyCoznjO32&#10;HI6bTVP9ibdoWqf2fNdeY0lywkc5BZiQMjIwMgBsHHI9eCARftC6Td+FvHGm6yluqxNuhuERskDZ&#10;wOeeo3fU9c9fUfDLQ+J/hkpyWMcYCyMpUbSNwwB/Dgqxx64PFc/+19otpL4audQSDmKTzPlX5do+&#10;9jJ7LngevcZB6L9m5H1Pwu2nXCIW8grHJuzk4BIBIJPI9BkKORnFAHifgW8Pgr4yXOiXLsitJ5tv&#10;Au7cQ7YI6nIPB5xg7scZr0n4uaj4k8IG38ZeDNVmhurVFdY1A2yRgrxwc8noeg/MHzz9onwzL4P+&#10;Jem+JLeOaSAmRJjtYt1bJBB3ZPA7kfLgCvTtWtk8YfDWEiDcq28iPtjb5iuTjjn738uBQB9NfsYf&#10;tYaH+0R4Oh8N+PHS31ZOGWSQEBtvbpleQcgYzXeXPgfxN8CPF8njTwbCzabckNqVmGO2TPJcdwcf&#10;hkk1+cf7MXie88F+Prjwzb3UMP2W6UwbMfuY9u5UGQOMLwRkEAL2GP0M+Ef7UeheMNF/4V34/ZVu&#10;YV/dyyMAnA7Zz0544xj0oA9u8G+MLO90mPxb4UmaaGaPN3av1HqRg9q1tTsZ3DeNPBsjM+wLcWq5&#10;2ybenHY89a+ebPXfEHwf8d/23ocjXGj3VwzXUYjAG0jGec+noMDgele+eFvElneWUPjjw7OLizuF&#10;BuoVbdsIznjrnP8AL2oAku4hrap4t8LuI7uNCLizYkKy9cHHcH2rP1Kxg1uzGr6bFtkjyZo92WRu&#10;ev8AhjvW5qujfY7geN/Cq7leHNxaq2BIvUMB6+nrVW6hh1aKPxl4cTZP968tWTaZEPByMcEGgDlb&#10;iP7Q212/fKmAzfxf/q4/OqazEZLLyrcnyySnPQdcn+X6Vua1aJqtrHqunIY25yvTBxgj/P8Ad965&#10;udri4uGXy185WIdGXrj2x2PFAFrDMyneQu4bVRv0/SpBcBRsky3y4XGOPX8OvqOn4ZqXzPy+5cfM&#10;X79gTyeeM+nNNN/FuCjnbyNrA7sdxkj6daAL8lz5h+b+I4x1yeeckj0FRSXQ+VwG292U9zk44+nW&#10;qMtyAFeIAyZ4O3qeOB/k/hTPtLEbPPbcwJVTknr/ABfhnn1FAGiLwjc+G+YYbavT2H41D9pkXjZ8&#10;vUsqn8uvr/Oq6tiQlMA9G5Pbtnr6dvw70M27GX2sOe/03dfX698cYoAmnmxgHcFb7vPQjPPXn8va&#10;o/MG07iuOQAv0xgDgZz+WB70khwN0jsN3O1vr+hz161VZnTCmFVxgN6sAB2+nOSOTQBZZ3Y+WVwM&#10;k/d4/Drnr19qa87IuwP8wOWKnIOMk/Tt+tV47iNWUKQF24X5duFxnsOB781FcznPB+8vTcP89Rnj&#10;68UAWS5x5iNja3LsCc8A56nnkjk9qiKeZD9pmbyodyhm/vDrtHIyOOuBk8VUSaITqdjO2D5cKMMs&#10;cZHrxwe+cHpWrp3gq+8R+Xqms3LQqjBmVRgRZ647D6n1oAxJfEV/NOND8IaT58nJXauPrnJwOT78&#10;A8VteG/hYkM//CR+PNXZpixdYGUfL6cH8sY4+tTXPi3w54c26V4M05Zrgja8vOVI6Hoe+fbJqraa&#10;F438X3IuLkN5bcshAwOOQWPGfpwaAOguPHek6RB9i0WCOP6ctj1zx9K5eaHxZ4ukZdPtm8pmwbjo&#10;OSOSd2e3Ixmuw0v4e6ZYw/adbMdwwbdtV/lBOM8k89Pxqp4j+Jnh3QoI7SwZZDuxCsJGAfTIzQBi&#10;Wnwq0zT41vvEU5uG3AunmHyweRnINN1zxzoekKbDS4A3zbVjih4PB4zxkD8P0psNj468eT/aIy1v&#10;Z7TtaRDzxzxyT09ce4q83hzwx4Mg868nWeYLn7RLID833sbccc/rQBxE2jeIvE4+3X1w1pb5ypkk&#10;6HJAwoI4565+uahvBpmguun6Dbbnb5ZJPILHd3IIJUc46H8K2dS1TUfFVxJa6PzCrfvH5B24PHp+&#10;A5/SslrtNOkTR9EtZLy5b/WSTNuSPPfb36emSPWgCrJPY+E9LuNa1W6drlrVpo4nkwzYUn7pAyfY&#10;54HvXlv/AATy8MeJfit+3T4i+I+vRsLPSrOOzt4mYlVYfPlQRjo5GRxwe/T03xnommeCPC+oatq8&#10;pmvpYAWjjGF5OApPUk9OOx4HGa63/glF8ONR0nw7rHxF8Q2Sw6hrly00nO4hMnYM5PYkYzx046UA&#10;fWPjW7+x6Q7huFUk8njAr4q+OsqX3jzS4HdnKyNJs2ljywHT2A6evFfY/wASJwNIlQH7yYbPQ18X&#10;fFSBbn4u2rrEDH5YPv8AeOBjPXOe3c85AoA9k06z+zeC7WFE3gQkDGQDz1+vf3P1rybwHaCX4uXF&#10;wrE7bzLcbsgEjP6/rnJ617S1uU8JW7o33YfXv68deR+NeQ/Cm3lb4p3EY/dj7Vn5egA/h9u/1x70&#10;AemfFZkt9AulC7P3Ixt5z8p/LpnP0rB/ZstBb285VWGFJXco5/r1P+RW/wDGURJ4eu/3f8IIUL1w&#10;CMfn/Kqf7O1mh0KRi6/6rr7d+2OmOaAKfxi/dXdspKn94A25s/j+YH516b4NhMfg6FVH8PftxXmH&#10;xoikk1eyhLqV8z+PAHOQT/LoMivVvDcLR+E7fHyM0eSuOnH+RQBw9rEsvxF5B2rLlW2nI7/59hXo&#10;Hir5dJbOf9Xg+gFcRoERn8dmVMA78sMHn0H5Zru/GixxaRIuR2H9KAKHw8t1+wu5bJ243Ad8D9O/&#10;41X8TRb9Sjy3+6fcY/8ArVf8BoBpEgK/e/2s5/8ArVS1ZDNrClBlVZcgdB/+s0Abc1vt0pEK/Ltx&#10;u6Yqt4aRg8jH720nI/Grmpn7NpWF7Q56+3Bqv4UGfM2jK7TwfpQBk+K49t2hJPDkn8v/AK/61sad&#10;zokZw33fm+brx/jiqPiaJBdAjv3xWlbjZo8YY4+XP06UAczYK3/CRhCO5P61qeLg3ksOf8msrT2D&#10;+JyRJ8wYj6Vq+NH22jOF/wB72wRQBX8GIWtZMnJDcD8f51k+LLYm/Uhec4+Vvvc9cVr+AHElnKTI&#10;PTj8v5VneLf+QhH+7ZgWAJ9Af8/pQBrFWGjx/Iw3L03YB46fp+Fcbpiu3i/ayjmQt6nrj/P/ANau&#10;6CIdJXdyuzLehriNKZR4y2jy+ZCF9+aAN3xlapLZTFo/4e/pWZ8O7EwxyjOQyn/9WK3fGYQ6dKVX&#10;ny/asvwDKAkys3Hr/nvQBi/EWJBMrOXb5vlIHcH29s103htWbwvGWXd8pGF6HB/+tiuZ+JUwiMbg&#10;KrclWf8ADB+ua6Dw7L/xScKPFtxkbl5/Efn+dAHMsyDxaxwwdpPl5745PsK2/GABs5gAy7l6L3wB&#10;muZ/tFm8ZfvD8v2j5Sq5z1Ofr1rpfF4K2Mpc/wDLPqo9Cc498UAZ/wANirXk+1W/1ZPsP/r81T+I&#10;8BYKxVSokY98enPvj+VWvhUGF7dLKvzNGfmx+nt/Om/EtY824DZBbJ9+gz/L8qANLw5BKPDMUqE8&#10;/wAOMZ6e3tXMwyB/F8KiLO1lHb68D/8AWOldXoigeFlAVmXOPu+oHP64/GuUh+zt45VnX/luAoXr&#10;9T6Dp+ftQB2XixZU0yReTmIjuvbPp6Vy/wAJC51aZdzH5Wwu0c9P1yfpwa7TxdFH/ZU4Zvm8k4xn&#10;jjr+H+Ncn8G4F/tWZnT5tjfeH4f570AWPiSC0UIVn3eZgccdOB145Pb0rrfCMW/w1HlGUfyyOlYH&#10;xEiASJI4V+a4G47uAf4WPtn+VdN4PYv4dhYnnIBy3sM0Acvdvt8bIGG3bJlvxPAr0LUi39nNtGcx&#10;5+bt8tef6iufGUe6Tq6g+549vr+ftXpF9CP7NZeSDH6exoAw/h45e8k47nt7VreJEYQg/XgVk+AQ&#10;Yb+QMu3r26nmtbxMcw8D1NAEmnjOmqN3y9O3NZJZo9aVQvRq2NKZW0sEn3/Cshv+Q8oUD/WHbx70&#10;AbGrpizkH/TOqHhBV8yVWU/dx9a0tYXFm+0dFrL8Hqd0pZSPl7jpzQBY8QKp27j91s9OvNXLQEWK&#10;qf7uN2ao+JG2Ov1z+v8Ahmr2nSFtNRg3VaAM+2AOq8k8H8evSrutY+ysCT/LvVC1wdU+THX5fern&#10;iAlLWQ/59KAK3h0gW0m0ctj8DVfWJCJFJkxtYfdp/hhle3k/3j+HpVPxKWR1bI5/z/X9KANZ2eWy&#10;TaT9zHXHrXK6RdO3iJoycD+H3O6uliY/2aknO5lH3etclpr48T7R3f5s5x1PA9KANzxIN9i2W9B6&#10;ZrI8MEi0kT/ayPcHH5d61fFLFdNlZuzDt61h+Epd0cmR3+6O3T/P50AUfEO37fEwX0PHOea6CaPz&#10;bBFKllMWBgc9P51y/iecLfW5KZbK/dHvgf59cV10Sn+zYWUMNyYPrQBzfgMbfEeCzY4AHOPfH4Hp&#10;7V1vitcaXjP8Q/ka4vwVPt8ZtDu74xxz7/pXdeKYg2mSNu/hBO360AO8AsZdK+XP3qt3qZvVynX2&#10;/wA+tU/AAYWMgx901e1Li5VSc5OaANCSL5FO1huA3Ux8i0Zssfp2p8pHlLIB2psZja2bHr696AGW&#10;IA2kt3/i7VFe5EmSuPmNTQOAV2f3j1qPUeZMr/e5oALMmSJj1Iqjf/uZ8g9/161a0pmw6L/+qqeu&#10;giUMg44oAsTsWt/lU5C7l571mac5XUtoPy1oowe2Uccrisq2m26qq9Mk4oAt+IRizaQj+HP144qh&#10;4bk8zT2KuPvcc1o68p/s9z7e/rWP4SIaKWPdna3dRz70AQ6wzrfLIg/iyC3cZrYG57ZH7Mnzex/w&#10;rN8Qw7JI2I44OcHtWrbMJbSPaP4fl575OKAOY0tfK13DnvjH5cVpeI4i1mwBbPSskS/Z/Em1iT++&#10;I5PT0/QVva7CWsJGXPSgDJ8KgzQTAk8OSo7dPas3xlCsVyr/AOz8px+mMVc8HyD7VNHuDLwPrjr/&#10;AENV/iEqLGkhPCqc4XpyOKANC3kSXSYsMcNCMDFc5ok/2fxcYSNvzFfT/J6/rW3oMiS6BCUPIyMj&#10;oPp+Fc/uFp4tVD2lKhh256fpn8aAOt8WR79GkRz93+LGKrfCWUGK4hkZdu8njP5/pWh4gjkfSrgo&#10;B/qSQMdPxrF+Esm28uIgvqcE/X3PagDe8XqytHIc/d79ua1tCJudLjbn7oyPQ1n+NVf7ErBsfMQS&#10;y+2at+EJTPoy92xgn3oAZZAxaoPc4Oc1sYGVO0e9ZErCHV417Fq1Xbaiup7dhQBV1I7bmOQn7rKf&#10;pTvEcQl0fO3dhOgPXv8An1qPVlM0SkdWwG46VavA0+jMqLzt49qAKfh0GbR/L9F4rJtS0eqtG3y/&#10;Ln73bP8A9atbwuGS2eIn+IisyWPZrTfL97PI7CgC3cgmJSX6LjGKyEl8jVY8Adx7itmXcsG9hxkq&#10;ufrWHqOyHUYyU744+v8A+qgDS1d/9EkkU9s//XrjdNmYy3ERzt3dR065712d5D5to2e8eB0riLSL&#10;yNXlh/vM3X+Lp3/yKAKfiLFuuwFm+Yfw4JOTz/hWDqPGqRuF+/MD8o6ggfr1/Kui8Swp9n3njjcv&#10;c4zzzWHqUQ8yGcRKzDbuznBHTGT04z9KAL2vRmfQ1nb5tjA/MQOSMj8sVn+G7xbS8h3jOWKnBHqf&#10;8ev+z71sXLRS6Owxt2hTyOnOO3r/AFrnx/o11GxAYq4Hc9Oq/wA6APStXRZtHmVQ2Gjb+HPaq/we&#10;uWF9dWezbluFPr09e3HPvV6yBu9GHyA74ejfSsH4XzNY+N5bYrsDMwKjg9h09eKAPQ9eiCrHKARt&#10;6+v1qxp9wzWaNxu49xT9bgLWX7sc7uR61DpBzaCPOSv6+9AFzWh52mMfm+7/AAtT9PfztG253Dy8&#10;8inXsZl06RccsnNVtCd20pgB/BjA9aAMOJ8SSR7W9N3596vSq32Vm8z+Hp/SqVtH/pk0YHyj+6el&#10;aUiMINpP8PX8D/8AqoA4Dw86r40ZTu6/Mf8AgP1+la3xK3Hw8wTK9vlzxx/9es/Q0VvGhO7u3zDP&#10;Pv8A56VrfEZE/sJiwXp3yOcD0/GgDnfhgSNEkzK3yyHO7k/Wub+IIY+J4pnK7lkBBZjgLkdPfnp7&#10;10fwzeM6PKmwj5yGb1H+f5Vzvj8qviaPJYhZR8qt97pyf6UAegX84/4RpgFY/uMdRk8Yrkvgkx/4&#10;SW4m2bc5K/Lj+vv+GMV1F8Vfw821N3+j/dznJ2/4VzfwbCJr90VHQEq3qM4z+lAHVfF28WDw+peb&#10;HYdee3NavwXlE3hKGXswz/n+dcl8dr1xoKQJwxbO7uvvXW/BtSPA9vI6bGaPdjqBnPT1oAfrt2E8&#10;RRp1/edM/Sum01DG546rXnfijU2h8fW9tlVDTYCn+I/5FejxFkg3Bv4aAKUjeXqjLuz8wODUGtRD&#10;7fG2fvD8+KdJIraqDn7y1JrCqTDL7j8KAIr6JZtEaEbvlPXHI71l6W6m2Rhjj+79a3DGX06WIJ2z&#10;j0rndGdRGIc/dkP0PNAEWvIHtGUfe6fX/wCtWN4fAZZIxzhs/dPIyf1/xrpNXjDQyKV3cc4rE0WM&#10;GSZdg2hSPfr/APqoA5j4gtJbBJ41XHQszdPx/wAirGn3JbSoNr7sx/ezkHg0nxIfy7dJdv3RjHfq&#10;CeO//wBeotFJn02GMOGwNv3evr+vf60Ac1oMwi8fR7d3+swS46HkfkDXo/iRV/seQgY+Ube3fv8A&#10;hXmNnJ9m+IMMY4Yt8w2kY3E/45+teoeIiP7En3D5fL3YB7DuP59aAMX4azs5uY2xnPy9cj/PT6it&#10;TxO6LLHKY8Z/utnrwM/pXN/Cy8EmuXVsWXB3H5eScfp1/rW945fyYYc5HVcAjr6f/WoA37eaObTI&#10;5sncY8/L64/wNIswlSSKU7l8uofDTebo8O48KvNIHVL3yGfqvPHXmpbAuaFL5byqzfdfIz34qprD&#10;fZ9VjmZj97+9wcnpT498Vy3ByeG9BTdRX7SFlDZyOPlzz1qQGeKY/t2jMy/eXlefbvWP4QuGFj9j&#10;uGG5flZe4/z/AI1sMPNgaN03fu/mU1hafbyWN0+w8c7vf36f14oApfZ10XxR58Lttkcb8Hv6/wCe&#10;pPetjxrYjUtHW4VdzRNkfL69B7c/pWf4iiS6RLuH7zEYx6856+5/ya0orhbzR2gkK7inK+nb8eaA&#10;Njwgo1bwmkEh3MqhWK/jxVzw5dwx+dZlmBQ7W6/pVH4Xbo7GS2mcFgSrY7H/ACaz9R1E6T4ze2CY&#10;W4XK7fX06UAYXjHTyuuySiFnVxxtHT9aK6HxFYPe3McsRZMx5ba2M0UAcJbJa6Vpv9g6W+2GGH/S&#10;ZjngYOVz6/SuO8c2H/CROZJD5em2px8h5mbn0HJ/X055rZutRhljfSrW6aGzt+LqZf4+DkZ/Ef8A&#10;1s1SvLyG7s21nUIvJsbYn7Lb7dokyMkkckjrjH51oBxGrxXOlRRytAzahdDy9PtOvlqe7c+g6nGO&#10;5FXbbSZfh9pO5P3mrakWaVgV3LuwOvI79811Hgbw5Df3N1441qGPaFLRFo/mVR9cDnj1rN8I6def&#10;Ebx3ceJr2Fxpln8sPmcbmzzx04/Pn3oAvS28fw+8BNe3MjSX15xu53yM2Tz35PYZPNWPA+nR+BPA&#10;E3iXUWVb66iMm49Rn/0IAf1qKYXXxM8acvH/AGXpbZVU7kfxd+fw64IqfxXcReIp9rRBNL03AUfd&#10;84rgqn4+uKAIfhrplvpX2jx3rEe+a6kY24bG5sZwOnOev046AVY232s+KlfO6+m+aQsd32ZOmAD/&#10;ABE5H41YiuvJ0SbxXqmzy4QPskag9O2Pf/PHNavwxs/K0W48XamFXdl43b73OOM/jn8fagDA8do0&#10;+pWfgfTWBZpN03znoB0/Pj8eetanxUkXRfCFn4bsJ3jklwMrnIOMe/1+ozVT4W6c/inxtd+Kb9Qx&#10;j+VC38ADElf5f54p+sxy+N/inBpsUTfZ4DnHONvT/vrI/r6UAdBoFnb+A/hdlB5UkkPy/N3bJPJ9&#10;z3qH4EeHTALjxBej5p5Xcq4GVGeBnvx+tTfGKeSy0u30i3LqqqFZcctnggH64FdF4QtF0PwDuMmd&#10;tvxnC/p9aAOQvceI/ijGkm5/L5b5sheAO3HT1/pW78Zb5bTQYdMjLLn+6OQOf8/lWX8JrNNU8T3W&#10;rOqt+8A3L268dOPr6YqP4v37an43svD9q3mKsihlUFsdf8P1FAHY+CLAaF4H+0eTtbydzLnoeePz&#10;P86434Zxf2542mvyA3ln5XP19fpXX/ELVIPDXgRbUNsMgC7s4xxWb8F9L/srw22u3y7WkVpct029&#10;Rj0oAyfjlfPqer2/h6B23SSJGoPTJYZ47kencVva1fWvgj4deUrr5jwhFT1IH+PWuX8Pxz+NvidN&#10;q0rfu7WQlWzkYPOfp/k9RV3xRcN458ZQ6JbAmzsceaVxg5/hP+ewoAn8BWsXhHwvJr2oD/TLz5Y1&#10;ZsE56enOP5VU1ieTw3pDapOGOpao22Bc/cyBgZ9vX61PDdp4i8VG3hbbYaamTyAvTvxz0/WqYvbT&#10;xV4hfxHdyBdN03ctvt6Njjgf/WoANSD+F/DEOiRfNqWqP+8wRkA5JP4cUtpZwywRaFCW+y2q+ZeS&#10;f33HUe/Qc+59ag1y+u4lbxC1sv2u6k8mxhdSPKUnHrjPU/gKffxjw34ctfD0Mm6+1Jv3mAS20jP6&#10;9eeKALPg1X1vXrjxFcsVtbNMQrn5QPpjrxj2qp4UsX8aeO7nxbeMzWNnu8kZz83TP5fTnpVrxZdy&#10;eF/Dln4G0UL9uveJNnyscj6/56cmrXiaC3+F/wAOI9CsDmaRQGYty3HJJPOTQBkPNc/Fj4opFiT+&#10;zdKctjI2scADP45+ta/xw1ibT9Kh8MaY26VlCbWXjcTjBz9Rz7n0rR/Z58O/Y/C39r3KZkuGMzFl&#10;9v8AACuf1/T5fFPxVt4d/mRwzF5jjg4xj6n5R+dAHoHgbw7H4O8EbUVVMcOM9Mtj/wDVXD+CNGl8&#10;S/EVtcvFJWEfu2yeWPU/l+Br0jxjKbHwl9mVf9Yvc9cc1z3wb02KFJbrdy8n3vQDgY9O9ACfGm4d&#10;NMj0pS3zL82BjsP8a2PhRoiaJ4WhjaPbth3c/TPf8KwficP7Q1+O3aP5fNVfu+9dtpqRWXhuTc20&#10;CLblqAPP7+GLUfHMaS8sJs5/z/8AWrtPFEjW/hdYVB+Za5PQLNbrxlIygN5K4PoTW98TNQW2sEtd&#10;23EeVx78H9M/nQBX+GelkWj3xBzNKWb/AArm/G0aX/jOETu3/H0u1d3oen6E4rvvA1q1to8Yx92G&#10;uF163jPjS3UBdvnlmXHI6/kevT/CgD0C7Ii8LYU7flXof8+9cb4GQS+IbjdwzOBsxwPbHT0rstdM&#10;cXhz5vu7fy4/yK5L4bf8hm5bbk/aDwO2Mf5zQBr/ABQlY2Plpxtj4wvf/wDXUnw/tza6AEf/AJ4/&#10;M20/n/hWb8WLwCOQAnoo2/jx/jWt4MaQeHWabqYf4j14oA5G2kV/HUYDbm+f5fxzXZ+PZ0i0BT2K&#10;4Oe+eOa4jRW83x4SwBbyx8vf8f8APOK6r4lXnk6Ls29YcnNAEXwtXytJaWT3Zc+/4/5/KsK7kFz4&#10;9gx82CzZ6VufDbZH4bV5AcLGd3A9O+K5uwV5vHyg7jtQkZYHGTz34oA6z4iX3kaFBGuQp+9jt/k0&#10;fDNBb+HluMceWX65+lZvxduxDYQxeYPlTO7P4f59OK1fDZNj4R8zP3bfH04oA46Y/wBteOIUZzsj&#10;k3NnJ/Ien1r0DxFdDT/DIQtgsCfwFcL4CjN94wuLsgssZyvzH1Pr7Z//AF11HxNv/slusKqxVITv&#10;Ve4IP+FAGF8Mraa91q51En70u1TuPQf0rf8AidfC3sZEEnzLHgY9cVX+EFo40hZ5urNvb8eax/ix&#10;dtdzfZhL8zzKpzjCg8fyPagDc+F8fk6GtwFHMe7d65/+vXM+JLn7d4thiSTcWmDnjt+XFdloSrpv&#10;hgylesWMe5FcboFumpeM2kiYnyh1bryfy7f54oA6PxZMdN8JmEfKzZC59MH+tc98I7QyLNehGxNc&#10;ZUN1wMAfpWv8VrvydPjtxwQuTx0zjj+f50fDm2fT9BjuG+95G5ucDpn+eTQBy3j2T+0/G1rZkM3+&#10;k4U9c46/TH+FdB8Rr06Z4Hb5/mk+7legxXO6TFNqvxF3/Nti8xyBjrkDn8D/AJxVn463Yi0uGxiL&#10;bmXGF9zjOO/bjrQBL8ENOhtvD/8AaTtu+0Mzs57ryR78A1ydzMviD4rRJJNuELs20Z6ggA/+PY/H&#10;2NejeH4E8O/D75E+aO1GAFxk49PWuL+E+npqXi2+1GUN8rCNdx6+v6c/iaAOv+JN8+k+GI7P+OQ4&#10;xz2HPTtWZ8E9NY6Y2oTMWaaRnyc8DsPeq/xw1F1SOygQsVj6KDnnsK6bwPp/9keElwo+W3G3DcdP&#10;8aAOB+J12+seMVgjO9WuETa2MEZ3evPf/Ir0q1caV4ReRg25LfCruOeleY6RavrXj5J7h92GLttJ&#10;5OMD8ev4H2xXovji5Ww8JNB5mDIuPrxQBxnhVRf+MPPZPuJ/ezn/AOvzWp8ZNU+yabb2nmHIXdt6&#10;5/ziofhPax3UtxeFfmkkHzbSMis34sXrav4pj0lXwFmRCMdcnp/P6daAOu+HVs+neFkkkG0rblsF&#10;uhxmuY8DQnVfiJeajtYiH5Fbd1J5x9MEe+a7G/eDQ/BEjt8qmIKrf0rnvgfp3mPdas0eGmuSx+Xp&#10;gfy4FAEHxSk/tDxfY6Osy8SRnbk9uv8An2rS+ItwINO0/TRJtMjKP15rJlVtZ+K4kABFupbnqORx&#10;+ufWr3jRv7Q8c2Gnjcwi++vYcdCPXkUASeIxHBfaTpg+8u0sN3T5f/rH8DUbgz/E+PaysIbb/vkn&#10;j8qsaugvfHVtbNFlYY89+OAP8/jSaDGt38R7644/dqqhuOeM/wBKAOd8ZSPP8UrdIyWWOXD8fdAX&#10;jr+v1ru/Gchg8FLG3dcbvfFcRcIlx8UwfNLgMSuDnuP6E/lXZ/FKRLfw1DbMNu5DjgccZoApfBOx&#10;3WSzsTueZiM/Xv8A561T+LU/nXckTLu3TAfe6c4re+Dca/2BbyN95l3H5R81YHxCYvrcaMclrkHA&#10;wcEc/wBD+VAHWeG4jB4WYoPm8nuOvFcTDAbvxqrLnauQrN9f8/nXcri28JMqnaSoB46cVxPg6QXX&#10;jK6B+ZkxnPuev6Y/CgDoPiBaD+wY4u3XG09mz0FcV8J9J829kuC27zJ2IZfTOP6V33xN2LpQU/Lt&#10;iyRjqOp/H096wfhNZkWwcrn7xB9TknigDy/4w6e974uVI3YrJdorKFPHzdB9cfktekLpH2T4cSKV&#10;2t5KruUe/UVy3inTzeeM4ELNxfbtu0H5QSec/hXpGtWkcfgjY20LtGc0AeZfCfQIV8R3kotk2faM&#10;bgevy8jp/teuMnisn9oHw99r8Q+VIFbcyjd352jIx9PXFegfCnS0+2T3AHW4YZ2ngjrj8T+npisP&#10;4xabHe+JFb52H2pPYD5h+eOv5jvQBvaDocdt8PZgItp+zjC7vu89fwNcP8KvDixePrq5ACgqu3bj&#10;n6+4z+PPWvWIbQ23gmRSefLUZznoRXG/C/TR/wAJLdTtHxuCrt7YAx/P8KAMP9oqzgu7hoSekKpk&#10;dskfnx/Suy0HTo0+GkyrE2GtsgHJ7Vi/GeyZ9ZZYvlZpIx9ee3qenr+ldhDaiDwHIm3bmMD9aAPM&#10;/hJpkn/Ca30uzbuaMx5z93B6/wCev1rW+O1hG+oB9rblVPlVj8y8HB54zxU3wosy3iS6by9vzJ07&#10;8H9fwrR+LVqs+spFjrJGG3Dg8Lgf59hQBoQWjW/w3ljcEloUBwAD05/ma5T4OWWPFWoTKse3zExt&#10;XADY54/EcV3er2fk/D+VSD8wUfe6jv0/GuS+Ddu663eFh8y3BX7uM4H/ANegDQ+OUQFswBAPk/Lu&#10;XrxirHwPsNvg9WfdzCu5S3QlAT9P/r1F8bn/ANfn+GPapx93jGfwGDitn4Q2f2bwdGgj2jy8bQPY&#10;cUAeceN9OE/jazVju/fMzfN09+Pzr0XxHB5Pg6Iqu1uq/XFcf4gtkm8f2sjAHaz53YPp/wDXrvPF&#10;8Cr4WjJ/u9/zyfyoA8r+EGm58aX1wG3Zm+X5emAM9uTnNbnx9ti1neMAzBYCPug4BBGMHrmmfBu3&#10;b+27qUkEfbG2e47/AOfrVn49qGsroHd8y4UqevPP+P4GgCx8INKaLwaWOWMkJJB4wStea+LbETfE&#10;TT3aJTGGlbO37p7Ae/JNevfDK1MPgADDf6glcY9B0rzrWYIG+INooBAIYFlA+fJ9PqKAPQ9ct5B4&#10;EWIuV+X+6OTjP4/SvM/hPYGT4iX88mSrSKBuXoPb/P8ASvWvE0ePB6hR91QQcngj/wDX+teb/BmP&#10;d421ISbWImXO7OeFAx168D/vqgDW+Pdq7WM/G3FoSG3EckcfnyPxFQ/AKy8vRxdfezHtbt/D349M&#10;cf4Ve+Pwb+yrl0OcW7DhsdUxz+f6VJ8D4fL8MbwdqrDhWU4wMD1HOABQB578VLZG8SWqyP8A8vOG&#10;ZVx2PGe4yOe/T146+/tpLX4eRLIGV2Vdzenynj9Otcx8SY/tHii38pyzLMxXOOoBwPy/pXaeI4Ei&#10;8CxqV2rt+b5eegHf/PFAHj/wntGl+IN0I2X93cj5cdORkc/iMfiOCK6j9oeBY7G48w7vLtyThfQd&#10;c9fT6g/jVD4K2ksnji+do/k+0YTj5SAOD7Hrn/dFdB8f7PMMzJEN/kLtwufm46+gGMn6UAZP7Pui&#10;/ZtMViSy+WP72R8vJ5P1H8uK4/4wWrz+J7MbtqSXILbUBbJJOePcH3B216n8EtOSLQWYbRtjYqPQ&#10;7OnboMV5/wDE2MSeMbUNtLCb5do4HBI5789PTNAHZR2KwfDrLgKzKpZiOB8o5/DB5561434V0yI/&#10;Ee4j2bgs8OG2jrljtH5dO3HXNe7ahAkPgGOJQFjHEaqMY2j/AAGB649K8n+Gml2zfEa6eNMr9pUD&#10;b90nYD+ZwfzPTAoA2fjzZ79GVRG5/wBH2gZOWyAMDtnnB9OPSsj9mbTUjsWP2fao3dWzkgnB9Mdv&#10;wArqvj7bI9o8FwTj7OAcKOPl6n07Z91HrVf9nXTEj0oqiqAIc53ZwD2A+vFAHmvxo09JvElrErvt&#10;F3HuVfuqA5IHI78dcHBP1rtdM0WK2+Gbo/8AcUOe5GBwP1x0zx61hfFi0ZfF9igUhROvynOOD0HI&#10;zzx2OQRXoEumRwfDtVJ3fKuGbhTgDHXt2PrQB4P4L0tk+Ik4ZWVt8YdTj73IPP1K+uK7z47WUaWU&#10;JEW5ha/K6qCIzgkMd3B9B7nNc/4Bs1b4jXDRthFmQ7mOc4Vc5Hr9K7T4+RR2+jfZ1faVhwq+/A7H&#10;0Lf5IoA8/wD2ddK27pUChhGXU8nPDYOcYK4GMjHXjjmuc+KNgE8W26RBwy3xEe1yTwe4zyeQOnUd&#10;84r079nvTY/7PRWA2+W53HGD1AOOnTj06jpXFfEvTQnimxJlXat0rttXjOG549xjjsB3FAHbSafu&#10;+FkGz5SWPzY6tjHUDjgcfSsX4FQBtWukjbb/AKUxXaBt9s565/wrsb3T5ofhhFbmFVb+JdoZchck&#10;cnk9O/Vh04rmPgQiTa/JkAbrli2zAGTyBx1A46e2eTQBzvxM05YfHiMWJMd+rLJt6EkjkjH4HOet&#10;dZ8UdMlu/h5YziNnZYyuWGQ3Tkj3B/AnjpUPxt06CDxMJCmQl8MKW+6Ny5yfTDduvTpiui8R2X23&#10;4UhkZiyFQr8nCnGQMdQOueoyaAM74Zomr/Cq90x4VfzLdm27Q29gw9sZ+X3A6elL8CzFdWeo+Eb4&#10;FtzNGyt684PHbd+fXvVr9ngedYSafN/emU/N/DgDP5EdOc1W8BlfD/xUu4d0YVlD7VYktJ0PPf8A&#10;hP8AwIHpQBS0KylYah4XijkS60mQvbRZOdvPAJPpnrzx3xTdMv4tI8Qx6o+5dP1YPFdRsB8sgPL4&#10;zgE/Ln1yB0zXQ+Koj4Y+NNvch1EeoLhlTgDJznbx6f5xWP4s8PJpviy60Fo8WuoZmtGLfxlRnHJx&#10;wT07+g4oAt/CXUP+EU8b6h4FvSxtrpmNn8xOxWySMfgDyM8de1N8OSTeA/jhJBNJ5dpfKnlnJ+8O&#10;D7HgDuMjHpWBr95cvpVr4htE/wCJrokgMnQFlHzA+h+Xtmtf4lXkeueGNN+JOjBjJHsMnlgEFwAT&#10;kD+LHH69qAO+/aM0OLVNAN1sBSa0LLu53YGSPqcD61V/ZaW3Tw82krchgLcjcvzYwMH3xnNaQ1OH&#10;x/8AB2HUYF8yWJFbEnPBGSOvPXvz6iuL/Zj1OSx8R3WlyzyfuZmVmZskruJBz3Bz17nPtQB5j+3X&#10;4TW3vNO18RP/AKPqSguknIycDrn8Tg55xyc12nhrwEPF/wAIoz5atJHGD93OM4zjHXHtjmtD9t7w&#10;vLrPg/Unhi3NCxnVl4bcMFsfVT0//XXT/shbdb+FaQTZP+hr8nG5e5/H9BnpQB8UfEXwuuleKLrw&#10;xcJJ947WktwrBlGByeTxx2z9c1wfgfRtR+H/AI0W52SfMoZ/lPLKATgYGeDnByew5wK+hv20/Bp8&#10;I+PtP8QRRqsLSLFIyxhQccA5z1I9cDIPrWP4r+GcWp6Pa+K7PTAvmRs4+bkthRt4GeQOhPUe4oA5&#10;f46W41/wlJILP5bi1B+Rd247cccHBz3wevoa4v8AZD8cXNnrUmk6rLtkgkZEx99l3FQxHIU/KeCO&#10;PxNepT6ULvwVNaSx/wCqXMOIuShKjkAZ7Z+uB3rxHwfnQfiG9rPD1nVox5Jbh+w5Az3PfcSPu0Ab&#10;37Z+mIvh+S6hhbzLba8nTHyAYz3I+U885J5yck7XwMu7HxL8O5Ymi+ZYQ2fMCnLH7zbOMck8cnBH&#10;XFanx80SbxB4LlVWkmje3ZlijyzO3Xg8AHOBjB6dfmIrif2L9WiTTf7CubqOdlheAPlcOwUZYYx1&#10;JPI7lepFAHIeIIY/BPxojvfNVFmiEsjuu4MFPz855wcfKOckHHGD6/8AFKwvb3wxHrWjXk0N3Grt&#10;BcK7FklAOMFc55znoMc+1eb/ALVmj3Olavp3iiyEhkgvsmZU/hcckjpuyyNgnnC969Z+H8Efi74R&#10;w5i3eSu9W27twO1hwR0JOc8fe680Aeg/sa/tN23xQ0Nvhb8VZIm1ONGi+1RKwR2HUAnr04z27Y5r&#10;3zQvE2vfA7X0nSVptCuJNs1u2W8pcn7oz9P5cZAr82PDLXXw8+OUkULeSjXKyW8wjzIG3EJuZf4d&#10;yt2Gc4Hav0h+EXjDS/i94ETwfr8JGoW6FVGP9YvOOO/AHYA54xnIAPbPDPi7TtOit9X0mbz9LvFy&#10;zI25YmPb2HPTjFaOrafPot4vizw8WktZjuvLePJGMfeA9fw5r5m8LfEHXf2f/GDeGfEzySeGbpwP&#10;NuG4tXJAGCc5HYYOB0zwK+g/C/jK30GO3b7c1zpN4f8ARbjzAyrnkDd/nHsKALmqW0E1p/wlfh0q&#10;8bNuvIU6t056Vx+t6ZBdZvrOXLLg8Z3ZA56/0rs9atj4X/4qDQG8yxupA1xa7dwXP3iAOnuOc8e9&#10;YfinTohZt4k8Pu0lmykzQr/DgZP04/WgDh570iVg7CJlbDJjhRnrz0z7moZrxywXf/DluuDk5yec&#10;k/eyeeCOuava1bJdk32mgLIoz8qlc/MMj/8AXjpWGb9yhkTeD1y2OCR7de/ft1oAvS3CucImfmXG&#10;/c2eP89hmmC6Yx7XbjsVBxzx0z9fYYrOOow71V5VRW4ZmUnPv/U037W3y4cbs7V9Rxg9Mcge3egD&#10;aTUCvzNzsY/wnn5fX0x/KrCXke1Vlm+bIz8uCOfXntnJFYIvpULRZyFYfus/KcHGBz6dwRg54qQ6&#10;jIUMe1nXqHZT+XHbkEZ4xj60Aa8t0HYCP+LcPugc+nvjg96ptPI7t5YVuyZycj07fz5qt9rz+7lc&#10;KxbDMv8Ae5yTyCcHPv07VE96smcn5TwpZcnIzx1wMZ9aALzXQyTv3M3Py9+vPr2HJ/pg1ohdajI0&#10;FhH+9VSd0sXyxj1OT9OP51Xin3/vQ4hXYpkaRWyCcDB5HJx0/OrVjYatr/8AoGh232e1XdlpON+Q&#10;xLdR2Ocfz5oAvaZe6Toj/wChiS6vGXDO0g+98wwM9s9MevHFbOleB/GPjJPO1u4ks7Feq7sM59eO&#10;BxUui2ngfwYwdB9u1BVxhVDAEjtz7Dp6VqDVPFGvvtdGWM8xwrjaOnB9KALOm+FPBnhpDtCybFB3&#10;t0H1/wD11BrnxL0nTUa00sLMycosbfKeOwAJ/lRJ4C1fVpPtWp3y2y7v4Tucc9yRxx6cmtS28P8A&#10;gfwVAb658kMrB/NmYtjtkfngHmgDkZtH+InjuTfv+x2zc/PH37dTj9PxrQ0v4c+E/B0Q1HU5/tE0&#10;eD507fKD9OlHib4zJLL/AGX4W0uS6kJxG45/HGePz4qjpvgPxL4pH9p+MdT8lNwKwqoZvcHrjp26&#10;56UAR+JfiTPdXDaT4WtfM4AWRMZ5Hoo4rEm8M6jdTHVPFspblf8ARYvTkcnpwD0+veuxnfw94Ytv&#10;7P0a0VZM4facc56HI9aw9atY7xkudWKxq2DFHuLNL846Dv068H6dKAMWS0l1a4+yafGI4No3bflX&#10;ac88YJJ6Zzxx61HFMYH/ALD8HWqXF2XImuGQIkRHGMt97nOT0rbh0C51HdG6/Y7GRshY2w7jPcg5&#10;z/OrZgaKM2WgW/lhRiSYNtCfV/6Yz29iAeb/ABatB4R8EXUdsjX2qXzeVat5bPls5VuM/KpI54HB&#10;7V9K/sreHD4D+D+mw3sga4khD3Em3qxGW7dMk14Z4M8Ox/F34lR6RpduZrHT3xdahtGxz6IO4H48&#10;GvePiv4y0r4V+BfMNwtvHCmxD68fzoAk+IfiVdQiuLa2n5jxu+bpXzD49jD/ABatP3rHlScAsyDc&#10;cn3zk9OeK9X+HniC88X+GJ9duX3rNNuVtuFI4IA9ua8q8bYuPjDbwghvLKtJvwMAgZb15yPyb3oA&#10;9xvl8vwtbjJX/Rw3HUnbx+FeUfCCGO5+Jkzlm3SXUm4DPHOD7cY/yGFera0rw+GYJAT8tr/ezk9M&#10;+/0ry79nmw874hXMxgAHmsdvmbtp3Y7cD7uPwoA7743pjw3ey4bCj7oUAgY/nnpS/s7xRjwzJIDu&#10;V17jGBjAqT46wqPDtwHVl3bRuHHrj3/pV74AWCx+DGkZVYsoDNt68elAHO/F21FxrdjCrjPm5Ybe&#10;uCOeD14/EmvVdMthF4XtwM/6nH04rzn4gwNJ4ysVPH7wHgjOcjkd+31r0+NRb6FEo+XEe7sO1AHC&#10;+DLWR/HM07HGZvlXsOTwf5fhXZ+NVVdOZEbG5gF/z2rnPASO/iWV5OV8wlcfxZ7/AJV0HjeRRAo2&#10;hsyc570AL4MgSLQdoB29vyGKzLxmk1xV3r9O/wDnpW1ocYi0NV29Rx78VhxlZfEOG/56Y+Xvx0+n&#10;egDc1793prbWI2p0z1qv4NVmt2bfu7fL9ad4ymENhIcjhPTqSOlQ+AzvtHw36e9AEPikBb9Axz8v&#10;8X1/KtRVLaVGu/Hy1keJW2X0agcrzxxW1ymmRgA52/KaAOR0O3b/AISR5Yz1b1OOtafjcAWMmOvA&#10;/wA/lWZ4dk/4qVhvO53zt+hrR8fgNpUxyOmefTOf1/TFAFf4dhX0yQh2K8ldw6cn0rN8c721OFQf&#10;vSZUc9c/0z+laXw5YnSGPl7ep/DNZXjh1GpW6txuXheueRn6f45oA6qNC2jRkEjK/iBXBad8vjZR&#10;I3/LXI28574/SvQoABo6Ddj5fp/npXDabFv8a5RMnzgcsRkAk/pigDofGke7SJBtKny/lO7pz/8A&#10;r/GsP4euximdd2FztwMd/Wui8coo0iVDgbl6N+HNYPw6jfyJi/PzNwO2T0/D+lAHO/FWORVjbefm&#10;cfNxz3zz0711XhyOd/CsaPkvtzuHb/8AVWD8Vf3bx79q+Y3Xgg8k8/k35V1HhqBW8MQhW2jZj73t&#10;/h/OgDhIrJ18bxv5mMSfKqseRxkfh09K67xojnSZgWY7Iycdz+H15rnpHgXxp8qqzed95uowf8D/&#10;AJxXSeMg0elTCRRtVfn+YHPB4NAGN8KXRZriRG3Y3+5Bz396pfF2Rvs8CI7bvNbcpJ56Djj/ACas&#10;/CNWae5mLbvkIbgH+XamfFZUjt4t8u7958u3HqMAep4z9aANzwsY28JwyDLfL930Bx6VzNnDKPG2&#10;5/4pgGX0OBxXYeE4QfCkJH3dp2rxjp1/CuU842/jcqAx/f8Aze5PGevtQB3Pi23/AOJbOxJb/Rzt&#10;54JC/wCNcf8ABZJpNYuGIbqwOQTzx1z/AJ612ni8KNHkG3dmNsfLyDj/AD+dcr8FYohq1wIjuXLA&#10;MOOh7+/NAFz4oWxNvGAGx5mfl/D8z/hXQeCDu8ORkNuHIx2rI+KKlLeFkLcShu3H+c1u+CIY/wDh&#10;G08sKyFTjb06dR/n0oA5PVbj/ivokcHAwc8f54r1C4GdLyzf8sf/AGX/AOvXmOsWTH4iRyttAVlO&#10;FP4flgV6fdJt0sfw/uf/AGWgDG8FxJHfS59eMmrXitWEBBb+LAOapeCJd+oyI3vuZm9u/vV/xUqt&#10;CMp/Ec8UATaQGOmbVOB/PpWUEzrZPzctkjt9K2dGRV0tR7+tZMbquvct1k79qANjW8LaMcZ+Ws7w&#10;YA7zEj73+P8A9etPxAGNjIAP4enpWP4IYlpQw/hO33oAl8WEnH8uner9g/8AxLo+MfL8uazvFrY2&#10;f571p6fk6XGSucLQBk25xq+FHOfu1oeIjtsJMnoKyUk264CD/Fj8c1qeJJVTTpHPpzQBm+EBiKRQ&#10;27Bqp4wIDLgsPm/rU/gmYNFMfXndVXxvNGgUt8vHtzzQBrWxJ0yJf9iuJhkKeL8qeshHynpyeK7P&#10;THEmkwljnKfezXA3lwIvG6qpHEmPfr0/lQB1viiQLpsqEbvTPuf8K5zwYxMU5DDnk7eK6DxVvk0a&#10;YqQp8vjrwf8A9Vc14GZN1zGePRsYDcnGB+fNAFLxYWXUbco+1vlOGUHHUd/xH/6s13WnW/maRbmT&#10;n92O/fFcJ402W+o25BG0rlsr79R7dM/rXoGggPocLqOif1oA4fw9CIfHbSMRtDY+Ufhj+f416J4j&#10;j3aTMue3rXn1hL5PxGZMj/Wd15PP1/zmvR9dTdpUpORlMmgCn8P4/wDRZkB+62AM9PermsR4uFO7&#10;o2MetU/AUwMcyf7XbvzVzW5Ss6gZC/8A16AL0mXtlBPRaijZvJbDHtn/AD2qbMZtFIOf+A/rUNuV&#10;CyL/AE96AIllZZSMY+b5eOKk1BurZ5NQ3LYOUH8XJ9amn2vEWc84oAr6TLulkU5/Gq3iVim2Qg8U&#10;/SZVOpNGv4+9N8WK4st2d3zYoAdYSK9grg9erZ6Vj3BMWurhgMtxurS8MuJdN6fL0NZ+pgJrALgf&#10;ezyD+NAGxrMfmafIAFPyZrn/AAi+3UJo89R8u3pjiupnCtYNlTzH/SuS8LOU19lzkt+NAGl4kiYQ&#10;iQjj3x/nvU2msH09Rt7elO8SxbrRiVzz/kVD4fcXGn7RlscGgDndURY/EsczqPllB54x610l/Est&#10;hIoXrGTz64+n1rnfGG221uNycZYYXb1yfrz6V0vE1gpA+9H0zQBx3g9fL1942H8OOnPf8uAfrVr4&#10;jWynShKnRc/w/wCeaq6BJHH4n8sHczE8MMYzWl48G/RODjafvf0/z0oAo+B5VOhRh92FkO5m75Pr&#10;71ia+fs3ieN1dlPyk5428dffvWn8PJhJpk0MjKdsnftwM/z/AFrJ+ITtZa3DKHCltpX5j1zz0/H/&#10;ADigD0C5iWbS2H96HJwfYciuX+GoWx8Sywebu8zP4dSK6jTZftOiQvG25TDgHHtXE+DdSjg8crbM&#10;53NJhM/jg+nTigD0DxxGRpHnJltvb8CKr+AJR/ZDRKfutj5vyq94n+bQpGP8IB4zkVk/DWcTW0qr&#10;/fJ2jOD/AIUAXNXZ4tXjdQ33v8K2sH7MoHPyD5qx/EuEvVkB64xW1GwayWQL95aAKlym6HJPQ4P5&#10;1ZtgzafjH8FV2ZWDoxxzmptOkJtME7vvBRQBR0FzHcTIzN94cH6VT1VvL1iMMfvccfyq1YL5WoSg&#10;n5f7v4//AKqr6/tS5WThcnOTwOlAFiJt9uzBsfN/hWF4hZYpRIDtZT06963bb97Cw45UHH86x/Eq&#10;EQrLgD3bnHNAGqixzWak/wAS8nd04/z+VcNcIsfiIx/7w+XPzDp/T9a7bSHWfTYyn8K4xnrXC+I5&#10;jZeI+SR++I6cdSelAEfieB2t2ZXG7bt+76gn1+v51zt47tYLnAIXHzc9+Afy/EZrqtcSOS1kRefl&#10;znjoP1zXNxxLLY4kVW2sV2nHy88++O3vnNAGhp8yyWLRdQ0ff69cfjn/AArB1OLyF8yRiAsgP3j6&#10;Efh/KtrR9x8pGPyrGy/Nz269/wDJql4jQRpI2/ZskY7ioIwAew7f5FAHf+Dpze+HreUuWzGAcjqc&#10;f/WrmbB3034mebJ/FJ1btnt+tbHwkuFvfD4hzzE2MHnuc/hWX49ik0vxdb3oI2mRTu29Of8AHigD&#10;1u7Tz7AkDjbmqGk8KyliuDn61esJkutHhkx96EH5h7fpWfYMUuZI3b3H50AbBG/T2U5+6c1R8LEr&#10;bSQL1XIrQtiPsbKV/vdKzfDSst1cITwH/h+lAGZasVv5ojyM4/n/AIVeuCfKOF/hxVRoGXXJlkPJ&#10;U/Me/Jq9coqxsD3XnvQBxWkoF8XAjuxxtUc+361pfEaIv4cZS+3HQ47YxWdp7f8AFXRlf4eG+UjJ&#10;JrQ+JZH/AAi8zFV+UE4xkUAcj8KAV0idTKP9cffHP8/b3WsP4mT/AGfxLHIuRtl4yvy4yD/n2rY+&#10;EHzWF1Gq/wDLweeOenP+fSsf4oxFdbh2xn7wDN2OWH60Adre3m3QCGc/8e4DNjg/56Vz3wYuWm1W&#10;8fZg+rE7j1PSta9Zm8NsWP8AyxA+Ynk46H2NYXwkLx6xeSOrKOd3yYxz398/1oAv/Hi636fDGT82&#10;7I9T2x+v+cV6J8KkK+D7XJ5aME49xXlvx0n86C1QD7zDarZ55HH1/wATXqHw5dYvBlqEDY8kct34&#10;4z74oA4nxLfiX4tW1sgDHzOh/hx/F+o/OvYJo/JsFYH+H868EvtRS5+PVvG6q3zcSbumP/149fy5&#10;951SQx6OCB/CMUAY6gNqEMu/+L8M8Vc1z/UgL/CeMH9azdPnW42ygdGHetLXOmOSNu7BWgAgkEgk&#10;U9GX1rn9KiK6lND/AHZm7dK3LVtsSMB/DjjvWPYq4127jY/xUAS6thYmG/aNp/Guc8Pzl76ZD129&#10;fQ5x/h+ddNqfzht2CGUjnn1rldCjCazNsz8ynBx39f8APWgDN+JcXl6YrD23evXbn6DrWf4Vklud&#10;Eh2yKMy8qq+vv7YFa/xLTGi7g3AVj16e/wDn3rH8D4m0BPKHO4+Xu4Ib/P4c5oA5PVHW28dQy/d/&#10;eYXcQM8/yJx716nrCi60GYqWG6D+E9On59CK8l8au9v4xjkR9o84fXOeOexx+HA6ZyPWG2S+H3wV&#10;A+z8/NweOx+g/SgDhvhXdIniqaKZuu7vnI/yK6r4jzrHpK3GWGGAwPcn+lcB8OrzZ8QijuqtJxs/&#10;x/X8PwrvPiSrDQVZdzKJP4ahu4G18Op0uPD0blx94jrnvxS3zRw6wockHf8AkaofCK7WXw80QGNk&#10;mNvpTvFt4ttq0Z3qvK89M/5/pSA2p8Kd6hl+Y/5/lTLdDc2mT/CcnHQ0+afNoZEGdy/KOeeP51X0&#10;GZZRNEQWx7g4oAGJgm4HPTjtWVqVuI58qRlmx06ccVo6zNJblJs4+btz6dvz/Cq2pJ5sTTZ/h3Z/&#10;DFAFCErcWhi8zlf4SfUcf0p+mB0n8ls7S3T+lS6JAjSTRld3y5G5c+n+H5Vdt7FWu8xfwt8vH3ul&#10;AGl4TtRZ3kkS/wDLRs4+tYPxGtLi38UWOoRsfvbWP93J/wA/lXV2sPlXQl244HzL39/51D4p0ddT&#10;gWRh8yNlW7g/48UANFkt3ZwvJ8x29UXNFTaU/wDoSruYbeMBsUUAeC6dpVlMq2KFlsbVczM3y+YR&#10;95/5cdPmrFuFv/iT4rTQNOO7T7WUedt+VTtBBAxx1/yatfFXX59Pt7f4d+GiHvZ3CyfM3HGOcds9&#10;vX6VvaNpml/B7wG07Kv2ydfMkk53FmOT69Oa0Ao/ES+82O3+G3hWfa8jAXTL6AAn8uR9RUmthfC2&#10;gW/gDw1br9ruVUShQTgcDJxkk85+uKj8L2v/AAjGj3HxH8TsPtU277NG4Hysc4Az04OfXmpPDsj6&#10;Po998T/EKq1zMuLdD/c6jntxz06/nQBKLZdEgt/Amitm4mCyX0hP3UJ+bnHf9MY5xUGvWkd1rFn4&#10;K0lsxw4a6YL1PORn3xjmpfBPm6R4bvPiLr+3zrgloRjjqwH0OAK0fhjpl1Dpd5491MEPMuV3L82C&#10;Mr9Dz17jrQBh/ErOo6vY/D7TCFUMolVSNwUc59z/AIV1nj2WPwp4Ht9FgTbJIqgrnpkjGaw/gzpE&#10;vi/xre+LL6INHHMUtWZSeMDJGeoJ7+1XPiXcvrHja30lE3RrJtEZb37YHt14/CgDovAOiReEvh20&#10;+798bcmRix5bHJH5/jWL8F9MF/4ivNQJXG4fdY/N97/PbrXTfEa7j0D4f+Wsp+4vb36/QGqvwE0+&#10;TTfCT6ldq25tzfP659fTnigDE+Mcyaj4utdJiVTI8q8nccqGHGAfcV0nxA1L/hGfhyLZXVJZI8K3&#10;JwcdeOfQ++K5/wAM2n/CW/FKfVpRmO3dhH82ctuP544pnxv1GTUvFFj4YtOisoCg85yOPpgnPpQB&#10;0Pwmsh4f8ENrFyhR3Bkfc2cEj/HP5Vz3w5t28X/EKfxFIGkjh4STPHfn9O9dF49v18N/Dr7HB8jP&#10;ABt3c42nA/QiqvwM0kaV4Ym1uYfPMzytnGW44/QetAFH4z6qNW8R2fhS0xy+1g3I+7z39v1rc8c6&#10;nH4O+H66fb4WaVVSMKvrgVzvg2zTxX8Q7jxPcPvgtyVRmTgA56HPp+HNTa/fReM/F32qWbbptguW&#10;LD5Tjtn6c0AGlovgPwJJqbt5l/d5bC53At2Hf0FVYLm58M+HxBHHu1jVmJ2L823d/wDW/LH4US6p&#10;Frs8vizUWVdJ09SLeORhh2Axn8Mfqaz/AA/rfl2V18TNfh2h9yadC8Z4XPBGM46Z9e1AFqWGbSrG&#10;HwJpVw32u6jLX9wqnoePXjn37+xp32eC+16Hw7pjGLT9P+e6lLHBIznP459vWotPu59E8Ot4q1UE&#10;6prMirAsjfMM/wAOMccflgUl5Y3OjabbeELP/kIarIGuG2klE4Ofy/WgC1pD23iLX5vEd/A0em6e&#10;n+irI3XaOST36EetTeEpm1e/vviXrEeLeFcWiN/Eo6Y9ie3t71T8US7rjTvhNoPmbrhs3ki9Qo5J&#10;P8uepP1rb+MUUPhL4ew6Dp6NGnl5k8s8gcDr3IHf8aAMz4O2lx8QPG194z1PcY4JjFZxn04O735H&#10;X2p37QU0l1qENnHMMM6xsN2MBmA3fgB0963/ANmbR/sXgqGR027wWxj15x9OR71hfEWJ9T8Y26y5&#10;2/aQw+b5evcY/wA8+tAHo3g60TQvACxxx422/TPXjpXI+CLQS+M5rp1Usowvy9Pm/wA/lXbTS/Z/&#10;CflKPl8vB59q4/4bo8niC4lmYFt2PlX2zk+3PGPWgDpviPciPTktgeseTjqaZ8K0Eeiq45+UnLYP&#10;+etUPi5cIsTiRuFi49sc5/Stn4dxraeG8BeUjPPp1/xoA5TxO7S+MbdM8+bk5bOev+fTpXeXyrB4&#10;Z2Kx+bHI71w0xW58aW6K5I54/H/69dv4kbydAUZ52g/jjpQByfgOLz/EF1c/9Nceuf8AIo+Ktwhu&#10;hGxznaqjd05qx8LYvMuJrsD5WkbDbfvAED/P86yvihfBdUCA7v3w2qvJ6kY/TFAHd+GjHDohJGMR&#10;/Lu+lcHfkXPju3j34wrEhu2c4P54/Ku20FzB4cZmPPl/e/CuBEgl+IKqefLQkjPTpj+dAHdeK5RH&#10;4fUHAx03dK5v4VBHnkLMpPmnO0dSDW945YRaGoKdFzn+lc78IQxaSRiTmQ/eX71ACfFaaN7rycHL&#10;yAH866PQUFv4SO0fKY1A+nSuR+JspuNXWPd8vmgbecdck9Ov867LTwkfhL5iOIl7cH/JoA4bwpDI&#10;/jqYcbQi/MvQNknGfp/ntW/8XZDHphIO0CHLAgnPTj86y/Au248WXckS8fLub8vf/O6tD4wsPI2I&#10;2PlUc9j/APqoAueBAbfwk3T/AFBGKw/CEX2jxhcSsT8v97/eP+FdFoqCz8HyeXjKwn+H/PGBWH8M&#10;YpLrXry6yCd6ruX6f5/CgBvxYkabWbXTxzuKBdv+fcVu6066b4FZd5DGMKxHfjnr3rnvHGdQ8fWt&#10;qo3KJA3T7uOf6fyrU+LF29l4Yt7VDyzevXg0AVfgtYGYzalJlvOlO3DZ+UcfzzTfi7qImu5LMFtz&#10;bEwR7mt/4Taf9g8NRTSKVIi3fN2zzj8ya5TxJJ/a/i61tTJu/eF2+Xoo/wAgfzoA7nwTZxWOg7lw&#10;NkP58VxHiNZNQ8WWtthuJCWx3wB7deR+R+leibVsPDDcbWYbQPSuF8PwJqnjOS4z/qVCjIP1oA6b&#10;xERp/hlIhJtJXqRn07D3rk/hej3mpXl6SWDXBC9OAAK6X4lTNaaYqh9pWP0qh8LLI2+jrdT53P8A&#10;PuZevfNAGP8AFi+FxfLYxBvmkVBt6+n+fpW7bf8AEp8HySZ6RYVvXpj61yniKJNb8YWse8lVl3vu&#10;zzjGM/ifaum8azrZ+EVtwV/eEMV9QOcD9aAOd+FtnLdaveajKuMyBPmTng5I5+o/rms74ryvrHjK&#10;z0pD8v2iNMHOCM5OPyrqPhPYvBoX2yVcFpGkPoR9T7YrnNHb+3fic9wGZVhL7lK9cArn+fPegDpf&#10;H11HpPgIqI9u5BiNuyj+lZHwJ0lodIkvZoyrTSFmZlwT/jTPjvqT2ujQ6bbN5bNtBG7vnH9BXQ+D&#10;bVdE8IKdg+W3HGehI5oA4fxrNFrnxBt9OJZla45/ukA5I/L+teiau0em+DZDE23fHtXLYrzHwtu1&#10;f4jLOz/6tS25c+uPXngnH0r0D4lXf2Lw5Dbkjc/OOuDg8/z/ADoA5j4XWxv/ABFeX7jhWVVCr0wM&#10;nP59vWt/4t3SW1ittu52hlw33ff8h071D8HrRGsftIiA852fO3Geap/Fab7bqLWqLklgofp7Af59&#10;fagDQ+FlotloSzMMMymRuepx/wDqrj48a/8AEVA0ZwkzMMr3wfX3r0CBV0fwrNcAqoSPbn8P/rVx&#10;HwztftfjK5u0XcI0AVtp4yTmgDqPite/2f4QWFJF3SfKFxweD/hVn4cWsWleEhcKP+WLO24/eJ5x&#10;2xWH8Z5DPc2ulxSKNwVSvpyOfw/rXUXH/Es8DSMyYAhA2qO2OgoA5X4bRG+8Zahfu27aQm/B/n/n&#10;kEVJbkan8WHm3bvKjYeuPmGB+hqx8HrRILC41KQfNI7OzH/PrVX4fk3Xi/ULydssv3sdzz6f55oA&#10;sadc/bfiJMitkKPmHrn/APUaseC5RL4m1G4X+GT164/pzWb4HfzfHOpGQNuUDO7qDz1q94JleTV9&#10;TuX/AId3zYPPGcGgDF8NoL34pSsVykfCnbwOev6H/PXpPjHcotjDA7YPlYyx7Efh+dc38P47iT4n&#10;XckqJtCptbcxOct17DGO3XFanxvuFF1HGTlVUL/u8qf8/jQB1vwxja28ORf3hb89eePWuM8RSPd+&#10;L7eHc3yyMT8w6Y/r05ru/CafZPDTsVPywCuCmZrrxzbkJ/q1z0469M0Adn4jVbfwp5ecbh978O/+&#10;e1cT8Mv9K8X3VwTxwNq9uvH4V2fjUbNBSJh94ZZvTn2rm/g7aM1zcXm0N5twxDKvXnH9KANb4s3E&#10;n2JkBG1Yx94en/1xR8LbYQaCrAcCEdPpVX4sTs7SW4/i2qv8q2vCStbeHHdUwPL+XHbpxQB57qMK&#10;T+O7eKH5T5jP74wec++RXf8AihUPhlI2RsMfu9zwOK4NHa48eRIBwoY+qj5gAPyFd742Z4/D8IjK&#10;525y38/wzQBifCeE4lcf8/Dn5ie56ZrF8e28tz4xgiALK1yGwqjIIPr/AErpfhFEy2PmODuZiWHo&#10;axfEqNc+NbQSO3Nydv5HA/MUAddew7PCRjGecDJ7Vy/w3t1/tq7kb/n46fl+vWus8RGSHwkNjbSe&#10;/wBBmub+GEbS6jPcYbDXBC0AZPxUtmbxCoc/8vCAdeRnBx78YrrL2MQ+CZMY+503D0rmvH8jP4oj&#10;Xbu/0gDbnnqvH44/QV1OuAR+C9iH768/l1/U0Acn8KoPN1q8ucr8065Zen3ef1NT/EoCbxNDFtY/&#10;vlyB0xgdPxFT/B6ISz3EjrtLXDA/5HH9Kh8b7pfFsKLIw3XWSv0P/wBfNAG/4oCReBmi2/e2/iOf&#10;8a5f4Mwbr26lKn/j8cfN+H+cV03joxp4MUO/cDdnGMjH88VifBO2KwSSkfM1w5O1ehz69z6mgCj8&#10;cZyizOH29BwvYkD+tdf4CjaHwpncANnH+fzrkPja7TytDnaJLhP4c5+f/DNdz4ZhFv4PJHKmPjPe&#10;gDzyeNZviHCGX/lmfm9OckfnXfeNI0Tw/Ehzgx4auAZ93xRjt0X/AJY5+pLf/rrvfHuToscWd2Y8&#10;/XHtQBxvwYWOS/uWidm/0hiPfJ5/Go/jrHG9tMkqsytMm7Dds4x9P6irfwRgHmzSs7MGnJzn/P5e&#10;9VPjnvZmjRtu6Rdp25/iFAHUeBLdYPBOXG5Vj+ba1eb3MHm/FW3jYdISWOOB8wGOPqeffmvUPCUD&#10;w+C/LZdrCIDaPWvNYozJ8Uo2WVvlj6AEDBY4/HIoA9K8WII/CywAFt0e0e3Arzv4I2I/4SS+nww3&#10;XDFRu7bjx/LH/wBavRvG2yPw8AyMV2nIHp61wfwCIn1G8nRcA3kinHc7uf60ATfH+INps4Yj5o2B&#10;VlPPI/TtWh8J0aHwi0hLMohPLJjPv/8AWqn8fkMlhMPlO4gbTnHLdf5fnWz8M7dk8JsHG39zk+9A&#10;HlnjUxyeNrNH3YZmI+bluQBj15I4613ni2NU8GW75xhc/MOnTr3/AE/OuN8VW/mePbZZJCAAx/dn&#10;5Tk+n4cehFd147i+z+FYQiqu2Niq7tpznsR0OPyoA8/+A9mX8SXbkN5i3DDHXaMZH4Y/yK1fj6DH&#10;b3BVl/drlmkXI9On0zVb9n61D6xcT7N3+kSDgehHf/OcVa/aAmeK3uDnkgbip6Yb/PSgDQ+EMBHh&#10;15t+7/R/l3ckYGP8K8x+JFrLdeOrMO8efPfkegGSPb5hXrXwlhkHhBmEu4CDap2n5scdP89K818V&#10;2sb/ABDs0EP7z5/3gbOPu9ee+F/yaAO68RWrR+A4/NA+UknC8e4x6da8z+EFgsvjy7ffuK3WAq4z&#10;jaMEjsMYr1zxbHs8FWxTKqysfTqP5DivPPgvAZfGN1JKytm6f7vbb2+h49aALX7QkSpY3Uwc/Lb/&#10;AHNwXPQde3XHTg4Pan/s92skPhlmfb/qS+Bk8YbHJPpj8vpU37QqStYXccMu4tGRs2/e4AwOfp+V&#10;XPgXZlfB7uqfJ9n+XHug5+vH6UAeb/ELzX8Z2ZZNxabcqLIMn/Ac/wA/pXoWpxwp4DhDx58wYK/e&#10;wu3OPoO2fUVw3j23l/4Ta2CNGv758KeMKQM88c8kdcnNekeILZ08BW+Co28jPGMY5/P+VAHiXw0s&#10;Q/j2bz5N0n2hAzL1yQuR9CMHjOO9dN8fg0dnJJ5ijbGjMrLtzhen+yOhyfT3rN+Ftgz+O7hpFCNH&#10;cfcKcqOMjdnPG09uc+1bn7Q0TRabJkfMYxyy8cIOvvjcOPUUAYn7N5jfSJJEYbPs6hTksDj+gJP4&#10;n2Nct8QEs5/G9uZlZVE2Vw38XqOfTPb+7j1rv/2fbCGz8MzXKJ/y7N8wXpw3+KnoOgri/HtmD4+t&#10;SmM/aCOGBxheoHGSMf5NAHomqaYLf4cQwywM33h23ZIPT06A+2O1cr8CdOhTxBNMuTuuiW3LyCq4&#10;7d87uOmeld7r4hX4e26rKsf7hvmYn5jtUjr3zgHPXNcn8CNx1OZDCq5mPzbQWPJ/UZz6Z9KAMv47&#10;WLRapJh1ST7RlVALMCSGGee/b8enFdW1gLj4XuCzL8u4FvTqMemfxyfasL46f8hR5vI/efahwq7i&#10;33ueM8YBx/vetdZpkMp+GEn7tiXwcx5LD1I79yfXpQByfwEC22sTW8an/j6+bdgY+7+Rx19ySema&#10;NctPsPxYjaPcqFmXJzycccd8/N/nml+ECJa+M7q2J2/6YQuxflwV+vXH+c1pfFKBLXxzDfRswbzV&#10;b0Hryc9ye/pQBY+PVntt9L8UQY8yORXVvLJBZD0J9Ov6dayviXanVfA1j4x0y3Ml1p7KWkXBIUA5&#10;HPTA3HPHPYc12XxAtDqvw+hmhG3a22NVU9DwOe3r6jFY/ga2XxF8PbrTpZvMzbNtBUdmIK9eeh/r&#10;QByuuW9paQab4wVttnqkCxagWBwTkLkdxkcDuKXQLeO1kv8AwDqm9bS8XzLNlOMhvvDk88YHsfWt&#10;HwLoMPivwdqPgS6WRfsu9Y+cn1XjP8PT8Kz1W61nwrJcWyvHe6HL5flqvLAE+3UjBAJPXg55IBof&#10;AHXZNJ1XUfh3qccisGYAMx+YnOCD6dufQdMZOP4Vjg8FfGttFmm2xzuTEqqVypbgYPsXBJPIH4iH&#10;XNTNprOnfFGwkZVaRYrpQvVjjkjPY5x2JxWl8cIg8Ol/EvQ49w3o0pVTgAhuTk9MnqcY3HNAHpPx&#10;18PWuveGHKw/JdWZLNy25mXGR+IH8+MGuY/YlvoLPTW0WSbzHjkeKXcw4G4g/qO/JNduuoL4v+Fy&#10;ahbuCyRLuKtyysDwOff1715h8Bbp/Dnxb1HT7x1O+XzXKxkAluRzxnlWIOOxoAw/+CkHgSe4+H93&#10;q9lB+8s7jz4z/dIYe4+v0OBgjNHwB8L2/jz4Mwx29v0hWSNV25C47DgdvqDXrP7X/hifxP8ADzV7&#10;eKNW3WLPFHszvdRuTg9fmUE+hrg/+CcWzUvh2ujyTNNsjMUnmMA5KjbhsHBOOc/7WaAPBPHOh3fg&#10;/X7jRZz5ayRsF/TAA/i5B49AK8F13wxf2/jUOqy7l3ptVcAONpyePZj15ye9faX7cfgr/hHruz8S&#10;om3bdNFJhQQcqducrxlgMn3A6ZFeT+KPhrFq2k2HjDTrNGYbXZ9h+8MDGeeSPoSAKAKraJBr3w0j&#10;a/LMy2pC7pAdvAyfU/4r1Irwr4SRN4H+K11oCr5cf25pAfL2jEh3Z5Izlt56AMBX0X4Yt3Gh32hv&#10;EvyIPmVRyB+OPXr1BzXg/jaCfwz8WLXVfOZIZlYM2F3IykDAy2WBGcH1xxk0Aan7WPhuO98NXEtv&#10;Z+YP9ZHjDK3G4dsd8YIyRjjpi5+x7q8fiPwNJpTStI7QuskjdemV+bGMgHGcEEKOnWuu+Kmj22ve&#10;AluYrZWjktQqhchMlfmB+qnb/X08u/YnvJtL8TXGhXE8Y+z3ItZBvLhVXCY9QBwTx0Jxnk0Ac/8A&#10;tDafJ4Y+JOnazaKPLkmMOfs21UcsGUdDlePunJ64PGK+h/hr4z1DQvCNj4y0G98ua1hCN5kR+ZcK&#10;cHB55yPbjGc4ryf9srwUieHmvfIAa1mDbWB+XPH49uQepbIO7Fdx+zbcnxH8MGsEhUP5e5oduFRh&#10;0UfQjr3OTzwaAPpLQfHPgT9pTwi0UM6/bYRIJrZgOu09e/XGM/kKzPhL8Xf+FT+Ik+HHjSWWTRtR&#10;cJplzI2Tby8fIflGc4wPwznrXxZ4n+K3jf8AZ5+Odjr/AIbvJGsbq6VLyJHLB9rNuOAODwh9wGB5&#10;AavsebR/C/7RPwzTxbokS7riESXESt8yMU5YH1yTj0z2zyAfT/hrX5PDUUdre3aXWmXXFtJu/hbk&#10;ZPOf/r1c1CCbwvcya7psizaXdMGuLYrnYe5B9MDpXzf+y98b73w5rDfAT4v3AkaNimnXl1/y1RQM&#10;E5zk5J/nX0VDqN54bnFrftHLp8w/c9T8hGen/wBfv0oA5nxf4XS2b/hJPD8wktJ0yVDZwRyPT1/S&#10;uN8RWYlU31oTjjzFXHOWwDx+Pb8a9Ue1tvDVyVUeZo19g7dufJbIznJxtOf61yvjfw9Jod6t5p7B&#10;rObO1vr/AD446/gaAPO/tCE+akrZZcn5eSeO3X+nToTTfljPKptDbW/ukZHHTg4Xt6Yq5qlitufO&#10;gJaBwu5egQ8dieec+p57CqH2jYZGYydByuCxY59ePT8BzQAqTFI1jY/wgKxIz2APJPfpnPX8Kkju&#10;Aow0a9crlVbAA/I4UfhkHjk1XBZztdyzbeWaQ8Z7/d49+3ftUy5VTE8jFl5VTJnA4PByM4+ncdqA&#10;LH2tfNYf3WGzbJyVxnaOePyHX61HNceZukmkZsED5cgk9se+OMd/1qOIAvsU7huUZVeGOcg4Hc56&#10;ZrR02zcT+TBHvuwvyr/BCODuz6nA57ccUAS6fp9vGnn6+ZMBgyWzLkg89fU8nj36V1OkaR4q8TqY&#10;dNQWtqvIlVSBj9M49u/5VFoOheH9H/4m/iG4+0P5h8uIg5wSOOQMAenQe5rool8V+Lrb7Hp8bWFm&#10;n+raOPOfTBYYx/L+QBNYaH4N8Muw+0LdXS8yM0mc1cHjuytkMcEW7HKLboBz9e4/AVLp/wAOLK3Y&#10;yahqbM+AcJ1P1Pbn0xV9pvBPhw7s24lB+ba29j+P+fxoAw7m78d+IgLfSNOkt42/5aSN5eeevHWm&#10;WvwbnuCtx4r1l5NsgzHHJxjHQk9vfvirepfGOyVzDoGjzXUnHl7YiwOeh/Osqaw+MfjPcrJ/Z9qy&#10;5XdJtOT1GB0x+P0oA17rUfA/gKD7NYi3jIYArHGGdjj1x7f/AFq5q68UeJfGcnk6bZyWtqzZFxI2&#10;xT+uSa2NI+F/hvwwv23xLeLeXDNuVrqQttOOgHf8qXUdbsNQk+xaem1UYBtsO0J7+gH1/wDr0AYk&#10;Nl9nk8jT1865JYvcSDdjjqB6Zp8UdlaSqbpDcXkjAHADZbj7vrjgcj8eTToZrq+n+xeH7J8O+152&#10;Y4cg/Xpjv29Kx/iZ8TfB3wG8NTazfXkNxqDqP3jNyz9kC9vTjmgCx448Z+HfA2jf23421m3t412h&#10;bXzPmc8fLwCWY9McjtXn/gT4l+K/2k9XOk+A9HkstEhX5psqGlHQdB8h4B5yevfmuS+EnwO+I37a&#10;HjtfH3j66uIfD6Opt/LyiyL1IUe5654OMcV9e61ZfDr9m/4dFtN0+1s7WxtvljjULnC0Aanwo+H2&#10;ifDfQFgtXXeYx5smMbuPQ8gV89/t4+Nr7VbO10DTXP2f7dGszB9oZcjvnkZx+OO2a6b4OftPt8dJ&#10;rmbw87R2seQjlT83Gc+30/nXmf7VdmTBYys4/wCPoF2kXqByfX8vbt3APTPgXCsXwsgmZduVVvcc&#10;dD68gdK868SW5ufjbbwyFcrMg7ZAO79fb1NeufB3TYYPhjCB83PzOFIz19PwNecXWnSzfHGPemxV&#10;uE+Y8ZODkfXORz9aAPaPEsKx+GFReotsKCCe2CP0Nec/syWLT+JryZj1kJO0D5QcHOe/+RXqXjGz&#10;ePwyY2XafspGcc9uPzzXnv7LVqf7WvJcJwzfKvQHPQY/H2oA6j48wiPwtM2xWbdjy8fe4PH8q1vg&#10;paC28FqJCvC4Zs9feqfx5gM2gNbxk/NJlcflj/Cug+F9n9m8GRjHG37rdqAOZ8SWqXXjqJmXkbQx&#10;ZeAK9A1BIrbRlX5vlh/pXE30PneOlPZW+b1HB/nXaeJ3KaPIO4jI+X2FAHN/D2FV1S4lJ+YNlsdM&#10;5P8AI56e1WPHdwxMUa8Zl6Y6gn+eKd8NrYokzFeeeneoPFrLPqkMLLyFJUlsnk+n+eKAN7TF2aAj&#10;uvG3PTvjrisHSkEuvdvvkrjtzXSACDR4xs6Jn9Olc54YPn66Swxtbr/SgC5463f2fINzDdgf1/Gp&#10;fAFmltpbBD/h6+tQePpWWyLE4O7OM/pVzwTJv0LcQo3Lj5aAMfxOZF1WMndwR+PNbl1mHSlZeix5&#10;7enWuY8W3yL4lhth95h29u36mui1CUjSlABDCPIVT7UAcb4MuhP4rkUHo2MnoeTwP8+la/xLwdJm&#10;zJt+XHTj/Oa5/wCHF0LzxbMFRd3mdVPPQ8/59a3Pigo/sOc7vm/3Tkd+PegA+GGxtCZg3YnaO+ep&#10;rJ8c4/tm2lBk+Y4JUg5yT04/zmtj4WfNoL7j8w/2Twf8OKyfHag+IbYsD90/Ntx/+qgDsYGZdFiK&#10;uv8Aq8/X/JriNCLHxszgr/rfvbfqAOv69q7qMEaSuQM7fwz61wugxsfHMm5uPOIUdzyf04J/OgDp&#10;PHGBo8/7zPlxnB/H+fesP4ZNuim5b5U+bPfjGfp6V0Hj5D/YUx2j7ufm/T9cVi/CgtJbTFW+7/CV&#10;6c4/kKAMX4r2r/aIVdDktj5QODnH5Zz+ddV4dGfDFvhxll5wOmR0/p6VzvxUQC4tmljLbmwoXPPX&#10;/wCufxrqtAw3hy3MeeIxhuR/D/n9aAPP8g+OlQbjmQZ29vvdffpXUeMzH/ZVxIT1jyMjO4Vz6rD/&#10;AMLAygCnze465P6DgdfWum8eozaFdSRy4IhJDenp36cdPagDA+DKK0dxKrbeG4PUc/y61W+Mshjg&#10;tyF2Hzucc7Of/rmrXwQXeLo7B86sWKjAznqPzqH4zRNss95VvMn+Yvg469R6dc+1AHUeDYgvg6EH&#10;jkj73tXG3MMUfxAXaWEnnZdSQMH0x+P0613Hg0Mng633TfwnnnLDAx/n61w9zch/iP5Lv92Qt8uc&#10;4wD6e4oA9D8W4TQriVW+7ERweeByK4/4KPI2rXCybvl3D7vA+nt1rsfFa79Fmwf+WR3Ljrxj/GuL&#10;+A7vJrF0qD5ct8v8j+poA2fiswFnDzg+b1PT1/pj866P4fMr+GY2BPHf37mub+L37qxjlGV+fDN6&#10;Z6Gul+G6FfCkZjkbGAR7jH1//VQBzWuyhfHqxtyeP4h14r0i8XOnKS3WPP6V5l4l89viDCsZyq8t&#10;hf516fcAf2XGSP8All0/CgDB8DwhNSkc5/izVrxgVEQLJ3/KqPgW5Z9ScBeeefWrXjIn7KrFed3p&#10;QBe0eQPoyc4z2NYscwTxKU/2v0rX0M79CQEZIzWArg+Lto+bMhAGPpQB1XiJB9hc/wCx7VieCcGS&#10;ZN23qMVta+VSwkcn/lmTx3rC8BSeZLOu3P8AWgCTxiVHlsX4x/UVraeq/wBkoSM8fn1/z9Kx/GLh&#10;Gjz6/nWtpjb9IjP+z6daAMOFs6+Mt/Ece/Na3iSNTpU24HiP+E9a59XZPE5RQOJCevTmuk8RoX0u&#10;bn/lnnPpQBz/AIElLNcfNxvO35aqfEd/LjhYDrx26Zqx4FbNxcBS3BPWqvxMmKW0Rz91yfu+n/66&#10;ANXQHU6HDJj+HH3a8/1qU/8ACeqqDO2T7xPQZH6f57V3XhVi3h63yO35fnXnutREfEBfugebl1/H&#10;/A0Adx4nGdMlbI/1fr2x0rl/htIGa5jccqPut1PQ/wCfSut8R24l0e4VuT5JG716f5/CuT+GWJLu&#10;4hVyVVDt/L6UAVPibFH9ptZmb/lp93dycdK7/wAH5k8NW5UZ/ddufbr3+veuC+LKi3ntZCrbd3y4&#10;B745zXoHgZvtHhe1l6/Ltb3oA4bd9m+JiqBt8yU8tzxx/P8ApXp2tIRpEwQcmL5fyzXmOtPHbfEu&#10;FScFpvlXGM8f/WzXqOpknRpAy5zD+ZxQBk/D4BZ5o845P1q94hjYSIQ3J6e3NUfATbr2bJ//AF+l&#10;aXiZiJFlB+77d89KALUTA2MaqcfL3PtUOny+ZI5LevSrEWX0+PJ6rj+dU9KVhdMpGTj+tADdTAD9&#10;Pyq3s32u4jPy4/SqmtHYN5A5q1ZkSWCnOKAMfTgF1flv4s4q14qDCxLZPDcfnVWArHreC2fn/irQ&#10;8SpjTpMn3AoAoeDdr2LKT044/KqXidMahG4P93PvVrwNgCZCcseW9uai8YgI6SA88fjyKANqLa1g&#10;oDdU/pXF6G5h8XGFhtVTgcdea7PS9r6dESf+WYxXDlxb+OQTx+9+XHfigDqvEWGs3f6DNZ/g+Qm1&#10;eByfkatLXz/xLpSv3cEnFYvgy48yeaLHzL6rQBk/EfdHqMEqPtyy5/P/ABrp9J3XGkwkt1h/i+mK&#10;5v4ol40huAW+Xr09R61s+EboT+H7eVG7YB6496AOSikWy8ZhWIKtIox3Pv8ATg10fjGL/iSzAq23&#10;r06HPXNcvrMpsvG8eZflM3Ht83auw15Dc6FO47wk4x0+X1oA5X4ZkJDc22Q3f3HPf8e1Z/xgt2W5&#10;hl3EL5eWYNjGGzx+dSfCqYHU7iyaHqCcNyO2f1zVr4wRhdLjlYdGILfligDpPCEpm8M23mO27ywG&#10;9RXD6egtPicp7NNnk8AZJ/8Ar113w5uXuvCsBUtuT5d276dfWuR8Qzmw+JFvK4xm4Xbj/wDVyKAP&#10;XPEMSz6DMpDHdH2+lcn8MLoPqN5APmO9gzDvz/hj/PTsp2Nxovy/xQ9u/FcJ8N5ZE8U3UZP3s4Xd&#10;680AdT4uRFRJV6r6d+a09JBl0uNs9YxVLxSivb5brtNW/D779JjyO2KAKgCrcSIufWrGksViZTyd&#10;xHzf5+lQO4W9KDvkVZ0/7zDPegCnnytTaNR/Dxn6/wD1qh1wl41cr0HQ+lWL0MuqBWDNz/EpqPUc&#10;NFsxkc9eMc//AFzQA2wkCnao/h6etZniUqLXdn7uQeh/yau2pdZVyM/Lj+dV/EMTfZJC/O3OM854&#10;P9cUAHheYtpu9j91zt4+tcX8St9rq6ykfNuAbH0FdZ4Jk3WcifLuEnt71zfxYtgkkc8a/MoUbVXs&#10;D0oAdqiNJZZRRtKbzuXjjv8AjXMaYzvLPAjLuD5y/r+B9h0rqbVjNpayiNW3QqQv97P+H+etcxpM&#10;LRa1Pbf89Fx6dBkH60AWbCQW0sbqy/LJgt+OP/r/AEqPxDE728yoDkrg7ug9+nt/Opph5JaU92+8&#10;RwOOPyyO9S6sEvLZkK7Q8PynGduQfT/IoAn+A2opMtxZK/Kbcbl5PXrzz1rQ+MtusQhuyeOr+2Om&#10;Px7e/tXN/AOQ2vim4s8/6wlh1456Y9gce1d/8WbBG8OLcgNlG/hHIFAHT+BLlb3wvayk5XyQOOD0&#10;FRhHi1RnLfxEVT+Dd8l14VjTIwjH3xz0rTvl8rVw2zjf+dAGlpxUpJuPzZ5/Ks3RSI9dniLfeb5u&#10;OfartjLiRo8feHes2GQxeLHjZuZEHP0oAivj5PiNlwVDKSfl685qzeMu1fQjoaz9deSLxZDtQ7WV&#10;j9MYx/n2q9csCqh//wBVAHF2it/wnEbRP1ztDHj6/wAq2PiFB5nhqYMflZfm3dgSPWqNqijxVG0h&#10;+brzjB6VpfEMA+FrhVcKdhPp9e/TFAHD/B4CKyvFy25ZuVz0/wA/yrG+Mcqw6lCyM3zFe3XnPbn/&#10;AOuKvfA65eWLUHIHE/3gp9M88df8KzvjZFuvrfn5WKjefvdCc/pigDppCX8N7lBKtAuflxkkc9/e&#10;sL4XStHqtzC6N3U+ZjjDfzx3roLeAt4bwWDf6L/EOuB/Q965bwDcqmp3wRfu8FcYBx2/z9aAJvi9&#10;KJ7q3tnOA7j5lPGe36/54r1XwWBa+E7dS3ItxxnpxXkHxJnaTUIIZdqgsp4b/Z4/x6+1esaPPDF4&#10;TjVH/wCXfK8c/wD66APF/Ctw99+1C5+071SA7gy8cYIx+GR68V9LeJpmj0Nn3fw5+7Xyz8FrqHVf&#10;2n9SmAjZo12l1+82Djn2GD+LH0r6Z+Id59k8LzMM/c7N37UAZHgqZL6zkkAPE397/PpW7r2PKhkb&#10;1C1znwanGpaHJcuMlpmJLdfpXSeIWBtcA42tQBXjTZbAbvrmsmZjB4pbGdssYIH41sRj/RMkZ77a&#10;yta/davazgfeUA8UAW7+MY4HVflxXL6fxrjbipBj6469M111+FaFXZuqL64FcvDFs17eBhenpigD&#10;H+KVtu8PPmRuhx8x4469OvA/Ud6xfheJZdBYbt22Y8t27npXUfEq0ln8MSLHLtbn6jqeK5f4RJv0&#10;m4Urt2yY+h6fnxQByHxWQWfiOG4RyFkdfmxxjPQH6CvT7ULL4cDIq/LBhV9P8/j0rzb44Qtb6vby&#10;xqpYFSfU5x/n8K9H8Mjz/Cdvzt3W4xuGP/1f/rqWxdTyvwXI8PxU8tiu0uVxz0Kj659P/wBVemfE&#10;lBL4VlXLDav+sXjFeY6LF5HxbXL4/wBIwvt94E+3X9a9S+IcSyeELgE/wZ+bj6c1IlsUfgPqKXGn&#10;XdurBvLkGR6H61Z+J0y217DIufkYcN7Z5/MD/JrnP2aZ8nUY2zuEnO71zz/n2ra+NrNFbxy+Ycbs&#10;fd47f/X/AD9qCjrbXN1pSyA/M0f3vw7496zNDkVdVeHb82zGAP6Vb8CXJvPCFpcbt5MI+b+9x156&#10;Z96y9KZoPFCoNoViRx/n6/nQBf8AFkUhtkkUhfmx+pNJZA3OmxPLyzJj5ev1q341jK6G0yruKsO1&#10;Z/gzN3o4RhnY5Xr+v4mgBmlhU1ML83zqeG+nT3rbtY8Sf8B3YrHH7jXQTn/WYxn2ro7CMNP932xQ&#10;BdhtyQTg9BtzUn3gwJ/hANNurp4Y1Rf7vzVk2uvI9xNAT93qooAiu5vskzRRxhuc/wCelFUtTmkn&#10;ufMWLdxjGOlFAHh3wW8NTeKNWuPiPrUr/vRug3scKn97rxn6kdDWlcib4m+PFto7gtpunyHcvzYy&#10;D93njrnp0710PikWvgjwbF4W0SJEurmMIkYwpC8A8D15rIuktPhf4I+yxOv27UPlJflmJHXHfk/5&#10;zTQLQZrELfEfxrb+G7B/+JdpTD7UQuNx/unPbB9+PSq/ih/+Fg+N7XwFokg+w6ayfa1U9TkY46ZG&#10;CcelW7O2/wCFcfDifXZ4/wDTLqFizM3zbsHPJ/8ArDrxWj8FtDOh+C7vxdqxZprjdLuZj8uT16dT&#10;k/nVgc98Qpv+Eh8U6Z8OLFG+zQy/v1VjwAvPtzz9QK7H4rlfDHgG30GzKx+YMN5eR29f5elcv8G9&#10;Om8TePr7xZexdGxHuzkDJ4J9f88VsfGm5bUfElnoUfdkH0POc8eh/P1oA6P4J6QdG8IJKy7f3Jcf&#10;TrXPeHLL/hKPihJd7FaO3Y52gfJk9/U8EenFdlrNzF4Q+G7SvFndAF28fj+hrH+BmngaZceI5zuW&#10;ZifMbuAevI/zk0AZ/wAeNXeXULHw3aMDuYKVb1JxXS6qY/CPwuMKnyWa3EavuyV6DP1HtXCRTTeP&#10;Pi0rJJut7WQPJt7kHj+v0+lb3x41JnisfC1omZJZAAqruCkjGT/ntQBb+BNlImjza3cn5ppHZfm6&#10;L/8AX/pWBpcJ8X/F6W/Kr5NuxLfTj/DofTPHFdTqGoQ/D/4afZgyrM1uFT5vbn8c1lfCbTo/Dfh6&#10;68YaqSrTMZfnXaBkDj27UAQ/Gu5fWdVtfBunyqZJCEIVjlc81peLb9vD/hi28F6Qytc3EOxl53DA&#10;6+/XNZXh/F1qV98TdZP7leIVPOMHOfqeOemPaovCM8l5FffEPXZcAZNuHckBe307HvQA6Vl8L6Vb&#10;+BNFb/SJh/pU3fp8x5/H054qj4sRxf2Pw60K4xNNIJL6ZV+6pznJ9TnH4+1TfD8mex1D4n6++F2M&#10;1mZOyAcZ/HJqp4Vuo9L0nVvivraHdcb/ALKGUZ287cev+NADPGsa63q+n/Cbw6gjhjVWvjGu3avJ&#10;AO3pyuPwNOvYovGPjSDwzbGL+ydHT98yjPzADjjuCCfTpVPRpJ/B3gvUPidq9sz6jq25rePcN2zo&#10;oA45wRkepJpJobnwf4Lh8N2Mn/E715z5zR/M6ggkk/54x7UAbun6la6/rN14suCP7N0lGS0XA5b1&#10;x69e2cY9aveAbK41WPUPinruFa4j3WqbeUjwcY+owfyFcp47WLR7jQfgzpEjDzmH2rZnOBySxHr7&#10;16X4+tY9F+HUdjZxrGrKFPXjAz+P09/agDiP2f7a58R+PNU8T6kmW83yoc8/KCc+3TZXR/tFhZLX&#10;7OUAxHsU5HGR9ewpf2ZdLjj064vTGV33LHkdRnr+VS/GR4G1cPIoZvMQKGbuGzjn6H86AOo+Eekj&#10;SPBcUARvkh6Me+M1xXijc/jG1jUZZpPlxznnkfp29a9F8HOsfhYSMu3dHj6V5zqA+1/EW1iUM2xd&#10;x/76/n0/76oA77XmMHhT92w+7/n/AArk/hJ5lzqlxI44ExP5fr1yPwrqvHJ8jw2qLjiPvj0rB+D1&#10;uqtPMnzBpSwPpn+v+FAFf4uTyGdo1mVdz7eW/wA9s113hOMweGGBO0iPpjrXB/FWeNtbjhc5zMu5&#10;t2M9e49677TCy+E9sn/PHB+bHb/JoA47SpGfxuzB93yjd37/AOeldj45uRBoy53D/gXT3ri/CkaS&#10;+MZnUDhwCFz06/jXSfE+6WLTMMG+WPp68YoAj+FMbNZCcZXdyPm5rm/iRIn9vQxlj80w+725z+ZO&#10;K6j4WuJdJEqtuXactu69ef0rj/iJcGXxLaop5+1cBsfNzz+g4oA9E04lPDO4doxtI+lee6QPP+Jr&#10;E/ww7QG788/TH9eK9CjCxeFGEYP3e/0rgvBgS6+IFwVjXcqj5w2eM4/pn86AOw+JMrxaUuDtxH7/&#10;AK+/+NZHwggaLTxyPXir3xQl8qxyu3/V/NuJHaoPhSnlaIjpHj5claAOf+Iq7tft4ep+0KOMdRzX&#10;bzstt4QJzu/d/KfX864fxTHJe+NbWBD92TLZPGP6/wD1hXZeJyLLwhHbhl3Nwqt06UAc/wDDRfP1&#10;y6uDJuzJjqOgx/n8Kl+KJN7qotxIdzyKrAHgcjNL8I7Tf510B9+ZuW+vr+FQ69cnV/HcFqiZ/wBI&#10;3/e9P/10AdNqMK2HguQ5zmPb8vbjrWT8JbNUtJtRkC7pJGbKr1x/WrnxGu10/wAMx2i8eZz8vU/5&#10;xTvD9sNE8DGWP5W+z5zu6MR60AYPh6IeIfiJNetuP2dSR6Ak0z40zG51Wy0yN8YmVNqt15Hb/PFa&#10;PwUtlnhm1Rv+W0uVyf4e358+nWsvXguvfEuOBowyxSliAfQA5z9aAO4toF07wmQgx+7CDB/D+lcB&#10;4UtP7S8fSM/HkR427u7c5/TH1B9K7nxrOdN8MJCMjd1/L+lcv8ILL7ZdXGqumDJMVU7s5AOM/j1o&#10;A7LxldQ2WkRwnrsz9O39RXIfCZJNQuri8O7Dzn5cY7449Ola/wAVr+OKzmRZdrLF8u7Apvwm09LT&#10;Q0nA+9l2/PP9TQBR+LF27K1shILMsajPXP8An8a1PDEX2Hww820L+79elc74vuk1LxNb2W7hpmbh&#10;gWyB6fQ11Gsj+z/C7KExlev+evNAHDaNCb7xtIyk4RcHaeAc+9Xfi3eGCCG0WT5ljG31JJ6YFSfD&#10;WzFzqNxqYQfvJtq/Nngeh9OTWZ8SJjqHi6KyiZjm4VSQ3Hy//XzQB0ths0XwGzPnC2+1v++eef1z&#10;XM/CG1+2arfasw+9Js3BvTnn8x9c1sfErUE0bwOsEchUsV2qo5K9hTfhDbmx8Hx3kqqHaEu7Dj5q&#10;AOR+JdxJ4g+IlvoqHcvnqpVWPYjsO/p378Y57zxDc/2V4HZQoLOm36+tef8AhiJfEXxVkvGAZbZf&#10;l3decHP1wTz7Gu0+Ll0lroSWin76n06cZ/SgDl/gvaTXniC81O4Rt25Y8Ffu4P6de3et34z6l5ax&#10;24ZQFU9Op+Xt7034E6YIdDju2h2/aGMjM3v/AFxWf8Tbo32ui1BLAzBcL9Rx/n1oA6/4aWp0zQYT&#10;KijbD+8Ydsf5Ncpqsrax4zhh3bv3hkZf5frXaWDLp/hl5SfuxY9q4jwksWoeNJrklmaFANxOee35&#10;/wAqAOk8fTtY+DWiAy0n8P8AewCaw/gZZSPbS30w/wBZMxPbpx36dKt/GXUFgs7e0Cjb5bFs9B6f&#10;571ofCvThonhRZZRtIhLvuxwSM9e9AHOeLd+tfESG1JOFmAGM9BzXVfEmZLHwV5I43cfyH9a5Twi&#10;y6r48mvXg+7uPXOBn/HNbXxqu2ext9JhfazYIJwc8+nf6UAW/A1vJp/gRmYbWNucK3b/AD+NYnwi&#10;tZIo9U1mQHMkrndjrgAZH5fjiui1F10v4eSDcFzDtU/8BOB+WKzvBlqmlfDya6AXdMpZQfc9P/r0&#10;AY/wskW41zWtRBZgJHjViDztz2x6k/pWt4AdSurXTHaDJL83r1H9az/hXafYvBt9qe35p9z/AHvU&#10;kfnVzwDm38HXeoyHPm7z+BOP6fzoAz/hLFJdeL9SuVPyiZR29M/h1H4CnfGOSK48SQW+9lb7Qgwp&#10;xn5sY7f/AF+nerPwLRJr28vNqjdeMcjHP19+tZnxHcXfj63hJX/j4AAweOQfz9qAPTtLDQeFJD/e&#10;UDAP6VwOhqLjx1IxPKoNp4OMk/l/9Y13105g8KbgFG5gOvSuF8Bx+b4quJevzKu7v93OP/HqAOn+&#10;Ij+TpClyuPJ68fLyOefTr9ayvgxE76esrAKCSQB25rQ+KszJpxjQdIwPlbpx3qP4PxougRPt/hy3&#10;5UAZHxUmAud4RjumUY6dDwK6XSFFv4QMoX/lkONoJP8AnFcX8Stt5rFvGQp3XKn5j0wScY/z2rtk&#10;VIPB4HzL93+KgDgfDccV14+mDQ8KqY9uW4/z613fj8tFo0ca4/1Z+Yrn8Pxrh/AaNP41umdl+VlG&#10;7pn3rsfibKF0vySvyrB1HXoaAGfC6Ew6UpYr/q/y9a5jVZnk8b2ZZByzMMrnP411fw9UNoG8oVxF&#10;n5uuMVxqnf49tUJziMqzbuuCB/UUAd54mZv+EZRU6nPHPpWD8J42lMkzL/GxU57ZPX34/Stvx0R/&#10;YdvEG5LHo2McVm/CiLOniZl5Yljt78kgUAc94tSabxjCFH3bjt3/AM8V1fjIMvhKKKORVO7n8K5L&#10;V42u/HMDK5JEmV6ZDcg4/wA9a63x/wAeHIQI/fGTx06+3FAGT8FPntdwO3dM2QMcHNU9db7V43hX&#10;PW4bK7umO/8An0rQ+DttJb6VzH97c2715PvWO+Z/G0S4G5WkZsfh/iaAOo+ImyPwjGCF+b527jrm&#10;qfwVsdujQsDncxLMxyS2cn9T+tP+LEoj0a3cvjbG3G7v/n+dWfg6qp4ftyvTy8/nQByfxaWV7+AH&#10;bua4XrjOMg9+vpXeaWTH4S2N/dH3u/P+H8q4f4m7ZNctIsbv9KGdp688fUdfyrvY4RF4RAVcZUdf&#10;WgDy7Rz9q+LEluhG2O1Rm3dwSeP89K7v4jbhpSqAvMQ+82P5fhXHeDLQTfFK8ulGdsaqu49Bycfn&#10;0+tdp8UisOlOSVwtv9M8UAc/8Av3tg039+Qnn64/Ppmsv4xyvLfwxRIzMblMKv8AvDn8M+3Wtj4A&#10;wsdDSQgc87R/n3rF+LDxjW7JcZ3X33WbvgjP8j+NAHfaTF9n8IbQMN5YGR3/AM4rzXR1Z/ic6ZU4&#10;hUr8vfJ/nXp1idvhJQg/gH8q8z8N27yfF6aXLMBGq+uOv5etAHoXjyIHRQjJn5flVVySc9B7/wBa&#10;4n4ADM1w6fdFzIf/AB7r+efyrtPiMfK0TcoG3yssrN8v/wBauS/Z7tkjsJGVchpW6DHc0AQfHzL2&#10;rAj/AJaqP/Hl/rXUeBYPJ8I7CMFYFGMegFcr8eD5gHzrxcKDztB+b+XH9K7LwWix+EFJ/wCeA3f1&#10;FAHk/inafiTaokS7Srndt6cgkYx/jyK7n4jqU8JRrsVT5R+RcdfauO1dC/xShjB+ZY8bvYsp/HPr&#10;2Fdr8R4Y28OJbuvH2fgDvntn8/rQBxn7O8edXvmQMN0zFVLDpnj6f4AUfHYuySBnyjTKzHIbHzgZ&#10;A9P89xVj9nEtKbgsu3/SJC2D0O88f56VV+O6SYaOI/euEJAzk/N0H+elAHW/DeGOLwawG35oc+nX&#10;k/59a8z8RRxyfEe0Cgchj90eo6dsdPyFep+AIAngZowF3C3xk9G6fp/jXmGtwGX4mWbFd21TyM5H&#10;zDA49f6D1oA9F8cQZ8JwhOvl4VduRyQOlec/A20lfxPdSvA6t9qf7zbjjsT6YwfrivS/HsezwnEu&#10;esJ+Zm/X1/8A11wHwJiQ67Mu7rcSBm5ySGyc/rzQA79oXyVtrhJmKqrBWk3fdXI5/TNdB8HrV4/B&#10;shkChvsu1l6c7QMf5NY/x5UZmiVcFpQAcfd+f256Guo+GVsLXwI0exl224Cqw6cD86APKPGEMreP&#10;bT92GWRnVueoJ98+/twPSvRfGaeT4KtU6MUbbwCA2M5/lx6fWuD8RRLP8RbUJbbdqsSvT5t2Rn6b&#10;gOOen1r0Px9GIfDVsFUlVi3EYxnt+oB/XvQB5Z8H9NibxPeSrIx3XTfdB/h+XnH0z/wKr37Rtvss&#10;riVkAC91zgYXPbp0HPHH1qX4FWskuszTllP+kSFeeDljkj24/wDHhT/2kYp4dOvlgZvusPugAcc8&#10;845xyfw70AR/Am1U+EZpXLNGbU4k9fl2j+S/XNcP43t4p/HNtCUVg2/Pzbc5wcdu3X8TXpPwQtSn&#10;giSQKfnt8MWwGxjHbHGOfp64rgPFlqlz8SbMoPMfzOrAfNz9DwQwzz1B9KAPRPFFh5fgq1G7rG2G&#10;VcMrYAwPTniuO+AcLrrbojHasxO1W4OMjP4D8TivRfGEKSeB7V4/uvC27rnnHQ+vLfia5P4BWyJq&#10;UgRV2mV/nXO1gTuBwefw9CRQBk/HG2VdZQuG2rcYLb+V+bt6dCOPXNdTpoWP4Y+XJ8pDKp2txx/T&#10;2/TtWB8a4ZJNSCGddouirHzOuf8A63p6V0USfZ/hjhB95gzGHqMD06+o/XmgDjPhRC6+OLgsN3+l&#10;KV+bhfk6frnPpxWz8crSdNWF5G21kmjCnO3qOe/PHTFZXwa2T+OZnZGw11lmZMFe/HtgDg8j1ro/&#10;jijm9YrjO9M/N1wy9Aep44+nvQBpQ2733w1ZW+ZlcHnIxwV7HgeuOhrE+BrPDNcaROmGWeYEc/Mp&#10;JPf/AHv144xXU+GLSO4+HU8K52x4OWGc449MnJri/ho5sfiDPAh2+ZNlVDffB6dB7emOlAEmgCbw&#10;38Wb20uI5FguJM7nH3SBjHt36Zz60klrH4V+MF1aXEq/Y9Ytw4j3BQr5Iy3rx3OMbeaT4kxS6b47&#10;W+t8Rl7zaGQdmJPB7jp+Wfre+LmnSzabpvjK2bbJbxfM3mFiQGGR0I75zjnGOwoA5efQodH8Uah8&#10;N7wbYLyJpbFtw+UhycDnpyPb8+Z/CEB17wnqXw21iX/SbNiqp3fByRx7EcdflAq/8WIDe6PpPxH0&#10;938zT5A03l5zs25I56cKO1VfE5k0LxFo/wASdKmVrO7kVLtlGdxdRjjr2HH+NAGt+zDqzDTtS+HO&#10;qXOZLdmiHUfKBgH8BwPYVz8lnceFfjQD5Pk7yV+8egOccnI6nGQKk8QPH8NfiVp/jGxj3W2qSRxy&#10;GNvlXIAB9MjLH329qs/tGWo0+8sPiDpa7v8AVy/N8ofaDwcZwM5HsCetAHsnj6yj1rwTHKfmElvt&#10;bkEEcYz7dcn0ryL9h2wHhjXtU8PBIhHDqUgGB83XGMY44/X3zXqHhzWYvEXwv+1C437YyVZT1B7/&#10;AJV5d8Gb6PQfj5qEKMqreESL+8GdxJJ49sjnjPHrQB1/7eHhH+1vhdqk8IjVo4vOG/OMrg84968w&#10;+AnhC38V/CD7DNGsm23V0Eg3bWKc59euecY6V9I/tCaMfEXgO8tlLN5tmwXauT908V4B/wAE97h9&#10;b8PXnhzVpNz2sjRMvUdOuc55OO/GfUYoA811zw7/AMIf4nj014lijbdGXlUfOuAAWweenOevrxXj&#10;n7R/g2Szm/tD7Kge0mWb95yPLA5zk46Hr1zjuAK+sv2mPAEOla1a6rdW7LGLgBXX5dpUE54PBx/n&#10;rXOa38K7b4j/AA+XUpI2kxCYpV8w7QRxuOMZG4bsY5IWgDwnwxqdn4k+HUdgsis1upHlgDDqdp45&#10;IAPXI9Rn0ryD4Y7fBfxsupI2UrPNuVVUAZZSQfdmPX6A4BJr0HSNPuvCni2+8B3kOxWQJGyN1GOD&#10;k4yDkcnIGPbNcp4m0G7tPGUOsx2xRlkaNmc5wob5Qf54J6rz0oA9W/aZ8PLrng68jibAms8xybn/&#10;AIl29ueoHc4PpjNcn+xHcxX1l/Zj7dzx8qrggFjx6nBPA7AnPeuy8S6lFqfw9t5kdSjW+3MeNygA&#10;/Lyev3vc8V5v+xtINA8e32kSBo/LumVAvyqMOCSehIPJAHILY4GFABj/ALdfgmXTrK08QWkXltZ6&#10;kjlZI8HaWXO7Ax1yTkdgeO/qP7HfxX1XwdoMc8Ykmgjwl3amTPUfMO4yDjkdd3bGK0v23PC8GpeB&#10;NSktf9YLFp13KDwFY7QGHfjHbJ+leS/sc63FqHhsaIs+79yURWUr/BgPxjK4xgjocDFAH0h+0FYe&#10;FvHuhxeMPCGoiOZis8ctvgNE4UDIHbpzjqB1GAa9J/ZE/aj0/wCKei/8Kq8f3P2XW7BfKt/Nb5pQ&#10;MYcHJUgkH7pIz618QfFf47ax+zn4phv7iRptDvrpbe+tVbG1ccuAM9PvnPXDAc4z1D+G9TdbX4kf&#10;DTWVW6ZUn0u+huBtHy5KEjIPQdTgFjgnFAH6T6XdNBcyeGdcXdBKg8tlbh14AOfU+3XBrHuZm0m8&#10;/wCEK1MtJbzLnTbhvnHBzsOcnOOled/sw/tE6N8fPCCeEvEF4tn4l0tVSaBn2v5mOCfY8dOPTOa9&#10;QvrCLxbo83hXWm8u8j5jkV8HcOMgj3HpQB5n4ms5tB1Ga2u9slvn52kXryBu9sk+lc3cRzWUn70f&#10;Lsby2BHzKVPP/wBbpgV2GpvLqkUnhnXZJF1Sx3bWbjzkztDDjuDz6GuHe/hhmk0S+hZSq/uy2CzM&#10;egyScH0APT8qALVq7llPl+hPRmGTyBj3GOvapo59r4VtzYG4+ZyTz2x079+vFU2m+8sxSRo2JVfM&#10;UknGBzgdzjkZ7Ve0nT7jUZI4gfl6jy3ILHPQAZAHuen1oAu6Rb3F9M8yXEY8mQ/6RtLquRyFGMsf&#10;/r55yR0/hzQr/UkNlo1hsYjd5j/ePqWx64H4cYPWo9O0Kws7eN9TYFuiwRjaI+PbHPP0zxXWaXYe&#10;Jtcj+zaXF/Z9vjbJcswBIxxj9P0oAmtdM8KeDjE2t3Ed1fBcxxBAADzz1z3NXT4i8Q6ycWGmsEY4&#10;2xqSDwMgf/X/APr0mn6P4V8OuqRFry6U4aRvm2n8ff0NbVvqd7JH5cFiOBnbHyAPrQBTt/DXirU0&#10;23U/2dT1VU3HHp1x/OrVv4C8J2n77WJRIU+6s0gCj8M1XuJfEV2W2yxQ7W5UNv4+gwB+JqG30K3k&#10;b/iZX9xKwbDBsBfyB6fU0AaF34v8BeFI2htY7dWjz8seODx7f/XrHuviN4p18rF4T8PNtxj7Q8Jw&#10;v4tgfzrTtdE8JWeXNrCzYzuCjP8AM0tzrl3GdumaSNu7gsx2/wAgOtAHMy+CfEVyf7Q8baxJ5feO&#10;HAB9mY/0qRNGsdR+ct9ns4RnHmH5jweffAqzrAvblPtes3flxg/6qOFmJJ/Tn6VzninxTZeEPDM/&#10;inxJe/Y7GzjZ2RgTgAHJAX7x9OCfSgCv8Tvix4a+F/hm51rVJobazjjCvO0irkdAg5yScgdDndXj&#10;HwN+AfjX9r7x7H8QPiFE0Phm1ZkhsZ4XXzwGPzfNxjqSMAk9yBzP8M/hn42/bc+I0XjLxXYyWfg+&#10;xkVtNsG4M5DjEzfN14444z3Gc/aDab4f+DngdbfTLaOGO1hO1UOOx5/zz9aAH2DeE/hfo0OjaXBb&#10;2scabY41woHvXzF+3b4t1Dxd4H1TTULfY2hKltxA3e/HT3HtXnVj+1Xr3xm/aKvPDSLIum2N5sjZ&#10;ZCwcdckg7d2AeMHA5J5wO7/aX0xLjwJf7mXc0JUgMV3cABeemehP15oA57/gm/pcTeFGuXiRVZQ5&#10;SPtwffpkAfjXWftP6TPO1msf3PtRWU7R8yk5PPOPugfU1D/wT/tAvhZ2Ea/MOkeVX8FPQZX8CD6V&#10;r/tUW5EFkkcZbzLpjj+L6e5yR3wMUAemfCSwkh+GltG4P3Rt9Ovp7cCvNrW2U/HGU4ZvmjKn1+9x&#10;9fr616z8MLYL8Nrdip+6Dw2c89vyrzHT4P8Ai/UyNEvzFMP5m4nnkdPU59eKAPZ/HC7PD1wV+8ts&#10;c556KTXn37LtkiXd1LGu1cfd4BHHA+uMV6J8QY3Xwxc7Vxi1bHHXj+vFcn+zbpy21rOyj5ezZ6n2&#10;oA0PjLFus4oWH+snweK6jwjFDZ+EoQuMbOtcv8Xg1zNa2uEO6TKjnmuu0xVtPDcMTpt+WgDnNPtk&#10;ufGEjg/N5x3Nt6e3863vGkvl6cys6joCeOBkc/59qxPBR8/xNK7Kv+s+Ygd60PiLO8WltgqN0gG7&#10;PTkUATeCIFXTpJ0C/Nz24rD8U3GfEdvCsX8PP+znn8O9bXgh/M8PmQKV4/i6+hrm9bvfN8cxwbQc&#10;AD5T/P8AKgDstRJj0gbu0OT064rmfA8mdXYqwbLfeA6e34V0+tEro7Sf9MD/ACrjPhjMZtWm4zz0&#10;3UAaHxOmMWmEbmwZP06f1FaXgc7vDe4fTj0rB+Lskf8AZW0tj95nczEcetbfgSML4XVFUfKABQBx&#10;3jWcyeMoAmM7fu7uPr+Fdfq67tJXaR/qxt3djjrXIeKofN8dQkdeAy4Az9Dj3rttYiYaQwj7Rccd&#10;fr/ntQB538JFP/CVzNuzmQjJX/P+RXTfFRWj0N5QeF7euOef896wfg3aY8QXEjlT+8bgdRyePpgC&#10;ui+LEHmaDIAN2JBuPH60AO+Fjl/DrHYvyxgZz14/QVj+N0L+JrVSM8rnOOP8fT8a2PhRD5PhrGBu&#10;3Y284Gen6Vm+MniXxNBsjVj8p+Y9O/8AICgDsNoXSI0MmB5f3m7CvOfCUzDx9IjHy1aTco9efx/y&#10;a9LZMaVGykqVQYry7wezL8RbmPbtJmz1x3P58/zFAHdePudGuEjwcrjn1rB+EcrPYTFTkfw962Pi&#10;KzpocxB+7g89+RxXPfBIyvp8wZmZQ2BuP50AZ/xluSl1ZqkmP3nrjgH+ea6/w6WHhi3Y/wB35t3b&#10;j/PWuJ+MABns45drL5nzLnluR/8AX/Ou88OhG8L2/LfczubjtyaAPP494+Im1pBy+7YejZ7Afgfz&#10;rqvH3mnQLveisfs+drY4981yL7V+J2I127p/XgdOR6nn9Pc12XxGRxoV48JwBbH+IenWgDnfgbnE&#10;6rjaEO4Z6/5xUfxqOxbXzGXb5hBZs4HTqRzg/wBetSfAgI/2iNx8yhgxDZ71D8cXCx22zd/rCdw7&#10;Y/8A10Adl4IjV/B9uwT/AJZ7lUd/lH+f8a4O4Ej/ABTYIRhbhQ3ygfhkdciu78AgnwVAdh4zgHPP&#10;tXDXEkI+KLrGG/1iqwGG74/PFAHonjJAug3BZt2LVj+lcf8AA2N11Wf94rZDEsGznk/13D8K7jxV&#10;j/hH5uC3+jsfl+nt2rgPgDK9xrdz5js20Hae+Nx9/fpQBs/GvfFo0Mgjy3n4AXv/AJ/rXRfDVg/h&#10;OIfL04A7/wCeawPjcNukQkndmYLt29OvNdD8K03+EIwx+770Ac34iy3j6LdzgjaPr3r0y6QjSoyF&#10;48rqO3FeZ+Kgw8fwgLz8m456f5zXpl2R/ZCnGP3Pr7UAcz4ADPq0hU/7uO4q943Rns+Dgbjuqj8P&#10;ONYfg8K3Q1e8eYWzWQEcN1zQBa0DA0OM7cHPr7Vz3mlvGZQno4X+tbvheRj4fQv79DXOl1PjjaQf&#10;9cOfwoA7DXQPsEm3+593HXNc98PEZp5wBjIOfl9//r10PiFVOmTDDcxcr+Fc98Mtxurgsq9/xoAl&#10;8dq6xIc46/0/xz+FauhqG0dW/WqPj91hiXd16DNXvDkm7REIPH8OKAOachPE23GP3nPr1710niU4&#10;0qYFf+WOK5XUJyvi/wAsMFJk+7z1wOa6bxEofRplHI8k7f50Acn8OLlpdQuosKOSSo65zTvikHGn&#10;w5RvvkEfl0rN+ErmbVbraPl5H3s5Oev6/wA60/imoTTY2zn95z9DQBb8Jnf4ej2tkrle3+RXAeJZ&#10;D/wsFCRx5hLc8gcV3fgJQ3hdGXHr+NcP4qjij+I6N5ZO6T14HTB9u4oA73xAJP7FnZGz+5O0qvPS&#10;uU+EriTU7uI9cH8PmI/oPf8AOuu11v8AiQygI3/Huei9eP51wvwdu1HiC4iLHle+P89qALXxutQN&#10;OtpDhvLmyq//AFvy6+orsPhdLJceC7dmOdy85xzXI/HZhH4dhlCltrA5X12n8+x/Cuk+DFz5/guL&#10;6kLz1oA5jx0z2/xFgKlf9cv3u2TwePp149Oa9SmTfpeSePJ46eleVfE5mt/HtvJgY8xK9WjG/RlY&#10;rg+R27DFAGH4Cbdqc2ONox245rS8RqcbWH4/4Vn+BF267MHXt0rX8Uovlqcbs54PrQBYtxjTkA9K&#10;padIRqLc/wARxj+VXLFQ2mqVbK+uaytLcJrGxPccD3oAseItvk5I9QKn0hlk05dp7EfpUHidF+xf&#10;K3RutN8KymTSgWPflsUAZFxM0XiZVLdZMfrXQa6pk0tyzfLsz0rmdfBt/Ekcqn5WfDfN1rqL/Mul&#10;MpXcvl/nxQBzvgS4D3U0Ib1OOmal8dK3loxb7zdOnesjwJfKPEE0DrhlBz83v/Otjxygjs4zuORJ&#10;j9KANTw6xbR4uT938uK43WUaHxqs/HzS/Njt0H+RXU+DZfP0br07+lc14zIi8TwuVUDcpytAHU6p&#10;GJ9KkAP8BrkvAlyr6xcR7cErubPauymHm6Vt7NHzt9xXDeCwYPFckAH3kK57Hn1oAf8AFyNv7GWV&#10;G+ZWx7jgnP5jH41Y+Gsvn+FYRj7vYDp7fpVn4oRRy+HZGZflVuh6kYqh8JZVn8OmMn5lft9T/jQB&#10;znjyOS18VRyKOPMH8/f3P5V3dwn2nRGIT71vj6fJXEfF8/ZNYhlx98rtwx4PTpXb6M63XhyFgvDQ&#10;Y/SgDz/4aO0Hi6aCQfNtY/8A1q2vjDAj+GPNbGFkGct+Z/Ik1zfhiRLL4j+Ug2hpGDKf4eTx+PAr&#10;sfiZamfwtOvuDyegHf8AH/CgCD4KXb3HhIlxysnLfrXNfFkiw8W20/yorbdxbjoeD/8AXrZ+Al21&#10;zpd1Ez7sSkqOpxn1/n71lftFie0ns7yBB97LNkHOCMflmgD1vSpPtegQyL91oR/D14rgfCImtfiK&#10;w3KFZiGXpgZ4rt/AzfbfCdnMSTut1z+Qrj1EVj8SY1P3vMYD0xnP9aAO28RxNJpxOfut1GOlJ4WJ&#10;bTRFjbhsc/XrVzXlDaSxUdMGqHgx2aGaL/ppx3x/nJoAZNE41VRn7x6enerVqrRSOwwMc1HqZSPU&#10;l429CcfzqSNvLkJLfeXAxQBX1UKl0CB1x/8AWpsmHjkXb3J/WnamC7K+xj8uOO/1qNDncQx/xoAp&#10;ozh4zt3ZbFGrrvsZiifw529qZdM8SKRndwWPpVu6hM1q21fvJgLn2oA5v4fS5nuLcqRnPf3/AFqD&#10;4q2Ze0jkA+XGM55/z/jT/B6Jb+IZIlP3jlt3HXmtD4l26yaL5gI+XlsqDken54oAyPC2JdBhyikB&#10;dpG0e9cwYFg8VGNiuJF2/Nx1OP8A63tzW74GuVm0oop+7IVC8f1+lc54n8y08YQHLBfMVtwGQfl6&#10;fpQBe1l0t1YbuBg8N1GP/r/jxU9sp1HSvPO1gyYdvXIwc8VV1nElt5pZ87vmRcYHb/PsaueCnW60&#10;MSAFlXjP+B+tAHPfDy4OnfE9YZE4ZiFJ656flgV6/wDEO1+0+Erry+ojzivGZiNL+K8EkmVbzVO5&#10;e2T2/qOK941K2F/4fkj2/K8P3aAOS/Z21RrjTby1kADRSnjj1/yf8muw8RsYrxZh/E2BzXCfAow2&#10;niK+sI/4myw24I7/AOfrXovieEbUZl/76oAZZOTOpGT8vbvVC6TyvF0DHHzxkdMdx/StDTwN0ZYf&#10;e61T16MR6/a3K/xfL79qAKfirbF4ktWCnJyOO/Srl622JX3HnjjFU/iH+71Cxn4/1mP/AB08cVcv&#10;SDaK4AxweTQByfnFfFkPO395lj9T0/pWt8QBnwrcOR91C319frWRIUHimEk5KucEe5z/AJxW3432&#10;HwxcbmXb5fVv4eOv4UAea/A9mdtQVWVv3mO3p7fX61V+OIWB43J+YgD72AwyTj2/+tVj4G5TUdSA&#10;iwRN0z0GQccf5HvVX9oaKN7eIvMV3Db0A7Ed+38utAHR6VObnwvGzfMrW/Q9z789efYc1yfg+OVP&#10;EdyhO0tGQewJ49RxXU+GZVl8J25fq1rnK49OM1yPhe62+KLp5mbDITs4Y9eh/p67QKAD4kFmurd2&#10;zjdlV6Z7e3t+dej29+R4TjmifcGs8hucdv8AP415p4/HmNGdu/aflxjnj1/r+NdxLqKw+F9gX7tk&#10;T97HOBxx+FAHk/7K1lJdftA65qL/ADK2AswYHIJb5c/gmRyBx6V9H/Ga8W18GTSFwvy43Yz+FeAf&#10;sfNDL8Tdbm5LtMQRuJUKCcfjndn0wPQV61+1BrsekfD2a5lc45GR7j69gD/gaANX9m+X7T4HS4jb&#10;crMTuH5Yrp9alLtJGPpXH/sjM1z8ItOvHnEnmw7vM5+fJ68/j+FdJrV0F1v7Nn72c89eaALkG7+y&#10;Vlb/AJ5jP5Vi6+zGGCZV+5J021uBIzoTIVI21j3sZm0gyAjhgfm+tAGlfZfTo5Qu4bcH5c/jXNBy&#10;usxlm/iwRiujfD+HVkYcL2/+tXNzssGqREkYaX7wPXp/hQAePD/xTk2/jPT8q4f4QM7wXgHzbZBl&#10;mxzx1/Gu48bqZvD10CmPlBXbjj2rz34M3Ef9oX9uqNgPnntx61DYGT8fID9stmLc5Uqq455/n9a9&#10;A8ASSSeD7WRYufJxxjIOOlcT8e4/LWG52MQAANpP6/gMfjXa/CqV5fBdrKrliqdG6njv+X50iftH&#10;k1/I1p8YIcHy/wB9tILYZh0XtxxgivW/GkckvhS5z82Yvu7R+X9a8h8bI1t8W4XSPbi4ULuPU8/z&#10;/XAr2XX40ufDEwLfK1s36pwev5UB3PO/2Zrxj4g1K0eRmwwPLc9zmuv+PC40OOQEbR975h+n5VwH&#10;7Oc0MPxA1C0CqrMzbvmzk5xg578n8K9E+OsePCbTFM7Rjp+n+fSgN0avwmfzvBVrtjO3Znmsi8vD&#10;a+N1glO3Ex69c/1qb4D37XnhDEhV8SEbgw5/+v7VneO5EsfGsE23/loCdzeuBn69aCjtfFkbT6FL&#10;EOuOMdqxfhlch9Omjz/H8oVux6fh0re1IJPoMkrn70Ib/P8AhXK/C+fdfX9l5ahsKeD8uORnPrxQ&#10;BqasoGuRzEdW7/Sui08Kl00gbb8uM+vNYuv2zm7hlUciQD8M1sWkmJhgY+XvQBR8aatdWSv5K/8A&#10;LPrjjPpXD+A/Ejav4ourOYsp6Z5PQnj613Pie3lnRjt48pufwrzr4f2wtviHckjlt2Fb+H1x9f6U&#10;Ad1dQzxOP3DEsMn5sd/eirGr20btG2wfdx1xiigDynwH9r+IXi2TxDfCPyoWIt4wuQ2M85PY8Y/4&#10;F2ql4mC+L/iTb6XGiyW9pNny/vYA65HtwB7j2rV8BQ/8IJ8M5r69KxzPHkOepdjkk9uOPriqHwht&#10;7pjeeNNZX5XZzGzMDhR2+uSc+9AhnxwY6vqWmeELMbvMC71Gfuk4JH6V0fjm7j8I/DKPSnG0+TtZ&#10;WbGFAxjPbOOtcx4JW48f/FK48QzwK0NvJtiZcFcgjIyOeCPpj60nxj1V/FXjG18H2jblZtjIo6KM&#10;5/HA/GgDq/gHpLaT4T/tvUlXfJD5rN0XHP8A9b/OKyfC1s3j74pT6uEZobdiPM5ALZ6de3B/EVue&#10;OdTi8C/DZbYAq0ke0bV+7x0x+H0yaf8ABCyGneEW1uTaGuIhKzHjORnd+f8AKtBmZ8efEsj6jY+C&#10;tPTc8zbdu7GWyo5598/hW5rl3B8PfhWsEP3nt9pCseeOSPftXEeFopPG/wAYJNSkbzEtW3evPYe3&#10;Tn61c/aM1hrq6tPB8LBTNiPap+bOecfQZ/nQBp/s9aO32C88U3EQ3XMjyeZnllycHJHTA/I1V0sz&#10;ePfipJfSbmhg/wBvKrk57eikd+1b95eQ+AfhR5SbfM8jZGof29efas34P2X9k+ELvxfeLsa4j8xd&#10;y4ZV5wPyx3oAofEXVJvFXj+z8KWe1oI2Bm2sQABj9cn27+1aHxCum+z2PgDTHPmTrtljj+uCenbi&#10;sj4aqtzqGqePdRTcnmP5Lt6AnH9fc/zd8Opn1vxPqXj7VH/cwllifJI2gZJGffpigCz8T5orKxsf&#10;h5pjHzJiokVeWIOBk/gfxwRVX4jG7t9P0r4c6OgMtxt+0ey4Oc46DGccflSeGGHifxhfeOdSP+iW&#10;akQqzY6D1x/9b3pngmeTxB4k1D4kavDH9kt1ZLR8YGwHJJ4xyR684oAsfEFGaDSfhho8is0zK18F&#10;C8RDkjHfOMdPWofFtmvibxPpfwz0kk2unssmoKv3RzuGcDrkA/Q/SpPDeoKsGpfFHXNq8MNPEnQ9&#10;l69Ox6etZul6jdeEPB114xuonbVddmxbxyMP42wvbtkfWgDU1OO38ZeOFsZjs0Xw3bgzBV3K0gYn&#10;8cbQce9L8KwfHfizUfiDeoosrRmisY2OdqqPmPTucfgKqePoD8PvhCthG3+nap89xMDzuPJY4HI4&#10;4/Cup8G6AnhL4NLaQp+8a0HmPnqWXn9f0oA4j4eCTxp8ddQ16VzIkH7vzCAVzubgcfTv9e1enfG+&#10;R7bw9HAuMFfmJ6Hj/wDVXJ/s26dFe6vqGtJCBH5wSIqR8y4z/MnHpnFdL8d5gYmBP3ITjuBkbfxP&#10;+FAFn9ny1ktvCsPmOW3bn4Yd2J/z9awvi9ul1iO3tmbzPtC7T6dsDPU4rr/g5CbfwzGxH/LPO7gf&#10;jXI+OZIZvF1pHIeGk5+bjg5/p+VAHf6NHJb+D1J6iPpgda8+0JJbv4jMGwwjj+8V6cj+Y/lXpEi+&#10;T4QC5x8oGc+x/wAK4DwDCJfGt5NGPm3YPuPY/hQB1fxDuJItCVB97yyOCOPfjp/n2rK+DDM1i0in&#10;pkce3erfxZLjSW8srxGfl27s9unvn9Ki+EtmLPQlER4VSPu8dcfyoA5f4kutx4qtbZHbc9wAvzfU&#10;9PoD/wDqFegylrfwodz7cKN3PQY615r44mifxta79uDMSvT5yP8A6x/n716Rq77PCLBg2Wjx/T+t&#10;AHJ/D1mfxNcBl+bzDub1bIz+ua1PjDOqWDDHAXnrgf5/zisX4Vh5/Ed1cMrFfNBByO4/rVz4xzSb&#10;fKjbhsA/MCCOh/nQBsfChWTwwrbSP3OeeCvHT9a4/wAVQtfeObO1bcf3u7jpyMDr7967XwDCbbwj&#10;umOGMPzbvwrh5W+2/EW3I2/KueAP85x6dKAPS78eX4ZXDcY/i9MZrhvhdCJfFd5corfMyhWZjjAz&#10;Xb+Jm8nw4qB+vVlxzxXJ/B6Pzr+4uEBy8xP3uMZ4/wA+mPSgC38X7gi3aOPC/LtK7uucY/z7Vp/D&#10;21Fr4Z3uuCseCM/pWJ8Wp1afZuzvkVQoHbua6PQIxaeF3IP/ACz79eaAONjdJ/HkYM+7qFH5dPxN&#10;dR8RJvJ0OCNm+ZlOF3D2Fcz4fK3njV5VA+TbyevJPH+fStj4pX3l2kcC9fLVTz0+n1zQBofDi3XT&#10;vDYuF+75W/ce/fP61h+EV/tDx3PdKcrGuNzDuc10mlI2n+DJG27P3IBx2rC+E8S3d/d3ka8NPgfg&#10;P/r8UAP+J9yJ9Ys9EQ5WRkTA75PP6fyrQ+Id4NH8BGEOytICoPoSMfzxWJdSyax8VAmEIhHXk5A6&#10;f0/WpfjJdiaey0RZGPmYG0fgf5UAbnw3sv7G8ErIsfzeRvwvVic1zvw3Eer+L73VlIba+0cdO/Uf&#10;X8hXQa7cnQ/h+3lPt/djDemP8/pWb8EbRfscl5tZfMuH6+xoAu/F3UGisvLEe7bH8yqec+3+epFW&#10;PgzpzWmiQ+YAcjczeuea5r4q3zX+rNYQA/vpliVw2OMj/P4V3nhCH7F4baXA+WPtQBxPxdvWuJlt&#10;bd23STKgwx6bgT6/5z+HWaJENI8Kl5E24jwvbHFcXr6rrPjS1tU/gbcfrn0rt/EcrWXhtI41XLZ+&#10;U9+/88UAcNpsh1Txzyh/cjru3df/AK9dL8Q7w2ujLbKFIEeWU1g/DCzF3rl1qhXmWRtvHG3PWpfi&#10;ndtNfx2MbfM0yxxY6/5FAGj8ObRLfRRcFgzFC7HOAO/865ixij1T4g71P+r3SevzZ6n9K69WXR/B&#10;sjJ1MexQPoeK5b4W2Mlzql5qMjf8tdqp/d9R+f6AUAVfjjcuxs9J52/KF+XueO/1H610gC+Hfh60&#10;eWwlqsfHBGRgVx3jy5k1r4j2tmqbv34HzAjAX/8AV/L1rqPipcf2X4H+zIEJk/hbuvp/KgDmfgrY&#10;SXHiC/1WeL7022LceuMkkY6ct09hVv436mBei2DcrGFT5sZJxx9c4rT+COmi00Rbxzu85jISo2/p&#10;2rnPH0v9s+LkghHzNdIPu/LhWyT6dhQB3vw60+DSPDKxw7QsduoVtxxwMA/57VxE0S6r43tkRNw3&#10;tIdp64B5z9cfXnFegNtsPCbOWxmPHBrifA9uL7xfcXI58v5R8v8AtN/gfwoA7DxfL9h8K+VzH5hw&#10;Pb2rnfhLpxee5v2Q/vJAq/LgjHBHPv8AzrX+Jkxi02K2Vv8Aln+dO+GcAg0NLljw0e8Njtj+dAHM&#10;fFe8+2a2tkDncypGobpz9Oc469q61t2n+Cpi6bcR7cbvbHf8q4W8/wCJv49jSRt6rO7Nz/d5B/l+&#10;WK7Tx5O2l+E47eNcbmC8duD/APY0Ac18HrSW41a8vmG7/SNjDvnj1/z+tTfEa4F947s9MHzCORen&#10;PHIP9a1vhBp4t9Ca8VdqySNJ07etY+mxS6z8TJrnarCE5yOMdQPx4OfpQBqfFnUpdN8KQ2MQy0uE&#10;+91zgUeI3/sj4XrHnaWhCfeAwcD1+v6VV+Kz/avEWmaGiBv3ie/cdvxp3xacQaLp+mr/AMtGA+90&#10;oAbbqND+EzLhh5kedp6884/WrFjE1l8K2cnbvhX5un+f/r1H48T7F4Js7VMfMyjaeC1TeNpVsfhk&#10;ELmMsgAK9+OnT/OaAK/7Py40ea6H3ZLmVwOw+Y8CsnW1+1/FG3Rv+fgsvXnAxj8v5D1roPgNEyeD&#10;Y5lVWMiM3y9Oc+tYOk2/2n4krNHn5dz7ux6UAeieJSYfC8cZXG7+H044Fcj8J41m1S6nZgd1y231&#10;4x/XNdN4/mMOiQxIg+7k7ug/+tXNfBJ2uHkkB3K0rkHGP4zQBf8AjPN5enzqG/5YkLz19/8APWr/&#10;AMMbd7Xw3GWRtvkZ2/57Vh/Ga4ka3kCdTIqfM3POPy9fyrp/BkPk+Fvu5xCeccUAee+NL6S48YWN&#10;uwG3zuH3chsdPxxg/SvRtQVI/Csalvl4zu7ivOddhM3j2zVht25JPfHbt/nmvRvEbfZ/DUKBM98d&#10;O1AHGfDG2M/iS6uBhszYJU9MAfrzXQfFZ9lnIu7b+5IHPSsj4RDzdRumkHBuGKZPb/P0rQ+LchaC&#10;aAj723b+dAGh4JUxeGZJSf8AlmRz9K4/S4vP8eLKIfuw8le3zD/P4V23h+LyvCkgQ4/dnGTmuL0I&#10;bvHTFk+9GODxj5j/AIY96AOq+JRK6JGiht2zK/X0qH4YqI9BEgH3YWP5io/ilcPHpi7SuVh3Dn/P&#10;+TU3w83J4TklYfdtWxuPtQBy8aC48eRuQT8hbd0zzyP1rpvibI8egxx4/wCWZ3YPrx/n61zOhYl8&#10;dsHT7q529uW963Pi3IYdNjMbfdt87cH8qAH/AAlRl8MieQHLW5Zs9uPasLSFhl8e/JH9yMkDjuf/&#10;ANddF8O42TwkyiNVP2fG3046e+M4/Cub8KrJP42lkbd8sQVcnkDPX8f5UAbnxcdV0kMQG2QY3MTw&#10;MHj6f1Aq58IG/wCKehKk/wCp+Xp6f/WFZfxs+XSyc4VYhubaT3z+ozWx8J4DbeGV6Y8ngD6YoA4v&#10;4hzeb4t0uDHzfaiGXrjAJ/r0+lek321PCKMU+6Om7nGK828YxrP4604qxys7kru9Bjp/ng16Rrat&#10;H4XRQ2PlPXtxQB5/8O5VuPHt8fm/1mGOPb/Aium+L/y6PcKT0tScevy/4Zrl/hMvmeN9SuNv/LyF&#10;A+grovjTMItJutpGVjwD+BoAq/Ai2dPDKuSfnjbt0HXGPbOPwrlvi2Hn1zT4FA5u1+XaemD+vcV3&#10;PwXgWHwzE7jnycnd61xPxPZW8W6XbEH57h9uOxC8c9j1oA9IVSvhFU/vKoPvx0rzPwMPP+KN6UbH&#10;lY+U44zzj8efzr0u+/c+EghB3L02/wC71rzj4Ypu+IepThjhZtvsflHP8/woA774nExaQxQnPkjp&#10;26nNc3+z/bqmibwrYaQnLdz3/XNb/wAXG8vR5c9rc9s546VmfAOER+HEm2qu09B7HrQBzvxz3Yiy&#10;VVWul3nGcgHJ9uQPrmu48Kp5Hg7KOzbYR97qcCuD+OhEn2eIJlmvF+XJ568mvQNAZE8H7m2nMa/N&#10;2oA8ouwx+LUMeNzCP9Gfr/nt9OPQfiBYR3GgwuD/AMs+vT/PU/pXB2Ucc3xW53fLGpUen3uOvavT&#10;PG4CeG8ZVf3Z3Nnpx1FAHD/s+WYgtpFADfO5+nzH/P4Vj/HNlWbbkY+0KNzHBJ3DHTn1/Cuu+DEK&#10;21kwRSvzOSC2ec5z/WuL+OpgubiFAmT9sUbl/l+WPTmgD0LwRE48DswH3rfJC9uOn9K8x1FX/wCF&#10;m20co2sIge/A39fzx/kGvVPB4VfA+5gv+rUfL36fn0/GvMUhY/FOOTygT5ajcr9fn5P88+uAe9AH&#10;efENJotAhSN/ux/xfzrhf2fbeeS+meRv+XiTPXqXPHPcZ/ke9d18TSY9GiQ7srBk/icY/WuZ/Z4s&#10;4zFJLGy7vMP8P6/XNAFH48ndcNH94NcKuRzj5uvA56dK67wNEY/AshAH+p+UZPH+Pv8Aj2rk/jmi&#10;wuMJ967TG5uvzZA/T+ldl4LVpPAZwVU+SAeh79foaAPLNRikf4mRptXbnK5U55ccnPfFd/8AElPK&#10;8PQMV2qtuQ20dOnv6DH41w5tjc/FJHzkeWCZNxbcS5GR6f59a774ow40OEFcgQ9mxnPb/P60Aee/&#10;s728n9o3DZGVuJA20D5iGOT7jsPUfSpv2jYIJLK8hmZmPPTsCcEnHbDY/AVe/ZysQjtIyc+c5OcD&#10;GX/nx/Oof2iRu025jJ4Mygx4PzZYDB9QeKALXwbsmXwNK6xbP3JG3nPYfU+o/wAMV534iiaT4nW4&#10;REkEasJNvqWByec45wPp716x8KbIL4CZh83+jLtG3oPTj6fWvNNZiEvxXhDxj5oyWXGduTt2gkYO&#10;Dj06/WgD0Xx6ETwnb+c33YiWDd+hyAPfHJrlf2fY3GoSE/d3tz68/wD1iP8ACuw+IoWDw5bxwwA/&#10;uPlyO+Mfz5P0rn/2eLeP/W4I8x2O58Dd87HPXjrQBznxoe4k1COPG4NqQDbvTd1/ln1/Oupmh3fD&#10;G3f5W4GPQnHt7n8q5j4rq8us2nyLtkvP9W3ALZJOPfPH0I9BnuNWgaD4dW6qWztLYx8xwOBx36D8&#10;fSgDz74G6e83i64kWJ+Lttufpjn37n2IrY/aAizPMgk2nzkCj/gfHA7ZP1GR70/4FwxnxHcSKct9&#10;qcs6qMZBHA9etXfjpGqyTZTrMv8AEOMuMfh1P5etAGt4CjY/Dy6QH7oznA45B+h5H05rjPCUTx/E&#10;aWRpN37z+HHADYxx2BA/zmvQPA8Ji8BTPtYAqCp2/N/+vjH1rhPDvHxLkjHmE7l+62c/MPy7+uRQ&#10;Be+OVssOqreRRbVjljbO1SxIwc/57n6VrahZ2+u/DMXOFbyZABg8EcZ5+nTn9DTPjxCxspcx7sQL&#10;twoy3HB57Z/z62/AFu978M7hMq3lxsY92ewxj8sigDn/AAXax+IfAV14bvgrfK/7sMOME8DHPTA9&#10;fxrP+H9ovij4c6l4K1GYzS2KstvJuHzsh4YZ9hxwccenOn8Nb5rLxpdaUz7g8ilufl3EHPTp3/P2&#10;qXT9PHhP4kyQxgCG53gRqehViT+YbvnpQBydvZn4hfDS88PqrNf6SzrH+7yf3Zz6DOSAenQfna0C&#10;+PxO+Cdzo16rSXVikiOpU/KwHIGR3IOPar17py+BfjIzyxf6DrEI3gL0kH3Tz369+o6GsvR4I/h1&#10;8aJ9KdVjsNWVZG2theflxx3wRj2OfWgDY/Zf8StrGgXfgq/uCJrV3gZP7q87TjHTCn8uK53WVn8N&#10;/F7T9Qjs1SSQiKZtuGyG45xx8ucZ5wmPSm6TJ/wqv4+yRzKqWmqxp9nZc4dlz19wrHvzXQ/tEWTa&#10;fqFvrtguFfEiNnOGB5GOpON3r0/MA928RTRa54Bju3YbWtzu3D/ZzzXzt+yDaR+Dvjf4q8NvKu7+&#10;1C8cYByFxnHUD06Djv3Fe4/DHXYPEHw5WFX3+VCpKsOR6g14dp08vhH9rhZ9m2LVrUGTLHiRGbOP&#10;b5/5ZoA9b/a58GHWvh5eXVmiiS3jE9u57FefxGM/UVxH7Jtla+IPA8+lSztJHNGwTdj5eMY/4D+f&#10;Xr1r3H4oafFr3gma3kiV1ks2Q7vTawz/AJ9a+bf2Ede1OHx34i8JalEf9C1aSLazHHl/wnn1HI64&#10;BzxQB5N+3L8JW8FeJ9M+IdjAyLHOsV4qxLlEYjc3Tg4HJPAHPam+I/g7F4w8C2fi3SEWSRoQZpPL&#10;HycDBOMe/wBe4619Jft9/C1PFvwj1g29mGmFq0kLAd1GR/hXJ/sN6XH47+CNrpeotFNILNB5mQQW&#10;2jPHrlfrzQB8pahYahbeF7nw8ts6NAA8fONnJ43A9MbhnpwfevKPh1rH/CF/GpfNRo1vJFkbc4Xz&#10;cnA6k4y5Yj36njj7C/aK+F0Xg/xgs8FoFhvGcMqx9f73PHGB/LjgV83/ABB+C95oviQ39rJko4Kt&#10;H95o35A5Y4yQpPc9uMYAPY/jMsPijwLHcRQfLJYsn7tT8/yn5vboSQc8EkcCvlj9j/Vn0j4iax4a&#10;vIhCsOpmOQtkRgbs8cg7Qh7nqeMZzX0jb3cl18L/ACtRlLGFyu+Ric5yoJyfcMfxr5e0K6m8BftR&#10;3ttMfLjvlWeIbcNKw8zIB9izc9OcY6CgDrP27/AsmrfD2+kVZQ0CxyW+5c+VtkVlxhTz0Oc9evcm&#10;1/wTM+IlvfeDofhP4lvHjhkV47J33BotwwqHI9BjuOOOwr1L9ofwxH4u8CzPuV47m1YsY5RuI9SP&#10;TA56kgngHFfG/wCydquq+FPGWoeG4y1vcWN0wCqgJjbev8WRyWB9uMHjIoA+xPjJ4Q8V/A/xta/F&#10;P4dzyf2hpuBJDCAPtMG7BXAABI4AyOAevOT9NfDP476T8afh9p/xW8MXccd3bx4vBv6JtGVbPK9B&#10;1GRjr0rwBvjBpfxU8Gv4b1GSNNdsFWEOzcyx4x/FxnC+4LEjjINeRfCb43L+zR8WpIBMV8P6xeMt&#10;0gmytvKw4Y5xtU7cEnjpgjdQB99eJtTg+IOlW3ifw1cCHUbVlaRf72QNykcZ6ZPH09a828UXCeJL&#10;dtR010W5gBjuLcD95GwwMn3B4AH1GcVS1Lxqvhq6tfF3hO+WbTdRVdu1jwpG4ZP8Jz16YJ9M03Xt&#10;atryVPGWhQsYriSP7VbRrulmJO0lQOuPX+HHIJJwAXNAvJfEJaK0BbyFDXDrMQsceTxnnrjCgcjv&#10;049G8EaDqV5utdBic+ZjzL1k+ZhxwvonXrnH61V8D/DyymsYdX12NYbMR5S0X0z164ZsY5x2+mPR&#10;NEg1bWEFhoFj9jsI8BrpkKkgDBOT1/zzQAyy0Xw14axFMDqN5wPs6sGCMPXjj881p/2P4r1+Qyah&#10;Ktvasu1YVO3b0/z3zSQyeFfBOJYQb28biSRmL549PwqxBqWreMG3WUUyL0Y7doTn1xnHtQA5bbQN&#10;CPkBvtDYLN8pbp3xzmks/FF5qMrWOm2bOu4Dau1Qn1wf/r1cTwjoekob/X7xZtuC3mSHafwOc1m3&#10;/wARIRJ/Y/gzRWuphkqscJUY7EZ4+n0oA1odNur1me9ulRuvlx5fA9+wqrfyaNblUa5jduB+8Utn&#10;9R/WjSPhn8RPEk32/wAQ6ubKFl/1IYswHr1wPwFbM/hf4c/D23bVfEWqR7o1w015Ju49cHj8aAMK&#10;0W6v0/0aL5Qpz5MeM/pV6Gyv/LwQquwztMpz+QzXgnx7/wCCu/7JnwVum8M6NrEniDV922PS9Bi8&#10;92br1Hyjr6+1cN4Y/a6/bj/aauVl+Dv7O1x4Z02T5RqPiSZY+DxkJxk9+N2OPrQB9Ua1Y6fDZm/1&#10;W4UeUMlmHylcc8nP9P6V5XcfDWT9ozxattrVwZNDtZAUtEYqjkfxNj72OMZI+lGg/su/HDxXaL/w&#10;uv4pecrYaW102MxJk/ewSxP4/SvbvBfhfwd8J/Cn2HSgixwLlpGbczkDqWPU+5oAt6WfA/wS8LQ2&#10;Fs0NrFDCFjU4HIAAHv8A/WrzX44/ElvGnhSRdLuCbZl+aVRkEZ49eM8n9PSvj7/goL+0943v/jx4&#10;c+Hnh7U3hsbi5AndWIL/ADAAZUEgHk7jjpjvXvmnxTv8JbGN2bc1qdvvz17fTrQB85/sx6eZf2kd&#10;UkLLJ5V+20x44z9DjnAP/AQBX0h+1FBLB8O9QCDPl2rHaq5x6nng/ext7H15rwP9ldDJ8ftQuYwG&#10;b7Y/LR/KRwQR64JPP+zivoL9r9nt/hbq1yY2G21Yqdmf4Tz+oz+FAFf/AIJ0W80vglnUN5bD92wT&#10;AK7ffvkZP4e9bX7V0e2TTkkZsteDcu3O/GDgD14I/E1D/wAE7lgl+HLzRfdbAKs2WHHOc9T7nrWj&#10;+1fB52oabGv8V4P3fIz1yD04/OgD1X4aw+V8OrNVHSH5fy9q4Hw9pX2j41XF4HYxrIBhm/hH/wBd&#10;v0r0j4eQsnw8s98OP9HB29f4a4fwPDJJ8YL/AJbb5w3ZPU55/mPyoA9E+Ix2eG7gs3SHHPf0rF+B&#10;tmsGjzOnGRz7VqfFWQJ4Zusc/LgKO5FN+D9sYvDBZFO1h8uR05oAy/H0ZudftY9qnafmz79f5V1F&#10;4qw6KkbLgiKuZ8TOreMYIc8lV4HQ9/8AP1rpvEbeXpDFlbCw9uvSgDn/AIXoZNWuLhPm3N97I9Kf&#10;8WpfJ0gSf9NMM35n+Qo+ECndM+3HzMcN1HaqnxoIbToUL7d0wxu5z/n+tAG14IY/8IsjbiQygqfU&#10;Yrjr5nf4jbG6cZHr2z7d+K7XwajDwlCo258v6cgVxPlvJ8THjUjarD19OKAO+8Suw0dyG/5dyf0r&#10;ifhHM8mq3JO75W53Ywfy/wA4x3zXceLkKaHcbtv/AB7k4J46VxfwZieS+uH3KRkY7kcdCaAD4wgn&#10;ToIVi8zM2WEh6j+v/wBauk8CW4TwvGnmbuB95uorG+Ldpvt4UQfN53y/L04x/n610/g+JF8Nrt/u&#10;9fzoA4HxLNIvj+OJfqGxnj/9ddprrbdGc/8ATH5s/wBa4vxRGjfEWMIw+bj8hXa6/CU0Zm29Lf8A&#10;w4oA8++B8zza/eF5i22Zs/N93/P9K6b4v86ExP3S/YkZNYPwQtyutXLFdpViOm3PuefStz4xrnQj&#10;z1k+8pPHPWgCx8MIwfDPMffo1YPjdXPjK2CjcpHb/Hv3rp/hhFs8LL8x9d23aT+Fc540YN43gTcN&#10;w4x0xketAHdSoBpCgf8APP8AhryvwgTJ8R5vuj98duGB6Ee/WvV7og6QgBz+7x+FeV/D9C/xGuZg&#10;Os2Cpbp7fTrzQB2PxNAXw7cmY8beWPAHIOT+VYfwZBfS5vl2ttGWbPWtn4qssfhy4l2ghVz39P04&#10;rM+C8XmaXMSBlscAjnj1+tAHL/HyRrO4sdzYUsS+5sDgdfpwR7YrvvCUhbwXa54Plj+Q/UVwvx6t&#10;zJqNnGHbjkYGSf6k9fz9677w1CU8IWsZVf8AVbfr+VAHncIeT4ogIN2Zsjbnjn37Z6+9dr8Q4ifD&#10;d5uPy/ZzlmHUkY59On61xOnyxv8AFYxhuVmxyp6Z6/TgfnXd/Eh/K8MXgZMYtvm2/nxQBzPwDX91&#10;chmVmUHPPXn86g+PSqn2EKoX94d2fTjoPy5qf4ATiRbwR/dDHadpyef15qp+0HLHELM7FP73ALdf&#10;w/HH5GgDtfACufBVtgL8yZ+X04/+t+tee6h5qfFhZFdv9cM9fUH1wc+tekfD9HPgu1OQR5altp6f&#10;LXmurvOPi55XGPOXgH+X5GgD1bxcqL4bnZxlVhbcMcHjmvP/AIBARazcZOGOT/Pv35z/AJGK9A8X&#10;MF8NzHG7/RyMfh0/KvM/2br1r/xNfoUZQrscs2QR7H25/wA5oA6b4+TbfDoY87ZeeO3X/Guh+DLK&#10;/gK2Yj/lmO/6VgfHaCOXw8qSlVXf8+75htwf8/hXTfB8H/hC4srtwuOfpQBzPjFm/wCE8h55G3n0&#10;7/5+lekXju2kKQePJ59Pu15j44ulT4h20BkXLRqSpTrzivVJdv8AYqNjH7njP06UAcf8O3xrcsRz&#10;8uRz34q98Q8jTVZe0h/lWf8ADhy3iC4V/wCJj94c55rQ+IzBNM3YzhycenFAE/hMFvD8YJPfr+B/&#10;x/Kucnd4fHanLfNJ+g//AF10ng593hpcLu69MVzmqEL47VQCu6Tov0HP5Z/KgDt9fydIkyucx8r6&#10;jFcz8NHaO8mAbd8vX8a6rV1zpL4Dcw5x36Vx/wANdw1S42k/eOeff/61AFj4oXPlWC/LzuIzuxWj&#10;4Rct4bjYjvj+mKyPizGzaZGFO0+Z1/D/AOtWt4JJk8MRvj+LpQByOszSL48VP4Q3HHToSf5V2mtA&#10;vo8pDbv3B4z14rg/FTiPx/HgMGLD+HNegamWbSWwesB+bbntQB558J7n/iobyHbyZD93/PFa/wAV&#10;0zoeSc7Xx+n9awfhXIR4vuoTJn5mPHf/AArf+LRK+H2IPC5HHOOKAJfh45PhxcqvXseDx1rhfiEx&#10;h+IkZARl3KJCzYYgkdq674UXIl8MFV/hYAD04FcT8UpDB4+hmztK7doVgDnP9f6GgD0rUUabQmbH&#10;Jt8fMvcrXmfwWYxeOrmHOA0ZJUnkH/Dj/wDXXqUqeb4f+Y8fZ+v4eleZfCfyx8Qpdv8AeYFQvTk4&#10;/rQBt/H2H/ikWAkYbZMsysOF57/l+FbnwBMkvghN6bWz8w44Pp+tUfjlZpL4JkDbB84PzVofs+Y/&#10;4QtVjk3Dsy9+aAOe+MEgh8V2bNFuyyj5scfN7duenrXp+n7pNEiAOf3I/KvLvj2k39v2EinaqyZ5&#10;PowPTuelep6NG58P24A/5YgdOlAGD4JkL6/IrKa3PFiAW/p1/Diub8HTeT4tkU7vv9c8dTXU+K5A&#10;tpvbbw3WgBmkRs+lrz93jrWPaPs8RZLfxY9Mc1s+HnD6RkdmOfpisC4fyPE68L/rO31oA2fFKD+z&#10;2B3Y9ao+C5d9gyE5G44/DNaHidc6TJgfw/nzWR4CnWSGYEcK2duaAM7xxI9vqccobaNy59/84rp4&#10;0aTR1LDho+fyrk/iYwW9tyPuuyq3bv8A5+ua7DRQZNCh3Nu/dDcR0oA4HwojWfjCRWJXdkAY/DP4&#10;4rpvG8IOjNKvBXlfqRiuWtp/svxDWNfu7j9BXZ+Lot+iXAX7230PrQBS+GsjNo7xBt23qT9aw/ie&#10;Wt9Tt5R04+8OevU1r/DIqkdxCCMq3Ssn40pII7e7SP7jZznHH1oA6zTdtxosUifdaFSNprhdPdrP&#10;xsFfcvmTEbscHnpXaeDpnl8MW0jqP9UNxridZX7F46jbYB+9+X5uOv8A+ugDd+IiSN4WuZFUnCZ5&#10;74/z+lc18D7yWSyuLab5WWT7rdeo611vjGEy+G7o+XyISevXv/iK4L4G3GzV7y0Y53ZPDUAS/HaJ&#10;9lrOjmMgndJuxjp26V2HgRTL4VtXAwRDj/P6/Suc+N7KdGjlK/KASzK3Tt+lbPwqvIrzwhC0B+Vd&#10;w5789aAPPtWmXTPijHjKr9obBBAB5H+f0r0TxxAJvC94G5Bg7fT/AD+Vea/EcNafFK3uCFA+0Lu9&#10;xxk/56V6lrMQuvDU6ZD/AOj85/3aAOH/AGd7xXu9Qtt2Sr/NjBPf/Ef562v2h4T/AGbBcHLKrHav&#10;94jtz+FYP7PF048aahCdu2XayspHp0OO/Fdp8dLFp/DayFdpGdrKuccf/WoA6T4SXMNx4Jttj8LH&#10;tXd1/wA/57VyfjEmy+JFtOB8vnK0jM3RcDn/AOv9a6H4DTrc+CYQi7cdFyCMGsD4sQfZvFlnMIWD&#10;PKu11Xvnr/ntQB6RqBEukMVbrDnp16Vj+DJFM1whBxu/iNbFvtuNEDn+KHrn2rB8GEDV7mBem3pQ&#10;BP4klMF1G+CGOMfSrSk/KPUfLjvUXiyHlXAG7j+dSJh4ldV5OKAI7sjygT/dx1qFNpfy0XtzU0qN&#10;JFuwOmOPWmw4juFx/dzyf0oAoaxCI4POHHcN6Vdt9ktmJBnG3vVXW2K227GezH2qxor79OjLvnsf&#10;8aAOKs7xrDx0lswwJGIXcevOP5g10fjyHzfDUwUdxt9s9/8APrXK60v2bx3FKq/dmyfbkdx7H+dd&#10;r4mtzL4euAfm/dZ7c/5/pQB598LriOSK6iXC+W4KqSOhzjrnis74lL9g1lLlfl+YMzcc8j8v89ql&#10;+GNy6a5qFmJAwbk+/of1pvxcRvKScjPyFtu3d3P+fagB+pKby1Z85bGcKxyeMn/6/ap/hsV+x3Fm&#10;0ilVbLDOf/1020ha68PxzR7QGtwfvZPTrx6YP6VH8NJ3j1m8hPG7nap9x+XsfegDB+KESad42stS&#10;aVlVpI9yL0PI4IxwPf1z68+9aPI174fjL8s0OOvfFeC/tFw/ZI7PUhHtVT83p8p6cjg4r2z4Uakm&#10;seBbK5WRWDW6nduz2zQBxHw/m/sz4sTWvnttbcu1u3+f6V6p4gO+zVsY2t/k15JqqDQ/jFDKqsqz&#10;SYIB9R1r17VFWbTM+2aAKenSKY4S6+n8VReKCVnhk2EhZOvrzS6eGWNRj2/WjxQrtaq+V+V8/WgD&#10;M+IjzNbWM6E/LcIcjuMnmrVxJnSo3X5sbe/SofHSOfD0NwoHyMrbjzUrnzdEQxuo6FfagDkbtnXx&#10;JbsgLDdk7vqO/wDnnNdJ4vSRvDNwNu7dGdvvx+lc7qKsurW7bQPmw2Peuh8VbpPDV0qIWYwnaF78&#10;dKAPK/gS4bX9UtwWbMmV5+4Mnj37/wCRTP2jYGTTUlhTfuX5st90EdcfXH4c034EnZ4n1RS275/u&#10;huOpOBn6/nVr9pmM/wDCNNKkXmMsZK7v6e/b8fagCx4Fmlk8GWjiRmBtQuevXHX8MmuR8OzyN42u&#10;I5Rz5bcfd2/Nu/Xn8Pwrqfhf83gm1BZv9Sy/L3A3c1ylkr2Hj6aLYFG5lz/s5Hc/WgC340X95Ey7&#10;XG5QF3cnnk49OOOveuq1KQy+GNhj+/adhnJ44/HPtwDXKeL8vFGjBW+Zd2V684wePUge1bOr3Zj8&#10;MSox6WbZw2Cflxj2Pvz2oAwP2PljHjTWJgF6g7j1PXt/Xuc+ldX+2lqf2X4cSI0rR7l3bgemCDn/&#10;AD6+ma5z9jpVbWdYuAg3CQLvX+LAwCeOvXPuam/bo1yLT/CltE4b95Kqq2zcobIwD9T+HrQB67+y&#10;3aJZfBzS4YovLUWqkL6cVLrN8G8dRWhbrk7T6etXvgLCLX4V6bGUUYs06Yxjb7VyV1qRk+NEOn/e&#10;PzYwemAP849c0Aejww/8S2WEDt83HWsu0iV9Jmi4/i5rckAht2L8bqwdJcGG4QPuPzLigCS1cyeH&#10;pF3fd/u1yd+X+2RTekvO3t710nh2VZ9OuosDKsx59awb/iTdsGVf64/yP1qGwLniWAXGhzgqD+7/&#10;AIj1/wAmvNfgvG0fifUEQY+f95jtycfQ8ivVtQTzNJkBIwYO59q8t+GkiweOLy32qCTk4HQ5Py+/&#10;SkJj/wBoGyA0P7QV4LbR8vyn0H59fpW38E7xr3wPbyxPkAB129P8/hWf+0NG/wDwirSIqhl/i9Rg&#10;n88jHtmrH7O7yTeBYoWYDbwc4znnr696A+0eY/GgHTviba3YmC5uVDfe+bnoce348Gvahi78K/Mn&#10;zPa/e6/w/wD6uO4/OvGf2nhDpXjK1vZIjt85QWXt+nuP++vavZfDyS3fg6Bmwxe165zzj/8AXQLu&#10;eM/BKaWz+MN1ZMPlPyLtU+vr9M9ep/KvW/jdE7+CJiv3h/Du446+/I61478P5vsnx+ktxBtXBJbc&#10;ApIOCMevT8OfXHtXxiQP4GuwWUlY2ZtoOTgZ/lQETl/2XNQnu/Ck0U1yXKzMVkyPmGf8D+tL8apf&#10;sGt208LLjcq7ewO4c/59axP2Q9Taey1C2uHztuSWYd+/1HPOD0HHNa37RdxJaNazLtBVlb5s9Aef&#10;8e9AfZPSLBjf+HI5WLfNbdGHPTvXMeBVS38Q3MaHIZeTnr3roPAErXfg+0m/6YbfvZK1zfh+cxeP&#10;ZLQoO/8AD9ef65oKOsvIXknjVT0/+v8A0qzYRiS9OOQowBUixKzrjPFTaBDi/kL87iTj0GMUAWL2&#10;wzp+4A8r835V5F4NUn4qXEbIwHPJzzwf6Gva9cljt9PYAD/VnH1rynwHpqN4/utR2L9zG705oA67&#10;XRFEYhK+cqSOPpzRUfi66ENxDG0ir8h5YdaKAPFfjBqkl1rmn+A9IPCy4kVep4Jb9QMdjk1rfELU&#10;I/BHw6g0ixG2WRU3KP4ueen6n8a5/wCFVpceO/iTfeIZo1228jJHuj+63mHng8n19SGp3xev/wDh&#10;JviLY+ErKZWWORQy5/gBHBHpt/nQTc6n4Q6JD4Y+Hp1iSDZNJE0jNt2ks3Iz+g79K5v4Q6TdeL/H&#10;954ivI/kt32REEDjJJP1HT8fWup+K+tQ+DvAEelp8rSw84boNvfp7+nNT/A3R/7E8D/2vdQhZpoz&#10;I7bQOw/L39Sc0FHO/HbVH1vxVp/hDTpc/vgj84+TI3D/AOvj1ruvEc0PhH4Ym3jbG6FEG0bcfKB+&#10;XFefeArKTxx8WbjXZjujtTtVXGQWYZz746Vr/tJau9xHbeFLF9zFlzGGHOSBihATfs56eg0y58T3&#10;UPzXMjS72XkAZ46DoAPzrnoZJ/H3x1ZYDmCxbPyN0OSvPPTA/PFdsZ7X4YfCfZlU22uzzGA5Y9/y&#10;PPpisH9n3T007Rb7x/qqiNrxjKvmfeCdge38upq0wI/jzqk1/rGmeAdOTzGkP7xc9MY6+g5FXPiN&#10;eNo3h3Tfh9o24TXLKsm3+BMcnj06/X8qz/BgTxf43v8A4h6gP9HtRi3kYdFHXI+uBntim+C93i/x&#10;nqHjPUpJWt7VGWBWyAAvLHHvzTAl8coNA8N2Pw90X/j4ulRZPYe/15/HrUfje5HgrwlpvgXQgftN&#10;8wVigyfmJySOmO3bFP8ABjReNvG154vu1/0az3JG2eBtJ5yOKo+GblPGfxKuvGNyFez01SFPAUd8&#10;c+g/Hnn1oAPGzjwt4Ps/AGi/Ldaky+Y6fxDPzcjocZOfxrQ8Y/8AEk8OaX8N9G3Ca+2iZlXkIPvH&#10;19zj3rO8LTL428eX/jrVJEXTdLDLbybsZIIGfbj8as2WsW9tJe/F7V05OYtLVucg9D3OMAH3FAFv&#10;xHoia7qWn/DHT23Wdntlv/m9P4Sf4ueD16HjvVI7fHPxptdBs0f7DoMY+7jZuHGP1/Q1teFGuPCP&#10;w+1DxprchOoakNyt6Z6KucE4H0Geah/Zp8NS29hqHjnUdwn1CZpf3nZM5A68f1HPtQBT+MDR+IvH&#10;2neGYlYrDNGiqvAUYye/8+a7z4lD+xPhx9kDbWkjIXpxx1P09K4HwbbS+J/jldXUq5jt2L/eyN54&#10;x05GOp/Cu4+OM8UOlQ2/mY2QMT69h1oAp/sy6aLfw95rcNJMTgdDznP8qX9oJy1hMCSo6MNufrgf&#10;55rofgZp62/hizjVFH7vLc9fWub+PblykCMA0lwqr6gkhd38vxAoA6z4YRG28GxtIGVvJ/LgmvP/&#10;ABFI1x8SLGFDv+YllKk7eB/X/wCv2r0rw3biw8HhZBj/AEf7vX8K81s3+3fFaOMRbjFHu4/hycH9&#10;APzoA9O8RSNbeGFGQvy59K4X4Pt9q8R30y/Monxu/wDr9+a7L4gzra+H0QZz5Ofp/kZrlfgFbGaG&#10;6vmb/W3DHd+P/wBc0AW/jTdvDpsqMdqqv8J78Dtz/wDqrQ+GUXleE9xUj93/AA1zfxxuZJ7eS3Vf&#10;9ZLs+uSB/Wux8I2yaf4O2h/+WfXpk4oA8z8RQPcfEaxO793HNubC9OOo/M16X4sYQ+GVjX5e+70O&#10;OlcFpcC3vxJ+dWZo1+Y5OB82MfzH0zXe+P41TQgisPuHLe1AHNfBtPMmkmAG0ydxgnmofjAVmv1h&#10;ZyMzKW57Bs5/+tWh8GLVhYNPLGqMzE4U/dB7Dv3rH+J0iy+IFQncxuFGeDjn/wCv+lAHbaLH9m8H&#10;HC/dh/PivP8Aw7B9r+IrF2PYfMeOuc+/3u/pXfyobbwV+6T7seVrgfh9G0vxCmlLsdvT3GM56+p6&#10;0AehePrhLbRUUN/D0zjOayPg2ubZ5kDYZiwyeB/nFWPivIsOmsxk2COM/JjP+cUz4PQPB4eWVjj9&#10;2T/WgDC+Jk0k+pxQxDcz3Ix09f5Y612Cn7H4UXqdwwBXF+J3lvvFtvbKnyGUs2R3H9a7PxH/AKN4&#10;YUBFOR938KAOT+Hkf2zxJd3BkVgsgC/kM/z/AJ0/4j3Am8Tw2qZx5igDd/n/ACKtfCmBWkuLpOrS&#10;MTx6H+X+NZ+pxtq/j6EIdypMxZmA4wf5ZAoA6rxdfxaP4M243Gb5VXPt39qp/C2BbPw02oE4DK8h&#10;/l/Sq3xfnFpoFvbrxuY+vcf/AFxVvSiNJ+G8khi/5c9u085yP/r0AZfwuhm1TxbqWsSD5fN2Jx15&#10;yffHOPwqr4imXXvi1b2oTzFg5bPbHf8Az6VsfB6FI9Dn1J/+Wk7u3HIAH8uv1yazfBca6l8QLzU3&#10;2sqxhBjtzkY5oA1fjBevZaBDZQLuZlLcdd2O3/6x161p/DvTRofhRCIQuyDd8vbPOK574pXhvfFF&#10;rojS7vMZYxjHBz/9auzun+x+E5GXALRqoOO3/wCqgDze/Y614/tbGVh8rM+3dnocDP4kmvT9QkXT&#10;PDAj2439fbPFebeBNPOpeOrjVJkbdGFQbudvOT/Ou++IF2LPTVjLDKxZPHT3oA4vwTbHV/HFzfs7&#10;FY8Rq2PfkD8q6T4nXottPMSsVEcWVB9cf/qrI+DNoLhJdQkhYGW4Z/mzzz2qD4w37zN9lgf5pJNn&#10;Xr0oA0/hZZpZ6Is5Ucjdx2yDnFc/rDvq3jiKI9FYvt3cemf511ugQjSPBy/L92EKN35VyPhWJ9T8&#10;Wz3Mku5Y/l46E9zmgDc+Id3FYeF47Rn2s4Ztq+gHP8zVX4XWpsvDH2x8hm3SPu7MSf8ACqXxevGe&#10;5h02JsbVCgbTyTz1+uK1mKaH4Dcgt8sOxfU0AcZ4NtjrHxFmvZU4jV2HH8Rbr+XbpgVofHXUHFtD&#10;pYAY/INv94k8deOOP85qX4Naek9xdav5bfvZjtyOgHcf546Vk/EF/wC3/H1vZ722m8TIXHReSc+2&#10;P19qAO78FWqaT4SRz92O13Zx14/WvPYs6l4/hUruUbn6nHBxnt6+/SvSrsjT/CEmflyoHT9K4D4f&#10;Wx1HxhdTqhzHtBcrjHfA9vpQB3XjCZrPw7HBFty2RjbnnHH61znwltjcTzXpk3mSbhvTGBWl8VLp&#10;YLSOANyifLgdDn0qT4UaWNP0eKd1HzJvLBeuec/qaAM/4q3ck12bFHOMqg6+oH9RXQWI/srwvJJs&#10;x5cJAWuT1y4/tPxdDCgyPP3MufTP9D+ldJ4yuF0/wgySNjzOG+YDjHP86AOL8EW0uoeMpLwyf6uH&#10;B7jcSfz6VufGO6cW9taxH7o55746/rVT4O2JvLm61CSNV824wu1ccDJ/XJPrz37RfEaaTUPFcdnv&#10;+XzlHl7c5x/+o/8AfNAHWeG4F0bwWXOF2W4X29q574VWv23Xb3U9+7dLtX35z/h+Jrf8VzLYeB3R&#10;3I3KuPfFUfhFaRW+jPeN9190m7oMcGgDF1pjrXxjhDKxjgiO046Hpn9R+VXPiqRc63pNkG/5aru2&#10;fQ/oetZ/g5pr34nX15LH91ACNuecnv8Al+X52fFVxJffFmxtArbYVY9RtwMc/XOfyoAl+LcxiOi2&#10;OF+a6Tcp78E8fl/nNHxjuDZ/DyOPp8vcdfb8f0OKh+J2678a6HYFGby5lYqrYzgZ9efp681J8edk&#10;PhG2SR9oXbnjPf8Az+OKANj4R25074dxzM33bXcWVfbrxXP+CNs/jeaSM/6tMHI6c9f/ANVdR4XQ&#10;6Z8NWjj/AOWdnj0JOP8AP0rlvhezT+LryQYXbt98nmgDsPilKY9MVE6+T0bvx0rO+DlisNisiLjd&#10;z82eM84/DNTfGG9W3sclx8sWPmPTg1a+EkSx6DHImeI8/N9B/gaAOV+MJnu7yOzjcnzLxAO/f/Cv&#10;QNDgFt4WwT/yxHb1/CvP/iDmbxRYQt83+mdl9/r/AJ5r0Qk2/hdi/XaAPfigDzMKZ/iXCMblWEtj&#10;b64/zjiu38ezPBosSA5/dH+X+NcZ4cjj1D4j3UiH/VqoxxwD8xHWus+KE4g0jy+irD1z0/CgDG+C&#10;JMts0xTkyMd2OPvtj9OKT4u3nzMUl6TL8pzwc/8A1x/k1a+BkJTSl2jvn1IHzfrWb8VCJdWgQbSX&#10;ulHUdOv8gKAOu0JwvhBnYj/V/n+tcd4T8ubxpcPGO8anv69669UMHgkRA8so5z7Vyfw8umn8WXmI&#10;j94fL1xgf4nH4GgDT+LcpS2aNdqkRr+P6Vq+GVEPhCRxxmHr9awvi9OIpirn5dypn16fnW7puIPB&#10;cjEceWPT0oA5Pwiiv45uiP7qhfm7Z/z+NaXxhuWSDyQm4eSp+X06Vn+AQreMbwlM42hfm56dKm+M&#10;W5p2iK8lVUKvfLCgDovB8Xl+EWDbf9SB97gdK5zwOBL4uuixH3VKqvpkiun0WExeCHAH/LPBGM9/&#10;8MVzvw9hZvEt5Menm4Hy0ASfGnBjcbclUA710nw/t/J8NlF6+T/CPUVxvxougLhozIyhZ4+meeQP&#10;5V2/grA8KvMx4MHpQB5xr83m/EixhaQc7iy/xFsj+hr0zxJ8nh6NAv3ucf0rzO+xP8VLJXfO2FiF&#10;C853gZPpjke+fXFekeNWMWixrjIEfegDg/glGJPEOoShMZvnKj2z149z+lafx7uRDomoMVyfJYru&#10;5wemcd+oP4e9Vv2foGYXFyxYl72Ytx/00am/tFzMNEu8EKxO35ue45/KgDc+DTF/Byy5x/o/HFcP&#10;45Zbv4iaVA6qvzSSDK89MY/z7V33wrh+y+CRHIM7YB83rXnPiS5b/hbun2yJuDK53Z4A3IOnvkUA&#10;esa6jJ4WVUcr8pP3unH9Ov4V5n8HESbx1rE0ZP8Ax+/MrMeMDgL+v5j1r0vxKdvhqMMwxt+bjOOP&#10;8a82+BNyt94t1WZgM/2hID8vTDbQM4+n+PAwAdh8ay66FcsyKVS3JZT9O3vVP9n0MPB0Qbd9w/e6&#10;596sfHW58rw/eOjbf3DAZXPQU74HRsPCEUjf88zztxn3/wAaAOH+OdwRf2SpJnzLrEfBDE4JA/Pn&#10;6H2r0bT49ngz5Tt+VeOeOP8A9Vea/Ga3a58UaTb7v+Xrev5Acf57+9eolEj8JoAF+ULzu46fyoA8&#10;l0C4834xzW8blWWOMspyB0bkf/rr0P4m3pg0NkjfH7nG3bx9ff6f41574OhFz8YryQp93aB8vfae&#10;fzP4V13xonlh0m4Mb/8ALufw49uvTtQBR+A1/wDbtEa62Y+UnlcYOO3+e9cd8a51k1OyTzBua84+&#10;YD17Z56dvSuw/Z1E8vg1bqRNjSQK3lsuCCVH9a5L4u23m69YRvGv7ufPHP8ACf6cd+OaAPUNDATw&#10;KofgiNd3Feb6OqyfFBsD5lwpYd857fhivUNPt1TwTH+72/KMrt/yOleZ+EYXf4n3ZLc7l3L6HHX8&#10;D/OgDsviiZI9JLLk/wCj8478HOfaue/ZzTdppy+DuB5UAgkHtXS/FdgmlsshXatv827jj/8AUP0r&#10;B/ZxiC6AGVl28fhx1/r+NAGT8cWT7XE0kTFjdqdq9SAen5H8DXceFoWTwEFcfL5anbuxjgGuI+M5&#10;El/CvlFv9KXdtbPrz0/z713+ixsvgT5TyIwMlvvHaP8A69AHlNsCPioI5V+YbS/IIJGcdvTj6g13&#10;3xRhVdHjd8nFvnhsf57VxOmjd8V8KB91FznsA3X3wf1ruvikqtpSoVxtt1A5+8ee/wCAoA439nGD&#10;bEzZ3Y3Hse/Jz+f5Vn/tHzmDSbmbzHRUcbmVtuMHgg+vStr9nBHbTt+W6EnLd8k/j359vesH9orf&#10;cWht9gbzbnbsLfeHXA568flnHI4AOv8AhqBH8PNyx4DRKNpz8mT/ACHGPpXm01mt78VoJkjX92oK&#10;CRT8oJz17duvfH4en+A7UW3wySEt/wAs14ORmuE8O2hv/iex37TtjKk5OMhv5E/57AHTfFwOuirE&#10;M/8AHphVA6H1+vHTpzVP9nmyUaSXj+6Y87R2JycDPPHY/WtL41iRNMYRj5lsSdu3qu3J57EZ+vpT&#10;/gVaCz8MukbBgIFOdpxwpxz39fpQBwfxFWM+KLQSxD5pCcrHw3GeemOcD6iu48RW7QeBrOMryuOq&#10;9egz7HP+eK4zx811D4rsEVt489yoXHXgZ69+/wBK7vxtgeC7MKRtKLjqexwTgf5FAHGfAKIt4jud&#10;q4X7RIVLHJ6g5/DpV749ZWdz5XSaMscgf8tAT+gxUn7OtmZtSlkPO6ZyGZuvzY/z9Kb8dbd7iTy1&#10;EfzXCfK3dSxx/LpQB0vg+FU8BSqkm1sYbavTnrn36/hXm3h6Mt8V2KghY1VODjaM8D+XX07849W8&#10;L2hTwCwb5zt7Hk4NeXeGVDfGGW2V1YjYWX0XJwT7np0459KAOx+OVuHsJtuVDW+PmfGen69fyq98&#10;NF3+BbpinWFiWJz2HHPv+lV/jtGw0S4nZcqLbLfL1GDzweB6/Sp/gYJ7jwLLDInPlMB8v3enB9aA&#10;OLtCbD4mqoUFWjXbtHQ7iPT8cdxXT/FPTZ08QQatHuyzKzNtLZymOfUdPfNYOpwm2+Jdq7HmQDcx&#10;UZPzevau0+Ldux0eOTazfuQ30wM5x29M+uKAOY+Kmk/2p4UsPEFoi+dasodlALbcjnnsOSR6Vznx&#10;p099a+Hdr4y09cXWlssuAoAIV92PUfLuGRgjPHYjutEf+3vh7PbmLdtVSV3A9snr9ayfD1ouqaDq&#10;XhO7T7ySRiNlLcY4AH5jrQBxfxZ02fxd8NrH4g6QubzT083ezcsyoW6e5A+tb+oSr8SfgvDdx/M0&#10;MakrjlVKnPf1B/A+wqH4YWrT6LqXw6vkVlTcijdx0yo6+nH86ofAWWbR73VPhxqrqqW77UVkCjBO&#10;BjHbOT7ZNAHQfsn+J3n0mbRbt2VtzwlWzlWB9+/PT8MVy3x/R9G+IWi+KklX/Q9Q8qZ1/hVmXPQf&#10;Ue+ee1R+CPN+GfxZvNLlEiwzSs0beZ3DFjnJ9M/jxk4xXS/tMaMuqaHNdRBdsjR3MecfeBJ49eR6&#10;jkDrjFAHvGiXcXiPwDDIyK37nlWxypXHU9j/ACr5U+H+qp8LP2zdY0FgRD4gWKaAbRjcikOevUlh&#10;n0IyK99/Zq8VR698OIIXlG6OPZ2yccV4P+07Zx+Dv2k/Bvj662/ZJLw2UzMm7azg7GH/AAIdeo4z&#10;1oA+m/jFpEfiTwTNDMm9bi0ZGUjrkc/j0P4V81/8E3NWfRNS8RfDy7+V9L1iZGVj0LSMeAScYznn&#10;16DqfqyBrfWfBCSbsfu/x5H+RXyF8Ing+G37bviLQ93lx61bpdwxyNj7uFbaPTOfwX2oA9U/bh8G&#10;xt4FudftIlWax/fiQx8bR94H1BH+c4rzfwX8MtO+JXwxt9WWEO6QAs3G4KckcdM5PXI69eK+lPj5&#10;oEPif4e31rJGJPtVmw2sOpKkV89f8E4vEyan4e1XwHfXW6403Uri3kUptKYkYAH/AIDj8xQB5lqf&#10;g640K7m0aeBY3lyqtjdgjA/z7fr8pfH74f6zo3iDT/E1pGqzWsxiuFZW3bMjC5Xr823OeMKeuc1+&#10;jP7S/gGLQ7yPWEQiPzFEnAIJB+X8+f06nFeK/HP4Pwa9oD63afKtwmSY1/i5OcDGDnB6/wAyaAOH&#10;0C5Xxl8H7eVog8sKY3u3BG0dT6gYY4GM/Svi/wAV6RP8Pv2lriKaLbBqEmGkVWJGRu29duM4PTuc&#10;Hg19lfAK2nh+1eCbpdrLGY03NymVIBwOuCBhh04+leO/tlfCO9sfEdp4tt7VvMs70I8gUBmXdnJP&#10;fpjPp1oAwfinL4i0ezPivwhLJHqAiS4SSNh8+OCn+0M+o6DOTxXn+ieNPDv7QXg9tesSPM2/ZtW0&#10;9VRdkxLYYZ/2gcHoTxnjFe3QaWniT4dQThMypEd7bOMEZAZQeOSSTz90jGOK+PfDdl4v+B/7V8vh&#10;jw9o91eabq1xF51ikKcKzMA754G3hi3fBzn+EA+wv2PPjJqUNtcfBLx3JJqCQQx/Z2aLcZlZiFyo&#10;GFOeCPYZIyRX2V8M/Bdl4Us4b26dbm9lRja26ttSLOTtAA65zlu3v1ryT9mH9nTRzaWXiDSdMjkv&#10;mA86+aEBY03Z2Ie+CTzk45x2x9L+FtK0zwKFsII2vtTuFIXHRTz252j+fegDW0Lw0sNrHr/je68l&#10;VUeXYwry3GP4uevbj8q2pbvW/F8TWWiI1raKuwiNApB96px6LaW+3WvHeoLNd78Lax/dQ54XB79B&#10;05PQVoRX+v63tt9F0kRQ8fKybiPU5zt/PmgBLbQND0GMahrdyl0xHzL5h2N+HXr/ACNDeM9S12b+&#10;yPB+iPI2MKxgOxRn72TwOvoeldHofw6hkia68U3Csp/5ZrgBfYnv+eK5/wCMf7V/7OX7MWhNe+NP&#10;Gel6aiqSm+RVY4HOAPmOPYZ+tAG9onwb1XWUXUPHerN84y1urfLipfGXxM+Af7O/h6S/8Ra/pelw&#10;28LO0lxMFwB1JyeMDrX5/fFf/gsh8eP2h9buPAH7DXwT1TVmZvKHiHULEx2YB43/ADMGY5xwduQC&#10;axfBX/BLX4zfHPU4/Hn7e3xu1bWZLiZX/wCEbsb4xWYOOFKj5cYHXqdx75JAPQPjl/wW9uvG2vXH&#10;wz/Yn+GepeNtcWYwR3EFuY7MMTtB83uM9xxwefTgPDP7EX/BQn9s7VG1H9r/AOPd14f8PXsiyN4W&#10;0G6Kr5Z52MQBnggZYsSR2r7j+Cf7M/7P/wCz54TW28A+DNL01YI1VpIYRvPbJJ5JxXm3jz9sI+Gf&#10;jJb/AA40TS1b7RGGMiYHljcB3xn6Zz/KgC78H/8AgnL+yL+y1okGtaR4D01ry1j3tqeoJ5szsByQ&#10;zHAJ9sda7jwL+1B8JbjUv+Ed8J3UMs0HBjhHKducfl654rL+N+s6v4i8ETTTyuu6xO7aT1KnnA9j&#10;9eMe9fIf7D+lyyfFfVJbgBiJT5T7cEAu2MZPT7pHb5QBwOAD2z9tj9sf4hfDDwXea14XgZUWTCsr&#10;AlDkZPPBwCMg+tQ/s1/Fbxz8XPhj/b/irWJmkkjIZeFIbLA4/wBnjPr26cnzn/goDYyt4HkQIv8A&#10;x8JIqumd2CMKT17bcnPJ71337GNgkHwZhfzlddmDtX/bIIHPT3xz19qAPnP9pexS7/aM0ES7ZDG2&#10;6NXViYGLjBGMZbHynPQLx96vsSPj4S6fEik4s1bbu4HyZxx6HB6ZIOK+U/2j7Z5P2j9DAUybXy7D&#10;GAMqePc9uhB719gXOmsPhXany+Vsj91QOg9u3HfsPzAPmf8AYzka++Pmtxpt+TVpkkA+8fu8H/ZI&#10;Aw2evy9AK+h/2wrTf8NNUhVzzCUK7FYfMQCOT9c14P8AsYWjR/G/VmSVfmvJRIxj2gsJMHAB+79M&#10;8j3FfQf7YyH/AIVfqoyv/HuV+duAegzjp156EjvQBe/4J8aWmnfC9YInYruIXknA6D5v4uOM9wRV&#10;z9qC3in1TS4nTd/pgYbQSeOh7Y9Oveo/+Cf13Je/CyO6di27cdrJgqe46469PQUftRxNceItDWBD&#10;Iy3oaRVXOe/PbGR+BA9aAPZPCkSR+BbUbxxCOlcb8O9MX/hYt5dm1XcZj8y/X/8AV+tdv4cWQeCb&#10;MSZz5K7t3XOO59a5T4VgyeL7yRxn983HGBz7e3rQBq/GR9nhuUAsMuvRc/xCtT4ZiMeEIzD91lBU&#10;N2rK+NxkHhsmNefOHPtnn9K2vh9bLB4NhVF4VQBuH5YoA5DXrhH+JEMCu24qu76ZP+A4rrfF7+Vo&#10;kkhbb+46npnHWuN1b5/ijGxP3cH5l/H6Cuy8cknw9c52/wDHsevf5aAMT4LhnjmfA+83Tv1rO+N1&#10;6IIbRFfG6Ufxe9a/wViH9nSOHz8zHknkE/yrnvj5MubFCV+aX+Jc47/1/lQB2fhY48KQkDqv9K88&#10;0+4nk+LUkLhWXzPvc5+n6V6N4Wt9vg61Qr92Nc578V53o0Kt8Xp7jdu+baB2AwPT3z+dAHonjqUp&#10;4fuJB2tz/F1Fcj8CmZ5rqSQ/MzfN7c8fTgD9a6j4hyFPDt4e/wBnP0rm/gMoW1uMY+ViMqOmT09z&#10;QBN8Xp0VLVSf4um7vXTeF2VfDK7flHXIrivjhezWkdn8y7mmA+ZevP8AOuz8I5PhWE7eSvze9AHA&#10;61PGfigqOw3bsY79cZH5j613nihA2hyKx6Q9R0PHT9a83u8t8Xi7fd3Y7cn/ADivRvF5VdDlZwdv&#10;k/NtHtQB5/8AAKSKbVLx1jYDzn3bumc/X3rd+M872uhtIu4qsnTdgdf8M1lfs8WyG5uppW3fvm+n&#10;4f57VofHpmj8O4yOZcbj2oA2PhhP5ng9CXz1H49/wrjfHV1j4gQwnjcwAOOnHNdb8KVZfBkZ59Nu&#10;Og9K4nxsy/8ACzLdMbfnX+n/ANegD1KYhNEU+sQPSvJPhlcG4+Jd1uC4jk7dh2r1jU/3eh53EAQZ&#10;OB7da8j+D8e74i3j+Yrt5jDgH1PT6Z/SgDuPi9K0XhW5Kttz1GPeqPwMkR9DmfPG0Abl6cEVN8b5&#10;PK8JXBLKAzgfMfU9Kp/AJjN4TaVRw3O3H86AMb46ztHrNnHncu0gKx5b8SPrXf8AhyMf8IrbKV/5&#10;YZx26V5p8f2jPiSxhZ+OrZ7c/qTge3Fep6Bbj/hFLcKw/wBXj7vSgDyXRWd/jAxCMMzc7umM/wCG&#10;OK774po7eE77y1+b7O3zfgQK4Tw/EzfGGZyOTcfMrcY7f0r0H4qII/CF8w43Q4PqP/rUAcr+zh81&#10;rdvt+Xc2OMY5/wA/nWf+0fMbSKxuYoNzedtb1HfjPfHT3x61sfs3xM2lXUzbvm5XK4I4x+dY37Tz&#10;+WunB4+JLrbjP3s5/pnntigD0T4crjwRbk4JaMHKd8ivMtX+T4yR5j4ZgEXAA/zxXqnw4gX/AIQa&#10;0cD/AJYqOP8AdFeT+JLqIfHKK1kK7vOx948DAwMds8/iPegD2DxapPhydsf8u5wM9eOlea/sv2ca&#10;65fSvGu5pGLce549elem+Kgx8O3AwflhbOFrzT9lxmbVbxZF/wCWjBd2eACR/wDX/GgDr/jjGF8O&#10;ZCDPnD5m6DJ71r/CJxL4NjmA6qPmHXpWH+0LJ5HhFpiBhZRuz2Hc1rfBW4WfwTHJGO2P8/jmgDjP&#10;iflPiTZqq9dpDY/2lr1/O7Q48tz5fPtx/jXk/wAR4Vl+JFlnC/KB9eeletSBF0OPJ/5Y+vtQBwfw&#10;4nZvF9wsjYPO7cvTmtj4nbk0dsbm+blfbmsX4YLIfGF0ZG3fvM428qPTrW98UiyaLI6jPzdMZzxQ&#10;BL4BJbwwrE+g5rnNbJXx9CScfOMc9OP5frXSfDshvDCkHrz96ud8RRqfHcLBj/rFzjHtg0Ad5qzA&#10;6Xjn/U4575FcN8LZ/P1e5Ut/y0YV2usf8gdgR/yxz168V5/8IYZP+Ehumk6l23e3t+VAGx8VHRNM&#10;UuPvSH+L2NaHgB1k8KxnC8DPX2ql8WRt0XkgfvOp9dvFW/himPCqq4+62OtAHG+Ootvju3lGd24d&#10;BnH616FdnOkqCN37n8+K8++JNybTxrbKAvzMoVs9TXfyFrjR1IDAtDgrQB5Z8M58+Pro7933sY7f&#10;j+FdN8XnZfCc7ebj5h0681yHwy/cfE26UOF/eEbWIyB/kfp712nxej83whcsTwBlvTI/Dr0/GgDF&#10;+Cdw0nhaQg/ekDZH3egz/h+Fcf8AGabyfHtq3O1gm75T83J4z26frXWfAdYW8NTJCiptk27R/DwO&#10;MVyvx9b7L4osJEDfN5f3cc84AOe38h60Aes27LL4dj9Wg+vbpXlnwlkB+JciY2/vGH6//rr1LRds&#10;3ha3UBvmgx1z29a8p+GcqL8XbmGRW3CZvm7YOf05NAHoHxuhJ8BXUgXlVDD/ABql+zBfm88G795Z&#10;VbEbbcZHritn4yxK3ge6xxiPk+vNcv8AskyrP4Yuo16ec5U9Mjdxx2/yaAG/tDF7a6sbkc7ZPlz2&#10;5/8Ar16d4TmV/CtuwPPkj8OK8z/af/0DTrW9KHbGx3Lnr1/l/nmvQPh5O9x4Ks5WYcwjlT9KAMfw&#10;+kaeM8RjrIe/vXUeNVB0ssBzXI6ZN5HxAaMnb+843Dp612HjAbtJcZ9OfSgCn4QkL6UwP947qw9Y&#10;kFv4qhBP3pP6CtvwMyvpLLtH3snDe1YHi/8Ac+KYWPy5kUdeuf8AP6UAdVriF9JkUjOYs1z/AMPG&#10;TzriP5scmuk1Bc6WwK5zD6e1cp8Ppdus3UBx0oAg+LMYEEMioCdwPT0P/wBeuo8JkXHhyFguMJ3r&#10;nPi0o/sxHC/xEKdu7Fb3w6uFfwrCAP8A6/FAHD6mgtPiMJFz80n8XfOMHNd74hgM+hzIWHMfHGM1&#10;wPjS5Fn8QIS0h+aZf5H/APV+Oa9Cvf32j7t/WHOfwoA5X4Xz41G5h3/L12mo/jXbM+jxyoOV3f5/&#10;PFV/htPt8SXCKR83931x/n860fjTEJPDTPj7vJGPagC78OJVm8KQAksqjGTXE/EWVrTxlBIsnJmy&#10;PfgcCuq+Dd3JP4RVH+bZ19+PSuZ+KqPbeI4Zc9WTG7GOoz/9b8aAO01ZftWgSKD963zz06V5J8F5&#10;JLXx7eWzyfLuYgZ/z6H9K9eV1uNFR2Ucw8qw9q8a+HUj2vxfki2qoZZNvIbuPQn9aAOv+ONuJvDA&#10;Yxt8r/w9ent9f0qX4DT/AGrwZFFvY7W+bn1/+tj69e9WPjFatJ4KuHRwu3J38HaMdeax/wBnG8En&#10;h6W22D91N2bgc9B+tAGB8ZrYWnjezuiVX98u31OePwORXp64u/DGWGd9rn6jb1rzb9olksb6G+2l&#10;SuDw/TnJ/EeteheFJBf+C7V0Ynda4yD+lAHk/wAEmktPjLqFuw+9kmTG3Pzenf65JzkV6n8cYt/g&#10;eZyfuxt0G7HHWvH/AIe3Eul/tD3Fq/SRmHoM8dvTDcfQ9ete3fFa1S68FXgZPux7tvfjHt1oAwf2&#10;U757zwZszkbmP16+nFSfG9PJv7W6YnbuxjdjkEc5zxgf59KP7Jci22kXOlAlvKmII9OK2P2iQkWj&#10;LdcqVJP+9xnHT29qAOw8OOtz4dhkODuh65rn/C0kkPimaMDt0rY8B3S3HhG1lyrbofvL34rnrGfy&#10;fHvkDocqfzoA3fGEqpaiQdM4+lGn4fT45e23qKTxij/2Z5ijo3b6HmmeHHMuiRMq4+Xkf0oAfx5T&#10;xhvunI4qtcyslwoHAPHWrKsRIyqPQ81Q1KVkuV7fNn60AN8QKPskgH8Xdc8U7wjK8umbJD8wkIb1&#10;NO1ZQ1izHHC/n+VV/Bjt++QD+LPWgDkfiBMLDxbE56GYHPb2/lXc3UqXWhsc/eg9PauB+N0f2fUr&#10;e6YkZOfXuf8A61droUpvPDlu4H3oB91qAPKfh7Ilr46mtgy/MjDardORW58XLdjoscyIrYY5T8P5&#10;cd657SbmGz+LTWZbaxchkYAHp29uR3zwODXW/FVd/hd3yCd3+SfbmgDN8HkXPhi3eOQf6tlbLdeT&#10;z79TxWd4LufJ8cTWp27WUqAzn5fw7/X0NWfhjIbvwmsRk5SXGSMex+h4rPsSLT4nCOWT/loVyRjA&#10;JA5PTsfw/UAd+01pkl34HWVJljMTZ3deQPTH/wBfNd5+yvqz638LbGVnHEOFw2QOvfv9azPjppDX&#10;fw7uGSTayLuzu24IP1Hv+WO9VP2KtWim8HXGm/Lm2uHVvLwB69OecUAWfjFZHT/HWn6kowVmRmfP&#10;H8Qx/X8q9XUrc6Mkin70INcL8dbUL5N2I920/wB3+ft0rtvD8sV34et5VfrDQBRjdoIJAP4ckf40&#10;/XJM6WWI98/hRKCsb/N/k03XmA0NtuPuYz+FAFTxZsm8JjntmorSRpfD6kf3F/Gl16YzeES+ePLH&#10;48U3SZCdFXna3lqefpQBzuskpqVv8q4WUfd9iRXSashk0OdWOf3OfxxXL+IZIE1GGNGORJ0LA8Zz&#10;/IAfrXV6gFbQpiW/5Yf5NAHknwYUr421GNR8u0bfUjOc/wA/yq9+0ugHhPeYWlUH5ljYBsfXH4e2&#10;c+9ZfwVu2/4WRqlsCNq9FXA9eeO3J/Gtj9pplXwLNKIc7VYncuQOOc+2D+tAFX4Nyi68AWJeNT8p&#10;+6TgMOO59QDj6+tcvfqIviLGisqqzOCvoDjjH09uprd/Z+uGuPh9ajftzk+YMHdk9R9c1zPid5Yf&#10;ihANjBWcrIu37vIPH8vwxQBd8YXfl2ylCc/xdMHJ56j2z2qbX77fo0kQdlLW5Crz0wM/zHfk1m+L&#10;pH+yK6rzuUcA467cf56ZHrw/VZ4zpSBo/kktTntk4yM8dwP0+lAG1+yJZSW8eqXb/LJNdMyqvHBx&#10;/POfbpXKft5agWn0fTzOI5JL6MLuUt8u9MnA6en1IPQEjuP2Zp1js75Fk3Ym+8G6+nfvXm/7ZbQ3&#10;/wAQPDFvJPtK6pCu70y47c8HBB49KAPrD4ZoLb4e2mwbQLVfl9Pl6V5HpOotdftKtb5basLHjBX6&#10;dc9ienQ+1eyeFRHY+BYUX7q264GevFfNfwp1+LXf2ytX0+Gb5rO1BK7ehY8E84J5z9DQB9Qa9Mbe&#10;2DDrXN+HWLXt0hPXJ+b6CtzxpIIdOEpbGRWL4XBe+L44kXP6VPMA7wsI1vL61bsxrE1BS80u4fdY&#10;VuaMoh8UXVvj/Wc8fSsfVN6a3cW7H5SAc+vY/pUgarKkunsP+mJB9uP/AK1eW+DY0tfibJbuT86Z&#10;47+o9sE16paYk01VHJ2Y2+v+eK8l0yYw/GPygWUMv9Tz7dfx4oA3Pj3CsvgmVwBjop9yT7Vm/ssz&#10;SP4IWGUKNnB255x1PT/Oa6T40WYk8CXKlP4Cdvr0/SuU/ZQmxoFxZlmbyZ2Xk9fmOO/XGKBfaOc/&#10;a50/de2s7ruYOCq9c4wSMe/GR19D2Pq3gJVl8EWO1sq1moxnjp0zXnf7XCLaxWlx5m3EgbO3OWAH&#10;HOQOBnOD0PrXffCOZbr4fWDbhta3HfOeKA6ng7XS6b+0nbQpG26WUqT024PHOfc468+ma9++IkZu&#10;fAN0G/59yfmH+z3/AMivnP4kt/Z37TWmXJKt5l06gmPlcpu257H5fTB+or6U8SxG98DzKQrKbfLb&#10;iMdO/wBeaA6nif7Icwh8Ua3aA8/aCce+e49MfmMV1X7VMXl6BDPt2ru2/NkcYPf6CuF/ZWnCfFXW&#10;LCLC7ZB8u3r16DtwQMZP3TivR/2pLTPgVnUbivC4/LP4Hn6CgX2TpfgLqP274b2Dkn5YFGc9eAP8&#10;Kw2vJrD4sLGUx5smO/Tnp69R9Kn/AGUrj7Z8MLPfIzMuQzSfKx5PUZ46/pVDx1cRaV8VbV5MDfNH&#10;9SSf1PA4FA+h6pbNulyW420Wl3Ha6qyk4/d52+tSaeokYcclfyrn/EmrwaVqg3zbW2j5T3zkUDOg&#10;1zVvOjCiQlSuOPyrB0XT0066n1EEZb73tUPh3WB4ks2lt5d3lyHIVutXL68W2SS3YfMVwOfegDP1&#10;+RdXu1mjmG1F2/N659waKo+Hd85ufMb7sv3W+nX6f4UUAcv8GNEXwT8NX1W/Xy5fIZ2YDvx2PQ8/&#10;SuV+Del3PjH4nX2vXi+ZHbSFI2K/KWBIJ9umPwrsPjVrcHhP4dLoqKqyTKVVAPTsB3zg+lN/Z50M&#10;+HvBja5dxjzp1aeVznnPT/P40Acp+0RqUuseLrPwxbzEnzljKjJwDnnA+h/KvQ/Ekw8K/DB4V+X9&#10;xsyOAvy/5HFeX+HoD41+OEl7KQ0doS21vxA79uv412H7ROqPBpVr4ft5NrSrtYKQMg/KB+ZHrwDQ&#10;STfs66UyaVd+Jr1VDXEzSMck7QMj9MfliuYM1x43+NbMPmhsJGfO3ODk/wCC/nXcWCQeBPhMzsQp&#10;MChd7dGI7/1rmPgRpQtdF1Lx5qO1jI8hU+ir0znv6kdTmgBvxpvZPFniXT/hpp7fulYfaAGIG3vy&#10;O/f1H41e+JOpz6dp1l8NtBlVZpgPO28bRjt9B06dayvhMkuueLNY+JGslfLWRxb71/gUEdT15GPy&#10;qXwXMviXxVqXj3V9rW1mpSKRuQMDk5J/L2oKJfGc0PhLwlZ/Dfw02bu8URtjsvX5uDjJOM46mma4&#10;8/w78E2fgzRR52qX4EeWycDGd59+Dn9ah8ARnxZ4pvfH+qzsbaHesO1jt255798D3GetXPBlzF4s&#10;8Uah8QdTiHk2wIto2G3GOMg/hirTAZq8LfDnwHa+EtFR7jU9SkVG+U5BY5JJU8Yz17DGayNVtpvB&#10;2hWHw18OTyHVtSx9onVctHuPLNgcdecjgkVpeDbpdf1/VPiPrbA29qsotdynlVxgrgnJPA6e1Q/D&#10;5Ddyat8XtfRl3bls2PGI16dQcHO8/gM9aYFPUbVJ9T0/4KeHN21cy6tJGwzgnGCe+efryfWjxzAf&#10;EPxU0n4aWDyfY7FQ10sS8deM988Hn39q0/2fdKN7PqnxE1TDT3U7eXJzwAODzxjJzx0z36034Qac&#10;3iP4r6j4hu8SNHHtVV/hySxBOfy9qAL/AO0LftZ6RY+GrIKilVDfKQOeOPw/n612WhWn9g/CuQq7&#10;KxtPmK9mOeR/XFcH8dCL74k6bp+WZVuIww2nAbJ646jjp2zXo3i6FLT4fm1jUkFFH5UAcV+z3pxG&#10;vajqOwtmfC/NnA9PXp61u/HZ5ikgMe5Vjwo25yPp/wABx+NN+A1pDElzLHAoZrj5sdRxjB/Ko/j9&#10;d5jIJ2gOmefvfMPz/pQB23wghFt4agMjbgsAO5V68Zrh/ixOt54k06zRjlr75gFx0P8A9b9K774c&#10;RR2vhRU2n5LfBzkk4A/OvL/HmoPN8UdJsYpGLtIzsqjI2gHk+nU+vOOKAPULyf7P4Rx1zGBt2mvO&#10;/h6i3nxDup1k3bdobd25PT8ufpXoXiFTB4VVw5XC4P5f/Wrh/gpZK2t6hfunzPeMFbbyFGMZ9+D+&#10;dAHS/Fq+httPaGQ5Kw56elVvgZZR2/htJo/m8xSyyc/Nkdf881H8arho7SUKdp2gcds/jz6mtj4Y&#10;Wv8AZ/hWNyOkOfu89OODQBwvxRYXutW8EZ63QOMHnn+VehxQm08JlS21vLwx3DivPPETR3Hjiztw&#10;V3NKWzkt07Y9eK9G1xBH4S2sNu5cdOvtQB534IiFx8Rrgpg+Wqj5ue3f9fpXbfEx1i0rBThbdjx9&#10;B/8AWrk/hTE134svrjyflWTb9Bn/AD+NdF8X7lTYtC6sd0e3gdM4H+fpQAfCa2CaGpSMfdyMduDX&#10;L+Mik3iaEZ+7ckd+Py69Tjr1rsvhzELHw35jrs2x9/4eK4bWJHvfHVqhCkK7ZXt/n/PHcA77WsQe&#10;EcSMAqxnnrjjtXEfCuzkl8YXl6fmVXCoeewHA/wruPGGE8KLEjADYfx/Ht/9auW+D0Ak1K5lOfmu&#10;G+9npQBf+Ms5jsGV2IXaANoPy/5/nWl8O4ja+FNz/L+4Hyg/7OP8++axvi9K0swgZiFYrx179P1z&#10;9BXQeHIWsfCTY4Kx4DH6UAcYoku/H0YihO1Vc+3Uc/59/euu8dTNb+H4o8LkLnG7/ZrmfC0YvPGc&#10;0h+YxqFXrxkfl0H8/Wtr4pXJWCOCFusfzL65z+nFAEnw4sxbaCZnXqrO3y9+T/M1g+D1kuvG0ksy&#10;ndGvzKegOen06811GkINO8GyMTjEAG4evr/Kuf8AhNCLu+utUU/K0gVc+mM/yxQA74vyG81ez0pS&#10;y/Oik7SR2P4/41pePrgaT8PGjXgsqqSo9/8AP0rB8UzjVfiNCifMsc3B7LtHXp6/zrS+L93HDotj&#10;pefmmkXt6sBigDQ8KxHTPhz553Rs1t1z04/PpWb8EIjdJc6pO25Zp2Ktt7DNafjOc6J8NJFjXc3l&#10;FduQD0/x/nUHwsgbTPA6304Vf9HZmweBn/P60AYV239v/FCOQjiGVmRg3THHPvyfzrs/iBfNpvh6&#10;OFSMyA9u+Dj+QrjvhVbS6r4ovdZkHcLu29TnPX8q0/jLrEEMf2US/NHHhfY//roAm+C2nNPFNqEn&#10;ImmZ1+XqN1WvjDqghgmWNhu2hEH6da1/hbYR6b4dhWNVVY4cqvGBXE/FS6l1HVLXS4w0hubpVbap&#10;yF5zQB1/w3sE0vw2rCP7sIPP0ri/FUr6t40srEozfvGdvTpgc9B36/4V6FaH+zPC+M/MYwo46/Su&#10;B8KJFq3xBuryNt3kqEPzHj/PFAHYeI8WPhdYiduVz3GcD2rnfhjaLPLcXiMSJLlvocHtWr8VLprL&#10;SwkRxtj7etJ4Gto9L8PLcAlVWHdn070Acn4kVtV8dQwMdzNMH47YB/8ArVtfEiZtM8MW9ovy5znv&#10;/n+pxWf4YtP7U8ZSXcgLeSgBb/aPH4dKj+M9xJdyw6Tbn5mwpG31/wD1/pQBs/C+yNh4USZz96Is&#10;d3TPWuI0pv7W+JInReIw7HA6ZPHb0PWvQoootH8CyfLtCW6qo/IVxHwu01bzxNeXZTPlsEXb/D3x&#10;/hQB2XxDmS18MLbhym5WG7nI46/54rn/AIOWiyGa8WXcXmYfQhmyP0xV34vXZtoo41lChIfwGep/&#10;lUnwbgaDQIS8ahlQsQO2ef8APvQBn/FS6M2o+SD1fZt7dQMH9a7Dw9Glj4baSM/dh6+teceLZbjU&#10;/FltbuVIku8kD0AJ/HnHrXoWpTDTvBrF2+baF5HXH+f5UAcboCzal40kndAu1SW9m4/DH+FbPxXu&#10;xZ6bb27KWVlJI7jnI/PFZnwyRb3X7q5WJ8LJsVm/iAGfxx0pnxivIpb9bNZeVwvT7uR+vJoA3vhN&#10;ZG28Px3MqgM0RJ3e/PX8a5+KOTV/iAruMrHIzFgx+709fUj8vwrsdJgGleE5HROlvgbe3auU+Hyv&#10;eeJLq5cM3l/KuW4Bzz/n8aANb4t3TW/h+3toyq7snlj1wev6Vc8KqNE8CtdOCvl2u7uMHFY/xeYX&#10;mqWumB8DcgOP97p+eK1/FT/2Z8Ppoowy7o9v4Y6UAc/8J7VptavdUk3Hc4Ctzjgenr6+tUtKE2rf&#10;GaS68wlLeFwqlj/E4/8AifpXQfCy2hsvDUt+h/heQn3xzWL8HrY6j4o1XXJH8zdcKoPquM89upbp&#10;6igA1yV9Q+MlrAH3LCsjey8Afj1H5VY+Pkq/YrS2Kq3zxghie7e3uM/4VX0WI33xeurhf3iwq2G2&#10;9DuHP+exqL45yyy+JrCxT+KaFQG7fMB/n8KAOzuJFsvh7L5feEL8qn/D6VzHwUge51S9uvlyZ1B+&#10;U8YHTnqea6PxSEt/h+UG7kBc1n/A63Q20koHLXDH73XoPT1zQBD8bp3ZJlQYJUIueOvHfj1rovhw&#10;rQeF0Cksq2/5nFcb8b3drkozfK1wq4xz97p/+qu28Io0HhFiR/yx4z3oA4HxBcT3PxDsLYu33pGP&#10;tjA/DqP89PTtXJh8MrtTI2/0ry+O5muvixHbqx8tYMkZ4+8cH+f6V6Z4slSHw+Exwykn24oA88+G&#10;ief431O4bn96i8/7v+frW78ZZVj0qRmOCsY25+n6Vi/BMG51jUJJItmb5gvPUA46/wCcVc+OE5is&#10;p3UbtuFwPqoBP40AbHwctWtNHhXbgLCOPX5etc94/PneKbNAfvXWcL244rr/AIXRGPwsswyMW+f0&#10;rifFMxl+Idjar837x3ZuuB0/zxQB3Wskx+FkDMewPuePyFcp8JbMy6td3b4bfcHBUcADgAfl+gFd&#10;R4qPleGkQf3fXHbFYXwgCvNLJH93zmKsw7bjQBX+L3mvd7gFOZ1HI7ZFb2VXwKxI6bcjHUCuf+K0&#10;r/2kjNuBFyP51uzq8PgFSSF4HUdgOp/CgDnvhlCj6/eSDc37/A5z2FO+LyE6kSp+UyICv45/Pqfr&#10;S/CSHfq1y54jebJA7cAcVF8Up1l1mOHIb/Sl+Uj36ZoA6yKVofBTSOp6KPlzWD8M336rcbj8xn+Y&#10;n1wK2LuV08GKVbd656nj/wCvWD8IIi15PIrf8tz93v8A5/rQBk/HBy908Yk2n7Uu0Y75Wu/8JMye&#10;DAAv/LFc/XHX3Fef/Fwedq8XzHP2xRjbwO/9K7zS2a28Ebj/AAxr268UAcJpMQvPis0kjtmK3ULj&#10;jgtn8Tn+VehfERhFooLdoeu6vM/A12118X762Bx5KRjbz3B/LtXonxVuIrXRmMh+5bkjt0BoA5/9&#10;nbdLpjSFs7ppDnpn5zzj6d6y/wBou4aPSpI4urXUYX8TjH0IzWt+znbGHQUIwec7vXknNc3+0XKs&#10;kdpD5jr5mpxpw2Op7+o4oA9D8CQ/Z/BW5R/yxUV5pdSfaPjHZ26ID/o+8hu3z8H2OMn8vWvTPC6+&#10;X4IUFf8Alko/SvLbGOab42Byyt5dqit8xz94/wAsDv3FAHrHjbdH4fTYvPl5A9+3FeXfs02sn9r6&#10;lceVtEmoyNjn++eee/XP/wBc16f47yPD8aSAf6nLenTNcD+zIDcQSSn+K6k3Z6j52/z+IoA1v2hH&#10;lTw3eRIcbo9uB3J4xWt8GYZIvBMav8xMJ69h2rE/aJTzNDmi27tzKCo/i56f56YrqvhxAkHg/fj/&#10;AJY+vagDyz4sb5PH+i28ZVg08m4MpzyO3vjNeqakrL4YjCr94Z6dOK8v8erJe/FjSbcKvyRvIzAc&#10;jkD+pr1TXl2eGY/Nwu0Z+btj/JoA8k+GEn2j4q6oFUKqS9hwflHf6YrrfjpmLQ7uQD/l1bPzY/h/&#10;xrl/glZiX4g6rdxkENcHp2KgLjpyePpXTftAB18P3zIRnyH4Y9cqRQAvwHtfK8DxKduFgHT6D0rh&#10;/iwZE8V6aFjX5bg7gzZwCpHpj6/5Neg/A1SvgtSAR+6+bd16D/69cD8UU8zxvpEEe7d5p69R15GP&#10;fj0+tAHqwj2+DFi3Y/d4+nH+f1rzPwLK0/xNvIgu0LJx8vbHfPfkj8K9Qmgx4ORJE6xjPXB4ry/4&#10;aAzfE3UJoT0mxt554zx/30D+NAHY/GF2j0xufl8vPT/ZPf8ACsb9nG0b/hFY5Gb70YLAjHYc4/Ot&#10;b43OF0OdgWA+zk5/vfIT/T9aZ8A0hTwrCYsBfJG0Y4GRnH8qAOP+NKEajZxAcfasYAycY/8A1+9e&#10;kaXB5fghUYYAjX+HAH+eK8++MkST6xpsIK/8fmGXd0/zmvR7XjwapLD7gy3rjtQB5JoMMj/Fxo5P&#10;vJCoAaQMVOWGPpweev6V3XxbgY6UXU/L9n5XtjB9fx965XwdZtL8Urqby8IrJtZuM/Kfzrsvi6ud&#10;IkQHkQj5vT5etAHNfs22Zh0RpGBU7QdueeRzWB8cIEmuLaG5PS84Zhx6f16V3HwKgSLRd8bhvkzu&#10;A9s8fia4/wCNjL/atmhb711g7s4z+fPfrQB3WhWrw/D6NFLfcXc3Uj2rh/B+mxS/EGadUGRIo27+&#10;AR7f5/SvQrVEtvAqLs+VtqnP4j/PauL+GcYm8Y3km/5vOxgjp04/U0AXvjXBu091Lc+T8vPfA/w/&#10;SpvglbInhMvFwPIG0EEH7vQ+n0pfjkRHply7fd8oL9eOP8Pxq58I+PBLXEkg/wCPcFm24zkf40Ae&#10;f+NLQXvjqxgOBtkbblui9M/y/wAiuz+INq0XhmCNVZf9H6DI5xwOK5fxFi6+IlrGzYwjk7u+cdvX&#10;jNdz8T4pH0ONYj/yy+bKlsDPfHtn86AOW/Zy01beD5F5C4bqc8dMn8DUPxgjRdXtQ+Mm8Ujcw+Zs&#10;Men8/wD61an7O8ZFh82DtXlv6Vl/FsvNq9iIi21bvO5lLAnp6cdW/L3FAHcaXBt8ERnYPmVTtXj1&#10;I59uua8n8HWxf4z3MrBPux7tpOeAD/LH0JNew2cUUXgSEtIceWo+XjI215V8PYzcfFy8ygVVmVR2&#10;3ZHTHpj9aAOw+O1in9h3QdQG+zHcu3hsKePT2+hpPgDbg+EZiF+9G3QcHgH8+f8AOKf8eiqeHr5z&#10;Jx9nP3v9zn/PvVn9n+1kj8LOGccKQ2055HXH4Y/OgDhfG8K23xJ09REPukjrjhxx6dTnn3xXofxC&#10;g+1eF4AUVlMfG4fdz/8AW/Ue9cN8SY0/4T/S/J2qWVtu7kLkg889OuPQ16X4piVfClvIVDbFypbt&#10;yBn3/TrQBwvwbjku/DV1YXDNuWFkkyvGVzWboEzaJ44ks5m8tnZWyOpbPP1571e+AskU9xeaesoY&#10;LJICzeofBGe9U/HkL6f40huoJQm6Xa25ScDA+npQBV8QwSeFviW1zHuWO4YN8sJCgHDA9OvGP5da&#10;wfiFayeD/ihp/i20+W3vI2+0FgehYZJ9Bwef15rvPippIuLK31aEku0Cn0HykEfz/SsLxloreKfh&#10;8l2kGJbeb5WaT7wZcdR27fSgDlP2g7drW80jx1YIuxpv359wp7456ngehrsNQmj8ZfCiDUARI1um&#10;1mjyCyEEYyB0OTkeo9RWKsJ8ffDS404zMs1rCrpIqZOUJ3HHfkH60/4Ban9q8NXPhS9dleOFoNrZ&#10;yGAypweR6fSgCH9lDxRPoXie88MX0w2rcYjAJ2ngMSM84/PPNS/t6eCJNb+HNzq9puW402Rbu3li&#10;Qs6NGQ4PtyOp6DPXIrk7TXo/BPxaimZfLja72/KfmLgHOePTn8h2Ne9fE7TIPGHgb7Qy7vOtWjfk&#10;c5Hf1/8A1UAUv2PfiGfiR8GNP1OeTe9zYrIu09dyggevfvz+teJftN6V/wAID+0b4T+I1vCEW5na&#10;zupEUAtkdz9c9Txk+tUf+Ce/j268A+JtZ+CniG6kE2j6o8doJcY8lssuCOoBDAdsg+nPZ/t9abJN&#10;4Fk8RpDum0u6F1CVUfJjnd0POCPxoA+h5Jo/EngFLtdzBoOdrYzla+Ov2Xp7n4afts+MfBcpZbe+&#10;kjuYdzEj95k/TsBgYOQck19H/sz+PbDx18JYpBOJA1qp+8CxBTNfLX7SviS3+EH7ZHhHxp5vlw6x&#10;I1hJkfefduCqR90gK2c5zgdMcgH2B+0Z4V/4SPwDeG3Xc5td8eFGd4GQen+e1eB/ADVrX4o+ELzQ&#10;7mJvtVnIyrHwcFeCox1/Drge9fStzdxeI/h3HeRvuY24GfvZyvSvjb4H+KYvh3+1Nr3gW5mTbcTL&#10;NbxK38DHOe+cnjP+zQBmeLPBJ+HvxTg1YWxiguvlbb8oLcDrgZ/vc9D9OdT9of4UWnjbwdJe21gJ&#10;o7q3Dj5ejDkdu/I9eB1xivSP2tvBMk3hp9XsLXfJbyLcxFW25UYLDOe3p3rM+Feu2vjz4ewWdzcL&#10;vjjUhk56HGVHfkZ9/wA8gHx3+zpobm5v/CGq2ieYZGhNuuGMn3sAoAeBk5yep5OBmvb/AA/+w14Q&#10;1PVY/EniTTIzP5mWgt2LNPzuHmuwJVec7QAOOeSTXqmifs56HoPiH+2tKs9rXDb5FRMylieTvzwP&#10;px+teoWOivbWogmmihXHzJ2z6klufy5yetAHN+BvAEfhfTF0+3ljsrdFz+74xxzwO3PTOOT6Zrpt&#10;I8O6lLC1v4U077OjH99qFxlW98d+axPFfxj+F3w406bU9e1y1umhh3tvnAjUDHBJ4yPXFfLvxo/4&#10;LOfDmwvP+ES+EFjeeLNRmwLWw8Oxhk3dB+9QkEZ6gAmgD7VtfDHhjQ5lutc1D7VdsNzSSLnJye/P&#10;p9a81/aF/wCCi/7M37NGitceJPGVm83Kx2Ni/myFhzgpGS35/lXx7eWn/BSn9rHbc+Ib5fhp4emk&#10;UtDas4vWXIySWPHHOAMAZzivZP2aP+CTnwA8AH/hNfF+mSeJtaVjJJqevSCeRj1wCw+XB9ucc54o&#10;A8W1z9u//goF+3j4iuPCH7LvwvufB/h1mA/4SrWYZPMaM5G9I2XC8EHqW56DBI7f4Cf8EadNt7yH&#10;4r/tffEDUPHGurNJK0OoXBNsM9MRnAOOOBgfLznAr3bxH8cfhT8B/iBpnw/sLaO1kuIxHbQW0YUJ&#10;yRkjaOOD2wSD0r2Dxp4uufEXw/8AtkZ+zrLAcNGQSQcYHPv36ZoA5f4LwfBDwbeHw14R0zTbP7PI&#10;QYbWBV2N7gDAY88nmuF/bm+MXiXwd4Re58JMLVUmjDXAT5lUuqg4x744/qK8l/Y6b/i+2uB7kyM2&#10;pSfMZmJGGA2sD0JGxgAOmeuc12H7f0H/ABQc008cw8u8hLSRkhgPNxnI5GDyD2OKAPR/2edW13xd&#10;8HY9Q1q+kuJ5Vw0kjFgfpjgjg8//AFs/O/j3SpZv2vbF3hICwoq7SRuO8gjBOMdG9BX0X+ydbzQ/&#10;Ai3hnbawhVW+UjoOfr0714j4xhgl/avs7cxfKFjdWZeByAQMjg5C59c46UAfQnxQtRB4AklLtn+z&#10;wWKryTtYE/nyfavl/wDYlto5/G99JcD995jDZs28EkY6Z65xnkDgds/VXxhLQ/DecKPu6fhs9vk/&#10;p+tfLH7BbrfeOdUlaUO3mM0nIyQWPIxyqHPAOMHtQA7/AIKIyfYvAc19yrJdIytz0LkHG3qcEfLz&#10;19cV6D+xejP8EIT5OxvK5VVLbMkHA4xwD/KuL/4KPaXBP4CkMu3y/tUYZmjz/wAtFOPU/l9Oa9I/&#10;Yx0p7X4DW8Ig2skOGV8ko2AMY9QAPXjvQB84/tIvcxftPeH7eOJY9821tznn1KdOuMA9CGIzyK+y&#10;r9Hb4X2pRsK1nldvBOV9PTBr5B/aUsvM/am0OeYL+7w/y5+U7gOw+6Mr75zX2JrFosXwrtQy/Kun&#10;5+5145/qMe1AHzz+xNpE0nxm1nUbhB5kt8zluqod/I9+MdOhAr2z9tZR/wAKw1P94y/uypZYwxTn&#10;GcH04z7V5D+wu4X4q6oDNuY3kpZScrneegxnHUjnkdOtetft1zxp8KdQlZ12xrlst99emPY8d/Wg&#10;Dqv2DNPFr8IbeIwKPlyMKRjj39etR/tHyRQeNNDR42zJMygjocjP8+f/AK1aH7CD+Z8HbRkPy7MK&#10;24tnCjvgZrN/aVjMnjzQV2yNmfLLHj29j3x6Y/OgD2bS4j/wh9tt4zb9+vTpXD/CQSL4w1AEfK1z&#10;J09c/p6fhXfaYmzwdbr38jH0zXE/B1UuPFt9NlTuuJC2313fzoAv/G+Qx6ErOv8Ay3B47c10PgQL&#10;H4PhGD91fxrF+NNsLnSktgfvTZHrW94VQxeEYEP90D9KAODuQ8/xTzt44CsG6Nxx/n1rqfiTN9n8&#10;OXWyXavkEH6fSuW02QT/ABPlVc8Px83uO1dF8WmZPDFywk2tt64zQBX+BxZvDhlL7s87se/Ncv8A&#10;HwzvqWmxxRj5JsqvUZ6f1P0xXXfBK3Nv4VOTn5M59cmuT+NLuPF+l26yrhm+7nnqOnv16UAekaJG&#10;6eFrZcbcxj8OK8x8Jt5vxbmRUyA3zMvPPH+P6V6janyvD8Oz5f3Xr0ryr4dSNP8AFK9ZW+7IRwp7&#10;H6Y79vTmgDvvig4i8MXjt/DDWD+z9FI2hSyyN8xyGwPTt/Otr4vHyvCl4ZB/yzx069qzvgJtk0B3&#10;jdWzz8vI/wA9KAMf48BS9oihdwkypPQc/wD6q7nwwIx4UhXHy7ey9OP8K88/aDnddT0yJWG1pBu9&#10;8H+X0r0fw7Ht8KW4BP3f73PTrQB5gZftPxcktx1WT52ZQ2eRwK7/AMckR+HLoEMf9FZSPXjpXnun&#10;oW+Mdwdo/wBYBuVewz/jXffEiQp4VvHYn/j1OTnp60AcP+zFdG5W8YY+WQ/Mrbt3v7Z/TOK0v2gr&#10;oQ+HVDlPmuFCiToSTjP0AyT7Vl/srN5lhdyMAP3jDnqB2B/Crv7RpKaFHGHXb54LAtjOMnFAHUfD&#10;JBH4MhKjH8Q+uf51wHjkoPilBHuI5U9O+fX6fzr0H4ZADwPb4BUlQDkehIrzzxpmT4tRR7ejKR8p&#10;5PbJ9OKAPVdVDf2GruP+XfnnHavKfgyXk8cXeVj+8wyuMjkj8+v5CvVdck8rQNxO0C3z79K8b/Z8&#10;uje+ONQQjd5VwwA29Gyc59T+Hv3oA7T48lF8HXAJwGbpnGOelJ8BoEHg5ijHPmcndnv/APrqT48q&#10;ZfCFwu7gt83y54z6fhR+z+27wWrjB3Y3ZPfvQBwn7Q1y9v4t01Im2tuwzcHdn2PXsfoD6kV7BobR&#10;/wDCKwCNePJUDj2/nXiv7SAEnjvS0b5fmX5zjpuAwc9jk+4/SvZtJV18MWwfdxbgse/SgDyHwXqE&#10;c3xwubEM3ySE/eyBkA9e/br74716T8YW8rwXflR8ywkj5c815Z8NN03x4v8APy7ZsbumRg/pkkfh&#10;Xq3xlSN/BF8xPymL5tvXGP50Ac3+zQ6zaLcSxj5QBjjrwOfx7Guf/azaNLKzEjqqiQeYD/dyAff8&#10;AMnJrpP2Xkjfw/O8e1tzZDbSCR0B/SsH9ra2jazsJfL+ZJ9y56cA/Ttn8KAPTvhwFHgOz8tSo8lf&#10;lPbivGfE8Uw/aJhJXCNtI2qem4enX056Y/Gva/hhCB4As12/dt1z+X/168m8T2x/4X9auf4JAev4&#10;fzB57UAew+KYGbw3PGqjP2fp+HevKv2VpZD4g1KHPzLdMG3Lt7//AFvpmvXfFEW7wxNhutufujpx&#10;XkX7Li+V4t1SJpFkKSkeYz5brn06ZJNAHZftExtJ4JmC7ciQFS3Y54q7+z+hTwFboVHEWNq9uOlV&#10;P2i5PL8DXB8zafMGWz054q5+zzN9p8Awyll6fw9CP6Z6/jQBg/EhHX4g2bhvQ7fxHH8zXqkyY0VO&#10;P+WIyPXivK/ijOYPHWnvg/MyjIX3Ir1QknQo/wDrj6e1AHnfwrlX/hNLyEhvlk79q6L4spI2gSeU&#10;3IYDHrx0H6VynwoldPiHqEDRbV837vr/APq6V1vxZk2+HpWJ+VWBb3Hf/PtQAfC4s3hJCwJxwvXn&#10;/PNc34umMXj+1VHOGdd3ArqPhdsbwmpj6cbTtrmPGqIPHlsyjuuOnP8AnNAHf6nl9GwR1hwfxFcB&#10;8KWI8V3QyQu4ldzckZ616DehP7Fwo/5Y8e/FeZ/Ci5WbxteQKy8NjjPrmgDpvi1Iseg7nYD94Acj&#10;rkVJ8KpvN8MbwcqG+X5TUPxkUL4akDPxuB/z9Kb8F1A8J+WTz6nnJ/x/nQBx/wAYWEfjGyZm25ZA&#10;H45OcY5r0i2fOhxkn/lnn07V5b8f5prbxBZNF8paVVG5Mj747546V6ZpTtL4dhk2jPlZoA8a8B3R&#10;j+NtxC+7a0zDGCeM9Txwcn8vrXpXxXRZfCFy0hzwvX6968v8LP5Px0ljSfKyTMcLIP5dvr/s16h8&#10;WGb/AIQ67kAY8A8dR81AHOfAAbdFuYWl3Mkn3mU88Y/H8K5f9pKNIdYsm+Ub8bmbPHzDr/ntXQfs&#10;5TfaNNvlOSFm2/dK5GfQ9sYP41zv7VcE6TafLEyj958xkbjGRnv70AereE/33g+zyF5twWx3JHb2&#10;rybwVK9p8bpYFO1Wmk/hPPPQ+/Br1vwKTceCLIuFz9mUyfL0OB2/pXjuiu9l+0A0GVOZGbcnUjPT&#10;+YoA9k+K1sJvBF7ETz9nY7vbHNcP+yIgt9MvrHywu24Ybc5zyf6YP416N47t/tHhO6U7tv2c/dxn&#10;7pzXmv7KMjw3upWbqFCyZVeffPXryTQBtftKW8kmgwvAina5P044P+c/lXWfCqBh4Ds1/uxrgDtg&#10;Y/z71zP7SLND4XW5BUKsnzMykj9Olb/wRuTd/DixlLBswrtZe/HWgDGUiH4jFCPmD/xehNdt4uUt&#10;o8zxjovZq4XVJvK+JUe8Y/erjt1ru/FUv/EkmbPSPPP0oAyPhxcGezmjKj5W5AFZfjtmj1yGRl/i&#10;Hb3xV74X3MEq3PkTbvmxyKz/AImztb39uxwNzYZuw56UAdhMVl0dJM53Q/0rifBEyJ4qnhI+9k8d&#10;+QPyrtNPlMugQOO8I7Vwfg+ZB45kizg/N978P60Aa3xbh/4kYZcjEmODwODVr4XTiTwuqn+Hj8qg&#10;+LaLL4VnMh+UDmqfwIuPO8LFc/dbO3r6EUAcx8Yf9G8YWc6q2GZSxXgYyOfr7d69MhZrjQo5Mfeh&#10;9x2rzj49qsWsWchjLHcOQ3OAfp716J4fYT+GrdxtP7n168UAcD4Dn8nxzNakAbj9Oc//AFv/ANdd&#10;R8WbN5/CFwyjkL931PSuQ8NYtvijJHJ8uSe3vnFehfEOJJfC90mB/qTzzQBx/wAB7hm8PSw5+ZZj&#10;nB6ZP/66yfjzJNaXdrOGK/l61N+z1eRXEOoWyyhvLm2H5SOhP9aP2iLUf2XHdZ+aMErg++c5oA67&#10;w7cC68NW0oP3oV56Z4rxnSr6Sx+OK22zG+R8hl6c9O1etfDu687wbZnJ/wBUPXGa8N8aT/2Z+0FZ&#10;/aGIJuflYngZIHc9aAPaPiZFNdeDrpFyDt+96HnmuH/ZlMkCXltKzbd2FVshtu444xx/9avRvF0S&#10;XPhG6WQ8Nbksu7/Z6ZPavKv2dNaim8X6lpCnLLznIyR26f5GaAJ/2qP3VjDPv27uvv0PFd78KnS5&#10;+H1k6jpbgcA4HFcX+1ZbI/hBZ/L+ZSfmOfmOOldJ+zzetqHwzsZ5DlvJA57DAx+mOaAPJLu/k0j9&#10;pm1t0XaJpGGcHBUlSOnXlW/M5r6M8Yw/avCN0qrtY255z046181/FlG0r9pDSblnK/6Qpx82FYgg&#10;DHb+tfTmoxJdeGJBgfNb4z1xxQB5F+yPrDS+INa00qf3N4Qo5wB+f6V3v7Qdr9p8MrKS20P/AA9T&#10;wRXkv7Lk7ab8a/EGignGVfZvyF69Pbj69K9k+PSSt4ImMQyy4K84z/hQBN8ILhbvwFZmNtyrEMN6&#10;jHFYt8s1r8S0ZSNkjn0yasfs23Jv/h1D+93bWIDbccAkf0qHxszWXjq1m3YDTLjHbgf1B/SgDrPF&#10;KbtKZ2A24zxWb4PuBLooO/diQjLdOuBWtrkSz6LIyH+DPFc/4GVjpskTP/q5cspNAF7zgmpOnPzL&#10;0zVPViuxHxt6deKsXSpFquOjMxGOareIVA0/ePmK8dOtAFuVTNZsW5+Wsvwftjvp4R7H61pWDmXT&#10;YXTncuG/2eDWT4afZr8kAByw9OnFAHP/ALQcDppsN0v8J6qMkYwe3Pr0rpvhzOLrwhbMUx+7x93p&#10;/T3rN+OVk0nhYTIvzRnhhnr/APro+CN8LrwTGpwfLkZT3/D6cUAec+MY00j4sxTGEoXuh8xY4Jxy&#10;QM+h/Q967nx7sm8MXKOobbGWx09/zxXDfHYro/j6zvI5GLfaFbkEggnGB2zjn25PtXoOtyPe+EpJ&#10;WbhrPcWXucD+tAHFfCC5jbSryBD/AMvAPyrjBI5PtyeR9aq+IJRa+PLeeQ8mf5dqngsR0/Dse/40&#10;34NyAahqVhJ8vfy+mPf+XNHxSC6b4htL3aQrMPvH7x9T+HGaAPT/AIi2K6r4EvIHX5WtWPyg4xtP&#10;415B+wfqjWXifxF4daRWaG83fKR3B4IHQ+35V7dj7f4T3cfPbg8186/snvH4Z/ah8TaGjhftaq7L&#10;nIyjED2zg5989qAPoj472Elx4bZ44yWCkbc+o4H54rQ+FmoSXvgmzMv3/LAb5ep//XV74pWqTeFJ&#10;pSnCx7j36c1gfB2+WXwv5A+Xy5iAu7OB6UAbN6zqJAB7fSmas/m+H2KjnyselP1cNFazOvHy+nsa&#10;r6o3/FLSSZwfKPH4GgCLVSo8IhiOq5OaqaSWOjIuNv7sd+gx707VJ2HhAOh3Bl46+3NGiY/sqOIc&#10;/u1Bx36f59qAOX8XnZqML7f+Wn3lz93PsP612Vwry6C/y/eh7fSuL+ITMl5btEv/AC0VunfPFd1G&#10;pbw83H3rc8+nFAHifwjLj4t6hlNuVyV28Md33gfXDYPqcema6H9pyM/8IDM5+7tbc2wkKOmf8+lY&#10;XwvlVfjBeRKpOQcMuduM/wA+OfwrqP2kbVZ/htdf6P5h8rlfXkcDjH9PWgDkP2Xp1ufh1HuQfLIw&#10;jAxyAxAz6HI/Osjxvb+X8QYNyr8021l7HOMjPXp+H5Vc/ZJaRvA7xPPlkmZdwzkgZ6++B+lUPizL&#10;LbfEG3hlfCvdgKWbsW9euRjOQKAJ/FMG6yYIF3N823ODgnGR2/Dr3qvfgjTIn2Mv+i7e+3dnjtz0&#10;/T8tLXrWJ7GQbGVivDbuQT3Hpj0rO1CZBaW8Duyq0IXy2fOevHvx19+h5oA6L9nhTDBfJJFj98FV&#10;eecdj/nrXmv7R0b658evDdosiq0eoRSK0kZ6B8n25GxfYn06+mfBmcx290vlhT52N2O3fP5V5/8A&#10;EIRX/wC0No/mRqEju1ZmbOAxBGTkHnHHp8uD1o2A+rQ4tvAqrFkbbX06cCvlX9jxf7e/ay8a6/Kr&#10;bkkWMMynG0kjGenRQSOSN3Ybc/UXiS++xeBJLj5sx2/zbR7df1r5g/4JxawPFnxL8c6v5ZVodceH&#10;5lHAGCMev3uvpx2rMR9WfFCcWuily3GD+eKz/Bx8yGC4RvlKY/Go/j9qcOk+F5LqV8bFyfaj4bzJ&#10;eeFtPvlPytECvPbH+FAyQH7P44LPn5o13fL35Gffp+lZfiWIw+KC21juQnbt471o6sWh8T2c5P3u&#10;G/WqvjaGOPxFazlseYu3/eHpQBe0vP2BVY/w854715BeRva/G+3II/1hOOccg9K9f01VFqpI6nnF&#10;eS+MfNtfi9ZyMOGlwWHY7c/5xQB3HxbEh8A3UicsIifmOMDmvNf2PdQjuv7SjEe3beupUZOMf16d&#10;PX1zXqnxKgNx4IukXdzAwKgc9P8A69eN/sdXcf8AbWtWYjCtHd/NtOQoKgjt6HHrxQL7RrftoF7b&#10;w4swJT5goZVJb7rZA/A/kOOhrq/2ddRW9+GFhO4/5ZKBjHy5HH+fwrlP23YRceA/OCK20gsrKen/&#10;ANbJI960f2RJmuvg5pqu2WWILJxjJ/pyaA6ni3x/uv7M/aL0W42su6+VAVGevJ7dAA/XpkYr6luc&#10;3Xgf5gG3WuTz3x1P+fy618mftgXkejfHPw/evOke3UIiQ3G/JI9iMjd+X4V9Z6MRdeCI0Un5rP5u&#10;T6ev+fyoA+cv2c5TbftHaxGsv7uXB2mTkZdv4ev/AALuOteyftNxI/w4uJyPuRnqp56YGO9eFfBm&#10;afTP2s9Qs2kdfOgbcqjjG8kHrnOM+vTtk19B/tB2kV38NL5JTtCwsc7ugHJ/HAoF9k5v9iq/juPh&#10;miwuzKJn+82eN/HPTp6VB8eLk6b8QtNum+608YUe+e/cc+n41W/YWRl8EXNm6bdl9ICuMdXP5Dj8&#10;qn/acgWHxPplxKrMqzRtnbkfeHUenNAfZPadGYGGN/8AZBXHpiuT+Iemm5vWeNV3+WDu3Yx1/wA/&#10;j9K6vQZD/Z0MmOWiHX6Cq2vaO12WlK5Pl/xDj60FHE/Ba3lsvttrKf8Altn+Q/p+ta3jSb7LqsbA&#10;4yy9/wDPNReDoTp+szoFIMhJYevp+nWrPjuAX5hmjXcR95V9c0AFnpcihnhLBWP50Vrafbp5Ch2/&#10;hHfHvRQB4L+0FqL+KPHdn4Vgc/8AHwsYReh+YZBB7Y5//VXpOuyR+E/hfJsGxhAqJx64GP8AIryj&#10;wTaSeOfjTNrczNttZGChj33EKfbg59a7H9o7WZLfRLbQrVl3NtZkYn5hyefqF/rQDKH7OGjyzahf&#10;a7MnyyXDJG2MjC9s+3T0xirHigt4z+MUOmqzNb25Uthj1yM+nfFdD8MtPPhP4fK7/M0duZC3Ayxz&#10;z9OK5j4EJLrvjLUPEF225uF3dcc9Pr+fp2NAuhpftE6nLFo9j4TtY90lw2yRVfGQQfX39c1H49mX&#10;wT8KbfRLOTbLcIse5RnPAyeOO5qn45Z/E3xnsdNj+ZbXJ27umCB+mOKd8XBLrXxE0PwsibvL2uyq&#10;AcKBnn9KBkfiIS+B/hFDpWnxiOS5QKqqfu5J49+Tzn2qDxW8Xgb4RrpVnJ5c14gDEIC2W4PX3z/L&#10;ipfH86ap8RdD8HqD5cLqzbVzgDqevU5z+HNHj2JfEHxI0vw3AokjsRHLIu7HOR26DoOfegCHWlbw&#10;R8K4dBtC32vUHWJW77icZPHOOv4fSpPEtpP4K+Flr4d04+Xc3ke1t2c89uOepH60eMZbjxP8VNN8&#10;J2u5rexRZJ2YZUDcoH6//XqxeeV47+LMOl2ZVrLSl/fMGON2OB07AnP4dKAMr4gzr4T8B6Z4Is5t&#10;t1fSL5/zHLZJ5Pc5PTvXS+PobTwj8G00+I4zGuEbo2B9f/rnnvXH+NJH8U/HfTdKgXzI7VixYEAI&#10;FAGPfkj8q6D4/XMupajo/gVXZhPKiSKO+cnHXuAfoTx6ikwNrwJAPDfwXkvZid0lsXXcOdzYIyPb&#10;+VQ/sxWck1lfa3NGVN1dZTK9AB0z3579xVr4vSReFvhNDosDNGZIcDb/AA4XGR+JrS/Z/wBKi0b4&#10;a28jxiP/AEfe549Mk/59KoDjfFPnav8AF+3/AH+5Ybp2x/e4Ix+vp2FekfEvy7XwVHGx/iDBs4xj&#10;B/wrz/wlbf218Un1CPOyMk8bcHcSB+HBP86674236W2kQ2TfL5ce5vmHvigBfgRbtDpjSAZWSZip&#10;3cYycVzfx01CZtRhtYz/AK68jTacnA3f/W5/3q7T4KWRtvCsUso2skfze/rj8efxrz/4lyLefEDT&#10;LRiDtvQRtbvnnI+mPwoA9l8NQC38InI2lYcfTjpXj8m6/wDjja5O5YLdmzyMbiOfpj+VeyR4tPCb&#10;FUH+r/L2rx/wbANS+ON9ORkW1uvz885b+mM0Aep+OmSHwsoPPGfm7/UGuJ/Z8me4W7nLEj7ZJgsT&#10;zz7/AOfSuq+LF0lpoO0npHnHvzWJ+z3ZqdAWfdvaRiWZmyfpQBX+Md4wufKkPDXCrtUdeen0rtNF&#10;xD4YZpO8fzfLjjHWvM/jRey2mpwyxjcrXsYBDe4zn0x1/CvR4J3i8I75iV/dj5vTj+dAHnFsBffF&#10;BVP3o4yfmX8P1/QCvSPGrCDw55agj5Sfl9MV5t4Iia++Jl1Oyr5YwoK9jnkZ/E+9d38VLlYNICsf&#10;uxFvvf7PNAGD8EI3ka6vZ2z5ly5Ax0+Y+3p2q18X7glmijYNllXn8P5VF+z/AGsg0TzZVXc0zHgc&#10;YzgH6/1qD4qXhOpx2yq3+uG5uAec9fy/SgDrvDsYg8NtLnH7n/8AVXndi4vPiIsbNuMa7ifxI/wO&#10;eelej2zfZ/CYbd/yzwu3mvPfCEf2rx3LcHHyxhdy4J7cZ/DNAHb/ABClaLQFiWNfmTnPpisb4MWy&#10;pbSTKAd0hO7pnnJ/nVv4r3awWSx4b5Ys598cD6ZqP4Khf7BDhccn6GgDL+Js3na7DA43bphn35PH&#10;/wBftXVXDG18HtlfvL8q/wBOlcf4vnS78XW6IefMJYevP+OD+FdZ4mkNp4VUZ65b9DQBzXw1jE2u&#10;XFxjOZCPu4yMcf59qufEi6+0aothL9wsq7uvU8/h1pPhJbkiW6ZPvSsQfXnGf0/GqfiyVrvxlboC&#10;CBcKenpmgDofEFwLPwXIqrjcNo7HofSqXwot1i0qS5ckbpHKn0/zzS/EiYweFoYd+0t6dTxggfga&#10;n8AL9m8Fi5kVcm1LtnpyKAOZ8NiTVPiDLJu4jkkPPbJ/p61b+Ilymo+PNM0Tb/q5ELD3HzfzH6Un&#10;wshS51y8u2H3mwflHYkdQOTwc1W0txr/AMZbu5lVGFtkL35wOfyz+lAGn8ab6eHw/Z6TCGZppFGR&#10;9QOfatLV5f7B+GkkR5YwbF7Z+X/P51jfEkNqfxB0vQ44921lZuPTn+n5mpPjbfppvhyHTSv38nt3&#10;GB1+v6UAW/gTp+zQv7RMAX7VLvYbffH8gK5j4lTvq/iqHT1fia9Abb1Kjkj6fKK9C8IwxaF4MWVU&#10;27YMemOP8/hXnuhE658RFBdm8mMs3PGSxH/xVAHq2lr/AGT4WzhV/dha82t5RrvxNjSP5vs0YkYY&#10;6MxyP0U/5NekeJZhYaBDboeSOf5/0rz34QWy6v4p1HXWQbpLkx7j/EqcD+bUAdv4xuXsdBWEHbx6&#10;cf5/SuS+Ctq91JcarIW/0i5Ljce2cd/YD61e+MusyWOnzeVxthKrjjBOBj9T+ArS+F2mLpHhWIyS&#10;NlYQSxxk4HWgDB+LN950i2pJ/eTqAB3Hfp2wMe1bEkp0/wADSFRtZogOe2RXNeII21Xxpbwt82x2&#10;cf5/Cug8fMuneG44g7KVXORxjoM/549aAMr4Vlp5rm+c/emZB+A/xz+dZPiqV9T+IdvbDJVpiSvX&#10;7pwD9Mg10Xw8szpPhg3pjZf3bOeO5ya5PwZbT6x48a9kk3Lbwkt7FsdPbgmgDtvHchs/CnlBR+84&#10;+ZTz9PxrH+DunH7K16f+W0zv+uPp/wDXzU/xdvEtrCO1kZdqxk89B/kYrS+GdkLDQoyybdsILH8M&#10;0Ach8ZLp3vZbaJ872VFHPPI9P8iur8GW/wBg8K7tvMcGfrx/9auK8ZSf234rhtkX/l5yydePTjtk&#10;fpXfXpTTPCGwZXeAB0oA4fS4TqPjvf8AKwjBYtnuWx7+n612XxAb7J4djiBb5lxz26D+tcx8OImu&#10;PEl1LhTtcKPlOcj/AOtWr8VtTaEfZwMhI1C+pP8AhQA34RWca2a3oX5pNzsxJ7kev0rF8QZ1zxxH&#10;CRuj+0c8dduP5cV1ngO2OneGASN3l2//AH02On61yPh9zdfEAh0+ZV6bhx0GfxGPz9aAO68Rt9h8&#10;JFf7zDHWsH4T2hYTXjlv3sxJ+n+PNafxHuUtdEhtj08sn9Ki+GiG28PrdyhdyRmTK9Omf60AYvii&#10;V9R+IEcP/PO4HfOSozitH4t3f2LwvBApO5iCc9eoFZfhdF1TxzJcl92xWKleeSf/ANdT/FueO61q&#10;z0iP726PKk4xySf5g0Aamnxnw78OZJNm1o7MD5VPXA/z+NUfgjafZfDtxfqf9YxYH1wvBq58RnWw&#10;+HjwscNJHgbR6DNSeBLaLSPh55pO1VtyST9OtAGB8Msaj471S9x0kVPr36/0rN+JBmvviXbWgGR9&#10;sj24Y8EDjPtxWx8DrfdcX99J1kvHH47uv41h37Tan8ZY1UMEVnfGOM4Az7f160Adz8QVSHwZEki/&#10;eyNrcZGP8/pUfwRjC6NEwGcs7HnOf/rVD8X7kQ6FDbMSGEbMoX8D6e1XPg/ALXwxCVH/AC7Z9Oue&#10;KAOU+Lsnn6vZwjOGvl2ccjBJ/oTXoenRva+EG2n/AJZgYry/xvKLzxjptsHClrpmZerHAb9R8pr1&#10;C+3W/hVQz+zfl1oA868LRi++KN06xndHGilmyD1Jr0H4izqmipGGUL5J5YdP8/1rzv4XztdfEXUH&#10;4+8qtz0+UZ/nXa/F24NvpM3mS7RHb7vug9ATQBznwDMVxFJdwx4WSd2/8eJ/Pn9Kp/G+4DDyiD+8&#10;ulHy9R8wxj8efwrT/Z0szH4WjmIZdy7vl7ZHX9awPjTI8mrWcEQX97fLu9sEkdvbHvk+lAHpXgdP&#10;I8IliG/1AyB16V5/eTC4+KVrbsw+WFm2jtyv5816Rog+zeE8DH+qAXGemK830P8A074syEHmGFFG&#10;B06n+WKAO2+IEyxaEkZLf6s8jtWT8D3Sew88J/ExO0fWtH4nMkWjbH+X/R+vp15ql8DbTyfD6gg5&#10;27vm7cUAZPxGcT+ILaFf47psEDJ/zjNdJ4oJh8HxRiNfm5+b0A965jxZIb7xdaxnjbMzN7jp+FdH&#10;8RC0Hhu3VHHOf5f/AK6AMr4KqxeeZ2z/AKQ53buvPX2rM+I0yT+IbdM/M14Buz1AzxWr8EoDHYtI&#10;D3YnIHBrF8Wu1z43sYBL8pmLZXvgdB9c/oaAOy8Qjy/B8UWG3Mc/J/u1kfBiMCOTDn5pmbI7ksf5&#10;cVq+OsxeF4MBfljZvm9qzPgvHs0tp2/vvkEjrk0Ac38T7pn8RWqbdwe9X8T9Pp/KvSJYWj8GlIx8&#10;23A49v5V5j418mfxvYwt/DcscDOc4H4f/WNepavIIPCKox+8v4njpQB5f8LLSeT4saxcFGCboVX5&#10;s5IQkn9RXbfHJlg0G5eR2wLR923OSNvP44rmfglAs/i/V7rb80l8dzcHpgfyrd+P908Gg3ojZh/o&#10;5Hy9zx/Lr+H0oAk/Z7gZPCUEjrjMIbj6Zrjfj5HDLq+l2znd/wATWMgemD1/8e/lyK9G+DFgll4H&#10;t44gAq2y7VXsNvSvN/jXIrePNDttq7pLtsZ+70Byfy/M0Aep6bbrH4JCvj5owGYduMcV5d4Qt/tX&#10;xlvph1RIw2eh6mvWZ0SHwWqKOPL57duteV/C2EXfxZ1q4YY23CoFz0wg4/I0AehfE5/J0AljjbbZ&#10;3evHSuN/ZTZrrw1FctzukZslvVsg12HxlKxeHbjLbdtq3K8Y47fTtXM/sp2f2fwZbtkHMfzMq9e/&#10;9aAGftFzt/ZhjXd891FyF/2u9dj4ITyfBillAxbqPw4rh/2gJo41sgU3f8TKIDPfk8V6B4YTyPBu&#10;Gz/qV/HigDyXXSknxqsbdmBb7KzLwM/fHv616t4phx4aQN8vynmvKZY3u/jjA5fPkWwDBT/FuJxn&#10;05/HNeseLcR+HY0WLdhCVH4e9AHl/wABLYjxJql7KrZk1CQANzkbsf0rW/aIkMfhi/cMfmhxtDDn&#10;qPw/+tVP9n61I1C8nI2tJdMwUY+X5jx0qb9pLL+GdQVQy7vlD7Qdvv8AhQBu/BmEW/goDawHk52+&#10;x/pXn3xAjWT4jaagfdlm2hV68j/2Ufr3r074Y2xj8FL8m0+Tgcf5/wAmvP8AxDbpc/E+yLFvlj3B&#10;uOu//A/rQB6ZqipH4Tj3pxzxt9BXl/wrRG+IWpFVVf8ASG+63UYUA/p+leq67Ht8MRqF4C/xHt/k&#10;15Z8HkM3jvVrkfdF04Uq2Rj5f65/yaAOk+OUj2+g3QwOLZwPQfLn/D8zSfs/RSDwNbuAw/cj73+7&#10;Tfj+p/4R2+RhnMLAKO/B6+npWn8E7WKHwdDEhYf6P0z7df8APrQB538ZRK/ifSUiKhmvuF3c42k5&#10;x1Jz/nmvVI0KeCky2OAPc9K8/wDiLbed4y01dvAmbjp2U8/z/wD1CvSr2NU8HKpGFKgcfT/P4UAe&#10;deAIzL4/1Aum1lmCZ/vHaDn+ddB8Zp/J0m5YfeWAjnPPHH8qxPhjHLL40vrgrkLMQueo6dffg1pf&#10;HO88vTLgh8AJ1/EDn9fwoAsfB+B18Nq68/uQVzz2/wA/rXCfFSz+3+MNNt5Nx/0gsrBuvAAH516X&#10;8NLVbbwyxEbDMZH09vw/pXnvi1XuPiNYIUDKFycjqcn/AAHpQB6JqVuI/BkYI/h3bR647j0zXE/C&#10;a2ZvFN65GV+0MQcdsD/AflXoPiGFf+EZiic/KVHX8K5D4NW7Talcy7eWuHOeSeuBz+FAEPx8Qf2T&#10;cKW+ZQg29uoBIrc+GtoIfBWwBmPlnJkySee/17/jWH8fpkh0+SRSyfvl+ZV+78wOfTt+hrrPACMn&#10;gwFotvyjC56dOP0NAHl+rwNJ8UbdG5KRnkehbGP/AB3vXefE0iDQ1KqGIt/u/wB79a42+VX+LkKz&#10;R7dsIy2dpxuH+P612HxSDf2QyFRj7OBtxnnFAGX+z5bEaVwvSP8AvHn/ADz+VYfxWE7eK9OgSMjf&#10;MenO4cdf07nrXVfAlCugKwA4jH3RgH5a534kEL4z01Cu1fMYsq92BAz9aAO9uSIPBO8gLiPO1ifS&#10;vLPhLEZ/inqkrB2/0zA3ckYVRj2Fet6zFKPCcawJhypCt6cH/wCtXm3wUt45fHOoXEThs3j9h7D+&#10;h+lAG58fyIvD94+eWjAX37c/mKufAeAw+C1y2cQ42/568Vn/ALRMyxaDdYYYyv8AFjjcvP8AQ1vf&#10;BuPyfAwZWLbYfvd/T9AKAPOPihdonxH0u1AKnzGKYweMjP8AM/pXq+vxl/CcTDjdHjkdORj/AOv+&#10;NeRfEmCC5+MGlRsQ3lw/d47yfqOFI9DXsXiBhB4UiLkcRZx+Q/xoA8o/Z9j+z+MtUhjUqpupD8x6&#10;ksSR+Gf897HxsgOnX1resv8Ay/KFYDJ5GMn16e46VW/ZoM1z4i1KV9wX7ZJk7uvzEenXj881p/tH&#10;tFZWSzOq7vtMexncAAE4PcUAbeowDVfh9bXKqzNtIz6cDn26VzPw9T+0vD+oaNN8x2FcZ5+T/I/A&#10;12vhe2a8+HsKu3HlgNwPT/P5VwvwzvY7L4gX2lso3eeMKuAACATjH1/EUAZfgJbzQdfutFli/dzZ&#10;IXHHzfw+n19c1zujvceBvird2skoWO4umEfykY+5jqeTy2T7exrqviDayeHfFMM1urLul8tvlOTw&#10;CN2OoJA/SsX4y6RNJLZ+L7WRsrskWYkDZkFWUezA85/TNAGL+0BoQGpnxFGPlj8u6WSNQWZOdyjk&#10;YIyenXvXrnwi1pfFvwsaCS5DtHGwyOvHBHrjP41wXiZB4m+G0GomSP8A0RNjbsFdvYH1HPvUX7J/&#10;iS4tZpvDd1KflPl9wT2z75PP8+tAHjPj7TIfhv8Atm6V4oF41qupx+YNsfyyz7du09csRyPVgB1N&#10;fUHxf8LQeO/hwY7iLdFd2zJMu7OSVwOcH+XfNeB/8FC/COp6doVt450OFVvND1NJ4ZsfMq715Xg9&#10;c559MdDx7N+zh8SrH4xfBaG8s5fMZ7dSDwSCAB+fHTtigDxr/gnf481TwtqGpfCvxJLiaxuZIsdA&#10;yFiVOMdCmMHnOeueKqf8FNvCb6j4MXxZa7luPD+oR3YaH5iEGN2AByf6gGuZ8b3EvwX/AGqbXW1u&#10;TZ2uujdGvODMpwzH8hz7H3z7l+0To9j8T/hbNcyqVjv9N+Y7Rww5B9jz6dAPWgD0P9lHx3/wnnwY&#10;tfPulmkW1CM0ZPLKNp+oyDg+gr46/baTWfhx+1Z4R+JWjnZHNdNb3yszBXXDY5xjI44PHB5ya6r/&#10;AIJf/F640u1uvhj4lnX7XptxLbyLIRltnylu3DO2c/7We9dF+3X8MZviDbR/2Ykwns71ZVMSjruI&#10;+YkdME/UgZ4zQB7xfJZ/ED4d2ZnO9LiHbJuJOVKgc8Zrz3w98LT4FmUW0ot7ZFJkO4K+0cAAdFGB&#10;0ByCc4rl/AP7S/hf4c+E7fSfEWpma8t4wBaxrlzjGAgx0Hqe3cAYryz4gfEn9qn9prxT/wAIj8Iv&#10;CtzY2PmILm+aYJEFLfxNzuKgZ4DK3I6E0Ae1/FL9sf4L/BjS5n1HW7V5o4zwZsLu9CcdTz1zgc8D&#10;mvl/xT+3B+1H+1beN4b/AGWfhTqt1bzMgOsXds0FlEp6Mp+9Jgg5IGOOOa99+BP/AARl8A3OsReP&#10;f2jNdufGF8rF4rG8bbaQMTk7Y1A7/oTnNfYfg34K+BPA1jDpHhXwzZ2NvbxhI4rW3VFVQMAYH0oA&#10;/Ov4Z/8ABHX41fHnVYdf/bB+Nl9qVt9q85dB0yRobZTx/CMAd+mO3J6V90/AX9gT9nL9n/RYNJ8A&#10;/Dqwt/JQDzjHukbHOSx5PNeu2el+UMxptxVn9/EPX1oA8s+N3w4u5vD0sXhaHypl+aPYO+c/nXE+&#10;BtN8Vaf4dnPiKSRZFyvIwP07Y/QV9DXEEN0vlzKPXmsPxV4TtLjSJo0iX5oyM49qAPyo/ar1F7r9&#10;sPwzp0M5Dbg3kSIRgeZnOV5wBxg4JLdq+5dUZYPhTC7INps9u491AGOvQ9OcV8L/AB28M3sf/BRz&#10;TtH1GO4RY1WSHdgq6qx+fqcAExKSQeV5JFfdXxGDWHwsKogKjTyWXkkjb0/Xj680AfKP7C7tc/H/&#10;AMUO4X5dUmG2Nvu88jqTknJA7DHcmvRf+Chdk/8AwrW8T+NriMFV+ViQ6twc8HOBzn6Vxf8AwTV8&#10;Pve/EbxB4llhjVptSmLrGOcmQk5yPXGD3UD616H/AMFCUs4PAkreZ5e2+hdXI4OHAJOeuASfX9KA&#10;O5/ZM091+BMC8bWhzGqj5fUfQZ/ka8a8XwmX9rG3kVh9xdjMDyNytj04A+vJ9DXvP7L1qln8FrVQ&#10;flaEfdAGV6cfz968O8ValL/w1jbWqp5i7UDFSDnO7gZ6ZOBx1/OgD3z40WrH4e3BBZd2nMAVHJ+T&#10;p06flXyz/wAE74JpPHGrTvKsm64ZlIjHzfPyR6gnkegPtX1j8ZVf/hXk33v+PBhkdcbT7HqeTXzB&#10;/wAE5rIr4t1WEgs0d24kO3+INtLH0BIDD06Z9ACx/wAFEbfyPh2JZZNu26jbaVPY5Jz16AgD2yK9&#10;Z/ZDs5U+CcEU8Sqyw/vNqHggD0x7/lXn3/BRKzitvh+JGV+byPcwxwScBunYnNejfsjiVfgXbsZi&#10;223DKy/efHr6Hgj6Y96APmf9p2KSP9qXQ2C5kkUhVGT3Pp0wSc9cg9sV9ba4kcPwwt4eG26e4XPG&#10;QFAIz+fP0r5J/aX+0J+1h4bhtiq4d/LZW6t05PfovQdDnPHH1z4rYWvw2t42Vfl01trMvQiM4/oa&#10;APCP2ENMnPxO1K9d22y3TlAqn5F8w5GPTI49B3659P8A28Zh/wAKpvY5ZWXzHWNmX3I79wT24/Ov&#10;P/2AZ/7S8YaleKrbvtT/ACSZJBLbsdwuDxgc8e9dn/wUKuzZ/CyfM+zdcoGlb+HDAg4Hf5eP1oA9&#10;S/YjsIrP4OWLRbtjQFhuP+e1YP7RMu34k+H4NrczHaVxkev14/EZzXT/ALGDvcfA7TdRIP7+1Dru&#10;XawBAIyOx9q5P46IJ/jh4eim/g3N16H8Pp+goA9yjjaPwlCBkfuf6VxHwQjP9v30iqFPmsfrnvXo&#10;V3F5HhpUVfuwjjHtXG/BS2YXNxKyfeZvl9BmgB3xdn3G1jY/8vHP06Y/Ouo0pQnhm3Izjbnj6Vxf&#10;xqumtbiw2Z3Pcgce7Cu2sFf/AIRiFgu393/SgDzPwb/pPxZvZFf/AFcm1vr1/Pr+ldV8W5oYfD8x&#10;mbau4Kcfyrl/htbZ+JWpXLN1nx+WSP0P+cVqfH+8ltPCUzDhjOgX5uhJ6j6dfwoA3vhQVfwuZBH/&#10;AA9f8+1cD8Xvn+IGnqWPzbeOh+8Mf/XruvgssieA4WmO5vLXJ9TjrXC/EyTPxPsYowQzQhm4/wBs&#10;dPw6/UUAenSI0WgRH0hIPr0rzD4PPb3HxDv3VvuTEN82cnJr1K/Ji8Pqw4/ck4/CvIPgLO83xH1b&#10;fCy/6UxGc88np6DmgDu/jlcLD4OvW3Y2oT9aofs6nzfB7Th2btyuP8jOcUn7Q9y8HgK9lILZXkKc&#10;EZ9+3Gai/ZluDdeAEuGXaW52/UA/5/pQBj/HkmTXdMjLch/usvHX+Xr+mK9O0L5PC1uqj/lnjPXB&#10;x3ryP9oC6e08X6PuyVaQgnbnGPx6/wCNesaU4Twxbs56ID8zeooA8v0FxP8AF2dVPSZvqDjiu8+J&#10;+IPCV5Ixx+4J9ccV5b4MvCfjjdQunScjduGCdowP85r0z4uyvD4Kv3U4YWrbdo9u3rQByn7L9lHB&#10;pE7Rtxvbr9Sc1W/aluprPw3HPDP5f77G71GepHsMn9O9N/ZAvXvvDFxO3/PSQHPc7s5/pR+1bA9z&#10;4bSFQW3SEBtm4g7SQf049aAOw+FUn2j4e2siHjy125XHHOB+Veb+MLuVvjRbRCRvmZcbV684P06E&#10;enWvSvhbb+V8PLWLkful/L1+leT+Kcv8ercS4yWG35M557H2PX3NAHtXiQt/YEhL8+R/T+VeMfsv&#10;l5/Guqys+7dOTu3E5OADgenYfQ57V7P4oRj4amEbYP2ZguP93j+lePfswTIfGeq+WP8AlsxQK2QB&#10;7de55980Adr+0NcRQ+D5JGVv9YCdo68/z/w96l/Z+3SfD6OdsMZFUqwwuenb2rP/AGnjHD4EkYyb&#10;QH6ld2D14+nXHoK1f2cljm+HcUsIGDyNvA69vagDzf8AaGjkufiLpkDRttWQMOeOP89PWvbrC3J8&#10;L24x8v2dT74xXj37QVp5XxD0mcncvRl288YIP4Hk+wr2jTlx4Xh3BVHk9fw/ligDwL4YzEftA38I&#10;H/LZjuXnI4z19fT1H1r1340fJ4F1A+Wx2wtuVep4/SvKPA0Jj/aCvJANrNNuOFx0JH48fyr1v4zR&#10;bvBGooCfmgK9OvFAHLfspL/xILpjKX/fNtPYjPb29BWL+19JBFptkbhPke5CnnH+ePzHStT9kmXd&#10;4evAf+fhg2APm9/xx+fSsz9sCzW503T4Hk4a8jHytt288E/qfwoA9Q+FLvN8PLGXOC0CnHpxXkXj&#10;O5t4f2gLdJXXczDYWB9u/wCBJr2L4WRD/hA7UIv3YFPT2rxXxyLj/hoyzyAsfyjO37vf86APcvFR&#10;b/hGLgtx/opx7cV4/wDsszxSeNNYjhj2+XKA25eScd/wr2XxHEv/AAjjHqGtz/F6gd68G/ZInaP4&#10;ma9bhV4uG3MP725h+fY57j8KAPSv2mo5G+Hl0sWd24bNv3ic9qm/Zihlj+GkMbL93I+Vt2efWm/t&#10;IRk/D68csRs+ducdCD+H/wBepP2YHL/DqM7VXqPl5zz1/Hr+NAHN/GqU23jvS9ob5nA4Xpz/AJ9P&#10;xr2C0G/w/E+f+WQ3V5D8dy0fjTSjGjM3mKpwBxk//q/mOK9gsd7eH4QqfegA+lAHmfw3ZB8R7xCj&#10;K3mYwy9s8Y9v6j8a6j4v5Phe42g5wu05xjkVxnw1kc/Fq8h24XPX2B4H4f1rt/i9H5vhm4RVJPHe&#10;gCP4Rvv8JA44HQfhXLfEDEXj+zfy9x8xT97pz39sZrpvgwoPg8AYz329MjFct8VHkh8eWEwU7d6l&#10;trAevr1/CgD0y4UnQsjJ/cYG3/d9K8r+EbsPiDeK7nb5h2qM8d/616xIu/QkMn/PP8uK8g+Ft2h+&#10;KN9bqm358KFP6fkKAO3+MYA8LXBOcccr25rP+A2pQ33hZpVYsokK+/Har3xsidvBd4Rz8vA49R/n&#10;61zH7NN4r+F7pHZsC6c7s5zzQBgftJxTSapZhGxteMrs/wB7v9PSvVPDZNx4VtpAud1v/SvN/wBo&#10;hLAX9i98Vzv+Xd/9avSPCpDeELXb1+zjp06UAeG2Ikt/2hlj6bm+YDGOuP6/nXrXxSRG8GXgZv8A&#10;ljn5R75ryLULmKz/AGh44GkYAk7cfwkkDOM9cA4Jr2P4iJ53g2+Vl4Ns27j2NAHD/szSp9lv4Q+5&#10;vOJbnpye/wBMVk/tay3FvZWN1CNu1iHKqeP19R9Kb+ybfGe41S1c/Ms2Qevt17j0/wDrVa/a6sHb&#10;w5bXCO0bKxxIMfKevPt1/E0AehfCub7X4DsbgH71uO/I46c9xXlN46WP7QODt3NJlQwzt57ce549&#10;K9R+CvPw4sQxJYQ/xYNeReOHa2/aJ01nBAe4G04AOc98++CKAPoTxPGJfC83ybv9HbcremORXjn7&#10;L+pGXxzrGnqdwilxvHfp+Ve16rF5/htkJyGgxj8OleH/ALNlgbL4ra5I7/fkzxjB55OB05B/MUAd&#10;7+0Tb+f4MkU/3h9Oexqz+z7MG+HNrkfdXG3rjk8VH+0WEj8BXEnTbjnAJHPX/Cqf7Llw178LrVt3&#10;O0j5enDHpntQBH4rh8v4i28gO3516jtXeeKY2k8PzKON0DAAVwXj8G3+INnL83zFR/n/AD0r0PVV&#10;abQ2IX71ucrnrxQBw/wVZjdXyNu4kOR7/wCf5074wpxbhTzuy2c4wOc/hT/hTtg1q8iAP+sY8/54&#10;qD48l4tPimjDH7ynb/n1/kaAOy8OyCTw5A4PJj475rzfSLt7X4rm2aUqrFsKe45r0DwFI0/hK1Zu&#10;MxL+PFecXjPZfF9dpG15O3Tp/n86AO1+J9u1x4Tugo+bZ8pb8/8AD8qwP2c32aFNaby3lyN+I65r&#10;rfHVuLjwxdRfw+SR2/8A1Zrh/wBm+4AkvLRjjFw4259/TtQBF+0nZI1tb3pEg8t/4fz6+uRx+Ndz&#10;8P5ftfgq0f5vmt15zz0Fc1+0XFjQo5+eG/h6ng8Z9P8APatn4U3S3Xge1ljJP7vr60AcTMWtfi2q&#10;KzYkmI27cA8ZJr0vxlHv8MXCtGG3QsNrZx0/lXlnim4k0/4wwuzsFaYcnGOmP0r2DV4/P0Bgy7sw&#10;/MuevHSgDxn9m2by/EerWrIyt52Wxz26/iea3v2kEJ8ItNGG3c7Qozn865X4F6pJF8VtW0yReC25&#10;WXvyOv0x+tdx8fbRbrwXKGTdt46fX/GgCD4IXTXnw+s97hiq4fGcfWvHvjo0WmfGjS7gxtiS6X5l&#10;Xp7f7XOPpmvUP2bL+S88BLEZQTHIejdevP07jp+FedftXwvaeL9N1CO38wfaoS7N3w/1A4/r3oA9&#10;tvFa78KyeaNytak88Z47+1eK/s/xPZ/FfUo5GkO5cfP9cZ5HsR9DXt2jOLzwnC4JbdagfMv3jtHp&#10;Xhvw21KSx+Pl1pTNwy5j3Mdx5IOM+wBoA7T9qK2Evw8mkKbtvzfePr6DnPXoc4PHNN/ZI1KLUPhb&#10;b+WVKx4U7Dxxx0/D3+pra/aGsUvfhvexFWYbenHPOP6/nXH/ALE179s8EXS9FW8dVyxPy5wvXrxz&#10;+NAHH/tMwQad8XdI1WUY23UO4lj0Lhen8S5PXGR+ZP09puy78KRlCPmt936V8z/txWb2uqaLqtvM&#10;Y2F5GG+7/fX16nsP8QK+kPh9K974DtH8s7mtVLD6igD57+E066X+1nqNkrFY5LEFVK7edx5Ht655&#10;z9K+gvi3bibwZcvsLMq5UKuSTkYAHrmvn2DfpH7YtqhG0XFpJ6YABB+pxkH8a+kPH9sbrwbdpt3M&#10;1ufl6k5FAHD/ALL98JvCtxaK3Md04C/QkZ/Sm/GSGVPEtlcIpwrLnnGeaz/2Wnkil1Sxd/uXjj6g&#10;kkH9a1vj032Ga3ux8pLLxjO7DDjH5/lQB3EsQm8OHjO6HP3a5jwG8huby2kBzu3YNdPokouvC8Lh&#10;s5h/PjrXJ+CnWPxVdWiv95Pu/wCfoaANLWfk1GM52tu/OodfikbTXUFu3zL36/4Vc8RjyJFZguBj&#10;HvTNRiEunuWxjZ1PpQBW8Mt52lIpbhQQRWPZMLPxiEH8WRyOxrU8IOhsJI0PzRyHj0rJ1ofZPFUc&#10;i/31xg9BigC18YIGn8F3GDyq54bp9a5H9mnWm1Hw3cwSF90d0ync3XBP6f54rvfHlsbzwfeIVbb9&#10;nb5ccnivKf2XbyGz1nVtIW4B23UhC9hzz+FAEH7UGnFLq31GPqrA/L1znj/9ddppM41HwbEct89n&#10;j3BwRj8MVz/7VlsP+Eehvy2CMg+2Dkj/AMdHfoa1PhXfJqnw9sbh5NySQct9Mc/T60Acb8JFFl48&#10;urSWRT5qbvkXA4PQ8nHpVr9omRNOgtL3eMjJ6fxZH+cVR8KO+n/GKSB1ZWbcu0n0P3h6jmtb9o+z&#10;e68HrLHuDJKSoXvhc9+3v24oA9R+H9wuq+CrWdDu8y242j2/GvmbQpL7wj+3F5TXCra3kMnlxBmy&#10;OF6AcH5txPORkdq+hv2dr2PUvhjYOMH9wo+X6V8+/tGyR+DP2nfCuugcXGoKjEjK5ZSo7YXPPXrj&#10;HpgA+wPEtv8AbPC8isPvQ5BH0rhfg/AbFL7T9hVVm3BewzXoVuxvvC6lf4ocfXiuD8Al7XW763JX&#10;Jw33uvrQB0XidGGmz7Dn9233u/HSs3U3z4SZ1LD92QvHHTitHxK4TQpJh0EbE7vQA1japNjwiCTj&#10;cuB69OD9KAG6xGX8Kxp7KMDHP+c0uhuBaLGP+eYH14/zmotdYjwzEio33Rt/L9aNA3JmFNuFUcY+&#10;lAHMfFW7eyuYWcBvm6Zwc46fjXc2bGbw2CpHNv8AXtivPPjkZVezGzaS2WX1+YfrXfeHTu8IwkEb&#10;vs3BbpnHX2GaAPFPh0fs/wAcbqDO75XwqqeeRwfTH649q7z9oe3S5+HFzHKm79y2Pm6EjH9cfjXn&#10;Pg27YftDT26ySKNrb1ZvlyTkcev3vxyO1el/H9UPw7vBMDsMJzhvcUAebfseFj4IuEZt/wDpB7YO&#10;c859wePw96p/Hib7N4ytcPgNIhbCdAT9efXipf2LJhceHL5Qm3bdOGHrlsniqP7Vcgtdct7iMZ+5&#10;/rCODuGG5OB1/PFAG3r6u2mlWUqNq7cLuYZQn/6344rmdT1B4Le3gb70mVBU8cds+nA6dq6CdRc6&#10;TGsefmhTGXAOdvb8M1xep3UkK2jrONvKybVwG+gx/dK/mPei4XO8+E17st7gLI3MirwuGO1cY+uf&#10;zIrgdZvpJ/2ldJtvN3L9ozlskqORkdufm47V1ngB2MV0xUsrSqVX7u/KdPfPH14PrXL6Zate/tJa&#10;ddkMxhJPnJj+6AAAexwQcdxWZLeh9KfFrUf7P+Gd9cbmwlqzfKucfL6d/pXzf/wSRtYZh4v1+3LL&#10;He+IZHRS2doAxgHuM556mvb/ANqLVzo/wU1a82ljFp8jqoPXCngfUZFeIf8ABF1rjUPg9fazdMWk&#10;m1q4DMcY+ViMDHYcY9qCj3r9tLWxpHw4uZRNs+7yMDP+HWum+DG5/hdpUpZj/oCfU/LXlP8AwUi1&#10;ltN+FExX5ZJLlEVhjuwHfjPPGeO1etfA62ZPhDpKtIGb+z4/mH+4On4UB1I9bdm1OCVQ3yy/MfTr&#10;TvH0I2Wl5tP3x9ByKz7phc3swDbjE4/DmtLxt+88NRzJ/Bhl/OgCxapttsf5/wA8V5V8UX8j4jaf&#10;IQfluV/UjH9f++a9RtXVrNGV8ZUV5l8ZbV4/EVlqSJhluIyrfiT/AJHvQB3/AIuDTeDriPdy1t1b&#10;6da+fP2Qrm5h+I2uWc6si+cjbWYtk46nPf8AHn9T9E34juPCskbKctbjC9+lfOv7Mzw2Hxo1rT4p&#10;tzKyr8uOmOuOo6g/nQI7z9smzkm+HE0u1TtT+JdwHqe/r04z/Kj+xJfR3nwjt0jh2+W7LhfugBiA&#10;Rz6YNb37W9ulz8K7x3C5WHcpkzhWByG454ODxXA/8E/L8zfDI4ZmxcP80rAsDk8HH+e/egX2jy//&#10;AIKHXyaP478P6i2W26pHu3Rk4G/p+RI/DPrX1p4Dle8+HNrMS3zWKn5Cf7uf618p/wDBTfSJZzo9&#10;9ExTydXgkV1z2bkHjhBkHIPBwOATX1V8HiZ/hlp7NH96xUMCemV6UFHyx4U1OXTf25BpsSbfMt3U&#10;4yMfMTnGMc8+hGO+Rn6m+M9sJfh1dbmP+oJ478f56cj+fzbeWdvYftnWM8s4aWVnVlKr6jHvwGb6&#10;7gPr9R/Ea1+2eAbyFBu3WjfLt6/L0oJ6HlH7DawpoGqR26qq/bmKqrFgcnBI9sgVf/aktZJdY0ll&#10;g3K11HuLZ6bug96yf2IVFqmt2KOzLHqDBVbtx/jXZ/HyzmOp6c0aj/WoPX+JeaB9D0XwxCzaZCT/&#10;AAwrwe3Aq95fnWTEHLA8GqWmSlfDyyp08sHPpxSeFbqe7tJEmOfnbmgZx0mpR2XjhdOLfvHZua3b&#10;23FwMMv03duT/Q1wviud4vjVp9uowzu21lA5AHP8xXpGoxeVEp2DhqAM83jW7skdvI3un8qKlsmi&#10;ljYyHnefxooA8a/Zf0hWsrjXJoHXzpCMyNzgEgn25Bx7H1rF+JV8vjT4tR6VFc7o1uFXK/xAc8f9&#10;84P1rvvANuPB/wAM/tF3OsZhsV3M/QN/e9+f/rYrzv4LWUvir4jXmuFWaO3LfNuDYJOcZHbr+XXm&#10;gnyPSviVdxeHvho1vFc+W1xGIxJG23HByfy3H8Kp/APTP7A8DPqd2u2SbzJWLMMjkkA+4zj8Kwf2&#10;iNRl1bUtP8IWJLbpFWRQv3SWGCfoOfoCK6TxxqsXgX4RGNnVJHhKLuGAOCf8Pr070FHO/CLfrPjP&#10;VvF2oQr5duzIrDnIznI/L8855pngZn8VfEjVvF93Juhs5JEjJbO0KAD9M5H5U/wyv/CCfA6XVrqP&#10;y5rqME7cZORk459zjr2qjoVxJ4F+CjX9zFtvNQLBjuJYFm3dPbPTH40AP8AyHxF8QNX8a6ki+TZ7&#10;hC2G42hiRyOO35in/DfUF1XW9c+Jc75hSTZAzScbQPvDtgs36VQ1K3ufA/wejslRjqerSKG2Rnc+&#10;48+/ccgDoD16yeKg/hn4eaV4CsW8u81SaPzFXPILKHz14wSfqB60AS+DboWHh7WPijqTybrolbd9&#10;vIXBA4J4+9mr3wAM8fg/UvHE2WnvGkljaT7vUgc+nT+lUfjg0Xh74daf4WtT89wAGDfxnGOgHXJB&#10;9K3PsZ8GfA0WsEuxjAke6QjI4HXA5Prj8KAMn4Eaa2ueOtS8VOPMbzHWN2z8q7j+PYe/48VH5N14&#10;j/aJdp3jaC1YskeQdpVcDn1zuIHowPcZ6D9nKzuNG+Gsmuak7NJIsk7yscFlOSD+XFZfwTsJdX8e&#10;6l4gC/IkjLuIyS2TnBx+vf8AGgktftJX/wBqubHwrA+X8tTt+9jLgc49eR7EfjXdIYPDHwv+zt8o&#10;W3VVU5POOleWeM7xvFfxvhsfMDRQ3i7tuCF25I/PA7duvWvRvire/wBn+D4LUD/W5P8Au/LjP4Zq&#10;kyjC+BccV5rl1exwKGDiPeWB3Y4/LP8AWpv2gb9Y0mww2qoVR6noPwBP60n7MdpCdPnvBFh5LmRv&#10;vZI+Y8dO3Ssz4/zm41lLXzG3XF4iKq4GfXr7D9B0qgPSvhham08DxEtu22+PmY84FeW65b/2v8Y9&#10;PhhcEW+9tueSCQM/TrXrvh2B9N8EYUBStuAAy8L7fhXlHhQPqXxukBiXEFuBz1AJ6/z9PxoA9m1s&#10;iy8I7m/udOeuK8o+B8cOpfEfW9SXOfNWHrwNuen1yfTrXq3jxha+GVQ84jZs+leXfsvMmoXOpamm&#10;MyanIre+1sY+gwRzycUAdN8er/7JoN02VGyEjLKeODx1H/68U/8AZ6i2+CraaRtzNDvY9yf8axP2&#10;k7tzpVzHGBukwmPXJ4Hpj69c11Hwls00jwFBHCu1VtRsVVwB8vQe3SgDgfi6ial4s0rTiNxbUVY/&#10;UZI/DIr03Ug1n4TWKNvmwNp6jP49u9eXa+G1H4q6daj5mUSSt7Y4/HrzXqXjOSO28NCJm27jgMq9&#10;OPT+VAHnPwcL3PjLUm25VbjYvzZ6cYJ/p0ArpvjPdLDpUiA/N5fC7uv+TisP4DWhm1S+vgf9ZcZ3&#10;evH+P+eatfHefKNboW2yOiHbwcbgDj3x0/GgDovg3ELfwpblh/yx3fTIrl/HEi3/AIqtYZSDumJX&#10;nv6fSuz+H1uLPwlGfKC/udxX36n8M1wl6gvfiBbW6vloxuO3r/8Aq5BoA9A1iUweFgfL+/j5cVwv&#10;wtQ3fim7l8wt+8xz2OSOP1/M12vjSTyfD8as20bcsw7VxfwRAudSurkN8xuM/dPC8cck+9AGl8Zb&#10;tUikVy21I8cZxjHb0P8AUitn4YJ9k8MGeT5f3JLD04rl/jHcmSSRCn3ZFU5zzwpzjHQZ/wA9uv8A&#10;DZWz8E71C/6jJx34oA4/KX/j+EFVH3iR1Jbpnjt/9b0rqPiRKI9DihZyMjnr6YxXKeGGjuPHbZTo&#10;uRxjHI75+lbnxauHS1ESdo+hz8xxwPzoAufCyBo9FWdupjLM3TPXmsVB/aHxA6IyhmZueh4/X3rp&#10;PBcTWnhhsdoCFYntjH8q5vwfIuoeLriYg8Lj5ecA44z/AJ6UATfF2fyo7W0QbtsZG33JHFbiEad4&#10;BkZuMW6r1+9wBXK/FSZ77xbaaYRuwYxjtt3cjp6Z/X2rf8eXS2XgpU7yN8qrz/Cf1/rigCl8JAIt&#10;JutRIb55HP1P/wCv+dZfwgBvPG2tanMyttu8K2Oox1+ma0PB8o0b4ZzahdttPkszFOvJ6fXtVP4A&#10;bk8OXus3ACtNNJK7KSAMDjrQBNpc0+tfGK7uXw0VvCFX3PP9cVV+LDDXviFp+hqdyiRfl2/3SDxx&#10;/wDqwKtfCO1jv/FGreI2CsGuNitsx93J6+mKytFnbX/jRJeI5ZYYW3fJ0yenT3/WgDv/ABdcppPg&#10;wrvxuGBz6c4/nXE/BSzk1bxTfa1Jjb53kg57rwfrXSfGHVVtNISDcqhIWkZtv3Pp+Z/L3pnwA0iW&#10;z8PxSzK26TMr7uxYliPwz1oA0Pi5qkemabO8kipHHancxbpxVb4GaR9k0GKZ/wDWPueQtj5j61g/&#10;HDUvM/4l6MvmXd2sShvQt6e4ruvCNr/Y/hUuP4YgM/hQBwfxbuZ9Q1W00uKbm4vF43dVByf8Pxrv&#10;LSMaX4Rzux+7C+hHFecagx1z4nWtgx3eRH5m3AH8X0r0Hxjdxad4djilA+6S236EUAcT4UV9S8fX&#10;Fyr7gihOOmcf5NWvive/aplsS4x8sZHqCBnH5mk+D1sl0k2sE/LPJv8Al6Y/yPxxVDxDnX/G8NpM&#10;nyCTzGXbyPb6ZNAHTajLHpPgOQkKhaPYPf2/z61z/wAHdNmmvbzUZ0+/PhcsDgDj+f55rQ+J14un&#10;eF4rJMBiC3K59v61a+E1nFZ+G4rkqV8xS+5hyc5bn3oA5v4tTpf69HbO+Q06ptUcYHf/AD6dq7bS&#10;FjsvDLuGUfucZrgtZ3av41ggaHdiZmf5enX17/n17V3viBpNP8JBFZVZmABY/wBaAPN7GRdV+ICK&#10;IwyqpYZ7E/h/s5/E133jmYWfh+OEblO3Pynqa4n4Z2p1DxZd3cnPlso3k9eOP59a6P4qXUkNuV35&#10;KR44boTn/PtQAz4RWSC2N4g4mZiM9cZ4/TH51n/EtvtutoONrXQXHPQdR/L866P4Z2a2Hh9T/chy&#10;Plxk4H5Vyuo51PxpDCwV1jaR9x9c4H4/4UAdpchbLwXIAMFlCqAPU1x3w509pvFl1dE7l+VRjPOO&#10;v8/r3rrPG80en+GUt9+3d0+Xnj0HrWL8H7QuHuiB+8lZl2g8fTPrigBfi/fr5wts/cTbjdx83HH6&#10;/lWvZtFo/gia4wV22+Fb14xn8q5vxyzal4oht8fK1yvzL1OMn+QJrofGUn2PwesLD5Wb94oHQBTm&#10;gDI+EkAm1S9vsYDT7PvZ4Bz+HXp2qn4lmGrfFK3iALLDMoGCeBjP5ZP6e1a3wgtPs2iteSxBQxkl&#10;b5evPXt9axfDIGp/Ea4uQzMqFiu7+HJHT8iPxNAGl8aLpY9HstNLYWQ/N+YHT8T+la2oSjSPhtIC&#10;mwCJV+Xtx2rmPitM17420/S0f/VCIEnGBznv+FbXxUu/7N8FRwhtokkyePagCL4KWbWvhhrpgN0h&#10;kdjnock/zrnPA9udS+KF7fOdwj3bdyj+I9M56/KK63wYsenfD153YLi1+90xx1rnfg9ELnxLqE5j&#10;+YzAfKpGQO5z7mgDW+N8rhUgT732cDAOOeo/lXSeCLY2XhIOGIIt8KV+mPzxXC/G+8lGqsQNoDJG&#10;oXnPIJz6dce+a9B0c+R4OcFusYP1JoA8u1MC6+KlgjKzKocbuQAcjH8v85r1bxR5cXhZULYzk/hg&#10;15JY+Zd/G+GFslYrP+Jec7/8K9T8fypb6CqM/wB2Asy/gaAPP/gNH5/irWrlstuv8bvXCCul+Ot6&#10;LbRb1yyqq2+PpyO1Y37NCrfRXWobNrS3kpbd3O8j+lQ/tM6jNbeGNQMcW/dhdq5yTngD3OMD3oA6&#10;74MW0Vt4QhMY+VbcD5jz0Arg/iVJHceO9KtdzgtdOyH8x6eh/Su8+GMTWfgcMx2nyK848TSyX/xb&#10;0q1jkG1FkcnrzlQD/OgD2Fl8jwkQ6nkAY/DFeb/D6A33xM1C5kH+rKqvzcn/ADn+dekeISYfCsIB&#10;+926fj9cV558HVe78Z6pdsjfNeMq7uowAP5+lAHQ/GKaKHSplJ4Fp/T2p/wghKeEY5CPm+z8ls9d&#10;v0qh8c3MenXABGfLA+ZT3Ix3HrW54FhSy8HMDlf3OCcZoA4+4kFz48hXLY2EgZ5OD/n866L4nuI9&#10;EjQHGyLcPy6VzmkxfaPiIxMa/u4v4fc//WH51p/Ge4MNi8GzH7sY+XPb/wCv+lAFz4Q2XkeHS2CP&#10;3Jxu+neuXvYDc/EC2DOuIdxx5hycnHT8BXZfD4+R4NDyjB+z4+b8P6Vx+nStc/ExY8KyiIEsB0y3&#10;T6DH1yfagDrviQ6waBCi9rd/zx/n8arfCG3EHhVcRbWMJJ/+vSfF2b7JpG0f8+7beO+Kv/DeNbfw&#10;iSpb/U/3fYf5/CgDz7xEftHxL0+FZOkjsyhe+FyfYAcfWvTvE5VPDcalB80efryK8zurcXXxasfL&#10;X7sTsdvbJ6/ko/KvR/HrJBoEIJI2Q5B756f40AcV+zjHJPdX19LGB5l9Iw+bP8X8/wCtO/aY1I23&#10;hi6cnaSyjc2CRlwO/wDk4q1+zMkbaO0+d26Z8t/wI8fpWL+1BbNqWiGyDfK99DuVW+8PMXj6YBoA&#10;9I+FTkeDlDfw2+GI+mM15f8AFK+D/GPQbD1EsjD8h/WvVvh7aLaeCFRDgeQo/SvFPiDJPJ+0VoNs&#10;FUosErHbnKtkdvwP65zxQB7hqmU8KJhTzk49a8q+A9x9s+I/iCQDpflc7cdAo5P8RHrXqXiVjB4X&#10;hTH8BOB39K8n/ZnnOo+Ktcu12fLq8yfeOBh+v1/woA77493Ih8K6jI8m0JZyfN+H/wBaqv7NcIHg&#10;uzfp/o6+2OKq/tNXhtvA2qTKF4s3G11OM47+2OfwNaX7OkCx+ALQx44tFwcHn5aAOR/aDiW6vdLt&#10;l3A/2pGw2jngdPoea9P0hfs/g8Fl6ov8uteYfG24A8YaHbqDtfUCJG9AFP616tEgTwkvHLL/AEoA&#10;8l0TbN8ZrrClgqxgfNjb1OPfrnn1r0rxuvkeHoyR92HOC3XjNeZ+C5Gm+NOqbU+7IgZsZz+7yP6Y&#10;r0z4kusWiMZD8qwncv4UAcD+zijywSTOpO6Zsgf77VH+0TiTTmi/56XMY3HOOWHX14qx+y8inw+J&#10;XnMjM7NubHPLVnftGXEsNrbmJQS2oQqvQk/MPz5xQB6D4AQxeClc4/1YyTz615hqZWf4zWAReFts&#10;53f7Y/qWr1HwjGLfwQpUZ+Rfvc15Ws7TfG+O1C5VbVD8uf7zdTQB654mUJ4dRGP8P3vTmvN/gfA0&#10;viPULqXJaW6ds5H3cgA+1eheMX8vQI22ZKx5/nx+lcF+z04urm6kUc/a5Cx7n5jz/n+WKANH4/nZ&#10;4evDx80JAVmwDkdT+f8AnFbXwqWKHwkJFXP7nHTGawfj/GLjRLi3DMFZwny9ssPzro/AEUlr4NGR&#10;/wAsxn3GcZ/z3FAHnnji5RviXpMUh+Zi5DZ64P6n/wDX2Nena78vheNAMEKTXlutW0l38WbMlf8A&#10;Ux5ZB3yefcc8cYr1PxYpj8NxqAdvl/8A6qAOI+EMLzeIL66ck4uWCnqMZH+Bp3x4XZpk5VlH7xRu&#10;J5GW9P8AOaX4FF5ry4eWNV/fNt2knPzGo/jvNiz2EoN91EOWOd24HP6UAdX4GgVfCPCbcR8bv889&#10;q811Ymb4v20YK/LEBtVRk5f/AOtn9O9epeEQyeEA6xlvlHC9a8vS3+1/GQF03BLcBN2efmP6f/Xo&#10;A9R8VxBPDkakfNsPP+fpXLfBBYpd06Kqlpm+7/vH/P0rqvHjCDw+C2P9TuOc8cE/hXL/ALPsJm05&#10;pSD/AKz+L3JP9aAMf9oWUx2Sopb57yNVVWGT83T9DXceB4Gh8ExhU+7GoH9K4T485uXtYMD97fRg&#10;gqen/wBc4r0Pw2qw+DFOOCq8/hQB5elu0vxiDcFfs8YRT2Oef0ArrPjHtTQpghXcLXv06etcno+6&#10;b4zXUbSMyLDGmD/T09/wrqPjbKYPD90+T8tsSw25ycd/XFAD/gXFnwssoI+5nb6cDNcp8QczePdN&#10;USKpDMzK2eVBUfpxXYfBmP8A4ozzPvDyztKt1Fcb4vZZ/ijp9srbVEbN/vfMoP06/pQB6VrgaLws&#10;hC7iF7fxYH615x+zxG0nibVHH3TqEjKSDn72e/1/zmvTvE6onhmPBLbY8soHTmvOv2c7JXvrqdON&#10;11Jgcf3zj9KAJf2nHCeHpPvDNxGANv8Atj/61dT8J/Ni8Ah34byf73U+/tXM/tIrHLpywyq21r6M&#10;d89e2Pwz7V2nw6tPK8BKuOPs6gEcY4oA8f8AEcj3Xx5tLRsNttU5PB5bOOv3ePfk17N4zXHhxFG7&#10;5kIyp6cHn/PtXjt1Z2t3+0JFIw+aC1QDPbJ7D6gD61698RnNv4abYMlLc9VOOntQB5n+yujXDXUw&#10;kMn+mPhuhI3cD8Km/amaSHw/GY13Mb2IgN04br7evFTfsgRrdaG10q8SSOfmU9mP/wBfHsBR+06V&#10;NnZq6qwa+j5aPO0Z57jPrQB2ngK33/DuESd4RncOcY/yPavI9InuLX9oC4soZflYKfLBwWyM5J6H&#10;8Dk7j6V7V4GtzH4AiVieIwOfof8A61eIWuqQj9p2TS1jbd9nV2yvTDcfh6Y/2vagDrfj1owt9Ok1&#10;WKAMyAPhgNp6HnIPXioZNAh8T/DaESJuaHadrKT6f5/X1rqPjpYxzeCbpyVBFqSvy552dvw/lWT8&#10;CZU1rwMyTuzq0PG7Hp/k/Q0Aee+CgxtL3wROobKyxRpxknnHf8PbNcn4Kubrwp8Wk85WX7Qyuy7j&#10;wfunrxjLfQ+np13idB4U+M1ugkSL7UchNp69CcduQOvbn0rP+L2gT6B4gTxBaxMqrIsjHdnCbjjP&#10;fk8+g9sUAdl+0/4KtvHfw4vrQxqRfaa6lmyQpwcH655rwn/gmB46ZtO1LwFfXcX2rTNRntLiJZGZ&#10;htc4znplWz0wcHFfR51SDxb8N4bhJFbC4XPuDj27duDXx/8AAO2X4P8A7buvaTBLtg1ySOdU2jHm&#10;AHPIwMnJYg8g9OBQB2f/AAUt+HGqQ+EV8Z6O+260a4NzHItuz7lA+YEA85G4euW96779mfxN/wAL&#10;c+AlrOp3FbdX8sLg/dz7d+McdK9J/af8EWnjj4aXVvJB5kd5p7JIoB5+XHbvjOCPWvnb/gmrrtza&#10;RX/gTU5WMlhdSwPHJjeNpG0ce3A//UQAeX6ja3nwG/a0+06KjJFrTGSTurMuSx5H3myPTGCQe1e6&#10;fHv9obwhong2Sa1u4ZtUmh8uGMyZ3ykDauSDj5uvIx+hz/24vAmjeGPDt341nj23NtCws5kU71Zj&#10;gAAHuTgZ9B16V4L/AME6f2QPir+0H40g/aH+N080OiWk5m0jSVmkMM7EsQfm+/z95h8rEA4HcA7z&#10;4Sfsr+NdX05viX8RJHl1LXrpXt7WR2XyrcjaF44AIw20KDnqcgEfcnwE+G+h+DdBt7G106NJDGPO&#10;8uMAA9/19fauQ+JWt6L4Y8R6V4YtUjE0vyWtttOcYHzAfTNex/DuwCaZFI6/MVBPy/rQB08USxW6&#10;qmPTFS28KL8zCpFhU4OKbdKyRkpQBMpUjGARSNsIwcCqFlczbjvHFTzSOelAD3VfvCiWJbiBo3A+&#10;7SwoWjBbvS7NjUAfIf7TH7K+neJfjzofxhsrRjeaXJhSvOe3p0x19a6T4/XX9l/C26IfbssycN9M&#10;joBz0/KvdvE/h+DUW8xkBwfSvn39tOZNE+FOs5k2rDYyMCT/ALPB/PPQigDxP/glrZwyaXqmqxbv&#10;mupHYMPmDHnt0OOvTk9ODVz/AIKMaw9ro1hEm4mTVIyskZzsdckEjHIzweecn0AO1/wTG0ODSfhZ&#10;PfxR4WYlgyxEK2BjcOM9AME5P1xXJ/8ABRDVrT+2vDumTyti41TaqRoGGSuCfr+WSB05oA+gvgFb&#10;LZfA3TxIq5Nmp27gecY5x3/lXzfJLHqH7afkqysohXbtxyeDyAM8Hd1PJI9K+nvhqDp/wdsjDGqL&#10;9jU4GNpGM59z/UV8m+CBLrP7dd8WmPlx53M/ykNhAMcdMKR+BJzu4APrr4yQx/8ACATAEDbaMGO4&#10;8/Lx7/yr5n/4JzWKP4h1WRT83nfxKhZSTz05zls+3A6DNfR/7REjQ/Da+C7c/wBnuMMcAkISOR09&#10;M9uuK+Zf+CX1zLef2pKpZo45MLJITgjO4Yz0weD9D60Ab/8AwUijcfDpkitVfdcR78fNtUNzn8sY&#10;9DzXoH7Ii7fgFYEnn7Op/dtkd+mPf9DXnv8AwUA1e2/4R+2sJbgZuLwBQG5dcr7enft15r1D9nqx&#10;l0r4C2SLDGshtUP7uMD+H64+vX60AfMHxvgm1f8AbE0mPau2CFHb92TtHmMfTAPB/AjHbP1b8WVW&#10;z+Gzh22+TpuW5xjCck/Tj6/jx8v2v/FR/ttC0hTcsaKJ1WMcAkEdvu9s849+31N+0ag074V6hPId&#10;nl6eWX5Tzheg446/gcdKAPKf+Ca+i74rvUtjjzGyFkDEjnkZ79/T+taX/BTKG6tvhQRbswaS8t0X&#10;DEnPmLjP0wTjnn263/8Agl3pVzJ8OV1O/iSOSXBaPj5T6Hp6HoB9Kf8A8FKt6+ALNLdFaX+1LdlS&#10;ReH2uDs9ecex9+KAPbv2ULaSL4IaS00WxmskLJt+7wDt/DpXnXxaLXf7Quh26AHb1Knlh6H8f616&#10;38ArJ7T4R6akiBcWce5ccA4FeS+M1TUf2q9OhyjGG13H1Azgf59BQB79rrGDw2xb5dtv+XFcz8F1&#10;VraeRcfebB9Rmtzx9Ktt4RuHLN8tm2e+flrl/wBnhpZNAmlmLH5jt3Y4/wA9KAMv45QS3Or6bGp/&#10;5bbv9729+1ehRxCHw1AA24CPI9+K4H4tyr/wmOlxBtv7wn9RkV6FO+3w4ox/yx6fhQB5z8KEWTxv&#10;qEgIz5zg/mcVa+PMIfQfJOBuuBuB79OP89qp/A53uPFF+Sw/4+Hxjt8x4q38fH8rRopFY/LdKDlc&#10;gc0AdN8K7IWPgmGEgfJGo+uBXl/xNcv8ZNPiTdt2Ddtzhfm7+o5Fer/DrePBcLyR4Zo14H0/z+de&#10;ReP9QT/hedjahcnaOvbng/T72fU0Aew6w3l+H9zdPs/+NeK/s3yF/Huqb3Xctw425OcBuv044+te&#10;2a2g/wCEfznj7KQT36V4z+zTbxp411ZEuPMP2hn3bs454X6DkDj60AdZ+0esf/CC3gdlVW4ZmHy8&#10;8Zx3qb9mmyEXw6t4tnHl/wAXaqv7TcvkeA7mT5W+YYWTkDkD+daH7NJ834cW0pXJaLcWPv3+tAHE&#10;/tDwxS+NNJSUMp8wMs23O3Dj07/0r1/TIWPhaA7ekfT8K8a/aPeJfH2iK8Rb/SBt2qepYZ/DGT/+&#10;qva9KXZ4Wt9//PP+lAHhngizkT4930nm7l8zKx7fu/L1Hr3r1T4tJ/xRt7x0tz+HHX3rzfwSvmfH&#10;O+K/dWU9E/D8sfka9K+M8BbwLqKo21jbN93qOO3vQBwv7IYT/hHJYkZmVXY/N26nH0HSrn7SUNu2&#10;m25mDf8AHxjaH2k8Hoah/Y9t/L8MzE4/1jD7vT0B+lO/aof7PolrIqbm+0Y2suQRg8du4HTFAHZf&#10;DuGP/hBrdAVxsx8v41474uVl/aBhCvj94rfeOQBj0/rXsfwwBk8A2byR/O0YNeOeMMn9oS1XcVLc&#10;ncvyleBj8M/qKAPafFTL/wAIzKVGf9HOAfpXh37IV3JeeNta8yT7t4wxj3PPTj0xXuviyBJPDMuV&#10;Zj9nOffjpXhX7IBEnxB17bCV/wBOb5ufmHAzyfr0/wAaAPQf2not3gG4+XBVgeD1w3+T07Vf/Zmd&#10;pPhjbSM3JjU555/P6VU/agRj8PrvEPmY5Veex9qt/syvJL8NYd5xwRwp7E+vtQBwH7Ud4LHxhpAQ&#10;rnzFPqT839en49K9t0hT/wAIvASn/LH734V4b+1Hn/hOdFQn70w+6R8uDnPPfjt617nokezwlblR&#10;n9wAMHp8o6UAeD+C5IYf2gLyON8s0w8yPcc9DyPbpz716x8acf8ACAakXDf8er/MOD0PT9fxrxrw&#10;XaSzftPXl0rnbwW3ZDY7Y7YGOe+T2Fe0fGa0EvgLUNyhj9lbaG+n5UAcH+xlDMfDl5vYH/SGx8x9&#10;ex/T8Kd+1qkK6XZyyuvyz5IYZA/+v15/qam/Y0VF8NXIXb80x+Vc47DPPtjPuKqftmJGfDtmXbav&#10;2xct5hXbzyQR3Az14/SgD1H4VBX+HtnsO4eQpBHfivHPHiWw/aE04eTlzIu2Ur93nke5IB/CvW/g&#10;rK0/ww0+QjlrVOD7gdq8b+KhEX7RWkqAWzztbPHPBHp/WgD3zxEd/hqTd91rXkn6f5NfP/7Jm4fF&#10;fxBwcfaB90cHrz+tfQGvKzeGZBjrbtj5favA/wBkw2h+K/iExbQzXHzfMTnBI7cD3/nQB6h+0xH/&#10;AMW3v2QgN5ecseM5H/1jUP7JsjT/AA0hkdcbs4DHqO2cd8frVr9pmVLb4ZalM3KrCSyqBz0461m/&#10;sdXi33wwhmAxuZ+2P4iMf570AZf7RUkdv4l0l2ZVZpgMsgOfm6A/T+VevaZIr+G4XC/8u4zjtxXj&#10;f7UkZm13RQBz9rGAD19uO/8ASvYNDjZfCdugP/LAfN+AoA8r+H9wq/Gq9t93zA4bnkdK774vLjwp&#10;dkNzt3fSvPfh+FT42Xjhtx6MDjBIPX64PbtXoXxmVG8FXnmLx5JJ7cfhQBn/AAGuhdeECSV6noOD&#10;z71zvxgY2/iyxOxTukXncB3/AM/XNan7NgkXwe4nKlvMfG3PIzjvWJ8fJ5rPXrF4fv8Anrt+XqMj&#10;NAHqMeX0GM5GPJ/TH+FeJ/DUSQ/HC+jZgQXwG/Fj+PWvatOk8zw5DuP/ACxH6ivDfAN9F/w0He2g&#10;ZflX33DngfiOelAHrXxejY+DrwgbsQkgduOc/pXn/wCzOsr6NdKgOFmYbcHPH/6q9A+LWw+DL7ce&#10;lue3tXA/ss3X2uwvSzFv9IJ+Zs8dvy6UAZv7UBlt47G6XavlyZ+fo/sf1/KvSvhzN9p8D2crHOYV&#10;7+wrzz9r2T7N4ZWXcgG7B35x9D7Gu5+EE8t78ObCWXhmtkY/KMgkf5/zmgDw3x3MLL9pXTUI+Rrj&#10;5m3k5+UjkDr7V7143hMnhC8IUZ+yNjb67a8L+KMJtv2h9NnVlVvMy2VI+Xv098ZJx+PSvevEyb/D&#10;EyED/j3ztP0FAHi/7I8kf/CRazbox2x3GF29MYVuPzrof2uY9vgiObb92X+KQADPcehFcx+yOGHj&#10;TWkDMd0m7eFwOvtwORXVfthZj+Gsk6hdysCNzY4yM/5//XQB0n7Otw138LdPmdsnyAd315ryn43l&#10;NL+PGjXBmKmabC/XI+8cYxjjqOa9H/ZKla7+DemvLuObcH5+SR256V5x+0xbXEfxf8Pz+RlftSt8&#10;2dq/MuSex+lAH0dI/meGdwUf6nOPTj/CvC/gLdGP47a5p7s3ygHbuOBhmH65/Q5r3S2/e+FUJCk+&#10;Rnj1xXzj8HriXTv2rNYsGLeXJbBl+T+LcST7dfTsfagD2j9oGNW+H94Xz/qyPT/PSsf9kuWN/hnb&#10;okZX7xK8/Lz93n0/nXRfG60W+8BX0Rb/AJYtngHHHWuU/Y+R7fwLJbSNwt3NtX0+c8e/1NAEvxZH&#10;/Fc6f5coXDqdvck5P4Z/XBr0uZANA4I/49+n4dK80+OMsljrtldIFz5qchecbsHp7V6VbES+HIzj&#10;/l2+X8qAPPfhNck+ML62YHCuc/N3q98eoEHh5ZguT5n4/Qe//wBasb4XOIviZfWkiYPXcMc8+34/&#10;p710Xx4gifwjKXAwvAY9qAL/AMK5/tfgi2baBle35f0rznx1vtfi/Zyqw+abP3jgflXdfAu8XUPA&#10;sLlWX5B8vPHevOfjVdnTfijpN1IyqrXCqWbAxx1+vt7UAew+JovtfhqYD+KHoR04ryr9ne+kXxdq&#10;dlL1WcgfN26/1/LFesXOZ/D+c/egPGM14x8ETDa/FjVIwfL83llC9SD1/n/9agDuv2gYWm8Ju6lv&#10;lZT8vWn/ALP88l38O7VpCCyryV6GrHx0tvtHgu4ZI93yj5cgZ5rH/ZmkH/CC/ZiW3RyHAP15/WgD&#10;mvjDDDafEax1DaFYTKDzy3t+P+c17CzC48PhlXjyfukdfavGv2k4/snibTr0bRtuFw7fdBz14/D8&#10;BXsGgv8AaPDMeBy0fG76UAeGfC8w2fx6vlBU/LjOTngnP4cD24r1L40Wxn8F3AC/cUNjt1/+vXi+&#10;m3y6N+0+tm0a5uSxVg2Dt4bkfh+GPevcfibEt54Ou0wrHyGIDdO5oA84/ZPuA/hu9sS+7y7uQbvX&#10;5v8AP5Vy/wC2xG2nWtpqZXfHGwMi7wAeeOv0P/68Vrfsh3f7zWLItxHdZ+X6D/P41W/bm0v7f4HW&#10;RpNpjDMGT5SCAfmyfT075xQB6b8OL1dT+H2nz7W+ezXcp6j5cY5714TYv9g/amhtyPvq5Dfe7g8/&#10;3c+v0r2T9nq6a9+Emks5LMtmisxByTj9D7V474ttbfSv2odPvJI0jZmYK/TPTr69ABQB7l8XreS4&#10;+H98ojb/AI9ycKvOMdvevFP+Ce2rz3Oma7pk03mLb6pKir5ZULyDj3GScV7349QXPgm4Ut1h5Zf5&#10;+9fN/wCwKRa+OfGGmmPbImoozNsCqx2Ffzwq56fwnHPIB0n7eNpKPClnepI48t1BZX28c85x29e3&#10;J9BXuHwIne/+FulzsDlrGM/e/wBj1ryT9vK23fCqWaHgqyhTxxlxzz9e/Fei/sianBq/wP0K8gmW&#10;RZNNiYOp4b5R/wDroA8p+KmnTad+1F4f1VYPldyhbPJB6e3GT+Ir6P1yNJ/DD7l+Vrf7uPavm/8A&#10;aavJdG+PvhG7JXypNQVOSQR6cnjr2PXjHfP0nMRceGvlz/qOBjk8UAeK/sv6m/8AwnHiLTHf/V3Q&#10;/PHX6f1z611P7SUX/Ejjnx0PJ5xiuE/ZogmsvjT4ogd9yvJGf91huBH0r0D9p1FTwNLdTMqrDz83&#10;Q8Hn8Ov4UAdP8OJvtfgKxcMDuth/6CK5HRLtLT4nyWnmYMisNu7rg/0/rW98DLr7f8MdPmLfN9nX&#10;d9cD+ua4jWHuNM+Odu8cjLFIxDgDgnjr79aAO/8AGPNrGybeO7CmQhbnSN6n5mj4H4frU/iuHOj7&#10;wv3efmFQeHJYZtFjx1wVz+fFAGT4QkAu7i1BBIYZ56ms/wAe/wCjanb3e4feX8uM1a0JntfE09qe&#10;hQ9v881T+KqlbGG6J2qrcsq8j5qAOq1ALe+HpVkCkNB83Tnj+VeFfAWY6d8YtV09pfkaNSqtkbfm&#10;Yf0H8z1r27QrkX/hiGRD9635/Kvnrwjqs2hftNzaZKFVZtwUCM84bpn+n+NAHqn7Rehxar4IZHxt&#10;z8ytnrx6dP1rF/Z9nD/D6G23bvLfBb+L6n3/AK12Hxkt0uvAN2FXmNd3zD0rzD9lnVWvNE1PTXP+&#10;pvGIXBO3OOPfvQBU1cHSPjfbso+V7gtjf3Ye/fJ5/wD1V2Xxwt5bjwDcNCmWVlb5SAeo6dgfx55r&#10;h/i+sml/FDT75G2nzo2yzDODIMkZ9ia9N+I9oNW+HWoIEDeZa5HfHGT/ADPNAGf+xdrEl/8ADqK3&#10;uI1VoWKsucheen/1/b3ryr/gojB/YOoeH/GflRhbPVopGZlPyfOvzHHX6Y7/AFB6b9gfxSNQtdZ8&#10;PspX7HfFVXaVx+B9QMj2xxUf/BSnw62o/B65vlYqbeWOTKtjBDjByOmDg/hQB9HfDu8Gr+BbOfKn&#10;zLZWz/wEVx+lqLDxrdRgH95GfwIJq5+yzrf9vfBPQ7qRvmbTo9y46fKOPwpmrxLB4wYhOfm57UAa&#10;fiuYp4WuJEPzeW23d+H9ayNXBPg+EKFHKhtuSB071f8AEUhk8HXTbhxG/Tt9azPEcixeErQfe+eP&#10;t9KAH65Ft0iGJcjPHXJPy/z6VH4emDXcgZPur27/AOeaNYuAllCoXhSSF59P15+lUfBrq+tTKDws&#10;Kjb6cDn9KAOY/aGMYS0AOdzL95gGHI6Z/wA816J4UjD+D7faVx9lwvzdeBXm37Spjt7OEqQcY+Vi&#10;O7D+lekeBfn8E2pKf8uaHj6dqAPCNCVIf2lVlAjzslRd0hPBbjj6n8zXrPxwtBc/D68CkjdFj5Tj&#10;P/18V5Ha3HkftNLZ/aPvMw8stwev64OK9k+Naofh1eCQ9YW6Ac8dBn29aAPF/wBidTBpWrW4C83j&#10;kbThcbj71V/bE3Jc2pihZmLKRtUbcjBGfYHP0yKp/sOasL+8161jkVhFfuiq2cnBJ746/wCOOK2v&#10;2wbXNlDdTSbdsZZ36EAHk/y/DpUtgWoUSfwrHJsDKtjGVUjDL8gH4nI/zmuB1Wa3SSGZTvVXkwVX&#10;K5LAjjGffnjn3r0HSjHN4LhdZFbfZggZzg8fyGQD3xXnGvW8k1v5sca4imdQsjBep79h7nnA6DrU&#10;kyOy8GO6202xV/1kfPboOnqP4vrisfwpGsnx8t54gq7m2/vPZwMD27f4Vt+Go5ILBsNG2ZkDAg/3&#10;c/nyPyPfFZXgSFZvjjbyAKu3zC24cg5xjjnHH5j0oJPQP23dWitP2fddeadUjbTZFYzZ2gFSDux2&#10;6dx1rmf+CQOjx6d+zlY3iPu+1Tzzd+N0rNjOOeTwfTFO/wCCil3LD+zhrsYmkXdp7qzQn5lUjkjj&#10;rgt9OD2rW/4JSaVNpf7Kvh1Z0ZWayV/mXByRntx+XFBoc5/wVZ8UWul+AtP0+Vd323VooCiMAzZ3&#10;HaCeOcZ+i+tfSnwcQD4V6arDlbFB05+6O1fD3/BZrXLuXWvAPhu2jaT7R4ug3LjjqABjq33ido68&#10;+9fd3w6tjbfDizRwcrZKGJXGTtHP40Acjo1x9r8SahalB+72k5XitzxPCZdAli5/1RA28noa4n4b&#10;6imofFLXLEuWMagMvUds/j/TFd9r8ebeSAr/AAH8aAM/w9MJ9JjkAb/V4wTnHGK4f42Hy9MtruM4&#10;ZWBz64YcV2nh4S2+nLAcZXP4Vy/xZs3uvDbeWF8wBgm8fKD6/wCfSgDptLcXvhVZhwGtQRk4xgV8&#10;0/B4XWjftVatYxoPLnhDsoY8MG2ng9eB1BPOc9s/SHgacXXgy1IxlrcD5v8Adr5x06UaZ+2Mf3Qb&#10;zrdtrLw33hke+Bj659qCWe1ftJ2KXvwvv1aIZNuwUHof89Poa8T/AOCcWpwN4X1bTInZvL1GTo7Y&#10;GT3yBg8DAxwBxxX0D8arUX/w1vlb5s2rce5U/rz/AJ7/ADb/AME72u7XWfEGm3rMxOoMY1Zwc989&#10;MnryfX06AD7Qz/gp5BDB4E+3NuCrIuWBPBLDkehIUj/Dk19E/s13UWq/CDR7lSHRtOj/APQa8S/4&#10;Kc6Cb/4N3F1AjNJHtYBU4c5AwQeo56dzjtmvSv2F9eGvfs/aDdblbdYRglejZHUdOCP0/MhR4x8c&#10;Y7bRf2wvCd0zbfMvT+8DYyCGH5+3XnPevrLxAq3HgaYv3tece6/5+lfJX7Y2lmz/AGkPB2vpJGqx&#10;6qmfMX5c9u/XqBnjJHcgj6zdxN4Iy3O60Oc/T/8AXQJHi37Hs7yeKvENrIF+W7+XbwcY/iH59OB9&#10;a9L+LunLc31qXQMFZSoboPm615p+yZBcWvxK8TJM+5WugVy3qPp7/wAq9g8f23m6paBz0ddwXPPI&#10;oBGhfXA0vwyDvwFjGefbmovh7fDUNGN/GV+Y1kfEjUTbeDbjzJGX5cZB6cGm/AEZ+HdvKZC+9WO5&#10;l9aBnN6qj3vxwtZN2BHz8ufp/hXoniWaSO1UqenXNec2N/bXHx1+zbkJjjbC7ucgjP8AOu4+IF8L&#10;HRJrsjd5UfCqv3uf1oAzYXv0LMgZtzZ+9RWb8PvHWmeINKkmMsbtHJtYn/PpRQBzPxk1oaB8PY9N&#10;tTta5bYu30xnt24qn+zpogtPD7atJDt+0SNJux1X6+nyjH1rF/aQv1udXtNGt5Nu1V+7/CxwOnTG&#10;M8+ortNKePwn8L/tCkRiOzAj5zt4x/nNBP2jiYg/jL43m4SIGO3n3K3cbegz6dfwb3q18fdYl1jx&#10;Vovw+s5B+9lTzlxn5c//AFsH0qx+z3pTy3l54ieMLumZeeMAAY+tYvhK0j8ZftB33iKcNINPj2Lz&#10;3JPcdBgZ+ooA1PjRdx3DaD8PNOj2rI6SNDtydq9/p0H5e9O8Z2kmueKtF8DwQjyLRUkufl6sADzj&#10;jng9M1S05j4p+MOpeIfMVrfS1KFT2J+nTgfril8K6oGm134l35bbGzranduG0AjH0IBoKJPEAbxr&#10;8Wrbw3aLG9to/l7l4YKQG4/yTn8KoCSTxZ+0LBaySedDpcQ8tV6bgcDoewPoPXvWx+z+hvbbVPFk&#10;snmyTSO7yYzyBgEeox6envVD4G2Eus/FfXNaZV2wzIg29vlJz9Tn+VADvjwra/8AEXR/Cu0yLvXz&#10;NoH3R83bp03fRfpW1+0Y0tn4G07QluFWSRjlY84PyEYrDmhk8TftECQTqy2e4iNV6DOB9Dk/l9K1&#10;Piddp4n+LGjeGiNyWrB50UjBwM9/fkeuKAOg1q4bwF8EmhKFWNukSbV6E4H/ANc+gzUvwBsxaeBW&#10;1l02vMrTNn7yn057/wAs1Q/aUm+x+D7GxiwrM46Zx0x/Lj/9RrX+HL/2b8HlkY/d09iSOcHnnnk/&#10;j6/Sgnqec+FI/wC0vjgZCCy/NL85JAy2M+uPvYHfIr0X48SNb6DBGp+ZYGPTODxz+FcP8I7NdQ+K&#10;N1ebE3RRqrZ7dcY/X9R9el/aOvNlgYVkXctuwEbd2bGD+p68fyoGXf2YIXTwjHMQrbmYhfrj09q5&#10;v4ls+ofEDT7UoW/07eWzxgAnp+AP/Afeu0+BGmPpXw3t3nU7hahm9c4H+eOK871eVr3416bbOGZv&#10;3kv/AAHIBP0PB/8ArGq5hnuGqMtl4JaPaw3DaVXqOK8i+C91Nqnxg1qQLiONo0LF8ktjp+XPtXrP&#10;jKcWnhJAZNu7+L0/KvJf2W7mTUvF2vTBfl/tJwPr8v5j8eKoD1j4yXyWPheQSAcWzcntx/8Aqri/&#10;2TbKSPwel98zedcyy/P947nYj+f5VsftM6sml+C9QupJiPLs34zjt/8AWqv+yxGkHwvsJdu1fsat&#10;tGOPlBxx/McHtQBzf7Q86XF3bWTT487UIlJ7Y35/w+teoaBGLLwPvjTafsw2/lXjvxyuPtfjrRtN&#10;ZyqyaiCePQ7vb19eMV7FeyR2PgnBb/lmBk9M47+1AHlXh+A6n8apD82y3t1G7PGSc/pxj05rvfit&#10;fCx8PqBN5eyPO4t0461yvwjtFv8Axvq2tmM/NcbdzYxgduPQ5681ofHfVP7N0yc5VtkeNi8kn0wf&#10;85oAsfAWxkTS1upo2USfOAeuOo9+nT/69c38dtRnnvIbSINIzXiLsVsZww5Pt1/Gu2+DcAt/CMJK&#10;7StuNw3e3euB8eyNrHjrTrNSu03bO3zDnBOOOvQn6CgD1bRHFl4SLFf+WIA2/SuB8Nul/wDEaXA+&#10;WONd23GF57n3ru9Qd7TwkML821fl/DpXCfCqE3XjK/vG+b96oH5en0NAHX/E+XydESMHb8hGfTj9&#10;etc78AFLaS9yYyu6Zy2V/wBo/p/jWl8Z7sxaXJEn3lg+UbscnvT/AIM2wi8LQsq4Xyc49etAHM/F&#10;S5WfWobVTzNeKF479c/l713TAQeCMfezHjjjPFed+OLqKbxfZoZmUSXJb7uMY6/l/npXoWvuIPCQ&#10;Xby3v7UAcb8OFe58W3VwyN8sgG3bxjA/WtL4ojzL7yZT9512qT23dR/hUfwiVJbq5mVQu6Zjw33s&#10;flzTfGlxHd+L7eNW/wCXj5v9rHT+v50AdTbqNM8GOSn/ACzHHpWB8NopLrULq7l+XdPgtx2/z+lb&#10;Piu9+weC9gPzOFxuX6ZH49PrUHw5VINEe637mbe7ZP1oA5bWroal8To4AW+WbOCvGACP6/jW/wDF&#10;uWNPDtpYE8sMqOcZ7Vz/AIWSDU/iLNcNH92NS349P5H861viTex3finT9HzgjH3e2SP/AK/5UARe&#10;OIrfQPhJ5LttDrEp56nI96f4Wjfw38HGluztZ7Ul22nktuOcfn+VQ/G+dV8N6fobsN11crGI/wC9&#10;kEYH+elSfExk0v4aWuion7y4aKIccE5APA9aAL3wvi/sn4bSanIzBpIZJvm6jcTj09fyrD+A+lSa&#10;jq+peIJgMyXGyFv9naCf510XitT4b+E4tVX52h2DDc9MZ/X+tO+B2nSaT4KhubkfO0bysT1GSW/q&#10;KAOZ+N2oSXuoNYW7/NL+5UfU7f616P4JshpHhjGNu2EL0wRxgfpXlWriPXviJaWJjL4labduH3Q3&#10;X3617BqWzTvC20nbuXkgcgUAeSeLbdtf+IumaYpJWBzO7E+gAX8eten6w66b4XUZ4Zc9vpXnXgS2&#10;bX/iXqWoY3pCywxtk8bc569/mrsfi5qq6NoEu9wFht2POAAcHFAHG/CJTrnjXVNbwSEn8kbmP8Ix&#10;/PNb3xs1n+z9KlSItuSEr8vXdjjHp82Kg/Z90kwaAt/PhmuGMzd+oz1/HrWR8VrttV12306GQbri&#10;8Xd2AUMDmgDoPh7bNo/gLzmcBvsvX1zn+pNYPgmN9V8Y3V1JD8saqF3c/Nzn8a6bxEo0nwTHakY3&#10;YG3d1wOn86yPgzpass2qbty3Fw7x/wC70H54z9TQBS+Mt55uorZIp4URKoU8bjjNddplt/Y/g58f&#10;ww4rg/Fkv9q+Oba2PzeZMWb2A5yPxwO1egeJ5PsHhXygwVn+6fU4/lQBwfg63+3eOJGdt3kxgY/u&#10;5Ofz967j4gS+ToqRIo+6T97Fcb8Jo2vPEuoXRb5VlwrbSOmcj3x0/Ctz4wawllYzCQRjy7f5cqTz&#10;jjpQBR+Ctipjm1Ly9vnTM5yvJz3qv8WLg3F+LdNv7ydUGT1H/wBfmt74RQC18PRPsHyx+/pXL+JJ&#10;jfeLLa3Q5xITt/H/AOv9aAO60mJtP8MNJGfvR4DVxnhaD7b40kkVGIVe4z1Y5/w+ldvrr/ZPC3kr&#10;8rMMDb+nPauT+GUKzazcXIAy0/6UAaHxZvkgsls8LlYgfm/Ek1N8L45LfQPPcMrCEn5u3/6+T+NY&#10;vxVumm1X7OZGZTMsahu2cDj866fTWXTfCU04G0+Rj2zQBylojaj41hhU7o4oyzHdyvPA/n6YrY+M&#10;Fw8Gm2tsjbiy5x7ms3wDbz3nia4v3G7ou7NO+K91Nc+I7fTERmUlVwq8npQBu6Kkeh+B2f7rLbY+&#10;VehIxisD4RQtPrF7dly26bHzH0Gf6k/jW140vV07wI2xlzIyhePpVH4R2wsvCzagG3DDvuUenA+p&#10;4oAwdTuY9d+MqxKpb7PkuecYAAx+v6H0q58dr0ta2WlKwG5ctg9eRgVV+H0Can46vNUkjH8IX5um&#10;efw/rz70nxcea/8AHtjpsKcrOnGOozz19hj1FAHXuh0r4cupRm/cIudufQDj1z296wfgNaEzXl5I&#10;N3mXjbTj+EECtzxtMtl4Jhi2/Mz4/wDHf8/lVD4CbDoX2zH32kb73+03/wBagDnfiqg1PxRBb+Xu&#10;DX8Y3bc9CGH1xtBr0sK1r4MVCccAdO/rXl/iyb7f47sYQyjdfF2XPPCj8hyDmvTvEE/keFY0XHTP&#10;6UAeY/D5P7S+LF9LsH7sKvrg7Qfw4Nd/8Ybn7HocjPu2w2pbsegJz+n61x/wHga48Xavf4BU3mFY&#10;L7AVrftI332PwjqjqWXZYuFA+XPyHj86AIP2UbLyfBsN0w/1jM/PGMsf8ayf2h7mKY2lnN5jeZqk&#10;O1vQ7xj8hn866r9nG1e1+HlqJDllsxuPTnaM9/X9a4D44XyzeM/D1hN8zSapuX5iSvDckemO5H60&#10;Aet+HU+z+ClLN/yyUFto9OteT2UjXfxyWBpW/dWuRGMc/MMn39PqfavXIj5PglWAwdoH6V5D4CUX&#10;3x21K8DfLHAkajcDg53Z79z2oA9k8aMtt4djQnC+XXn37O0qXdzeXix4LXj5z3+Y/wCFdp8U7lbb&#10;RMELlLfO1xx9OK4v9ly3/wCKYW+LZ85mkRvUFmOf1oAm+PF4JYWgKn99PGjADJPI4/T866/Q99v4&#10;OJTqVGAD0/8ArV578YpY7vWrHTzKxMmooy7fbccfoa9EnCweEVTd97A/SgDifAxW7+IF4ygjaqLu&#10;Zs5/T6Va+NUjTpJaKB87BB82Ow/mKh+E4Nz4q1C7dMbrghfoAB/jTfizPHcazDaFh819GFUrnoc/&#10;pigDqtIX7L4JYKwXcoHSuJ8C2rXPj66ul3fIyArt46E/nkmu5uNtp4IWGUMVZQrL6jj3rkPg+8V5&#10;4ovpl2sftR3bfw/woAufG288q2ZAOflTp15H9feuk8HEReCvMC/8s847CuK/aGlZbaQKN26aILu4&#10;x+84/D/Gu58LwKvgTAGB5X50AedaJ9nuvjA+5VBjiG5d3fPt9AOf613/AMVZTD4eZ1X7lmX/AEPU&#10;+n/1q838LxMfjhdyg7h9nVWUL93kkn8/6V3Hxo1KOw0G4diqhbLkt9D2HX/CgCj+zDAw8JxTyOW3&#10;LuU+x5/kRXO/tJNI7afCHUeZqcasjHh1BB257fh2Fdp+znp62fge1jXKgW67d3GBtHbNee/tORLe&#10;a3odizY3azG27k7QoJPGRk/y5oA9o8JAReDUH/TNR07968R1rTv7U/aMsZ/l22lmx+Vj1yePwr3H&#10;RkMXgteedq/0rw7RZmvP2l7xFkBEdlGGj2/db1z+IP50Aev+PiqeHEUn7sB98D1rzL9kK6/tMape&#10;BNpbWLgM2wrn943869J+KO6Pw80cKfdtyR0z0rzX9iiwePw7NM7tmS9mfLYG7Lk56980Aav7W87R&#10;fD3VNiM5aIBduM8v711fwCjaL4e2pf5v9FU8+mK439rNkk8G3VsduZJolz1x+8Hv+H4+1ehfCK2S&#10;18CwIoHFqoHy4/hHGKAPN/ijIs/xR0O1Zdo86Rvmxk9OAPbNeu3n7vwuqlfmKn8eK8d+IMBuPjRo&#10;cYdf3SyEr3Ucfz9a9g1nK+GYwW58vvn0oA8c+F85n+MeuvsxtuFX5uN4Ea8/hnH4V6H8Y7oWfhy4&#10;mYMdlqx4H+xXmfwLg+1/F7xLffwtfFVbPXAAOR/nNd1+0JfGx8EalchseVYyMCM/3aAKH7MVug8I&#10;28qnO6Mtzwe/+NY3x8QT3mmxSfxakmV/3QT6VtfsxQGH4f2u8n/j3P3j1yOv61y3x51NLbxXoNtI&#10;rN5uqYRfTAOf6/l70Aer6FF5PgdFC9lx78f/AFq8h0G3W6+O8kqJ/q7VB/n9PyFew2gI8ERgkfd/&#10;vex/X+teS+BlNx8bdUmxgxqiFsEDoOnr1oA9P+IgVNC2Bc/ueO/b+X5Vw/7M9qEsnm2t807HDZz9&#10;4/5+ldt8TisOhSHIwtsx2nv8prlf2ayr+HY5EOQ3O4DrxQBH8drhIrHEv3Wu4l+b/fB/Oux8HRFf&#10;BiyZ58pRnGM9/wClcB+0JMYhZxl/v6pED0575GeM5/lXoXhZGj8ELkf8sVoA8vuI5G+M1uFjLLHa&#10;jcccff6/0r1DxthNCjUlceTnb05/CvNtNU3XxhkYniOJAM/r7elejfEVjBoOQ+CsGfoMHmgDlPgM&#10;sTWrTeSFZ33fd9yf61i/H+VybOKNG51KIYXndzzj8Oa2/wBnck+H4ZG3fdz9/r6/rWB8aHM+t6bb&#10;Ftu7UAy+2FOSf8f8KAPSPC8YTwYjHoUFeYaLJ5vxumRhnbbp8yqMffPGc+xr1TSIfK8EptH/ACzH&#10;H4dK8w8HW8l38aL5y4ZUCoW35PQfl1JoA9C+JszRaA4Q/dtiV46/KevtWL8An83w4k+xgGXPPYfj&#10;Wl8ZH8jw5dSMcKlq38Of4en41m/s9gp4OjmdApMeevTjp+FAHK/HCUS67pdkN3zXytwo6AE4/lXq&#10;Finl+CUjbDcAfL06GvKvi3O3/CdaLEqfeumbvk4GD2/wr1lwIvB8B+X7vscfLQB5R4Ldr74y6g5P&#10;ERRd3Xt1z610Xx6CpoF4ku7a8e3BXPbGPrXPfCVWvPinrFyvzKtwAMY4wOvB9McfStr9ouVrfw/c&#10;CP5naSNQOmfmHGcUAb3woheDwTtZdzCPO3p+Fef+I5FX4yWKvJgrDhVCnBy688fQfnXonwuDReB1&#10;lG7b5IPzct/+vNeW6xMZfj7ZxTBdy2S+X82T9/OMduQvrQB6/wCNJRF4b3befJLYxXEfszWzpZuz&#10;pg+ax+Xv8xOfx612HxFf7P4X+STbi2O1vTg5P4fyrlf2XpWufD4uH687cdMZwP0oAy/2n7yK1tLU&#10;yg/NqcX3e/p9MZz7969C8DhovAMO5Sf3K8evH+FeY/tRzKx09HQMP7UUqu7+LHH6gd69S8MRLH8P&#10;INqbf3Kjpj+H0oA8f8OqdQ/aBvnKtiFY/m2n0J6+nX2r0741M9t4Qu5VO1ksW2t6HAx+teZ/D+Ut&#10;8f8AVFij/d7k3MDwpC4A9+D17fjXoX7RV0lv4G1F5jhV0+Tcx7DZjP60Ac3+xorN4DhuPKZW+YyK&#10;zcg/5/pWR+1hfmHUtFttyhpNUBVgecAHoOeef0rpf2PraGH4f2/kLtVotw6ZIx1445z/AD9K5f8A&#10;aggN74w8N2aS/e1NWZV53Y7cdB69qAPYvDEQj8BxL6RL169K+efD1pc337Wd/duN8cNvHHhuo/wz&#10;6d+Pevo3TI/s3geOM4H7vH6V8+fCue31D9qDxApjVjAyLJ1BBxn/AIF069hxQB658dZYoPBdzNIy&#10;qsdixyx4+6fy9awf2XVW58ERmFmYeT8rHHzcYyccZ459K1P2mLz7B8OdSul2/JYv8rSbVb5OhPb6&#10;/wD6qxv2OSkvw7t5tysBCNvvx+p9T3NAHn37S0L6d8RNB1BOD5zoXUkHkrwfTjv2/Gu9+Ing+HX/&#10;AALDcCLEjWYUsuV/DGP1PFedftm6mmk+MfCso3ZbVwoZFySSP8/5Fe4W9ul98NbWUqu024IBz97b&#10;np/nmgDx/wDZ31q41vwzqXhO5fLQLszwSSFyTweOc+nSvDfjdZTeBv2lvCPi6VZo7PVGksblvMbm&#10;Tb8m3ggnOcdOM84r1b9m24Mfxp8Q6Asp/c37LyegOfw7r07etZf7dfgUtolnrKQDzrDWYZYHC7vL&#10;bdwwxjcRngZ9jxmgD6RSODxR8M1lkXIa3+77EdM/y+tfCngrxPZfs8/tQeJ5tbd4dNkk+17SNvmS&#10;PkBF5xuIRccHP5Y+z/2c7241T4LWcd/8zJZqrfL1IHpzX52f8FmPDXjO6aw8P+AZ5o9Y8QagtlZr&#10;Hhi0r4GR1+7GGbpj5QO9AHvGha6/7emttYoJG8Nadeo9xcZxHLJE+cAgt0bAwTjIYcjmvrLWIfDf&#10;wX+HdlpenQx2tvaxqiqq4y3QDA964f8AYg/Zh0f9m39nXQfBFjGxkitI/tUr/eZ2yzZ/76I/Stz9&#10;p2G4vdDsmDSbIZg7RqMiQAj+nP1FAHiDeLL/AMb/ALW2njUC3kW+ksYY2yR94dPTnAwe68deftHw&#10;QANMjwf4RXxzYaDLp/xL8P8AjJYBtubY28jAbiePl+nKnP15r68+H9yJ9JjxkHYOKAOxjGeaJkVk&#10;wRSQsu3rRctsTNAEKQKG4qRYQWyQKhguNz7akeXaN2KALEcYVahlGG6UW8xdc07O7kigCndplT8t&#10;fKP/AAUe1JbH4TarAJkVp7dol3LnOeP68e9fWd4mE3fnXw5/wVO8SG18GxaZDcspudQhj8tJApky&#10;4IHr0DHj0oA6L/gn/pX9m/A2GVoComUybWwDz16e/PXp7V4D+3/etefGrwfo0iblbUg7MH+YBWVi&#10;AOpPI6A5GRX09+yJpp0j4AaWpTazWEf8OCMqDg/yNfK/7QKHxV+3L4Y0BZVZ4fm27fujPqACfvEE&#10;fT3oA+z/AA7ZTWXwks4yjKVsxuz/ALgPp+X/ANevkj9n5LjUP21teeTcyrIPmdQcDjjGfl5z+Qr7&#10;Q16KLR/h6sCsqqlnt69OMY/+vXyB+xy7a5+0Z4m1R0xt1B1T5yWVSx59s7dwFAH0r+1LefYfhXql&#10;2qhvKsZG2sM7sJnj3we3pXz3/wAE0NJNj4Y1XUGikXddM3zId2ePzIJ57frXr37bviRLH4W31t9o&#10;2+diJSqlhuJUYwOc9enpWP8AsR+EbbRPg7/aKxfNcKrNIpIXO3qPbGMfWgDyX9uW5Or+KPDvhi3m&#10;X99fHCuobdkD5cZyW4PHHTvwD9MeFNHGi/CO1sxlVjtfmb0wpBH618x/HRbDxJ+1joPhRpFMqw+Z&#10;t3Z2ZOc4zjOVJ9RjntX2F4osBpHw2McZVVjtmPzHjGPy6UAfHv7NGiN4j/bG1y/mLSNDcFTuUEEb&#10;j6Dsc59OK+l/2vxHZfCDVpn2/LZN94/7Pp9a8C/4J5WEusftA+NNTljVlh1LYrKeGbn8uGwRxzg1&#10;7r+3rf2+k/BDWrhsDNuwVyucZXA6++PpjPagCL/gnbo6w/CCG5UtiTcVduh69Pb/AOvXE/8ABR/z&#10;buHw7oybt11rkK7t3CAK5De/zbeO9es/sJWNvH8C9LuraDaslru4XGevOD69R9a80/bcsU1/4q+C&#10;dFZl2/2oZpN3cBduAP8AgXf0oA+kPhXZLpvw2sLePgJaoF+XoMdK8Tit11L9rVmyv7mzXcOP89/1&#10;r37wxbix8GW8Lfw24H6V4X4AsodW/ah1fUtx3QxxoQOc8D/PFAHr3xcnNl4Kvps/MLVvw4NYP7PC&#10;OvhSRm+6WOCfrV79oG8isvh5qVxMy4W3J5NR/s++S3gVZomVlZSVZPukE0Acf8Y7xx8TdHtIyGDM&#10;Ny8cDeOa9W1XI0Bfm58n65rxv4zXFufjRoMDMpbGVBboQwFeya4Svh5gD0g5I+nagDzf4CyxT67f&#10;PE+VWZgeenzH5aP2jrhE0W2Duo3XQ5I4xVP9m1/tWt6lOV+Y3Eg3eo3HB/L/ADxR+1Qz2vh+1lXK&#10;7brap57/AP6vyB9RQB6J8OwreDIACNpjU/mK8L+ITTP+0lYJs3RiNf4gPm3D8T1P6ZxXuXw1J/4Q&#10;O1dycmFd2fp2rw/x5eyP+0vp9hvXb5aswaVc53HB29eeelAHvXiF2Hhz/thn614z+zVLu8baoGRu&#10;bhiuWz1Oc/4V7Nr6j/hHsf8ATv27dK8W/ZUtQPE+qOI9mbht3y4ydx5/Hr7e1AHQ/taT/Z/h5cyF&#10;tu1gemeMjnHp9eM47ZB1f2YCT8L7V5FYZh/ibJAz/Os79rNFT4b3w+b7vIz19q0/2ZNsnwss9q4/&#10;cj5cc/r/AJ6UAcF+0UWf4laFEBzvDZzjGGHQ9j+Xp3r3CxT/AIpaFem2P8+K8H/aKlih+Lnh8l/m&#10;aTCp6nco+gPNe9W7FPDELcD9z07dKAPDPh9etJ+0JqVshziVs7eR6Ae3P8q9T+NZ/wCKE1JlLZ+y&#10;tjYcMcL0HvXjvwolM/7S2st538eNv4foDj869g+OexfAGqbtu37KwO4DH3e+aAOG/YsupbrwdPNM&#10;rDNxIQTznLE9cnI/piof2vJRFoFs3l5JuAyjjdkeme//ANerH7FMtpP4Jma2k3f6TIr85IdTgg+4&#10;IxVD9s0OPD9nhRxeKT+R4x6/iCKAPTvhvGsXgGwRWBxCvzbfavEfFNyf+Glre32L91Tu2Zbqv5YC&#10;n617d8Mzu+HOnyZ3HyF+b14rw/X7X/jKG3uHUqxjXbjB+UZz34I4oA968WozeHJSv/PucLj2rwD9&#10;jvzB8RPEBP8Az9bVXjj5j/if0PevoXxbuTwxJg8/ZzjH0r58/Y1u7C7+IHiGOANuXUHDeg5GOvfG&#10;Py9qAPR/2oH2fD+4D8L5i9B1+YcD+f4VY/ZYCt8KbX1aPP51l/teuY/hVqEoVm7jb3wQfz4xVz9j&#10;6drj4P2bySZ+UjcO/PWgDg/2pnEPj3Qm3rlrjGG7jjP6Z/DJr3vSFD+FYWx/yxwce4r58/a5zF46&#10;0BihO28Dd+2OlfRWg+W3hO3Ykf6len0oA+bvBEl2n7VOo2bJ+7UDa3l/MDgcZ49TXt3xldR4A1Jg&#10;doFm3f8A2a8a8M3ZH7VN1bj+6uOeRxnI9vvfjivZfjGCPAWoj/pzb5W7fLQB5j+w3dz3fhzUDOzN&#10;5d2yqxXBPGc/rUX7dd08HgWExEtItyuML1454zzgc/gah/YKbf4c1IuVZvtp3MrE5/z+NSft3bYf&#10;BMDeYqMLxF8xow23ORnkjsaAPUvgI7SfCvTtzDm2Un2/ya8V+MmpCP8AaQ0VV2j94qe5BbIA/X37&#10;dK9l/Z8kSb4T6ZIH62cY7cHbyD7jofcV4b8boQf2m9BmV/l+1Lj5vmHX8vc/7WKAPpXWtzeHWH/T&#10;vw2OK+eP2Ro5o/jP4neWVTm6yqKp3DJOQx7846cYAr6J1WP/AIpjO3/l3/iHtXzr+yXeRy/HLxPC&#10;DzHNhVzkqN7cdBjt6/h3APYP2n4VX4XamZRuX7O24Y6jHSsn9jOaGX4XRPAi7dzAdOefbvnNbH7U&#10;Cb/hRrETfNus3HP8WR0rk/2Fbr7V8KVdHX5pZCdoxzuoAZ+1FdfZfEOiMvRrxQ3r1H+H6e9ey6H/&#10;AMitA0Yx+5HT6V4L+15cXcPiPw8YHb5r9RtRc9x1Hp0/WvevDjb/AAlbv6wDPHtQB4r4HluG/aJv&#10;IGyY1U7OP9r+Wfpz+Z9S+Ma48F34cLt8k53CvM/BVwn/AA0DdWxVd21j8pyT83OTXp3xmOPBF9tb&#10;b+5YfQnjP60Ac3+zKZD4Qk83qJX4HbmsT9oqzZ9c02XfgiZSvHUg9Oa0f2UJD/whcivGFJmkO3cS&#10;Pvf4fpWX+0zcLaalpsgYjbcK2NwAIJA4oA9U0oCTwvAcj/Ug/pXz34UWe1/aYukO7ay4Vjnke3OM&#10;df8A9dfQXhkh/CVuz/8APuD3/u18+6XeRt+1PJaEYkWLO8r94bh09/m/EUAe3fFKN5PBV8yru/0V&#10;sL68HivMf2QZppE1RZXyftbfTGOMD0wAfxr1T4j+WfB115jf8u5PfjivG/2KL37RPrgZNv8Ap2d3&#10;zfNwcnnpyvTsKANL9saA/wDCJJKHk2+YN21ugznP1Hb3x6V2nwIIl+GenyDav+irwrZA5PeuO/bT&#10;jiHw8kZx8wP7tQv3jkDH4g//AKutdT+znctdfCbTZg2d1sv3jyaAPEf2gb77B+0NoW6dVZrgGFfL&#10;24LEjKnuevr06c19Gauu7wtIxHy/Z/6V82ftP2Ez/tBeFZ1Qj/TkG9V+7z1z/Ceev4HtX0vdIv8A&#10;winJ/wCXbHX2oA8D/ZLuCPiZr1uAoUXHyruAI5OfzJr0D9rG2jufhzcQTNt+blsdPevO/wBl4Rx/&#10;GvxCsf3Wl34wFx/PsR69R06V6F+2Gj/8Ki1JkUrtty3y44I+vWgC1+x1LbzfCexMCLs2HZt54zXn&#10;v7Ydx/Z3jXw7dRjb/pyhvlHI3LgZz64568V1H7Al7cah8EdOmnkLSbGyzEf3icf19s47Vyf7cCmL&#10;WNCmRtrf2ivzZ+6Mj+uOc/nQB9FaCWk8HwMT1twePpXzR4DtpbL9s+/cuNtxZ5Vd33fm5P5n8MV9&#10;M+D/AN94Mtj95Wt16fSvmiyWWw/bRUvtCSWbBsN6Y/Hj/HrQB9CfF9C/gLUFHe1ce/K15z+xLqUl&#10;34R1BZJFYx6jOp2tx97P9ePbFem/FGLz/At4hY/8erdOf4a8f/YQmlOi6vaySBtmpSfKqhQuQDgc&#10;dO/6dqAOo/aKuBb3Wnu+dpmX7p9wa9M0f994WhkPe3Bry39pqIslgdvS4Xo2OrAZz7V6h4X/AH3h&#10;K1bBGbYcfhQB5X4AZrf4zXihuPL6enzHv6/412Pxzix4GvH8rcQuev4Z/r+FcJ4SuorP493EEkq5&#10;kTGGxk85r0n4vwC48EXigKf3Lfe78f8A66AOW/Zhv3v/AAEgeJkZGKssn3uPWuG/amV7fxbo96j7&#10;dl6hZtvQbun9fwrsf2VhHH4TuraFV+S8kXEfbmuX/bEsWKaZfbVxFeIzFgeu4Y/AH9cDvQB7Npq+&#10;d4ajkI3Boc/X/P8AWvB/hrFPpf7RN7bvDtE0eVYfU5z9ete6eDSt14JtZCfvW4OfXivE7HZp/wC0&#10;e0YXb5kZLDs34+vOce/NAHsHxYtVufB10rY4hJ2t06f0rh/2Xb1ZtJ1C1R1by7yRflGMYx+fTNei&#10;fEGE3HhG6jH/ADyI+7n+E15L+yXPLFd6xaN1F4WwrcYIBH+fcjtQAftZwva2NpqcSqphmVt3P94c&#10;cc16l8PJje+CLSVmUlrdf5da83/a7aOPweZmH3WBXPTOeD9O/wCFd18EdQXUfhtYXQDYa2UjcOen&#10;egDwjx5HHpX7U2l3AjG5yfm24xknnP1IyPcV9BeKoEuvCVxHzta1PfqMV89ftF3UOn/Hvw7KXKs2&#10;oLtyvU8jA98Z/Cvoy7VbrwkRKvDWuDn6UAfPf7J2pLD8R/EWkPJISsgZY26Dk9PrjP0x756T9svT&#10;f7Q+HEgYhQrKd5zxg57Dpjj8a439ne7isP2g/EGmhvmkbPl7emHf6fTP0r0f9q1I5vhfdbk+VVLH&#10;5c9Ofy7/AIUAJ+ydcSXHwY0nzGKstsoYM2ew79+e9eS/HyddN/aJ0CZfk8y6UN8vB6/n39hxXon7&#10;F2ppffCW3jjmZlhYxjp2Pp27dema8z/azElj8bvDl19o8tW1KPfIzDBHTaM9yW+tAH05rsLXXg+Z&#10;Thm+zfmcV8v/ALEN68Xx68a6aZHx9qRlEjFhyDwOev8ATA7V9TCNp/CPm4x/o/OWzjivk39k930f&#10;9sHxdpMijy5LeGXCN8qHc449T2PuBjqaAPbP21dES++D2pRFFbEOV4ztOePxzjHv6dasfsG6zDrH&#10;wK0t4nZlWMrlmy3Bxg/TH/6+tb37Ulg998IdYt4TteTT5Ap8vdtO3rgjnnmvOP8AgmNeSH4LCxuN&#10;263vpojlsjAc457jpz19fSgCD9tOxEHjXwzqKr/q9at/nDY/5aqAMgZ5z9CK+iNLJk8Hx472wK/l&#10;XiP7Zi2cFzo9xcIu1dSjG6QdPmGMcddwH0r2nQCX8GQlz961Gfm6cetAHhnwGvY2/aH8RWaKowqs&#10;34u3Ga9D/afkS2+HF5dHP7uMttUZPT61518EI0j/AGh9edLgsxVdys2cfOx47d+/NdX+2jrT6J8H&#10;dSv1yxjTOA3bI/z6Y64oA3P2Xro3nwm02bZ8rW4x8uO3b/HvXCfFjV20z486Dbif5ri42jnB9wB3&#10;45rqv2Nblrj4D6LcOCpazB/SvJ/2n/EcunftMeCrBbgbZrsr5asu4dzweo6A49RQB9IeJYw+gSXG&#10;M4jDf/XrA8AXYu9Nkh3Z8qUjdngV0urOH8KNI4/5d8/kK4P4OanFqR1K3Ax5N1hvZs8igBbidrLx&#10;9HFniRsfTqf5irHxJtEfQPMf5trN/D/j61U8df8AEv8AGNlekkfMpOH9zn0/Q1reMoPtfhycE8Ko&#10;K9OD/nNAEnw8b7T4ZhVju2gr9OcV4B8S4YfDn7SOlak/ymW4ZWy2Mkp8vtnGfTpXtvwWud3h2a3d&#10;8mOY7gv07V4b+2P5mgfEXRdfUquL+Hc24DHzYySe3I57ZoA9+8ZxLqHga6iILJJaMMYz8pXFeH/s&#10;vtHb+Kte0yI/emy2R1x19vvA/gRXu1lKNX8HrI2P31qc4552/rXz38GLm70z9oDVtMliZIZkyMNk&#10;PgkEexxt/GgDR/ajSWw1PT9VtWVWWQO+49FBGfxxnHv0zXrNtG2r/D+NocbpbFWDMf8AZx1+tedf&#10;tU6U114aiuRGd0ayAEMO49/wr0H4Xyrq3wysTIF+az2svJHT+X/16APE/wBiLW10/wCM3ijwhIdj&#10;QyqyxpnABdh06Z45HUdO1ez/ALY+hR6r8GNZ3Q+ZixdlULu5Az/h059CK8D+Dd9Z+Gf207/SltEh&#10;kvbVmMnmD5tp6Ad/vZ/E19V/GzRP7e+HN9YMpKy2bqy9OCvr2oA81/4JweKD4i/Z505CGVrNpLVl&#10;k6jy5Co/DA49q9G8XW6p4j85l6sR7GvDf+CY8kek+E/EXg+N/wDkH+IbpArEllBIO32AJ4xxzx7e&#10;/eM4NuprKV+U5LZzz9KAKOqReb4LuBnH7tudtY/jNyNCsIR/FMg+nI/l1/Cte8uFl8ITbXPVhWF4&#10;zm32GlwSP964XPuMUAWdQhzaQlv4VPrgeprL8BXLy+JLqPJ+WNfTj8a37xAlqOi/u2bco6YHWuT+&#10;FUjS+K9QMpbKYG3sMcY/CgDA/aumhg021aUsMnCsrY5yuO3PP6Zr0/4dFZPAdiRj/jzXp2G3/P4V&#10;5j+12tu2hW6yv3zt5wQCp6d/8+telfCx1f4e2LA8fY1z+QzQB873Vzn9riC2LtlRIyqy42H5MgY7&#10;/jgY5r3z4xn/AItxfsm35rV/l9flJwOv+fzHz7q0bp+2Batub5lkUyN6YH3eDg9M/Uda+gviuf8A&#10;i3d80rjm3bcw7DHPbn6VPMB85/sIRqniPxJb+XjbqGDhfl+6vI55z6n09zXU/tqbI9BjkcN6sy9Q&#10;QR0Hf6emcZNcp+wTJMde8RLclWZdSfcIz935ehOOuc++QT3wOk/b3na08Dteb8bYpAzspZgu3lgo&#10;6kDqMdDUkv4S54FiWX4dWewH5dPBXdznAx19O/tXnuttCv2wbfm+0OWDEfexgnHPUEdMdK7z4Qjz&#10;/hNp9zLjc1hhtp43Ec98Ak/qT6VwepD9/fRRzM2+TjaOCCpHI7dvQ54oBnUafc40VmhCuzNGZF8z&#10;kghSenT5s/rWb8Krlbj4ww3KPJ8wLtuY/NnI3de47/X1qbT8SaA+942ZkhB2qRu+h9c9T6qf71L8&#10;H7Rn+Jls8r/MsfzL2LEnJ9uRj1yOetBIz/gpxqKWv7O2p/anZB9n/dsrMCpwTn5eQMA9OQMntmvX&#10;/wDgn7CLb9nbw/Gvy7dLiyq9BhRx9f8AGvBP+Cr88J/Z1v7HarNND911JB+V85H0zxnqK+gv2DrN&#10;rL9mnw2ssexhocAkXGCD5YyKDQ+Tf+Cp2sW97+0z8KfC9xMv7zxVFIyttBARl79/vD2AzX6F+G0+&#10;z+AIUI+7agd/TFfmx+32JvEv/BRX4T6Bndt1LzMeX8xVZMk5I6D5uOM5x2GP0stWFt4EQA/8u4/l&#10;60dgPm39nHxJeal+1L400eZv3cGwRjpjrwf6EZ7jsK968UFYZEXeFywDc18n/sS+IbTXv2x/idFa&#10;TK0lpdQwzKFxt27zj/a+91A/2c5Wvp74x6imj2sN3JIFXdjd70CRJpQSNCny8YPH0FYfji0+06Nc&#10;24j3My4C9v8AOK2tJkWWATL0eNTWX4oRbiOazddytCwx6n+nagZH8KJXfwpHFKp3LuXa314r5v8A&#10;iwn/AAi37XmhXy2xZbyVomkPG3Pp684/IivoT4RObezurCXdmK4J+bvnv+deL/tO6M9l8bvDPiGJ&#10;fu3y+c27+Etjpnnn24xnvQSz3zxlbyah8PbhQv8ArLYg/iv+fzr5H/Yp1WTTP2iPFXhmVz8twZI1&#10;P8anAz7EBce45HWvsibF94DcD5s25Hr2r4T/AGctQk0f9vzXtHM0X723Y+XxlVDDaAR6YPU5OR65&#10;oBnv/wC35pE2qfA3VJbS086RbPdHHyOhzjgdTjH1Iz0rO/4Jda5/bX7Nujsw58rby3zHBI3N6E9c&#10;duleh/tX6HBrPwa1K1ntzIrWcit0OBt54PXPPXtXjn/BJfWrDUfhJfWNlNG32PVrqJow3KMJWyOv&#10;4j2Ix1oKKv8AwUDd9E8deGdZQSqq6tCHZf4l81Pl6dTn8BX1B4bdr74fW7n+Kz/M4r55/wCCj2jx&#10;S6fpN88S74dRjeGTcAySAgqwPblcdOgxz0r6I+HmH+HNp8n/AC6Dn8KAPLf2dbRYfin4gZCu1pCV&#10;x256H/PGK9Y8TQvcazbgD7rr+Wa8x+BtlJZ/FTW3Me2ORt2Oeu7p9f6GvXJrf7TqUTMvO4fyoEji&#10;fjwkkPgK4EVvv3fwtyCQpxmtj4MwNp3wwsvPPzLbAnOfTrzTPjRZIfDvkXChl5O09OlWvCUnkeDI&#10;YFHy/ZRx6cUDPGvhrqx1/wDap1gRvlba327Qw7ty2PyHavY/iV5a6VJBcHCtGBnbx1ryz4BaEo+N&#10;PiDV5V+ZpF2s3U8nj1xnP510X7YnivUPB3wu1DXdKtjNNaw+Ysak5YjnAwO/I+uKBIzfDPgm50KO&#10;4awUbbmXzPbHbHBorH/Zf+Llv8UfhRY+I76M+Yy4ZWQHB6H6dKKBnK+Jrqfxb8Y4YAu4G63KW+ZQ&#10;q88DH45713Xxs1gaL4Ah06GU+ZNtXawyCo/hI7gnj15/GuL+D+nf2z4+u9cli8xljKgdREdx6exA&#10;/wD18VqfHW6bV/FumeHbWb54pI127sqWLdwPX6cc+9BJ0XhMx+C/gzJrH+rb7Kzr/eBbOB9Rn9K5&#10;X4MrD4e+HGqfEG+RY5LndJ056HqRjPU/r0rU+PWqt4f8AWfh62VleeRNwUZOzcAcAcng9ueap/EP&#10;zbLwRoXw206BfNvtgmjVCMKPmJ46fdx75oGZejXR0D4QXGs/M15rkhKt91n3nOfY4K/T8a0PibaS&#10;+EPgpb2mnsqvMqmbaB83djj0yf0rP+IF2snxC8OfD23hX7PbSAy9MBh0Hv2xnjkVuftSssfgSztC&#10;MCRUA2tgg/LyBx/nPpQMs/B2GXQfga10zLvktWb7u3JbJ7dOvFT/ALPcdvYaVqutlTulupJJJO7c&#10;en+eT71JcsdK+BH2eLYryW6pheAOBwAD0xmodEjk8HfAe71GNGZpreRlbu+fuk+5Hr7UAQfAuwXX&#10;fFureLWlaQtLhWA/hwDn6Z/PHtXP+HL/APtf9oq4kkYMVDH5VzkZK5z29f8AJrqv2WJvN+Hc96sX&#10;zyNIzNtzk4wDn6fz+tcd8LY3HxrvJRAw8xR8zP8ANgkcEdiMY/XnOaCVodx+0e5nWzsii/LgjOPU&#10;/wBSPTrW1IwsPhFJJC21pIRuIXgZwOnbIxx71zv7Qt0I7qFuyshA29eR/n3NaniDUzF8IrVotpLq&#10;pxu6gH36+nt+FAfaMr9nmE3ev6hekK2ZjluuFB4X8P58VW/aUvN85gjdX8x1j2Z+8Mk4/DgH8+1a&#10;H7LaCXTrq6BX57p3DKxPU5x/n/Gud+PE76h4wsLIhcTakrcyEFcev1OePXHvQH2T2TwbbLpnw/Ab&#10;b8tuo3dB29e3FeO+Git/+0GY0lDNb2a/u1zxljliPevZ5wtn4AKhRlo9uN3HT/PNeN/A22t9U+OO&#10;vX5LM0LRRKNmMALkAZ+ufrx2oK8j1/4q3ItPDCoeP3f3Wzx09K8v/YdJ1LSdQ1R4tvn6xcNkccbu&#10;mO38s8967r9ovUf7M8HXU64ytqdvf+E8469ce9cz+wvpktv8NLG7m3AzKZmVscZOcfX9fWgC1+2L&#10;czDwNqNtHMBJNCY0Xd3PHrxx1rrvgbpP9mfDa0iAb5dPjC7v90Yrzv8Aa/vvOsodMlugFuNSiTCn&#10;kjdyOOvXPX09K9f8HJHa+C1KZCiABc+n/wCqtAPDfiD5+r/GzQbBCVSKWSZypC9FwMfnzz6cGvYP&#10;Hkos/CMcYwSEOFdep44P19K8ssLWfUv2gwZEzHBZ569AWPb1z09ce1ekfF2dbXw7hmPy25OPTnrj&#10;14oA5/8AZ5Bnsry+kKnzr6Rt3fGePw/mc1j/AB7v3vbhLHP+tvI027jyN3I/z6mui/Z1sZLTwatz&#10;Mm0MS3p2zn/PHNcr44M2tePbG3C5X7UXZdxwcDAPp1P6Z60AeoeFYf7O8GspAVlgH3c+n/1q8rsp&#10;n1j4xW8W5nEMDFlxwjE8d+v+eK9Z1PdY+ECiNjKjkdf/AK/FeWfCOyl1X4m6pq8sm5YiIUB7DjIx&#10;9c9qAPTfHt39h8NrGzbdqEtzz0/nXHfs+uupPeamMfNctuYduemfy/L2rofjHeGy0aQ7iqJb53bS&#10;eo6/yqh+z5pY0/wlC7I29l3uWXByeTn8aAM/49X6i0ntHYszDYEXHIPb2711/wAP7Yaf4OVmHK25&#10;yNo44rzj4y3zXmrWmnuNy3N8u5Rjdt5yPXoBmvTdNRbLwb85/gUHb+AH4UAeX6w8mpfEmxt9wZVL&#10;s3+zz/8AXx9M16D48khtvDcMchAG3P4/5NcD4dtbnUvi413JJ8kcQ2/J/ESQx+vT04x1xXYfFuXy&#10;dMEeeVi456HGc/XpQBF8HLdYtMkmib5WYnJ/i9/5ViapqRuvGcMSnbidmOCeTjGPauo+GMCweE2J&#10;ULtjI/u9v6frXLaTby3/AI+Fwyq21SQuMYy3J/LH0H1oA3/ijdz22iQwAn5Y8kf5+h/+tV7w1K+m&#10;+A5LiYH5LNmPr3P5n+f1rE+L85329vt3LsUFd3PJP+P+ea1Nam/s34dyKg+8qoo3dB+NAGR8J7Y3&#10;2sXmoY+XzEXdg8deP1pk8qa18WhGo8yOIsx9wOB/n371pfCFRD4em1KQKf3jMD644rN+FYGr+Jr7&#10;VmG7yxgk/Uk/qOnvQBF8QpW134v6JoUMzNHbM0siqoxwvc9+vT1q94/lj1bx7ovhaN93kMkskYOc&#10;47/TkVm+AIW8R/FvVvEhfdFZsYkb/a4zj14A/OpPAtxJ4t+Mmr6moRo7N1ii7lcjOPY9T+VAF744&#10;3wkj0/wyjbXkZBjHTLDP6D8K7D/RvD3gh2V9nlw7FJ9v/wBVeceLL2PxF8bLPT4JPktJMybvmBwD&#10;jjPqR/kV2vxM1SPSfDsVqoVdykjIyPTPT/P40Acf8OLf+2viPc6gxytvEsf3sknkn8MH/OK9E+Je&#10;sx6fpHlCZf3cDFhnqMf5/OuJ/ZvsTqEFxrsu7F1cO6bs52g7QPyA/M0ftC+IntNHuoo5NrTSrAnr&#10;85C/48UAW/2d7Ka7sG1q4VWa7uJJiyjjlv5YxVX9ojUJbnS7jT4G5u5FgG3qATg/4fU12Pwp0yDQ&#10;fCEYSPb5NuMfL14GP6flXnfxAv31n4k6Po8Sli0zyyDdjIGFGR35PfjNAHoXgTT00HwfHt+UR24H&#10;6Vwa27698SIUA/dwrluMjcSOn5frXo+qSjTfC6wo23cp4/2celcR8JEbVdcvtTCswa8YbnAzhWxj&#10;6cfp70AXvi9eCz0hYFbHlw4+XsSv88Z/Kr/giEaV4O+1P8zJbfTccZ/D+lc98WLg3urrYQgnfcKh&#10;xngcZ4/D9TXUyImn+BmVZdu5VG9uoHHf1xQBwmkWseofEOIh92yPO73J6fp+ldt8RriO10mME4aN&#10;C43DoMf/AKq5P4WQNe+MLy7aPdtdV3+mF6eo61tfG2+aGykiibASA/MSMhsAA9f8/jQBV+B9oWs5&#10;LpwT5kzMGLdRng+/FZfxvvJ5FlsrcsGkmWM7RnGSP8/nXXfCexhsfDKIiKuyP+FQOcf41xPjhjqf&#10;i+xthGSWuCeG6Ac89vz96AO88HWv2DwrlVxiHCqP5Vw9tE+pfENQjbxCgO8dst1/IV319/onhBoy&#10;u3zF29cY7/0rh/hxGl94wvLuNVwswUfN1AU/1NAHX/EGU2ejQwb9vy52468f/X/Ssb4NRCS0+3kB&#10;vMZpCfXJJzUnxiv/ACrdoo2+7HtPft/jirvw3shpfhTcABsh9uuPegDlPE1w2reMYYQ2f9KJ3fez&#10;heDXceIH/s7wb5f3S/H3elcDYEXnj/Yn3Y92PxP/ANauz+I9y1roMcR6LGS3r+Xf+tAFL4UQrOst&#10;1837ycndt9DWdrjDUvHsO4K224Lrz6D/AAzWn8KxJB4cN5KFU+QXPTAyKxPCtwNQ8ZyXJ5CKecdM&#10;t6/h+lAGj8Zr77J4ftbMpnILHgDJ6Af4+wq9owGk/DeSTJUpZ7VPP3iMD371zXxrvHn1aHTonXcr&#10;RR/MOm4/Tk89OldL4mkbTfh20Jf7+xP97kA4oAxfgzCr6heXLDO6Zfmb2X/65H4Vn63Mt/8AFWJs&#10;7tsr/wAXUA4/n/nvXQfCCzEOjtdsmd7O5Y9/Xn865fw7JLqnxHjn8snMZkLN33MBnH5nHT+oB1nx&#10;au47bw/axMzEfNu2ngcHn9DTvg1Glt4OM6DGLdmTB9c1k/He5jtNMVZd21bb5tueeM44Pv8AoK6D&#10;4fWxtPh9w5bFqvzHr05oA4m3g/tD4pQo4YCFXb73XPb9D1/pXo/j6RoPD8KIv/Lu2cr7Y6V574Rk&#10;N18VZBj7sIPHbLED+vNdz8W7xbXQ2bP3bfd68c0Acj+zDI9+uo6jKG3SarMWLYy2HbH6c0ftUXaD&#10;wne2xfiZlj245O4gAf5//Xqfsu2bJ4Vju36SOZN3rkk5/X8a5X9py6WWOz08qrrca1Amw5Hy+aue&#10;AM980Aen/Cix+wfD+FQB8tqoO0e1eOfFe3fVvjb4ZsFwfJnluGYr93C4yO2c4+gJHcV7f4YY2/gn&#10;lVz5I4HrivGHaHWP2iY7eRl32ulBtwXoGkOPYdCfXjnoKAPZNa/0TwnHEUPH8IHsa8d+AlpLcfFj&#10;xDqDrhPtIj+9noo9P8817D44kMPhuNOVJjIbcPavMv2Y9t7qepaii/67UJjubGW/eMST3z257UAd&#10;l8d74WXh68dY2bFqy7V+8cgDA5Hcj6VX/Z/0/wDs7wfFHJJu8uFt0rcZ+vvVP9pO/EHhq7bd/rNq&#10;exywGK6L4YQmPwSs2wLutc/KpGDgcfzoA4Hx6BqfxD0q2Qrlbhm+YDjoM/kcfnXo3iMm18Lxxrt+&#10;7n5u3A/+vivM9alW5+MWnwIckW7Mcrxg8cZ79Oa9C+Icz2/h+Ni3/LJt3zfh+VAHN/ArN1f31zwf&#10;9KcfdIPBxz+VUfiBIbjxhZRNKFVrpjtboQFPb6/0qx+zdO1xolxd7G3NJIxbOc/O2D36/wAqy/FV&#10;y0vxE0+B8t/pUuFx04OD+h/OgD0HxVvh8JKipy3H3sD8+w4rgv2eLgyatfM7fM17IdpyDnOBwfUY&#10;r0LxsiDwn5ajloz8pI9PSvOv2YYmbVNWnKsFbUpSu7P9/wD/AF/T8aAJf2h5VG0DjzL6Pj+9+8H6&#10;ZHPbivRtImEPgbcWGNq/Nt6+teafHy2m1HV7OyhzhtSjY/QFj34/D3rv7mRtP8CQq3oOooA4T4bw&#10;xX3xS1a7VW3KyIwz1wuRn3wccdqv/tMXhsfCOqSlvljsmA6jPHFRfAeA3viDVdQ25ZtQcDd2wen6&#10;VW/a6vFtPAupsQvzKq4K/eywGB7mgDvPgOrL4AtZJFxi2+br6e/9a8v+PhW9+J/hWxbLf6bJIBnj&#10;hSMn8Tx71618HwY/AUBIH/HuDn644rx/4rTxz/HrwzYbVb5ZW3bc9MHr7Hn8vWgD3Vf3Xg0Y+7t4&#10;9+On5V8/fDrUZL39qXxBbh2dEtoRg4x35H1HWvoPUf3XhSNWHVQGHfpXz98A7FLz49+LdY87czXi&#10;xM3ULtUAjrx/UEdqAPYPjFdC28OTOzbdlo3zehwa439jG2QeA4LtTnzR5n3cD5lDZH1zmui/aJn8&#10;rwbqG04K2bfMGwfu9c9sc1jfsXWcsHwk0uWUvuksw/zg55X36UAYH7Xl7brplnDKFIm1i3SQZ5K+&#10;YCe4J9OvevXvh0xHgeF2Xb/o6nb3BwOK8J/bM8yU6DaRqrs/iCEbWYYbk5z6Dvn+Qr3jwhG9v4Fj&#10;OD/qF/AYoA8j8RXEU/7Qmm2obOzT3J465b9K9i8TSNF4bjjI/wCWHOPpXjNktvdftKTNJJ+8j02N&#10;emFwXfOPrj8MV7J4+YR+HgAF+WE9T7UAeR/s3bLvxRq12sYy+pTbsHOD5hxjv0xXTftJSiDwXqTT&#10;MQv2fa3Geox/L9a5z9lK0UG9vf4p9QlcsuPn/eMfwAGB74zWt+1ZcMPAuoITjftT72MAt16/nQBu&#10;fAiFF8Cwsjbg1qTuxyc15r8blWT4neG7dl5a8ZvujBAByPUHFep/BO2Nt8PoSV+b7GvHfp/nrXmX&#10;xVkhl+MWhREbm2yldq9DlfvY9OQCaAPY5ozF4MjQrn930PHavIfhdcvJ8ZdejeQt5dwgRjJnjHPG&#10;OOQa9i1ciPwpGDuPyn5hXi/wYmN58Y9ezAvyXCr8y89Oo46dup6e9AHqHxekMegXGH+7ak8duPzr&#10;m/2ZIhb+EYdhPK5J/vcfp/hW18dZmg8MXkiMqmO2O0tjj5T6++KzP2ZQD4Jt5AuVMQPKkfwg/iel&#10;AHOfHthLqmlQSEbW1ZCON2GAOCPfpj3Feo6REI/Ba8gDy1+YCvLfjuwPiXRYYwQW1QFT64Xng/5/&#10;KvVLXMXhFM9Nvf6UAeb+GIo5fipeLG/zKqnH4frnP+cV3HxTm8jQ5ip+5aseg/u1558P5JZvi9qR&#10;IG1SmfZtoz/T8Sa7T433i23hy7dht22bEf8AfNAGV+zjbyx+EYjOefLzIyjGTtGT+dc58WCJPGWj&#10;26gbvtTFvl6cY/H/AD6123wMiUeDo3jX5fs/yr68CuN+JytL8RdHIwwWaRie4xt5x3xkfmaAPVLa&#10;PyfBqg8YjwvfHBrzH4cESfE7WNkg4uAAy9uAP8/j+PqV3mLwlGMY3IS35V5T8Iz53xO1r5f+XzHL&#10;7ugAC+2OKAOt+Os7ReGr5l+99nI+gxz057/nSfBC3EPgdMZVfJJ+Zef881V+P0rf8I9fJDIFZowq&#10;sW7k/wCArW+FsAtvBMec8Q9M9eaAPM/iTcp/wtfRbdDkjeVC5PdAR7da9h1YeT4VhKj/AJZnGOwx&#10;XjXia3kvvjpp+Y2byrUkd/8AloPyPC/UV7V4lVYfDcSg/cjoA8l+AE323xtrE2CyrqUi7go28fTn&#10;I4BzWh+0TPENM/0hNwkvoV27f9sfn6+9Uf2aVFxr2q3ezG7UJDt6AYYr/T9ak/aSf/QIUCtk6lCp&#10;9huz2oA7z4cqg+H6Sxx7VaAHHQ9M15XcKLj4/wAJR12wwKNo7cjGPTkH65z7V654HQr4CTn/AJYr&#10;+HFeX6ZuuvjhcRH5tixAfN046/pQB6B8WpGg8JSSOMbLNuGP+z0/nXLfsnpt8Hxu0aqdvOG/X/Pf&#10;9Oi+OsrQ+Crpsjcti+0t0+7nmsn9lq2C+A7WSNfvW6sS3UkqCf1yKAOK/aouXOs6HaKA27VAVXjJ&#10;/P8AXHPSvY9AQp8P7eNlOfLB+77e1eN/tDxfb/iR4esC/H2mRiv3ieF6eh7fjXt6Riz8E28RP/LP&#10;HzfTrQB4n8KIxdfHTWbhlUkTY47ZVfTGe+fTFdl+1VlPhvrARgGawZV784GP59+K434Bg33xg169&#10;Em7ZeNH8vIAB9u/t2zXWfta30Vp8O9QnnRmVdgMaj7/zqCvp0zQBd/ZM0ufTfhnarOvzfZVGduD0&#10;6e1cJ+0LctL8VvDFgu1t13IeFz2AJx179a9S/Z7/AHXwztzn5ltQG5zyOMn3ry34qN/bH7QOg2QX&#10;/UQsykngksv+AOfwoA9uvJfs3g2MCXadnU844FfPH7Mj/wBr/HvxhfLCn7vUtm5OO3c9zyfy96+g&#10;/Fsv9n+EQ2fu2rHA6/d6f59a8M/YetEvdb13Wd6SCbU5dsqr8xG4nk+/B/KgDq/22L42fwa15oJN&#10;p+xukbemRt/kf0/Cpv2N7e4g+E1mz7l/0UlVbsuPWuf/AG59R3eCF0aOVlN/fwwbVJGVLcjp7d++&#10;K9C+B+kJ4Y+F1vbooX9xwFUKB+FAHz9+2PBceI/i14R0SxwzR6mJmXblgAV+Ycc/4A/h9GTKmnfD&#10;23gkfDLa5YEZzhK8E8Sm78aftY28dhGrR6bB88m3gMTn8eOo689q9c+O/i2Lwt4FuJVcK0Nt5a7f&#10;7x4A9+SOPSgDxb9kXSW1H41+KvEkcCrDJqBMfXgLlevfpjj+6Oma3v2w7+2vNLhsJ5+LjUY/9WpP&#10;yh1HJGeSMiug/ZN8Iw+HfB114lYLuvHaRn8naSWHOeB3ryn9py+v/GHxa0nwHp08n7uVXudq5B3t&#10;0GOARtznqAO1AH0F8Hbe30L4VWttbLtWSBePQf8A6q+U/EnhyH9ob/goL4b8K3EH2iz8JhtWkkVh&#10;tWVg0SqdpznYW654J6Zr6c8VahL4J+GalrlY1t9PzJM3HlnbjP5c14F/wScsNQ+J/wAUviJ8aNaV&#10;33+IJLKxaX/lnFCcAAduGH1Cj2oA+3NYitdG8P8Alnaqxyqvp7CuD+OulJqPgVroBt627tG6nGCB&#10;nJ/Kuq+J9+Y9AuyH/wBXOpbd9elU/Ftul34GhCjO6Bh82eflJ6UAeP2Hh6HVPh5pt9Kv7y3mI442&#10;nnb7nqK9C+A3xBsNURtHa5Xz7VvKmj3cqwHQ984xWL8IrIah8OJI5E3bZs7fxBx+H9K8Q+KHxA1X&#10;9nb9oDR/HH75vDviCVLa72xsVt5mI2s2OmRx6A9cE8gH3XZXGQAW78VYceYMGuQ8AeNbDxTpMF9a&#10;XCMskaurK2eoFdXDLuX1oAfBaBWztqV7dWXFCuQM04uSKAIfKEa4HajoKc2WbBJxWfr+u2Wh2bXF&#10;3Osaj+JjQAapeRxW7uW+6pr88v8AgqD4iW613wzpf2zasmtRu0Ih3ZIY4/Xnjsp74r7kufEo1m0l&#10;ktZsrtOGzxXwd+1zY/8ACwf2qvDPhqFTItpN50iE/LtORn67h+uB15APqT4Sab/YHwgsbJMKy2qj&#10;aVwFwoGPzP5Y9K+OdBa38Yf8FFpF+Z2sIV2ny9xDA9Cc9w+PTk46mvtfWynhr4ZhG6QWZILN/s9O&#10;a+R/2IPCKeP/ANprxR8RLh4ZZI7ySJGjb7oEjAZ9OP5Y7UAfVvx316Hw78MtQuG/5Yacz52jn5Tw&#10;K+Xf+CZOjX+sanrniy8t0XzL5mVtpyV255PqMge+M17F+3v4vXwf8ItQuJHMYbZH8vuQMD6/54zW&#10;h+wj8PIdA+ClvfFFE15CZZZBn52bknp7n8hQB5x+3Jqa3Ntpfhx5JP8ATdQA2o2GzuJGPx/MenUf&#10;QPwh8Kw+HvhFZ2KWwX/R13R7cAZH8q+af2ursaj+0x4M8KfeWad/lbpnaOfQ7clv+A4r7IgsPsHg&#10;KGNl+7b+mMYH/wCugD4j8L6VJ40/b9nMm/y9Lt15deOh9Pr1PGMgdc19hfGOKPT/AIbXWUJ22fy7&#10;QOSB2z+Qr5h/ZW0O41P9s7xprzlmWNxCG3ZX5Bnb65G8fUe4r6Y/ak1EaD8JNWvydqwae79D/Cpb&#10;HH0oA+X/APgkvp19qWo+LvFt2oC3mvy+WVlDBgGxnI7/ACgHPPFeq/8ABRaaCD4O3UF2f3c8scLK&#10;wGcNIq5GccjOf84rl/8Agk1a3knwsvNUubXyTcapNIF3bsjLYO4eowfrVr/gqRq72nwxsrcM4Nxr&#10;VrGu1yOTMmDxz7fjQB7P+yPYSad8DNHt5QVkXT0Lc5OSM9RwevavGP2mpE1T9pfwfpauMrMz+WzA&#10;fKCPm/A4Hbr1619BfAfS/wCyfhNplow2qtjGP/Hf8/lXzh8Xb+e5/bc8NaSn+rNm5kO7pk9APr+W&#10;O1AH1ocW/hZdv8MI2+/HWvn39nWGXVP2hPFGpPdblS5VI+Tx+Fe+eI5PI8KM7EL+5Jb24r57/Ynd&#10;9V8e+KtXCNtk1STaCOnzH/PPagD0r9qi78j4Z30aP80jIsfuxYYH/fWKv/s5Wf2P4XWeC3MI2bvS&#10;uY/bF1D7J4EVGOPO1CBC2OmXHuPfvXefBuMr8NbHP8VqhySOflHPFAHi/wAXJ2uf2l9As1kztiPy&#10;r6Fgc5/4DjHrXvHigmDw027/AJ9yOo9K8W8RRwXf7T1rGyLujtxgbck85/Drn8SK9p8futt4TuWY&#10;fdt2x+RoA8y/ZXRZZNUut33ruQc9vmPXPvu/yKT9qqe1h0iz+1I3ltegSd8eh49OD+vSp/2TZEn0&#10;W4n37g0zkyMBuPJ5OO9Zf7Xt1FHp+nwv/wA/ikk8ADPJz9M/hmgD1HwBAo8E2wj+6IRjj9a8P8S2&#10;rXf7TNrIeVVFP0wSfTr/AEB9a928Aqv/AAg1qAP+WK/yrwrVVVv2ooZ9n/LNc/MeefTHp+OBxxQB&#10;7t4rzH4acqeluf5V4x+yTMsutaskZ+Vbx8d8ck+n547/AFFe1eNvLHhyYP8A88D930xzXiP7HAaX&#10;UNXdmVtt9IN23plskf19s0AbX7ZWqrpnw0urmSVlHmJu2gZ+8PX8Oe2M9jW7+y3KJPg/prgqd1sr&#10;Fl6dB7CuZ/bcEZ+Fd1DK+3dMo3enzDnjrXV/st2y2/wb0kLtINjHu29vlH9aAPLf2nrt7b4s+G4V&#10;2/PcAYbPOGGD37bsZGOetfQNsWbwpAQOWg/PIr5+/aTvLFvjX4d065ClnZiFb0DL/XBH/wBavoaF&#10;APC8SgfL5Py8deKAPn/4OBT+0RrCrLu3SHapHIAz09B/XmvVv2gJDF8OdUcH/l1bd8uccf44/OvJ&#10;/gzKkv7RWuIgb5JiGUgfLxng9f8A9fsK9U/aMynw21Rk3Z+yuRtHzfdOP1x3oA8//wCCfwuH+Gha&#10;clm8+TdkAYyenvUf7bkz23h6wA2vuv1HlsPvZPSpv+Ce7u/wsYSbSy3cwJVif4zg/iMH05pv7cFx&#10;FD4Wt0kUN5t2qqGbHJyMZ9xkcYxnPagD1L4WNu+G9gAf+XdArL0+7XjXiDy3/aRhjCbiI128fd5O&#10;OfXr26Z9K9n+FuP+Fc2DJj/j3QAD/drwvxFcL/w1TaRncGaPI3f3c8/TnGPxxQB9AeNULeF5s7QD&#10;bnqcDpXzT+w1mL4peLkHmH/iZElmzycDqfUdO/C19MeMgF8LS7hx9nPXp0r5z/YohhPxH8VGH5tu&#10;qNuYsOWLEnke+KAPQP2yDs+EWpy4OVUH5G25G4Zx+FWP2LInHwWsvNl3NsYE7dvc8Y/zn2qP9slx&#10;F8I9SaRF4iIy3I6gc889fWpv2Mgv/ClbGQSmQeW3zHO44bvnvQB57+2XfR2XjPw/POy/8fyqrNGD&#10;tyf05A5wfpX0NoMhk8IW7k4/cr1HT5RXzL+3Xb3T+PPCRt+f+JoCybsAgMuT/h0yTjvivprw7GI/&#10;BNtGPmH2de/tQB8z+GbgN+2VeIfv+SqMScknGfy7/h9DX0B8Ycr4A1ERttb7K209cHb1/rXzf4fn&#10;uY/26p7VkXa1m20+Z823C9fxLj24z2r6U+LkTjwRfBMZ+yNhu3Tv7UAeK/sAahJe6VrME0W1o9SY&#10;ctklegJ9fT6AVe/bvt4r3wHBbPctHvvI/wB4vUZ4GDkY5/l2qh/wT4Qto+sMxbLai2Nw+78oOD78&#10;/pS/8FGbmez+E7XtrJ5bR3KbZMkAEgjnbyOueO496APWf2c9p+EmmopyBZrzt9uleIfHWaG2/ab8&#10;OkBdzSDduYfMMnp7ge3avZv2X55p/gtpEszfMdPjO78K8F/afvrmx/aY8KxgN+9ulVmjUZb5jwT2&#10;BB59gPagD6q1aUDwtv8A+nbP6V8r/se6zFP+0p40sEBVorhfvcnqR1x6Ace3evqLUzL/AMIoxUf8&#10;uzfy/wD1V8n/ALFluj/tSeOrgSbmNyqt83oT1Hr9ffA60AfRH7UF00fwq1aX7QsO21dvObH7v5Ty&#10;c8cde3SuQ/YEnN78JEnJ4aaQjnOORj8x/h2rr/2qLN7j4Q61GjMG+wSbdrbedp71xP8AwTpR1+C0&#10;Mc33lmkGFz8oyMDk+mMUAV/2wLhrTX/D82c/8TBfl45/znPFe8+HiW8I2pHObdfx+WvBf2zY5jq3&#10;h/yd3y6gN3bPAIHIwPr617z4VB/4RC07f6Op9O36UAeC+Dbvy/2qrqzkK5aFtihugz1P1/ya9k+M&#10;wJ8DagQelux/LmvBfDd1dx/tr3FvIpMf2H92NvC/N0B79M8cfNg9q+gPi1GJvBV9Hwd1uePwoA4P&#10;9j+SWTwTNHI6yEzSHcvQ/N/hWZ+1YzwS6bciInZcA/KoODkcc+vT8q1f2P444PCdxArBttzIQfUE&#10;5z/Ksf8AbIinj0yymiZl/wBKGW7r/n8qAPXPCRaTwdbDPP2Yfyr50NwsP7XXkvEys1rxmQYPPcev&#10;48V9E+AXSfwHZSgg7rZefwFfPGuCOx/a7tAxx59ux+ZeGxlc/XP8qAPe/iNF5ngu8RiPmtG/lXhv&#10;7Dk8jX+vLLuRhqHzKx9u3sDlfp9a988ZqJfClwMdbcjp14/ya+f/ANiRxH4s8SQtncdQy27OeRjn&#10;1PQ57UAdR+20rL8NJmRGJWRWG3Gc7gOOevNb37KE/wBp+C2kzcfNaKWXb09Rxmqv7YVlHdfDG83q&#10;cbcbVOM5IAHUdSR/PtkSfsgtj4LaZCzFmih2lj1OCRn9KAPKf2rdVttM+NXhnz5drS3K7RjqR1zn&#10;gcZ59sd6+i4wJPCS8D/j3yPyr5S/b/1caL8SfB80tu3zasgG2QdO/cf/AF88AkV9VaW73Xg2GQn7&#10;1rn68daAPnH9mm4S0/aS8TWEM/clYdoUKPMJxx1PXJPqK9h/arszffCfVI1/it2H04r53+A2t31p&#10;+3f4k0GVpFhksVmVZGyrfvCMr+JGec57da+mv2jLZ5/hbqhhGW+xsw5C5wM45HFAHFf8E/7cW/wb&#10;t7NAF2ySALjpycKfw9K5H/go289joOl6jBHJ+71OPd5C/M+eNv5810P/AATy19NY+HEu1428m8kV&#10;jG3U9+Pr6VS/4KJBYPAsV5JArrFfRHaTt24JOSegHHegD3L4WSSXPw9sHmP/AC6KTx0+QV86+JNV&#10;sdO/bP0vTnHz3EUhQnH90cHPTjNfQnwWuFuPhlpsoyym0UdOcbRXy58X719N/bz8HwSpj7d5scbb&#10;j94Bix46YUEAn8OTQB9Z+Obf7R4QuBIR/qOTjjp/KvEf2IVS0ufEGnorAx6kwbzB8xIGCffnv3Oa&#10;928QJ5nhKRCg5t+n4V4P+yBqJuPG/iSIMrbbzJ29uvTnp6UAdd+06Ui0y0uHPC3C5VWO4jP/ANav&#10;RPA0om8G27Kf+WAxge1ed/tTExeGYZQu7ZOvUdOev6cfpXefC2cXPgCxkH/Pqo/SgDxo3Edn+00k&#10;YfDNE3btkHHA9f6V7F8Tk8zwXeqvX7K21lP+yea8J8WTSWH7V+lh5VUSRsBhfbIB+vzHn0r37xxB&#10;9o8J3A7eQf4evFAHlH7HWsSaha6vbynmPUG+T+7x6+n/ANenftlRf8UtDOybtt0rfd9Px5/+t681&#10;i/saXYTX/EenEKPL1DqG68enbGPxrq/2uYvM8E+YFBCyL8r/AFwf5j60Adn8JbgXfw8sJMt81oh+&#10;b02ivCvGusNo37UWk2bP+7ui6jcpGTgcA+ufpwO9e1/AK7GofDLTZlGQ1qhHy+36fTt0rwz4+W72&#10;f7RvhzUF3KTcbPlYgfNkcgdcgenBNAH0h4mxceFZORzDyM+1eBfstarM3xT8RaRu4jmX5lz+XPf1&#10;9z3r368Bl8LBhgk2/wDSvn39nW7SD49eINObliqOTwP4j+oz+PXuaAO2/a0tph8PJrpZArR4O8tj&#10;AyATn0x1HpWt+zBfnUvhXp0hbLfZ169z/n9Kb+1FZfb/AIaXsKtt/c/fz0qh+xnfC++FNjiPbsDr&#10;tz/tf/roA8k/bSlbRfid4b1UeYrLfAjb/Edw6+306HB9q+kdCla88IwyKPvWoPHPbNeAft82EML6&#10;PqtwQqwakhZvLLfxDp/n+de8fD6c3ngK0mjG0PaDp246fzoA+Y/h9JJp/wC2HqBW5bMtuyhduBje&#10;e46nrz7V7P8AtOwxzfCTUHQZ8uEsMY7DPfvxXhE5utB/blto1KiOa3lCg8YOVyffJx6fdPWvor46&#10;WSXfwt1IH/n1Zvbp1oA8n/4J6au+pfDG6ifyf3OpTKrQqVUgMR378ZPua539uY22m+NNAv7lIcG/&#10;iCmROhEinr2Jxj2JyelO/wCCaF+l1oPiLTYJd0cOuTrxJuC5YsR6Dnse5/Cq/wDwUvNzpui6Xqlp&#10;H839owjduxzuHpz79QDz7UAfUXh1kvfAsbN/FZjOO/HP4V8c/BfUb7Rv+ChGtaVMF8m703zNu45B&#10;VsD2xgZHqT7V9ffCt11H4bWM6Y+ezXaE6Yx2/SvkfVHg8Jf8FFNNWSLadQsZFDD+IKBt79PvduuK&#10;APrj462T6h8NL6FF+ZrN+PTj6duteAf8Ep5tQi+H+vaDescWPiC6hj+YkFQ/UZH5+mMV9JeP4F1H&#10;wHcRFSd1u38RHb1HSvAv+CeltJpmoeMLCSZZf+J9I7Mu0Y3Bc7sfxevHpmgDov22tOvbrSNP+zDO&#10;3UIiUxnd+8U/hyAPqw+leweGSU8DQM4I/wBFGSR04rzz9qtUms7FNnytdJ7fxLXoemExeC49h/5d&#10;ePTpQB4r8BI2n+OviC48spt4z/fyzH9Mn8GNan7doST4NanaySeWJYSofbuwSQB36c81T/ZpeO5+&#10;LHiiZVX5LlAW69j39Ki/4KJazFpHwZvnklWPdgLI3b2OeAD0546UAdr+yLaLZfA3RIlj2/8AEvjJ&#10;UdB8vQf4185/tdaop/a/+HOlpLtZtQfhcHghsnB7/LtOOzfiPpb9l22a3+CWiRZ6abEF3dcbRwa+&#10;V/2pLibUP28vh3p0Dldkrt8w4cZPQ4PoQRx164yKAPtS+Qv4Q3MdoNv1/CvJP2cL17zxf4gtXX7l&#10;1gnsfl7f56ivX7/engzcGK/6Pxnucf414H+ybqb3XxT8V27INqXSqnzA5Hzflj8uRxyKAO6+OMb2&#10;ktrfKp3IynPHHI9a6C+YXvhhpVYN5lru6dflrmv2orl7Dw3HdrxtbjDYP5/nW/4Pl/tPwNZ3BIPm&#10;WK5z3G3+dAHI/Ai9kNzqdgcZWYFRn+HGP5j868y/4KF6VcHw/Za1ZStHLBcK+5XKjKEN1+q8jHNd&#10;/wDBq6htPiLqmmJ/dX+Lg5Ldu3b86x/29dNku/hDc3ttBuaEAlN3GM8D6Zxk9hz2oA9G+EGoR6/8&#10;MdN1CNtyz2Ktn1BH9a8Ts4ZtF/aRjbdt84lfLDZLZI/Dvn6Zr0D9jjxKni34F6LqMM7SJJaJtZhy&#10;R7ivM/jVfL4c/aA0e5jKor3gDNtyTlWGM+3t/WgDvf2n7Zp/h1LcJjMTZJ2+vFW/2T9SOp/CCwbz&#10;VZo4zHuVcBuOuPfr+NXvjLarqfw3vohHubyt21gCDxk9fr/Oub/Ym1Dz/Adxp77f9FvGT5cMrYPb&#10;HBHJ5H/1gAeReMVu/Bv7eOg6oA0dvfCS2VmYbXc84HOcjBznj5uK+1vEEI1HwVIFXO6E7e/Y/nXx&#10;d+2nqUfgv9ojwT4iYFQ2rxR52jkllUDABOeT7DnPUV9saGV1PwVE6gYaDK/NnigD5C/YM1+bRv2l&#10;/iP8Onl3RwXkdzGPMPG/cB29E/oeRX1b4sgZpFlI6LivmX4P6DZeEP27vEEyQ+XLq2kqdzZw2xsc&#10;Z9jkge1fUfiVg0YZTyATQBy0QCeEpIzJhdzc/j/KsTxkd9zokW3H7zdj6AZNbNpLFP4amTO7bIc/&#10;L04rL8YeV/a2kwqPmAYj26elAGxeHy9Nb7vETcYzjgj/AD9a4H4J6kLvx9rEBjZfLYY3H7w5/LqT&#10;9MV3OqPL/Z0giPSFtufXt+pFebfs6Xaz+O9eZkXduUb+AzDb3/8Ar+tADv2wiV8MKfmBVWI2nBGA&#10;Dnp6gV6L8IpvO+HdiU+b/Q1+6McY9PyxXmH7bt2NN8GLejcrIS24KWxjnt16fXGRXp3wW3v8MNOB&#10;Zdxsl+ZehyoH5flUtgfPXiK5t7T9rfT42k2yMzthuM4ABx/I/UV7/wDFSeJ/h7eIz8NbsP8Ae+Xp&#10;+Wa+XfirfyW37b3h+AzeUs3moqqpbcdikjI6YO31yCegya+mPiokz/De+MbKp+ythpPug7Op/wD1&#10;ipA+a/8AgnleSXfibxVbs8m2PVpB+8xuOfmJ47ZP1xyc1337d0cC+BPMcFVWNvuNhgNp5U9iOvvj&#10;BzXmn/BOTz08b+KkliZWTU2LBuj5zz79Og9ea9H/AOCgQm/4Vq8sCKxVWyO+NpHGB97Ppz39aBS2&#10;HfA65jn+DumsFO6S0JZjgbvl5Jxjnv8AUjua85u7hZNQ1DzpGXbJ03E7T36+h7dep9K7f9mry734&#10;HaXIQV32e75+cZX68jP/ALL3rgtYxL4k1ByzY8zBKkYywOSenPPUdTznigTOjs5R/wAI+waTdsWI&#10;SbmX5+xIH1PT15q38FGVvHtuEddn2ZmxtHBySefrx+Gay7SRpvDPkhF/dxxbWL/MOSB93rxhT19e&#10;1anwLil/4SqGTC7mjzu+b7xyQOmMdR7ce9Akee/8Fd9fSz+DkFsXb/SLlY8DaNxK9DnBxx1GSDzX&#10;1t+yPa/2f8AdFtRtUx6VGpVVwAdgyPbv36V8g/8ABWC1bVPAei6cI4WVtSiLeZBleSF7DOMMBgdi&#10;RxX2l8BrKPSfgnpdvGuCumxr93+LZz196f2Sz8+f2l9aGr/8Fa/h/wCHHaRvs8byruAOMZz0HUnu&#10;cY9DnI/TLX5/svw5aRs7Rak8duK/L3xHc2vi3/gtNpNgyr5mlaXnsdrNv68fNx6dML6jH6bfEa6+&#10;xfDG4lX7q2Z79PloQHwr/wAEr7g3/wC118ZdQjjba3iBEbfHjDKm0jPPHHQE9fXJr6p/bZ1ifQfh&#10;nJqNvt8yNvl3dOnTt16V8if8EVJU1z4s/FjxFBOsgn8WP5u7GfMG8N0+nHYgivpP/gqFrI0H9nTV&#10;9QdM7Y8fKCxGQRnA5Jz+dID1H4eynVfAOn6nnd5lmjHc3OcZzWZrbLdTRyxkblkw2D7f/qqX9mSS&#10;XUPgLoNxcr+8bR4SwKkYOwdj0+n4dqzLDUYr/wAV3uiyfejXzF9ucUATeDQ1lr9xCxYecm4bvbjH&#10;5CvM/wBsywW2tdO8RrceWbS4WTPmbQdpBOSe2Afwz+Pqbp/Z+tW9wyHa3BGeRn19q5f9p/w7beIv&#10;hrMk6b9u7+EZ+62P1oA7bwHeLrHgCGQszCS1z0/2a+E5dIm8Cf8ABTi21NrpdurWMsaxr13fKTxj&#10;JP7sYOe+PSvs79m7V01b4X2UAmDbIPLO5uRgYx/n0NfHf7b0H/Cvf2yPAfjoQ+XDPqnkTSDuz5RQ&#10;SeOTj3AXsDQB9qfFq0/tf4XXg2M26zkx8uRyh/p+VfL3/BKrxF5ev+OfBvkLD9g8QORGQASzDJJx&#10;wTk4znkgnvX1dg+Ifh1vi2sslpuG76en+cV8jfsPWUXw/wD2tvHXheESKt+8d1Grcp8o2dfXCjHc&#10;igD2f9vPQ4tS8CrLKseA2cyZGO+AexIzyCCK9T+EU6TfC3TnzwbFSP8AvmuO/bG0u51X4W3aW1us&#10;kixsY08sNk7SABnFdB8C5Hl+D2l5Qrt09fl9PlH8v6UAY3wssTD481i6JXDbVVV/P/GvS7aSCPVY&#10;03/N71x3w+0t4dbvLph/rJM+/T/Guls/9I19T/d9u9AHOftG6qmleFGvZJNqxnJb0GOv6Gj4aX39&#10;sfD201BMss1qpyp7ba84/wCCini678M/CGT7JMqyTXCRKG5xu43bRycZ/wA4r0P4IWc+m/BnSkvc&#10;+ZHp6b9x+bOzknt1/CgDF+Ftutp8Q9Q5GSMsVJ55PP8AMfga6L4w+HNN8V6FJpN9bxyLMuAJFyDx&#10;0Irifgv4gg1j4ka01ou5bdthb/azyPXjj0HFbXxt8cS+FbmztpbdmjupFQMo6f5/rQBzvw8+GGle&#10;EdD/ALK0mLyIVb/VKRgMCQTz6/0orqrO9tbuwhvoR8s0eQA2Pf8ArRQB53+z9pLRWcmrSDb5rscq&#10;oGAox27cED0qh4a87xt8abjUHl3w2sz7CG4wO/HUZB/Ouh8JXEPhn4YzahcP5ax2ILEjDDIxnjp9&#10;7FYfwOit9D0TWfHdyGXJZ1dmAwP7v4kg9aBB4pEnj/482WiIzNaaKiyzbe0nBBz7Yx+NXNDY+Ofj&#10;JdXXDW+kxrDATgqGPJHTqAMfh2rD+FGoy23hvxD8Vr7717cSC1ZmPzD2PHUjpjIFbv7Klwdb0e81&#10;ib5nmuXDsGOGIHXkdT39T9KBnDatfXF1+0jZRkfJul2rtA6YGT3yf5AV2H7TkUl0ml6dAq5kaMYZ&#10;QTjIzj3H9T0rm7fT5ZP2hxfonyqrDf1wN2c59Dnp29D26z4j3Ka38WNL0g/Mse1trcg4Xrj1+YZ9&#10;eKCSr8ZtRfRfhxpfh5nZft17CjeXnIG4E/Q9T9Aa6L4tQS2XwPa2QrGwh4OPlHy5x9K8/wD2lru6&#10;i8d+G9It/mjju4QFxgAktgnsDwccHOMcZJr0P4wNJP8ACLyhGW/d/wAOO3446D16kUAZv7KLyTfD&#10;UorfdWTbtUdMnt2/+vXL+FfM0340qJI9isFJDdzvOPqQOPyz0ro/2T7xl8MXFrK24Rs/KnjGSPz4&#10;H0rk/Fl22h/GSxeYKkby4U4AywJG0Z79x/SgOh137R1zJ5aXMMecMnLLxncOf0NP8SzGT4O2rt8w&#10;8k/K2R1B9Ppg/UU/9oS2WfwtDqa87olB+bAwR1/In8qrXl7Fc/BW2ujNhY48s7YHA6/qMY464oD7&#10;Rv8A7MUUcHhFpIotpWRvm7sc8+vQ964f4i28Oq/FrSYWddpvDKR/COeufU4X6E5rrP2bL+KHwDIV&#10;k/1cTFuTkcdM98etcNZ6i+p/HqxgjcLGqSOse3o2RznPHXH40DPe/GkkcHguMFuN25uAMjHTHb/6&#10;9ePfsgwnUPGvifVjC37zWCu5mDbmVVViPxGPrXqvxbulsfCiOpPyxluvt/8AW/WuB/Yhs3l8NSao&#10;yfNc3krbs/eG888ds/jQHU0v2zNWNh8ONUdP+fN03fUY/Pnp64Nbf7ImmyaZ8K9MSbduWyQtubJH&#10;y/T/AArzr/goHfTWvw31CzhIaS4kjhC+7OB/nt617F8ANPOlfDi1jY/6uzCtt+lAfaPHf2p7lL7x&#10;t4b05sHztcRih9gzdfqte6Wb/Y/BCxseDGN21enQ/wBP1rwf4txt4h/aG8L6bl/3HnT/ACduNo3f&#10;ifrxXuviVhp3hBQF+8OAF6cUDPLfhZv1n4x61eTf8u7pGvHzA46/jn8MD1rof2idQktNBuUj5/c7&#10;Rkcc/wCTWF+zXsv9e1rVwvEmpyqpCnGA2Px4xzU/7QN7C8q2jhv3t1HHhce3HPTv1qlIDsvhzZjS&#10;/AEYX+G3y3X+7XndrK2o/FuGBiP3cbM27pncB7f/AKsV6ppYNt4HyuR/o4Ab8K8x+HNs2o/FK91A&#10;wqWjVEZj94dDiqA9P8czraeHo9w6ruyfYdK4L9m21Mr6hqLn/XXzY74xxXUfGW9XT9BYF1ULCWYN&#10;6Vl/s5af9m8KW7oGw2Spzkn3z/npQBX/AGiNVmtNFu2thufytsajqT/hXQ/C9PsPg6Jyx+S3+Zs5&#10;J9/5VxHxvukvdYtdMUqzXN8iMvtn26n+lehadF/Zng4sF+bywAcZ7daAPKPF8k2ufEnS7GPnbcNI&#10;y5/hwQD9cn+det+IH+xeD/J3fMwwAPpXlPhJf7U+LMkkoV/s0CDjnrgk/wCfrXp3xHuks9BRMqvy&#10;lucflQBw/wAIITfeMNQvfLXHm7FbrnGP85xW18ZpXaQwo3OAu315/wDr4qh+zraSS202qv8AM08z&#10;O2cev+e3HTtU/wATmW+16GzU/fuPmYsBgDJwOPb/ADmgDpfDcUlj4Lbcw37M/wD6+a5XwDbtdeLL&#10;m4XiP5VUA9+tdbfv/ZvgvC43GPJ+bvjP8yK5/wCEcbXF9dXMrBv9KZQ3BzigCp8VjJN4htreFPM2&#10;yoCFPTkf/r/A1c+J101l4EhtY5vvnPyjPyjHPH0FUvEYj1Dx6qGRmxcZxu4yBxUXxwkM1hYaLEv+&#10;sXnqduSB0HPQ9uaANXwhJLpPwukvH+WT7Nuz3yef5n8zVH4SNJpfw/vtekm+aSFikjLt9vwq543Z&#10;NC+F/kbtjSKFHPJ4zVDWZJfCvwSjimG1niRRhumRn9SePrQAnwYP2LwFqPiWYbZLuSWfd6gn5evt&#10;k/iPSrvwMhj0/wAP6p4vl2/6VNLP5mPvALgH/PpWd4jeDwT8DbWx6+asaBVUlmZsfrk1pyv/AMIf&#10;8EdrIY5GtVWTuRnlqAOd+E8DeIfiZqWuvH/qW8pWC9cnJIP5Vq/H7WbeEm3jlVjFbeWqf7TcDrxn&#10;OPfNS/s3aSYPDkmsXCMGuryWRtx/hzgfQEAVyfxguW1fxPZ2NsNzXd/HG3XIxk/l8vX168UAerfB&#10;XSH0HwVbrMqq0cPzMPXHQe2c4+lebfFu8TWfGmi+HwgZp9Q81trdFTJ7e+K9esYTo/g3B+8IcZX6&#10;V4roIk8U/tETBeYdM09cbRj5nbH8k/nQB7gMaT4OI+7lRtHHb/P61454IZfFHxx1C4f5v7PjjjX1&#10;OcnHvzk1638QLxdO8PrAZNm2HP4/5xXmf7Lli+rtf+Kpxu+3ahLJG3qu7C/+OgUAdz8V9SGm6LnK&#10;kQ27Owb6Z/P/AArC+AkDxeEF1N+fOUyli3XOW/r+lU/2ktVmg0O6hgufLkm2wwt6bmxmui8B2Z0f&#10;4cxKVCslqqt8v4fl/jQByWr3c+rfEG0tSPlBeVh07kf16V2fj14bPwylrjqm5jjI7CuH8Gq958TL&#10;jg7oY1RlB468n/Oa3vjTqDQ2jAOMJD0zjnn/AOtQBH8AbbfYzXh/5bXUjBt3J+fOTVP4z3puXFoG&#10;VvtFwqqvPPzdK6T4MaPLo3g+FJx+88ssxZupIzk8Vx/jozX3i7T9NEvy+eZJFCk5IHHP1/P8KAO/&#10;8NKNN8LlsBf3QC9s8V5mbiXWPipDapu2wRuz++eB/I/nXp+qMbLwuoJ+Zsc/hivM/hrHLqnxFvr6&#10;RD+7kEYPbs39fwoA9A8ezC08OiLd/wAsy2Pw/wAK5n4GwNM91eueZLqQ47/eOP0x+laHxi1VrHTJ&#10;A3/LKHp/PNL8BYDF4WivJ4wreXub8qAMr4vStLqCR7g4e5CEMe27px6iussVWx8EswG0eWAue+f/&#10;ANVcb402a34ktEhY4M+9mTt6D/OK63xOy2HhKKI/KZOducnp/KgDkPAcH27xvczL8scZRBx9SB+v&#10;61pfGa6a2ikhU/dtwPvc9Dz/AJ9arfBeJrvV77UHVdslw2xl7gcD+tL8Vphea0LM/wAVwqLtxz6f&#10;yzQBteHoZNO8AS+WWGLfhmX9OK5/4XW7XHiO7uQBgSKm7HXA/wDr10mq7rLwKYh8vmZ5LHoB0rP+&#10;EKGQTXW370zEfNwRkfpxQBz/AIyb+1viTDHKdqx3X8QDfd49Pr+VdL8UZjbeEYYVGerbOm7GP6Z/&#10;CuRiEl78UozLu+WSZuPoBx+ddL8YZtum2um7uPJwy+uen+R6UAaHw+/d+B/O3f8ALnu3euV//V+d&#10;c38MoVm8WztGuVTaCd33c8j9K6rS0+wfDyV14byAi/p/hXO/BxGbVb65dQrfaR8qr6KD+hJxQAfH&#10;qQTBrVFLbdgbnrkdPx6V1GiFbL4fYjbcpRAdx65xzXD/ABvud9+kLpuZr9EXaM7vT+X+eldpeSm2&#10;+H0UQ/iVRk9+P/r0Acb8NI/tXxKvpx/AqL0+p9Pw+oNdB+0JeiHw7eLG6qfsb7eec44rD+B0JuPG&#10;WqXbndtutv3unH1P+c0v7TWoGDRroeXkkInUDq4H4df0oA6f9nG3Nv8AD21by1TNqCqjsMDvXm3x&#10;9f7f498L6dkkvqxc++1Dj/PsK9h+FNtHp/gaPy+1uB835c+9eOfEVf7U+P3huyPmMIlmk5/hOAP5&#10;FhQB7go+y+CVG/8AgGfm68V4l4GaXU/2idYkeNdtrb28aq2Cc4kJ/njH+Ne4a3N9n8Kxp/E3TnnP&#10;+TXjP7PFuNU+JXiTVViO3+1Cmc8NtVBn3/pzQB6h8W7sWnh5izDCW5ZgR2xz+OP1rhP2O1ur3w9N&#10;q13Hhrm8kkPze5H4Yxit/wDaV1IaX4K1SaSTb5enyYOeB8hGf1o/ZWs/J+HunzSKqs9mskm3uSv6&#10;cmgDH/aOkkurOOxQhTNqcabmOON+f6fjXfeFoTaeA1UHnyFUbeO1eYfH67uLjxBo2nQFVM2rBvmU&#10;cgA9M9/T+leqQqbPwQq452qPrwKAPKtLuBqXxxaPyBujtUCt9ck9/p+ftXoHxdUJ4abj7tqS21fb&#10;rXnfw5WO9+NuqXuxmaPZE7FT2XPX05IrvfjpM1v4YvMtjbZthh3+X+X+FAGV+zfalfA8dyyqvmW+&#10;87eccdK53xLC8vxX0tWfcV81mwOB90Y9vWu0+BNp9i+H8OQy/wCiZ5+grkdQnEvxfs7VlUt9nZm9&#10;ssMfh/WgD0rxqvl+F42z8207WboOa4T9my0aG3u7hhu33Uj7l6csSB+AwPfGe9df8T78Wfh3bkbV&#10;tyzE9uM5/Q1zv7O4P/CGfa1XGY2YsMckgn8fvUAZvj26/tLxrY2jqrYnZsMw4IHX9f512Hji4Nr4&#10;Sity23C9G+mK4S/8zUPina2u9dscLPt29eQP8a6v4xXElr4dYvjbHb5bBxjuTQBl/swxyXFhNqEz&#10;IZJrx2YqwP8AEcYI6j09q539s2Z28JtaRg5uNQgj+797L9P0+maufsN3c+p/De31OZf9dNI468rv&#10;bH6Vm/taXg+0aPYM6qsuuwjLqCDg+mRQB7B8OIWg8DR5HS3Ax68V4n4pdNR/ah0mMtue1053HsSQ&#10;Pw/L+le7+Fo1j8DRvGB/x7qAPwr5/gYX37XLJCQyw6Uof15fgfp3oA+h/EjeT4XU4+by+vvivB/2&#10;UoJ7v4k+MNTkg2+dr0mDuzuGFG71B4x24AxXunjhhB4ZXP8AzxJ5OO1eJfsWC4udT8QXkrh1k16Y&#10;xyD+Nd3B/Q0AdT+1zqC2Hwv1y4ccJp02dzY6qeOv4fStH9lbzE+Ftg5XB+xp/FnHyj9PT2rk/wBu&#10;O+gh+D2uLKyhZYfKw445YAZ9ufyrv/2e4I4PhfY+WmFW0Xb8p+7igDyH9pWYXHxP8I6O0bSCbVmc&#10;7XAwVjZuQev+NfQmmw/Z/B6gKvzJ8vtXzv8AtAX0cPx68EQvgie9lVfrtByO2cZ9/wAM5+kPmTwr&#10;GDj/AFff6UAeB+Dke+/ah1eUBtsVjDGm7HIIYn8MmvZvinI0XhyQq+3bbNuH4V4/8H5jqX7QXihi&#10;v+ruIkO7HHyDjjr1/wA8V6t8bpxa+Eb6aSTaq2Llm9gpP8qAPPf2PWmn8MpdiLaJJmO3+5yePzJo&#10;/a/uzaeCpnDNua+hVQvf94v9T+NXv2PEWfwJZzRRja0QYbR0+UfrWf8AtYRR3ekWumzSKvn6tAMk&#10;Z58wH+QoA9D+FKtD8P4Rt2j7Mp6+1eN+P9REv7QGj6eHVilnI3zMPl+ZQPx6nHpmvbfA9ult4FjV&#10;FOFhQc9hgV4rqEEN5+0xbpK+7yNNzGcju/X/AMdx+NAHtPiG4SLwrGzkf6vPy9uM15B+zUiX/j3x&#10;BqfmqzPqbAFfQMR/ICvXvGdsY/Da7P4bc849q8d/ZDSW41fWJpIyrHVpQqbt2394+R/hQB6F+0Q4&#10;i8G6nLv2hbV+F5J+X/8AXUvwItkg8Ewoi/KLf5eck8f/AFqyv2odQW18C6pJ5wX9ztPzY74/rWx8&#10;ClceAYCP+fMENu9v8/lQBwPxqfzPHugQqqNuu5H3emFAH6nH0Jr1plSPwgitxuj5+bp8teP/ABLR&#10;bz4vaHa9497rhuuCM/hz+vtXsmpr5fheIAY/dnj14oA8p+F0UTfE7WrlGQt9oCnb9OB+lb37R872&#10;vhHUiM/8e7Kcdhgc/X9a5j4FSte/ErxBK21tmoGNu547fTmui/aWVZvCd/EA2GCoAvX7w5+tAG18&#10;DI3HgCFpZOfso3H3wOea4bx3dA/FzR7bPzFXb5mz/EowOf8AP4V33wf/AHPgKNlO3FvxjtXnXiGE&#10;XnxzsBnLR2bfxdPnXnH50Aeyar8vheIHuv0wK8q+BUKS+O9auomOHvWAVlxjn/8AV+depeJZPs/h&#10;qNwVO2Mt19q8v/Znkj1DVdUuo1wv9pSKQVwdwY5P8/rQBc/aPu0XQZArjMlxGvT5RlwM12Hw8iNv&#10;4DVs/wDLEH/61cP+0hlbG3hzu36nCqqewLjrXeeEFWLwBGNqlWt1/HIP/wBagDyvb/aHx5UpuZIr&#10;VF5GcEtn88r+VeweO7hrXw5uC/Ktud3fHf8AlXkXhJkvfjtqLfeaOOIM3r8uQM+3P516b8YLg23h&#10;W6kX5fLsnbcTj+H/AOvQB5z+yejyw3t8ZVk8y8mO5T/00buKh/aMWS8n0/TY2GZdUV9wb5jtyf8A&#10;6xPYZq5+x5p3k+CllErN5jO5MmMgkk9R+X4VR+NoMnjrQ7XzcCS8kdvT7oHPTp7cZNAHrXhqL7P4&#10;CjDfxRLtz6YryTwlm7+OmoMJc+WyfLj72FPPbtivY1ItfBsYUbQy9/pXjXwaiN78Xda1KWQt/pxC&#10;jdnAA2/hxjj3oA6/9pOZIfAOpuGfK2T/AOrbnp0pP2ZoJrf4b2rT8yfZVDN6nb6/5/WqP7V96bP4&#10;d6k6LuYwhVXA+Yk4A59yK6H4C2/k/Da3kdMbrVTj6gUAeY/F+9ef44aBp0YLL+8aRcfLnIAP9Pxr&#10;2zW3+zeDYyzBdsOd3p/+rr+FeN+MiLz4/wCm224s0VsrfL/Dlz/UH8q9c8fTtY+DmYnlbNj16nHS&#10;gDyj9ljT1uPE+qavkESX0hO1cAMXJJ+ucn6EVpftgTxnwc1sY1K3F9DGdxxjMgz+NRfsdRBtKuLy&#10;Ry/mXDnd/e5PPXuP5Vi/tm6mqHQtLbBNxrsQb5j82Mn9RmgD1r4P2ZsPhpbxL/z6rt+gArxXVml1&#10;L9qiG0hI229orNhs5PzcfXgGve/C1slh8Orcozf6pP5Cvnr4dXM+t/tiax+6HkW9qowPmyeCPbPL&#10;DHpjk54APdPjNf8A9meBbqcnb5enk/N/u15h+wxYG08Dz6lKvzyTNIzj+IFc/wAiB+Fdf+09qYs/&#10;h9qFuH+aa3FvH7s52gfrTP2fNAtvCfwmgiiCr+5B46kHnOe5560AeZftW3z+JfG/h7wjYhnL3plm&#10;iVfm8vgdew+b8q9ou54fDfw/hSUqqR2u7PToP8mvI7XSIfHP7Rkl5KnmDSlSLOON3JP5cfXPsa7b&#10;9pPxHHoPga6gWXafkgRQ3ViRwP8AOKAOJ/Zf0m48SeMNS8b3w3eZdO6lWDAHPXI/L3FZ/wC1/wCJ&#10;ZLy50rwbbnf9uvFMijABXK9fpn8elepfAXw9D4e+GwkijALR8N36dT79K+e/HXiRvG/7amk+DLXb&#10;JHp9rvukDdEZxt49c5Of9nHegD6W8KaJH4U+FtvZIeY7dQ3y9cL1/wA96+PvBVxqHxH/AG3r+9+0&#10;eZZ2YWNVA+UMhI6evP6H2r7A+Murw+GvhrcXZl8tYbN237sY4618Z/8ABLzXI/iL4t8UeOb5SZ4t&#10;YuoWlbnBSeQcHGMbQo6fjQB7n+2r4/8A+EJ+EmrahA5Xy7RljxHuwxU4G0/eyeMZH41vf8EvPg3J&#10;8H/2b7GPUYo1vNQZry6mjTaJWc5ViPXbt/KvKf2uTF8U/ip4V+EVmqyR3mqC7vI/9mIg7Tz0I6fh&#10;35H2BbWdn8OvhitpCVSO0swq8/3VwKAOb8e6mupaHqm07vMuFj2k9eTkj8K1fGflw+B40O35omC7&#10;uRnYa4bQprnUPC1rJO2WvLwzfN17An8yf/rV1HxE1WO10azsZTncvfjOeMfkf1oAq/C6wNl4Mlja&#10;LbukX5cd+Aa8z+Mnwy0j4weBr/SbuxhuPs0wZY5UDr97oQ2RyAPzPrXr1pMmmeCluQPvZfO7sBnN&#10;c78KLNtU8NXlxOq7ps7sH+InNAHmf7PMni34d+M/+EPN/LNYDiOOZgGh6nHT+XH419SWGrqlsk00&#10;m3tXgJ0qHT/jVBJHN8zL93rjj+te+NoUOoWCoDtO3gjt70Aaljq9vcjKSginX3iHStOi828vI41X&#10;uzAfzrJ0rQZtKibEpbvjbXwv/wAFcPHvxE0ey8N+BPBes31o2v69DbTSWchVtgcZGQPlB4yenrkE&#10;igD73HijS57Zri2u43VRnKsDXw1/wUs/aa+Jtv4o8NfB74TWzibWNSQXl2WC7YQegOQfSvpL4H+C&#10;5vCvwlsNPnupp5I7VQZJm3Fmxzmvj/4iLb+Nv+CiujeDpVXFnYCYx7QckPnJOeB93sDx1waAPsLw&#10;Do1zoHwwsrW6kJkWzTzGOeu3Jz7V8p+DNGX4iftu3uqGJWXS12YyWwAAQeOB989c5yc8jj7Q8V2Y&#10;07wNtTb8tqfx4/lXyT/wT8t4/Enxt8c+KJsybdclijkZgchWI29Oox0wOO1AHuX7UN5/wjPwi1a9&#10;Eix/Z9PZhIzbQrBc5/MV4j/wSQ8GMnw2uvGMskjf2leSSgSSbwAGIGCQD0AJznrXpX/BSLW7fQP2&#10;dPE11PNHGg0yUSNIeNm05/8AHc9+uPpUP/BLXw7Hon7LegoplPmWPmHzsl+cZznvn+VAHl//AAVp&#10;1O70/wCF0On6fAsk11fRxRxuOpY9sEHPQgdDjmvpj9nLw8dE+DOnWojVVSxT5VXaAMZ6V8x/8FO7&#10;+W58deAPDkUSyR3niiHzo5QMFVDc+xGRjjqRjBwR9meBbGPTvAFvBtHy26A7fYD1oA+KPi7pCeIf&#10;2+/DMHmyZs7dn2quVf5wNv1BVWHb+n2v4mRLbwURtztg6evH0/pXxK015q//AAU7jtvNXyoNDiLK&#10;jHHDM3TnkfUZ59K+1viRMbLwLM/l4EdsTt9OKAPlX9gvSpL744ePfEZlUpJrsiRqrZAIJ9vTA+gF&#10;etft/wB3Nafs9+JWV9v/ABKpgzKOnyHP6ZP4V5F/wSx1s+KtS8b6sWG1fFl2iKse0gA4yR+GPwr0&#10;v/gpHfw2P7O3iCS5DbRp7A7Vz3H5jBoAxf8AgkzpLWf7LGi37xBZLqOSeTGcMS7cgnnB6j0GK5n/&#10;AIKcWi66vhLw4JFXz/FVs+585ZUdWx+OAv1Ir03/AIJx2Ysf2XvDTR+UQ2lRtuhXapJH8I9M9PbF&#10;eNf8FG/Estj8Z/hxoQaPbe+IdrM7fMOO2ffvx+lAH2D8PbVrX4fWkOdu2zVckdPlxmvk7VZ4dZ/4&#10;KEWemOp32ul+ZGfL3DG5wRkdMHPH+37V9d6An2fwXHjjFuPu/SvjzwJZzat/wUk1i5kiwtnosIHy&#10;4GDuPXv/AE4oA+tviI5tvBdwGYfLbMOWwo49fT3rwX/gnXcSato2v67cIqyTa1chvlwTtcgZ5Pbj&#10;3xxgYr3L4w7rfwFfFdvFq+dxwMYNeP8A/BO2Ozk+HF5ewhd02ozvJIMZc7yMnHegCz+3NcPF4V02&#10;2j2kyatEBnoMbuf0/PFeufDaBbP4eWcaZO20X73f5RXin7czJcf8I/aNj95qyBZM/dPPJ/Svc/Cs&#10;bweCoI9v3YcD8qAPCY7uDUP2t5LREy9vDGd3HGR/Pp1r2X4w3Bt/AeoSGbZiyc7um35TXhHgS1uL&#10;z9srVrnO6NbWMPns2K9t+P8AMLT4Z6tM52qunyE/98n/AOtQBwP7Ft6NQ8EzXg/imfGD15Iz7VzP&#10;7cVxtPh+3AJZtWjC7R/tdz9cfyrov2DrOaH4TIZ9qs0kh27snGTyff1rnf22bQ3eseHI1bHl6pGx&#10;56/MP67aAPevAuV8DWZduRbr8x+leCzztN+1RGikHbGo59OTx+JH5ivoDwkoHgm2VP4bUdv9mvnq&#10;1urU/tbvasNsnk9WOM/L79c8/lQB758QFf8A4RW4VWIP2c/d7cV4x+xY0ko1OYvn/TpB97djnn/P&#10;HSvaviExHhWcR8nyDhR34/z+VeJ/sR3ENxFqrW4X/kISEhOxJ9O36c9u9AE37eaXc3wourKz3M07&#10;CPaO4PH9etd5+zKj/wDCntKBwubGP5c5xgVxH7dQ8r4ayS7clblPl5556e+f8a7/APZzUL8KNMVF&#10;2/6DHhR2G0UAeD/tV2Oo3/x+8KRWt1sHnL8vHzAOM+/pznr2NfT2dnhWIEg/uenc8V84/tFO7ftA&#10;eGUU8ed8w3f7Y+Xt7nnPT3yPpC4k2eGFwBu8jj8qAPnH9n+VH/aP8SRLIW23PzfvM8454/I/jXrH&#10;7UAf/hVGtbCwb7C5/d8t06j3rxf9mm8Rv2ovFtiG3eXcErgj5eA3Pv0P0Ir2z9p0D/hU+tKG2E2E&#10;gDDgr8vX86APN/8Agm5PcXHwaD3EIX/TLjZhuqeYdpHttI+nSq/7fupPYeFbNo1jLG8UKsmdp6kZ&#10;x2yBn86uf8E3rKWD4MQtIF/eXEzAhiwYbjg5IBz0z71m/wDBQ1nj8KaennRqo1BM+aobd2wB35P5&#10;UAe2fCfefhrpruRua1j+6Dj7tfPPiS6Z/wBsO0gkX/lgqLjsNxzn0ycAevftX0X8KI0Pw20/PT7L&#10;H07fKK+evFlvEv7XmnzF/wB4YxtUseBu9OnYUAfR/jSESeE5hkfNbn5j9K+Yf2C7m7m+KHjKK5tw&#10;vk6sVjYLjqd2z3I9R2I9K+p/FQRvCsnHy+Tz8uc8V8yfsQwNF8VfGJOVDapj7vcEg8knp09+tAHo&#10;f7b8ixfBfWJG5xbseFzn/Pb3xU/7C8klx8BtLNw37xbbZJ82csvB/HIp/wC23brJ8FNaEsgjX7I2&#10;ZCxGB3PHTrUP7CEiy/AbTWjbcPI46e/pQBxf7Z0St4v8OIVG06iobdju3GPfIr6F0IgeD4Nh/wCW&#10;I4X6CvnD9uPUX0zxX4anQn59WjjbB6qXU/1/Wvo/wwpPgq2OWz9nXbnH90UAfLHhm+tY/wBue6sW&#10;C+dJZhvm6nAGSOeh4/HFfS3xYiWfwPfI0e7dat9egr5j0qK2g/bykdP9ZJZ7s85bHTr2x/Kvpr4t&#10;eafAl8EZlY2bbdvXOOD9c0AeM/sCWyQaLqpjZcSag0nHqVzz781X/wCCkyyD4OTPCqsyXEZXdIF5&#10;3ZH64J68A1D/AME69WbVNK1l2Y/JqkgKmTdtO7pnH6c4x1qP/gp7dT2nwF1G5tx8y7SrZCge+ecc&#10;Drg4znB6UAep/siqP+FD6HuHP9mx7m7529/fJrxP9qGJpP2kPCf7rzP9MAY4GB82c579enuPSvZ/&#10;2OZHm+AWgtIMH+y4/l44G0YH5d68X/amufI/aT8Io6t/x/AxnuoB6gc5757+1AH1FeWofwll/wDn&#10;3I6+1fK/7Htu/wDw1N44xB5aiVcAdWOT8zZJ6jp045/ir6tun2+FNw7QHd7DHWvkr9kDxHPfftf+&#10;PdDuFXFtNGY5FYgnlwSc++fUYA5ycAA+kv2l4Fk+FurBk3r9ic7fwNeef8E8Ilh+EflxMrqt3LsZ&#10;VIGN3vz/AI16X+0VGkvww1T5V/48ZMqc4+6a8n/4JsSxv8IGRZ/MxfzBm3Zx82Qv5H8M4oAf+2zc&#10;R2UmhXBVs/2mqnZ1Pyk+n+SB6V7z4OdZfBlmwx81qv8AKvn3/goFfW2naNotzM+1f7XjXdzyfTPb&#10;PT8699+Hj+b4FsZM53WqlSO/A5oA+b9PkWH9uDBU/NprHdyQOenovfgeue9fQvxU/wCRKvnX/n3b&#10;gjrxXgP9kOP21odYBx/oLJ9f8BwPxr6F+JsbSeDLwY/5dmznuP8AP+RQB5J+w5fXl74Y1Bb1VVo7&#10;90Xbnp9DnHbj2p/7aMTDwzDKED7Zx8p6N7Gs/wDYKvftOka2rFdyao42r2yAee2cEflWx+2hbRS+&#10;DlfeV2zKSf8AZyBn8ASfwoA9G+Fshk+Henkj71qg45/hFfNPxIuXtf21fD728hXzo2RvlOODnHX3&#10;H/fVfSvwkk874d6e2/I+yoevX5R+dfLfxyuRp37bng/avM29eOP4XIz68DoPz4oA+svEkKyeFpN3&#10;3WtSCvrxXzh+x8kVn8YPFlrbgHzNQ8xm5BLYxyM8cL9K+kNb3S+FJFOSPs+NvHpXy3+yE90P2ifG&#10;EbOcLIq845wW5GPXJH4e1AHrf7YrMnwg1aQbfltmZS4GAR9eO3esX9g7Un1L4C6VLLLIWERDM6bS&#10;SD1/z3rW/bU3r8D9ckVFytjIRuXIPHQ1y/8AwTdmN/8As/WLtN52JJBvJOW+c4Pt9KAPLf8AgpDG&#10;1t4x8FT/AGdZFbxDCjZPH+sQ+vQ/5619ZeFBHP4Et2A2/wCjj/0Gvkn/AIKsWflweFbxOGi8QQsd&#10;rYYYO7rn/ZP446d/rD4aTC8+GthcNz5lkp49SgoA+WvhTYG0/bx1iUqW32J8uRs+2fzOfx+or6f+&#10;O0Zl+GepJGvzfY329udtfJfg7Wrmy/4KQ3mguMLc6S8kZVhyAYwR69T7de+K+vfi9bvdfDq+hyPm&#10;s3+8owPl6nNAHgH/AAS/uEl8J65DDE0ax65MPIODs/Edc9frmtb/AIKVpd2nwhm1Ozh8yS0mjmEf&#10;Rn2nOM9ueeo6e9c3/wAEtbhU0zxRpXlMslv4glWbzHDZPX+6P15IGe9dl/wUr04XX7PusyYP7u3D&#10;Bd23dyOM9s9M9qAPTf2YtTGtfBjRdQRFTzdMhZVXkAeWP0r5/wD2gbSOD9sTwTqCwDet4UbbjDbk&#10;fGfYYJz7/Wva/wBi6Uyfs9+Hd5+7pcQODn+Ecfh0/CvF/wBqbWxoX7VXgQOQY7zUPJXdxg7X4z+X&#10;THRueaAPqnWlLeE2B/59/wA+K+dP2Mkgt/ij4uhhGwfb1PUNn5R+Q7Y7Yr6PvQ0vhfJHWAbvXpXz&#10;Z+yohsP2gfGFnhRvmV1C/VucdjnjtwBQB6V+1Ta+d4M3bd21wSq4JPNdd8FGB+HNhFnO23Uc9R2r&#10;kP2r7mO0+H013ORtRlLN6DPJ6f8A6q6L9m7Uk1f4UaXfIDtltVb5uvOevvQB4t8YjJp37UXh26aP&#10;5ZZmVmweAQ3H55r6K1z974XfGPmt8fpXzL+1pqEmjftA+C5onZfM1hF3LJjGVcHPqOnH+FfTTBp/&#10;CIZm+9B1FAHzv+yRfh/jF4q01ioaO4BfauAx3MM8cdu1ej/taRJL8Mbze2Nqda8y/Ztkjs/2jPE1&#10;nuwzKrtuzyN5x+n8xXqX7Wdit58INVj3hf8ARWKtuxgjnP6D2oAsfsrStN8JdNjU7gluo68jHrXl&#10;P7VUb2XxZ8M3yKdv9oRhuOnJBI/DP6V2H7BOqG/+CFh+/aUrvVmbPJDYz71yf7bWpRaFr2ganNa+&#10;YP7Wj53HK/N19+M/5FAH0Jajf4STHH+jj+VfNfwYlax/aw1ywYDa1tvQAk4G8D8+P1xX0d4YnF94&#10;Lt5VH3rZTz24r5m8OX8mjftqtpLPxdWMhyp6/OCARjJzhuc9sUAe5/tHWpk+GGpLEPna1YL82O1e&#10;e/sB6xPqHw0kE0zSbb6dVkdudu8/lzx+Fen/ABssjefDfUIyobNm/wArdDx3rxH/AIJ06jLLoWu6&#10;VNLGxt9euBuWQdM4/px7UAZH/BUW6fTvhfHfxRg7byNWDZ5BYA45xwCTzXunwFv11P4S6Td4X97Y&#10;xtx/CSteM/8ABUfQI9Q+Bl7dyOqeTIknmMcbdpyOffkfU16H+xdrLeIf2d/DWptP5hn0mFmbH3vl&#10;7Y+tAHhfxVlttO/ba8PyySSRNNcvGjeXlXbZkLkng7d3rx719O/E5fO+HV8IyT/ojduvB/Ovlj9q&#10;PTzYftgeBdRjk+T+02MoOcjKEccjHXGeehzjivqzxgrSeA7lW2/8epyx6D5f8mgD5n/4JnNCdQ8Y&#10;RpbIqnXptvlrjzBu69B/tDn0HbFbP/BUK3toPg7Jql6v7uGZTM/OPLzubJHb5a5H/gmbfy2/xN8f&#10;6HdptdddZlGPmbJPzH3G0qe5xnnII7b/AIKsaTNqH7M+uNEjZhspJfkODwMgD1OQOD16UAezfsua&#10;mNe+Cei6h9oWQzafEdysGydvUEcH2NfIf7Wbx+Ev2/Phvr8iyK9xqDWx3MNrb1IHHXPP0IxnpX0v&#10;/wAE7dUGtfsseEblJRJ/xI4F3quN21cZA7Z4NfO//BSzSYdA+Pfw18byzyQ/Z/FVtGHU5G15FXBH&#10;fkjB9fpQB9vahGt34MLj/n3z+leC/sbac2kfErxlaJJ+7e/WRF27dhI5GPbHXvmvf9KIvPBkZX+K&#10;3zkfSvGf2d7ObTPjF4oiddqSNG0XrxkH+lAHSftGwJc/YYJV6zKcjqBuFdrkQeCgd20C1zuUA9ut&#10;cZ8fZVbUdOgbHzXAG49juHH+f1rstUcR+CGAC5+ygDd0PGcH8KAPH/2SlupvG/ia5uCpP21VG3oM&#10;J098Vzf/AAU9uki+EL201w0azXEcZdcnZubGcd+vvkmu2/ZOtRb3+uEfe/tKQNzwcAenfn8815//&#10;AMFL5o5vCum6e86r52pQKm7kFvNXH9OexxQB7p+z6hg+D+jqCSf7LhDHPJ+QV8d/HPURf/8ABSPw&#10;PpcxY7YZHiVn4PEhOBnt8rY9CT1r7Q+DlqLD4W6fEdo22KD5eMfKP8/WvhP4na21z/wVW8G6RGkJ&#10;8nT5nfj5h8pwoY4wQDk8HI7jpQB+gmvMq+CpNo/5du3c4r5v/Yh1OHUfit4zRI5A8OqbCWPGPTHq&#10;P056ZAr6I8YP9n8BTEckWn4Hivkb/gmL4im8RfEb4iXtxK3mL4i8pumH2gAOMccqQDzk7QeOAAD2&#10;/wDbclNr8Lrq6aPcsY/eL/sd/wAwa6D4JXTah8JtJuix3NZId2c/w+v+elcn+3xfrYfCO8u327Yy&#10;hZX7rnB+pxXSfs0SLd/BbRZML81jH93/AHR7/n9aAPPvBF+bD9o+703zPlkhbAZumHYY7deDj2rs&#10;f2q7Mz/CXUJHh3bYiVG7H+R6juK83nNzpf7XFvlcLNBLu2tgDpy35fn14r2L4/WA1D4WanF5bY+y&#10;Md2OnGcmgDyP/gnNrEWr/BW2SGXc0EjxMA2VDK2MZ9sY6Vlftg2H2D4gaNrYgH7u/gJdRknEmenG&#10;MHoe+celYn/BLPxGt34W8QeHTLG39n+ILmIKrHKruyM5J6g8fXmt7/goC8un6ba6vH8rQyK27bnH&#10;zrk4/X8KAPWPE0Umr/DebC/fs/w4X+fFeU/sI6vGbnXtE+RGt75sop5BIGeO307V6t4Sf+2PhPas&#10;GEhl01Vb34HPavAv2KZxY/tFeM9A2SIQ0cphZgevA5Hb0J7DGOBQBh/8FcLO50XwxofjmyR1k0vX&#10;racSR5+6HBI+hIUnP1r7O+BeqJr/AMLdPvI5FkWaxRtwxzla+Yf+Cuvhw3/7L2taghK/ZLcTbgxX&#10;oR3HT6/nxXsH/BO/xz/wn37LvhLxA0jFrjRYS/mY3bguDnHQ5zmgDzfx2reGf24vDt1B5ai8t2jP&#10;Odw5z34OVBB6Y3jtx9La0u6y+Xuv4dK+dv2rYG0H9oTwH4lPyqNaETSD+HeGyT3x83tyevWvoaV2&#10;uLDCjdmPP6daAOP09wnhyVhn75C/T2rL8XS58S6UM5xC5/lyOfUfyrVjZRol0oLYEjdhkf5AFYvi&#10;5PN8UaarAFkt2wfxH9anmA19cmZNBmlh4ZbViMjpx/8Aq/KvMf2V7yS48beIkcKyxXCpuAA6LwOP&#10;QcZzyMGvVby1UeH5GkOGFs27I46c/wAq8w/ZgWzbxt4kezPzfaV8zJ5LbMZx/wABx71ImV/27bpb&#10;TwSrPEPL3EMdpyBjPUHg4GfwNerfBAL/AMKu03ci8WSHG7/ZFeL/APBQ8S/8K/WdJGXbJ823+f4Z&#10;z34zxXsnwCLSfCnTXeQv/oKHI7nbQM+ZfihaJd/tqaFcErtVpVk2LzkIpAbnjOeAf73T0+mPiZAg&#10;+HF6yvyts+MLn+D09K+Y/jBqcll+234bs/J3JKso7fJhOPyyTn3r6h+IpV/htejJANqTye+P8/54&#10;oA+Xv2AvJ/4WP4t+yxBcalhm4+Y46dfTHpyemK77/goBp0l78KbiONFLNbttZSOOODk8DBORzzXn&#10;3/BPWJZPiT4wdlXcusfOysdpAHHGTjrn8vrXo/8AwUJkFp8J7m5BxtjP3UDZ+UjoSBn0zxQJ7Gb+&#10;yrGT8DtNEkIVjanzA0W3DY547fQ9wa841a8SPxxqC+SzMsm7DN1+bHXoMZAPPBJPevQ/2Pppb34B&#10;6RNKULrZhXf1OMEj9a8313918TNQEM3zqrfLkdWwPXjPYetAn8JuaTZySeGo5RIGH2WMoy5z95tx&#10;xjnkjPuM5rf+C0rxeIYp1m2/uSyqx5UdPzx29fxrE0OQr4a+yOY8R2ybWaPAyGOfQ44Oeta3wUuj&#10;LfQXSK7FrfcuMnruH54xx/hQEdzyb/gqT4gWyj8K25uV+bXLVcrICzfvV3MB3OB3GPX3+6fhkWb4&#10;RWjEbf8AiWr1br8nr/Kvgb/go1pieK/iZ8P/AA/O2N+vQsjN93aHUjqeMHA98+9foHoKNpvwkjiQ&#10;Y22Iyueny0FH5l/B3TJdb/4LZ+I7mMS/6DpSo3nRnaG2r93OMfe59xjqDj9OPjhKdN+FF9PuUbLF&#10;y288YC8GvzM/YF1O48W/8Fevive3eMae32eFsnLIBFj36ljg+vcYNfpF+1fqB0n4I61do6qY9KnO&#10;5unEZP5dM54xVOwHxD/wQUiiutN8fa0kEmZ/F0ytJI3L4zyT6nOevc/Qev8A/BZzxJD4f/Zk1F7i&#10;Pck9zFCyjb/EcfxEcZ468ZzXmP8Awb6xJqHwO13XUU7rzxJcSyZzncex7Hp24rW/4LwzXl38D9F0&#10;Oydlkv8AxVZw+WrkGXLMSmMjcOOQT071IH1h+yYYn/Z88OiIZVdDt9oI5H7scH/PWvLvD3jHd+2B&#10;qHghXG1dOaRgy9c7efYDOMda9e/Zx0t9C+BGh2Ev3odHgRjtxyEXPYd89q+SPhX41/tj/gq14o8O&#10;q+/7F4ejEnyncmRGfy59+ee5wAfUXxZlXw9psN7KMhTyynpjmo/EdgvijwfNCE3xyW4ZVI/zzjNV&#10;f2xNWPhz4Qajr0SbmtrV5ByOfl6Va+A99F4t+D2kaow3LNp69+vH45oA88/ZH1VrJNU8IzKQ9pev&#10;5atn7pYn0HANeTf8FU/BBn8P6X42hVlk0vUYrgtGRu+XJA7Z5/MZr0f4aanaaB+0zqXhm3ufnmt2&#10;aSPd93DcHB+vXv8AhWx/wUD8BWfjH4BarBdx/ItvuzuI2gMDuzxgAc/hQJHd/AXWo/Fvwi0zV7Vg&#10;VutPR15PQr17HrXzbo8Ft4S/4KEJF5EccmoaXMvmsvzHDLwD3PA/8e6d/Yv+Cfusxa5+zloIhuDJ&#10;5OnpBuaUuSUG3liSSeO5J9ea4n4peGjZftk+GdZU7RsdWUFQCTnk96BnuXx20+O/8CTCVV2+jH2N&#10;Q/BrEXwvs0aQPttfvYwSMVb+NK+Z4AkRQ3zKB8vWq/wst2tfhxZpLnP2cZ56UAX/AA0BZ3NxLtVV&#10;MmF/LNS+G7433iG43N8sfHT2FLZWpayaYD+8flqj4JkgOp3zxv8Axev+fWgDwf8Abw0/UvGvjXwj&#10;4OtOYZdYia4VcElQ4Y++Pl556fhXuniW7Xwb8K5nD7Rb2BCsvf5cfzrjfiF4eXVfjJo19NbZjt2Z&#10;wzMfl6gDHvitf9pcTTfCO9sLZG8ySFlUKcZODgf59aBI82/4J+tqXiew1rx3qYjH9p6xI9v5fQRg&#10;n3+v0r1v42eDrXxHAoEas8a7odw4LcH+lcJ+zFZW3wy+Eml6KflNvabnO7PzM24n8yfbmus8M/EG&#10;z8cy3S28wY28hDDH8J+tAzH8NT31np4tS33MD5ZPbHp7UVsXenC3nZraLcsnzL0ooA85+Ll+ug+A&#10;rPRLF/nvrhIvlHOBj+oAP15rJ+Lc9x4C+AVroGnr5d3qDxRoc7SSzZI/L27UeMrtfF/xu0vwevzW&#10;+nxiS5XJK7sEgY7ZB68846dsf9qfxALj4heG/CmxvKt7q3Zv3gHO709PmAPr0GaBXOm8ZaJ/wi/7&#10;OJsYn5+xjzmU4Yttz9BjPX2HWqP7EOoi48CyTmRpHeSQl9vUhiPyyDj2rsvi1p8d78G1tthVWh/i&#10;IXnbtGc56H8MivP/ANlQN4d8M6h5SssMEk+1dhA67sj29PxoDqbnhbTLi/8AixdXwQqLf7+YyF3l&#10;2yv4AY9en1rN8G62fEP7RGoCUsY7WSVI/MXHTCZ78jaOpH9K6j4GMmsy6rr5j3eZcHbJ27nI/wC+&#10;sH1IrgfgxPOPj7rBWFeWxJIMDP704yOxwRz0NAjS/aUtJ3+Imk3MY+VbyENg9evH4fh945r0jxfE&#10;2o/CffD8+2EtiMDnjoPbj+lcb+0xYSf2xZ3MQVdskL7jnPHToOp9s9q9C0e2M/wuWB137bXnDdPc&#10;H+R7UB1PK/2T9ZEHiLVPDm/5becqsfsxyeM568/Ss39prd4f8Z6bqwjHF9gszD5M7+ck9D8uPdqx&#10;fgRrU2g/tGa34dRj5UzRuq/w5wQTjoDxnjqceldZ+2lo0i6MmqLgrDIs+1W5OOnTt0zQH2TtPic0&#10;WufC63kEe5fKHG3vjA/z6VyekX73XwTuN90+2PndJjgdM+hBOT71uWupnxD8EI51bzMQr85U7T0w&#10;fpnpXKaGXu/gzqmnRQs8ixsPLbHDYYAf7PcYzwfrQHU6H9m66lX4dXjyOz7UkVVZueD0/DBAHqDX&#10;M/C64n1n46KZECKkKvtjHX9OnHT3Fbf7OU0dz8J9SnLBlbzirYwxB6c5JzjGffNZf7MVut78RdQu&#10;w6mOPaiN/fAQc/j+mMUB2PWf2irxbHwbK2/bssmZi3b5Tzj9PxrL/Yjsp4PhjYzzfekRpGUjBGSW&#10;/rVP9r7WWsfBGoIk7KVsdhZcEruwBx35I/Lius/Zf0mHSPhbp8du7bY7BTuZsn7gPNBR5X+23cS3&#10;8ulaOk7LJda5Au0HggODk/qffaB61774DtTpfgBUU/8ALqAOMfw/4fyr5k/atvf7R+M3gzw9HLva&#10;417zGj3/AMKKx5/MYHqPcV9R6dG1r4EUNj/Urndx2oA+fVmj1X9riC1UnFrpDMyrjHzS4yfToQOe&#10;fwr2v4rTG08JbSTxCTtHrjj8a8X+E8a6n+0x4iv2BeS3hgij29Ap3cc984xjgD869S/aHuJLXwNc&#10;TBtvlWbMp3Ff4eOew5oA5v8AZGhiuPDMt+rbjJdSPIwP8W48e3TP41n/AB1SSbxRplsSypJqyE/L&#10;1wD6VtfscIkfwt06VR962LkMw3HJz1/H3rI+JU39o/FLQ7ct1vWLbZDwFH+PI9/oKA3PS9RlNh4J&#10;j81c/uRu+bn7v+RXCfBCL7T4m1a7J3brzbwv3VUYH+fX6muv8d3K2nhGNC235eT7dD+h+tcX+zLt&#10;uFv74Kf3l9IV3LyMHGPyA/I+tUmBtftE3Lx6BcpDJtb7PtXjOfr+f862Pg5aGx8B2rMpLLb+nb/P&#10;HpXG/tHalFNbmwdWJluURv8AaBYYHr+nJrvvB9sdO8DKsbZ226jd07daoDy/xsxv/ido9h5gYC4a&#10;TyweCQvpj1/UD059S8QSix8JbQp+b+71AxXkdmj6r8dliQKVhtecnKgMefx4xx2r1T4kzi08PRoD&#10;yVyo9hz/AJ+lAHmnwaQX3xD1a+2A/wCkqmVbP3Rjjnjnv713Hxu1MWGiPvm2qtsxz74z/Pj8a5H9&#10;mq1luTeazdHPn3jtkAcjd/8AWq3+0VqbtZTWhDbnnjQdDj5lH86AOk+BVo9l4Rt7iflvJLSY7HJ/&#10;mTXP67dfbfiBBbFz8szMy+2MZz/ntXXfD6CHS/h5GwG3ZZD+I+nv3rh7N21D4kxCJTiNR0bpknt9&#10;AKAO2+INybDw5HbpLjcvzbucj/8AVms/4MqyaG13Ie7SFlOepJqP4u332LSY0OSfJZtueoC4/P8A&#10;xq14IiGmeBWkcBf9Hwy9hkDp/nrQBh6Dv1Dx407YKrk59Tk8fUZOPwpnxELal8R9N01I9yI0art7&#10;YOT+fAqb4Uwpd+Iry9ROPMCqMfd7/h2/l2qLTduu/Gi4kUhlt1yGVehxj+RPagCx8Yrxl/sXw5Gy&#10;7riZXk9l3KCfyJqH4xSvIvh3whZsA090rSqV3EqF5+nbr2HNSeI4j4g+Nmn6cD8mnwM7Jn5Tx/iP&#10;zqPUbeTxL8dbe3CN5Ok2pO7+Hc2Bn34BoAZ8XR5+s+G/A0USvuukZlGScAFjn2+X8xipP2ir9bDw&#10;NZaDbZZpgoI4wBkdT24X3qK0dvFXx5mlCfudNhwrbtwLHA49+prP+Nt3Hr3xFs9Bhdv3N3DFIoYf&#10;MuCTwfbPv0oA774caYfDvw5iE7KkkdgA/wDvY/8ArV5jGTr3xo0+yzuW3hkmPzdMkLkfmK9c1kHT&#10;fBHkK2NwCn1I/wA4ryn4HSy658X9cujKrx27RRRsvPzAHPPrk/yoA9k8bXKWPh+O0Py+Yp747f0r&#10;yX9mCH/hIfE+ueJ2jz9o1J4Y5Dgkoh2/lkGuw/aC8RJoXhu7vjJtW2s2ZW3dDtz/AJ/zmj+yd4Y/&#10;4Rv4dWcjK26aEzyblGQXJY/kTQBY/aO8RvpnhfUmSQZS1ZYh052gDv7/AKVe/Z28Mp4a8CW0G5m8&#10;m3Jy/XP4V53+07qc+r3Wm+FrV/m1TWI4yN33VByRjHPSvavC9iujeBtjdVh2jFAHjvx2uW1Xxho/&#10;h9Dua6vllYYzhUwc/nj16cd69Q1aOPTPBy2jOq7lHzN6YFeUEv4m/aLt4lkDR6dp8hYdfmdl6/gt&#10;eo/E+8i0/wAOxoTtMcRYdsEj1oA4/wCCNr/aGu3+sMu7ddsFk4HA4xTfjRJ518tuZWzcXiRsoI55&#10;5/kfxxWh+zlayReEY9Rng2vMrStx/eYt/WsDx6P7X8d6fYRLt8678xm25xjigD1PRwun+EtyDrGB&#10;x3yK8thd9U+L8MQl3fZ7UsXI6Mx659P5nPpXpniOY6X4RQY6DP5AV5Z8JIJ9V+JmsarIg2xziJGG&#10;Oij/AByOfSgD0X4i3K2mjw243KqruZR9Dx79q5H9nW2bUIJtXl5kuLh3Ys27HzYwPbAGPYitD476&#10;qmnaPdSGXb5dswUA/wAW04/maufADRjpXgq13ouY7fOV7nGf60Ac/wDH9pb63uLKEDfM3kqN2G5x&#10;/Su08D6euheB+SPlh+Zs4zXDfEe93+MtPs2Zt0t5uVWXjgf5/CvRdUkFp4PXHG4DhvagDz/SGF/4&#10;/WMru8mL95067v8AAfpXUfFS7W10yK3LkJHGS+09OOv+elc38KohqHi3UJ8DbHcKi89QFFWvjhdL&#10;HDcQKy7+Au9uMnAH88UAaXwdtPI0H+1ZI9rbS59PXHt2rn9ZmXVfHNogZZNshbAbrgbc/r/Ku08F&#10;2osPBePKbK24UL6Z/wAiuG8PWqXvxKMyAERJ0989f8+poA6f4qzNYaDbWsR42FpPrTvhhb/ZvCzX&#10;DDjyCW3D1HSqfxeueFgDNiODb1+UlhgfjnitbRQum+A3lCBWaEKv1PGP6UAcf4PtXv8Ax9NOUDbY&#10;/v8ApuP/ANb9K1PittfWLWzfoqxoOM5+bv7delQ/CyNp/EN9OEOPNxtbpzyf5io/G162oeOordMN&#10;/pQCgjIBH+TQB1OuILb4fsEl252/gNvP6VkfBa0VYJpG27mnc/KD247k+g/CtD4hzrD4QjiOVLKx&#10;BI74H49M1n/AwvJ4ea5YMP8AWFi3Oc5bj+VAHMfFBH1DxjYWgCFf7Q3MMddpJA598H8K73xcBa+C&#10;oV830OD36cVwOtyHUPiXZW/zKqSSO5z1A/8Ar+3TFdp8Urs2vhmOE7tscWSRjj/9YyP/AK1AGR8A&#10;LCVXvb+Qj95eSMCOnXH5cfp+fNftUyfaoI9OzJ/pN9CrKh5KhuePTHPrjp1rtP2ek/4peG8kXmTc&#10;7N6ksTmuE+PMq6l4s0PTFjX95qeSDjnCN60AezeEIvI8Drtb/lkBnt04rxRVbVf2pobckbbPSd7A&#10;r3eRf/iTXuEG2w8Ej5/vYH6f5/OvEfhtpjal+0brWuBT+5t4Lfd9Mk/0/MUAe0+P2+y+G1Jfbti/&#10;H3/lXkH7FgkvBrOoyybvO1y6K/MOB5mP5j9a9O+NV+mn+Gbi4kkAWG0ZuT0wM55rg/2ILGFPAEF2&#10;it/pLy3O5gNx3tnnHuT26YoAm/a6klXwHqlvB9+4VYgpHB3OFPT2JrsvgPo39i/Du1toxu2WSgE9&#10;zgDP44z+Ned/td3qto9tZgKzXGqW8e3+9lwcfpmvXPA8QtPBW+Ttbr9057dvrQB478T5xqHxo8O6&#10;WGbb5kzuoIOeAPw/yK9j1nbb+EEQLhdvAxXjGs2f9qftFaewxttNPZm9AWYcf564r2XxuxtfC8eA&#10;S23rn/PpQB5X+z9aQX3jrXtWRU3TarIMr3ChVHI+h9OtdD+0zem28IXxU/N5W1SegPA/qKwf2Syl&#10;4mpairs3m6tPlmHo5A/z6Yq1+1PfxR+H2ilb/XXkUfH+/wC/SgDsvhoqWHgCJFU7Vt1XbzwMAf5z&#10;7Vwvh+KPUfjFJcEj/R4BH7feLY/z6V3nh9Tp/wAPI0U7dyKvy9z+HuPyrz/4WltS+K+qTvE37kLF&#10;G55B4GR+fr3BoA6747XjWPhu5aOba0dn8vfBx/nt2780fCaw/sn4aIoG3bbDjjjgcfpWZ+0XfvBo&#10;80UcgydiIM984z7dQfwrodHIs/h2uABmMAbfzoA4zwlEl18UZQW5hhVV+bj/APXxW/8AtESR2/g2&#10;8Ztv7uxct8uf4D0/z0rl/g7dnUPidrOHZxDcon0yoOf1/StL9sW+k0/4aa1dRctHpcp2nuRGcUAX&#10;f2PtK+w/DKxCR7R5JYKz5IBJxz9PyrgP2q4ZNV8deDdNgJ58SJIVV9udqk/p39v09G/ZJj8r4O6W&#10;fL2/8S9TtPbIzj364zXm/wC0BdPP8c/BlmhVv9Nkd9zDPC+/fGT+ftkA+gLKNrTwMo3Y+Redvt7V&#10;4D8NYo9S/aq1+cOu+3t4UKhfu8ZP81/M19BXIaHwbGM4yvZvavnX9myNdY/aQ8b6hEMpHeQw9fuk&#10;IMjOOeTn15oA+gPivP8AYvCk0zSbfLtWYfTFeP8A7CUaS+FJdSWNf9I1C4k3L/F+8Zc/pXpX7Qd8&#10;1h4G1C6ViPKsXbg+ik/0rz/9gGxdfhDY3bIy+Z5z7W+8uZGPPPX/AD2oAy/299Rig+Gd1Az/AC3F&#10;1EgZjtHLqP59u/SvYfg9a/YfhtaoiLHttVBVOg45/rXh37cu7VLTRNADqBd+IrUbW77ZN2P/AB39&#10;K9+8BWv2PwHGH/ht1PzdegoA+d/i7ZHVv2pfB8WAVtUmkCseAdu3IHrg/kTX0rrEv2bwtGoOf3eR&#10;+VfOetRx6l+2LptpI+77NorOibuQTIAT79K+i/FwNr4dUKMbY/T2z/SgDwj9mtJL74w+MNXKDYdW&#10;McLeoVV/rn8q9H/aTvfsPgHVrg/8s9PkLBcZwFOevHT+Vef/ALG9tcT6/wCJNQnHEviC4O1egwxH&#10;4DAFdV+1/ci1+GOtMTjNqR8w4J7D88e1AE37ItpJB8ONOkZdu61U7VxgfKM/rmuY/amux9s0W2Qo&#10;Wk1iM43HIHPf+dd5+zpCY/AFnMEKbrXd2GPyNeU/tRaxJ/wnvhXSjtb7RqsmdxHP7tuPy/nQB7v4&#10;cUW/ghVx1jUfoK8P0/de/tQXBEmfJsI0bDDIBJPTr2x1r3S0QxeDl2quNv4GvC/h7NNfftI6+0hD&#10;bFhReOeh6/r+G2gD2v4guIvD2Mj5bc89O1eXfsg2UYsry+Xb++1KVlKtkFS3B/LH5V6J8X5/s3hi&#10;5dHVWW1YruPA4OK85/Ylm+0+C1nYKW85huXvz3/T+tAFv9rWRovBV0iyfNJPHGuOoJda7f4RW8Vt&#10;8PoUB4+yL0Hsa86/a7ujceHYrFTnz9ThVlz1+cD+X+cZr034epJaeAYVfCt9nXdt+mT/ADoA8j8X&#10;ypcftA6PacFls5GK+nzrz+VezeJ5TF4Yj/64k47dP/114hd3Mdz+03FZIG3R6Zk9ccyEj8flP6V7&#10;X45zF4cjdv4bfGSPegDyn9myxibxPrV5HDjztVkZfTG7HHtlT+Irc/aSeX/hH5I4gfmuIxlevLdv&#10;fGayP2TZGuWvJ5ItrNqEpIH8XzHn8Rz9DWh+0ndP/Z8MSIrBtShDfTzAD+mT9RQB1vw2T7J4Ajkz&#10;jFsuFXoPp/npXmE87Xn7QkSiJT5dnGN2wE/eJPPpkcdsg16x4PiW3+Hyn7o8he3IGK8o8Lr9o/aG&#10;1Fm3fJawAfMcdHPp7nP14oA9a+IMklv4aTkf8e5+8cV5x+x7BJJo1xeurL5l3I23GM5YmvQvi04g&#10;8LyptHy2bbsnHGOQfrXH/skwIPBcc6jh97/N7kt+HWgCn+0DJG13ptoxUGTVECr6kAn+lei2MItv&#10;A8aD7ojHHP8Ad9q82+OMskvizQ4Ioju+3s2/dwMAj/6/4e9em34MPhFY8fw4+9jHFAHkHwpjN58b&#10;9cfLYjmjT5ueQg547+1d9+0bdG08A6k6ylWXT5Avt8p//XXDfAAT3nxF1y4mHI1CTYM9txP8sdDX&#10;Rftaal/Z/wAN9UuN+3/R9vr1OPz9qAI/2SLVrf4YWs0v3jbj5W/hIH+GPf61y/xeJufi3oNrHHna&#10;0rN8ucfdA/Tn8B6V6J+z1Ft+GVvKc7fsSY+XHUf5H4V5/wCMtt38e9OTcf3dvncOnzMSPf8AhNAH&#10;sWu/ufCEKk7h5Z3Z57V4v+zFatd+Ode1HCt5mqSMoU5Byw5/IflivafGJFr4TDD7vkMT/wB8mvIf&#10;2QJl1A316kOFbUJTx2HmNgUAXf2xWhPgm4tZipjmuoY2GfvKXxj6E8fQ13nwttY7H4cW6wKR+4Xp&#10;34rzP9sXUY4dDs7OVtq3GswpuK5xls5/SvUvCUAtPh3CvyqPKXqcfw0AeQW80eqftJ3EDr81vbxD&#10;ocscEk+h49PU+leq/Gu5Fj4Gvbhj/qtOZuOn3a8X+Gco1X9qTXJVlDrAwj+U/dIC/wCOR0zk8V6d&#10;+1NqFvZ/DfVY5VB32HlkH/aGAPegDN/Y6soofAEc4VV3Rk/h2/z6YriP2qYTq3xL8I6Y1x/zFGkI&#10;27v4WGcfj/nivSv2YrU6X8L4WVmOIf4v8/5Brzj4hSP4j/aZ0nTY42Y6fbiSMhvV+enuo/BqAPdy&#10;8eleB4Q4AVYweB09P89q8a/Zr0SPUfiDrXjBVybi9ba5bjaDgfTGCOfQetelfFvxAvhnwLcTmTas&#10;NmxXPqRgfqRXMfsuaasHgWTWvlInXzF9889eOec0AZH7TOrm/k0zw2mNt5qQDdeAO2PXj8zXeMV8&#10;PfDyCMFVYW/mM3QE4P6dK8l8f30niT9oTR/DsYZltI2kkU5xknjHvwD9PfivQv2htWk8NfDS/ukl&#10;jX7Ppr48xeASOM+nNAHI/sr20niDWdT8Vzou6W5k2svJ2hjgE9zj+dcR+3p4uFtqfhnwbHdvHNqW&#10;ux7Y1x86K6g5yehLKv1I9a9V/Yysdvwot78jy/Mtw21jkqduOo/AV4x+060mvftbeB/D3lbo42mm&#10;YbRt6jgnqONxHqQPSgD6W0C2/sT4WW/mvtxahmyfRf8AP5V8X/syx3fj3/goV448UXCrJFpMcdpD&#10;JklgRksv4kj8BX2v49C6d8NG2r921b8DtwP6D8a+JP8AglX4gtfGXxk+JmuG1ZZ4/Fl1E24AsVWQ&#10;hSefTKjvhT0GKAPof9vvxingr4Da5deYV8vTJNuW+8dnT8Rn8R7185f8E+Bp3w++AU3jf7YBNrfl&#10;SyGN14LIHY8HGQCwJ6khvfPe/wDBZvVZrX9mLxFpsD5e4sZIUVQfmJGMDHr7etfFvgz9qm28Pfs/&#10;+Dfh/aahHHdfYYliXa+ZJWQJ5ZGfvgMGOeD9KAPsL9iCVfjz+1p4o+IBQy2egmOxjlx8vnKfm29e&#10;CrIc5BIr61+O1097p0PhC0Zv9KYB9rfw5/xrzP8A4J0/A+H4L/A6PV7+BPt+qH7TfXG0hp5CMCRu&#10;TyVC/hiuxu9Tk17xNe+KbnP2e1XbbD19OP1/GgB+l2UUes2ejRbTHZw7PlPRj1P51F46f+1fENvY&#10;xnIVjt2+xA4NW/hlm7+0atM2drszMze2B/LP41U0ho9Y+Jf2MqWaFl3A/wDfR+nWgC58Vb5fDvgC&#10;4jWXY0Vn5an3K8H/AD7+lWvglp4f4cR3oGPPhWRcj5jkZ5rhP20PEMvhv4fAgZa41S3iyzEAKZBy&#10;cfjXq/w2tBafDGzRkHNqpZccdKAPEr7U1P7RUenNdDzFQt5RbHyjjPvzx7V9LaZcFbRMn+HvXw5o&#10;V9f+JP8Agoxquipet9j0/S4ZPIZRtRm3Zwffr07ivrr4ieJbjwJ4Sn1nyiVt7ZpG2+w96AO4Uo6Y&#10;6cV8v/ttfDvRvE/iLwrf3yh/smuJL5Zfg/KRnGRnAJI9Dg84xXcfsn/tF2H7Q/g1/FmjRSLB9oki&#10;UTDurYz34P8AXtyK8b/4KUeJfGOgWvhrV/Dk0cEkPia1+0TN1MJcKyj3bO3qBz1oA+ofD8UMfgWM&#10;A5CQjd+FfB3gyF7z/gq7qC3Vs5+z+HwyTMueS4Xb1HQY9elfdHgGS4uvh/bySn955Kk/XA/rXwYu&#10;sz+E/wDgrhZaOYl+zax4dYlt3VwzEtye2MdOnrQB95/FJTH4HuESQLttm68D7tfKP/BLOxxqfjO4&#10;MDR7vFFxtxgrgSHkEdR+fB5r64+INubnwNMOPmtm/D5a+Qf+CXmpSR+OfH3hX7OYf7N8TTqy8YLM&#10;5bp7KV+oAoA6r/grY7Wv7K3im4jZdy6e+zdHnkgjH4g4/HnAzXb/APBOGCEfsq+GDE3y/wBkQ7W2&#10;4JGwflWN/wAFQdEk1X9mHxVGke9v7JmKrtzk+W3sfp0PXv0q9/wTL1WDV/2UfC9xbwGNW0qPbGQM&#10;rxwDjjI6HnqOp60AfPP/AAVG1aXR/j58KCIi0c3iyOGZcH5lO3bg+zAN9U/CvvDw4w/4QWFW5/cL&#10;njbu4HPHSviX/gp3CifF74YztFFsPiyNN0oG1c5z24OOh9cdK+2PDeJ/AcfAwYQWAbOeKAPhvwNc&#10;SN/wVK1aNm3K2gxMOn3s7Scdu4/76/D7Y+L6J/wr+6DMvNo/Dd/lNfDfhKYwf8FXbxC0Qabw6mWy&#10;dzKHPA4xnPJ9QfWvuX4unZ4BusPt22rEllzjigD5K/4I9xr/AGJ4w/es/wDxWN9yxzznGc/xcf1r&#10;tf8AgrZrH9g/sseItQNu0vl26/Kr7f4wBz26/lXDf8Eb3tZfDvjE28IUt4yvzKFULiQvl1wO4PX9&#10;K7z/AIK16fNd/sr+ImihUmO1Vy8i7lUBgd2O+MZ/DueKAO4/4J6zPd/sseFbkwGNpNFhbb1xlc4/&#10;LpwOK+ef+CiyTn9qL4RxQONx8RNlSQo2gAE5/p3zX0N/wTyOP2T/AAj93/kB2/3RgH5AK+ff2/bu&#10;/i/a3+E0EUCvG+vNzI7ALx94Y6kdu2etAH3Dp6+X4QjBbn7OPmXPpXx/8Ervf/wUL8X2jqzBdNt2&#10;HzDC58zjjv069hX1/GR/wh6lV4+z/KPXiviT9njWbe5/4KZ+PtPFt5ckel2m6TzM7/vn8+578j1o&#10;A+t/2g702Hww1W8QKWi0+ZtrdCQhOPxryT/gmXBD/wAKKW8t2XbNeXEhEbAqMyEnnvzn/PFen/tM&#10;ts+EmtHp/wAS2Ud/7hrz/wD4Jv20sf7PmnyyhdzK33AcdcZ9weuec5z3oAwP25ryVfE/hG2t4Nxb&#10;WlJYg4Cggnp74/75Ir6J0WIQeD4VJ6W4z+lfPv7YFtHdfFTwZbTj5f7QZm+Y7Tho8ZA6nOMexNfQ&#10;0CBPCaqo4W3/AKUAfOnwXWK6/ax8S3MMqlMRhlVs/MB1x24r139pu5Np8JdZuFlEe3TZjuOcLhCc&#10;8c14n+zxM037XvjP5eV8sNtXge31yD+nvXsH7W901n8F9euF/h02YsfT5etAHN/sK6g2p/B+1vPL&#10;wrx7lUNn5e344riP249Rkt/FnhO1XZ+81iLcGkx0kXp78nj6V2v7AccI+AGkvGgXdb5Krj+neuD/&#10;AG3oRN8RvB6fafLVNYWZlHRgGVSD9cqPxoA+lfCy7fB1uv8Adt+/0r5k0+GO4/bgaQgMy2eOfxP8&#10;gfzr6e8PqqeEYVX/AJ4L/Kvj3QrrWB/wUamsHtX+ySaXu87cNm5Qny47t82c4xjHcUAfWvxMCp4P&#10;uHH/AD7t/KvAP+CeF79t0zWJFbcF1CT5uBzuYZx+Br3v4qkr4LumCs2LVyqr1Py9BXzj/wAEymZ/&#10;D+uFmdguuXCqzcq+HxuByeD1oA6/9vaQJ8LZS3GbiMDIPUuAMfnXpP7PIRvhTpjk/esY87h/sivJ&#10;v+CjVxJafCKaaE/Mtwu3DAfNkFepHU4HXHPNemfswztJ8FtHZwu7+zY8smcH5e1AHg/7UfiE6b+0&#10;54L0z5c3t1j5iR8oOcD8z19Tjmvqa5U/8IorHcN1vg84PT/69fJf7UyfaP2sPBLOV+W4b/Wd+eMd&#10;e4A/D64+uLtdvhRefuw/0oA+T/2X/N/4a98YmTtMCvbGQPbqcfgMete9/tQrj4T6yDIyq1lJuZQp&#10;2jaQT83Hfvx68Zrwr9l2RT+1j41g8pdy32XZf4cqOPxxmvdv2o0eX4T6tHFHuJsZNvqfkPTHWgDz&#10;f/gmffx33wLt5jHIuZ5h+8XG/wCc/N7Z9+a5f/gqFfT2nw+sxZzSLI2qQhTEgb+I889Rnr/Wt7/g&#10;lzbtF8AoBJyftU5Vu7DecH8a5f8A4KqLMnw902SCFpJF1i32jov3iDuPYHP54oA+kPg2xf4V6Wx6&#10;/Yo//QRXzj4ulC/tpabb7PvW6sx64AJ5/H+lfRnwXyPhPpYIx/oMWMjH8A7djXzT46ndf239GRbe&#10;PY1u3zOMsCCenHT8ugoA+rvFeB4UkZ22j7N8zH0xzXzF+wxqUNz8W/GVtEq/utYZWkVe+5htJ9v6&#10;j8fp/wAVEr4TYBsfuMcL2xXyX/wT+1KLUPjd8QQpG6PWNj/dI3LnPCnrggc88Z7igD2n9tM7fgtr&#10;TjC/6G+fmxjj6g/qKyv+CehuJP2fNL+1y+ZJ5beZuzuB3t19xV/9udtvwL17czLixfnoQf8APrWb&#10;/wAE6/NP7POlpI7MypIGaRRuzvPH09OOnWgDgP8AgoTvj1/wuxuFVf7ZUtuwASpVhzjrkfr9K+nv&#10;Bm5vA1q3dbdf/QRXyb/wU1vLi21XwiTsUN4kgQ+ZjoWH156n8Owr6w+H5x8PrMFf+XZPlP8Auj0o&#10;A+R9Vu47L/goBptsJfnm09tyevYn17L9M9s4r6m+JySy+BrsKvzm0O3HfjpXzVqsNrc/t22M0ksf&#10;nR2LeXGQOVyAT/e449s9ecV9M/FAN/wgF44Xa32Nuv8AumgD5y/4JpW89pH4mtZskLrThc8enI56&#10;fpmtr/gptIbf4C6ldKcSR7SrZAAIbIyTjjOP5Vhf8E1r/wC23HiiTy2ULrDLt8zdtPJ7cDr/ADra&#10;/wCCoNrNP+z5qiQxBm8sbl3bdwJx17devbtQB6D+xXdpffs/6DPEpVf7NjChuoG3/P514V+2Da3D&#10;/tS+ArqFjk6lsA7gH9RyOT2GeK9y/YUtRafs6eH7fP3dMjPQcZAPp/k14v8AtpXSWX7RHgNvJVQ2&#10;rLuYLySrA4P/AH3kflwKAPrGeMt4OUA7f9H/AIfcV8Wfsdzun7eXxChlmz+6hCIc5xlievu2fTDD&#10;HevtUqG8FAc/8e/OD7V8O/stSzL/AMFH/HVpuX5LOHOck4zkDn3LH33H05APr79pdJ5fhRq8VvII&#10;2Ni4Vmk287T3/wA968K/4JGm/f4E3Et+26RtWuCxznHzHv39+2c4r379oSKWT4XapGh/5cJB8q7j&#10;930718//APBIa8+0/BC8iQ/6vXbse3+tbp7dsdsemKAN/wD4KEaW974b0vy1bK6rEfX8P8//AFq9&#10;8+HIP/CB2IVf+XVM/wDfNeLf8FBcR/D+Cbyt2y+iHl7sFstjHUeufwr2X4Wzm4+H+nz5+/ZqcemV&#10;zigD54u9Tltv23bXT12+XLp7lWOdxYbSRwPQivo74gnPg674JP2ckV8v+K9TS0/4KA6LY4UNcaPI&#10;3H3m+Y+2Djb36D8cfUPjoCXwfcKI8/6O3U8fdoA+fP8Agnnrserv4qht5GdYtcdTuGP4R2xx69e9&#10;b37fU0lr8KLm4TKyLIm0q2MZO3Oe2M5/A1xH/BNKFrPWfHFvMjCRvELs/mY3Mdq8nHft7YFd9+36&#10;Y4fgxqErOI0XYXYsBj5vegDvv2fLqS8+EOk3D/ebT4s8/wCwK+Vf2sr+XTP21vh6Ejj2zXDCSTjc&#10;p+YAevP3vonbv9P/ALLdzHc/BXRZYpdytpse1t33hsGOvPTHWvlb9uTU/wCyP2wvhY8qFln1aSFV&#10;C9WK7uPTpj/65GQD7UuUkfwjnB5gz19q+Vv2W5BF+1P4wgkwGVsZJGdu447dD6V9UwsH8Hpkf8u+&#10;T+VfHX7NeveV+3d4y8PtuX/RUk27RtPJ5znOcMe316DIB79+2PaJc/BHW4WPytYybtudxG0nj8vp&#10;Xn//AAS9vjffAS1G7O26uF3L/E3mHP6/mMV6b+1mss/wQ10RRM5/s2bbtUE/cPbv9PevFP8Agkbr&#10;iav8C5DA26OHVrqNe23Ejcf555PbFAGH/wAFZ7GG48J6G8g2ka3CdysR78gc465wRxmvp74OgzfC&#10;rTV3DiyjA9/lFfNP/BXOSO2+FFnfu+xbfVoZN27aBjJHJ4zxx74r6Q/Z+uxqPwc0i7R9yyabGc84&#10;Pyg96APkW4Qaf/wU108Ih/5BM6SHH8X7sgk4yRjjP88CvtX4jRrN4BuFA62p9eOOK+FfifqEmg/8&#10;FT/CFs+1ftemzgF8BsZByPXoTj3PTv8AdvjfzZvAEwReWtT36cUAfKP/AAS51GwbxL4602zuNy2/&#10;iBg0e/cEOBgfy7nqexFes/8ABRWwW8/Z511JBwtiTnPTp19ug455z2rxH/gl7af2P8W/iTZtHtLe&#10;IA2V6H5AOB/dyCASAeo7V77+3nEz/APXJfMdfLsWdmjbDEAZIH4UAR/8E+Lie5/Zl8OvcTrJItgm&#10;5w+4Ngdj6eleN/tzypZ/tE/Du6JYsfEUKj91uHJPBPYH1Pf616n/AME2LuS9/Zj0GWYLu+y7WC98&#10;Hr/k9CK82/4KHWS2vxN8A6xOGCx+Joh5m7plw3ODnHyjPB/DNAH1xF+98IK7nrbDPv8ALXzD+z1P&#10;bxftZeKbSONo3aFSwPf942SffnFfTGjzfaPBkbjvb/0r5L/Z61K6i/bu8WaM6L5bacrqyt1O8fe4&#10;HzAYHfgjn0APbf2wIN/wg1Ibf+Xf+7nBzxx9QKn/AGLbv7b8DtHYSs222A3MuD1PUev54pP2wYbh&#10;/gprTW8vlyJYs6yY4XAznHcccj0rH/4J76rFq/7POj3EMhZfJK4Y5IwxHJHWgDzL9vDUYdB+K3gW&#10;+lDfP4igT73JJyAAMHJJOO3GeeK+o9LIufBkZbvbgfTivlv/AIKP2Mra74RvBIqRw+JrR7hZBw6i&#10;dPlz6/xfh69fqPwriXwVCSn3rcE/lQB8s/Br7Vpn7amu6Xhljls97KVGR83H4d/f8K+gP2jLdZvh&#10;bqTHj/QpPm6Y+Wvnzw/qdzpP7fkumsCsNxpLFQznqHOQPU+p9vz+jfjrB9r+GWpRbT+8sXB29cFf&#10;8KAPIf8AgmtqJvPg39mkl3SQ306SYyQCHIIyeuCMfhXM/wDBT6VrHwfpuoxs6tHrFvmSP72PNGQP&#10;c8j8fxqb/glfrI1L4f6xaqv+o1y4VZFbhsvnvz3HXtj1roP+CjHhbTtY+F002oBWjgmjk+b+HDdS&#10;c8DkZI5xnHJoA9l+EU76h8NrGSVWy1mm4E9PlFfOXie9tfD/AO2/ovm/fvreRIwHH8PP16HpyPpz&#10;X0R8CLmC6+F+mtABsaxTHzf7IFfLH7Ql5Fov7dXgFnkCm6uJlRSnLtsOQp9cdR6GgD618ewLe+Cb&#10;hS+A1uf4f9nrXzT/AME89WtH8V+NNHSSMyWuuEP5eOBtBB465Uqfbp7V9Oa/G0ng+Q/9O56HGeDX&#10;x3+wJrE+n/tM/EjwfdwSB01NZkZ5MggsV+UE5GOPQfN65AAPYv8AgodYRz/s+67cZXdFYySZ4yNq&#10;5B5BHv8AhVf/AIJ3arBqf7NmgrZXLSJFaiPcU2n5Tt5HY/L/AF9q6b9tjRF1r4G67as33tMlA43c&#10;hDzjv9K82/4Jda9bah+z7ZWtvIrfZppYzsYkZ3knHtknGOMY9aAPPv2/9Q/4R/44eBdTcqq/8JBC&#10;dzRg4UnaeOTnLDsecfh9ZXOdR8AEu3+ssxkHoMr0+n/1q+W/+CnF1b6HeeGdYmQ/J4ht8Kp6sJEb&#10;HTg/Keff8D9SeFGGofDm3ZVJ3We7PH9wfr/WgD46/YC1u3tP2vfiV4cd282K6hdvlPK5PX2yeO/X&#10;JPGfoP8A4KA6Hb6r+zx4iWSJZP8AiUzN5WM7iELYx9Rx9a+U/wBleSfwz/wVJ8e6M8Eca3ljHMq4&#10;OW77s/oV65ycAGvtP9qzw8niX4J63pzxKy3Gk3Ctx/CY2yKAPLv+CRXjaPxh+yh4fledZGt7doWb&#10;BB3KxHI7HGDj3rjP+CtuiTjR/DPiO3G1tP8AFFnK21gPkDjPtjjkH25FZX/BCvUpo/gLfeFp5WZt&#10;K167t2VmLGPEh43H7+QQd3cNXpv/AAVH0T7R8GZtVSNWa0mWXOBgYB65IGPY8EUAe/8Aw8mF38PL&#10;N1P/AC6L3/2a84+FEC2fxf1jKsC8X3sZBwxGPwz+ORXb/APU11r4QaTdhCvnafE23P3coDiuL8Ex&#10;y2vxw1RSPlkhycnrg9Mfj+tAGh8cbdL3UdNLsy7Zgy7fYg/z/Wuq8WYg8BXUhydlqcqv+706VhfF&#10;lSLmxIXnzFznn+L3rS+IVykPw7vZXkXatnln6ADby3bp160AcB+x88k9lq1y7ZDalNz7hyD/AIfQ&#10;V47/AMFUdWure08O2Foy7rjXLdGVs4I357fTHoc165+xD5E3hDULmEDDapP/AAbcfN0wQOR0/AV4&#10;x/wU+uDL4v8ABOn5+WTxRZq27hSPNHyn1BOOPbp0yAfWfw6BtvhtaxkcLaqOn+z+P+fevzz1GOPV&#10;P+CwGmzBm3WeguGVsD5d3A7fxdCfz6Cv0U8HwNF8PIUAz/oo5Pf5RX576NE9x/wV1YXIVjH4bPly&#10;bAMr5nTPfnP/AHx9KAP0A+KE/k/Di7mdmIFoSwX029a+Rf8AgkvDe/8ACWfEae8t1XzfF0h3pICs&#10;nGCR3xxznGD9QT9ZfGII3wxuwSvNm2efbr0/zg18y/8ABKDSvsieMdx+Y+JJQ+1RhTtU49ce59aA&#10;O8/4Kd6//wAI7+zzq2pJOVaONfnWItg7h1A5PODxzkCus/Yfv/7Z/Zm8LX8sagzaLAflbcP9WP8A&#10;GvN/+CuwP/DL+tqFkX93GyyRsQYyJEIOByxz0A74r0b9glI/+GYfCcYTldDt/wDloH5EY/iB5NAH&#10;jnxf1y60P9tnwzZrIqw3ayj5s8nqSDjHT1//AF/TPxAtvt/w9ukz9+3z8ozgbf6V8l/tjXv9gftj&#10;/Du8WGNftGqPbl2kAz8jkDHPzc8ewbP8Ofr7Vl+1+BJFYj5rU8/h/wDqoA+Mv+CZgm0b4r/EnQXk&#10;Vo28Rl7ddwO1cDJ47Ejg9wOa9H/4KR6fOfhd9uimETR/OJGbGzpghv4cHnPoD1PB8t/YN12C2/a6&#10;+JXhX7jLeRzGOQ/Owwy7untjHqM969k/4KN287fAXUrpGUmOzY/c3Ywp5+nPJ6jGe2KAOs/Z6uv7&#10;S+B2lySENu01Vzgddv8Aj2/CvnT9nbxJcaF/wUB8SeEZEZFn0tJldFULI4eTpjnI+7jocDGMZPuf&#10;7EerjxD+zfoNwlxu3acoVmbeWXBwc4GeO/4182yXV54Q/wCCothCJVWO/wBJli8thliBz8uOTz9C&#10;NwHegD6f/b88KnxZ+zf4isI4pHaTR5/lhUFj8n3VzwSemO+cV59/wRP8TnXP2QtE0/ezf2e01t+8&#10;4PyyN/ke1e+ftAaVBrnwj1G2uYvMWWwkDo3fKHj2Pv618m/8EM9fjh8CeMfBchkWbTPGd5Ftm4fb&#10;njPTBHToOnNAHtH7d2nC2l0PXyrMbXVonG1un7xR/In8hXs2lXYutKjmYfetg3446fWvNf289Lur&#10;r4bTXNozCS3ZJEZVzhgyn8OnWu6+Hbve+ELG4PPmacrH0+5+lS2BgynNlPGpyDJn5ayfFUjDxnZx&#10;k5AtvlH4/pWxeQmR5rfO3cyjzF47j/P4Vh+KmP8AwmaMhHy2I3f99H8xjP8AXFSB1WqMYvC003Tb&#10;alvTHH+R+NeWfsprG3jXxJImPmukLDHJ+UDOe/YD2/OvT9Udv+EPmEic/ZWzt69OcV5L+xjdvdeI&#10;PFBkIZV1Qpnbz8oAwcAcj+XTNBLKH/BRyX7J8NTPgrhsMQ+CDxj6c4/A984r2L9nxk/4VHpRjdQP&#10;7Oj2snTGOteNf8FKvPt/hNNNBbLJwSd3YYx6HnBP4V7F+z26t8INKKR7f+JfGT067B6dv6Cgo+U/&#10;jtcJD+3j4Ri8ll8xZnR9oIPy9BkjtkHGfvduK+uPHqSN8OrhA7bmtSPlPzfd7frXxR8ckupP+CjX&#10;gvMcnk7JvlUjDNtAyeT03d8dWAzwB9r+P0z8OLoh2XdZt823lfl7e/8AnmgD5E/4J0+IrO9+Lnji&#10;xgGGt9WCyNtK5YoD69hjnuOO1elf8FJHf/hSF5l/LbyjuZWHC7WyRx1Ayw7Ej8K8Z/4JjaQ1p8cf&#10;iJsIKtruVdD8vKDAHcYyRz64HBFeu/8ABUSKSL9n3VBao2/7MdixKCxOCeM+mM/hzxQBH+wqfN/Z&#10;60OQtub7GmZGUZYiMZJPrnPt9OlcP4oiiPxcvLSPCs0MjIwTC9cjcR3OVGOmAfSus/4J6Sm4/Zi8&#10;Pzecj/8AEuT94owM+X09sHOffIFcB41ud3xzuFjkZZJI5DHlT86+oI6HjB+oIBoFLY31ufM8NS7o&#10;M7oQW8wfMPmI/PkA/U9hW/8AAS3Gy2uJ/v8A2Xdgtnjc/Xp379efSuahOPCU0lzubbGn/LTuGHPH&#10;0OR3z7Vu/ASYosaMu0/Y1ONuM5b16fxD0oFHc8y/bUsV1b9or4caXDuXb4gjb5ZAN2JIyUwTz93P&#10;OOPXAr7r1aZbD4TtliCtjjryfl618FftY3un3P7Xvw10h3KvLrSyR5OFZlGARx2BPXkhuxHH3V4/&#10;uRZfB+abcq/6DndtwAdvHbsKCj82/wDgkXDNrP8AwUZ+N+tPdMyp4kuEjU/NhRKdoByRgADA4IPq&#10;cmvv7/golqj6P+yx4yvQWXy/DN2wZWxgCB8fr/Ovhf8A4IYwQa3+0T8YvGK2y7rzxdI2/nODK5xk&#10;5J42/wD1ulfYv/BWXXrbw7+xv44v7qRlRPDtx0bH/LPH05zj269qdgPKP+CA/hZtF/Y803UrgHzL&#10;67mmbd1HO38eAOfSsL/gtZIusan8N/B/ltN9u8cWu6LOOA2OvcENtP8AvCvQf+CHEM6/sP8AhaSY&#10;8vaux54JLH/P69687/4KwINZ/aW+Cfhz96xl8YiTbFMVUBGiJJB4b5c8ZyDzg4NID7m8IwppHwxt&#10;4V6R2ajn/d/+tXwP+xVPD42/4KdfFbxDHL5q6dHFaRsH3BNrbSvfGCvIyOc8YPH3d4gv10H4XS3U&#10;8hAhsSzN6fLmvhz/AII1+EZPEfxJ+KnxtY7k17xldCGQMxBVJG5H5nPcZxQB7l/wVR8Yw+Ef2V/E&#10;Erlt89p5EKxthizkKMfmc+gzXV/sGQX8f7KPhKTU5mknbQIHeQyBt2UHIIAz6ZwM182/8F1/HcsP&#10;wq0H4Z6ZdgXXiLxHbWywq5DNGGBc/gSue+M4719efAvRB4J+BGlaY8Sx/ZdLjTaFCgEL09qAPl3w&#10;1Ol9/wAFML1ILhdsOg4kjU8kmQY9scNx1596+jP2xY7SP4B69Nd4Ea6TMZA3y8BCeT2H8q+M/wBj&#10;7xbJ8S/+Cq3xMu7aTda6RYR2K9tz7yzEcdy2D9K+rv8Ago5r6eGv2VvFN0zqp/saVE3MANzLgdf5&#10;8Y65FAHB/wDBIn7Xc/st2dxfeSTJdXBVrdsowMrZYHJznrn3q58WbpLr9r/wzp0c8n7uNmZBjDDB&#10;Gcexxz6Va/4JU6YujfsaeFjHCsYm08uEGeAzEjrk/qf6Vj6Y114w/boknRY3t9J0tgzEZPmMeFz2&#10;OMnHXpnoBQSz27403aW/hEJLwZOFHqSP89am0GL7D4Ktoc9LdV9O1c/+0LqT/wDEr0RY/muLtR9P&#10;8811Wostt4ejhBzujCjb9MZx6UFFjQYXbw61wxA+U4auP+Hmt2134m1DTom/eLtLKV6ckde/T8iK&#10;7iFv7M8Gb1PHk5GewxXzL+xj461vxx+0L8QLK6bbZ6feRw28TMTjqS3tkEDHbb78gHsXi2KS28ZW&#10;d8ZcL5m31H8P5c/zqb4t2g17wm1rnB35VvwzVP43a/ZeG9T0+K4kVfOnUL/31j+ta3ihyvhm4u2j&#10;3COEvt/Dp+lAGL4H8LRTeD4ViKqv2fY2P93t+f6Vy/hjTbnwX4ykhlmYRyE7lb+LnsO/HpWX+zX+&#10;0X4U8dXWoeEbG/Uz6fdtbSxs2CkgOCOfwPHBBFeh+M9NEuLy3x5kZwWXtz1/A/zoA0pXhL4kVW4G&#10;3aO3+ePwoqpZB7mzjkeJt23DbaKAPDvgZFc+IfjVrniCbLRxu6IzDnd5mGB+mOD35rlv2oDNpvxc&#10;t9akLALqESK24/L1AH4nBJx/Ce9dZ+yrqENz4i1SbK/vJQcKowyhzgjH1GRWP+2R4cmF9Jq1u6rL&#10;50bJke469PfBB/xoJ6Hrep3sOp/CSG4niMim3UYYfN933HU5wc+privCGjf8Ix8MNW1KKV1aWykP&#10;mMPm3MCSeM/3h+AFWtU1ubTfg9awPdbmkjG5j95uFPHqfYdcfWtC7GfghePjy1ksTu68DZ9e3GKC&#10;g/ZauvtXg26Z4iuJHHlg/cGGwvSuO+G12NN+Nl+sqhWmfHcg/vGIGe3Y4+ueldH+yZcifwvcIAyN&#10;I7/u2wGQZPXnjHB4rhdavZPDfxpt5YI8+dcPukYHIXcWyfb/ABFBPY9S/aOtyuif2qgZvKiDRup+&#10;bcASD79+Pp71rfs++JIvGPw2jnHy7oThQ3IIzkZqv8e9OXXPhk7SHdvtzg8nnHB/XH4muJ/YL1tp&#10;vCU2kTzrI8UzxybY9pBBJxz3x/Wgf2jzLxLPdeBv2ydNuHkjjtr218tmJ6Mrex4wCx98+gr3f9pv&#10;ShrPw2N4Nxb7P2Gd3yk8/XHrjpXhv7ZWjx+G/jR4X8YGBQsOreW7FScb/lB/A/THvyK+hvGYtPFn&#10;whiuI5FaN7cfNgkYYdRz6UCOJ+DF/PqvwOaykfc0cKodrD5gAB/QewJ61l+EYI08GeINMPyqsLnc&#10;uTtOcZyf84xVj9maaX/hFdU0ZvLZ42K+Wn8C87R19O2MdKNCtvL0jxMG2j/RbiPA+6F56/l78Aet&#10;AdiT4CXAk+DuqSMP3bLcbiW5OO3PX09cce9L+yAl5eeKtX1F2VVW4QYyODgkjqfX86T4I3Cw/AnV&#10;tRmXeoa4OdoAPTpnp1z+ua0v2JNJaHRLrUZgwM10T833unf3zn1oBdBn7Y+rRPpc2mzTbYri5ihk&#10;ZeWZS43A/QDPAr2n4SadBo/wzt7ZE8tY7FUXnPRelfNf7VmspP4o0jSCVka88RxIFPPA3tn/AL5G&#10;OPWvp7QP9D+HkTqvLW6BfXGB+vFA+p8q/FfXbXUv24PBvhyWxkklW1uZYWjB2px8xP4qACR+Oa+t&#10;temNn4IjGQv7rK5+lfIOi31l4o/b4a1SFZJNN0VT5nOYlZ2yDxwOCRz/AC5+sPibcG18E4L7NsTE&#10;nd/s/wD66AieH/srXb698W/GOqrA3ljV1iWR1I37YkyBx0yex6giu4/aw1SS38EX0FuW8w25VSBn&#10;qMAfpXF/sCxy6hpGsa1dRFWutcuH/wBXtwu8jGB06dOeh+lXv2yLj7Ro8ejyl1S8v4YmVZCG271y&#10;BjocA/8A16BfZO8/Z+0y38OfCuzt7VNkcdiCuGz/AA9MknPuc9c1w8s82qfHW1tEOfJtWIU8nlv8&#10;a9M8KQwaR8N0WMKqpbKo7dv/AK+K81+HFp/aHxl1HVWbd5MSwrtHUjJP6n8xQUd58YL5bLwxtPUQ&#10;ltvbpwT7Dr+Fc5+yzaSQeB4ryQ4Lb3bdwVyScH355xV39ozUls/DEwjk5W32/K/c8Y49z+VaPwLs&#10;f7K8DWyMqrstk4UfL0HQf59aBdTgvjFcS6z4x03Tldv+QmHO1uDtyfy/rivXZwlh4J8tyDlQOV61&#10;45rV2bv4zaZYLIrMXkfa0h+f75YL78YPtXrnjRo4PCaxF/lYduD6ZFFw6nmPwytJL/4r6pqiyfKu&#10;2JF4wNvPX8f0rtvjdfpZ6K2R/q4Mtgn0zjr/AJzXJ/s8Wq3ep6nrCgN519J8wOd2Gx+eB198VP8A&#10;tLanNbeH7xIRuby9uCvB6A5/DNWncZp/s22UaeFLe5X7jpuGV6/55P41z3xxvSdasbdoFbzNSUKC&#10;ODjPPuR/Su3+BmnDTPAtsjOrqtthWwBkbevH+RXn/jx5NR+Jul2aj5WmaRiq5UfxEe2fX60wPUI2&#10;On/DvDfe8nHyd+K4n4cWsd74yvLwZ+Vgq89MDn9SRz6V2nit3tPB8dtjJYfdXJJ9hXJfBBWubm8u&#10;mkVt105O3PBBxj9M496AHfGW6NxqK6dGxySqBc54J9K3b2RNF+HfkfL82xVDdxu5/H2rkfiBdLde&#10;NbWAjrdfKi9SBk9f85rf+Kl6dO8I2cAO0GTLk46YHXPbGffOKAF+E6+ToVxfyH+83zMOgH/1jWf8&#10;GIkvvE+ra6Vba0oX5hwvG445/wAmpNOvf7C+D11fBvL3WX7vc+CS3Tn3zSfCkLo/wwuvE0sfzTLN&#10;OcjaSCTj9Mf5zQAvw+v/AO3fiPr/AIhMn7u1wi/gCwGT7Ht6jrTfhVNJdz6/4wmfc3nyBGZegGe/&#10;cZ59s4rN8Dznw18JNW8VMAst5vfco5YYxx06qKuaBKvhX4CPqN7KA09uJHdu+QCTQAfs82sup6vr&#10;HiuWTd5t04XPI2r0I/wHoKx9NgXxN8cZLhIpPLhmaaaTnaGwETGfUL29BnrXVfBez/sL4RNfSf6y&#10;a1MrFz/f59awPgzb+d4+1C5ZB5kfD5x94kllyOwz39MdqAO/+Kd0lh4fiiJIG3edo/H+lcX+ydYN&#10;eaVc+Ipk+a6vJn/DccfXgD861/2idXWw8P3ri5RWjsWC7zkKxBwf/rVf/Z10CDw78NLWGOP/AFdn&#10;n7o67e+O9AHG/tQ3Mms2Q8PW43NfXyQ+UuPnXOTyenTr2r1jwLpSeHvBSxrGqrHbqu1e3yj9K8b8&#10;cTTeIPjZoOiYaSNPNnkxn5VGAD7c8V7brd2mm+FI0GR5mOnr/wDroA8H1tpfF/7SGk6d5KtHptm8&#10;/X7sjNxx3475r3fxTIbDwmsUchVm+bjHp0rxX4FWreKfjb4j8XCJfLidbSFsddvJxjtk/nmvUPjl&#10;rKaP4YuLhgNsFmzMffHpQB5d+zhbzeJfiX4m8XujSJJqXkW5ZccIAvy8k43ZHbOK7L9oTUhHoN5a&#10;QSMrNGIYtvZiQuffrVD9j3R7a0+HNrqkMTBrktcOzj5mLkvz+f5CqfxuvRqPiLSdFLMpvdSHydd+&#10;0bvy45oA7jwFpsejeA1hijCiO3CL37AfjXA6Lu1P4vR+ZEw+y24IPYsev4jH616VeyDTfB6oEC/K&#10;vbgYx2FcF8HbCPUvG+p628K7xcGIZXsO+frmgDs/iZfRWGjbHbbtt2Zj6ccfjXJ/s4W0d7p8urMj&#10;ZuJ2kJk56kn/AD+NaHx/1NrLRLzbnzFt9sfy988f/qqx8CdEHh/wXbwqP9Xa53NjnCgdunTt3oA5&#10;D9o7UGks5LNQWN1dRQIOP4nxj/Pb0r03wDaLpvghFC8ra4+vB/8A1V4z8Wb2fVviR4d8Pkjbc6g8&#10;km3usakgn3zj9K9unA0zwasKt/CAfbjmgDy++tJtV+LVpEZC4hR3ZfqevH+6P/116B8QLv7DoEUB&#10;ZRtjLMOwGOp/KuF+H5n1r4m3987Blj8tEZeM4HP+fpW98ddTay0q4+f/AFduduecNg4/Vh/WgCj+&#10;z3atcRXGqCPH2i4aTGc9WOPzAFZ/xiu4r/Vba1Vl3Tagu7d3AP8ALP8AKuk+B2nnSvA0LPFJGy2/&#10;zK3VSAOfqK47xMp1b4kafZyZZY5JJTgdcAAD8/5UAelSyDTfBKknDFR+lcT8M1F54su5jhsTBc46&#10;EAc/rj611vj+UWXhiG3dwo8s7sVgfBOyNvaT6nMmGkkeR+OnzE0AZnxQv11TxTHZomd10qKvZsNn&#10;P6fma7DxHMbDwbFAhOZmyynqBjPB9f8AGuGWebV/iXbw5Ux/M+FHvx/6Efyrqfi7qS2OiRwAqPLi&#10;3sNvTHPHvxQBW+C8Imsp9WTlZJpHyMZPP/1qxLAS3PxDGX6SSu3rg44/UfrXXfDiD7H4M88lSxs2&#10;J/3sZxXJ+GIxJ8R5JTtJjUEfLz3oA6H4wSRwaBHHI4GyEtuyeOD/AIUvwcLHwMs77m3W+fm7jAx/&#10;n3ql8etRjTT2svMK+Xbqvy8/e+Xj36fnzW54FtIdI+H6hUC4tQv3cY7fyxQBw2iQjUPit5+zd5EP&#10;vxufPT6j9a3/AI73U9toUkcQwfsrAMMddvT9T+VZ3w3je8+IF9ORu2hcqq9Ccmm/H++kxLBG3+su&#10;I4o1XPQkDH86AOl+CWmNpnw9hSRWH+iflxXl/jO+Gq/HbRNGd/lVZpV9eqrn8MmvZ/DFsum+BGiC&#10;n5bUDA4PTpj1rxPRIpNc/ah3Byy2Wlqdqg4Xe5P4528UAe9+JphZ+Do1CjJUna3FeOfsv3A1vx14&#10;k1MEtt1po2O3kYCj8sdK9d+I7m38MKHbkW7E/N7f/XFeRfsPwXN5p2oa5dFf9O1m4lXaDx+82gfk&#10;o9+aAOs/av1j+xPAOr3xPEOnSNtz3CdM039jXS20j4SaWswZXTTU8xSc/Nt5/nXO/t1XyJ8L9bt/&#10;tBjNwyxDaMt82F447kiu8/Z7sTp/w0tY8FdtkowVxnj+dAHkP7WutE+JvDGkRxhvtXiCP5VLfdXL&#10;MfyBI/3a+htLeO38EqxK52gL+VfNPx0T+3v2kPBmgs+5Y5JpmXzABnCgHHc43D2zX0nqW628GQ4G&#10;SwyffgmgDxPwRftq37TGsRohC2llbqWPuXP6gV658XrpLPwxIXJVktWb36HpnqeK8j/Z7jOrfF/x&#10;VrU+3jUBBHtyeFQD8+ST6E16D+0trEej+CNUv5ZFVIbByzN06UAYf7Ilksfg6O8XaPOYyttHHPOf&#10;5e9Zf7Qqx6trOj6Q0jATawrsvTdtDMO3qBj6e4rqv2Y7aGx+G1mYY9q/ZVyo+mPp1rhfizfNqHxd&#10;8O6NDHuLNJMR0HH/AOsUAeqavssvA0EBwFYY+70+WuL/AGfrZrvW9S1Yn/WahIB9A2z/ANlNdX8R&#10;Lk6d4VgiY4/dndz0G01zX7KRafwv9vucHzpppd3rucsP0NAFb4/TPdXUGmRScTX8a7e4UHJP5Cux&#10;v4/7P8AwwOv8I2qw68D/AOvXG+PpW1H4h6VZK/HnSO/y54Cj/P4V33jiNIfCkcRVf9Wzc5+8BxQB&#10;5Z+y5NHqHj7xJe+YG/4nBj+UEY2AKev0rR/bYfPwx1S3hRWaRET5277xznjHJHp6Vl/sXwJcnWNV&#10;jk3eZrlwV+XGQHP+AqT9uDUDaeCpk+yeYtxfWsJXj+KZM55HHGP/ANdAHpP7PWnR6X8KbG1Ee1Y9&#10;PjXb0x8o4ryL4mWg1f8Aag8NxKzKbW1uJsLu5yQoU+3U89+a9s+FKfZPhzAAANtmg68fd/lXhutS&#10;y3f7YOmwLENtvo7M2F5+aQY/RePxoA+g/EjG18IqAoyI2Pevnr9i+2MnxV8cakjb4rjXSYm3A42q&#10;Fx6ggKOtfQPxBnEXhXHdLdmyB6CvDv2DIkvItd1NCzeb4iuyHZcFv3z8n9f8igD0P9rW+i0/4Xaz&#10;O67lj06TK/8AADVP9jWwn074L6QHhEb/ANnK0ihMfMRn8OtZH7eetw6V8Hdcmmk2hofLXjozYH8z&#10;Xafs32aW3wo04hCo/s1Dgjp8o4oA8T/bBvrif4p+AdHiTb53iINJlsEhY3PcYx/PNfS2ngweDFZi&#10;ozGoO3p0r5j/AGkWOp/tIfD7RYRllvJbhwOwUJj8CWI9D+GK+nrorb+DYxn7qg898CgD5o8FTx67&#10;+2tqzCVZP7O0mGL72Sm5y3T04A98HpX0f8SLkW/ht8sBttyf0r5p/Z1hGpfti+O9R8zd9na1h91/&#10;d5I/Md++a+g/jzdfYPBN3O7bRHZOWY9sLn+lAHm37EE1ve+GLjULfG2XULjDdeA7DGe/164Iq1+2&#10;5qMdr8NryNmGZbiFFV8/MfMHHAOKo/8ABPGw8j4M2Ez4LSb3zxySx9AKz/27mM3hS006NlX7TrEC&#10;Etnpuz298fhQB658ErYWvw8t1OVAtF+XbjtXiPxwFvqP7QnhHS5JFbabiTluQMAdOw56+uOCea94&#10;+GEDQeAowx+7Ao/Svn34h3MOqftbaFpUio0kVgzx7Qcr86ZJ7Ef1oA+kr7bB4VQqP4QePrXhPwGi&#10;ttR+OXim9idjIt8se5icnAH6DcePc+gr3LxF+78KrwP9XXgv7Jh+0fE3xZeCXer69JwM+i/54oA9&#10;P/aKvFsvAuqTSOwWPT5NwX0281zP7FekQ2Pw0s7mG5ZxLCJN3rnv+WOvNW/2vb9LL4aaxOw+VbJv&#10;p0PH41a/ZC0yTTvhFptnJyyWKru9cDGfzoA5D9qG8WPU9Cs1dCsuuRZVwecNnAx3wD+Vew+H4Ui8&#10;EqVP/LED1/hrxf8AaStX1H4g+FNOjjbd/axl3Lj5dqHn9ce2a9uhRoPCCqq9AOG9hQB4F4dZr79q&#10;7UmAbbBp8Kr+LSbsc/7vX1r3T4kTCDw0ybuVtWHX2NeJfC+NNR/aU8SXSyDdDHBGWzkldp46cDNe&#10;ufG6W5g8H309syqyWMhXPrsJHT6dvWgDiv2SLJ4tAaZwoaSaRtuegz7Vn/tPTbZNNTzPL3axHt4P&#10;JBH9f0rX/ZHMzeBobidtzFdzMep468571g/tKMJ/EGiWr5UNqmWb3xgD/Pr7UAepaJ8vw+hCfLuj&#10;Xb+X/wBevIfhv5t5+0LrUob5I5I1XCnP3TwefcfjXsaIbTwJGMjPljPy8YxXjXwKnN58cvEjlFwt&#10;4NvzfMfkHXJP+RQB6h8eJI4fCN67j7ti5+Xt8vpjtWJ+ygYT8N7WSE70+xqQ2clvlFW/2npmT4e6&#10;sVbAWxYfexjjr+B5qH9lqD7N8KrMsV+axU/KP9kev+eKAOa+M1zKfidoFtAjcyylm54Ar1PX5BF4&#10;SjxnPlsTXkvxHLzfGvQ4HT5dkhU44zuA/XFereMHVfCsfl8/uSfrQB5b+yvcrqHiDVrl0x/xNJl/&#10;1mRgN19vpVz9tO8RPh3eQSL8ss0UTAHBO6RRgH9PXms/9iyCWWxvL+TcvmalcOB6gyOc/THGO2Pe&#10;j9tmcf8ACIx2oZWabU4U+ZeCS3APtQB6R8HtsHw3hEakKbdFUNn0/wD1V5Hd3D3f7UKRANtj09V+&#10;90bc2cY9c85/rXsngJTB8OIP3X/LFPywMf0rw/wiz6p+1bqDMAYobeNVYd+CfyyxP498A0Ae7fFC&#10;4MHg6Uk422h/A4rzP9jOzf8A4R1tQkVd08ju23vkk5/LH6133x4kktvAuoSLLt8vTmIHr8p/z+Fc&#10;V+xXb3EPwxt7i5RlLox5bqP/ANWKAOU/bNvZPtegaZA5VrjXYl8wfwAbiTjn0XGR1r2bTWe1+H9u&#10;Hz/qRlR7Ln8a8b/aOUaz8VfCmmHdiPUWnb8iv5/NkD6+leyeJZY9M8DxxMdu2H1PPHegDw/9mjS7&#10;i7+OvirWt7PHJqzGE54VQqD3J6HOemcV137YGpLJ4TbRFaRWvLiOFR0LfNux+Q61U/ZN013udS8T&#10;vub7ZcvL83Y5OOfp+tUvj5O+t+O9F8OxgFWuDM27+EDC5HuD2oA9Q+GemnRPhhbxqu39yowv0/ka&#10;8n+GMsXif9pLXLmRPMks5Ei3cHGB19ic/kK9n1eaLRPAMeW2+Xblv04/CvDP2GrmHxX4w8T+Lwn+&#10;v1qZWLLyWVyM/TGB/wABoA7j9rzUJrL4c3ltaEF5ikKqTjOSMj8u3c8VvfBnTZtJ+D9oJVxI1snm&#10;f7RwMnj1/KvP/wBs/XoIRoulSs2681qMqqrnOw7vTsf5V69pVvFpvw4hULhPs4bA9Avt2oA8D+Gi&#10;6h4m/a31q5uLNvIs4Y0t5mxgk53KPcHB9cMPqep/b21FLD4LataeXua7SO3jTaG3s8irt5455GTX&#10;I/shavL4k+PHjS889Whh1dokwD95SA347gQTznaKv/8ABQjUnuPCFnovzK13rEEYVW27x5gJGeme&#10;P/rUAeo/sx2kulfBewVxz9jUZx147+/rXzN4p1eTxF/wUe0jREkby7PR5HlhXIGN+Mn3B6exPpX1&#10;x8NbGPSPhTbwxNwLVQp9eOv4ivkP4NmPxL/wUm8VXNujyrYabDHMzrwj7s7Qe2AecjPJwe1AH1b+&#10;0Dcrp/wpvd0bFV09ztXnPynge5H618Zf8EXNKtJtJ8WeJra32m+8WXjs+G+ZhIctznJOCT/SvrT9&#10;tDVRpPwP1mdI0kZdLlIj29cITjkjgkAfjXyV/wAENbk6j8ErnWmnMn2rWJ5vNMgORkEHOB2AHA9O&#10;vFAFT/gul4yi0X4FXyTGRoVDSXBjbBEatlgDjjjGMnkkV+Xn/BLiy1n9uj9urwzoUNtO2i6Kx1XV&#10;LVGJSGbhQclQRubLHnHOBkHc36H/APBebxHAPhJremzTr82myorN97LdlycA7Nx6jtzXD/8ABp3+&#10;zlpi/DPxX+0TfWscl3qWrS2sMzSMzbYzt2c/wjZkZx976UAfqt401Wy8G+D7PwppTRoxjEEMf3cY&#10;Xk8elc/4rB8OeBW80lJPLDtt7sSP/wBf4VN4y0yXXvi1YabJJ+5tYvMIwDkk/wCANVf2kEWLRrHT&#10;FkZftOoxRgL/AAgc/rjH40Abvwy0xbb4fR3e1R5i5JC4yMHtXL/AlZdX+JfiDU5Vbat4RH/s4ABH&#10;6fmTXo1la/2R8PYolG3yrXn5c5wvWvLv2L9b/wCEpXxBq6xeWf7YuIW+U8skjA4P40Acz+3xe29p&#10;Y+G7C7Cslz4otVIflSSxwMem7b/WvoDw/brb+AYYk6Lbjv14r5c/4KV315Za18P49PVWkm8cWcYB&#10;z8q5JYnH+zkc9CQa+q9DUnwLDx/y7D+VAHxH8FVmvf8AgqF4ynZpdkehWsbfN0OTx1GQQR2/+v8A&#10;W37R0ZHwv1RlDf8AINmwy+u2vlf9n7To4/8Agpb4+vmKea2j2edjHlCGxkY6gp7/AMq+rv2iUZvh&#10;hqTR9Tp8oX5sc7fXtQB85/8ABIW5+0fBGQvHGh/tKchY1wpBc4I46EDPPO4tWP8A8FdfFV14M+HG&#10;l67ZNGZI/EVnsWcFo2/fKdpA7kgAfU+mRpf8Ef4bSD4P3kOnysyLq9xu8yYsx/eN8+T/AHjjg9Dn&#10;0rn/APgs9ZLd/CDTYxIy/wDFT6ed6Z/dj7SmXx34yPbOe2aAPq74LXz3vwg0+8k+9JYo3f8Au9Oa&#10;+GfiFcPcf8FcvCUKSErDocy/KnRtxznt0K9B6jOa+4PgTAbb4MaXbCFY/L0+NQi9vlHHX3r4L8d3&#10;E3/D4zwrbr+7b/hHpdpVl+f5icEdehyPcH3oA/SDxSG/4Q9tw3fueeevFfFf/BNVrcftF/Fu3tnG&#10;5fFUpdGHIJ2knJ555xyRjGMV9oeL5DD4LaTrth/p/wDWr4j/AOCWjfa/2hvi9dtahD/wlcilsYyF&#10;CDGMnHOTz1LZ70Ae8f8ABR3EX7MniqTAO3RLh8fSM1gf8EoGEv7I3hmUhRussN5cYVeGIyBgYHp7&#10;Hv1ro/8AgpDvT9l3xeyRhiPD91xhj/yzbAwOv/1q57/gkrbyQ/sZ+EUlk3E6aDubBzk5yCOo9D3G&#10;KAPEP+CvOoDSPFvw3vopIY5V8aQDdL937r8/XO3HvX3F4GMknw8gLDBa3B+Y/wCFfD//AAWMsJJ/&#10;Enw5dYlbb40tsh1zwQwI6cDB6nocds19yeB4/L8AwvtYbbdfvN04Hc0AfA2isR/wV6ZMN/yKq4LK&#10;QpPmMTg9CT/L8K+8fi3Gp8AXSHc2bVh8vXp2x7V8GW9/c2n/AAWEh05WXyZvC4DZzkEkkDg9MoeT&#10;xnNfe/xYTPw9ugrNt+yt8y9enuaAPjT/AIInxovh3xzJGrbf+E81PDFycnz2yOehB/MYNer/APBW&#10;KQWv7J3iy7yy+TpLyZVS3K89B74ryn/gipKRonj6ykRVaHx9qasobP8Ay2Y46n1+uMV69/wVcXzP&#10;2S/GCgNgaLMW8vBYYGeAQef85FAGn/wTMvV1H9j/AMH3ClWVtDhKkfdI2ZH6Yrwb/go9qEGn/tV/&#10;B0SwsxfxM/lIG2qW8vAJI6kZJA74r2//AIJVxSQfsZ+C4pAny6JEP3fToenJ69eprwz/AIKeWMcn&#10;7SXwcd9oz4uA5iVjnCnjOcdDk9twNAH3VaHzPBysWzm26/h1r4j/AGfrnRrb/gpr46sgu2+k0m2Z&#10;ueGT5tvGOO/PfOOxr7f05S/g1HAY7rfP3uelfCPwS0a9H/BWHxlq0kf7pfDdokbKp2/fbjOMZ4Gc&#10;duuMUAfX/wC0xC03wj1gI+1v7NlwfT5OtcB/wTonMnwAsV2KvlqY9q4GADjpk/8A669I/aFh3/Cv&#10;VQnH/EvlC5Xdn5OOO9eYf8E2bW/tP2fbO2v5Y3f5iGjXgKTwPXPrxycmgDnf2yJ5l+MvgT7PJ11Q&#10;7125DDKdfTrn8K+lI12+FVCD/ljjBNfMX7bE1xB8bPALW8zIy6oc7eeC8YORjuOPzr6cRiPCO7BH&#10;+j/nxQB8o/swagl1+2j8QLYD/UiDDbhwDu4x253c969n/bQuDZ/AjxFOOdukzN6f8sz3rwP9kaSR&#10;/wBuv4lFnU7fIBVYyM8nBPOM4PbHfr1r6C/bLhhm+BniKG5j3RtpMyyKrHlSuDQBz/8AwT6uorv9&#10;nfRZ4SrbrUFvLPGc8jqe+Qf6V5b/AMFBb27t/iR4EW0uJIjJrihvkypG9SVPHcAj8a9N/wCCdwsj&#10;+zbov2Afu/s2R8uMZJ/rmvKP+Ch9nPdfFX4f7JFjVfEEZY5Iz+9QfQ5Ge1AH1x4dK/8ACH24Zf8A&#10;l3X+VfJ3hq4ik/b3vLfHzfYVZTxyNuP55r6x8PDb4Qhx/wA+6j6cV8b+BkaT/go1qkgvE2ppihod&#10;vzFsZBJz2AOOOdx9KAPrj4rqv/CEXaOu9fsrB1XOSMdK+bf+CXT3B8N+IhczFmTxDdKGaMKdu84B&#10;xwcDAHsOpr6V+Kh/4oq6crn/AEduP+A18w/8EtI5/wCw/EgmRht8R3Sr8pGQH4Ptwent+AAOl/4K&#10;WmKX4G6hblm2s65KKNw5GMZ969X/AGZbYxfBbR/Mcsf7OjJLf7orxr/gqCt6vwNu5LOV1kjuYiPL&#10;GWb5wMAfj1r2T9luaV/gZ4fLDDf2RATjpny15oA+cf2rJbKD9rPwKGdVkkuNoD9G+YDIz3BIx6bi&#10;ccZH17csG8Jh+3k5/Svib9s7zv8AhtD4ZRAhV/tCRvmU84Cjjngjnrxg+uK+25V2+FQWXA8n7rfT&#10;pQB8kfssTiX9sTxxFG+BHKjNmMfeOAffGMdfWvev2sL02Pwf1q4QtlbGTG3PHynnjn8q8I/Zcuo2&#10;/bF8cWbLH5kcilmXPOf/ANZ/IV7n+11ay3HwW1yC33eY2mTCMJncMoQNuD15496APK/+CS2sPrn7&#10;NtjfSMrFri4+4eMCQgdzg4AyOxyO1ZX/AAVQkFr8N7O98kM0erQ+XucqN2TgcH17H1qx/wAEeNOk&#10;0z9mW1t5BnbqF3tYtkuPOcg+xwRx2PXmsz/gr7LLbfBEGEfOupwsm4EqWDZAbHODyOPX2zQB9KfB&#10;Zkb4W6YyoVX7DGdvttH9K+Xfifqa2f7eXh3T1IxNCzEFSORu6Hv29O9fTX7PryTfBvR5Zk5bT4WO&#10;7v8AIvWvmH4toi/t6+GWRn3GE9GwMAN+f+OaAPrzxOrf8ImwQ7m+z8ZPBOK+Qf8AgnlJj4//ABIR&#10;Q2U8QOGLc7jnJbvxk469d3pX2H4nVW8IMSuF8nr1xxXxx/wT9RF/ae+J2LkSN/bKkqG3bF7A8n8/&#10;Q9M5oA90/bvRW/Z/8SqCMtpcyj3Ow+tYv/BNiSSf9m3R2mjdWaFsiSExsefQgY/Kt39u23mn/Z78&#10;TR2xxJ/ZMvX/AHevPpXOf8Ew5LmT9mbRHu9yt9nY/P1wWJH04IOO1AHmP/BVm9g0ex8L3s65UeJb&#10;VVbbu2kyJyP9rIGDjAx7V9ZfDls/DixGNpNmnC8j7gr5V/4Kr6RJqGkeHRE0ayL4gtzGshwv315+&#10;vQDvlh719WfDYeZ8N7E4x/oqY9PuDpz0/GgD4z8R63Nbf8FLtD0mOXb52izF4WbrhgQw9cAEdRnr&#10;g19j/EcLL4FuJCgO63PylsA8dM9q+QfF+jQj/gpFoeqpH+8TSJ0G0Hac7TknAAwFOB7Nx1I+w/iH&#10;CX8C3AY43WzDp7HigD5l/wCCa6uL3xRE8m7brTASKvJHUZ9xnFdB/wAFPLmKy/Z21q7mLbFtx5hG&#10;D8pZR/Xr2rn/APgnJKkXiDxZacf8hpxuGRuwSMn3rc/4Koxt/wAMweIpUjVjDZ7yzplRhgfm44XI&#10;5PYc9qAO+/YS1CHV/wBnbw7qEBH77S42+UEAcdOeR9O1eHft3tLD8fPh7Ksm1W1za7beMbo89B0/&#10;xr1v/gm3O037K3heQvuYaPGCdm3nA4+o6GvIf+Cg1zDa/G34ciSFWaXxOiqz/wAAxn077R+NAH19&#10;b/N4JVhyTbfd/CviH9nCe3h/4KXeLrKGPcz6OJJGVeMeZwCcnPcjOOM9QAa+4rBC3ghQwz/o+G+X&#10;2r4B+Ad5HB/wVw8V2m2QPJ4eLgMo5IaMHJB6HHGRwVbnmgD7p+O1ubj4b6lHGxDG0YKygZBxwR71&#10;80f8EfUu0+FmuQ3FvNDt8SXYVZBjK5GDj0/n1719PfGdv+LfX+//AJ9mHPPavmf/AIJDa7HrHw78&#10;RrFbrH9n8UXca7WB43A/n82cepoA7P8A4KNta2nwikvb6by447qIluc8nHb2z9OteyfBllm+GOls&#10;rZX+z4/m3cfdH6V4T/wVYuJbb9nDUpYwvyTQbtw4KmRQR+Ocd+tez/s56n/anwa0PUHkDNNpcLsy&#10;/dOUHTnp6e1AHzr8R1trf9vzwxPMxaQ6bKIVbPyjJJI9M4P1xX1V4wG7wlOVH/Lv/Svjv9ojU7rS&#10;f+ChHw6QPmO6huFZVX5g3zbfw+9n6+2a+yPEAE3hOQE/eg+bj/ZoA+Uf+CbmqTTfED4haZIBi18R&#10;OoXa25Tk/KSfvY9ffHavRf8AgohA0vwA1xvM2+Xaby3PZl6+305/KvOv+Ceklivxq+JVhaqoZdb3&#10;S4bJ3bnHqe+fTtXqX/BQG1a6/Z58QAR+YP7PbcgXczDjgDuf/r0AXv2I9Rm1T9nXw5eXLlpX0uIy&#10;Mcjc20Zzn3r5z/b40uG7/am+FuqSqm6HXgUk7gZ/LOXz37fWvfv+CfeqRav+zT4bv1dX83TYzv4+&#10;bjrxXgf/AAUolk0341fDfUPLkaP/AISWJflT1li5yPRQeD1/CgD7SsAkng+Nj/zx9favif4EW723&#10;/BRrxQ0pXEum7vcH5M9McHjPBxjr0r7W0DbL4Jidz/y75zn2ziviD4e62mnf8FPNW0G3sQrTaMXa&#10;YSZ3geXkYxwQCAeefl4xzQB9cftG6et98KdSt9zDzLGRflUZPyH9a+dv+CR32GD4a61aWfmbV8RX&#10;BZXOSrEksP8AvonI9a+lPjpG83w2vliA+a1YfMf9mvk3/gjdeTt4f8XaVLeSTC38VXG3zG3bc87c&#10;5OSBjPTljxQBt/8ABYh0tP2fry+Me7yZI2bdj5ucBehznoOM5xXuv7Hd8uqfs8eHblZNwk0e328d&#10;Rsrwn/gtBbp/wyprl0UX9ykchaRTtADryTzhf73BwDnB6V7B+wHqS6l+y/4XnV9w/sWFMqPRBQB8&#10;qftSQ3mlf8FOPhpqMbqkc6zxt0DM2G5yR0/EHJHXJr798QRCTwIxVc7rbGM+1fBX7cOpQ6H+358J&#10;7iZ4187VJYmjkXduJBAx9NwyfQc9a++5ENx4J4H3rf1/WgD4N/4Jt65e237anxj8NSBvJXWo5Y1b&#10;OUYqAw5/PGMZyRjNfWv7Z+kPq/wJ8QWiW7SM2lylVT7xIHb8cV8jfsUalBon/BSj4oeG2gjhkvLe&#10;G5DqgUSjpnjlsElcnkHjpivtT9pe3N58ItWhTvp8oU85HynpjnrQB47/AMEn9UhvP2VNDggm8xbf&#10;zovM5wdsrjuM4rm/+CmlpMJvCmow2xYW/iS2dm9AJFx+G7HY9uKtf8EeJ1/4ZmhtPtXmeRqVyn3c&#10;bT5h4x65NQf8FXZ/7N+Hmk6nG0ytFr1qN1t9/wCaQKOD1Pp749iAD6h8K7JvAtuR0NqB8v8Au18f&#10;/CTWrGy/4KPeINAKMtxJo3nLsYY2lh2xkEcDjg59q+vPhoy3fw30+RTkSWMZ6dcqK+NxYXGkf8FV&#10;Ybt2XyrvwvKn3sZKyIST26tjA6ACgD6g/amiWT4N607bio0+TPb+A857V5T/AMEpfEa65+zfaxJI&#10;Stte3EKgtnhZW49v8MV7H+0FbNcfCPVl7tp0g/8AHSK8A/4I+ywp8BbrTIYyq2+t3StuXBOXLf1/&#10;LFAEH/BV6eXSPh9put252yW+tWpB5x/rk9O5HH4+uK+m/hfcm8+HdlM45ayXcrL/ALPTn8q+Z/8A&#10;gsB5un/s9XevQpHutJon/eLkY8xeo9K+hP2d9QGs/B/R79ZFdZtNiYEN6oKAPmfxTrn9kf8ABQzR&#10;dOubiOP7VYzBULfOx5OB37E19VfEq1Nx4EulUn/j3bnHtXxr+0XG+i/8FGvh7qIl2rcQzxMv3c9f&#10;TqelfanimE3XgeaMx9bdgdv0oA+Tv+CWGq2a6x480WFjut/FEgZdp252rnBIHfj8K9D/AOClF59g&#10;/Z81u/QL+6t9yuzcKV5yfYYyfYV5L/wTMg/sH47/ABW8Nu7ecniTz3j8zK4fOCO/8Pfk/rXs3/BR&#10;fTH1D9nHxEFiZv8AiXuQI1yxwPqPXn2zQB1H7HmrtrvwF0HUWB3S6XC7Bj0YoM9OnNfOv7bO/Rf2&#10;p/hnrygKv9vGJ2x/Cyn9d2Oc9PU17R/wTs1Man+zL4XnQxt/xK0+aP7p9x9eteIf8FOJ7nQfiV8P&#10;ddil8tF8WW6Sbm6BpEAz7E4+maAPssZuvBnP/Pvx+X86+G/2RzeaP/wUP+JGmvOFhmhtpDG33nPz&#10;kH6Y9Pofb7k8LuLzwNDKq53WwPX/AGa+JPh95HhP/gp3rFu8Xl/2poI2PgKjMm3PYcjPqc/hQB9a&#10;/tL2rXXwo1SKNNzNYuFXcecr/n86+XP+CNmo/avhHq1hLcGT7P4gvFRWXbsHmscAdFHfGeN2Owr6&#10;0+NNsl98NL6I/KHs274/h9e317V8ef8ABI2Oy0q78deG7IFRb+KZiccbWK8of9oY2k98Z65oAl/4&#10;LD2v2b4b2OsBsNa6hHIrYO3gE4OOcH25Bwfevqv4LXC6r8I9NvCvyy6bG3XsU4FfOn/BX1baD9nj&#10;UNQurVpI7dVc7eCvI+YHI6bRkdxx1OR7d+x/r0Pij9nfw7qunybo7jQ4GTDblGYxjHtzmgD5A0LU&#10;U8L/APBWaazVGVdT0Ntz7jtdv3ZC7c/KRt+9jByR64+9/inZpe/Dy6RxndZsOB0ypr87vjnp/wDw&#10;iX/BWzwD4gklVY9RsZrbsGLBiRnP3hkYHPXPpX6OeJ4ftXgJht/5dwOW74oA+Hf+CMeq2th4m+J3&#10;giF/LbTfGk6+QQBs4A/LgH1HTivoT/gpDo0mrfs7655NuJGjtfMUFN3Kn0/X8Ohr5S/4JcXJ8I/t&#10;0/Gb4dxxrHG2sLdQxq3AXEa9OxyckEn7wPc19sftm6W+tfBPVrGP70loV9MZIGf50AQfsWahNqH7&#10;N3hu5uSzN/ZMIbf94nYAc+/BqHw6Ik+OV5tkbc0J+9jB+bnH8/6Y5qn+wPI6fsw+GoXlaRo9PVN0&#10;jZbgnOfermkW8n/C6ry4UcfZ/u47k0Aa3xR8mS8sonYD94CMdyGq18UHMHw3vZFX5vsuMKPx/wAa&#10;w/iubibxDpSQn5ftCF19V3c/lx+daXxtlksvhVqEkX3vsmMevHSgDjf2G7byvh1M7fekv52b/v43&#10;+H+NeD/8FQNR+x/E3wCfLXzI/FNs6Lsz/H0HHUkj14Jr3j9gyc3fwjjnO47ribLOpBJ3nn8fvfjX&#10;zr/wVcSZ/ih8OZUh3+X4wtQV3EZG88Hrn6Y78dKAPt3wx/yIULLw32Ud+Ogr89vAfny/8FcdQPl7&#10;VXw+vmKcHPKgEe5HJx0wK/QjwZI0nw+hb7zNbjr34B/Ovz98Ozrbf8FcmQBVaTw6yL82Dw4J/wB7&#10;7wz0xk9qAPvL41QmT4Y3aBtu63YbvTjFfLf/AASLv7q503xd9pk3FPE80efcIoJOef06EV9WfF+2&#10;M/wxvECL/wAebdV9jzxXyX/wSJiks7jxxa3Fxu2+Kpgvy8KoVMAevfpxgCgDrv8AgsGLhf2TfEj2&#10;pdZFtFaNo22tkSIR8wIweAR7iu3/AOCb2rNrP7KHhO7kDfNocJXcuONox9OP19a85/4LWzy2v7F3&#10;i67iKqyafyzMRj51zjg5ODgDuTXVf8En7l9Q/Y38Is7q23SVT5FwOBj8+OfU0AeG/wDBTbXbzw9+&#10;0j8LL+wuJIWbxOkU0i8/u3cKy8nvkcgZH4YP23byNcfD3fn71r8oPP8AD/Kvhn/grnZpB8X/AIZ6&#10;2AxktfFcJyMDC70JX8ev1UdyAfujwptk+G8PO4izG4+vyj/PSgD4G/YruXsf+Cj3xK0t5AwaCNyW&#10;+9Hh2YJweVw+QccgkZyCD9O/8FB9Okvf2dNfS0kaOT+zpFRlYAn25PXuOuTj6j5Z/Z01L+zP+Csv&#10;jjRm3Zm0eNrfptKgqWPBz1foec9wMZ+wv23IPP8A2e9eaVtippkjPI/RPl5J7kAehyM5zxQB5x/w&#10;Ss1C71n9k/QZb5P3nlMrLwMYY8YHoPz69DXzx+2jrOo/D3/gpF8LNThtWEWpahJaGTcdpZvlJBxt&#10;HDcqeT8p7Yr3v/gkPfxXP7MWn2gmeRre4uYm8xQu3Ezjbxjpj0HfgdK8G/4LBzJ4T/aD+EPilY28&#10;uHxmsc0q8r82MA46Hg899uOMggA/Q7xDbjV/hnIxC/PZkdOny/4V8Gf8EnL268G/tg/Gj4ZalZrA&#10;qeJPtdusbfLtctx1x024xxj3Br738KTrq/wthmWQt5lop6c8rX50/sw3WofDn/gsn8QvDLCRLXXd&#10;Jhuo1Y/K7BY+gHpuI9Ac4wKlsD74/ausPt3w0vyIPMX7OxZM9RjP9M1H8HtXW/8Ah9pU6tIRJpcf&#10;zN3+Uda6D42WUF/8PrprgZRrY7x14xz/ADrk/gtOj+CbBEbzF+ykBhx0J/OlLcCGUStqdwc/LlNu&#10;ex3f/XrF8VzqvjZoRKC32NDtOfl5I6/4VuXpIv5EQc+an1HP/wBesXxXAH8YNMn8NsoYr2+cn0/z&#10;mkB1WsDZ4Mn+bpZt93vhTXlP7GD28mu+JWRl3NqkhZlXDE9g3uBjnuK9U10lfAlyBx/obAM3b5et&#10;eF/8E9tYbVNY8XIScw69ODuOSckcfQY49gKBMv8A/BSWWO0+GX2tpmj2zAAoPUH8xtzkegr1v9na&#10;dLz4P6PKm1lk0yI7lPB+QdPUc14v/wAFR3aH4L3DRW5k3NllRfmwFJyPTHX0OMEYNexfsvlX+Bug&#10;sQoxpMZwoIH3B2Pvn86Bnxz+0Dq8um/8FHvA9t5W1bhZ1ZmjfnIBwD93PB98c85JH254+nj/AOFa&#10;3TOWX/RGwynnO09PevhP9qy3Yf8ABSH4ctFAzu0kp3LGDswvK9cjj5h2wGz0GfuTx4qR/C64Mvy5&#10;tcNtI5+X/JoA+R/+CcF1bP8AGLx8sb/vV1rZKpzlSEHGecjoR6AgegHof/BUO2N18BdQieRl3W55&#10;DFccHoRyCOx9R36Hyj/gmVrsGr/GPx0tk0bLHrIjDRnoQPmU+vqD/hXrv/BTqSJfgLqkkrwjNowU&#10;yqSucfT1weM96AMP/gnXcQXX7Mnh6aNpHX+z1bdL1b5FHP1P6HtXnvjO2c/tBXEcUzRs6TB1WM4b&#10;lME+hBT8uuec9/8A8E5riGf9mbQ3todySW37tWU4wRnHvwQK868eSyW/7QU3zybJI5tu3A3kYHX1&#10;4IPX1I4GQUtjpdxk8ETBZYeI0jyoz8wZuecd+3Stz4ExL9iEryMri1jDHOd3JOT2BPTFc5HLFqHw&#10;/mkii3MqA713BeSeSAOcZ6cAZU5wK6n4Eoi6SsqYVRbxMvJ47kdfcf8AfNAo7nifx/0+fWv+Cg3w&#10;2Ec21Yb6VpNmWLr5ZbacZ64GD0x3zivun9oS9g0n4FX908uxI9PYsx6ABev+PtXwZ4yuL7WP+Cnv&#10;g3S7dopLe1hkdo24ZWKgbh3OQoHbkfXP23+2RfR6F+zhrN8ygCLSZn+bjGIyf8j2pso+Ef8Ag3J1&#10;JvEt7498SKFxd+IpHUx/MoTe2AGIDEDpzzjGec19Of8ABc3VLSy/YV8bQ3lwsUc2l+V5jSFd25lX&#10;bkc5JPHXn2r56/4Nm/Cy2nwP1TXSzbrjVWXLRgMCMk7sADOW/DjtjHqH/Bw/qfk/sS6xpm9V+2ah&#10;YQKdxGd13DkcewP1xjvTA9g/4JC6VDof7Evg6GIZH9kq7HjqcsR0HIJIrxj9syCPxj/wUy+EPhya&#10;RpIrFrq88nsH25Vj7/J+lfQv/BMrTP7L/Y08F25Ziw8PW53SLhiWjDc/nXzr8VYH8Q/8FdfBaxn5&#10;tL0Sad1HzAIyyKD+vr3PFSB9kfHy7bSfglqkkETMy6fIEWNsEts4rxT/AIJQ+BY/Cn7OUGq7CG1S&#10;9ub1ndQGbzJCw3Y74wD7rXrv7UdzHZ/BbUfPZVUwASM3QDgE/h1qh+yJp1n4b/Z80WxtbNreOHTV&#10;Cx8ZHHt3waAPiz/gopbXHxh/4KMfCT4TbJpbWwmk1S5X+D5X3DcCMdUBH0I64r7q+L/iK1+G3wN1&#10;DU5jtSx0uSRueoVCT+gr47+HPhlfit/wVf1/xvcoskfhfRUtoV3Z2O5BB/753Z/IdK9g/wCCtXxD&#10;Pw6/Y88TXFrKsdxJp5gtV3FSzsCMDBBzjPTnimB83f8ABBPQJviDrHj79oq/jLf8JNr8sltIUx8p&#10;YtkdeCGHfsMcYr1L/guR8VoPCv7OX/CKQvul1zUILKOP5jwzZPCkHGB16Z68V23/AAR++EFt8IP2&#10;OfDsKRr5l7Yi7mkX+MyfMCTjk4wPwr4+/wCCvHju7+MH7eHwj/Zts7eaWH+2m1C68tiY/kMcaKRj&#10;G4GQnOenB6mkB+hf7IfhFfh7+zD4b0YRBWt9EhDfKRkiMc1wH7LkcviH46eNPFTyKyLNFBGedwwN&#10;x+n3h6549K9mv5ovBXwSyuyFbXS+M9FAQ8+3Y/hXkP7Ary6z4a8QeMJMsL/XpsSeqqdoP86BM6b4&#10;sztqvxi8P6SjlkjuPMkVj/dBOP5frXdeIRG1nbwzBvmYcjrxXnscqax+0k8borNa2LPHuXPU7ePT&#10;rj8q9A8XsV1ezs9oCs397pQMveO9QTR/h/d3St8sNm2OM9Fr5o/4Jq2LaheeMfGkEZ8m/wDEUwSR&#10;urFDg9eeDx74r2z9pPxDDoHwb1S4kmVVFmwU7sZ46e1cd/wT78HQeE/gHaXflfvL1pbqWQrguzuT&#10;k/8A6zQBx/7aXjiWL4z+BfBUKLIb7UvmjbPZgcjoO2e5wD6V7p4mtpX8HTRRhmY2+Nvrhf518ffF&#10;nxhJ8Sf+Cnfhf4e2P76HQ9Pa8vFLABGw2D1yeGHGMZPPQEfXnj3xFaeGPD4lvbhVyo6kdPxoA+Jv&#10;hp8AtZ+DXxO1T4hadeTr/bWqefP5y7QsmQOFz3x1Izxz1OfsjQtUj8SaDb6jG4ZZVKyZ7Nj/ABHp&#10;WXqnhfTvEHh+SOGLdHNGJYtv94Zx+tR/DgNpunyaS42/NvRemPagDoIrQmJY1j+77Zoq7b+XLCsg&#10;H+8ducnvRQB8nfs1eIJtN+KV1pFzbyKZMMsk0mc8kbQP7wA59QeOgr0f9pS3j1a6t7OSLdumjVvm&#10;HPIOCO47/nXlngHTrvRv2hRFGswTy8KG6KoYrgDHfAyeuRXf/F7V31D4iWdmuW23C5Rv7oxk47Hr&#10;14we3SgnoRfGdLnTPhxpen20ciL5JLY4zgAf4/hXTSo9x8C2gUbttuo+VRztUnjt649Qa539pGVL&#10;fwXpofC7IM7mUA46d+vb0z3rptKSS/8Agm0QbYVg67iccex6+g9se1AfaMD9km7YG8sZZc7Z2Kjo&#10;OR26k8HIPvjtXGftFA6D8QtM1meZkhTUCf3c20SN6N6+6nuR7Y0P2XdUi0/4lX+i/aNjKygQqfug&#10;dgPx7+hqp/wUFt59J8Of27FAcW91FKG27uQ65HUDp9eM9KA+yfQN9AviP4S7w26Q2udydOh6Y9eP&#10;zrwb9jHVV8O/FXxF4Unk2mO/LJHu4Cthl6fU/wA69n+AOrw+L/g1a3YlWTzLBW3YOG+XqPbA/LFf&#10;NvhaWbwV+2rdWsLKkF5bho1KnCsMqSO2WO36lfagPM7L/gpJoLjwP/bVtHzZ3EM+9eG+WRQdp7Ha&#10;Tz0PGe9ei/CrWv8AhKf2fbWZi297NW+bIPTJ9xj8+Kr/ALZugxeI/hPdnZ5nmaewEKgNvG056/X8&#10;K5j9irXR4i+A62yrt8mMpt6jAJHv2Unqcg0D6kf7Ot40eu+INPEbKplkPPB/z39+O5rW0ea1PhXx&#10;RfkeXgTNN8pOPlz+WAOB/wDWrH+FFsbD4ga40cm0GNi3z88IMtx0BPPt61NYXaL8HvFGpG5ID/aC&#10;Nq7TgD8c8dvfvQJSDwxGdJ/ZYupdm3zFkCtGxyBjr3PHJ9ST712H7GunzWXwu+1XMJXzZJn27hgZ&#10;Zj8o7Ag5/wAiuQ8XXv8AYX7L8aIW5h+Z1B4O3qR2GK9L/ZksF074MWKgbQLEYUZx93+VAdjwP443&#10;hv8A48+CtIR2zLrTycKWyoRz6YGB396+w7pFtfh8indnywCB64r4+8ULDqn7WvhHSCVb7PbzTrGc&#10;HJ5XDdcdSeMZ/Dn7A8YzLYeAl3EKvl52n6cUFHyT+zJZQ65+2d431lrdm+yC3gjYqSqgjJX0yOO3&#10;f619PftC30en+ArqYtt8myLfMuew9cf/AK6+df2EIo9d+NfxA8SYf/kYmgywGcLGnX/vr8hXtn7Z&#10;uojTfhTrEiucrpcu0L3Ow8fpQBx//BPHRYtO+DlreRhi1xO80ztJu3MT1z36bR64J7k1D+0zDFrv&#10;jPw9pc0h2/24snlrkb9vOD6jrx/s1u/sM6QmkfALRYX3bl0+PezDlmK5JPAwc1xHxgu0vP2ifCmn&#10;m63eXPNKsTRggtt4PJ4wM9M9eeCaBfCj3bUwNO8CrEyjDIqrt7cfzrzH9m+5l1bxV4i1iSRudSZR&#10;6bQAMj6nPsRg16H8RrlrHwQsajnymPHHIVvauS/ZntIo/CkmrrCqfaLiSYrj36/p+QxQMzP2i9Y+&#10;2ldJVGdp7qKFQOQuSOetei6DENK8FSScf6v0254/T+leP/FieXWPiRo+nj7rXvmPlgBtVc9O5649&#10;SK9d1+YaZ4EC46qAUbjgDkUAeP8AhNZ/EH7RjklzHZaaDuYZBdpMn26fkCB616z8Wb+HTvDu15go&#10;WHczN0H+cV5j+zkkmv8AxG8QatMrN5d2sS5T+FVxwcdfUV1P7SWs/wBmeG9Q8piGjtzt3euBjH4k&#10;f5NAuhL+zPab/C63oYYmkZ8hR0JyOntXM/tL3Ud1cRabuXddajHGqDGX+YEg/nXdfs+2D6Z4AtVu&#10;IVQrb7mH4fhXmvxbP9t/EXRdM3bv9OMjEqflwAM49u3vQHQ9k8Hqll4DUI3/AC6jBYda8mVJNU+O&#10;VuFHmJa2rF23ckscAflnn+Xf2CSH7F4KaOEKvyAJnp9Pp0FeS/C8f2n8W9SvAr/uWSPLH2BA4/H6&#10;cVXMM9J+J1wbHw/CjS7dsJLHblfr+eKwfgNCD4fa7B5cs2GzxnP8sfj1q58dLry9IniVTlbfGO3U&#10;8frU3wks/sHgVXC/N9n+9x83H+T+NUByNzF/anxGtbcuzFf3rKWx0OOx92H1q78dLmRktdMRdreT&#10;tU46seM8enH51D4ZsftHxCacElYYwvzLnuefy9+9J8WpftfjeztCyj/SI1KsueBjOPXg5/D3oAd8&#10;VLqTTPhLHaQ433Eka8rkEDGePTHHse1XfFVw3hv4IpZ7D5kkKRIgXkE4AyO/P/1+9ZHxwnmNz4b8&#10;NqoP2i4Ut8x9e49/X2961fisyzXfhvwkX/4+rhWmTaeQCD2/P8KAIPiDZjS/hdpPhS1G5rp44/l5&#10;wMAZ9+M03483TaP4F0vw7bMqtMwVV5znBAPHXqKseNfM1P4q6DoUUn7q1iaWRducngj6Y5/MdKy/&#10;jZM2vfFLRfDMe4rFIrsinuPX05/yelAHY66YPDfwkS1OTuhjiXdjJ4Ga579m2zSeS+1j5v310fm7&#10;bQAB/Lr/AI1rfG68hsfClrppuGVsNIyr97AA5+vp71J8BNPXS/Aq3kqqreSXfDZHTPf3zQByn7Q2&#10;prrWpR+H/M4vr6GFfmwWXJLL65wO3bOK9T0pP7C8Brbp8u6IIfm6ceteOa9O2vfGTS9KhYMlu0tx&#10;Nxu3cBQPzJP4V6/4+uhpfhSOMcfuiW3ewxzQB5T8ObY+K/jzqGsMv7qxtY7ePC8bidzZHTj+R969&#10;U+NGqJoXhuWUDiC0ZvYcE/zxXAfsj6Sl8NS8Ubtx1LVppN5X7yqdo+gwv5YqX9sXxX/ZXgTUEt2z&#10;Jc/6KihTklyFoAf+xbpdzP4Hj8Q3afvNSuJLltw5+ZyR+hqD9s/xDdWPgK+0+yTzLi8kW1hQfxs7&#10;BcDnrzXffATSToHw/soGRY/KslO1fur8o4H0ryX4+36eJPiv4U8KZVvMvnupEJyfkGBx/vMP++T7&#10;UAetfB/RYvDPw4t7ZV2iCyRFH4CvPL0x+JPjlaWL/N/Z9mZiuejOdvT3A/T3r1m4MemeDxtKjcuG&#10;49uP8815P8EQfEPxO8Ra0TuWG8Wzj9FVFHH/AH1mgD0T4lXQ0zw8qyFQqIWb8Of1xXJ/swwSXOiN&#10;qU+51mmL727rnjrVr9pDVzpvhi+KzlW+zmNMZ5yMY+pzj8a2Pgvpj6R8P4WeJd4s9zfLjLEf5+lA&#10;HD/H/UJ9RktdJtj813fKhKn7uDkn9MV6VoUJ03wTkjH7kL9M15P49Yax8V9H0VCzGFmnZeo6hR+P&#10;J61654kk/s3wmkSSclWLbfQA0AeK6dM2u/H9bHyzix07cW95JDxn6Jn6e2K9m8dzCz8PxxlvlVSz&#10;fLkDjpXkvwGsv+Em+JWv+JnxIVvjarJt6rGFGAfYk/rXe/HfWxpXh29lQ58m127eeOP/ANf5UAY/&#10;7P1ql7FPqgX/AF1077iP4d3+H6VU+P10TE1t5oElxdKka7ep3dD+Q/P2roP2eNPGm+BreedNu233&#10;OzdS23knjmuT+J5l1TxvpWlRbmWS4Mj4zwAO/t3/AAoA9E0NH0nwFu8v/livy+vevPfB1v8A2l8W&#10;bhh923hUY3cLkscfXkfgK9G8RY07wpHCP4zwo78VwfwOtjfeJL7V2l3Brjarbeu0bc/kKAOk+MWo&#10;LBYNESyiOAE5bHODx9eR+VO8I2y6Z4FuJlU7jC33lwWOa574w3ssuo/YnlYLJeIiqpOfr+h4/wAa&#10;6m9Q6d8OGVE+/GFPzdOPp/n2oA4fwERd/EedwmEjhVc469ent6/WtT43Xm2byHb5Sqou7GAT1H5U&#10;34L6a0+s3uoyqu6S4wSMfMAAM/1/Gs/4xzNc+ILe2WVmaXUFU5HTBzx/3xj3oA7rQsWPgPe3y7YF&#10;Q5PrXJ/DWA3vjW8uw42xyKi/L09Oe4rrdYxp/gSNG4D47Z5x0/z0rA+DEAae6vyc+bcM5+YemOo9&#10;QP1oA5/40TC58TQ2G/8A1txCuMnO3eTj9OPXpXfXpOneBUhJ27hg57YGf5V5/wCKt2r/ABDsY403&#10;AXJlkk3dh36dw1dZ8WL0af4ajttwUJCZDlf1P8vpQBR+C1mLi8utYlXe0lwxLN/dBIA/KuV+L2se&#10;b4w023Y7hcasFYMD8wAJ7c8Ede+favQPglCo8Hrf+UqmSAP09Qf15ryv4gXbXvx18M6KsoVpJrid&#10;l3n5toGf5jr6/kAe7TeZb+C8j/nmPut147V4V8FJP7Q/aQ8TyqisLcRR+YpBLZGe3pmvdPE8otPB&#10;ixs20svVfb/PFeJfsmWzat478TeIGb/W6w6Ku4EfJ8np6KCB6EUAerfH3U/7I8IXdwGb9zYyNtXv&#10;hQQP51yn7EenLH8MrC82f6+Pzt39/cS278j9ab+2hrUml/C3XbmIjcunyBQW6sVKgfmRXR/sq6VJ&#10;pXwi0tZB/q9Li/8ARY/pigDzD9uK/uJdJ03RbTltR8Q2sG1W/wCWZf5snPoM59q9x8B2g0/4f5Me&#10;3NuPl9OK+ef2sLpNZ+KXgfwrvUrNr32gh0OGWNHbj8ce+fzr6QtsWXgdNvUxgD3OKAPmzXrabXP2&#10;xNIij+aPT9Jd2HHVpFAOPoCM+gPTNfSPjSRrTwxCoO3bHktivnr4Q30Ov/tXeJpFlaT7DHBC24j5&#10;WKZPbj+H8c17v8abw6d4Tup+P3Nizc84+X0+tAHj/wCxvBJfavr2rPIzLPrUzLuP+1gevA28c1t/&#10;tr619g+F2uIiZaSHytuCclsDHXuDx71F+w1pgj+H1vqMifvLqeWZ245ZpCx5Huxx/TFUv2vJY9Rt&#10;9N0GchVvtegjZn7fNn8/6igD0X4E2i6R8LrZTGybbNOH7cDg+/8AjXm16IdX/aItLQvu+y6azbe2&#10;5pF/kF/WvX/DFulh8PEDfLut1HC47f0ryf4e6dFq3x81nVjndbrDDjsOCx+vJFAHZfHq+/svwnPI&#10;DtaOxYqPU7Tx/k0z9nbSv7E+HEO0craZLepwOfz596zP2pbxYPCF9HIynzIli47Z2j8uT+ddt8Nr&#10;WO0+H6Rx/KPsqgfL7UAeUavq9vcftA6fob78/Y5HCqOHXzEHXtjP45r1j4ovND4TPlqcrb5+XHpz&#10;XjNpENR/axV0m4s9FXdG3ctKeR9Mc/hXsPxpbyPB0zD+GycqMZydp4Hv+NAHnP7C0CnwVLegJ/pF&#10;/cSER4wMyNxxWf8AttSTXGkWOmiHzBda1bLtXAziUH8fXHtWx+wfZra/Cu0SLeyt5rx+Y2W2l2Iz&#10;74I61zP7YMd5qfifwppNtM377xCu7YvUAHg+2QOexx1OKAPd/CkItPh9HtbrCmNv0FeA+D3j1f8A&#10;bH1bzB/x5aTbhArfeV3kz+RXj6mvoK1C2fgNPNbHyruH5Z/nXz38AbS41X9qPxhrOAFjkt4Nqsdr&#10;MEJZsY4OWA6n885APd/jNdmx8G3EpwGFk/57eK8Z/wCCbSyzfDqfUZmy11q11N5iqVDbpnIIzzjb&#10;t68+uDmvS/2pNTOl/DXVpvNKmPTZeg6/If8AP+NcV/wTmhkb4C6Hqcsabriz85mRcA7vmyB6HOcd&#10;qAMv/gobMt/8MJ9GWbYb7Ube3LbuqmVQe3Qg/wCFezfB+xbTfhpb27D7tkgbjHO0f05/GvA/2/NT&#10;WO18P2DdLvxRZxlhnjM64AABz+gxnPFfRfhqJbPwDGqDGIVB6c4H+FAHy98QNRbXP26fC+hhmkS0&#10;0eeY7VxsJkQc89ODjjORivqrxOzWvhRdpztjJyF9utfJXhe6h8Rf8FDrxImUtpfh+EMAn3UeSU4P&#10;1ZQR3+Q9Qc19X/EuUWnhKTa3K27Y+u04oA+Xv2Dr1tf/AGgvibqhZfLj8RLCuE6MsSKeeO4/XPev&#10;dv2r9T/sr4V61dvIyrHpsn3Dg/cNeDf8Ex7a51HxR8QfE0zhlvPGV35ckbcFUbb+P3evfNeuftyX&#10;72vwX8QLHJh5LBkXPPVcH+dAB+wdph0v4EaFAythdPXDNwSPUj1NcN+3Dri2mqeE7AyruufEkCbM&#10;nn7xJ4OegPr+lew/sx6adM+FWmWpOWXT49ze+K8N/a+36v8AGfwDoOdytrDSFWA5wuOPfn+vagD6&#10;T8JE23gZW/6Yj5RxjivmgyQ6v+3D5SsWez0ONmX+5ukf27nJ69uelfTVspt/ByITj5AMntXyv8L7&#10;2fWf25fEko3Oljp8EDFoxhSSX69eRt46cZ70AfVXjSRLbwvjP3YSRj6V4f8AsfRafc6/rmo2jAtN&#10;q8rscDPXBHHfivWPjJqZ07wndTSNjy7Nj8zcfdPNeG/8E3jqWo+D7zxDqfmbr7VLiYbs4AMhOBkD&#10;I6gH0FAHUftuTiL4ZaopP+s8tAPXLAD9T/8AXrvv2crAWHw1sYRHt22SgLtx/CO1eX/t16lLF8P5&#10;IAPmm1K3WNuRg+Z9MZHUV7F8J0+w+AITjGLcfdHsKAPJPjRMH+Nnhq2CM3zTN/u/Lg/pmvadQBi8&#10;IqFGBs9f8/5NfPvxM1Zrn9qHw7pi9FtZJNzDIYZxgenJH5jPFfQOvuYPCcanP3ecd6APBvgBavP8&#10;dPFd5vZt94qMNwI4UY/wr1b9oSSFfA2pLK3y/wBnyA5bB+7/AErzf9k+5j1bxr4m1Rtvmf27NGzd&#10;cqNuB/nuT2rsf2rL37L8OdWBdVElv5W5iR97jGfxoAl/ZntBbeA7cl9/+j/Mx/iOBz+J5rg/jyRd&#10;fEzwzaoet1I2Nuc4A/xPP/1q9C/Ztthb/DC1GPmFku7t26V5z8XZHPxz8M24VsK8ufrx1Hb0+uPW&#10;gD2rU18vwjGAP4f4f5V4z+zbFFdfFPxFegcNqbhW75HH44/qa9o17914RjGd2IyeD96vGf2SIVuf&#10;FviDUfLxu1m4GQOCN3BHv/UmgDqP2vDGPhnrBdN3+in92z43dOK0v2aI9vwis2f5t1ggzzzxisT9&#10;s+XyfhpqT5J8xQnyttLZI4989D7Gup+BqND8LbUN8w+xoT6k8Z/l+tAHmnjSQzftDaPF022zNyvq&#10;3Qf59K9X+I3y+EP+3Un73bB714/q+Lv9qGxDn/U6eflXkcv3+mB+Zr2P4poieC5gxyPsRwCPbrQB&#10;57+xZOtz4OjkH99skL37gEdRn9AKwv20ZftcWi6WjLm61yENHnG/adxH6A+vFbX7FMFpD4GVLLJT&#10;zJCGK45yc/rn+feud/amje98b+FLYD5Tq5Zv3e7ACnB/Mj34FAHtnh9Hg8AQqv8AzzXaV9f84rxP&#10;4G2cl9+0V4nv/L3LHcorNnvsHX3Bz+Hsa9supxYeCYVeVQPLJ+vH+FeW/st6c954u1rxEF3Jd6hI&#10;ytwd3z7QSe5wMenFAHa/tQ3Gz4eapFH96SxZAp6HcCoHt161W/Zt0eTRPhkiMfmWHru69B/IVgft&#10;ja82m+DGRZmVpryKNJF/h+cHPQ/hx2rufhwPsPw1jdkCbrdflUcA4zQB4/4vspvEv7S+mQiLzFsb&#10;Qux7L8w59M4/HFekfHjWf7D8B3koQM0Fi20dMtt6D3/wrjPhnH/wkXx41jVTlltZliXgc4Hr16kj&#10;Hbj1p/7aOstpvw9uIYHXfcXkMKjd3aQD9P1xQB0H7NGliw+Gi3e3HmwkruGOD09+n1rznXNSj1z9&#10;rCz0J5lf7LYq/lqxymSW3H8sfXpmvYPg5bNb/CW1lYbWNogZcd8c/wCfevEfhY9trf7ZPiEgeZLa&#10;28CsWUfKChK44HB+agD3T483KaR8Mb6dn2+Tpkhy38OFJH6gV5l/wTu8OQ6d8LzrFuu77bNJOJN2&#10;7zN7FgxPckEfjmuj/bh1s6N8D9fuRM0YGmsNyDJXK/0/Wl/YV0d9C/Z50RJ0ZX/stGfKjO4rkjg8&#10;d/pQB51+15bpr3xm8F+H1n2s15JMYVb5gFIw30zjPHP519BeKpk0j4eZwq+XalsM3QAH/CvA/ihC&#10;vif9r3w5YsRJ/Z1u07LtB2ltyhs9hyR/nn2T9ojV7fw58KdRv5pCiQaa5baeRweBQB4v/wAE7tOj&#10;v7jxR4wQqRqGvXEqMF25G4jP1JXJ9zVD9uXxLaSfE/wD4Slbf9v8Rf6nnOVjch8joVyGweorqf8A&#10;gm/o0mnfAyLV7p/M+2b52kxy285/Drz7k+tedfHsx+LP27/AvhQlsWenT3n3gGXa4TPHX7wyD06/&#10;UA+t4lGn/DmMJkbbfj8vbpXxb+whq6eLv23fipK1sd2m31vDuZcnaUDgA/ic19p+Oj/ZXw5dh8vl&#10;W7H5R04r4e/4JCRHxB8a/i94veJ287xg0SyScsNqYI6dOBzn+GgD6I/4KTaouj/s4eJL1wGWLS5S&#10;wYnaQEPyk5HB6Z968D/4Ij2Kaf8AsnaPOlssat5jfKPQYB5x1A+mfzr1D/gsNrI0j9kbxgyhiX0S&#10;dV2feUlDgjg85xjP1riP+CQun3Gl/sh+HZJYHVvsbHaynIGWPX0P3hz3oA+K/wDg4g8ValbeEZ4N&#10;K5ZZdhZYyQB82RuGMZA4xnnb+H09/wAGselRWn/BOKwu0X/j41a8O7ux858n8+PoBXxb/wAHDHi6&#10;Se1/siLUHhV79Q0mASFAblU4ycsqgAcHketfoD/wbVeFp/DX/BMvwm00CxteCe4wuf45nPf2x/nm&#10;gD64fSiPi494ynP2dQCT7tXJftHXkZ1/w/psgZlm1Zfb7vOc/wBK7e+voY/ix9j3NuaBSAfqea4n&#10;9oi0gm8V+F5ZIy23WNq+nK//AFqAPRPFrC28ByMq/ds2+7z/AA9K8Y/4J1ytf+AdW1Jiu6bWrpmZ&#10;VIBPmsO/+f517T428v8A4QC4BPy/Y2P4ba8T/wCCbaKPhbe4DDdrF0V3nJx5rfr379aAOK/4KNTs&#10;vxA+Gtv5O/zPGMKt8wAAI5zkYH884A5NfWOk4HgyMt/z7j+VfJn/AAUd3L8Q/hpCLbzN3jK3DR5x&#10;3zvznqm0N0/h96+s7EBfBcZLf8u/X8KAPi34F6lcR/8ABTHx1p32XZH/AGLZusjbcsec8j0zwPev&#10;rD9oAt/wrXUCM5FjIeBnPy88V8Y/AHUZ5f8Agqr4+sHZvLTQrEhdzYEjBufxXbn0/Hn7R+PUZk+G&#10;uoLhf+PN87umNvNAHyt/wRqmVvhTq0Sncv8AwkF3sbdn/lqx+uPf3NYf/Ba7U73TPg9pd3YqQ3/C&#10;U6fG22EOCrToGDcfdPr2OO/TT/4Is2ItvhhroEu7/ipr1d2c4ImYYyPp19T+FUf+C4kEEf7Oy3Fw&#10;+0Lrlh91R8x+1REIc9mYKPx9QMgH1d8C7kXvwV02cF13abGfm5ZfkHX1P+FfBvivDf8ABY7wyVh/&#10;1egTMrCJdxUsw69cDbn/AL6Pc190/s2GSf4DaLJs5bSYT83ZtnT8DXw34+R7T/gsN4Rdiq+Zocn+&#10;8cmQDkD6n3+agD9EPH7bPAkjZb/j3b7pxxtr4k/4JGXV1ffF74vSyPujXxpMsbBQD1IHTpxtXHtX&#10;2f8AEqRx8O5lEpDNZMNwX/YxXxV/wRqezn8W/FKe0kDM/ji8MjL/AHjISQT/AHhu2kf7Pqc0Ae//&#10;APBTURt+yp40SSdo/wDinbzDK2MfuW54yT9MHPSq/wDwSuhSL9jvwgQMZ0tflKgY9uOv1/l0qr/w&#10;VU1BbL9k/wAYNIzfNodwq7fvZKEce/Nb/wDwTYsUsP2SPBsIk8z/AIkcB3gDB+QUAfPn/BXqRZfF&#10;nw006GONprjx1aLAZG6EB2PQ9eBxg/hmvt7wXDt8DW8ZX/l3XhuccDivhL/grxqIh+LvwftI7na0&#10;nj63POMdGH+eg7ngV94+FwP+EJjBUj9xyG6jjpQB+e8EUVx/wWNgjVV3L4TV8r/EN8gwffv9MnnN&#10;ffHxYVx8Pro7m+W1Y/Lwfumvgnwq3m/8Flr5JNz+X4Ni53D5GMp4PPcAfQjFffnxVbZ4FueeBbnc&#10;f+A0AfE//BFi+a7HxGR3Y7PiBqce525GJj8vU9ORnvXq3/BXGe6t/wBkDxrLbhty6DOR5fUNtOD+&#10;FeP/APBEOFGHxKvVlc7/AIiallWbhG38j65zntjGK9q/4Kz2kc/7IfjKKaTaP7FlOeO3pkHnjjIx&#10;nrjrQBa/4JTXn2z9i3wTIEAxoMI+Xt8vb8c18/8A/BVm4uR+038E7a1bazeMcZDdQVHB78/56V9H&#10;f8EvdPitP2OPBIRY1z4ft8iLlfudQfQ9fxr58/4Ki2sc37T3wTlfy9yeNNsYkPTKEenJ6fiR60Af&#10;emlyD/hDUf8A6d8j8q+KPghC8v8AwU/8bSPeI6LolqFTcMhsZOBnntk9R+Nfa1ouPB6hRwLcDHqM&#10;V8Bfs/S6iv8AwV98dwiXbE3hmzZo92c/fwc/rj/d9OQD7Y/aLuGs/hLrFzGeY9NlZccciM9K82/4&#10;Jy6nZ6p8AbO6si2z5l+ZAuGDHI46jPfvXpH7RkaP8I9ZSR9qnTZtzdh+7avL/wDgmh4ek8O/s62N&#10;g5+7JIRhQMrvODgAAcdeOuep5oA5X9t2+tbH41fD83cjKJNY2qwHIO5MADvkkD88+31BGQ/hMZUf&#10;6jov0r5e/bcsIdS+OXw+hkmKNHqxlVtucbWTjGRnOSM9gfbn6flXyvCmGUf6joPpQB8r/spabpMX&#10;7Y3xGvrVi1w8kImGen3yOnU8/UDb617B+2sB/wAKG8SAn/mEzZz0+4RXz3+xZqV3d/t3fFeDzt9v&#10;HNbhRzhDtbIGffP1Fe9/t23P2T9nnxNcs+3ZpMzbwoOMKf8AP40AYn/BOXcf2ZdBdlZd9nv+aPb1&#10;Ynp2+n8uleQ/8FGZpR8XPh2Fv/JUeJISVYZEh3qAByMHnH/As9QM+xf8E4XZv2XfDYPzbdNUdc5w&#10;Mde/Tr3rxn/gpDbzXHxk+G0VvJIsn/CSRNujH8PmKD7+5OegP0oA+xvD27/hDoWYdbcbgfpXxv4F&#10;lun/AOCk+pwE7Y10oEKSeeEyfpnj23D3r7L0CLy/BsSv/wA+4HH0r428Dvj/AIKY6pD9lUj+xUbz&#10;sfMh6FfcHg+xAoA+uviw/l+B7xh/z6sRt/3f1r5n/wCCV2s2+u+ENfubWRWVfEV4gwwzxLyMg88g&#10;joM4J719LfFzKeAr1vM27bVzux0+Wvl//gkfYW0HgnxHdQoA1x4ovpJG3feYzNk+g+nY8euADW/4&#10;KyXE9n+zZrF3CFbyRG21ujASLleo6rkD3wO+K9k/ZOlM/wACdBbLf8guLr/uDn9K8Z/4K5fZ0/Zn&#10;1ZLnd5bNHu29gGBJ6gnGN2O+3HWvaP2ToEtvgN4fhiDbV0iHbu+8RsHXnqeO9AHy/wDtmQNL+2V8&#10;N2jdQq3pMgZQzN8ykY9Oe47bvSvtSYr/AMInnP8Ayx/Pivhf9uh54f22PhOI9zbtZdAN/GTg9PXb&#10;G3pgZ65Ffcsqn/hEdob/AJd+p+lAHxz+yNqENx+3P8SLaNpGaKaPz9zfIGKjbgZ+8QTn8PWvpP8A&#10;atlW2+DetSPkbdNl5D7cfIf4v4eO/avmP9jC6gT9uj4n2aWyq32qGTzBzu3IBz74Xn0yB25+nf2s&#10;7cXHwa1uJydrabMGx1HyGgDyb/glJr2j61+zrZ3eiOxg+1XAjU4XaBIRjHsOPXjnua5f/gsFcpYf&#10;BJdRkCgQ6nbliw4I34wT2zk4J4z2PFH/AARXga3/AGZ0gJJ2ardKpPoJCPy449sA8irH/BYLYP2f&#10;5xhj/p9tu6FT+9HUHqM/zoA+hP2druG7+Cmi3EB3K+lwlWwcnKL2r5X+Ms+z/goZ4RjkmwJLWUiP&#10;zPTd2H6cf3vUGvqX9my3SL4H6HHEG2jS4du7rjYOv9a+QP2n9XGk/wDBRn4aWsUTH7R56F+OMq+F&#10;/Hqf90delAH3R4h/5FBm6fuep7e9fF37AniO1m/a2+KWiSLtmt9WU7WXGV+bB/AY7dTjsa+0fEO9&#10;vBr55P2f8+PpXwr/AME/9OmT9u34wXLK3lnUYQjM4ycbsE8fj7g55yKAPqf9tOS3T4GeIJZpQqJp&#10;czMxXdgCMknHsK5P/gmvd2138ALGS3ZdiySr+7bI++Rj6jofcV1f7aVvv+BPiJTz/wASm4+XdjP7&#10;s8V5D/wRnu5br9k3TvO3NtvLpfmXriZhn2oAx/8AgrLrQ0Lwnod+4Vk/t+3SRpMgKC3UHs3cHrkD&#10;GSMV9UfCSUP8MdPkZif9BjyW5z8gr5K/4LHWE118P/D8kT+Wtv4otJJGG7cBkg7cc5wxxjk19Y/B&#10;Xy/+FU6Zhxj7BGdyjb/AOcUAfGHxh17+yv8Agpx4JsSG/wBK0u5UIF4BAU5znqAT29a+1/HEpPge&#10;eQ9Bak/QY/8A118L/H+3km/4Km/DyUI2P7LuiTj5fvcHnv1A9OfbH3R4zRG8BzFnwv2X734daAPk&#10;f/gmn4jXVvip8QrVI5B9n15kLsu1GwTwBnsME9c5ruP+CrZnT9k/xSbVfmXS5PlKhgeOhB4xivOP&#10;+CX0S2vxj+JEKxeWDrSlo92cHkY9uOffOemK9M/4Krkn9lLxYI2iVv7Hl2tMm5d204LDHTOPxoA0&#10;f+CWdw19+yL4Uumj2MdKUbT/APr6/r685rxL/gqvONO+KPwz1AwBlXxpbo7Y4AYvjPpkqB14z68V&#10;7P8A8EoFl/4Y78JiUYYafg/Lj+M/r/8ArrxP/gsOPsWufD/UyhBj8aWqFx6Fs7SDkbTj0HODx3AP&#10;uTQC0vgKB+uLUfxdfl6/5/XrX58/BKCeD/gsN4jIVtreGDu2qAFLGIkH6lePTmv0E8GMr/Dy2LPu&#10;3Woy34V8CfDaWLTv+CxerRMjq03hNnVto2sN8YPfPJHI45j70AfevxfBPw/u23bc2zHJ7cV8p/8A&#10;BHOzl07wL4ttbmErIvi67LKTnHzY49uB7V9Z/FdlXwDeMEzi1c4257dMd6+PP+COWsahf2/xC026&#10;i2iz8cXccf7zd8pbcB6D73b15oA9Q/4Kk6M+t/s2azYRu4MnlLhc/MTIqjOOQMtnI9Oor0r9kYM3&#10;wC8No0nmKujW+1+m792vbtXnn/BUUzxfsweIp41bMdqCpXP99fToea7f9iW8kvv2bfCd1Ky7n0K2&#10;PydP9WOnoKAPn79qeyik/bl+GbeX832iUiTr65Xjnpg49uetfYesAHwpICc4gz9eK+Of2wtSOnft&#10;ufCqOOfb9o1CaNlb5c9CACeO317e1fZGpjd4Tb5usHHHT5etAHxt/wAE74rW3/ac+LC25w0muK0i&#10;bh97Lduo+vf8s+0/8FDYpJv2ZPFkcSbmOhTlV3EZIRvT/Oa8B/4J9Ry2f7bnxljmiWPfqcLRqqj0&#10;bnoPT8senP0d+3VCkv7PHihGL4/sO4BMa5YDyz0HrjNAHG/8ErrlLz9kbwzMkgf/AEMjfyP4j2yc&#10;HvjPGcYGK8a/4K23a6Z4p+Hd9I4H/FZWqNuX5eZU7/w42hvUkKB6H1H/AIJGTXEn7JOhx3CKpUSr&#10;tj6YEjAH6kAZ9815H/wWesL02XgvUIZvLEfjC1XOV7uoHXnO4gjH909qAPuDwSRP4BtmB+9bL64+&#10;7XxDpUlppf8AwVJiRoV8y50GYiUZBLYjyPQ8IM+2Pevtn4XsJ/hvZSBODZpjjr8oNfC3i66g0n/g&#10;qt4fDlWa40W4XzDGMhiFG3r7fe9OPegD7h+MKmb4b3YUlf8ARW7dPlI/rXw5/wAEWLrVB4n+Jema&#10;pHsa38YSKq9MDLYHvwBz7190fFGNpvh7Psbrbt83px1x3r4Z/wCCQKT2HxX+Kekzo0bQ+LJNsI+6&#10;q4ABUf3WwSMcDp2oA9Y/4LA6adQ/ZG8UxA/N/Z5aNgm7YwIIbH8WMfd74rqv+CXEkl3+x/4SEh+Y&#10;aPCG+bqcc/r+XSqP/BVXTYLz9lXxQLjbsXSpWkaSQLgBdxwSDg4B7e/OKk/4JM39tffsc+E3hijj&#10;H9nD93H0HPI9vcdjQB8+/wDBTaWHRf2tvg/q0i7G/wCEsjRZTIcHlTtwMe5OT0GOc8foJo8nneCY&#10;3yMfZwQRzkY61+eP/BZ8DSPin8J9cQNuj8dQRnb6EM3Pf+Dt+Rr9DPCG67+H9rKrZ32and9VHNAH&#10;53/AW7msP+CxHi21SIbbjw0paROpKsBhhngjdjoM9a++fjpZG/8AhlqFvhf3lm64P+7XwZ4Q06Xw&#10;1/wWbvEyqxav4TDsqxnBZWJwecEgqSGI6MBxX6B/FGNpvAV2gP3rZu3tn+lAHyl/wRrmu4vg1rGj&#10;3h5s/El1Eqs2cLu3L+hH0xjrXQf8FU7a3k+Dv2i7C7Ib63ff5e4qfNXnB4PoQeMNmuR/4I86xbXu&#10;j+OLFJd0lt4yvEl+XGG+XPHbk8++K7z/AIKq6eZ/2c9XlVN3lxxvgLzjzFBx6cE89s0Ae7/Be7W9&#10;+FulzodwbT4z/wCOCvlLxnex6L/wUt8Pmdf+PrQZlVj3YMTjHuFz+XtX09+zaxb4M6Eu7d/xKYAc&#10;9f8AVjP418i/tK3E+h/8FJvhrfuoSOe1uYFkC/fbDHHt1Bz7EUAfZXxViS4+Hl6h3D/RW5X6GvmP&#10;/gkpqMH/AAifizSkiaF7XxZcq8WPlUkA4X/ZAxj2/KvqTxmi3PgeZRn5rcj618h/8Ep9WlXxh8Tt&#10;GuJs+X4zmaM7flwVHAI64IP48dqAOq/4LD2N7c/sg+Kv7OA837Cu1pPur+8UZPPofp68V6f+wdqt&#10;1rX7MPhLU7r/AFs2g2zsduMkxDnqa5b/AIKfaWmqfsveKImHA0uQr8u7t6H8vx/GtP8A4JuazBrP&#10;7Jng25t5ldP7BgRXQ9lXFAHkH7Y1pY2X7Xfw61qQBZl1J/LLKD8pADHkjbw3Uf3vavr7Uds3gtzn&#10;/l26rx2r4x/4KVadJa/G/wCGPiNJY4mt/FkO2SQfLklenXBwD9QSK+ytPl+0eBFYyZ3Wv3v+A5/r&#10;QB8UfsJarBp37b3xU8NxxgFLmBm2jAzmT+uR7YxX0z+2lbm4+BOvEHaF0uZt3Xop5xkV8q/srXsG&#10;mf8ABTb4kaYUKGSzt5FVWbkklmOCcZy20keg+tfXv7VFi+pfBbWrRWZTJpcyq0fUHyz0oA8p/wCC&#10;Vnii28Sfs06Q8NuIzC00MkeRwySsvTt0rzb/AILCWcNn4P8AD/iMzxQtY+JrSVZpmIVcS7uT0xxn&#10;ngYre/4I2ILb4Avp6yZ8nWLxcBCu3MxIGO3XtxWP/wAFuoAv7N9zqG4qba+t3WQLnad45Pt7jpu9&#10;jQB9afCO7XU/hpY3IOfMsUO7H+wK+Fvib4gvvB3/AAVR8I20KfuNY0qeNmJA+YfNnGOSAnqMhx6G&#10;vs39lHVf7e+Behair7hNpMLqfqn86+H/ANtl7nw1/wAFIvhJrEcjRpdXkkDNGT+RGOhJU8d1XPU0&#10;AfoF44ga8+H0y882uPXHBr4M/wCCWOrR237Tnxc8NBRGsWvRyeQrD5cxjBA/ukY+YD2PIwPvjUhJ&#10;eeA2+TBa3IXn2/wr89v2A7K48Lf8FD/izpkrKkd9PDcwhenQqxHHH3QSuTgt160Ae9/8FXdIh1T9&#10;l7xDGYPMZbBiE3YIOD8w6DPJ7547V0H/AATH1eTXv2Q/B945b/kCxLt24KgDpjt2GKn/AOCjGgJ4&#10;h/Zl8SaeWK+ZpcoLFS2MrjoMEjscdjXL/wDBH3xINb/Y/wDDMc0zNJBaNCzSZLfI5Xk9xkHmgD57&#10;/wCCgunz+Gv+Chnwb8Ubmjhm1h4JJNoKt0KrnqOrZGQDjPOOP0iswl/4JVCM7oRzj2r84/8AgtfP&#10;L4S8e/Cvx9AzLHp3ju3eaTy/l24PBPbHUevbqcfoh8OLxdT+HFncCTcJLNSrY6/L1oA+Df2btFg8&#10;Kf8ABWjxpZwRLC2peG1nZWXDHEwBOe/TGfw6jj7W/aTsmvvhFqkcZG77DIy7m7hcj+VfDtzreo+C&#10;f+CzOn2EsK/Z9c8IsvmhMb3V5Dk+rAKAPY4r70+L9vHe/Da+UruzaMAD9KAPK/8Agn1qQvf2c9JC&#10;EYj8xCvePDt8p+gwK6bSI8fFm6J+YNCx/WsP9hm0isfhC1kh+WPUbgcLtx+8bt/nmuk0+38r4oXF&#10;wcjMLDrx1oAj+JEW7XtPCx8iZcnuPmo/aCimPwk1T7Lu8z7K2zyiMk446g/yxUHxSuxD4g02N0zu&#10;uEOepGG/+v19q1/jPafavhhqULjcHtWDBlGDx/KgDy//AIJ0X6TfBSHa7N/plwp9/wB4f/HcYx7V&#10;89/8Fh9TbSNb8F6ksPmNF4usx5Yzzh85yOQQN34E9uK9k/4Jkahpz/DO80+wfctvrV2HCjPzFySe&#10;vr27DH1PmP8AwWO0Yz+FNJ1x7nyxY6xa3CsxOPlmXjvySeCAcEY6sKAPsb4X3f2z4YWcjkfNYp82&#10;7OflAr8+odYvIf8AgsRp9n5gaOTw2wZTyEHmN09Dxn6bfavvH4FajHqHwX014Hba2mx/w4/hHOB/&#10;nH4V+e+uXbaP/wAFndANyIf9K8Pyorbdpwuc49eS2OOikdRQB+l/xKjaT4c3CdM2ZyM+1fF3/BIO&#10;6k/4TX4oaVJc+Z5HjSX70e0/dXJ28bQfbg4zX2n49njPw6mZl+X7LyNpIHH618Lf8Ed7+0uviz8X&#10;I7b5dvjaQNGSTs4OME9QQPTqDQB69/wWI0+O5/Yz8aI5TH9hzNudSQuFzu46Y659qf8A8EfNSsr7&#10;9jnwr9hkjZV0/a2x84bPzfjkn6HNbP8AwVh0g6l+x942tYV8xm8P3R8snG7EZOPUdOozjNeff8EL&#10;riS7/Ys8Pl92Q067nXGcSt/9f60AeU/8Fvtan0DxN8OtUiMgA8ZW6SShR8nzg56deCOOfmx0zX3l&#10;8MLhtQ+FdnckMoewQjr/AHBXxB/wXc0yOPwH4a1GTbmLxZaBZCpyjNIMHp7Hr2JGRX258D3Fz8Ht&#10;Ndd21tNiI3dfuA/yNAH54+Db5tA/4LMX9ii7Vv8Aw/5hXYM5PTnrj5TjHGQ2eoJ++v2k9MbU/gvq&#10;cCZVm06Ta0bYI+QjIPavz58ZXf8Awjn/AAWq0W3Vm/0zw+xjVcn5cEH6c/w8j+LqTj9GvjDa/bvh&#10;PdF04+xnv/s/4Z/Sk3YD4+/4IoeNU134X+INDiuFcaf4ou4oymNpHmE8d157EY9OMVwH/BfzSLjT&#10;vAfhj4gWb+XLoviqzbzPm+TfIFBwOo6HrkcetQ/8EMdYj0/xz8TPByhla18YXB8vaTsXe4ALcBhg&#10;cHGfXPWu+/4L56bEP2QtY1uW3RvsEtvP8+PlImTkZ6HBOOx6HgmpYH19+y3rH/CTfATQ9TmG37Ro&#10;0Mm30zGD+VfB3xxux8Pv+CyngDUkjMceuaLPC8m75WO7gn/ax8uPRh+P11/wTP8AGMfjn9k3wnq8&#10;Mm5ZNBgH3cchACMV8jf8FMdMuPCn/BQn4G+Oo4wqtrjWcjJuDcshBBBxjBOQRztyOhBaVwP0V+IK&#10;C9+HszRnj7PnPpxXnPwQAtPDVvpxcfuZJY8Dty3/ANavSdSLah8Nnb7rNa56dPlrzH4NRzxWzR3A&#10;YMtzKfu9Aec1IFy4aODxBNl/laSLd8vHWsbxUyf8JRcYX7sQ/i+9/wDW7fWty8Xf4hmAXDbo+/0x&#10;XPeMbhofEVxI8fdUVs9ORnt7g/hQB13ik/8AFv7wRg8WR+ZeSePSvnP/AIJpXEt34i8dSKWUt4ml&#10;DRtGRtYDnr7bfbn6V9HeKd6/D67U/NmzPt/Ca+dv+CaEnnav40lkt2j/AOKgkG09Gb+8D6H36bT7&#10;YANb/gqLLbQ/ByYXieZC8ih1ZgAQBuJz0GArHn0r2P8AZiYf8KP0XYAy/wBkxc5OD8grwX/grrOk&#10;HwQmlZm+VtzlRkqu05YDuVxuxxkAgZ6V7p+yhM8nwE0G4lmZnbSIWZio5/dg547c0AfHP7RUQT/g&#10;pN4DaWw3pIJlDMudrKFI5J6DqCASdrc9j9qfEyaOP4V3QA+UWjFvlJyNvpxnp079K+L/ANoZ1/4e&#10;Q+BY0O12jmYFWYCQLtynoMblPGSSO3FfanxDPmfDC6yCd1ox+Xr0NAHwt/wScsJYPjd8SrhblmV9&#10;e6M27bjB2jgYwP0PevbP+CqyzL+zfrkocJ/xLW+Y5Cgd845xjJz1GK8o/wCCXFmlh8Y/iFFDOsq/&#10;24W3eXtAIAzjH3jkH5vbHbJ9U/4KwiK6/Zw1yzZEYSafICrAHOVYZwep9jwelOO4HP8A/BLdQ37K&#10;OgKqNlrP7spLY5OQfxz/AC7V538Zb/7P+0v5KId0wkUKygq+NvU+u4kHsd3sK9Q/4Ji6fDbfsr6D&#10;BlcvZAyMv3XY7sn2yTn8a8p+KzxD9qdbNnBZlmZlVd2W8sbsr1zjHboMmkKWx0iA/wDCtrhoHXkq&#10;oV8jPzEYx2IwMdc4H1r0L4I74vDFu0hwVhjDLIucNnjn1B9PbHSuB1Yrb/Cy78iNW27ABIy85bAH&#10;vyR26ENxnjufg3vuvBNu7My7lhLLIMEEN/8AWx75PJoJjueK/DkPrf8AwU/hMz7vsukOyx7h8h8z&#10;aT+I2gcdjjrX1T/wUz8S3PhH9j7xZq2nyz+Zb+G7qRPs5G7IiPIyDx68dM18o/s33dvqX/BULVIi&#10;qtJa6CCZHb5iPN4AyDkcA54Pzn0594/4LR68mhfsN+M7kTzLIuhzLGYwNzNtIA7YBPU5yBnHJpss&#10;8r/4NsNEuLX9keHU5h/x9XzOrBidw8uPn88jn0q1/wAHD91Jd/s02uhxMqtdeKNNHzNgsqzqSBgj&#10;PQHB44Ndf/wb8+FpfD/7Evh/exbzY2kVscMM7QR6cKOK8y/4ODrpbzQfh9oDFd0/jyzkVGGSAqyf&#10;MOeMEj1JBIxT5gPtf9hzRv8AhHP2VPCul8/6P4ftkDHPP7lSM18s6DcW/ib/AILD3kSQP5mleD1Z&#10;jvJU75CAMDgdDk45BXnjFfZvwJ09NI+B2l2KD/U6bGvA9EA9q+Lv2YrX/hI/+CsfxI8QSOzNa6Da&#10;W+5lzj5iQOnAHPtwvrUgfUP7dGrTaR8AtSubZmDJGgyozxuXP8q2PgHpw074B6PaRLyukIBtbP8A&#10;CMcnv05NcJ/wUznvYP2a9XFgG8xkjVdqE5yw9On19cV6P8JxJbfA7SywIf8AsiM4b12DrQB87fsS&#10;+DJ0/ao+KXjq6SP/AEnULSKEqvIURbjz6ZPSuF/4LPa7f+LIfBHwV0c75tf8SQo0PODErrvzjsNw&#10;Pseeq4Pu/wCxvoxs9Z8YanLGqtdeIJHTa27cu1QrfUgD6V4l+2poreOf2+vhL4ayhSzup7qRGViT&#10;hW64+gIz1PfgUAfYPwz0Gz+HvwXstIgh8uOz09YwuOflQDH51+V/7OelRftLf8FvPGHjy4uJL608&#10;IwCzt1dRthdEUOq9D998nOcluo4r9SPjRrtv4H+DOpapJIVW10+SRmXqAFyce+OnvXwV/wAEHfhn&#10;D4g1Px5+0Pe2bLc+JPE1y6lmzhPML56dSX5PGcdPRgfYf7d/jyD4a/s0+ItZclWt9HlCESbfm2ED&#10;+fSuf/4Jy2dxafss6Lql1Asb3sLXTKrZx5jFuPY8celfPn/Bev4v32l/DDw38H9BvNl34s8S29qy&#10;LJhjGjeY2B1blBnH419e/s/eF4/h3+zloehjA+yaPEmFHHCcn+dIDF+GOnyXfxd1zX5oc/Kscbcb&#10;R8xY/qf84rU8UXuo6j8W9PsLedRbrGfO9+hHHuSap/s+anDrv9sa7EVZXvCgYeoqvoHinTtc+Od9&#10;o0EitJp9uTLgfdyeB+hoA579vfWfsfwZk0ZcbtQkSBAeh3N9R79P6V6H8J9Ij8F/BPT7FINvk6cg&#10;x6fJ0x/j615n+1vpT+KPEXhbw/8AvCkmrwsyqM5AbnPt7/hXqXxHu08K/CC+uFO1bbS3bIYLwEP4&#10;UC6nx7+xFpr/ABS/bg+I3xfuoZMaVIumWjbsjBCs3QkdR+AI9a7/AP4Kk3HjuP4TwJ8OopJL77bG&#10;phjb76+hUAllPGcYxwcnBBzv+CTXhl08F+KPGl1JubVvFFzJG+/eNivsAzgZ4UDPqK+jPip4N0nx&#10;2v8AZ+oRKytwdyg/nn/PNAzzP9kT4h3njH4Y2cOtS/6ZbRhZlZ/mI6Z+nB/Ou8jshYapJKBtVzu6&#10;+vvXkvgTR9Q+E3xK/s5mb7HNJtx5eMK3Tp6/TtXs14kUpAXduXp6GgSJ9Evtkc1urZ2Sn9aKyHnb&#10;TNQuA8oXeVxiigZ4f4L0SK5+Mdxqk0XRNqx+2/r/AJ65rP8Ai7fn/hcMMAMixrcMi9VX7o6f3hnr&#10;3HNXfhBrsGqfE28Ypt+4wV1znOfb13fQ1Q+ONxJb/E6B/NC5vBjJ/i2j9Mdfw/vCgj7J037RiPL4&#10;FtLmC4bzI7Vd0vpyvIB9x0HJx71tfB6aLXvhdNE6KwjhZcKeBgev61j/ABptTqvwtjlx8iW3zCRs&#10;Dt3I6jP0HJwcCnfse6pHqngq4sPPikaKRo3WFsr7YPoOB659xQP7R5f8NtRl8P8A7UbWM4mEU9uD&#10;GGXHQ4ycdSfrwAe5Neqftu+Fn1r4W3rRx7j9gZgzEAEgbhz6DHfjjrmvHfjHqtx4H/aM0HVVdolv&#10;J2h2/wB4/eC885+Rv1zjpX0p8XNKTxb8Itxbcr2zDsScqcgA46nj/wDXQNHnv/BOjxlH4p+EMdo9&#10;600kcbQyMvcj5SB69Bg+nHHQec/tLWTeD/2l/DOuW9zHH9ou/s8w+ctjdkDgjkbgf+Atz0qj/wAE&#10;xfFV9o/i7xL4Bv3OdJ1RoU8yQjrhsYPIwGHsSexyK6L/AIKM6fb6TZ2vixz5bWOpRzO0ahiEPBOf&#10;XaG59+1Az3f4lqmv/CHzoxkm1x/tDjHp+deL/sE6glroOpeHF3N9juJItqsdo+/gck8YwPTPtivV&#10;/h5qieLfggkxkb5rPJbP3fl6dcA968X/AGYobnw98WvFdhJuCfaBLGrLhSGU5C+g/D+poEd94Rit&#10;pvFevTeYu0RzIyrn7oHP8gPxrB0jUprn4EeIZ22rGbyVS3lgEKXGeR35/XHauh+HwWbWPEF1hf3f&#10;nHy2PTBP8/5VzNtamy+Bv2QMxOq+IGVVjwd26YjAz14H5UC8y3+0BNZ6F+z1pNleQyTK8YLx+aV6&#10;hVycdQu7p7DpXtnwkgGl/CKAPB5bR6codWUZLBAP6V4b+1xZRx+EtE0uaANHsiXbyVO51xnA6BiP&#10;zPpXu2n3B0v4UlpI9rPbAN1/zjHego8D8D6P/wAJD+2P9vDNusNFAUqp+ffICTj6D9a+mvjLd/2b&#10;4CYBtoS3LfoT/Q189/szQjWP2lvFGq5dlgSCBQfl2tyxGM88Y7de9ewftba4uh/DXUr2Uttt9PYv&#10;22rsJJPsOPyoFE8d/wCCYcLaloGteI2jIe+1+5lkZsEn5lA5HXjr713H/BQnxLFo3wi1ZZWZTJCY&#10;o8Y+8eAPrn9T2rmf+CT+lPH8ANN1O5j2/apJplGc5VpXIx9evvxVX/gpXrDnwna6JDId+pa7Z2uE&#10;bllaYbh054z6YBNAz2j9m7TY9H+Eljb7dqx6eqqrMDgBeh5/yc15Dqz2et/tZaZGRuaz02SQHPCb&#10;mXkfUY/Ae9e6eBrV7D4cQhI1X/RwNq9BnP8AL+VeH/DRU139qbWtQLgfZrCGBVOP4ufT6d6BM9a+&#10;OdwbXweYpB8n2U5x67Tn9M496j+DdlLpfw4hV9sbR2xLKnIHGTjPXnrnvWZ+0vem18PzW6pn92iK&#10;vTcSw4/zmtvwq39mfC9Tz/x6r97njA4oGeYx2z678dIZgVZbOEsBtHyMxyAM/wCznP1r0z4t3S6b&#10;4UVt4UpEWz6EDNee/CpE1T4vatforuI1SMswODwc4+mfx7V1H7S+rDTPDF06uo22p+Zm6f8A680A&#10;Yf7HGls2g3GtzFme7vJpBIT28xgOvPQDrVb9pPUZrkR2Mc6f6VqUcSqwHI3Dj8lJ5711/wCzXpH9&#10;gfDSzEjMW+xK7SN/ESuc/ma87+KTz6v8UdD02N/lN1JLMNvJUDB/XH40C2PZvCVummeC9wO3bbqA&#10;2AM8DmvDLuaTWP2jdPsFXfHZ2pkLMucZdQCffg17vqZGn+CFXAO9cfe9BXjfwZ0pNX+NeteIX3N5&#10;LLbRNg4+UHPX8PSgZ7P4zuEs/CqL5u35ScjivMP2bbKS+8R6rrRaNlkvGRSqnjBOc/r+P0ruPjHq&#10;Cab4emVJP9TbcAnGeP6Vz/7L2mrF4UW9LFvPkaXdt9ST3J7Hn39OlADfj/qLm2uLWCcbnZI0G3PJ&#10;IxxXSeFJY9P+HrMOP9H2q27+tcP8YJzqviWzsbQ/NNqSs/T7oHI9zx/9Y812+uwrpngdYkkClgoI&#10;HGR3/T/PFO4HO/C6SO/8V3bh93lsqNz04z/h/KqurL/a/wAUY2X5ljuJSenZcDHpznnr09at/BS2&#10;aRb7VX3fNKxUN1AAxj9P0qp8N5pNd8cXd4GbbGrZZj0LS9B7Daaq4Ffxyra18cND0fO0Wsfm4Vc7&#10;iA3U9uoq9rLS6x8frHT0G6PT7VWYY79/0pmgRHVPjtqV8X+S3j8vbn1UZIqTwbci7+MXibViny2s&#10;aL82Om0tjpzyffrTAk8Mwx658ddU1QuzJYWqxZ3fKrZJIx9AKw9Lz4o+P82oGJttrE5Vd3y5345H&#10;c8dOo5NbnwbcGy8QeL5WJ8+4kZWJztAXGPpndWX+zfA2p+I9Y8RuoYPcCOOQqchRzjntnn8aAHft&#10;J3f2m5XToUyyW6wjY2DlhtwD6nPB9ecV6F4cUaL8OTJtAxZqB6dP5c/pXmvxLuINU8eW9tMD+/1M&#10;Ljd2Uk/zAr0zxU/9l+BVjTC/dHznpQB5b8NLVdZ+ON9fpExjtbdIVk37snczHjtjI575x2Fdl+0j&#10;4iXRfC99Jux5NiyqMdWKnAz/AL3rwMVm/s16RJd3WoeIbiEo11eM3zd1zgHPuKxf2ptT/tQWmg+U&#10;zG/1aGHZzyN2T9BhT9aAO7/Zf8PReGvhpZRj+Gz3N16nk9fc968l/aoup/Fvjnwz8P7Rt0l1rH2i&#10;WJX+9HF8xJx77ce49q+hvC9pFofgsqi7cRbV3Lj9O3/1q+cmuB4w/bOs7GEs0ej6I8ki7h952AU4&#10;xnOA34NQB9J6bAuieB84/wCWIVTj2r5s8P6snjj9sm6sY5PMTQdKj3fN91pXPynjIP7vI55HOBxn&#10;6O8dXy6T4VVP4VjLNt7186/sT6fF4w+IvjD4mFWZrvXGtY5CvDJD8vp7sM98e1AH0F8Sb+PRvDGS&#10;+PKtmdjnpha83/ZA064bw1P4hu2DSX+oT3OQT/FISB+RH1rc/an1qTSvBupG0ePzFtWjjVm+8xG0&#10;D16nt3xV/wDZ50E+HvhpY2twfmh09Qze+2gDhf2m9Va4a30mKPzGvNUji2lxyNwJHP0z+HrXqekR&#10;LpPgIKAy/ugqgntjv/nrXj/xFjn8TfGrQNHR/wB3CZriYM3XnC4BHXlvSvX/ABcTYeEoYkJ3BdxC&#10;nGKAPJfCMyeIvjteMI2Y6fCkbBjnaSd3A/BT7Zr0v4u6gumaByzYhtmZlXvxXm/7MMC654p1nxGf&#10;m87UZERvVVYj+X8q3P2s9e/sbwLq0qy4ZbJkjwpzuIwDxz1x0oAh/ZA0yb/hHP7WvG3SX19NOx7K&#10;HkZgMdsA/rR+0tfxHTGsXf8A4/L6K2VQM7t7qD7f5+tdJ+zjpMul/Dawjn+VksELf7J2D/P4V598&#10;cLibWvH3h/w3FcbN+qNcSYznbGc446ZOfyoA9Z8GWiaN8PlVCw22ypn046815tZ3L618ZPKWP5be&#10;zBY/Vs4/IZr1HUC+m+CVjXAZl+7x83SvJ/guza98Vdc1hnZ1jmjiVjkDCjkf1/EZxQB6H8WL9dO0&#10;NIS23y4SWGRk8ZIzWZ+z7pRtfDn22bJeRTK27nrk1nftGaqsOi3duz48yMQK2e7fLxx1rqfh5bjS&#10;vAoI42W4+9x+H60AcJ41kOpeOLGzC7g1yz/e3Dj27+n4e9dr49lSz8J29uo4aNt3zYwNtcDb3Mmr&#10;fGSGxG1lhtyzKM9S3vXSfGu/ms7BoUb/AFNoNi4+8c47fXt6UATfAOP/AIkMmoyAqZpHfLHPv/LF&#10;c94pdNU8e6faj+GWSXYO/H+OPy7ZNdn8OLOLQ/AeXBB+z9h04H+FcX4cjOsfFG4uW3FbeEJyDwxO&#10;Tj3x+lAHUfFnVIdM8PRWTORsj8xuflGP8PQ0vw0jg07wLJqHKsbUuzY6Ej+lZfxuna6mGlIud22F&#10;h0zuwPx4Y1vSomkfDt4oQR5g27d38OP1oA47wXBJq/xMuJZU+W1iQKAOpJJP9DWl+0JOYtOkXyzh&#10;bcIM9y3GPfmqvwKuI9S8VatKCd0d3sO5ccYGB+R/WnftJZeJLQMf395FFtDYOC/PP0oA7T4bx/ZP&#10;AIRRtH2UBWKgew6V5DaQrrH7SVvNK2fsWlsPL2fdaSQnr6jb+vtXsWn40v4fiM4UCNAePevE/gu7&#10;+I/2lfEl2GPl2sMEPyp8oIUt3Awee3UUAe0fFm4+xeEgSWXbbk/L16dv89a8u/4J/wCjzx+DLjWb&#10;x9zX2qTXCtggbWdmA57jP8q6z9q3XZPD/wANdWvI1Vfs+lyn5m29FJ69vw5qD9iHSmsPgloryR4P&#10;9nK7fKR1UcnPrQBy/wC3JdtfeFF0KN492oatbQlZnwrDzlYqT9B+hr2T4aWy6T8PYkUYVbRUG4ew&#10;FeE/tTyRat8Q/CegFQ73Gth9u3OFUZJ9sYH5mvoG1i+w+BVTaFLKvX6f0/pQB8u/EV38V/tneGtH&#10;jnG3TdLuLhotoLZYqoYHrxyDj+96V9ReJm+w+Do0I/hy272A5r5X+GvmeJf26fEV3PBLs0vR7eJW&#10;Y/K7O8jEj2wFHY5X6V9NfF++TTvCbAvt8u3Ytu47H/P+TQB4B+x1ax618b/HXiQLIRJrQhLNnA8t&#10;QoH55/OvVv2ttc/sb4a65dGQDbp8gXcuckj/AOvXnH/BOCFdT8HXviYMzHUtauJBJkEN+8bB4/pg&#10;YIrd/bq1fyfhxeaco+a/vLe1HXkPOiHpzwGz+FAHXfsl6QukfCjS/k27dNQtn125/PrXm/7SlwdT&#10;+KHhXw9FN80mqNOysxHyovJx6jcMd+npXtXwk0xPD/w2hhjDYS0UDd24FeH+LRd+Jf2rtFsvLbyb&#10;LS5pGDDjLOoGffg0Ae93rGw8FRxb8bkALbvbHNeSfs4znXPiD4g1VZNytqbIzb924rwfpjGPrXqn&#10;xFnXTvCfX5Y7dmb2Hf8AQfrXnP7HdpBJoFzqUSnzLi+mlkZuSSXJz9cEUAUf2s79BYw6fnc1xrME&#10;aqGxn94B/LJ+g5r1rwrDJY/D6MMPm8hefwrxD9qvUp18S+GbC0O9pvEke6PPVQGJP4cdupFe82Mb&#10;ReBlQrx5S+vtQB4D4EuY7n9rXW7dZN/laVAFb23Pn8sn8W6ZFes/tH3i2Pw91GYEr5emybuvy/L7&#10;fWvH/glYjUP2svF9/uOUjt4hlPugLkjP1PT8e9el/taziH4a6snzZfT2QKB3IwMYGev6GgDP/Ykh&#10;8j4KaRM4bL6eshZlILbhuz+tcN+0BcNqPx18E6ZMx2jUJpGVcDjYMH6ZIzzXq/7Ntp/ZXwp0+AQN&#10;Fs01MR8fJ8o449PyryXxtDba/wDtXaDYy8tY2bTKqn+8xHI/A8kUAfQuuyfZPBca4wNhO3txXhX7&#10;HIfVfH/izW3CyLN4knELLznGFJ7dx7gY4r2z4iSrp/gsNnbstmYcnjivGP8Agnuo1DQ9W11R/wAf&#10;XiC7kVtwJZfMIX8MAfr60AdL+3frkWifBjXrnzzG39nskbBc4c/Kv64rU/Yn8NN4U+A2g6RLIrNa&#10;6PFG232jGee9eZf8FTNVaz+AereVu3SXFvGm3oGaZBn6evr0r3b4D6YNL+FVjZ5/1dgqj2+XFAHz&#10;R+2/df2p8YPh74b89VM3iNZtrN12DeRjvlVPrjHvX1Ugay8AQoTz5Y9euBXx/wDtN3E2sftvfDHQ&#10;VkP7u4vJmX6W7jJHpjoenavsPxHsg8EJj/nidufpQB8kfs0Xdx4i/bx+IN60DGO0s9PtlmkiAyV8&#10;1sD1x5n1w1fU3x3u/sPgq6lYZ2WcjYzj+E+9fM/7CtpDrP7RHxI8UQSs0Z1wW7Nj5S8aLnHoRkA/&#10;h617z+1xrR0X4T61qDdYNMlf5TzjY3+f/wBdAHkH/BJ+wupfhNe+JLl966tr17dxyKPvK07bT75H&#10;Tpx75rsP2+b1z8MrjSYT819fQW6/3TvkVf8AEfjVH/glvaXMX7MHhyW9k3yNp6uzbSOW+Y8Hn+XX&#10;p0rK/wCChuvPpmjeH4UPzXPjDT4trDjmdO/r0xz2oA95+ENj/Zvw+tox92O0ULjt8tfN/wAddVNz&#10;+194I0IAbVt7iXJx2K/L19yfwr6e8DjyfAcJ3YP2dR+O0V8m+ME/t7/goDodt9obbYaDI+3eD8zS&#10;qc46jhcZ7g98AUAfWGo4t/BygPncuf0r5l/ZMsodU/aO+IeryMzMurxRDplQsEfHXP8AEevXnAr6&#10;a8Xslt4R2sflWFjjHUbf8K+df2G9Mhk8deNNZAbNx4muAVkTGcYHHtxn155oA9a/agvhpPwz1y93&#10;7TDpcpX6iI46/j+dcN/wTfjt7j4C6Pf2ygRyWuV75GTnJ9a6D9t2+TTvgn4jlZAwXTJQw+qMKT9h&#10;vQB4X+A+j6cjZ8qxQfN0ztoA4f8AbmRtRsdF0CKYI15rkCruP3sHJx6nive/A9p9g8CRw7W+WED5&#10;sc/LXzl+2Pc3V18TfAmg2h+abxEGfacMVVWyPpznr9K+m9OjWHwehK4DR/dHpQB803tm2o/tieek&#10;h/0fSUG3rz5mc89Pw5r6D8eBrXworRvllt/lX1/P6V4F4Kzqv7X+tXDTMzW2n28RjP3VyScexOBn&#10;2Ar3n4uf6L4RmZtvy2bE5J/un0oA8T/YLgupDrt5cjPna9cmORmzvXzCAc/ge/8ADXX/ALYskR+H&#10;93ZyzbFmuIkO1eeZF/n0/GuY/wCCeMN0/gKS7uA37zUrpl3MDkGdiO3Awf1rU/bXv5YfBm0DO7UI&#10;Nq+YFz84z19v5e9AHofwYshp/wAOreAEvttVG8ty3A5zXi3j678/9qPRbIlmVbJ2C84zuB/PjFe4&#10;/CqOaP4bQ+c/z/Z1y3GScDn614NrsC6h+15ZmRywt9L4i/vMznB9sbfxzQB9BeMp/snhZZCR8sJP&#10;yj2rxv8AYmvLPVJtaubQ/KuuXKsGP3WDnK/UEn2r174mkr4Ukbov2Vj9RivH/wBgfSjZeGry8eHH&#10;2jVbqT5jzt81gD0HYelAF79ui8Sz+Gd5O5JU3cCsOwBkUf5Pbr2r0L4PfufhfbjauBbIB7DFeY/t&#10;6s7fD2SCMvukvIVHl5DHMg+77+nYV6h8LIvsfwvt4RGo2wqNq/d6dBnt/SgDxpNzftb7vNLAaXH8&#10;hJOCSfyIx+Vew/G26jsvAN8xbbt09vmUf7Pb3/8ArV474Vh/tH9q/UrncWEFjbx/RhuPp6HHXtXp&#10;H7UWoS2Pw11dg/8AzDXHufl6fX09TQBkfsc2jwfDWG8ZCrSRk4PUcf8A1/51yHxwT+0fjl4X00hS&#10;iO8hO3vn19fYfWvQP2VbFtP+D9qZIyrfZFMgKkYbHPXpzmuB8ZQw6l+03pKblJt7GRo1/ukuMsPU&#10;8Y+jGgD1j4laguneCml3DbFYsd23p8p/pWB+yLoY03wks8kjMzjezNzkkE9v6cc1P+0TdppXw2vJ&#10;udqae276Ff8AGrX7M4aP4cQThdubUHbye3QUAeb/ALZGsW1x4m8K+FjKrSX+uLuUtkgLyDjBzyMf&#10;TNewJGNG+HsEDIqqsHzLt+6oHP6V4f8AGG2k8R/tP+GbB4VeG1gkmYyKeCWXBHbIAYc9N1e4/EoG&#10;w8A/xcWLgYA64x3+tAHl37Iklt4i8SeINat5N5k1WZW3DkFZGUj6ZHFYv7e0s72Gh6PayeW134it&#10;wrfLxht2eeD0Ix/tVF/wTHhvX8E6xqd5dNM154hvZkldt25WlYgZ9PT2p/7Z17Fc+O/B+iMCPtGt&#10;MVYKCBtGeQc8EkfjigD3Lw5CmnfDO3t1GNkChl3eijivBP2XTaeIP2ivF2tWpR2h1AW8hGRtZEA5&#10;yOhz6nkHpXvt2Ps/w9jVN3+oJ6YJwteDfsC2QuvGnjLWC7N5viO4ZW3AjqpPIA57kc9aANv/AIKG&#10;am0XwmurGJz5lxeQRfdJ58zGSB1/T616n8ENOGjfCGzt/svkrHaqFhXA2DH3eOOmK8G/4KG+IIY1&#10;8LaBINzal4ot41XqHJ3HoPVVPPY819I6GI9J+G0EUY2gW67eOgA6/pQB89fDuf8A4Sn9snWm3ZWx&#10;tUT7o747jtz+ddl/wUJ1ldG/Z68RE3RhMmmtEJf7hYYzz16/17V5/wDsYTS+J/2kPiB4n+0iWNdW&#10;W1VBz5flqMr+Zz07nGatf8FTPEMcPwak8OPKF/tjU7ezXc2AAzgHPqNuTzx64oA9F/Yv8Kr4U/Zv&#10;0mxjLfLYhvmkLdeeCSePTmvnaPU28Uf8FUbPThdqyaX4TZmhDDh2nwDjrjA+nJFfW3wb0gaL8D9N&#10;tAP9Tp0YXPGMLXxn+zZBB4o/4Kr/ABC1gxvu0vSLK1jbzOFLLuOR/wAB/A/WgD7i+Ns8dl8M7yR1&#10;+7Zv/wCg18e/8ESbfSdS8KeMvEmmr/x+eMr4yuwwzMJSv48Afjmvqn9rG++wfBrVZ/l+XTZDgtt5&#10;2+tfJf8AwQFjluv2bbnXHDZv/EF7cMu3rumc/wD6s4696AN3/gu1rL6V+xx4q2TMsktnsTb/ABMW&#10;UAdD3I7EVN/wS/maH9kjw3NcRJCP7FJwowoJ/p6Y7GuZ/wCC+mpLB+y/qGnrtX7RcwxLJuwRl1H5&#10;cnPoCT2rtf2L4X8M/su6Vb3MLKY9FjDKoH9zjGMdiB0+tAH5P/8ABf8A8U2Da1DB50XmW9y+NxDM&#10;0nUMAR8w+Qc/wg9+BX7J/wDBFvwzYeFv+Ce3w+srGye3WTw/bTGGTO5GeMOynPOQzMOfSvwl/wCC&#10;4+uSa98WrOwugzSSXO23jl+ZX3M3OApO78upxyBX9DX/AATx0QeHv2O/BNiIFjMfhu03KueT5CZP&#10;Pqcn8aAJdf8AEEMP7SFto5n+ZtODKv8AwNqf8c7a0k1rQxdA/LqylW4644/wridR1W31P9uqPRhK&#10;rPbeHkl27uhaaQdPwPP0rsP2k5Hhn0G4gf5l1mMsqD5mUqc49f8A61AHceNoyfAdx5Z/5cm/H5a8&#10;R/4JnRyr8Jb4TMGb+2rzLAHB/esOOTn/AAA7YA9t8Tzxj4fyOQpX7ExHzcH5T3ryD/gnjPJefDS8&#10;uJCvzapcn5e371uP8gUAcB/wUpmS28Y/Dd9yhm8cWqbmzwOTx2zkDHHavq6xP/FDRsT/AMuo7+1f&#10;En/BXG7mt/HPwlcPIin4i2YMiSbdvD9cjBByAfr7V9s6Sd/gGEk9bXn2+WgD4G/ZlnaT/grL8SoH&#10;Lbl0OwyWBOOGPBPYhxwDxhfWvuH48Kw+HN9hsYs5D3/u/wA6+FP2d9Xis/8Agr94+0aRS01z4ds3&#10;WQKeg3fKe3AP15Nfd3xwZP8AhXF8WJx9kcdM9VoA+Rf+CKNte23ww8QC8yzN4qvCpK7Sg8wggjJ5&#10;Dbvwb2qb/gtzpzX37MV4FZVZdUsiu7Hznz0+Tnjnt6ELUH/BEzWYdW+F/iKeFVx/wl2oYZejDz3I&#10;+nXH4Vb/AOC3yxv+yjq6tIob7ValdwzkiZOB/teh9fWgD6K/ZaLt+z5oMpkJdtGgPzL38sdefWvi&#10;H4lme2/4LAeDwLL/AFuiSgNIecZcgLwQCAPY/vD26/bH7I0k1z+zl4dubrb5kmh27yeW2V3GNSce&#10;3NfFvxn1htM/4K7eCLNrJWE2gzKJFYjDbsA9eSACMdP3jE9M0AffXxO+X4bTA7v+PQ/dwcjbXxL/&#10;AMEUbadfEHxSvHuxMs3jy9ZWVSFOZWI2/QYU57ivtT4rGU/DSZowv/Ho23K5GcelfEH/AAQ0ku1v&#10;PidazMGiXx5ftFj7oBmbIBx04xjsc0Aewf8ABYrUI9O/ZA8XTzkhP7Jky3OE4+8cZPXH/wCrNek/&#10;8E6njf8AZN8GuItv/EhtztBBx8g9OK8f/wCC2N99j/Y88Uny87rPorYbqAf58+2fpXsX/BPKybT/&#10;ANk7wbaEcJ4ft9vUfwDHXnGKAPkf/gr/AKxHaftDfBazmchpPG0aqA3RivB+mTjOM/Mema/Qvw+4&#10;j8CwuCOLXO7b7V+bX/BX+W8u/wBrD4H6VbrMFfxzCCduE3cKvP8AwI8fXNfpLpWE8CISpOLcfebP&#10;b1oA/Or4WX1rrn/BaTXogy+ZY+D4lkIY55kyFwD1xzntx61+gXxqZ4/hzeNE3P2VsN6/Kelfnd+z&#10;7HLe/wDBbLxlIJubfwjaho92dy9ffocen17V+h/x1bb8M79mONto5O7/AHTQB8R/8EHZ/wC0PBvj&#10;7UCV2zfELUyuOQAJT0Y/e55z7+1ezf8ABX2+is/2PfGU81w0WzR5GV0YqwI54P8Ajweh4Jry3/gh&#10;BZ23/CmPFF7Gio1x441J2UOTj9505J5ByO/Qc12H/Bb7UJNP/Ym8YPDHud9PCD1G5lGR7jr/AI9K&#10;APTP+CZjxS/sdeB3gK4bw7bN8owBmMHGPbNfPP8AwUnuLUftefBCzN2isfFUxaORx+8XysEY68Eq&#10;c9sY719A/wDBMO3kg/Y08Co5JH/CN2uOOn7ofp2r5i/4KPD7Z/wUD+BdjL5sYXWrqRWVvlYhFIH4&#10;4/KgD9DLcBfCSovaEenpXwH+zJcR3X/BWv4kCPP7vQbJWJX+LJPr/dx+Bxxivv3ygfCXl7jzb4yv&#10;0r4I/ZH0aX/h6r8VtSln3Y02x2qpzgbcYPp9OPXFAH2V+0tctZ/B7Wrhc/u9Lmfj2jJxXn3/AATn&#10;1y28Qfs+abe2alVAkQozE7WVyDyfp9M12v7W4dfgT4h2PtYaNcYbOMHyzzXkn/BJA6i/7KGjyakN&#10;shabd84Y/wCsbGSO+MZ98980AU/21XFr8e/hzdY+9qkyDgdDsJPP0+vJ619Nzpv8Jbf+nft9K+Zf&#10;22L5LL45/DoOu5ZNYkT5QTtOEIbGME5GMehr6cnZV8Ktx8v2fofpQB8Z/sUQqv7cfxYLlfM+0W23&#10;jB24cduD069eOcV7t+3pEJP2cvFKMxjV9FuE8xeq5jYZ6djivBv2Fp1uf26fjND9laNYb60EbMfv&#10;DYxLYJJHJP8AOvdv2/3WL9mvxTM6hgujTs3y5xhc/wCfpQBnf8E4oYR+y34ZEX3W01GHzbsZHr7d&#10;Pw715H/wUX1HTNI+MHw6ur+fbu8SRRxnzONxkTjbjqePYYOeor1b/gmZdWlx+yX4RksHZojocLKz&#10;deUBIPuDkV4f/wAFTYYrv4r/AAvtnuo4m/4TG3ODjc376PgcZ56cHGSOKAPtvRDnwhGwJ5twf/Ha&#10;+IvBepeT/wAFS9Q00xfO3h9WVgw47MODzn5SeOCo9c19ueHUC+DYcHj7MMflXxH4Vmcf8FV7y0Yp&#10;tPh/eI9uGHTDZ6Hvn/gNAH2N8YnX/hAL0OW2m2fdgdRivlT/AII5Lc/8K68S+fJIy/8ACV3uNy4A&#10;zMzYXHGOc5HtX1f8Woz/AMIFeOGPy2zH5Rz07V8q/wDBIK4jbwd4qto92LfxZer8zEjJlJOMk8bi&#10;2OemBxggAGx/wWEQyfst61EE3bljDbpMYG8fkM4z3xXsf7GE89z+zj4XlvW3StoluZG24y3lj8q8&#10;W/4LFTTr+yxrSRBmaTZHtXpycc9sV7d+xzA0X7PHhlS2f+JLb/8AoAoA+T/28pXt/wBtf4TFdzRv&#10;qziQ/wAIOMDj1wDzg42jtmvuo4bwmoY/eh/pXwz+38i237YXwlvzFuVdcdWfaMgsmMDPtk+vFfci&#10;Bn8HrgjP2f8ApQB8Y/sg2Nta/t8fEqdZndrjyWJL5AwOnXrjGTj0619T/tMrbH4Uas1w22MWMnmN&#10;x0289favkH9kObUR/wAFI/idaqrra/Z7V1/d4Xft5YHGTkcHnstfXf7TdxLa/CjVLlB/q7GQ/LnP&#10;T296APnv/gjRIn/DN6lCw/4mtyGXdnB8zPGexznB5AOO1P8A+CvktjD8AJrnUVj8qPUbYsJOQ370&#10;cEfTP41lf8ERLiW7/ZijnacSFtXusMvceYT6DsR2AzngVL/wWmtXn/Zlv03/AC/a7csDIF/5aj/C&#10;gD6T/ZsmSb4LaHtRl/4lUOQ5yT8g/M18eftV2tne/wDBRf4ZyXMamWKaZ4Mtjb8rZ+o7jtnHtX1z&#10;+yuZJvgToEjyNIz6PAWkb7zExjJPvXyH+1hcXNt/wUf+F7JEsm6S4DL91kyr/NnuO/sce1AH3XrY&#10;VPCDFOi25P6evavib9ga/wBMH7aPxVsY2/0pbyLzEbqoy/c9fXPptA6V9ta4rL4QZlb5vJzuPY4r&#10;8/8A9gCC7f8A4KK/F+fdIsa3EO0Ftyv8zndnPGOmAMH2zyAfYP7ZwZ/gP4gSJSzf2TPtUNjd8h4y&#10;enPcnivGP+CMqpD+ypZwRxyJ5eoXY8ts/L+/YY5JP5kmvaf2y7Sa6+A/iKGEtuOj3AUKwXJ8puM4&#10;4+teG/8ABFIXz/spWgvx839pXhbOc/69uuRnNAGJ/wAFpZ2tfgxZslx5e3XLcq3l7sHJGQMHJGcj&#10;tkCvqr4DfN8HtJVuP+JfF+A8ta+W/wDgtDbzP8FbWe2jZpY9YgePy87gRuP1z90Y75+lfUvwBBX4&#10;Q6Su1fl02L7q8f6taAPij49X/wBh/wCCoHw+W6mZfM0+6EcfZ/7x6/w5HBHI+lfdHjP974EkjYcP&#10;bEN78V8GftRXDx/8FQ/hfAkrfPb3hK8EPgZAHpjG78Mc5r738WoB4DkJXcFtunPPHt/gaAPin/gl&#10;xPLL8fPitDLuZl8RD5mjOR8vK9T/AI4Ir1X/AIKyR4/ZG8aADONDmyN2M/KePfP868r/AOCY88f/&#10;AA0Z8VLaO38pl1/5sIwVzjrz357DoR+HsP8AwVQeCH9krxlc3Iby10GdpGjHIUKSf0oAg/4JGXDX&#10;X7GfhBnRuNMUDjHc+w7V4t/wWngcp4CleX5R44s92FUnH7zHXtnr9Ppj1z/gjtqraj+xj4UdVb9z&#10;ZtD83X5GK/j069xivGP+C3F3JFD8P1l3+XJ48skYqDx9/OeOfXH1oA+7vAGP+Fc2m5yf9DX/ANBr&#10;87/CpEP/AAW4njaST5vCI+UrgBgScHn5sgtjtnI44r9E/h6m/wCG9psX/lyUAH6frX54w3cOmf8A&#10;Ba2zgkh/4+vB7bR12je5yPY4GcdCB26gH6KfEaLzfA1z83H2dhn8K+L/APgj20Fnr3xQ0aBY2W38&#10;eXa+Yg5Y5HJ9emQfQ47V9q+OGz4LmIO0GA568flXxB/wSIJX4p/GD9ztJ8bSgtuJ6Z+X6jOexG7G&#10;BjFAHsX/AAVXkEH7Jfiqfy2by9OJIVsfxDv2/p2rsP2Cjv8A2XPCBRww/sG2w3/bNef89K5b/gqb&#10;bCf9kjxbujLY00s2GxgKwJ5yMZHH410n/BPd4Zf2U/BrQbcf8I9a/dOf+WY/z/kGgD5u/b9v5NM/&#10;bd+CrRuP3uvTBlYdRtUdDwevDdq+6JD5nhDkf8u39K+E/wDgo3qVvpf7ZvwTkuCm2TxPJGuVPyls&#10;D6D8xyRjOCK+8PLV/CezP/LuP5UAfC/7E+pmP/gop8XtHeFUX/Q5FMbDD/KwyR2OPz5r6i/bLt0u&#10;PgP4hjmxtbSZwckAY2HgnIwOnPavlD9lG6Wx/wCCpvxTshO58+wtJAuPl79Tjk8nHsD6V9bfteIZ&#10;vgZ4gVYt5bR7gBOef3Z44IP60AeJf8EbZY5P2T9LVCxVbq6C7sk485uue+f6153/AMFwb9NK+GOg&#10;X6l/MXxVaCEK+0lt/Y9FIGSCe+O+K7L/AIIqXYb9ly1tFuPMWHVr2IsX3HKzvnPA6fr1rm/+C4+n&#10;abL+z4LjVJGWOPWLVh8oYFt4ABU44/Hjk84xQB9dfAq+Go/CbSrsFv3mnRP83XlAefevhH45XA0f&#10;/grD8P7iZdon0m6TdJGdp+baBnp1PXrnA78fcn7NE63PwS0OVB8raVCV3dceWCP518K/th3Ulh/w&#10;VH+E7RQO3nx3UcmDwFyuOPrzwOq+3AB+gnjaPz/h7IMtxa53Y6cdcV8B/wDBJq8jj/ah+L+jRvHi&#10;DXozGsZ4CkEZHJI6dO3oOg/QHxKhk8Asijcfsx/lX51f8EsGntf27fjXZ/aWMR1oFYmXlSOv8zjt&#10;jGOuAAfVP/BUHTVv/wBk/wAX27KzeZoc67RnLfIeBjkcZrgv+CIGorffsUeG0V2YxLcRvu9RM4z/&#10;AJ9a9X/4KHadb6n+zL4ptrpHaNtDuFfy+u1o2z+n6188f8G+Wp3F1+xnp9pcr80N/cqPdd+QfbOc&#10;+mMetAHH/wDBeW1FvpXgTW2R2a08cWroqsy/MUlHUYxxwD2z26j9CvhZObn4bafO2P3ljEW2/wC4&#10;K+Fv+C8lrInwZ0a+i4a28V2Mm5chlw5Ixg85IA56DJ6gV9v/AAOmS8+E2kzRPw+mQkfjGKAPhXxh&#10;qVjpX/BYPw3ZeUv2i68KynzfMwyqJJPkI75PPHHTPbH3145X7T4HmyM/6OePXivzX/aNkutH/wCC&#10;1Hw1unCbLjQLuKLzFYEfOxK56EEMzDtkDvX6UeJ42fwJIpOf9HPX/doA+Lf+CScMWnfEH4taZHcb&#10;vK8d3G5ehPJ+bHbpj3xzzXqH/BVvVf7E/ZX8RayU3fZ7VJdvY7ZFPPsOuO+Mex8h/wCCVd55X7SX&#10;xr0d2ZfJ8YNtjLFsZ3ewwMYGPqe9e1/8FUfDs/iL9kfxhp8Emxv7FkKtuAwwZSDyCMZAznoM0Adz&#10;+xV4ii8Ufs4eFdbhB23Og20m1mJIzEDivkv9vK/vNJ/4KGfBm4MUhhl1K5WTbkjLbRzz6EjgdzX0&#10;t/wTfuUuP2RvBLK7sv8AwjtrtaQckeWMdz296+X/APgqGH8P/tb/AAZ8RkD5fFnksxxlclOQD1PH&#10;HBx7Eg0AffGrILjwQ6liw+z5ycc8V8Q/8Ezp7/S/2p/jF4burgtGviJJoV3fKwIYbwB8qgheg75J&#10;5Jr7fjIn8E5/h8kH1r4M/Ye1+70n/gpN8VvCEkYVJ47e4j2kEYAI+uSWJP8AUYoA+qP2+NHl1f8A&#10;Zv8AFFlEsh36Lcn92vzLiMkEehyBj3rg/wDgkZqUeofsheGUiuRKsNq8asvs54z3+teu/tXWB1b4&#10;Ka7ZEkCbSbhPlVcn92fUEfmMcc5rwD/gjPq0V7+zRDaQH5bXVr2FdvoJ2x+mPzoAxP8AgrjdHw9Y&#10;eFPEH2aORIvFVksxf5cKZkbr2+4R+P4H63+H8q6n8NrWZH3LJYo27/gANfJP/Ba1/wCzPgXFrRTd&#10;9l1q0kXd90fvOM+2cDI6Hmvqb4A3v9o/BzSbgNu8zS4j9T5Y7ZoA+LfBryeG/wDgrPfWiBhHq/h/&#10;zCpjA+dAmST0PBAPPcelfcHxbtftfw/vFMe7Nq3ykA5+X34/PivgP4la/deFv+CyHhO0+fytU8Mz&#10;KwTJGQT3Pb5Dz3/Cv0I8chZvAlwdpKtbN0/3aAPk7/gkfqsTeDPEOixzofsvia6Vdjc4JB5HVTkk&#10;7f4QQK0P+Cx+kJqH7JniZ5B8sNmJS20/LtYNn88Z9s15x/wSO8SSn4vfFnwiZZgth4u4jmj5Ubdp&#10;Ocdymcehr27/AIKraPc6r+yR4xisw/mpoVw8bRgbgyxlgQO5BAIHcigDp/8Agnrq661+y14RuBOJ&#10;N2g2wZsjqEAzxXyh/wAFTBeeH/2ovhD4jU7bZPFkaSTDOFLNz0PQrnPPQjrXuH/BHfxaPFX7GfhW&#10;6a3WNlsyhVG4GGI/yO2cdq8R/wCC30c+k3Xw98R25C/Z/G1qC4bBJ2vj5v4enX0H0oA+9tElW8+H&#10;4bbgeR09BX54/s7Xd74e/wCCs/jHTbiJvJvtF8yOQLw+GUhv9k/fB65x14xX6B/C9o734X2rq+Va&#10;xjbj/cHP41+fmoat/wAIl/wWF07SjLtOoeGJAyvjLAMSMEdeV6Hpn3JIB9rfteWUWp/A/WIXjZll&#10;02RGCtg8of8AGvnD/ghfq8V3+zX/AGess2bPWrqJllbfs+bIUH0wfx6jjFfUvx/0o6x8H760HzeZ&#10;Ysv3iOq46+vvXw7/AMEDvEzjQ/HnhSS+86Ww8Zzqy7QpXB24IHAPykfhQBf/AOC/uniz+BuneJMy&#10;KNL8RWc5dVyoPm7MN14PmdQOuPevtf8AZL1//hKvgH4d1nzfM+0aLbuzepMSnPQfyr5a/wCC8fh/&#10;7b+xd4q1URFms7aOdWC/NGUmRgw9we3fFe1/8EuPE48Ufsc+Cr/zd3/Ehgi+u1Av9D7HrQB82ftg&#10;WU3hb/gp38IfFJ2JHePcWnmbgGJIOF+mT+v4j7v8aobn4cXQ3j5rM/T7tfEH/BT2NdE/a1+CPicx&#10;cDxcbcy7c7d4HHTHOMeuBX3JqYa5+Hbg8hrPk5/2aAPJf2JRNa+CNUsJwN1vrVwm3cWx857/AIZ9&#10;+1dXFMo+KJhJ+ZlYdO2f8f61wP7Euo3Lw+LtNnjVWt/EU3zf3we/55B9x71111K6/GmGPYfmVsMC&#10;ew/+yoAX4uRwRavpc1xkbZlZWX69PyrpvHVsNQ8A3ECDdutsYPIJx0rjP2jbpdOsbG8nZl8u4Vl2&#10;tjkMP0/riu6uQNS8As+Ww9rn5QSen/16APkP/glVqMFjf+NvCaTfvLPxTKzoGDbAwGOc9SBk+mcV&#10;D/wWu0y7P7M+qarauyeTEHk6BcZHLHPygEA7h90gEkYrH/4J2mPQf2tfi1oO6JfM1iOfy44yuMll&#10;B79doHXnB4Feof8ABV/wwuvfsu+IYycH+zpHZhGGPHsTg/TvmgDrP2DvFjeMv2ZvDWqsF3TaLCW2&#10;qBk7F9AAPp26dq+H/wBq6yl8N/8ABWf4Z+IRNcBrqGaEMifKV3E4JIyQW3YAyAQ3rX1H/wAEj/Ec&#10;HiP9kLwu6HHl6eqN8vTCAdupyDz7185/8FQhF4R/bN+E/idg648RbeHKjG5GY5z168d+nINAH6N+&#10;KpZLr4YTFH2t9l6Z74zj68frXwJ/wRxur7Sv2nvjR4f1SVmaPxZJJwuAd0spzyevPYAdT0xX3n9o&#10;bUfhT5nXdZZ27v8AZr8+f+CaEkujf8FF/jJpEs0arNqAmRdqqxBJ5x1HQ8f7Wc0AfXn/AAVIjvbr&#10;9krxnFpqsZn8PXYh2ttO7yWxzkck8f8A18V5F/wQHvhd/sV6KrLtaOSVNpY5HT+mPxzXuv8AwULs&#10;l1H9mjxRa7NzTaFcBcg7QfKbBOOgz37V8x/8G6+sx3X7JUVijN+61SYMjMCR7n0zj2z1wOlAEP8A&#10;wcEiS3+Bml3a3LQrD4qsH3CYJubzRheuM9wDwTjuRX2J+yTfDVv2efD90JGbzNDt2YsTnmIHv75/&#10;+vXxz/wcQG4T9l6O5hRCsfiWwMm/upnXI69+nbkr2JB+tf2GZhL+zJ4bMSq2PD9tz6/uh27ev40A&#10;fAv7Tq2Wif8ABZv4d3MjLm80eVeQTj5nUEc/LyADgY5zxyT+mfjK1+0/DSRc/etD9T8tflz+3LcX&#10;fhj/AIK+/CXWTNiOa1mt2Xf8wLToOnoQz4P+yfQ4/VLUImu/hswBGWt2w208HBqQPzN/4JG2tr4Y&#10;/bU+NXhaK4jkaPxJuJijwvOWPf73I9AecdwPoz/gtR4EXxT+xH48tncoT4dunWRVLBSsTncQCCVB&#10;HIGDj8x8q/8ABNu+n0P/AIK3/GnwqsvmQzXZn6Nx+7gYDn733257d8ZFfen/AAUf8PReJf2V/FWm&#10;XETP5+g3C7ViEjDMZH3WIDdTwSAenqQgPJf+CDXio+JP2HfC/mXXmtHaspJYkj5ycDPIA444rzX/&#10;AILitH4V8TfCvxqZY0Wz+IdqDI77dpIZt2euAEJIHXj0qD/g2c8Q6jq37HCWl8yN9l1KSKNlfOfl&#10;T3/P1OTXS/8ABfrw1/aPwD0XV1j3Np3jCwnRdpw7FygBP8P3utPqB9teGLkar8L4LgLu8yxVvrlc&#10;9q8/8BeZDqsyIuV+2OPbpx/Kuu+Dtz9p+BukyvtzJpMW4K2V+4vT1rjPhtdyTa7eQyqx8vUJApzw&#10;vycfhUgX55Ix4okjcfeaLaQe5Of5Zrk/HpZ9UuJN5X/Sk2svpkcH049+c10GozEeOZYs4UNAee+M&#10;5/EDJ/CuX+ItwH1VlEf+suo/mz0wwzQB3XjWVrf4aXjq+D9jIB2+q/jXzT/wSq1aXW5/Gl3JtVW8&#10;VXHkrsAbHTPHb0r6W8eLJ/wrK+8htrCzO1v4c44z7f8A1q+c/wDglRc2UujeKpbS08tm8WXfmHb1&#10;bIGc49uRk4IPPHILqQ/8FkNXh0j4EzTTXaRD7Qqj5Tu5GOPf64BXd7179+yYPL+Aug7xydHh3Dbw&#10;fkGeO1fNP/BbS0ju/gNtublo421CHe/bdhtueM+x9ia+lf2To3i+APh9fP8AM26LAN27O4+WATk8&#10;84BoGfGH7S+vSf8ADzL4e6W+1sRTHC5w/TuOhG4HnPQfUfcfxJuYU+Fdw8rfL9lO4rxxsyT7f/Xr&#10;4B/aShu7j/gqd4GHndbefaq/xY8ssv1xyMf89DnHGfvD4sXTWfwfvLpyyslkzMyucr8vUY5/LpQB&#10;8Z/8EoIXX4yfEp5GUhvEh+64fHyLjGOAMYIx29816x/wVwvJNM/Zv1i6WaGPbbMWaaNWVFGdxPI6&#10;DkHNeOf8EeJZm+IfxCnumbf/AMJIyeWsY+TC/d47AD8CCO1eh/8ABaueN/2UfEMUisu2yBHXbjcO&#10;p4HfoTg96a3A3f8AgmvcST/sv+H90aKx01N3ktuDHHP68f8A6q8X+JFxOf2spIzdqy+TLtXe2eg/&#10;eexGSMDkg/l6d/wSznkl/ZJ8N7l3H+y1wcn5uvrjPI/XPevH/E959p/bUnt5IBuWGR3kjwWxtT+H&#10;GctkZH+zn+IUhS2O98U3CXHwrunWV9u6NlYLtKAytjjvwQM/xYHpXo3w0hih8EQlBlm8vdu9Qvfn&#10;jbj9Aa8z8aMbP4VyPKm5QsLqyrvIwS2MY46dTwd3avRfAV3NF4Cs588G1VsMMH7nr+HXr096CY7n&#10;iP7D2h6j4i/4KNeM/EkrLLDBYRxxsY+Rmd8KeMj7rHr0Irtv+DhfxQPC/wCwT4qkQbmmjht1PQK0&#10;kqrnqMkDLDJ5Ix3wcr/gl3dya3+1T8SmaVisOoQxxr5Z2spByfqGzkYHb6Vif8HLeux2X7HEmizX&#10;G3+0vEWmQRKRgFvtSNj24U+vA7U1uWfQn/BFG0urb9iXwnNdLH5h03955cezncccc/nXyP8A8F/v&#10;Fb3n7QPwR+H8aHNz4ukuFZXG75IyCMdSDuUHsCV9a+6P+CVOgDw9+xf4Ls2T5v7Dhd9xGcsAxzgD&#10;1r4Z/wCCw8Y1/wD4KK/ATwqYt6vql1NuDHcAXgUqPY5z9VA5yacQP1D8BwfYPhNZxKCrJYgf+O9a&#10;+IP+CdSXHiT9v/43eKZ1+W31OG0j4PCjoPTsPyxX3ZEn2D4ZxqqkbbTj16V8Mf8ABI77Prn7Qfxw&#10;8WorNJN44lh81iTuVPQ4yeSevTp2o7get/8ABWDxNFoXwHjtjqH2WS71a1gjkzjDNJgGvavBytH8&#10;F7QFtpXSV+b0+TrXzN/wV+1G4Ph/wVoUTQ/6d420+Jlm+6ylyCDnj39jgjkYr6g2rp3wdXeQuzTR&#10;z6fJUgeY/sYzR3On+JZ40wG8QXG5W7cjn8v0rlNf0Gz139vDSrqYbpLHRJXiUgnq+0n0x0HIPU88&#10;4q//AME5fEC+Kfh94j1mNmbd4sv03t947ZNuTxzyD7elX9KsRL+2XNcmNlxpLfMqjn94OT39u/AX&#10;B6igBn/BUjxXc+Ff2N/Fs9ndSRTSaRJFE0SjcGcbQQMc4z0PFc1/wRq+GUXw6/Yq8LkwbZruxa5k&#10;ZuWLOSeTjk4+v1qr/wAFjtYgt/2TNV0RywkvmSKIgEYbkg5HTpxjnNe1fsq6BF4I/Zv0DSLWKONb&#10;fRoAscX3VAToKAPz2/4KHSr8av8Agqx8J/hnDD50OiyC8mUylhu8xs5jB4wAvz4OMjHRq/R7x7c2&#10;/hf4SSKJFjWOy288KOP5V8BfBrSI/i5/wWK8XeKWWOb/AIRvSo7aFl6qT8rdeRyew53Gvs79tTxN&#10;J4a+Ec8MIDNJH5arzknHAGPemBL+zJpy2vwwj1SD/l6lkm3N1yWOM/T+VcL8Erkt+094ytFYllto&#10;m5bod79j2/wPpXqvwI0mTw38DNJtJd26HS4wzOSzHCDr718v/sSeP5PiD+3B8VIoZ5PJ0+4jt2DL&#10;lSwkfPP0A/zmkB9EfErShqHjbR70xnFvOvbPXofz/Go/2v8AWG0j9njxBeQuwaPSZtvl5znYf8+2&#10;a0/iZqdponiLT4J5AvmSJtXPfP8AP/PesL9pXRbrxp8HtW8NwZZrq1aJcDoSp5/p+Oe1AHB/8E1t&#10;Gbwv+yloNwGUyXSSXO7pu3uzA9Bwc55GQDXR+E/2htG8WfFvUPh4XKTWuB+8YcnngfTgfWuh/Zb8&#10;AL4O+BGi+EgrbrHS0iy+Ccgc5x9OvevC/iz8Kr34e/HC3+KuitKrTXQa4WNAPN7kElT/AAg9OTQJ&#10;nuHxT8LfbVg1qAYkRsfdA+n/AOutbS5N9vazzbtzLtb35HNWLG8t/F3hKO5BVvtEG4KezY6fhVC3&#10;drWw+aMbY2yR26f/AK6Bi+K3it7uOUSMPMj/AIV9P/10Vf13TjqKwTCJm+U/dfHpRQB8lfAzVpLX&#10;4y3NvInyycrtH3SZDwT/AHeMDBxls/Tov2ooYbPXbfUDbLJI1xEVHPC7lweD2IyT2x3BNcxpItPD&#10;v7QGYtwS4nK7kjwpyfcZ53A/gPfPX/tcJdDw6dQE2PlUnYxBLbQOvpkjI/2qCPsnYa2ItS+DkNzO&#10;7K0dn8xXjnb2+n9K89/YZ1tYtf1rQ5F2/Z9QZfmz3PuBxjHTpzXcfDbULbxb8BFcSCQ/ZArcZWTj&#10;bwfz5rw/9mfxfB4W/ar1jwg85jW4Ie3V2AMh2kNtH4Z9fn70Bctf8FI45PDU2l+KrV3VbHWoXlaH&#10;g7S+AAeqk5xxwNvOK+lvhnqEXjr4D29zbrn/AEONodvQfIABnHavHf8Agph4Hl8V/CHUJIwqj7GX&#10;UqDuB3JyADz35OcHntXQf8E8/Hy/ED4AWO5d0jaeAy5yFYAAjPsRjPt75oLPA/gNqN38Mv23tc8J&#10;2gX7PqjG4Vt3MbN8ig8ZGcbvQAV9Bft5eF/+El+EF5c2VsZ2NoHjDKSpYcjPt0J6Zx9K+c/2gLIf&#10;Dj9tXwz4oWSSKK+LwXDR9GYHYm7P17cY596+xPipaW3iv4L75VWZWtWGG+bdlfX8vyoF0OA/Ye8U&#10;t4v+AMYmlAb7KQfMkyQ2DyTk8cn6DH4ct8L3l0/49albSxFftVsrLu+bDAYbOOvOf1x1FVf+CfWp&#10;yx+G9a8NzySMLa8uEMbKMqCTtOMfeKnJ7DI6dtnQbI2Xx1kVDH88OG2r/DvJ6nrzg/p70CZv+Bry&#10;KEeLrqJNphWQCTzAXPyjdz2xjPTj3rL09RfaP4F8MJcfNcXzXUioOSoYnsePQ0nhO9jPhjxxeWm0&#10;qLiWJUDjrnGc9ycnnpj8cJ4bnll+NnhrQ2cL9j0EybMD724Bs9scjH144oH0LH7VNtd634z8P+Gr&#10;ctCrSWzNMPuhQ+SMHHsPQZBx6exeNpP7M+GVvaZ2howGGflwFP6DjjHNea/E+Max+0Ho+mpOcqib&#10;13fwjj8/mHtx7V3Xx+u47DwZCjBV22sj/P8AQcfnjt2/MGee/sGWU2seLPF3iiVW3XGvyL82cLsO&#10;0AZPQDH4sa3P+ClXiOLQfgN4mupl3LHpsh2l8bv3Z4HI7Z+uPWs3/gmZYyTeAbjV5ArC81W4nR1B&#10;XIMj44Pt/OuV/wCCwOsi0+CF7p21mN5eQ24AmC7i0qcdRnjPy5+b7vcUAewf8E7NH/sz9nDw0jW8&#10;i50mJj5gIb5kBORk4Oe1eT/t6Xg1P4peA/DX75luvFUTSRxfxKgZiG7Bemc9ccc4r6G/Za0qHQPg&#10;xpdtBu8uLS0WMtycBeM+pxivmr9pF28X/theAfCvmkiG4uLySHv+7CqG44xlx+OB6mgD6sh/0D4e&#10;xxn5SYQOe+PWvEv2bNMiv/i74q15AGLXqRbl7heMfQYwO2Qa9k8cXX9keAEVmXb5THJ6cA88e1eU&#10;fsWLPqularr9zFtefVrg7W6gByAPzBP40C8if9qfWXcQ2MUTM11qlvGuDj+Nf6V3t5ENO+HSxR78&#10;rGq5b2Hcjpx7cV5l8bo31/4naDpRQMp1YysvTAQEj8QSD64HpXpnjuSPTvBMcLSNjaGKleQBj/8A&#10;VQL7Rw/7N6w3ev6xd7Bva+IZl7rj5R7jH5fqa/7U+pLdWYsWuTturyK3+9975unHQYBB9at/sn24&#10;/sq61M/8t76aQbj6n/P0GK5z42yHV/iHo2nRNuaXVfNK7Rliozkficc/7XtgHfQ9m8JWq6T8PY4+&#10;m22RMKP9kV45pT/25+0Ep2sY7Wz+9z8rFs9/UDGMV7NrLx6f4JVGUbWUD738P1+leO/AiN9X+Lni&#10;HU3iLGK5WJG/vbVHX/vs/kaBdj174j3aWfhdI2b7q7mP90ZFeYfsl2L6lJqXiOVNv2q/keNmx90n&#10;tz0J3f5NdZ+0jrP9j+GLq5EhHk2TEBedvHB/nVH9kbSVs/h7YyyxqrNAJG/2Twfyxjj3+uAoi/ao&#10;1220/wAJ6kjXKxyeTsVm6ZJAzj3J6Vv/AAQtk0j4a2szQtGFsVZvM5O4jofzrzr9qW6hvZbXRWZC&#10;l9qSROsmT8oJOMDk84/AV6rpkEei/DpYowOIlVR0zxz/AJ/xoA88vL1dV+LVnYLDJtt4mkbPQMWw&#10;MEe3H4eldt8Tb6O08PRWSlc+SzMpGcccGvPPAI/tT4xahdlQfs8axsyYYdMkZ/rXTfFzVVm1iHSi&#10;2c+WjLyDg/44I/CgDT8KWkPhj4cT3hYx7rf+NsFWOAB+ZrJ+BcH2qe+1gowXgY2leACcn8zV/wCI&#10;9/HpPgGGzT700mdobhgvNL4QA8JfC241ELtkktd+F6hnOfz+b9MHpmgDP+Ekwu/FfibxI77l+0yb&#10;cEHAUc/+PZ4ql4EuBZ+DPFXjWX700soX/gKgAf5FTeFIj4Q+B95r1yH8+/WSbZ/EXlbhceuMCqvi&#10;a1Phn4M6X4St5Ss2qTRo7Lkk7iOQOvv+FUmBr6LJ/wAI18BpLhEZjcRf6tjg/OMnn1qf9me0Nj4K&#10;fUXT5pJJJGIXhuMgj2xwPYCofjXN/YfwptdNtvkZo8RhuxAwK2PhzZjw98IFTy9rLYrtVlwQSB+v&#10;8vwqgOHtbCTxF8U7WRJfMFrLJM0e7+8+P/ih+Fd78a9Wk07wusEBG+G1ZvmOAWweP5D/APVXHfB+&#10;2vL/AOJV5eSjMcEMcSH07/yI49eat/tL3809nJpNps8yaSOCNW6csO/0P+eaAOu+BelR6B4FjuJS&#10;u5bfezLz6/pXkfxNupvFPx/8K+FreRmWEyXtwvmYKqg2jvzy30w3fkV7X4cgk0T4Z+XKmJGtQp29&#10;OnP4V4z8L9PHiv8Aak1jXJG3Jpmnw2i/NnBZnc45+me/QetAHvvia4bSfCUdvEOZFO334NfPf7Is&#10;K+NvjH408cmJn3al9lhkaPAKRjb8pyc8j8PrmvYf2hPEUfh/wVdSO237Pp7t9Tt/WuJ/YB8GyaP8&#10;M7fXb+RZLjVLiW9klUDlXkZl/wDHCv1oA7P9qDxbD4W+H+qX09wEW109izFsBRtOTn6CuQ/4J9eG&#10;49O+C+l6zIN0l/Gbuabj96zndu/H/PSsb/goBr+Ph/L4ahYtNrWoQ6esY6OZXxtOOVz6/wCNey/B&#10;bSYPCvw3tLZIlUQ2aouOMjHA6UAeY/tUapcale6R4at3G7UtaiG3y93yx/vD64yqt+npXrmh2q6R&#10;4IEagL8mOP6V4L441GPxf+1N4b8MopkXTbG5u5uflBJVFz2zjPvjPvXvfi3Om+E47ZE52nAPQ/Wg&#10;DxfwMf7d/aL1bYcpY2caD/eO4nv6Ee/T059G+OuswaF4VuJ5Cq+TZFl3OByATgZ78GvPP2U7eTW/&#10;FXiTxW7K63WtMkKq2cRodq846nDfTOO1XP2xvEM2leBdUaB/nm2wx7OpZmAA/E8UAXP2O/Dslh4I&#10;h1CdAjXRNyyr/CXyxH6/pWD+1rqJ1GG10K3YtJfaxAqrgkMofc2QPYZr0v4JWQ0P4ewswxstRng4&#10;6dK8c+K97F4h+PnhXwtjLRyTXcoAzjapX1/2v0oA948IaeNE8E+UI9qJbqqhV9q8YZDrv7R1vFhm&#10;WzsDIRu6Fyw/lXut8qWfg9YmP32AVT34rxf4M2drrPxj8SeIhH5ki3CQ7yOgVF+X6cmgD1L4jXK2&#10;Hh1bcPwlvuOOp5Fee/sm2n2rTLzXWg2td6hNMWP8QLk549sVvftK68mi+FNSuBLjybIhfmAwcHip&#10;P2eLP+zPhxbu6FfLtcNlccgbf5igDlfj7fNeX9jpkW1muNVjQjGehJH8v85r0uARaV4D2rEFG1eB&#10;7YJ/H/GvIvG9w+r/ABj0HRXDSND510xRuh6D8ec//qr1Xx5ObDwnDEXYKeWIHQY5P6GgDgvhLpy6&#10;n8RtW1r722ZYgxHoB/k+9WvjRerearHab1PnXEUSqDz1yaP2ZHF9p11rTzE+fdyyb26EBiM/pWb4&#10;1WTXviPpWnRS/J9sMkisM9FI9eOo59fpQB6NLss/A2x1+/GB09s4P61yPwStDfa9qeqyx/8ALwyq&#10;B2C/L/MV0HxC1C40fwjHEn3liZ2z34/TvVT4GafPpvhQ3lx99kaQqrZwck8Hv7UAYHj67/tDxrZw&#10;b1zJeE8E84HT8q7Dxxmz8FQxB1+8OD/Fgj+lea61eNP8XtLsQrf8tZZC3XbwF/VvyNd/8Z7uOw8L&#10;oXXcscDMyseg6/0/CgDlv2TLVbiDUtYO1vtGqT7T3IR9mfzUmo/jXepqfjLRdPi3fvtSyw9CoJ/T&#10;Irc/ZUs4LP4f29zAd6yRtMWz1c8n/PtXJ+NA+sfGzRNPjKt5Qe4Lc/LztGfqCfXpQB6l4rP9m+B4&#10;kQbeMsT7L0/OvL/2RLFNR8V+I/Ektuvm3WsyDzBJuyFOMfQY/lXoXxdu20/waEPDLbsfl7ccVyv7&#10;D+kTDwBa6zcxuJLyaa4Yyck7pGIJP0P9KAKf7dM8svww1bS7M4kvVW2j+YrhmO3qP84zXpHwJ0VP&#10;Dnwts7Yoq+Tp6LtXgBtvIrxv9tK5e71DRNDV9q33iW2ik/eckZbjoevT/CvedDhXT/h6kYYKfJAH&#10;5UAfOvxEv7bX/wBrXw1ob3Eb/Y7OadYyM7XJVd2e3Dbfx+mPpPxMEtPB6Rq235SeR7GvlfwLb3ni&#10;v9uPWrlWZrfStJt4dvO1WZ2fHXHOPb9TX0p8YtUl0bwhJIrriG0bc2cdsD9T+HvQB8+/sf6bHrPx&#10;z+IHitirNJr6Wwk3ZKrHEmU/Ns/j9K9W/a61N9I+Gut3kaBvJ0qTYhPVtjcenfvXmv8AwTWjuNc8&#10;I6h4vuIfm1TXbyZptpXzAJmVSRgdQvv9TxWp/wAFFNansvg1rMVkrSSzNHEiLjL7iBjn6jnt270A&#10;dD+wJ4Q/4RL4HaPHIiiRrPzZAq4+Zlz+nT6AVx/7Y9//AGp4r8J+G0SOVr7xCrbGIH3AXH6gfrXs&#10;fwA0uXw/8JrGG5YmSKxjVs9/lFfP/wAYbu68U/tZeD/D0Tbo9NjnvJFaMEZ27ARxxjcfTIOKAPp2&#10;xiGleBVi/iKqvT0r55+F883ij9rTxHdpHui0+3htmk64fJc49PvDPvXvvi65OmeDo0252xE8fT/6&#10;1eBfsQMPEnjPxf4oKFmk8STxLK2PmC7F4x2+XFAHrv7Rmtx6D4E1K5a4VfJ05zuZu+0msP8AYxtP&#10;+LS2OoKqqZLMSMyrwWYZJ/E81i/t5au+mfCTW0DfNPb/AGePGPvMQqk54ABOT/kV3H7MuhDQPgzY&#10;20abVjsFVRuLY+Ud+9AHgf7XWtainxp+HeiaawZrjxIxnX0jEEzE9fUL+eO5I+qJWSDwMI3/ALqn&#10;B4xjn+lfKvxusB4i/bI8AaTHCNtil5cysy/cyBEpx77mH+ePqTxc6af4LRd+NsJP044oA8R/Znit&#10;L/4w+MtYhXcz615bybcbmSNFJ+ldB+2LqcX/AAgt5aTzmPz5YYQepOZFx/n0rD/Yu02a51PxB4ju&#10;Mk32u3Ekfzfw7gP5Dj2xVb9sa+nu5dE0K2YFr/xBbp1xwG3flx29DQB7D8N7VbT4dRlU2r9nGFXj&#10;HI4+lfPfh63m139uS4vRMrQ6d4fijG3+J2dic49gPp+NfSPh+1+wfDqGPdtH2dRnpgV4B+z6sGs/&#10;tTeNdRJYyWrQWzYbIA8tGCnvkZP4HHagD2r4+X7aZ8P7yUfL5Omu/XGPlPNecf8ABNywaL4F6XeS&#10;oFNwskmMYxukc9P8/wA66f8AbK1tNF+DuvXhkCtHpjnltoPyHP8An2qP9g/SW0z4AeH4pY/L/wCJ&#10;XGcZ+7le59aAPHf+CpN5fXHhLQtAsofNkvvFmnw+XHHuJXzwzHHcBQSR6fXj6o+GsKWnw7t4wu1R&#10;bL8p7V8n/t9XcerfFf4aeE7yY+XfeLomKr3Kxu4BxzjjnHbI+n11osa2XgdIR/DEoG7HNAHyD4q0&#10;2HxR/wAFFdCSQbv7I8PzTRjn5SzhfzPzfgc+lfWXxG/0LwYQV+7bv/KvlX4X3tt4n/4KJ+Ilt0Ur&#10;pvhi2jdimMs0rnP5Lj3xX1H8a7tLLwPdOzKClqx3FsY460AfMH/BLuG41LWPH3iG5l3JceOLzyR6&#10;KCoye2TjP8zXqX/BQ3V20n9njxZPAgZl0O4wrMAD+7YZJyMdefauA/4JNwvc/CzUfELWflf2l4gv&#10;LkL7NKSP02/nWj/wVd1mTTv2YfFKLtZriy8kRlsZLNsGORzzkds4oA7L/gnDbxw/st+EmjkZt2gW&#10;zM0vLHMS/eOSCfUjivKf+Cic11q3jb4feGrTazXXjS1fZ5hHEbGViR3wEyK96/Yy0yLRv2dfDVrb&#10;x+Wkeh26qqqQOIwM8444714F+1k66t+2D8LdDk3PGl9dXDKrYwwiwD6cErkdSDQB9a6HG1t4Ijyf&#10;uwg5/CvkvwpZRa1/wUI1S8Trp+iRxk7ujO0hHHXoB6D8a+t5X+zeDEVRtzCAPyr5K/Z01OLxP+2x&#10;47eB2YWkFpExZR8rfOcY/wCBZBxyPocAH1J8TZ0sfCMjOcbbZgW9u9fPf/BNzSb/APsnX9cvbreu&#10;oeJLy4hKqQAhmcAcnnoOe/Wvc/j7erp/ga7mMu3y7CQ5wOOM5rxb/gl6t3c/B1dUvVYPPf3Mm5s5&#10;dTO5U89iDkdgOnrQBqf8FGdY/s34Ea+jTFWni8kMOMbiFzn2LA9D9CeK9G/Zn0x9M+EOnQOjblsE&#10;BDf7nevG/wDgpfqdrH8LYdMuG+W816yg4yTuadAOPc479q9/+D9sLD4Z2iKuAtooXPX7tAHzX+1D&#10;bza7+0v8PtMhmwsN9LNJtUbioC9/TBOfr7ivqmUi38Iorf8APPp+FfL3xPuYb39tbwtp0mP3emzt&#10;t35BO5TjHb149PcV9Q6+wt/CsY54T8+KAPmX4FmDU/2r/GN7G0jNFLBHI0jDsnAHPTPb/A17v8eb&#10;xbbwNfSAD5bFvk/vDaeK8E/Y6uodd+OXj2+jDF49e2SDsCqKMfU8t/wL8a9Z/a81Z9D+E2uagp/1&#10;GmSN83+ypP64x+NAGJ+wbBGPhJp80OWWSHfuyOcnIPHqKxf24j9p0nS9OWJHNxrUICs2AcNvHfP8&#10;FdL+wpbmD4IaLKqlVaxQruOTjAxn39feuW/a7vy3iPw5p7MQsurhmO4dlbjjk/8A66APavBsS2vg&#10;ZIgOPLUc+uK+c9DS41H9tq8n2OyQaNGGy4wuZHIPH1PHoRnpX0jpw+zeC0jSTA6K30718+/CO0g1&#10;H9qjxHqy5LKscHOOQBnPXtnA9QB6mgD3D4ySiLwZciSNTtsXDJ2PB4+leffsKqj/AA5t7xFwkjO6&#10;/Ke59/8A9f0rqP2mtSOnfDLVrhQxaPTJPlVsH7p/HPpWP+xjZT6d8HdMe7bdN9jDSP6kjJ9McmgD&#10;mP2zNusDRdI2K3n6ugZWzwOc/iPavXdHtTp3w/t4mGPkAOO3FeE/tQa3b/8AC2/BmgTS5kuNTZlX&#10;d3C85/Bvyr33UVEHgyExjaBHwnrx0oA8K+BO3VP2gfE90kqyKt4qphRkYROff/HNdd+2beND8MdU&#10;igfa8iLEmFyQzEAH+oHfFcf+x3DLdfEfxXqMq5E2tSmN2xnAwuPzB/X0rb/biuVXwQ1ow3efqdsm&#10;3kbh5i8fXBPpwDQB3/wSsha/Cy32htwtUO04+v4V4ml1JdftmJYjcyw6QMseg5zn9K96+F9sIPhf&#10;bog2/wCjr/LP5f0r578Oi7l/bj1J1kVbZdFRWTaR+8L57nnjPY4I7dKAPV/2qIQ3wzvoGyubUDj6&#10;rwfyrf8AgTbpZ/DGFVGG+ygYZst07muX/a8uPs3w0vmeRk+WMBtvTkc/T19q6f4PzzJ8IrWdYym6&#10;1UhW6qMHg++KAPFtU1I3X7Z0NjGVLWulpuU7jw7sQfQZKH3+WvaP2hr5tM+F1/Mgy0enu3Geyn0/&#10;KvCvh4za9+2p4gMzl47W1gEfbDYO4Dj34yfWvVv21L9tO+CWuFV3suluqqvUkpjGc0AcV/wTIsJo&#10;PgRb6rcD/j7kkmyZCzfMScEkDkZx74rI/aZt11r9oPwXpkc21o7iaUL0J+7+hr0P9g3ShpX7Oehn&#10;yvLLabGW2nvjr9fWvLPifPJr/wC3B4b0lJflstLaTajZB3Pglh7beP8AgQoA+hfiPqH9ifDeSYvt&#10;aOxkP0OP8a8z/YA0X7N8P5tXkjRWuJ3lO1vujnAPuBgE9yK6/wDag1BtJ+DWqTpu3R6TJtyueqmq&#10;37Gekf2T8FbOWVtzNa72Zf4sgc0AeF/ttXUmuftIfDPwhDcbc6008kbP8rKqEbcZHUSMVPqlfVvi&#10;eddJ+HRK/ejhY7X47d/yr5K+LN0viT/gor4S0QpuWz8P3MrbsbSfOjwPUMMkjtjd3NfUH7Qt9/Y3&#10;wd1GfLL5Olytlex2k5z2oA8V/wCCaNta63pXiLxpGN39oeIros3rtkOevPBJH0x2xXH/APBT/Uvt&#10;niX4d+Fk63njS3LRqwxIq5JUjr7Z/wBo54zXpP8AwTF8Lf2B8CVuyZN17eXNy7SDG4vKxz+H6duK&#10;8h/bhv7fXf22/g/4GublhDNqlzchWb5WaOPp16/MGBwcbSO+QAfZmnWq6X8MIYQ23y7NQzdD9wA1&#10;8Sf8E5zo/if9uz41eJdPUu9vq9raTMedrCEnGc8jBXt/Cec5B+3/ABl/xL/hrIwfAW0b5l+nX8q+&#10;DP8AgjLcxap+0L8d9U8wu7/EKVS23hto24z3OBn6Ee9AH1h/wUJ12Tw9+zh4lv4UVmj0Wf72MY2d&#10;Dnt2/GvCP+CBNjHD+xJoOofZhG11JcS9euZT716z/wAFUtW/sb9kjxlfEsvl+H7puFyM+UcA8Hgk&#10;jt0JriP+CHlh5P7DXhGYjG6zk6Z5/eNgnPf1oA8T/wCDhnxNFY/B7TNKRz5l14lsY440Y7nPnKTg&#10;gHHCk5I6KcZOBXuH7P8AYS2f7MGmm5UMw0SEMvIOSg+nZea+aP8Ag4eeB9H8HWE68TeLrfLbOAoR&#10;yTjuAD05619TeBbi3039mBXkXaiaSAFkUYH7vkA++OB6GgD8If8Agp5Hb+Lf25PCfh2BVa4utcs4&#10;mnjjKsu65j5XPJ4ZcKd2PQc1/TT+z7oieGfgdoOjRRBfs2kRR7R/DhAMfhiv5of2p9Vs/HX/AAVF&#10;+H3hO2s5Jmbxlp8k4mQqs24oWUYU/eUBcnoR061/Tt4Jh+wfDqwhLfc09B0x/CKAPmDwhbTal/wU&#10;o1zVIwrRW3g+2iZlbo3nTNjH0IJ/Cu+/a8uY7YeHUZjubxBAFVThs47evXkV5/8As5ahca/+3p8T&#10;LlxJ5VnbWNvEzbcbhGS23v3X6kn2ruv2ureC/wDEHg+weXyz/wAJDG6ttPZT/TP6UAemeJI41+HM&#10;m/8A58W5T/cPIrxv/gm5ZyW3wquw80Um/WLtt0P3f9a3T0Pr717J483Wvw1uGjUkpp7bQzDn5ent&#10;Xif/AAS9JufglcXhiVd2s3m3yvu4Ezgdz0AH4+vUgHiv/BYe+vLPx98H3toQ274jWW5s4KY3H1HF&#10;fdGiEf8ACARHPy/ZfX2NfDn/AAV1jmuPin8HYPKjx/wsS1/ebvusQQuR6HkZPQ49a+6NJt9vgKKL&#10;b/y6gY9eKAPzs/Z7VZv+CyfjonhovDdqZN7ctkcHqemfblscjBr75+Odq0/w2vgRz9lf37f/AFs/&#10;hXwV+z1ZJD/wWS8fkXXB8M2beXjOCd3B9OBn3r76+N+1fh3f53f8ej/cHPTtQB8Z/wDBDGBrb4Ue&#10;JrR1+aPxdfLI3GXYSYJPPB7H1I71uf8ABbiyk1D9lHWLSGMs32i1aMbAx4nQ5A/z69sHK/4IeSxT&#10;fDLxRgIW/wCEwvzJJG5YSHzmwwOPw/xq7/wXTae2/ZI1e4t5HUpeWZXy87h+/jGVx0OO/pmgD6M/&#10;ZBjMX7Ovh2Jx/wAwO3+X0/dKPSvjX9oCyS4/4KyfDmW0MnmJpt35rLwFUKMfqWz65HpX2J+xvcTX&#10;v7Nfhu8uUjWSbQrd5Fi5UMYgSBXxR+0d4r/sn/grp8NNMeb/AI+dOu+q8L8uAenU4YZBzgUAfoH8&#10;S1UfDWYsjf8AHo3Gefu18R/8EVr83Gt/E632KPJ8b3ivtUfM3nSZcY9f0INfbfxJIPwzmkKjb9jb&#10;ILdthr4g/wCCKWpufFPxU0idNrw+Pb4n7pU5lbkEewB/H60Adl/wXIvzZ/sheInyo3RIADnk5Vh+&#10;bKB+Ne7/APBPqR3/AGT/AAY7jO7w9bHcrbgcxL068V8//wDBc+8Nt+yPrkokVWXy3jDqWGQ4APGO&#10;jbT6ZHQ9K+hP2AmY/sq+DY2j27fDtr8o6j90vFAHxp/wVHNpdfttfArT/MVJl8W+b0/gUpnPXuyj&#10;rx71+i0Hy+BQGH/LuAe3avzT/wCCn73Lf8FGfgClqVDHxFJllY52l4FZfcHnr6Cv0s2qfAg3Nj/R&#10;u/bigD87f2PbRtZ/4LE/FbVpBJJ9j0KxhDu33cgNg4P0x9BX3j+0nLNb/CPVriMMdmnyN8hweEPA&#10;5HJ+tfCH7Cl7Nc/8FaPjNFgqo07T3Kt1P7pMc+mOce/Xivu79p2QR/B7Vw4X/kHyfebAPynuen16&#10;DrQB8cf8G/8AcPc/AXxFPK0jyN451RpGk+9uMvp/nPXvgdz/AMFwLgQfsZeKGaLeGtURl25JBcDp&#10;/n8OtcH/AMG9ccv/AAzTrN35aqsnjLUjEwzmRfMADHPc8n8a6j/gvPq0emfsReKHd/maKJI9q5O4&#10;yqo78devpQB7d/wTmCj9kLwSscWFHhu2C5UDI8sYOB04r5P/AOCgsBuP+ClPwIV41ZRd6huG0luE&#10;TaeOBz37fhX1p/wTtBH7IPgcSABv+Eatd20AD/VCvkf9vjxa+n/8FPfgTpcEQO+41ASsjfMVZFTa&#10;Rjp8wOfUUAfotcN5HhYux+7D94dvevgf9iXXrfXP+CmvxeHlhWtYrOCPb/GADkfUHr9RX3ter/xS&#10;DgHpDwc+1fnn+wIAn/BUH45QPHjbPZlWXO3BQN0PfJ57ZHHSgD7Q/a9uVsfgN4kui/8Aq9FuG44z&#10;iI9K8m/4JEavLrn7IuialKI/3hl3eUuAGDkFfqMYJ7kEjjFeq/tlXRtPgD4ku0XLR6LcMox38s4r&#10;yL/gjjNHc/sZ+H7mG18pJVmdVY8sDIx3exPXHbNAFL9uWJJvj38M1lm8v/idSbT68L+HbbjBPzV9&#10;TTYXwp0z+5/LivjX/go54mm0L9on4QQQkkXHiZkkwm7AIHOM84/TOe1fZDjf4Nyo/wCXfj8qAPjf&#10;9g19Km/bY+Mxt1/fJqVsLg5GTlMjPf8Az+ft3/BQq5gtP2YfFkst2IFXRLjdIw4X5OteF/sGQRwf&#10;tzfGiPHzHUbXkdBmPdj68j6DFew/8FNrmW0/ZL8aSQSKrLoFwQW6D5OvQj9KAK//AAS4hRf2OvBx&#10;Rdv/ABJYfkVeF+UDH+fSvA/+CsaSP8avg+I7ryxH48tzIu7G4Z7evO3/AD095/4JWTi5/Y08GyoO&#10;DosX/oNfPf8AwV3e6Hxt+Dr2zeX/AMV5CjSb+BnL4x65QY6d/UGgD768PqB4OiDMp/0cfyr4I8IX&#10;12v/AAWAvbFGXyf+ER8xlx0ZmAyD3/1YB7dK++fDxB8HQ5/54DPvxXwL4KvLWf8A4LCahblA0kfg&#10;8BSv/LMlz09QVxn6exyAfdHxV3r4EumWPOLdj19jXyV/wRt024s/AfiyS4bO7xhqAVd27CiY4/Ej&#10;5uf71fWHxkuGtPh7fSxn7tm53eny18if8EV9Wn1X4d+LpJwvy+NtRXav8IEzAL+A/wA9KAOk/wCC&#10;yNit5+ydr8TNtwsTB+flYSoQeBn/APX+I9u/Y2aST9njwsZHUt/YluSyrt52LXhf/BaPVV0f9kvX&#10;rsx7s+Suxuj5lTK8A9sn8K9w/Yqmjuv2avCdzG3yyaBalcdMeUKAPlf/AIKER2tz+2B8IbaTcsn9&#10;uSFcN99AoY4Htt69R7da+5lKp4RyB/yw/hPtXwj/AMFD45LX9sv4P3KuEC+ImC5YbmLLtyAfQdx0&#10;z07j7ukJPg3Kc/6P7c8UAfCP7Jt9PH/wU8+JFuYCscmnQNC/8LDgE+gOeo68D3r69/apiWT4N60X&#10;3bRpsxbYvzYCHOOOtfF/7I0uo3f/AAVR+KETRDyI9PgMbefnb90HjGedpOO34jH2j+1AZk+EmqiI&#10;srfYJcbeowpPof5UAfNf/BEG0u7f9msi9kG46xdH5cbT8/JHoP65qz/wWmVD+zJqLMzD/TLXo+0E&#10;+cvDf7OcZ9e3NUP+CGV/Pe/s1TQXG1Wg1y7jZEUDbhz0xx0wfqe/WtT/AILQutr+zDqUrOqr9rtV&#10;PmfdOZlG1jg7QTwWwcUAfQf7KUUkPwC8OrMqqw0W3z17RD1r44/bG1WPT/8AgpT8I4pY9vmTXIVv&#10;M6jaflx05JBznIIXHqPsj9k4xzfADw5IkTRhtFgIjZdrKPLGAR6jpmvjn9tq0sW/4KL/AAhuZ5P3&#10;32yeMNsLYyD19iRx6FQegNAH3pqxWTwV8nObfC7e/FfBf7At7I3/AAUK+Llo0f8Aq5IRHgfwHeV5&#10;+pYj1U44xX3tqIU+CioH/Lvjn6V8D/sIara3H/BRv4v2aL5ckItgy92zvY59wS3t7dTQB9hfteCX&#10;/hSOvCK3WZv7Kn2xSdJP3Z+X2z69q8B/4ImXM9x+ylamRGyNQuQzM2S58w5J989ffmvoT9q+JZvg&#10;xrasPvaZMNu4DPydM5GPr2r5w/4Ic30t3+ytH5wGf7WuyrD+MeaecYGP8MUAVP8AgtneSaf8AlvU&#10;dU8nVrZ2bDZ4YYwR3Bwfw/GvqH9mm+/tP4IaFcueZNJhYjbjrGvQdvpXy7/wXEsJLz9mO7cW5k8r&#10;UrWTCctgSqcqMHnjHQ19N/sn7JfgF4blSffu0W3YN0yPKU5oA+If2vbyPR/+CovwnmFl5nnw3Sbk&#10;ZQBlwfzAAb/dDfh+gXilXf4dy7D832Q7frj/AD71+fP7ciFf+CmnweiEWB51wW25GfmQrnpgggk+&#10;34V+hWvIi/D5y33VtTn8v5UAfCv/AAS11GG5/ak+MFsUYMPEEZwzZYjLjkZPOAPw4zgAD6I/4KVG&#10;OP8AZd8WSOyqq6JMWZ1LDhT14Jxnr7V85/8ABMZI1/bC+MyxMP8AkPIZFDfxZbryee59/Tt9If8A&#10;BShbeT9lrxd9pYlf7AuSwzjjy2JoA4v/AII0ahb6t+xn4Zu4VVf3cysqtnDCRhn8cflivKv+C3qW&#10;lvongW/vSVSHx3YhmXOfmZwQcDOCCxNdz/wQtlkb9iHw4HVvvXHUdP3rf5z369683/4L2/a/+Fde&#10;E5bMMGj8a2ZDL1VtxwehyPmH4ZoA+9vhmd/w2sSO9mvTGBlf5V+efiPyl/4LW6CvlyRsvhGRlZuV&#10;b5pOntjPpyW9a/Qf4Rhm+F+nmRdrGwTd+K1+fHj+JLf/AILZeETtMbSeEZFyqj5wGl79hknP4Hns&#10;Afox4xQyeDJ0UfetyF+uK+J/+CS0unL8U/i+lvKjS/8ACbStMq54JHXB6chvyr7a8WKJPBUyMMq1&#10;vj9K+Df+CSV1D/w0b8boLe53/wDFaPu+boeR0wOPzz9c5APob/gpq0MX7KHi4ynan9jymR8Z2r3O&#10;O5A5xU3/AATRu47r9j/wXJHIrL/YFvtAbdj5B8ufUdPqKb/wUuVj+yf4yIbG3Qrg7sf7B5/x9vSs&#10;/wD4JX/8mbeC1jY7Ro8e0MORwD/XGec46mgDwX/gqVutv2mfgvfb9qf8JtCG/dnnLbcZxwcE/mPw&#10;+8LCbzvBaShfvW2efpXwH/wVstLh/j78HZLa58p/+E4j3N+Kj+RP4Z9BX35ocZfwRFubObb+E98U&#10;Afnr+zvdzx/8FhviFZmKZFk0O3cMykLJwg3A5xtzjGec7unOfuT9o61+1/CXVLcfdkspAAwyDlcf&#10;1r4R+DsqaP8A8Fn/ABfZyoxW+8L20vUfKQdvHqCB+e447n76+Okay/DLUAv/AD5P1XvsNAHx9/wQ&#10;s1G3n+AeqWCSjdb+Jr2OSPzNxjbzD8p/Q/Q0v/BdUmD9mC6uhKyNFqFu6yxkDZ8+05z/AAkHBA5w&#10;x+hxP+CEspj8EeOdKEoeO38dX0cTDpjecj/vrOccZ712f/BcTSYL79j/AMRSXCs0ccccjCMcna24&#10;fUZAyMd6APoD9izUf7X/AGdfC92CPm0G1O30/dLz9DXxT+3jd22jf8FKvg3LcKV+0Xk4Vdpw7cAN&#10;kfxfKcD/AGeeM19gf8E8J/tf7Kfg+UMPm8P2rcdyYxk/j1+tfGP/AAVT0xLf9un4G6w9mzf8VI0c&#10;UiYXDb4+p/HP0XHFAH6PX5+0eBmKBT/o5P1GK/NT/gnTdahon/BUz4z+HGXbDNJBMqq3BIj2/pgj&#10;I4PPvj9K7Rkf4fqw+bNtn0zX5l/sfa49j/wWc+J2j3FkV/4lEBjk2n5sxox3dAck8H/Z+tAH37+2&#10;XpZ1X4D69art/eaXMn7xCy8pjkdxzzXyJ/wbyaibn9lu408qqmz8QXcTIvRPn4X6AAfnX21+0JbL&#10;e/CzUImi3brNtv1wa+Ef+De+/hT4e+ONDWVdlt44vlSFWJKqJMDr2PPPt7UAdR/wX08PTan+ypda&#10;hbweZ9h1ixuXBJwoWYc8dsHn2+lfWX7H+ozax+zl4V1GdTum0G2Zs/NgmJe/evnX/guj+4/Ys8SX&#10;Shg0f2Ztyr90/aY8H6Dv7V7h/wAE/NXj1z9k3wXf2+7y5PDdqV3LhseUKAPin9tMzab/AMFePg3e&#10;bIf31nfIxbdkKerYHsMDrg4zxzX6T6ggufBZ8s/etzt+b2/wr80P+CqePDH/AAUO+A/iwRIP+J3c&#10;W+51IXazRkndj73QDHr7cfphYt9o8Eo46fZQRzntQB8H/wDBPSAeH/29PjPoG5VNxqEF0iqedpMn&#10;UcZOMnp0I719Hf8ABRuxl1D9lnxfaIjM0mg3ARV5OdhPFfMf7IusvY/8FWvipoccrYk0yydt2Rg4&#10;PGD1/wB4cfXFfXH7bkE8/wCz34k+zIzv/YtwUVcZLCMkYyDzkeh/HpQBwv8AwSivHuv2MvBvmStI&#10;y6RGm5j12gjj2449q+e/+CzNvc2fxO+E3iG3GPsvjy3LnaPm3MFAz26nnscfUevf8EW/FZ8T/sZ+&#10;HXlG1rYTW7L/AHSkhX+QH4k15b/wXVvV0bwv4B1f7Isskfj+xVO2Mluc54ycDnj8cUAfdfhRhdfD&#10;6BgfvWq/N+FfBXwFi/sD/grf4ythLxqHh6ORsjoykfKT/eAIPHBDL3Ffdnwruxf/AAt0+4P/AC00&#10;+M+/3Aa+BNEuYtE/4LTSwbnT7V4TZT8vyswKHJPr2Ht+GAD7x+P9sbv4W6kiozbrGT5VHJ+Xt7+n&#10;vXyF/wAEL9dF98Dda0yKUMtn4svkXH90yZB/EHNfZvxXQTfD28Jj3D7M3BOP4fXtXwX/AMEMNYnL&#10;/E7w7MFU2Xj+8AG4j+Mjoec4UZ9yR2oA9C/4LeabLdfsp6je28m2W1ureeM7N33ZOm3+LgnIx07H&#10;GK9+/YxvP7S/Z18MzPLvLaHb/N6/uhXj/wDwWW8Ny69+xn4xij+XZpLSbv7u0hs/kOgGT0rsv+CY&#10;Wsza7+x54Lu7iRWf+wYFYq3AIQDj8qAPlD9tnTBof/BVH4PeLiu3zFmtpGZypwWJ29DnjdjOOcjP&#10;Sv0X1uI3PgRkkAybfDfXFfnf/wAFR5G8Ofts/BHxGsMaqnicxed0bDY46jKnBzgcEDsRn9EImN34&#10;Cy3O63+bP9aAPz//AOCal5b6F+3H8bPDCz/vV1i3mMZXDDcp9/TH1G09SRX1p+3bobeIf2efEmmF&#10;PMW40edGjKn5soePr0x7ivjn9i62fw5/wVT+K1gzSKt1a28sasvyhdqcZ4zzkA467uelfeH7R2nf&#10;2l8KtQhZly1mwXcpPOOPwzQB8m/8EFtba+/ZFsLEzO32W/uImV2yVIc8f1Puay/+C7miwSfAS38Q&#10;3LKv9m65ZTLuYjJ80LxxgZLAZOMZzzxWX/wQB1BoPhJ4k8IsHVtM8WXcO1mJx8x9fy98V13/AAXm&#10;0WO//Yx8QXssbFrRoJY9q5YETx89Dx6+g57UAfUH7Meqw678EdGuop/MWXSYWEmAN3yD5uM8HrX5&#10;+ftT6vbeE/8Agrv8Mbh/3a32nXERO4DOSVwPXIxwc9Rx1z9m/wDBODXf+Ej/AGTvB+ol1bzPDttt&#10;CsMbfLGB9MflXw3/AMFR7yTwv/wUj+B/iSS3XyrjUntixUckyIQM9hnJOf7oPegD9NPHUKXfwumM&#10;kW/daNkdc8D1r87f+CMt1aaT+1L8a/CVu7L9m8WZaN2yVJLEj8yeuT7mv0WaOLUfhcclhus+fUcf&#10;zr8zf+CauqDwt/wVf+NPglh/x8XX2iFi3BUhG4P/AAMcYPTFAH2D/wAFbPBJ8cfsaeOtEjgZpJvD&#10;N4IjHnduERYYx1OVHHeuU/4IX6++vfsM+F/NkjbyY5Ix5bccP0/Wvbf23NH/ALc/Z78QWP2cv9o0&#10;maMxqOX3RkYB7HnOa+Vv+DdvximvfshrpCySbtN1i5gbdjGd+eMenT/62DQBt/8ABXvT7Sw174Y+&#10;K5oCWsfiHYENvwIwz8k8dD0PPQn2r7L04i9+HcZYbt1kp+o2g/yr5D/4LWaZK/wf0DXbZkWTT/Fl&#10;hcQySH5UYS/eOOoxng8V9XeBZ/tfwos5E53aYhyzf9M+tAHkf7JVmtj4p8a2scKKH1oyDaOgKDj8&#10;MY/Cul14iy+M+nsRt8xmXp0GMj9cCuH/AGSNVif4wfEHTY12+XqittL56p3HY8frXS/Fa8Gm/Gnw&#10;7dZK+ZcAffIP3Txj/PUntQBZ/alshdeDYrlh/q7hSvH+0Mf57Hmu68Gsl/8ADu3IdmVrRdvqw2j/&#10;ABrkf2pQq/Ca+vWDfubdnOz+7t5GcemfpWn+zzrkXib4MaXqUX3Z9OQ5Y842DGc96APi/wDZz1ib&#10;wx/wU48d+EY45PLvNKgumVpvuN5jMf4jyQR2yRX1B+3N4b/4SH9nrXLJbdpvN0qVfLHO/wCXp15z&#10;Xy7FdJ4M/wCCtoikeSP+3PDjgruG1jHg9++3IPX+HHevtD9orTv7S+EOoQyxNIfsbZCY547e/HH1&#10;oA+P/wDghX4hivv2Z20KG53PYaxeRlBIGC/vWbAPXHzZ5x17dB5//wAFydGvNI1HwP4/t4JG/svx&#10;fbSyLvI+X+9yOSCBx6AnmtX/AIIUeIrSHT/HHha3Cf6D4wu1Uq2Ny+Yeq9QflyR2LEcYwOt/4Lm6&#10;a1v+z/ceI4Axazkjfb5ZYuAwOAR91s88g9MdTQB9ZfCS9XxH8D7O937mm01W3FuTlAQc9818D/s1&#10;ajY+Av8Agrx4y0eV1iGuaUk0ayPt3Oow4AJOf4TkZHPvX2Z+xF4xtvHv7M3h/U45dyzaPCQW/wBz&#10;Hr7n6dO1fC/jqC58Hf8ABZnw3qtvIY4NX0d45MLtDOg4U9Pm4HPoAKTYH6HftjxjUPgPrAjuFXdp&#10;cg3SJuUZQjkdxzyP/wBY+Jv+DcnxDaXPwR1XQEkxNZ+IJ1kgZs+WucKue44PUA5zmvtv9oi1m1j4&#10;IX0cbKWk09huYZAO09R6ZPI+tfnT/wAG6VzfaD4p+JXgCeJ410vxZcR+XvLbSLicYyeowOD36+9J&#10;Ae3/APBwdBDH+xrrl8IS8lvdWrxlm+Ufv0B47j5uen44r6E/4Jj3s2sfsjeE724jZXk0OE4Zs8bf&#10;8P0rxb/gvRoFxrH7EPjCWB/mt9O+0Lx0ZCrD26A8Y716R/wR/wBW/tf9i/wfOZRJnQ4RvXoflA/y&#10;e/FAHxR/wVhhi0T/AIKbfAvVhKiSPeXEax7uqme3bJ46EqMYbqD61+rem4vPhlGzAHNvn9K/KX/g&#10;uLG3hn9sP4G+MZrgRoviaWLzc/cyEb65IiPTphfUV+qnge6ju/hXbzZVt1opyo4PA/ziiIH5Q/se&#10;CfQP+C5XxUspi8a3lnDNCHkC+YHggywHt5bIfcH1yf0y/a70oax8CdYskVmMmlyKqxgbi2w46/5+&#10;tfmD8O9Wu9A/4OA/EVjFPKUvvD9rLJhhtfMLJgjtjYCOvRjnnFfqr8ebWTUfg9eIhXdLZFfmx3Hv&#10;R9kD89f+DZS/EP7PuveGwpVdP8TXESbm+Y4crgjpwB1HqeK9r/4LraVLe/snXzQOqeVq1hKxaLfu&#10;23CHA44J6Z/rXzz/AMG11/8A2cvxO8FOfm03x5fxMmeU23Ei8jGM8YzgZ7ZBFfUH/BbnRJNY/Yu8&#10;SNHErNALaZQxA6XCcE4OOMnPYgcHpRED3j9nqQXH7POgujK27RYSGjBAI8temeg/pXN/DW1SPXNQ&#10;fzNytqDYUqOPkz/n3q9+x3PJefspeEpnUBj4Ztjwcj/UrUPglk/4SG82n/l8bduXGPlqQK2oBJvi&#10;FKRGflaPaVHQ88/Tk/lXIfEzdb6kouEyDeqAzDj7wx/T/Oa7W9aGPx3Pt+b/AFQIHY4PWuM+KKBb&#10;8Ex8teoyuD905XAP+e9AHoHxEff8ML52XcGsjjH8Xy/WvlH/AII732pX1j42bUBIv/FZXojVscLu&#10;GMe3QdSSBk8k19VfErYnwsvsA7fsbg9sDaeM/iK+Zf8AgkHYwWeh+LNs8crN4qvGdo17mToOT0GB&#10;+B4HAABV/wCC1d4ll8DuUY+ZeRIu3POWA6jp1PXgjcK+kv2TZoW/Z90GeBvlbR4SrCQnOVzx68fS&#10;vmX/AILbrNJ8FYYYrh42bVLfays2cbhkfKCe46dq+nv2VV2fADRW2hf+JLD/AOgA9qYHwb8eNUP/&#10;AA9n8G2jx5VtNmUKuGK/MvbqMkggjHTnPb72+M4Zfg7dzGT7tmzMfX5Dz7+v/wCqvgf40aeLz/gr&#10;J4Pkdt3/ABL5cAtkjYyEKOh6ZP8AwL0GK++Pjuqx/Be+YIjN9hfaGPGdn1Hv+B9qQHxD/wAEZbm2&#10;vfGXxAa3YxqvimSNVJyV28BR14AUc9ecV6J/wWsdpP2YtchWEszWoG184IOckgMCQBycHOBwD0rz&#10;/wD4IyW9qPE3jy/szEscniqbbGsZUrjAAHJ6g5z3B4rsv+C4OoR6b+zLrDgqG8pR95sgGQKSMDPQ&#10;nPHAJprcDq/+CadnJB+yP4eZ027dKQsqkDGE68E4OME8fXmvCNVu1i/bYvpE+99juCVXC/MfLAYj&#10;IOSNq9/bHIr27/gm9q51T9kjw7KYlLNo8Z+YZJbZ9evP4H6V863tnqM37Z+sait8WgjsZkEaDAV2&#10;kjG7jpgAkem4+1ImR6d49v0uPh6EkWZl3xqyKw3bC3JA65O0YIyeenXHpvhotbfD63wrHbZsTtXp&#10;+4I7/QfXJrzrxVpKDwHaKX3efJGqqo2ls7jg56ZDD6Yr0SWKKD4fTeSg/d6bIN20rxs6/THufTtQ&#10;Edzzj/gjzDcaj8W/iZr91NHum8RKBGuDsAiXHOTkbSBxxkMRnPHkH/Bzp4nll+HfgPwna3+x73x3&#10;Ygr5W7eqrI3UHjDYOfw717l/wRT0zUpNP8aa3qLKyz+KLgwyKgBZAF2k44PykfjXzR/wcmXra38R&#10;fhJ4KtwHkuvGazLGpyzBEbke+fxyFHphx3KP01/4J5WdxY/si+D0u41jdfDtrujXjafKXIx9T0r8&#10;9/293svE3/BbP4PeGpJixs9JkuTH5g27TcBs89yYhjtwa/TD9lnRZvDv7PGg6fcOWkj0mFd3c/Iv&#10;9a/Lr4zC88Y/8HCfhuxkt5mt9M8KwMpilGAS0zYK9uNuTxneKaA/WTxbdmw+GLyRqcrZ7ue/HpXx&#10;J/wQ+hk1XR/iR4vlRSdQ8e3zK/OWw4HIPTkkV9jfHO8j0f4MajcysFEWlyN83shr5F/4IIaMbL9l&#10;++1dSrLf+ILydZlbd5gLg5z3/wAPShgL/wAFQmh179oP4P8AhJ7tF8zxlHP5MkgCyeWQcnnJxnH/&#10;AAI+1fVnxbuT4d+BGozQMFaHR5CrNzgiMn1/lXyR+2gX1/8A4KW/Bvw39o2rEt5deWYyQSgXuOh5&#10;H8+ea+lv20dXXw7+yv4o1ASsvk+Hbgoy4znyiB14H9KlgeV/8EhWN/8AsvNr0qLvvtd1GZmQHnN0&#10;5555Pv39B0Ha+FpI7v8Aau1CBLpd0Ol7vKx8w/eEZPt1x9W9K5z/AIJOadFZ/sa+HZ4oHiW4hlmU&#10;Of4WdmB/Hr+narHwq1f7b+2P4phiYnytMjIO0cgyP1565HoDzQI4v/grf4duvF/w+8M+HrKcp53i&#10;yx+UAESLv5UgjGMHnPH1ANfSmkInhn4PxRLgeTp4H3sDha8l/bVs01TX/B+nSxKyt4itzhv9kk5H&#10;uMA/QV6N8bNW/wCEX+BGqasGK/ZdJlk3DtiMnNAz4z/4JNRw+Pv2lPjB8Wpikkl14oa1Rl6hUYkd&#10;yRwQOfTt0r3X/goJriN/wjXhFJfn1LXrWHy2GdymVNw/75B9PzwD5p/wRF8CSaR8FtW8a3O0yazr&#10;93cbl/ulz39c5yeD64ORXeftB6TqnxJ/ay8F+G7aORrPTp2u7hoz8isvA3d++RjHOM0MD3vV7m38&#10;KfCmSeJFRYbPKj+EYX8OP6V8V/8ABGfwteap4k+JHxdvYy39ueLJnjkbd90MzY+YngF/p9MV9T/t&#10;laze+EP2dtfvrCVUlg0p2XcwVdwHqeF+p4FeV/8ABIXwZH4W/ZP0i+ltTDNfNNczfvN25mkb5s4H&#10;U/8A6zQBT/bo+NUfw/8AjR4B8MrMu7WvEENsRsyQOefbpj6kcYya928YvGnhPzjDlZI8fT/OP1r4&#10;h/bB0jUfi7/wVJ+GfgeC6uGs9Jt5dQuo1+6rKy7T9Qcc/wC0a+1PjxM3hz4XzS20aSSR2rGNXbGT&#10;t/8Ar0AYfw0+Mfhxbi48PR30ay2p2PGJOmQNv5/MR7VofFnw5b+JfCM0iIrtEvmK305/zivh1/hz&#10;8VbXUrr4qm5kt7hrnCBZmPC9GJGO/wDDjA9Scivtj4J+L4viH8NLO+kZmMkISVW4PTuO30oJ3KHw&#10;C1sy+GpNFnZma1bCqzdV9f0P5V0t3ablmC9zlf1H8q5XwhpDeGviBNZiVfLk3DAXGQenfr713AQz&#10;Q4Cndtw3Tmgom0OQano9tclfm8obue9FVPBdwr6SY3XPlzMv3unJ4ooA+RPijINH+NOn3CFsJfNt&#10;B4wpzz65LD9Bg8Yr0H9p/TJtV+Fy3FuPl+z4X5tucqcfhwPr0+nnX7S8P9lfEqyvnjK7rhDJJjac&#10;BiQeP4QW7dz2r2Hx5Yr4q+CkL3C9YQDHu6Z/h+nB5oJ3ucx+xld/2z8Gn0uONtqwyJGsn3iAMAkc&#10;DoQe33uRkEV8++KmPgD9uLQNWGES+jkt52VmHAdNqk9/mIP0BIzg17F+wXq8xOseGLqUjyb6RdpU&#10;BhwMnB5yCTnOclTXk/8AwUHtI/h/8UPDPjq4H+p1yJGK/dRZCMfMp52kZwT0z700OOx9Y/tL6Bbe&#10;M/gvdpPCskc2nvFMrD5TkY2/5618+f8ABIzxFdaX4V1T4fX96882m6tcwvlWXH71uMY5IwASOPlx&#10;2FfSmk3Nv43+BUM21VzaKWXG7qh+X8v6V8Y/sWazH8L/ANtXxn4Ia62JeXSXEKN907nYv1HUsTkk&#10;k9BxSGdJ/wAFPtA/4RvWND8eR7VOm65C8fQKuSF4zwOcjt+QNfTPwz8QReMv2fLe8EazNLp6sse7&#10;gkrn6duPSvNf+Cnfw/bxb8DNQeFXZpIPOSRWXcrKMjGfxPTqMd6f/wAE8PH0HjL9na3hNxGwhtGi&#10;Pl/MFCYX8/XpQBg/sn3M2i/FjxNoDyMEa+d4UZj8oZCQRx3O725+tdXZQP8A8Lqe4KpiJflXdu2n&#10;dx26YyevpXKfD6wuNG/aRvNkSrDcLGW2gZZwMHGPf/PSu40O5tpfizfCWcn/AEctuZT03sN2P4eB&#10;mgz6GD8LnbUvDmuW9xFv/tDxZLCvK/N++ySe+OG/A+/Gp4Ltze/tUakC+6Oz02OPy0YEKeTn1z17&#10;Zxz3NU/hTNFHe6XpqKxa61q8umxj5f3rjP5ggY9evFdB8Ewb34r+Lte53Q321vlwABGMncR1598Y&#10;6eoNblHQr8eJP2qLp3mzHaoV+djjduH3RjggHv2OOldh+2Dq9vpPgK8kkOVj0eZ3jkHykBc449eQ&#10;fY+1ef8AwCvLnXPj5rGpb02sAx8ticKwGD9T6enXpmtX/goF4istD+F2tTSStmPSyg2uNwyOSCRx&#10;92gp7Hc/8E6baFPgJot+ls8LS2azTLIPmDMuST2znmvC/wDgqpe2msXfhHwdOC/9oeNNPQKBnJ+0&#10;o+0cdcKT1wNuegJr6W/Yvt7ez+B2kfYrbyY49OQQxjooCjAHtXy3+3NbT+MP2tPhX4UhtjPF/wAJ&#10;A15IFJx+6XI5BGAD+BOAfcDofbvw4sVsfhnDHtKt9jQFTn06c18gXGqjWv8AgpRb6b9kaSOz8MSG&#10;SZYvliYzIACfcdMdw1fZMJNn8PskfN5Y+nufcV8efs9tH4s/bq8ZanNuZdNs7aCLaMqrMHZhkdeC&#10;D7cdyKBn098cLyLT/AEjSx/ctHLfl/n/APXXnH7C9qtr8HIbyQv++aW4LPIWzvJbg46c/h6DpW7+&#10;2NqcukfC3U3SUK32AojcfIzfLn070n7Oukr4Z+CNqkjKyrpqFmVcAgj6+9AupgXUceufHOz2Zb7L&#10;bO49clscH/gJH0NdF+0Hqtppng+bz5tqxWpbcOAq9M8dulc38PxJqfxj1C+kfKwRqjDgruB7YPHB&#10;z6/N0qP9pzXrW80+bQY2kZruZLUKq5LbmUMOfbdntigUToP2ZdKl0r4bxTTBQzQM59BwOP0+lcbq&#10;SDW/jXpsR+9BDJNt2jgsw/H3+hr1XwdpyeHfhusERBWO1CKQeDwOP89q8m+HU0mrfHrU5YtpW1to&#10;4vl54OW47Y/rx7UDPW/idff2f4UjjbA2x7vmPUgZxz24rz39j61iv7O+8RRxsP7Q1B5G3fxHdtz/&#10;AN8qByc1v/tI6mun+G7gLuPl2Em1VX5i23j8ead+ylok2k/DjTzKoMnkK7OMc5GckAcUDMn9rC++&#10;1aHdadBJ+8umW2ZGzjDMD29Sf/1V3nwisLbRvBEZil+VIMja2enHevHf2mPEVzJ4q0PQoYi7X2sK&#10;rbc5KrzuPPQYHH+Ne3aWv9m+AvMC4/cgD3/+vQLqeJ/EvHiT4waFpSbmWGVp2C45OAB+ZPb1Nexe&#10;L7mHTPBsMDtndj8cAc14v4Vli8T/ALSFyI0Zk0+yjJVVI+83Y9OoOfTj1r1b41XwsPDmDu/d25cF&#10;T0xn69vagOpzPwCso72/vdbjz/pF47ZVvvHO0Hp0wOMVW8Yb7/4jW6NIxEdwZF/AY+vGf0Fb/wAC&#10;YI7PwL/ahCqzwmVj0x3H6Y/lXP2Uraj8TMofnjhB3MvctjGPXgigZrfE+1bV5NP0qWfyNtv80meF&#10;3Ef5/Cn/ABdnTSvAen+HrGTa15dRxjeRtYAd/bpXPfE/Vrn/AIWZY2Fm5Zcoj7lOQAxJ9sEfjV74&#10;o6ha3PxB8K+G2kkDKTcbS3Axgc84P3unsPYEAvfE4Ri28L+BLd2Vbm6i8wbh8yL83f8A3QPxqr8T&#10;rz+0fij4a8K2kLMsDIz4PYgjP4cf99D3qv4wSXUP2gdDtQyrDZ2fC9yfpn9fSobC9/tr9pm4hSA7&#10;bG1VSePm4P54z+Bx60BcuftD3j6nrei+E/OZVZV3hc85df5dfwrsPF91Honw+jskUBbhlC7uu1RX&#10;m/i/Wk1z9oe10tfMxGcEbjjjIH07muu+POr/ANl+HoAF2+XbSTH3xjj9aBC/s2AXdveasWXbLcM2&#10;V546Dn6L0PSue+KWovqfxN0vS4P9ZJqLSfd4ZFAzz9cY+h9BXV/s/wBsNM+GEVyY1Rmtst7ttz69&#10;8muF0mefW/j7a20Un7u1tXkm2nI3O559emOnHUcd65hnsPimeHS/BC25lAbyc5Vc4wBz0rzH9kBY&#10;te1nXvFschb7ZrMijB+8qZUN+P6Zrrv2iNej8O+DJ7jzVjFvp7yFm6ZxwOfTrWX+xH4V/wCEe+EN&#10;ncSxSRzXET3M5kYlt7ks2fcknPueOKoDB/bt14x/DXUtFt7qSGTUnjs45FIym91XcPcDOK9U/Z90&#10;CPwh8KdP01R/x66bHEp9MKBXz/8AtVQv44+KPhDwIu5Vutd+0zbZCG8uJW5Iz6/1r6cjWPRfBOxT&#10;tLIE6e2P8aAPl79pTXY/Fn7R3gX4bFd3najLfSNt4HlDp05xuB9iR1yK+o7jbpHghI0XllwCO/Ff&#10;J3w+0lfib+3XqHiiF2mj8L6OlopzlVmmYuxXkjGxV568YHU19QfF3VU0Hwg7F8LHaO5/u9O/tQB8&#10;+/AdZPGv7VvijxUpLw6Xbw6fbyHoGJZmA/8AHTn3r3j476zBofg+4mlwywWbM3+yNuea8c/4J3aH&#10;Jqvh/WfiHehmuPEGvXF35pH34icR+33eOM/XpXU/tra3c2vgC/tLF/3t4yWkWMMdzsq8AmgCT9iv&#10;RJdP+G9pql0n7y6V7lvYOS38iPyrlv2sLxdS1bRfDkZzJe65FtBUHG3HPOc4/D61618FNCXw78Mr&#10;e3ESr5dmqAEd9orx3xaV8VftN6DpDhimn2cty0fYMzKqn9G/KgD3bR7JdL8ALCvyhYVRefbvXzz4&#10;OtH8Zftcahqkcv8Ao+kaXDb+XxnzJCz5OO+Bj1GB2r6K8XyjTPCEaMei5YN6DqfyzXhH7JMUmv8A&#10;xJ8XeKTiRbjWPJikVh80cYwPbqTyOxx2oA9y+JV8umeG0BZv3cJdtvpjn+Veafsj2EdzpM/iIytI&#10;1/eSTs5zj72B+gFdB+1Hry6N4G1S5Rm/d2TKu1sc44/nUn7MmiW3h/4b2MMaAJHZb+/cZyfzoA5H&#10;9qW/W5sV0nYf+JjfRW7qThQGYA/px9SK9K8K2Y0fwEwQbf3IC7ueT/8AXrxj4/yz6z8SfC2gxFds&#10;urtcSr3ZUToPxP6V7fqzjTfBUYZyuU6cdh1oA8d8JWa63+0LcX7bWFhp8cQ7EszFz9cAr7816N8d&#10;b06f4ZlxIyiOzb7uOflJ/wA4rgf2eLO51X4h+IvEUzb0m1Ty4m2dFQBfy9u1bnx91Y3O7SlnZfPu&#10;o4ty9xkZA7dAfpQBpfBjSf8AhFvhr9rY/eg3v16nOPwrF8IQLqHxFmuo3+SJQoweDyT9M8H866rV&#10;Lc6P8NobVSRlVX06f/XxXM/AdBqOvalqIYvvvGVef7vHH45/lQBpftBaiNK8PzzeZtENpsRV9SuO&#10;3tmtz4Wo8Xw5jldNrfYwGXd90nArz/8Aa0u5o9Ia1hciS4vYYk2qTjLrnpnAwOvTivRvC4XSvhwo&#10;C/8ALJVVcccdvbmgDyfw8W1H9oaSMgMtrpqfxc5Zj/MetdJ+1VqP2DwVqDs/MOmuM56MQfX1B+gH&#10;NZPwf037X8W9b1XdnDRwjru4H8ueD3qH9sK9lXw9dW0bSH7RcwwL5XXLOq4xnnOcfjQB237P1muh&#10;fB2zQn/V6euTu6nHP41x3hsy6l8eZiwVvs9kv3W7MxP6/wBK9F8H2J0f4VRxsW+WzReODgLXl/wT&#10;mXUvjn4k2fdtpIY9w6Z2EkZ9iaAO0/ad1v8AsLwRqF9vI8nTJGbDYH3f/wBX6VpfstQC2+Fulzrk&#10;I1grpux0K8dK4T9u69ksfhNrDRyfvDbhEHH3iVH9f0r0n9n20Om/CaxiePa0WmRj5WyOE9f88UAe&#10;M/tCXaax8f8AwXoTA5GovcsrdDsxgjntu719EavKLTwTGWXAZfy+X/D/ACa+bfFm3Wf2ztCt1i/4&#10;9dKlfcG6KXwT9chfXOelfQHxP1L+yfBe4/Lts5D+O3igDwf9kSxOu/Gzx74qFntFz4gEKyKVy6xR&#10;Ig9cAEEYPcfjXoX7bfihvDPwc8Q38Tnfb6VIYwo53Bcj8f51zf7AUFve+Gr7xCqbm1LWLm4Zv96V&#10;uT+G0fhWZ/wUtvLi9+C+qeH9N3G41aSOxiZWwR5jCPP4A0Adj+wL4Kg8HfAXQtNt0Taumxv8p6MR&#10;nofqa8u/b28WiHxZ4L8KRzkyan4utVkjXuo3Enn0O0+uQB3yPoX4AaUfDfwmsrRwMw6egyi7RnZz&#10;j069K+Y/j5LH42/bX+H/AISdEaOxW61Fiqn5WURqDkHr83fjvQB9baHAmlfD9UjjClo8DOfT/P51&#10;83/Day/4S79rrxBrEpR00u2jtYem4Z+Yn2zk9O9fRniy7GkeCY8vt/cFuD0wOvTNfMH7B91e+Jfj&#10;P8RPEM/mtC3iRoITIQR+7VUYDnGAw6+oNAH0H8etYTQPAlxeSOqrBZMTuJHY8dK8b/4JaaZ9p+Ea&#10;+Jbh2efUr64ubgyAZ3GVuOg7D36nnFdt+3RrD6T8GPEc0RXcmkzCPPTf5Zxn2zj/ADxTf+CenhAe&#10;Df2dPD1kQwKaTC37xgzAlM8nHJ568ZoA43/gonfef4Ig0TzSv9oa1bQKqsRnc4z26YX0r334bWi6&#10;X8OI4Yx5YFuoC46cDj9K+X/289VfUfiT8OvCNuCzXnjC3lZR0KxhmYfgB+IJx0r6ltJW0z4fRIq7&#10;S0fyrx6ZxQB856dNa+If24JFCbm03w6u1R/AZJjznr2HY8Dt392+OOqDRvANxcH70OnyOOM5wrHt&#10;Xif7NKReJf2jvHHiQESeTfx2kbL/AHUijODz2ZmP413n7auvJo3wj1qZpvL26c8e7djBK/Uc+nqa&#10;AKv7D+nLZ/CPT9QdWXzLdnbzF+Yck847+vvXD/tH3K3/AMefAegy79smqSzMqsMDbHlSfpnivYv2&#10;b9Ji0b4Q2KGLZiwX5cdPlArx3xn9m1z9sLw/pzru+w6XcOu1vu5kjB/pQB9FavNHZeBI03cFPu/h&#10;0r59/YoWPWviT468UJGoa68QNH5g+86oAoJ4HpivePilNHpvgdnkkC7bVj1x/DXjH/BOvS5W8I6h&#10;rz3DSNqWt3NzubOfmkbg/TGOOPQmgCH/AIKW61NpHwI8QCNmKyxrC0SZy+4gcY5zjNev/s6WZ0/4&#10;SWJBG5bBOf8AgNeB/wDBTW/tLvwZpvh27K+XqniixtpDySQZ04x36Y74BJr6R+F9r/Znwxt4hgbb&#10;UDHQdPTtQB8fftTBPE/7dvwr8Px3LeZZS3l7tVhghEVemOuG9sfjX2rqpFn4OUM2R5f9M18OeL7m&#10;LX/+CqfhbTmhaUWHhS8lyFGI2MigN69Aw9K+3vHsiWng1wxVSsLEZ6A4/wDr0AfIn7Ggtte/bZ+K&#10;WuQTb2hls7Z1HIGIw3X1+YjHUd+1fQv7XmtroPwj1zUnlCfZ9LkfcfQIST+AHtXzn/wS6gfXPiz8&#10;WPF8sbbrjx5cQjdKz/LGqKByTgcZGOADxXrX/BSnxB/wj37NHjK/+75egXQz7mBsZ/H+VAGP/wAE&#10;oLTf+yr4Z1Rl3NeWPns3Yl+SRn/OCOa5L/gr3cwXfwP/ALBmmCjUNdsYANpO4m4Xj278n0r0/wD4&#10;JpWrQfsm+D18jyt2hwHyyPufL0/KvDf+CrV1e6zqngHwXY/e1TxtYKx8sHG2Td97tgZOO4B5BAyA&#10;fYHwe0+XS/hbY2skm547NVZv7x2jJ/PNfLXxOmtfEf8AwUR8E6Rcx7n0zRb69DMwwCzIg+uVLDjv&#10;6jIr648IWyWPgG3iji+7bKMD6dK+RfC1kviH/gpbfX3mbl03wiiNz8oZ5un1ICkfRuOlAH134sPl&#10;+DmUL/yyOPf5a+R/2AtLtdV+P/xQ8Zpt3XPiXyTt7eUAuP8AOOpxnmvrH4oSC38HTASFf9Hb+WK+&#10;Vv8Aglqlpqc/jjxBbzCX7X42vGWZUZRtD4UYfBGFAU4GCVJ56kA9p/bU12LQvg1rt/PP5aRaXIWk&#10;LD5V28nn/I61zX/BNj/SP2c/D2r7iPtenx3HzSbuHQN1/Gn/APBRnVTp37O/igoT8+kyR/Ljqw2j&#10;9Wrb/YQ8P/8ACM/s6eG9Nfd+40W3Qk9yIgKAPIf+Cl101xbeFNJSWRTceNLBcx5PBmHykf7VfUXg&#10;mMWXw7hQp/y6gH34r5Z/bltLfxh8YPh74NkkVWbxTFd7myTthVpCAOhJwO+QfXFfWFlEbPwOkYxl&#10;YQOaAPlOSwfxD+3vb3xl8xdN0Rkx6NJID0x1GwD8eK+pviBJ9n8Kt6eST9MD+eK+U/g5J/bP7eni&#10;53lP+hWFtH5TMRjPIb05z9eB6ivqP4vyiDwdcOR923dsbsZ+XtQB85f8E71stV1zxf4hgH7258UX&#10;fnt/uylR/I+vWu5/b71CSz+BfiX7MF8xtOkRQe+5SuP1rl/+CaekeX4DvNVX/l61q+kO5eebiTvx&#10;9Oat/wDBSLU2s/gnqcKx7zcSRQtGEDFg0iggA9Seg96APSP2RtOk034MaPCyfMumx/wgfwCvIf2q&#10;Z2vfjT4N01Sdy3zOoX+7uUHr9eR6V7t8CB5Pwtsmx0sVP1+Uc18+/HGSLU/2svCOlTXC/uYZJ1hY&#10;4LYZeR9CRx3zigD6Ru0kh8GQxLwxXAVemcV88/sl251T45+NdSlK701krtAHC7Vx29/0r6J8Tj7N&#10;4PjVF6R/Kv4dK+f/ANhGzWfxT4s1iNV3XHiO4LkL97DBc8jP8POe/b1AO6/bVv5tM+DOvXUMu1xp&#10;7iM7sYYrgH862P2W41PwksZuzWKfdBx9337cCub/AG69StbD4Sam91P5cbKqyOP4Vzgn+Vd18Aoo&#10;IfhZZ+XCYw1mvCnp8uePzoA8A+P1kmo/tW+BUmiLCITsrqv3Gwo5JHQgkYHXjpivpHxcI08GRxsO&#10;BE31+6QQPzNfNPxau2l/bU8I6WHVV/s+dmU8kkMMHHoQevquK+lPiDFHH4M+Yf8ALq27nr8poA8J&#10;/YWvv7R1zxHchW2trk7fd/6aNn68hqP+ChniN9G8AxXNvJtf+2LQRsFLYPnJg+446f41F/wTt0ue&#10;PT9Y1GZiPtGtXTKnBwDK5ySO5JJqr/wUBlia38PaXcQiSO98S2sTqp/h3Bvrztx+NAHvPw0mH/Cr&#10;rcr/AM+qgZbPQf8A1jXzv4CvVvP22taRtzyQ6fEPMOP4mGQPqADX0l4Jt47X4ZW8aH5RbrwfZQK8&#10;E+DmjxXf7VHi3V9mWEkcSjOdoCg49O5oA7P9rO4D+Ev7PKK3n3lvDt25zucDB46HpXZ+CBFZ/Cm3&#10;jY9beMc9cY/+v+ded/teXQS00+3Ur+81mFCvTcuDkfXAOPcV6LAz2Hwyt1Vf+Wa/wfTnHt1oA8P/&#10;AGcI/wC2v2nPGmsDny75YBIzZLqsa8ewBY4+prpv+CierRWXwW1KynKbbhooPm77mA+X/a6kdsgZ&#10;4zXL/sJGXWviD4y19ogBN4knMcm37yhtq9fZQPwqh/wVKmvNQ+Hmm+HtPP76+8RWkSxY5f8Aebjg&#10;c46eh4zQB7z+z/ZPpHwQ09XC/LYx8DCr0H4CvCfAMP8AwlX7c+tasY5GXTbCOETMvyn2HoVOf++j&#10;X0N4QjOkfCO1ibr9mTPvheue9fO/7Hd0PFH7TnxC11J1kSPVhANueNqBe/oQw/CgD0D9v3xOPD/w&#10;Q1bO9nkhWBEiYbiTxhR3JzwO5ruP2fbWXTvgtYmRx81qCzL3z6fhXif/AAUu1h7fwnoujj/l+8VW&#10;cX3tpX94DkH1BX8ia+hvBFoNH+EdlbOuCtmgOPZB/wDWoA+OvAH2nx3/AMFSNYuQV8rQPD8cKttJ&#10;bMjB+D7YwR7ivoH9v/xBJ4Z/Zz8SXMY/5g0kYXdjJIx/UfXJrw/9ia1i179uH4reJoJRIsV7aQ/K&#10;4YBhGQcY7ZBB7g/SvRP+CrXiLS9A/Zv1g6tOY7eTyIZmUngNKinpzjnt0Az2oA7r9gdLiL9mnQbu&#10;7iCtJpUb7VGFPy9QOwP8q+V/2hY28Yf8FX/hnpKK3/Eq0q8unYj5VBwvHqeh+n419mfst2cVh+z5&#10;oIjxj+xINpX/AK5jBr4p1G/i1j/gtJo1gkO/7N4Kmk3buEzMQCPpjn2IoA+8fjFcnTfhfdSF9u2z&#10;bqeh218Lf8EKoV1rUviv41WzEY1D4iXx8xXyJdrnJ5A5zlTwAdo45Ffcn7Ql5FYfCi+lmlWNVs2L&#10;M3Qcd6+J/wDg39uI9X+E3jLX4mZlu/HmoyK3JzmRufQH19PxoA9d/wCC0KXMn7EXj6G1Vmk/4Ru6&#10;Ee1Qx/1Z6Ajr/nI60/8A4IuWr2/7C/gaN3Lf8SVDuZs7uTyPb9ar/wDBafVzpH7E/ji6Ur8vh+43&#10;f3sbOq89R/8AXq5/wRs0/UNN/YV8DQ30OyQ6Gjhcjo2WyT6nOT05PQdKAPk3/gu/Ncap8XfhL4ba&#10;ASJceOIS643cBGzwP94DqOoxnFfVupGDT/2a5Yvl+WxBZVbkjyunbknIz3zXyN/wWr1zU1/ao+Du&#10;m20atHJ4uDN8uSdqfXjG768k9q+uPHGoeX+z5NJLtCLEM/3eEwAcdu3oMUAfia/gtta/4LV+AdMW&#10;AyFvEX2qRthBG1V+YHkkb1LA8e2K/pcQfYvA0akYK2ijH4dK/nb/AGQ7m08b/wDBcXwzJp9uWk0y&#10;S9kk/d427lGMnPzZO7JHQtjjAA/og8V3P2HwTNIfl2259ugoA+Tf2CL+88Q/tOfGTVnj3x2/ioW8&#10;MwIbO23hyufZs9ex9K7L9sLxNBp3xN8BaLl9954gCqobC/dwc/kPxx2rhf8AglBIdZvvil4uMbbd&#10;S+IV60TNnlF2Rg+x+TB9SCe9dF+1NJp+rftVfDXQZZP3n264l8vs21FwevYZwcYoA9y+K88dl8K7&#10;2Z1O2PTHPyjn7navH/8AglrexX/7OlrexEHdcTfMvcbuD+WK9R/aTlksfgbrs8L7Xj0WYxt6MI2I&#10;/WvKv+CTz+d+yP4fn2rue1y2xlIzgc8fifxHTpQB4r/wVn1yO0+PPwVsp4kZZ/HsSfvP7xjcgZxx&#10;04/2to6HI+7tOkCeBo3VMf6KOv0r8+f+CvqzXH7RXwNtbcbv+K+i3LwMjY+SDkchckdeRX6BacRD&#10;4CjJP/LqPu8dqAPzn+AWoSH/AILSeNrKZ13N4Xt2jXBBKZJLdOeWAP8Au89BX6BfHWXyPhtfzE4C&#10;2UmTuxj5TX5//st3eman/wAFkPiS8FsGmh0OzDS7R3B546cYU+uQcd6+/v2gYo2+F+pLK+3dYyAs&#10;3QZWgD41/wCCFtytx8M/FT2m4258Z37Ql+p/esM9B64re/4LiXq2/wCyRrQIbDT26llUnbmVe2OR&#10;1+nXnGKwf+CDdqth8GfElkZ1Zo/GWoAquCAfOfOPbjjj860P+C86j/hj/VmMedt7ZlWJHyH7RHzj&#10;uR1/CgD6Y/ZEgSH9nfw7EjDC6Lb4252/6sfpXwt+1Nozw/8ABWz4UX+WjX7LeKu3G1WwnPJ5z9Oo&#10;WvuD9iyaOf8AZm8KTRqyhvD9sVVuq/uhgV8OftfXFwn/AAVo+EUEV1Gu63u/3aJ84JAwWJP3T0GM&#10;YI75oA/Q74ilx8NZjn/l1b8Plr4P/wCCIt7d3vj34uNcoy7fHl4g8zOflndQPpheOAcHFfdvxHZE&#10;+Fs8hI4sW2sy5A+XuK+IP+CJd9aXfif4sRwQeWw+IF9/EDw0hbHAGedxHsRQB13/AAXQCH9kTxAm&#10;6TDLGG8vvh1IGfQsAK9+/wCCfsckP7KXg1WXn/hH7bj0PlLnrya+d/8Agu5qLWP7JGsOFDfvrYYf&#10;IViZkGCfoT14I4719E/sEyrN+yn4Plj3Y/4R21x5h+YL5S4B9x0z7UAfEX/BRS9Q/wDBTr4F2iKv&#10;ntqlxJG6j5sAxAjnHBOFx/hX6UXTtF4DY7uVt/lYnpxX5l/t3zQ3n/BWT4I6fKI8x3d27LtZmIzE&#10;FJx6t35wRk4Gc/phrJMPw8kmiY/Lb7lxn0oA/On/AIJ93FxP/wAFcfjdJ83ltY2Gd0hOGEYz1Nfd&#10;n7X7NF8C9ekVCxXSpiFHf5DX5/f8Es9Ul1f/AIKk/HtXtTH5M1rHv4+fCJnOOvPzZ68kdq+8/wBt&#10;2+bTv2efEl4P+WWjzuvOOkbH+lAHyv8A8G8qpL+yHJPE+/zPE2oFtv3Q3mYODk5HvWl/wX5nkj/Y&#10;v12KN49z3FqNrt1/0iPOPfBbHvio/wDg3ku7e/8A2GtNuo4/3j6nd+c2Op8zIxyc4BC577ax/wDg&#10;4nvtSsv2OLyTT7vyt2tafHIQcHa1ymV/Ie31HWgD6t/YOt5Lb9lPwXCwbP8Awjdp/DjP7oc+1fHH&#10;7bXh86r/AMFWvgdO4Zo4E1QsNv3WCxkDv1x+nvX2t+xajL+zN4TLH/mX7b+Ej/lmOeQOPqM18R/t&#10;c+K57f8A4LA/BvRplXy5dP1L5mY/eG3jHb+XQ9BQB+jmpI6eFGjAJIhwPU8V+d3/AAT2W6uv+Cn/&#10;AMdL4XLSW7SWKowbKlgmDyTnPGMcgYr9EdZbPhKRv+nc84r89f8AgmnqDX//AAUY+P0TSySGHVLI&#10;FpVK/wDLM8c9hjHXHTHqQD64/btuJLX9m7xVcRlgy6DckEKMj92a80/4I1iI/sQeETAqqrWBPyvu&#10;wSxJ689fWvQf+Chd49j+y54unjK7v7BuNu5QwJ2HjHv+VcD/AMEadOuNP/YZ8HxTyK26wLqY0Kja&#10;WJAwT1xwaAPOf+CmSSt+0n8GpQjHy/GBG6PGQCnT1/D129xX21gP4POxuDB2+lfDf/BUnVV079oz&#10;4L7IkkZ/G6xsrDLAMuMr6HLLX3NCrP4OGP8An3z972oA+Jf2C9QX/hvr42WLyKxjvbTYo/hVoyR2&#10;HJzk+5r2v/gpmm79kzxtIOSug3DKOfvBCR0+n6V4T+w3vtP+Cj/xstnG3zJLCRfUr5XBPv1HbgCv&#10;eP8AgpxbSXP7IPjhIpVQ/wDCM3vzSKCo/cseQRyOOnegDO/4JS4f9jDwSigfLoUAO31CAH8ffvXg&#10;v/BWjw8l/wDHX4O6jIAv2TxxEyyemSM9TyflH5V7p/wSVEq/sV+C/OkVv+JNGFKnOBjgZz2GB+Ff&#10;O/8AwWev7yH4pfB+G3LKD8QIN0nGASOBjGc56EcZHXtQB+hXh2PPg6NRtGbf+hr4C8Maa1j/AMFk&#10;Ly5afP2rwepVeMJscDHHXO73xkepB+9/CRZfBMO5if8ARwf0r4B8PXlw/wDwWckiSD5R4KUsQ3TL&#10;tzz7YHHt7UAfd/xdXd4BvIwfvW7DI91NfIP/AAROs7Wy+Gni6GAL5g8baj523PDeex/l+gHXAr66&#10;+MkhT4cXzgZ22shHAxnBr4y/4IaXQvPBnj24WBljk8fagy/KcH952J5x7nrQB0n/AAW/spbn9jvx&#10;HLHcGNo44mVxJt+YSphTx3PH417t+wy07fszeEWmb5v+EftdwJ/6Zg14n/wW0jif9jzxFC6/fEAG&#10;5flJ81evsRnseccHgV7Z+w1A0H7MPg9GJ48P2o4PXEY5oA+Q/wDgpxqms237YXwUtNLdv3nizcwx&#10;n5FGCRxwQGOT7j0r9AIwR4OVSTk2+N3vivgf/go5eC2/bY+CsbKMN4kYKrSfxYC5HHofoSAPWvvw&#10;so8G5HH+j/0oA+CP2Pr6ab/gp/8AFPTzE6BNPtXBZVxJkfe9TwCp46g57V9i/tTxbvhDqyc/8eEn&#10;4fIa+I/2PZYX/wCCtPxSS3fldMt/OTyzgEhDnd7jGB9ea+4v2oZhF8ItWkwv/IPl+8OB8h5oA+QP&#10;+Df661C7/ZpvvtbMxTxFdqWbPPz5yPUHJI9B75rof+C5Udyf2UNS+zF4yL+zDv1Uj7Qg2txwCSB9&#10;T6ZrD/4IDXsV3+zXeCCHaq+I7z5c/d+b7vU8cnHeug/4LjRxzfsmawrQb/8ASrft83+uXpn/ACOt&#10;AH0d+yHEY/2efDMUjMWTRLcElSMny1H9K+Qv24E8v/goT8HvlyzX92VaTIAURnI6EZJIx6dO5r6+&#10;/ZBKH9nfwy8LsyNoduVY/wDXMY6V8V/t/wDiCa3/AOCjHwW0hCnlzahcblYgHgYz09JODnGaAP0F&#10;1Dc3gwkDkw4+Y+1fn3+xBo9xF/wU/wDixdF9sckFvtjSMjOFwSeBz/Rj1r9BbjD+CTnvb/xe4r4K&#10;/Yqv3i/4KZfFbT5HVvMtbSRmEi88v1HJBA7Z6DJ6igD7A/a8WVfgbr7wzFJF0m48thg4PlnHXv6e&#10;9fNf/BCAo/7Jtv5a7ANWu127s/dlK/ngAEcAbeABxX09+1OA/wAGdcQqzZ0ubaqttydhx9Pzr5d/&#10;4IQ7ov2VFiaIqV1q6Vl3ZziUqD+QH1696ALv/Bb+eW3/AGVNVNqrmR57dY9q9cyAHt6E17/+xRqE&#10;mpfs1+Fb+RmJm0O3k3Mc5zGDmvm3/gvBe3Vn+yXqktvAH8u6tnKswGQJk6ZIG70ya+jf2E7z7f8A&#10;sweEbjJO7QLYlmXHPlr27d6APjT9vLdZf8FKvgxO23y5L+Zd20/Mcrhcjoflz74HpX6Gasc+AX3/&#10;ACn7KB29K/On/go9Pa2P/BQ34JvKTuk1pgU6CTEkeCT2IJGBnnnIOK/RLVXT/hXjHHyrafxDqAO9&#10;AHwZ/wAEx3hk/bX+Ny290rqNeiDID/q2KZwffOe3XPrX0v8A8FI4oz+zD4qMq7lXQblj+ERNfLP/&#10;AATA1KFP25/jfpivuZNeh3bvvcoDk5AODnI6gZwDX1l/wUO5/Zr8TSGRVxotwdxI4PlNzzxj68Cg&#10;Dxj/AIILzGT9hnw2q/dVpwBtAx+9Pp2JyR3wa4r/AIL63sOn/Bvw/Kdx3eLrGMMG5X94W47YO38z&#10;XXf8ECLtbr9hjw+VDcTXB/ePuJzIW/LnGO2Mdq4n/g4IdU+CugGRl8tvGOnhuuf9aQAD+NAH3X8E&#10;blbr4R6XOjghtNiKsvQjYOntX53fGXX4tK/4LcfD+wBk3XnhS42+Xjbw8uSfXofxNfoh8Bgh+Duj&#10;mMLt/syEj6bBivzy+Ouj2cv/AAW2+Gt1Ofmj8L3XlqrcHl8fXnP+cUAfpT4kXf4Mkz8v+jdcdOP6&#10;V8C/8Eo4Gi/a3+O6ED/kbwdvPC/N6j13DjjIP1P334pAHgufDHAtzyo5r88v+CS+q35/bX/aA0qa&#10;LbFH4qUxoe33hn6nHT8RwRQB9Vf8FG7dpf2VfGCAhc6Dcjc33R8h5PqPUVyv/BIbVP7V/Yk8F3G4&#10;/LpKp8z7sY4Az7V1X/BSGR1/ZR8abHA/4p+6B3KD/wAsjjrXBf8ABFvyW/YY8ImBWVfs0h+YDqZG&#10;Y9OO/HtigDxr/gs/d3eg/Eb4Q6/ZmTMfxEtUdo24XJyMjg/wnH1b1xX334SlmufAsDg8tar0H+zX&#10;5/f8FydS/sfUvhjqIiZ0/wCFjWSOqyFeDknp7L16e4r79+G05vfh1Zzlf9ZZIx98pQB+cGkWN7Zf&#10;8FwxdR3Lxx3XgnIUHaJArkH64JHX144xX6JfGeJ3+GN9tiZj9jkG1fvH5T096/OzxVqkmnf8FwtC&#10;tFG1Z/BrHa2Pn2yOMjnqN2COAc96/R34moz/AA9uthP/AB6scr/un/GgD4E/4IPOlpYfEbTHfdIv&#10;jy/3deokO4HtnP4/hivWf+C1kBb9ivxm6Lll0ppF5xllII5wcc/54rxP/ghhLKvxG+Memu+Uh8eX&#10;OwjO3mR8j2YYGffNe6/8Fp7AXX7D/jotj5dAnb5mwuAhODjnr+vtQB2P/BLHUX1T9jXwTdF+W8Pw&#10;fwkc7ecj19ff2xXyT/wWavl0z9pH4K36wr5i+OI0DKSrNkA7c4IA4yeP4RX0t/wRvvLvUP2IfBst&#10;7JukGl+WGbrtVmAzj2xz6Yr50/4Ld6bFZ/Ez4SeIZbZitr8QLceZ53ILKRjGMFSM56Y2+4oA/RLw&#10;0Xuvh5Fv6tag5/4CK/Mr4PC20j/guH4k+Ta134XiOPM4Yg43DjjhQAM9MntX6beAWS5+HFtJjlrV&#10;f5V+Z0tnb6N/wXQsZLeVV+2eDd+3P3vnkXb65G1sdufrQB+k/wAY7WK++Gd5A27bJZMuVPIBGD/O&#10;vz2/4IGXTx6/8WtJZF/0f4iXzKyfcO6Z2IHuOMjtn8/0Q+JyE/Dm6YD5vsrH8cdq/Nv/AIITXd3/&#10;AMNGfHbTpCUjXxzK0cbKMNlnO4YzwT056YoA+i/+C2Vkkv7Dfji48pmMOivJ8sZbhcE8D2Fdt/wS&#10;n1aPV/2KPAs6H7vh6BT7EIAaxf8AgsXZfaf2GPiHhSdnhS7cqvUgREn8wMfjWf8A8EUtYn1r9hPw&#10;bdz53DT2jy3cI7Ln6cGgDw3/AILKRR2f7Q3wT1eWRFWHx1ENzqeM9T06duO5+tfoZ4TYTeAINp62&#10;iheOnFfnL/wXZ1B9G8c/CLVPs6sq/ES1Vt20cHILZPQAlc/T2r9EfhpMl18M7GQDhtPjO3PT5BQB&#10;+enwOltdP/4LZeNLUOvmSeD4HI24O0sBj35G7Po3qK+6v2qrdbz4Ka1AX2+Zpsw3enyHnHf6Yr4R&#10;8NCPRP8AguLfRyyKq6h4HVkRZOSwcjHXuACOnAOa/QT45pFP8L9QMn3fsb7vmA42n3GKAPkX/ggp&#10;rUup/skxxXIkVrfXLuNtzZDfOTkY7YOPqD2rG/4L+acY/wBmyz8QhIydN8U6bPslY7WHngEEDqME&#10;g+m7NL/wQG1Oyl+BHiLRbO78xbHxnfx8qQFUSfL9c/eJHGSenStb/gvvZXE/7FGtTWgXfDeWcg3j&#10;+ETpuwex7Z7decGgD6n/AGZ9ZHiD4G6DqS7SZtHhdvm/6ZrXwp8VvJ8O/wDBZfwRcBVX7f4duk3K&#10;oAYqSSDxyehH49elfaH7DUpuv2XvCM5l3F/Dttzj/pkvPeviX9sTb4Y/4K5fB3W5pFWO+tby18xs&#10;DkYYDIOf4z6AnH4AH6M+OYBdeA7hC7Ya3PzDtxX54f8ABGq6ksP2mPjp4eWabyYfHErKpJMYJkbJ&#10;HuehPcAHHNfoprf7/wACyAt1t+a/N/8A4Jga5a6L/wAFEvj14FOfO/4SGK5UdPlaPdj0/i46Aj8K&#10;APq7/gqNpcurfsj+MrSGMtI2g3Aj28nd5bYIHf8AI/Q1y/8AwRk1kaz+xB4RmLq2LeRSVxgkSN0x&#10;+Hv685r0r9vrSTrv7M3ivTwjP52g3KqsY+YkxMMDr6+h+leL/wDBDO5ST9irw/bLOsghkuEB3DgC&#10;VuPrjk55yTQB5X/wWytrDRvHPwl8TXJ8vyviHaxvJuwdrI+evb5ef9nOM19+eDbkXfw4gcPu/wBG&#10;Hv8Aw/rXwL/wcCWDQfDPwj4oUfLpvjzTppOucFyv82xjng9O4+6PgLqMOvfBnSb6JlZZtNibcjZB&#10;BQHg+npQB+efwr1x/D//AAWu8UaS0M6fbvC8ZRmjwh+6SAe65jx/vZ9K/Rr4uwvf/D64RCzb7duV&#10;+lfm98TPI8H/APBbTwtciH95q/heQSHef4WcbsdvvDOODnn2/Snxm7TfDmVuN32fjcMj8aAPzv8A&#10;+CIFzN4d+I3xa8BTJ8+n+Nrk7em1WlcLj0GF4z24Gete6f8ABaTSxqH7E3jjELs0ehyyKqnG4rz0&#10;yN3I6dTivnP/AIJJeKy37dXx08OXChWi8UF4xjJZck5z9MZzzzX2F/wU78Pw6/8AsneMrCWPcsnh&#10;+6B2qCf9Uenv6e9AHL/8Edtes/Ef7Ffg67tW3Y0eOKZlx/rEG1uwxz2r5X/4LWaQdB/aW+Cvj7yI&#10;41s/GCxyXAX58MyH72D8vynPHp6V75/wQf16PWP2KPDaIy5t/NjO0ngh8EfmDyOvbivKf+DgmKy0&#10;nwT4N8TMqrcWnjOzEBBIYgyDIBzxjGcjnj0zQB+hHgyRdR+FsMituDWgOV6Hivy/+Bs8Xw7/AOC6&#10;XirSJX41zw/HOu6TO5sMnTOR93p05b1Ffpd+z1qS+I/gjpOoRyCRZ9LidWBHOY1P4V+avxg09PBX&#10;/BdLwbrSsY/7b8NyQOWU7WZXbg4/3upOATyOKAP0y+O2nNrfwov4lDbprBgqluuVPfB/Ovgv/g3k&#10;vH0vwR8QvAUhXOj+O76JmXA3bZGXoAADxxjtjtiv0L8bW39o/DmaNnPzWuM455Hp/Svzc/4IfajF&#10;4d/ag+PHw7hluFW38bT3AgmkYlPMkdz1AyCXYg9TnvgEgHu//Bba21EfssXWoaY0n+i6lbSzNGuS&#10;iiQZb6DgnpkDFfQ/7P8AqR1n4BaDfSPvaTRISzep8tea8d/4K/2c9x+xz4surcNug05n/dkBgB3G&#10;eODg474r0v8AZA1CTVP2Y/C1zKfmk8P254XA/wBSv6GgDzL9luxj0/8Aaa+IkKyuWmktpJF3fL/y&#10;0HTsc5z65Fb/AO0pcPpnxP8ACt4FZg2qQq2099xUfh81Y37PKrbftYeOYZAQzW9qQuTgrlx375B6&#10;dsetaX7Zs/8AZ+v+FdVdmVI9at/4Rgt5q9fbn+fpQB2/7Rg3fBbVJfKZsWRYqD0+X/P4VhfsM65H&#10;r/wC0meJZVTyygErZdcMRycnJ45rtPiRYLrXwqu4GcbJbEjn/d9sV5X/AME7Lsf8KpudAabd9h1S&#10;4gbBPGJDxzQB8z/tXxjwn/wVL+FevHci30N1bBlkxub5eD7Ybp6euK+9fH0Mep/DGWGV2ZXtSN3Q&#10;429fY/1r4R/4Kp2kfhv9qT4OeOIBcpcR+LltvtEJ+4sjRhgR3BAI6d+or7vUNqPw0yxVvMtctt+Y&#10;fd/Wi4H5j/8ABHAt4T/bJ+NHgi4j2+T4olmU8YbdPKSevBJblexGOMYr6c/4LG+EF8Sfsh+KvMsE&#10;naPR5nRWTdhljZhnPQ8ZB7ECvmz9i62Pw8/4Kx/E3wzKqhdSt4LlWVQuCQuOP+egO7djg8YI5A+6&#10;f25vD1j4m/Z81yzvIEaGfSZkmjZRtZTGRt74z0yM8+vSo3A8b/4I1eMU8XfsceGXjuWkK2OxmbO7&#10;cpIbPHJyOfXrXzj+33NffDr/AIKNfCrx+iOlrLqUtnNIrBQfNZNqkgdNyt1IyA2BgEr6J/wb/wDi&#10;Oa8/ZwufDN0zeZpesXNuwkYZSQMCQAO3+TWH/wAFs9Ms/DniLwD8QGm8k6b4zs3Em7JXJ6/7p5zk&#10;ccHIHIQH394lMOtfCKR4G+Y2bBWX5j908j6f0r8x/wDgjf4kfwn+3r8afh0yrEi+IHnWIbhlS25W&#10;HGNp8wn1GcHPWv0v+H9yNc+DVvKM7ZLBW+Y9Mr6/5/pX5Wfsc62/w2/4La/EbwiIQsWqW8Eq5j6s&#10;0MZJXPOBsIJGAWJ64FUtAPuj/gsl4em8T/sReOtNhijeSfwzc+TuUfe8o4Iz3zj9ORXNf8ED/FVx&#10;4m/Ye8MtdTrI0EDxNyeGDHjnpwVPuDnnivU/+Ci3h2Dxj+yj4o0a9cxLdeH5kMir91TG2WHbgDPJ&#10;wcV85/8ABuHrsl1+x1Y6fJfLP9nvZEVlY9AAO/Toew5yec5KuB5b/wAHElnFYeKvhF4gELLJB8QI&#10;0il8wBQGjfOc4/ujn09e36a/BOV9Q+Cenzgt++0yMjzF55Qda/N7/g5AsGPgLwLqwdVNn8RrE/M3&#10;VWSZeMMOfm4/HpX6M/sv6hHqvwM0a8jeR1l0uFlaQ5ZvkHfufekB+U/jLQrvwj/wcDaLrV9EfJ1j&#10;wrGkTMwyGjadSMH0yOn95ue1frb8S4hL8K7iRD832PPzLxnHevyl/bbij07/AILe/CfUYg0Mkmiv&#10;EZPMK5UXZJHXggMecclu44r9YPE8TXPwrlCMf+PM/e5A+X+VVurAflb/AMG/95DpP7V/x48IwWux&#10;bfx5fMik4wpuH2kD+6Qdw7EH8K+4P+Ct+iDW/wBjXxnayCM7tIZsyLkDaynP/wBftXwL/wAEZri5&#10;8J/8FT/2gPAxV2hPiJ7nfIT8u4RMAAex3tjnpjiv0R/4KjM//DGfjq4ighkki8M3UkazttQssZID&#10;HjAJHXIx7U0Ba/4J8aiuq/sceCblm/5lm2DADj/VKMVL4cuS3jK6tbeQ/u7j5u38B/pmuP8A+CTm&#10;rTaz+wx4JuWhKD+w41VS5YgBcZOe5Iz7E/Sum0GO5t/iBqCNIf8Aj6+X5fbHWoA0GO3x5KCcFvK4&#10;H0PP6fpXG/FJ9uq26tJ8rXi/MM7Qc9wP88110rMnxFljx8qwwv8AT7wH8v0rg/iTqLDxBbRPCFLa&#10;xEm5e+SP8KBM9C+MeYvgzqmLbzN2myDydwAb5Pu57emTXzP/AMEZbua/8E+JL1rpp1Pi6/McjNkl&#10;fM4J9T/Uegr6O+P80Vv8CtWmujtX+y5t3HT903Xt+fevn/8A4Iwx27/CPWL+AM3n+KNRkDMBk5nY&#10;5Hsc8Z5xQMxf+C2CtcfCawjivmgkbXLQxSLywbcBgemc445579K+qv2bLdLD4DaTbRsrLHpMQVh0&#10;z5Y5/Pmvjr/gulq8UXgbw9pCyyR/avFFojSRx5YfNnIGODwTnIGAcnpX2V8ArOS1+B2mxMfmXTYw&#10;y7R/zzBx6VTA/Pjx5qSXX/BXfQ9PjbabXSpCVDDdtZsq3A5XIYcHv0r72/aOkeL4L3oXCqbNxywG&#10;35euSOOv61+ft9cJe/8ABYq0gklC+Xo7YO8ZbO049R0Y44GT7194/tUX8Fl8Db6W5KrHHYSMzMpO&#10;0BDkn2x+lLqB8Uf8ENNUvL9PGEt0VXb4qnGCW4w3AIPQ8YI/kc11X/BeKSzT9mLWFnmjjO2EKzSY&#10;w3mKMZxwCODjqOOM1xf/AAQM0++k0TxXqF9byI8nia5DMZSTuB5BP8RG7BYdeTxnFdT/AMF5pRL+&#10;z5eWszPtaSI/K2CX3/L/AOPbeMjtT+0B6P8A8E3bV7b9kjw2ZxJ5jaJG21l+b/V8A9iRwvAPQda8&#10;H06zkuP2ufEOrvdotrDpr+WckMB5wO5SPvAhUJ68gdOQfoX9g1Gs/wBkzRcHbjRVK4b5j+6AB6nk&#10;4z1614H4RvfL/aI8VPAy4+z/ACFkyRhyR1GSMAHaMkE56k4kmR2vxO1M22jaHpwP+svlijXPfHQ9&#10;OwOPxr0rW7lNM+Dt5qd1Gcx6a7rGy5YEA5wByR0496818e6SNRuPC9sy/u/7QE0cm4/N+7YYIHXg&#10;9OMfpXffGi+/s74Ca0SyxhdFkJZSAE+Unt0wd3txQERn/BFrTrYfBvWNUgeNlm1q7ZWhXAxvK5Aw&#10;OoUE8ck18Vf8F1bi61//AIKE/BXw3bopWLUbmRgY933jEM4Az0HHoc195/8ABHTTk039lO0v2RUk&#10;uJrieXy/VpnOeAOuPb2r87P+CpGuX/ir/gs78KfCWg3CvcWEe6aHajFd9xGFGeeDjOPrx3FL4ij9&#10;sPhlbyad8I7OBMDbZqFCqBjCjjFflX8KrKfxN/wcAeLNQnLSLY6DZx253bhFiBif93HmNng/fPsR&#10;+r+iI2n/AAwgWQci1Gfyr8pv2ATd/ED/AILb/GbxRDbSSWumi3sjKyttSSO3gUgdh8248devSpA/&#10;Rr9ujxFH4T/Zd8VatPNHGtv4cuWaSRiAP3LehB/I5rx//gil4dtfDn7Eugyw2/l/aWuJ8M3PMrbc&#10;+4UAH3Bq9/wWd8Zr4T/YX8bRJMUlvNFeyt9smzMky+Uozkd3966z/gmd4Im8A/sWeDdKuItrrocL&#10;tuxuO5AecZ9f/wBfWgDwX4oXa+I/+Cwvg7S1hjY6d4TvZtxXLAMwAw3Yd8Z9+/Psn/BU7xJL4b/Y&#10;38WPazSxtJpYiX7OTv8AmdBhcAnOP6V4X8NI7Hxb/wAFk/E2rWsiyPovhWG3mSQZZXcLgr7Y3d+u&#10;emMV6N/wWQ8QXGnfss3WkWsW46teWtltAH3ZJlB4YEHgduR16gUAemfsHaMnhf8AZE8J2G1laHw7&#10;bh8nJz5Qry/9j3xPP42/bJ+KNzMA39m3ENn93kcbs56Hr9R3r3z4S6QPCf7Pul6fKNrW+ixKw4HI&#10;jUHp056AcV87/wDBLu6t/Fnjv4p+PbaRWjvPGUio3ynG2NehAGevTtQB6N+1Jei4+MPgfROP3mqi&#10;RcjOCq5J65HHtzWx+29qD6Z+y94kEKEySaS8Maq20lnXaOfx+orif2hbu81L9sPwDoluytCrXE8y&#10;8ZG2MYP5sBx2ya2P+Cil3cW/7Nep2sKqzTKke1m4Ylh8v1PQe9AFf/gl54Gm+H37HXhaxu4RDJJp&#10;gnkX0Lkuf1J65PuetdZ8ObW01X41arrfLNCqJk92OSTge2AD9fWtz4IaaPC/wK0fTI4xH5OlwoqY&#10;GAdg4wOPy4qv8CPDAsL7VNdlDNJdXRO5vQAY/DFAHmX/AAVn8cR+B/2QfFN+rHzW04xQRq23c7cD&#10;J7Lnlv8AZyBya639hG3k0z9lfwvJNID/AMSOBy2MLzEDx2A9AOAMV8f/APBeL4oajrmofDn9nPw3&#10;dr9q8VeJ1+0Rqm8mKPbwV543Njoc9AQcV90fCvQYvhr+z7pekSlVXT9Jji+fHREA5xx25/GgD5T+&#10;FosvHX/BUzXNW83d/Yug/Zx8y8MxjbheuMNgn1H0r6a/am1S3svCkdtO5CtIin5sYyw5/IE18u/8&#10;E1tXs/i9+1l8VvixZp5kI1RbGG82/K6xluBk9flX6Zx7U/8A4Lg/tTSfsy/B7SvGdnK+7+3LeFkQ&#10;E5BfJ+7zwF69PfkUAfRup+AdF134e7LK2VfNtQVZVHKkDuK89/ZU1q78NeJtT+HOozq3lt5kXzdy&#10;efw3Hr6EVsfsPfHXTf2gPgbpPjCxnVxPZqW2uG/h5GfwrP8AHmln4ffGvTdftLbbHcXv7xtu3Abj&#10;r9exP5dwD0zxZp6wa9b6mr7S38RPX2/WtWynMlzJC42q3zZB9areKVjvdOjvBt+V1ZTz3FVdOmMd&#10;7C3zASQNyV69P160AGjX0dne31pJKy7Z8+3Oc4/HNFZ/iOd9J1iSTCr5wB6en/66KAPnX9tawkt9&#10;LTWICy+SqyKI2A3Mu3B/l36HFelfDvU4PGvwChuopUkU2Ssp28H5Rnp9T071yf7WunNq/wAOJLu1&#10;f/V2TZZUzsPbr0+uPr1FP/Yi1ebWvgPHZ3MXlvDaYaNl4jwp7fVT3PA9KCftHm37LOsr4Y/aQ8Qa&#10;NOzKbm4E6RsScLsGcf8AAh9eeeorW/4Kj+CZtR+F8+vWka7rPbcruTgKoJPfglcjPvnPrwN5d3Xg&#10;f9uaxdY2jhvrdo/JXJUuHYEk57EjjGTx0Ar6Z/a18NR+NfgvcZiWSOSyIk+Xjbxk+/HfBxzQMofs&#10;I/EGH4l/s9WcyuGZrEBk3Z2NgZX8/YcdhXyr8XVl+F37fXh/xExjjXVvMgnZzhuCNvB6glCMk5OM&#10;jGMV6V/wR/8AFss/gS88H3lwzyabeSQXDyD94Tk8v6NgHI56fQ1yP/BUPQ7jwt4y0H4i2hWOTT9Y&#10;j3TI3BUvySByexA/wpjPrL9oTSbTxv8ABdlvT5izWZik44/z06V87/8ABL7WYNN0HVvA0b/8g/UZ&#10;ozGW6NlWO3HbJGCeThvTJ+gvC+rR+PP2eLe+Sfzt1nE4KtkE8EN9M5r5P/Yt1238CftU+LvAFoAA&#10;12twWZj/AB7ip54J3KeBx8nUfdpAex3h/s74/wBu2FjaZ8fKTuY9Tj0Xtz1OB9NPQdQlT4q+Jr7f&#10;/wAe9hL+6b3ZiOc8cYwPftzmTxlpaj432s6QbWTHzMOT8+en55Ptk9qw9MuprPx342mckxpa7V28&#10;E73C9855GPbHSglljwJKdO+IOkuH2RWeizTsyr93I3HGCeckn8D610n7O1xc/wDCufFHjC5kK/ar&#10;y+kVmH3cNgY7Y4OPWsfUF/s+/wBe1q5Plrp/hMKJF+6S6Z4HY9SfYitT4Vwf2P8AskiZwsbXtjuk&#10;J9ZC2Tx14OeuT9aBIq/sU6Yt94t1zU5YGVvtoG498L0+nXH4VzP/AAVC1u0sPh5eWM3lt9uvrW0M&#10;Ukm1XDTAMD9R+GM54r0T9hfRphpl1qf2cIlxqE8ylVxuywwT6cH9a8p/4KVW7eK9X8L+F13N/aHj&#10;C0QKrcyKrsWGNp4wDn16cZyApbH158ArCLRfhDZiOFY1WzULsj24OBxj+lfH/wATNZPiL/gpJ4J0&#10;ADzGtdLvLiSNYyQBlFBOB0yp+hK5r7W8GWEWl/C1baP/AJ9VXjuMdq+B/h4k/i//AIK138zTytHo&#10;/hIbUbBTMkw5B5wRyMA4OfUZoGfoV4ruBp3gAu/RYySvqMe317V8m/sIada6v8aviF413b2ufEjW&#10;yuwH/LJQu0egGffPrjFfT3xnujZfDiYhv+XVj1x2r5l/4JeWlxqemeJvFtxK8jX/AItvnXccnCyb&#10;QPQYAxx/+oA7v9uzUoP+ELk0mZPMS6uIYWjGQWBcDbn1PTPvXa6Ci+Hvg/b252KfIjTG7ou0enbr&#10;j6V5f+2651PXPDugiST/AEnxBENsbfMwGWP6gV6V4+m/sj4b2qDlVXcyqwG5QhyM/wBfU0C6mH+z&#10;/ZC81HU9aZgfNu2IZl++OFz16fLx/nHn3xzv9SvviXoukwom241kNK245RVUnPT3H1J4xya9C/Zs&#10;W5tfA0ur3vyNJ5jqmSAvJwOfz/GuCuLq0134/aTazQqzW0DzKisNy5JGf06npzQI9p8QztpPgCOy&#10;UtkxhmHQHA5BP+elecfssWUGp+JfEPibaWNxqjKGYDlVyoH4D685rrvjpq6aN4W3M+1YrV2AC+gH&#10;Hvn86579i+yZfhxDq0pDfaWkuWkVgwO878g+nzfligfUqfta6wf7Cu7S0f8AfTTRwwrnHLMFx9Ou&#10;fbPrXpPwps10fwBG0fRbMcsuCPlzz+deLfHzUJtY8e+HtEBXFxrO6Zl5KqgLAcdD0/X0r3ZIo9M8&#10;AYVWT5VTjrt6Y9cn86A6ng3i9B4o/aJ0Wxk+ZbOOSeMKRksTtPHbjn8a978YTtpng1YFXG5SePTH&#10;6188/C7U3139qHV12MUs7KFPlTIBGSwz37HHv1PQe4fGjWU0vw4yvIv7m2ZmBGccDHPpQJdzzH9m&#10;mGTXPiJ4j8SPF8jal5ULMd2QnGc59h/nmuy/aGv2ls20+Nl+ZUiwOOpA/wA//XrM/ZDs4m8I/wBs&#10;GPb9ouJJixPqc9e/UD6Yqt8Xrk6v4qs9Mt5F3zagrMrfLnbnJ/kPxHrQPodloQj8PfDIlVClrbap&#10;VeBu/wAK5T4ZQjVfHF9Ow3CNkQdeCFJ/r+G6uu8bH+zvAlvAjYkbDbc9AMcjHvXNfAj95p99qDht&#10;3nytllAx1GSPw698UDMHUojrfxjjMMi/I8m9pM5wrYHseoH49+ateKgZf2gdN+VmWGBk5XhV8tDn&#10;Pc89B0yDVHwpatdfFGLCYxaksrDrmQDpn2xn/a+tbGl26eKPj7c3R8srpsTDzIyQ27he3pg/nQBJ&#10;DCuq/tDXLA7o7DT1O054ZhgYx05UnnvWR8CidW+PHizUV2s0dwiHavODGDhj/wB89MVd+Gd3LN4/&#10;8deKZf8AUpcbIz/spEBnn3J6ds96j/Z1svs2j+J/Hlzcb2ur64k37s4VUCqOOgHP0GDQBj+DrF/E&#10;P7Q1zq5X5II5G5+ZtzN0z2XAzjPU/St79pa9juHfTSm5fKSFlZuzEevqM47Ej2qv+zXo0lz4m1Px&#10;DPGu6a4RVk5zjap69D1/ke+Kr/GS6bVviBa6WCo87UiB8mSQmex7etBPQ9M0qJtB+FkaptTECKoJ&#10;zxjp09K4f4D2kWufELXNcEXmN9o8rc3bAyR+ZzXcfEGVdN8BW0KM20nG3puAQ1yf7H0L3OgXWtzQ&#10;bftV7LMCxP8AfbofTH6e1AzG/bS126Xw1daPp5zNeTQ2kC7jyXfbgfgCfpXr/wANreLw/wDDWNbV&#10;Nnl2oVVY47f4V4H+0VfXGvfFfwj4VSHK3evieRdnLJGoPrwNxBPbgGvePEd6dD+HscKNt3R5fd2A&#10;HT8uKaGeA6NHc+N/21FZgj2+g6GPmzyJpZBg8ZGNvr6/Wvo74qatHoXg9Q748u3Mhz16V8+/sWWM&#10;nin4l+N/iDPcecl5rzW9uf8AYh/ddfqhP1zn1Peft2fEax8B/BzXtavblY1tdLlKszAANsOO/rg/&#10;hV3A85/4JyWGoeJ73xV8T72HamueJLhrNt24iGMiJBu74CV6D+3j8RYPAnwg17V2lKtDp8iw7ezF&#10;Tgdsen40/wD4J9+EIvC3wB0GKRy7SaeLmR2bd8z/AD/exz1xnvXkf/BSzVm8WDw38JraZlm8S+Jb&#10;W2Zo1yVjDF3yO4KqR+PagD3/APY08Ox+GfgpoVkI41MOlxtiNcLkpn+deZ/tY6lJ4k+InhHwTFLG&#10;zXesedNHuALIoPAJ9yPfr+Hv/gHTI/DfgFYVXHlwBV9+K+b9Suh4s/bQsdJYqV0nSWm27clWZwnU&#10;nGSPbIAPPJoA+ikRdG8ArHGMfKoz6jA5/KvB/gq6eMf2jfEmtIm5bDy7OORs8MoJOP8Av5XuPxKv&#10;49F8JquB+7gZzk47Z/L/AArxr9hLTBqNlq/i2Us7alrdxL5zYG8bygI9AQnSgD1X49a9D4e8J3d7&#10;I+1bOzaT8hziuE/YSsYbr4YWGuKnz3xa6kYNuDM7FyQeOMk+3NQ/t1eLo9B+F+sMk/lvND9njIYZ&#10;LMNvB7N6ds4ruP2ZtAg8KfCrTbKBcLbaaifko79+aAOB/bQvnuvC39hry2oahDbx7eSuZFGce2M9&#10;e1epeALI6B8PEiZQNtsF+vFeF/tDeIrjV/jX4M8Fwqki3mpSS3C+YBtREJDc/wC0Og65Ppx75qs3&#10;9meCVhJA3L+IAFAHhMdxceK/2oVsI41aHTtNXduJ4aRywP5J9ea9g+LWox6R4X3O+0QWbTN2xgZ/&#10;ofyry39ni0GvfFfxJ4mL7/8AT/s8e3oqpxjBHck/l7V1H7VOsrYeGrq2hjzI/l28fPQu4TPXp836&#10;UAV/2UdMks/Ba61dRDzLjdPL0GSxLfh1P86o+J52174n6bp7HepkeaU5z6f4mu4+HWlR6B8NVWIe&#10;X5doqqWPTjHP5V5x4Kv01j4+3mmx7i1nYoNv90u2effg5/CgD034lBLfwzChZQqJlmzwK5X9k63Y&#10;6G17LIrtNcySZXsC5YDoOgNb37Q2qWuheCtQvZjhbbTpJD7jaT/n3NY/7IVrNF8MLGedmZmtt+5h&#10;gk//AFun4fWgDl/2pJf7T17RdMhmTfca5H8rN/Cu5mGB1PAHsSPWvVrrZYfD+OMKu1l/iyOMd/T0&#10;NeR/FFE8R/HXw3o7xeYIfOuThwMHhRxnk/Mfy969X+I93/Z/gyFAu7C7yM/eAU0AcF+zRHHf67rW&#10;rlf9bq0pA5yoB249+VOOnXFYP7UMbal4h0fSIgrC68QQiSPg7guG9fb8wK6L9kGAN4Nk1pVy1xNP&#10;Mdqn5su2Dj/JFcX8Z9XS6+PPhDw80eXm1CWVVLYzsCnp7dffpQB7hqW+w+Hkca4U7B93v8vSvHf2&#10;Qbx9f+IPjDWOGVfEckAbBO4IAvX0B3D3xmvZvHgMPgRdwP8AqWIUde36143+wIFvLLXtVVDi48TX&#10;rK3ZsTFc9T/dx+FADv29pUu/A76OV3fbNStrdo2fG9WmRSucemfwr2n4e2/9kfDOOLP3LVFG3p90&#10;V4t+1uZtW8ReHdEhb5rnxJC3K5H7ti/PsNvfvgd69ttwNN+HkalgvyqAfoP/AK1AHgngWO38Rftg&#10;6peCPLabpqIj7v7x7DPHIIPrx6V6Z+1z4ik8OfC7WL9GAFrpMjDKn+7+OeM9q4f9lnSzqnxe8XeL&#10;JIj+81ZbdWZgQwRR83qMg4wf7ue9aX7eeuR2Hw51GOR1T7Q0dtuKknDMF9enYnnAPSgDY/YJ8LJ4&#10;b+BmiiRvMc6eskkjdSxUEk++T9K8u/b4nuNe8R+D/BdndeXNqHiy1KrgnKozO56joF96+ifgFpsO&#10;j/DO3SCNVVLYbVxxyOMAAfyFfKX7TWrajr37dnwr8LWpZoIZ768ukBwAEg25/wDInpjntQB9gaBa&#10;f2V4CVSnIiAO3n6n8K+UvhvYy+Ov+CgfiHV/JBj0PQbW3SZv70sjsy9e2E7jrX1xre2z8DqjNxt+&#10;9u68f/Xr5T/Yf2+I/wBpD4neKQ7yFNeSzUsDkCNM7fplvT/AAH0F+0V4gTwv8PLy+dtqWunOzMCB&#10;xt65PTjNeK/8Es9AvP8AhUv/AAleo2Uccutalc3/AJauG2LLM8irkcfdYfhius/4KIeKo/CvwE8T&#10;aq0qoItLkXcygjJXGCD1znFaP/BO7QG0D9mHwjDPH5ckfh+1yjdQfJXryfxoA85/4KmeK5tI+DV9&#10;p8B/eanew2SRjO5xLKsWB35Vm74HJ7V77+z9pyaJ8H7GJCu2PTV+cdD8o59K+Xv+Cj/23xj448Af&#10;D+ykZjfeMLWWaCOT5jFE/mMcdwNufpkHOTX1zoVr/YHw4htVTjy1BX8OlAHyR8cXuPHP7c/gXwvb&#10;tuh0iG5v5o2PXhY1x15BIz7E19W+PLxNF8GKxH3Ldnb8B1r5W+DPleOv2/vGGqNvk/sfS7O2h3j5&#10;YizSscH1bAJ9OBX0L+1Z4mTwj8MtU1cMf9B0yRx07LnHP0+goA8r/wCCeBt/EE3ijxfGpxfeJrsr&#10;I2Tu2yFMgnsQg/IdsVY/4KF6ks3g230MhWGo69aW3zc8GZBjGe+MfU1rf8E2fDY0b9n7RtTZVDXt&#10;r9skZf4nk+dj7ZJJx2rjf2yb/wDtj4w+AfByoGa58QG5cHHSJWxj05Iz7A0AfQ3gGFtJ+GEMDRhW&#10;W2RDzxnHNfMvwv1qTxj+3x4jgTc0ei6LaxZK4UNLJIx+vKD9McHFfVFzBFYfD5IiNv7sY/LpXyn+&#10;wxYt4i/al+KnjRrfC/29BZK3mFv9VCvI4wAQ3vg5HagD6D/an1WTQvhdqmoRSxxm30mV90v3RhCe&#10;fbgVxH/BM+zuoP2cdDur07pJIWmZiMcOxYY/Ptwa1P8AgoBraaP8BfEU5mK40iSPgjOWQrj9a0f2&#10;HtNk0X9nLw6s8BjkXQYfMXOcN5YJye/JPP8AkAHhX/BR+d9T8dfDnw7BJ803jqzdlX73yuD09MZz&#10;16e2K+vtFhWx8ARqg2/uFC898DiviH9svUD4j/ba+EXg+GXc0erXd5J8p+RY4eMkH+84+tfb2pyv&#10;Y+Bkzn5YRyfZetAHw38HY/8AhMP+CrvirUvMaQaJ4VtoEj2/Mhkldsk56HBA4I4P1r7T+Ot+dM8A&#10;XlyT92zkbr6D/P518X/8E/7s+K/29/jRr6xK0dpdadZrJ5m4BlhYsvtgsPxFfWv7XGq/2L8IdYvs&#10;/wDHvpssn3c9Bn86APmj/gi5JqOtfD/xf4p1Axsb7x/qzRtH2RZ2UDr2x7dfwroP+CyetS6b+yd4&#10;sED7WksWj5Y8bhjHB5znGO/TvSf8EUvDFxo/7I+k3966tNqF5eXUjI+7l7qRsZwMkZx68c1h/wDB&#10;ZW6n1L4RWfhKwuFWfWvE+nWUat0YPcxkj34Xtz6c0AfRP7GWmDQv2e/D9nHHgR6PEo55OF4J9zXy&#10;h+37rsesfti/BjwNlGkuPE0twqsDkLFA5ZumMcgdepr7U+B2lnSvhPp1owOY9NjXbjkYX/69fEv7&#10;R9vp/iL/AIKa/DDTLiNZJbO01C5hTcCVG2NS+M5weF9uvtQB96p/ovgdVVdu2Ed+nFfGf7MPiFvE&#10;v/BRf4lW0dvujsNLsI1m2cFiGJXPcgAH6H8a+zdcf7L4Oxj7sf8AF7Cvjf8AYAtNC1j9rr4yeK7Y&#10;eZc/8JBb2ks+1ukdumE64yvGQB/EDzngA+qvj7fvp3gC+nTd+7s3bC/eOB0HvXy9/wAEZYbqf4Ja&#10;hrM8YX7V4p1KX5VA3ZnYg8Z6jH+Sa+h/2vNU/sn4Q61fLN5flaZIysVDYODjg9ee3pmvI/8AgkN4&#10;fk0b9k3w61wrbrhZJsuAGbc5IPHsR+FAEf8AwVV1pNJ/Z91hJLlYluHhgY7sZDzIhH45x7V7Z+zd&#10;Y/2f8F9KhYbfL02MZ2+iCvn3/grDMkvwwsdJMUkn2zxLYwrGp+8TcoMfln04zX0z8KLdbP4aWcQH&#10;C2MYXgYPyjmgD5G/aj1Ge7/bw+E+kbv3ay6hK4VjwFtyM+mct+W7619lXsnkeDQUXP7v7oNfG/xR&#10;0lfFX/BSHwYWlJj0nQb6TZzjLtGufTPHX0J6819jeLX+weDiNrHbHkfNg8DPU0AfIf7I9udT/bd+&#10;JmurIGVfscG1jyrBDkjv+eORX0z+0fqC6f8ADrUrpjtWOxlYndjA2H8Pz/8ArV82f8E9bV9Z+O3x&#10;M8UTR/NL4kMEb9Cyx7l/LOcDsOK9y/bY1JdM+CPiC4PRNKmJ+UH+D3/zmgDz/wD4JdeZL8ArK+kg&#10;EbXFxcSsBjktM5LEjjJzk++e9Yf/AAU31KaPwNpumW4dmvvEljbmNM5k3XCDbx1OMkfTpXoH/BPL&#10;RRpX7P2gqwUf8SyFvzjB/P1968z/AOCir29/rPgvRbiUKs/jKxZ43YKDiT3zznpjnjHU5oA+lfhH&#10;bmz+GNqrJyliqlfouMf55r5m8YpJqv7eWixEqVtdFd9vcZkx099v6V9T+D4/sPgGMIc4tht/75Ff&#10;Nnh97TXP20dRlUrJJZ6bDGpWTlBlzn2ySfyoA+iviCBD4P3t8q+QT9BtNeCf8E7vMvdO1rVZiCZt&#10;cuiwX181s9vUH8a9z+MlyLPwNcOkqxlbNiGP8PB57V4h/wAEzreS4+Gk2ptGyGbVLtimeFBnkx+H&#10;58cUAS/8FHZPtHwjvNPWVl+031tGpU8/65O38Q9vQ17H8CrYWvwnsbY8eXZKv3s9FA/pXhH/AAUf&#10;1Y2PhjSLSZgq3XiSzi+Y8cyjjv6fzPbFfQnwyAt/hxAi8AWqgE+wx/SgD5p8bWMV1+3JodzOd32f&#10;S5tq7s4+ZQT7duPxr6N+LF2LTwLMwJXbZMdwxkfKea+cGf8AtP8AbwhgEhb7JoLDG4fLukHB64OF&#10;JHqM+lfQnx+Hk/Dq9DKzBdPZvk6520AeQ/8ABN+Z7/4eXGozL802pXTbiw5/etgfgMf/AF6x/wBu&#10;y2hvvFXgeK5n8sr4sgkXCglsH7uD6jP4+1dd/wAE8dOaz+DVrO7ZMhkkHrtZyRn1wOPpXH/tfQvq&#10;/wAbfh3pKS7VbXGn74crGcp6dDuHX7v0oA+jtNxafD2FU/54/wBK+f8A9lm9udS+PPjaWWVZFj1M&#10;IrKPQdD9MD6ivftVK2Xw+UZC4ticA8H5f8/nXz9+wrNHrfirxfrSwKN/iK4VW8wMsiqxxgjuOnPY&#10;Z70AX/2u5p7nXfD9jEFYtrSydOQqgk8cfUf7pr1TxDJJY/DGFlI3R2bH7x4+XPX/ADmvJP2kdYDf&#10;Fvwlp/VZtQmbgD7yqwz+AznrnpXp3xp1BNI+E9zPvRfL0uRv3nQfKRn+tAHn/wDwT70FbTw7f6y8&#10;Z/0vU5pRuYkkeYSCffHpxx65rgP+Ch2s3Vz8TPh34bsog32zxbD5jD5ii7ZMnGD3I+nGeor0j/gn&#10;XrF5rPwOs9Y1KPE0kbM2F+/1+Yex4PtXk37WN5da7+2l8L9As4WkjW8mlkfblYyqZyxAzggBcH+J&#10;1PagD6x8QzjSPhcrOQojs3Zv9nC180/8Ev7GS71jxx4llKst54mufKxj7qyMvHPyjg8YHINfRXxq&#10;1FdF+Fl1JJKsax6bIZGIzsAXk49K8F/4JK6VLafBG71drSRFvNWvJofOTazIZXIP0JJI9c0AZv7f&#10;95BqPxQ+HfhO5i8z7V4qWQN94fu0Y49AD78+lfUWsMNM+GQRBt2WvHHT5T/WvkX9rW7Gv/txfCnQ&#10;A7OI57uRx5gCg7RgepyNw9B9TX1f8Yr+HQ/hNdXDgfutPZtp78fp3oA+Vv8Aglpb3OufEv4oeMSN&#10;0N942ufKYscjbwR1PBxnHAz9TWl/wWQ1Cym+CkHhyW4hSTUvEFjbIZ3Ij5nQnfx93Cnd7Zq9/wAE&#10;dfDVlB8E77xNFeJcHWdfvLzzFJ+XdKQFx0AwBjGARz354f8A4LIXbSX3w/0JokkjvPH1ikyyfd2+&#10;Zn5ucbTgrz2NAH2V8INPj0T4LabZIm1YdNjVV/u4UDFfn58HbC48Tf8ABbnxJqW793pfg+FPmU7s&#10;PIwGP6+201+iehRJYfCuIbCoWzU7e4+UcH8a/On9h3xLa+I/+CwvxfSG0m/0DSbKLzGI4YgFhjuD&#10;lPoUI78gH3v+1XtT4M6pvRQosXLc44xmvjL/AINzoblf2YNYvJYZFjuPGN9JEJGy2MgHJ9c8ccZF&#10;fXv7besw6L8A9cu52CrHp0hLNjC8ck/TrXy5/wAG7LLf/sTW+tqkeb3XLyb93GFAzJ1GOzff6D73&#10;tQB1H/BdbWm0n9ifxZiOQ+daLDtjxzukRf5E8165/wAE3LGDTv2QPBMcEMaqvhiz/wBS2Vz5QJwS&#10;TkZzjJ6da8H/AOC/sxf9jbXLNHYNNPaJ8rAZzdQjGffJHPrzmvor9hCwTSf2WPCNgq7Vg8N2qKuB&#10;wBCvHHHHT8KAPzr/AOCxGoNf/tufBvRo4vOVfEzTzQjn7u3HGCccnpjoBzkkfVvxju49P/Z/ePzI&#10;42W0AXk8nZjrj8OPXNfIn/BT83eqf8FPvhJp9mnmSRXV1LJHu+ZF3w4cKD1Bz+R6jOPqf9pOVbX4&#10;Asd8kZFmxP7w5AwV6Z7E5z9KAPzW/wCCN3hez8W/8Fp/E2vbzIthoMhilaTJlbzUjYnnliE3Z7jn&#10;HNfvl8WbuHTvAF9czSbVjtXZm56BT6V+Gv8Awb4eGYtX/wCCmnxK1aXUFmfTbFY1kVeqmU4BY4Jb&#10;gHByQDtPQ5/Z/wDbD1+Twz+z94k1iJ9rWuh3Uoy23kRMaAPDP+CQenmP9nu61t4Nsl94g1GaRsff&#10;b7VICwPcHGc9wazvi/enWv8AgpF4F0gt8tlod5cbVbIJZlXB/LPHORiun/4JIaRc6X+w34Pu7p2e&#10;S80r7Q0jdX3sSCcd8Yzya4u3vF8T/wDBVBLXHmDR/CO4bY8eWXkI5PcnsO2T0zyAfQX7YdzLYfs9&#10;+JpYJVWRdBufL/3vKbH6/wA68/8A+CTulR6T+xn4RtoY9ijSkIj/AOeYKg7Pw6fhW/8A8FFtUuNF&#10;/ZP8aX1rIVePwzeFX25wfIb+uOe38sT/AIJPyCX9iDwLLnczeH7cs24sSfLXqe59aAPnH/gqg4u/&#10;2y/gRptyGaNvF8sm1ZAv3IvcjkEg474IweK/QSJf+LfKp/59QP0r88v+ClMtvqf/AAUH+Auk3iFo&#10;11+6k2qTkP5YKtjHQFRk9h7E5/RKUBPAvydBb+/pQB+an7HMIt/+CynxUguAzM2j2skZkboNiKMd&#10;+7A9gfrX6HftCSxwfDDUWd9q/YZMscYHy1+df7H181z/AMFnvipbvFzHodoFbbjOAo+b9OAe2T0r&#10;9CP2nST8H9VAb/lwk/8AQT9KAPkP/ggzGlx8D9f1CPb+98Yagdq54bzWz15xzx7D3rR/4LyYP7G+&#10;uxsI2dri1EYk+bH+kR8gDkkD61l/8EBL43v7OepTq3ynxNedScgeawwc/gB7AVd/4L7XRtv2Ndaz&#10;M+77dZFVVsFs3EYxn0yQSO44oA+jv2Ho2P7L/hOMweT/AMU7a/u927Z+6HGfaviX9riykj/4K2fC&#10;W6nl2rJY3kca/KQfVeR3O09eMcDrn7a/YVuPtX7LPhGfzXbd4dtm3SfeP7ocn3r4p/bDeFP+Csnw&#10;diIKtNDe48z7rgeXwPRjz6dByckUAfoP8RQB8L53bhVs2yfXivgr/giFDbw/Ef4xNDna3xCvRux/&#10;02ckeuckn6Yr71+If/JL5cSrj7KTux/s8frivgb/AIIg3W74r/GqxRZHWH4iXqeczAgnzHOAcZyM&#10;gfQd+tAHoH/Bdi3Mv7IPiJQQnyxZLKcMN65Tj14Aznk4wc173+wBc/bP2SfB0nXd4btcYz8w8lex&#10;OR+deGf8Fz2RP2RdcyfveUojKglyZFGPx9e31r3r9glYz+yl4RVHLf8AFO2o3EY3ful56daAPgH9&#10;t6W8f/gsf8E4Yxuj23RaFmA5Z0+brnJAAHP8OK/UXxHJt+HTu4Df6PyNv3uK/Mz9si2jk/4LGfBw&#10;y20kmILoY3cH5lIIHbaefXANfpl4umji+GkjsOPsp68/w0AfnH/wSLLXn/BQj9oLUJbf5/7ct4/M&#10;3HLYiTI/An079TjNfan/AAUH1Q6Z+zR4nvt4Hl6LOdzE4B8tueCP/rjivj7/AIJAMH/bT/aCleJk&#10;Y+LYvvAdDEpGMfXp6Yr6n/4Kh6wuifsh+M9SEKyND4dunVJFBRmETEBs/wAOcCgDxL/g3d0m60/9&#10;gPw/NcQpGbm6uZVCtnI34z6A5GCB6c85rl/+DjlL+4/ZJ+x2SR7pfEGm8txj/Sozn0znjnP0Nek/&#10;8EC0I/4J8+DS6r/x7yYdRjf+8J3dT1zz6nJ715N/wceeIk0v9nLSbNguLrxdpcbt/Fj7SjcfTafy&#10;5oA+3/2NoTa/s0eE4GjKBfD9soUrjGIxxjtXwf8AtcxW93/wWV+C6uxUx6ZqTBSxXHyrjqPT88Cv&#10;0C/ZmOPgfoOxfk/smHaB2GwcV+dv7VGqRX3/AAW3+DumQzNuTRdRklEZHT5eOffr7AY9gD9OtcYJ&#10;4OldVY/6Odu3r0r86/8AglffnVP+ChX7Q0wttvkeILWJnbOT8j4HPsE/DFfotrpC+EJS75/c/exX&#10;5x/8EqtSjk/4KIftBWVrEFjbWrV2VsZDYdT09x79ep5oA+tf+Ckdol3+yZ40t3jZkbw9dKyovzYM&#10;TdOODivPf+CJWpXepfsH+D5bgt8tnIg3e0jA/jkH29K9H/4KQ3Ntafsk+Nru6PyR+G7tpM8fL5TZ&#10;57cd+1cD/wAEVnsJf2DfBb6cU2Np/OzH3tx3dMc7s8YyD60AeY/8FT7Rrr9o74JmKNWaLx0JHVuM&#10;qEPGSRz90gdSQAOor7rh3L4NCAA/6N2+lfAf/BWvUb3T/wBpT4GmygVg3j+NJiy/LsZSDk4+U5xg&#10;5xkdjX3zaTSSeDFkkH3rbPTpxQB8J/sRwXyf8FQ/ja00TLG1vppjGDgjY3JyOuffHtX0N/wUunFv&#10;+yD46cy+SR4buz5+3PlfumO/oc469D+PSvm/9hjV5Ln/AIKlfHCxmZdscemhRt6/uuue5+907ADt&#10;X0p/wUst2n/ZA8efMyj/AIRe8G5Www/ct0ODz/8AWoA5v/gkOkg/Yi8FmTbu/slQVViwHtz39fy7&#10;V89f8FmYJLr40/BazSSONj8RIHVmUDop7/iexySBX0H/AMEgbmG5/Yf8FvbyIyLpaouzHy44K/UH&#10;r3z15zXgv/BZZGh+NXwVvFdgE+IVuH2gcjp69egHUZ69BQB9/eGYjF4Ghi4GLUD68V8A+EA0/wDw&#10;Wdugsabo/BOOZOW/ejP6MPToOuc1+gHhyRm8FQyKR/x7A/pX57eELyaH/gtfdWqbjHJ4FDMVfAVv&#10;MII6fNwBnnj5c+wB95/GqJh8Or7Yv/Lq/GP9k18Q/wDBBG4kf4eeOopCvy+PNRVVj+6v70tx6A5y&#10;B2/GvuH4zt/xbfUG5+WzcjHX7vaviP8A4IM3ck/gDx95kXl7fiBqI8vgFR5pODj6/r7CgD0H/gtZ&#10;DH/wxn4oeUfdgiK7fvDEqnj3/r7Zr2b9hyVJf2Y/CEqFdreH7XkevlLXiX/BbrUWsv2MvExjYqzQ&#10;w4PPP71DjgjGf549K9u/YZw37Mfg8IMY8P2vUY/5ZL/hQB8Yf8FQJpLf9t74Gqku1W8WKNqsBu5H&#10;IyOcEfX5iOa/RJcv4LUhc/6OP5V+dn/BVVpV/bI+BrQ7vMXxkDncCuMdcY+9kfp37fopF83gkAjn&#10;7PwAfagD86v2NWVP+Ct/xUjW3Vd+lWbZD8ZwORwMdcYOeVyMZwPuj9qZE/4U/qyOdu6xk2nnrtJ7&#10;c9v89K+G/wBkHT7ZP+Cu/wAUL0NiRNJtw2GbHzrGeh45wcY6V9zftRpGfhDqnnFdv2GQEHv8p4/+&#10;vQB8e/8ABvtA8X7Ml4JGXf8A8JJebtqnK5ccZPXp15B/Ouo/4LoywW37Hmu3c0e4QTW0jLtJ3gTp&#10;xx0OcfT9Dyv/AAb46hDN+zZqdkkvz2/ii7SRSRmM5Ukce5J5APJrrv8AguvBC37FfiZpjtXdbYYg&#10;4LG4TauAO5/CgD6D/Ypniuf2Z/CMsL7lPh+12sRjcPJXH06j86+Iv+CjAtZP+CknwLjmWEf8TS6a&#10;MyMc5HlEdAB1K9T1IwDX2f8AsCyNN+yZ4KeQtlvDdr97P/PJa+Lf+Ci0tvB/wUn+Bl1KzZbVLqOM&#10;Beo+TP8ACe5Tk4xwc8UAfo7cxb/BuwD/AJd+3OeK/Oj9ji4nsv8Agrd8VLGW4LR3Gm2skaiTO0hQ&#10;Cp569/pX6Nptk8H88jyR2r85/wBmiw8r/gsr8QJLOfMUnhyFpMtnc6lRtJ6ZAP1+6aAPuv8AaZZl&#10;+EmqNDF5kn2GQxx4zvbbkCvk7/ggpdRT/svTNC+7PiS9z827GJWGOpHbNfWn7TiY+D+rSMwX/iXy&#10;/Nx/cOO/rivkD/ggQir+zReYJLHxJeDnO7/Wtw2e49f/ANdAGj/wXihZ/wBkXWGjTc32i3OAoO4e&#10;anH4+3evob9gFQf2WPB7Lux/YFt95cf8sx19DzXz3/wXkuBafsdeILwl/la2VRGuSzGeMY9vrnpm&#10;vfP+Cet1Lefsp+EZpMBv7Bt/bA8teMcYxjFAHxh/wU2vLWH/AIKEfA23aYxySeIn8sADld0QweCc&#10;ZYDPqRntX6M30SyfDlu/+i/KenbrX5s/8FQrbzP+CiXwKmZR82vPHvXqMtHuUjB64HPbbz1zX6VX&#10;QaT4efN/Fb/N1A6c0Afnj/wTM0pbf/goJ8crlV2+ZrkWBtIAXYp465BJ/Amvr7/goTaNdfsyeK7d&#10;TH82g3SBpGwvMTjn2/xz2r45/wCCa2oTL/wUq+N2lmZmiXUIZF3feDFI8/qK+0v29LR7r9m/xNGY&#10;2bdo842R8Fvkb5efXpzx68UAfPP/AAb9I0f7DGho0W3/AEq4437v+Whwep6/h9B0rmf+Dg6e0h/Z&#10;utJJ45CyeJtOZVjB3E/akA7dMkHmtz/g3lvZrj9hzS4Llm3Qahcxtu9Q/P6/Sud/4OJbW7f9lyO4&#10;tnVfL8Sabnd3Y3cYAz2zkj2OMc4oA+2v2YLxtQ+Anh28fGZdFt2+ViRzGvrX50/tWaw+n/8ABbn4&#10;Qi2fb52g3qSL5pHAPBxjqAx+v4V+h37J0qz/ALPXhyT5gG0O3OGPIHljj/Ir87/2wo4/+H2nwZdo&#10;n3NomoqGSPkqHQ5+gyc/yoA/UTWI9/gmVXUn/RTn8q/P/wD4JhW9raft1/Hy1tgrbfEUDMytyS0e&#10;79Mj3znOetfoHrALeDZcsBmD8q/PL/gmhOLP/gof8ftNuZC0ja1bPGz4GU8s46AdBgfX16kA+qv+&#10;CikMzfsq+MPJC+Yvh+6K7u5ERP8AT0NeXf8ABD2+kvf2FPCu4LiOKZflYnjzGwep5I5+pxxivYf2&#10;+LS2u/2ZfFkN2yiN/D90rFuMAxMM/hmvE/8AghTsX9hjwzBHIHWPzl3rIGVv3h+YfX8qAPKf+C9u&#10;pw6Tovw7ubmXZGvxDsdrKcMH+bBB7D35wfrX3z8GrmO7+E+m3EX+rbTomXr02CvgD/g4jsYp/g54&#10;XuRLJHNF42sDDtTh2LP8pPT3HPUDp1r7w/Zq/ffAzQyGf/kEw48xSHx5Y4OecigD87/jFdW1n/wX&#10;C8EblRml8KzJGwzuJ85j1HTHYHrnjNfpX44iQ/D6aFuf9EI/T/61fml+0q1hov8AwW3+GM888cbX&#10;nhy6jVj1LLKpAPXvgA+mB61+mHi7D+AJlUfetSAGX/Z70Afmp/wRLlTRv2ofjt4Zhi2LH42m+XaF&#10;BbzJGLADPUuTyc9fw+l/+CyMYf8AYb+ITtbtIqeFryR4lz8wETEjjn/Cvmj/AII86nZN+2/8e9Ph&#10;XDx+LDuXb93lsjPfnjp27cCvqH/gr/bJefsRfECErxJ4UvFG0HcSYmA28jJJOB749qAOe/4Ia6rc&#10;ap+wf4Nllbcq2LJHubJ2B22nPuOg6jpXhX/Bwot1p/hLwHqts37yH4hWBVcZLLtkBx36kdCORjvX&#10;qn/Bvn4it9c/YF8Km1QqI45UZefvbtxIz9f8jFea/wDBxdagfBvwrqc33bbx7psi7eCeXXaD/eJO&#10;e3C+3AB+gPwVmmvPhJp13Kfmk0+JnXqASg4r8xPiXqcvh7/gu54QjmVVW88KyoobIGEaVshjxuJL&#10;LtHYeuMfpt+zrcJe/BjRpxIsm7S4vnXo3yjmvzP/AGx5bLQv+C1vwju0hXzrjSbyN1/ixu+VgMcc&#10;k89Dg9MZoA/Ujxogufh7NvX/AJdT/Kvy/wD+CLlxNo37fX7QXhGPMccPiaOSOMt0VlBz14PzHPv+&#10;AX9RtXRrrwDIGDc2p9v4a/K3/gmHNd6B/wAFgfjp4VbZHHJJBc7SRmTMcZ3cHg4ZSc8ncPSgD7e/&#10;4KtWc9/+xV4+t4P9Y3hW9CLnGT5LY5x2Nee/8EHtYm1n9gfwnNOW3LFKg3sTlQ7BSM9scDtgcY6V&#10;7V+3/o41r9mHxZYk7RJ4fugW7D903X2x/L6182/8G6uuyar+wZoljIu37LdTR8SbumDxwOOR19O+&#10;aAPOv+DiAS6b4e+GuvAokdr8SLBpZHU/JxIA3HoTyMcgnkV+hvwPuFv/AIR6Xdqc+ZpsLK3r+7H8&#10;6+BP+Dj3S5pfgD4b1SAlRZ+OtLlaRVB2HzsKRnod2AOvoetfd/7M04vfgZoMwk3K+jwFW5+bMY55&#10;9aAPgfxvdW9j/wAFvfDMZ8tTN4OmA2r82csOfX2Pbj1r9CfizCl18NbxCWw1m2dq5P3T2/zzX53f&#10;tIJZeFP+C1vwv1gqEl1TwzeWzP6gNkL2/vevGQccc/o943gN14BuImx81u2Vz7UAfnv/AMEBtVMM&#10;PxW8KJ5nl6f8RtQC7mGB+/kXaPf5QSPU+9et/wDBcu1SX9hPxxdmMs1vpRmRgCShUg7hyOnU+wx3&#10;48Y/4IdmbQvj18ePCTXW+OH4hXk8a7SP9ZcysTz37H9OMV9Ef8FkLKG9/YZ+ISyzmML4VvH3L1Ur&#10;CzZHvwfagDpP+CYPiZ/FP7G/gvVSPv6HDwSDtOOnQcDoK+QP+CoF5c+Gv+ChvwJ16KHMf9vyRbic&#10;YDBeR7EA9T1UV9G/8EVfEJ8RfsHeB7tudulrHuAxypKn9R1r55/4LaWraL8bfgv40EC/6H8QLeKR&#10;/wCLa8bEd+nyEE4469s0AfpFblbzwLh/utb4PrjFfmJ+xM1von/BaT4v6StvIGuNNtpUbjC/uoAR&#10;+PGD6g+mR+mvhKRr74eREjGbZfvY/u1+avwjv4/Bv/BcrxXp4U/8TjwnC+5pP4uBwO42x8enNAH6&#10;HftJW/2v4T6nF5QffZMu1uhyK+Qf+CBur3N5+zVe6RM+f7P8TXsHHba+Pz6Z989K+zvjLCLz4a3Z&#10;JP8Ax6n/ADwD/KvgT/ggH4huJdK+I3hN5crpvj7UEC4O5f3pUAkk56D3+g4oA6P/AIOCvD8t9+yR&#10;canAsf8AoOtafcbpA2dq3KHCkEfMeg9d2OelfUv7EF6uq/sxeFZomVg3h+1KspyP9UK8E/4LzaDd&#10;6z+wh4ze0t45Ps9gk7LIowdkqPjP8JyOD64r1P8A4Jb63J4g/Y08E30s3mNJ4ctdzZ6nyhzQB8W/&#10;tw2Y8M/8Ffvg34gnlaNL6zu4UZZgu5ldfUju6jbzuHbjB/Te+gN98O2ji+b/AEbC/wCc9fxr8z/+&#10;Cyel3Gh/tr/AHx3DbNIsXiprVmCgcySRsvPbBTd9BxjGa/TPQJlvPh6sjDKtb5+vHtQB+W37AjWf&#10;gL/gsD8YvBdmRBHqSxXrRtgKzsiFuCM7txbgHB59Rj9Bv23NKXXP2evEWnumfO0S4Ujjp5Z9eK/O&#10;f4VTp4X/AOC9PiSxAbOoeGbaRm9PkZRu65ztAB4HzA1+nf7QFjHqnwj1CB1/1mnyA/Lkj5PTntmg&#10;D4m/4N2/Et1qX7J8ejXCsv8AZurXFv8AMxLAKx+U5z0HHU8g9Kb/AMHEGh2M37Kz6zfWxb7FrtlP&#10;HIufkYTKA2c+hIOexNct/wAG8Osvb6J8RPBTqobTfHl+NsbllA89wBz3+Xnjnqa9N/4OCNNvb39h&#10;TxZcWcbOba1W427lAGxg2Tn0C5x3PA5xQB9Gf8E/tYGvfsseErlmZmbw7almfGS3lAHp9K/P/wD4&#10;KQibwj/wVq+BPieCPyxdTXNtJIGxn99bkKfUYLn1wDnrX2J/wR58UJ4t/Yi8E34cn/iRwxnzGDEF&#10;QVIyOuMYz3r4+/4LlW1v4M/ao+BHxKn/AHP2Txl9na5a52gLIquQRn7pMX3v4Tj+9yAfqbchb7wA&#10;VzkNb8H8Pp/Q1+Z//BNa3n8N/wDBWH47eH7bcttcXMF2y+WcB3iiP4Zz+OzOBX6UeEbmPVPhhBcK&#10;/mCSyB3KeoK9a/Nj9lUal4a/4LhfFLS1nZbbUPD9nPs6A4jiXOPru79S/vQB9jf8FPrFtQ/ZD8ZR&#10;RMFkbQZwmT32HHcd/er/APwT/wBSOr/si+DbkptZvDtvlSMAfuhwB6Crv7fdg2ofsweK7dANzaDc&#10;hF8vdk+UTgDufT1NYH/BM+V7n9jnweS8fy6LGoEf3RgY49qAOP8Ag/rgh/b18Y6Rv66PBJtOPkHm&#10;N0/HI59PpWp/wUO1KXRvC2k61FuX7Pq0BkZYdxC+Yo6Z6ep7An1rlfh3YDTv+CkPiS7jdgt74ej8&#10;xc5BZGXAPocP0HUEfStz/gqNItn8HIdSEvlm31K2dpFk2lB5q8++PQggjORQB7vMG1L4Yb16tYfL&#10;2/hrwn9gq7l0q/8AFXhue9WRrfXpAvzdiqkke27dj2r3PwbqCap8KLS4V93maejjGO65zXyn+wX4&#10;utZv2qPit4TW9ZmtNYjZrdnyYxgjOM8A7fofzxLYHG/8FsmPh7w74R8bCHc2n+NLFmcMRhSx/MZU&#10;djjgjpX2t8LdUGvfCuyuw24zWMb9CDyvpXyd/wAFztFEn7J+paz5RLWN1bTqyr91llGM5wMc8g/l&#10;X0J+xH4mXxl+zd4e1kT+ct1osEnnYPznyxlsnnk/jUgfnnqzHwD/AMFvLGcBIY9c8NLH/rHDMUZ8&#10;DkkdBxjqBj0A/SX442kWpfCCeOWNJFa3YOuMjHPbnivzp/busNT8G/8ABUz4TeMLRY1hvJJrVn8v&#10;kt5gyhOcEYORxkHPtj9KPE1smrfCZ1Kqytblux7d6fUD8zf+CA3iKfRvG/xH+GEs4jj0nxZcpDb7&#10;iyqolZflJzkdMHPPXvXqP/Berw5Nf/s/RazBamRtO1izuvM2lvLRZRuPUY+U/hx2zXin/BJ7Ul8H&#10;/wDBRX4yeA8lFXXfOhDfNu7k7vQ5yPTkcHivrz/gsP4NXxZ+yL4ptoQ4kGkySQ+Wo3KyDcGBwenU&#10;+2fQYf2gPYP2P9ej8Vfs2aFqEUnmLNocEiyAbd2Yxk8gd88Y4r82fiSll8PP+C4HhrWUjVJNa0fy&#10;ZGXIDtG0qKTnjcNz5weevcV9nf8ABHnxNL4u/Y18K3d7dCaZtL2SNuzypI598AZ96+N/+CnSw+AP&#10;+Cn/AMG/FkDsJLy/ngm3Ywy+ZETj0PI+oBpfaA/Sz9pO0bWPgRfJGA27TWwcgHp64OD/AJ5r4h/4&#10;NyLm40z4Q+JfCM6eXJpvi68iaLyyvljcPlwenIPGOP1P3d43uYtR+CEjIhm3WbAjj5h6da/P/wD4&#10;IVeLobH4ufFrwDtjWW18eXbxx858tnyGJ6YYEMBjIzz2pLYDW/4OSdKlT9nnS/EBtGf7D400uXzE&#10;XmMecV9Pcjn19hX3F+wlqZ1z9mLwreebu87w9av+cS/04r5G/wCDjXTHuf2HPEeo26FpLW4sp49x&#10;wCUu4mB+oJB7Z5Gea+h/+CUWtvrv7G3g+9Zgf+KfgA2tkfdHTnp/KqQH5/8A/BV7T7fwv/wVh+A/&#10;ik/K1xcTwySBgCFFxCQD/wB88evOe2P1xH+mfC8Etu3WZ2suDnivyA/4Lj31zo3/AAUV+AeqQw7V&#10;OrXcTSmf7pJh+XaAeT1DdivPBzX69eCZ49Q+FluwdmVrMbcLz0/GkgPx/wD+CfOoaj4W/wCC7fxg&#10;8MXUCx/a2ikVlYncrQAjODgcKQOOgxX6kft46HH4h/Zh8YadJBDKsvh67XbMDtP7o9QOcfTn05r8&#10;u/gdPHon/Bxh4sspLWVTdeH7V4zt4yYpcnp/vf8Aj3bAr9Xf2srT+0/2fvEVruVTJodwu5lyBmJu&#10;eo+vWmB41/wSIa2h/Yh8K21sipHDZyqI1k3Yw56njJ/Drmuv0TU1n+J+r2bMf3N1CdrdwS3A+nX6&#10;15t/wRcl879jHTIfL2eVe3iCPrt/fucf5/IV6Zpdif8AhaesTY+Vpov4f9tqkC5fKD8Rz5eP+POI&#10;tzz1b/D9a4DxyAPFNqVCszasp+Xpz3HcHGeOn4V3t9Js+Jb7R/zD4yx2/L95v65FcX4wRH8Y2aOE&#10;/wCQkvRhwcHHP8vU0CZvftVXn2T9nXxBIwY/8SebCpjcf3Z5HvmvD/8AgifpjW37OjaiGGy61a8m&#10;j+U9DK2Dk88jmvaP2yZDb/s5eInQ4P8AZFxtO7AH7s8fy/8A1Zryn/gi26T/ALK+n3keVEmoXbhW&#10;XbwZW7fjj8KBnkX/AAWw1qaDXPBGmKBJHdeLIFkjZuuGQg4z269+cZHOD94fCxTa/Buy8tAv/EvT&#10;/wBF+vavgj/gtKbe48d/D2zOoKskni6DyY/K3b2yF69h8y9iQcGvvLwNLJF8H4MJj/QVHlr2Ozpx&#10;/n8apgfmbol+fEv/AAWaurWxk+XT9Ij+0Q4AG4g4YYOckMPqAeTgY+9v2xWt7L4CalLdqdqafKev&#10;GPLPuMgGvz7/AGepp9X/AOCy/jK4L+Z9l0uJJGV+oIQ4x0J6c9h06mv0A/bnlubX9nbWJIpfLk/s&#10;ifZJ5ZYBvKb5sAEn6f1xQ/iA+T/+CEOq2t98NtSltQq7teuuFYMw+YkAkYydpzk85Jpv/BevU5YP&#10;gk1nC/zXV9bxLGrH52LAAfKRkEnHJHXvUP8AwQQiCfB24nNrGvna3dkOjg7v3mOSDyfc9vUVk/8A&#10;Bf66k/4VXabwmP7ZswqsxXzTvBCE5yM4P3echfWl9ok+gf2JbQWH7I+igyqoOhRbVZv+mQ/p3H6V&#10;87eB9OSH46eLZ7mRVVMIkcbNtXMp7d8AAjofn54r6S/ZKne1/ZP0dom8sJoUQ3bdpwsYGOnGcf4e&#10;tfL/AMONYmvPip4wilU7ftgVpNoOTl+CQOxB6ZBB6/LwgkepeMbh31rwzYgncJDubOAT5fJ4+o/D&#10;mtj9rPVjo/7OGvM6Nj+z2X8QoKjGeffnjnNc345aaPx3oOnIvHlyM0Sv8pxHgEHv1A9+Ce1ZP7fv&#10;imfQP2cL6GPVI7d7q4S3Tfj5v3bAr7lsbQRglnHXoQk+nv8AgmjoH/CM/sdaDG0vL6THJ8rdC67s&#10;fTng/j71+WfxRsbn4s/8HDul2Nm0ki6LY2fmb1B2hZWkOMAEZ27cEng578fr3+zNpC+Fv2VNKtJY&#10;lXydFjVkTjpEMrX5KfsQNcfE3/g4B+JOuTLHMmn3nkRtwu1UhwAMv1HfHfJwOAKiaH7deMpl0P4W&#10;TSTnb5entuOeny1+Yf8AwQY8Iar4m/ad+O/xj1SylUah481BLeaSQsrqt1KqkHH9yNDjPAZRX6Jf&#10;tgeOU+HP7OfiTxKItzWOhXEscfmBSWEZwMngc+vSvm7/AIIlfDO6+G37Htv4v8QWvkXmuXlxqczt&#10;lS/nSblc5OfmXDdcelSBxH/Ben4gW994N8EfA2w1SNdR8VeMrOKO1JG+aGOaNnAUnkDcmT2OOR1r&#10;7U8BW0HgD4D6fZxwLCtnpSBY14wAg45r8sfj942l/b2/4LX+GfhX4Znmu9B+E9uZNQkhbciX7sJG&#10;HzAr8qBFOP756EGv0S/b1+M+kfs1fsjeKPH+pXqwx6L4fmuPmUnO1QcYHUe3fpx1pgfHv/BILxFq&#10;fxx/bW+OnxuvX82BvFUun2LeZnbFbyvGq9B8v7vjIJ+ZuT1Psn/BW/U7S70rwT4Be6QPrXjGzgjh&#10;kOBKA2Sh79M+vr615v8A8G5Hw81Kw/ZbvPij4it4/t3ibWJ76eVc/Mzck8nqX3ngAc/lc/4KJ+II&#10;/Gv7evwX+F8MqyLb67/aNxb+djcqhhnHqDg/Qt3zSA+xviBqw8H/ALP95qUx2fZdHkfI/h2xk/pj&#10;9K+df+CL3hk6f+zheeJGtRHLq2vX07kyFmOJmTn6bccdcV7J+2tro8Gfso+JNQEbExeH7ghI/vMf&#10;Kbge+fYgeh6HD/4Jq+HovCv7HfhfaP8AXaWs4MYO35yX4yAf4vTPFAHIa/LL4k/4KG6XbC/RotN0&#10;GdvszY4ZygB69SF/IZrU/wCCjd99o+GOneGIkLNqmrWtunYKS4wx5ryz9mfxLffE3/gqL8UNVt7o&#10;zWGhaPaacqLJ8scyu+/5egY5Az/sngV6n+2Rp7+L/ij4C8FRldreI4Z5FbnKxgsQMdSR69jQB7Kr&#10;poXwxt1P/LOzC8D/AGfSrHwuge28Mtc+ZuE26VW9jk1W8fS2Wn+C/KupdisFX0PoP1NaenGPTfA+&#10;6DaAtthMfSgD82/i14UuP2mP+C0Gj6a6tcaX4D0NZBlvkWVpGZgB2YHYDz2wQSBj64/4KS/H3TP2&#10;X/2QfEnjW5nEb2OkulqvIzK3yIvAJHzsvOOOpry7/gnj4LHij9o34qfGm/tmkm1DxCttaPN95Ykj&#10;BHH8PLMMcHjmvEv+DhbxfqfxBg+H/wCzDoyeY3inxTDJex78YhiYFTtx8wLsO68gdelMD1j/AIIE&#10;/C/UvB/7J0XjTxEkhvdeupL24eRcEscDJ469a5j/AILEfA2b9qBdF8CIJPs8N8z3DQ7cIoUkM24N&#10;jnBDY68Y6EfX/wCzj4H0j9nj9mHSfDcSiOPTdHQNnqcLz9Tn8815L8BNd0j46+MfEmr3VwJ4YdQe&#10;GEbs7CjFTnnPUf54oA+fP+CWk+ufs8fFC+/Zv164nazltVn0uO6OWTblW5wBt4BHfJIxX2T+0F4X&#10;k1bSbfVLdDvifDOq5I9D+BINfPf7SPhxvgb8atF+JelWvlw/a1W8kj4ZgSASSe2D1H49q+ptVaDx&#10;T4C+2w8rNbLIpVh9aQFXw7fPq/gq1d/mka1XcN393jFIii3ntHPujDtj/IxUHgxfsOhi12sVhZlV&#10;fRTz+XH61YmKsm9CP3Umf/r0AN8VWJuLuNozH9zlmxz+dFX7lYZlUSx7ivT5uxANFAHiPi6b/hJv&#10;gcl0qKR5OflJwMjv3C44PXr7VwH/AAT2vLyG21jwzeXqt5d5KpjK4YAnK8Z44z6dcYrrvhRczeLv&#10;2eljMJRfsYJXoUHQjAP0/OvJf2P9dfSP2jfEnh24vW2ySiYI3Jc9PTgDAOMnAPNBO9jlf26NGfwJ&#10;8dvCnjO0do47PVijNEvzOpX7pOPrn1LL68fY13PB4x+BK3eVZmst25ueCgPqeufyPtXzP/wVW8HT&#10;XHgefU7aNlltp451kVcndnrjOScHOACTgcV7x+yRrcXjT9naxA2ySNYgMxBO5sYJ47g+mRkcdM0F&#10;Hyb+wDr8nw+/a78c/Dm9u9zz6ks/nMuMeYDyfTJHXHPPTaRXtH/BU7wVFr3wbv7qFJBJHCblCi/M&#10;HVd424Iyd2MevevnPxXDH8G/+CkOl6vdPth1i1aNhyu51k6bRyTllHqCTx1x9rftXeH7Tx38FZFe&#10;NZPM09gw27iwwfTqOOn+1QBzf7A/in/hYv7NenwSzq7HTyJgpyoYZB46dd3GOe3WvErbw/D4G/bl&#10;hv0RkbUrQqyyJnPzY4Bxzg8+wP1rb/4JN+LY7Dw3f/D66Cwf2ZdTQLGG4wH9j6+vPGPro/tAaRDp&#10;37Rvh7Vha/vmumjkZV3HldwTr8pIByeOM89i9gPS9bvHf40WwWIK7Ajcy4BG89euehIPGQawbeBZ&#10;df8AGUdmqq02qQwO0gIwSxbJ655x05q7e3Ef/C87GFnZj9jVtqj05B65PU/hj0rI0a/l/wCEp1a3&#10;aRNtz4wGQ3zF1VSwPp/CAPYe9IzLHjGe10/wX481QkLukitUO7g/IoCnj1x+IHoa6nUgnh/9l2zs&#10;7MN88MKcL6H5s+nBP1wPWuH+JCh/gVeXKQbpNa8TKsaqw+ctOue4/hXOMdRjNdn8eW/sf4D6dYSO&#10;2W+ZcRgYAUcnPB7jnue2M0FdDqv2HHSX4eLMIwu533NGuc443fUkfnXhv7VMA8Z/tP8Aw58NxXUa&#10;xrq8movG8ZzlInUDOCODIOO+V6V7x+xvbrpvwVtblCo/0RnHUgZBI7/5/Wvn7xPeT+I/+CiXhHwx&#10;bSSBbLQbu8mjbOGzIiJyPTPT15oKPuC8k/sf4ZqjIuPLUbfYD8PSvhr9guGXxt+3z8V/F7BWj017&#10;TT4WjJ2j92Hft97LYIHTHvX238WZf7M+GLj5lK27EKc5Py/h/Pmviz/gjtD/AG/8Qvix4vSdZY5v&#10;Hk8MMm0cqioOuBuPPUjOMAEgCgD6/wD2rNW/sP4XX14Qv7uxYnOSBx0+leHf8EmbaQfs9afrE8LI&#10;988tyySZLDc+QOgxxjjqO/Oa7L/gpl4ri8Mfs4+KNRkkXbFok/8ArHwp+QgD26+tV/8AgnBoR8Pf&#10;su+HLeey8kjSlbbyeSM5znPJ55555oF9o539pe7j8R/HXwfpCRGRV1OSdto6qqn5u/GWGB3x2rvv&#10;j1qzWvgWOHbtxa5X5emQAP68+v1rzPxq0mu/teaDp24tHa6XPPt6ZywG0j8R68Cu8/aW8w6ba2gk&#10;2q0kKM2eg3Lx+RH5UC7mz8NrSHSPhMzKNq/ZF+6v+yMD3x09/wBK84+D+n/2v8f9X1La7m1tY4Ub&#10;d8gX5iQPy59K9O1ANoHwr8iHIZoQozgY4GfpXK/szaKzX2qeIZQ265vpDlgR8uRj2HOeKChv7YGu&#10;m28I6hZ2zAt9k8qNuR87cf1/Suq+A2gweFfhNb2aDyxDZhMKpC9McYzxivK/2pbtta8Rab4aUNJ9&#10;v1iNdu7qq8k4Hb9SOMYNe4eSmkfDowxD+FUjAGAeP5e9Aup4DrbDxR+1DpFlHhjZ2rzndn5SxIB/&#10;U/h+Ve/+PLr7B4MhhiJUbv4e2OR+PWvC/gtBb+Kf2j9e1tZWkNjHHapJ2A2glPYg9fqK9f8A2hdV&#10;i0fwfNO822O3smkkbb93gnOPbrnt+lAvM8l/Y7sbXxD4t8TeNoov+PrW5olkbk7Y2Kgde2D+f412&#10;f7XOtzad4Pv/ALPtaQQKqgybcZPI6duvueOOtUv2G9Itbb4e22o2sXy3bPMzDOCxbk88j/61Zv7V&#10;GqQ3V3a6NO64vtSjj+ZhwuRjt60B9k7j9nzSh4X+EtvB5sn7qyVdzj5j8oA/l14BriU1WPVfjTp+&#10;nzSM3kW8kq/LkfM3Xr1wB+ftz6bYQrpvwy8qFDHujjQLt5Uccf8A1vb3rxj4VLDq37QuqXiSSSG0&#10;t4ocs3T260B2PXfjRcJYeHUDJuWG3LOq+gz+tYXwPZtM+FE+rzSFmkidvMwOWOM9ffP4U/8AaH1G&#10;Ke2bRYnLPJGsK7Tj5nOP8cU/WIk8OfCu3soV8tZGGUU/n6dzn6n2oKKfwb06C71e71pFykbKFkK5&#10;3gD1z60/4OeQbjxV4vkK5F7cLHNtxkCQkfqT/Puaf8Kr62sPhvf3sO4eXHKF3Nnscc/j+eay/DWo&#10;yeH/AIB6prV6nlyXXmHcGz95yOwGAPb9M0AN8HXH9m/A/XvFMMv7zULm5mVwMnDuf09P0q54Lgi8&#10;K/sxXV/cIY2uLGWSTy13YZySx9+9UPiC58Nfs3adpXlBZLxreIx7cjlhnPbufpnPGK2/ihJa+F/g&#10;hZaVE3yy+Wh2KN2wdf0/zzQBb/Zrso7TwZJePAys080rfLgHk8j+f41wUtxJ4i+OGj2kifutslye&#10;f9oAf+h/mOnFelfC+yPh74RieWNkdbHMn+8RyPp1/CvP/hLaf2p8brqRnaRrWzijLNk/Mfm/kT9M&#10;/mAdt+0rqbaZ4KkKnmLT3ZV/iJKkcDp1/n7Vd/Zz0mPwx8IIN+U22e6YEnhiDxnvXKftZ3Tf2U2m&#10;QzsZZp4bdQvJG5k6dv8AH2r0CwSPQfhLHDCQCY4069hj+gFAHjenQr4u/arhaWISLo+j5RtuNrTO&#10;cj8Qn5fWvWf2jdW/4Rz4eXlwpG2306SXnPAA6cevrXn37MFna+Ivix4o8ThmmZtQW1WZjwvlDG0e&#10;mCx6DB9TTv8AgoJ4sj0n4V6tpsU7RzX6pY2x5O6SQhFAHfk46/XigSL/APwTm8KjRvgnp+qyFmk1&#10;CSW/mZh826Vt/Pofmx/9fNedf8FKdUj8S6VonwtZmb/hJfE1taXUa8ZgMg3H0IwOeR1P0r6G/Zr8&#10;NQ+Cfg1p+miDb9k0yNMenAHbuO9fLfx7vpPiJ+3H8PfAtmnnLpa3WpXarIeNqeUOAezPnnjv1GKB&#10;n2J8KtBs/CPw3gsLaHy4obJY41H8PA4r5L+IMdp8V/8AgoV4U8Kzjfb+GtJn1Zl24CzF440Pvxv5&#10;7elfYWu3g0TwKqYHMfzfh/8AWr5J/ZG0e1+I37XXj34vJuIhmg0mDLnjyQfMP4s3T0Xnmq5gPsLX&#10;imkeDhGflVUzjPTAr5N/ZE1NviR+1N8RvFaSK9rpt9BptvImT+8Ch5M8diwA59eBnJ+kvj/4lh8O&#10;+Brq5kxtis3dlZuvy14P/wAEstFivvhjffEJ7Ro5vEWvX19JKwGZVa4k8tjjP8ASqA9H/bI8XQ+D&#10;/hfruseZIrWmmSGPbyd20gcd+cZ9s8Gqn7A3hqXw78CdD+1IvmNYq8zhi25sckHAJyecnrnoK4//&#10;AIKBa1FqPhGHwn5Ucza1rdrZCFjn5HlXfx1zhf09M17t8MtHg0H4d29paxCOOGzVFVf4RgD+lAHz&#10;R+3rq0eu6l4W+Hbzbv7e8TQRtGzffVD5jemANo5HfHevpnwpbjRvh2qpGy7YAF+Xk18p/FZbTxv+&#10;3H4M8Isok/suxudQaPP3WO1FY/iG57fiK+tPEu3SvBscQdlBQ/KOvAP/ANegD5r0aFfFv7ZFy9wN&#10;0ej6OgjVkyqyOxOR7lc+mAffj3r4u3sGkeESrybVjtS27pjjj8M/lXgP7HMSeMfjf488bg+Yra4L&#10;S3bb0WJFVhz/ALe/tXpn7YXimHQPh5qshn27bcRxnb/EcD+ZoAz/ANjDRxD4QPiORyxvrqW6+Zez&#10;MSP8+9Z37Q+tR3XivQ9DaNZPt2rASBugCgtnHrnGP8Aa7n9nDRDoHwpsbcbtsdiu3f3yB7nnFeM/&#10;E+8uNX/au8H+HyytHa2s9zOrKW+9tRfy+b35HrQB9FyWS2fgVocqN+BuK4zxXif7OhXXPjp4s1SO&#10;UOtveRWqNuGBhASB7gtg/wD1q9v8Zv8AYvBixuPlZScN6Y614r+xLaG91DX/ABMz7lvNenIb1w23&#10;GPwoA6n9smZLb4a6tF5hUyWZiXZ975uML15710PwRs/7G+FkMf2dYRFYAeXzhOOnrj+fXvXF/tc6&#10;rHPbQaL5mftusW0KqufmXeufT3zXp3hmx/s74eYVAFFuq7cYycUAeM21yNY/afjiU7ls9LYNlOjF&#10;1I/IgZH0r0D9pLU7bQ/AF9NcbgsOlyd8fw9uetcH8GIpdY+PnifUG+ZbaWGFSVPy/Kc8nnmtv9s/&#10;UobL4e6oJZY18yFYV8zP8RA7fWgDY/ZcsILD4WW8sNusataM+xOh3AsT+JJPtn8a8q8W251H9r3w&#10;zbO5/wBF024k287vmYAc9x8p44655r2/4M2UOjfCm3jjVl8uwVR83U7cfn/jXiHh7zvEP7aDziVW&#10;g07RQCpTjc8h5B9cAfgKAPePjJeJpvgRpHk/1di7n8B1/DmuB/Yc0SLRfhnDOqbVl8y4ZWHQsS/p&#10;6kn8a2f2qvEi6F4FvnmfiOw2qPqMY/HP+c1sfBDSbXR/hnBLawCONbIDpkegH5YFAHl3xWRvFP7Q&#10;HhXTQFcWctxdMN3HKlASPfd7jr3OR7V4/uV07wIuR8qwlyv0HFeI+E5l1/8AapuvMnLtp+kou3nC&#10;EydD2B4r1H9pzV4/D3wu1K9eXyxb6W7btxGPlPegDkv2E1i1rwpceI40YC81W5lXPp5hxz3GADnn&#10;r7VyH/BQHVZJYvD+gQx+Z/aHii1j8ps/OBJvP6LnH6jFek/sSWMdj8F9LmtUwp0/dHu7gkkf4V4r&#10;+174h/tL9pP4Z+Ck/eedq01zLGq7iVSEqDnt80mMjPUUAfV3gmFdL+HyxqBnyFHC8Hj+VfHOnu3j&#10;X/gpwtvGvmR6D4RZ42LHKNNMAQcdyqKefT3r7IvJE0rwFuYYOz5cDGcCvjv9jqyn8aftz/EzxmJV&#10;aHT1tdNh2lsnaquc5A4yx7kgn3oA+wvirdJpXgmRnPSBj/47Xy7/AMErUuNaTxt4xuIlVtU8cX8y&#10;bTncoZYw2e3CduMc96+gv2qtdh8PfCzUr+WTasGmyPu2hsYUnP8AX8K8X/4JH+FpNJ/Z003WJVbz&#10;tWuLm/m3EH5ppmkz/wCPfgMDtQBS/wCCrWqv/wAKRvNDju1ifUtSt7RNxPzbpVBAx1OM19B/AzRk&#10;8OfCOxskP+o0+NfvZ/hAHP0r5n/4KaXE15c+C/Dsdv5i3njSxE0ayhfl805b8OGPsPevqvwts074&#10;cqrRhf3KLt3dOB3oA+NPjJqup+OP+Ci/gnwdap5lro+l3WoXSrwRn9ymR6Etj169ea+yfHN2NE8C&#10;75P4IWZlz6V8ffB2a08Wf8FHfFWoQQebJp+g2lszFOI+WfGSM4+Y+30r6n/aU1hNB+HF5cmUx+Tp&#10;7N9PlP8AhQB88f8ABODR5PEnxH+IHxMuIo2bUvFk8VvMOphhVY1XGTgAq2PXOe+B3H/BSXU44/gb&#10;rmleeI31CNbNW54aU+WOhzzu/MVm/wDBKfwvfaR8ArTV79izaldXF8vcqssrOFz14z9cda43/gqh&#10;4lupdN8K+ELJpvM1bxlZQeXC3JHmhz05H3Rz260AfRX7KnguH4ffArR/D0Kk/YdIjgX/AICgHr7V&#10;88fFG9bxP+3z4R0IFSum6Pc3W3/aZggz/Tr1PTjP1d4MtxpPw2hiLYK26jPvgV8gfDu6ufFv/BSj&#10;XJVZmh0jwzBF8qjapkcvjJ7/ACg8ev0oA+uviXenS/BBZW27YWb5gOy181/8EspbXxJofirxjbWy&#10;qdQ8aai0jKfvlZAnP/fPXjivbP2r9dXw38KtS1CZvlt9LkdgvYYOevt+X5V4/wD8EefD91p37LWi&#10;aveBPO1ZZNQmaMfeadzLknufm5PU0AWv+Cp2vDTfgndaYrru1HULW1VWYqCZJ0TGQDjgk9O3417n&#10;8F9Lg0H4RWVhD92302ONfXAQCvl7/gqxriSaX4W8PFC41Dxpp8LR7Qcgz9PxH+RX1p4XRbH4cxsR&#10;0t159eBQB8Q+N57TxJ/wVZ8I6PLbxSNYeFb2YOrHco8wKwI6YJbOPpX3N4+KWngWQnPFucdOOP0r&#10;4X+DWnw+Mv8Agq54p1kQrINF8KWsG5uqmWaRv/aWP69q+1vjvff2b8O7iRARttWOVxkce5oA+O/+&#10;CTjyeIPjT8ZvFB3eXJ49lg3FMYMKhNvqenf19q94/wCCjviOXw/+zj4q1GFm8yHQ7hoyBypETHIz&#10;3HFeI/8ABECCTV/hf4r8b3BZm1jx1qlwpbhtvnsBngc8YrsP+CyuuQ6P+yN4wyfmm00xKu7G7cQm&#10;PyY/5xQB2H/BKrQbnQv2OPBMd2FLtoMEjFckEsgYnJ69f8548d/4KrzHWPGPwy8Lecf9K+ImnPs5&#10;+bY5cY4OMFR2719LfsO6FFoH7M/hXTreJY0i8PWoAj+6P3K9K+U/+ChlreeLf2y/gn4PtJt27xRL&#10;fTw78Exwx/Nx3Hzj86APuzwfbrZ+A4Y4/urarjt2r4jvWTXP+Crul2Zbc2neCJ2AwMKHuV4/HB5I&#10;7ce33FCFsvBmGX/ljj9K+DvgnJc+MP8AgrR4s1EqrR6J4Tt7Utt/56ztIOc9RtxjqQR6UAfc/wAR&#10;SLXwZJyOITgevy9K+Tf+CWujNe+I/iR4vkk3Le+OrpY5Co+dUCLu/QrgcfKPpX1F8cb02HgC6kD7&#10;Stq+GPQHHB/Cvl//AII2NNq3we1vxPMzH+0fGGqTjnj/AI+XUBc8hQFA9+T3oA9K/wCClfiI+HP2&#10;YvF2qRuVePQ59pXPJKNgdPU9gfpUP/BL/RNV0f8AZN8IwazEkc39kqXjTtnnH1x196xf+Csd3Iv7&#10;LPimxhX97daf9nh/ebfmc7R+pr139lDQbbw78FdD0u2jVY4NNjRVTpwg5oA+dP8AgpVqMF14h8B6&#10;DdpLJHeeNLUNHGoJyN57+/PHT34B+tPDKLB4EhCgf8ey4wfavjb9vVD4n/aZ+E/hNJGX/iqGvGWO&#10;Qjf5UUmPUHDtHwRggt6V9m2p+x+CgNvSEY/LpQB8Wabd6trv/BUh7ONFa2sPCodt0h3fNI4GByMc&#10;DuPvDrX2V8TDs8GyAANugbG7PPH8q+PvgLf6drv/AAUh8bssG6az0W0jkKp93cXOM9sgjivrX43T&#10;pZ+BLqaQLtS2Yt19KAPlj/gk9dXGs3Hj/V5o2CyeOr/y2Zs9HOcH0/T09T6N/wAFMtVm079mfxV9&#10;kY+dJpskcPT7zDA/nXF/8EjNAvrT4T6prl/Ksral4kvblZI887pm4Oe4+7jtjHatz/gqNKZPgRfW&#10;Qbi4ubeP7xyN0yKcc+h59s0AelfsSafJZfs/+HReR7Zv7Gt/MVY9vzeWM8dsn8PSvD/244bfWvjn&#10;8N/D94kbq3iQThWznzI0YqRjrjLcd229q+kf2fLBNK+E+n2yLgR2CjbjGMIOPrXyn+1deQ6t+3T8&#10;K9AN5lvtF7PHCctu2ogOB0HDE/h60AfZduy2/guMgdIQOPp+FfIHwB8TDX/2+/HmmAM39n2tqoba&#10;QPmRsgE8EcD1HXmvr+8RIvA6q6nHk9Pwr44/Y4sIdS/bf+KGso27E1rBtRiQAqMT16ZbP19aAPpj&#10;9pm/fS/hpqV2n3odOkYBhnnYfT8K82/4Jlq1x8A9P1KRNrXDyNjdkn52PJ9e+O2cc9T2X7a96LP4&#10;GeJJ9zbo9FuOEk2s37tsgH+EnoDWf+wZpcGkfAbQ0toFjVtPR8fUZJ+pJOf8kgHlP/BSm5kd/B+l&#10;K0o+1+NLONljX+HJ6/jjHbOPYV9O+DYGtPhtbqT/AMuqgED/AGa+YP28HttS+Lfw70me3Wfd4rjc&#10;RMT0X5iw7Ertz+BHevqi1CweA4zx/qRg/h15oA+Xvhfb22r/ALcfiK+SJWa202KNZAOSM7sH05PH&#10;qB9BXtv7WOpzaP8ACPWLyBSzR6XLtVepJTgD/wCv6V4H+yreNqv7anxEuD+8WH7LHGxbcehJ6HA5&#10;4IPOQccV7L+3PeW1v8ENfEs23dprKG7gkdvegCh+whFcxfAXTby7f5pbEOrFT867flb6kEZ9815r&#10;8cT/AGz+2H4H0YhP3Mc9x82GwMbcj0wT7Zr2T9kuxl074F6aLhUVv7NUsI8Y5X24FeJeIVfVv2/d&#10;LiYuY7LQdwUfdDGQjJ47jPv0oA+lfifIul/D6STP+rsm/h64Arwz/gnPpWoWngPU9Xv2/eXOr3cy&#10;9dpQyttIHYFccevevXv2l9ZTRfhDqlyzMoh0uQs23O0bcEgd8DJ/CvOP+CfE8t78A7PVbmBo3uIZ&#10;H2Mm0glsnI9eTx60AYPxZcap+094T0toVdYY5pjJzuiOQN3vkfKf973r0j9q8x2fwT1iUPtVdFkG&#10;45x9xuTjt9PWvKtRkivv23reB7l91rocf7vcMAtITz7kAcnjgV6L+3Ffy6f8CdaaFWZn00qu0ncS&#10;R26fn2+lAEn7E3hz/hGvgDp9iQq+Xan5U5Hfp6j/APV2rxfxDoF34r/4KPaLeCeL7Ho+gvmPdljL&#10;IR2zwcR9ccYx3r3/APZkC2vwJs5Wb/lyUY69Bjr3P6mvnz4X30fiH/go/wCImW6kK2Hh+2haNl4D&#10;M7tj8VwRz0zQB7t+3FrMfh39nvxBfb4/3eizD94Dg5jbjA9ePTp1HWs3/gnzpEuk/s2aM9wNsp00&#10;My7RxxwOOOBgcdcZrlf+Cr/ia88L/soeKdRsJMSDT9ir5m3dkj5c579PQZ716H+xZtf9l3w7fZ2t&#10;NoULY27eDGMdfyxQB8x/FDVTrX/BVzwXoJRSlr4ZupvmbJz5uNoHpjn2Ofevp39tnWE0L9nXxBfG&#10;Ur9n0OV93HGFPPP+Br5h8G2kXiv/AIK36heSxKDpPhNY45FydyySsWz2DAovHGQwPO0ke5f8FQdQ&#10;XR/2SvGV08i4j8Ozthm4OI2IB+pAH40Ac3/wRdtJk/Yy8M38x4nt5JF4PClzgfgMAe2K8n/4Kpa5&#10;p+q/tS/BHwjexmRLnx5HIBg7SyxyfKR37EdBux9D7x/wSO0ePRP2IvAtsgwG0GJz8m3qAf0r53/b&#10;0ttK8Tf8FKPgfouqzH93qlxc28PG12VfmyPX0I5HHrQB+gt0i2/w2OFztteMfSvzZ/4Jci01b/gq&#10;J8f9VW2bdHfWSeZJwy5iUlRjkKRsPTqPwr9J/FSra/DSZZDwtqTx/u5r81f+CObrrX7fH7QmtE5d&#10;fEcMG4R7Q+yNVHHr0IJJ4PrmgD7a/wCCi80Nv+zB4paaUR/8SS4IkLEbTs4ORyBnr1/Gvn//AIN1&#10;Lfyv+Ce/hmYoytJNcvz7ykdfqM9+tew/8FW5b22/ZC8YXGnqGZNBuGH02HJH0GT9RXk//Bu1FPH/&#10;AME4vBbXVt5cjRy7wVGWIdlyfcY/LjjGAAcx/wAHEt6YP2Sp7ZLlo5ZtWs0i8tvmZvtERwO/3QTx&#10;7V9afsjma3/Zs8OieXc//CP2wZ2/i/dAZ9s18b/8HD11eR/A7RbWMRtDceLdPjnUqu7abmLuTxwe&#10;o/rX3D8B7ZLb4HaZHANu3SYlUrj/AJ5jn09/pQB+TH7aXiS417/gsn4B0p7bzhZ6fMy/KxCq7MQT&#10;1HVCvHI3E55FfWH7b2rron7PUgKsq/2e52+WVUjb3I56dff/AHjXy/8AE/w/Fr//AAWwtLu9WORL&#10;TwvlYWlAcOJJzkfhwOen4V9Tf8FDNOtLf9n2eRCqvHY8Nnhfu5B5A9D278+oB8g/8GwXhi31r9ob&#10;4xfEBJUZV1aC2jVVJKL5W4NnccblIyPVeDxz+oH/AAUv1VtK/ZB8dT72Uf8ACM3mGWPcR+5fnGRk&#10;1+fP/BrV4XFrp/xb18BQZvG0sX3fmXYMFScDozEjIBwRwOg+4P8AgrnrsekfseeKIvtKxyXNqltH&#10;I/QPJIiL+bMBQB1n/BP3RZPDf7HXgvTrmw+zyQ+HbfzYNoGxtnIHoM14X8HLv+3v+CsPjQpCzDT/&#10;AAfYxLJz8rGWU4x05GOh/hHA7/Tn7N1iujfs5+HbXyyvl6FAoVuo/djivlv9jm8PiH/gpb8YNRBy&#10;tnaWNqgCnjaGJPp/EOw+pzQB7F/wVEuFtP2NvHUjFuPC94MDuDA4xT/+CXmmjTP2LfA9tGDgeH7c&#10;7mUAtlAc/jmue/4LD38th+xB44NteLDK2gTIsh7ZQg9/Suz/AOCbln/Z/wCxv4FtiGYp4btuWXG7&#10;92vPQdev40AfJv8AwUSu7KP/AIKMfAaK9Rdra5eGNtq/K3k4Xn3JPrn3wa/RCVl/4QdRj/l35/Kv&#10;zi/4KNyvJ/wUy+ANtNDH5Z1S+ZJPmO1vKAAYZ5BLdf4SFz1r9G7n5fATEL/y6/xcY+WgD8zP2M5r&#10;L/h9R8V7dVkZjotrI77eBlE+Xkc5JJyOmMc54/Qz9qCESfB7ViPvf2dLtB/3f0r84/2JGz/wW4+K&#10;5aTc50O3Hy5xgbAc89R8ntnOOBX6NftT3P2T4NatNhsiwk249dvSgD5H/wCCBMcUX7N2pNEQwbxV&#10;fHhicfvWO3npj0/2hyaf/wAF+onk/Y71aJJI13ahZhfMU/M3nxkJ7ZwecHBxVH/g3vle5/Zl1W4Z&#10;gc+Kr75gwbP749cE8/jz6A1d/wCDgKeK1/Yy1qSePcq3VoGbYWwpuI84x3x0PQYyemCAfTf7EqRj&#10;9mrwqiuSBoNvu8xcN/qx1HrXxB+3NbRw/wDBVH4J3bQ5aR72PH08s8e/pX2n+wVdTXn7Kng65lna&#10;V5PDdqzSyNl2/dDknnJ9eetfE37cOshv+CrnwQ0xV+9NesS/Q/6vpz1GP17UAfoh4+SKX4XTcht1&#10;mRn+E/L/ACr8+v8AgiFbGz+NvxujuHXzP+E+uC3lR4TYXJU8AfMFIU+4NfoL45jz8MpM/wDPofu8&#10;fw/Q9vavz3/4Il37n49/HCzuZVaQfEC4kLLjucYz7Dj0/UUAejf8F7Hlh/Y316aIpxsVvMbHynuD&#10;g/OOo9xjvX0B/wAE9plk/ZM8Gu8+7/inbYuwXrmJcnv/APrrw7/gu1pH9o/sX+J1DfdtUf7uSB5i&#10;5/JSSPcCva/+CddnNafsh+C7a5lQtH4ctlLx/cwIhgr7Y5FAHxp+1vZRaj/wWC+D5wR9ntLqWRt3&#10;zcOg4C54Bx+BOelfo744iL/DOUIygtaFeeg+X8K/MP8AbFu7nSv+CzfwZuY5j+8t7lGUtyF3Lzkk&#10;bvvkEZ/jziv048ZTqvwwl3kYWzwd3Q/L7igD87f+CJUZuf2ofj9qhfJl8cNt3Z4UKAh5OeBx/U4r&#10;6Y/4K/TtY/sW+OrqBQzp4buysbEDe3kvtH/6xXzv/wAEZXX/AIal+Pku2QM3jfPlvG3yjy1xgnse&#10;Rjtj3r6E/wCCxN1JD+xJ48NvM0cn/CNXfltG2GLeS+Mfz/CgDk/+CAcZT/gnV4F5+X+zyR/32fbv&#10;19MnHavD/wDg5c077R8BPDkkciqy+NNN2F/7xlIHTk4IyTg8A17t/wAEERJ/w7t8CM5DZsJeVY/8&#10;9nweR0I5HpmvC/8Ag5Eu1k+EXhCxVIjJL4/0tVDLuP8ArG6DHXOO4BGaAP0E/ZbW5f8AZ88OvfR7&#10;Jm0W3Mse7O1jGMjJ7Z6H0r81/wBoe0uG/wCC9/wqeHa3/FLX4PzjJXcCWP4k9O4HUEgfpl+z4qr8&#10;FdFjVGCrpcIVS3QbBxX5mfG4xXP/AAX9+GAhuBJLH4R1BnjA+4pKDHtk5I/3fckgH6q+LSy+Dbhg&#10;cFYGOWx6fWvzR/4I9yXV3/wUF/aMlmxt/wCEktwq+hEZDfgx568cdgK/S7xlhfBVyS+AtuTu9OOt&#10;fmb/AMEWtWk1T9uj9ou4aeSQN4qh2+Yw4AUrwBnGdvXPK7c8k0AfZH/BTaESfsgeOFf5gfDd0JI+&#10;fmXyjkccnPTqPrXnf/BDCKKP/gn74L8m681TZv8AN6HecjqenT8K7v8A4Ko3Nxb/ALGPjya3uPJk&#10;XwzebZPT90f61wX/AAQpj2/8E9PA7eduZrBmbHYmRjt/Dp6cUAePf8FhtXGnftP/AAETfxJ8QUU5&#10;+ijGAOeSOc8Ht3r9D0I/4QrHPzWpzx04r8+f+CwNoLn9pr4Cxoh3N8QkwX6fcPy/U5z+FfoVAAfB&#10;WCetr83H+zQB+df/AAT/APKi/wCCr/x6QYIb+yzvVcLuMOcfU8mvrz/goWto/wCyv4zW7Zgh8O3a&#10;uVXnaYWycHrxXxv+wPJbW3/BXz476dFGyu8OmSMDnacw5yTgc88de/YZr7C/4KMWbXX7JHjhIpNk&#10;jeGLzYw6qfJbHrQB5n/wRFvIrv8AYG8GyRIqj7LL8sa4APnOT+OT1ryL/gtXeT23xI+DTR3LKD8R&#10;bYNGpHPX5gN2cjnnHGa9T/4IXhR+wD4RiAyUjmUndnP71q8x/wCC0ekLqvxL+C8EuFjb4lWoZlbD&#10;K21iMHPBO0847UAffXhRlk8DQMD/AMuoO7PtX5z+EbpJv+C3t3bDYPL8Dj5do3D96TnPoQcdOw5H&#10;Of0a8NQCPwRDGmPltcZ/Cvzd+H+kXsn/AAXR1a5ktv3CeBIxG3+15pJ5x7juevbNAH6IfF5gnw7v&#10;XKK3+it8rA7enfHavhX/AIIHzD/hD/iNZqjLFD8QNQWENk7V81sLk9e/P/1q+5/jT8nwy1Dd2s2x&#10;u6dK+Hv+CCmz/hCfiKP3fy/EXUApUDpvPp/nOaAO5/4Ll7F/Yj8XO6/L9kjDYXpmaMZ7cgnI9Tx3&#10;r279gfJ/ZX8HCV0Zv+EftSzoSVOYx0zg+teIf8F012fsPeMZuipYAvk9R5iZA6849sjHGK9m/wCC&#10;eN6uo/smeCbobW3eG7XLL0OIwOKAPjf/AIKr3NxYfttfAjUV3BV8WtGVVj91tpJx7fqPTv8Ao9CU&#10;bwUvvb87R0yK/OX/AIKzo0X7YPwKPWOTxwN/zDI/dkDHBzwW/TOK/RqxQP4GRVP/AC6jB9PloA/N&#10;v9kbWSv/AAWY+KGnW7NtHh+1Ei9gw2nofZuvOMGvv39pSFZvhPqUc0ixobJxJIxxtG3rmvz2/ZO+&#10;0D/gth8SEa1by28MxMkhY4Pzx579Mcd8Y5r9Bv2oJzB8INSkRhu+xsFz06cfWgD4j/4N3nhT4GeK&#10;LSPIaPxtqAZWjAdfnHU5+bOCc+mK9A/4LvzxwfsTeJ2DNuxbhNqg4Y3EYHXj2J9Ca8p/4Nu9XudW&#10;+A/iieafLN42vmIx67Sccngk5/TjGB6t/wAF4tMF/wDsPeLVLKvl28UmXzt4mQ4IHr9etAHvH7Ar&#10;RSfsp+DZIwVU+G7Xan90eUMDoOmK+G/+CoBB/wCCjXwJjCyCQ67If3cZ+b97Fnc3YDA4xzn2Nfbv&#10;/BPHH/DJfguNm3FfDtqM7s5/divjT/gprb2o/wCChfwIkkJ3N4iYKvXjchJOePb8T60Afo1avt8C&#10;/OeRbjrnjivzn/ZR1m2vf+CwvxGtIZmbb4fgx82VBBAYdeCcenY+1fo75QfwR0/5duefb3r8yP2T&#10;raLSf+C2nxIhRGk+1+HYpS3mBsHK9s/KPlPH09aAP0N/ac3/APCo9UCj/lyk65H8B784r4z/AODe&#10;u6SX9mjUoEZv3fii9TazE4/evwM9MD1r7V/aLgNx8JtThUKu6xkAZug+XvXxL/wb5RR2vwF16yEm&#10;fL8X34Pyng+e5A568Ec+nHWgDsv+C7llJN+xX4o27flt4yVZdwPzgYxjr/Lr2r2n/gnFM1z+yP4O&#10;mZmy2gwE7lwT8g5/HNeH/wDBfEyP+w74rhDMqyW8ayMpIG0yJlT7Hp+Ney/8EyYb23/Y/wDBcN5I&#10;zSL4ft9xfOc+WOuQCT6k9aAPi/8A4KgFz/wUe+BQm+SL+3Zd0nzcvvj+UjgcgHqf65/TOVQ3w6ZZ&#10;Bu/0XGNvtX5kf8FY4EtP+CgHwF1jZ88fiR4g+04+cA4bGehUH1/I1+m0ID/Djgt/x6/iOKAPzn/4&#10;Jz6rp3/Dz/43aaUzMLq3JaRTvHyRZGMnjJ49BjoK+3/22rRL34AeILRwu2TSpgQ4BBGw5znjGOfw&#10;r4O/4J46dIP+CtnxsuZI/wB2v2do32kKcxQnAOOcencAehNff/7Xfy/BLWQ7+WP7PkDSYzsBUjOO&#10;+PfigD44/wCDcSa+k/YyUXjfP/b958vdfmxz755/Gn/8HDzXLfsjTR2qvuOuacN0aFtmbqPkjpjG&#10;eapf8G3b3Un7JF410d3/ABU12V2rgfeU/ge30APer3/BxDd21v8Ash3QlX/mMafsUtwSLqP5fx6f&#10;iKAPsD9jN/P/AGZ/CcrMzeZ4btG+Y8nMK1+fP7btpn/gtR8Dro3O0f2PqGxsAk4lBKkf3SNvPYmv&#10;0F/Ypnhuv2Y/CM0SbVbw7a7V24x+6Xivzd/4KbXMulf8FgP2e7qEt88l8snlZU4M1uMe68jPbnHe&#10;gD9Y79C/g51Of+PftX5s/wDBOaQp/wAFW/j7FDNlZJrBj/vCBFP49umMjHY1+klyRJ4Jc5LZtuvr&#10;xX5l/wDBOvxDdT/8FefjxpMseVH2NoWMYyFWMJjPXqpPXnPPTFAH3J+3oki/sz+KnjDbl0O4b5Vy&#10;eIyemRnp0yM14L/wQRkWX9hnw+8c7Sr51xtkb+JfOY5447/55r6C/bkiMv7OXieMRrzotwq7h8oJ&#10;jOM+o+tfK/8Awbo3cv8Aww/YaZJEI/s2rXi4XpnziOOT6c+5NAHM/wDBxTJFa/AfQ76UbxH4w09v&#10;LKllHz4yR6c/n7mvuX9lO6S8/Z+8PXMZ4bRLcj2/dL3718Nf8HH1pNP+y7Y+Tu3f8JVpgU9h/pKd&#10;c9jz+OOvb7S/Yleab9mbwrNMBvfw/asyrnGfJXgZ7UAfnr+26jaf/wAFp/grd/Kvn6fdortHnGZI&#10;srnPfPH1z7V+o2vxCbwHImfvW2R8v+zX5U/8FLtSvtF/4K3/ALP9yIB5M1xfp5jZyjmW2G3vx8ww&#10;OnXniv1VunaX4f8AmSJuxa5xj2oA/MD/AIJPQLZ/8FKf2gII2+X+2oiqqxI6f7o5/Qe1fbn/AAUe&#10;0S31v9lvxdp85DRy6DcpIWXOF8pwTjIyMc8/05+Ef+CZ95f2P/BXT48aSwlSJ5rd9rDA3bIx7dRh&#10;h7N9K/QL9u+za8/Z18RwqMhtHm3bSQcbD0xQB8p/8G1uote/sJ6ZA+3db388fTBxxgH8MfnWX/wc&#10;j6dI/wCyzY6wlsrfYvGGlTdv+fkLnJIP8WOOufenf8GzWo28n7F39mZUTW+v3UdxGucq2V65HHt7&#10;Vt/8HHFiZ/2HNcvEgWRra9sZ/LzjO27jPpng7Txg0AfXX7FWpx63+zR4V1BZGbzdBtyNy4ODGPc/&#10;zPSvzi/4KR6ha+CP+CvXwM8QPa+a179utwrsRldyY6DqCc45+6vTk1+gH/BODV49c/ZB8F30Tqyt&#10;oNv8ytnP7ta+Af8AgsvJplp/wUP/AGe5Qkf2g+JLpVmbI2/LH8uegzn65A9OQD9V98d14D3Jubdb&#10;dx7elfk5+wT4gOnf8F0/jJ4dnXyGl0u2MKMpy4CKucnGDgZ6e3vX6waHsk+HsW7/AJ814P8Auivy&#10;T/Z0vrW1/wCDhbxtarG1uX8L2/3iQs+PMGRjhhnPXofpQB+nX7YGnPq3wG16wjMuZtKmUeWu5vuH&#10;oCQM/X1r4n/4NptWmP7IV14bmdS2l+ILq3YK3C7WwAOT2Gf+BV93/tDrHN8JNUE65X7BJu+bBxtN&#10;fnr/AMG1c0Ft8J/HWkwycQ+OtQOwPwP9IlHA9Plz3647GgDrf+DjW3H/AAx7Jc+X8sPiDTZJM54x&#10;ew8jn3Cn0DE19h/sYXa337NvhWRDlf7Btdrc8r5S49/z59ea+Wv+DhW1lb9hHxNqVvZLM1obefbI&#10;oOAk8bFh15ABx746dT9Bf8E3fEMvib9kfwfqlwu2STQbfdz3Cc0AfFv/AAUL1U+EP+CsvwF1fH/H&#10;3NfW27n+LyVAz0AJk57jA9eP0n11WuvAEoMed1sfve49a/NP/grzZS6f+31+z54jggXd/wAJVJCG&#10;3kYz5behHRD079euR+l1uxuvAKsuP+Pf8M4oA/Nr/gkJcXOh/t5/tDeDpJZmX/hMGuFWRgdu4KwH&#10;U4xuYcdgPXj6z/4Kp+Gm8U/sbeOtGDNuuPDF5HGy5zkwP0wc57jHevkL/gnxfDwt/wAFfvjt4RcN&#10;/p32G7hwwAP+iwg5HqGBBYdTX3V+3RYf2h+zr4kiKttbR59208j903P1wTj3oA8D/wCCBOpR6j+w&#10;H4PWFkKx2sifJJuHEjfkT1/GvI/+DgC4j0S2+Gnih7cSfY/iLYHbnB/jPHbGAQeO/wBK6b/g3A8S&#10;XGrfsSadp05O6zv7iBx34fv15yc575rP/wCDinTo4P2b9L8QypGRp/jLSZdzKdy/6Uq5U5GOSOfS&#10;gD76+Ed2NT+F9jdMoBeyjO3OcZUfSvy98dTJ4U/4L4aDdB2j/tjweFzxg+WZsgZPI5BPfJ4zX6Uf&#10;ssarF4g+AWgalE25LjSIXVueQYwc1+cH7WVpDo3/AAXD+FGrT2+Fu/DtzGrRu2cqz8HBHdl4/PPS&#10;gD9O/iBbi/8AhxMplK77Q/MP93PHvX5y/wDBD29XQP2hvjr4EEy4tPiFezrGufkEsrN36nkfQcV+&#10;k2vKsvw+kZgcfZSTt9Mc1+Xv/BKS7TSv+CoP7RHh2O7kG3xDDI0MmcZaNTkfiRjrxjoMZAPrL/gs&#10;fpQ1T9hn4hRIdrf8IzdMrbM7fkOG+gPP4e1YX/BDbxRP4o/YO8GXcrozR2Jj+Xn5UbCg/hj8q9L/&#10;AOCk+ivrX7JvjKxS3abzfDd0nlqudwMTAjA68Z/Ovnv/AIN0NfXW/wBgvQIhcbzbvJF8rZwQf1z1&#10;4759KAPMf+C/9t/YXin4S+OmVh/Z/j6FSysc/MjZUjB+U8HORjb3zX6QfCa7fVPhZZ3MhPz2SN+a&#10;g1+fv/BxNpyWnwp8F+JJzuTT/iBp0rIe+ZPL9ORmTpkcnvzj7y/Zt1Wy174I6NfafIjQzaTC8TRt&#10;lSpjBBBzyMUAfl/8Tr3S/A3/AAXi8M3DhEk1TwvskkGFLbZWCrwRnG7PPBVzjlcH9TPifEt78KLk&#10;fLhrJv8A0E/4V+TP/BRe6tfBf/BaH4J6xDaru1C3njZzldyi4iAHGM/M2R1IJ5wDX63auFvvhY+A&#10;G/0Q9R14PNAH5h/8EE9QXTvjp8a/DEiBZIPiFfELGwC7Wu58fKCQPX15GeK+vP8Agr94ctde/Yu8&#10;dW9zCrK3hm7K5jDbWELkHk4yCARzzj0zXxb/AMEkdai0L/gpz8ePA9qqRp/b32ny4vutuWNmYjPG&#10;S2Tx94nAGcV+gX/BSTQNR8Qfsq+LtP0pSbibw9dLFsODu8psDPbJ4zxjPagDxD/g341VNU/YO8NI&#10;syt5KyKyhcEZYnB98EE/WvGv+DjbSZrDwn8PfGCq6rp/xAsT5yzY271kiAwPvAl/wAPrXVf8GzPi&#10;dtZ/Ykt9Pldf9D1GeHGACrBsEHHfPfvU3/ByHopuP2Qo9aW0ab+yvFukXOEjYsgF0qlgV7bWIPT1&#10;yMUAfdPwJv11j4MaXdb93nabG+3aMEFBx1PH4mvz08M3reFf+C82paZ5i7dY+H8B27MHcJJOc9wR&#10;EfofrX3Z+xRqqa3+zB4T1FD8s3h21fC44zCvAxx+XFfAfx6urzwX/wAF4vh3qCRr5es+DJ7b/V9C&#10;kspxnnqX7YHAGaAPvz9srSY9d/Z78Qac5+WfSpkba20gFCMg54I9e1eaf8EndTmvv2MPCq3E6ySQ&#10;2TxyMv8AeV2XH6V67+0lpser/BDWbOWDzEk0yVWXH3htORXhv/BHyeGb9j/R7WCZpFhur2L94RlS&#10;LmQkcfXj2oAw9IgvV/4KYvdbj5LeGJg6hvSSHGR7fNg+/Sul/wCCpOgw6t+zlqVrPcrCm2M+ayZ2&#10;HcuPw/PPTFcpqV/baV/wU/07T4jtkuvCtyZO54eHAyT6DkduDgZrsv8AgqPA1x+y5r0wu/JZLdGE&#10;23ds+cc474/HjPB6VDA9T+CUsV58DtJZJPMX+x4Ru65/dgfzr4w/YsaXw5/wU++LWgs0i/bIbe6+&#10;ZNoPzkBsbjkHJGfYjsTX11+yNfLrf7M/hu+XB8zQbcjjGR5Yr5D+Ed5ceHf+CwPirR54jHHfeE4Z&#10;oT/C371tzYz1LA9R2J7ikB7R/wAFevDR8Qfse+LIYphGy6Sz+Yy52bSGyB3OQMep+ta3/BJzxBa+&#10;Iv2PPB1xbzxyZ0OFPkJONqgY5/keRXSf8FDfDyeJv2XvE2nGHzRLok+FyAxbYcbcg/NnGPQ84NeJ&#10;/wDBBzxTb+IP2LPDUSSqzWqyw578H/Ajpke5oA+e/wDgtbcyeDf2o/g34qttsS/8JeIXZiV4ZerH&#10;GNu1eckY465OP0r8HzLrPwehY/MWtBv/AIs/Lz9f61+c3/Bw/pJg0r4f+IxAzLpvjyzk87zPliDB&#10;4iW5GVIkCnOcFlOMZr9C/wBnq4h1X4F6a6SL82lxMu18j7gP5U2rAfl38AtRX4df8FtfGfhURNHH&#10;rmhW9zkMcbznJGeo4Jx3Pbjn9Bf2+9APij9mLXrWNN0k2izeWducN5bEHoenGR3A96/PD413A+Hv&#10;/BdbwzdPbNbx614d8sSyKNsuJpgFUBSQRwSc9G/Afpz+0Bp58TfAa8t40WQTaa6ngHgr7+gyafYD&#10;5A/4N6fF13rf7Jdvod/cyO2mX81urNIXyAqnPPTqRj2/Lwv/AIL16dL4e/aO+D3jqHank+K/s8hK&#10;EqRJFkEk8BgU6dSW46V6f/wQDvpNG03x34Bujtk0rxtdxYWYMBzj8Dhc9Oeayf8Ag4p0Kew+Hvhb&#10;xnbAL9h8aWBZmZgvzOUGce7DnsCSPQrrcD778LNBrvwAgvLh1kE1ir8N1yozz271+bf/AARxax8G&#10;f8FDfjh4M3bZW8StcIjKORI+9jwcHlgOxyCTycD9EP2atTk8R/svaTfFmkM+hwsM8biYgcH61+e/&#10;7Dj6T4S/4LFfFbQm2tPd2trcQtIgGwbEUgYAyDtBJ6560lsB9K/8F7NKs9Q/YQ8ardsqj+x/MH+8&#10;jIw/EkADng49a7b/AIIxeKbLxR+xJ4Ou7KdZFXR0jaQEncyqA345Bz6Vhf8ABb7SptR/YI8fvDHv&#10;Y+E7w+S6bw58lht+pHT3rlP+Dd3xNHrv7CPhyJJ2kaGFkkmJ+V24OfY4I4+lUB8y/wDBxmuleG/j&#10;f8FPGMtg/mwePUia6TjZE8L7l99xA5zwR2ziv1e+BV9HrvwR029i+7NpsbDeuCQUBGfQ1+U//B0H&#10;HBaQ/C2/bTN8kPj61Y3G3/VqQyEH2O4c9mC+uD+oH7H2rLrf7M/hvU0dWW40G3k3RdGzEp4o7Afl&#10;Tqd3F4V/4OR7eGWJomvvBtqeZSVly06ZHp06Y/hOfWv18+M9rHefCjUIpU3htNkBU9/kNfj/APtA&#10;J/ZX/Bxx4Hv7ydF+0+D4kj3RndxcTtnOQOQwAGeNrcc1+xXxIVrj4Z3gDbd1g+WHOPlPPvR3A+Pf&#10;+CFuoi4/ZWvtPJZfsnizU4vLbrHib7vBPTkDk8d+a9ourxoPivqkTNtVTBnHXmbj65714P8A8EIL&#10;Uaf8C/Fuj+Vt+z+PtWiI5yCs5GDnGSBgdO34n2zxu72nxsu4o5EYvbo7DndgSj9Ovp1PrUgdFcWl&#10;snj2SaQ7W/s0ceo3N/Ln86888T3drd/E6G3j3KY9SjVl9cr19+T/AJ7d7rQZfGCt5vytYyfWvOb+&#10;1M3xZkYkf8fVu+z0+Xn+p+p9qBM2v26Li3tv2YvEfmuyqdJnEjRqWYDYecDk/nXnf/BGu1Np+yZo&#10;7YC+ZJcTBecHdIW4z2549vXrXSf8FK7sQfsd+LzJHM27QbnCRMwZzsOAMc8nI/H3rn/+CNNhPb/s&#10;b+GriYzZktHdjcMxYBnZv4vc/kODigZ89/8ABZHVbib4/fCbSQF8mbxcgkbYrEnKYGD2wWJPbH4j&#10;9CPD0gh+ECHt9jB9unToP84r88f+CustzeftZfB7TYfLEbeKi7KzHaGUL1AyOemSM4zj7xx+hllG&#10;Y/hCEB+7Zn68CmB+Yf7G7vd/8FgfiN5zZ8uOL7qMcEQoMZJ6YJ7Dg9OOfuf/AIKQazb6N+yx4iup&#10;p/K8vQblzIudy4h3ZGCOQRuH+7Xw/wD8E/NHe6/4KmfFrVrnyZNl5EqSLJu2goOMYyT8oxx755r6&#10;9/4Kx3kFn+yN4s864WNR4ful8xuAn7lssc9gCR3wD0NN/EB4f/wQBjgf9naC9h8r99qE8n7uMqu0&#10;tnoeAQuDx0B6DpXH/wDBwRehfAem6ZHDH/pGt28WxlwXUnJXk4znaQOeRkZPFd//AMEAvDx0n9lX&#10;ScxqrM0zSKvTrjH4bcdcV5F/wcG6j51j4T0u2umXzvFEJWP5j521GbaOcA5G7nI+X+HOaX2iT6w/&#10;ZxCWf7KenohZJE0WMblPP3FAPP8AUdeOetfMPwSsZX8beJ727iWNZtZQR+WWbbxgq2QMnknvnI5H&#10;OPqD4YzRaP8Asp2k1zJlRosYk+fr+6wQDx3H64HSvmf4JXIu9Q1a7if5bjXHZZiGyzAEDjHOSeg9&#10;eOCaQSPTdSsY7r4xafb3EJeO307d8o+6zHGPrj3GNo/Hzz/go/cRS+AvCmgIyt9u8WWibWX7yi6X&#10;IHof4uOQEyAdtelaNBBf/G69AQNHb28QTdJuAG9G/MgZPT5umeK8X/4KW+JJLH4nfB7waPmj1Xxh&#10;H9ohmQk/LMsgYMAeVIxtPBAb3oCO5+lmh6bFpnwBhs4m2qmnBQy8YwvX8P6V+Qn/AAR58Nz3n/BZ&#10;f41alNpUtv5Ou3Xmbn3Acp7fxZ3AHnDY7V+x9tAknwTi2qF/0Ef6tT6dR0Ir8of+CM/hq+tv+CpH&#10;7QHiK7t5CbXxJcIZvO3KFJT5Rxz047gJjvVIo+/v+Cnk+seJ/g3H8IvC9xLHqHie/gsYWh6qDIpZ&#10;jjoAqsfwrA/al+NXhf8AYI/YJ1LxFLc2tj/YfhuQWNuzbVebywsUa+pLFVGByW6V6V420NvHnxv0&#10;2W8hM1vpe6VWYfKrgYz9eTX5p/8ABdz4na5+0h+0v8Of2AvAF211HeXkWq+IrW2kPEQbEEbqOCDI&#10;mR0+4c44YSB6D/wbkfszeIbTwf4k/a0+Kdkx8ReNtTmvri6lyWZpHZ3IB+4NxK7QSBsrjv8Ag5f/&#10;AGpv+Eg8P+Fv2KvBV20mreMtcg/tCGNhmO0jbc275sqGOAOCCFf8P0V+G/h3wr+yP+yxa6TE8Vrb&#10;6To+6RixRUCqSWxzgde3A56V+Kv7HGm6x/wVV/4LDax8edd0OS+8M+Hb17bT5v8AlnJDDIdvQkfN&#10;n7o4+fPUnNRA/Zr/AIJ4/B+L9nb9jvw14VurJbeS30iJp1K7SHKhmyO2CSOvavh34UeNYP2q/wDg&#10;uZ4g1O0dbrS/h3oqWEEgkLIt0U3SEdsjzdpA6EcjIGfuj9u747eGv2Uf2U9e8YXuoWlnDpOjSNH9&#10;ok8tflXj/OPSvzz/AODZjwD4n8fnxz+1V40ty2oeLNamuppnXr5r7zgnnoI/bj8aXQD7a/4Kw+M7&#10;Dwp+zTdaRcXTRjU7y3sAyrx+9kVce2eRn8uSK9d+C2jWfg39nvSNJsYfJjttHiSNVG0qBGMfQivk&#10;b/gr34ti8V/E74W/s+2N5uufEHiqOZrVWA3RQshJI64AbOe/ocivrj4qapF4C/Z8vr1WEItdJcgn&#10;I2YQ46ent6UgPmT/AIJX+HP7d+KXxc+Mdxuk/trxfNFb3DNjfCnKqF5wAWOOTxgZO0GvZvEEOneK&#10;P2qLPzwsj6VZyPjg4JAGT6Hk/X2rkf8AglN4KufBv7LEOt6puNzq19dXs00hy0m+VtrEnnlQvB6U&#10;39n/AFe68dftg/ELW/PkkttN+z2cXCsqt82/p3yp6+vtQB6N+0lqN1HNomgLuWG4vR5xBIOFTIH4&#10;njNdj4lm/s/4WzSE7gti27C9sHP6Z/zzXz/+2H8f9D0P9onwJ8ErWSRtS16bMO2POxQ6knOOhCFT&#10;jn5h26e/fEWVNN+FV1NcAbU092OenCk0AeH/APBM3TbWL4V6rrSRyeZd+Ir2SbzgN+7zGyCcnPfn&#10;9BXhv7VngOD4pf8ABUn4Zw6hZ+fDo9neXLb1BAPyFT64DKO+Oehr3f8A4Jl6rp2tfAeS+0aILAdZ&#10;vfL2k84mZSfqSCT6ZrlPFHhK41D/AIKGaH4gFpuW30m6VpVbGz7nBGec5PrjApoD3P8Aak1hfBv7&#10;POsXsR2tb6TK6jdjkKccjnr7V+aH/BAr9tST4r3Ou+B/Fkn2fURqk8mwnG8mRt3fgg/w9AOR6V+m&#10;n7Ufh6Pxf8JNS8NtH5vn6e8exed2RjHNfkn8J/2aoP8Agn/+0J4X8fwXE1nY3+oLFN5cYKyNJnKu&#10;7fMw3suBz6+poj2A/TT9sX4eweMfh7Jetaq7267/ALpJBHPHr0X8q1/2a9ebxJ8HtPju5d8sVt5F&#10;xu9QMH9a6e5Fl47+HeYWWVJ7XKunIII4I9e1ee/s7tJoF1q3hQjascnmIAuAOxA/IUhdTprR1t5r&#10;yzB3NluGXj6E/UjmrEBzbZC7m27vLfPPtUkcMUevzr/z2zhcde9EbW6ssbMfmTByaBlcapNEqruU&#10;/KBkn2orPnzG5jaDdtY/ePv+FFAHiv7IDy3vwlk0OVh5kdtsWNWLKDjP49D0PGMZrxzw1L/whP7a&#10;0c8rbm1GzdVlaXj5SvPb+99QFxXof7Dl+lvfatoFxPIyrckKu7+Eg/lx27c8mvPv2rluPhz8fvDf&#10;ie3uHgX+1xBI0cec78xgA/8AAtvPIz7UEI9x/bt8Fnxp8GbuVU+9pbFMtwGA4OO4yfQn27VxH/BI&#10;/wCJMPiP4LR+Hb27jmuLCeW2m8pQq/KRwoHpn15JPtXuPjq2h8Z/AfcLdGL2W1vlJ4K8j8d3Svin&#10;/gmBrE3w/wDjp4z+G14TCsetF4Q+GY7zliBjhSSe5YtknAxTLLX/AAU+0lPAHxd8L/FNNqNp+pf6&#10;6P8A1gU/L8icliTgcc4GeTX2Rpt7H44+AcV08P3bPdtKhug6Yzzyexxj1FfP/wDwVy8GXOq/Ce68&#10;Q6Va4nsdtxbyCPdjaNy456HOOM8jPGK7/wDYR8UTePv2Z7UXFwZWk01D8xJ3MFGc/jt57/jigDwT&#10;9g66h8A/tReL/BrTJHu1bzIxuPzbuTkHp6cY+7Xtv7ROgyXPxW0q+jmZdt4jCSRQCOwHbuD0xnj1&#10;rwjSoLrwD+37DeRqY01DTVBdlbduDNjaScKDuORg5IXBGDn6K+PDPf8AjLS5A7HfJEw7hTjgj1PG&#10;O/4UhMqLfLL+0PYRs+xTpm8cdAR1PHfjqc9uMc1W09Tf6hfwtGph1bULtVZAcbVKgndkYBPfjioL&#10;5ru1/aNt54x9zR1bZ6AKQAQe/Hfpz+FOz1aW58JX805Vmms5F3cBszXJVeOn3Qex4zQQWfHQWy8D&#10;+APDSOy/btajkbflt2SW465/wFdH+2JdJH8N9N0fcvy2LZXdn7wwD24zt+v5Vl/Ei0Wf4pfD3QbO&#10;aUNHarKy7fvKF4+bsQdwPrjFWv2xsXmp6ZpEcqjbZxL83RNxOc4I49vXFBX2T1z4GW7af8CFFvD5&#10;f/Et+XzBjqvfivnT4NaRH4j/AOCiGs67KyltI0CG0jyc58ySRyeeRwqnryOK+m9CiGk/BPajdbUA&#10;fL29B/L8a+Z/2G1TX/2zviRrotsrBeW1rHOeW/1bMVHPTlT9W9Rigo+sP2ptT/sL4R3tygf91p8j&#10;7QOTgHj69q+U/wDghFpzXXwh8QeJyjY1XxlqU6NI247fPIAB5yBjHrx24A+hP+CgevHw38CtavGI&#10;CQaPM2Dkr8sZJHGP8mvLf+CJPhi40T9j7w7f3UCxyai1xeMF4z5k7v8A170AT/8ABZS9cfsxeJLC&#10;B2WS6tfKVYyN5zxwCD/h6kDmvYf2TtJn0D9nfRbe7DebFosKyBm3EHYOM+x796+ef+CyOu283w/s&#10;fC91H566l4gs7U26x5JDSjI45wR1xnIyO9fUHwtibTfgxaxSfJixQKFXG1ccDp29KOgHivgOP+3/&#10;ANrTVtRuHZms9LhijXcGADOS3GPvcYz3Arpfj1INU8X6dp5RWVr5Vwx67cH9Mfj0rmf2cTb69+0X&#10;401YfvDDeQQbt3yqVDHGOuRkc89+fTpfiEv9p/FrT7WB2ZVuXLBSccZHP4kD0/WglHQ/FHVF0rwX&#10;BaKPlaN3YnGeFyPb/wDXTP2bJ/N8ArqsSeWG3yE46knr9e9YX7S96bXwiLaymO/+zmEa8cliFAH4&#10;4H1Nb3wZgPh/4Nw+aF3R6fhnY8Elev55/X2oD7R5N4+jXxD+0Z4Y0h7jatv9ouTDn7xGAufwJ/QH&#10;ivfPiVdW+m+D4sPwdzjrzwRzweMGvB/BkD+Jv2oZLtbbKafpyr5n8IaRskD3wqk9eDgV6p+0b4mT&#10;QfBdw8sqr9nsJHZjj+7+tAzzf9iRpda1nxF4lMQZbzXZys3mbs7W2AZ69EA/Dj1rc/bm8Tz2fwy1&#10;qGzdWma0aCFTIBuZl24z2+9+tan7F3hwaR8N7GdkVZJojO21SANxL/zJP415l+3Y9x4qGm+CrJTI&#10;+qa9DFcRjo6BhvzxgjA59h0IzQL7J7H+yvpy6F8KNPkcMxhsVO4rhjweTx1P6nNeX/GC4uPFvxo8&#10;M6B5jGNbmS6mjVM7go2DOPdvxwa9u8HWMfh/4XBVVV/0RV2qOAMD5e9eNeBbRfFf7R15qUkpaPT7&#10;dUSMDq7HJJz/ABAce4Y460DPY/iBdJpPgeKPcV+88nqcD/8AWa8v/ZM0n+0Nc1rxZJBj7VqjmNmY&#10;HKjAHPpx24P4V237QGqf2L4VmmZMta2LOFU+ik4Bxx06/wCJqj+yZo7aX8O45/L+eSNpD65JJJ/M&#10;5oGZnxS1JtS8Z2tqpDeZqCqqbjl1Xr9OOcnpW38YFEXgu1iL42oW256Yxj69DXJ6+0+rfGDS7M/N&#10;GrSSyK31J4/H8810Hx+vWj06OwRnXba53AZZWJ654HUg/X8KCTn9Fvv+Ec+Al1LJN882wbm7gjdn&#10;6YJ/LFaHi/TprT4K6D4YiiMZ1K4t45l4yRwxznryR0rP8csuk/DnQ/DMbKst5eKrK/JwFweScck4&#10;6/Str4i20+oeNPBPhGDCxQSG4uE7FViYY/VT+H0oBFf9oOzE6+EfBluv+svrcNGvUqGDfjwpyO4z&#10;0FWP2jbxI9E0nw7HIm/yi212+XJwBk9McH68U3xnKvif9orRdGKF4dNt2lYEAhWCgg4J/wBvrWb+&#10;0Nete/EvTtEt0P7s2oZlUY4kJx7HGaCj0ieSLSPhcVf+NQi4UnPHHHpyK89/Zhtprr4heJtYmXdG&#10;dSEUcjcF1RQPX1H06eld547XyPh3DHJGT8u7Dd8KD+fFc/8Asq2Kf8IndattTdJcSyFlzz1/Q/yo&#10;Dqc38e9Rh1rx7o+jFRJHcaw26Pb1VFzkdO4/WvTviRfxaF8N4UYCPbDv/wBlcDrx6HNeVXEU2u/t&#10;FadbNEwjtbV5/lXBZmcYz+HPvkHnFdn+1XrqaH8Prt/PVfJ0lm+bsTnk+gwaAMf9hLTrqLwdceJL&#10;hAGv9RuLpQqAYVn+Xp14A9a89/bV1u68SfErwP8ADqGdv+Jp4oikuFjbBMcQLnnPT5Qe/G4Dmvcf&#10;2YvDzeEvgvp63L5e305fMkIGT8o5OO/9c14pqumad46/bU0e3uIIZZNH0mS5wy4MfmShVb8dhGfr&#10;QJbH1FFjR/h/5MRO5lCnbxnjtXyJ+zLaah8RP27vG3jeR45rPSbG3063fABSTmRxj/gY5xyc8nFf&#10;WPxZvV0HwC87/LHHavI+7v8ALn8K+bv+CWWk/wBu6Z4o+JF24kl1zxVdyeZu3ZRH8tRnrwqA47Z9&#10;6Bn0F+0n4oi8J/Dq9vpJvLW1095N24DHHWvBv+CQunXevfBu8+Jep2zK3ibxJfalH5se1mjaUhD+&#10;KqCMdse+dv8A4KjeOL7wp+z14nl0nc15NYPbWqxth/McbFA9yTgepr0X9g3wAnw0/Z68O+HAjL9i&#10;0eFWZgM52DOaAOR/4KU+Nrnwj8C9entJfLkltDbwuP4WchAfzPQda6z9hv4fy/DX9nvw7oMoZZbb&#10;RYVuPMPzeZsG4n3yefSvEf8Agoz4gfxPrvg/4YQTsra94stYZvL67AzSv3xx5ffp9a+sfCVjFo3w&#10;9WJA3ECqoz146UAfLn7TDP40/ac+HvgxHDQw3lxfyhiMDYnBx6gt/nIr6outuk+CFB4AUfQDHP6V&#10;8r+EopPG/wC3hqN1I+6HQtCihjVscSSOWJ477SPz9uPpr4q6n/YfgsyBtoWFj8zBf14quYD5b+A1&#10;inj79tTxZ4xCK0ej28OmwsvPzktI3Ppgrx2IzX0t8dtdh0LwTcT3E21ILGR2OTx8ua+d/wDgmPbT&#10;+JIfFnja9TP2/wAXXjxSMBh0V8AgjjH+P1r0n9vbxQPDnwd1+4t5dkjWLRRsP7zDaDg8HH+NUBjf&#10;8E/9Htx4BbxBHDtbUNRuLp23Z3bpCQ2fUj8Kx/27dXll0Ox0C0nMcmqeILO2+9n5TMgbse3X2r0r&#10;9jnwtL4T+CWj2V3bqskOmR7kXoG2849q8e/ayx4r+NHgfwcGY79a+3MoXtDnGfbLD8vpQB9HfD2w&#10;Fj8OUjXaP9FVdyn2xx/npXgOm2C69+2JLcjay2OkqPu7sM8nr9FPfsK+ikB0zwF5I+UsgXJ/h+v0&#10;rwX9nyOPXPjz4u15f3jLfLCG2ngLHjH5YoA9Z+O2sf2H4JkuZn2rbWLySHb6Anp9a4f9hixNv8JL&#10;bUXiZWuJJriQnjLM7MT7dcj2q1+2tq1zp/ww1o2T7ZvsRihYLk7mGFAHc5rov2cdCXw78IdPtCW/&#10;c6bGigkcYTA6enT2oA8l/aQ1W51D4seE9FtZh5k2tNI0e7ccIDkkdh29yQe1e+6w/wDZ/gJY8r8y&#10;k455/wA5r568RxzeI/2uNFtJ7lvLsNNlk8rdwSzDOQfQAHsf6+7fFy5/snwMZpc/u7Z2Ge3y/wCF&#10;AHmH7JV9H4j8SeI9ZEjSB9dlj3EjgJ8u3j0IP51U/bhvbiXRbXTLUbpLrWIYtnGCN49fofripv8A&#10;gnxpsp+Hza7PFsa+vrmd+mSzSs2Tg9fpxVX9oLPif4reF9CSZcf2m80iseqojfmQxU/QHvigD1zQ&#10;VXS/hnGHKjdHGrKOgHAx+mK8f/Z00211v44+LvEvkbnW8jtPMVsjaicAf99GvXvGs8ei+AI4t+Pk&#10;yflznA4P515r+w3aC68Pah4sKL/xMtTmudyZ+ZS2AffIUdOOlAEf7X2oSTrDosRU/bNSt7dssOPn&#10;y314B4r17QLaPTPhxsaNVzGq7SenFeCftBagutfGnwl4ZjYtJNqr3DdRtCRn3HTd/I17/wCJZE0v&#10;wEoY4+Vj8q9PloA8F/Z1Nxq/7SfjbVpHZoo7q3toyzE/dQMT6Zy+MdeMmuq/bv1pNO+FGqq9ysXm&#10;W6wDdMI1BbgZPpuwPxrnf2FLNtZ1bxJ4tKBvt3iS6fzBgBlEhUcfQYrD/wCCmmpX914R03RtMuXj&#10;e/8AFFjCrICduZl6gdRjPXigD3z9n3Rk8N/ByzsMf6nTEBb1O0Z/E818y+NI7Xxb/wAFD/D2myxC&#10;T+y/D88nzZUxu1xAAVHQ/KvPtX1n4NszpXwrjt7g4ZbZVZuv8Ir4++EU83iP/gpX4nnCNNFp+iWk&#10;KMFGI2ZpZCM98lgM+2OxoA+w/iXLFp3w8xKQu23Jb2+U57H+VfIn/BJOa41/xd8TfFU0OI7rx1dJ&#10;C+7dkRgRHPv8nI5wenSvqL9pHVG0j4bXU6Fl8qwY/e6ccE18+/8ABGrwxHZfs/t4nD7m1zXtQ1Bi&#10;qgDElzIw6E84IzzQB6B/wUx8VS+Gv2cPFV9CwDLo06r8+DzE3vwa3v8Agn/4bi8N/s2+F7eIcDQr&#10;c89v3Y44rxD/AILN+Ilh+At54ZaVl/tnVLWxCrHuMvmTIu0AcnPP4gV9TfALToNC+Eun21rFtjh0&#10;9FXPHAQDFAHyd+3nr1pcftIfCvwlJbmWW+8TtKi54XZFISW5/ut0xyQvpX11qTNZ/Dlf4Tsyd3bi&#10;vjH9oLUdN8Uf8FJ/hv4PnPmSWem316q4HybTGuR653Y7EV9nfEK4TTvh2zAYVbdmwzcHC9KAPj3/&#10;AIJ6WcXiT9rH4veL3mMk0fiKOz+ZVBVEgjwOOe/U9STXtX/BSHxIfDv7OXizUg6r5eizBdw+VSY2&#10;HPtzXjf/AASJjOp+Ivih4k25+0fEK+HnDHzBdsfb0KHt1zzXW/8ABXnxT/Yv7M/iKJXfdcRrbr5e&#10;Nx3lUAGe+WH0oA9F/wCCc+nz6b+y34UF3DIso0G3LJIMMv7sfKR2I6H6V4H+3lfRax+1V8IfB5ZZ&#10;PtHih7iRGbokdu4z9dzL+ZHpj6u/Zk08aJ8EtKhKhfL0qJcL90YToPpXx38cC/jP/gqX8OdAfcy6&#10;TouoahtbBH/LGNT64G9+PWgD7pvitj4CUMdq+WOp9q+Ov2Ey3iz9rj4s+LEZSsOuw6evBOPKiGcH&#10;oeq59/pX158R7mLTvh9JI67VjgZm59FNfIv/AASRmk8R618SvFbxxn7Z8Qb4xXCY2yqNq7gOwypA&#10;H4nk0Aerf8FM9ebQf2Z/Fl4l2kLLoU6LIy52sYzg46nB5/CrX/BMjRTof7Jfg20LhvJ8PwBm2Ebj&#10;sHzc15r/AMFpPEjaL+yT4sMSM0k1i0AUDrv+Qd+nPPqCRnmvdP2LtFHhz9nPw7a+UIxHokA2qo4w&#10;goA+bf8AgoA8HiP9pT4R+C5kEiXPjIXEqY/hhgkkHT0ZQffivsy9Edn8P/Lxt2w4UY9BXxZ8fbq3&#10;8Tf8FIPhroEl181jb3t55ezLfcEZPt9/8fzr7O8ezCy+H8jkso8hvqPlNAHwd+wPfzeK/wDgpD8Z&#10;9Tidvs9hJY221m3AyeTvYg445fGMnnJHpX2d+1pq40b4S6rdb1Tbpr8up2jjjOO3rXx9/wAEj9Hl&#10;1b9ob42+N5i8jzePHtlmKjBEcMS4B9AMj1HSvoz/AIKVeL4/Bn7NHizXZJXQ2uhTNGVxw23A68cn&#10;A5OOaAPK/wDghlp0sf7Imn6u8Gz+0NVvrtd3dXuXKn6Ec/jWZ/wXKu1uv2WtU0E3BSTULu1to9rD&#10;JZ54wBz/AJAzXoX/AARr0NNH/YV8ChYmXzNFWX94OTvJbP4ggj2rx/8A4LOa3aTj4f8AhG5dm/tT&#10;4kaXAYVZRu/fE87uAMKeewzQB9mfs46VLoPwQ0fT5cqbfSYU/JFr40/aH1tb/wD4KkfC3RQWZY9L&#10;1KVk8sEKflXd0PIOK+5/BcAsvh1DHH0W0X+H/Zr89b24tPF3/BaPS7FroNJo/giZ41VF6tcKC2ev&#10;H3fU/SgD9EtfcweC2J4xDkZOO3rXwr+wLHJr3/BQL40+IWkWXyLywtF+X7hWJ9y+/GxueRmvt74k&#10;zJYeAZPlwFhbcp9Mcj8q+Hf+CR8UviP9oL44eNxErRzeOmtlmVQM+VHtx1zwRn8c96APrr9rbWI9&#10;C+D2tahM4VbfTZmZm+6AEJJNeI/8EX7Ut+x7oGqNAI/tkt1cbT6PO7DHtg16R/wUN1ZtF/Zw8WX4&#10;j3mHQbhlj/vHyzxXM/8ABJHTn0z9i7wXGyyrv0dJdsw+Ybvm9Bxzx7UAcB/wWl1+PTv2bb6wiY+d&#10;eX9rBCu4/MXlCkcZ7Z6CvqP4BKYvhNpZJbJ02I/MpX+AetfGv/BaOaW70DwX4ajlZk1Txzp1tNGu&#10;DuQy+5HAxnuD0PBr7a+G1qLH4cWsRTaI7FBtX/dFAHxX+1Nqhuf+CiPwl0NJsrsv5WVvughAA3PA&#10;5ZR19+1fbuuSR2vg1ivygQ8E/SvhTxwsnij/AIKw+FdOZZJF0vwZeXJxgqjtdW6cj2BJBHXcfSvu&#10;Tx6Xt/BDnH/LE7vfigD4j/YTvbDxH+3x8X9UiDSTWt3aWjSZLLjyw+OnBBkx17Y7V9ZftVaz/Yvw&#10;o1e+KM3k6fI+1e/yntXyj/wSq09dV+Pfxl8XofMWfx1LCsny8eXEi7eDzj1PJznvgfQH/BQ3WJdG&#10;/Z38UXkE4jkXRptrEgfwHHWgDE/4JeW9if2btF1DTkQR3ULTfu5C4O45zk8/nzmuM/4Kt6str8Pd&#10;Js3iWX7V4osEZW5Df6QmB0PHr7V23/BLjTX0v9lDwrBIAP8AiVoWVT0bAz+ua8v/AOCoUw1fXvh/&#10;4fIKx3XjqxEj9hhiQDwQfpQB9a/CtVi+HNq4Xav2Ncdv4RXxR8ar+LVf+Cm/w70VUEkkOj31wzI5&#10;O0ZCHPBx2x69ulfcHg+0Sz+HsESLgC1XA9OOlfFujXNlrv8AwVQfTpIBJNp/gzzo5Bn92WnKkfXa&#10;gOfQ+tAH2t4pbyPBrA/88/4enSvkT9gK4h1j9oL4oaxHbrn/AISTyGljBwdiD9fmOeTnivrf4kSJ&#10;aeCZnI+7C3A+nSvkb/glj/xMda+ImpSQ7Gk8dXgz5eMgNxz3xQB6n/wUZ1t9K/Z08UuszLu0mVFZ&#10;eCNy7c/hn8s10n7Fdk1r8BdBVy3GlRk88coP0/nXB/8ABTy4t4/2fNaS7kUK4jjYMwB5demT19B6&#10;Z969U/Zi06HSfgxpNtCOI9LjVWY8kbBzQB8y/tlGPUP2ufhbprylv+JxM/l7juGI3wQR77sg8EfT&#10;NfYOpNt8CqzE/wCry3PtzXxT+04Jtd/4KKfDHSYmkZbWG+uXVei/IIwzdiDlhjqPw5+1fE/+ieBS&#10;Ahx5PzDd7UAfKf7CVnPcftFfErXZWeRbjW0DMxONypjjJPBAXAHA569u4/4KXa82j/s/a7JASXeN&#10;Yxt9SyjtWD/wT5tLq58W+NdamiZVuPE82Fbgqc4IPrnG4dhuIqx/wU6ubdvhFJpl0cR3up2kLH5c&#10;DfcxL82f4fX9eBQB6t+ziGtfgPprKo/5BsS8nPO0D8favDPAsseu/t769iHcbPQ7UBjj5CZJMhfU&#10;EY/EH6H6G+Elgul/BTTbaRdu2xiUjb0IUcV8/fs8x2d1+2l44v4Vk3RrbwyHb8oIDHAOPQgkZI5X&#10;gE8gHqf7cs8lp8DteKNtb+yyvzMeM9+Kb+x3oNl4d/Z60uxsbfy7f+zkMce4kKpA+Xkk459c4rn/&#10;APgo34jttI+B+qC/nVFcxodxABy+Npz25r0H4IWMWj/BWxtlfdEtnGq4cH5Qo7jr/wDXoA8F8ByN&#10;rP7eurpvVlsdHhVV7odxyuPXkEfjXZ/8FHNSuLL4H6hDAV3SPDCqtghiZF4wfXn8a4z9m+2fVv2z&#10;vHmuqpYQyW9tuGRykSMwweOr8Yz1PrW1/wAFMDcTfD+y0kv8l34hskfJAUqJVYjnudvHuRQB698D&#10;4IrP4D6e0b4U2MZUsMcbeOOPSvl/9kOxk1f/AIKFfE7xCWbbHDZwIqghW2r1PGMg988gntX1d4Nh&#10;k0z4J2qjgrZp91ep218s/wDBOjy9Z/an+LmsN/rE8SCL/V4+UKOQcc5beevccYoA6b/gsHq1ta/s&#10;63lncWhulnv7KL7Kse7zN1xGpXHc8jAr374EaZ/YfwD0u3iHyrpcI9M/IDn6n9DXy3/wWK1OKLwv&#10;4V02e2aaKfxlp4mWPO4J5pyRjPIAyOOo619e+EY3s/g/ag/w2MYO0Dn5Rn6ZoA+Kv2UtZm8Uf8FS&#10;fiWk1vtGnaXZwK7E88E/pub2y56816V/wWkvLvTv2JvGj2SlpG0WRNoYDI2HPWvJf+Ccqyal/wAF&#10;HPjpqUkCxrHfWMSLuGSPJ4Y889x2xjp3Pb/8F5vFCeHf2KfFCl2DXFvHAm04J3yKD+S5+vAoA9x/&#10;4JxaY2kfsheC7ORcNH4btt3GCT5K/l/jXxz+2HrNxcf8FdvgvpMWNyrey/eHyjbtJA65yw6du5wa&#10;+0/2Bre7tf2S/B8epIv2hfDlt9oKYwz+WNzD6nntXwt+0Lfya5/wW2+E+jvCHhs9LvbhlxgdD8wy&#10;ecYbIx/KgD9NPH+5fhrcMD8wtSenoK/Mn/gh/HK37bn7RF0PL+XxaisEXHzKCvp0wvGOoI/H9Ovi&#10;BiP4d3GP+fbj34zj8a/ND/ghxePd/td/tDSwofJbxwSp27RwCMYH8QGAc9gPSgD7C/4Km3i2H7If&#10;jJ5YPMVtAuF2bQQcxkc5GMc15p/wQATZ/wAE6/BI8nbm1k45/wCejeo7dPwrsv8Agr/qb6Z+xp4y&#10;lWPdnQ51ZdxHylSDyO2M9j9D0rjv+CAEV+v/AATb+HrajA0cjaVllaMKeXbB49R+VAHlX/BxDeQR&#10;fBfw/Bcx/LN4001fL3Y8wfaEyvTsPm6H7o4r7q+ByK/wP0v915e7SISV3E7T5Y9feviH/g4BsYLn&#10;4a+E5LqGNlj8daYQZG4B83Hrwfmzn2NfdXwpjK/Byxi2sp/syP5f+ACgD8ovHUsml/8ABbSO7ili&#10;TzvCIUKvZVnkfPTk85+b3HPFfTP/AAUJllufgFdNBMykWB3MI9x6FsjPPbr9McDFfLPjyG5g/wCC&#10;4S3cnmbV8Jr5JZvusJpPb7oB7HnzK+jv+CkGvRaL+zXeyXUnl4099zN93iNgC3/fS8noD160Acz/&#10;AMGyPgez0X9mrxN4ot2neTVPF16009yxMk+JCFlc55dlxuPOT3yK9w/4LMznUPgVp/g1JWVtb8U6&#10;ZZMQq/de5TPXvgHHpwe1cZ/wbj+BtW8LfsAaHe6patC2pXFxdqGTbnfM7HHtzkVf/wCCwV9qGpeK&#10;/hJ4G0ppGm1T4lWGbeNQ29E3SHcMfd469uM8dAD7C8FaaNE+FNjpzPnydPRC30Xmvjr/AIJtW9pq&#10;v7ZHx08W2sjs0niSK0kV4SNvlRgZDdCMnGM8fiMfZUpaz+Gq5Xa0dmu4dP4RxXxV/wAEbdaPiD4l&#10;/G6+kdZHX4m3sZlAbJClQOvHXI/D0xQB1H/BdK/vNP8A2FfGMlqzLItkm3apII8xeCPTuc8DGa9t&#10;/wCCfsIg/ZD8DwxxFFTwzaqF3bsYjAxnv+teEf8ABenUEsv2F/FTOP8AWRwRqqqTuZp0Ufhzz+vF&#10;fQf7DlnJp37K/gyzmRlki8O2yyKy/MGEYBB9xjB+lAHxN/wUFuS3/BUv4B26bVc3epYfachTEoK/&#10;jnHI7cY5r9Gr87PAjKB/y75+97V+av7eUU+p/wDBW74E2kauoj/tKWMbchyIxuHtgLu/DvX6VajE&#10;w8BsuP8Al1HTvxQB+XH7Al9Pff8ABaH4xvMZNy6ba7mZeDkA4B9gBx6EY4r9F/2trz7F8EtYuju+&#10;TTpSdgycbemO/wDn0r86/wDgnvbyyf8ABZf4z6kg27dPs45PQ4zzkDkj07bh71+if7Wt1HafBLWp&#10;pULBdNlO3bnPyk9PzoA+QP8Ag3hcv+ypfMIY4/8Aipb5SsS4XidsYHUDGOPbNJ/wcO3c6/sXaxax&#10;sf319ZIu1ivJuYuvrx26HuQMkS/8G815Lefso3cnVD4o1ARttYFk847W+bkZAA9flo/4OGvJf9jf&#10;VI5k3L9usy3zY2L9phHmf8BJVvfB60AfT37BtuLf9lbwbCGV8eHLX5o/u8xDn6GvhP8AbrkhH/BW&#10;/wCB4yzMslz8sbfd+5g9PXqO4PXGM/ev7C6bP2XfCKLCEH/CP2v7tScL+6XgZ7V8J/t7/ZbL/gq7&#10;8Dbm5hkZpLq5SMq2VTBjwxGemW59cD0oA/R3xdBu+Gjoy5BtSMeo2/4V+dv/AARjknX9qn47WUrf&#10;NH42LlVQqFDjKjnHQfKeOvPev0Y8WxfaPhtJ8mf9Hzt74xX5w/8ABHu5WD9tj4+WEKL5f/CVqy85&#10;YZjXPc8N1H+77UAe2/8ABcYpB+xf4rm37dumsWIPIHTI+hwfw79D6r/wTVEn/DHHgxHKsy+H7fiO&#10;TcpPl9iOx6j0BxXh/wDwXwluj+xB4wS1Zi39mPtVVz0Gc89MYB9TjHevX/8AglhLPJ+xD4H88yF/&#10;+EcgBWU8j5Bxzn+fSgD4u/baSV/+CyvwWRJ/m8u7bdztxleMbucjIJx/EOTxj9NfHQa3+Flwy54s&#10;2Oep+6a/L79sx7m+/wCC1PwZswAka292zbmCKxZkzznknCYz1I6ZIB/UL4hL5XwrmZRkizYD/vk/&#10;5/xoA/O3/gilrr3v7V3x+0t1QLB45byQrA4BiQ5BGfkIK7Rngg47179/wW8nurf9g7x/Jas/y+G7&#10;lsx5DL+7PzcEdP5HvXzv/wAEMNMlm/aX+P2uxIv2eTx/JFC0bJg7EQEHBPI/mT3BA+hP+C4E9xbf&#10;sJ+O2jVhnw/cZ/c78Dymzkf3fX0GaAL3/BDzTE0//gnj8O49kis2ho8iyKwwxJJHzc45yO2CMcV8&#10;w/8AByRqWmp4U+HunXJXzrj4i6akK8DcS5B5z6E/z7V9Qf8ABD621S1/4J5fDq31eZWmXQYw21SN&#10;q5OFPA5UYGe+M89a+T/+Dj/TrW7u/hZ9puGXb8Q9PUpj5cM5TBA53ZbC4zz9aAP05+B6rH8INJ2Q&#10;Mo/syH5W/h+QcH3FfmF8Rpftv/Bwh4Htgh/0fwTefLuB4aXOTzkccjPTtjJz+onwkBb4V6bgDnT4&#10;z8p/2a/K7xDIx/4OI/C620AZV8CXHndtuZNw4xyQTnOeB9OQD9YfHzhfA95Iy/8ALq3b2r8u/wDg&#10;h1ONR/bm/aN1N7l2kPi5I9nZVwcdzz2P0yeTX6ffEmVF+Hl9JIVH+hsctwPu/pX5g/8ABA7UtMm/&#10;ar/aJtYpWmmXx9JmdoSu9cvjGSc8cHuSuecg0AfZH/BWe8l0/wDYk+IF0Pux+FrxuhPSE+n9OeOM&#10;1w//AAQTZpP+CcfgVpF2t/Z77l9D5jZ/HOa9A/4Ks/Y2/Yl8fpfn92fC95u29T+5bheDz6ZHWuB/&#10;4IMQSwf8E5fAkcucjT2UEkc4cj9MYoA8i/4LM3b2f7TH7P8AKpkG74lQ/vI1PHyMuCTwOSBjg4bj&#10;pX6JWRM/gxWfjda/l8tfnR/wWwurm2+PP7P8NnYmaSX4qWfzBfuDZKPx61+i2mlj4KR8fN9k/h/3&#10;aAPzl/YV09bX/gr/APHLyJvvWemNNtkBHMQIyPU8npwAPWvsj9v9S/7LHjJG37W8O3Qbyzhh+6bk&#10;e9fDv7Ds2s/8PxfjZFKZBbSaHY7dv3CQqnnsSMt78tX3Z+3TE7fs1eK1S3Mv/EiuP3Y/i/dnjof5&#10;H6HpQB4r/wAELGif9gHwdLGqrvhnOF9POcZ/HGa8t/4LeXclj41+DM8MZ3L8ULFt6t04P9MnP+zj&#10;vXff8EAWun/4J6eEReMrMizpvUnDATMO/Tpj6jFcH/wXUjkt7j4T6jFEzNH8UNO2sF6ZLf0yTn8P&#10;SgD788JN5ngS3diObQHP4V8A+CNeUf8ABazUtEYfu/8AhAhL2/duZscd8EDntketffngZ/M+Htmx&#10;/is17f7NfnPpMEtj/wAF09ytnzvh7ltqn5QJyM54yOx7Ale+aAP0G+OAdvhfqew4JsZNuc/3T6V8&#10;G/8ABASedvDnxQsmLbYfiXqYXcD90zNzz69a+9PjUzD4Zag6Phls5CvX+6fTn8q+B/8Ag3zg8vw1&#10;8UXdFVh8StUTao/hFw5xjtySR7NQB6r/AMFyo5V/Ya8ZzRn5l07jC5/jX2/zzXsH/BO9Sn7JXgke&#10;Q0Z/4Ru1Gwn7uIxxXjn/AAXSm8v9hrxhuRmX7Gu7A4HzDnr26++Md69o/wCCe80Uv7KPgySBgyf8&#10;I/b7WXjI2cetAHxb/wAFclvH/bM+AcUDssa+OiZCDjH7vg+3Q8/hX6RaeB/wgsbYzm2U4B6/LX5n&#10;f8Fj7jUJv2vPgRZafIVb/hOkkXbGC25EJHftuPbHPPav0y0lCfA0S5GGt1+nQUAfmJ+yjdIn/Bb3&#10;4lBpGP8AxTNsXDMTt3CMYAxwOAf1zziv0W/aPshefCjUIiyqDZsP3jYHTHrx9e1fnL+zbZta/wDB&#10;dDx8Fkz5vhG3IXbnuvX05HX6V+kH7Q86w/CfUn8refsUg2sf9k0AfAv/AAbkW0ln8GvF1oFkXyfH&#10;F9xJ97BYfe56/oSeK7//AIOBtUvNO/YU8Wy2y8/Z493z4481CRjHORx6/nXnX/BuT4gk1j4bePIw&#10;G2x+PL3yyYtuFLce2M5OOcZI+von/Bwg94n7A3jZ7PaD9hUFmz081fT/ADkZ7UAe7f8ABM25N1+x&#10;r4GkcHc3hu1J68Hywcc9Rnoe4x618b/8FWZGtf8AgoD+z/KpHzeKXGOcBQ0Xbv1/X8vsT/gl/eQX&#10;v7GHgWaF3cN4ateZG3N/qhwTXxz/AMFbPPg/b1/Z9u7cxj/irJEk3R/eyEIB9tqv+dAH6YWhlPgl&#10;SzkN9m688HHWvzP/AGbLaCL/AILdePkeI7m8JxSxt5g4XeoI4PqD1H0x1r9MdOeOTwUsjcr9nHX0&#10;xX5kfAXULW2/4Lp+MbPySrTeC4mUdsb8EnuDkHjHUUAfot+0MQvwn1NSc/6BJj3+T6ivhD/g3dux&#10;f/CbxpdxyKUfx5qDKvC7AZWYqQOAQSeO3TtX3f8AtDM0fwp1Jx/DZv17jbX5/wD/AAbh3Ekvwq8d&#10;LPE6sPHd+GDMSS3nODnPcHv3596APWP+C8VgLj9hnxg7OyqliHkO7Hyhgck5GMYznPbFesf8ExLq&#10;a9/Y88Fz3H+sbw/b7vlA52D04/KvKv8AgvPd2ln+wf41uLhiqppucrHuwQwxxkd8c9uvavR/+CT0&#10;EsH7FHgeGRmzH4fh4Lbto2dOpyKAPjr/AIK33Cxft8/ASNkJB8TsSob5SFA5Ix1AJzyCAeByTX6b&#10;wsI/huz527bUnn6V+Yv/AAWWgttN/bW+AWssrKy+NigmC/cURklR3wdoJ4xhecV+ndigb4ahGHSz&#10;5+bpxQB+Y3/BPXxLCf8AgsL8btEiumXEdqwhKlSf3MRLc+vPQ4wRX6I/tZwQ3HwV1dJGUK2nuMmT&#10;aOnrnj61+Z37C8VpF/wXM+MStJmSTS7TlcHjyIMdev4dvTFfph+1xFNJ8FNXWMEs1jIPrlec5zke&#10;vB4oA+K/+DbdfI/ZM1C1BBSPxVepHznOHAyfQ8Yq1/wcawXEn7E2tNaxbmS4tXZjGG2D7RHk8jK9&#10;cbhggEnNc5/wbN6v9u/Zj1+3QtiLxjfg+3z9PfHTpn64ye1/4OJ0eL9g7xReQrIqwwxszKucDzFy&#10;TgjjHX2oA+ov2A2d/wBlDwaXk3f8U5and6jyx+tfnn/wVhNna/8ABVD9nVlCtJNqV4nlsT8v722O&#10;eD2JUZ7e2SD+gn/BPG7+2fskeDJ94Yf8I3aD5cf88l44r88f+Cxuns3/AAUy/Z1vYbmSJx4guMPb&#10;gdtpx0PzHG0+3ToDQB+sih5vBOATuNrx9cV+aP7AX2TRv+Cv3xy0W8nVLm6FpcR2+OqeUvzZ/H8z&#10;jkg1+mGmof8AhCkDZ/49RnI9q/Ln9kS5htv+C6HxUtJ5F3/2BbkLvUHLKuCuD8w+U84yGGD6kA/Q&#10;X9tNJH/Z98SGIsP+JTOd0abiPkPIGDk47YOa+OP+Db7Unvf2QZLZtoaDxFfJJ5RypPntyOBwevbr&#10;0Hf7a/ahjWX4Ma0Y+T/Z8hQL/uGvhH/g261q2vv2evEVlACPs/jHUI29/wB6x/kQRnnBAwMUAaf/&#10;AAcdxeX+xvdXexd8GtafJG7fdBFyn6/XHX3r61/4J+aq2r/sp+DrtlI3eHbU7fT90OO3Tp0FfK//&#10;AAccWSzfsKeILpGCtbzWs6sWH8MyHuR14FfQX/BKfVF1b9inwPdKysp8OW2GU/7A68nn1HrQB8O/&#10;8Fe76DSf+CkH7PN4Itkn9vXSxyr3/wBUxXp9Mc9zxzX6pWp874eKz85tctt6nivyh/4LivBp/wC2&#10;1+z7ftHCXHjSaOJl4lGYh90njHHPvtxX6t+HsT/DaFlGQ1mpUd/u0Afln+wZe2ln/wAFrfjXpj3G&#10;JH02x/d+v7pCDz3OM+xPuBX6Q/tVWcN/8GtVgmh3K1hIrDPB+XHv6mvy/wD2WBLoH/Bff4kWE7+W&#10;uoeH7NrccDeBH9eclWJPOCvPJr9Uv2h44p/hLqSSrx9hk4b/AHf/AK5oA/O7/g2S1e2l+APirRre&#10;Rf8AQ/Gl9HtC424fH5EgkZ5HTtz6j/wcR6Vc6j/wT48cG1tfMaLS/OO6PdtEciOWUYPzDbke4rwv&#10;/g2Y1Czkm+Lmk2V2jRxfEC/KqoYYzcSENyfuspGOBg7q+m/+C81rFcf8E9/iI8qv+78Oynap9xz7&#10;Y65+vB6UAd//AMElNbk179h3wLeSLGrHQIAyx9Adgz/nt0r4l/4Ll29no/7YfwC8T3EbN5fjpYVk&#10;jj3MpZd2MYJOdgHGcD6V9bf8ERfEMPiP9gbwTcRNu8rSY4TkY27QPlx7V8mf8HAsEVp+0D8Bdckb&#10;Hl/ESGMsG27QyOS3Q9NuCemGNAH6meEZPtXw6t5MN/x6L9fuj0xX5OfD22TTf+DiHVIGQpHN4Ht3&#10;Xdxht1x6duo5/izz2r9YPh26TfDm1KD5TZqe393246V+T/iqWy8Pf8HEHh6QzNby3ngdl3LkrOPP&#10;nO05GM/OM47qPXNAH6ofHe1S5+Feoxyfd+xtu+XJ+729+tfmz/wbYTQ2GmfFbw550ckln8QtQTzU&#10;3fMv2qYjjJAU5JBHJB56V+lnxgQXXwrvlD4D2L/N3Hy9f5flX5kf8G6ZgsPiV8dNPBAZfiVqKsin&#10;5ci8nJwfTDKRzjB/MA+h/wDgvtbrN/wT28fB49xXQ5JFX6YJPHpjP4V23/BG/XW8Q/sIeBb1h18P&#10;wD7+7OF/xyPwNc3/AMF19F/tv/gnv8RrR7cyL/wjF05Uf7MZbd+G3P4D1qb/AIIV6qNW/wCCe3gW&#10;YFsLpW3DHJGGPuf/ANeelAHzr/wXGvLrQf2kvgHrenIvnR/EiGNlZuXV4zwBjkcEt0wK/Szwu5uP&#10;h3DKyLh7UNgfTOK/NP8A4ODGuNH8UfBvxNE237N8UrBN0a5dQ6SqABjvlvf86/Sj4cXP234X2c7x&#10;7fMsEbbx3Uenb/CgD80f2Sr6K0/4Lm/FrTfKVS3huxZvMXBB8qEYGRyMDJx3+hr9D/2pI2l+Dmqp&#10;GyK32NgjOM87TX5ofCzVp9A/4ODPFdgGZI7/AMGaeWG0/P8AK+Dxxj5T15OB6V+nn7QFh9v+Et/D&#10;kc2ZHI65HT8elAH5+f8ABtZrKzfs8+INKMvz2vjC/ikjkkO5WEnOQenPQexH8JrqP+DjLTpbr9iX&#10;U5YQf3OqafP8p7R3KN6HgDJPTp6HFeff8G3cGl6d4e+JWh2O4S2XxC1KGUMpGAs7YHp1Zunfr059&#10;e/4OF9Ourn9gPxlcwTFPs9nHKy7tu7bKjHkf7Ibjoe9AH0d+wBqTan+yj4PuXBy3h623bcdfKXP6&#10;1+eP/BVTxUvgP/grL+z3q8cKq0899DI25v8AnpDz8v1bqMcY6Ma+6/8AglV4jtvEv7E/gPUIN2JP&#10;DdtjcTkfu19evHfvXwj/AMFydL+x/tv/ALP3iK1hf7TH4omjVdpOVIQsfqMf5wcgH6rtJ9t+HBYt&#10;8rWp61+Xf7Af/FL/APBaD45aLNMN94trcLmUcbooyeAeQOADjjOPp+oXhZWb4cwqWyfso+YDvivy&#10;b+Bmqap4b/4OC/GmkOQIdY8M2cvKsMgROuVOcH5ozntnPfmgD9Lv2ztO/tX4Ca9ZCFZGk0mYCP1P&#10;lnj3Ht6Zr4s/4NqvEunXn7JEuhWQCnT/ABBdxGMk5GHI7jPGDk5OSSa+7P2krGO++DmrQ3Iyv9nS&#10;ltw4+6TmvzW/4NqNZNla/E74fTNum0nx5frKVbh/9IlUH/x0/Xg0Aemf8HH9hbt+xrPrFwyqNP8A&#10;Eelz7mj3EYuoxx6ZJA3dBnJ4WvrD/gnvqtlq/wCyf4Nnsp/Mj/4Ru1CtjqBEB/TvXz7/AMHBWgWe&#10;q/sD+M7y8t932SxWaJtwUKyyIepBzwOnfgZGa9S/4JF6zY67+xN4KvLKVZI20ZF+U9GX5WH4EfjQ&#10;B8F/8Fl57PQP+CmP7PepzxxxrJrF2hkkH8fmWhXkc4OMegJzwSK/WLSm+2fCvcF62nGf92vy5/4O&#10;BU03wj8cfgb46nTZJbfEBImmWP5grxMT25U7NrDOMc44BH6ffDK7GqfCW3fG1Xs1K7uvKjrQB+Tn&#10;7Cstx4U/4LqfGDQoE8uHUtPsrl44wcbzBDlyMfe4Oc4zgHrxX6k/tdaC3iT4Da5pKj5p9JmRflJB&#10;yjdcc455xzjpX5ZfDa4bwv8A8HC+uaa8CwDVPClnIf8ARyPOIjcZ46twRuOMhPbn9dfixbQ3nwyu&#10;0m+6bM7vyoA/Mn/g2E1az0r4ReNPhyqss2j+MLxJFeTO0CQoF9yAv3jyw5yRXv8A/wAF8PCEHiP9&#10;g7xhPKHVrW1jukmjxujMcyNn/dxncOcrmvl7/g3hu4vDP7THx8+H2dptPH195UW45WMXMpx16fvF&#10;I46MvXmvtT/gs/pS6n+wR8Ro2DfL4Tu3LL1wsZP/AOv2oA6//gmnrsevfsdeCbyGTer+Grb5g27/&#10;AJZgYz618hftmW8Gh/8ABZX4I61eyR7brSdShjVyAc/eONxAIztwOuRxyQD9B/8ABE/xS/iz9gzw&#10;RfyGQt/Zfls0gUMSGPULx0x+GM814B/wVG0eO3/4KR/s6+IEljXbrl9bsry7M+YYj1BBP3c45BOM&#10;gjNTID9A/izEt98JbwMhYNZN8qtz0/nXzF/wRW1GS9/ZbktpIHU2/iTUUZWBx/r2PGeq4YY+lfUX&#10;jzyx8Lbjczf8ejf7w4/nXyr/AMEWL23uvgFrMcEu5Y/F+pLkHofPbPTp/gaPsgU/iX9ps/8Agqb4&#10;TnDhY5vC9/HjP3iHibd9TwPfb7CvRv8Agpxo11rf7Jvii1trvySdLd/O2lvLC4O7H+cgV5R8ddR+&#10;w/8ABU34d2LShfP0HUHOWxlgAF45yME89iPcZ9v/AOCgrXCfsn+KpoEj3r4fuSrTn5QRE33j6dMn&#10;pjNSBP8A8E9tQOp/sjeEJ2Vt3/CN2wcN1DeUMj6/1r5G8Y3v/CLf8FpfD7NDsXWPCssMchU8sC7b&#10;R2PCsenB7gnFfSP/AASX8QzeLP2LvCOqSxKvmaSqsqSbsYyMHk/NkHPvXy5+2Zeah4S/4K7/AAh1&#10;FVaODULW5t2kmx5efMBZRx94huP9w04gfe37TGlJ4g+CGqWLR7ln0qRPrlK+M/8Ag3ycaV8AtU8J&#10;S30skml+Kry2Pmgqx2YTJXoMkHgdDX3F8Tk/tD4RXHlpu/0Fh8vuvTPY+nvX55f8EMvFS2XxW+Mn&#10;gRp1ZdN+Id2wjPDJvnlPIz6YHHGelMDqP+Dh7wv9p/ZN1DXYY1aXTdSsblWKnIC3Ee7H4ZHvnHev&#10;pf8A4Jv6/deLf2TfC2p3cpkkm0GAlic7v3fsB/n8K8d/4LxeGZfEH7D3jYeU7La6O158kYYkxYkx&#10;+SHOMnGcc8Hrv+CNHinTfFf7GfhC5sWyraMobrwdvOP/AK/NID4r/wCCrItfh9/wUw+CHjtRGrTa&#10;ld2sxdlbcpMBA5P+92yCfQmv041cnXfgWVQL81iQGVuD8vb+nX6HofzH/wCDg1pfCvx7+CvjO1Ei&#10;y2vjRhGxfCZ2KeG42EYzkEZCDOa/Sv4Z3x8Rfs72t0pZmm0lTuU5JBj5x/nimwPz0/4IyapH4f8A&#10;2yvjd4KMq7V8YPcKu/j940j4wMY+/nHUdMnqfTv+DhjQhcfse6pqsSLi1vLKdtyk8C6iyPY4J57f&#10;rXgX/BOW+v8Awv8A8FgfjL4evrubGoXUd0sbfdcGKDGeOGU5UHPTdnO7FfVv/BdHTZL/APYc8YTQ&#10;sWMehySMq/xKmHOeD0256duoNH2gPTP+Cd2uzeLf2NvDd7dozNL4di37m5J298HqP6V8R/CLw9F4&#10;Z/4LreJl8z5rzwxDcNx0+eRMgY6bQwPTnmvrD/gjnri69+xB4VUzM5XRVU+YpX36Ht79+tfKfii+&#10;h8L/APBdTQwsw3ah4TxIm7bsCvKAecA55yvJAAOM4NSB9sf8FXdAbX/2KfHFo0Pmed4TvEMK5O8m&#10;CTC/U84II614J/wbRywH9hnS7eN13JNhvk2nPlR8fUdD7g19Oft/6dJ4g/ZI8RWiRZFx4enjCtKE&#10;HzRtwW6DnjNfGn/BrP4nTVP2ODpyTSN9m1SRSH7YRB6dcL+OTVRAy/8Ag6I8PXTfs+eHvE9nGG/s&#10;3xxpckg2jhTPt5PGFywzX3v/AME67n7d+x/4JLM52+GbNcyZDf6leo7H2r4s/wCDovTbeX9hW+1m&#10;5E3+h65proIwMFjeRDDf7JOB7HGOa+tf+CUup3erfsT+C7+8nZ5H0GAFt24jCAdfwo7Afnd/wUrv&#10;rDwl/wAFvfgTqEDxpJeRXEE+6MkYM8OD04zhuemffNfr54kBu/hnISOtj2J/uGvx9/4LL3C+HP8A&#10;grX+zp4hvp7dbddUugU2gt8rROW29SOMn1Jxxmv2GR47n4bJJu3BrH72Ovy9fyqgPg//AIIUX19b&#10;aT8WPC9+skcmm/FLV4/JmHzIv2h+PcZB59/wr334kW8j/tFsvnY36UxWIEDcPN5b+WPy7187f8EY&#10;Ndu2+N/x/wDDDMGitPiVdyQsvA2vLKBx6hUXPqCvHWvpb4mWz23x7t7xyGWTS5gysMHgoevpn9T2&#10;rMDa1m3dfGFvcF8K1rIlee6pItt8VWRVyrPb5O0D+EjGfpzzXoniCQjXLCdS2JI2HOR/DnNebXWl&#10;XU/xYnndGKyQ2rqu7jgn8+P6D1oAxP8AgpbqMtt+yX4kmW78pWsSu7buxlhj2xzznA9xWp/wSxtI&#10;NM/ZJ8KQREN/xIYm3IuBuK8jHHQ8fyrnf+Cpt4bH9j7xMysRixbdjoF3rnPt/jntXYf8E17Rof2T&#10;PCMvnBm/4Ry1YMoG0jylwfyPFAHxT/wVB1h/EP8AwUL+Dfhi0eM/ZtaeWaGWMc7pYgDk9MBcdP4+&#10;uQMfpbeKtr8JmQNt/wBFwN38PHX/AD6V+ZH7bdvLqf8AwVz+E9tEV/cW00ixvs24E+7Az1bCtyeg&#10;UEc1+nniwpF8JmIT/lzIG3v6U2B+X/8AwTJOoaz/AMFJvjLfzQFUh1x4VGSdu3aqrn6q3GfQYr6d&#10;/wCC0+rDSv2MfGWDHs/4Ry5EnmLkAeW3bvzhf/1185f8Eg9Ts9f/AGzfjRqcdntebxbITIMbeGYb&#10;eB1zx3PynocivcP+C6mt2ugfsX+LprmRVX+y/LzK3y5d9gBHVuW49yvpTe4EP/BC/R5dN/ZC0Rin&#10;yPHIyqW+78xPH04GO2CK+X/+C/8Af3F38TPAOn/MscviffcMWG1cKcHbx0DFsZGQuO1fYH/BGi2h&#10;sv2RfDSxw7FXSUbG45JbLE89+fzr4i/4LoalLqH7VPwp0WN9sL+IpJbg+ZjDBVCv1AwNxBz3I9TR&#10;9oD7n8PCbT/2T4yx+VdHU5Lg8hAT+Xb8vr8+/AqJIYBMzKWl1aaWUqzNhN5yep5456fe96+jNdX+&#10;yv2U1FxC0ZXS1HYuMLjGRwSAfz755r5w+AURvZ9PuYJFX99cvIqsWUKZBjkZ7DPUDnqOQJJker/C&#10;62W6+LesXiyCQNKFb5DkFWORg8/dA6/UYr5n/wCCtN9fad+0V8C9Nt51aObxUztBJCPmYBSHBP8A&#10;EPnIx3I443D6U+B96158S71UjXbcakY2Yt0xk7uvOT156cY4r5p/4LVpHo/x6+Bd3IGbPjhVJUjE&#10;f7oknOR83APXoD14oCJ+tmhhW+C8IQKP+JfkNz/d9ua/O/8A4JW+FdK8L/tq/tEXtrbCNm8XMuUZ&#10;T1wduQfb8OnWv0T+HhS7+DlpJCxZTYhlbjpt68V8OfsYWsOh/t/fHLQIo/L8y+srkIykcsjHIzzj&#10;gHpyTxnBo1KPsXxBf2vhGy1jxTdzLGIbeSXzJD0AXr+lfml/wSz+Deq/tY/t8fEj9uLxtZyTW39u&#10;z2Wgut15kf2eE+VGVyfu7M9APmYntX2h/wAFMfiBqngH9mjxRF4Yw19eaWLS1jBBZmldYzgHhjtY&#10;nHfAqT/gnN+z/wCH/wBkb9kTS9HaAW0wsfOumbp5jjc2PbJ47kY9aroB8y/8HHn7YcXwM/ZYm+FX&#10;hvVlTWfGCtptja28qiYbgqs6qTyApb5gBg4/G/8A8G5v7GFt+z/+zPb/ABK17SxHqWv26TySecW4&#10;5II9Ack49yfSvzo/at8SeJv+Cp3/AAWNj+Hmn2r3nh3wfq32COezLMBtkUyM3HDgjYeP+WW3J4Nf&#10;vMB4W/Zi/Zrisozb2dlpOlhPmcKoAVRx+Q/DNLyA/LL/AIObv2sbrxc3hb9i/wAF3u648SanDPqs&#10;dvN8yW8cmcEf3SRk9Pu8jBr9Df8AglX+z5Y/sx/sUeGvC7aWLO5/slJrqOSPawdhkqfp93r0Ffil&#10;+yvpWv8A/BT/AP4LDax8WdTunutH0zXJBYtGpkha1hk2ghuOCMfNjPz5Pv8Au3+2H8Z/DH7KP7Ku&#10;seNdUnjtLPRdEeQLt+Vdq9AoIzzgcEdetN9gPgPxB8Qbv9rP/guRpvhXRG+1aL8NdNT7TIGJQXcq&#10;l3wOmVUxfN3zz0GPun/gor4mj8J/sx6tpy3EMTXtmbSNpmCDc6lQOTjJ6DPfivgT/g2s8C+I/irr&#10;/j79sDx2k09/4o1qWRbqfqwJBHYcBBF27dByB9Of8FUPFtv4y+IPw0/ZyiEjN4i8UxTyiGTBEMLJ&#10;v6HOMSdegGeO4TA94+GUFn8Jv2WLEBPs8dj4fjdtwxjEQyeepz15OT3PWvN/+CaOjzax8O9c+K13&#10;hpPFGvXN/HN3Me4hP0U+v5AV2n7V+pf8Il+zlcaXZSMJZ7ZLeBVfazHHb6gHp/StD4TaJpH7PX7L&#10;9pa21qsdvpOh7trNj7sZY5J6cikB83+PPDWk/En/AIKdeF7yRmuJPD+nySrJuO2MkOpTIOM8qwwM&#10;/KecDFfRP7enxE0/4WfsreLPFV/cPCth4bu5t0Z+bIhYj9cdjXzB/wAElPGGu/tVfE/xn+1Vrmkr&#10;FbalqRt9IbniAYPfnOCMgjqOOOaq/wDBxF8Xbnwv+yxD8M9EvZI77xZrlnpcMca/eVplL44/uo3p&#10;xuPagD2L/gjpG837Geh6tIX3XjXFyxk3bh5kzyc7uc/NyOxyKov4muLz/goonhyBG8q38PPM/orF&#10;1Az7kfyr0X9gHwO/wl/Y68L6JPEokttDiLKv97YCQM/418zfsoeMpviz/wAFRviZr9hFHLZ6Dp8N&#10;g0ickSBmypIOMZ5HoOPWgD7i8XvBLbxwXDfKcL+lfPH7cXwG0Lxh8I7q5jtzC1mqzxzQsyFNh3bs&#10;jGMdR2yBnI4qx+21+1b4b+A3jvwf4T1vVWtZNe1aO2gKr/rOMEc9DkqPxHqSPY7+3g8e/DbzISki&#10;3FrlWJyCCvb8T6c0AcL+xN4/Hjv4JaeL2dZJrWL7NcYdW+dPlOdny54zxxyKXT7VvDfxkktlb91N&#10;HJv4xnPP+NcB+xSW8BeNvEXw0nbbG1wLm3XcCckbWH0yK9O+J1xFpnj3T9QjXbvlRtynGR3/AJfj&#10;j2oA3L1mh1aGRnVdxAI6Z4xVbUPNimhdX43Y28EnkVb1eJCIpn+VVbqy+4xUPiP9za/aE+YH5voO&#10;vf6UAR3enCd8llX5j827r0oqSGe3uLGG4dGbzFzlSV7CigD5B/Zb8QQab8bNU0U3LRbQrqrYx95h&#10;1x82eOOnH1o/4KW6NNo/hb/hNrFo7cWTLcwzbMNlRnJbPQ42n2PXiuM8Lanc+Av2q7OzvHmhhv7X&#10;YsjL8zMDtA6/NgAYzwN/FfQ/7a3giD4i/Aa9ie3XF1YSrIu3ceQRjtk468jnrmgmJs/sp+LU+JX7&#10;PdnI9wrmTTVKtu/ixnd079jjpt9a+HoL+9+EX/BSq3towqWuuWwlYbcFZA6gMGB7hx8oHIDZPOB7&#10;p/wSQ+IU2sfDibwReX0lzJp8strJNIwO4hjge57frxmvIf8Ago/oo+Hv7Rvg74lR6ftEOsrbt+77&#10;Mwxg9Ac4GO43Du2KiUfZH7YfhJPiB8BJ4Rb+YLjTnVisfIBQjoCMc9MEV4f/AMEl/EEkfgK48EX9&#10;z81nK8DRmTcQVcqf5L9Pfgn6Osby08f/ALP0d2s/2lPsW5Onz5UDqOxHPXoa+Sv2GNQPgX9pDxR4&#10;G+28tfedtjHyqpfnPA7sc5/u9OBUga/7SmhQ6B+1D4a8QxReWTcPb+czAbQxzjpknAXB7Y45Nem/&#10;FvUpG8WaK4kjHmGMqVQfdIxnB4x82cdM546Yyf2wNEiu/iNouoWoKeTqCv5ioOjcHrxg5zyOw+h0&#10;PixCsV14bvUnJ8xY0VCPlGM9u+en/wBagiW4l9IT8erpwjsIPCqyFmbPJyPxzjPtzWVcWc0vhm10&#10;dDHm81KzgZSBu+VDK2DjJ5zx6EitFoJo/jNrV7Jcsqt4ft7aFC2CnzMM4z2B69utXrDT4z4m8O2O&#10;IR5+oXE3mRj7uBtB/LI/4EaBEt3GdW/av0jS1kkVdP0/ayqDtLeWPlPtyD9apftaXvmfFmys9zPu&#10;1Kztuey9fzHUfU/hpeCojrP7W2rXtrMxjtYyjAuCOMDHsdynH61zPxtvG1j9pLSbBoBMzeJEdfnw&#10;qKIcZ+oJPXr06cUB9k+lNbufsvwVXLFRt/i/qfT+lfMf/BJ6E6/8V/il4oZHVpvGUke2STcfkDDt&#10;wBnPTqTnOCMfSnxfmFh8Fl3MVVbdto7/AHMdumM/5NfOv/BEfTbibwV4w8USyhjqnja9kb5R/C5Q&#10;dABnC4OOPfig0O+/4LCeJo/DP7Lviq/uLny1XRZRuVQSMoegPf8AwOM13H/BL7w9FoX7Jvgu2Tc2&#10;3w7anc3c+Up/mTz3614P/wAF3fFFrpH7NmrWMsi/6VcRQKh43hpFBXgjPy7vwJr6q/Yq0UeH/wBn&#10;rw3pwRV8nQrdeB0xEo/pz7/WgD5P/wCCpf2PXPjB8NPC95dbI5vHtrMwdSwfyyW6AHqSBz2z6cfY&#10;0QjsfhTGm/K/ZlVicDPy/wCfwxXxP+3Slp40/bv+EHg5pVfy/EFxqAj+bgQqFBPGACWPcc8YPFfb&#10;XjEnT/hgT8v7uHOcccDrQB4P+xJbWd14s8ceJYrt5mufEkvneZGflKDbjJ5I2hcdOvtXQ3StqXxs&#10;g/ehVhWV5EVvvbnxn8cH8BWV+wRHcjwbq2s3EIVbjWr2RMNj5TKxz69PXt2FbHhmRNQ+MtxdRbQs&#10;Vrktz95mJx7dT9eKCVsUf2nWSRIbSOZvmmhi2qQD94E9e/b8a7hT/Z3wojgV+JIVTcI8NjHp9PyF&#10;cB8ZpYNW+INjp6f8/wArOsmB8y4/Pr1xjNdd8XJxpnga3tRApPlP8m4AgbfX/PSgPM8+/Zctxrvx&#10;N8TeJMZRr1beFufuRqM9uCSa0P2x9alk8PXmlQJu+2SRWkcbMVzuYDnA9/0rU/Y00SS18Gf2xIDu&#10;vpnuASuCdxz+eMf41xv7QM8usfEnw/orujrc6v5m3GeE5zx0H1zk4FAfZPdPg3o8Og+AIokRUWGz&#10;H4cDke1eE/Ei5i139pXw/ozyKVsY5p2JG5s7do56Dr+OB3r6Ihk/sjwCwEhVvJC4xjjHWvmX4cTW&#10;fjL9q3VbpLhZP7Ls4rRCq9CwLsSexwEGPYUB2PpTxZLHpngSOARjEnGOOAB15/n7141+y09nrvjL&#10;XvEdvEp8zUmjWUfxBQFznr04/wD1GvRfjzr6+HfCkjr/AMs7GRiuB6Z6GuD/AGGLPf4H/tu4HzX1&#10;xLcM23AKs5xgdcYC4z1zmgGWv2w9Rjbw3daWJfLku9lvG4HC7mC5/AfTp3zXffCjTE8P/DGMRyAM&#10;tmoHtwBn68/nXkf7TGpSax4u0nQlLZutbjLMuDhVy33evt7Zz2yPaJFXSfh4EC7f3aqq8Y4Gf8/Q&#10;0D6nlXhSGfUvjtNKu/Za2saszdTIc8/XGBx1yTxir3xjuF1PxtDpSFfmuI48bs5AwenuF/DA60/4&#10;Fi11TxhqurqoO68YNJgcgYwM/Qd8Y4qGaNPEPxWW5EOBHMzqAB97IUenHJ/OgQnjiy/tL4m+EfCV&#10;u5byI2nnjVs7sEYJHbqPyGevGxokieJP2hb7C7k0mxEUbdlzgYH5Z/GqmgRrq37Qeqag8u6HR7GN&#10;I2Zvutk5A9BhR15J5461F8Crt5p/F3jqV2UTX04DbuSFYgcflx060FCfC+OPxF8ffEWvDDJbyGJW&#10;ds47ED/vn261keO7ldX+PFuQ7bY9SAZieqqu3j6En1xtra/Zes7RrjXPEjyuzXmpSyjfzhQ3t2Jy&#10;efWsrRHs9W+OMUssLSMvmyIzMTjkAEnnn8utBJ3Hx01NdP8AA8cKn7tjI7Hd2AH9O/b36VP8Doxo&#10;PwiWfytrCzyy7Rw3TH5/571yn7VWqGDSHtDNtVoIoVXPRmbGcfkOK7LQPK0r4TwwmDb5kcaKin8f&#10;5fyoKOF+Elt/a/x31jUJY932e3hiWTHByN+O/IyM+xH0EH7bGoGTTRoME2177VrSyXbwSrOu/wDJ&#10;cn04Faf7KkM154m17VJpVYNqDANxkYOMZHsBXL/tHXlrr/xh8I+HVmG658RNcYVuX8oOT9BgfTp3&#10;oJPcdHB0T4VrbPCFH2YKyhfu8c4/z0rwD9kyWHx1+09498VrL5i2d9HYx7U+7sXpnv1z7ZPTJz7x&#10;8R72LRvh0kcqdLdn/ID+fNeKf8EztMbUNI17xjI8mNV8QXM6tJJu3r5hAPt/dxk/doKPTP26/G6+&#10;BPgvrmqpLta00qTy/RmCHA/PFc1/wS18AW/gn9mTw6y7ZGvrNr+SaPpL57NMJPqQ/Pua4L/grfrw&#10;l+DGoeFIpSJNau4dOjRe/myrEcjvwSenO3ivpT9nXwza+A/g3p2lQx7Vs9LjiVd3AxGBQB8lf8FV&#10;PFEup6z4F+GdsskreJPHOn2rQxv8zIspkbjHTEZ9e1fanw305NC+GscWduy1UZ/4Dj+hr4h+PCD4&#10;k/8ABRv4e+D/ACzJHotpeantZSyoy7VDcfd6nGfw7190a9Kuj+AfkfZ+7+9j29qAPgv4x2uofFb/&#10;AIKY+BPB4nZbTw/p9zqtxEuCrknyk9cHL598dq+6vF18dA8DK4QjEeWxjIAH6V8O/sa3d/8AFj/g&#10;or8TfGZXda+HbW10q2k3E4LqZHA9mwufcDHAr6+/ah8S2PhT4ZX9/fzxxw2umySO57fLn+VAHg/7&#10;COpj4gfFv4g+MtgYf8JM9pHMuMOIo406DsDnr7V69+2p4yj8FfCPXNXuL3yI7XTJGeTqQAvYev8A&#10;hXlP/BIvw6qfAOHxnKjedr+qXV/NM7EtJvncqxz/ALOPwrP/AOCu3ji4079n3WPD2nBZLzVmWwtI&#10;Tn95JKwQL0z69Oc49aAOg/4JJadeN+y14d8RX1p5U+pQPeSrsAOZHL89eeR3rI/4KReIb680LS/D&#10;WmweZJq3iK1ttsfVQZdx/AKpY+oGK9z/AGVPBkfw9+B+k6JHAsa2elogSPoCEA9B/Kvnv9pOe88e&#10;ftUfD/wLaTq0drfTahdKGPAjUgN0wTubjp39KAPqP4fW0Gg/DtIZI1Ty7dV+704r5f8AFurXvin9&#10;uXRfDUK7odO0Wa4ulY52FpNo5/4CT1xwa+qb4HSPAitE20hc/pXyJ+zVb6n45/bU8ceMpdrWmnND&#10;p0OVOSyIrZJzwcysMc9KrmA+rfiDex6R4IEc0yriFj9eOn/168V/YG0xNQ0fVPF7vmTVtaubgt1/&#10;jKjJ9dqDjt09c95+1x4oXwn8L9W1IXDK1rpbsmFGdwUkYHc1g/sBeGrjw/8AA7RhqUeyaS1E8o54&#10;Zhu/D8O+aoDm/wBu3XI7fSbHRS27+0tctYGTuV85d36bjXtng+OLSvhypIVR9nRQPwHsK+af2y9Y&#10;m1j46/DXwhbAuLjxQ88wDLwsdvKwbn3wDjnFfT2pRxaX8PkUDa3l8t6YGaAPm/4cOPEn7Z2tXaeY&#10;39n6XHDu3Hb95mJwR3LAZzn5PQCvXP2qtbXSPhzqD7vu6ef3fOWJzwPQnj/PFeX/ALF+jDVvih40&#10;8bOZGe712SMruO1VVUUDrjOB2GBz612H7VetJfyWvhYMHXUtQjtyq9CAdx/PFAG1+y7oUfgf4M2d&#10;nsAaGw2ttBUbiOeOwzXD2FzceKP2l/s0i5j03S1dXbBG+Rz69OFI/E17BFAui/DdY3fYWiCBfTjP&#10;+frXhf7KNy3i/wCO/jbXYm/cQ6tHZ7hjkxoQfXHX6546UAerftMa4PDvw8u5Um2iDTJCdp/2Tx9e&#10;w9zVX9kzSpdC+DtnLKh3/Yd79D8zAkgcD/CuP/4KA6ncR/DW70eykZZr6aGzjZecFyq/hxnnoMHv&#10;gj1D4W6V/wAIz8GLezMoZo9PjiZ+mfl/z2oA8R1N5Nb/AGv9NthAsiWOku/mHOVZpQAAPTAHNe3f&#10;HjXB4e+Gtxeu3yw6fJJ69BnNeA/Bm6fxP+3B4sn3SMmm6XZ2xzhguTK20Hr1PSvU/wBuXWRpfwW1&#10;yJHG7+yWiXcwUBmGOp/3qAKf/BP+xn/4U5pup32FkuY2uJFVs4ZyWPPc88nuc15F+3HPd+Lf2gPh&#10;n4BspvLNx4n+2TNxkpCu8jGe/TpnjIr379knQG8I/A3S7Gc/Na6PEhz2IQCvnrxw8Pjj/got4T8N&#10;yLubR9Fub5lROcMxjG78S36c0AfYOoKdL+G6jK7vJz83OcAdfWvjv/gn60/ir9rD4s+K2WFo18QR&#10;WsbK27HlQqnXOPXgdCTnJNfXnxdvhoXw8kuGlC+RbO5fnjGOf618s/8ABIW5tvE/hLxN4wttMaFb&#10;zxpqTKzqR5oE7KHHX5WAyPrQB6p/wUa8WReD/wBnXxRrTyFVtNBnkyGwRtiJ49/5VD/wS68K6X4X&#10;/ZP8I2+lweXG+iwzheOGdd7D65Y15v8A8Fp/GI8O/sn+KofPZGurdbeP5sffdYyfoN2eeD3r3b9i&#10;jSR4f/Zq8N2IXb9n8PW67WzkfuV5ORkfTtQB8y/8FPpYPF3xK+GPw9bbJ/avxCsS0K/eKRSGYrjH&#10;P3D3GM9+h+2PDtouj/D5bYM22O1VVP8AwHFfn9+2Jreo+LP+Cj3wb+H2n3P7uG9vdSmjUFuEh2ZK&#10;/WTg9ua/QHWpDYfD7PI/d9cdOKAPhLwTZyfET/gq/e6k8Tyw+G/C6rHcSKSFeaXlF7dEUk54yBiv&#10;sn9ofUDpHw3uJAuPLsZPm3ED7pPrnHH618cf8E+Wu/G/7eHxk8UvE4t7TUrWyg3R4yyx5dl9ugPc&#10;kZJr6W/4KC+J5PCP7PnibWI7nyza6HPIrhRwVjJHX3oA8a/4Ik2i3P7Os3ikqhbWPE2q3bNGvDFr&#10;2bn9Pfj61l/8FkLmfVvh/o/gOxuEjm8QeLdPsVkkY4G+5jGT6nA4H4d69E/4I7+GpfD/AOxn4T3l&#10;/wB5pv2j5hg4kJkHc/3sfgK8b/4KkapLrXx9+D/giAqzXXxAt5drc4MIMmenTgenWgD7e+FtoNK+&#10;EVnbE/dsFHTn7or4l0O5m8R/8FdfJS9ZodP8BuzQqmUDPdYBJ7H5T2r7msXOnfC+MfdP2UKSe3A/&#10;wr4c/Yut9P8AHf8AwUi+KnjCbe1xosNnpqblyWDp5pPB4GQB2Py0AfYv7R10NO+F14/mbQljId3/&#10;AAE5r5p/4Im2dxP+z9deIrtd0moeJtSuC7LgybruVtw9iMYr239vbxTB4O+AXiPWbh1VbbRpWfzG&#10;wowuefY/p1riv+CSXhw6L+x14RlddrXelx3bBV2qPNG/GPUbv/rUAeQ/8Fs9Yj1D4WaT4GE2G17x&#10;Zp9puLYXa0uWJ59Fx9cHsK+zPgzo8WgfB+x02JdqwWCRrgeigYr4Z/4K0R3/AIy+Lnwp+Hekzj7T&#10;qXj61KqXC/Km6Rm+g2DP+90NfenhWCTSvhfDEG+ZbUDrjnFAHw7qMieI/wDgrrodjHM2NN8F3Mqq&#10;vQlrhBk49RjGfQ9cCvtX433X9nfDeabefktmIVcknC/z/wA+9fFH7PX2bxx/wVe8ca9bxSMdC8J2&#10;VmzBRsVpZXYjOASxCAdxhPavrT9sPxH/AMIt8G9W1UNtWDTpGJ3Y7f5+nXigD5z/AOCJ1vb6n8L/&#10;ABN4x2yGbVvGmqXFw0kmfmF1Kg47fKi5685+lbn/AAW01Z9P/Y28aPFNt/4k8g5Ge2OncYzn6Vj/&#10;APBCDR/ENp+yNp+reIlYXF/f3lwXOMtvuJDkj1yefesv/gu9rN3bfstatpEE8SvqF5a248xuoa4j&#10;XaOevOO55PFAH0J/wTi0dtE/ZB8D2MkfltH4ZtAR6EQr/Wvjv/gq95/jj9rL4F/DvLbbjx/DeSIu&#10;CNsKM4DDOeTxxjr7ivvb9l/SpND+BOg6fMNrQ6LChX0xGoxXwn+1/MfEX/BV34J6Agkk+yf2jeNH&#10;ztGIlUfjzz7d6AP0TtoRp/w/VAh+W3H3j7da/Pj9m/TdP8af8FcvHnicIzvovh2ytY3ZjtUO07ZA&#10;ye2B6cg9a/QjxFJ9m8DMHTH+j9R2461+dv8AwTV1HUfFX/BR7466uZnltre+sbWNmwQhSAZXIPYs&#10;30yKAPvn48XYsfhvdT5b5bVz8rYI49f88V8cf8EPIby+8GePPFdxCgXVPiLqksLRoc7BMyAFud+A&#10;oOfQ46g19XftZaoNH+E2pXWP9XYuy/LkdP1r5p/4IPQC8/ZDs9bYDfe6tezSNt5Jad2OePU/lQB2&#10;f/BX3xcnhf8AZD8aXDbmLaHNFtDAbty7e4I/ir0r9gjSI9H/AGYvB9rEm1V8O2m1duMfuV4r58/4&#10;Li65dWX7Meo6TY2puJdQvbW2jgP8e+ZFIwOWBB6fj2r6s/Zn0xtE+Ceg2TKVMOi26nPXiJRQB8e/&#10;8FQ9Utrn43/CPQrmTatx4+tM5wd3LDA9yOOR93NfcejiKHwHtR/lWAD9BX5+/wDBQrxamp/t3/A7&#10;wHHJuaTxTJdyqGK7Vjj4J9QcnjPYHtX6Az4tvBGwE4ESg/l9aAPgb4c3L+Kf+CwOssbppI9F8Ex2&#10;/lr/AMs2ebfhv72QoYdO9fdvxYmW28Dyu7KAIWLbl4xj8a+F/wBjK2bxF/wU++L3iBnbdY2um2v7&#10;tcKVMTvz/tDIOOeG684H2R+07ra6D8K9RvpGbbFYyMwVd3RSTQB8w/8ABHi0jmh+IOvwybo9Q8dX&#10;0qZzlQGC4wc45BwM9MV6Z/wVF1UWH7M/iggbmbTJEWJThnLDG0Htya4H/giDpiS/svQ+J9snmaxq&#10;+oXkgkxnc91IT0//AF59OAD/AILV+JJtB/ZY1pre6aOSaa3iBj+8CZo+3XkZ+tAHvv7FehQaD8BP&#10;D9hFHtWPSYgoxj+AV8wf8FEdQvLz9pj4PeF7eWNReeLmZ8ruJ2W8j4A/L6cH1r65/ZlhEfwU0V0X&#10;GdJhJz67Bmvij9ta/udc/wCCjfwY8KRKWRbq/uZPlJxthIQj3BYn8fegD73sIPsXgNF3fdhAyK+H&#10;PgTrJ1n/AIKieMIVgX/R/DNqGkIG4nzZPbOACO/Ofwr7mv5PI8DM5z/q/SvgX9ia4/4SX/gp18W9&#10;TJ8xdPtbC1VuuxtrMQPY57EjigD7o+NLJB4AumLdLV8k+mK+Tv8AgjjZ3T+BfFOqXUOPtXjPUJFb&#10;ZgEGUjI9uMY7Yr6a/aa1ddI+GGpXbfdhsmY49Ovt6V88f8EYtVj8Qfs1w65DlvtWq3cm49TmZ+ef&#10;/wBXpQBZ/wCCsmp3C/BRtKgdVN9rdlDvOBtzcpzz2Hf/AAzX0P8AA+2+y/CiwQ8bdPjH0wgr5a/4&#10;K6T6dN4R8N6VqEn7m88aafC0Xl58zdcL8pORjK9+RgY7gV9X/ClVg+F9nw3/AB5Lt3f7ooA+QfiK&#10;Xl/4KceEQlxuWPw3dGVPNzyXADbfwYV9jfECRLfwJI24YW3Y5z7V8bTWEXiL/gqHZX0F3tXSvCrJ&#10;JbquPMaWU7i3PPCAjjPPavr/AOMj+T8Prpmcr/oj/Xpj+tAHzf8A8EuJZbqz8ZPO4Lf8JpfhQVA2&#10;L5vC8DGANuOuQR7gJ/wU9miufDeg6Wkak3HiqxwGJH3Zw/p32kY7/lUH/BI6CT/hX/iC9FnJCtz4&#10;qvpCrKOD5rLj6jGPwFZP/BTzX0tvEnw80fcWe88cQIqLnLfLJyOf8579KAPqbwrG1r8JrUFMMtqg&#10;bHrt/wAfw4r5f/Yh1K81/wDal+J13Ii+XbeIlt14G7AhiO1j3wScdAAcc4r6kt0EPwrt1jRcLb5+&#10;boRt/wADXyz/AME41muvjf8AFbUHZXjk8ZOkbKQSVWGPAbHG4HPUk4OOAAAAan/BWa+eD4H3ENvK&#10;sbT6jbR7i4XOZVGP1/M/hXvXw7t4bb4L2dtAzGM2aKp6Hbjj0r57/wCCtFo2q/DKx0WOPfNdeIrN&#10;IVA5ZvNGAD65AI+lfQ2hM2k/By3Rz922x93HRPQfTt0oA+b/ANhLVDq37UPxQVpVk8vXIx5u0Zx5&#10;MZxwcHaWIzwe3OK6r/gozcWq6foNteRq0cnia0Rt2P74ww56g/zrnP8AgnHcQ6v8VfiNrNudyzeL&#10;Z/mVeoXagz/3zj6j3pf+Cl/iNbXX/Auifvv9O8cWYbyVyV2Hdk+q5GCOeCaAPpK5/wBC+DyhExts&#10;z9Pu/wCefavkf/gkpFBqvxJ+LHiiMyeZdeO7mKZm24Jj4GMDuDyc9RX1n4kZLX4N44A+wsPYfJXy&#10;1/wRth+0eHfHWvxRf8fnjvUpEZVxx5pH4/pzmgCj/wAFTtTf/haPwt0cosiXHjiEMrYZkG2QFsEE&#10;FRkA8Hr2r7OmddN+FeU6rajC/QdK+Ef+Cmuo3d5+1f8ABXw7AyLv8ZfaNzDJXbDIM47g52k9vrX3&#10;J45L2PwhkaNWOLNjhTg8Lnr7UAfEf/BI+Z/EH7V3x48UA7oZPGzRRt7pGikgjsxX6ZU44Nbn/Bfu&#10;GG7/AGUL63mkZUbULFWZVBABuYwSfUDJP4Vg/wDBCXT9VvdV+L3i3UoNrXfxIvVVmGTtDAcfKMqS&#10;ARz3NR/8HD2ryad+zxZ28LI7TeJLALG3V/3ynH6ck4wD+BAPt79mbRYdC+A2i6dHHtWLR4wFB6fI&#10;K/PTxmTP/wAF3/CsTQSTMvhGYptUlIDv+99cZB/3wO9fox8A5nk+Cmk3EsPl7tLjZkb+HKZx+tfm&#10;lrw1LUf+C/nhuK3uLgw2/gyaR445BtwzOuHAA43Ac8ndt57AA/UL4okx/DW7I6rZsf8Ax2vzQ/4I&#10;F3C6h+0V+0HfuitI/wAQHLSrjLZH0HQYHueR1r9KfjO7L8LdQdRnFi5POP4DnmvzR/4N6LqS9+LP&#10;x8lmSTzv+FlXBduNpA+UH/x3Hp2oA+qv+Cy3ln9iDx0rFhu8N3OVjYhmHlkkAgjnHTkZrN/4IYzy&#10;S/8ABOr4czPCke7w/CcR/dyFwSPYkGtz/gsCi/8ADFnjjerMG8N3Q2qSu790x6jkCsT/AIIY6W+l&#10;f8E5/htG8m5m8PxO2F4+bnj254oA8U/4OB/EUNl8OPCtnH5bTt460sxrIx7XC8jBGeo45GCfTI+8&#10;vhK+34O6eWPTS4+ueMRj9c9a/O//AIOD4rcRfDZ5p5uPiFYny4/utyww3fGTkehxnAzX6KfDnH/C&#10;nLPyQ23+zU2dOmwYoA/Iv4jXRT/gtsZI7n73hNY5GdV4/fzH8hgdfXt1r1b/AIKt+JbPTP2Zb03h&#10;jZf7NkLIzBUfJA28HjnaDz19OleE+IdRuG/4Lf608+W8nwhD9n3MVVG898LkdQ3TOCM+leif8Fkt&#10;T05P2XNSgv4QytYtHEdwDqWZRG3uVba20ccDA+bNAH2x/wAES9Fm0P8A4J3/AA5t552ldvDtu3mO&#10;uGbKAjIycHnB75BrzH/goNr0upf8FA/gD4NiRplk8QX1xIobhQkGORnofM4PUFRnrx9If8E2NP8A&#10;7O/Yx8AwPbRxsvhmz3LEuE3eSmSPbPSvmH9rGCW//wCCu/wXgiPyw6Tq0sjKRnG1B69AWH40AfcX&#10;j66TT/hpdXEg+WOyYsMf7Ofwr4j/AOCGX2PULH4q63AQzXPxR1MyNwQWDgdhwfU55696+1PjOPK+&#10;F19gLu+ytt3euOn54/Ovhn/g3p0xk+EXjzxBLK0r33xK1bdNKvzyBZcKTx1xz9CKAOs/4OAZ4Lf9&#10;g7xZLJJ5eyGFtwyScSqcAevv/wDWr6O/YWvf7Q/ZT8F3UjqzSeGbRmZW4J8pa+X/APg4gvY7X9hX&#10;xEsiO2+a0QKmerXCKD+BI/zyPqD9hi0Wy/ZV8GQZ3N/wjdruYd/3S80AfDf7dkVvJ/wV5+Apu0J/&#10;5CbQsrdSIlPI9jjvz0r9KtULf8IOwH/Ptj5vpX5kft0xzyf8Fi/gOVePy1TVAysqnOIgS4O3II3D&#10;j/ZzX6a60o/4QJ1LEZtMfLz2oA/ML9gWNrj/AILOfGi9hkjkjXS7GP5WGY/kGQf7xJ4J4xj6V+gP&#10;7Z3mJ8BNedFBP9lTHBXP8PTmvzl/4JtXN2v/AAWk+OUAaQI9ravJGwxt4B3H13ex65z1wP0g/bEb&#10;HwL1zJx/xK5ju/u/L16jmgD4/wD+DdC8N5+yDcOolCL4jvtizLtdR57nBHHqMDtmrn/BwmIf+GMN&#10;WeSeSNft1n8yyFcE3EagnHOATz2wTnjOYf8Ag3Y2Sfsgyz+UwL+I775njKl8SnrnnPXnvkUv/BxF&#10;HK/7FOrSRSlRHqFgXCxhtw+1w5U5I4IyCeoBzQB9U/sMQrB+zF4PjC4A8PWuFZslf3S8E96+E/2/&#10;NOOo/wDBVv4FCSdFRLq6aNSODxFnP16duR34r7q/YPDj9lvwas8exh4btA0fTafJTg+4r4p/bytb&#10;K3/4Km/Aq6nvNkk11epCu5QHwIiR655BHbr3AoA/Qzxkyw/DSZm+6LXPTr8tfnL/AMEcNMuF/bL+&#10;PepXcLf8jcojkZmORtDdWJODuLAZ43cYHFfo54xIf4ayMT/y7k7vw/z+Ga/Nn/gjh4hn/wCG0/2g&#10;NEW0fYnjBH+0hRhlKLhCcDleSPZuuRQB7P8A8F6NPN1+w14w2c7dLZhuYLyAT97sMDNesf8ABMG9&#10;tL39i3wTcWjL5beHYNm1NuMLjGB0I6V5r/wXKf8A4wi8aqIFk/4kkwYSLxyjA/z+ma7v/gkvDcL+&#10;wt4DWWUszeG7c7i5bPycE5PXGM80AfFf7ZcJtf8AgtT8F3hZkaSG+DZm4cjZxzgZHBHfI75xX6if&#10;EBs/DC4IIT/RGPsPlP6V+YH7a+lLH/wWk+COoXLMq+Xeqh2/xBo2BBIAz0H0r9OfiVK4+EtxJCFD&#10;fYW2K/TOw+4z+lAH51/8EHJQvx1+PVufu/8ACwrhvu435O7GcdVJ5yTwe1ezf8F7tdvNF/YJ8eS2&#10;Uyq76DPGpY/3027e+AQSucd+3UeI/wDBv/cJqXxW+PN5JqMk07fEq6Em5QVVQQi8gAbwIyrcc7QS&#10;SSTXs/8AwX/tr24/YG8cCw+Zv7ElG0EcjYe2RxjJ+vQE4BAOx/4Id3KT/wDBO/4dKBt2eHYV2s+4&#10;8DucDn+XTnrXyB/wclSxXfib4O6NI7stx8TNOXy4yAdpZiSPoEJB9cV9jf8ABE7RNQ0D/gnz8O9P&#10;1GBY5F8N27bVYkHcgbPI6kk/54r4i/4ON75ZfjZ8D9NjSTzG+I1i4ljUZGGPA+bqPvDg9O1AH60/&#10;DARWvwssNrgqLCP5uOflHPFflFp/iCHWv+DjOxsYBGwtfh++/aykrmUkDttI5yDnI2+or9XvAESD&#10;4YWgXA/0NcDsOOK/JT4Z6Uw/4OO9QmztSPwGoQrJnIZ3J4zz82c9fve9AH63fFfcfhvqBUlf9Dck&#10;7enH1H86/LT/AIN6JU1H9pv9oi7uyzXA+Ik6+YwX5lDOq9B2GF65woOBnn9RPjS4T4WalukwPsL/&#10;ADK23t1zX5Vf8G3E0usftA/tEa+4jbzfiNcJ5yrjeQzA4+Y5XOSDx1/AAH23/wAFj7uOx/YI+I08&#10;rLx4VvOGJ5zE3p+VYP8AwQmdpP8AgnH8PZpAf3mk7vugZyxO7jjn+fp0q5/wWyink/YC+IcdvIVZ&#10;vDN0vB9Yz/n0qt/wQomu7j/gm/8ADqW9UeYdBi3bWznAAB6nBIAJHY8cdKAPBP8AgtxeWtl+0b+z&#10;7NO7Kq/FC3B25xzFJycdBkjrX6SaYxbwSpIzusxtxj+7X5p/8FstRjt/2qP2dre8hMlu3xOgLJx9&#10;4pIM9RnnHFfpdpzKfBSuo62o/wDQaAPzL/Yxvpn/AOC6PxitlVvLHhyyK7lH+zk8Y4ycfWvur9uz&#10;UH0z9mbxbfxD5odBuWX5ckMIjjH418DfsOzSn/gu78bopUX/AJF+xIZef4U9RnGAMdsg+tffn7c0&#10;UUn7NXi1bgfL/Ydz9f8AVtQB4F/wQMvXv/8Agnt4Ruy27zFnO7aB/wAtW44HQf8A6+c153/wXr1A&#10;2mjfC+CQfu2+KOltMNu7KKz54B+nHftXYf8ABvFl/wDgnb4Vk88yCSa6dd3VVNxIccntn6fjmuL/&#10;AOC+N+NJsPhXqWxpPI+KWmnbG3JYlxt/EZPIx8tAH6AfDwN/wryxBP8Ay4rk477a/PG5cH/guppS&#10;+Wvy/DmY5VcYU3BGcjr8w5B7H2Nfod8PpvtHw7sp8fesVP8A47X5xNqjf8P4NNsQzbh8O5C3ZUU3&#10;DAYGO/Pf/AgH6I/GNvL+Gt++VGLRz83Toa+B/wDg36kt5NA+KsNuuFj+J2qBV3ZZR5zYz68YOevP&#10;tX338XAP+Fd32G2n7K+08/3fbvXwN/wQICG3+LghIK/8LP1QbeMr/pDn8sk+tAHpP/BeFoo/2DfG&#10;7yyxoF0xdvmrlS3mJjPI4z1PYc9q9i/4JxTRXH7I/gmaOLy1bw3anbuzj5BxkYz+VeJf8F9JJrf9&#10;gTxxOrN8um/MqLnKk8j8entXsf8AwTOMA/Y48Ci1bdGfDNr5Z2448sdvwoA+M/8AgsvLaw/tX/Ad&#10;xDH9oPxAiWKZn2sg8tywHsR+oGK/S/R2MfgCFlP/AC6qf/Ha/Nj/AILJ6XHfftU/AX7PIy3C/ESL&#10;y1UchTGxLdfVR259a/SfRI2i8BxR56Wq/N+HWgD8x/2bLkXX/Bc7x/Ku5lg8J28RLj+IvnHuBjrn&#10;rX6LftHlT8JdS3D/AJc35H+6a/On9miBz/wXQ+IT28uIx4Rt/myOf3mCPz6/QHvX6MftGxlvhTqC&#10;hvm+yOASOnymgD8+/wDg24uV/wCFV+OdMfDSWvjy/i8w9SokKr2yM4Zup6161/wX6tDcfsD+OYyo&#10;O7SdvzY4/eJzyewyfqPpXkf/AAbYiGT4X+PZVuN27x7qBII5Hz9/cnJ7HOa9m/4L12bz/sA/EDyb&#10;kwsuhsyyLn5cMD278DHvQB6l/wAEsdNk039ijwDbySbv+KbtOh/6ZCvjv/gsi6237ZP7P1yZXXb8&#10;QlVmjjBJVo34yfT5fwLY6V9h/wDBLB5JP2J/AJmAVv8AhGbPcFGAP3Q6e3pXxh/wWl+0v+2R+z9A&#10;Jvl/4WFC6jaxYbQeQQMYGRu74PHegD9PNBTzPAkYX/n1GM/Svy/+C2kf2f8A8F7fE07khbnwTC+2&#10;SQ5OHYZx6Ej8Pfmv1C0BCngKE7W4tB97r92vyx+E93fP/wAF/vEFu6yND/wg8YVuuX3MckkjK44G&#10;MjJoA/TT4+wrL8KtQRgrKbOTKt6bef0r8/8A/g3dijtfBvxGtlkVmX4haiG2kMv+ufkEdQeTnp09&#10;8/oL8diF+FmosXwPsT/xbf4fXtX5yf8ABupqUl5a/FizkkLGD4lakfugcPdTMP07Y4oA9p/4L1Rx&#10;SfsIeOPNkZdukswKr8oxg5I4zjHQnmvR/wDgkhfxX37Engdol2qvh+FCobIVgMHHJyMg4Oegrgf+&#10;C7+2L9g/x0zLI2NBnYrHHu4Cd+D/AC9667/gjTqK6n+wb4FuFjX5tGUMqtwGzzj/AGcjj0FAHyD/&#10;AMFx1Rf2qvgPMbm4jkHjpRH5Pf8Adkf3eSGI/wCAliM4NfqNo8e/4ZRohH/Hnwevavy5/wCC7lky&#10;/tM/AfUnE6xx/ECJSIl+9ujck5IwCApxzyN3B7fqN4cIPw0iDP1tB82PbrQB+VP7JUT6b/wXg+Jx&#10;iQ7brQLV5FOOD5cYzwPp1PIzzxX6Y/tTgS/BnVVPT7E/zbc/wnnHevzC/ZqvLyT/AIL8fEC2sbpm&#10;iHh21jmh3f6sBN3b/eyPUNX6mftDWiXvwi1KAIr7rJwy7QwIK+h4I/pQB+dv/BsSZk/Z18UR3LL5&#10;w8cakJAuBg+aT0HsePYV6d/wcUWzz/8ABPrxpMhYNDppkUj+HDA7vccEc+teb/8ABtbEbL4V/EDS&#10;pIfJa3+IeqJtfHmL+9PysfUY4/2cV6r/AMHC2nyX/wDwTz8eIm5f+JOzlgcBAro248Hgck+w7UAe&#10;zf8ABKW8lvv2HvAEzkZPhe0B+bOP3Y4/Cvgr/gtxey6d/wAFD/2c5LeZdzeKLpmjkGCyhFyynBGQ&#10;GYdc/MuB3r7q/wCCRknm/sLfD8rcNJ/xS9oNxxkfuxx+Ar4b/wCC7iraftmfs93s1kZlXx6v7xeW&#10;DeWxUYzz827txg0AfrJojvL4BilA+Y2S/d/3RX5Y/ssxGX/gvf8AE0Pd/LD4btdsfPGUHGfq2cc8&#10;k9O36leE5RP8O7dh3sVPy/7tflj8BFTQf+DgDxsramxbVPBVtM1ufkHyySLnHflBznrngUAfpV+0&#10;9ZPe/BnXLWNhufTZlDN6lCM/Svzq/wCDZ2J7b4a+PrFnVvI8bXkWVc/NtkfqDzk9cnkgj0r9Jvjv&#10;HBL8KNV81Sy/YJAcHn7p9K/Mz/g2ylnS9+MliIPLWP4laiGjHG0/aZvlAPzY5OCRjrjvQB7V/wAH&#10;Dfh3+2v+CfXjiQySR/ZtPE6NDw25GDA8n7uRyPSvSf8AgjHqa6x+wZ4Eu0ulmUaGiKyKV4UkBSp6&#10;EYwfUgnvXKf8F61hP/BPv4gC5vPJRvD9x+8GeP3TYz6gkAEHsfTNa3/BC6C1h/4J7eBRalMNprZV&#10;TnDBzuGe+Dnr1oA+Sf8Agv8Ax2lj+0B8BdSkWHdH8SIUZ5FyRmIg446HIzzwdtfqv4IRpfhnaqc8&#10;2a8Hr0r8pv8Ag4+lk8P+OPgt4st7JWNj8TLIecw4QurrjPoQORjGAT16/qp8Irz+0PhTpsxTaW09&#10;DtZs4+X1oA/JvwTaXfh//g4g1O1EXyah4Jt5sye3mrlTnvjJ47r61+q3xzt5rr4UXwjY7/sbbfXO&#10;P51+VPjbWm0L/g4q8OmctHBfeBNkbeZuyyzODjrj7wUjP8Oe9frR8SbZdQ+HF5HLlQbNtwyOPl9e&#10;1AH5Q/8ABtPDFpPxI+N3h+K8Ev2X4gXybm++VF1Lgsc8g5Pbg5r7G/4LdabZ6h/wT9+JC3u5o18I&#10;3rMq53bREWJH5fjmvkD/AIIAy22iftkftDeE7e6WYQ+PLp/MjcOpLTyE4PbgpuXHysCMnGT9s/8A&#10;BYvRf7Z/YM+JFqYpJN3hC+CxxLlyTC2NuOc56CgDh/8AggJf2+of8E9PBpt5NwSzKs24HPORggDj&#10;BH8u1eA/8HG62WlR/CPxBcXCx/Z/itpY3SSYC5aT5+TgY5z7Ma9i/wCDc3VIdT/4J2eFSs4YxwlW&#10;xng7UPftzxXin/Bz/pd2fg14D1e2fy2tfiNpTpNt+6fNwOcjueRnB+oFAH6Z/BeWO9+Euly+areZ&#10;psR3bt3/ACzHfv8AWvyx/af0rTPCX/Be74W+IW1FWk1Pw/dWrW7MRtZZVIcZJGDuK4AHKg57V+mf&#10;7JtzLffs7+G7iSWR2bQ7c7pcFj+7HXk5NfmF/wAFBJG07/guL8C9QujGsc1pcxQs38UnmxfKCD0I&#10;GQOcGgD9YPG6pdfDSbKKytZn73f5a/K3/ggZf2Fr+2X+0ZoltarG6/EO+ZmVg24eYSOQBxySM5Iy&#10;wPTn9V/FCiX4bz7s82RyQc/w1+TH/BFpINA/4KkftHaEm1S3ilpiu087xE+TzwfmJwOMlsYAxQB9&#10;xf8ABZKzt7z9gf4lQXDbVbwdqHrxi2kIPAPcV53/AMG83iSPxB/wTw8HvGqKsVq8e2P+8HO7PHB3&#10;E/p9T6//AMFU9MXVP2K/iBaBhlvCd+u3b1/0aQc8Nx68Hivmb/g2LvWn/YG0yGa43st3IBtk3ADC&#10;8fh932xQBxv/AAcrRCy8DfDXW9zN9n+J+lhoc/eRvMU844PJx6kc9eP0j+Bdy2ofBvSLk5/eabGR&#10;keqj6V+c3/Bz1ZIv7Mfh/WBH+8sPHGkyrJsPygXCg8j7vJBBJAyMdSK++P2MNan179l/wjqVy+6S&#10;Tw9bNIxYkljGDyfX9aAPzW1vT73Rv+DiLT7+VTHFffD+BY+cbistwCcdzzj6H2xX6o/FqJZfhheK&#10;ef8AQ89M/wBO1flr+0Zcw+F/+C/Xw3uTBGjap4RuIjJ1Z2WRiMgjsDwcnoeO9fqt4zSO7+Hlx5gy&#10;Gs+m3rlTQB+TP/BuNrefjt8eNEM37uP4iagY49vzD/SZODwPXBwMZU9iM/X3/BcfSLTVP2BviEtz&#10;GWUeF7s/dJHEZPQfQde2R3NfHf8AwQuuLXT/APgoz+0doFmipDD40nPliBYzGzMCRtx1JGCf4tme&#10;pNfdX/BX3QG139hv4gWcUTOzeF7z5VjLFh5LZHAzn/J4oA5n/ghlqz6x/wAE/PAc8oZWXR0jw3bY&#10;Av5cce2K+YP+C/ty+i/Hf4B6qoRcfEmNGmZsYBjf254Xg9iBjNe6/wDBvDrP9pf8E8fB0BX/AFNq&#10;yDDZ4znH6n8DXh//AAcraTqGk+E/hn4/0u3VptK+JumOGb+FWdkOR3GWCkdt2aAP09+Hkv234b2s&#10;rbm8y0BOevSvyv1k2Oif8HB+nPC/ly3fgOPep+XcPOuQCB07EfUGv01/Zo1ebxB8B9A1adNpudHg&#10;kZQ2QuYgf8+wr8sP2stfl8I/8F9Phm1v5ccd94WaGRlI3P8A6S+Ac9hksPx7kUAfq/8AGS3j1D4U&#10;38MpysljIGPtsNflT/wbzzWuiftKfHvwrDKoMPxI1Dam7+E3MxwFznjP3uQwav1c8aIL34YTHG4N&#10;YsefTb1r8mf+CJ15B4V/4KUftAfD/c8fl+JnnkjmU/ekKtgcnA7g57sABQB9m/8ABby0s5/2CPiI&#10;9zCG2eFrx1ymcMIXwcYPQ88dK5v/AIIA+MH8W/sEeE5JLdk8m2liw67cfOWwOOg3YB7j1INeo/8A&#10;BV3Qo9e/Yw8fW8to83/FI6hthjBJZvs0mMe/pXgv/Bt/qRv/ANhHQY9sW2OaSNfLUc8LycdPoc45&#10;HQCgDyH/AIOX9PFr4Q+HPip7ZZBp/wASdP3SYIKI6yKWHvlkB7kdBzx+kH7M+pW/iP4CaNqNu6mG&#10;fSYZEx02mMEfhjFfB3/BzoiWv7GS6oqqskHi7SZFZsgki7j6cj5h1HY4we1fZf8AwTx1WXXf2S/C&#10;OoXMm95fDsBZ3jCnOzB4HA57D0oA/Mn9pO8k8B/8HBPw9uYbbyk1fwiYmmXA85o7ibjnptU8dzyO&#10;c1+wev266l8M2G3dus8hcZHTNfj5/wAFV9Vi8I/8FlPgFrbwr5c/2uHEikKmZY+c8HByT1wNgz97&#10;B/YS0kOo/DWOVT961zSuB+Rf/BG6SPwZ/wAFXv2gvBUUTQpJrolRWm37tyxSZxnjOSR+KkkqK/Sf&#10;/go1oVp4h/ZO8Z6TeSBYp/Dd5HIWj3AKYmBPvgdu4r8vv2H7k/DP/g4J+K3hu7l3Nr+n20tuoZj1&#10;g3Y+7wuUZhyMMx65r9Zv2v7Eap+z/wCIrYyNHv0a4yyLll/dNkjkcjqPU461IHyn/wAG73iddY/Y&#10;C8L2ag/6L5kWAwZRjBxwen/1hXKf8Fe1sdK/at/Z/wBblgYTL4+8mORVHO4Kdh9AeuecFaz/APg2&#10;T1eK7/Y8m0cOm+w166haOOTcqENtwM84+U4yOlP/AOC7cR074jfBHXdsirB8SYFd4x0DRMCpOP4h&#10;79vbIaVwPv7xTAL74Wypu3brU7t3f5a+Sf8AgiZYz2Pwg8W2cryHy/Hmp7d7DODLuBOB3DdOwwO1&#10;fXEsouvhb5plyrWv3vw+v9a+VP8AgkFqDy6V8Q9PLNi3+IOpJuLg7vn6/j2/2dtN/CBw37U15Ppf&#10;/BWr4RyNbsEutH1KHzFbudpAx2zg4I/u+9fSX7fFnd3/AOyb4rt7eFWZvDl0djD5W/ct8p9j0Psa&#10;+df257O20f8A4KQ/BPxJK6qWury3XqMh1TcPr0PrxX15+0FDFf8AwL1MSR7v+JbJuVl4PHPbpgHP&#10;tUAfO/8AwQs8Qx67+w94ZgKMjW8c0MiMu35hK+eP/wBfSvD/APgrdeyeFv23PgL4ijCwx/8ACZNE&#10;1ww4OfLO0+zYx7HB7Gu5/wCDfPxbHrX7Mt1o5t2ifTfEV7btG3IQ+a3yr6qDkZ7lSeprkP8Ag4F8&#10;O29jo3w88dTy+Wum/EC139mdXV1+UgHBGc88cE9ua+ED9BriOLV/hQVVVfdZnbu75HFfmN/wSteH&#10;wN/wU0+PHgPbFC0+vm9MCHghxFID14OJM4GR83sTX6YfCy5h1r4K2UkZ3CTTI/8A0AV+X3wKmm8C&#10;f8F2fG2ixwoseteHba4XawG9vlDEjAwcJx1yBnNSB9rf8FaPC83in9j7xpZQ3DQtN4avEWVId5Q+&#10;Q3IUEE8kcd84rxP/AIN1PFY1v9ivRbFYQos3eE7WG3IJ+Ye38sV9Uftu6XJrn7OetW0TfvJtHmWN&#10;mz8rGJgGyORg4/yMV8O/8G0mvoP2a7zwk95JJPpuvTRTKy5VWBIODn+g+9+NAGX/AMHI2gwQfDDw&#10;r4titd0mn+NLJ/OyQ0KsxQt091GR04zmvuT9lXWoPFv7L+jX9ncNJFPosTR7xyQUHY9xx26ivlP/&#10;AIOONLC/sZ61rKKxksbq2uI18vd9yaNiQevQN+ftXvX/AAS68YSeOP2P/C+on/lrocX+z/Bg5A6N&#10;3PbNV9kD8/8A4TaRcfDD/gu5rkIuML4m0S1maOMbQ21GiI29jiP0OTk85r7w/wCCsejHX/2LPFVt&#10;sjkaTw3dbfMjzlvIcgH6kfh17V8XfH7U4/h//wAFufANwh2nVdEmT92oVWKy9+e29QcAducZFfoF&#10;+3Fott4t/ZU1uzvIopI7nQZo5Ek3bWVoiCvBB57c5zil1A+e/wDggF4kGt/sPeH4ZpJGaC1aL94Q&#10;doDNxzjI5+g6dsDw79reZvDf/BZz4V6y0careWd5AGVSrcGMsxPGRt4wMnBY9q7n/g208SLrP7Kh&#10;sGunb7PeuiqWyI0KjgD0POB2we9cd/wU2ksvCf8AwU3+Bfia5dY431i7h3LENyH93huOSV3P+BJ7&#10;4CA/RL9qfSzr37NOp2mFPnaPKhVlypJjPynj7pJx04yK/Pn/AINbr2y0v4L+JvCjSx/aLHxJcRTI&#10;D84xK6BT0G5dhGf4uuOcn9FPjFv1P9nq6aJdvmaawG3I/h/Qfyr8wf8Ag2Ktlg8dfGCykb/U+Mrl&#10;G+fduIup/wCLGCRnqM5G3pVRA9d/4Ojobq4/4J+69NBcNGtvqGnvIUDHK/bIVwcH7pyAQeB19a+h&#10;v+CJHiH/AISP9gfwPdFWTbpIi2N1TaxXbnHOMdeh6968x/4OP9HuNT/4J0+N1s5mTy9PWZyLcS4C&#10;uu4ldrcbd3zAZXhgVxuGh/wbpavFff8ABOzwjbxsv7m12Fd+4p6A8DtjB7jB700rAfJ//Bw7aXGn&#10;ftsfs6+IHiEVrD4suY5Lj5Q25lhKjOc4YK3t8vvX69+FZUuvhJZukm4Np4wxHX5ep+tfkb/wdAFd&#10;N8afBHVvs28J8QkVuRgboyMkZy3AboMDk55wf1e+Bkhu/gFoj7txbR4s49dnSmB8O/8ABJO2uNF/&#10;bK/aO0iaZWP/AAnzN8q4xuBcKfcbuuOc5yeTX078aYro/tA6CYo1ZZLO5V2z935Mj9c/5FfOn7Ag&#10;j0L/AIKa/tDaAJ1Yy3umXTL5eGQtbKdp4A43k+p3jtivpD45TRW/x38LpIFDTC4VGZv+mZPA7/04&#10;9azA1PE3mJq2kqvzLtAYdz8uOv6/QVw+pRmD4oqkh+WWxtyrb85IkkB/z9K9A8RrCmo6TKSFZpFA&#10;9u1cDrqKfivCwKlJNN3KozwRMef1+poA85/4Kr38tn+x54guLVpAzWo2mORUK/vBkAnoSB+eOoyK&#10;9Q/4J+Wn2b9lHwqGjWP/AIp21DKvY+UvT8Tx0z7V5L/wVXtkl/Y+14GVUHkL8zrn/louBj6+uRXs&#10;n7EEi2/7MvhuLb9zQLbHcgiId8An60AfAf7UkqX3/BaL4cWsURk8nSXbO0FceZKPoegPPIwegIr9&#10;Lfis3k/Bm4UFudPb/wBBx9c9fyr80viLN/bX/BcHwyHaSU2fhNvl2gFCZrg544x0HXs3YAH9J/jx&#10;eLp/wTvJgWCpp7cr2G3BPX0/SqYH5xf8EQrOzu/j/wDGPXLdseZ48u9q78/KZ5s7c9sjJPQ7q9G/&#10;4OELyR/2O/EVjvk2XEcKMkajn99GcE9s7Tz0BA44wfOf+Dfuc6z4h+I+sQzN5U3jC7Mauudq+dIc&#10;b+/XjoD17113/Bxde6jb/sn6laWa/PJf2Kcn7mbqL5hz8uPoeo+tSB7N/wAEfdOOn/sg+Gk3s3/E&#10;mR2Zm6k5JxwODzjjj3r4b/4LD6fHrn7eXwp0vy/MZdYuHXdxn5olyO+OcEc9R64r7+/4JX6NLpf7&#10;JHhmC5MgaPQYi3mNuIyvJ4J69ueOnavgL/gqBY6rrn/BSj4VaXdjFsb2YlxlQZvNjVh0OVKZGOuT&#10;VfaA+5/jVdwaP+zTDZxjy2a3jTbjG3A56Y7dRwCRg14j8D9NFvaWE9xLho7FmuFX5lG9gxCc8YJP&#10;B+vFerftNIbP4DWVsZ2yzRrypyQAox2P8QGcV5n8H2eSBnEsm6PSY42YDnGD1Przkew+tSTI7X9n&#10;Cxt4viRbqiRiS41KRmVOnJbsc8c+3Ar5a/4OJbC+0+8+FGvW0GGtfiJaoZVX7hZJQOn8WfboOvr9&#10;Qfs6avaj436b4dYFpPLMin1GCM4PTkEEey14H/wcsaWln8H/AAp4peOSOTTfHOmSrLGOgL7D34Bz&#10;nnglRTjuET9Qv2a9TGvfs+6HqW8Mtxo8MiN1zlAc9B6+lfI37PtmNJ/4KefFi2aRN1xo+mTbWQbs&#10;BZAecdgR/L0r6Z/YR1f+3/2UfCV1K6lpPDtt5hVRgnylyQM/XivFfDXhHStC/wCChXi3xOkTJPfe&#10;G7UTfKuwhXfDZ67s5x6U2Ub/AO1X4XX4rfFrQvAstnJJai/t5rjb0YLvfDjoRuCnn2rG/wCCrn7T&#10;Ol/sgfsNeIvFBmVZoNFeCxj2od1w6bIxhiAcMy+/TGT09s0fw3FdfEq48STRN80an5ueFX/PSvyJ&#10;/wCDjH4v+IP2g/2jvh7+w74EunuJLu7S/wBZsbfJBTcFiU7TzuO44P3SBjOTiQNr/g2Z/Zc1jxRf&#10;a/8AtS/EDTpG1HW76SdbiVeGZjvLLnp94dOnHTpXuX/ByT+2TP8AAn9lO4+Gnha/C6p4sk/s21WG&#10;Qb41IVnbBUhgAAMHBwxweK+t/wBiD4FaF+yN+yjpPhaOGO3Nppu+4baFy+CSeAOpJx9R3r8NP2+f&#10;iP4k/wCCmf8AwVq0v4ReFn+3aL4X1MWMMkLMylw5858DONrDbjr+7Iz0qt2B96f8G0X7FCfCb4EH&#10;45+IoR9u1xd0e6PlF3c8kc8gjg8++MngP+Dm79rm9vtE0P8AY58Ba7HJqPiu/iTULVVyyWwJJJ47&#10;t5foQB6Eiv088B6D4W/Ze/ZltdNjSCxt9K0lflXbgbEwBzj0xk8j1r8JfgrZa3/wVQ/4LRXfxCur&#10;e4vfDvh3VfstlcQqrxmGBm+YsMZVvnIzkjzF9MUdbgfsz/wSh/Z7039mX9inw34fFkIbhtOWa6+X&#10;kyMATyB7Ae2O9fOuieLIf2pP+Cxk1rZXQuNL+G2hlJF+8ovXLbvbIRk9Dk/n9sftEfEHRf2dv2dN&#10;W8VXtxHFa6Hoc0ztJIEGI4i3U4HQexP4V8Kf8G+/hfV/iNpPj/8Aay8T2csN1418RzXUaXEpdkQs&#10;XA3N1+Vhz65qQPsr9oaysvEvijw/4GvI1kjkvFkkh3dQvOf84/Qg8l/wU9+K+lfBD9izxZ4inlaN&#10;hob29uqOFLSygRIozwSWcVvWt4PHP7T91bvHuTQ7MHPXBbjkdexxkY9O9fG//Bffxv4m8U6r8Kf2&#10;bfCl4jyeLPGEbXVpuGZIIAW27euPMaPPfIWmtwPpP/gjd8IU+Ev7FXhn7VDtnvLL7VK7R7Sxcls+&#10;/BA7cV8a/wDBSa/m/av/AOCr3wz/AGdtPnW60vwzbpqOpW+TtSd5GALDjkRxMRk85wMZBr9Ofhdo&#10;cHwq/Z+0vRYIlVLDSY0CxrtAATH4DivzL/4JY6bd/tJf8FP/AIyftE3rNcWdrrcmmabcfwtHCREC&#10;O2MxsR3G4ijzA/Sr4t+ItD+DPwBvdWupY7ez0vSmeR24VI1XOenTH8q+I/8Aggv4cn8W+GPHX7Qe&#10;oWXlzeMPFNzc/wCrABUyM+fcndyRwSWI4Iruv+C+fxp/4Vh+xFrfh3TZx9s8TmPRbSPftJ+0OsbY&#10;IIJwjMcLyNv4j0j/AIJNfCxPhH+xV4T0h7WSGWbTVuJFkXDZcbufzp/ZA+c/+C0nwH8QfFC8sfFW&#10;n6vJbyeH7WW9t2XPyMrxEsRkZULuB7jdx3x9PfsE/EFvHv7OGhNqF99ovI9PWC9fzNx81VCPnB5+&#10;ZW5z/Kur/aE8C2HjzwjfRtGGZ7doxMPvICOdp7H39a+ZP+CUXiPV/CWqeMvghq92HbRtcmktU4GI&#10;5XJ5AGAdwfOOvXA6UugHWa5od38O/wBtGw16ACG11eNre4xx5snLKTgdgpHOc88gjFe0/F+0X7Da&#10;Xwz+7kxu7/T8+/rXCftV6Pa6N400Pxu0Em61u1ceTg4O5eT7YJr0Xxk39o+DYrlG3fLG/Y9v/wBW&#10;aQLQl1i7+06Bb3SnP7tG/nz/ACqvfSLdeEfMU9Lck/Uf5/WpNMD3vgaMsMt9lww9MY4/Ko/DUcd9&#10;oklpId37xlfpzkH9e1AFXwXqy3GlNFJMA0UzLjd+v+fSiuLtPEV34b1a+tJpGXdIpHG3pkY/SigD&#10;5c/av8P3Xhb416H4q8/Ytjqzb5FUYUOeSB6njjtsr611axTxV8D3EqLIxtycP7qck5HtXzl+35jS&#10;beXxMtvs8plkYr0UqQfTvnvjkjHIAr339mvxFa+PPgXb3Me5jc2ayr5nXlA2fYHPHp+GKAPjv/gn&#10;1rY8CftQ+MPhso8tF1Jp1hDbViZyW5GOM8nueDzzXff8FcPh82qfDSTWNMjWOSzlS4jfaGxg5PBz&#10;xw3pggk9RXnqmL4W/wDBQBY7W1jj/thcqiL96QBuDxyfmA6Ej3wcfUH7cGgP4p+CtxL5bSRtpz7s&#10;Kp/hU/UkY/T3xVdQJv2J/E6+NP2dbKG6Zvm0tf3cjbpDgdTwP5CvmOOCT4c/t2peyhduq24DY253&#10;AjI6n5QPYEsPYivUP+CTvig3fwoXQbgxq1qzwyxI5b5lyh5zlvukfgfw5T9qXw1Fp/7VvhrxFKu1&#10;EmmjWZY9ylj26H3zyMDvyKTA9T/aoP2qWx1KMOwaSN5H4Cnphm78bScD0qfxslrqNn4Xu2kRhvi5&#10;fCjAYZIGMd8jtx6ioP2mne78J2NzEW+dFCszYU7Tvx65zwPqfTmq91HdeEfBzuu5muFVQSVUtlAR&#10;yT6k4Of0pEMq6vcQWPxh1m5Zyii2hj2t/dCsWPPY+WufYgdeun4EVZPjJ4fs2iy1l4dMtwwboXIb&#10;HHfB9Oap+OdNlPj/AFORWVUkVEhwobczhVHUevOfpnsRq/DmDz/jl4t1hpD/AMSvQY7eM7h8pCg4&#10;xjOMYzn0oEWP2T7r+3/i94w8RTsdsd48ILd1Er4OehO0r378iuP122bW/wBqvSZ9xmEd9czFw5XY&#10;QCM+4OeByMCux/Yyhk+w+Kddkj2xyajcSjru5BPPXua4P4fLe6v+2lZwyAgWuk3M0jMpGJHmxgA9&#10;QAdvbGCMZBoL6Hv/AO2Br8Phb4I3l7Jc7Ft9Ilct2GFzntxxkc8+9eb/APBD5rS8/ZY0/VrW1ZBd&#10;X91KWZQG+aQnn8Mc+1a//BTPxRF4a/Z31znbNDoMnkru2l2KtgDpnoeeMVe/4I6eHbXQ/wBjvwnH&#10;aBVWXSRKdsm/5mJP3u9V9kZ4F/wXyvZNS+HukeG7R18zUPFFjBFI0YYqzTqOBzu6Yxjoc9Aa++v2&#10;fbeXTvg1psdzCEZNJjDKvTIQDHTjmvzr/wCCwGoXviP9oP4Q/DyzkRX1Lx9au0jEnakbFy23GGIC&#10;ngjAJDHoK/SzwLDFZfDWKNG27bHHy9B8uKkD88fjTex+Iv8Agrv8N9KYzbbDR7+62q3DA92x94fL&#10;909wp/hr7l+OV2NN+Fk9w6f6uykZh64T9K+E/DsWva9/wWYKxTxta6d4KkMyjDH5pjyT1XnJx+P0&#10;+0f2utRfTPgxqW0fNHpshVh9DTYHn/7C9ld2PwBgvtRlXzpYpJpXVdvLOx5/Db3P1q98KJGn+Jus&#10;XDMzeX5YXLHOdoJ/DP8AKnfsmR3Oj/sv6W+pWxt5m0qLzIWbOwkDg+p9fU074MvaGfXda2Hd9qkD&#10;O34jH5/z96QGGE/t743QQONyxTSmTdH6kgfy6YxWl+1Tr32Dw9NbhP3cNjlUVxgl2A55yAenTtk8&#10;Zqr8J7L+0vi3fXoCsI4QCfct0/Ad++axf2tNVkvpV0WGfab++gs44+5y4zjHTP5DnpQSeqfAvTv+&#10;Ed+F1uqf8srMDavAHyAHH0NeJ3GoW/in9qPStDlnMhstNeaQf3C0ig7uO4U4wa98sYH0n4VLAH+9&#10;bquOf6dB/n3r51/Z3gk8S/ta+LNWJLLp6w2ySSSbsDGSoH5ZPvQM+n/iNJ/ZngZQG5EZLMOO2P15&#10;r5t/Yj04638QPFnix/3jXOvSL5zK2xgnA/EdM9OD6V77+0bqg0jwHcO1xsENkz9B2Htz615r+wRZ&#10;refDuHVFEey8mknVoeh3Ss3Hf+I/gAaBlr9tHxJBpXg/VA+75bRYivZsk9fbnNdD+zZpT+GvhVaI&#10;8f8Ax72KDduAxxjt6YrzL9uTU7q+TT/D9gymTUdchhT5sfxjOMnsPX+Wce1+EraDR/hhtR1ULCAe&#10;fz5J9qBHhfirVf7e/aS8P6KZ1b7PHJcNHtDYY4HPPufwX3r3f4nXgsvA1sFbb8u/B74Gf6D/ACK+&#10;efhjHc+Jf2uNWupJlkXTdLhjVlYZXeyk5HY/ISPqfTB9k/aZ1T+y/B08DOBtsSu3cMkFeRz/ALwN&#10;AGH+zqv2LwLeeIwGDTRyTsHbOckkH69B9R7U74Z5vfF91dNcM3lqqgMxOOrHt79f1PWrngbzdM+B&#10;kkpVVmksgqjkAFgo6ccZzWT4B1BLDw7r3ixLlmit/tHmMMZCopXj8c/0zQM0PhrNFa6B4q8aSKoa&#10;aSb95woI5wPfg96qfDqWLw/+zbdaxcXiq94rStLMuAWkkJ79jnPuPTNZlvdp4b/ZReWSWQyX0ezM&#10;n3iWz09umKufFeWHwH+ztpWmKixqywxsu7d92Pd+IAH5UAbX7NMUWlfCeTW3G3zIZpNzHOMlsdQD&#10;6DGOw9awfhZENX+MNxczv/qIQse4D+LJP6EflXUeAIbrQv2flimhXzzYxxlXXH3uc/Xn86539m90&#10;1L4h65qCsN0c3k/dyoCc46nv+hx2zQT2K/7Wt7HNqkOmoRm41C3hUKoO7kdvoB/TmvQPHF9Fofwz&#10;tYynl5RmO07cBUPf8v1ryf46zprvxa8O6GPMZbjWvOfacEbMH+eB9D1FeiftDXEWlfDFdp+7psr4&#10;9flA/wABQPuZX7FUFzH4H1DXbx8yXF1dTMzEc/vGxnnr7dB2rjL823iL9rrRLdnZxZ6XcTjGeHeQ&#10;KcegxsOOe/0HcfshRHTP2eYbidcP/Z+9mC9M9ufQ8Z/GuH+E4XxJ+1jrUkarItjpsMCzc7o1bcxT&#10;PvkHr2oEemftieJLbw18JdQvmliRbXSJpZWlOFC7Dn8vofoelYf/AAS38OxaB+zRoPnKPOayM0rK&#10;u0MzYJIHp2H0z3rmf+Comvyad+z94gsbOdlaawW22xqOWfjHPbnH5V63+yhoMngb9nvS9O84s1vo&#10;8a+ZJhSfkHPHQ4oKPnT9vyRfHnx/+F/w9kgWRb7xelzNGYm+7Ary5yo5wVHByDnHPSvsp9uifDdQ&#10;BtyoHXrj8K+MNi/Ej/gpHpFmUkuovDfhyWbefu200skaBgQOrJu49zjvX1r8f/EsHhP4Z3E87Kq2&#10;ti8jeY20YCn8qAPjn9kS8k+Lf/BRr4j+MVt2eDw7ZWWl2sxwUlkIMspA7Eb1HPPHoa+0P2jvFNp4&#10;Q+HV3eTSbY7ezZ3YtgKMdfpXy3/wRw8MWGseDNf+LqKss/ivxVe3slx/fCymMdCQQBGOa9M/4Ki+&#10;PP8AhCv2evE17ZviVdKkSMq2MMwKjntyfQ+2TxQB5j/wRu0MeIfC3i34wNZMreKPGF5dLM/Vo1fa&#10;vPfHzKPpjtXYf8FX/Ho0L9nPxJZwXflPf2/2FW6nMzLCMcerg8ckAgcmu2/4Jq/DIfC/9lbwrob2&#10;8cc0ekJLdCNiVEjAs2M+5r59/wCCnepX/j74q/DT4J6Zc/vta8aw3DxjnMdt+/YH0Jwo45z+NAH1&#10;F+xP8OrT4Vfs9+H/AA1p8JWOy0SFF2rwSEHI5PXr9DXyH/wVB8Qt4x+P/wAJPhBbFpm1bx1bzXFq&#10;qj5oYSZGOSRgfL6H+HkZNffXh63h8O/DpI44vLVbVYwPYDA/QV+fst0fi1/wVz03Sirz2vhXwtNL&#10;MrKcJJNIAp5GOiN8w5BJHY0AfoFo9tHovw8jhxt/cquPTgV8c/DmSb4j/wDBRzXNSt5Vlt/DfhuK&#10;1kDRAsks0okGD1XhOnTn2r7C+I16uj+Bm/eYKws3T0H+NfJf/BNnTv8AhMfip8TPiw6hv7W8WNDb&#10;yNwzRwgpgjsASwHX+YAB9QfGvWYfDngOaUvtWG1eQlT04PSvnP8A4JmjTfFmma98QbGNW/tjxFcz&#10;GUZIbD7Bg/RR+Nenft8+Kf8AhHfgr4gv/tLQmHTJAsisRtOw4Pvz2rn/APgmX8Mn+GX7Oug6RMfm&#10;+x+fIemC+XIPv83J796AKX/BRzxLb2Hwq1DTpZAGvpYbNPnC7vMkVcZPsSK9d+BdiuifC+3xGI/L&#10;sV+Tbjb8uAB+FfOH7fN63iL4jeBfBS3IxfeLYXkXbuyqZYjHQ5x34HPpX1BpFr/YXw5jtlO3MKrn&#10;3xQB80axDH42/bn0mzmf5NB8PzTKm0Eq7yKuSe3GeOnzV9D/ABw11fDnw6nu5JmQQ6e77g2NuEP8&#10;hzXgH7NmkN4o/aj8beOUBMMTW1hGzuW27NxIx7E/j19K7v8Abp8TPpXwn1KwjlZWmjS0RUAyWkYJ&#10;jGefvflmq5gH/sP+F7nQfhdHq2obmuLx5LqZmXn5mZv69PQVzXxR1eDxB+0n4a8JyDd5SzXe1W7j&#10;CZ9h82PfI56g+r/ATT/7F+DFjA8RVo9MUY6EcdP1x+FeHeD0fxb+3Nqly5jI0jRYIY9rAlhI8rHP&#10;pyB3PfpzmgPoP4pXH9kfD1pmO3y7eSQ7c9AucHHqOP8A9VeB/wDBM6zF9o+t+K93mNqPia8mZhjB&#10;VZSgzjjjH6169+1n4iTwv8J9SvZJAqw6TM3zNjGFJBPsDyT6evSuJ/4JreHk0H9nnSZ/sxT7RbNd&#10;PvU5PmEyH9WNAHG/t9eIrnU/EPhLwjaws0l94wsxIiqT8iyBmBA7YXPfr0r6SmC6Z8MY12bcqMKD&#10;0/Kvln9o9pfEH7YPw70JI2k8u6urplVvugRnk+pyVA7V9LfFnVV8PfDb99LtC2rs3XBwPbrQB4P+&#10;wwJvEnxd8feLZPmEniaSGJtxxtjVFA59CG79S1Wv+ClnjKTQvAttp1rHG8mpeIbCz2yYK4a4Tdx3&#10;O0HAGTnFXP8AgmjpsrfDu58UXMY3alq11c/6vGVMh2565O3GT/WuN/br11da+MHw58HRQrJNf+LF&#10;mWJm6pHFJIR/4719h+IB9Q/D62/s34WKz43fZUVi3evk74DwXHi//go74u8RSjNrpOiWtlFhtwMj&#10;lnPfgj0HGDzzivru+VdK+GEasNv7nnb2AX9OlfL3/BPmyj8V/Hn4keMTMrRr4gW0ClCrBok2k++f&#10;r0xxQB7x+2V4utfBvwe1bVbido1tdNZyy5yOM5AGDxivHv8AgjDYXkn7JPh/V9StRHNetNcHp8wd&#10;y6nOOflI/GtH/grn4ibw5+yj4ymSUhf7DmiYJjccxkYH5iu0/wCCavhGHwX+yZ4P0hYlTydBhDqr&#10;ZG7YDnoP/rUAfOP/AAW91SHU/hxovguS7WE614v06zTdJjeGu4y3B4Py5GDxjkg19qfCWxi0L4P2&#10;tthQsdiiqN3TgDFfBf8AwVeWPxl+0j8Ffh8Hjb7V8QreeSLzOSsSyN06MM9eOu2v0It4Rpnw1VF+&#10;VUgXp2x/kUAfBdjZW3jz/grpZ6ksizf8I74HnWRVbOySadMZH0XOfTHrivuz4u3cOkfDiZ5B923J&#10;O32Hbivhn9hqSTxr/wAFIvjF4gecvDpdvpdlGx5wTHJIRyo2/wCsyRzz34GPsb9rXWbfQ/hDq09x&#10;JtWLTZSzH/dI/wA80AfLP/BG22n8QX3xJ+IssYK6v48vTDMc/OqEJn/x0r/wGuu/4LM+Mn8Nfsl+&#10;Lvss0izzaa0Fv5YG7fJ+7XHIzyemetY//BDKwlk/ZYj1yc5bUtav7vzNwJIedjz7gmsH/gtDr9rq&#10;XgvQfh7Ks0jeJPGGn6csMPG/fcqSpYsNuQOv8qAPpT9hLwv/AMIX+y/4X0Uxsv2Xw3bRnc3I2wqP&#10;Wvkf9rS7tvGf/BTr4Q+C59ky2bX2oSJJ8wjZE2r1HHJI467vavvL4W2EOi/CmztUG1Y7GNe390el&#10;fn/PZv8AED/gs9pcsMCyR+G/Bcz3EhzkSTTYHHT+Ecnn8qAP0G8XvDYfDshUGFhPHphf8/nXxl/w&#10;S3sLbX/j18YPG6yrJJN41+z+Z3IiQLjjjjA7nr+B+tfj7qraN8MLqVDjZYyHjHZTXyR/wQ7s9W1f&#10;4f8AjDx5qk/nf214+1SeORZNwZRKyZByQRleCOvXvQB2f/BaPxHJoX7GvjhoZtkj6O8UTbc4ZsKO&#10;vuR+eOma9V/YF0KPw5+y74XsIo/9X4ftxHuxkKIhj2H4elfO3/BcTW2vPgEPBSzss2u+IbDTo+Pl&#10;JkuUHJ7DAOTX11+zzoT+GfgjpOnvIrNb6PErMq7RkIM8e9AHxH+1vrkmsf8ABSr4O+EZ7TzIVnvr&#10;xnZuEMcajt0wZORn+Ifj9+a28WnfD0jgAQg8ewr86fibCPGX/BY/wNDbv/yBPDd7dMw5PLqjcdOp&#10;H656Cv0I+KVwdP8AhrcFMrts2+b0+TrQB8K/8E3i/ir/AIKBfHbxNDceYtrqWm2Eh/uusDMRx15f&#10;n3HcDNe/f8FTfFI8MfsweK70zsvk6HOd3ZR5R5I/x4rxP/gi1pL634z+M3xImn8w6r8TLpFZl/hj&#10;RUGe2QeMdvfNdb/wXO10aV+xh4yVJxG8mkyxLhgu4uuwDpzy3TvQB1n/AARg0ibSf2F/A8dyxkkb&#10;R0k8z+JtxLA+5II57nmvEP8AgvH4iWLwJ4b8LxSbrjVfGOnxW8a5JJ89WJXjjAB5yPTNfUX/AATF&#10;0BvDX7G3gTTJotvleGLQbd3QeUOPavkv/grtLa+IP2lfgT4OeSNnuvidbTKjMCR5aMc7eeM45II5&#10;9cUAfoP8L0ex+FVmJfvLYKM49utfn54p1BvFH/Banwjp0Mhc6P4NuriRdo2xh5dqt364wcYA4yTX&#10;6IaPCLD4dRxn5dloB9Plr83fgLd23ib/AILeeLJHEcn9m+AYUXb82xmuMnB+gPbsfWgD9HviNcx2&#10;PgOYlulvkZOB09a+E/8AgjnplnrPxi+NnxAtkDNefEW4t1lwBhYYYY+BjuVLZAH3vXNfbH7QWoRa&#10;d8ML64kkVNtjISxYDHyn1r4s/wCCCV83iD4fePvELuWa6+IeqMGZR83745PH/wCqgD6O/wCCjetj&#10;Qf2bvE94VX93os5+bGPuH1HrivNf+CHOgtoX7CXg9JLZo2uLPz2VwATvYuD+TD29OMVd/wCCzmry&#10;aR+xv40kgfa39jSDcT9w469Rn6d67r/gmVollov7HXgWG0iVU/4Rm0Zdo6fuVoA+e/8AgtHqC6to&#10;XgvwRDMok1j4gaVbMpfB2G6Qseh4+XnGDx3r7g+G9omnfD+1tkQKIbJVVVGOi4r4f/4KYeAh8Yv2&#10;gvhL4HXVYrdrfxxDqC+bj5zCrOVHPJ27v19c193aNavpvg1Y933bbGfwoA/Oj442c3in/gr/APDb&#10;TpEDR6do1/dqv3vmyqnIPseG5Ir9D/FJFn4Jb5sbYQPmxzxX50x3Ta//AMFuNP00KuNN8DzSAHJO&#10;XnZe/oFHH+z3zX6FfFS4Fh8Pbly/3bVj93PQdPegD4q/4JoahH4l/a1+OeolF3W/i6G2RkH8ItlI&#10;PTB+9+WK+kf28L2PS/gN4guZJY1Eekzn963y/wCrNfL3/BGSNtV+Ivxm8VSTSSPefEm8O6Rdp2hg&#10;gBGOo2kfUccYr27/AIKseMoPB/7Kvi/VLl5FWPQ5w3l9cGM9PTj9aAOf/wCCJmnS2f7D/hF5Tu8y&#10;3lkX5QpG+Z2xx35rhP8AguDOLr4JWvhogtJqXiOxhjjQ4dz56E4PqAD6dK9e/wCCRGmXen/sQeBR&#10;dwsrvokcjhlxy3zfnzz75rxH/gsbrVi/ir4UeGNSLeTqnxQ06FsY+6GZs856EfmRQB9sfBKwGlfC&#10;TS7YZXy9MiXaeowgr4h+KyweJv8Agrb4H0lY2/4l/hS8vC28MpzNGmOOh/nX3l4OhSy+H8EaLtC2&#10;oGOvb/61fA1ldvrf/BZKG2DB/wCz/ALmTpmNmuRgeuDjH50AfeXjYvb+BJBGgJW34+u2vgj/AIJX&#10;6Vq+pftofHbxdf2LrDJ4ohgt5mXarGOBFYDnp0I4xyfWvvT4ozJa+Args33bdvx4r4g/4I4+IpfE&#10;fxO+NNxtby4/iTdiCQn5iu1VIP0Kceue1AH0v+3pqf8AY/wA8TXxcL5GjzPubsApP8s84ryj/gip&#10;oi6Z+xd4ZnYHdPDJKGZT0LH17eldd/wVV8Rv4c/ZQ8aalEvzQ6BcbOOreWxH6gVF/wAEnNJ/sf8A&#10;Yt8E2wh2f8SGJh82cgjIP5GgDyb/AIKrQTav4v8Ahv4bhYMbrx5Z/IWOG2sWxx3wPwr7J8H2v2D4&#10;cQQMR8toq8NjHH+e1fEv/BRbxVfxftT/AAb8OWjT+XdeMmaZo493yrBIcHjjHBHI+775r7gtitp8&#10;P1Y9rdfu/SgD4x+Ddrcaz/wU48YaksjGOz8MWcSK0ilfmllOR3BwB0xnJzyK+rf2lrqTTvhVqU0e&#10;7zE0+Ro9rYJOOPSvkH9jfXp9e/4KTfFe1EvmQ2drYRrt7fKcD8Oc/wC8OwBr6h/bd15dA+A/iDUD&#10;Isf2fR5nLM2B9w8H8vr/AFAPJP8AgkLBL/wzvDqU43fab66lWRjy6mQ4brxkY4/HjPPMft96Vp3i&#10;/wDaE+F3hi5uyrDxFJdRxrjMjRRMwB6dPvf8Bruv+CSlhqWn/sgeGbnVkZbibTvNkDd2YlvTvn8+&#10;Owryj9srW7TVP29/g/4aV286O/urjMeMKPIZMsf+BcfTmgD7N8QRx2fwy2sVwtqT97Axtr5k/wCC&#10;YttJLrnj7VJLnd9o8a3rLtcsFAZVH8jX0n8ULwad8MZJS2PLs3Py9iFr51/4JK6QP+FXX2vxz+Yt&#10;5rd3JuHTmVhx6DI+uevPNAGD/wAFRtVY6z4D0IJJJ9r8cWfyxt/dJYn3wM+wPWvprXpotM+EMZdl&#10;CrYsWbsMJ/Kvmf8Ab2+y63+0J8MfDkoVl/4SP7Q6swBXanUZ65JAx/tfiPpL4tNFZfByeI/L/wAS&#10;9zu3dBgj8ce9AHzx/wAEmL+38SaN4u10tGWbxlqSMYsbeLqQDkdeFz65NVP+ChEh1T46/DHQ/sDS&#10;K3ibzjJvx5QUdeO5JAI6Yz6ir/8AwR20S7tfgvqWu3EW06l4k1G5CYxt33UsnTjGQwP1JA4xWB+1&#10;tJqviH9vP4V6Fa3Krb27X9xdRmRR5o2BduPvHBYtntxQB9SfGOWHTvgrc5KgJprndnqcdOnp/kV8&#10;z/8ABEC8bVf2dtR1iSFR53iTUGV0k3Bj5zZx6gEHB9M9iK+g/wBq26bRP2f9WupLpohDo8rNIByM&#10;L6/hXkX/AARr8LvoP7G+izyRLHJd/aLhl29C8rMR9ORj2xQB4j/wUHurnWv+Ch/wP8PW1qpA1i6m&#10;IXGQFjA/AfMQckDkV96fF+6+w/Bm7kZ8BbBuc4z8v1HNfC37QOnL4n/4K4fDHTp5mK6bpN5dxrhS&#10;ocsingg9V75HIUdeR9wftJyJYfArUpMsuzS5MqvU/uzx9TQB8kf8EHLKdvhH4x1Fl+W4+IGqSRtg&#10;hmXzTyQfUcj2NcN/wcPrc3Hw78J2PmARTeONNR9zEYJuBjPqpA2kDn5uwzXd/wDBvrp11bfsu6jq&#10;FzIrLd+LdSlg2pjannFcEnluRwcn5TjPAryv/g4an+033wo0l7lRDN8S7ETQ+Xu83k4U8cAkDPPX&#10;HWgD9JPhBb/Zvg9p6x/w6XGF256BBX5e+Hru6uf+Dg6OGK5Xy4fBRWSNh907ywPHUEnvng59K/VD&#10;4f26Q/DK3jRvlWxADdeifWvyt8Di7l/4OFpmhXzki8E72VVBEPzsCPUZO3BJ556ZwAD9TPjUAPhX&#10;qAMe7NkwxtzztNfmv/wbrzwz+O/jrLa3fmQ/8LOvSu7qOR83U9Rg/XIr9KvjeC/ws1KMZ/48ZB3y&#10;fkPpX5l/8G52oq3xC+PGly3wlmh+Jl0CA2SQVQAnk9cZB78+hoA+pP8AgtXePp/7DPjq7UHCeHbh&#10;mbptCoSSeDxgHPtmpf8AgiJDcRf8E6/hrb3dq1u0fhuBBE7ZZcDGPzB7D6Yqn/wW91VdN/YT8czh&#10;1UroU2C7HbnB6/5x68Vu/wDBGWRm/wCCenwxdopEY+E7QlZOGX5PukYGCOnvjPegD40/4OJp9Qvv&#10;Gnwh8Pwu+27+JlirAcALtkP94ckgH8Oo4Nfpr8Nw1l8G7Vbt1yunoW2jj7g96/Nv/guxqNpdftHf&#10;Avw5PIVN18SLYrtbh9oYnPqRuTvxnnFfpVZAxfCP5Y9pWy+6x9BQB+NXiC5u9X/4LUaudMvWXyPC&#10;8SyRhVbMnmyYC5Pyls9+jKOeldP/AMFpcD4BW8dyWIa9ssscYx9phz16cgZOM8+1cr8LtSjf/gsF&#10;8RNRmfb5OkW4SQs2SgJBbgABuRgezd811X/BZXUrc/DfR9NdI5pJdc0oMHTPy/bIgRnnqVRRwOSM&#10;nrkA/WL9kfS9P0X9nPwrpum2f2e3h0O3WGE/wKIxhfw6V8W/HbVpbn/gtZ8MdGmtt0cfg7VJYZFj&#10;P3iY8845wFXjjG7PO4Gvun4B2sdj8HdDtoQQiaXEEyO20V8FfGR5p/8AguH8N4Izjy/BOpFvn4IL&#10;Jj9Sc/X2oA+8vjQE/wCFZagHPy/Y5D0Jz8vt/nmvjP8A4IAAn9nDxIZLdo3/AOFhaxuV1x/y8Hn/&#10;AOv1PGa+xfj356/CjUxDEsj/AGKTarNgE7a+Lf8Ag3kE5/Zo8TXE0+8zfELV5NgX7mZwMe+MYyfS&#10;gC3/AMHD1lY3X7C2uG8kXat9YliQMgG6jXj0PzdQeuOtfWH7IsCR/s7+GYkufOVdFhCzFh8/yD5u&#10;OOevtXyH/wAHGclxD+wjrjwf8/1juO4cD7SmT7//AFq+rP2Gbj7V+yn4MnACq3hu1KqowAPLHA9h&#10;29qAPgX9uOxk1D/gtB8BbfLeWkepPhXUYPlevHHYrzwTwa/TzW0A8DNGTx9mH8q/Mn9sKMXP/BbL&#10;4HiaRl8vT9UaLauST5XQ57HOPY5r9N/EkqJ4GkZ/u/ZxzQB+U3/BL6ynuP8AgsV8etSUs0cf2aNv&#10;MbJUbVxg4PBwc844XvX6QftlOsPwG12SRQyrpk24MAf4CehHPSvzX/4JXXs2rf8ABYf49TwQSqsf&#10;2VZPlO0gD5PocAtg4zu7iv0i/bVWU/ALXVQE50yb5SCc/LjHBHX6j6igD5O/4NzyrfsWIRP5g/t+&#10;8KyA8P8AvSM/jjIHpiq3/BxtqV1YfsQa1JAg+a8so93PAa4QY47E4HX86b/wbcX3n/sRx2zRnfBr&#10;l9G7Z3b/AN+5Dbu5x/nNTf8ABxTdvD+xZqwjMe9ry1+WSUIGXzkBGT1bngD7xGO9AH1N+wLPLN+y&#10;n4LmmZi3/CN2hLMOT+6UZPv6+9fA/wDwUYutQ1D/AIK2fs/6PbSKyrqVzOyuv3gFjB5z1Xhh2J45&#10;PFfoF+w95En7M3hOW1RRG3h+1MahcDBiU9O1fn7/AMFD1trX/grn+z7NI3ytqF2m5CQVG2HB6jvt&#10;HfjdxQB+nHimJj8N5QSB/opz7fLX5p/8EfI3tv28/wBoOIt97xVGVB+Vj8g52gn2bPUhgeelfpf4&#10;maT/AIVzKyn/AJdeq9vl61+YX/BHy5jX/goj+0NDcXN0Zv8AhIoX8mSMBQhUBW9c7dq49AD14oA9&#10;+/4Lt3F/bfsO+MnsRHu/saUneuQ2I2+T15Gce4Fdx/wR8u7u8/YK+H8k+3cfDkHK9HG3hhj161y/&#10;/BcbRJNa/Ya8aW8T4f8AsGYxnAJGYyvAwcnk/Q89q2P+CLF0Lz9gH4fSqwbb4bt1Mit9/CY3DgYz&#10;6Y4oA+Rf+Ch97fWP/BXz4DTBgsLXl4ryBMsrEwcqOTx8pPBGCecA1+nvxA8xvhPN5KKW+yttV/uk&#10;7TwfavzE/wCCkk01t/wVw/Z/WRGdJNQvAvlKA6qHgIfqCcHOe20t1wAf08+ICr/wqG6WQLt+xMGx&#10;0Hynt/SgD85v+CCaTQfGz48AXKHd8SLrzI17Yb7/ACxwTnDdSSuemBXrn/BwbPqEf7AfjgWJww0a&#10;TfnB2rtyT9QPTrnHFeJ/8EEb2+m/aL/aAsWumkjHxEuH2v2bdtJX5funaF64G3jqa9r/AODg9bl/&#10;2APHiJD5g/sOY4LEYAXJOexGCcd/UUAetf8ABHq8hvv2B/h3cQqyq3hu3+82edgyRwOD1A7Zr4J/&#10;4OFHkvP2qv2fdKs4JGuH+IlvJHtViu0cljg8EY4Hpur7k/4IoSxzf8E7/hzJtZc+H4gyyZyGxyee&#10;gJ5A6YPHFfC//BfPUHsf23f2eGVWMS/EK3ZmVgDGx+VSOOnytn0x7igD9cPBnmQ/C638wcrYL976&#10;frX5K/s6f2n4k/4OIPF13avGY9L8HWvneXnIVwx3H6luTjqRz1r9cPD0kS/DaFycf6Cu7ByAdvI+&#10;lfkz+xLqcms/8HAfxYlhUmG38L2EW4nBU7d2Md1Yk46jjPHNAH6q/H8bfhFq5WTbt0+Q7j2+Xr2/&#10;nX5gf8Gz8JTxr8dhBHGIf+FmXxjZFB4M0n8WMkH7wB6biOOQP00/abvBZfBjWpgw+XT5B87HaflP&#10;U88e+DX5if8ABrvqC3w+M0jTGaaT4iXkskwkB37pH5xgYPAP0PtyAfWn/BcuW4g/4J8fEKWGZl/4&#10;p243berjZ933z93njmp/+CGWhw6D/wAE4vh3aW83mRtoMcindn7wzj8CSP8A6+Scf/gvg183/BO/&#10;4gQ2Uihn8P3A+ZtuQVwRn6E/Xp7jpP8AgiVZNaf8E6vhsN7Nv8M2zhmjCsQUBBIwOcHn3/MgHzP/&#10;AMFrrX+2P2uP2d9Llgdov+FlROwXHylY3wx7jkjB9fqK/TWyQx+DQG/59f6V+X3/AAW48UXHh79s&#10;r9nN7UzeZ/wsZOIxkMpjfhsjgHpnIwSfTI/UDTZCfA6SOjLmzHynt8tAH5a/sQ30jf8ABev4zQpC&#10;vlP4ZsSJO54B/LBA/wCAV9/ft7MU/Zh8YPvC/wDFP3W1iBwfLbnn8K/PH9hK9eP/AIL5fGiyuHkZ&#10;v+EasjGzAfKrEEAf7PHGPx5Jr9Df2+Q7fsv+MEjdYy2g3Q3ydF/dtz0Ix65oA+bv+DdTyx/wTh8J&#10;mEhR513uT3898n8fb698nz//AIOFDa32jfCvSbiaT9/8UNNCxxuFLHc2D/8AX9xXov8AwbqmCb/g&#10;m94PuIVVd5uNyqPSZhn6nHPvXmn/AAcU2CP4X+GOoxXTJNbfEzTmjKqTjls+owByRjoc9qAP0W+G&#10;0ar8NdOwd3/Evj/H5a/NaZY4v+C/elv+7Vf+FbTksFILN9owT/tYG0e2celfpP8AC0g/C/SyOn9n&#10;Rn/xwV+ak4T/AIf/AOmoV+Y/DSQq0bDA/wBJwc8emB75x6AgH6R/GTJ+GmoAHpaP3wT8p4zXwH/w&#10;b7JAum/F3yz+8k+K2rNOO6MZ34+nX8/evvz4yRh/hlqKZOPsb/8AoP8An8a/Pz/g3wSeG2+MVpND&#10;jy/itqu1+gbNxJwOegx1xz9RQB6r/wAF5ST+wV40UMd32FAvJwSZFGOPrXsH/BNaJl/Y68C+Y3zN&#10;4btfmC4z+7HpXkf/AAXijT/hgjxs00cbINNAkWbO3G9Rzj6/ma9e/wCCbIeL9jzwLHKJBIvh223e&#10;cctnZ3Pc9aAPjH/gr9cRR/tn/s/Qz3CwqfHgJuOB8wQYXpnkF/b17V+lmmAnwPGFX/l3HH/Aa/Lf&#10;/gtzqltaftcfs+2VyNyyfEaHerE9NjHj6HGfUHr1r9SNGLL4Chb+L7GvH/AaAPy1/ZdvZ7P/AILt&#10;fEeyWJfLuPCVpIJfMHBLEMuDyMlD0/ujNfpP+0VG83wm1GJA25rGQLhc5O0j/P5Dk1+Y37Oc123/&#10;AAX38e2ssq+X/wAIralVaQkkEuRjn1Yk8HGR0zX6cftGypF8IdSeRdy/YmyvHp7/AMu9AH5y/wDB&#10;tV5sHgj4j2kV6JoU+IN+sa7gxjHmP9ODwQfevcf+C+zTP+wD4+UBuNDZk2qSeHXpjOK8I/4Nmbcy&#10;+D/iTfjyijeOr5UMZH/PVuMdQO45I547mvcv+Dghbr/h3z49NkSr/wBjMdyuVwA6k4x3/oOeOCAe&#10;vf8ABKVP+MIPh+42qD4WsyoB6fulOOnT09q+M/8AguJMmjftM/APVnh8xU+I0Mb7/mVdyMBxkc85&#10;zngBuvSvsT/gknfvqH7C/wAPppV2N/wjNqCuen7peP8ACvi7/gu/anUP2lfgDYjzGb/hZtu/lxtz&#10;gI/zYxyAcA9sMc0AfqL4XuHufh5DKR96zB2rj+7X5Z/Cua+H/BfvV4545FX/AIQfapkcYkUyt04P&#10;Gc8ccqc+p/U3whAy/Dy3RsFvsa9vavzE8GbbD/gv1dRMis1x8P8Ad8wzxvbOeOOmQeOjZ7CgD9Kv&#10;jlC118LdQjU/6yykX5lz1U9q/N7/AINzLOKzl+MNu75lj+JuqLIORhvtUxIxk5GWyDnvX6T/ABrC&#10;t8K9RG0lfsb5Azzx7V+bv/BuraXC3/xrurhiQ/xW1QoOehndsjPbnn0ORQB75/wXTnsIP2CvHkuo&#10;QM0a6DO3Az8wUlTjB6Nj8M98Vuf8EUbh739gTwPcTQeWzabnb6rubDfiMH054rmv+C9MW79gL4gM&#10;LbzNvhu6O3cRj90/P4da2/8Agh1q8mrf8E/PAs0tu0bjR0DKzAhumGByflI5GeR3oA+W/wDgvven&#10;R/jb8C70jdGvxGtcxH+L5WwQAeGX9d/fmv0/8HyJN8M7eYDKtZqy7e4wOlfll/wcR6nPp/xR+CLY&#10;/wBH/wCFk2bT5UcYV2BByMMAGPvX6leAN7/Cuzb5d32FTxjHQfkKAPyb+B3iBNL/AODhLxh4ejso&#10;/wDSfCtm4byckYVzuHPYjGfev1c+Nryx/DC+a2i3P9kbavrx0r8lvhc0Wl/8HGuuQpIrfavBcD7Y&#10;/vceYCx75GBjttb1zn9cfi66j4c3hkG3/R+xx/kUAfmR/wAG2mtX003xf0S7GBb/ABI1T7jfKGNw&#10;w2/UBQc4GQ1fR/8AwXY0rTtR/YA+Ii6i3yr4Zu3VVbusZbpg54Xp3r5g/wCDce60uT4s/HqPTXbZ&#10;/wALO1MKjfeH+kOSD2xknB7rjk9T9Q/8F3cD/gnl8RpnMmE8MXR/dsAeY8D6jOCfYGgDV/4Ii6lc&#10;ap/wT9+H81wMY8OW6oPM3ZXZ8vJ55GK+Ov8Ag4furfw78ePgH4nfl7X4kwBVjjHmfMrAlSTjIwAR&#10;jnPBBxX1F/wb9Xn23/gm/wCAZNpjVdHRVjLFsfiexOSPrxxXyz/wcowLB4++B2qTxSNDB8UbPeoh&#10;8z5TuGcAE+meMEZ9sgH6wfDa9j1D4X2F2h/1mno34FQfevySttUt/Dv/AAchxQ3dztbUPASqvmIM&#10;FhLNnHHHr14289a/WP4MLG/we0hUHB0uIeuPkHHvX5G/Hm3Fj/wcX/D7UrK78l5vCMyTLvCmXEsg&#10;AwedvGfr0zQB+unxgRLj4U6gmGXdp7Bc9V+U/rX5g/8ABuR4kub34h/HTRp5rfbD8T9RZYokC7WN&#10;zJnjr02/jnHWv1F+IsCz/DK8jxuBsWxuXr8pr8kf+Df/AE5ND/bu/aM0iGUhv+E8vnkjSTMe1pww&#10;I55yWb0wc59AAfYP/Bd/SX1P/gnr8RiJNvleFbyXcApI2wue4P8AjjpjrWH/AMG9Ovf21/wTv8Fg&#10;Xpm8mzaP5l2kck4PAB5Oc+mK7D/gtxZvdfsA/ERVhMm3wreu8eT90QPnoPT6ZyRx1Hlf/BtVPHN/&#10;wTz8LRee0kkcZB3EfLn5hjA5HOPUEEHpQB5J/wAHOUUel/Dn4e+JlXa1p8StLfzNoYKd5+Yj0x25&#10;z071+l/7NV8+q/ArQ76REDS6TExSNtyj5B909x6e1fnT/wAHPul3kv7Meh6nDbQlLPx5o80zSfeE&#10;YnC7lGOTuYDHJIJ619/fsTXkt9+y94TnnZWdtAt9zRx7VP7scgYGAfTHFAH5X/taahaeE/8Ag4S+&#10;FWqNbt/pXh+4tmMYBbmUAEjPQbue+MnBxX7CeNnZ/h3cFV+9an5Vb26Zr8bP+Cmlzc+H/wDguT8D&#10;rzTjMkk0NwHZYTtdTMgI3d2zkEemPWv2U1GKXUPh1tYfNJa54IHagD8gv+CENxPZf8FLP2itGMCx&#10;qviqSRo1bmNywLduQcZ+pJ78/pR/wUf8hP2SvGks0HmbfDt3tj253Hym9evIr83/APglhpjeBv8A&#10;gtp8evDcrRubxobxZo1UEq0cYJODjkg577gc8nA/Tj9uGO3n/Zx8SR3PyqdEuN3Xj5Mk8c0AfHv/&#10;AAbJata6l/wT50ZIWk/d3Uy/vDk442j6BcY74rkv+DoeNrb9k3R9WWNWWz8aaRK7GQoygXcYyCOM&#10;5I65IByPbT/4NctVTUv2E4isaR41i5Hlxt8qHdyAOoXuM9Acdqz/APg6YtriT9iWK+ig3LaeKtKk&#10;kO7gL9rQZOOc5I/DPPSgD7s/Yb1CLUf2V/B93Ez7W8N2uPMbc2PKXqcnP1zX5g/8FZtX1HSP+Cxf&#10;7Os9uEZG1G6Gzb95i0Kkc+oHTGNyiv0w/wCCfV1Fcfsl+DSg/wCZetto3dP3S8V+W3/BbfXW0H/g&#10;qX+z3PJpi7Y9YunWUycyAiIbO2ATz6Z6YwcgH7J6g5ufhq7qD81kcfNn+Gvx/wD+CUzN4Y/4Left&#10;BaDNE1uLy6iuGhIO190cLKwzjAbcSOvoDjr+wWmv9r+GyzhW+ayzz1Hy+9fj5+w/cx+H/wDg4L+L&#10;WlyFlF1o9iIx5Z2sWhEhOfQkNz0BBFAH6b/8FA4YZv2XfFQmPy/2JckqwBHEZOfw/DNfDn/Bqvqx&#10;1H9ieZCsYMWszKSq4zjA/lX6B/td6ZHq/wCz/wCINPaPd5mlzIV2lt2YyMYHJr83f+DVXXRH8B/G&#10;Hg14/Km07xbeCSBZN6ovmsgAOexRvwx16kA73/g5503zP2DL7UA7hoNe0to2jOCrfbI8Hnt/9evr&#10;z/gnDctffsb+BbqW4lm8zw3bHzJzlzmMdT3r5o/4OS/D134g/wCCdPi6O1iZvs6QXLYbHyxSo5/A&#10;4HQdvU5r3b/gkrrb69+wz8P7tv8AoW7cHtn5euO34cUAfCX/AAUZeHwl/wAFqfgP4hctFHdW15b+&#10;cq8582PIPBOMle3GTz1r9ZPEEBvfh5JD5f3rMhVJ9ulfkx/wWnF3oP8AwU1/Zp8RWYYbdevo3KsM&#10;nIibG3PPC5B4zyOa/WmORrj4eK7YJNn36E4/+vQB+QX/AASYkl8O/wDBaD9ojw3NuXztUilAmUBg&#10;DDH90bfu5XrnkBeuSa/S7/goD4fj8Sfsw+KtLeEyCXQ7ldiqpZv3TDC5/iPY8YPcV+WP7Ces3fhH&#10;/g4L+MWg3ckif2xFavHGvzKT9nJ3HjgALjPP8Oeen63/ALVtlFqXwP1uKVdynS5tyf3l2nI6Ht0x&#10;QB8Pf8Gxmvfb/wBgzTbOSdma31CaPaxJ242jb7DuB2Bqn/wcxQ/Y/wBkzT9fMnlrYeNdJmZsDp9r&#10;jUkk9hu+o5IHFUf+DZHUtJh/Zv8AEHhjTnYtpvjC+t5FbHy7ZnHb1Kls4A5x2Fbv/Bzfpsdx/wAE&#10;+tevnjY/ZdW0qfcuW2bdQt/mChST3z2wSTwKAPsj9hnWofEH7LXhG+jMmJfDtocSqNy/uV4OK/MD&#10;/gp20Wnf8Fo/gLdwTLHIzXUTMsgVv9bCw79OW46E4OPX9Dv+CVHiGHxJ+xZ4LvYC2H0OINuhKFSB&#10;grjAwRjFfnh/wXGtZfBX/BR79nf4jwwRlv8AhIru0Z5JCiuzLCVRm4AHJzznB744AP19vo/tvw5M&#10;TIWzZkKrNyRivx1/4JyXR8Lf8F4fjVoxshbi/trafavPmb44zvP1xu/2ckcZAr9iPDU66r8M4bhW&#10;+WSyB5PIyPr71+Mv7Pl5Y+D/APg4r8aadHcYOpaDau6yfKSfLxkAfePyrnPTk9hkA/Vb9vHSp9a/&#10;Zk8Uabaxbpbjw/dJGu3cSTEwxgcnOe1fC/8Awa2+KLu+/Y5OhX+fMsdYmiwQMgcDnnPXIIIBBzX6&#10;F/tL2Z1T4H6rbRxhvM0twF3Dk7Dgc/z7V+Xn/Brff3dn4b+Inhi9u9zWfji8DRHAdW85gcrnI7dh&#10;znGcE0ugHtX/AAcvaRBff8E9fFN7NFG32Kayu492eGjuEYdDnORx159smvdv+CQXiy58W/sT+C7u&#10;cddCjGT3xx6A59eBz2rzn/g4V0SfWP8AgnV8REiijbZ4fllCy/dJX5vTrx8p7NtrU/4II+LR4v8A&#10;2A/Bd4su7/iVAB8Dnvz788/SlrcD4z/4L+aLqXhn9tH4CfEKzSOOOPxZNaNOeGLSIGAz1Knyz64O&#10;MYOM/r/8N3i1H4XWbLLvV7IH5ue2a/Jr/g5nsNQ03X/g74ut54o/7P8AiVbFW5Vx5kci/L2K5C5G&#10;Ceh7Yb9Tv2crqS8+B+j3BkYs2mRH5myR+7BoiB+Ut1HongL/AIONrOCWBUk1jwXBNG6cbjvvY+w5&#10;3YA5x068Cv1o+Ntqup/CfUomX72nyDGM/wAJ9jX45/tkXE3h3/g4f+F19a6iV+2aBHDN5S8LH9qk&#10;4PqCWx0BBGckcD9l/HafavhhcqP+Wliw+6DjKkU1sB+bn/BtXYQaN4D+JXhyONVbT/iJqEOFXGFE&#10;8gGOOnQjk4BxXW/8F95prPwl8M723J3x/FHStpGMhtzEYORg8EDPr71wf/BvNrn2P4u/H7wW1r5D&#10;WfxO1B2gWTciM13PwD6YAbp3HpXff8HCF8dJ+DvgvVkYDyfiRo5+Y/L/AK/gt02qDyTn06dQwPtz&#10;RElf4LQ7ny39nAtg9Plr4/8A+CMt9Fa618XvDsarvs/idqIKqQcZYcDgcDoDjoK+vPh1cx6l8DLG&#10;6DfK2mRtucc/cB596+OP+CS32PSf2jvjx4ZSZfMj8eSSPGrD5A4yOOueWzxyRnJzUsDN/wCCoRtt&#10;P/bR+Aus3jeXD/wmMiNMw4DbAy8gcZK9yM819ofFEfavgreEdRYv/DnPyn2718S/8FqBeWPxZ+Cu&#10;s2I8uSP4kWymZc5AMcny52ng8H1+X3r7m1G1+0/BuSGMjcbIhS2AM7eenb+lSB+ff/BvVey6Zp/x&#10;O8JTQXELaf8AEHUEaOTlR+/kCgZOcgAZyMkYPpWt/wAHGttKP2YbHXEWHbp/i7Tbh5JvuqBMBnp0&#10;5wfUHA5rL/4Isy23h39pf46eDmn2yQeOpJVhaXcdjszq31YMDg8jOOcZrvP+DhnSpNR/YL8XyQnb&#10;9ngguWO3P+rmjk45HdB/nFaAfUX7IeqW2tfs2+H7qIqyvoNscjn/AJZjivzb+IHiK18J/wDBebw/&#10;Zz28ca6n4QjCzKwBdhLKoU+qgjj3NfcX/BKXxcnjb9inwdqom3Z0GGH/AFZX5kG08EDHIr8/v+Ci&#10;Bl8J/wDBa74K6zp6KrXlnc2824EZ23EDDkHnActjsOtSB+qPx8tTq/wVvIYyvz6eyhsf7PrkY/pX&#10;5mf8G6Uk3hPxn8Vvh6ZpfL0vx5eRxrIxK7RNIowT1OASe/qAQa/T/wAY2g1L4NSxTNlWsWB/759x&#10;X5W/8EWtcTw7/wAFBvj14NS6jVT4ymnW356vtfIGMjGWHpu/AVIH0h/wcJ21zc/sEeOvICuV0WR/&#10;nUEDGGzyRkcc+gJParH/AAQd8XW/iL9h7wukM8rsummOTzvvghjlT9M4z1Ppwa9G/wCCwHgSDx9+&#10;xr400C5bK3nh26j27M/ehceoA7cnjGa+b/8Ag2k1GS9/Y2061luVkMMkkatg52jBA6dNpXHJP45p&#10;/ZA8n/4Kc248Gf8ABVf4H+OGv/IW5u7q2l8xRsI82I9gSCB16D7uMnJX9KPjpbx61+zVdQGNTu0u&#10;QbWG7nYRj8/0/I/nL/wXVNr4c/ae+DHiqS78trXxsI/Ok5XDRs2WHoNgzgHjJ7Cv0i1eNvEH7NrG&#10;EbvM0/8AiHXIz3x1zx+FAH59/wDBtheRaf4F8Y+EZbrzJtP8VXEUm5tzcO65OeuSD6chqg/4LjW8&#10;vhj9qH4F+MLSGYmHx15LeUx+8YnZQRkAnCscHqq46kCsr/g37TUPBv7QXxo8AXUtwG0/x3eBvtCs&#10;WP8ApEnOSBnO4Z/3sjrzrf8ABxNHqFlrPwo1aA7Y4fiNZqzcgrmKUAqV5DDPU9iec8E66gfo7rUn&#10;9tfs3NcK8e1tKLeZJ9wqU6njpjrX5ef8G8urWegfth/HnwLY2skcUfjy/wBkcgxsAuCSp77gW445&#10;AzkdK/T3wdcC+/ZmtzCdwbSVDNz3i9/b+dflJ/wQp8S3Ol/8FOfj74QnjkEieL75y0i7W/4+R8p9&#10;AuMKehXA7ABxA+3v+C/Gmatq3/BPL4gRaZqC2zJ4emkMvkbyFGMgDnO4ZTpxkHtXnP8AwbF+JP7a&#10;/YD0m1Mit9mmaNtvBTAB2n8+OnBHFe9f8Fk4LuX9gv4imxhkaY+Er/yfKxuDfZ5MEAgj2II6e9fL&#10;H/BqrqjXX7EwsHky1vqc3ybgduf8Rg/jVAcj/wAHTmk3Vn4F+GPjKGCErpvxGsmkmkjGYwwK5U+h&#10;5Ur0IOeCAD+lX7IOuP4k/ZW8K61JKWa68PwSFmUKTmMckds9fxr86P8Ag64srlv2VvDmrxNtSx8b&#10;afLIWztHLgNjI5GT+BP1r7y/4Jx3i6t+xJ4JnSTcP+EdgXd6gLj1NAHyb+xPPc2f/BZT9oDTGu1M&#10;clnpUvlqx+VjZwZBz3xjB/u7RzgE/Uv7SjR2nxp8D3bxthr+RGZT0zGRk9OMnHfrnFfMX7OWnL4e&#10;/wCC33xcgMkYbUvBulXO1W5baojyc9TgLyMjGBnjA+nP2tQkHxE8C6g6N8uuRrlJCpG7Az15HPPs&#10;ehrMDovFkMlzFpM6RfdulBbAzgOOlcTqmmPH8WLWcS/KLWSMrxjHmhv8/Su68bXcdnoFnM0m2Nbj&#10;lgf9oHj8a4vWdQc/EyztgFKyNIoHQ/wsOn49f60AeL/8Fc2vZv2NNctbYbmaFVX5QcfvQO+BnHuP&#10;qK9r/YksZLH9mDw/ayx7ZI9AtwyrjAIjUY4/nXiv/BVaBdV/ZJ1iwJVvM2LjI3BvMBGPXPQ+xNe/&#10;fsv20Wl/s3aPBGGVItBgVdxywAjH+c+uaAPzwuLVdX/4Ld6fN9oE32Pw6Nw3IVUfv16dV9cHqCuO&#10;SK/Rj9q/U7bRf2f9UubidVWHS3ZmkYbR8uec9ux9jX51fCdW1z/gth4gujdTH7DosSiOFvkDlW7e&#10;/wAwJOeFHtX3j+33qItP2aNbaO4jXGjysDI2B8sbHBJ7H8D6c4quwHxH/wAG29gn/CsvEmoI+9JP&#10;EUh8xuS4xweR+PHr27zf8HJviQad8B9Os7VFaSbxNYxK20Hb+9zu9ce/Iw1an/Btppgh/ZtuL2Yx&#10;7ptVkk3Ln5htXB5zj6fyrz3/AIOUdTml0jwLo8M+37V44tFMZ6TlVkYRkbgR0LAgH7mOBkhfaA+4&#10;/wDgnHM9r+yl4fcuTGugwhdqgDbsGOO2PfqM1+dX7bGrah4r/wCCtPgXw8ZsQ2sM0/nbd2HaUfKe&#10;uNu0sDnGHyAMV+kf7Cemf2X+ytocTbFxodumVXaDiNAMcDjtwP8AGvzb+NFjea1/wWa8OyQD/V6S&#10;0jKrFm5kk7ewOM/7R7jBAPsf9tm6a0+EWnW0Q3tuX5QowVC4x19eM/lXD/CWNYrC4DSeZuhWLhgT&#10;tCsRz17nnn88V3H7a9o83hvRdKtpyGLAq21dw49fQZH1B5xXAeALBhfXD2T7WkmUsw5IIQY4H155&#10;6j0PCJkb/wCzjqMTfta2Gkxx4jXRxI2WGVZmTGOBkEZzwegrgf8Ag5h8OtL+xpdaw0jr9j1TT7gb&#10;EBK7buH5umRtDE8Hn6ZrW+BXim203/goTb+D45olZvDok8piQ6AlAD24JVuvr7Cuu/4OEPB914v/&#10;AGDPGVvawbmXR2uNx2scRbZP4uBwp5yCMcUBE95/4JJeL4/GH7EHgvU4JvN3aLGGk3FgxGQcZ9xW&#10;B4o3af8At2fZvMbbd+FZSo8wYyJI+ox27HPr6GvPf+DdXxrfeLv+CffhqK8X5rGFoTu2+u7so7sf&#10;f1r2T4j6AsP7ZGhaqzSbZtFuonTb8rcoRznr147ge1BR6p4y1mw8DeFbrxLdSrGsNg0slxJ/DgdT&#10;X4w/8ExfBNx/wUA/4Ki+PP2wfEiLeaTYa5Jb6NJsPlrbwkxQkBs4zhm4P8JxgNg/oh/wWX+Od98F&#10;/wBizxVf+GdQ+z6xdaHJbaOyjn7RJiNCORyC+fw79K4X/ggz+yi37On7JFjr+u6Z5OoawpvLgu3P&#10;zjIJJ/7655+btwKfQD0b/gr5+1Rpf7I37G3iTxDb3NvHcLpUkFhDJ/HMyFUAAIz8xXjOfp1H5p/8&#10;G0X7JF58Rvijq37VHjmzeSaW4ee2kmj3Ayu5yQWzkhS2TnI39zzVP/g5A/aF8S/H/wDaQ8H/ALGX&#10;gsrJa3Ey3195TFi7biIxyMABctwx5ySOQB+o3/BMD9m7SP2Sv2TNJ0SW0jhm+wiW8JUbg+0FsnPI&#10;9M+nqeH0A8T/AODhX9stv2bv2Qr7RPDWqQw6pri/YLFW+bJbg4weu3d16fe7V5N/wa8fskR+Avgh&#10;efHXWtNmjvNaf9200O35cK3y+2cA8A4UZPavj7/gsl8WdR/by/4KV+Gv2aPCMyXGn6HeCK8WFC2b&#10;gsAyNyTjaiADAyX+mP3W/ZM+Emlfs5fs0aD4L0uPZHY6TGGY43s2wEk8DLE89AKOgHxD/wAHIX7T&#10;cvhT9nS2/Z38Mak0etfEDVIdIhhhyzPbu+J8gA4/dbh2+8cZr6g/4JzfC22/Z3/YU8L6Zc232Z49&#10;DWeZDwVZl3kdex469q/MP436s/8AwUS/4Lh6P8O4Ha58N/D1o/MRpjJGLhwrlePZQvqPm/D9XP21&#10;fGEnwo/ZwuNH8O/ubua1Wz0+OMjPmMCoAHfn2OOpBFJgc9+wzI/jKbxV8ZL55Gj1bVZRZtLgjyUc&#10;gbfbOemM9+a+Mvj14gb9o/8A4LfeDPAmnD7TZeAfD7Sz7lKmGad2YnJ4biKI8Zx61+g37OngeP4X&#10;fs4aRpDCON4dJj85lOcv5Y3HPu2T681+eH/BJTS5/jD/AMFRvjp8aJgslrp/iK502zMikMEjfYuO&#10;w5RyRngt70gP0B/bk+JVv8GP2TPFXjO4cQx6X4buLjd05WMtjjvx29a+X/8Ag3x+Dlx4M/Zcb4ia&#10;zbltQ8RX017c3EnzO7biCST8xBOTyTySe9dt/wAF4fE11pP7DPijQtPvlim1X7PYqjsMzCWeNCig&#10;9SVJ4wemMHOD6x/wT38ExfC39kHwvoa23leVokLSBVxklAxP45J/EUdAPgj/AILlahqfx8/a9+Cv&#10;7L2mGRre41+TUrxVUHmMpEnIBP8Ay1YkY6DnPb9DfFPjDw1+zJ+zdb6lqV7DZ2OjaZEjSMNqqoUA&#10;H/OK/O/4T2cX7Vv/AAXS8WeJ7iOaXTvh3Yx6fDuGVMyguxGQcANcdjyVz34+wv8AgrF4V8ReNP2U&#10;9c8B+GZXWa+syitDwyqATxz16c84684waYHpXwE8f6T8bfhnB4r0m4Sa21C1EsUq87lIyGHAzkGv&#10;nfwvpFr8Gf26fMgjjiXxHamOdlXazMuCqnC4I+9jnI79gef/AOCEXxf1bxh+zTD4L8TW8keoeH7q&#10;Sxu4ZAQ0bBjlSO2D8uOvy89s91+23oV34b+MPg/x3pyqv2XWYzcSbgpWPcqnqOch8Y/HIxzImewf&#10;tO6TDqHglbuONmaM/u9h53Y4Oe/I/KrFhf22rfCuC4WRm/0GN8nnoB/9f8qufEu3/tv4ZtMPv+Wr&#10;KQ3Xjt69fxrJ+GT/ANofCmO1zuZbV42453AHigC/8NLia+8IPazHzGi82Plh1HAH4cVX+H1/DLqm&#10;oWXnEMrA7WPTH/6x+VM+EFz5aahYq6nbcE/T/wCsRWBY6gdA+MzWBikAuQyKw5XJBIB9yM460DKX&#10;xKjbSvF1wkbIqyAOoZjj6jH5fh70Vt/FfwvcavqFrf2sLMWjZW8vHAGAOtFBPvHh/wC3H4ZbxD8N&#10;iscOUuLGROfvb9h9PoD3+7Vj/gl745j8U/CC30rzNzW8TQSDcSw28bWz34H4Gus+P2kw+I/g6JXl&#10;dfKYl2HXBQg5Axk89K8g/wCCXmpvoZ1XwrP5ata6lKpX5gXzIzbmyeuCMc8Yx1p/ZKPPP237eXwh&#10;+1j4D8W28ZjVtZMMjKwbfvUbVJ7AkHJ7DJ9a+yPHOmr4w+A8cip5mLHJxlgoKZ5+hI/SvlT/AIK4&#10;6PqGh2lj4706yJbTNWiuccbpVVgSo4PJHGPqfavqP4IaiviT9nmFpFWTdYBpOuM45+v8ue1AHyX/&#10;AMEwPElx4S+MPjb4dXD7orPWWkgjI5KsM/qeeuMk46GvUf26NKtbTxto/ii7ddtrqEZklY4VRnBO&#10;MY7gZz2xXkfwIkl8Eft3+JNJbK/2h5cyl12jgYC47kkHt+ODx7l+3zpsE/hq31V4Pmh8mcNvB24K&#10;84J7jd9cAdjSIbNb40OdS+EFjehfleFT82OARjIHp/jXLZ3+EPCb/JF5GoKix/xDLDDfQcnp2/Ct&#10;nUdQ/wCEp/Z0sXbLsYImZuPlGUJyMtjoe/auZ1O3u4fhx4WBlVlh1VMHB77cc9Mfd+uPTNAjutaN&#10;reeLbfzJB5lxqkarCy54BZs9j/D6kdeKh+H1uLTUfiR4klg8zzp2jZVYspABH/1u2cfQ1VtJTc/E&#10;PS5YpQyp9ouNrthvlUAEY6jOeenX1qt8N7pT8GPGWtTRyLHe6nPKrBck5cY/znAoA6f9jcPafBTV&#10;tSmbJZpyx4UBuQe3rn155rjP2c9Ms9R/a51nVY4pjJb6VFGWGSm5mZivTAP867n9mxIU/Z2mls0H&#10;zW8jbVIxkuxPrnr+HeuQ/Yvuor39pfxascf+r+zqsm88jbnkZ64KkHuKCuxF/wAFrNUn0z9mHxRJ&#10;Ztskk0wQb1PzK7naCPQkuF3Z717V/wAExvCF54F/Y/8ACGi3cCxzW/h2ESKF4DbORx6EnPutfOP/&#10;AAXB1ph8EL6xguGDTXkEUflA5OWX+fI9Ofevsz9lq1Fh8B9NSOHydukx/K3Vfk9Of/1igo/Pf9vH&#10;Un1z/gpP8FtDgEMsv9s3LvDIx5QQOeh6HKt09O2Of07V0sPh2dqhV+z4UnPGa/LL4xWmp+Ov+C0X&#10;w70xZEWHRtLvLuZSwBAZWQYwecnZwemG+lfqH4zkfTfhjM0jbcQ4+bsOaAPgb9l/Uo/Ev/BVf4gX&#10;O9v9B8NWULR4J+ZpJG5PYnPT2NfS3/BQPxDBofwW1B5XVAbZY043fMzYHHc+x4J+vPyX/wAExtKu&#10;vEf7fHxu+IPmzNb/ANqWthb7mLbdkfzDp7Z6nAYcDcK+hf8Agp5qNwvwxTRbNl3XWoWsK7WA3FpF&#10;+Xn1+h4J9qAO78D28Ok/Am2ttuB9ljVNvPAHv1/xz2rnfg/x4D1nVssN0s3luvbLkbunrkjPoK6b&#10;VR/Y/wAFrVIfvLAdu3+HCN0+mPwrl/CSP4d+C7yTsd1wBuwMMWZjn6n+fWgWw/8AZzga513VNVZ9&#10;ymZtjbgy7QB0Pcdea5D4nhNd+NHh3S1nbH9rPcyKq5+VFBB6dMnn/gI712nwDuZovBWqa40caj96&#10;8J44Bz1Pbn8q8/8ACTRa7+0xbROd0mn6fI+4Nkne4IP1wmOnYZoF2PevH840nwDDHuI2qGbPt1rw&#10;z/gn9ZjWtc8VeNJGbdfeIZlj/d7f3aNt5GB6d+f5V6n+01ry+Hfh/NcTDC2+myO2ztxyemTgE8Vw&#10;X/BMvTj/AMKjtdZkEga8nkud0ikMys5IbBPAwRx7UFHS/t8+KP7B+EuvTfafL/0No1O7bnK42jHf&#10;B/Gtb9jnw9aeHvg9paWNu0McOno2xuCi7c889e556968r/4KLa/BqHhi38LuqSf2prUFusLch90o&#10;BX8fTHXFe9fCOyh8N/CVVKBRDYqn3QvO3/PNAHz9+0Zcv4j+OfhHwts3btSe4k2x5YIgJ657+vHX&#10;3r6B8Qwx6V8M4oNzldo+XbyflJ554FfNuo3B8WftmabZkrIul6ZJNu28o7MoGfY7Tx7HrkV9EfGe&#10;6XTfA8e2T7tq8gx8udq5HT+X4UCPFf2O7M6/8UPF3iyV9yzay0UJHcINvXOSCQ3XoOOK7X9qq5F5&#10;H/ZYKt519DAR7Fl4Hof6gdjXPfsEaddL4fu9a1Dd5l5qdxOzMACcueRjgjGMduKsfGjVxrvxD0zR&#10;zEzGTUGkB8zBJQnA/r6UB9k6jxWjaD8IbTT5maJzGpYM3Occhunc/mOK5HUZZNN+AOpI4CyakfKR&#10;w2CjORk5PocEdq6b41TRLoVjocQXd5Srs6BtzKDjHpg/mKwfifALXTPC3gOxXi6uzJIjD+FCgzj6&#10;MfcUDG/Gm1/sz4b+DPBduFX7XqlurDjGAAD1zgcAfiPWrX7VWqx2Gh+HvCkbYaSRcfMBgYCjHqeQ&#10;APTJpvxaiGt/tAeDfCJYeTa2ss0kO7qwK7W/AFh+PtVT9oyMan8V/D+lkNtikj6MNqsCjknIOOA3&#10;1x7UEs9M8QsmkfCWOOENy0Q+YgEADrzjoP0rjP2SNDFjB4g8QRbk+0alcOxdSMFRsH0AC9uO9dJ8&#10;YLuXTPh7ZmPb8qmV93YhCe/uP0qn+zharZfBGTVbcbjNZyTsVG0MW5/DrigOp5zqtw+t/tJ+H7Bp&#10;FYw28823zDx8wOQMHnr7YU+ldr+2XqI0r4WXkCu246XsVe53FVxznnac/jnivPvhuY9f/bCulZmb&#10;+y9JiVPmJCMxJ9OpxjGc4HTvXWftvX0r6Kujx7d1xc2duFYDlTIARzjsxHtj2oA7j4a6YPD37P1t&#10;bwNkfZYQ2O/3cn/PavL/ANkC9bXfjp44vmhkVYNYjiWRvmBxGCeeh5wOOgHua9gvoX0j4MWsEbfM&#10;VjVdy+ig/qAf0ryL/gn3pl3Nf+KfFd2Iwt74mu5l8twflBCcj1wn04HrQUcz/wAFK79NSuNA8GPC&#10;ZhrHjC0s3jZsArvGSwx0Bxx/SvqG0mi0D4QQoItu6FF68gbTz+GB9ce9fM/x2sofH/7U/gXw/cgy&#10;La6hNqDL5n3XRSq8fRiM9fSvcv2i/Eo8E/CqSd8eXb6bLKcnuF+Ucn60AeQ/sLaYvjP49fED4o/Y&#10;ZiZtcGnxSSDgR2ylCB6gMWz7k+oFdR/wVS+KsPwy/Zt8Ua59paOSHSZI4Xj4YuYztAPY5xz26gVR&#10;/wCCR/h3U1+Alr4o1q3YTateXOoNJJndKssrOrHPIOwrnn+VeN/8Fr9dvPE/gvR/hRpcg+0eKvFV&#10;jpyx+YE3K9wu4Zx3UMMdNu40AfRX/BJ34Wr8KP2RfB+hPD5cq6PDNcLtIZXkUOQfU/N/SvDf+CyX&#10;jHV9X0vw38JNEvNtx4u8WWmmpEjEMcyBmPHsM/UCvs/4F6APB/wfsdNjj2/ZtMSNdygHKqBz7/57&#10;V8FftDwaz8Zf+CoHwz8DWk0Vxp3h37Rq14nmA+XIB5akgnIHUDGQSCexNAH6CfC3SD4W+FlraGPa&#10;YbFV/JfrXw7r+pn4tf8ABU/w/wCHHjimg8IeG7i+5+ZkklkSPAHRTswc9cPxxmvu3xPOmhfDogNg&#10;rD/7L0r4E/4J36XL8Wf+CgHxg+ME9wJodNmtNDtVKj5CiCRvwy5H1XPGcUAffvju7i0bwI7HjEZO&#10;3Ht1r4L/AOCaXhxviF+2R8YPjVdq1wsetRaLYTSHdsW3jBkUEcfeceuSD06V9hftf+J08G/CXUtT&#10;MuwW2nyPznGQpOOPavmj/ghhpV5qn7O918StRgHneKfEV9qSytGQ0iPKVViScnIUHPf2xQB9J/tg&#10;eNbfwT8JtW1SXj7HprydCcEDI+g4rzT/AIJU+FjZfs2aBr9wpWbVoG1GcswJL3B84k/i5/Cud/4L&#10;A/EN/Cv7OOvQWl40c96qWkKxty7O4QKPrnH4mvd/2QvCEHgT4E6DoMQ2LY6PDEFb/ZQD8TxQB86f&#10;8Fa/iTb+G/hO2kz3Uif2tqlrYx/Z8M+ZZ1TgHrwT+HSvob9njTl8N/CKxiEePs+lomduCSEUc18g&#10;/wDBSC1HxR/aV+FfwmCNJHceJBf3W3GRFb5b0PRmQ9RxnocV9tCxj0L4YfZVG3bGqrjHGBgigD5Q&#10;+ICXHxJ/bm8N6Cq+Zb6DZy3sxbPySSZRCMHAO0PyR9OTX1D8VNV/4RzwA0gIXy7dnZQfvcfqTXyp&#10;+yt9s8cftzfEDxLcwD7PpttZWMLCTI3jzCy49upI67vavcf25vGKeCPg5rOrN8v2XS227lyp7YP+&#10;eP5AHJ/8E8o01zwpe+MhCP8AiaatczrOM7ZR5rAOMn7pCjGcniuV/wCCg3iC61HUPDfg2zlk8zV/&#10;FVtE0cLDcYllBPB9MDLAZUHNeufsI6Muj/s9eHGNk0TDQ4WdWIzuMYJye5zXz1+1RdyeI/22Phf4&#10;MV8xrqF1dSx7SRlYWwTg+uOowMEdTQB9e2MEeg/C6OI7Y1WNB16Dj0+leAfsjJp/iX4/+OvFUBVp&#10;ItUW0G7n5UjU5z3zvOPZq9/+IE39m/DRdrhdsLNycYxz+H9K+a/+CWltfaqPGniy8mEkmoeMr0l9&#10;p4VX2j+WePXr2AB1n/BT7xLcaF+z14jhhl2NNpbQLnPO9dmOO/zcV337IVjJof7PmlJMpWSPR41b&#10;djOdo9OB26V4r/wVT1hbzwTZ+EgUZtW8RWVrtLjLKZhkYPqv8x3xX0F4Otv+Ee+EcYjfZ+5QK3TA&#10;6/pj61XMB8/aSsPjL9voLtMraD4fztZgTGZpMcDPTC88dx616x+3H4uXwX8E9c1aLdutdElMKq3J&#10;bY2Oe3oK8o/Y5iu/F37TPxA8bzszRRXkOnxbkP8AyyUFsduCxHHp0Fav/BT3xNdWPwlutD0qdlut&#10;SvLeyhK/ey7gELwecZx9aq4HoP7BGh6p4d/Zx0J9csWt7saUj3ELfwvtGcd8Z6eorxvx3DaePP29&#10;/C+jzeXIdG8P3F3GsijcrPIievH8XQd/cCvpb4N2h0r4IWpYFG/s+MNuwMHFfKnwCSLxn/wUf8aa&#10;8LnLaJotnYND524hpC0rDpx8qp+Oe2MAH1v8cL9NC+GEkpdRstHZQR/sY/Gvmn/gjXZy6v8AD3xH&#10;49mRd2ueL7+68xWDbx5jIpz/ALqAd+n4V7J+3j42i8D/AAJ1rVSNxt9HlKrkDnb69h69h1PFcL/w&#10;R08Jt4X/AGP/AAxJdvG8t3ayXUkkLHY3myM/y89Oe/50Aeb/APBcDxDLL8A7jwXbCaSTXtWtbBY4&#10;VBY+bMi9O4Izx647Zr6y/Zu05tA+BukwFMeXpEfyg5H3AOuK+Gf+CwWow+LPi58JPhczSGPVPiBa&#10;s6x+iNu9RjnZySMc461+gnhCxj0n4VQ2yjb5dkqcey4oA/O748W+q/Er/grr8MvCqr5tpomk3mpT&#10;LziNgVQMecHJKjoCMV+hvxMuk0P4bSSllUJbtn5sdFNfnv8ABi1v/iB/wWZ8RaxabpLbw54NS2nb&#10;nCyySq+0ccnABPpkV92/tSawvh/4O6leSjiHTpWbnGfkPHtQB8h/8EfEsvFvxS+M3xHiUNJefEaa&#10;385V6pDBDGAD6fL+ZNe1f8FX/Et14R/ZP8Z67YErJb+H7hl2yFN37tuNw5GckcdyK8e/4IKWsuqf&#10;AXWvHPkfLr/jTVL+O4aTc06NcOgboMD5CMewPetj/gut4zbw3+yL4oRdxae1EEfzDgswUcd+cdjn&#10;PtwAd/8A8EhPAX/Cvv2K/BemyxmNpNFSd/MUhsv8+SCB6jPuTXgn/BUDUB4i/an+CfgmN5GNx47W&#10;eaONzykUUr5YD+EHaff8K+wP2GNJm0j9ljwna3JRZIfDVosgUAAN5Iz0/L3r4j/avup/F/8AwVb+&#10;Dvg6OT5bBr2/IkzgERbRwM5xu6kd/agD9HBs0r4cbfu+XbDj0wK/Pn9im6Pj3/gql8WNbZ1lXSdJ&#10;sbOPcuTHueSQrn+fTqB619+/EG5XTPho8ncW5xj/AHa/Pf8A4I5aVPr37VPx0+I8o+W88Zrax7lO&#10;VWKNBjJHT6emOBQB9l/tya4ugfA3XL8t/wAe+kyt06YBP8hj8a8n/wCCJvg+Hw/+xP4VuwBuvLNr&#10;ljtxnzGLDHTjB49qv/8ABYLxVH4b/ZF8ZTyOyf8AEjlVWjxuBKMOpOB+PFdD/wAEq9BuPDv7FPgi&#10;0u2k3f8ACO27s0ijjKZ4xx37celAHzP/AMFm9X/tL4gfCnwWpQjUviRp+7dKVwFkL59+nT/az0Ff&#10;oF4ZA0z4XQxoi5WyVRtHA+XH5V+df/BQeG1+JH/BQ/4H/DzUoVktV1q7vpF84ZYpbuFwOvUjn5sh&#10;hwNor9G9bX+zfhw4GF2wj27UAfm58Gol8d/8FqfEms+U7f8ACP8AguGBTuYqrTTGTLY4HHHTn8Of&#10;0A/aT1VdD+Fd7cAY22L/AIcV8C/8E67qy8Xf8FR/jT4l09y32aGztC20naOWKg9Dz07naT3Ofsz/&#10;AIKCeIT4Y/Z38Q6osoRrXRppFbntGTz+VAHhX/BCuOxvv2arzxLZWnl/2l4q1KeRt2S5+0SKDn+L&#10;5QvJx/WuV/4OB9TaX9mGfw5lt+qaxZ28fzDAY3EYGfbOOxwWHpXo3/BC3wk3hr9hTwnvVN13DLdM&#10;y/xb5WP04zt6kfLXk3/BdPW7ePTPAujtcQ7rj4iaUY0mYhSVuUyc55wMnGOQp9BkA+3P2SPDh8K/&#10;s6+F9FaBo/svh+1jZWXG3bEox+Ffn7+3Taz+M/8AgrH8BfCTw7rez1S8v1jUbgJI4uTweBwOvTAx&#10;1NfpR8M4/s3wztUY7tlio69fl/nX50+MY4/Gv/BbzwTp7S+YdD8H312ysw+XeyxgkduT1yc8+lAH&#10;6QayBY+AWAO3/R8fT5a/Nv8A4J2Sx+NP+CrPxs8TSylm0uCxtI0eMfdZTJ8z+xP9OcZr9HviTcCw&#10;+HNw5bbttzj67a/PP/gjFpR8S/tVftAfEqe3P+keNY7SKZmySscZ+X1xyvUA4AoA+1P2z9Yi0X4G&#10;a5dzXPkiPSZ2E2OhEbc4/Kvl7/g310O4j/Y/tvE8gk3atq17cvI0RXzWNy434IGCQATjIznnjA9x&#10;/wCCoWunw5+yr4t1NB80WhzkdT/Aeg7njp39q4f/AIIa+HrnQf2AvAsNyyGRtM8xvL+6A0jHA+nt&#10;mgDk/wDgvB4iNh+yB4i09G/eXixWyr5hVj5jhMD1OCePQHvivpf9i3Q4vD/7NnhTSrdPLhtvD9tH&#10;Ep/hURKAPw/Gviv/AIOENdaH4MaLoEe9m1DxfpsPkq2GlU3EeUxgk5A5x0GD6196/Auy/sv4QaXE&#10;uVC6cnDf7ooA+Cv25Yta17/gpr8BdJsCyxxaxfzzNvbolvgrwfR++Qdw9K/Ri6f7N4PZpG6Qf0r8&#10;5vi1OniL/gst8PNNvHyum+Hb24jQRp38tCT3zyPbH5j9FPF7+R4HmZDt/c54+ntQB+cH7NFzbePP&#10;+CyfjnVbdvMXQ/CNtBuVgQzPI754HcOpwezCvvf9orV10X4XahdO6qEsXO5un3e/sK+Ff+CXdhH4&#10;l/4KBfHzx3dxN9oh1y209fm+6kcCcfnke2OtfZf7b+sR6H8BdevpJQqw6TO5YnhcL1P5UAfL3/BC&#10;JJtW+DfijxtKG2az461S4t1aMLtX7Q3HDFT827pgc/iej/4Ljan9j/Y48WQJIwa4shAEVyM72VCD&#10;/wB9/qKr/wDBA3TLW1/Ye8P3sEMaC6muZtqABRundjtHYZb269Oa5X/gvtrxh/Zwl0tAM3mrWcCo&#10;2CGJuYhjGDnnHvz7EgA+q/2B/C48IfsueDtCQ7ltfDtqm/puxCozjtn0r48/4KwXEWt/tTfAXwgX&#10;Y/aPiVbz+Wj8lUDjOCODyBkHgH34+5f2ZIm034EaFBKm1o9FgGFXHSJe3avgn9taeXxz/wAFSfgr&#10;4Pgk837HeXeoSw44QII8N0/3hx6DPSgD9HLBPsXgRBj/AJdhldv+zX59/s2Sf8JN/wAFe/iLqkky&#10;/wDEr8MWNrGCrBjlmYnr6genbjrX6Aa3IbHwHuYMpEPPzf7NfBn/AATi0q38T/t6/HTx3cu0zw61&#10;a6fayP8A8s40t42KL7Fjn8OtAH2z8fL5LD4ZXk8hZVW1kJKr0wtfG/8AwQq0b7R4C8ceMWdW/tbx&#10;9qU0bAgjYH28EE8Ag8dvU9T9V/tgX40z4O6tdSsf3enyNlc8YXrgEZ+lfNv/AAQY8P3Nj+yLb6/c&#10;TCT+2dWvr5WAwCHncnA7c9u1AHU/8FnLoW/7HfjJPlPmaTJF5fmbd28bBz/wL6kcV6n+wLot1oX7&#10;LvhPTr8L50fh+3EmzoT5Y6fUAGvAP+C42vXFj+zDqWkwLmTUL60t48PjG64iB5xjoTX1R+zVavYf&#10;A3Qwy4ZdHg49P3Y4oA+Kf24LyK//AOChfwX8OqJHVdSvbpgn/LNUt9u//vpsZz68GvvLXXW28Aks&#10;p4iGOfavz/8Aj6Zdf/4K4fDPTJFVo7XR7+cNt6Mdik5z7rxjuTX354/nNj8PpGVsbbcnI6jC57/S&#10;gD4T/wCCby3PiD9uP41+KFb/AEf+2re2hLRncpWFCwJx6ngZIxivff8AgqD4gk8N/sv+K79SwaPR&#10;5ArIu4rlT7EY4PX0+teEf8Ed5JtS+MPxq1WZFUN8RLhVx1+UbT+GQT1PPHTAHpv/AAWQ1aXTf2UP&#10;EhQ4ZraKNRz8xaRQBjv+nUc0Aeh/8E8tKOmfskeE1eORJP8AhHoNyv8AeBMa8Y+tfPPxGWw8Rf8A&#10;BVDwnp17GzNpvhya5tWUYCSmVVwOcfdzn2Ir6i/Y7sZNK/Zi8O2ZhMfl6Dbr5ZUjbhMYxnPGPU18&#10;weGYU8Qf8FZ766hw407wTFG/7w4XfOWOceuB1xjHrQB9S/tX6qvh74IavqfmNH5OkTMGGAVxGxHX&#10;ivJ/+CRPh+y0b9knw/dafOzw3Fs8yyM+7dvYtnOeQeuc+tdX/wAFIta/sP8AZZ8XXeWGPDtwqqrB&#10;SSYmwPxJHTmmf8E1PDx8KfsfeE7MjLLoET84I5QHAHp6e1AHg/7Vmp/21/wUZ+FnhcqXW3hu7lQr&#10;Z2n5B83sQT+O3sK+n/2qtRj8P/AfVL+QqFg0WaTLZwAEPp2+lfOXiLTB4z/4KiaLMlvuXQ/DMzSy&#10;Y6NI64XrxwCR67W6167/AMFMPEz+FP2VPFV2iB3TRJlReiklcYx/wIc0AZX/AAScs7qD9kPw/qN7&#10;K00lzZGVpHjKswPIz7gH8evevJfio9z4i/4KpeC9MbTmcWHh27ka53ABN7gbcc53bcg9thFfQX/B&#10;O/T4NJ/Y/wDCscaLGP8AhH4SoRMcmMewrwHwS58Xf8FatSniuNq6X4Nji8nzN27M5bJHYjf0PODn&#10;6AHuv/BRbxCvhv8AZZ8T3rH5o/D1xzyOSjYycHH5VW/4JaabLpv7FXg5pi3zeH4j8zEn7mMH3GOf&#10;xrjf+Czl7JYfsZ+MIYmCtPorxjLYydjED17frmvWP2EdI/4Rj9kvwvZbW2Q+HYF56kbOCff1oA+P&#10;9RuJdY/4LWaTaMyslr4FmkTdnODcIGXnjAI3jHr+f2h+2y11B+zfrws5GWUaLP5br1DeWcN6cV8V&#10;/CnyfF//AAWz1y7RFZ9J8CQxDdxs3XBPY9f6Ma+wP+CiGoJpX7Lfia5mLELoNxtVW2kt5RwM+uf1&#10;oA8R/wCDfkW8n7A3hm5STczSXQzz2uJAc5P3uOfqK8J/4L/SWVx8X/gbYy2xneT4oWJEDTbBNtDt&#10;sPqDwc9iBXvP/BvvYWEH/BPTwfLYq22dLqTcRgtuupiGI9T6c4968A/4LkWVxqX7WX7PenrIBHJ8&#10;TrNiGPGR0PQ8jPsfzoA/Ujwx5cPw6hG7hbED6/JX5UfAqPUNU/4OFPE0gupPLtfAMasjfN8pnX5c&#10;jp82WGfX0xX6q6IMfDpQ8nP2PG4D/Z61+VP7KM0tv/wcAfEAxxxybvA9tj99ny087JYjHXcQOx+9&#10;z2IB+pHx4LR/CXVZAF4sJMen3DX5j/8ABuBZI3j347Xkmn+W/wDwsa4i8xo8FgqRkAnvgsSPQNxX&#10;6b/Hy4EPwk1SVgTtsZG2q+3PynjNfm5/wbf+X/aHxvBeV5F+Kd8HmkYfvvli+bAA5zkHjnr3oA9u&#10;/wCC/l8th+wF42323mLJo8iFcjvxnn0znj0r1H/gkfpNlov7BHw3srK5Myr4Usz5jKAz5jB3ED+I&#10;9/evJf8Ag4Mvfsn7AvjJkjyf7KZVKn7ueN/4ZFe2f8Et9LutF/Yc+HOnXc6yPD4Rs0aRT94+UOfo&#10;ev40AfBn/BYfwwPGX/BRv4AaNG/yr4qeVvmGMquVGP8Aa6Z45x/dFfp9qsi6b8IZXbI8u0AOVHAH&#10;H8q/M3/gpVqcI/4Ky/AW2EzM39qXJmj81skeWSOPxP0257c/pR8TFA+Ct28ROVsWce/y9eeKAPxV&#10;/ZGn/wCEu/4Ku/F7WnkZpIpIUjkVhtXES/Mo5IwzE8564+nZ/wDBa27isdL8K25ff/xUmlrGm4jz&#10;D9pQlV464DHOc/L9COb/AOCVWh2msftr/GrWdRuoZpG8WSskPlgEKPUDoHRh9CpHpXo3/BY7w1Bq&#10;Ou+C9GecRrdeLNLVpIlR5FKyx7WwcN97qQeArfgAfrj8EwV+E2ilu+mRH6/LX54fETVmvv8Agvd4&#10;G06JFX7P8P755G7sGcAcegKnn1r9G/hzAbL4fabA5x5dkowMccV+Y3iTxDFqP/Bwf4b04FnaH4e3&#10;O3ftxH8/IB+983GfdOOKAP0n+NIVfhnqOT/y5uB78V8N/wDBvDDND8DPHIM7NCfiZq3kRsxOwCbB&#10;HOehBHXkqe+a+3Pj7vT4T6o6fw2Mpx6/Ka+H/wDg3Pvruf8AZz8ZWk8O1Lf4mawkfHX98Ce3XJOa&#10;ANX/AIOKjp5/YN16PUJAifa7M+Yykqh+0JtbqBw23n8gTgV9RfsLwxQfso+C44Cdv/CM2hXd1/1K&#10;/wBa+Vv+DjHUNMtf2HNUj1NN0cmraerJ8vzA3KZXkHk4x+P419ffslWemWH7O3he10dHW1TQ7dbd&#10;ZF2sqiMYBGTggYoA/Pb9r+7tF/4LefA2xnZVkOm6qVzxvzHjbk/7rdOc4r9OPEZi/wCEGlDDKta9&#10;/pX5gftXR2zf8FyPgoHlz/xK9VxH9IgwGM8HuD3xwDX6feKvk8BT7k3f6LwvrxQB+WP/AASa163H&#10;/BWD9oXQobQM32y1dplyQR5Y46Y+XAwfRvav0L/bluJIP2d/EEsQ5XS5SBuPPy+3P5EV+c3/AAR6&#10;vLWf/gqp+0ZbwwM+3UrXEjIeAqEEdOzEjuMbefT9FP28UjP7OfiIztiP+yZfM+XOV28j6np6UAfJ&#10;/wDwbaR3T/sLWd5duS02rXj/AHjtA89ume2cjrnjnmsr/g5PvJ7L9ja68oyKsmsacJmViAF+22+f&#10;x7jjOV7ZJGn/AMG1Lo37AumOkLrH/bF6VD/9dWOQcnIIIP1zWB/wcxW815+xpc2scG9pNYsBtz0/&#10;0qH5umeOvB7dD0oA+4v2NZYJf2dfC9xHPHKDolu2+Fso37peR656/jX5z/8ABS3VLGP/AIKyfs82&#10;0t0VZ9auujcIc24BPPfOz8Rniv0L/YasJ7L9l3wjbzqFb/hH7UsqrhQfJXoB0HoPSvzV/wCCnmmx&#10;N/wWF/Z6eK+wy6vMZVWYjjMfJXJBBJ29OeM9BQB+rnipz/wq6R0XP+inC+vHSvy7/wCCOrXF5/wU&#10;n/aGvJZYmjHiCARjcWOPLQKc9OQoBHYrz2r9RvEFtv8Ahg0D/dNpg4br8pr8tv8Agjovlf8ABSf9&#10;oKySV1Zdat2mh27QvyffGSTtYk/UjPegD6r/AOC2V29v+w145A8xt3hu6XZFnJzC4z+BIP4VN/wR&#10;KuFuP2APAMwjRd2hrlY+VHXOOTweo9qzf+C42lXOofsMeOILeWSMN4custGxU/6pj7A84zz0z1xg&#10;3v8Agh3awwf8E9vh6sO4bvD8ZCjkLnJwM9hnjpxj8AD5J/4Kw3r6N/wVJ/Z01EXHks3iKRGZl2ja&#10;Xh3c/wAWQXU9Pvjrmv1E8ZCGb4O3Cyn5VsWDe3yEV+YP/BYmyNl/wUW/Z38QS3scMcfi1oldlLbW&#10;dotowCPkbbtY9tyn1r9QtfRZvhLN5Gf+PMlffC5waAPzV/4IYy2ln+1x+0JolqV2w+Nml2g/MPMJ&#10;c8dcbifowbt090/4L9x3D/8ABP8A8fS2j/Mvh+c7vM2gKYyDnnnjPHfGO4FeB/8ABFkDQP2/P2iP&#10;C6AY/wCErW4VVbOC6gn3yc7vTcTX0h/wXcs9WuP2APiAdKb98vhu4Ma7hj/Vtn6jGc/jQB0H/BEm&#10;5e4/4J5fD3crBl8PxDaxBYdeOOoz0PUjrzXwP/wXsu7gf8FAP2ebWeZefG0RSOV+XUlFYBc/d7Fu&#10;xdOQTz9vf8EGdQS//wCCdXw/fz3JXRUTDIF2bSfk4JyVBC54yBmviP8A4L5Wl5aft8/s9a9axJmP&#10;xtHbySPkD94U/dg46sA3rggUAfsJo6yp8KoQ+Sy2K7l7g45HfvX5J/8ABN7UEuf+C8fxzie3ZZP7&#10;KstryABSNoU44BweNvfA+lfrZpUwb4Tx3Ccj+z1ZfmJ421+SP/BNe8t5v+C7vxyis4ZNq6TZRvI+&#10;eWCqXUZPQHkdupoA/Uz9re2W4+BOvW8nKvpsqtuXcMFDnIPGPrxX5s/8GsWk6XB8O/iZrtpewNcX&#10;Xjy9S4t1b94m2RmDHnuJFwcDgd+g/SP9sTUIbD9n3xBPdTeWo02USPuI2jacnI6cZ5HNfm1/wapW&#10;Es/wo+I3iaXKJfeOrwx2+3BjAfoT7HIx1457YAPpT/g4Bt5Z/wDgnd8QI4LpIXbQJgjs2OcYAzjj&#10;P9fwrs/+CJ7F/wDgnN8NHY8N4VtGGF25zEvOM9a88/4OILi6g/4Jy+PI7SZo2m0eRWZe6kc5/DHa&#10;vRv+CKsr3H/BOj4ayOWz/wAIvajLLgkCNQD+I/XNAHx3/wAFvLQTf8FCv2ZobnUNsE3jht1shwzk&#10;IQHORyq5I9vMb1Ffq9ZLEvhNUB+X7L1/4DX5Q/8ABczUbaP9uz9mayQxLMfiIkm5pAPlGB69OcZP&#10;TPuK/VvTBu8HRjcGzaDnr/DQB+VH7HFnax/8HBPxek0xWwfBtg11u/jk3t830wdo+gPev0K/bxjL&#10;fsw+LlVFJ/sO44Zc5/dsa/PH9jptP0D/AIOFvi5YxqynUfBFjNvZvvP5hBxz0+Uj2I7V+iX7dKGb&#10;9mXxdGjqrNoNyqtJ0UmM9eRx6jPTNAHy/wD8G3uoWN1/wTd8K21mrAwXF4kisBwwuZP8/wD181wP&#10;/BxVNZQ+Evhn9uikZP8AhZ2mFvKb5uH5x7gMT+ncV1//AAbTWgg/4JzaBtm8z/T7tg7DnBnfr7+o&#10;7VyX/ByNqWkaD8GPBWv6gi5s/iFpcmduWUGYKWAxzjdz7e9AH6JfC4g/C/SyGbH9mx4/74H61+Yd&#10;9IY/+DhnQxvZUb4aXAVuAC32nkcMTn7vUDgggHk1+mnwVvYtT+Dui3sTsVk0mFgzDGQYxivzX1rR&#10;xbf8HCHh+5S32mX4aXHmEN1xdfe5+oUgUAfpR8aZza/C/UpgG+WxkO1ep+U9Pevz5/4N5JhPp3xi&#10;md4zIvxZ1iFxH/CUuHGPp1Ix61+gXx1k8r4S6o5UtiwkJ29R8vavzi/4Nw1ee9+OV8bhQsvxb1Zv&#10;s6H7p+0y89M4IAIOcHJ+tAHuf/BfCxlvv+CfHj5Y8ZGkkncv+0MHpng9+1er/wDBMKPWE/Yw8Bpr&#10;aj7Qvhq2EnuQgH54xx+FeVf8F74Ek/4J5fEJ1l2yLocpXkf3SMfjn/OK9Q/4JaPM/wCxP4B+0XLS&#10;P/wjNsxZicnK9896APiX/guLZ+b+1d+z+1tG4uF+I8PltGpwqiKQtuHIJzjHGcDqM5r9SNHDf8IL&#10;GGGc2qjH/ARX5Tf8Fyb7UNN/bI/Z3mt5W2N8RIwdpO4HY7DHGD0Oc84JwCTx+q+h5PgKFf71oo+9&#10;/s0AflB+zlbTH/g4B8fPOVRf+ERtGjXbwwz68nkh/TBC9K/Tz9pOJ2+DuqCN9rfYX2ttyVO3PTv/&#10;AFr8svgDql3bf8HCnjG2dGiW48KQg+ZnEi4dgRnjkkAgd09en6nftIk/8Ke1M4P/AB5v8uefufzo&#10;A/Nf/g2TvLL/AIRr4naVZXMLra+Pr792qkOgaVsFu2CAMY5yD619Cf8ABfqeG3/4J8+P5LgYX+xX&#10;/ebC207hggDrzjPtmvm//g2BsI00b4pXTS7pG8dXisqYwmJn4BHUHqK+kP8Agv3b6c//AAT6+IE2&#10;pS7Yx4fmAO04ViMKSR05/DnmgD0T/gkKka/sI/D0QtGyr4btVDRMSufKXI/P9d1fEP8AwcC6jPpH&#10;7RXwCv4NpkX4mQDd5ux0Uo+SrdgR97Oc4UV9vf8ABH6+i1H9gv4d3MAZVbwzalFk4IBiUgfTnj2x&#10;Xxl/wcD6jp2l/Gr4EXt0u5l+KdiY8YbH3snBYcY4IyOue2QAfqR4Dnnl+HFrNMhVvsKtt9OM4r8r&#10;9Pk1uL/g4chS9BjtZPh3ugKqf3imWYFW49cH2xyegr9Ufh3Isnw0sWXH/HghHP8As/yr8ndb1UWP&#10;/BxPodrNIzLN4ElWJpIwFEgkO5ByMnaVJ4Pb0OQD9VvjVI0Xwq1B1QsRZudo6k7T096/MX/g2/1+&#10;4vPFXxy03zFaOH4r6qw2t1BupPmx2DAZ9Otfpx8bQ0nwh1LbGWb+z5Nqdz8nSvyx/wCDa15Ifid8&#10;etOeCIC3+KmqcKo3KftL/wDjpxx2BBoA+pv+C80Zb/gn/wDELaDx4YvNvz7f+WD/AOfrinf8EBrp&#10;rz/gnL4FuSm0Np5YHsVLHkcnH07Hirn/AAXPsZLz9gT4hKm7/kU9Q+UAEkfZpMnnjisn/g3yuJrj&#10;/gm94FM20f6A3+rbIPzdR7e1AHzX/wAHH+r2Gk+NfgqtzAzGb4oaeq7V3DavmFsdtwzkZByOO/P6&#10;nfDdluvhVYSK6lX06Mhh0OUHNflD/wAHNMdzY3/wj8Qx27stv8TLDd5atnneAM4IDckg8HOAM9v1&#10;Y+DN9Hqnwi0u8jfKTabG6vgcgqOemP0oA/JHwtarbf8AByVdLPMqt/wgMbR5bbu+eXpkc7c8djX6&#10;4fGIwj4Z37PIqqLNm3H7vTv6CvyA8aXV1pX/AAcr+HolAK3PgdlKjuqs3BJHY5I+oGTwK/YT4oxv&#10;efDW8CPtZrVtre+OtAH5If8ABttqNvJ+0f8AtAW1rHtjX4h6hs3EkqPtDYycnk9R9DntX2t/wW+t&#10;ZLn/AIJ//EaOMfMfC93sbsreWefp6+1fEv8Awbn6PJo/7Xv7RlqH2rF8RdQXaysrZadjyGJOCOQ2&#10;SCD17V94f8Fk7K+1D9hH4gW+m2P2iZvDN55UXl7tzeUeMd/19+M0AeY/8G5erTah/wAE4fBkUts8&#10;Xk2WxUkUjgY6Z6juDXzR/wAHSerwaVYfCi6kj3FPiFaSK20HYVbOQeo6YOOvGa+g/wDg2ov4rv8A&#10;4Jw+FkF3JJsWRAsjZKAHGAfQ4yPTOO1eK/8AB1BoWnL8GvBPii8t4WOn+PtNl/eL/DvKtjtyG5B7&#10;DPagD9MP2W9aXxB+zr4Y1RYdom0K3bZuPGYlOOefzr8k/wBqXVZ7b/g4o+F0Etwdo0O4UZU45dsd&#10;/cDgdffOP1c/YnMEn7Kng1rQqI/+EbtNvJIH7lR+X9K/JL/gotqFpon/AAXx+Bc1ncXNvMysjunK&#10;OGuBhfXaeQeTxjA9QD9pfGkXm/Dq6REZt1kwVR1b5en1r8b/APghtfXug/8ABWH9ozwndtF++15r&#10;vbHH5eA7qyttJz8ynnjGQT3r9kde2z/DuXdz/oP8X+7+Ffjl/wAEpfN0T/gup8fNHiG63kit5Wbb&#10;wrmOPceCRg7Bn1IB4xigD9Iv+Codpb3X7IHjI3lq0iLoNxvCZzjym/z24r5H/wCDWrxGdX/YLs7V&#10;rlXa11a6j2r1jG7p1PGeR9T0r7Z/b+02y1T9l7xVa3sW5G0W4Vk2k5UxnPA69enOelfBn/BqxLZx&#10;fsj6vpdvqTTi18VXUSqybdmCB0ycZxnHY8UAXv8Ag6WjFv8AsOTamJDG1r4h0yWNl4ZWF3Gd34YP&#10;TnBxX2n/AME1dfPiL9jDwRqZhKNJ4fhLAjuEx6n09TXyl/wc7+Hb7Vv+CeHiK605cNbXVjO0isQV&#10;WO5RyfTGF5/2c19If8EjZRN+wV8P2MSIx8OwZSNsgfIMH8Rg8cUAfm7/AMFftXOl/wDBZn9n+WGR&#10;2H2i534Vm2/vI+w6jAwQB278Z/ZyNZB8PlRTtxZ/wsfTt0P0r8ZP+C4M6+Hv+Cq37O/iKeTZHHrk&#10;8ZDY3E/ujlfUEDDemV6Zr9oNLZZvAMUgX71mDhe3FAH44f8ABPbVb6z/AODgb406Tebds9nbAMrF&#10;gp8oEKePl3bd31784H6s/tfWzXfwC1/bs3f2XMR5mdoOw88EZxX5Mfsf/ZdP/wCDj34lW3mrC02l&#10;wkLGoUSnyMAYC4OB1IOcg55zj9fP2i7U3Xwc1mAKrF9PlA8zlfuEZPtzQB+bf/Bq5eXdt+yvr3hm&#10;5kVf7M8T3lusIYt5eJnyoPcBhweOCOBXo3/By3o9pqX/AATq8VTyI3m28lnNDJgMI2W5jO457du/&#10;DdD0rxv/AINetTuV0z4r+HJItsdn47vFjhVsLFm5nOwDHGCM9f4vbn3j/g49Z4P+CcHjm6inaJo9&#10;O+ZlhZsqXUFTtBwGBK5PAyCcDJAB79/wS/TUU/Yz8FQ6rL5ky6DBubdu42AAZ9hjrzX5o/8ABw1b&#10;P4f/AG2v2ffGMUUoEfjCSAtvRYw0ix8Ek7uSnGBjhuhIz9+f8ETvGP8AwmX7AHgK+wdy6KsL/KRg&#10;qSuOfTH4jB718M/8HK9rqMHxX+B+txQFo7f4iWx/1nHKHkruGQcbQcHGR0zyAfrv4Klku/hXaSSA&#10;qW09dysvI+Wvxu+B2t3Ph/8A4OQ/GOm20SquoaDY+cpX5cLBnIx3OMjqOTX7EfCGVbn4M6Sd4ZW0&#10;qMBhnn5evNfjfp18tl/wctz22I0WTwla+ZmPADfNtGSvO4EHI4ByO2KAP2L+O1rJffCjUreEN5j2&#10;bKpHXOCM/nX5Wf8ABsEL7Rtf+MnhSbT/ACo7T4g34WSJsxnFw42DsNuOMdQw9K/Vz4vRk/DHUFXr&#10;9jYL8u7HHp3r8nP+DaY2w+OXx9EGYc/ES+P2MKQsX+kOQAeh4weOefTFAH2P/wAFzPDr+IP+Ce3x&#10;JhULuTwnetGSf4xESox3BIAwevSn/wDBDC7mvv8Agnp4Blub2OZv7GRWZF29DjBGeGHQ+9bn/BZT&#10;SRqv7AfxMtjOF3eD9Q3MSAMfZ3yOh4OMfjXn3/BvVeLe/wDBOfwS7X8lw/2HEkkjckjAx1PSgD5n&#10;/wCC/ksnhj9r39nHxfA7Rsnj2SHzNpKlTGSQcEc8cc9M4FfrB4XnF/8ADmGcf8tLMH65UGvyt/4O&#10;TdKj0rxB8EfiA6yZ0v4rWQYLjkSRyccjlsqCBnnkegr9RvhBeHV/hDpd4f8AltpkbfMvUFB/jQB+&#10;PPwTsf7M/wCDj/xc1yiKtxols8P8JOIJ13fiUOfUn3wP12/aLt3uvgrrMMX3202QLxnkoa/I/VJI&#10;fAn/AAcmxy3itGNY8F27RvG3DkNcIc8gEgDpycD61+wHxagW++FeoI8e7dp7gqD1yvSgD8t/+DZT&#10;UPsV98YPBQKtFpvj+8WLJOcG5nU8H/d478mvdv8Ag4y0Wy1n/gnJ48hu4GkNvpi3cWyQKytFLG4b&#10;J4wCOfUZHevnX/g3U1FrD9pv9ojwvLLgwfEq9+Q8E7biTn6Hd+ee9fX3/Bdbw7a6/wD8E8viVb3e&#10;7YvhG8favU7YmYYPruxigC1/wQ+1uLXv2BfAt3HLuX+xUUfLjaASAD+AFfFf/By7p1lonxO+BvjV&#10;bgRTWfxHjjJ2k5SSI7uMYP3BnnoRwa+pP+Dd3UIb7/gnN4LEdx5rR2bAtuyOueMjpk184/8AB0ZY&#10;QxeCvhx4illWNdP+I9hMz7cnnKZHHqQCM5K54NTcD9Sfg1K998FtLLty2mR7vlxj5Olfi98Rorjw&#10;x/wcm6PLBFJHFqXha3MkrLw7CSUYH1ATPfkE9ef2O/Zb1OLWv2ffD98jKyzaNCwYdwUB69elfjv+&#10;1xqNh4M/4OL/AIfatLF5J1Hw0lu0nnf6xkmlcfKR1A+U9N3XJxglwP2c+KdqL74SXVvnKmxbPPUb&#10;TX5L/wDBuXcPoX7UPx28HxyN5UHj/UFhibd+7C3R+UZ7gu36+pr9bfGbi9+FEzRnh7FsMvQjbX4v&#10;/wDBCrXrjwr/AMFQfjz4Jtrpmil8U3k+JGO8FpgxB56A9D/EMfQAH6L/APBabwm/i39gr4h6SjRK&#10;03hS8VPOjDIW8puG4+6eASCMA5rxD/g2P8YR+If2B9BsPumx3W+0yZPyqvbt1yPYj8fqX/gpfoCe&#10;Jf2R/GOlyR+Ytx4fukaNlypBjI/HPTHuevSvgv8A4NONfl1H9lDUNPluOLXV2RYyeQOe2fbg9cEd&#10;OKAL3/B014ff/hm7w74wiOx9I8badcecP4cShc9Oo39iPvfSv0B/4J/+JH8Yfsk+DdbuJlkkufDt&#10;o8kkYwCTCpJxXxH/AMHSXh641D9grVNVt0Vm0/VtPulznPyXKbiMA9A2TxjHXBxX1d/wSX1r+3/2&#10;GPAt1tUH/hHbdflbOcJtz+g+n6CtgPzq/wCCuFzoPgb/AILNfs9+KYQPtV1cXFtLCvy7oxJC6v3H&#10;3mYH6jngAfsFqU/2j4XNcIf+XDK98Db1/nX5B/8ABdKwg8If8FJ/2b/iDql4sNuviqaCRnk4xiNs&#10;464zwT2/EV+vWllNR+FkckZ4axyp9fk/woA/Mr/gg1LbQ/tfftLWKW0kO34oX2YmX7h+0ynaDk8D&#10;cOuDgjjrXpX/AAcUtp9v+ylp91exsWHjPR1j+UYybyMc98euMcZrhv8AgkJeQ6X/AMFLP2nPDSvI&#10;2/xos6iQ/MrGNGYdOn7wEHuMCu8/4OPIoY/2IpNSkHFr4o0eXdjO3F/DzjvxnPtQB9hfs/3cV/8A&#10;s46HdW0yskmiwtG4fcD+7XByOtfGf/BLrV9Of9vP9obSLPcxh8UQtJ8vH3OnoMcL77c96+wv2W7y&#10;LV/2WvDNxHIsiyeHrf51B2sPKXnntXxv/wAE/rIeEv8AgqB8e9DlEaG+ewvlMbDaxaPG7oCGwNrD&#10;nlfeswD/AILwpLo2ifDfxwox/ZvxG09tyqd2GDrwR05I/GvtzQL0ar8FY5Y2H7zT1bnPGVz+FfF3&#10;/Bw7p0c37KOn6o0TtJZ+MtHlikj/AID9rRSevTDfnX17+z/crqv7Oei3AlMiyaDbtvK7dwMQ578m&#10;gD86/wDglFqEuif8FOf2gfC89xhpNchufL3ZbBhibuc/LuK9Ac5z2J+kv+C53hzUPEP7AXxBtbOM&#10;ySJ4ZuZFizjcRGTjoe+PSvl/9h1I/Cn/AAWv+MOkTT7GvrC1uFRl2h8xQDjqDjbjOeq+9fbH/BVj&#10;w7eeKv2N/GmjWUamW48M3SKre8TD+vbnuOarmA53/ginqdrqf7B3gkWzOuzRxHl0AyVYqew7r171&#10;8Vf8Fj7ceE/+CmP7P/jy4lkjVdWvbRW2jaxcwNgjHQlOvuQM4r6I/wCDcvxNceIf2DtDjuJfmtmk&#10;i8stu2jjjtgHqO+D1PFfO3/BxCR4U/aE+CXjeZd8dp44CeWIyVYmJjhu3bjOepHABpoD9WQf7V+D&#10;RUj79iV/eem3v+Ar8df+Cbd+dF/4LZ/GfRIX8sXNxDLtjH3ibaEndx1zn/gWT3r9gPhndx+JPgZZ&#10;yRnKyaamMt1/djvkda/HT4J29t4C/wCDg3xTZWeI/wC2dHtbmTcpxcnyihfGSFb5BkdeCfU0ogfq&#10;r+3vo0+sfs561BEDI7aW3y7jk8c49+n4Zr4P/wCDYrUrhf2cr7w7eXEbNZ63NE0fmklG2jC4ycDG&#10;D+PbNfor+0/pn9r/AAG1K28vdu09t2evbp6sO3qfrX5Y/wDBtCda0vX/AIjeF9Uv0VdP8XXEa2sJ&#10;2xIxmk6DjCnbkDaMA+9EuwHVf8HFPh+HRW+HvxAlWNl03x9ZGVpFYrtdJU57cEgYONwYjrX6EfCz&#10;UE8UfswWlwkUe2bSUIUTDbgoO47e9fFP/ByR4cQ/sx/8JVIob+y/EWl3IZo8+V/pcatJ6cKx9Dg9&#10;RX1l+w9qcuv/ALGPhy4lEZZ/DlrwjEqp8lTgHHTmpA/PP/gjj9v8K/8ABS747eFbxvJC+JDMI2kJ&#10;J3iHLDPUHnPXnv69z/wcoanHpnw18EXpgkaZfH2mm3kjkUGNwXbcB3IUEg9ME81yH7Cr3ngX/gsz&#10;8XPDUU+211T7FdLCxZtuIETjJ55QggcZO7uRXpP/AAcmWawfsr22sxsyyWviXSZ42jUtyLhcd+Mc&#10;EcHPT3psD7j+CkjXn7Ktg8sqsW0VN2U2/wDLPByDjrzkdjX5M/8ABIzURp//AAW3+PGlNqbLu1qc&#10;mGYktKGkjwgOQcrj5TjkAgV+qn7GuqDxH+xx4f1CaNXMvh+FmWJfkb932A7H07V+U/7Bk8Phz/g4&#10;Q+LelW74+1fZo8Hgq4t0bbjAznaWBXOcnk5ppgfqf/wVD8Ny+K/2LvHWhxSRq114VvoVab7oZrZ1&#10;G7g/LzzxwOa+CP8Ag0y1Rn/Zi1awlmY7dWlMasOADu4B7jI/DpX6Jft++Grjxh+yj4u8P206K154&#10;bvId0n3V327ruPBPftz6V+aP/BpXIth8KvGXhqacfaLHXpI7hUYEFgzDg5yVznHA5+tAHqX/AAdT&#10;+Fk1b9gafXtm6TS/EmmzRfjNsI59m7c/hmvrT/gkpdvqH7AXgG7kPzSeH4SepzgEZz3PFfPH/Bzn&#10;oltqX/BNHxZdXCyM1tcWM0bRxhiCLuL34BPBPZSTzjFe4/8ABGTU5dT/AOCd/wAPZJH3N/wjsQz9&#10;cn1P55PHehIDwnwvqdxY/wDBeXxHZPCscNx8LLFo5G5aVvtMoI9gOOO+TzxX0L+3rLHp9x4H1W5Z&#10;lSPxdp/zqOhM8Y5PYdM+oz6GvlnxRc6j4W/4OEdPuJoI/J1z4W20McwbLbo7i5Zh14wCnbo/1r6r&#10;/wCChKKngfw3fyfaNsfivTG3QLuI/wBJjPIyOMZBPYEmpA6r4jEyeFYdvKiUFtvp1rlda/5H7TZB&#10;tUNcKFKjqGjGAfxzXVfEdd3g0mSVY0+TcW+71HXkcVyPiNi+v6PLCgZVmtzuDH1I+nFAHkP/AAU1&#10;jtJv2XNbjkjhkVnChWkKhzvGB1GcenBPSvfPgZFPZ/s56dGPlxo0I+ZiSD5Y6nqTk/mK8L/4KBpb&#10;y/AvWIdQhkljju4zsg6H50IH5+vevoDwLKtt8AbZYdu1dMQYcYzhBwelAH5qfsOaZdeK/wDgsX8V&#10;fEM2orPFaLBBmNtwjxbwEKwHQklmGcnBPqK+8f8Agpvcw6Z+yr4oklm8qGPQ5jJJ5m0oojbnIB6Z&#10;9Oa+IP8Agl5pral/wUu+N3iKFwVl1iJIV2nlRBD6/wC6PoWx64+pf+C1uv6noP7E/ja80Zd08Phu&#10;7eFt4UbhA+3rxtLAA+xpgeRf8G59ktp+yZazZX95cM67e/A56njj8q8M/wCDj3UR/wAJT8N9Olk2&#10;mbxtHuLYw6pDKSpxkjbkMCDwMjnNfSP/AAb7eG10f9i/Q7jYFM0LOWY8tzgHjtj8a+TP+DhLUn1X&#10;9pb4T6GZl+bxJK/MwXkIw37sfKUGep/iBPTlr4gP1E/ZiMun/s06e7bV/wCJREvPb92oxn6d/Wvy&#10;38G63c6//wAFnNYkN7I7WenQrmP5l2gM24EjAUhiO+c885r9TPgyF0z9mq3S2AIj0tPl35H3PX1x&#10;3r8sv2XrJNU/4K4eONVKqZLRVjmG4fM5jyCBn5VK4+uOeoqVsB9h/tk6jNJ4m8O2KySeTuVZNvOQ&#10;PmPA7YU5H4HnFYnwsu5LrUvs0UIferFWXG7OB0yOuSfUEYPY5sftZXwvPjFo+kqpWOBVlYLzjCYI&#10;xx14+vJ9arfAC3uJPiRHZzr/AKvT33bWAxxGMc98lsY6AYoI3PNfh7nSv+Cu2njVIz/pHhhjbS9c&#10;tv5Xn0XJOOR9M19Xf8FfvBsni/8AYd8cWEFrDK0ng+/CLMMgt9kkYLzwMlRz6ZPGK+J9V1K/0X/g&#10;tp4XhXzUhuvDKhlwMfLLICAD1OSpOAMD8c/pZ+2L4ch8Vfs56tpt9CkkNxpMkcyOx2uGjKlTjHBB&#10;9vw6gLPiv/g1v8Vza/8AsQx6bcOhax1CSMKrHOCBz1Pt6c546V9m/GOytrf47+HdSmAVfLmRZOeO&#10;M49M4H1/Ovz0/wCDUvxWsfwZ8XfDxHl26T4ilCCVhkKXZR04z8nOD1/M/od+0m0mmeMtE1VG+7MQ&#10;FyP7p57c/wBM0PcD5b/4Kaaff/HL41fCf4EafZre2d/ftfat8pOIYHj64UgZ3nr1wQAc8fVXjXX/&#10;AAt+zd+zhNdGRLO00nSd2T8qxKq9+OB/nmvO/BPge28bfHDRfHcv7z7Bo7wxfKcAM6ncMnjjHr+F&#10;fMX/AAciftZH4K/sm3Xw90CcNqnifbptnCH+ZQ5HmNjPQJxx3I96APz6/wCCfHgXxN/wUR/4Ke+I&#10;P2h9bium0ez10tZR7Q8aRI+ETedyn7gyej4ckgV+0/8AwUL/AGhPDv7Jn7JeveLLq8jh/s3R5Wjj&#10;eYruKo3AIGc/1r5Q/wCDc79kWP4Ofs/r8SdYtmF1qsXmZkt0UhfQbSSRuLHPIPQcKCfnn/g52/at&#10;uPFWq+GP2TfBd80k2rakkuoRxL/yyUlApPuxGO2A3qKrqBwP/Buh+zbrv7UH7U/ib9rb4iRfaAdS&#10;mm3TQ5VpnbdleNoADMMDGBtxxmv12/4KqftU6L+yL+yD4u+IEmorbz2WjzLZJHJtZpmUrGo9yx4z&#10;wTxXFf8ABEr9la1/Zi/Y00G3u7Jor28sVmuTLHtfdznIPOcYGOeV61+dv/Byl+0xr/xn+PHg/wDY&#10;q8C31x/p1ys+qww4KzJvwq9jwVLDBwcDOCKPtAem/wDBsx+z94h8V3fi79r74gaQTqPibUpbhbu4&#10;jO5mkdnJQ9htZPfr7AfYH7dXjGT4h/tHfD74C6ady3Gqfb7xlb7scTo3b1AdOehx+PpH/BPT4EaH&#10;+yv+xp4d8I2tosLQaSstw23DGRhubPJ7+vPavnf9iw6j+1T/AMFEfiB8er++kuNC8LyNo+gbm+Qn&#10;O52A7DO/nuGABwtSB9Df8FAvjxZ/sufsZ+JvHrMI20vw7cSQjdtywiOxfYltqj3YV8d/8GyXwr1/&#10;T/gTrXxm8VWsi3nirVJbtpZV+eQl2ZmyeTkufc4Gexpv/BzP8aobL4BeHf2a9Cuy2rePPEVvZR20&#10;a72e3Vw8pxn5cBV577sV9e/8ExPgnafs7/sceG/Dstk1vPHpKSXUbKBhyuWHHHfFPoB82f8ABd/x&#10;3Nrc/wAN/gZpVws1z4j8bW6tY+WTJIkYZ8oQeCCq9ePxxX3N4bsLfwV8DbLT4I9kdrpaKq9cAJjH&#10;+frzX5YftE+O1/al/wCC43g/4aadevcaf4Bs1kubf/lmt1IfOzjI+bYqdezDBOSB+mX7WHjKy+GX&#10;7NWua5eXCwx2GgTyMzcAKkJP9D+FAHyL/wAEdfh7a6x8W/i9+0BNBJ52u+M7iMSTL8y7WGV5A6EA&#10;c5wFAHSvsv43+GbLxr4cuNOniEirH8yn04/pXgn/AASh8P6T4C/Y90vVbYlY72e6vZGZs/emY9cn&#10;gAjGOvXvXtvw88f6T8SW1JtPnSaKOaSHcrA/MpwehPekB8H/APBPKCX4C/t1fED4OfaFFprMg1Sz&#10;j+75XJVgP74JOd3U9+a+rP249AOq+Bo9chhYyW7LIrRqSQVYNn142546gHrXzF+0XZXHwe/4KOeA&#10;PiBZK0NvqzXGnXSqxXeXAYY/vYIOV7D26fZ/x00+PXPhLNcYDBYty4zzkdPy79s5oBhpD/8ACS/B&#10;qOYk/v8ATQcZznjH+T61g/s9Xt7deE7zTL4bZre+kUgKQ3J4J5/zitD9n7VIfEfwitIRs3JC0DCL&#10;gcZB47cdayfg3fi18Va1oYnDLG29UxgrzjmgnsR/C69/sz4oaho8rMqyBh7EgjnHbrj8/eovjJN/&#10;YHjTTtbaFvL8yN5JNw4+bH9T+VVNanPhn482dy/7pb2RlLcANnp+gIre/aF0qS78Ow3ySBfKY4cn&#10;GOM/e7UB5HbPZ22pwQ3Ii8zdGDuwe9FUPhzqZ1PwfZXKzbv3IVmX+8OtFBR5RMya18OL7R1kkeRV&#10;O1twywHfjP8A+r0r5n/Yo1u28M/tL+JfCzbgJnSdVKlUXPBzn+IkA/n617p8EZri6sNQ0+/kWTeG&#10;fc3Tew+7jsOgx718+eGVtvAv7agvp75I2vlaBdoKq+0ks2f72OmSuQeAcYpkxPXP+CqXhT+3fgnq&#10;d6m5m+wtKsiErtYKcHjp3bjt7gEdf/wT98ax+M/2eLMNIsi/2aF+Vg25Qq9wOeAeBx+dbH7YGgxe&#10;LPgbMTamRm0112BdxyR0HueR68mvDf8Agjt4nRPhxdeE5bmLzNP1C4t3jhUKEO4nG0cKeSOfQ4HW&#10;kUcV8VNTHw8/bi0LUfPjj/taMwhPVsjofUjd/wABXscmvof9rqxj174NfapizmawPMbEEYB7d/lx&#10;gnPrjrXzj/wUi0zU9B+PfgnxfpUbL9n8SJF8sg/dq2/5yCMdM/MOcH3BH0x8Rt3iL4D2rzR7oxb8&#10;ENzymcE9O/6+tAjz/wCE3iM6x+zGqW8saxx267lViVXBGc5PJHvz075oWE3/AMOdHhf7sWpwlP3h&#10;bc2cdMfMP4vx96xP2f5L68+AuoWMRaNbeRtysuQdrFR1x/dOT368ZrZ8N6paf8IHYWspG6O/bcQw&#10;U4Ct82fTHOOuXz65CDc0mZZPHD3M8it5Ph2aQzbiZFV3DbeOMYXj2qj8Mbhpf2TL++lny1w29ZAx&#10;wSZDznHTP8uAasNp9u194i1HYzyW3h+JDJuOQMM5B78nHfn07VR+CSya1+yteeG4bYLcJEI2hb5c&#10;NvPHB4wSeegA7YoA7z9mDUIZP2drm1tZFZYbcqFgbhcMoI6DkfdPoRjnrXI/sHRRR/tB+NjE0vmf&#10;2nGj/uykZ2wxjKZ6jjH4mqP7D/jC01DTPE/w2ubvdNa3DrHHuIYq2WUEHO04I+vtxVL9j7Xrnwx+&#10;2J4t0HWZGX7VJDcR4HyjKhW/EleffNBoch/wW3uk1G28M+HJpokW98bafCzTKSqJ5yEsR/EMjGPV&#10;ga/Qj4XRf2R8FodrqrR6cigkcD5a/OP/AILDaubz4n/DLTr6OLM3xNsFUMu4DDBvxJHUdhnvgV+k&#10;OhRmD4NK8eFzZ5+9/s9KAPy+8E63L4p/4LnxWgghuF0/wW+SzHdCPPwSMjkkkKeTgH3r9RPjjObH&#10;4UXE4YAJbkls8HAz/Svyn/Y3kuvEH/Bcjxs8vl+XaeDVDLvy3MsRGO4wNuRxy2RkZNfqR+01fLYf&#10;Bu+maTCrYyMeegC5PHpgGgD4d/4Iiwy6n4m+LXiU2a7br4gXnlzLHhWwE4z1OOnfpjjmvY/+Cgcq&#10;aj4r8H+GpdzLd+LLddqsQWwGPr0659B69D55/wAEKIrK7+DHiTVbe3aOSbxtqRn8yJVYyeZg8j7x&#10;yOT65HRa9C/an8rVv2lPBOlOobZqUk6tgbQFQjGcZ7/jnHfNAM9C+MU76f8ADm2skj5kt3baCfpx&#10;27j865f4i3TaT8GtPiKbdzINuQDwuT3/AJep9K0/2j7mWLSNO0wMW3wquzPJ3MoIz64BrC+OieT4&#10;J0nRgm75RvfPy5yF/XP1+7z1oJZveAIItJ+CchSJo/Mtdu5iTjeV/wAfwrgf2dom1r47a9q4ido4&#10;/JgWTIZFIVmIXB6gtg8Y5HXt6Jrca6J8H7e0WTYreVwsmMgL0z79Pcn2Ncf+w9IfED654iz8smuT&#10;BJG5JxgE59cj8B9aA6otft/a5Jpvwp1hLedo99mtsp3KM7yFI59c+1d9+x74Ph8G/B7SNMtEaOO3&#10;02MDzGLH7uck9z/WvEf+CgGvG5t9N8P3D/8AIQ8SWsbfvOwkXGB3OPTpg8dSPpv4bxQaV8Nw0bfL&#10;9jRVb6cA/iKB9T5M/bGnh1749+A/CF+rNHLrzXDRqhwTGrPk5/h9+xI9a+qFT+yvhZ5Odp8tE2r9&#10;Pfj8K+S/HF7P45/bp0HR4IN0ej2M13J6HefLA9M5zweoFfV3xLuF0f4exwPt2+WS244HQZPPtQM+&#10;af2eI7vxN+1Z4t8USN+7tzb2ceRuI2gsQfxKkY69+gr2n9rbxA2g+Ary4Uf6mwbHck4AH+fb3ryT&#10;/gnjBN4i1TxN4saUP9r8TXG1+QQEwo/Ue/TGT2679vfxDDpnhCe3cBvPmitVXdt3FjtAB+oX8Ove&#10;gDZ/Yt0C50D4J2b3Kqsh05XkYfdyyZJBwO/oOtcpLBJrfx9s4/LaRbWzeTfswqlm4/MenYH1r1rw&#10;DbRaL8INlt+7VbRFjz8u0cAfTj9OK8t+D11FrPxl1hEMZjtlVGcdVwBjJyegK/Un64Cex03j8G/+&#10;I2naRIissU0KTKWwOFZsfQkioPEET67+0Toego7FdN03z2254LNwB/8AX7VHa6h/b/xjmIjVolme&#10;WLMg5GFBOc/Xg9MU/wCEGop4n+N3i7xVs3RWLRW0cjHP3E3ceg5/XNA/Qi0lG8RftY3mpHGzT9P8&#10;lWZslPn2kr1wOOe/FYnibVU8WftFx2/2fzPsd7IqsV6lVC44+p6jvWt+zvfLrvj/AMXeLboszfbN&#10;q/e5QZOeg4PFYPwvmn1j49TXAgQeWszsvH8cvTryflGfx7UC7HZftVal/ZvgaSPb8kelsW2vjDEE&#10;Acj+ddJ8Jk/s74DxpGFCtpq52r1yufT/ACc1wP7a05uPDtxZQksZDBbna543MOgHXGckYzgYr0TS&#10;Fk0X4Ix2s7bSI40cenHQEfpQH2jyT9mWAap+0h4x1Hytu2W3i3MuM7YwSPw5Pbk+1M/bKlg1Lx54&#10;f8PPcyRvc+JowzR9/L3OfbGFHp0NXP2G5ZtZ8ZeLNZl+7/wkMqIzSA52EA9OwOe5x0NZXx7jl1T9&#10;pjwZYQ3Uf7vUriZo85zhduevT5iPxoBfCe2/GDU4fDvwmt/LdVaG3kkyc4+VD1x2B61x37GGmR+G&#10;/gONcEnmSXFtLcl5OPnkZ35x6f096i/bF8S3/h74ZXDWsbSSrpYWGMLnc7FQB3AOWHX2HSul+HGl&#10;S+HP2fIYrZfmFpCjccngZ/Hp78UFHmXw7Sz8WftV31yzMzaRpsMcfyfKjSAk4b8Rnpg4qz/wVD8e&#10;yeA/gLrzWruZpNK+y24jHRpSEHA6nLDjvXFfsOa/L4m/aq+IQluGZrfUYIlj5C4Eedwz6nI6ZyuT&#10;1FV/+Cx2p3OpfDu18Iae0v2jV/Emm2USxuVJ3XUeeR2CksfRfpQB9M/sR+HL3wl+znodpqFyslxb&#10;6LCszo+5d4QBsH0z0r4o/bF1WP4of8FLfhD8KPshmFrcXWrTLu6eTG6pnkYwXJ+n45+/Phmj+H/g&#10;vDFcH51s0XPAJO0fr1r4N+CenxfFT/gsF4k8QtHJJH4X8HwwRt/Akk0pYnoeoA9OvucgH6MarImg&#10;/DfDHb+6A3A/nX5/fsW3kvxf/wCCmfxP8bCdZLXw9p9rpluq7W2OxMj57qfYcHLegr7m/aD1dfDX&#10;wwmneTasdqxK5Geme/oAa+Iv+CGfhqbXrr4n/Gu9bzH8TfEC8WI792YoX2pnJ64J6DHT8AD7S/ai&#10;8Xx+D/hfe308iqsNg7lnbCg47mvmf/giLoH9rfBXV/i1cGJrjxd4r1HUJpYRw4NxIqnvngDkkn3r&#10;ov8AgsN8QpfBv7Lniye0vBHMdKkijXP3mZSFAG1sknoMHn612v8AwS4+HM3wt/ZA8F+GryJY7i38&#10;PwNdbFA/eGMFunvQBw3/AAWS+LCeAP2YPE81rL/pM9k9taR+dt3SOpRD68Mc+/SvVf8Agnd8ONN+&#10;G/7MvhLQNPsI7eKHQID5MfOwlcn9TXxz/wAFmdVn8feOvhv8DoAz/wDCTeOLOO4iLkBoknSQ555X&#10;5Bng+2OTX6IfDrS4PCnwut7W3RUW3sVRAF24AUD+lAHxB/wVNvp/HfxG+G3wesoWuF17xxbG6t45&#10;ApaGH99I3qMbV6dyB/EK+4PC1n/wj/w3VN33LUD34FfBuu6gvxe/4KxeH/CzQrLbeEvDNzfMzhSR&#10;JLJHEpHPBGG7dM+1fePxJ1ODQPh+00u1AtuWb0AC5oA+DoL7UPi3/wAFWYdKFy0ll4S8K+fJGqr8&#10;ks74wRncAUQEHGOK+4Pi1crovw3dmcJtty3pjC5z+nPtXxN/wTKuofir+1L8W/inFI00cfiL+zoZ&#10;GyT5cSqpGcfMAwbA6L06kk/T/wC3b49Hgb4G65rAcr9i0mZz+8xhvLJB544GTzx2Oc0AeG/8EpLF&#10;/Et144+IkpjkTVvGl48bqxY7FbYFOfTGce9b3/BV3XpE+Cl9odnKsc2pXlvZxszgcvIAeoPUfnW/&#10;/wAEn/CD+HP2W/Dt3fWIhnvrU3k535JaRi5YnucnrXmH/BS+8Xxj8SPh78MFuRt1nxpaySL5h+ZY&#10;WMrDGOeF5/DpmgD6s+CGmReHvhJb6ei7Y7fT1jUKuMKF6dP5V8iziPx1/wAFN9PgkJk/4R/w+0hH&#10;GA0shGcYzjCMPr1I6V9oQRHRvhq2M/LDhc98Dr+NfIX7Iulx+Jv24PiN4ujVZFsvs2ntNnJO1fMx&#10;nHT5+mTzmgD6R/aj16Pwp8H7+9d1UWukySbpGwBhCQf8ivN/+CYfhFPDnwBsL/yFSS8RrqZuTuZu&#10;STnBz26DOKX/AIKb+MU8M/ATxAzOu5tP+zqrZwS5C44z1z6da7/9lLQV8L/s96RCsSq0ejReYVXG&#10;5igyfx/nQB8+/tfXkHjD9pj4deDr1JJEbxA94ynOC0ULtngg4BKD05Jr6Y8fz/2D8K42QbV8kt8/&#10;ps4znt/WvlG5sJ/iN/wUl0qJrlmh8M+G7ieSPzsr5szqvQcfcQ8E8Z6HOa+lv2uddj8LfBXUr6SQ&#10;RraaVLI24jjg5/SgDx//AIJZwzeIvDPiDxvcTCRdU8U30sbLnG1ZvLA5A6bMcZyBmuc/4KLX+q6/&#10;8V/h34D0qRm/tTxlb/aIdmd8UR80hv8AZG0/jjqRXb/8EjvD9zo/7KGi3l7aiNrlbm62jHCyzPIC&#10;ccZO7P41wP7R9vfeKf29/hvoEEjPHY/bLyaNGOeqIv4Dc3+RQB9cXEY0n4T+Uf3arCO+DtCfT2r5&#10;D/4J3addeJf2qvit8QVjXybjXI7aORfvfuFKYY/3s7s44xtr6r+OOs/8I18JZrtm2+VYu/X0U18y&#10;f8ET9RuPGvws17x7fMsi6t4w1KeC42D95G8zYI5JAxjg+mOxouB03/BZPxE+jfsmeMoUmkVpNHaF&#10;dq8MZMLtz/tcj8RngmvTv+Ccfh2Twn+x74M02YqZIfDFr5jL0LeSCf1NfPv/AAWs1uDUvhbZ/D1p&#10;Yd3iXxDZ6duuHCgbp4yCM9wVz7gEdzX198CvD9p4P+B+n6Nb/LHa6XHHH83G1YwB/Kq5gPz7/bv8&#10;O33xL/4KZfBHw5aSLJHYaldahInmYKeXGASeeT8y44HDN6Yr9HvEP/Es+GsgYsNsWN3Xsa/O2aSX&#10;xx/wWe0exWYSJovg6SVl5O3zJgM9MDOw984J9a/QX42X0Wj/AAsupZHVVS1Y53HoFqgPz+/4Jd61&#10;f+K/+CjPx81a6gJjg1KxgjkTO3iN8j27DjuK+sv+ClXjK38Gfsy+KNZml8tbbQ7mRW255ETHH6f/&#10;AKs18v8A/BDbR11r4gfGr4kzQJ5upfEi5hWYKfmSL5c/nkfhnvXrH/BbTxbZ+GP2OvGVxdyja2hz&#10;Jt80rnKYxx3OeKAGf8EIfDT6H+wj4Mupl/eX1nLcyMVOcvNI3fPrXlX/AAcEeJWT4I2fhG3fdJrP&#10;iSytUSPG7mePP4dOxGRjvmvqD/glp4Sm8E/sYeAdDuR+9t/Ctn5nzbtrNEGIz35/CvkX/gsVJY+M&#10;f2lvgj8OruSaSPUPiPbtJArkb1RJCT6YBwT6kLQB9+/AfTX8PfAfS7No9v2fS404HT5R718EaMie&#10;Pv8AgtOtsbRZf+Eb8DedG4Xd5bS3AXPopIAGRyRnqBX6I2Sw6P8AC1Yw21Y7XaPbAPT8q+CP2F/D&#10;0Hjn/gpt8Xviois39nw2WkrujUKXVfMkHTJxuXjP6igD7W/aZ1ldA+EGoXTMwWOxkLN7bSD1718a&#10;/wDBAvTL/U/h742+JN3Eqr4k8fajdQurAh0Eu0MMcEHGOOK+kv8Ago74tg8F/s4eItWmZVW30eU5&#10;LBTnaSBk989OeuK83/4IXeGxov7Avga8kihD3WmtcM0YHzb5XOePbA/DnmgDif8AgvRrlzF+zHe6&#10;BZyoG1LVrG1Xew4DXKA9fX7vTv8An9bfsxaDaeFv2fNF0q2jWOO20eGNVVQuAEx7V8J/8F1vE0Oq&#10;v4D+HLS5bXPH2nw+Wu7JVZN5wB1PHA9ee1foP4MtTpnwht4SirtsFG0dvlHHNAH50ePrBPiR/wAF&#10;rvB+nST/ALvw74VuL6NPLP32l8o8j1WQ5B6Y96/Rv4sXv9l/DO4l37cQEg+hxkfrX5vfsw3EXjj/&#10;AILb+ONRaLf/AGR4Ft7VZPNZjl7gOR6fwZz6Gv0N/aYvP7N+EF9NuC7LKRiW6AbOv+cUAfBX/BFO&#10;B/E37QPxv8eTxKy3XjySKKRfmVhGiL1wO5Pc8NXuv/BZTxzL4L/ZF8YX6Kzf8SOZF2lgeYyuBjqx&#10;J+X3xyK8W/4N/LC71Hwn8RPF9xFt/tL4kak8ZZfmAV1XB/AAY7YFdN/wX+8QS2v7JWvaPb7Gkv8A&#10;ybVY8jc2+VFIGevBJ9cDjnFAHtf/AASJ0tdK/YV+HoSFl83wxaypuXHytECO5HAwOCRx1NfJf/BZ&#10;u8l139pL4I+DbN1Et18SbOVpJIlkwsbNJkZ7ggdO1ffP7G/hu38Gfs3eGfD9vHtSx0GCFVY8/KmP&#10;QHt3Ffnn+2/rUfjL/grR8D/A7QyTR2+o3VzIqplciJgGbjqDz7Z560AfqFoMcenfDqNScKtoq/pX&#10;5t/A7b44/wCC3/iTVoopJI9F+H6RMyPwjvdP19yN4C59DX6Ua46WHw8kOdu2DH/1q/NP/gm9qsfi&#10;3/grP8ctZbe32O1060TpwNm7PTvn9M9zQB+hn7R2pjR/hPqFyfurZybtv+7Xwv8A8G/0Os6npHxX&#10;8Wau8bnUPiXfBXhk3KzIdpIPQj0IxnGcDNfY37b+rto/wI1y5D/6vSZmUK2MkLx14r5b/wCDdqxu&#10;Ln9imLxVeQ7ZtY8Rajdyse7tcPk/ic9ulAHff8Fr/EM2gfsW+Nrm2uAkh0SZF+XJ3MpUd+nzflmu&#10;4/4JS+E77wX+xL4C0HUYAk0Ph6LzNsYXrkgYHoCB6nFeCf8ABwb4ou9G/ZG1SxsXKyXl/Z26tuA+&#10;9PHkc+oyCB1B96+vP2O9KOifs4+FbJ1GYvD1sp9TiIcn3oA+Bv8AgtpdHXPjl8EPBFxuez1T4nWK&#10;Xluy5jkVQxwR378ewr9JfC8A034dQwoMBLQDK/TFfmh/wVBvLfxP/wAFFv2evBjzHjxs920AUnPl&#10;wk7ueMjKn1G7jg8fpmVWy+H4XcFxaj5vT5aAPzc8DeT46/4Lj3jyQGT+w/h6HjZ1+5I9zjj32E88&#10;cNg9BX6NfFS4Fh8PriVz8qwN6+lfnP8AsSxv4q/4LLfFzxBHl49M8M2Flu3fcYtuK/U8Z9gPWv0A&#10;/aUvZbD4T6jMjldtlIdyqTj5T/8AX98UAfCf/BFNZtd+Pfx28XK0bRzeOGgzGv3mSMZPQdchv+Bd&#10;BX0x/wAFSNds9B/ZU8YX16VWFNBuPMLcceW2ex5449/wr57/AOCBGmm7+Hnj7xnOvz6p8QtRckLj&#10;IDAD9Bj8s9K9E/4LeeIE0f8AY18YxCTEk2kyQIA+07nGwe3Vh1oA1v8Agiv4MPhH9hfwRCwC+fo8&#10;M/yqeNyA4+bnr6+1fP8A/wAF7Jk1rR/BHg4eX52p+P8AS4ovMbkETh88fNjarA46DPrX2h/wT38L&#10;T+EP2UfBehXqBZrXw9bxuvpiMD+lfDP/AAWkQ+IP2k/gX4ZdtxuPiRbbF8wDICyBu+R1UZI7nHSg&#10;D9JvhfZ/2d8LrO0cH93YqnJ9Fx/SvgPxbbz+JP8Ags54UggZWi0rwbdTuu4fKzyqo4HOcD6YIr9C&#10;NOX7H4AUfd22v5V+c/wKW/8AG/8AwWm8UaqLv9zoPgeGAJgnmSbzOM9Oo/XoMUAfod8Tbn+z/hzc&#10;SAZK2pJ/75NfCn/BHa6n8QfG744+J5lkfzviNNEszDhxHGig/XHB4A9K+3fj5d/2b8M7yUkDbZuT&#10;lgMDb718a/8ABDezh1jwD40+IlqmI/EPxA1S8jLNuYL9oZRlv4uF6+mKAPdv+Cm3iWLw/wDsw+Lb&#10;iS58vGg3HzbsYPlnGOeuf/11xv8AwRI0w6Z+wR4HRto8zTTKAuOdzsc8ex/yayf+C2nic+Hv2OPG&#10;lyXbc2jyJGpx95hgdQepKj8favRf+CVPhdfCP7Efw/0qJWUf8IzayYbjbvTef/QqAPnr/guhdvP4&#10;Q8I6Lbv8174602JlVdzOpk5wOeRgencd6+6Phrb/AGH4XWMezbt0+MdP9mvz9/4LD3suvfHf4IeD&#10;Y1jkN38TrVpYdzfMqo/3lHJHzD6/N3ANfoTpQFh8PEAj24tQPpxQB8FQWdj4t/4LCxNMpkk0XwLl&#10;M9E8y569evykduB3r7i+NUkdj8NLp3KqotWyWHQbf8P5V8K/s0T3njb/AIK0ePtRSCQwaN4btLRp&#10;Gfcqu8hk7D07Z4IJ7jP2j+1Ley6f8ItQkDNxYyZ2/Q9v89aAPlL/AIInaSX0f4heL1s/LXWPH1/O&#10;sjR4DjzCOD3AIIH49etdF/wWd146V+z7JYq7eZe6xZ28CBc+YxnQbenGfXtR/wAERNNuYf2WrO9v&#10;Au+6vrqXcrA5zM/cE5x06noPwwP+CympzXGi+DfD9rC1xLe+PtNjFusir5y+ZymT6+2SOuOKAPrX&#10;4S2q6d8GLGFRjbp8YH0wK+Rf2adR07xJ/wAFL/iE1pMryWOkWkbbctwct1I4659M19h6Mzaf8IYM&#10;pz9jUfNxzsP+FfG3/BNnw+de/bJ+NHxGVZNs2vQ2aMylQRFGq5HqCQW46ZPrQB6l/wAFYvEMOh/s&#10;v689yi7ZIY7dNzcFnZVAP/fVerfsyadDoH7PWk2VtFsWPR4kULnj5f5184f8FsZLyf4A2/h21mKt&#10;qXibTLSQL/FG91GpwTgA89yOK+n/AIYWsukfAbTo5Z/MkXTIvMZVxuOwEkCgD5J+AV9J4q/4Ki+O&#10;LjdlNM8P2cK7WONxLscjPVflx3Ac+prtv+Cx+rfYf2Wda0tL5o/txgtN2fm/eyohAx1JBPGRmvPP&#10;+CdfmeJv28vjV4qkiGYdWtrRWZ88LHwfbrjH0q7/AMFvtfkt/ht4b8OQvzq3jTS7cLuIzi4DY/Aq&#10;CfbOcigD6m/Zs0UeF/2bdF0tPmEGiwqDtxuwigHHuADXyZ+w3a6hrv8AwUo+L3iOdXMdu1nZrI33&#10;SVjDccnpuwenb0r7R8JQLovwTtoFXAi09FAHsoz/AC7V8b/8EuLy5139rP46alGFNuPGUYUBTjd5&#10;CqTyvT5QOvJGfQ0AWf8AgvJ4vsdL/ZeudCvppI49U1KztJPLb5ijyqpOMjOAMgdyB6kj6u+A9r/Z&#10;v7Oul27EDbo8Y699n8ia+Kv+C+mmjX/APhfw5HNiS88ZabHDg/xfaEYH8AueTyOO5r7n+H9kNF+B&#10;1raXCYWHTY12nnHyAYoA/Oz9iHVzr/8AwWn+LEsMr7bPwzZQzR427cyMw47jBAPPpX19/wAFWnjh&#10;/Y68aM83l58MXnKttz+4fjPY5r47/wCCaGjQ63/wVy+PHimK4UtbJp9rNH5oJP7vcHw3IBGBgdCu&#10;OO/1V/wWW8QxeGP2IvG2pO23Z4cugeAeDGwPB4Jweh69O9AGf/wQu0W10j/gnR8OYbZYwJND8393&#10;0O+R2z+IP4HNfM3/AAWbggvf24P2c7a5vGEbfE22O3ccZXBBz688+xNfU/8AwRItBaf8E6fhrEsk&#10;bj/hHIzuhbK/ebO085U8kexFfI//AAVrurK+/wCCmf7NWi3lw6/8V+0gCpkZES7GHH97IP8AvL02&#10;jIB+qFpGbb4e7AvIs+V/4DX5G/sLXFzq/wDwcG/FJ1s2K2fgqFdzf8s2+09ce/TA+vpX67OAngFg&#10;DtUWfy47fLX5G/sCYT/g4E+LgtnG2TwlB5idPmEygEcc5H8169aAP1W/aOZY/g5q7yLuxp8mV25z&#10;+7bNfnD/AMG1Nytxp3xkuBAzb/ihqB+0YbEnEQ4zzx93kZyD61+jH7TsRk+CGuYk2/8AEtlJYjOP&#10;kPOO+Otfm7/wbBxvP4H+L1xMFWQ/FTUjtz04jzx0AJ5/E0Aevf8ABxdfrZ/8E+/Fm1W3NDFt2xhs&#10;HfnOCRx6+wr6K/4JtoYP2K/h/Czs3l+FLNcvjtEB/n1r5y/4OMb6Sx/YI8SRxRbmn8mEr6q8oUjH&#10;0/Gvpn/gnvpk2lfsceA7KYfOnhe0DL7iIcf0/CgD8+f27E0/XP8AgtB8DbC4h8z7K97NGyLkhhGM&#10;knBxyE4x0J5wTj9MPi4qW3wUvAx5WybJ64O0/TvX5jftnXuo6b/wXM+CpdlEctneqi+WP7hycnPv&#10;05+Uetfpx8c2UfA6/bJ/48Wbqf7uaAPxW/4JBSS337Z3xuutjbf+Eqm+ZZiyjoCMk9RnJbBOcg9q&#10;9N/4K/XF0vxO+HaQXTRyf8J5pJ2tnkedlh0Py4IyOOWH1Hmn/BGeyvE/a0+Nl/PDut/+E2u90gxh&#10;8SgHAAwD8+4nvxwK9U/4KWSyal+1t8ItLFot5JN4+tI/sbyDZKm3Lq2AFBH3lJ64P0oA/XzwiCfA&#10;VowJC/Yl4bqOK/KD4faRqHir/g4z1DVL+bC6X8N/Mh2jqhm2H9Tx7Z9M1+suhobfwXCsn8Noo6Yz&#10;xX5N/A7W/wC0v+DjfxRBFMv+i/C+KJg2eB9pJ4znofTg5yMfMKAP08/aSuBY/BnWbgD/AFenyHG7&#10;H8J6nBxx3wa+K/8Ag3ItY1/ZA1XUXgjWe48d6u00yrgzMLlvnP1GD3HcV9mftVXsNh8Ddeurl9sc&#10;emTMzYzgBDk/Qd/Wvi3/AINu1uV/ZD1mQeYtnN471aSx3MDhTP244BOTjsCAMDNAFP8A4OUE879i&#10;i4hkkxG3iLS/MXCkbftkfXPTPQfrgV9sfsn21rbfs5eFrezLeWvh+3EZaPa2PJXkjsfUdq+Hv+Dl&#10;vWYNN/YxkErSeY3iDTFRY8/N/pkWRwD1Ffb37I8m79m3wttQLt8P2w2qcjiID8uKAPzp/aR0ya5/&#10;4Lz/AAhnS9XYfDWqBo5A3UdQDjqAVI6YA96/UXx4u7wFdBTj/RTt/L6H+Rr8xfjnNby/8F7vhXFc&#10;ksw8I6oybpgdpDDBA7cEg+u5euK/Tnx/n/hX91tc/wDHqfmXr0NAH5Rf8ES7yTVv+ClX7RtzIiyG&#10;PX4gs20btuzAGeeMADjB+VSec1+h3/BQvVP7H/Zg8U3wYL5eiXJywzj92ef8e+K/O3/ghhbEf8FF&#10;f2jLkyY2+I0zB5hYpvRWyM5+VhggZ4xxwa/Qf/gpFdRWv7KniqWdmVRo1wGKqSQpQgnA5OBzgdcY&#10;70AfNf8AwbZ2Ytv+Cenh+cSM3mXl0ys7Z6TOuB7fLXJf8HL11fwfslRw212sUcviTTUuuDkobqIe&#10;vAyQT2wMHrXbf8G3Mqv/AME5vCmJVf57g/L1UmdiVPuM9e9cf/wcp6lZWX7Kln9pdlVvFWlq+FZl&#10;dftUeUYAY2kDBJ7HockUAfcX7HQ8v9m7wumWYLoNtjcxYn90Op7n371+Zv8AwUZkeP8A4LQ/s9ub&#10;po9t9eLGoZTuLLGp3Bv4SuQOuCQR0r9Qf2Wo0tvgH4bRCxVdFtxluuPLHX3r8wv+Cjx03Uv+Czn7&#10;Plm8S+ZHeXTLuIUNtMTbc5ByCFYDpj8aAP1b8TH/AItxcAtj/RD83p8v+FflZ/wR/tb5P+CpH7RF&#10;xd3ACNq9ttg3DcjbFOCAOBhuO/HPOa/VPxK3lfDaQ4Rttnn5l4OBX5Tf8EgYpG/4KrftFTIw2tqt&#10;qpxlTnZkrtz6YOcYIYehFAH1n/wW8sXvP2FfHEcMqo3/AAjdz+8dsKp8pwCeD6/nirP/AARAkkm/&#10;4J7fDlZgVZfDcCkZB24U8ce/5jmp/wDgs3pkmp/sQ+NrdXRCfDdyd8jfKMRMfT2//X0rH/4IR3Ju&#10;v+CeXw9nDZH9hRr8y8/ISgz7jAFAHzR/wW7sZdK/a8+APiYlFWP4iW0avK3VmOdnGOG2DnHBx061&#10;+m0zR3HwnaXOVaz3ZOeRt75H+Fflf/wcFy6qvx9+Bbi1zaH4lWYmbzdoHXHU/e64PXJ465r9SdEB&#10;m+DsY83fusV/ebuD8o5oA/Mr/gk62p6X/wAFRvj5p1zHGlvPd2EyvtUMzeVtZTkZxlQwP146E/V3&#10;/Baxrtf2EvHgto1Zz4XvNyyfKrfuH+Xr3OPw96+P/wDgmLrWo2f/AAWP+PGh38kyrJa6fIodiwZf&#10;LUA8cDAP1wTX2J/wWbh1G6/Yg8aWemxLJJceHbqILtzy8DoP/QvzAoA43/g3l8SW+vf8E5PA7wxt&#10;8tg67ipG7bIyjqTkgDbn/Zr5T/4OIbi30b9p/wCAetpp/mTf8LEtUikAXIVsoVG4YJO4Y6HIAHOK&#10;+if+DanXJta/4Jy+E0nWESW0csTeTIG3ASNgnHRv4SOvHPWvmz/g5MR7b44/BLV7q0mazg+Ilk0j&#10;Rxtu27s7gRjLLjIH+yR60Afrn4Z1FLv4PRXquCsliGDJ0IxnivyQ/wCCYt7Pqv8AwXY+O11YPutR&#10;p9pHJtXCq6qoxxj5l+YZwSc+hNfrJ4EnW8+BlrcELhtLU8KcH5R2/wAn15r8sf8Agl9d6bpf/BcP&#10;4+6baSR7pdP092USZYt5Yyw4HHzAt3yR1wTQB+mH7brWUf7OHiIahCskP9ly+dCy8Ouw5HHrX53/&#10;APBqPqIvP2fPHCQFTCPHV48P7oBirMMHdzkYG3AJA28dcn9B/wBvTc37L/in5Wx/Y0x+VSx+4ew5&#10;J9hyTXwR/wAGo8Vgn7JHiaO2jbzofHGoJcN5p2uwfAZQexUr+K/QAA9O/wCDk/xE+kf8E6vF8YaM&#10;edZrCNy9WZwuAc9Rkn8Ohr3f/gj5YW+m/wDBPr4awW6KoPhWzc7VIBZoVYnB9c5z3zXzF/wdG6n9&#10;k/4J9azbmRTvurZNrxhsZmUFvunGMqc46HqM5r6o/wCCTFi9l+wL8NYpJCz/APCJ2RYlt3JhU9fx&#10;z+NAHwP/AMF1LlV/4KG/s0pbxyC4/wCE9i8uaHKsF5yuR/Ce474HpX65aWWPg2MjJ/0T+L0xX4+/&#10;8FttXgsv+Crv7MEEwm2t4om3FZcKSdi7SMHOd34AsP4q/YW2IPhFeij7J6e1AH5HfsfanZat/wAH&#10;EnxWW5eSS4tvBtnBHJuOBh8lQOgAz09ea/Sz9tG1W7/Z38SwvGrA6TN8jnCthDwx9OPyr8xv2J/s&#10;5/4OKfiwYrncW8L2x3LJuzhtu3plR3weMgV+mX7c8Ucv7Mfi1Hbj+wrnpkceWQeg96APkb/g2ZuZ&#10;JP8AgnxZWpEmIPEWqId+eSLuTJ5A71y//ByzDBcfAfwbZy2jSvP8RdJWNQ2P+W3X9Pw5rpP+DY6V&#10;Jv8AgnZpckcrMDrN+RuUgj/SZBg5A5GOT3OT3rnv+DmS0aL9nDwrrcNx5ctn8QNIkhYyADzPtKgD&#10;r1IOPzzQB+g3wGtvsvwY0KE7l26PAvzc9EFfnL4m1q4tP+Dgjw3YyQQyLN8M7oRyD78e25UkZz0O&#10;/p7g/X9F/gBcXF18E9Bll+++jW5/Hy1r83NZ0h5f+Dhnw5fSTbAvw1ujsabIk/fqMhc5XBBHuD+J&#10;AP0l+PhA+Emqsw/5cZN3X+6e45GOvFfnH/wbZXSXtj8aHZ900fxc1hZi+dy/v3O3oPl5BX6sMcV+&#10;j3x6nit/hNqrzOyqLCQlowCy/IeRnqRX5z/8G2SJdaJ8ZNWdVWab4sasJkj5CETsdv4ZJB7qy+lA&#10;HuH/AAXzgt5v+CdvxGSaBZCfD0qorKCC2OP1x2/nXf8A/BIud5f2Dvh5IX/5luAKNxOMZ45Gf89q&#10;8o/4OIdQNn/wTm8fDYreZo+3DEDOWHH49M9jivYP+CS19pmofsK/D2bSYdkP/CN26rtXAbC43Y7Z&#10;xkjtmgD4d/4LussP7WX7Pc0s6+WPiVD8rc4+Trge+K/Vfw7keAbcRp/y6KMf8BFflN/wXzlEX7Uf&#10;7P0UEjCRviRb7QGG0gKepyMZ6Y/iUn0xX6seFR/xb23CH/lzB+904oA/IX4KvLb/APBxf4kUog8z&#10;wfE+4KQRlXU/w8hgDnqAQBnsP1a/aNQv8G9UJfaBYsd3935evfp16V+VfwZSQ/8ABxf4incbdvgh&#10;Fj+5t27nPTqB8wHf5juz2r9WP2iX2fB7UpPlytizYbGD8vegD8tf+DXa5lhf4vaVPGqyR+PLtpGG&#10;d2TK+QQR0+XII6FiO1fV3/BenT1vP+Ce/wARG2fNH4ZuXU8fLtjY5weo4H449K+TP+DX26W71j4w&#10;3cIj+bxxdLuDAsP30jYyOCPmGOpHrX1p/wAF67lYP+CePxHeXzNv/CL3WWjkI2/JweCM844z/hQB&#10;0P8AwRTmmuP+CfHw6klsGt/+KZtcRyDB/wBWOnJynTae4xXyF/wcRQNd/EX4KtZQeZcL8UtP8pvt&#10;Bjw2TgdcZJ4yQQADX1v/AMEQBqH/AA7t+HK6izM6+H4ApaYSHZtG3kZ/hxgE5AODyK+Of+Dk2Wa1&#10;8WfBaa3dY5P+FpaeVkaHeyAbiWHtjrxjHpQB+q/wwQr8LdPTO7GnqPXnb+tfkP8AFK4stM/4OOfB&#10;11ezsklx4Lkht1UhV/1p4YdSGBb1GQvvX66/CLzG+E2ljB/5Bsfyljn7nTNfkD8c45v+IjD4frcR&#10;lo18MTlF54zI4LAcjHIyPQDt0AP18+LRdvhPqBgyv/Evfqob+E9j15xX5S/8G5eq4/aK/aG0a4+R&#10;4finqrRxtHtZVa5YqenKnH4Z96/V74mh/wDhVl2UOGFixU7c4+Q8++P1r8o/+Dec2sn7XP7R32Vt&#10;i/8ACy74i3ZidpExRiD3UsrYB5AI7E5APsT/AILdaZJqf7BPxDtxJIobwpfE+TnJAtpOmAenpg5G&#10;a4z/AINz5o5f+Cbfgoo7/LasDn7p+bqvsf516f8A8FhrP7Z+w54+jZtv/FL3p+UZORA5HH8WCAcZ&#10;56d68i/4NudUTUv+CdHhWNcYiRxlfuucg7h788j1HpQB4l/wc5W8Fv4G+HeqAKssPxG0s/MwAaPc&#10;+4ZOMHO3HOD6EgEfpj+zbdS3XwE8P3M5+dtFgLMehOwc9u/0r8wv+Dp77XF8HfBVzEr+XF49015i&#10;rAYwzDv2yy/Sv0x/ZKmuLz9nDwvPeMfMk0G3LNnJ/wBWOvJyfWgD8pPjFO9t/wAHIHgyW6lhWGbw&#10;bIlvt3BiwkclXx7YxnqM9O/7E+NY3m+H1wN+3da9W/r/AFr8bv2qdOuYf+Dif4Zme6CRyeHZjGsc&#10;hVjiXlCc/MOjBeOc8YNfsh4wLf8ACurlkPIs2Izn070AfkT/AMEMpUsf+Cm/7Semxas0jL4oUbCu&#10;3GUUEHgZ2kbVPcI3Wv0A/wCCsLwxfsVeOJ7g/Kvh+5Lfud/Hlk8rg5GB07jivzT/AOCJfia40r/g&#10;sf8AtDeE7yzaKSbWHJ+YlSoOBke4AZT2BYHqK/UT/gploCeI/wBkDxlpbL/rtDnUfKSOUI5wRxg+&#10;ooA+Q/8Ag1tvftf/AAT/ANNQQGPy76dQrHn/AFh9/u9x7GuC/wCDrqW/tv2XdDvLa3k/0fxfYytM&#10;v/LPEnDf99FRjHU10/8Awanas97+w1LpwhdI7PW7lI1lHK5ckj6Z5/E1m/8AB15ppuP2JodQGNtn&#10;4ksZX+Y5x5qrke/zd+MehwQAfdv/AATh1i61/wDYv8C3l5biNm8M2w8sNkJiIfKOBwO3FfmN/wAF&#10;dJdH8Ef8Fjv2d/F7WkfmXGrXMdw6IN5VGgOc8cdRyeOemef0q/4JdagmqfsQ+Ar2KMJ5nh+EsA3Q&#10;7R7D+Q/CvzW/4LvvYeHv+Cmv7NeuSy3AmbxHconl24cFCYAc+qhuGGOVY5IxyAfshdR/bPh20Ua/&#10;esdqqvb5e2K/GL/gnXG3hz/g4I+M2jxqhS60m2mPzbeXiibIHfg4IHpmv2g0krcfD2ISD71iN3QD&#10;7v5Yr8UP2ZNUt/Dn/ByJ46srVcjUNFtDgbuMW65cZHHIxj/az60Afrj+2ojP+zd4ocJ5j/2NcBY+&#10;fmJjbgY7/TP41+YX/BqP4vvr3wb8RPC5tFFra+KJ5YZVUrnfK4+6eg4PA6HNfqj+1LBBL8B9eS6V&#10;mT+zZN6pySAp4Hqf59K/KP8A4NXLm2ttU+Lmji88zyfGFxsiZSpjXzm5Geqn0OCM89aAPpj/AIOR&#10;NK/tP/gnL42Vmn2x6es37hyv3ZFIJxztB5Yd1BBBBNewf8EZ1df+CfPw8EsgZh4fgB2sSM7FyBnn&#10;Ga8x/wCDizw8Nb/4Jr/EE/aWj+z6I03ytjOwhueRwcY984OQcV0H/BATXZte/wCCa3gGWdWUppSp&#10;s84yY6fdJYnb6Dt0oA+Ff+DiNzD/AMFBv2dwblVVvEUvz8HY26IZPI+UZ59q/Z7wan2j4b2vmPuD&#10;WKnI+nPWvxr/AODmG6h0L9qP9nvxCEVWh8dLibzNrqpaLOM8bTgE8HJAB9K/Yn4S3g1X4OaTespH&#10;naTE+1jkjMYPXJoA/Hj4UWmkeEv+DlHWYLe5aSTUfC6XDPLhhExE67cjOFZQGHGQSOmTX7EfGWCO&#10;6+FupRzyfK2nuGO3dxt54r8Z9NZbL/g5txNbNDJceEY1B+ZlclpMMSc4yoHTGD8vGK/Zj4w+ePhR&#10;qbQ/eGnuR9Qv/wBagD8sf+Da4QaZ8Svj14fgEYNp8SNQiZY2+VMXVwQo/wC+jjp6Y4yfoz/g4ato&#10;7n/gm98Qlaby2XRJHU+WGBwO42ng9Dx7gjGR8p/8G3XiL7P+1H+0H4NvrFobxfiNqUk0QQjYouG4&#10;6Z/j74/Ht9lf8F5tITVv+CdPxEieZY9vhm8cO23ZuWF2Gd2RjK/X05xQBjf8G9GqWN7/AME1vh/9&#10;hmZ1XSdrsxzhwxyP8OnHPevln/g6KvbfS7D4V6og/fW/xFspfvMPl+YE8f756kcn1r6O/wCDcGID&#10;/gm94LmWXcslkcDzXbbgkbcN93GOg4798188f8HVmkkfC34f6zLaq0Nr4+sW384RmLD5sfwkAjk4&#10;z05IoA/Ub9mnW/8AhIvgD4f1UytI0+jwsXYcsdnU+9fj/wDFyK38Of8AByx4ddbZf+Jh4Nt22rDw&#10;f3zjlsc/c4z0PqOD+tH7D8ttcfsoeCpLJNsf/CN2gUGTcQPKHBOTnHTqelfk/wDtxeJpPhz/AMHE&#10;Hwj1ufTYpY9S0T7Ii+VyA0h6nlcZORxkZ57GgD9l/iHC9x8PrtFTn7MeGB/Ljmvxq/4N4F1bRf8A&#10;goH+0PoF7A1v5fjC8drc4+VTcEp04xtb5eBwfwH7NeJ5jP4AnkCL81mfl9ePevxn/wCCH+rvpP8A&#10;wV5/aS8LTW8kXmeIpZRHJJvwTLzg4wFyMqODt4IBWgD9IP8AgrVosut/sK/EewiRGaXwhqCKG+6W&#10;a3cD8Oa+cf8Ag2H1yXVv+Cduh27Mzi3upIlLMeyp7nGOn6+1fYX7d9jHqH7L/i60lUFZtBukZcno&#10;0ZHbpx6civh3/g1f8VQ6t+wimioGWTT9auIZFdiWXBACnIxkYxx2A6dKAML/AIOeYfsvwd8A6yN7&#10;PZ/ErSpI4NvyzEuybCQOOWDDkHI6kZB/Rj9lHUZdZ/Zx8M6hIhTztBtm2+mYVP8AWvzq/wCDqNL+&#10;0/ZP0bXbMLmx8ZadMysoIbEy4Hsc7ehzjNfeH/BO/wAS3Piz9jrwPq944aSXw3a+Y6/xnylG78aA&#10;Py9/aS8T2nw3/wCDjDwNc6gHePWvCKWsZ3ZEcnnydv72SM8/d29MYP7E+Noft/wzuBAu7zLE7cd/&#10;lNfiP/wVavtR8N/8F5vgfqtusrJN5cbMpZAALkscHj5gNueuRt79P29lea7+GgbB3Np/QMcn5PU0&#10;Afjt/wAENrHWfB//AAVT/aQ8H3/7lB4omudifdk82RXRjz94o25sgYLdug/RH/grX4fj8R/sP/EL&#10;TXDfvvCOoJ8uctm2fpX5xf8ABLDU7jw5/wAF0f2gPDc7Iv2mZbg7WIyzJCc44wSByPX0GM/qD/wU&#10;W0BPE/7JfjTRpclbrwxfR7VHJJgcDHHUHH8qQHx//wAGuuuLqX7AunxIdyw6jKnMe0/Kqr6YP3ev&#10;4dq5f/g6i8PXc37Htr4rt4k/4lHirTbnc6g4xNtLDjg/MB6EEjk1P/wam6/aXn7D76XFeLI1rrlw&#10;jLt2lef5e3aux/4OdLBJ/wDgnP4qufsayeXJZtuLbcEXMZ3dRyOTjv6EcFdQPqz/AIJva8/iX9jf&#10;wXfuV3SeHbXcFPH+rA9e9flD/wAFgdGj8Jf8FofgP41tbTyze3E1rLfLMxLiN1bYQBwy+YcH+IMR&#10;/Dk/pZ/wRm1KXVP2CfAk812szHRY90ikYY5JyOB1/nX50f8ABxTZf2V+3F8AfEdvHNHJH4okj86J&#10;j1Yxn0xuAUY6Hk4zxtAP2VaJdQ+E/lxMG3WZ2sw7kcda/Ff/AIJkadofgP8A4LufGjw7a3QZp7wy&#10;eWV/1ZeMOYyTjkMpIIyMEDOc1+0vgItf/CKzZZd7Np6MG9TtH+PP41+H3wiHif4Xf8HKniPTYo/O&#10;i1i1hkn/AHmwJE1ttXqeeR2z6cZNMD9pv2rLBdR+CGtIqxsf7Nmw0nRflPJ9uOa/K/8A4NUbnUNC&#10;0P4leBNStFtZNJ8XzwSWqSq627h5FMatuLMgIwCc8g888/rX8XrZtQ+E99B5e4tYNu/7559fevx/&#10;/wCDa/TtQ8I/tY/tBeCrvT2sv7P8eXUT2/mMyqwmfA5Y54UkcsRk8jPLA+rf+DkPweviv/gmv4+K&#10;2rTNY6bHeKIj8ymOeJtw4PQA56ZXIrrP+CAvit/Ff/BN/wCH928hbZo4jx5m4LtZhgEAZHcexrpv&#10;+C0vhO08Yf8ABP8A+JWl3zyLG/hG+3PChZlHktkjg9AM9K8r/wCDbXV7bUf+Cc3g+KG7jkaG3ZJE&#10;iYbUYE5xzwCfmxx14AGKAPBf+Dle1ttK8cfA7xZKjZtfiVFH9o8xlWHfE+ScdQ23aeDjjOB1/Ur4&#10;W3ltqfwV0y6gYMr6TGR3H3B7c1+Zv/B0BZnTfh18MfGLDcul/E/TmZGVdrB1kj5J5A5zgEcgZPr+&#10;kP7OWrR6z+zz4fv4xzNosJx6ZjHB5PT61OoH57f8E3dUtI/+Cxv7R2kxwWy+Xe2TZjiUSAm2gBBI&#10;9z25wRnqa9O/4ONNOhvv+CeXiZ5ZAoivNNlVtxGCl9ARnHUHp+OPY+W/sdW76B/wXO+Nln9lSFdQ&#10;0XTp1aEHEh8pBk4JGRt2nI6BPUV7l/wX8h0h/wDgnF8QJNVMJ26ajw+coI81ZUaPr/tqvI6HFNAe&#10;zfsDXovf2KvArLCFU+EbICPdkAeQuByP6V8f/sS6g9x/wWF+OgurlxI9rpoEJboohUKcehCls9Oe&#10;nevqz/gmrdfbv2GvA8zf9Czb9WDZwgH8JPHHr9K+M/2ckXR/+C7vxNVpk23fhawKqsnKfKeq8A5A&#10;yDjjpyKgD2L/AIOBdOSf9hDxJesr7ra4sbiPb03JeQkZ9hyf84r6C/Yd1N/Ef7J3hS+d+ZvDdox4&#10;x1iHt/n36143/wAF2tAOsf8ABPH4gGMqv2fQWuNzR7uI2VyR05wldx/wSk8SReJf2I/A9zFK8n/F&#10;M24YuxzkLgjn3H49e9Ug6nxfoFtb/DX/AIL1S28BP/FSeB45JF3bVBjklXpwC3yAj6e9foh+1/oP&#10;/CT/AAC1mxZDIk2kyh1DMN6lCCPl5/Ig88V+cv7T87+FP+C7nwuv55IUi1DwrcwrvYDJWck4z3G5&#10;ceoOK/TL47iS4+Cd8UfH/EvYM23d25oQHwT/AMGzq32kfspX3hW8vPO/s7xJdW0ZyeFVU46+v6Y5&#10;Ncd/wct+FnbwN4B8aXF4qQ6X8SNKdt0oUkMZUwuT1Jft2ye1V/8Ag2O1y9j8I/EDwXeai0j6f41v&#10;A8TfMEYzupwcf7K8duK6z/g538H3Gp/saHxTb4Emh+ItOvlLD5TtuFUjp6MeO5/Ipgfdf7KN9Dq3&#10;7NegyRzNKr6LCVcuSWHljv3r8if2hLuX4e/8HBHg69ihjmXVPDagszgEqs8ydSfm6sfXIwOlfqJ/&#10;wTL1G61r9jfwfc3crSM3hu3+bbgt8gweg69fxr8xv+CniReHf+C0fwR1Sa3EaXEFyjNOv7tiLlGx&#10;nH3gWUnnvmkB+v8A8WEbUPglcAPtP2Fhx16dR2yOK/Ib/gghrs/hj9tD42+APlSG18aXDKFfIAaV&#10;vTs+dwHRSCM9BX7A6pG+pfBxgqqTJZ4/8d6YyP8A9VfjD/wTEI+H/wDwWb+NHhGd44/tmrG7jWUD&#10;d+8VTuBA+YHLA4IySCeRQB9hf8HEWmRT/sMeK7+Uy4t7e2lYxgEnZdQtwfXJ9ieg7mvYP+CYHiSL&#10;xX+xB4Z1CKTzGk8PwltxUZPljOPYnOPauQ/4Lm+G7XxP+wH8QIZrXfnwjdSKvmbcMsRdRn1BVT71&#10;J/wRLZ5f2BfCiTMzM2j7tsjHoTkEE9j+mafQD5M+BXm+Hf8AguZ4stryS4c6hoFtcQts67TIp54y&#10;FAx0PBXuK9U/4OVdJuL79iC61GMuFtdS0+4l8mMk4FzEDgjJBBwwyMZH415Pf61YeGP+C9yWk853&#10;XnhCPbGVGWxNc9DjsDyBgEH2r3r/AIOKrW+vf+CdviprAYZrGAsdoPyiWMk85/4DgZB5yOofVAfR&#10;H/BNzUrTU/2GfCj2IjaEeG7fy/KXaGAj6gdunPoc1+XPwU1u90X/AION/E2mG+jSGSztYZE3bWKf&#10;Z/lU4Pz4JX8NvUcn9IP+CO0rXX7AfhMvqKXUn9iqzTbAoc5bJx6e1fmvr+iyaF/wcmfbri+VIrrS&#10;bCTEgPyjaECN90dUyD2JA60dQP2S/bBtrjUf2avEVpZ3kkLT6DcR/aI2AaPdCylx7jOf8Otfkj/w&#10;aW6tHb3PxF8NW1/HcQ2mrYjMYG7buJDZAG5T1GcYOcDmv2F+O9hHq/wS1Kz3ArJpci/N7oR6cjHb&#10;+XWvx0/4Ne7m10P9o34x+E4YIF2+IZjGsMu+NFEpA8s4BKHd1IBxt75AAPs//g5Die4/4JjfEApp&#10;ktztsInxCcGPE8Z8zqOF+8fYGtz/AIN+NTn1L/gmr4DE0Lx+Xpgj2yqQ3ykjn0+nbp2qf/gvvHYp&#10;/wAE1fiVf3lwYjb+H5JIZI49zBww28YOV7MCMFSQeCa57/g3Bkupv+CaHgs3Dr/x7MFjjUgIN7cd&#10;APU8ZHOM8VQHm37TunS6D/wXp+EviCGwtx/angO9tZrhnxlIpyygLtPK+cxHrvb0r6y/4KLTRad8&#10;EbLWpZJkFnrenyCSCTay4nXn3HOCvcZH1+Vf+CgV8NE/4LQ/s5z2csiTXmlarDLnBVowYjnpwwYq&#10;Po5Hfj6v/wCCkPh//hIP2Ttct5tUhs0W0V3uplJWIAgluOQQO459KzA6PxvHb3fw3e4kl+VbNJFb&#10;jngH9a53xLbk21pdJbqNqxbTu9H/AMB+tdEyQS/CC2KquxtJUEseMeUD/jXP65qAbw/azwqRutmZ&#10;d3ttP8sc9hQB5n+2Von9ofDfWrOKeRQ0kbuyscqvdsd/lDcenvXrGnv9n/Z/UZYkaYvzbuh2Zyfo&#10;efWvMf2sRcah4O1W3sVbzPs0Usbx5JPcHH5V6JZCeP8AZ5WOVlaT+zFD89Dswfy749KBdT4J/wCC&#10;MM9xe/tc/GzUJSw3+NJlCtGc/LIwOGOCRnjHGNte0f8ABwT4ibSv2FPGSQBS8mkyQ+W0m1WDEIV4&#10;5O4HoO+O2a8j/wCCIGnC++P/AMYfEiwsqT+NLjayyDB/esdwx03Z3HA6k+vHTf8ABydfLH+xNr1k&#10;0O77RLaJ8qnhjcx88+gz+Y69Kr7Qz1L/AIIe6ZDpf7FHhjyrYx/8S9iwbryzenvxx6V8L/8ABcJ7&#10;jxR+378HfCKy/uZNYmmEWwccqhZSOvUcEE8DkdK/RL/gkNp0Om/sWeF0tfu/2MjDGO43dvr/AJxX&#10;5z/8FV7Ua5/wVm+EdhIrPtWdhHDMo8vNxbqX65XOMdhnHX5si+ID9ZvCflaL+zjG205j08birc5C&#10;4464+lflf/wT8vrLxf8A8FJfiv4mIX/RLw20jYIVim0HGcYXBGDheFwB6/qD4ouW0r9nKQhhtWwZ&#10;fv8A8O3n1598d6/MD/gj14dvdT/aO+MHjK7lbbN4quYflbnb5hUKMY24UKB7dMVK2FLY+mPjC0Op&#10;ftCbLu5ZvJs3LR/e80LGMjgHpuJ65ODgDFXv2afKu/2h79J4w01nYsJJlDLliRng9BlfXjd061yk&#10;95D4p/av16KLUcLZ2Fx5kMkZ/iYJuB24AxGeMnPfvXZ/scPYXX7SHii3hTElug3LsPy8/dB9sYIz&#10;6HnJwEI+afj/AK1qWhf8Fu/h3AsC/Y5tBfy3SLDCTziG5JwyjKcDpnniv1a+NmnHXvgVeWrQ7ll0&#10;0hlk/iBTpx6jv2r8p/24bWTRv+CxHwb1u6vEWOZbmGOB4QNzCRDuBxkj5lPHOGAHAIr9a/FFompf&#10;B+S2IUA2GCex+X+tBofkv/wbI3ujeFfjP8aPhvpsx2ad4wuo4dyfMY47hwOTz/FjBycg1+k/7ZIk&#10;js7O+VNwimHJU/LlWA7cV+YP/BCDWR4P/wCCnv7QHw7vEWOVvEt5MsK3H3Q86t0z83Tnjg46cCv1&#10;a/aU0n+2EsbclvmvI9yqxwRzxwaAYnwq8PWvhzQ11yTqmnpkkkc46/p2r8MP+CvXj7XP21f+Cqnh&#10;f9nTQ77z9N8MtFJNAqFlad5NxYkZzhSvYYGepNfuF+0V470r4N/s+ax4t1K5WOGx0qSWVw2DtVeT&#10;xz09OfSvxT/4IcfCvWf2w/25vF37XHibT08m81qa5hDIzbFDYiw3PIXuD1XOMYqkB+xnwo8K6L+z&#10;H+yjYaPp6LDDp2jYXcpwAsfcDntkkenpmvwR+E1vdf8ABSL/AILB3vi+MtcaVp2sBIW27l8mORhu&#10;PbqXOe5wTya/XD/guj+0+n7NX7HGt/2TMq3lxYm2tV+Vj5jYVQVxzyc55IxkgqDXyj/wbCfsnXFj&#10;4Y1D4/eIrVXl1S4Jhkkh+cA/MTkrkcqo4Y5PbjkWwH6w/EDxPovwC+AM+o3Hl29po+j5/uqgVcDP&#10;oPfp0r8FP+Cc/gzxD/wUm/4K9eIvj14qH2jStK155bWRl4ihil/dhePl4C8Ech2HuP0I/wCDjr9r&#10;Kf4Ifsean4N0G/8AL1DxA6WEIVyPlkJV8YIOQu7BGcHGQQa5H/g2L/ZJf4Zfs+XHxl17STHea83m&#10;Iz4LEDPzA9VByBjocZo6Afa3/BQ7412X7Nf7JPiLxJZX/wBnurTRZItNjQqGe5KbYgM8Z3kdQQfQ&#10;5Fedf8EdfgxL8HP2QdP8Q6habL7Xo21G7kaPaXdySO54xjHPQDNeKf8ABYz4it8Yv2hPhd+x5omq&#10;Bl1rXY7/AFiGOQZEMUkYUMP4gzP0zjAbIyFr7c+Jev6L8Af2arzVruNLa10XQXlkC9lSMkj8hUgf&#10;k/8AG6/v/wDgoh/wWz074bSyyXXhr4ZwqkgXLIbhstMeOh4jTqDxxjnP6oftX/Fvw7+y3+y3r3j3&#10;U51t7TQdBluZNvBwidB79hnjOMkDJr4B/wCDcn4Jz+J18bfta+LrLdqHjLxFdXizTR7nHmStIRk9&#10;sMvHFbf/AAckfG65vfhH4a/ZL8OzzDVfiF4it7XybfO5rSJt8/TnBPlr0wQ9V1A8k/4N3fhH48+O&#10;vxn8dftwfEWwZm8TapNJBNcIdwTeCiDOfkVBGAD2zg9Sfev+C/8A+0Pe6P8AC3w/+zT4L12a313x&#10;5r1vZw28H3pLVZFM+cA/LsyPQ5619L/8E7/gB4e/ZL/ZC0PwzBZtZyQ6Ws17vJJEhXc3XnrwB2wA&#10;MdK/ODw/4sf/AIKV/wDBby6khC3nhf4UhrKDzOVa4SQtMQAccPsj7H5OQQKXUD9DvBfhC/8Agp+x&#10;Fp3hW2i2XVj4djiXanJk8vJO3nuenI4r54/4Ia/GLWfF3gbxF4O8Zam02qaP4juIbhpmO4gt7+6s&#10;fxr7t+K3hW0vfhzJoqRKYlhxjdgbR/KvzJ/YVe4+A3/BTfx18Il/d2Ou266pbW52gq2dp25IyOD9&#10;0dSemKYHuX/BVvwY1nf+E/iLbW6yNo/ii1ucnduCh8Hb2DAHjPXIHHJr6buiviv4HkRFG+0aUrAs&#10;pwcp+ZHPT2rzz/gox4Kt/GnwCvmkm2qsQdmC4JUNu47qcgEHPBFdN+y5rJ8U/s2aK8k3mSPo6Kze&#10;pCAZOD1OOfepAzP2QLeTTfBV9o958skOos21snG4A45Az1Hr+NZvhS8udC/aKvNKuWRIbq2fb1Gd&#10;pyf/AEIcDGOtXf2cL2S08YeIvD7yt+5uFKo38I5Awe/T9RXPfGXUpvCf7R3hvUoocwzXLRyMpx94&#10;Dtn6447n0oJNn9pJH0bWNJ8RWsTZiuot23OfvgHv7/lmu88dwxa18MXmKLJ/ookHcMce/HP+elct&#10;+03pz3XgOPVsfNAytuGPy/Pitf4VaqvjP4RWcr7f3ljtkCtnbx04645H1oH1OY/Z28faZrfgya0i&#10;us/YL14GZW4Jz+hHcdunaivMvD/ibTfhL4l1zRcbftN2s7K8mOfmB/UH9Pc0UBdHM/A/xhqdv8dd&#10;U8EyzldPis0k3LIWJYlhnoPcDPt7kcH+1Nplp4Q+PfhvxF9pRVj1YeZcSn5SrEALz15PHYnqeQRc&#10;+JN5qPw4/az0X+ygWk1Z3tpPlwBtO/cfUDacf73U079vXSrltEt9cjLvsmguYwM5VgydNvsWyOh/&#10;Wgg+mvHhPiL4ANFGfm+zt8wwxA28+q56+2T6Zr49/wCCWmpT+Gvjn418JXd8/wC515njtWb/AFaE&#10;sCcL0BKng8EqDX114AvYtd/Z8lkLbpFsFcdD0Tpnjt+lfHf7KFuPB37ePjHThasq3ggkiZgT/C4J&#10;z1xlSOmMZNBoj0L/AIKr6Y1tptr4is0SJtP1KO4bcuSq5525ByeR9MjHevV/Bd+niX9nCOOGdmUW&#10;8JzxlTwTjtknHA68Yrgf+Cpmnao/wm1LVobcDy7bzY2k+6CnzDI7jIGfp+er+yZrDeKP2VoWlfzN&#10;2mxYU4+ZgBjvzkgY6Y/CgmRh/s7lB4T8QaBM/wAyyTMxdcrncSG9O/8A46e+apwKtv4ZhjdCzC+u&#10;PlWPoSQCCMDGemPQAHg8T/AS4ii8YeI9MmQfu2YhWAO4Ad+PXuferup6YkfhfSpdsai61viRhuzm&#10;YfIM9eI/yY9ck0EnXeFIV8Qal4ytFgby4bNLdZv4nCxNub1PAPPrXmn7EfxA8rxx4g+EPiCVofKk&#10;3QrIvylW67RjA2sxBHHqcZrr/wBnrxHFB8dPE3hC8by/tF0XVmkDZUBgwAHQZI/LPTFfJ/7evjLX&#10;P2FP2n/DXxwsPtn9gyar5GsLDGNn2dwdu4MTwrCPnp68kYCkjpfip8Sr79hH9vHT9b16WSLwv4uU&#10;2N1eNIAscmf3anjv8ijuxIBJwMd58XfFMfwf/ao8M/G2wab+ydYmS2muY8hD5xwvOMcucDng56DN&#10;dP8A8FAv2cfDn7ef7HA8UeBit1qcNil1Y3EK5Ysu0r0xyMls9CEPpz8ufsTfGLU/2nP2ftQ/Zq+L&#10;NysPjzwn5tuzTSjnyXcwt1A4AjPPBwT1NA9keu/8FQ7+Dxt4z8A+KYYn+zweMtJvhJbt8yq8oAwo&#10;H8TAckdH5r9LtP1Mf8KHW8Qfe0/PPf5ScZ/+tX5QfFTUda8W/BiwtdXhNxrXhW+igvF83AeOPayP&#10;904wo/DJ54BP6Q+EfG9nrP7J0eqWNwsgk09Sjxtnqhbgn/OBQCPz7/4JwQHWP+CzHxa1FjayNa+H&#10;reJvJzwTMuBzjsuTgE5IzxX6WftoXyWHwI1QouX/ALPkZSo3Ywpr82P+CO5tNQ/4Kg/HiZrKOOaG&#10;OyEZXltrTNv55Iy/OPX8h+hv/BRCZU/Zu16KItvXR53BVfSNunB59D9aBnzr/wAEGNAXR/2T11OV&#10;Y/N1PXtQuZvLJ4bz3XaQR1AXB9Tn2J7X4rww+Iv20/DNusLMbKyupdyt0y0Qz+fAz/f744xv+CIl&#10;pDD+wj4TvreRmaa1mk3NxyZXzxnpkZ/LvzTdD1C/1j/gobeafJJI1vp3hSIqm4FVZ5OT06/IoH+7&#10;mgD0D48yPf8AjDStIiVuZI1Xvlhk8fSsX49yrJq2i6VlgXaNWC4ZiNynGPpnnufYHGl8V7hJ/jVp&#10;Map5gW6JGOzKB+mDjNUfi6JNT+KGk6ZFDuaOQZy2FKiLOcY9cZ69fqaCTovjETa/DK1TyziOPczM&#10;emFJJxjt/Ssz9hrQrrSPhdHeXZ2yTTTTtuUL99yenoCfx6mqn7VHiFNF8Ey2aMrTR6Y7LG2cksrD&#10;HXrkrn24rtP2e7CbQ/gzaxtc+e8engliu0MSvXGeMk/hx9aA+0fNn7YGpN4m/aD+HvhIvM0cuum7&#10;kSEZLbASuTyQoPU+mRycV9mvOdK+GIeI7WZV2/N7ZGK+PSIfGv7f+l2V4y+Xo/h2R44zH0d5kAPo&#10;Bge3X619cfE+Z9L+G6xpKI2WMlfmxn34x60FHxv+zxqb+Nf27fGVyIlcafZ2tuswQDaSS/b1BA9e&#10;ua+nP2qtb/sL4bXU8kq/udNkbEoO0ZB6nsP1r5r/AOCbUn/CYfFr4gePDpxja48TG3SR2zuWKKNM&#10;ZAAOCG9xkjtk+uf8FFfF48P/AAk1udZQoXTWHMgwTjnk4wMcfU0MRj/8EvtNe3+DNnqNyy+Zez3F&#10;1N8wbmSUuckdTzWZ+29dxeJ/EHh7wmZf+Qh4khaTC8FEIdlbOeoAyPpjmvR/2GPDy+G/gnpiNCEj&#10;i0dB8vQfLn1x/XNeOfGMt4s/at8IeGNm9LVJruTaRhSpjAJ57E+/v2yDPovVpP7J+F8NusobzGXO&#10;3jdxnp9a8o/ZoCzXfiTxTIW2yXk0ok5HyoGGBnr07cc16P8AGi7XRfAFqJt3+j2bSuo4JwpGOfc/&#10;pXCfBjOj/A688QXYVZLqH/WEkAtI3B+uGHT2oJ6k3w5LW3iHXPFD2irDbxSFJPMHO0FiOO3zfjTP&#10;2bb+/wBO+CXiD4h3qt5moTXUvzYU4BKBvxAB/KsnxNrK+Hf2bvEfiS1dPO1GOVIWQ7WYyfKDnt0H&#10;YcfXjU8SeX4N/ZJtdJbCyahaxwrtXaoZk/xOOfSgfkaf7KlhNpPwjvvFmoTt510sssjbNu8hSucd&#10;unHtVD9mbTLiT4galqUyMAvloORuP8R/mpFb3w7gPh39nWFUd/Nl0+MOy8HcwBb8T83r+NYH7Iuq&#10;f2r4t1pYVO5L4DduDbvkAHT0AXv9OtAuxkftq30zazpmkwxKzX3imxhPmSEfKJEPUfTp0PHrivXv&#10;GpfRvgxDEW2/6Plv+AqOnPOB/LtXgH7YWrXh+OPgfRrQsPtPi7LKMfOqhsjHAwSfXIwTivePjeTZ&#10;fCBXVvlj06VtzZ5+XGTt7cD2560FHCf8E+7eOfwXfaxEjCS41K6lkx/E3mN+8/Eg8Y+nBrl9ftrj&#10;xF+2R4dgjfdFY6RcXDqwzgtIihj37EZ9z6V1X/BPCGSz/Z3h1u5dS0kE07shwAzE549uPyPSk+EO&#10;mDW/2gNV8Sbv3drbxWsK44Bxkk+/Qfh70C2Mz9t7xE0EMWmO67ZNUsLby3YHcTLHwOc+g49favbP&#10;JSP4LfJK25lXcdu38T6V8o/8FGtb1bRdT8Nx6dEssl54809GjkUt8huEycgjsMc5A79iPqjVDJbf&#10;s/q0Z+9ar97udvXn0IoDqfM//BLyKy1j4r/ETxDbSeZJ/wAJfcQlm5xtC/Kp9Bux77TgCmf8FBNN&#10;uPHXx5+GvhGy1Bo9/jeO7uFjz80duDKcnpxgE56g4HcVtf8ABLSLC+K9TaSGQzeKb5t0a7QcOBgY&#10;9MbecZ5Peua+PGvXOq/t4fDTw/Dcjyy15P5TZO7ant14Zs+pOOwoCOx9keNb0+HfhA0yDbttyfTJ&#10;CE9PqOnNfEv/AAR/EHj/APaG+MnxSubBTJN4wawhuAwb93AkalQfTfuYgdyR24+vv2mNak0X4LzS&#10;J/DYyNt8snPynjI59R/+uvmb/ghXoNxN8Hta8eyx7W8QeMNTvNuzG0G5kXkkktkJnJ/vUDPb/wDg&#10;p38S0+Hn7OXibXXuFX7HoszL823DCNj1weuOuDjriub/AOCL/wAMZ/AH7GPhOXUYlW81G1Oo3m2H&#10;b+8nPmnPqct1ryH/AILp+Opo/g23gS2CSTeJtXttJt41kAZvOlWNtuQecNx9ccdR9l/szeHB4C+A&#10;ej6XGm37Fo8KKMekYGaAPiL/AILWeJ7jxRdeCfgxpsxM3irxpZWk1uvVoVmWWQe42pnHT1r75+HG&#10;lx+Efhdb28aMvkWKRhtvTAAr86Pj5q0Xxn/4K6fDH4ZwSm4h8O2N7q93bhdwQ4SKNjyCCDIe3cdc&#10;nH6P+OL0aD8NJJThNsJbdt9BmgD82viRdzfHf/gsP4I8GQs01n4T0e+1O5CRkoHYeXGzccH5jz0O&#10;V61+lXi+4Hh74dsc/dt+e2QBX5l/8Evhe/F3/gpt8Z/i5dztJDo62+iWoPbOJD9OcjGeN2D3r9B/&#10;2vfGNv4O+Euoag2f9HsXkO1huPy5wM9+KGB8Zf8ABNq1n+Kf7dnxm+MN9ZTMtrf2ukWFxNEdqxxI&#10;SypjjliGP1NfXn7b/jBfB3wY1bU1f5rXTZJEjz99gpwP5D8RzXzb/wAEHdEvtV/Z31D4katYeVN4&#10;k8X6lqIbGC0bynbn8Pz6ir3/AAW6+KbeBv2XfE0VjOn2m6szawI/Qs5CAc9ssM8jrQBmf8EGvh/L&#10;p/7NLeNtVtz9o8R+ILy+kkZcb1aViD79T+BrT/4LR+Ojov7P2q6FEyhtami0+JcZZmlZYwoHcnJA&#10;969i/wCCafgIfDj9k/wdpEkLRyQ+G7aSTzFwVYxAnPPBznjtXzX/AMFKPElt8QP2nfhP8ELmF511&#10;PxZ/abx8ACO0/eEHn1YN6fLjqQCAfY37Mfhux8F/A3RtOs0Cx2ujwxp+7C5wgAPt0r5D+LFtD8VP&#10;+CmngXw7ugkg0DSbvU3DSYbzPkhGByDjexOcde+Dj7et7WPw78Ndg+XEIX5V6DHb/wDVXwZ+yfCf&#10;id/wU++IHjaW7kk/4RvSbbS7aNowNvmu0r89f4UA6DrwQaAPuf4oX8eg/DZ5ZGC7bcv8zeg+tfMH&#10;/BLjwqt3qXjT4mGaSRtd8XXLfveu2NigA65A27c9wK9p/bh8Yp4G+A+uaz5i/wCg6JNKN0mAdqE4&#10;P4D6fTqOL/4JVaG9n+zFoOq3Mqu17aG6kdVxvL5cn/x4f/W6UAcX/wAFP7ybWdO0HwZbnd/bHjHT&#10;7eSEp96HzVL4564GAezYPavpnw7bJoXwhjig2jbaKN27j7vXP+eK+Rv229Wn8VftcfC34dWw8yOb&#10;XLi+uFbGMQRMQe+SCyn154FfXHxDlXRPhNIHl2qtuT908AIBn/PX9aAPjH9iO4i8d/t//FrxJL5b&#10;/wBjyWFjA0cW3ZujaRskHBb7nuOB04Hrn/BVjxWvh79mXxKPMZW/skwqsWNzGQhAPxzjivLP+CQf&#10;h4at42+K3xKmlZm1rx5chGkxuKRKFHQDI9zyfap/+C0GqR6p8P8AS/BUN3Ijaz4psbTMZ+bmdcY5&#10;7dTjJ56YBoYH0h+xl4dPgn9l/QbCTO638PwIzHu3ljJPvXz34R1e28d/8FOLq2lu5ZJdD8Kq0MKy&#10;K0aiSdicnBIyUAxkdvevqbwhZxeFvgdbWaptEVnGq9hjaMfjXyT+wJoNp4z/AG1/i98SWZpLiz1S&#10;HSN20/J5cSSFOSccy9iAcA49QD6E/b98TQeEP2eNe1GRd32Pw/PL+UTHrjjOB+Zrhv8AgjR4GPhP&#10;9jHwk00PlyXekpdzDkNulHmMSD0JLE/lWB/wWn8dN4Q/ZW8TQRPH515YLYwxyHh3kOwL+IY/gDXu&#10;37Dvg+P4ffs0+HtCC4+x6DDGPfEQA9PTHSgD4k/4KtB/iF+1P8H/AIWMjbLzxpHc4ZRgiEM/PPOR&#10;8oBGMkelfo3DCui/CwRooUCBVXnpj/61fm/+03Yt8Tv+Ctvwl8LRJuj0W3vdSmEYO4fJsG7tj5hj&#10;3P0K/ox8R7gaT8J5ldghFsT97oAtAH5wfsT3lx8R/wDgr/8AFDxPGGlh0Xw/ZWscm4H7zyNgY6g4&#10;PXnj6V96/tl67/YHwU1C4Ztu3TpCcduOT0PSvhf/AIIo6Xb+Lf2mPjn8WPtDSi+8bPaLvONscQGx&#10;RjIGNxOOnzfWvqL/AIKz+Kv+EU/ZZ8WXsaszQ6HKyqGxuO0gA8HHJHPrVcwHjf8Awb12dxf/ALK1&#10;14vvbULJrfi7U77zNoXzd0xBbaCdvzKwxnoB161j/wDBwlrt1L+zfP4V026aObWNTtbKNVwcl54l&#10;weRjIz7cc8V6x/wQ08FSeDP2AvAMFwGZ7jRFvJGLZz5p83r6/MK8B/4LUeJIfEnxj+EfwvnhE39s&#10;/EjT90JblkWYEgYBxwc59AaOYD9AP2WdBPhT4CaHpQUr9l0eGPa3GMRDg1+e/wC2HPdfEH/grj8G&#10;fBMZkmj0u4utTcL0Qqrc47kYHvx6Gv0s8I2cel/DZYkIAjtdp2j2r80/hw9947/4LmXqXYle38P+&#10;Bt8EbtlI5JZjllHYlflPrtI6VQH6NfFa5bQ/hZPMsgXZasfmOM/KePr/AI18Nf8ABE66u/F/xA+M&#10;3jy8ljkN78SLyPcnIAjAXGcDJyMZx/KvsX9rrxAnhf4JaldFlXy9Pdt277vA598Zr5P/AODfDTEv&#10;f2Z9U8dKi7te8Yands/9/wD0ll9eny/rQB1f/Bc3xP8A2H+xt4tRJdrSaW8akHkMV4I7ZHWvW/8A&#10;gmD4MtfAv7GHgPRLSNlFv4YtflZs4Yxhm57/ADE18s/8HDXiWez/AGdG8MrPEjaxrVlZpNIuQC86&#10;A5x0AH6Cvtn9ljR4/Cf7Ouh6akJVLTQoEUP12iFetAH53/8ABVJpPFX/AAUL+APgxLz923jIXcsZ&#10;VmH7oFgemBnLDIOfu+1fphrZTTfhWwLLhbU/j8p6V+Znx7b/AIWb/wAFqfhnopbcug6deXmEk5DM&#10;EUMRjHILgd8jPPf9JvjZdtpHwgupsN+7snbC9RhPbvQB+e//AASkitvG/wDwUi/aC8dXDo0lrfWO&#10;nwqsikbETJPc4PAzx0x64+1P+CguuroH7POv3fm7fJ0eZ924f3Gz146Cvif/AIIHaSNd+L3x2+KU&#10;kLedqXxDmtlbdkGKIKAOvqT2BPU54NfTf/BYPxRP4Z/ZI8XXdux8waDcdF3ZXym3DGRwR3zwMnnG&#10;KAPJ/wDg3h8NS2n7FGm+ILiALJq+p3t7J8xJ3NMQcliSxO3OTz2PIrlv+DgG4ub34Z+H/Ddq4xqH&#10;jTTYH3MR8rXCj8OcD8a9c/4IReFLjw7/AME+fABvAfMutI+0t+72482RpB/Ovnr/AILY6rqXij49&#10;fBn4XWD7v7a+Jmno3y8bUk3nuOhAPUE+1AH6V/C+A6d8K7WMj5lsRkfhn+tflt4tvIPGn/BenwVY&#10;SBpm0rwzeS7fM+WDcoC9upCkkdiR3Bz+p+mxjT/hjtXnZZj+VflX+zA0Pjf/AIL3+Mr6ZPMbQ/Ac&#10;ahsg+WzzLnHU8gg9eg7cgAH6q/FSUWXw3unD7f8AR2Klm9u9fnD/AMEOtCi1z9pr9oD4gXCbp5PH&#10;rWiyt1/dpgj37e2ACOpA/QD9p/XZPDvwZ1LUAhbyrOR2VccgL0weK+Hv+Dd+0GtfCr4gfEFXjk/t&#10;j4marILiNfvqpRfw6dP65AAPpL/gqdrU2h/ss+LLuzkjE0eg3DI0vQfIefw/zxmvOf8AggJpE2l/&#10;8E8PBKzj55LWSVvmBzvlZzjHuxFQ/wDBdrxtN4U/Yy8YSwXKxmTSZE8wyAEKRg4ycZwWx9D1r0f/&#10;AIJB6NBon7BPw1tI4ZIz/wAInZu6yLg7miDN39WPXmgD5k/4OBNetpvAnhbwvPtddS8bafBJGx++&#10;nnqWHBHPGRwa/Qb4JWqaV8I9Mt0XHk6ZGCqjj7gPFfm//wAFvUbxL8c/g34JFxsOpfES127+eEbd&#10;wM9yAvT+L0zX6YeGLQaZ8Oo44QFVLNdu3sAuKAPzJ/aZvLbxz/wWr+DfhpvMkbS7HUruRPMP7pSm&#10;1Wx7lSPcV+mnjN0074ezNyFWE9eP4a/L/wAK21345/4L1q07s1v4f8ByTIAg2h5J2j5PXovX1Hvm&#10;v0v+Nt+ukfC6+naZYxHZyHPphTyMelAH55f8Eglt/EX7f/7RniuSRpJIvEFlaLI5B4SL5sEDpu98&#10;ECvuL9tvXItB+BGuX0jIvl6XMTuUt/Bnp+H+FfDP/BAWwufEXxN+OnxQcq8epfEBoIZI4wFZYgRk&#10;Y+o5yf0r61/4Kja5eeHv2VfFupWVysbQ6BctudSw4jbsCP59aAPFP+De+CSf9jG11t4XH9oa1fXA&#10;eRceYGnfBGO2P1zWf/wX/wBdFh+y1eWTSN/pGrWUSxq3LMZ0HA/i69PSvRP+CHPga7+H/wCwZ4I0&#10;e9lWaSTTTO0ka4HzsX/H73U/lXi//BeW+k1rw/4H8DJFu/tj4haXbyY2n5fPHHPr6jGMc+wB91fs&#10;xobf4JaLHk8aZGc/8AH+ea/O/wD4KG3Vt4o/4Ke/ALwrNAXeLXrq6G7PBWBsEdsYJP1xX6TfCuxX&#10;Q/hdY2kfzCLT0XPrha/ML45X+peOP+C3vwv8PravJb6DpV9eXClG2rvRRvznkghO3Q++AAfqXqrf&#10;Zfh+xbqLcYGfavzh/wCCeV5F4p/4KwfG/V/M3NY2On23yvnbxkEf+PH1ww9K/Rbx/Otn8PJnK8Lb&#10;5z6ccfrX5u/8Ea7C7179uX9obxtId0Z8SW1nE/QbooyCPyxxnIxz14APuz9tPWm0P4I6xdh9rR6d&#10;Jtbg87ff8fpXzD/wb52yy/sT6ZrBLFr/AFO9uGzx964c4AycLjHHrn1r2n/gqL4im8Pfsr+Lr2Jw&#10;rx6DcFTu6HYQD/n/AOtXC/8ABCzw6mh/sAfD+Tam660WKeQxqMEuN2ffr+VAHF/8F8dah0v9lLWA&#10;cAzz28G5lyPnmjTB9MhiM+mfSvqb9ijTLLQf2ZvCWmWMLRx2/hu1RVYkkYhXjJ54r4u/4OBrma/+&#10;DWk+Fo41kOqeLNNt1VkyTm5TjpxkgDnjGfTn7u+A2mJovwU0uwRdvk6TGg79IwKAPz1/4KGXkXiX&#10;/gpf8A/DMgZ9niK7uGjOOPLiXBx26nnA+8MGv0g11hZfDtjx8tvnJ+ma/Nz43geMP+C1Pwy0e6Tz&#10;ItL0W+uIlKt8khwM/wB37qYGOfvZPQV+jfxKmax+GNwy/wAFsd3b+E0AfAP/AAS+um8Qft//AB61&#10;qaQs0OtWdrGGUABViPA7kjv7enf68/b415/Dn7PviLUojtaDQ7l1bdjkRMRzj1FfIP8AwRRiTXfj&#10;58dvFZkZmm+IU0O5jnIiGwD8OncfSvoz/grJq/8AZP7JXjRopVV/+EduxHu43N5LAD/6/YgUAcr/&#10;AMEPdOnh/YY8I31wd0t5avcSSAAZZpHOcdv8R715V/wVe1C41f8AaQ+CfgqNd32rx9DNJlT92NC+&#10;ODxyAe3TnIyK+hf+CTPhU+D/ANiXwRp2dypokT7t24tuG7JPcnOfxrw79sC3g8Uf8FHvg/4eussl&#10;vNf3m1QcqVijAJ46bmX8+x4IB9neKpzpXwlaRm27LM549EI/HrXyB/wRkj1PXJviV47u5pGj1L4g&#10;6gYVbdwqSlMc8/wAH3X6V9bfG68h0j4PX07AAR6fI2B7L6c183f8EVNOtj+zvfa7E4c6h4m1K5kb&#10;A5LXDdx69fxoA5L/AILCaodV1P4c+DTF5n9o/EPT0kVWGVVG37+o5UqGA5yV+tfYF3DNo/wejhkY&#10;BlswCffHbj/69fGv/BR3UNM1n9sb4K+D9WhaSOTxRNcx7JB8sscLlN2RypZgCOvJwRX2J8Y7kaT8&#10;GbobsKmnv90cqAv+fSgD5V/4JDeD9ai8SfE7x3q4bOrePr14S8JHyqQp5PP8P4Y/CuT/AOCwM41/&#10;4ufB/wACo/7zUviRZyIu4EExJI/I9MhQeejE812n/BDzxNd+MfgXr3iO7j+a58Zao3mbyxf98ecn&#10;3JI9N2OcZPn/APwUhm/4SD9vv4D+HYZY1I8VSXLKzfeURdMZ75Az6leDQB9664ItK+ETIuY1Sx/h&#10;Xp8vT8K+Lv8AgjBp8up+PPjD4yyzx3fxEvPLZsBcBiMqOysqow65JYjrgfZHxjlOnfBS8kdtuywb&#10;/wBA4r5D/wCCD+mef8JvF/i5pTIda8fatdKW6gfaZAM8AdtwwOAQO1AHBf8ABdC91e++JPwZ8JaP&#10;qKwTX/xS03JZCVYI/mANgfdyozjJzjHev0DtQNI+CapcKf3OnhGU89Exj+lfnf8A8Fkb6W5/bA/Z&#10;90mGTc03xOtR5Wwt91GOTyPlGSTjnO3pxn9FfEsaL8GpjM2QtkSdpwT8p/yfagD84P8Agj1NBrP/&#10;AAUZ/aK1i2n85YtcsrdpVXjckRDDsOSDz3K96+hP+C7mpWWn/sDeOvttw0anw9cfNHyx+QjGMHIz&#10;jPtxxmvA/wDghWqf8NYftHxKWZYviBt8zbgdHyvUnjsD0r1j/g4buEh/YF8aB32N/YsgDfh06dxx&#10;6euBmgD0b/giTaTWX/BN74XwTwLDt8K26+UrEhMA8ZPUDse4r4n/AOCuWoW8f/BWT9mPE0kcg8dZ&#10;3qqnOVQEHOeAPvegOeor7i/4IwWUunf8E7fhjay2zQ7PCtqPLaUsUGwfLuI5x0z396+G/wDgrG0d&#10;l/wV6/Zjnjto5Gj8YMJG+XhZFVQCMZxjdjJ5b0xkgH65Sbz8PckMD9j/AIcZHy1+QP8AwTUitLj/&#10;AIL9fG3NzJHJb+Gbdfs6vvTmVM9ztwNvHB9eev7B3EayeBnTj5rM/T7tfj1/wTc2WX/BwT8bbYRM&#10;5k8MQHd5xGwedEdvTBBJHPABAA6cgH6wftOSJD8EdekdvlXTZi27GMeWfU9K/Ob/AINiw938Ovi1&#10;qLXjSF/ilqgZWUKy/MpwQD1Oc+27Hav0P/axvJbL4CeILiLG6PSpiq7ev7s/p/Kvzb/4NY9ahu/h&#10;n8VLNW+YfEu/fPneZuVkhYfN/FjJGe9AHrH/AAckanHY/sC+I0nWNlkaFPnjzjdIF69idwwfX2zX&#10;1V/wT0uLi8/Y2+H93PL5jyeE7NnfeG3Ewrk5HXJ718k/8HMLSw/8E/vETQxMxcwhtjEfL5gJz6Yx&#10;kc9a+rv+CcPk/wDDFnw8NuqCM+EbIqsYAX/Ur0oA/Ov/AIKDXsw/4Ld/AO3mHl7mvmEjScHELfLj&#10;seM7iccAYHf9OvjrI8PwJ1GTO5hp7Mdy5ydp5xX5h/8ABTJ4bH/gsv8As83t0fKV9WukjdgF+Yws&#10;Ovofl49h/eFfqJ8abRdR+BWoQrIfm05tpA25O046UAfjn/wRbFvL8ZvjHdskZmHj6+8xtvLDevzD&#10;2znPy+nJOcbX/BQi/i/4eCfBeOaORo4/H1r80OSyFtwzt7/d3ZPTy++7jnP+CN6WWjfHn4yaTJdF&#10;7mP4jX0jNHGAqb2QgjP95dwA55Cnium/a30+41f/AIKk/Bmwt4Fk2+L2mbdGOdsajcRnnKhlxxjf&#10;n1wAfs/aSBPB0bMNn+hg7fTivyM/Y7vdOv8A/g4g+JtyAJJv+EDtk3bl+VhIozxj+H5SOSOfXNfr&#10;lMRbeDvlXbstOmOnFfkh/wAE5o7vVv8Agvb8cr9tMk8m28MWS+c43eXlsgZGMBhkjPoOpFAH6Wft&#10;pXQsf2dPEk7HCrpM2c+mw5OfT1/zn5C/4NpL621T/gn/AG2oon7ybxNqhmcyb97faWy2cDjOce3p&#10;X1T/AMFB3eL9lzxUsD4kbRJxGpwNxKEYyTxnI718xf8ABtX4Zk8P/wDBODw7cySxyLqV9eXkbJ3V&#10;536+/wAuD7qaAOG/4OZYmvv2XtJ0cOyLeeMtJjMi54/0pCO456/hmv0D/Zz0mTRPgboWlzld1vpM&#10;UbGPhSwQA49s5r8+v+DmPU7e1/Z78M2s7/NN480hI9xHEn2pWVscdNnb1r9EvglIW+EelHd/y4L6&#10;f3eaAPyz+MWrvq//AAcR/DXSShxZ+Cb6RWbGMEkfLkdeoYAnhhX6tfEaUW/w4unZ9v8AojfN6fLX&#10;5VfEE2l5/wAHFngdHshK1v4HvlWZcHy2LElWOOmAcDt1zzX6p/FOI3Hw2vUQLuNmwXeoIHy45z2/&#10;pxQB+TP/AAQRv7HVP+ChX7SF1bWMiAeKAFmZtwdQAuPQAYyF7K+OcGv0F/4KhXzaf+yD4wvYbcSt&#10;H4fumVOfmPltxkHI/Dn3Ffnz/wAG9Gm2Vr+2r+0jDFdGQx+M28luQHVmYtwecq2Fz3GMcYr9Bv8A&#10;gqJHGf2P/GBZR/yAbrBPb901AHzz/wAG19nawf8ABO3wzc26Y86a4dvm5J809eeMcj34PFcL/wAH&#10;MzxD9mDTbZ1/1ni7SwF9f9JQHP4E49yK9F/4NvLC90//AIJueEBewBGk86RUXB3KZG29B124B46j&#10;PeuD/wCDlq4tIv2XLOW6037Qq+KtKZ8KCQv2uLgZ/i7jg54oA+/v2ZmB+BXh91bd/wASe3+bdnP7&#10;sc571+X/AO3F4ekv/wDguX8C7yS2Ekf2e8IYuV3MgRsA+qjDepAxX6efsszNc/AXw3OYo1L6Nbnb&#10;DjYP3an5ccY549K/NH9uXXINM/4LhfAdJJNsk0d5Gz/K3BCADHVTngnJGCeBySAfqZ4sVl+G8yFv&#10;mNmQdv8Au84r8nf+CNSXUH/BVr9o6KSSR1fWLVi7YYFtnC57kZYewNfrN4sYL8PJpXA/49Sf06V+&#10;TP8AwSCW2f8A4K8ftGz2k33Z7FZIypCj5Wy6846kKe+E96APtb/gsdcta/sReObhFy6+GbtlG0np&#10;C57e4HPb864v/g381fTdV/4Jy/D99NkWQR6TsYrIG5DsMcYwR0PA5Fegf8Fd7Wa5/Yp8bQW9pJcF&#10;vDd2BDD998wuPl4OGH3h34wOSK8r/wCDdy0mtf8AgnX4LWeFFZrVmby23K2WOGHplcEj1oA8L/4O&#10;Jg8Xi34RyvbgqfiRp7NIIzuVVLfdORhwTuA/i2Y+v6beD/8ASPhDEWkDf6CCzdAfl56dBX5o/wDB&#10;yCq2enfDnW7iRvKtviLpTS7PlP8ArDht3qpyQO/NfpT4Am+0/BmF4UXLaevypx/COnpQB+Vn7Ct/&#10;puhf8F0fi3pEkSrNf6LZTW4j4VlC5JCgcONx3A+o7mvv3/gqBok2tfsheLLK1GZZdDnRVDHr5ZI6&#10;dcEA/UY71+en7Jms3un/APBwD8RtElgCx3PhS0njOAvmYfb5gyemWwwxyFBOTzX6afty2sFz+zdr&#10;ltNbecrabIph28v8n3e9AHxD/wAGsmuNffsJLpjjY9nr19E0f93Eg569zyfxrzD/AIOerCzs5/hh&#10;4tmcRrp3xB092kzhQTIeD17fgAPcV1f/AAawav8Aa/2ePF2nrqYmW38c6nsXa3AMqkOM9FPp2/nl&#10;/wDB0pNpOnfCbwbqt9aSFofGunyrJGq/IqyZbk/UDg0Afpt8Hp7a8/Z/09oLhJFOkptaPoflHI5P&#10;XqOe9flV/wAE47uSy/4Lz/G60glheOTSrN32yDMb+UoGPmG4FcqeMjb75P6efsv32m6j+y7osumy&#10;xywnQ4fLkh+6yiMYZeT8pHI56Yr8vv2KJbTwt/wcG/E7S5ISsuseFrO4DyKVBdQFO3gZUkbRyeh9&#10;8AH6hftyyiL9mvxK+7bjSpfmZc7flOG7cA/p6da+Gf8Ag1d0iW0/Ym1PUjZQxpdeMtTMbp98qJzw&#10;/PXHI4HBFfaP/BQ/xDP4e/ZW8Ualb2v2ho9HndYw4G4hCQvIxgkAHPGM9MV8ff8ABrTez3//AAT+&#10;jnnjh3N4k1I/uBtHM5JUj1DbsHuMdsUAUf8Ag6fuUi/YJvlYru/tC1Ubs8bplQscdAPMHtzX2B/w&#10;SnhWD9g74cRxzeYq+E7MKxbP/LFcD8Bx64r4t/4OtNWj0/8AYfktpbTzPtGsWsatuG3PmBvmGMsM&#10;IcYIAbbmvtD/AIJSS3Mv7BXw3a6tWhdvCNizRu+5gTApOeB3Jx7UAfmr/wAFs01W7/4K9/s22lpM&#10;3/IwSSLtU/wshP48HaRjJ3Z4Ax+z0O7/AIQz5x/y5Z/8dr8Xf+Cw+rDVP+CzP7O+lW9xcRzW+tSf&#10;Okh8s5bJU4HDgAEeoLepr9oYsp4LBwP+PPt34oA/GL9gewurv/g41+L2pyNhbfQ449vGNrBMDgDP&#10;3c8557kAV+qf7dMd7L+zT4oj08r5n9jzbd2cE7DjPI7/AORX5Uf8E6dcF5/wcXfGa3ntxCx0VRtC&#10;5ztaLA9gQ2R3/Pj9Wv25rr7F+zH4tvFbBj0W4YfNtzhCaAPjP/g101Yat/wTp0+TfIxTxBqSkv3/&#10;ANLl7dj6+p5qn/wcuvCf2aPDcT26SFvH2jDp8y5u4+g79wevB6VW/wCDVOJR/wAE9/tCay90r+J9&#10;R/cyZBg/0lxtxk44ANJ/wcuy6lD8D/Ab2Y3Rf8LM0g3AXqF+0L+mRz9R60AfoR+z9EYvgj4eSSNl&#10;I0W3G1myR+6XrX5peLrSZf8Ag4t8KXhiuGQ/DO4xJwVRjcgYxnOCFPUH5l96/TT4Hs7fB/Q2kdWZ&#10;tIg3Mg4J8sc1+Zfi1S//AAcY+F2ZQhX4XXDZG0ht1zg9gT0wfQqPwAP0q/aDJi+EGryY+7p743bc&#10;fcPBzx+dfnF/wbF60dS+HvxYszbSxtD8UNT/AHjfdkUzyYGcDlcYOAONv0r9Ivj4o/4VJq27b8tj&#10;IfmOB909TX5w/wDBszaC28K/GT5HVl+LOrxvuYsSRcyYye55OT34oA9i/wCDiKa2t/8AgnB8QGui&#10;AjaQ6AZ+8SMAY+pH069q9M/4I42Mtl/wT9+HMcy/vG8Nws3GPmI6+/17nJryj/g42P8Axrb8fJ5Y&#10;Zjpfy5cLj5h7cnOOOK9n/wCCSUQg/YP+HcShsJ4bgXlfbt7elAHwT/wcL35sv2ov2epLVC04+JFr&#10;5K8jswIzjoejc8DBxxX6zeDXP/CtrV1DZFivHU/d6cV+T3/Bwzp4n/aU/Z/KrGQfiNbDmPJXO4Y4&#10;7NwPbHev1h8EIw+HFmm5j/oaj36UAfjj8F5NVh/4OQ/EQuIpNreEV8lmk+UxbSCcZ6bg2AMcjnrz&#10;+un7Q0b3Hwc1OJM7m09wq4z/AA+nf/CvyZ+DlvEn/Bx9r5W7Xc3g1T5bKcj73GOwIQnPTJB4zX64&#10;fHmIN8J9SAQt/oZKhcZ6Dpn/AOtQB+U//BrrBpEWu/GeKxuVby/Hl4nlr1RfObaSOPvKc9B0Hsa+&#10;vP8AgvFDayf8E7PiR54/5lq4KkLuIYDIOMjjjnPavjn/AINhLuOL4ofHbT2KM0fj66CvGcDHnPxj&#10;rjgYJ9McYr69/wCC+kRl/wCCdPxGMYcsvhm6P7v7wHlsM/QZ59s9ODQBs/8ABDddQH/BOv4djUQu&#10;9dAhA2vu3LtG1s5PUY/Svjf/AIOby1ld/CK7hyrJ8R7HMn9wbsZ57c8+vHUZr61/4IHa3d6z/wAE&#10;3fh9LeFt0WjxxfO24qFUYH0HQe2B2FfKX/BzxdPHD8H7aKKNt3xS04sJGHQE84784z7fjQB+pvwN&#10;k874NaNK8f8AzCosqf8ArmOOa/JX9o3Udv8AwcU/DVGkZV/4Ru4Ry2CqfPkEDGcNwhPoeMcmv1p+&#10;A8Kw/BXQoYY/LC6RCFRWztxGOM+1fj/+0dGLn/g45+HO544fK8OyFjt/1gLsMk+3Hf0PqAAfsV8U&#10;AW+Ft6YmG77A+3nGDsOP8+lfkP8A8G8Uur6d+3R+0hoNzMskI8f3ku2NgwU+fkHgDqrcr0UjHPWv&#10;18+Ivmf8Kyu8bmb7G20ccnaT3r8b/wDg30km/wCHl37SkMjLuj8YXR2LnaqG5YIRnuQORjIx2oA/&#10;Rn/grjPp1t+xJ46l1Td5K+GrzztvUr5Dg4P+ea+cv+DXi9e9/wCCc+jRkL+5vrgLsk3LjfjI54OO&#10;CMDmvoD/AILHAf8ADCfj52keP/il73bJGfmDeQ+CBkZIOCMEEkDvXzr/AMGst1bTf8E7dOjt5N+z&#10;VLkEjGM7+R9QeD370AcZ/wAHVV+NL/Zc8OTDhT460zzVEeSVDs2Ae2CAeeOMelfoh+xTf2eqfsr+&#10;DZ7F/Mgbw3abJGX7y+Uvavz0/wCDroBv2NtPhRV3SeLNNHzY6+ccYyOD29cE9s197/8ABPoQn9kL&#10;wUkMu5f+EdtRub/rmP5e34UAfll/wUFkXwx/wXy+Cuu2sMMk13Y3Fswa5KEKHzheeHBLEHoxJB6G&#10;v2d1XEvgKTB3f6J8pXjtX4of8FRprTwv/wAF5PghrssseJrWSKRGVscOxwSCAp54YdxzX7XXbTTf&#10;D9pIo90jWZOM98UAfif/AMEvLyDSP+C/Pxw0/bBCLqZNu2PYZPkUnjPXIyT3IJ/i5/Wv9u9zH+zL&#10;4nkWGNj/AGPNt8z7oOw4z6DNfkh/wS+027tP+C/XxyfVGbzI5l8sSL8xVgu3oenYcdMc96/W39vK&#10;3u7n9mDxWljL5cg0Sdlf+7iMnPXtQB8Bf8Go2tw6j+yDrVmkWxrXxTeRPH5gJX584I4wOeK0v+Dr&#10;DSHvP2Ary/jY7rXVrB/l6gfaoQT69Cc/4Zrz/wD4NHbW4tPgH43t5J/lj8WyR/Z2Yl4mCkHk9VOO&#10;CB1DZ7Y9q/4OgfD9tq//AATU8UzTwysLe4s5l8lcsGS5jIP+7kDd0wOTwCCAfQH/AARr1O01P/gn&#10;r8OLmyufMX/hHYQrZzjjpx2HQe1fnr/wcSWtpoP7bH7O/ikTJ56+NxbKqschZSgLdMEHjIznAGOu&#10;a+6f+CEt3ZXv/BNr4cz2BYx/2GnLH+I5J7njJ6ZwOlfBH/BzTePpX7Uv7Pupz2kf2eLxurSzNHls&#10;7ocKD0GQDwepA4ODQB+z/haWG4+HNrKvKNp6sv021+JHw6n0HRf+DmbVrO03+bdeHIXZpEGPMEQ3&#10;dOg24z9G9q/a34ZuLj4U6az/APQNQNt6fcHT296/E63EOjf8HNxyFBm8MwmTY5XkqVyPUgdR060A&#10;fsp+07N5PwF1yUEjbpsh3L1ACE5GO+BxX5R/8GtGhRpr/wAXtfbb5knjC7iVY7XYq7ZjwpxgqQRl&#10;QflI5HSv1q+O+mtqvwd1S0jH39PkH+r3D7vp3r8ef+DZDU59F/aR+N3gOJ7j7PbeLbxxG2Nsf74D&#10;OCM/Nkc5/h98gA+1/wDg4OjSX/gmz8R2czMq+HZiwhXLEcEnHdQPvdPlzyOoof8ABuXraax/wTR8&#10;ERxt/wAe1j5TLtI2kYOOfY54457dK6T/AILy2y3P/BOb4kw+YYy3hi7/AHm0nGIzzgdR2I7j864v&#10;/g2pntpf+CZ3hEWiSLiNxJ5kZBDbu3qvGc0AfMv/AAdEWK2Pi34I+JX0zzLa1+JNr5+MgnIbvj7p&#10;IAb14r9avgTdpf8AwU0SdI2RW0iHEcgOVHljg554r8qf+Dqu2On+Bfhd4m8jcbH4k6fJ5zKcRDbJ&#10;ycdieMcAmv0+/ZN1dNc/Zn8KarHGUWfw3ayBf7uYUOP1oA/Ib426tJoH/Byx4MbTikby+E44Lrax&#10;2lWnl2LjA6t0P95/bn9n/iQbj/hWV81uv7z7A+3HY7DivxA/a91KHw3/AMHIXw5a9aG3W40+COOS&#10;QbS+6aQgcDoecfU9OtfuV4h3yeAbgIGz9ibr1+7QB+OP/BvKNS0f/goB+0hpGp2IjlPjq+J8xv3m&#10;PtBKcE52lSCGxyDxX3f/AMFvNNuNR/4J5fEiKCNXx4WviySRlkYfZ5MhsdBxnd0GMnjNfB//AARg&#10;8QXOl/8ABZH9pDwrM3meb4klmWRf7u9cRnngKDhQffPTFfo5/wAFV9Al8S/sR+PtGSVU+0eFb+Nv&#10;MbapzbSjBODtBBIJwQAcnHWgD5u/4Njte/tf/gnX4dswlx/obSxf6RHjGG4AO0bhg5B9DjtXmP8A&#10;wdcaRdH9kzRvENuj7bLxdYmTbxw0mME5PykkcY6gc8YPS/8ABqrryaj+wLa2X2gM9rq1zEybgSmH&#10;yBj6EfhUf/B1Rbag/wCwVcXVirbYdcsGmYKeV+0JgZ+vPPpQB9u/8E47t7z9i7wDJKWLf8I1aqWK&#10;4LYjAz+n49a/KL/grzrV94G/4Li/ADxN5EK2rxzQq86/KSW+YHkAAblYHrk85wK/Tz/gkxrX/CQf&#10;sI/D/UhLLIr+H4drT7d+MHG7AAzj2/LoPzN/4LxJHpX/AAVQ/Z21meOPy/7SuYlb7zBiUwpGfukn&#10;jpk5HYUAftJLK138OvPj/is/7vPT61+Iv/BJ7xpD4N/4LyfHfwBcxSK2qao7xNJhW3BdxQBSARtP&#10;y8Zx1wSa/bjRWEvwziLD5fsH8X+7X4V/sjxv4Y/4OT/HunatqUnmTSedFb3URzzajCq24dn3Ke6n&#10;GOhoA/aD9s9Jpf2cvE3lFdzaRNzIQF5Q9T2Hr7V+af8AwaT3+P2XfEmlecZGt/Ekys4GVb/dbHOO&#10;Oe4/Kv0+/aggjvvgPr0Mybo30uTPPX5D1x2zxX5P/wDBqTr+2x+KXg8QxxjT/FUqrGuF8vMsp2bO&#10;2Ofw4x0NLqB7F/wdJ6W0/wCwVqWpBtq2urae8gVhkj7VH6/hjHOa+pv+CQ2sxa9+wf4DvYZZGDaH&#10;FuaRCrZxzkbV5z1AAAORgYr53/4Od7dX/wCCavi6by1bY9mW8z/r6i9u3Uf0616x/wAEG9ck1/8A&#10;4JyeAbqeJkk/slRKGl35bPXP8++c9aTA+B/+C5+m2vhD/gq1+zt49kuPJaTWp4JJWO5QqyRN8ynP&#10;Pz4GByoI5Nfs9oEkd38MoHUjBsR93jPy9fb9K/G7/g5i8Px6H+09+z78QZPN2Q+Nmt5GhXkhxC/X&#10;kbvkOO5yfw/YP4Q3Kat8GtLnRlYTaXG27jDZQc8etF9APxx/Yxli0f8A4OKPixb2WyP7do9tLIrS&#10;Y3fukyxUnrwowMcc+5/Xb9quzN/8B9ethGzNJo86qqLkkmM8Adz6V+QWk2kvgD/g5duVNyqLrHhq&#10;0m2Rj52whjz3+YEfivftX7IfG+2/tL4R6hEULbrF9yqcZ+U0AflB/wAGoutW1p8P/iB4KtpVP9ne&#10;L7hNqzDGA7cgZ9x/CM5r6b/4OMNN066/4JxfEC5vLdZGi0ORow0Rb5sHB68Edc9sZ7V8i/8ABspf&#10;yeFf2ifjl8PbmVmkt/HV19+LYxxORkjoD1yoxj34r7n/AOC7XhYeLf8Agnp8RNMj057uSbwzdLHb&#10;rJtMj7DhQc/ez933wOhIqgM3/g341yfWv+Cc3gee8uvOk/s3Hmf31DHDe3BHFfF//B0ubvwz4x+D&#10;Pj9Duh0/4gwo0Kvt3M0bsAfQ4jOD0556Cvev+DXPxbN4g/YA07Tbi4aT+z7yWCNuQNoCnGPY5B9T&#10;k+leR/8AB2XoFs/wT8EeI2kYf2Z46s5pPl+VlZJl2k5BU5fIPOAGAxkkAH6lfsya8nib9n3QdXWU&#10;yLNosMnmZB3ZjBycd6/Gf9ofV08J/wDByr4Tlh1kW4vdCtI2huFCq2ZZAE3ZyQTyOcjoMYFfrv8A&#10;sBata+If2S/B+pW7ho7jw7aurKx5BhX1J/nX5G/8FOPI+H//AAX7+DfiR7qGFdQs0iYyQbsKs7vk&#10;/MMjcT6YxQB+3PimGW8+HE0ajlrHHXtt/WvxJ/4IharqXgT/AILD/tB/Du7eVTceIrq5WEwlRte4&#10;ZhLjnaGBHHb5cd6/cBGW98BrJu3K1iPu9fu9q/D39gaeHwf/AMHFXxs01U8n7ZJ50KyMGMmY4mZx&#10;jjBJyQPTH0TYH6o/8FTLaW8/Yn8exWvmLI3hi9VJIvvRsYHAce69fXjivjD/AINSfE02q/sRT6b5&#10;cKra6zMoEczMWBJAYgk4+7jGeNg9a+9f249En8Sfsx+KtMt2xJLoVwI2/uMY2wfwr85f+DS28Yfs&#10;ueJLKaT/AFfiKXy1yTjJfPXOMnnjjp1OSUBs/wDB08t1cfs1eFz5TSQQeOtNkmUBsD96FDcHj723&#10;kY+b1C1+hP7H7pL+yv4VkieTa/h63KtJ97HlL14HPrxXwv8A8HRml2s37Dv9qmNvtVr4o0x7NljB&#10;VX+0oMtwflPTjGCV7V9k/wDBPOe6u/2LPA81wrb28LWnLtuYnyV6n8qdgPhP9nSGay/4OB/iXEDG&#10;sN34F0+bbGB8xGFy3H3vlXp/Dj0NfRn/AAXqhEn/AATf+IxKRtt8PyMfMbaABgk57HHTvnHevmr4&#10;MBrH/g4g8bRzW7QLN4BsHi3DAmzuUsORn7pHfBB/D6n/AOC5Vhd6n/wTe+J0dhbedIvhG7kVPQpE&#10;X3exGM56DHJHUMDqf+CUpiuf2CvATQSCRf8AhGbcxspGCu3gcZA4A4HAx3r468OXQ8L/APBwFqVu&#10;bNbf+1PAFttZcYlAknJz8o5woJwT1AI4zX1h/wAEdb2a9/4J8eALuWVXV/DULblXAPynkDPHHOPe&#10;vjfxre3tl/wcCaTst440m8DoGm5O4Ca6yPTPzk/8COegxmB9gf8ABZvR5tf/AOCfXxJsoZWjkbwb&#10;evHjuywlsHkcHGOveuP/AOCB2vXOuf8ABPnwc1xctK0emmPe2c7QBgcnsDgDsMV7B/wUZ0AeJf2P&#10;PGGjvGsqXXhe7jkj3cMPIbPX2zXzr/wbiambz9gLw3Zvdi4+zo8O4HlcBMjv3zirQHzr/wAFRo7n&#10;w9/wWU+APidS224W8tpI+2BNE6kdec8EkentX6veP1nv/g7NHCGLtZnH5e9flv8A8FzrW88Kftsf&#10;s+fEqC0naO18bSWbtCpUgTJkAHaR1QZ9unTj9SNPuU1X4NrK0bNusfu9/u5pdgPyp/4N5zq3gz9p&#10;T48fD+7g2rZfES+ZVXAVVa4d1wPo/p6cnt9Ff8HFHhtPEP8AwT58dObXf9l0tbvcmMqYpY3BHBwe&#10;MBu35187/wDBKXWZvBP/AAV2/aC+Hk9sird6xHdx7mAPMUTAgZydwbd06cV9nf8ABaXwy3i79g/4&#10;gaPHJta58KXiJ8rNkmM8YBBP0pdQIf8Agit45Xx1+wr4L1CMq23RY4v9WFyVAGcDpnGR7Gvgv/gv&#10;Lb6Z4N/b/wD2f/iNeXka/Z/EVzbyW5jVzsk2NvC7SSB5fzHBwStfWX/BvB4wsfEP7Bfhe3sE2rDb&#10;sjK0YU7u54PTAGK+Xv8Ag5mtbbR/FPwn8Xzlc2vxBtkbbGFfDLklWIYcAYKlTnd7YLtqB+sfgq+T&#10;WfgjC6HO7T1OBjd9we35V+JnwPuW8H/8HBfjS0hsJrddSghkjVQuJF8nBkAI+6SDu6ndk+oH7J/s&#10;oavH4p/Zk0PUCNgn0SF/LI+7mIHFfjn8So7Pwf8A8HDenSadefPfaPE1xmQkjDsARkjAIJUg7sAB&#10;uelCA/Sz/grhpTa7+wf4005y8f2rwffRPKOqAwNnGB1xnHGOTXmv/Bv3qbap+wF4c8y6WSRrAnCv&#10;lVzzxz+Y7Y44r3j9vfSbfWP2Qtetr20+0B/DtyJYeCXH2dwRnHUjp7mvln/g258Srqf7EWn2Eu4f&#10;Z3nj+bAwcjdgDp7j+8T9SugHiHxx+xaB/wAF9vCMscnmG98IsJIyhDR7bm4wexJGcdOVY9xmvq//&#10;AILweDb/AMb/APBOXxlp2n2xkkXw3JOsaqSD5aeZt4zySnHbNfIf7WtwF/4L5/DgNH8//CMtlvLX&#10;JxdSHr1J6nPIOT6Gvuj/AIK67/8Ah354ya3MPmDwhdsu9sK2IHJA5yM9iDwfwBYDf+CJF5JL+wD4&#10;QieXc39kjlgOxYHOD14wenI461+eH7S2lalZf8HGHg++kaaQTeH7TbtUNtAlkG11KHKcgBgByeuQ&#10;cfeP/BA3V4tc/wCCfvhW5gu/tAbTuZBzuOT97GfmycH3H5fBf7Z1xe6T/wAHGPw6ljvl/wBK0C3D&#10;bv4VE84CnqQPkHPqT70ID9rvibEt38HbyKeVtraewdtucjYc5/Dg1+Jf/BtffwD/AIKE/Gy3Gn/Y&#10;c6zeGOxj4EA+2H5MYzhTgDHfpX7e+KbVrj4Uyxl/+XDkt2+XnuK/Cz/ghXFNpH/BaD40aEiyS/8A&#10;E61ImRl2Mh+1PgYy2VIyBz2U8E1QH6n/APBbHT5bv/gm58WWt42aRfA2otGqrncwgfA6Hg9D7Ht1&#10;rw7/AINf/Eb6z/wTg0i0ePabK+mgB3fe2459uP05r6O/4K3Wtpd/sAfE6G/uYYoW8G34lkn3eWq+&#10;S2S20E7QOuAeM18s/wDBq8jp/wAE9YS6Y/4ndyfm69Vx+nT2xQBl/wDBUvxBbeG/+CvX7L11FbzT&#10;TT3WqQsseGwG+zjc3I2qM4zznJ9MV9kf8FHbuS0/Ym8bX6uytD4buH3Im7biNucZGR7dwMe1fHv/&#10;AAU81K3k/wCCwP7L+kWf76687VpJLXncsZWJRMMDlQQ+Rnk7PSvsn/govZxXH7DnxEjmn8kL4J1A&#10;+YWKmMi1c5/CswJ/hTMvi39m3w1qRn3G88PWz5UbfvwDnH+TWWzQ/wDCHWY3iTKlHKkbclMY4/H9&#10;ao/sXaqmv/sV+CdWjmaVf+EZs/nYYyBGAc8e3pii1vFj8FPHdhVa31ZVaPORjeR+FAHPfGuVJtOz&#10;Cu6WbT45F+X5fl4PJ6df8812d9dCL9n2R2CkJpuflbBI28fQcD1rhfi8TPp1jbQ3Hk+fozDzNpwm&#10;11wRj6kEfSu21KBX+ALKv77/AIloBVR975efzoF1Pjj/AIIG21nqc3xJ8W6eq+XqHju6kUR7Qu7z&#10;WdvlGdoy3HPt0ANY/wDwc1S3Mv7MNrpsF55bXHijTk+bjP79O/r93/DgGuv/AOCCWijTvCXja4uP&#10;LWWTxtekKqkZUneCCRyvPB44A4Feb/8ABzLqNoPhZ4P0+e4iM114805IIW+9IRIGyBxnhefrVfaG&#10;faX/AATS0X+wP2PfDMPl7WXQYiyq2cHB5HJyPQmvy2/b6up/FH/BbLwDocMhVbPTlZS1wAse+4Tn&#10;ByASRn8QeMGv1q/Yb0c6F+yh4d00DiHQbdBtBXH7odM8gemecda/I/8Aai0K4v8A/gvF4XFpas/k&#10;6Fandbjr++fGflOOcKM4A2ggjkUL4gP1l+Mc40P9mKZyrbl0/IVSOeOnPocD8K/Pv/gh5aRXvhLx&#10;r4gmeYtdeJbiXM6hXK5Jy2ABu5wR04yPb7v/AGuL6Pw7+ylfzszKIdLeQ46napbIJ7ggZ7cfl8Vf&#10;8EXobHTf2W9S1SyuN0c13clJVtwnHO1gByRwWOcnnAOABUrYDuvgRp8Pib9oPxzq7lZCVAaNjghm&#10;mcEdAdpB4zkYX3Oei/YHvI9Q/aw8eIZF/d3CKyxspVtxkOfqDu5AwQw6kccn+xzrF1qnjr4h6pdo&#10;reRfLF5kw6DDMcdwMlsc9COOKsf8EwdXXUP2sfimA8ebfWY4cRpt3hQ+Tz75HcDjFArHhv8AwWN1&#10;N/Bn/BQL4F+Io9Rht2HiK5gZpFG4blDbgTgLtwvXIIbtgZ/XjQ3i1f4PQ7QNkljj5VyCMdR7EV+N&#10;f/BxBIdC/aU+DOtxxqrR+MGX7RGwzuK8Ar6cDcT1A45zX7CfAq9/t34A6TdKAom0pDGoIHBQEdP8&#10;/Sjohn5Gf8E3NKg8Df8ABff41aQXX/SI4Jo1MO1mVoY2z7/NlT155OCa/YH4k2UV7e2qyL0kU5xn&#10;OM8fWvyT+A3hZfh5/wAHFviW3eTaviLw3b3W77QXydkiYwR8vEXIz15zziv12+IRgtbAX0iHbGy8&#10;9uabA/OH/g5L/aaHwq/Y5uPhrod/Jb6n4uvItJt/Ll2/u3BL9/7ikHthieu3Pef8EHf2dbP4J/sg&#10;aTrb6YY59QtluZWkUBmYgfMNvGMAYPXB55wK+Cv+Cs/irUP23P8Agqr4H/Zu8MXE11Z+Fj5+owt8&#10;yJPMw2jbgHKqoPU/eJGK/YOOHQ/2bf2V47aILbx6boqr5gO0ZCfeYnGSMHOTnvmn0A/Gj/g44/aA&#10;1X48ftM+Dv2VPC+Vi+0fadQWOQt5jFzHFjBK9PM4IDAgdQQT+tP/AATH+B1h+zh+yNoOgmBVK2Qm&#10;uGjVcMzAFvugBue/9Bz+Iv7EHhzWP+Cgv/BW7WvinfmOexs9WZolmtwdscRVUOCcpnZk8kruxnoa&#10;/eH9rf4naL+zh+zHqmtG+hs1stLIjZpAvzbeMAcHOO2P0wV5Afiv/wAFr/jDf/tr/wDBQ/wp+zD4&#10;D1ia+s9N1JRqFmsYwJS4xkgk52swI4wWGQWBr9xf2Zfhfov7NP7Leh+DdPttq6fpCB1I+Z22jOcd&#10;zx07n1Jr8If+CEvwj1T9rD/gpBr37QniLS5JrWPVbq/dp4w4RndjyxXqCy4x/dJOcc/tR/wVG+Pt&#10;j+zN+xh4w8fGfy5tN8PzNawj/lpLs2ouMjqxUcEHn8aH2A+FP2FLq5/bi/4K7/EL9oQql1ofg+b+&#10;x9JmXDfNATG7DBIwZHlO4AZ2qMcGvo3/AIL5/GN/h7+xhqfgXT5m+2+MGj0S1giYhm89gjEEcjCk&#10;n/PPO/8ABut8B734cfsmSfEzxTCW1jxNdveXlxIxLSMTySST1fzD24Irxf8A4K0+KpP2o/8Agp18&#10;Gf2S9M1DfY6RdNrOuQDLKxLiKPOO+0y4GM55PGKYH3h/wTK+CGmfs+fsdeF/DNpBIjLpKSzNNkNu&#10;dd569MFjxX56/FRL/wDbV/4LrWvhia4a40T4Z6esKwY3KtxIN8jAg5BykSnHHHOCK/WTX5bP4f8A&#10;wcbygqR2OmnAXjon/wBavy7/AOCEujWHxn/a1+M/7TojaSLWvGF4NLuFYMk1uJ2jVw23kbIo8c/x&#10;NnPGDzA++v28vinp37PX7IPizxvdTtBDofhu4unZYySFiiL8Ack8cYOfTmvhX/g20/ZzuPDfwd1r&#10;9pHxfCs+r+KtUmuJL5wCzBzvcls924I4ztB6EV7R/wAHBXxJfwz+xZqvgmxuVWfxRd2ekBedxjmu&#10;Yw/Q5IwOnfPOOM+k/sieCYP2e/2BNG06z07yJ7Xwv58kcOOZ2i3+g/iPfnjmp+yB7+niay8VzXWm&#10;QyiRVjKyLnOD15r82f2stCf4Jf8ABSD4bfFXTrBoV1i+k0zUJvNIT58bAO2dxPf+HuTXsn/BJX9q&#10;q5/aH8Iavc67fRzahZ65cQ3CruOAG2gjcOnfHPB6nvz/APwWT8E3UPhrQviPp58ubQvEdrdrISdq&#10;qH+bdj26HoM++CAfVPxzhi8T/Am8SHbIrac2GbkEbc84zx3OPwrzT/gnhqzS/A5/Dpl+bTNUurUL&#10;vBKoJDt6E5wpA+g7dB6Z4Tv4fG/wNgnjJP2rTAy/3jlPfvz+NeQ/sKXcem634v8AB+cPa6wZTG7g&#10;7PMG8L0HGCMeox9AAa3w/wBTk8O/tMah4cudsf263ZlCDhiGzzk+jcf7relQftkq+jXuh+J0jRmh&#10;1CNvMzt/iHGak8eW3/CP/tPaTq52qtwzxndhuCOVHGQD1HoxPrxd/bd0dNT+E01+8Df6OjMsin7m&#10;RgnPbjjqCM5oJ+ydt4+sm8VfB+YRKG8yx3hSCN3yHGfY1wP7DniCTVPBepaBPJ81hq08SKDnau47&#10;R19P6etdj8EfFEfj74C6dqgVv9J0lS27GR8nOQO/Xv2rx79k7UH8K/Hfxh4JkRVWW4WZUVgDu+6e&#10;PQ4GOO1BRk/tOeFrex+JEr29u0fnLvZodozz05Pb+v0or0j9pjwDLrfiiz1SCRlaSBhJ8uc4IxRQ&#10;Zngn7ZRj8FfEzRfGVzGfLsdUVmjUjDxynZg9OpIGP92t/wDaQjl8VfDSw1uCPEMlqGZpf4Wx0Pc4&#10;5GO/fpVL/gorpUlx8O21pD5YjjhuPMbGPlKtx6kEZx0HGOtOu/F2l/EX9mrTdT0R1uAbOLzfKVWK&#10;ZUtkjtgc+mD70Dsen/ss6xb+JfgwyRTJO0mnlFaM5BOOnUjPbPqK+U1DeFf+ChtvKsnl/bNIYMvn&#10;ArhZMAbTjBywGcEgnHG6vcv+CeutqPBc3hpbh99tI6bm6n5jz+Bz9NteE/tNxxeEf2xfCPiFvMXM&#10;z2siq/ykMVJZuOwXvgYHHIFVEqOx9Jft8aQ/ij4E3YiXzFfSZFKbtvUe/f3GcdfSvK/+CXesy6p+&#10;zb/YTSO0trDJbssihclHden/AAEnv1U561798brVPFf7PTSRurMLNirHdkZTPp2HP4V8w/8ABKbW&#10;107SNa8D3y7bi01m6j8tmPzZkfbjk9VIJ55Ln8JB6nTfD/UT4d+N+vaZNcbfOtg7xzYHlkEA4z16&#10;ZPBwR2rqkvS+geFTPOjSSeJEP7x+nsPf5+nHWuJ8Z2cvh/8AaPuL532xvZzj94h/ed1GT255A67h&#10;1xWp4n8QR6b8KNH8W+UoWx19ZCsjgAlSgyfp2xnnBx3oIOT+NfiY/AL9q/R/GC2zx6df3Cx3ksa7&#10;S0bEne2cD0ySeFAxxk16N/wVI/Zo039rD9jW71vRtO+03UGmtOsm35gu0Nu745jHt1HesH/gop8H&#10;bv43fsyy+KvCgdryHTZBHMqhsNgbX5xg8E5P9365pf8ABEz9tSw/aI+BF18FfHt15niDwyfsGopN&#10;OC86qComAB3KGI+8ecjAHSqNEfN//BBv9vq90+a+/Yl+N2rTJqmgq8Wli9mJkubcOVMZyTjZlUx0&#10;24J9at/8FOP2d9X/AGOvj7Y/tv8AwUsWFi8qya9a2KgRyQNneCyfexkkZwADk4A58J/4LF/sm+NP&#10;+Cff7W+m/tcfAy2W1t/7SN1HhTsBLYOccfNuYEZB7gev6Kfs3fFz4d/8FM/2MIZJbq1u59U0cpMJ&#10;pgzQXnlkSJJuBwRIpHzdcZHGTRtqB4bqOq+FvjT4Cs/jd4H1CJ9J8QaaI9YjtyjYJUglhnGQxPQ/&#10;wnH3TX0l8AfizDP+xkdBu7lVk0WdbU7pBtaNV6DOOcZ/H1ya/OP4Ia54u/Yb/aj1r9jj4xJdN4O8&#10;UXTf8I7dXR2x20pCgRrk4xyoHb5s9c5+irPxpqfwz8H+MvCV1O6w+St1Yxq/yyQZIyM9Tlu/fHc0&#10;9wO1/wCCGujtdftU/G7xWYl8qbxJbW3mtHtkdo0YvkYB2ljkZ67c96+1f+CpN0LT9lnxJNFIysmh&#10;XLZWTacCJyQD2JHA46ntXyT/AMG/3h+8un+Inj2682aPWfG080NwV2rLGqKiuAOOQo5HXjrX0H/w&#10;Wg8UxaJ+yj4oEpjA/sOZd0km3lkI644POR39Kl7gZn/BHCx/sz/gn74NQbvm0RmDZ9WY57cdcVR+&#10;EGk3Gp/t3eNPEDo3kW+k2dsrMvysx3sefX27DGfvV03/AATK8Nz+Hv2BPBem/bUuGPhSB/MiztYP&#10;GG4zjAw2APQe9UP2Zy99+0B8QNUunZvJvoYdzdNqwhvz+cA+31pAafiGWfWPj5ai2lysfmyBmU85&#10;cADPbnP6UmoIb748WsyA7Y2cFd/fAUEDp6d+c9iBVbw5eQ6l+0A1w0vmOtjuDbvv5IPTGCSSvOeP&#10;zq34ciXU/jZJdKhZYY5Nvl44/ecDr1xgUE3Oe/bWvI5tEmsLfLSNLbWzKPlAZmXn3wD7jHWvZPBj&#10;Q6P8HuEYK1mqsvQ9B16/5zXhn7Tki638RNM0dWXZNr9v5k0yhgAuPkC9wSMZ9cete+69a/Y/hW0a&#10;KvzKoYNjB4+Yn8KAXxHyr+zqv/CTft3+MNdS5b/QrG1t2Ux54zJkAjGOT0PQnJyCK+mv2qvESaD8&#10;Mrp7i5jjWOxbdhh0wf0r55/4J9aPJqvxb8feL3eORbjxE0SrGvMexFBOc/xEBsdR09q7z/gp34q/&#10;4RP4F+JLtPlePRZRH0O5tp4Ofc4oKOH/AOCP2lT3PwYHii7tfLk1DWL65kYKPm3XEhzwAOh7D061&#10;nf8ABV/xTd/8K9fQoZQrapqsNoNsmC2+ZF2g7Tk89Mc4x3r1f/gm14aTw7+zV4blPyMNBgkdQd3J&#10;hDdccjPTj/Cvnz/goNNP4r+OPw++H9nO2LrxPDcTPuGFjhfzGU8dDtOCSMZ65wKEB9kfBLTjoPwY&#10;iV22smnKrNnodvPbtj8wa+ZtOvL7WP24ZDEI2t9O0NFYIu7Ds3J9sepGTn/Zr6mW2i8P/CtYbVAq&#10;tCqBU4wADXy7+y/a3PjD9pXxr4pk1Fnjhvre1ghCf6rarhs8YyTnpngDoSQAD1/9qvUIovCk2lie&#10;OMtYeUF3fMzMO3vzn8KxvEk8PhT4KafpPlvG1w0KbI8DACrxnp1xj2PsKb+0JqS6t4qsdHiVl8zU&#10;kG7+5s5/TA9fpVH42Xaxaj4f0GPny3hV41bn5m5x3yAvP14oJ6kPx9tbq2+C2geDIlUzahqVvFIp&#10;YDo6Fu/qTz0HanftZznTPAvhnw5ZTZVpGKru+YbSvzL2zgnnt+htfHDTJfEPjPwTpNq8nlxXCz+W&#10;uCwGRgn26jtzg4NYn7Vc4k8X+HdGe3WZobe3Kq33ULT5GfTO305xj3oEevHT7ey+B/2SyBj2xoi4&#10;PJwpA65JONvJPNcJ+w3Yp/wlXibWfPkkkn1yUMsnG0qAox7DGPoK7nxbd2+kfCKGGYKplP3f7uFz&#10;x1x0+ny1zX7DNm7+Fr3WBb7ftN5cS7gu0N+8bB9uKCjy/wDadS51T9qf4e2NlNIsf9sXk7EYOVVS&#10;ckEdhwD1+bt1Htn7Wt+LD4NXIkUHZosrSbj1JQjGc8ZPU/T0rxD4h2V74g/bj8FWkPzQ2VjfXDeh&#10;dtgB49s/gfSvUf202Os+Ep/CAunja+to7MurfMpdsEgeoBJ5PIoHcu/s3aTH4I/Zcs7ZQ3y6XHw0&#10;hJbgt369vzrI/ZR8R6dr/wAXPFmkxzI01tqypMqy5ZcJgbvQnk+wAr0K00Y6V8CorS0iZfKjjXbt&#10;Az8vTjtnrivmH/gmV4gvdb/aX+LUL2Egit/FiRwzsv8ArB5I7+oYFeueDmgDN/4KtXE9j49+HkFo&#10;8gaX4jWAdY8sNpm+bgD03DkjA9wK+tvHk7af+z/bqEYBbUFxk9QgOf0OOa+Z/wDgpZbRT/F74cvc&#10;RMqx+PbfyWjdRukKSHaGOMcBm4ycgcV9K/GZm/4UBHJbxtgWT7cdyU4/GgDxL/glDqEuo/DfWtRl&#10;jA/4qDUAGAwGCykbunfB553HJBxgDi/GKX+q/wDBTDwSsFtG0dn4bvHMjRrnJliGA33sYJ4HBO3P&#10;Ird/4I2zahJ8DNYutRt1hzrupfu1KgeV5zFTheh+vPU1p+BtEsNe/buuNXhsWdrDw5GGuhGMLmUn&#10;aPrgHPcUCPRv+CkfjtvAv7M+ua683/HjoE8jfghI/D15GAM1J/wSN8GDwZ+x54Rhmkm3zaLDdyfa&#10;Tlyzxhyxxxk56Dp0rzv/AIK9eJ9Lh/Z61/w/ql8ttb6hbx6fIzNhdsjLGVOAT0c/THfmvpH9mbSb&#10;Pwh8AdNsLKPy4bXR4ooQvHCxqo+n9PwoGfDv/BULTJfix+1/8G/hJYXUIafxeNQlVsszrb/OQi4I&#10;J+6evADGv0Vl+z+Hfhf5S8KtvtAXsMdvpX5uazeR/Fv/AILN+GdGvGVofCPhu8vYW84EtJK6x4GD&#10;xhc8+/av0D/aN8Uw+Cfg7dX0jKqw2Mj/ADHaucY57Y9aAPhH9hOwtvi1/wAFUPiv8T5Fn8vw1p9n&#10;otoTJxl/MlckZxn/AFfuM89q+6P2uvFFv4N+DWoX9zdeSsNhJIzDBxhTzjv/APWr43/4IUeGW8T2&#10;/wAR/j1MJGPizx1dPbedFtxBExjXHoNwOOnavWv+CzfxPPw3/ZO8XatEPMkh0SVY41YjcxXGPzI6&#10;dBmgDxr/AIN8/Akt78N/GXxturFo28ZeOr69t2cfehWQBMYHQHfjPOOtes/8FpfidL8Pv2TvGN9Z&#10;Jvl/seSFU3kZ3jYBwOPmYen1rY/4IpfDS7+HH7CXgLTtURRcSaGlzM/PztKTLu55yQ/fmvnX/guj&#10;q178TNV8B/s72Duq+OPHVlp90yTBWWEuS3GRwcc5OMfnVJgfV3/BJ34aRfCv9ifwH4dktmilh8OQ&#10;zXCswOZZF3ucj/aY4r5N/wCC02oT/Ez4i/DX4GaXfqf7f8dWRvLfr5kMTNJtK4wQGQMT6hAetfov&#10;8JfDlr4F+E1rpluqrHa6ekaL0woXGOOlfmx8ZtLv/jR/wWH8A+HLOSJ7XwnptzqV7BuBKybkTJU9&#10;TjB56AcZOcSB+kHw70uLwl8MIbWFWjS2sUiRe4AUDFfnrquoan8Xf+CwOgaej+baeEvDNzdOQuVS&#10;WdjEB/snb/31u9q/RDxrIfD/AMM5CJPm8o7d3HRcivz3/wCCbay/Ej/goH8ZPiHe2crLpt1a6TaT&#10;O25CEQs2D2OWXI7fXoAffnxY1H+w/hfMzD5lt3ZVbvhf/r18W/8ABHnw/wD8Jb4x+KXxiuWVn1fx&#10;9cRQu0YDeTbjyhyOoypxnkdK+jP+CgfxOt/hZ8Bda8RXlz5MdnpEshkOOCELEn8Fz715R/wRE8IX&#10;ei/sh6Lrt/D5c2u3Fxq0v7vaf9IkaQZ9eGH4EUAWf+Cyfi0eH/2W/FUBu/LW40/7KpOQV8whM9Dy&#10;C3ofpXs/7HPhZPBf7N/h3TTbJCtr4ft08uIYVT5S5Az6V8lf8FqvEh1qx8H/AAys5/8ASPEnjixs&#10;1jU5JUS7z/CQMeXnNfcHguGLQPhDHCrFAtrHGu7AxgAf40B1PjPxBLaeN/8Agp7oemtKsjaB4Zmu&#10;PJGN0Rlk2gY7AgHPfheMAZ+qP2pNfi8I/Bu6vJZNvk6fKy7+ATt459/SvkP9krUY/iJ/wU8+JmvQ&#10;FZI9B02wsU27WxvV5m57Z3rx/hXuH/BU/wAXjwh+zB4ruoZCZF0GaOIDjLlGGM/XH070Ac1/wRw8&#10;K3Vh+zJY+Jru53trV1c6ksntLIz46dgQPwFeYf8ABQuz1L4g/tf/AAj8A6dcYjXxY2pXO3adyRRS&#10;DBU4yfnxxzgE9jt+mv8Agnd4Ouvh7+yX4W0XUbby5rLw9CjK38PyDjnv/WvmvxXC3xG/4KweG7Nn&#10;k8vw74XnuhtyV85pFjAbjsrSEcnvx3poD7M+Js6eGPg+xyV8m2Ztx5xhePw4z0/Gvlf/AIIzadJr&#10;+k+OviStw0kWvePtRmhHl7RsRxEPXP8AquvWvf8A9tnxLH4T+AmrXUzbVh0Wd3bnco8tsnoeg/pm&#10;vKP+CJHhmz0r9i/w3r9rbSQrqkEt+yuw582RmBOO+G/nSA81/wCC13iuO80Hwz4KSy+0PrnjjSrb&#10;yAwBkAuo3wM9eB0HXcO2a+5Ph9BHo/wejw4XbaL8xXH8q/OX/gphrF74z/bw+BvwztU+VvGX224O&#10;8YIiibIx6jdweo3cc1+kWssmmfCR2Q7GW3G0nHXB5oA/O39n24tvHf8AwWq8VSE+cvh/wHEkZZQd&#10;rSXKliDjjoB15Br76/as1WPQvgxqN077BHp0jZ9MJz+ma/Pv/gk9pF94y/4KT/Hn4kXKCRLWay0y&#10;O4GCPlyxQEE/dwBj1zx1A+wf+CoPjgeA/wBmPxPrEcrK1toNy6soHykRMe5A/Wn1A+aP+De3w/YN&#10;8H/F3jKFzNcax8QNSkuLhoNpkxIFUdOm0DHJHI75rtP+C9Pi2DQf2PvFQaYCSey+zx7iMMz/ACjq&#10;R3II689q2v8AghB4EtvDP7Cfg3VY4z52r282oXbbSC0k0ryZPToCBjtjHavF/wDg4I1K71bwDofg&#10;qDzGXV/F2n20yx4B2tOpJBPuB7YPcZo6gfXn/BMfRF8PfsV+AbBLd4/L8H2PyyR7WH+jpwQRwfbt&#10;Xw7+3qP+E7/4Kv8AwL8F3ASW1t9WvL5oThh5kcLNGx46biD7dutfpN8EdDh8M/Bi00y2dVS306OJ&#10;fLXCjCgcD09PavzLvLW4+LX/AAXb8P6bcPNJa+E/CF1qG2ORiqtKVjBPAGCG28Eg4NPcD9UtXmbQ&#10;vhmxA+7b8g8cYz+FfnD/AME7ZLf4lf8ABUz41eOY381dJtbDTkfIKhiGJwc9wM4I9K/Qb48X8Ohf&#10;CC8nupNqR2rEkcdF/wA+9fnr/wAED/DV94g+IXxl+NN/53m6x8Q7i2DSL0SDgD8C7D6YqQPq7/gq&#10;p4qHhH9lPxRqZkVPL0Sfb6sdhKgcjklQPxryv/g3pt72H/gnz4QN3YLCskdxLDtb76vMzBvzb8q2&#10;f+C5PiCDSP2M/GRllRfL0WR1aTGFIUsCcjpkDPfHTJ4rr/8Agjp4fg0P9g34dRR2yw58J2R2qpGP&#10;3KA5B5zkd+f5VaA+Tf8Ag4K8awQQ+BfDv2iPF94+0xNzZJDfaY8ADB6hT3HQjvX6S/DONrP4N2zL&#10;Kzf8S9fn29flxnFflT/wW2Nx4w/bD+B/w2F0Nt58RLWWSEr99Y3L7fUZAwPXcTwBX6s6eV0j4PqI&#10;JNyrZqsbNg5GOKdwPy5+FF63jD/gvZeeWEVdJ8DuJG3fOzvNwh6ZTGDjkg5r9Ev20/EB8PfATVbu&#10;Ndzx6XK0at/EdnQnpz3r8+/2B7OLxz/wWb+MHjBLbemlaLZ2iSnBAZi2enXpk59R0r7Y/wCCoHiG&#10;w8O/ss+JNSvZcQ2+izu6+YFwoQnqfbP5UAfKv/BtTod3P8B/GHj6dZGj8Q+PNQu4JHkDBl83YDnv&#10;938c5716B/wX98f2/hP9j7xNBK53XVp9nUbSTl/kB/AuOTwM5welN/4N0NEj03/gnx4XvIoPL+1P&#10;czfcIxumc/p05J7DPFec/wDBxxc2up/BXSvDrxMy3vi7TIJEifmUG5jBTr1Pb3HtQB9k/wDBNjw3&#10;aeFv2PvA+n20ZRY/DNmdu7IX9yrYzk9Ca+IP+Ch1vb+N/wDgp58AfCCyK7QeKLm9kj3Djy4Mhjxk&#10;YOMeuefWv0U/Zr0q28NfAbR9NiURrZ6PFGqqMAARjGB2HtX5z+Pzpfj/AP4LneA9GaWKSXQPDN/f&#10;eS0h3AuVjDkd8EEDkjEmDjFAH6b+JCNO+Gkz7ePsx/2e1fmV/wAEtdcsPGv/AAVY+O9/HArPp9nY&#10;QrLtwVX5sjPufTsB1r9KPjJqkOg/CS6nZiqraNz6AKfzr84f+CE0eieOf2lfj18VrCxjEs/jIWBk&#10;VgWKQoI+OuAfLBx/hQB9xf8ABQbxPF4V/Zz8Qag1x5fl6TMd3/AG9/8AIr53/wCDdfQI4P2CNF8V&#10;uVM2u6pf6hOyOG3O9ywLZHJzs75Oc89q9A/4LOeLv+EP/Yx8bakt2YfL8O3G2RWI2kxsvb61n/8A&#10;BBnwnJ4T/wCCbvw3tZY9rT6EtwVPUCR3fn8+/p6YoA8h/wCDjnU9R/4ZQvvD2mXfkyapqFvaNJ5g&#10;XCySBSOeuQ3OOcAkHNfZ37Evghvhv+zJ4V8J+WsbaboNvA6x/dDJGFOOB3HoK+A/+DirxC2qeG/A&#10;/wAOobyNX17x7ptsuYQxGZc7c/wgkAZyOSPXI/Sz4TWf9kfDGzspG3CCxVN2PRce9AH5af8ABR+8&#10;m8a/8FWPgV4Fl2vaw61NfNGshX54wXGeQOdvvjDeuD+q19ix+HTeWeFsxt/IV+WPx90/T/F3/BdL&#10;4X2UEjStp2iXlzsjY5jO1hkjsCMY4PJPPTH6leOpBZ/Dq4Dkjbb45PtQB+YH7B8cvjb/AILWfF7x&#10;RKMf2R4dsbJFAG073LnHvkZ9ee4xX6L/ALVmoppXwa1SZ2ZWTTZSrR9fuGvz9/4I76VZ+Lv2+v2g&#10;PidG6M41+1sBHDjAWNDycDqc8n2H4/ZP/BSrxraeB/2ZvEmtXpPlwaPMGVWwTlD7j/8AVQB85/8A&#10;BvDoUUX7OHiHxSsscn9reOtVnzG+7GLhxjOcH1yB0Irvf+C4nj8eCP2MvF06S+W1xpUltFmPcC8i&#10;7RkZHr64454FY/8Awb4aNBafsAeF9UjZS2pTXd221h1kuJGI6+p//V0rjP8Ag4u1m4sP2QdUsbWZ&#10;d95eWtuFORu33ESFeo/vdO/PUUAfSn/BLDS5dJ/Yl+HsNxEqv/widmzhfUwqf618af8ABXOebxn+&#10;2p8Bfh0Jfkm8fJdsvPz+TH5m0jHf+nJ4Ffff7EvhaXwR+y94P8OTybmsPDdpAzHvthUZ/Svz1/bh&#10;vZ9b/wCCv/wK8MOyssFzf3O1ot+P3W0P6Dn5c4JzjkUAfqJoyG0+HyqP4bXHy/Svy5+FVi/jz/gv&#10;Nql9InyaB4BVo/M/vSXG3IGB2JHcEYPev1I1F47LwJI5baFt/wC7jtX5jfsNXFt4q/4LTfFjWvLY&#10;rp/hSxtI2C5yzSmU59s7uR6YoA/SH48XKaf8Lrwj+GzbH/fOK+Df+CAMV1rWnfFLxpPAm3UvibqD&#10;pIsOwNypOOxGfw/HNfav7YmrW+i/AzWr2aby1i0udt/9zCNz+HX34r5G/wCDdpk1P9lPU/EAUYvP&#10;GWpzKyjg5mJ4749M0Aeg/wDBbXxXL4X/AGMvGV1DcRoTo7p+8PBJBGOO5zgDuTXoP/BK/wAOJ4Y/&#10;Ym+Hel7Cvk+FbMYbGR+5Xg49M4r57/4OG/FFxpv7HmsaXZEebfXdrbIu3JcvMige3BP4gV9Y/sN+&#10;H77wr+zJ4Q0S/gEctn4fto5Ix/CVjAxnv0+hoA+KP+C2cdn4j+I3wl8E3dywj1X4lWMe0N12B3Hb&#10;pkA56AqK/RLwtarpnw7jiUn93ZgL7fLX5n/8FTdVk8U/8FAv2f8A4eKHKzeNjdEhm2/uU3dOmcOT&#10;nqApx1r9NG/0LwCx4XbagY9Pl/8Ar0Afmf4OvG8S/wDBd24TMbx6T8PS21W+ZWadhzz6foQa/RT4&#10;73kenfC68J/hs3/D5f5f55r87f2Q7ZvGv/Baj4o68jbo9E8K2ttuVflDSSswHHso69z2zX3t+2Ff&#10;NpfwT1a5ib5l0+Qj5tv8PY9jjOP05xQB8f8A/BCCws7rQfiN4nsL5rpb74iagxnEgZW+ZRkHvkYP&#10;1Pau0/4Loa2+lfsc+LIvtUiC4s47dRGAcl5UUfQZYZPYc9q5H/g3kguLj9lOfxFLewXS6p4o1C9W&#10;e3TasivMfur2UspYDnBJ9Kp/8HCHiS4sf2aW0WMMft2uafAyxjOc3MQ7djyvPGGPpQB9Tf8ABP3S&#10;5ND/AGRfBlpJE0bR+F7XcjLgqfKHGDz+fb0r5J+Mmo3mt/8ABYr4daJHKDFZeHb64ZVb+Jtig/d7&#10;gH9OeK+4P2b7SDTfgFo9tGrRrDosaqjLyi7F4/Cvhfwvd/8ACU/8FspLF4dx0TwGZU+XO0yzMuPb&#10;IH06Y75APsb9tDVV0L9nfXNQkl2LBoc7lipO3CZz+GPx+tea/wDBHbSF0r9ivwrcN8r3em/aZD1L&#10;M/zsc4HViT9Mdetbv/BT3xHL4b/ZK8V6hbXHlyQ+H5zG7NtXcUwOvucY75xWj/wTY0uy0r9jPwbD&#10;ZvH5a+HYAPLbKj92MjPsc/WgD5c/aylufHH/AAVT+EXh3Tlkb+zbPUL24YkbEyipjb3Jzt3diOnU&#10;j7J/a01j/hGP2ftU1Nm2m10qWTO0n7o64HJHsOa+N7qyg8Q/8FqNLVUYnT/Alw6sshIG65HylcDB&#10;wvByccetfUf/AAUl8SxeF/2T/FWoy/N5OgXBCqRuOI24Xp8xxx2yRQB5t/wRH0nwpZ/sc6XqfhWz&#10;lhhvbq5nmS4kDSGTzCrliO+5WyPpXhf7YuojX/8Agrt8EfDMf/Lq1/My42/dRCeeCc7wcAgfIuc4&#10;FfQX/BFHQoNJ/YE8FyJPuFzpLTswb++7Eg+4yAa+dfi5F/wkf/Bcb4dWK3i7tO8M3135TLnKlo4i&#10;AR353fn17AH3n+1lqkOh/s66xfXEvlomkSlm54AjJPTPYH1618yf8G+4+0fsTabqBjCtcapqTMqq&#10;f+fuQYJPcdPpivoL9vzUodI/ZT8TXE2793oNyxCMVJ/dMccc/wA68N/4IBaf9i/4J++FrmSHHntc&#10;yZK4ZgZ5eW9//rUAeFf8FXFn1H/go7+zjpmySQt48kkKx/x7URv5DjOeQODzj9JfiHILf4LXTiTb&#10;ixOCf9w1+a3/AAUZ1o6h/wAFbf2dfBewNH/wklzcNuX7+IT8ufqM4zg7cex/Sb4u+XB8FL04z/oL&#10;A+nKGgD83P8Ag30WGX9pH9o5ss0zfEqbczzB2xtI2k9Sfl/WvRv+DlS7mt/2CvEkUc0Km4hjhUzK&#10;GHzOq9MZ5ztBHQtmvPf+Db+20e88YfHrW7OeOa4m+KF2JZFzuwD/ABZ5B3Fv1r0H/g5Zvray/YG8&#10;TNJt8zyYTErHq3nxYHX1x+OOvSgD6W/4JXeErPwf+wn8NdBsJUaOLwhY7PLA28wqcD2GcA9SBk81&#10;+fX/AAVd0y1vP+CvX7M8z3F03/FYn/R48MvCg5POeMMeeMAe9fod/wAEwr6XUf2HPhveXFpJAzeD&#10;rANDL95cQKMHP0r88f8AgqdqkUX/AAWO/ZoiM+2STxXIjLIQyt8gATHrkg+h4FAH67MuPAzKwb/j&#10;06N1+7X42/sIWsEv/BxD8Vr2zeRvL8JIsm1GXaRPEmDx0I6HpkcV+yUrIPAzFiu37Ie3bbX4z/sG&#10;a6dS/wCDi74tx2oiWJfCaJIrLzuE0ByPQ/OevY5yTQB+tH7WEC3HwB8QRF9u7S5hu9B5Z9j/ACr8&#10;3/8Ag1rguh8NvizdXcCLI3xS1JZNrFsMPLBXcQCxBB5IBIxwK/SD9rGMy/APXkUr/wAguYYYZ3Dy&#10;z8vPrX5uf8GsT3LfC74sLdTJ5n/C0NRZlWTJB2xZ3dOc57dCKAPTP+DmW8vbf/gnn4lFvbMwbyVb&#10;accGRefr0x78V9Of8Erpzc/sG/DGU3XnBvBennzNpG79wvP49fbp2r56/wCDkW9jtf8Agnd4sAg8&#10;xpLeNV5xg7x7HBHX0r6A/wCCT9idP/YB+FtmZpJPL8E6cqySdXAt1Ab8Rzj370Afn/8A8Fqo7aD/&#10;AIKVfs2TQYSV/HgDO2ckFfugZwM8gnj+H2r9U/GUPn/B24inc5Gn/eVsHO3FflP/AMFynmtf+Ci3&#10;7Ndwksflt4+RWzKVyccr3AGAATjNfq74jVZ/g9Ksj43afjdu6/L/AFoA/Fr/AIJhXNtY/tu/HSyt&#10;rm3fyfGYb9zt+VSkZJPO7PygYI4KkLnmul+LN0dd/wCCvvwX0ye/aONtQurjy/PLAyRx/d7ZBRiQ&#10;eenFed/8E+7mLRP+Chvx1k02fzY/+EqSVZYp1YiRkQFvvZHLLjg4JPTbgd1BcaL4q/4LNfCm3ZGW&#10;azj1GcMrLhwVUfdznIOD6EN6igD9pPEjeR4LuGQ5ItTjP0r8jf8AgkBJN4h/4LG/tJa0zeXLDHp0&#10;UyLgBvvEHA7jnnvn2r9aviBN9k8BXkwP3bRj2H8Jr8i/+CFs93qn/BUz9prWr+aaSWTUrSJWk42o&#10;m8IoBPZMDI6jGOCKAP0I/wCCpRdP2M/HGQzJ/wAIzeeYsf3ivkuT2NeN/wDBunZ2lj/wTQ8DLaX3&#10;2hZLeaRmKn5GaVyU/D6Dr6V6r/wVs1258PfsUeOr+2SFvL8M3kji4OEKrA5OeDxjOfpXl3/Bu3Hd&#10;R/8ABM3wHLdxxK0lm7Dy8cgux5x37euBk9aAPLv+Dkq30TU/gl4S03UuWm+IOjpHnoGNyPfuN39O&#10;a/Q/4Rwi1+FenRoDhbFB82M/dH61+ZP/AAcxX96PBvw10W12q198UNIjSRpAqqfNzg5I5zgj0xX6&#10;cfCkTj4Waably0n2CMyNuzk7RQB+V2rG3m/4OOvDjyyXDMvw5uRCAvyj94wYHnIBwhHbOeOa/Vn4&#10;lyQwfDy8lnGYxanf9MV+Sv2O+n/4OTNHvbfy/Jj+HNz52xgd434DnvkFgAehCnuDX6yfFiXyvhnq&#10;L4z/AKG3y/8AAaAPyw/4IA63pmv/ALan7Sl7YGRtvjRYy0lvsO5AUPcjgqRnPPXvX3D/AMFab42P&#10;7E3jpw6qW8N3QBdgoH7s85PT9PrXwX/wbq6u1/8AtgftJRvAu1vGgljby1Vxu3eg+6eT9fxNfcn/&#10;AAWMWY/sMeO3hRmdfDd00e1wuGEZwckjgdTzyAaAPKf+Db/ULbUP+CaXgh7ctlLaUTBuzeYSce3f&#10;868h/wCDnfW/7L/Z90GKMN5lx4w01E5O1T9oj+cY7jgfRjxnp6l/wbU2FzYf8E0PBq3a7WkWVgp7&#10;guT+RGCO39PJv+DomOI/s+eG5vtEe6PxrpbeW2DuP2mMYIzk9TwB29qAP0f/AGZHkuPgX4fmntxC&#10;z6TCzRKfufuxla/KX/golui/4Lnfs/zxTOrQ3E4ba/yqD5YLcHuCV6Yziv1c/Zl+X4EeHgN2V0eH&#10;7zA4+QcEjivy5/bt1Vbb/gvB8BbaGEM7Q3oYeWGwpMfzewPzLnPX6cgH6zeJyv8Awr2bdx/ofbt8&#10;tfkj/wAEcYzD/wAFa/2kDDbtGrapab1iYmM5TOfdiPvH1biv1t8ZAf8ACubrcdo+xNnK7uNp7d6/&#10;JD/gixDev/wVi/abSS4t/LXWrQrboAxQlC24MFAAKkcdcr83OTQB95f8FYp/s37HHjOdpfLSPw7d&#10;mRwuSq+TJk4yM8ehBryr/g3j0mTTf+Cd/gqR9Q8/7RZvMCGztDOSAMdiMHHbPrXpv/BYCwW7/Yg8&#10;eNvVdvhe9ZmZsLjyZBzn6/T14ryv/g3O0+9sf+Ca/gMXs7MfsLhVaQNgeYxwDnpzx6DigD57/wCD&#10;nPVpLfQfhvZQ3KwtJ8QNNxIV5QibhvfHQj0z7V+nnwaWa5+CliJMSSSaZHv/AHnDEoM8+h9a/MX/&#10;AIOftDhvvBvw/uhdxxy2/jrTzlgvyhplXuDlTuGfcL2zX6efs/xJF8D9JjZFVF0uL5UXhfkHA9h2&#10;oA/JH4T6pZ6H/wAHF2rWepAeZdeCYvJkePDErIQTwemRtOec7eMYr9VP2wbOO+/Z71pGjZs2L/L3&#10;6dfw96/J3xHHdaV/wcfaDqMNv5a3Xg9lZmYKnys+RwRuBOM577c1+vH7Q8DXXwO1SFWK509h0+6N&#10;vX8KAPyt/wCDV3xbLHafFf4esMR6f48vJIkGAF3uAVH+yAmeO5rr/wDg6h00f8MrWOteWq/ZfENj&#10;IZGUYTE3U+o9ep4wBXmf/BstZ6xpX7RPx20vVbUW7R+MZGMUi5eMsxYDn+Eg5DYw3BBr3/8A4Ocf&#10;Dmmaz+wdr02pMyrbrHcIyqP9bG6ui89mYAH2NAH1n+wPdQ337GHhGe2RUVvC9rtC8hf3K8DB6DIx&#10;z0r83P2ab7QdL/4OJ/GEF/DJ9qvPBkLW5VsorBmUq3TBK4KjB78jpX3h/wAEgfEUHif/AIJ7eA72&#10;CF4F/wCEWtwIpHJZP3f3TnnIxjn0r8/PDdxJpn/ByVBATIyzeBH2xbgd379+GBbAOWLDHI9BnkA/&#10;UH/goS1if2VPEiXwDRvo8wK8AEbCe4OOlfHH/Bq7q0l9/wAE+1tJYGBt/FGqIrFTyv2gnnIHI5H0&#10;A+g+t/8AgpHpc+r/ALIviSGKeOMyaPKu6TIXleh4PH4HrXx//wAGq628X7BEkVvfyTf8VZqY8uZS&#10;DEfOIx0GTxyck9M46UAcf/wdn6lbxfslaRp0tu0jTeKLPbHuCiba/KZzkZGefav0E/4JrWFnpv7E&#10;fw7srFcRR+FLNVyuCcQJyfevzr/4O29UtU/Zf8P6W6yM0/i20x5eM8CQ/L/tYH4/hmv0k/YCjlh/&#10;Y98BrLP5h/4RWzzIOjfuF5HoKAPye/4KxXv2j/gvF+z/AKNbWiysJi0jtxgF2HHHJXBP51+2YVT4&#10;R/fnj7Hliv8Au1+F3/BR3yrv/g4b+C8MdzuZCjN5kmRH+8kUMMcryD6Djvzn9zdRBj8GTfw4siRu&#10;7fL/AI0Afi/+wDp9jL/wce/F680xWaO38PqJ5o8bUkYxYQYP3SuGPH3x9Sf1W/buFtH+zB4unu5X&#10;WOPRp2by85wFJP6V+R//AASr1DUL7/g4c+OExXy41tnimjMhwSGix9e5GcYGa/W79vdzD+yv4ym8&#10;pW26DdEqy7gf3TZGPfn+lAHxH/wap6dHZf8ABPTz4dSa4W48TahIm7Pyr9oYY6+obPvTf+DmvUL6&#10;x/Zu8KfYhtLfELR185ztWP8A0pOS2OAc4+meRVj/AINWWWX/AIJ3+asCx7vFGo52MpBIuHGQQcnI&#10;HcDnOOKw/wDg6OupLb9mXwvIUjaH/hOtME26MsUzOnzYAPYFf+BCgD9IPgO5l+DHh99+7Oj2+MHj&#10;/VjFfl98RtWu4P8Ag498FWlywWNvhrdeQwBbzN1yvGcDHKt0zyozgGv01/ZklM37P3haV5/MY+H7&#10;Us2zbu/crzt7Z9K/Mf49m1g/4OLvhgY7fbL/AMIHfFZhx/y16HnkYz+OT2oA/UX46O0Hwm1Zwo+X&#10;T5Pvem39a/NT/g2U1Ka50n40RPEwX/ha2qnLsS4Pnvw4IyHA6/McjBr9MPjMnmfCzUhs3H7DIVUj&#10;vsPHQ1+Zv/BtPPBFqnx80dI9rWvxe1Vdu3kD7Q/B/wBoYwfUbTQB7V/wcUXj2/8AwTc+IGyLdu0e&#10;QN7DH0P1/CvTf+CNV/ql/wD8E/vh1JrMDxXC+HoVkjYk4IJGfYHqPQHFeVf8HHe3/h2x48O1sLpw&#10;LbQMnDDAz25IOfTjua9Y/wCCNsF/b/8ABP34dpqLM0n9gREsz7iwycHPuMH2zjtQB8O/8HEgjuf2&#10;iPgHpqGFbh/iVatbtJcbdu1HYkjP3SSAWwduB6nP6xeCFC/DizVl2gWSj3Hy1+Rf/ByfIlv8cfgR&#10;L9tkgZfiLa7JYpNpRzuAz8wxnOM49eQOD+uHw5IuPhbYlmzmwX73+7+tAH47/C1Vh/4OUNXSORf+&#10;RJy42huSz5+gIz64OO1frz8eRMPhPfGILlbNjhsdAv8A9b8q/GrRppvD3/BzfHBYPC51Hwm4mzHl&#10;1+Rv4m9ck/KcHC55HH7L/HFinwl1BmcLizbLMOBx1/z2/OgD8i/+DXO7uZvjF8dYb1j5i+NLhmUK&#10;RhvNcEntg4/AqQABzX25/wAF4X8r/gnR8SGXduXwvdPlf9mMn0PHY+x/L4u/4Ndrprn4m/HZnZmj&#10;/wCFhXnls6jcn71jg47HO72JPpX2Z/wXtsru8/4JxfEpbMNuXwvdOQmfuhOTx6DJ+n1oAyv+DeLz&#10;m/4JoeAzPK0n/EuUL5h6DA4/9Cr5T/4OnZXj0X4VuJT8vxGsZdsanzQAGG9DkAcsARkZLL6V9Zf8&#10;G9lx53/BNTwCCAGGlqG54HQ8e3fHbJ9K+Sv+DqVZrnSvhPbQ3lvHv+I1mN02ODtbD88ELyDnjDUA&#10;fqp+zBqa6v8As/8AhnUBMZPO0W3fcykbsxA/h/SvyS/bQ8SNpn/Bwj8IUtC8a/2TNHNIEHzBpByM&#10;/kR2Hzc1+sv7Jely6N+zd4T0+VUVovD9sGWM/KD5KdD3Ffjj+39qLr/wcM/CCcu0PkxqFkt+GbMp&#10;Ukk4+XBwwyeAxxzQB+23jiVf+FbXTlNw+xE43Yzx65HNfi9/wQQn+2/8FZP2kLxbjcv/AAkVxiNV&#10;2qx+0sCw5zwcDkchga/aHxZE0/w0uI027msSPm+793v7V+MP/BBlYNE/4KyftIeH72a1kvV8SSy5&#10;RRvwZ33EEA4PPzLxgnnGMUAfpZ/wVf0JfEX7FXjnR2lEf2jw5dopZcgHyX6jByPwr5D/AODUS0so&#10;P2C5Hs5C3neIrxpcSlhvDAZwV+VvUZ9D35+0v+Clunajqf7JHjC10tczSaFciPK5G7ymr4b/AODT&#10;GSX/AIYg1SCVXQr4qvBsaPbj5lz7npg+pB96AGf8HYM0MP7FVshictJ4m09V67W/fbiDjgDjqeQe&#10;nU190/8ABMyWK4/Yn8AXEcsjq/hm1+aQYb/VDg+46fhXxL/wdapdS/sLMlpY28n/ABP9PMjzKCUX&#10;zgMgnpyw/T0r7L/4JUFW/YS+HuJIyf8AhGbUnyui5iHHbkdKAPy8/wCCvt9Z6R/wW4+BN5dwRyqs&#10;ciyRyTYUoXPy4PcgHHrwBziv20t5g/gDzSM5s+M/T3/rX4l/8FuI7XT/APgsj+z3qBsgzXF08Jae&#10;bapzKoCgkAKTnI556YPQ/tlpW2T4fQkSbv8AQR83rx1oA/EX9iHWprH/AIOL/iVaQWcsa3lso3Rs&#10;PLkjEOVDhT/u4JzynPUY/ZT9qgRP8CdeMy/KNNkzlcgfL1Pt657V+MX7Jcdt4c/4OTfiBpsd9bu1&#10;1CreWmW25th+7bP8XQ5BIyR9R+037ScUs/wS15baLzJDpk2xAfvHYePT8+1AH5Sf8Gn2rR2/hH4o&#10;eDwq77HxnMCxjKtjc/HLn5e47g7uT1r3r/g50024u/8Agml4slikOITau374r0uYjnjk8du44PBN&#10;fPP/AAanvNa+IvjZpVy0nmQ+NplkVmG5CHf5WUcc8njvnivqT/g5E0+XUP8AgmT47WG6WNls43Vm&#10;UHgSoW6kcFQw9eeh6UAbX/BvXdS3H/BMv4ercSNlNKUfNnpz69R6en4V8ef8HQVlqNn8TfgbryCF&#10;oIfiNbh4Z41fOQDuwR9zCkH0OMZ4r6t/4NxfEd3rP/BNTwXZSWflCytfJVlbIbgMCOf9oenOa+W/&#10;+Dq9b21sPhJqsVvL5dv8RLWWaZN2IlCkbuOxLAd/YegB+u3wkkkm+FOky3FuIpG06MyRqeFbaMgH&#10;AyM+1fib8RfLj/4OctFiaKNd3hi32n7OAwOZDuHQHnjrn8a/Z79nDVX1v4D+HdUaTc02jQv90AnK&#10;A9if0J/Gvxd/aj1keCv+DlfwNdvDCY7zw7axM00fyIHuJwp6HAyRgj+JiehAoA/bn4jPj4Zag4GP&#10;9Bb7wzjjvX44f8G5k1ve/t2ftEXV7pzJfN4yvWZvIbCq0/c7uhI4GOM1+ynjUGX4d3hJwfsLfeXp&#10;8vpX4of8EEvFFrp3/BWf9oTwnZahuju9ZmmWCSEZ3GYlsEL0zkKc8gZxzmgD9HP+C03hqLxH/wAE&#10;/wD4hWs6QN/xTtxj7QflB2Hk+3qew57V4b/wa73c0n/BN7Rbaacssd9OIweqrkHGe45z0GM9zkn6&#10;Q/4K0aI/iL9hb4h6Qjj/AEjwreR5aby15jPVsjb9c18l/wDBqVPG/wDwT5jhS4MjR65dbl352kuc&#10;L19MY9vYUAcZ/wAHYYWH9nPwZqOJP3PjqwVmWT5QP3jbWGCMcZz6gfQ/ov8AsD3C3X7HngMwspK+&#10;FrNflYkAiBRjOBkZHBx0r8+f+DspVh/Y70WYRbv+KusDubACnceT/nvX3v8A8E4L8ar+xj4DuxN5&#10;gk8NWp6g5HlDHQnt70Afkr/wU7i1Oz/4L7/BW/slXDMibJkVVXExbG7GedwPTjt3r9wrqMy/D9kY&#10;8/YcZY/7HevxH/4LJ6wnhH/gtZ8CNcuLJYYY7nNxdxoVkZRIreWTgDgDcOSBuGccV+3Gny/afh7H&#10;IG3brAct3+XvQB+Kn/BLu7g8Kf8ABwB8etHtdQ3LfPG5jWQ43AKSpUqDkHOD6FevWv1f/b80zT9Z&#10;/ZR8ZWGrOywS+H7pZiifMFMLg498V+S37EVjoHhn/g4y+KenSGISX1vbyQbVILSGFHZTjjf8uf8A&#10;gHrmv1x/bm0G38Rfst+LtFuY90dzoF1EwU4yGhceh9fQ4oA/OP8A4NKbfSk/ZS16Sx1OST/iprlZ&#10;ITGVWMg5C/ePO3B/Hv1Pff8AB0xoF9rH/BPLWHt7ny47fUrOZ1/56BZQxXoc9Mjpj+fjv/Bo5caf&#10;H8H/ABvpMDqs1r4nkjkimi2TKoGVDD1GT3PO4c4FfSX/AAcraDHrP/BNPxs0t6tv9ntYp1kdcglJ&#10;VbYeDy2No92FAHq3/BEC5s7n/gnT8O2s9R+1LHoMaGTdu+7kY3fxY9e9fBH/AAcdWg0b9s39nPxV&#10;Gs6yR+MjF5yyfKAxiOz1Utjg46bueBX2H/wbs3djcf8ABMnwEun3PnKliytJ2LBzkfh098V8ef8A&#10;B0ZMmj/Fr4C61LIsccHj+MvMw+VR1IOR16gHnGDnAxkA/Yj4fumo/CvT5EdismmJ8x/3a/ELQrfS&#10;fh//AMHNV0iBo/7V0dJdiLvAfYUCn5gQdqjH8jX7WfAbUItV+Buh3dvJvWTR423L7oDX4i/FzUpv&#10;CX/BzFoLaoVMepaTbJGY3zhdz4Vs8g5TjHZl4Oc0Aft18erS31X4MatBdDMcmmtuDD1Xp1H5ZH4V&#10;+P8A/wAGvoGl/H/46eHLQ/uLfxlcRwt1ZsTyDDc59CCSc569a/ZD4kJBqHwp1BWQSLJpr/K3RvkP&#10;X2r8df8Ag3o1PQ9O/wCCif7RmgRaVJaz/wDCZ6g0YlmG4qLg/Ky/3ge/fcfSpA+vP+DirQLTXv8A&#10;gm149hudPW5KaTvjjkmRMOsiMpyxA4YKfU7cDJIqx/wbs+No/GP/AATU8COY1WS104QzbVABZWPO&#10;MnGRz269BXUf8F0tPudQ/wCCcfxMhtIZZHfwrdqFhfaT+7Jx+JA6ZPoD0rxf/g111zVdW/4J4aXb&#10;6iz7bW8lit9zf8sxyD6dz/WgDwP/AIOrJ5dI8T/AvXI0hVYPiEP3023AJRDjBzjocnIHTPXj9af2&#10;a7oah8BdBmjkV92jwlWj+6cxg8dsfTivyo/4O14Y7L4PfDnWBt3Q+PoG/wBXuyfJk6Nj5Dj1Izz1&#10;IFfpj+wRr8nib9kbwbrRjXNx4dtn2ocqcxA8e1UB+Qn7S2raj4e/4OU/Bc9xA4S60G1SJlBy6CSY&#10;568EEY4xkDvk5/bjxwJJ/hdcsi7mayOF9tpr8LP+CmOpa54O/wCDhf4R6paTMVukt1jWNV4UyTK2&#10;OfvkrjGBwF65NfurqbNe/C9yFHzWJGDx2x2oA/FH/ggnqX9l/wDBUP48aLJdbvO8XXzBYxtBAnJD&#10;HjAIHHbOTz0z+oH/AAVg0qHWf2IfHlnNZtcLJ4avVa3Vtpl/cv8AKDkbWP8AC2flO09q/Jn/AIJJ&#10;XF5pH/Bd34yaR9ji+bWp2kxt3R85zxwTyct3OfWv2X/bqsJNS/Zi8VWlrbtLJLodwkUarncxjOB2&#10;x9etAH59f8GnN/Nc/sZ31tKi4h1yYLtYE4z344IHr1GOtaP/AAdV2Fuf2IZNRmuTC9vrWnvHhcq5&#10;+0xja+OdpHOfVRXnn/Bo34le9+A/i7RJC3+ia9s9Rzub8xn8sV7F/wAHRvhq11f/AIJ6eINXuNpb&#10;T7iynhYqG2MbqNM4PTKyMNwweozgnIB9Rf8ABJXxfZeMv2Evh/qlnKrL/wAI3bo21icFUCkEn7xy&#10;D83GevevzD/4LzaxbeFP+Csv7O/iN7fHk30zq6kLIwWSLgMVPyneBjnnPHXP33/wQS1qDWf+Cc3w&#10;/EDlli0VY9vmBtmP4cgnp9c18Bf8HPeiT6T+1N8BfGMMMK/8VM8PmSQ/Nu8yFsbtpYrj+EZAPOOa&#10;mIH7Y+D7r+0fhnZ3AYjzNNVj14ymcV+FPw5utO8C/wDBzN4kitp939pxxTXUjDdtlMCL8vP3cY4H&#10;T04r9vfgDPJqPwG0K4l275dFhZvL6AmJTxx0r8Ofi7pj+CP+DmfT5nvWX+0lspVjUFGRdqjgjhlL&#10;K2fUbgQOCTcD9wv2g7Iap8EtYsyP9dpsiZ47oR3B/UGvyR/4NTNel03Xfi/8M7ma3aTSvGE237KV&#10;EJG5gTEoxtTPbHp06V+vPxWtX1D4P31ukhUvppHGfl+Xr1r8hP8Ag2Vg0vQ/2of2g/DsdmsFxD46&#10;vB+7c+WyLM4G3npgg575FUB7/wD8HRNu3/DuzWLyKXy2j1bT3LLIdwH2mPjAB6++BnuD1+pf+CYe&#10;sDW/2HPA98s4l3eG4P3g/j+Xbnr7fnXzr/wc1WFlef8ABM3xg19bLJ5T2jwtIxXY4uojkc9Rjp39&#10;84r3T/gkPcxXv/BPz4fzJcLM3/CPxbnjLENjPzfMBgnG7GMAnigD4l8M6xeWn/Bxlq1jI7bZvh7b&#10;bULdF3ycj2J6jHX8K+0P+CxOW/4J6/E4fZhNu8EahiNmxk/Z3wB7/wAiK+HfE1vCn/Bybpf71Fdv&#10;h7EyrJEpOfMnUqp29x83J7MAex+7P+Ct2m2mp/sA/Ei3vZMRv4H1LdhscfZZCSMc5HUYB5FK4GH/&#10;AMEU9btPEX/BPH4e30UrPnw7Cj71KnIzkfhXxb+1zq9x4V/4L+fC28USQw33hd7dXRlBkIuHBQqD&#10;90eZnPOdx44Jr6p/4N9tU1XUf+Ca3gN9Wx5seleWdpB5V2B7nPOa+UP+Coll/Yn/AAWs/Z712awC&#10;x3ctxbC5kU7WxNBhTxgkF+npITR2A/Tj9qfS2139nbWLRVYebo8oUqvKnyyQfw6+lfCP/Bsprsq/&#10;sq6h4NnG1tF8SXlkY9x+UozLjBGTgLjJ+91r9CfitarqfwWurd1wraa25dwH8PTJr8yv+DbDVJre&#10;5+LXgcOyppPxE1CJY/l+UfabjA4J/AZxgD1pSA1v+Di1bPQ9K+Gvi+4u2U6f8TdLlijQHcWJdVCk&#10;DghWcnPUArnmv0S+CskGsfArTnjbKyaXGRgg5zGPQ+9fnb/wc8addWv7N2g+KYwQumeO9InkkXO5&#10;QLkKGHPUM+R/vV90fsPeILnxf+yV4Y128kZnuPD9s7Fmyf8AVL+H49+tID81/wBmq+03wN/wcDfE&#10;bQrO6/5DOg2crLt65hJyCD0+Xr2496/Qz/gp1oNt4n/Y88Z6TeQtJHdeGbyGSGMH51aBgV4yRweD&#10;jINfm7Y6feeDf+DjGZrolV1bwnbyxbm2hwHnUgH1XGRnGRnHAFfqF+21o58Q/sxa9pX2eRvtWhzx&#10;FI22uQ0RGFPZueDxg4pdQPh3/g168W3Gu/sZ2thcttktb2SOSPjjBIz1745985wa5n/g6J0uGD4A&#10;aJrWVVrXxdpsg8wHDYnVeMdwGPpxu78HH/4NV9b1BPhB4m8PX+Vks9dnVoZFCujedLuLgAAEnaMD&#10;HO4967L/AIOiNHnm/Y1vtXt7ednsdUsJ/MhXPlEXMf7zHfaMZ4Pyhzx1qwPs7/gnFqSa5+x54XkS&#10;5yreHbcL0+U+X6+ma/J3/goFJpHw4/4Lq/DjxNZxxxz32nrFdXX2dc7VnwrHgEkZYEE8YzX6cf8A&#10;BHvXx4l/Yl8JXU0pLSaHGG/edPlxgc9PTuM4r81/+C1lra+Ff+CrPwP12whm8+4vriKRocZ2eZB9&#10;OnmEEE8g9DmktrAfqp+1G39qfsnX+EjZm0aRcPMFByh43dgfXtn2r41/4No7SOz/AGWryzW4aby9&#10;ZvIy0jHJxIygnI4yAMivtT4p6N/wkP7LMlq8CztNpbKfMX5XzHjkejA/rXw3/wAG3usunw88X+Gn&#10;yzWPi7UIWkKFfMxO43nj75wAw7de9LuB5R/wUphuNH/4LbfBe9R1hjuLO6hErPjLJcI2FwOXAK8d&#10;ww9Rn7n/AOCt0S3P/BOPxsYXkSNvBd4H8vP3fs7+nIz2PUH0PI+J/wDgrxeaZon/AAVi/Z9urmAq&#10;q3l/umjTlfng4/3+MqcYbaV5HFfen/BRjQh4v/YF8Tac1urrc+FbhTG3SQNCQV7YDA+3XHehgeM/&#10;8G3msalqf/BP3w6upk7o4pEVmx8wU4yeTz2P0r4y/wCCo8F3Z/8ABen4M3tobZVmijikmlUbn/0h&#10;wyNwSAN6gMePmOK+sv8Ag2QvNRu/2EdPivT+7jmkWE+ZuDDCZOM8HczA4x0NfIn/AAVvlh0P/gul&#10;8GdX1C0mkjaKMIOoZvPcbSM9DnHblgfanED9zNVRf+FVZmm4FgCWPb5a/DX/AIIi6nott/wW1+OF&#10;np2jtaxtq14Ire4n3NGwuG3Kp5O3IbA3YVduOlfuYZ4rv4XpI0ShWsAWjPb5f8+n4V+EX/BK3xJb&#10;eGf+Dg34taHo8DSQanqN8g+zSny8q6vuILjr83QMBk44NUB+uH/BW66tbP8A4J//ABSuriaNFi8F&#10;ak4WTZtZhbuVQ7uMM2FOcjB5B6H53/4NnNCvdB/4Jt6FqN8GWO7mkuIdzcFDggj0HUde3avXv+C3&#10;viHTPD3/AATd+Jk2py/LdeGZbKKPbuDyXGLdFxggktIAMjGSM8Zqt/wS+8E6b+y5/wAEy/CMOuTx&#10;QrY+FVurqZm2p/qzIWyQOOe4H9aLgfHPxu8aat8d/wDg478H+DtIYXFj8P8AwehlCsjeVLO7NJll&#10;yR92I7W5HPTIz9zf8Ff/ABdZeCf+CdfxU1bUGj2r4F1CNI5LgR75Ht3VU5I6k4x1boOtfnb/AMEM&#10;7DxT+1v/AMFOPjZ+3DqaD+ybvWZLHS2khDkxxEwptduVPlqmcHvyBkV7z/wdDftEWvwu/wCCf2o/&#10;De3uLdrzxlqFvpS28jDcUJ812UHrgR9eoyOh5qdwPdv+CRurS+Iv+Ca3w/1GYM0i+F7flv4woxu5&#10;A+8Bn/gVdv8A2ZbHSPEFu8nmMMzx7OGX+L+YNYH/AAST8IW/g7/gnT4C0nylUHw3CzKihV5XOcdu&#10;vTtV34c+JYvHtx4gSzk+WOa6s5t6/MGQlCPpn8xU9QOf+L8hMGjw6edqtZ3UMe5vdCo+nGK7G/ll&#10;t/2d5GuXwy6WD5gbowX736ZFcX4v0q+m0PQNRknVpD5gUMerGLv6jK10vjKWY/s5XoVMN/ZjLk8/&#10;wkc9COe/bPagn7R82f8ABAy5m1H4Z+KtQkubgrN4yvDHHcOCYxkqB9Btxj2rxb/g5c1Ldpfw30kX&#10;TqZ/iBZ7V+6rgRy7lLcnpl+n8HrzXt3/AAb8aZaWv7Puo3FtE0f2jxBdSMu8MPvEDbjsAAo/3fTg&#10;eF/8HJGpWp8U/CXSUtlaa4+IcDQsVGCywuOc4xjcenr6VX2ij9Hv2SoZbL9mDRRLw39hwht3IB2D&#10;P8jX5C+Oryz1T/gvpBB5skkkei2a8oD1MmOo+Xll6dWyT3r9jP2eoZk/Zx02W4c/No8Z4UjI8sH/&#10;ACK/HXT7bT/E/wDwX61lrQyeZZafaCSaSQbWPlMxKgdgB79GNHUD9Mv+ChGo2Wlfseaze3rt5f8A&#10;YMzMYxlv9S5yo78c9uBXyr/wR00y2sv2JFvWgWFTDK8ZWELgMScYUnaMOQRzgqe2K+hP+Cs+ujw3&#10;+xX4guhceW3/AAj07htqtz5TcYPUksBjoO9eH/8ABMSzOm/8E+rWRrRbd30tnZgCMZThTxkZJ/Lp&#10;zU/ZAt/sSwJq9x48vVbfH/bEi7lTa2QpyCMZBXO059M1Q/4JFmE/tjfGiwjtDDMniiEyCQgnmJun&#10;OSp+90BBGKuf8E0o7u+8M/EHUr8rK3/CSXXlHyh82AuAOevQtwMk5PODWL/wST1Xb+3j8atFur7f&#10;JD4mQ+SzYMIZFbZ0Hy8g4BwCT70AeYf8HO2mRaJd/DPxYsUA8nx5aq10ihZo8xythWz8vIXPcjnj&#10;GT+qv7G2qrrv7MHhm7jKss2h25X0x5S9Oen8q/M//g6o0yxH7POham5bzrfxVZyRnZnZgOuTwQvD&#10;kcYJ4zkV9/f8EutVTWP2JfA8yeXu/wCEdtwyxsSPuD1AP+etH2UB8G+JNIl8Of8ABxr4buFkZf7Q&#10;8ChmCFRjbLc8HnJPPOByT9a/RD9ub4k2Hwo+A+oeMru88n7PtKzM+3aRzk/iMfjXwv8AtL+F4fD3&#10;/BfH4P8AjJbWTdqXhS7tWaONsHypnbOfu/8ALcgjORgZAyDXZf8AByX8Q/EHhv8AYSh8I+GdQlt9&#10;Q8U+IrXSrVrcgMxkViwByMfIr1QHyP8A8EIfhbrf7Vf7Wvjf9tnxqsl02ta7cXFm0wLMFL/IMsOc&#10;IBx23ds5H11/wcC/tWw/s9fsdarpWj3pi1LUovsNmitzulUx5x3wrbuevrkgjt/+CK/7M9j+zd+y&#10;RpMd9psVteXFqJrpdu3G4Z7+xHcgfnX5e/8ABeH40ax+1d+3l4P/AGXPD87y29lJFJeWoYBZXkY7&#10;VPf7uSBnHzbvQg6gfSP/AAbDfsk3nhT4aXnxx8SaeqzaxJ5iSMvzEAkL1zzgsOMHDDPtb/4OgP2s&#10;v+EM+Blt8CtA1eNbrxJdCC4hRiSYQNxxj7uMd/UYPSvvz9jP4U6T+zN+yfpOiGFY20/R186R2A5C&#10;ckknjJ3HGQPTrX4Df8FP/ijrf7en/BUJPht4dku7yx0vUU02KFH3KzeYWcqoIGTlU45J6EjbQtwP&#10;1C/4Nov2Vj8Iv2Xh8TNZtNt5r0nmKzLyqAnvnpknsM474zXFf8HHPxj1Dx3efD/9kTwtqf8ApHiv&#10;xJC+q2kZy8tpC28qR2BlEXvkcZBNfoV+zH4F0b9nH9ljR/D7xrbR6bo8YmZj91lQA5zwOh69BX5C&#10;eDfEniD/AIKDf8F07rWE0159B+Hs62EMmwbd0Tq0jZ75cLwTx1FH2rgfsZ+zZ4A0/wCBn7LOh+HI&#10;Iwken6DHvXcOCIhnnA7/AI1+Wv7CUS/tGf8ABcn4ofFS6vPtUPh+YWFmJI9yxCONQSje5kJP49gK&#10;/SL/AIKDftA6D+yx+yJ4k8eXd7DbrpWhSyRrIxGW2HAwMk5J9K/On/g12+Guu+Kf+E4/aK8RaesL&#10;+ItYe5VY4Ssal2YnZ6L2AzwBjAGKSA/Rj/gpb8UrD4NfseeNvGV7c+Utj4euH8xeudhxwMEjOMgZ&#10;yM8dc/O//Bu98FF+HP7GFj4mugPtGtTPdM23BKnjPHbOTx61mf8ABxf8Vl8PfsmL8NLVpPtHi7XL&#10;HTIVj2lvmlDufwVDn2PGea+nv+CffgGH4S/sd+E9DeOONbfQoywjj2qWKZY/99E0dAPhL/guj4gv&#10;/i7+1p8Df2aPD2oeZLc+Jm1S8s487gqI0SScZ4DOc9+46Gv0M8ceEvs/wA/sC1gx/wASxYVCtjHy&#10;Yx0Pb271+dfgqw/4ar/4LkeJPGcsNtc6R8NdLhsYZT8224ILSLzwCruvpja2c1+oeqzWepaS2hx/&#10;MPs+TtPXA6UAflF/wSBW4+Bv7a3xV+B16Y7eOTVm1HT7ffgNC7llULz90Pjtz6jmvuP/AIKS+BoP&#10;Gn7P+sBwvzWG7fJnAAIbnrxx17demQfkD4n6HcfA3/grL4S8V2wmW28WabLYXzbht3owZSQT/tEc&#10;DGSD9f0D+POnxeJ/gheQhvvae21iowPl6YPHI9qfW4HnH7AHiGbxX+yd4dlv55JHTSFSVpeWDKoU&#10;55OTkE5yc1xf7Mq23h79rXxtocQRZJYIZGCg7sBsZ75B6AdsEDAq9/wTLmMHwb1Dwr5pxpes3lqF&#10;LFtg81jgE5OBnjnAx3rN8ISLoX7d2pWzyeWl5pOAvAzhwfyOSec4IqQN79r159G+JfhjXoG4+3xi&#10;T5sAfOoPtgZB9cge5r0r44aKniT4MXT+Xv22u8e2FFcB+3nPBpXhqw1942aS2uFbevYD5iT/ALPA&#10;zx054wTXptnPD4o+DGQWkE2m/N5bDccr2Prn8Digk8x/YD163uvgz/wjUl0ZJNNuJreTc2c/Me/O&#10;RgjB964HVNSg+HH7bdrMRj+2l8iSRhgjJJXscglWGOME/gaP/BO3Wb3Tfin8QfA968myHWjNbrI3&#10;AVwTww4IJHHPHPbBq9+3hZweB/iT4Z+JssvlraapFvfzAoGWA/PaG9ioJoHvsfT/AIk0kaz9nuVJ&#10;4jxwuew9x/Wil8JX9v4k8L2Opp86yWyN37qPyooGfPv7SOhWXj39n9btIVdZLBo5Gf8Au7MheB3K&#10;jpXzx+wteT3P7M2peDrktJd2N3cRLEucsomIBHPOBtzg4Iz6V7v8H/EA+JH7KlrdLKrBrRH3I24K&#10;Mctz9/dnGT9cd68X/YntINO+KXjXwbcu2PtjSW6SZ2gNywUY4GWIxknOSaCZHV/sVanc6J8TdW0K&#10;9WKLffSSRxRuCWyVBJwSOeSM9QM55rzv/gqZ4f8A+EU8U6D49Xcn9k6nFOJtp+VGIXGe3HfB4yQM&#10;iuy8DJ/whP7T83lIyrcrtmXaF3d0UHoQQfYZJFa//BUvwpZeJvgldajsVmXT/OyyA5KDIx3PPzcY&#10;9KaGtj2bwbej4hfs47i7N5lqrbVHLZHQe+eOvrmviP8AYq8QRfDj9sjxl4RupZI/t10txDCWPGOC&#10;QMBRknseB1xivpP/AIJrePrj4nfs0WP27VFut+mqHmVjtc7F3MARuAJLNzyMjvXy54u0RPhj/wAF&#10;FIPENrC6rqUJs3mjYEDbIXC429eT17kY/ipjPoz4veHWuvjJcXiLGyrYSlVycRlk4HXkbS3T/Z9z&#10;WDqGjQeJ/wBl7XLCRCzaXeyNIobJUrtJGcemeew5rtvHMsV94/e5VGUzaO8m9mPIKYOOwGcfQj0J&#10;qn+zaNJ8Xv45+F8sKyKt1IiAxk/fQ4b39MfToKkjqdV+xF8QNG+PXwSk8K39tHuhgktJoZMAxsCQ&#10;Bzn5uo7knv0r8uvjN4h8Y/8ABIj/AIKWf8LVTRpLfwv4guvI1hmSTYikltybSApDegb5c4wTkfRH&#10;7PPxz1b9kv8A4KAt8JvE+pyaf4e8SfNam5mWGLzlZYyiM33iwcHaOSVx96vdP+C2/wCwzp/7V/7M&#10;8nj/AMGaf5uraTYNJDJHCGbG0HcOMjAXGAQDnB7Uyz2T9o/4LfDL/goX+yjJbKtrqBv9M87TbhCj&#10;fKy5wGGchlP1OeMcEfi5+xF8evG//BKv9sm++BnxTvGs/B+qarIRNNGyp5v+rjcNuwg42t1wVweM&#10;mvpz/g33/wCCiN34Vnk/Yr+NOtRxahpM7RaGtw2HmTIBTJP3lz90AkhD1wa7L/g4F/4J6x/FXwW3&#10;7SHw70KOG8s/nuGt1+bcAMgjIHIABK9NoPY0/IDrv+Cp37Lvhb9r34EQfHH4fNs1zTLcXNtdWbbJ&#10;QVAb5Nu1ifunA5HcZzXz/wDs4/GG6/aO+AUmtX0rr4k0GGXS9Ws5woeQrzkq3rj3OQSCCRU3/BDn&#10;9u+f4k+Brr9lb4q3/nX2ko0Stccm6tuQi9M5Ugg9ScZPWuO/ae8D+If2Cf20LP4k6EhHgnxZdQ2+&#10;vRswCR7nJWUhcY+U5BJOMdMYIaA++/8Ag3s0G/0H4C38OrxXC3E3irUJvMu3DPKvnMoY8DqBnHYB&#10;RV7/AIOD/EK2X7MGsadatceZdLDbBIY9xcSSKh7HA+YZ9i31r1b/AIJJWfgq6+AFn4r8Cqv9l6lc&#10;TXlm8bDbJE8rlW47Ecj1GPSvlH/gvV4/uvEer+DfhPZ3EhbxF46sLX7KrH98gulOevTjn8O1T1A+&#10;1P2QtJuPAn7GPhnR7rf5lv4XtYjuXkkxgdABz0zgDp07Hg/2ML8Xmv8AxB8QTofl8TXQVuPmChfT&#10;v7Z6ntXtFnpkfhj9nWGygDbodNjChWySQvc+ue4/CvC/2BI7m5+EvibxLJd7kute1KVZCwbC+Yw4&#10;PHpkfh9KQGp8M4kufi3resAxj7NapGG2+iAnPoAenPRvxq38AvP1T4j6pqBfcm7b5m7k8k8g+hPH&#10;9BxWb4BvIbC98Z655w8mD920SjDqdnQ++CMduR7mrn7JtwL291qYxL+5vCm5Yz1CDnOeuR+GG6Zo&#10;JXQ4P466xd6j+0F4V02wdf32vTTH5fuiJfpndggDqO/UCvoH4y+IBoXwuXmRWiti7eT1UY6j1xz6&#10;nNeD6jaWuqftY6ISytJb295JG7cY3Pt4+mAD1/i9a7T9uLxkfCHwr1S7S58v7LortbyKcMrn7pHP&#10;sPp1460AZv8AwS80mZvh7Nr0tr5f9papcXIbIJZWfdyeeeTnJ46dq5H/AIK7eKV/4VPdeHUu5Fk1&#10;bUILHdEvzKskojZhnGcKT3/lXs3/AAT88Py+H/gTokd1p8ds66erNFGSVDEZI3YGfrgZOa+Y/wDg&#10;pnff8JN8YPhv4De7A/tDxlbySRtDvJWMSOwxnjA68j+lA1sfY37OPh+38F/A2z021jUR2mkxwptX&#10;B4RVB/8Ar+1fHPxavbzxb/wUT8G6JHFH5enaZeXEnmcg/dUHHPKmRsf/AK6+3NDNroHwhLtLtDQq&#10;m7HXH/6q+H/gjp8PxA/4KXeJPEUt7Jcf2D4fhtrdFAHl+dIWYHH/AFzXv1J7YwDPt74lXo0f4YKu&#10;Ao8pjliB0Hr65P5ivnv9gSG1vbjxBr0Vrs8/Xrpt27du/eHnqcnt7cDtivX/ANrDxFb+HPhfdO52&#10;rBpbvhuFAIIz7cd68e/4JyldN+AKa/nb9ojmu2XePlZiTg++4nOff2oAu+PJbjWvjbo6Wsn7uG6l&#10;nkjUZz82Bn8Dn3KkUfEcHxH8bdP0O3vGLWbKsi+XjIVNx59Cc/UgDPWpvAdmdb+Ll1qtwsJis7dR&#10;u6bc5Zj15+83T37YxU+FM7eJPjnqes3gaQJJMEBiGAN5XHB6YVSPUZNBP2i/qeoXF/8AtRaX4fPm&#10;SLp+mW/mbUHytiRj14yQV4A7iqnx+VdQ+PmkQRRuoja0Rtg+9w7bfTqPTj+R4Ijn1H9qTXNWuLiR&#10;1Wdha/KNqKURQMj3yAOepqj4w1N9Y/aYgh+2jyF1IhVWQHDIqEj6c5PPHNAbHpX7Q18NK+F8Mi3C&#10;osem3DeWzcDC8HPp0+nWm/sXXEi/s/22vT3HmCbSml81f4twyWz75DfjWD+2XfrpXwqmcSbWXRZm&#10;+boASOufcDJ6da6T9mdZdB/Zd006hHGskml26MI1ODlF4GQMgj17UD6nmHgR4vEf7cd5Olr5i6To&#10;scTSKykK7tnaccg/d7dueq1Z/bi8er4W1TS7me58tbvxVZwQyMxXqwGd3bHPbpj8LX7J6W/iH4/e&#10;NtVefMseqQ24DoBlUQNjp1+bj3+leQ/8FoZdY8N+HtCuNH1R4ZG8ZWQ3eWrHlwCFDehI7jGc5oQ7&#10;H2tLvuvgW8sZA3W4f5jj+Enp65yfx9q+Qf8AglRqclx+0Z8XYZvMB/4TRmbzoiC2YIuByQMEnGOu&#10;c9c19XaLdvc/s6wzOCxazQ7dpycr+ec4/HFfJn/BKW8sLj9ob4veVqbTTf8ACYL5kPOIFEK4AJ7c&#10;hh/10PU0Aav/AAUw1u00L4ofD24mk+RviBaq/UY3ORkduDyc9hx2I+mPjE32v9nUsHO37Cwkx8wO&#10;Y+Opzngd6+Rf+Cy2m60NZ8Df2GJvO/4WFppXywxbaZgTnsEx1J/uqONxr6m+K2vQ6Z+zclhfTssj&#10;WDbv74CxnpnuOn+OKAPB/wDgkva3Hhv9kLV9Skgkh8y71Oc+YehaeTHPb0/McYrpv2W5bvXf2t/H&#10;Gohd1vZw2dtnbxwjPj68+/auo+CXhO1+HP7KkekaZabVnj8tUXnbuJIJ6Drj2Peov+Ceqw+JNR8T&#10;eKRAAJ/EV0I3670TCq4PoQvBHBGCO+QR4Z/wWN1WbV7nwf8AD+2Ecp134iWFvLExLExi43NgD7x+&#10;XkehPXGD92aOo8O/A6ONR/q7NR7cAZNfCf8AwUZxq37Yfwb8LWskMKzeOJJ5N7AMwSJ+F9Sdy4PO&#10;CB65r7l+JtwmkfA2Ql/l+z/M2Mcbeg/p2oGfnp/wTjjl+Kf/AAVe+LvxHmj3DQdMtNMtVkyJI1YG&#10;TBAOMZP1yO+OPr7/AIKq+NpPBX7LvijUre42SW2g3Dx9fmIjbI4ByfTHOelfOX/BDfw4+t/EH4xf&#10;Fm6tgsusfEG5WOQA/PGgUA5P0PA4AFbv/Bf7xlJB+zJqvhS3vZopNUuIbBWhJ+TzZBGG7dCw4yOe&#10;uRkUAdt/wQI8BXngj9gjwnPqMUq3GpQyag5k+83nOzhjz1IIrxn/AIL8fFp7jwlo3wcsNVmW78Xe&#10;JbPTLW3jj3eazTDKsDwoKq/POSmCMV9s/sEfD2H4Q/sseE/BxuWmXS/DtvB5uzbu2xgDucYHHU9K&#10;/PX/AIKFJovxg/4KpfAf4Yan9okjXxBcX7IBlT5MQZQenQ4PvnsM0Afpz+zt4dt/A3wQ0vSobfy4&#10;7HR4oY1PYLGF/pX5s/tc2158cf8Agrv8IPAdlKt1D4duZ9Y1C384KYzHxGSMf3iOD0HPGK/UG8e2&#10;8NfC9s7QFtwM446DrivzK/Yz0q1+MX/BYP4ifEtLnz08K+G7bTIGMhfZLLM8rt6KcZGO+7OKAP00&#10;8T6pH4c+F8k+/bttiVb/AID+n0r80P8AgntLq3xr/wCCrXxb+LbN52n+HbW20O1kXPdFmZucZzkc&#10;9zn6D75/bI8Up4N+COoXZmWMQ6e5Y5wE4HzfQDNfC/8Awbn+F9S8T+BfHnx61GZJU8ZeNbq7t23b&#10;iq+Y3yn09QOm1lx1oA+5v2zfGNv4H+CupapI+FtdNklbk8YQ+nI79Oa+SP8AggboN14g+EPiX4x6&#10;pB+88XeML6/t3kIMhh83YgJ9thxjse9d9/wW0+Lg+GP7Lfia9EsazNpzRW6tNtLu4CgA+vzfnXQ/&#10;8Ee/hU/wl/Yn8EaRNEq3A0KOe4ZVIy0g8zuc5+f17UAeY/8ABeb4hJ4e/Zg1vQ1lZZNUMdhAqKWJ&#10;MjBeQOejN9enevqP9i3wHp/w6/Z28PeHtOi8uHT9Ct4ol24wqxAD6nAHPevgH/gsP4gb4ufH34V/&#10;s9jU/l8QePrP7VEkhUtDExdyTjJHyjoRjk5ziv0x8GWS+GPhbHETtEVmBuA/2afQD84/23NZn+J3&#10;/BSX4NfCi0ikK2erzaxeb4sqFjQBeuBnLMD1xn1xX6H+PLtNB+E7AfKfs56t0wv8hgCvz0+FmlSf&#10;GH/gsrqXiBYjJD4M8JCI4jJjjuJpcjDE/e2bc8dMdep+3v21PE3/AAhvwF1bUIy2630mZ1VcbuFJ&#10;6np9aQHyh/wR9sYvE3xa+MHxMjijdNR8fTQ2tyqgiSKGOONcHuBtI9OOMjBrT/4Lc67f6h8JLX4e&#10;6fcssniPxJYaZGojLE+bMFOODk49umT1rY/4IVeB7jRv2T9M8YalL5l14kuLnVbqRWY+Y008j7iT&#10;nPDAdf4c9ya4f/gqRfWnjf8Aaf8Agt8M5VkkN78QI7h1UDCLDEX3Hg+pHPGG9cUAfbHw300+FPgl&#10;a2an/j30+OPIX0A9K+G/2K7y0+If/BUX4n+JrgTO+h6PZaejNIWUM58xgAR8vAAyMZx3r7u8W3MO&#10;gfCKUM/lr9lPzL/unP5fyr4n/wCCO2k23iz4y/GP4qKRN/aXjqS0im2BspAoQYcE7hwO5A56UAeo&#10;f8FkfGtt4W/ZU8URvIVabSzbQgNg732oD1HALA+pHAr1D9gXwDD8Kv2RvDPhi2VW/s/w7EmFPDHY&#10;K+Tf+C9fiu7ufhpo/gPT5WabXPFun2OyPliHuEGeoIwQOeRzzX3J8ILNPDf7PtraOIw0OkRpICeh&#10;Cc0Afnf431kfET/gtR4J8Oif9zo/h+/n8tMuGZ/lxx93IQgk4yVxnjB/Rv483w8O/Bu6dWYbbV23&#10;KwGML1z2NfnN+yPpafEb/gtH8QvF/kNjw/4TtrKOTqrNLMXOB25GT6liR1FfeH7eXiiy8Hfs961q&#10;F/cCGKHSJ2lkkbAVdnU8jj/9VAHyB/wQGQeL5vi18T5Vbdq/xMvFjYqR8kZ2qTnJBb7xHQHgcV2v&#10;/BwJ8QYfCP7GPiqGTUGtpLuzS0ieMDhpWWL8v3nPf05qP/g3l8KRWX7Glv4taBFn17X9Rv7hl5Zy&#10;07BXf/aKhT0HGOOTXA/8HGV7JqnwEs/B1ojNca34msbG1SPlmZ7hBtUdCSAR+negD64/4JdeG7Pw&#10;3+xn4BsLOHy4Y/CtoVXbtxmJSfx6596+H/8Ags1qF942/af+C/wvsJP+Qp8RrQvubHCOCx5boARw&#10;Bj9K/R79lnwvaeBPgJoegQqyxafosMO0n5gEjA/P8BX5m/tg3b/EL/gs98F/CtvcRuNKmvLqeEZZ&#10;uI8854GMKQRz654oA/UO0iXS/hIyx/J/owVSyYxx6e3pX5rfsUWr+Ov+CzfxO8XWhia30fwlZ2M0&#10;f3mEjS7gQfTC54z97FfpR8SL2HS/g/PKxMf+i9c8j5M+hr81f+CKtjceI/27P2gfH01+k6HXLWzj&#10;bymGNu4kBiBnH48DI4IoA/Qb9tTVP7E+BGqTi4aNk0+Qqy9sKeea+KP+Da+DUrz9m7xV4mvHkaPU&#10;fiPqs9urSBiiFlyuc9myT2yeOK+n/wDgqf44tvBX7LXiTVby4WKOPRpiX4/uNwBnkmvAf+DanQrn&#10;Tf8Agn9o+qXCRj+0tYv7mMoSdymcru59dh+p5wM1QGP/AMHH3jWTw9+x7r2nxEq181vahWXIdXmj&#10;Vh0/ulsHt1HTI+vP+CenhdfBn7I3g3QIYNi2fhm1jVWQjAEIHPv618C/8HIeq6hrHhHwv8NLSVc6&#10;/wCMNPtGjbPRrhOcg9evFfpl8DdJbw78FtP09+PJ09Vz07Yo1A/KX/gozcSeM/8AgsB8BPB0gZ4r&#10;fWJr50x8pIiJHbqpjHQ5+Ymv1e8WXC2vwgk84BQ1qN3y8fSvyg+K8l549/4L4/DXTNnmRaToeo3K&#10;7X3CP5Gj7cBu2OwPbv8Aqj8cLttJ+CtxPgLts8hccH5eB2+lCA/On/gj9pdn4u/b+/aA+JNkknlr&#10;r9tYoTD5as0ce1iPX5sjPfIPevdP+C7Hi/8A4Rr9izxlidl8zQ5Ydwz8oZGGfw/xryT/AIN/tGkv&#10;br4seOnnMi6p8T9SKqzE7NspHB9NoXH+7jjqdH/g5D8VXWk/se69p1jL5T3hhtTJG5DL5kipx65J&#10;2n2z6cH2gPoj/gjX4Jt/BP7Bvw5sY2yZPCtncSHIPzSRK5JIABJJ64r44/4LxXFz40+NPwf+FFtd&#10;n/idfEzTYpYi3yFBNnkA5x8rfTryQBX35/wTu8LS+Cf2RPBOg3NuyNYeFbOFk9NsCAgfSvzg/wCC&#10;n2ov46/4Kvfs++ARfrth8Um+kV03KDEGYZ4PXkDpg47c02B+sfhGyi0X4Rw2rsB5OnBc7v8AZH5V&#10;+Xf7MdraeN/+C8vjDXzdSSf2L4DW3yWzsaScN+qr+PBHFfqRrhFl8K5My7dtpjkdeK/MT/glRod3&#10;4p/4Kl/tAfES4nidba4sLKMopHQTbgc9+F59zjjFMD9CP2z9Qi0n4A6tcSBykenyFhuxnC+vavhP&#10;/g2n8J3L/C34gfEyd1Y+JPiBf3H7uQOo2yuNvHHft1BHToPqz/gqp47PgX9lzxFqq4keHSZWWPOC&#10;52n5RgHBPQcY5rw3/g2t0iSH/gn7ouvzFvM1TUr26fcu3l53IAGOABgD6UAP/wCDibxi3h79iPxR&#10;bbk3XUMdrF5hON0jqg6dTlhgdCeDjmvpb/gmd4Qg8D/sUfDvQbfdstfCVkqjdux+4XjPf696+Gf+&#10;DmrxXM/wI07wDYM7XGteJLK1SEc79064APY7gMd+Ca/RX9lLRZPCH7PHhzQ5U2vY6FbxSLwPmWIK&#10;eO3I6UAfmf8A8FsZP+Ev/bN+AvgaO5m/ffES0l8lI2PmKsilgcHjhTzyBz07/q1Yw/YPh5iIn5bT&#10;HT2r8kP23NWm8df8Fufgd4Hjhcx2N7c388LuNrlIiEYA/ewWJJHQZI5Ffrd4gnl0/wCHkskS4Zbf&#10;pj+VAH5HfBka98Sf+DhjULt5TJZ+GfA7PtaPbs8xgmRxyTkc55HJxnFfqr+0XqTaL8ItRvUzuhs3&#10;fC45CjOOSOTX5ef8Eu9Y07xx/wAFpPjlq12Jnu9P0i0gjkmUfdLZwOegGAOOmM84r9Iv23tZGh/s&#10;+a7dmTaE0qdvmH+wcfr7igD4P/4N0NMTXLr40fEqYZuNU+J99DJubPEYQggnqP3h/WvoD/guFqia&#10;T+xJ42ud43DQJlX5uhZGGfwJrx//AINl4rLVP2QNY8Z2yHdrHj/WLmQ7cZ/f7BnnnhRz/kdJ/wAH&#10;Eviw6H+xF4otbe5aJ7q1W3Vl6sWbG0Z/vcj1oA9S/wCCIXgmPwR/wTq+GmnRNu87w3DdNxzulG8/&#10;qa+cP+Dhe5/t/wAJ+C/h9b3IWfW/HenW6+Z02i5jYnABJPH4fmK+0/8Agm5oP/CM/sa/D/SVfd5H&#10;hGxUvgjdi3QbufXrX59f8FvfFi6r+1x8B/ho88LLqXxOsWkgaQDzAshCjHU/M6nOeN3bNAH6k/CW&#10;xk0j4R6bZkMPJ0uMH5e+wV+X/wAQpbrx1/wXZ8C6bPbs0Wj+Gby6jLMPvO+wnGP9nA929q/U7TI1&#10;s/hysap92yAwvrivyz/Z71GTxh/wXd8VTsY2XSfA6QL8mWLPPuHzd125OMYDZ7g0AfqN8Q5V074b&#10;3MnzLtgY/L2+U1+ZP/BGCwg8U/8ABQL9ojx0iO4TXbazEshBYPhyw4PqrcY4yfWv0i/aD1eLRfhR&#10;f3Er7VW1dm+gU1+e/wDwbxeHodX1/wCOHxShn8w6r8T76LiQOpWJuoP1c/higD64/wCCn/iv/hDf&#10;2VfFesqebXQrh1LPt5EbHg9iccZ4z1rx/wD4N7fC39gf8E8/Bt49j5MuoJc3UxEe3eXncg4+mB+A&#10;re/4LjeKk8MfsPeOrlp/JZvD9xEsisOd0ZG3nrnNdR/wRm0CPQP+Ce3wzgihKB/Cdq/zLhjlM5PT&#10;nmgD5v8A+DgnVpp/AXhHwjZ7pJdW8eaba+XxtOZd2DkHnC5Hbg8g4r9DPhHarp/w4sVXaNlkv3Rj&#10;tX5c/wDBejVNR1n9oL4G+BdKbdLffEyzZY+uQrcg9uTtwPbsM1+qXg6NbHwBAkhAEdmN3sMUAfmH&#10;+1g6eL/+CynwX8OxSiRtPi1G9kTHCARYB9SfxwMnjvX6deJnWw8Ayb/lHkj7q9OK/LLxC+oeKP8A&#10;gvl4WtYJGaLSvB1xPNhMECQFQSehG4dOMEt1r9Qfixdrp/w0up2faFt2O70+WgD87f8Aglk1r4v/&#10;AOCj37QXi6zVfJt77T7BWXDbnRGZuf8AgRH4cZzx9ff8FI/EA8OfsyeKNVa4aNbfQ55Ny9fuH3GK&#10;+Nf+CEbXevftDftAeMLgbY7v4gPbqu8HPlZBPHH90j6mvpD/AILN+Jh4d/Yy8aXEnA/sOYbvTKnn&#10;GOQDzjvjGRnNAHKf8EB/BSeFv2B/CVxsRft0LXa7PSQ7hn1OCPzry7/gv67an4c8EeG1kH/Ew8ea&#10;dDtHX/XofpyFIz2BzzX0V/wRl0WfRf2BvhzaTqNzeGbRzt94wfQZHv3FfNH/AAWjuf8AhIfjv8GP&#10;Azp5kd/8SrL7RGuNzKpkOAOfQYOOoHrmgD9CfhnajR/g1ZwsceXpiA4/3P8A61fn7+zBA/iT/gsz&#10;8SNXYqy6f4Vs4I8zDIVpJGxj13E4B7ZPGRX6G2AFh8LlVo/u2gBC9+K/PT/gnPanX/8Agp58ePE0&#10;E6zLbmwtmm2q219pO0EenTB5xQB7f/wWc1y30T9jTxYZ52RZNJMXyqcEsQB+OSMdskZr1P8AYT0i&#10;DRP2PvCNnayjy4/DNqqsBjP7lfrzivnv/gvXrg0/9kzULFiwW61DT7c+xa7hGfYYLHrjivqb9ni2&#10;Gnfs56PAI/L2aHCPLRSu392OgPT+f40AfB/wKurvXf8AguL4sYmQpZeAIUbcxIX9/wBBnvyW47DF&#10;fSn/AAV2gvLj9jHxpZWc8iTP4ZugohIDE+U3yrnuc8e+K+f/ANh+0Osf8FbvjNq9xBu+zabpsImk&#10;UjGQxAHTPfJx0wODnPp3/BdzxM3hr9hnxlNHLPG82hvArW5+cEqenvzxk449qAO8/wCCSfhyfwj+&#10;wR4D0y4O0x+FbU53ZGDGMf8AjuM+p596+VdGvIvFf/Beq3RGbdp/w5mby1YYI+19e54O3gdQSa+y&#10;f+CcTTD9hnwPNezKz/8ACI2Zkdf4iYFJYex6jjFfF/7PNpaah/wXk8Y3MsPzWvgGAK7Z43z9V4xj&#10;hlPrkDtQB9jf8FQLq1tP2O/FhvG2o3h26BVZNpY+U2Bnsc4wfWuK/wCCF6g/8E7vAF0I0/faKJAY&#10;8YYFmwc+pHXpzmtP/gsrrEWhfsL+OL0ttaPwxdbBgdfLPGD1GMj8aZ/wRJ0+bTv+Ccvw7tpnjZm8&#10;NwyBofuvuDMCPTryOMHI46UAfKf7Z2o6Rc/8Fu/gRpN2/wC9jj1CRdpOSRH8v0wMnJPOMc8g/pN8&#10;fJLeP4G6ozouwac+5XxjGw5PJ7dfwr8zf2oXXVP+C8vwe0/Y0n2PS9Rm+59z5ABJ3/u4JwOwycV+&#10;kv7S99Npf7P2sXkanMOmyM2ATtwhJ6ZzxmgD88/+DbQQ3GtfHjUoImjab4pXgmDKVywJGQuOBjqD&#10;jBPfrXU/8HPWtxaZ+wbrkT5LTNbosY7sZo8H8Dz+FY//AAbQvp+peAvix4gt9FW1luvibqJmePlZ&#10;B5h2kMeT1P41Z/4OjUlH7C+pPExH+lW5baxGAJYzu6j7vXH+QAfX/wDwS6kmb9hP4avOgDf8Ibp+&#10;5PLK7cW6cYIBB49BX5k/8FSdUjsv+C4f7OsdzJdR48QfuQY/3JkLYGD67tuT2BHY1+n3/BM23ltf&#10;2Ivh3F/aUl5nwjYstzIU3SgwIQ3ygDkH/Jr80P8AgptFHrf/AAXR/ZwtRZRzhNbmlKu5GNoVtwGT&#10;8wADfgOelAH7KybZfBLbn+U2mdzf7tfjn+wD4YRP+Dhf4uS6c6iGHwjFKW2hg7PcIzMDkkEMCDn/&#10;AGuwFfsddRofB7Qr8o+y4G3txX5C/wDBN6K5tv8Ag4C+N6zcrN4Ss3iaMghkMqkFvvYI+7wR7jk0&#10;AfqF+19FK/7PPiSOGNmb+yJ9qR/eZvLbAFfmr/wanWt9H8J/io2oRyLMvxMvlkWVs8hIc85PIPB5&#10;PTvX6TftlXDWn7Ofia4H8Gj3Dcf9cm/X0r86/wDg1a1e31/4E/EzWBK3nXHxP1KSaPcWUZWEghic&#10;tkdz6UAenf8AByzZS33/AATv8VqshVUt439MYcYOc/pX0d/wSit3tv2BfhhC1w8m3wZYDzHXBf8A&#10;crhvxGD0r5v/AODmG1ubr/gnZ4oFvO6FVik3KCcbZATn2Pf+oGK+mv8AglxE8X7CHwyWaWNmXwbY&#10;KzQ42EiBR8uP4eDj2oA/PD/gt7pB1T/gpF+zbp93I0kcnjZiI1TgfINvOeMkn1xjnGa/VfxaiW3w&#10;WuFz8o07PzY/u9MV+X//AAVOKeKP+CvP7N/hC6EbLHrV9dybm/hEPy8c88MR0yQfSv01+NF0NJ+B&#10;moyJ/Dp7dB14oA/FX/gnn4XW+/bG+NniO0j/AHc3jSdOoZuHTcMjqTu4GeNvbFa/wftI9S/4Lj+A&#10;3hhSV4dFvmZpGUtFgBd6jIPcqRjGOfU1X/4JLz3+rfE/4qeI4Zi6XnxC1HbMsf8A01O0cnqCueB/&#10;y0HbArpv2S00jxF/wXJ0sXAkMlh4PuHjkDfLGxYHBBJ6p9MZ9SCQD9kPi5JHB8MNTef7q2LkhW2/&#10;wk4z2+tfkD/wbp2LXP7fv7TGqRSNJD/wlDRrI2fvCaQkdANuTxgdAPY1+u3x3cx/CXWZF/h0+Q7T&#10;n+6fTFflD/wbN6PqkPx8/aM1O/KOG+It0iybfnz5jEk9OCNjAkDv1oA+0f8AgtxexWP7A3j9pbgx&#10;/wDFN3Q3eWW/5ZnIwAc5HH49uTXPf8G/uknQv+CbXw7sfNZlOixyIGXlNwyUJwMlTkZ/xo/4L+64&#10;dG/4J4ePHV48yaHMnls2N4MbZH9fXjjnFdF/wQ4t1g/4Jt/C95LJrZ28K2vmQysWYfJ1JIHOMZ46&#10;5oA+RP8Ag5Nu4brxN8FPD968q2958WNHWaaMn5F84fh7jryvTrX6p+AYI7f4dWUIk+VbJRu9RtHN&#10;fkz/AMHKeowW/wATvgZAs0ayP8UtKI3L8wInX5s9gAWyO/8AL9Z/Ajxr8OLGROg09Dx/u0Afkt4V&#10;u7qy/wCDkl44r5mW4+G5SaOQIzYErFSvOVQEkHIAJOea/V74yLv+Fmpdf+PFz94D+H34/OvyR+Gm&#10;om5/4OVtWtlWOTy/AIXbcbg8XzE5QDGVbPOd3J45r9cPjLKYvhdqMgbaFsmLfQLQB+Tn/Btnb3Cf&#10;tHftDfarosy+PJB5QUfIuThtw6hgAQMkDHvX3H/wWXlki/YN+IBjuWj/AOKZuvmTqf3ZGPxzjOeM&#10;18N/8G09p5f7Qn7RU/kxsT8QJ1+0xsW80K8i4yc/KOoGejdTxX2h/wAFvNdfQv2AvH1xBKyufDdw&#10;i7Wxyy7R+BzzxQBxv/BunYS2n/BNDwG8jht1kxX5Rn73Q/lx7V4X/wAHQ1nJP8D/AAeRIoMfj/Sz&#10;GhUkFzMo+bnlcE5GPT0r3j/g3SvZ77/gmN4BkcJxp7KrI3UByBn3xgfhXzd/wdLeKNX0f4b+A7S2&#10;EjW83j3TxNGkh3SKH37QoPzHKDrkdehIIAP09/ZkDD4DeG1d5D/xJ7f5pl2sf3Y5Poa/Lf8AbSaw&#10;f/gvV8DQx/eLY3wRSNoz8pOTjB4yQPUL3PP6kfs2aidS+Afh3UkZXaTRYHVt2d2Yxzn3r8nf2vfF&#10;E93/AMHBXwd0+SLbHZ2Nztk/jO7bx1GABtP0z1BNAH7CeMnSP4f3Doy/8ep+90HFfkX/AMER79J/&#10;+CrX7S9pFAq/8Ta1PmbsM7AYII6YBGR676/XDxvK7fDe5eAqWNmTyeD8uecdq/IP/ghT9tk/4Kof&#10;tL/aJ2YrrkR3NHtZlLNweP4cLjuRgnPNAH35/wAFfra9u/2HPH0Ni6rI3hW9AZ22qP3D8k15F/wb&#10;f3M93/wTW8FpMsqm3t5I1Dx7QRvJAHHIG79D2r2//gqtdW1t+xp42a6RTH/wjd4WVoywYeS+VwOS&#10;SOAPevnn/g2dF8n/AATm8NwT6is8azXCwsu0kDzDwcdCCWBBGeh70AeM/wDB0dayxfDfwPqgj3eV&#10;4207jaf+e3U47fL37kY5r9NP2abxL/4BaHOImj3aPD8hYkr8nTn096/ML/g63sr4fAXwtqUN1tjt&#10;/GFluVpAu5i7bQRjt8xyfTPav0n/AGJWup/2W/Cct5dSSSN4ftS0kqncx8ofMenzE9fegD8lfiRd&#10;Xmmf8HHPg9IkWSOTwrPGsO0Ls3M/BLfeycHI57dq/ZT4pxvP8IbxRJ832E4fbnnFfj/8a9IbRf8A&#10;g4m8A3kzRtHeeGruPbtIJ2Yfk9+ZNw9ifUZ/Yv4g2sF98MLyKQr5bWJPsRjmgD8gv+DdvSfsP7an&#10;7RXmW7tt8aSxrdMuxWO5zsAHAx2x0X2r6o/4OIIIJP8Agn94z81G3HRZgu3HynYx3HPYV8gf8ELT&#10;qfg7/grN+0Z4K0pZBZy6lDdTL5mELMWbgEcMpfrnGCfSvuP/AILy6Pba1/wT88c218cL/wAI/cvy&#10;ygHbExHX3FAFD/ggb4ybxj/wTd8DyhJsW+ipArXDAkqiBewHC42euFr40+MNn/whn/Bw/wCAdWSG&#10;OEap4cu4pGVQGdVdVBwAOQeec8E8jkj62/4N2ZYG/wCCb/guO2u/NjGlqfMMQXn0wPT7p9e+c5Py&#10;/wDtjahPpf8AwXz+Dt0LNFEmkagm/cykYGQ3GemWyOAc85zyAfpF+3xHcah+yvrsEMe9pdMcbVZg&#10;DlcfwAkjOOgJwPwr4t/4NW9Oms/2J9QEt3K7N4u1IssmARmbrgcgt1OenTtX27+2nZz3v7MWtSW0&#10;3lyJpsnls6q4R9pGSG4Ppzwc18L/APBq9JIv7J/iOKW6WTb461UZXHaYZ5H1yKAOC/4O1YJJvgr4&#10;LSW9EMf/AAmNr+8wMrlZQWwFJOOD/wAB75r9RP2MoGsf2WfBtq5j3R+GrUHyV2rnyVzjgHGemR3r&#10;8yf+DrPUPDsnwd8IaTeTRteSeM7H7PHJIeQHO7I3AY29QQRznjINfp1+yHJCv7MfhIxJsjXw3ahU&#10;3ltg8ofLk9QBwDzwKAPxn/bX1G51H/g4w+GFna6Y8/kRqsgjXcQ2+Q+YRg4TG1Sf941+6Guib/hC&#10;7hI0zJ9kIxj26f0r8Ofifcabrv8Awcz+E7AXDR+Xokm1hhVZgspKHjnKhl55yR0IzX7ieLoy3ge8&#10;iR/+XMhW3H06560AfiB/wR5Gr6z/AMF9/jprGuQslxDDMuxV+VU86MBCc9Rx9cE8Cv1v/wCChWrR&#10;aJ+yT411SQH9zoF0/wAsjKw/dNyCpBz6Y5yOK/Jr/gidpd1af8Fvvj9FqU7Fkd2RXlYgjzRtxxzg&#10;cDtjoccH9VP+CmQhX9i3x89xdRQxr4bvC8033FAjJyx7CgD5H/4NWLyyvv8AgmtYT28YWX+3tQFx&#10;ySS32mQk/jnP1J69Ti/8HQGhNqX7O3gyeC8WOaP4g6T5aPwHZrhVwT2HQ89wK2/+DVaJV/4Jm6W4&#10;lVm/tzUNw3cr/pD8Hj8v1rnf+DqB57L9lXwxqcKbmt/HGmSBm+6uLlcZ7/lQB+jn7O9p9j+B3hu1&#10;3btmh243N1P7pevpX5Y/tFX95L/wcefCy2hu12x+C7wGNnBIVm5IAPfOOehBPPIH6ifsuarNrn7P&#10;fhXUppFeSbw/auzqwO4mIE9/Wvyv/aA0/W7b/g5J+F1/NexyWs3g28FurHPllWbenPQcoQR/ETQB&#10;+tPxZEp+GuoKBhvsbg+3ynmvzI/4Nt7Nm8ZftC6jFc+ZC/xe1OOMu3z/ACTMOR27e+MZr9OvivtX&#10;4cagJCo/0NwxboPlPNfl/wD8G3KC0+I37R1jFcNth+MWqBgx3Z/fyAE/7WMD6flQB7d/wcaQ30v/&#10;AATU8fCztfMK6XlyrAFFzktz16YIHZj9K9M/4Iva4uvf8E8/hvepN5g/4Ru3XdnP3Vx19MCvP/8A&#10;g4dLD/gmx8QWjujEy6LJiRVzjgjgepBK/Rm6dR1P/BC2zNh/wTk+Hdo179o8vQ0Tdx2YjAwenBx0&#10;4I4oA+GP+DnS+it/jJ8DrMWAMjePrV1mdRtGGI2liMc5PBOMEntkfr58JAG+E2lbEIU6ZHtVhyvy&#10;DANfkH/wc+tYH4xfAfzIpBcL48hMcvCxhd8ecnG7qVAwRgk5B4I/Xz4SRbPhHpcYd2H9mxjLD5vu&#10;D9aAPxgs1mh/4Ofbcy5VT4RxukkKZXDYA5+Ze2Mcnt3r9l/jsVHwf1RhII/9BYqzfwfL1P8Anp69&#10;K/GeeW00/wD4OdtMEh815PCMqB2woRsSYwARwQMZOD3GcZP7K/Hv5vg3qnDZ/s98Bev3Mf1oA/I7&#10;/g1/uI5fjp8fIhd+ZJ/wm1w7boQrDdKx4K8bevGeD0r7o/4LnSWkX/BOb4mS3dwYx/wit0NyybSM&#10;oRn8zyO4yO9fn/8A8GteoWMf7Rnx605ZlaQeLJmULGwwPNkGQW5wTngjPT8f0D/4LhxSy/8ABOv4&#10;l+Tyw8K3ZVR1LCMkEe4IBoA4T/g3E1OC+/4Jo+CUhVgY7P592MZ/2cdj+hyK+Z/+Dp+aKy034TX9&#10;0JPJg+JFi8ixKdzYDdMexPcDIHfFfQX/AAbQJPB/wTP8HxSweWCszIqtkHMh+YH35OOx/T59/wCD&#10;rMt/whHw1XfGv/FeWZ3SKd6gbhlT6c8/8BoA/VD9mDU7bWv2ffDN5axL5cmh2xXy1IUgwp0B5APo&#10;elfir/wUMjk0z/g4T+EGpXEEuJmhjV1bZws5J57gZOR3Bxnrj9m/2O0MX7MPg8O25v8AhG7Pc2Mb&#10;j5C8496/F7/gp5eTWn/BwH8G3uF2263EOxoWG4sZyCeR/uj8D+IB+53iR3/4VjcMq/N/Z543cfd9&#10;a/Fn/ghjqlnrH/BZX9oyea7V5m1e4aPzIUBKi4IyNo4Ixz3I6knJr9pPEY3fC6dSM/8AEvO7bzxt&#10;61+Iv/BBgQQf8Flv2iLO6jk+0LrF9IrspG8G9fLHAAx6EAAhj7UAfrj/AMFCHuY/2W/FUtrjeNFu&#10;Cv4Rsc++OuM84x3r8/v+DSy5mn/ZI8RG5u2lZvFl6fnkO7JcEkqTkE9Tn1781+hH7fsEs37LXipY&#10;IRJ/xJbjMeT848pvl49f0r82f+DSDVIY/gT460BpW+0W/iubzt2cPkjDdfvevA4C8nOAAei/8HV8&#10;Uh/4J838scbNt1rT9w7Y+0pyT2wcHPHIxzk19Q/8Ea7hbr/gnv8ADm4SZ5A3hm12s6/NxGBg+46H&#10;6V88/wDB0X4d/tv/AIJw+IJjeeStrc2c/OTuKXCMFxnvgAHnk9K9s/4IW6mmrf8ABNz4c3KXizf8&#10;SWNS4dGGAMYyoAOOnTPrk0Afmv8A8HDOhk/8FR/gJdDcnnassRf5lLgXMZOD0BGTg/7Q6gHH7jeC&#10;4yfhpZxSlgf7NUMcnI+QV+Jv/Bx14ui8N/8ABRT9n+7trK6luYNe3xrbqjGRDNCjqMjOQcccjGe9&#10;ftZ8MNUfVPhTpeqSo6mTS43bzV2t90H5h6+tAH4ZfDW9tPAn/Bzp4iih0iVRqduAGO9hvaFCSc9A&#10;QG9sjA61+4Xx7nZPgzrVwVjX/iWyEiQfKPkPX2r8LvEdjrOn/wDBz9ayLaNDHJDbsqyLtDxGIAnj&#10;n7wOPcCv3R+OMAuvgvrEDhmzpkm5VYgn5fX/ADxQB+On/Brjc6rb/tPfH7RpL+G4gh8WXB8z7PiQ&#10;n7Q+SWx905yBng7sjkEfbH/Bw7pMeqf8EzviEs9/FbrHpJk8ySXZyhDAdRk7lAC87iQMHOK+D/8A&#10;g1+hfS/27P2h9HgvLxorbXpEHnAfN/pk4BYj+I7fp8vHpX6Hf8F4dNtNR/4Jt/EmC7uY4lbw3dfN&#10;IQASImIXqOrY/wADQB5b/wAGx/ji+8X/APBN3w5aXlrDGulzS2avC331VzgkbjzzjoOh4rwn/g7W&#10;h1C0+CXgXXreJ2itfGlr5kiMR5Z2uV6HuV49P5ewf8GtcDQf8E69Ncp9/UJyH2YJO7oeBkDt+Ned&#10;/wDB2hbIv7Jnh28mngVR4ysBtk43f6w4+mMnH1+hAP0S/YG1RNc/ZA8B3gZiG8MWYO4nP+pUdzn6&#10;Zr8g/wDgpnBZeG/+Dgn4M6qZGjku440eRQeP3zAAjb90hj7fPjPFfrp/wTxe0m/Y28BHTiwhPhm0&#10;8vcdx/1K8eh/r71+S3/BW37JpX/Bdf4DXc7QlZpmXbuIIPmjgnptPI9eWPfNAH7Y+LwJvhddqn8W&#10;msBuUn+HuO9fhj/wQtutG0r/AILJfG7TL+a6F9NfSi3Bt9yBS7tgsF44GMnbn5e5OP3R1ry5vhnM&#10;FYbTp+PmYenTJr8Mf+CPEdp4f/4Lw/G3SpLz53uJRGs0y7uGJaNcf3ccDqAuKAP1k/4Kn29jcfsT&#10;ePIL92VG8N3QVlYg58vgZHqePxr4q/4NMdbt9T/Yav7KB1f7Fr08cjFcMDktg4A6Z4OTkenSvun/&#10;AIKN6Ra65+yL4x0u8naOGfw/dRyyKE+VWhYE/NkdD6Gvz0/4NFNV0Sb9lHxVolrqfmXVr4llE8W8&#10;fKD8y4A5wQc5Oec9qQHRf8HY1hFP+wrHdSH5rfxFYumHwf8AWY6dx8w+nXtX19/wR1vBef8ABP8A&#10;+HchlYj/AIR+ELubO1QCFX8BgfhXy9/wdV6XcXH/AATq1a+jdF8rVNP3blBLKbuEEDuOx+ma9/8A&#10;+CFOrprH/BNj4a6hEwKN4fiA2gZXGRtbAHzLjDe+aYH5x/8ABfETn/grN8BR/ZMjL9uZWkWZV37p&#10;U+UZ4zgE5PqBxiv2/wDDIV/hraoi5B05R/44PevxE/4OQrfSNB/4KH/s/eJ3IjuhrboWK8MvnQFQ&#10;enJY9c4+Y4zzX7b/AA6nW4+Funzsd2dOTO7r9wcGgD8Qv2dINV0j/g5v8YW2rWrQpcWsctrj+KP7&#10;LGoYk4OT83Q+xzzX7P8A7UWnNqnwI16xSPc0mly7Rx/cb2P8q/GnQ/EIsf8Ag561GK9DL9o8P26W&#10;55UACJTgYx6n1yfXOa/an412Ueq/CHVLd2/1mnvu9/lPFAH42/8ABpfanT/Enxi0pGneO38TGMvd&#10;cMwViMsMYDYBz05Nfan/AAcP2Fxef8E1/iF5A5XQ5ScEehyOeuR098V8R/8ABsbrS6B+1/8AH34f&#10;6BPNLpVr4muJLeSbAYj7S6/MAOvHc9jx1r79/wCC8ulWerf8E3PiXa3unrcRnwzcZhkbaDhSRhsE&#10;q2funGN2MgjNDA8n/wCDX/Xm1X/gnHokD6jHP9lvJoht4ZMbflYeoB4xnIx3yB82f8Hbfh3Uv7H+&#10;E3iWOcrDD42ETcD5XeJ2B56/dPHbmvZv+DUXWLW8/YOl0+KBkkt9amWT/a569M54PU9CK5H/AIO1&#10;9Jv5f2YvCGvJJGIrHxxZvNFJnEgMcoA4IIOdvPpuHGQwAP0i/YcvbzVP2S/BtzeTySTSeHbbfJKo&#10;V2PlDJYDoc5zX40/t521jov/AAcgfCy6bUY1lvLG1jaPGGLC4uduT3B7d/kPsK/YL/gnNqV1q/7G&#10;3gW6vDGZG8N2gYq5bJ8leuSec5zzX5Df8Fh7HU9J/wCC7XwH15o/stvcNbxw38ykRyOt1IfLZtw6&#10;Ehu33wcnnEoD9zNbVLj4dzKY8htPPBX/AGOnSvxK/wCCL15deHf+C4/7QnhTyGjjk1i4lKyEqT++&#10;zyvvkENjnJ5NfttaB5Ph0hDKztp2fqdlfh3/AME0NVvtA/4OLPjVotzamVryVlaRY8eVhISAcA7T&#10;j1IB2/Sn0A/Uz/grPoi63+wl8RrF7FrpZPCGoK1uvV1Ns+QMck46AEEkY6mvkn/g1Q1D7V+wPHar&#10;eySfZ9WuE2yfw/OeBx2OeK+4v+ChEMs37I3jgQyFZP8AhGb3awXdg+Q/OPbrX55/8GlWtzT/ALI2&#10;s6bNexslrr0wEcefkOSSG9G5HHpg+tMC1/wdnaLZ3P7GmkarJcOs1v4usWt1/hZiSpGex2kkfQ19&#10;zf8ABLszyfsReA/tFykr/wDCP2+50Y/N8n3upwT1I6A5FfIP/B1X4afVf+CeN9qcNmszWetWEu5u&#10;NgE6qWBxwQCfwyK+lv8Agi7cTXX/AAT38AvNeef/AMSRAsjHLHlvvHHLDoT3I6nqQD8u/wDgvFZt&#10;4F/4K5/Arx/5ssayXkkbNGwXcEkj+VSDkN85GcDkrzwcfuPoEv8Aa3wkt7hOfO08NyuOq5r8Sv8A&#10;g5M0JrD9uP4E+I7jVIYI/wC3riJpJm2xnLQNkkk4KgYHu9ftd8NriC9+DunvDcLJG2lptkjbIYbf&#10;xoA/Dj9hTTpfAv8AwcY/ErTLq5izfTmUL8rMWaAErgfdcHd7nGSea/bL9p0LN8D9bDlgP7NkPQZP&#10;yHjk9/zr8PPAetQ+Cf8Ag5k8QWt8Fhgu1jihVVI88tbR9QF+9kuvBbGD83Yfut8Xore++FOoJIqs&#10;slichzt3cdD9aUtgPx0/4NQNUig8Q/GDwzb37zQw+LmMLSQrGzL8w+ZAAqk9cKMDOOwFfXP/AAci&#10;aA+qf8EzfH9ys0cf2fTY5d0nQhZ4zt/HHHvtr43/AODbu5Tw1+3t8fPBCJLCg8V3jiG4kDSLidhh&#10;s/McZ4bkHvk1+hH/AAXN8NP4l/4JwfEy1S1jmZfCd5KscyblzHEZAGHp8v6UgPO/+DbDX4NY/wCC&#10;bPgu3Q4a3tZI2U7sriQ+vBGO44/HNfL/APwdhT2Wg2Hwb8RFVimtviApW+bIa3Aj3sfTB2DOcjj2&#10;r2D/AINV9VuLv9gqGxmaXbb6pcKscgzsBKng7RweoGSeTzjAHlv/AAdzaJqS/A34feMbW0uGj0vx&#10;pG89zbthrZWhdQ/4nCjkcn8qsB+pP7HWq2uu/sy+Er60k3xyeH7Yq4YNu/dLyCOo96/Fv/go3cz+&#10;DP8Ag4z+Fusm2RY7u0s/L2weskqknGSRnjkDBzX6z/8ABKbxBbeI/wBhT4f39ncLJGfDduq7WB24&#10;TG3j0Ix/j1r8s/8AgtRp1l4X/wCC3v7PevSKI2vJkSWR8bMLcBQOeg5bp+dAH7YeIkF98LJg3y+Z&#10;pucDtla/HP8A4IAWknhX/gpv+0p4Ktwq28fjK+Zo/vFW+1ZAzgELyQvGMDjGOf2QkYy/DHKyYY6f&#10;8p4bHy1+Nf8AwRG8jSv+CyP7R2lNeQwtJ4huXS13KrgeepwPm+YDfgYznDHjIoA+vP8Ag4/tNLuv&#10;+CY/xAOq2zTKmno0KrkYkEilGyAcYYK3YHaQTgmvRv8Agisbj/h3X8PhdOWf+wV53g5G5sY/2fT2&#10;rF/4Lz6Douuf8E1vihFr14sMKeE7pxIwJAYRsytgEE4YBv8AgPSnf8EItc/tj/gmx8PZtrKF0VF5&#10;X7p5yPwJ9AP5AA+OfivrBsP+DlLwtHHj5/AMSt5cp+b9/NwQD/D24Hf3r9E/+CkOn2mqfsU+OrW9&#10;PyP4N1AHC5C/6K/P0HX6Zr86v2rJ4vCv/Bwr8L9Ym0/yVvvC728d55xbzmWcHy9gB27BLu7AiT1H&#10;P6Tfty2P9rfsl+LLcSBC/he8Cs65Ck27gEj05wfY1HQD5p/4NwPEtnrf/BNvwbZ2ztm0tWifdjj5&#10;2OM98Z6+pNeDf8Fpo4dE/wCClv7MOt3G2ON/Fl1FIZG2oxxakZORg56eozXbf8GsN1NN+wbFBvG2&#10;HVrhNol3KcHGR7HGfxriP+Dg+01DRP2nv2efHr3Dx6fZePxBcOZMqHeMFSRjgfu9pOc4bocDFgfq&#10;J4pC3Pwbm3bedPOd3I+5X5Zf8G7+dL/aR/aD0G5lkR4/iZqJ8lpGOMXUm7qeSCwAJHIwfav1Ptw+&#10;o/BtTGSC2n9e4+Xr+VflF/wRM0/VPA//AAU5/aU8F6kWKnxjNdoyxnaRKwlGeuG2SITk9x0zipl1&#10;A9j/AODmfQlv/wBg/VNTUPus9Y0qf5GYYC38BZsDkhU3MfYHpwR9Uf8ABN6aKT9i7wesUytjw3b/&#10;ADR7QABEBjgAZBBHSvn/AP4OONJ03Uf+Cc3jiXURblYbKKZftLbQGS4iIIPdsgYXB3Hj3Hrn/BIq&#10;VZP2EPBcbNJtj8PRIVkbcV2r0yfT+lDA/PH4vXkvhv8A4OLvD19Net5d94QhiWPbGTERPJkYPO0h&#10;lKt7sP4TX6zftJRvd/s/6l5USs39lvtzjH3O3pX46/t+vq3hj/gvx8J9fMIWG8sY7dGUN8227JcE&#10;hgTgPuGeMMOOef2T+Klsdc+BVzZtEshm00oyrlgwKEcdc8dKkD8jP+DYTWWtviJ8U/DcrL+58XXI&#10;MYj+VD58mcHsO3r+lfTf/ByRpB1H9gPxi9paeZJHp6ysS+0qEkRi4ODyAo4xyMjIzkfKf/Bu/q8W&#10;k/tvfHDwVEi7ovF99LI0ZbaD9qbIHA+UktxjjGMnqfuH/gvdo1xrf7AvjqGyslmkXw5dSNGyEkhY&#10;mJIx3A/PpVMCh/wb+67/AG9+wN4TkkkyxsGD/utmDuZuMdfvdfUfXHxL/wAHADWfhT9vn4D+L5I2&#10;86PXp4f3ONzRM0G5vl+YshAOOeGFfU//AAbVa1Lqv7Ceh25ikUQ7kXzCpUrwflwOhLH3znPv8z/8&#10;HLOh6vZ/G/4N+OY52WG28bC3KKpy7SICp6ZyBG/QjAJzn5cL7QH6oah/xO/2Yt4ZVV9P6fw7dvr1&#10;UH8x0r8/f+DeG6ms/iD8YdCv5W8xfiNqUpiXlRm6mGepwwIww4wRyODX318PFfV/2UbdpdrNNpKl&#10;wW+U5T64A9x9a/Oz/ggd5mk/tbfHzw/e3abo/iNfyJEsO0rm4mP/AH0N2G455bPzZL7gY3/BbWG3&#10;s/8Ago5+zzq89pvA8RXMJVSyNjEL5yDg7QDgEcguM9a/Qr9s0xn9hvWpBOse3w3N+8Yja37roCfX&#10;OR74r8+P+C9FrNbft0fs96jb6e9wq+NpY267gxWMpjB5IwxX1O761+g/7U5j1X9hrVHuIlm8zw3K&#10;O+GPlHAyDkc4IwRSfQD5L/4Nbr6a6/YrZJlCpHqUoTbkZXZGASOmcBc464zXyz/wXosNVtf+CuHw&#10;O1zS4I4WmDW0V4kyoxkFxkq2WG0ASAhjgHcTnjA+iv8Ag1Xu79/2T9RtrpWjjGrzbVbpIQAN3Tgh&#10;cKeTnBNfPv8AwcnN/wAI7/wUD+BPiOCAfaPts6i4kk+XAntgyN2GNwJJ67vrlrcD9xvBw874X2Rm&#10;+YnT1zuOTnb+Nfhr+x9Ha6b/AMHMXxC0yya1aKSR22Qw7PLP2OIlOQPU/MOT8uOtft18Gbt9R+Ce&#10;j3EhjPnaTGflfcBlOxycj39K/H39nL4aLZ/8HL/xAv3ZIPL0WG/k81drMZIEQYOcOuAPmGPugckE&#10;mgPuz/gsh4Tl+LfwT8M/Au02t/wlHjjSobiM/d8qKb7QxbkcDygeOvevPf8AguL8f7X9kD/gl5rP&#10;hHw4xt9S1vS4vD2k2sI5MlxiNsHDD5Yy59Plxmvoz4ueF7b4kftOeFILiUNb+H1lvPJf7pkO1Qeu&#10;MjnjHevzR/4LAane/tq/8FY/g/8AsXaJqH2rRfDCrrniCzUZUStIUTdg5yqKWIyBjNRuwPrL/g3z&#10;/ZUP7MP7Bmh3us2qx6lr0bahdsvJJf1wT2A9OK/L/wD4OAvjV4l/bA/4Ke+C/wBmTww81xZ+HZoI&#10;IYYot+J7mVWkOF54CY9f0r9yPjv478Hfsgfskalr4WOz0/w74fYxqvG3bFwB6nOOnXPevwf/AOCG&#10;Xw/8Sft1f8FTPEH7Tnjy2uNTjs9Sn1GaW4jDRq0rt5YOVIymI8DIPfPq4gf0CfA7wivwm/Zl0Lwh&#10;c7VOnaDDG+5dmCIwDxgdxXyl/wAEqvirp3xy0D4gePdFkL2bfEvWoLVmbOYVlVQfp8mQOTjGa9m/&#10;4KiftIWH7Jn7FHjP4omJmfS9DmNtDC20tIVwgzg4y2BnBAz0r5v/AODczwVNon/BOfT/ABReWhW6&#10;1i+ub2ZmXBd3f5iOnU/yxUge4/E3WoLDQNNgt41lkh1p7UxyLtyCJB/hWh4/uriL9m/VLiSVk8vS&#10;JmLKMlcKeeM5IAGO5rL+JEEeq6bdWEUqyeX4qDOrdVGcsOeh6j8R61f+LAbT/wBmvWoUWRvL0mYH&#10;y2+9+7bjr2+o/DsAeFf8G+dukP7K26GI/Nq11ukfkud5O7OTnrg+46dz81/8HGV8lz8dfgn4fWze&#10;VpvHBl+VegSEA8jjndkDP8JNfWH/AAQj0630v9lC1S2uPMaS/u3kXaV8tvNb5eQOcYJ69evNfHH/&#10;AAcGXQX9r74Fxud+3xVdEIs208rCD0bjG08gZGT3FV9oD9ZfhVGLP9nu1SMNhdKX+LOf3frn+tfj&#10;b+zhOb7/AILxfER5nKiKS1CkDeM+QB168Etkdulfsl8P7pU/Z7huCqrjTQVGMAfu+OvtX4t/sgav&#10;quuf8F0vidLFH8kF5BBJm1OI9sCD0zjORz1BU9+DuB+g3/BaCc2f7E/iNmI2r4duMs2Pm/dHIznj&#10;IzzjPpg9fO/+Cf8AZnQv+Cdli5WMoNFY/IAQP7w7+/JPINdV/wAFytej8NfsU65dXkcLD+yfLYTZ&#10;2EsoXtxkZz77e2eOf/ZDuJbX/gnjp8kE3zf2DHLGGJbJwfXPOc8Y78DnAn7IGf8A8Er9N1f/AIU7&#10;401fVZlmebW7zy5GOVK7SoYAY4PfHQjHWvM/+CRviFp/+Clvx1spWkm2eKFFu7bMogRD5ZwM9+uB&#10;nknqMerf8ErL2+1r9m/xFqN7EGkn1C9/1DfI6sWG4E9VbHHoc4xivEf+CQcyH/gqn8drVpI5Jm8S&#10;YZtrKV/dRjHXA5GOQfmBxxmgDvP+DpLwrdaj+xrNq0F+sK6fq9nPJHJGT5y+aqYB/hOZF59iO/P0&#10;x/wQk8Vr4v8A+CeXgm/8wuy6btbc+cHJz36ZP9BxiuB/4OL/AAlaa3/wTu8c3zxbvsulJcx8j5WS&#10;eJgw/wA5x05q9/wbmak1/wD8E7vCoYR/LblQsZzjBx+OTk9f5cP7IHM/t46VHpn/AAV0/Z58Sqnl&#10;mZdYt2YS43gfZWAI454ZRz/GfavUf+Cjvw18PfHbVPh78P8AxAqTL/bTXYtZBksUTr+BIPI/HPXj&#10;P+CgVrax/wDBSP8AZ71PU4JGjh1DVjDK0h2Rv5ULYAxgFtg69dnbrX0BqPgOy8ffFjw34q1O282T&#10;TbOc20nUKGePJ6+g5+lICf4zeLtC/Z8/ZjvtUvZltbbT9Hd5JNxUIoQ5PHK8Z5HSvw0/4I/fCjWv&#10;24P+Cj3iX9pDX7Zbuxj12W6T7VhwMyEgDIxjBGBj+RNfdX/Byd+1ldfCL9lKb4ZeHL6OPUPFjppk&#10;atJ83lSAl2GMchY2HXgsCcjitL/g3J/ZWT4TfszWvj7WvDqQXmrfvvtWwq0g/M57sCOCDngkiq6A&#10;fSX/AAU7+Pemfswfsg6/4hS9jtTY6PIbWNmHLBQAMYOQSduQD976V+Qf/Bux+zLbftFftUa5+0R4&#10;w0kyx2uoPcQxyKWjWR5N4bqehDDkD2OSMe3f8HRP7VLHRND/AGc/Dl0k1xq14DNbrneqofvLg85L&#10;BP5j7pr6o/4N7f2V5PgH+yPYeJ9ZtmS81aP7RtnhwyAjPX06+3J+tHQD1r/gsH+1FY/sofsa+JvF&#10;sF0kdzFprQ2ce7G6Z/lRfxYjg8EcV8if8GxP7LckXw7139qHxppzf2l4kvGnhkkYt8rMW43Et6dS&#10;eg56149/wcb/ABv134/ftA+Af2OPB5a4+3at9p1CKEE5jVgACMH/AGjwcZQg8iv1c/Yb+C1j+yt+&#10;yBoPgmO28uWz0tXuduRmUrlj9dxb86Psgfnb/wAHRXx/n1rw94L/AGPvCdzu1LxhrkT3ixzY228T&#10;dSByQWZfbAPfFfc//BKH9m2w/ZW/Y48P+GfsC28zaek92ojCtvK5IbA5IHHsBjoK/KnQbBf+Cmv/&#10;AAXQ1PXftTah4d8E3cNtC6yLLD+5yXUDHHzjYehznnJXH7L/ALWnxd8P/su/sya14z1K5S3t9F0W&#10;STduAA2Rk9+O3fijoB+Tf/BSX4s337cH/BW/wL+ytoE80mj+C7hLvU2hkPzXExQFSOM7Y13Ac8ue&#10;nb9cPij4o0j4G/s2XWt3txHb2uk6G80zzOqKqRxlmJJIA496/ID/AIN5Pgf4r/aY/ah8Y/ttfE63&#10;kubjUb6Sa3muFG0FvuqvP8MbAc/wleSSSPsf/g4V/aWf4RfsdXvw78K3a/254xuodCsLcTFXVbgl&#10;ZJBtOfljDMOxIwaH2A81/wCCE2k6r4y8GfED9qrxFaT/AGzxr4nurqJ7hjuSHe8ig5ORwyrz02qB&#10;xjH2b+zJ+0J4a+OPifXU0LVEuBpepvYXCqxykiKNykdiM+nauA/YM+C6/BD/AIJ++GdKtNNe3nXw&#10;4s0ipnc0jJlmJ9/yHbivlj/gi78Sbnw9+058Xvg9rGrNNcW3i2e5jjkADGN33joOmHXb2xjk1IHZ&#10;/wDBY7wzP4L8dfD/AONGlWrrcaH4uh864juNjLBIw3jH8QP14HPYV9vWWpLr/wADFuAzL5mnqfXq&#10;vtn86+a/+C0/hGfXf2aNS1G3gWV7Ro7tCFP3k+bPH09yPwwfcv2d9QOr/sw6TcTy+Y8mhxMxTPB2&#10;AnGOuO3qMUAeT/8ABOi/ure78ceH52jH2fxXMY1C4ZVYA44GMEgkHnrjtgc/8Q57nRP+Cg/h9xM3&#10;l3dlIpVU+71557Ns6D7pHQZGXf8ABPy/mt/jp8UtFlu1ZRr6TxxLjCB1z27dT65LetY/7auqS+DP&#10;2wPhr4hiO1JtcNuzbtuA8bjeC3cHapH+19KAPYP+CgWhXOsfAC+urOPfNb2bSRAd2Ck9v5d60v2N&#10;fF48f/s4aJqEkbq0mkxrIvONwUAgZ6iuu+NmiQeKfgpdJId3mWpwy+uOMfzrw3/glZ4phuvhTqXg&#10;v7RI39i67d27CZQrJ84O0qPu4zyD3B6dAC6nE/BoyfCr9vvW/Dl48yR65YLNb7o2xI0bjPPPIEg4&#10;HBHP19U/4KReF4PE/wAC7+4lkZVgtxMzDIAVSCeRyPY9VPNeV/tv2up/DD9pfwb8T9PkhjiGofZ7&#10;qWTO4rIcCMcgDLMSCerADivpL4p6LB8QfgxMl1GWilsW3/JnqhHI+men4dqBlX9kbxrF4u+Buiag&#10;tyrMlmiSNu43AY7cZwBn+lFeIfsAeMj4X+H+t/D6aOWGTQ9aeLyWkJ2qzMcgk8qTux6AY7UUAUP+&#10;Cdwj1z9nFvDF3cNJJHYtHJG24sjLuBySck9R6++a8z8CW9x4Q/bklsYfMg0/UtO82Q7/AJfMRyPX&#10;HzDue2cdTXWf8E2dVFkfEvg538trfWbiJYzJ6knvwOp4H6Y5w/jzLc+C/wBqzw3q4t1jt7m4mt5G&#10;LMGyd2wdOOufwP4OW4nqbX7RVwngn41aV4rCMsUV5HHI6kYK5AGOuew3c56cnp6h+0RoNr8Q/wBn&#10;a6uPs4ljk09l3tyQpU4PHTvj3Ge9cj+3HoNnJ4Hg1+xtN7QQxywsvzBnXnHAyeByR2GK7r4OTN8S&#10;f2dzYXQDNJp+fL3FsfLgkevB/DPU0hcp80f8EY/HDaZBrfw711khm0TVp7ZUjwFEYbCnHIGF4wNx&#10;yc5OeKH/AAUftE8GfHXwz49tbTctrqyx5Xvv/hBA4bJxk4JDbf4q4r9la+uPg5/wUH8VeEW2xR6w&#10;Y72GNSoP3mDYGecYQdcY46nJ93/4KneAbvxR8O7PXtLRsxyQzNIhw7KGUlRjvxwRzkc1X2rlHRS6&#10;6JL611Eq0zTaD5jPjrwwI9uTn+oxzzfww8YW3w6/bK1DSNQfaut2cMsKjOyXOQFH+1wcnByAPQVR&#10;8Ma81x4X0UuFR18Kkll3HaiL856ZBOF475PXAriP2xbrVfBeqaB8d9DuUFxHp8Bkmk4DNFISxYjd&#10;jBYngVKJWjMr/gu7+yvr1x4Fs/2hvhyPL1HRbqO+tpI2KhTGxfA4HYYA6Hv619N/8Ei/22/CX7bv&#10;7LFlYeILqG41eG1Wy1u0kOdtwsY3ADAyDkHIUL1+lek+FdP8K/to/soyabMI7iHWtHO1mY871IB6&#10;DjPHPbNfi38A/iv4y/4JDf8ABSm98F+MriS18F6/qUkd5DIpjjjJPyuEXOORsJ4HIOcLVFDf+Cx/&#10;7Ivjb9gn9rCx/aM+EMk1nbx6otzb3Vsx+U7tyhiuPlZfkYdDkj+IAfqB+wT+1p8N/wDgot+yRFFq&#10;joWurD7BrFlMVLwzKuGDKCR1VW6EYK5AyRXffty/s5+Cv2//ANlG7iNnHcXzaaXsZztZsY7YHQnk&#10;ZwM4Pavwx/Ya+P3xH/4Jr/tmzfCzxpcXFroOo6kLXUraT5UDE4jmUkdM/LuBxg5J4ovoBc/br+DP&#10;xB/4Jo/tqQ/FT4e+ZbafNqXnrHGxCyr5hZ4+MAIVGBjoQevf9CNX1v4d/wDBRX9jIeIrQrcyTaaZ&#10;IZG2yPbOpUEYPA2vxkcAgk5AxXf/APBR79m/wN+2t+ytN4n061t7rVFsfOt5IWYsw2Bt6g5PEmDu&#10;/ugD1A/L3/gnP+0l4s/Zb+I+tfso+P7+a3XV9btrLTbZU+7cSzpG5G4dCmCCccjHcUbiP3t/4J2f&#10;D+9+Bf7I+g+GbqbD6boEKb549pLCJV5xkZJBOBnnnvX56/tV6zcftLf8FZvhL8HdLvHuIND1KfWr&#10;5VjL+V5C7kfO7kbsdTwcZGeK/TrXvEEHhz9naG9t5vLM0MezcQpfaoORkcNwOTmvzS/4Je+Hbr47&#10;f8FZPiT8ZtZtY7q08MaXHo1jceX/AKqSQgsmc53YzyMg7j/doGfp7+0De2vhb4EXBuCI41sXP7xs&#10;AAL6jp1657eleG/8E/Q9t+xnZ61fSpI2oW81z5iqMOJpGdT9SGGT3JJrvP8Agp74yg8EfsveILv7&#10;THHJFosxXzGABYqQPvdskenQ1zf7Lmjf8It+xD4b06ab510OFfM27ckR8EZ65IOPw9cVIEPha1W3&#10;+G3iLWYyqzX1zKyzM3cMcMT+H05qT9kK2XStC1hUjXb9omkI2fL3HHqPqehHrTdI0qDT/gLIZ5I9&#10;txMoZoW+UbgwHPp93271F+zTcvZ/CrVNbV5Fkdpgvm/L/GV9uT17dKCEU/h3oaa/+0fe+Idi7bWz&#10;EMfflpGYkfkoPGfQgHFcZ/wVau7+f4K+INL0aN5LzULRbK3RdzM7yEKRgdOW5/lkAj1T9nPTYrnx&#10;VrGveW22e8wrc8KoGPzwPxrxH/goF4qu77xf4N8NWXmPNq3jS2T7OjcyIrHIbr8mASe30xyFn1N+&#10;yNot34N/Z90nTtVf9/Z6LHFJIueCEA+vX8a+MP2kr2Txx/wUM+H/AIRs3kkbT47nUGiXocLs3H15&#10;fGD0yTk9K+99Djh0r4SKwZuLVV569M56+31r4P8AhCLn4h/8FKPEGri7hlt9A0CG18t8s/mySlw3&#10;oAFXHf73rg0AfbXxKvm8P/CiNnmKbYyd20DotfGf/BM8yeN/2j/ip49mhXdJ4mWwjZdrBVijjyhI&#10;5LZZuT6D/Zr62/alvYdH+FzM7ANDp8kgPHXYfb9eP6V80f8ABHHwqYvCOs+LLhmY6x4ivrmFSigi&#10;MzFVBxnnCqTySCSDyKAPUf8AgpV4ok0T4RawFnG5rFYdrYwWY428jv6dR+INXPgVpqeCf2aLZJ8/&#10;Lp8UZdmAydoGfp0Ofr9K4z/gowqeIp7LwmAZhqWuW8TxowwyB8ncMdMLz68dO/f+I5X8JfBqx023&#10;Zo9yt8v+4uOf+BHk+poJkYnwggNra+IPFd1IxVWk2qVAK4G3H1BXB6d6rfst6dDe6rqniBkYs0zB&#10;j2woyOPUZ69zip9HtJtD+BV5NFJIrXkiKVLYZmdtxUe57+vXNP8AgHKLL4eazrHmrloZmyin5WG5&#10;MDGAckevUdqBLcPgzpWoXfxV1vxNdCMRtcMI/lwNylsjpzzjr2x0xXF+EtSvdX/aOhe7C7Z5JJ0M&#10;vzOoyvAHGeAuOBjGK9F+AZI03WNZkdvKWSZlmYfKxCgfKSenf8RXmvwmurW9/abjtl+Z7fT8qxAy&#10;u4lQBz/sDrjtgdaB9js/282U/DebTlb5p7WOD7xOS7KMDHXIH4kZwelejaVanQPgBa21vEqpHDGI&#10;wwI4VflHT0A69q8x/bSu7S81qxsWijAbVrKNvMXgYY8/gcY9xivaPEenY+Bkjho1WOIFe4U7Tnp6&#10;UFHzV/wTD8W3XjH45/FJJ4V8uDxUI45d2fNHkocYxjCnI49Qetc7/wAF1Iv7N8AadqSyyRpb+IbO&#10;QtBlXXbLGxKnOAdu5QTwCec9sD/gkLrN1b/tS/GTRJUb7OvipZI8R7VDGNP9rr746J6Yrqv+C9N1&#10;f6V+z7fa9osghubS5tpILjjETh1YMdwIHKjHB5xTW4H1J4Ce4m/ZrhM7ruOnxh/UZjGTx3zn8hXx&#10;7/wS3vUtP2xfjFYx6vbmS416Cc2aQ4MOYgclgNpYg5PsVHYV9Zfs9XY139lOxlvJGuN+gxHLdWPl&#10;gDjjnoO3Oa+Wf+CcnhI+H/23PjNrjww7LjWrQRNbr8p22yHPTjg8DrgjvmkB6J/wUN8Hp8Qfiz4G&#10;0hopLiOHxdHcvCsm0qYYy6sf9ncqgj9K7L9rK9bS/hbb24iO1NPVHVU+8HY5UYzkkL17Z61zvxI8&#10;QJrf7S3hzT7xpC32y6l+YDDDLKD9Bnjr+gzd/btllg8PWcQumUTXljEixsoJVpAWHPByM/hxxxQB&#10;2twGsP2dbH7YqfKqeZlc8iL0/wA8fWuN/wCCSupajrPwn1TWdUlY+Zr+pGHeBuSPznCg49gOOors&#10;fifcxad+zfbl1/ef2fI+BxyE7e/T16VzX/BKvTv7K/Zlt9VG3zLpbm6dlwNxdmbcfc7tx9zQB4P+&#10;1Hotz46/4Kd/CGxs1Zo9NN/fzKuMlVjEYwev/LTtk/P0I5H21+1PrqeHvgJfXM0+zydNlkb0ACNz&#10;0/p+VfGeiibxl/wVps7ZrOTyNF8FSncB8sbTXERIY9wyxjoO3ua+hv8AgqL4ti8H/swa/dy3jQpD&#10;4fuGaRUB2nY2OvB+bFPsBwf/AAQh0BLX9mFvEbxusmra7f3k3mjqWuHx2Gflx644HQYrx/8A4LJ6&#10;3ceOP2gfhF8HbeVXj1r4iWf2uNgWVoo/3rAqGAI+TJyPug+ma+nP+CRnhObwV+xN4OtpLS5hb+wR&#10;M0d5/rcuWbDY6NzyOxyPavlv9qPVh8Sf+Cu/wd8DyWUjR6VNfai0uAwG2JFzg9ACygnnO7HHWkB+&#10;l3hu2h8N/CrYm1FWzVV2rjoMY/Svyx+B3hzTvjp/wXQ1bxBNf+Yvgnwn5lrCZS22WZxGT6Y2knHP&#10;JNfqN8U9U/4R74PXFz5hVhalvx2k8/lX5j/8ERbWb4rft3ftAfHO7kmfZr1tpFszw/Lsj3ZAOTk/&#10;u0zz0KnAyaAP0s/aN8RWfhD4Q3Ut3KsaxWbszM2MALX5+/8ABAvwhc+KPFXxd+O166yTa58QLqCO&#10;fzN2+OIKBxzjknnP8J9RX1T/AMFWfiLbfD79ljxPqcknl/Z9BuHXGSSwjJGAGHP+fSvOP+CA/wAM&#10;Y/Af7CPhO8ex8q61dJ9QvJGX55XlldwzHnJwRznsB0AoA3P+CzvxR/4V/wDsp+KryK7aNo9Jl3Mr&#10;Yx8jH8c46VV/4IQ/Di08CfsEeBTG8jNqWmm/kaVSGDStkjkDj0r55/4OPPiHO/wlsfhnYaq8MviL&#10;XLeyMdvIQzh3RSvHB4Ykjj8Rmv0L/ZD8Faf8N/2e/D3hrT7fyYdO0OGGNc/dCoP/ANfrVeQHwZ/w&#10;Xz8RReJ9G8N/CMMPM8UeK7GyWER7jIGuF5HzDooY/p/FX398EPCtv8P/AIJWOlW8Yjjs9ISKNem1&#10;VQACvzh/bvcfF7/gqb8FfhWo+0R2erTavdwEhgPJjYxnqMfMGz7euM1+m3iFrbw58J5o4sJttQq+&#10;g4x/n8akD8sfiLD/AML3/wCC1XgHwTcnzrbwnpN1rUyxt8u7d5UW7J7e3PzLkADn9RPihdt4Z+Fc&#10;zxnbiE7VPGMCvzB/4JvWNv8AFj/gr38ZPigrrImi6XaabD85Ijd5JNw9uI1z379MV+hX7dnjOHwV&#10;8B9UvXnWIQ6bI5bpgbeev+c1XKB8g/8ABHW5tviR+0V8bviuDHN9q8YrZx3StnzI4YwqHOeQQN3T&#10;PzV63/wWo+Ka/Dv9kzxXcw3CrNJo8sEWerNIpRQPcswArhP+DfXwzLcfstP8SLlJWk8Ta9d34uJW&#10;JMyl9qnknjAx1PTOeawP+C5E1x49g8EfB21kLN4m8fafZfZ/M4kj84NIcHrhUJ7VIH05/wAE2Ph8&#10;fhp+xz4P8Oiz8lrfw3b+YufuyFMsOn94njHHTtXyN8Vn1v4p/wDBYXwH4R06AyW/hTR7vVbyTy/9&#10;WJMRqfzLD2z+X6E+AtGXwZ8GYbRo/LFvp8cYWPGAAuMCvhL9jrVn+JX/AAVW+KXiAiS4TQtC07To&#10;nUbUjO+eRlPPXJx6/KPXkA+wP2udfn8H/AHULxXZWh0uaRWXqCE9/wCua+fP+CHXgH+wf2a/+Ewm&#10;iZZvEusXmqzRlMCJ5ZGO3qeAMKOnQcV2P/BXj4kw+AP2UPE84n8t/wCwZkQqpJDMuOPfqQDwSMe4&#10;6j/gmN4V/wCEP/Yw8GxGLy2XwzbMcuDgmJSRnv16+1AHyD/wVgab4h/tk/BL4SwQzSC/8a/a7jy+&#10;VENsBKykemdpPfCnHev0P8Tk+GPgzLFbsV22oWP5ugC4Hf2r85vi7qQ+Kv8AwWg+HPhOGOOaPw7p&#10;Oo39wFkPOVSND0PIJ7EE9+K/QL9qvV08M/AXUroTqnk2MkmQMZwvQZp2A+L/APgjhY6X4t/ak+OX&#10;xBmdZL7/AITBbMyK5YiKJBgZPbcxxyemOgFe5f8ABZ3xYfCf7Hvi+8z93QbiPbu67o2A/XH4fnXh&#10;X/BvPol3d/DDxh8RLu6M0uuePNRkkk8vhlWTaNpxkrxwSc4xkDoNf/g4i8SNpn7J2sadLcDZeNDb&#10;MqyfOodthIHQ/exyccg0dQPVP+CE/g2bwh/wT38AW09q0LXGirdESR7S3nMZN3vndnPfOeK+c/8A&#10;gtV4tm1b9ov4K/C0W8ci6x8UNNY7hyyxzoW7HjBbPTr14NfcX/BOrwungn9j7wRo6RPH9k8I2KbZ&#10;uXGLdc5985+tfnb+39rFx8S/+CxfwJ+HcCLNHp99dalNFI3yjaNwI56jYfw+tOQH6t6Gw0P4XNLu&#10;+5Y/eAzk7f8AP1r8rPhR4g0T4qf8F4pwgkuLjw74IumV1YNHAzziJjjHDcbcH1HTBz+rHiJVtfhX&#10;Oquyk2vXjI4r8qf+CYHg7TPEf/BXv45eOXl8xtNs7Gzt88+T5jPIyjk4yf1B60dLAfpL+1Xqtr4e&#10;+Bd/NPKqJHYyFt3TaEPevhz/AIN5tPt9V8LfEbx39mdn1b4lag/2qRwxlVSEHzcEgBQvPpx3J+rP&#10;+Cn2pto/7K/iK5hlaNk0Wdl2qTk7Dxgcnr0yOmM8182/8G1HhWSx/YasfElzeedNrHiPVruYGRmx&#10;J9tlQjJ/3c+uMZJNC00A7j/gvL4xHh79jDxgIboxyNo0yIQu7nYcjAIzwenv0PQ9p/wRP8Mx+Ev+&#10;Cf3w3sfs/l/8UxBOyCEJhny7YAHAyxx3I5OSSa+f/wDg5H8T3Ol/sqalpVurL9uuIYG2MctvdFxj&#10;v971444xkj7P/YJ0ay8M/sneD7CytfJjh8L2oWJW3bP3Q+XPt0oQH5v/APBcjXNR8XftWfBP4WaA&#10;hmur74lWVwYdnHlxNlmPPHB/HAz6V+sPh60ls/hSkJ+RlsgGXb0xx0/z0r8lv23Xu/iL/wAFrfgb&#10;4MhE8kenXF9fzJu+VNsSnJ79R3HfoQeP1q8UX50b4YyT7yrJajnPsKdwPyX+A0Oq+Kf+C/etSSQx&#10;3EOh+CpAZGHMRmeMccHk7T7YxjGSK/TX9rrW00H4FalcmQosdhIzSLj5cL157/pX5q/8EtfFN18V&#10;v+Cvnxy8RXNm+3SdN0+zjkP8J3yblzyN33e+R+dffH/BTbxDb+Gv2ZfEWpXDxqtro88zMzBQMRse&#10;vYfL1qbAfMn/AAbopBefs6+ItftWk8u+8farMQxJVT5mCAfTjI74IPeuE/4OL9Yg8Q+FvCfw3uJY&#10;1i1rxtp9uzySEbV84Njbg5ztYdsZXrnFexf8G8HhWDRP2EdB1MWSxyanNdXjFUID7522t07qMfQD&#10;8fnv/gvSYfGX7QvwV+HqSlf7Q+Jdhv2yZ+7ID93B7Z+btz9aLAfqX8EdEh8PfCGx02FNqw6aqKvY&#10;ALivyj+MdgPiZ/wXl+GekRSRk6FpOo3sm7J2r5RVeO7ZPHt64NfrR4SjfRvhJGkhP7uwA3YHPHX+&#10;tflB8BRpHxF/4OAtZuok3f8ACOeByy/Kv7uaWRN3YkArIvcc5poD9VPjHeNoPwkup1bHlWpPzdOB&#10;nn2/Cvzl/wCCAOkan4m+J/x2+K1/c/aF1T4iTWtvMY9vywZG0jJwRv7nJ68DFffX7Ymsf8I98BNU&#10;1Ay7Vh0+RyzPt4C+oH+f5fEX/BthYNf/AAA8ZeNQRt1r4latORknpKqZ6nk7QeMdB6UdQPS/+C9H&#10;i0eGf2L/ABYHuHj8zRZUUqACSUbjPb1z2x711X/BC/wjF4S/4J3fDm3WNh53h+K4LMgGTIofPBOe&#10;vXv7V4P/AMHLmu6nafsc69pNjG7fbI0h+SQr1YAZx2BOSDxxX1p/wS58OXXhT9iD4e6ReWgt5Lfw&#10;jZK0KtuCYgTjqeAeOtVcD4D/AODhOez8T/F34N+C2mfdqHxP02Dy1X72Z1+Y8dMBh6DJPY1+rnw9&#10;tFsPhfawKflXT1A/74H61+Q//BXbU4vGn/BUb9nX4bvYzM3/AAn8N60qyEDEbK+3Geh2jJ7BT6jP&#10;7BRKbD4d4Uk+XYjk/T3FAH5I65os3j3/AIOEPCj2sPmL4d8K31zcDyxhCyoqt35O7BPHRR2r9Xvi&#10;tfw6P8L7q4mlZUW3O5l6gAE8e9flD+yxqV38R/8Ag4L8aXdor+T4d+H/ANnlAkJXMlyrenUDb6HG&#10;e2K/Tr9rjUJNG+BmrXiOB5enzH5m25wh4/nQB+df/BDqwtfHP7a/7QHxdtLZtjeKl0yOUgHPkgqw&#10;U8YXMeQMH759BX2t/wAFQtRbTf2VfFUiTyR7dDuP9XnP3D0xk9cdvbjNfEv/AAbFh9T8P/FrxFdX&#10;BmmuPiLebpCzHeN5IOCeO46DoBxivpD/AILn/EI+Cf2KvGlwssi/8SOdP3ancMxMcg/QHuPyyQAc&#10;9/wbmeGYdB/4J0eEZTFtmvGuriT5cBibiQBh7EKPy968j/4Oartbr9naw8LpLGp1LxRp8B3ckK06&#10;gkY64yPlHYk54r6d/wCCI/h1PD//AATx+GsIhZGk8MwSNkfeZhuZhxnknPPTpzXyT/wX58TpqvxU&#10;+EPw5nCTw6r8UtI+0W7q3zos+7HBxjI5yM9MHqCAfpR+yn4cj8I/ADw34dHzLY6Hbwbj1wsSrzz7&#10;etflz/wU60KDxj/wV0/Z80SaR9sOvTXQ8vltyEFc8cDKnrxjpX63+DbePTPh/DHGu1YrMBV9AF4r&#10;8ofibdL8TP8Agvx8PfDpt9yeHfDepXLBZAWyyBNxGOB8/HPzY6cE0Afqzqr/AGL4bOz8D7LjPpxX&#10;5e/8Ey9J0zxd/wAFafjt42kBNxp62FkE2AlDskJG4Z4xk4z+XNfpz8Wbo6T8MLyRG27Lcn72OgP9&#10;BX5if8EH75fGX7Yf7RXjtYmaO48YR2qzO2STChQjgAcHPPcNzQB98ft+ar/Yn7OevXaziNk0mYxu&#10;AThghx0B74r5B/4NktLlX9jnVNfuEbzNS8b6tcszxlWfM5GTnnPy4Of7tfSn/BVvUk0r9lDxReMS&#10;qpos+5sgD7h65B49eDXjn/BuD4dj0j/gnB4R1AxsJL+S8upjsxlnuZOf5flnvQByX/ByT40l0D9j&#10;LWNLijDf2hPBbKncl5o1GPcE59eM9q+xf2B/DU3hD9k3wL4cuI0WSz8K2UUixrhdywKDx2GQa+Ev&#10;+DlS4tNY+D3hrwTdqzR6z430yzkATdhWuE+YcdQR+I3Div0c+BmlW/h74NaVY28W2O30uJVTpgCM&#10;cUAflv8A8FYFPj//AIKY/s7+A7a5mjMPi9r9miUjAiEbgk9DjaR/wIjgGv1fiRrLwB5bL921x9OK&#10;/K39pu7svF3/AAXO+EehxWS3E2l6Xf3U3AHlrtARuevOfpnH8Vfqr4lmi0/wNMXOFW3xu257detA&#10;H5X/ALJ9hd+Nf+C73j7Xb/dIND8C28UW5RtQySxtnPckOx+oNfpL+1BqTaF8GtSv0U/ubF2bb1wE&#10;J9R6etfnd/wS6mh8bf8ABWf4++KRJPI9hDYWXmS7eQu7AGP0H93BPOa+8v28Nbm0H9nfxBfW7KrR&#10;aXMybv7wQ4H50AfE/wDwbp6Sup+B/iR8SWVmm1r4lak80hXCssb+WuPmOeh7nrXpX/BfXxDFpH7F&#10;nim0n2qt5ZrbDLAZLsFA5I/vfU479K5//g220Vo/2GI/Eci86t4k1K6Us2S+ZsZz9FH5Vi/8HGfi&#10;U2H7NUOgfZGk/tXxJp9t8p2gr56swPthc8H+HHegD61/4JvaDYeHf2RfAumacjeTD4as/L3dT+6U&#10;18Gf8FX59X13/gox8AND0VpJGXxkZpI4h91FVd7ZznfhuMDGM1+kv7MGgWfhn4JaHounRhYLXS4o&#10;Yl3E4VUAHJJzxX5xftdeKhc/8Fmvgzo8TyS+Xa35mjZv3aKYzsYA9Tux+H0oA/TTxAgt/hTKGGCL&#10;XoO/HSvz3/4I/WN/d/tj/tBa9KszJJ4uhgV2+6AkeBj3A4POcbScZr9A/ihcra/Ci4cblBtun4V8&#10;Hf8ABDPXYfFWq/FzxhLFGLu4+KepRSOq4LRpt2EnjnH4AKD3oA0/+C9V3JN8HND0OONGN34t01dr&#10;Njbi4UhsHg4OOD1r7S8BQx6X8FbVViSPZpsY2r0+6OB7V8If8F1tbg1G8+HPg5IGllvPiDp427eB&#10;tdiv6jJ+h7V93TS/2R8FzI42+TYg4J/ur/8AW/SgD4N/4Jhaf/a//BRj9oDxPDdeYsesWFqy7t2z&#10;bboQc56nJHHpXSf8HFGrWFl+w94htrltouIY4i3HysWAB6g9SvTp19a5P/gizAmt/tW/tDeKLe7k&#10;lVvHogCyLtVdiAEj1BwOfXPthv8Awcm3Qm/Zki8PJt3X2vWMCszDILTxjoSONu7OegJoA+zv2NtL&#10;j0L9kDw3YW8Qjji8NwbY41ACfuVOB2/pXwb+whZW+qf8FvvjBqUjs8tr4Zs0jDfNsVpO3JBU8+hz&#10;ntX6E/AnTn8O/sy6TalpN8Ph+FG8zqCIhnpjv7DjHAHA/Pb/AIJZeDta8Q/8FcP2gvibA8bWlvPZ&#10;2Em0hv3nko2AecjCn0IbPrQB9F/8F2dVXSv2CvG8wlWNm8PzKrngglD0Pt+lem/8EutLk0n9hf4f&#10;2064ZPB9lnPvAp7fnXgX/Bxf4lOhfsGeJolU7preOKMqwUgvIid+3zEHBH419If8E7rN7H9iTwHB&#10;JbvGy+DbENGSMri2TI59+ntjgUAfnd4+1ttU/wCDivwPp6ASLa+D7wybWz5KkyAN9C2RjgjBOTX6&#10;Xftg6h/Zf7Neu3ex/k0mZvkPORGTX5d2OoNqf/ByNpsDRiRbTwDcNGPl+VzOeMnnB9Ox7V+nn7bl&#10;5HZfsxeIJpbbzFGjzHYzdfkPH/1u/TvQB8R/8Gwr3Wq/sueKvE80DRx6l8QNTmhwpChTJn5c5+Xn&#10;1POay/8Ag6k1SSH9i2bTYgS0+qWagq33P9Ii+YjByO2OOvtg7H/Brv4ybxP+xrraho3t4fHGqfYm&#10;jgEZWJp2cLgD3yOvXHauT/4Ot72W0/ZJs/Lt42VtctR5kjfc+decenHP/wBegD9BP+Cf1hLpv7IP&#10;gS0maNmj8MWgzGxYf6le/ORzmvyv/b9vRP8A8HA/7P8AbGaBjHeXGxVHzJ+5c5LEnJJIA4AXnHU4&#10;/VT9ge8udR/ZD8C3V3FGkknhezLLCDs3GFM7c849M9u9fk3/AMFAL21/4iCvgFZXEcgZdQmbCliF&#10;3ROAduOASB+A/GgD9sNWdYPA8sp422Z6np8tfjD/AMEtfElt4h/4OAPjhLE0jMmgrD5ki7WUxzoo&#10;HQ7lxjnI5APrX7Na5GZfAs8Mcf8Ay5narHGPl6V+Jv8AwScS50//AIL9fGq2W0XE2nlj5kg3oPOX&#10;G3BbKsDk5IxkenIB+un7cH/JsniweXuY6Hc7V25y3lNgY789u9fnD/waW6dc2v7OHxEmNrJFBJ8R&#10;r026yEnaoigG3nHTHoOc1+iv7ebsP2VPGDeYFH9hXWWZtoA8psnP0Br89v8Ag01trm2/Za8cwzXh&#10;k2fETUF+/kbgsQOO2DjORxmgDvv+Dn2TUB/wT61qOxmZQ9xbLMqqTkecOuOgzjNfWH/BMSyubH9h&#10;j4a2146tKPB9h5jhdoJ8lfYV8l/8HPuq2ll+wTqFvKN0k2o2qL8zf89R/d6/icd+tfav7DUNna/s&#10;n+CILE/uU8M2oh+UgbREAOCAR+IzmgD85P28Yf7X/wCC6PwBsRayHyodRmWSMH7wi49QcNnIGOCO&#10;uK/Rb9rrUk0T9m3WLpp2iVNNYs/dPlJzX56/HI2PiL/g4M+G+mXsgmTTPBt9cRwsMiIthScD+8AO&#10;euRgdDX2h/wVH8Wjwh+xl4q1IfMsOh3EhUEfNiJjtH1/yR2APzX/AOCGHgpLv4K614pa985tW8QX&#10;k8iyTOW3lnUFh0/hC8AElM9xjoP2FNG0e6/4Le3d5cWLNLF4HdraaGIiNVMgBjb5QWYgB9xyAcDP&#10;FaX/AAQo0qCw/Ym0S9gf5rq1lnZV25RnyxxnAHLRn1POTWT/AME901PU/wDguJrl7AVW1h+H484R&#10;yE5zckI5xwCQMEdOvWgD9cP2jZZYPg9rckIO4afLt2gk52n096/K/wD4NcodWuvEvx71bVGVmk+I&#10;918yw4f5XYcn+Xpg+tfqF+1ZdfYvgR4guif9Xpsh7/3favzI/wCDVzW9P1Pwr8Yfs1qyTN8TL6aQ&#10;NCwCq4G3HOMcEdBjGOetAH0P/wAHEdxcQf8ABPDxq1uhO7SXWTahOFIye4xwCPxx3rvv+CHlhqWm&#10;/wDBNf4YW2o3CSv/AMIzbkSR4KlWXII9q8n/AODla6mtf+Cdfivy4s7rdVLrGCU3MFzliABzg9wG&#10;JGa9u/4I16fHp3/BOz4XwR3KzbfCtqrSqoAJCDp7ZJoA+Df+DkrToNa+PfwB09r4QzSfFDTlhwx3&#10;ZM6DcBkDHQEk5BYY4JNfrh4LgmsvhvZxMGZo7FRz1OFr8h/+DiW9uoP2vP2dbZLWF1k+Jlnua4jG&#10;0jegK575HIBGCwX0r9ffDbCb4eW7AlgbFSCB1+UYoA/ID9nm4kt/+DkTxZp0OnrMs/ghWaYyIWh+&#10;bgZxkAgE49c89BX62/HO4W1+FupvIFI+yN95gP4ff/P0GTX5F/srarp6f8HJPjy3urq4knfwTEkK&#10;sAVA/dMV68EAZ6dhx3r9a/2ijEfg9rHmrlfsEnHr8h9ePzoA/Kv/AINjZrLWPij8e/EtjBIsd58Q&#10;LhoWmcFnjEsmNwA4YA4z1IH419f/APBd82n/AA70+IEV3JIobw9PtEUm1mYDIAz15HTv7V8af8Gs&#10;Vrbr42+Pd1FNK5k+IU5AlJ3bNzgMeOpw2ex49K+tP+Dg69vLT/gnX48NjDuk/sOUgYH905PPBwu7&#10;jr+VAB/wbyaLNo3/AATF+Hccy/NJpfm/K2Qd3IP5Yz7180/8HS2nR3/wy8AxO7RbvH2nxrMrfONz&#10;9FHrx7DIXNfU/wDwQEu577/gmb8OJ7iARt/YqDaqkKeOo4HB69K+WP8Ag6S1mbTfAPw72uFjbx9p&#10;pZtvRhMrAZzxwpPTt19QD9Pv2btOfS/gN4esmfc0ejwruzwx2DpyePxr8jf2tdGvtR/4OG/g/wCb&#10;IscK2c825k/1ojC/KOOoOD+fpX67fs8XaXXwQ8P3LDAbSISygHjKDI5r8mf2qdR8PTf8HEPwfsmi&#10;/wBKTS7vzHMjjaSmVPXDAoNuOo9eAKAP158expH8NLxWj4Fi3y46/L0r8fv+CEWoaRqP/BVb9puW&#10;1nkkm/tyHLM25WRXdAwO88llbPpwMA8D9gviVKbf4aXzoBxYttznH3a/Hn/g34vJdQ/4KV/tNXpW&#10;aRW8TBBO7EoGWWRdoyM5wMEdsKKAP0G/4LBXFtD+w147a7Pynw3d/wAYH/LF8nJB6DJGBnOK8r/4&#10;Ny9BuNH/AOCangWS4vbWYXFi0qvbKRlS5wW/2umfevWP+CvWl2Gq/sOePbTUInaFvDN552xsbUET&#10;EnqOw/GvDf8Ag2Z0O30n/gml4TdL+SZp5LiVlkXb5TNKcoP9n09eaAPIf+Dqj7J/wzr4XivW/cSe&#10;ONNW6TAIePzCTx378d/wr9HP2O7XT9O/Zh8J2ujyeZDF4dtVhbP31ES7Tk9SeK/Ov/g6dR5f2dfD&#10;UcDqrDxtpZQt0z5+Of06Z/rX6MfsifaW/Zv8L/a7BLWQ6JbmS1jYkRExrleewNAH5Dftb6rfr/wc&#10;KfCieGCZYksbuFCyHEg2/MU6cgnoR0UcnIr9pPGUFzcfDK6jicrI1kxyvrjrX4uftbf6P/wcSfCl&#10;phJCP7LuCsw2lf8AVN93I9Mq2Mgdexr9q/EAkX4fzLCvzfY8KPwoA/GD/gizf+I9E/4LI/tC+HPE&#10;ykyST2s0Kxx8GL5xG3Q87QoPIOSc5xx+g3/BZy3s7n9hbxoL20kni/sG4Mkcanc6hM44Pf6V+ev/&#10;AASjLRf8F2vj1Dc20amSO1f/AI9Tv5XBIO37pzg57nnOM1+jH/BXbTRqn7FXi2xe48pZtHmRpVU/&#10;uwy43gDuvUcHpQB4j/wbW6h9v/4Jt+E43hWN44ZlmVGJz+8OH9ASuCffNfLP/BS7V4vBX/Bcf4Ga&#10;1cM8eTfRR+Ww+84wCeM4LZBBAGO/JNfTH/BsncQSf8E5fDMEEPlyIJw6/aFk585uRj+EjBx2O4V8&#10;x/8ABY6WPSP+Cwf7P+oXFurxSatcRLH5Z3Mx285H0C45wR+FAH6q/tVXfnfsuatMbfd5mmMFjK/N&#10;krwPlzzk/pX5/f8ABrDdQD4HePbRLNFZfiBqSecu7LgSkgH1xv4Poa/Qj9ojSYNf/Ze1S3243aSx&#10;VWyOg4BAIP65r86f+DWVV0rwH8TvC4gUGw+IeoQtIsgPmAS4B6ckEHPPQjgcEgHG/wDB2AtrL4Z+&#10;H9q1hLdTyeNLQQ2sc+BOcS5jORxkdORgsevNfq5+yMpj/Zc8JhIJIwPDNqFjmYFhiFQM8DnAHYfS&#10;vyn/AODrezt7nw/8PZXt5mX/AITS0+0JDGWeTIkGF9woOOR1xxX6ufsrmBP2ZPCpty3lf8I3a+Wz&#10;pt3L5K4bGTjI5xnjpQB+Lqalf65/wc7aeniOwl8u30iSOyUZBGIT82fTdk9wM/XH7mfEua5tfhvq&#10;E1tu8xbNiu0At07V+Ffh6+utW/4Og1t4dQfba6Y0ckbZ2qv2fdgZOGHzBjjvu4yDX7n/ABZuDa/C&#10;7VLndjbYMy89cD60Afht/wAG7+p674n/AOCv/wAdte8QyzNctLciQMo/5+nVTnjICAAHHIIOeef1&#10;e/4K2XUNh+wZ8Rri5Vtq+GLvlc8fuWIPCsf0/Ovyz/4NntJk1j/gpF+0F4wtruOa3h1i4hDSOVlO&#10;+7nKnGMEbYznv7V+m/8AwWbdV/4J6fEoGzMzN4UvQq+v7lunzL+poA+af+DUW6vX/wCCb1va3Ee2&#10;OPxHfCDryplJznvzn6AY5xWR/wAHT1ykH7MXhFfPtY3bx9pe1rxvkX9+PmK9GAwcg9s+2Oq/4NXo&#10;rNP+CYujzW0S86xf72287vtEme3r9etee/8AB13bxv8As8eBbi8iaWzt/HdjJeRLJtZo9+CoORyc&#10;jHpjOaAP0w/ZlSVPgJ4Z+0PEzf2HbF2hXEZbyl5X0Ffld+1V4hsNI/4OOPhDHHajzZPC18s05mwN&#10;rBwoxjrlOgOSX6ev6m/ssGGb9nXwjJC7FW8O2u1n6n90OTX5HftgWczf8HJPwjS7tVmiXQ5HhSRc&#10;gvtk+dsDgA425PDoOgxkA/Yn4sbZvhrqTMPl+xueP901+Xv/AAbbvcw/E79orTzGPKj+LWpOjEYb&#10;BlOAfoMYPcYNfqF8VV2/C3Uxj/mHv/Dn+A8Yr8tf+DaiWG4+Kn7Rkz+X5zfFnUR8su5mUSuFJHYg&#10;fL0HT25APoX/AIOHnuk/4JsfED7MG+bRZA+3+7jn36f5xmux/wCCHmn3+nf8E6fhzb6leGaT/hH4&#10;2Zt3TJLAfTnjv6gVxP8AwcXqR/wTV8eSBFJj0tmVucpngsMA9iQfYnpXYf8ABC1dRH/BOH4cDVLg&#10;yMPD8aq0jbjtBOOe47g+h75oA+GP+DojULiL4k/BG1jtW+bx5bMk+8YQg42j0ByO4+53r9d/g/cS&#10;z/BrS7iSNoy2mLlW+8vydCOeRX5C/wDB0ZHdzfEf4M28CLt/4Tu3aRjIeBngYzjB29xn06kH9dvg&#10;jD5HwV0mHZt26XGMBt2PkHf/AD2oA/FrRvEsN5/wc7W1tPf+WY/DcsKgx/KT5bNszxkMMY98elft&#10;L8dWhi+DeqSSEKq6e5+7nHyfjX4rJYX+mf8ABzrpzTWkf+keG2eN3bPy+W4Ld+C27g4xx0GK/a/4&#10;zRLL8JdRQxLJ/oLHy26N8vTof5UAfjH/AMGwU+n3H7X3x5ewjK2//CT3DW8bHDJmZ9y9eQPlGccY&#10;HTdX6Df8F27lbX/gm58THeXy1bwrdDcpII+Q9Mc1+f8A/wAGyjvB+2h+0BpgsFVIfFlywmLEOS07&#10;jABGcEAH05+lffn/AAXkmig/4Jt/Et5vu/8ACL3OflDfw9MFT16dOOvagDy3/g2Dv477/gmn4aRT&#10;/qbq6j7nkSnnr04/Ovn3/g7av5bf4W/D9WlaJR4ygIZlZlb5XPQHG4YB5HQN6173/wAGu+p2l7/w&#10;TX0BLTbHtvrpWRV43CUqSD77ckeua8I/4O3FsX+DHgl7q4KmPxhbuY1bBI2uD6fKAeuDyV/AA/Tv&#10;9hO7ur/9kjwRd3DBmfw7bFmGRk+UvIB9z/nFfi3/AMFQbG/T/gv58J7h7lWVry28tYWKyIRMd7dg&#10;TgjHPO0g8Yr9nf8Agn89rc/sgeBZbGWPy5PDlrsMbgrkxL3/AJ/Svx+/4K4+GV8M/wDBcz4K+Jft&#10;d1/xMNSVG8lRui2NGdynIzxIMjtg888AH7i61FLc/DGaGIK0jadhd3QsV/xr8Pf+CLegvpP/AAXO&#10;+PFtI9um7ULi4VVuC/meZMZMhiAd+HyVxwcjtk/uNcx21z8OZEmCyRPp+HyOHUp7diP51+F3/BLL&#10;xZZ+HP8Ag4R+MPhzS7RXh1a6uGmZV4DKUcnBPByxPUng8cmgD9jP2+ZLuD9lfxdNYOyzLoNz5LLG&#10;W+byWxwPf3H17H8wP+DRC6nuvhr8TBdXe5j4oY+WY9vzFVJbGeD/AEwOcZH6rfteWo1H9nzxBbix&#10;juGbTZAscv3Sdhxn5W/QGvyn/wCDTHXnv7b4vafcWKxzx+LpWklwVMhJJxt2gALuPG4kZ5AGMgHv&#10;3/B0V4bvdc/4JseILi11T7Ktjd2dxL9794qzLlOCPvZx0I559a9P/wCDfn7B/wAOxfh0NOu2njGl&#10;j9467WzxwVycEdPwzXF/8HL7SJ/wTO8ZlLyWIi3iA8tuGBmQEHjoRmt3/g3Q1ZdU/wCCYPgFjcNI&#10;YrRovM452nH5gYU+4oA+D/8Ag6IvV0L9sf4D6raL9puI9fjk+w5PlzATw4VuflbOQpCk/MxyCOf2&#10;u+Bmoyav8FNB1Sb71xpELsWz3QHnIHP4Cvxn/wCDrqz0fT/ij8HfFG9lu4PE0ca7bZXYxk5YDqTj&#10;B47nb7V+w37MGrSaz+z74Z1SXdul0WFstHtJ/djkjt+lAH4ufFKy07T/APg5+8Pm9S5he60OJ43k&#10;Zf3zHzh6cDaCB3yo5r9v/iqAfhXqTF1wumyElvTYc/pX4RftfeKJrL/g5q8D3pNvN+40+2jheTaG&#10;VmmBBJH3sEnHqAM45r93fHkK6l8LL6FjlZNNYdeoKGgD8U/+Db/VbOD/AIKbftJ6A7wMy+JLx7eR&#10;cb33ahOpzjqo2rjryWr9Jv8AgtPpcGp/8E7viZBPYm4x4Tvm8sdWxbyEde4IBz2xntX5j/8ABvF4&#10;eTR/+CuH7Q6QQPbpbazewR7mKlx9vlJUqeTj5WB/2q/Uz/gr/q40X/gn18Trs2jTFfCGobY94Xcf&#10;s8nGSRj65/A9CAfH/wDwaa+IrzUP2C7jR7q1KrZa5dCGRmB3qZCf5k1m/wDB2fNc2/7GWk3MMXyx&#10;+LLA7mYbVIZiMjqfzGKi/wCDR7Wra6/Ys1jSk0+SOSHxJcB5gMxzDIIP3jhhkg/KvGOuau/8HZ8e&#10;qJ+w5b3FoV8keIrEXAaPOV8zI59mx9c+3AB9wf8ABLbV7jW/2G/h/fXFqkbHw3bLsjk3KMRgYBPO&#10;OOM8+vNflD/wXZl/sz/gsZ+z9fxyRRt57K29SpcedGNuSuOQeOuCa/Tv/gjJqn9qf8E5vhpPM7Mf&#10;+EbgWTzIdjAgEEMowMjoeB07V+WP/Bwnrk0f/BVb4EwtaRmGHUN7sy8P/pEQK7gMggd8ZHDDdSA/&#10;deBFu/h2qyxs2/T/AJlxyfl9Mfpivwt/YAWy0H/g40+JVrp8UKrfNIvl23G5jHuZmUL94shYkc5I&#10;5GSK/c7QAtz8NLdSu8Np4GNuAeOmK/Cz9jGXQ9O/4OVvH9hBbwyyTxybWK4ZX8qPJ+5jdyvU9Of9&#10;kAH7M/tvw20/7MHi0XRby/7BuDJtXcxXyzkY9cV+Un/Bn3dpH4G+JmkpHgx65EfMGfn+Uj5ue3GO&#10;O5r9df2obb7X8CfECh2X/iVTfMqnI/dn0r8f/wDg0eu7Wz1b4veHLQTMkXiINH5jMQVAYAnj736m&#10;mB9Mf8HRukHVP+Ca3iTyrVpHhurKZdrgY2XUTE4z2VST7Ajqa7T/AINyfFml+If+CZ3ge00uHyzZ&#10;2TQSYxklXPJAJwenYZ64Gaz/APg5Ws0uf+CYnjqSSyuJ9tnCxW2TcVxcwncfQKcMf9kNVX/g2auo&#10;br/gml4XMc7P5MksbBh93D9PvHnv26j13EA+Ov8Ag6Q1XWNF/aa+Bd/ZLbxRx+JjJHKyDzPMDQja&#10;D12kcHjGcc1+zv7PuqjXfgX4f1JHVhPo8LKV6HMa1+Mv/B2lplrb/ED4K64XxNH4klXa0ZKMn7ok&#10;sc7RgqBgjkHrwa/YL9jwW8n7MHhGO2KmL/hH7dY+v3PKUDr7UAfi58fxbaH/AMHO3hmaBJEN5o9p&#10;5wh+V5DskHoBkBR0zwufav3N+I0ST/C6+jJ+X+zz95evy+gr8If25mufDv8Awcs/Du+vIYQt1Y2C&#10;QiQFFdf9JHHyHBBHBxgkYyK/eLxbCLr4Z3Ufl7t2nn5cZ/h/nQB+Hv8Awbg6qmn/APBS/wDaA8PW&#10;FzbeSdcuNrRqwc/6ZJ8pyAflwcZAOQ30r9Qv+Cw9m99+wH8Q7aMyZk8N3Kr5bbTkocHJ4GDjk1+T&#10;P/BB4y6J/wAFr/jb4etbSNd+pagTlduV+2M23GBx35Hr61+wX/BUW6t7H9ijx1dXdo1xGug3G6FU&#10;LFxtORgc5we3OenpSewHwz/waWeJ11P9jXVtFNisbWmtyK0yzbvNBJxkbRtwOgyRzmo/+DuHSZLj&#10;9inRdSWfZ9k8XWbhSWxICHXbx0OTnnjg98Ecp/waBX9s/wCz742slb97HruWHl4/hPGfXqencc8G&#10;vTP+Dr3SbvUP+CfE15CY1W116xlmZpCCy+cqgADqdzKccDGTnIAKA+uf+CSN+b79gX4du948wXw3&#10;bBZJY8Hb5YAGPQDgeoAr8n/+Dg7+0U/4K2fAlpZX2tcLHArSgoSbpC4xkYYh1G7OCMY6V+m3/BCw&#10;u/8AwTT+GIct/wAizBty2TjBwDx1HSvzl/4OUNJ0bw5+3n8AvGmoWbySTa7JFIyMclBJb4x7gnpn&#10;JqgP228KTxXXwstHU71bTFHzfxfJ3r8Mf2S9ds/Dv/BzH48hh821TWE8tYZFDfacW0OSX8zgnYWV&#10;vbaQK/cb4XXsGpfB/S7y0dmSXSYyjN/HlBzzX4f+BtVk0P8A4OeL6GaFrf7bpMcSxLcbROvkr2Db&#10;VPGdpJHy54zQB+zn7YFkdR/Zw8UQ+R5rNodxtjDFSzeU3APY5xg9jX5I/wDBo7q62dh8S/DF/qat&#10;fR+IHM0EkW2clQMyOdxBOT/tEf3iBgfsH+0EtxdfBHXEtfvPpE23OepiODx0/X6HpX47f8Grd9aa&#10;P8bfjd4Re9e4uovFlwGmaHYZgspTzNpYlDzyPfuQSQD6e/4Oh9Pa+/4Jn+JG6iG9spCCvXFwvp6e&#10;/pXoX/BvtqOpah/wTf8AA76gsfy6aqQ+Uxwy5PzdBgnrg8jpz1rD/wCDkXTZtQ/4JgeP/KgjkWOw&#10;ikkWTHRZlbIJHBBGffGKx/8Ag2k8Rrr/APwTl8Lo27dAskeWVRu2vtzweueM4BJye9AHyL/wdNWE&#10;Wn/G/wCCviGSa3j8vxSFbzGZVGSDuLbcYG3Pc+xFfsd+zhcwX/7Pnh2a3kLxtocGxmxkjyh19/Wv&#10;yJ/4O7PDqp4G+GOv2kYa6/4TZIYV3dd1tMcdMDJX1/Cv1H/4J43b6h+xb4DuLi5aZm8LWm52kLNn&#10;yRkZwM8+wqWB+M37RWjT+Gv+Dljwy9k1uft9vbE+cSyyYEigE8HI2j1PA6Hp+73xDtBe/Ca8tR83&#10;maac/LuJ+T0A/pX4N/8ABTbVLHwZ/wAHD3w41W81Oaz8y1sUkmNvlX/fzoEIyMDjGQfTpyR+8uqQ&#10;prHwklSFhiXSyBkf7H4/1o3A/Dz/AIIF61e+Fv8Agrn8ePBWoXMsrSeIL0tJcZaViLqTG5iBkYUY&#10;PcjPev1Q/wCCvHh+PxF+wJ8StNkTf53g3UkVWYKpJtZAASegJ79sZr8k/wDgkraW/gH/AIOA/i94&#10;Vv7yS4uH1TUG+1zKQWZpQ7ITjjmTjAAIXiv2k/bx8MaZ4t/ZX8YaDrNv50Fx4fu45IiMq4MDghvb&#10;rk9qdgPzw/4NKNVsbz9j3WNNjO2a18QTLLGxG7B5BHHIPrng5HYVq/8AB2dpNpd/sEWt/c6W9xJa&#10;eKrF4riNR/o7MWXeTjO0g7DyOWFeU/8ABoP4jtz8P/iF4XhtZlktdaV5G52gMhwPvdcD0r33/g6b&#10;kmtv+Ccer3cLRrt1awVma18wMGnVcN/dB3cMRjeFHGQaYHv/APwRCdpP+Cc3w+LSSs39kjd5wwy5&#10;djjGAcdx3wR9a/PP/g4SvbPwn/wU1/Zt8UPoLysNel8uZWP73E1uGiPzY5JjweP4unf7k/4N9PGd&#10;/wCMv+CcHgm9vfJHk2bQqsI4wrnHPf8Azyep+D/+Dn2LU0/bH/Z51CO3MkS69PGJGnBXcZrY7SmR&#10;njJB57gkZG4A/arQbl734WWtzt2ltPU/dPHy/nX41f8ABJfxDF4Z/wCC7H7QnhRBJM17fLJG8iMN&#10;mFjbZnA5Q4XoOAenSv2J+G0q6n8G9LlTYyzaXGwK4wQVHPU/zr8df2BWg8I/8HEXxq8PWluipdQ2&#10;8oMLK6qfs0ZIY7/lfnG0DkLn3IB+gH/Bb+3kvP8Agm78VoVmjiz4K1D55HAUfuHxnIORnGRgEjjN&#10;cf8A8G8uuRa9/wAEz/AtxFYrb+Xp5jkjVv4gxycYBH454xya9L/4K9eE7bxr+wH8StGuZhDDL4O1&#10;ASy+YF2r9nfJJPHTjnjmvKv+DdKLV0/4JqeCU1u6jkk+xkR7Wztj3EKp56gfnQB8v/8ABQddNsv+&#10;C+XwPkiCwXF1oc8c0s0abZEE6Mm1vvbw2/I4O3HUE1+nv7U9s17+zZr1vEWHmaHMq7RnGYTg4yPX&#10;tk1+Xv8AwVb0a8g/4Lefs36oHW4inW9jTT3J2xMrxlpgAp+bBUHOchE9q/U/47wyz/ALUooZFRm0&#10;l8FlyA3lnB9+amQH5y/8Go/idJv2OdU8EzrNHeaT4iuorq3lH+qYMRtPHUH371j/APBzRYPp+ofB&#10;jx0mGXSfiZZm5UvjbHKjx7vunIzgHHIzkDOKj/4NZZ7CDwR8StNt9KNvcQ+N7xLhZEHmLiWTaGbA&#10;yeWUnJ5XoKu/8HSdo6fCH4fasIA5tPiTpcoY7Sy5LKSuSME5AyOwOcCqA/S34STtrPwB025xt83S&#10;I22tyR+6HB6Zx3r8m/8AgnBZP4U/4L2fH7SftYkNxb2c58xjuQmGPC9QOBjHHIOfQD9U/wBl3UYd&#10;d/Zj8O31nu8ufQYWj8xTnBQdck8/j2r8rf2Y1uvAP/BxP8TLa8Hl/wDCQeHtPmjWOTdu2xhMHB44&#10;Q9c5GD0OamXUD7H/AOC9PgtvGX/BOv4i2rSsix+F7q4bb1/doZM9RwNvPrVj/ghXrs2t/wDBPXwO&#10;0rjcdHKqEJICh2AHuAMAewGOK7b/AIKzWlhffsL/ABCfUY96L4L1J/L47WkpyN3AIxXz/wD8G1Hi&#10;W513/gnxoFrLHtWz3QrmTdxgH+6PXkc9aHsB8y/8FeLR/Df/AAV8/Z98RCOZWuNUuYmuBnbtV7Zt&#10;nBzkHLduCAT6fr5r1r/aXwXkgl3Nv08qwXgn5e3p/jX5J/8ABwWuj+EP2xf2ffHqz+Xc23jCSBWD&#10;AqkTIhfcMeynngjIPWv1q8O3Ca58D45lbcJNL/5Z/wAWU7fWlbQD8ZP+CMmqxeDP+CvXx18AW9u1&#10;us2vXFz5e3cu95QzvkgEbmDnHbPfk1+lv/BXS2e5/Ym8cJ5bMW8J34YiMPn/AEWQYCk4b/d71+Yf&#10;7DkMHgX/AIOCPidpVuiwrqCxSO+/l3eJSzAFTjd/F90A5A4Ir9Zv+Cg/hyPxZ+y14i0eWGR1uNFu&#10;Iysce9sGFuQMc49O/SmB8Df8Gpviy41X9lC60Z50H2LWLhRGrEkLnAYgkgZxjjuDwM1kf8HRFjDp&#10;vhH4d606ZaP4hWPlsv8ArF/1m4oO7AAH8T2rH/4NTrq+034ceKvC96PL/s/XpkML5BRw5VhjH0z0&#10;5Bro/wDg6Xhvm+Cvhe6WG4MMXjfTS8qD5UG5wO/XLcZzknrkZo+0B98/sw6x/wAJB+xlpN/CE23H&#10;h6Bo9uUDboVI9x1C98Gvzv8A+CJ93c2P/BR/9oDR7y5b5vF8kyxctuXja2cDDcrkc5BHBxub76/Y&#10;fV9S/YZ8PtJdiZ5vDdv5km7d5v7rG5sZ5Pfrg18C/wDBJy50Xwr/AMFafj14RtLdEabW4rra38Xm&#10;xxPu5GSwJIPPofXB3Ak/4OGNJtNS/aV+AsF80kayePRH9pRmXywYmwo5wzZXcD2Kgdzj9CPj2RB+&#10;xXffZbPzf+JC5ES/x/JnaMcjPGMHivz4/wCDkq1+wfEP4I+JxcyQtZ/Eq2Xzo+TGjRndgZGfu56E&#10;/KB3xX3/APFHxJap+w5PfvbrclvD2RGqbllYxDjHGcnn1z0qQPiD/g1S1Kwn/Zo13TftCfaI9emZ&#10;lXB4OB83yghhjB554xmvEP8Ag6u06bwd8cPhB8TkmkWG11adZNrYXcDE+SDkZwpwfr+HoH/Bpvrc&#10;MvgjxtpLWcUEi647BVPVdzfKTuzkH25BFZf/AAd7+HpR8OPhv4qgtW/0fxU0Ukix5xutpSMt/Dyn&#10;45HoKr7QH6xfsc+MYPHP7MHhXxLZqyx3Ph+3kTzH3HBiB5OBzg18I/Bjwpa3P/BfP4l+J9Pv2mXS&#10;/h/pkd4s2d1tIzOwUZ42lSGG3j5gOua+rP8AglD470Hx5+wd4C1PQrqOWFfDdsgKsG6RAYGOMenf&#10;15zXlHwj8L2um/8ABSv4ueNX0f7O1xoei2MV+0ITzCPOYgYUbsZ7ngBR6UkB7vZ6zZWPiHxT8T72&#10;RvLsbdoo5Wb5QFznHpxjmvzb/wCCJvg/U/2uP+Cgvxi/4KAeLrH9zqHiS4tvDZb5glpEfIj2nI2g&#10;CIcY53EnJOa+nP8Agrx8cG/Zu/4J3eONY8Pztb6t4ktTpGmrEo8w3F5/o8bgMMcGXJz2HGTgHov+&#10;CKX7ONj+zD+wL4Ytr6xWG8vdNW+vmZSrO7rvJYn7xz9O/fNPoB8yf8HT/wC1fpfw8/ZatfgBY3hk&#10;1Dxlcrb/AGeMg7Y4njld2B/hAG0Ec7mHUZI3/wDg16/ZSb4P/soT/FrXtEEOo+J7rz1eRcOIwpAy&#10;CoOQcjqcba/Nf/grj8Vbn9vf/grtafCTw1qkl5pOk6nZ6PBGz4jVshpuwx8zFCSM57+n9D37Ovw/&#10;0H9nT9mfRfC+m2sMFvpejqfKhj2Lu25IAGcDOfXrR0A/J/8A4Ouf2ttT1Gx8H/sZ+EXZZ9c1AXup&#10;7ZmXzIg4SJDg4ZTLnOehTp0Nfo1/wTT+E8nwC/4J4eEPDF/b+VNF4djmnhkBUIzJv24Izgbsc5PH&#10;JJ5r8MfiR4q8Rf8ABUT/AILi2+lpLc3WiaX4mSztrfdlYLe2fDFeCAWkyfmBx90jAFf0K/tC+J9D&#10;/Z9/ZS1vVQFtbHQPDMrL5eE2rHEflAHc4wPeh9gPJE1Rdd8KapqgAkMfignoduBLjPvwO3B/KtT4&#10;u3otP2d/EDQRHfHpMzKrr1+VuO3B6da4H4C6jcXf7FMPxCmST7Tq1lb6m21VDB5Sj4wOAOSPwFdN&#10;8cLmRP2Y/EknnJu/sS6KyO2MfIxHPpj8qkDzX/ghFqmq6z+ybbXupSJlr262YZThd/AOMZ5zzgcY&#10;9q+NP+C9EIvv24PgfYy+ZID4mvGWPccBQkG7rx9D9fw+2/8AghVYRWX7GmkYtxHIxuDJGsu/kzN3&#10;wM8Y/DFfDf8AwW91+Af8FE/gnpktqrNHrl5Opk+5j9znIx7Afj61X2gP138MxLbfs7JEqAbdN5V+&#10;x2dOnGK/HD/gnBJbyf8ABaL4wL5cjL/bjbZJpt+AUiAyRnjA6cY4Gcg1+xllO0f7OyyKrZ/svG2P&#10;AI+THT6/yr8bf+CZDz3X/BYH4w3s8cTO3iCZI0kYhn5QjsQfl759T3o7gfYf/BwZcw2f7F2sC8aG&#10;OJ4YY1E6bg7tMiqnPQkkKMdzznpS/sy2/wDZn/BOWwihk2qmhxNuA6/KMuOnzcnj271j/wDBxFqD&#10;H9k2TTFZAtxdWSybpAnJuoDwWGC2AeMjqO4FdJ8HtPl0n/gnPY2Vs0YmXQUIkjYbN/lD5wcEEbiO&#10;eRxzkA1P2QKf/BIbSrOH9k3WHhSNW+0XjXCw5Cb9xLAegPBHPAYdDkD5w/4JaeIv7J/4LLfG7w8x&#10;3Pdassitu2tzBH8vJGeTn6rX0L/wRMibV/2NrhLoyfNLd/NIpPDSM3f1B3decivk79g7ULfwZ/wX&#10;r+KGju3li9mtcpBtaOVjZxud2Puktk8YweOAM0Aff/8AwXyg1K7/AOCdfj5dLV96+Grl5GViMIqb&#10;mzjnG0HI6Eda8X/4NbPHmu+Jf2L20TUJ1kh0vUJIbZfLwyr6Hnn7vBxyffIH1t/wU/8ABj+Pf2M/&#10;Gmjp9nzL4XvMNeDMSP5DbWbplQeo9K+FP+DTnxPdz/s9eJvCMzs0dhrTldzcKTuyAehXjIPTO6n9&#10;kD6c/wCCg+n3dx+2J8E5LZF41bUH3PHu2MLcAEe+T26gHNfTuh6TBoGlJrF0mDDp2B8oOOOteR/t&#10;jWKy/tDfDO53bWi1C5fG4/8APIdu/wBPx7V3H7UvxEtPhf8AAnU/EtxOsK2+ls7uxHyqF57jtnv1&#10;xSA/CD/grp8UtT/bY/4Kj6D+z94YFxc2Oh6hHDcW8cgdWlchs455UMFIIzksCK/dP9n/AMF6R+z7&#10;+zHY6atr9lXT9JXdHtAwFXHGP074x61+Jv8AwRI+BOuftb/t6+Jv2tPGumNJDceIri6hnVm2K7Sn&#10;CgOCxCgcZ5G1cnkZ/Wr/AIKw/HXTv2dv2PfEWuyalDbyR6RIlussg+dvLKqoBI3EkjgMDx1FV5Af&#10;hz+0p40u/wDgob/wV4t9CsLiS60vSdUjsbTy18xTHHIGZwUxwWb72DgKO2Mf0P8AhjTNK+BH7Odr&#10;plmixQ6bpKpHjjgLwSfX345r8Uf+DZ79ly7+KXxq1z9ovxFb5hW8Y26ksdsh3Nu5B3feYcnoe+TX&#10;6Nf8F2/2qG/Zh/Yq8QahpN2sOoXlt9i0z98EYTyZCEcdRgsO/wApOOKH2A/Oj/gn7YQ/t+f8Fr/E&#10;vxr1WKW+0XRbuVbFZnDCNYgArDtxIA3GCM+uTX6+f8FM/wBoDR/2X/2NvF3ju4mjj/s7Qp/s6ycr&#10;v2YRSB1BYgYGM54r4l/4NjP2SNS+HfwJuPjl4ms2jufERMkch53pyQSeufmIP0rkf+Dmj9o3VNeu&#10;vBP7GnhG78yfxdrUb6pCjEbrWJslCRnGWZO2cKcUutgOs/4NnP2W9T8MfC7WP2j/ABzp6nVvFl5J&#10;ctcSL8773LmQknPO8rj/AGc96g/4Ocv2l9Q074QaD+yt4Q1Vo9S8ea1HazQRjk20bK0mf7oJKc4P&#10;BI7nH3f+wF8HNO/Zz/ZE8M+DoNPjs/smixtNHG2F37QWP4k5/TjFfk98Wb/UP+Chf/Bcm38Dajai&#10;80H4f7YI4/LVoyWHnSMfm+bAKJnPBzxkEk3YH6Pf8Egf2YdP/ZS/Yw0GwvLeFbq4sUurt1hK5ZlB&#10;wckngYB9SucDOB+an7fXxI1T9v7/AILMeEf2cPDLyXGieCL6NtQ2HcBcNt8zIDbcohz1B+9wNuD+&#10;xn7SXjPRfgV+zdqusSzx2cOm6O7KxOAu1Of5V+Sf/BvL8Idb+N3x0+IX7dnj6FpJtY1aeW0dvmKb&#10;5CcZJJwFyMZ6Ecmn1uB+yB8J2ulfCKHwpaQ/uorFY1jHZQvTp+Fflb+zhYJ8HP8AgtL4x0uac7fF&#10;GhW93D+6CgnYsbe3W3Y9M8E8Zr9WtL8UWniiS7srOdXSNdrYbuOoPoa/M79pnRE+Hn/BXb4Y+NZl&#10;Xy9V0m8sGkWM5VxuYA442kOfXjk9CDIH1j/wU40CTxF+y/rqmWaFxpZImh5eIjHzYPB78HqAa0P2&#10;FtWi1z9kbw1NBNHKv/CPwLujxtOIgMjt1/XI5rc/bAsY9d/Z11JDtVn09gCzfKpxzyeMevr7Ak1x&#10;H/BMu+srr9lbR9Pti3+j2skLRlMbCGOR1Pp1zzT6Aeefskre6P8Atn/ELRG8mOO4WGZEjO1gcyDO&#10;3qVOc54wc5zmqn/BWbR7fQLDw58SWtl3aJr1reedj5olWZcyLyCSAcEDqDVTwd4jb4f/APBTO68M&#10;6jZxrFrmhs8Mn8W6OReBz0O459Pl46V6b/wVL8FP42/Zb10wws8kOnSTxLC4VmaNTIMZ43ZXjnGc&#10;UgPZ/C91B4t+DMM0U6ss1grbo+VwV7fka+Q/2DdfvPAf7X/xI+GF9C6Rz3Md/ahkKj5nZWHPGc+n&#10;bHAGK9x/4J2fFS0+Lv7K/hzWIZzJ5mlJFP5ke3LqCrcZ9Qe3px1FfO3xTn1r4Pf8FLfDGtWaw2+n&#10;+JIJLS6mWTDM2N2HHp8oKsBkkbcegB65/wAFQ/Cq3nwnk8VGx+0Np7LOkaoSflJ9jxz6HHXBr079&#10;nXxRH8QP2f8AS9YTczXOlI+0scq2wZBPU89+9S/tW+F4PGnwF1a1MDSM2lSBAv3t3lnj88da8e/4&#10;JNeI0ufgD/whe2RV0PULiwVZpAzKEkbH6Y4y2PUigD518ceLPGXwI+OXi7SbMNJa6jNbXEKrM0ag&#10;hGBIxG3spGeCvHBGCup/b+8E2H/C8G1CbWJLMT2Y2+Vb+cr4Y84/hIyMnv8AgKKAIP2Q2/4Q79rD&#10;xh4dy0a3M0N3CjMRtVtwLc9yRnpwPXHGp/wUV0q40TxDoniuytGRbXWoDujQbyGIU8eg3HknIwxH&#10;vzFjdf8ACE/tzWokjbbqWm+Wdse7DKQccdOAfbnAJ4Feq/8ABSLw/fat8IZtWsrXzmhhjuV3MVGU&#10;KttyR1wmR3z70CZ13xN0JPF37PMeoXNzG+61LeYy4C5Ttu6deh45P1rL/YI1l9S+G0vh++IVoWkt&#10;pISp3cZxnn+6B7jGDWh+zzr/APws/wDZSh1aVjKP7NR5fL+8xCk5Ge/fPPp6iuE/Y+1mHwh8RNe8&#10;I3DNuj1PMEbKG+Rh374zuGegGOTkmgXvHzh+1RJafBj9vfwb4ugtVik1C9aw8xcDezOpUkdidq+2&#10;BzjANfX37UlqPGHwAivIR8j25LMnUDnr+GPzNfN3/BZbw/PoN3ofxF062ihk07WLWWO6kUMyKZUV&#10;mCn0yeOv8j79petW3xA/ZdtLzKzCGGNm5JUBk28flz2P60BI888GiG40DR9PZFt5H8MSKFjI/dHY&#10;7EZ65znHbgccjE3jDwBZfGP9la60kDzrqxhkWdZF3Hbg5PPGck49D161D4AkjbXfDj+btWeNoFCj&#10;PXPXt/D35FaH7J/jKOx+Mni34M6yoeG4mZ7eORsBw6g8DGCSVJxjoe5GKBdTyH/gij+2VffD/wCN&#10;HiP9jX4m6y326xvGk0T7QpUyWp3nb8xxxj2wpXAPStL/AIOLf2DYfip8L1+PfgHQWuNSsVaWYwxn&#10;IUDJIAHJIB6Zzivlv/gq/wDC34hfsP8A7XfhX9rn4fRyxLp+oRvftb237tod65UnAyGQFcHPAyD8&#10;tfsP+zx8Rfh1+2v+yzZ6rayreabrukI0ccv+sCsMjcOSrY4/DOBmq8yz87v+Dfr/AIKNa78TvCdz&#10;+zd8ZdZWTVfDsYghurpQrz2uCAG46qFVcnkn3YmuO/4OEv8Agnrb36D9pP4W6IzyMoe4jtl2qw5J&#10;wOFz/F1yckAZ4r5Y/bQ+DnxM/wCCVf7d1r8V/ClhJbaZ/aHyxxqY0liIKsOhHzJ8wIycnPWv2U+F&#10;vxT+Gf7fn7JX2TTry3uotZ03NvvdSFbgbT1AO5ehGc9e9HmB+ev/AARX/b8uPHPg+b4FfE/XTLqm&#10;k7vLe6l3Nc2/VTlskkfMCcMeR0AxTP2o/wDgnvNq/wC3t8M/if4D0/bZal4ot5r5tmUBiYzbtozj&#10;lCMHg555r4v/AGg/A/j3/gm9+24vizQrOaO1t9Uea2idmUTwliJE6nggnHp6cYr9j/2Hvij4b/ak&#10;8TeDfEOkNBe28GiPd/aAFbL/ACIACD1yjk8nvRtsS/I92/bI8VT/AA7/AGfrOJr3yVs9HaaPzASx&#10;OzaPTOM9xxXgP/BuX4F1K9+Efij42a3bhZPF/i68u7WNIioW3RyiD/a4XAPHy8HnmtL/AILZ/FOP&#10;w58D/FGkaVNJ9sk0/wDs6z+zt+8WWTaoZeePmAxjufcV9Hf8EmfgonwI/Y58H+DpI5I5LPR0kmWZ&#10;s7ZGG91JwOA7MBkdBUlHkP8AwXA8Vyap8KY/hjYXkUNz4l1ay0i3E0u0SedLhumcfLnnHvnOAfcZ&#10;9Kj8Ffsy2OmRQIn2fT0Vo1yoGIwOB27fh+VfHP8AwUg126+K37enwf8AhRbzBlPi46hdRKvBjgTe&#10;pbI5A68E9hnkV9h/tXa0vg79n+ZjGxK6a/3V3HcQF4GOuT7fpQBx/hG9bUf2YLC9njEm+JJH/d7g&#10;Pkx0PC/44rL+FlxNpn7O0xe6jXzLz/lnwGzJ0+uevvWm0c/hr9m7S9PEbxv9lUP5jA7H8vABz97n&#10;B/X642tW40P9nbToNNRV8/8AeFpFxjMZkA5HPzf55GQzO+/ZWji/4Q2XVGk3LKHlz+LE/wCfr7V8&#10;w/tGaZqvjb9uL4Z+HLNrhksNQuNRvPJZdo8sIqHkjjc5A4PI4719Q/AyD+x/gxst4iN1ljg8hSOv&#10;Xjg8+nTvXyt4K1G48af8FOIbNNQEg0fw/mSFEU4aR+546Y47DA7jFBoj7t8cX0WgfCZfNB/1OVUf&#10;T3PrXwr/AME2rIeLv2svip48SQNG2vQ2cMeRn9xFhi3A5yU9f0NfZP7Ueqw6H8JJpC7EJYs/y+mM&#10;/pz+X4V8n/8ABFLSzqfgvXPGIuI5P7U8VX9woRcAASBQM8Hjb16dhwBQB7P/AMFL/FreDvgrrd0J&#10;V2Q6LIeTjI8pjyQwx0H5/lkf8EnvBlv4O/Za8Ov5DCabTBczN5hkkd3JdiWIyeW6nluCe9ed/wDB&#10;ZX4hQab8GdY0SRWb+0JFs41VGLHe6x4GD6senavob9lqG18K/s+2l1BD5flaSqJujK9EC5bv/d68&#10;4FAHh/x11STxb+1L4Q8LXDsyQ3Et48aOQQ33eQMDkFuuRx6gV6l+0Pc/Y9J03S5I/lNqA4UL8pdh&#10;69sE5/3R1IFeU+FZJPF/7aGoTH5hpWnRQRtu3fNJncTjIXAVeT1zjjPPcftB6iL34i2OjKSV+2RR&#10;EYzwpPHPuMH6560EyLfxfm/4R/4P6VDYo23zjuRcFmVIXA6kbsEgkcZxiqXhy7uPDH7OPmSXEUNx&#10;deVH04KliSfoR39Tg9Kb+0qJpNA0bwzBIqtNasVXzCqhidvJA7bhjv0NVfjTJF4b+Ffh/R5Jdsfm&#10;l5ivyqFVQMnj7o49jigX2tDvvhGkUHwZudUlG5JtPmkZmyOT6/ofbj0rz/8AZx8Ly6h+0Fr3iFYf&#10;3cKW0KyMq/M20uxGOnL/AM+4NehaLdHw/wDAGOQrvea3WGM/KMs2cfz/AFrkv2IvES+KPGfiZYp8&#10;+Rrjxkcbj0+b2B4H59sUD7Hkn/BUvxJL8PLvQ9RjBlWTxjYiaPp8nnAZYjnCnay479cDmvsmwkk1&#10;z9nySVkUbrFWC+nGeo/D/Dmvhj/gvpG+h/DOy1q1tZWms/EVlcxxqnDbZgcsc7QucDp0Xsea+0/g&#10;Xq//AAkP7Ntvfvb/ACzaWkm3fuzwG7cHP5c0FHwX/wAEwdbttD/4KRfGjwvLK0kk89pdQttJwpTk&#10;e2NygDjuRnJx7r/wXH8NnxB+yr4itbV1886XvVmwuSrqx5Ocfdz68dR3+fv2OLePRP8Agrp4+0qe&#10;MpJeeH7WYfuSuQjFSQTnA5YYHUg/3a+kf+Cu2nza18Eb7Qre6WNtQW2t4xKvylnfA3H+5g8+i7s5&#10;zimtwO+/ZHurnSv2LNHjvw3nDQ7eOTzGBYttGScZHXnGa4/9hiGzn8eePNYWGFZpPEjLMyY52RLg&#10;tjqcbffAH4eheB/DyeH/ANmCwsY03eVawhflx/B1I+nP1rzP/gmlG+pad4w1MpgyeLNRG5sKw/eP&#10;yR1B/iwecv6CkBzuv3dzd/tteHrNeY49KnkcqMgkuuT7dR2/i9uek/bvnkkvdD06S6KpL4q02Lb5&#10;IbP+yeDwcnJ+p4wDXKXFpf8A/DwvTba2lP2ceHZGuNse3cxnQIuRxjl/fpg56dF+2nc3ifFrwrb2&#10;kJbd4sthN5u3BXbHuIyO4LY9x7UAd9+1Nqn/AAjX7Nct5BI37nQrmbBYDd8vcnA6ke2efpF/wT/0&#10;6bwt+xhpCunlsNBhDDbjaSg644yO/bOcdK5n/gop4lfRv2YtUZE/dw+G5GkiYAEhuODnv0OOx969&#10;I/ZxtT4c/ZE0+18mOPydJiUKpyDhBk5Hrg/meuTQB8sfshX2qeMf+CsPxC1dYf8ARdJ8P2dmzMxw&#10;shlaUAgHB+XnvwccZNepf8FvPEEGn/sxazpstytvHc28dtJLJ0QOyjPuRnoeCSK8u/4JcSXfin9u&#10;n42eKppo2jj1Kxt128sNsA4znPvggYzx3rV/4L33Wp3Xwr03wjp6xxtq3inTLXzplLBS9xGAQMcn&#10;qCOmCefV/aA+w/2O/Dx8Ffss6HpTTtN9j8NwRedJks5EQG4+pJzn1Oa+Efhdp1z8Qf8AguLeayI4&#10;Hg8OeBDG0iurMkktxgDGMg4Xp9fYn77+GsV14b/Zqs0upR5kOlQh3ViwLbBk884P9c18Bf8ABMv7&#10;b49/4KifG/xndIGGmw6fYRSNjhSrtgY5659+pOcg0gP0A/bL8QxeGvgPqF15xRl0+V1KuOyHjHf2&#10;9fxr5B/4N1PANxZfAPxJ8TLobpvFvj7Ur8yPksyiXYOe+MEegIIr2D/gsX4+vfAn7J3ia+glMXl6&#10;DcbWRckNt4IwDjAyc9sZwcVj/wDBBDwZeeD/APgn/wCBvtrRvJfac9+ZopCyt58rS5+vz8++enSj&#10;oB5z/wAHEfjm90b9mLU/DOnmVptZvLewhjhB8xvMdVKrj1zj6HpnBr68/YH8AWvwy/Zb8IeEbO18&#10;uPS/DNrbqrNkjZEFIz+FfAX/AAXN8YSeK/jB8K/g2kK3ba98SLDdZhvvxxyqSTjnHQfQnPFfpv4O&#10;tI/C/wAKY0hURrb6eFAHbCigD8nf+CsOl3Hxx/4KH/BP4KJcwrBceKxezrLGWDrCVbjHB9wfbHrX&#10;60W0cfhb4XOoIQR2uFH8KjH3RX5KeGDc/tBf8F59Njt4FFn4F8NXF3LM0ZBeaUqgXkei5yOMGv1b&#10;+OGqjQPhDcTMyqy252jp2NV0A/Mn9mfUn+NP/Bb7xVqci/a7Xwh4NWCFlY/6NNLMuRyOpG4cFjxz&#10;jNfox+1l4us/A3wS1DUpplWOOxkduDz8p6Y5zxX53/8ABA3QD8Rv2kPj18fr26+0Pf8AjJdLgkMO&#10;weXbbuB69cfgD3r6h/4LR+Pm+H37IninUojGvk6LKv7xgqglWx16j2H9akD58/4N3ND/AOE0s/il&#10;8frmdribxN8RLtFvCpAligVEXGQCed+eO49Ofa/+C5nxFl8G/sheKzZX7wXEmktFD5bKG3N8vy7i&#10;Ofm7ZPoDVT/g3x+FkPw9/wCCd3ge48tjNrVnJq1y0mMtJcSNITwMeg9gK8g/4L++M31jSPC/witQ&#10;0tx4m8XWNlHAoJ35kDduw8vB9mp3YH1L/wAEjfAD/DX9hj4faPeQPHJF4Vgml80fMWdAzE9BnJ54&#10;/rXzD+2bfXvxT/4KhfBv4dWczy2+nXV7qlyI+kXlxsodvxdR+Pvx+gPwl0y38HfBq106OKO3itdP&#10;WJI1+6ihMYHt9e1fnp8EIP8Ahb3/AAWj8QeIUuTcWvg7wWtsny4EU1xNnB+Xuqcc56+mKQH6FfFn&#10;VR4U+D8s8bYZbdj+Q6818Qf8ETNJg8e+M/i18f2a6a48RePLi23SPlTFbARoV46cn8MDtX07/wAF&#10;E/H1l8Nv2ZNc1/UJzDDZaNNPM6rllUKT6E9q8d/4ILfDqDwt+w9oPiRtOlgm8QXV3q115vLM88pb&#10;dx6qFx7UAed/8HBvi2JPgba+C4tXktZNc8Rafp6rDndIr3C71GPVQQQexPXmvtL4FeGoPhx+zVp3&#10;h22G1NN0WK2j+bBO2MKD7ZxX54/8Fk57T4u/tcfBf4HpeytJqXjy3uZrW3YfPHA4dmYeihs8ckMR&#10;zxX6VeJzD4d+C0widY1jtMDsBhTj6UAfmx+xnLbfFH/gtf8AEjxFJfSSv4X8K29jDG7DYnnSb2Kj&#10;nB4XOTnA+mPs7/gqR4lk8K/steIL2C58l4dFmlWXj5cIxz1GP0r48/4IkaLH43/a6+P3xoecFrrx&#10;dDp0MbL+8SOBCCCCMjk5HqeO1e2f8F8fHH/CH/sY+LVhnxJNoslvFzlcurKc8jgLk9R+PQvUCP8A&#10;4N5fA+o+GP2BfC97q43XGpS3V8zM244kndhz9DXg/wDwcceJdZ1HTPCHwv0K/WCTxJ4vsbN5dpL7&#10;DN0X0+YLznpX2z/wSe8FP4B/Yj+HehPZx28kPhGyMsMfIDmEE89zk8+pzX56/wDBbObVvH/7e/wB&#10;+HOiL50l18QLWRoJmG1ljlDE4PX5c+oyfpS1A/Wr4LaKPC/wasNMMu77NpqRltuPupj9MY/Cvyi8&#10;V32oeLv+DgDwjZQWMdxb6X4PvZHXaCYmI2k5I/h3ReueOew/W6CNtK+FrtsPyWny7s56V+UP7D8E&#10;vxP/AOC5PxK8SXuh+Z/wjPg63so7xbhmWJpZi+NpHzMygncD8oVc/e4eoH6ofFzUjpPwkuJDIo22&#10;5zuJxgD88V+Xv/BCG7sfHH7Z37RnxAimWZW8WWlnHJ5m5h5UbKysc9m49OpFfo7+2LrY8MfAPVNQ&#10;kwsMVhIZG2lsLt5OMHpyT9K/Pf8A4NqvD6av4c+KXxQCq0mufEa8O6OPYGSMAKcYxjDeg60AfT//&#10;AAWi8XHwn+x74o1IXMi+ToczbYnCn7ue/Az054x14rn/APg3w8F/8If/AME4fh3AJVc3Gjm7Zox9&#10;4zyNMeMk5y5H4dulcj/wcQeNbLwz+xr4ojnvfJkk0toYWCncS/TH97oePQ8+te5/8Eg7CTRf2Dvh&#10;nYGCFDH4K03csCkKP9Fj46mmB8W/8HLfiexvfAXhv4fahAzW+t+LrGGd1wSsfnpuwuNxbH90Ej8R&#10;X6ZfA3TIvD/wJ02xR2K2+jxJuZSWwIwOa/Kr/gusz+Mf2v8A4F+Alj3JffEixaRZAWX5bgHkZ7bV&#10;P0LcV+sdhGND+EEiq23y9PA2r1XCDGKAPyi0ayfxp/wcJaVJBO3k6L4HuZZtsZ5LOIwp45YMpz2x&#10;+dfqt8d5xpnwevHYsAtq24qSMAIfx/8A1V+Tn7CceoeP/wDgvH8SvFv9ot5Ph/wpHYxxbQ24TOjb&#10;8noD5ZzjIBJGa/UP9szWf7E/Z/1i+dpAYtOlkPlrk/KhPAA5PtQ+oH5sf8G9ejTeIf2o/wBob4jz&#10;QsyXXjhLSOaToWjTLgfMefmGTxnrgdB9U/8ABdjxND4Z/Yj8aXLru/4py4Tas2w/NG46gj296+fP&#10;+DZLSVuvh58TfGUu4XGofE7UftEO35YmVhx+u7I/vY7Gu/8A+Djzxk2g/sWeIdOiV2e+WG2xHjPz&#10;uB39yB/wKmwPXP8AgiXos+gf8E/vh7bXcUiyf8I3FKyu2cF/nwPbnj0GK+Sf+CgOqP8AEH/grl8B&#10;/hl9jhmgj1W51C4Xy/mBiiO3Jz0w7HB6nsRmvu//AIJr+GYvB37F/gnTY7RrdbfwjZgRS5DIfJHB&#10;zyDwM56Gvzz+K19ceMv+C+nw10SHT55W0PRL64llhmVgFdB14PAw4P1X1oQH61eJLiPSfhdO0pWN&#10;VtcN14/rX5Mf8EqhP43/AOCzPxx8XrdrJb6bp1naJuRgxLkMeckY4bj1IwBt5/Vb42S/Zfg1eXGD&#10;uW0Y7to4Owj0I/p68V+WX/Bvn4XbxF+2J+0N8VftH2hZ/GC2QuNmFfyi3ToOCeePoT1K1A+/P+Cn&#10;njJfCP7LXiK/ZWLJo8pj2LnDFT16nHQcA/zr58/4NpfDtxpn/BOvw7rV3CyNquoahefvI1Uusl1I&#10;Qfl9RyPTp256v/gvl4obw3+wv4ymguDHIugzFcdAfLb3Hfb/APqzXS/8EMvAq+Af+Ccfww0glC8n&#10;he3naRV2581RJzjjd8/4nJo6gfJ//Bzj4vZPgxp3hW1Mfm6l4nsYP3qgqymXoeD6A57Y6Gv0q/ZZ&#10;01tC/Z98P6e5Xda6HAny5x8sKjH04xX5J/8AByOb3V/jL8J/C0CvNb33xAsI5Yt4xLmYjbjPXpzx&#10;wT6V+wfw9ij0b4PWgI2+Tpq9uuEwT+Io3A/Iz9riym8ff8F9vgnohumh+wwX10rSYZZNkbnbgDKt&#10;jPbrjJxjH6+ePbmXS/hbdXERO5LXsAT0r8hfBms23xP/AODjbTLG6nSZfDfge+lRWKMYpHIGAR04&#10;YNySSW4Ar9Yv2lLw6T8EdUlUgMtjJjkcfIaPsgfl3/wR3urDx1/wVq/aK8Y2kW4Wp02zSRcdhNuA&#10;wOD8qg55/p+if/BRLUV0v9mjxJdvdCFY9FuGaQxhwvyH5sEEHHJ/Cvzc/wCDa24Xxn+0l+0Z8QEm&#10;85LnxvDDHKOhCLKVA4Hy4bjsBgDgAn7W/wCC1fxCl+Hn7FfjLXI2VZI9Bn8ndMq5crwBkHJz075o&#10;A8B/4Ne9Ktz+xlfeIljV3vvF2pSNcLFt8z98wH8IPAHf+tXP+Dlbx1b+H/2L9e02U7ftnlwbyDhS&#10;zKvPQYO7HJ7/AFrv/wDg3a8L22gf8E3vA1zBktqFrLdzO0Owl5JGJ4yePQ+mMYHFfOX/AAc9+Kbm&#10;6+G/hjwDY2wlk1rxpp9tGrOoUt5yEBuQ2DtI9AeuDjNAfoJ/wTV8KDwP+xt4B8PKWZbTwnZIjMuO&#10;BCvpX5w/8FbtXj8Y/wDBUb9nX4dmOSRpPGwu3VsFAqD7xBJy3HHAxtOeor9WP2d9Lg8OfAzR7S2g&#10;WKODSIxHGgwFAjGAOa/Iz9q+e4+IH/BfX4L+HrK1WYaR9svJo2X7sexT5n+8Ci469OnWgD9mY/8A&#10;Q/AO7I+W1xwfbFfkT+zXHcfED/g4X8TatDKu3w/4A2ybcnmSRVAPo3IOPT35r9bvGV4NH+G007j7&#10;trwuM5wM49/0zX5H/wDBIGRviN/wWL/aC8bNCrLpVraWEcnnBsMXZmwQT1KY+mBigD9TP2o9XXQv&#10;gtqly5GFsZD78Iemf8n61+fn/BthocF58OPiV8Qmjcza18TNVPnSYy6rKAAeeoJbJ75HXv8AZv8A&#10;wUg8VweDP2ZPEet3YLR22kzO0a9T8vTHGfp/WvlP/g2M0Sa3/YFtvE09s0bax4m1S7zIpBfN043D&#10;PY4oA9M/4LveK5fDf7DvjSWGcrJ/Ycn3c598Y74z9c4OATXW/wDBFnS10z/gnj8Mm8iONp/CdnIy&#10;xxhFLNCrEge5JP414R/wcl+L7HRP2JvEmnX1/JD9tjjt1ZY9wZmcKqnkcbtv4Z7Zr6w/4Ju+GLfw&#10;d+xl4A0GFRstfCVggxntbpQB8D/8F8dQm8S/G34K/Dq3uG3ar8UtMVl+bCqs3fHc5x/PNfqb4XjO&#10;m/DWGONm/d2IA9fu1+Sn/BWSe9+IX/BUr9nf4Y21uLhf+E4j1KRVYMVSAhjuGThfqMHH1r9brzy9&#10;O+HTNuVVW0/izjHvmgD8k/h7rUHxC/4OFprFXV20HwHM37yHbhnmjBAbPJICHj/9X6vfGC7XTPhn&#10;ezmRUxaufMbovynn86/Jv/gnnc3Pjn/gu58YNd+ztcW+l+Hba1adhu2MXJxkdDnt0xn0zX6i/taX&#10;o0z4HaxdrOUMWnysrBdx+4ecd6APzu/4IKWGna9+0l+0N4/064ab7V8QDA7SNuO6MybuSfXPHoPT&#10;FfVv/BYTxlc+Cv2OfGWr27MrW/h65dGVsFT5TnPUfrxzntXzB/wbR6Fcf8K4+J/ii4kkk/tL4pal&#10;J5kzZZwjBAfwA28dxnpxXsX/AAcA69aaX+wf40Fw67W0h0AMm3nHXqOg9/z5FAF7/g398OR6H/wT&#10;e+Hs4jVPtWktdMV/jMkrNu/EEV4h/wAHAHiGK81j4X/D66hhuIdc+JGm28tvIuflMpPHowxnGRkZ&#10;r6m/4I16K+gf8E9/hjp0sJjaHwjZgqygc+WvPHvz+NfEX/BcjxHPdftn/s++FonluBL8RrSX7DH9&#10;5ijAeYMckDf0wchuwoA/V74eWsGl/De1jt1OI7IAL68Yr8o/Ed1D8Sv+C/fh/wAOq0iHw94PuLpt&#10;zFf9YdoHA5BwTnP8jX6xaL+4+HilB/y6j26j2r8kfgBPq/in/g4R8RX9lEZLPTfAccc7LanbGzPk&#10;KWz15c++ewIoA/Uj9o+6XS/grqU7HhLGVj82Dwn1/rXwn/wbv6NK3wi8ceJJEIXUPiXq0iLJHtO3&#10;eo7cYPXjABJHHSvtD9trV/7G/Z71qfdtK6bKeowPkOTzx09a+R/+DcfSZ7f9jI65zt1DxTqk6l9p&#10;IBnPy8f7WT1PWgDL/wCCtMtlqn7UvwT8Lygs178RbZ8xj7mxH+VvQMXVTx0z7V96eNngsfg9N5z7&#10;UWzIPy4P3fw7Zr89/wDgpVdzeIf+CjPwF8L2ukXF1IPFM100cMnG1EXcxH+zu3A4ONpx15+9vjp+&#10;5+BF+BMIx/Z8nzccDy25/KgD4J/4IIWUV38T/jpr0F0ZFm+Jl6pXdnyyrY259MYwOxLVT/4OHL7U&#10;tWtvhz4E0mzW6m1f4j6Xb+S0e7cDJwCOmCRtOeORXTf8G8mgRf8ACtPiB4wLx7tX+I2rT7o5A5Zf&#10;tDjLHJO4EHk9Rg55rkf+C2eoWmoftcfs/wDhHUIWaO8+J9oSqSbfuMp9x+fdR2oA/RTRpF0z4Dw+&#10;aNvl6WAy/wB3CYx9a/PL/giRqrax+27+0tcIZPLHja3WNnY4KiJgBtJ4xjg4GQRX6F+N9unfAi6k&#10;i/h09ivGMnaf8a/Oz/g3cmXXvij+0J4rubZkurj4oTrJJIACyKg2cA/KQDyvbJxQB0X/AAcw318/&#10;7IUnhqztvMbVdSsrRGYnaHa5hA7fqSAPWvuH9kPRR4d/Za8K6Y5Y/Z/DVsnzdeIQMHOefXk1+e//&#10;AAdDeImi+AGg+GrKNpLnUPFFhFDHEp3MfPTgcfr2O3Ffop+zyLiL9m3Q3nVt/wDwj0JbevLN5Qyc&#10;cdaAPyx+F9haa3/wcb3VzK3lmz+G8zr5MLN54+1lSHOPlIIBB6fKBzX6U/t+atbaP+yv4knmtTMP&#10;7ImAVQMk7OPve9fmX+x3anUf+DiH4iT3F6xFn4FVY90m75WmQ9MnaBy3UZyP73P6U/8ABR60sbr9&#10;k3xRbX915O7R51WTP3W2fKeoz82P5UAfG/8AwatyJP8AsJ3t/FpX2eObxdqDW/7zfmMy5A3YBOM9&#10;TnI574HOf8HVl2sH7K2nRPYNOsmvWoK/MF/1sZxxjr78c9jgjrf+DWWS9f8A4J//AOkaaYYf+Em1&#10;E2c24MJ4jcNh9y8E5ypIx93oK83/AODsDWoLT9n7w/prS4a68RW0YVWOXG9XK8Dj7o6nHt6AH6S/&#10;sLtAP2SvA0trbNbxnwvZssDKQYv3CfKcknj3Jr8kv267q5f/AIOI/gatvpzHyLyVvtEYwTlHXDYB&#10;OwcDJ4ye2a/Xr9jKEWv7MHg6EyvIY/DtqrNIo3NiFRlsADPHYCvyB/b01Lz/APg4s+BVhBfNHIty&#10;3mbdoYoySDZtJOQSpxxz26GgD9uNTZYvA8zuMqtmdwPptr8Z/wDglDqI1j/gvp8fJZ7C6Bg0yOCH&#10;zImkHyzKCd7DKg7SVHGR04FfsrrLMvgWcnn/AEQ9uvy1+LH/AASX8WLL/wAF9/jppGYmE2mhB5MI&#10;CHyplxuwMK43fiAfm7EA/Vz9vy6Fj+yj4yuXgEiR+H7stGRw37luK/Pr/g0w1e71H9kvxlb3BjkW&#10;D4gagFuFX5pNwic7jkknLE544IHvX6B/8FBLY3f7JPjSBVDFvD90FVs/88mx09/r+PSvz1/4NJLG&#10;ZP2UfHN5drGss3xCvfM2SZ+YRw5GO3P6UAejf8HOXg+18QfsF6pqk91JH/Z95a3GxFz5uJlyo9+e&#10;MfrX2V+wnrMevfsheBdWS3nRbjwrZybbgjzOYVPOABk9eBivif8A4Oim1Ff2DLqGzudqzaxYLMnl&#10;n5o/tCZ5xgH6+lfcH7Fuip4d/ZS8HaQu5fs/hm1T95DsYYhA5GBg+3agD8+7Tw/p/if/AIOHLjUZ&#10;bn95o/wrWVFWRj/rLkqQeAM85A77vXFfR3/Bba9tbD9hLxlI8m0r4bvPLO3IU+RJ8xB/hHfjgfSv&#10;nv4VFtQ/4ODvF1qh2/Z/hTau23bmQG8bG4gnpubjg4IJ5Ar2j/gvjE8f7AfjSTyhIF8P3PysxAGY&#10;XweMd+cngEc8ZBAPB/8Agjv4X0Lwr+wp4ZvdzxGbw950avFuZMxs4XIyW25fOfYYzgHz/wD4JU65&#10;q2o/8FkvH1vCZGt4/CMfzMw3IvnNjjPKtk8gHGCM+vov/BIfUbW4/wCCfXhd5LCSHyfDHyLM/wAz&#10;7UPPTuM/UjFedf8ABIC3a8/4K9/FbU9PsoPIt9BtYnkdv3iOXPygbskFRnOOGXH+8AfqJ+3Xf3um&#10;/sy+Kr2zZt0ei3DfLJtPCHvivzf/AODTEXmofAT4ha7fw7prj4g3jSXC8q7FELAE89eea/Rr9v2e&#10;CL9l7xV50SuraPcBlZRjlCO/H4d6/Pf/AINMdCs7X9lbxlrlndtN9s8cXitIybdwQjBxnjgg9O9A&#10;HpH/AAc6zyp/wTy8QxRT+WTJCd2484cfL75GV/H6V9Hf8EgorWH/AIJ6fDGO0ZWRfC9qMr3IQA/T&#10;kHjtXy//AMHR+pSWP/BP3VEjijZpLy3RlmjDAhpFXjPRtzKR3yOK+pP+CR2lz6R/wT8+Gdlc2Ulu&#10;/wDwi9sTHIu1uUzyDjB5546+9AH51f8ABwxe6Vd/t0/s36TewLIx+IFvLuaQDy9k0WO/JLMCOOdg&#10;FfsXoqIngCFUUMv2FcBeh+UdK/FT/g4V1nTpv+Ci37OmlnT2a6Hji1aNmjB+QXEG4j3UsjY6H3wc&#10;ftR4fjEfw5t45V+X+z1+Uj/ZoA/Hj9ji50rVP+DkD4lusYZofB8IRo2+XePLz0HJ28c+/Nfrd+0g&#10;H/4UxrYhQM39myFVOMH5DX5Q/sNap4LvP+Dh74uJp8iLdf8ACK2wbcwDFh5ZYqMDKkFQ2ACCBzyR&#10;X6vftJTpbfBnWpWfaBp8ncD+A8ZPA/GgD8qv+DWW4um8SfHeO9CtMPiBMGkjUBcbn6Y6qTnjsRX1&#10;H/wcMtdP/wAE6/G8FpH87aRIVbIG0geuRjjP4Z9K+Yf+DWKSefUPjlcSBWjk+Il00ciqCT87Dr6e&#10;nbrX0R/wce6uunf8E6fGas2C2n7drMqggnB69eP4epI4oA6j/g33uZbz/gmL8N3mRR5ejoi4YseA&#10;B36f4V8j/wDB1HPBc+H/AIXaO+yT7R8QLNPLb7vLjr29e+cZ7Zr7R/4IU2NrYf8ABNP4Yx2dr5Kv&#10;4ZtZGXy8YZolJ/Xv1PvXw5/wdB6xFpHxA+Ct7qFp9otbb4gWs1zCyja8YdMqe+COOPX6UAfrR+zz&#10;DJb/AAK8P27qysukRLt3EsMIOM9zX4+/tKyeR/wcgfC1cyFpNMnjjj3Eqh2Nk4zjleM4BORkkKMf&#10;sb8DrmG6+DuhXVu37ttLhKsB1Gwc1+Of7QNxpmof8HJ3wz0+GSNHh0WaSSPyxuY/Nj36R5GTj5eP&#10;cA/Zf4kqh+GV80g3KtixYbeo2mvyY/4N+PD+oWf7eP7TWpJqcE1n/wAJ1JGsa5DrJku2c887l+bo&#10;xUkE5r9ZviafJ+GGoFgp22DdWIB+WvyM/wCDd7VZ7/8Abu/aegtp1mt18cyEzCU7uJpRsIOOF6DA&#10;xgcHAFAH3h/wWP1KbTP2FPHk8aKxPhu7VRIpKsxhfAOAeCcAjHINeL/8Gz2nx2n/AATW8KhUn3bp&#10;Wb7Q2cbmz8pzjbzkemcV6z/wWxaeP9gbx80Lsv8AxTd2hIxwGhcZwQRxnJ9QMZGc149/wbHJq8f/&#10;AATR8L/2nqEdwPNuBB5ZyUj81iEbgcrnHsOOcZoA8d/4Ot9SktP2c/DsMU+GbxbYmNV67hJkcenH&#10;Poce9fov+wfc6hqX7JXgvUNVeZppfDVq0n2g7nz5QyDnv/Ovzc/4OuEMXwg8Ey/Znkb/AITSxKp5&#10;Z2uoc7lJxjklOMjvX6a/sbvG/wCzJ4Qkhs2tV/4R+2It2UK0X7pflI4wR0PHWgD8fP8AgoHd6xZf&#10;8F9vgz/ZhbckM3zvZ+YqbgVIJBzzkAkgbQwPPUftrq0jw/DqSRxkizPyt346V+HX/BQm98RJ/wAH&#10;BHwgj0RJLgxx7TDE2wKr71fcTkY2lc+2K/cnW5IrX4eSyynaq2WcnjHFAH4rf8EuNfvL/wD4L6/G&#10;6AJG0X2OFGeLH3hgrzjJGGYHBxnnjgD9Kf8AgrHpb6h+xl4riiZlYaVIUZZNu0469uPXkcV+Zn/B&#10;J/WbDVP+C+/xukilK7rJVAC/fIC5BPQnBJ44IGRxX6ff8FUb63sP2O/FVzextJCNLkM0a4+dAMsO&#10;e20Hjv0oA+U/+DWqOEf8E8tKSFp9ovrsbZv4W85iQPYklh/vZ5ya8D/4LzR3/h3/AIKVfs8+LNPt&#10;bWZofFnktC7KrtvPbkH7ucEggHb64Ptn/Bqx4jh1T/gn/a6eb5Zns9XvIHZYwrbRKcKxx8xGcAn+&#10;EAdsV4z/AMHD50zTv20/2fdZm3faI/iJbRxyLKyhY2cAnd0VtwXHcbc56UAfq38TQ2pfs3X3kyLI&#10;W0ndGwkKq52A8HHQ+tfnF/wbMmHTJvjN4bF0zvY/FbVAwbB27pFIPrzgj6qeTiv0c1S4Y/s1STRb&#10;pW/slWjO4fMdowe31/H8K/M//g291Sa7+OP7QVhE8f2eH4nXhijFvs8ssx649QBxjg9cEmgDN/4O&#10;p1gj8MfD2a41RrKP/hOdP3Xnlki3GZDvO35j/EcDn5W9RX6o/s5MU/Zu8Pt50Mj/APCPw72tgVjL&#10;eXzsBAO3dnHA49K/Kz/g6701b34d+BVhvYIZv+E0sUhaeYIiyMJRl/bvk9AD2PH6hfsqhoP2VfDM&#10;QWOMx+G7dfLjuBIsW2EDZuBIO3GM5PTrQB+KHwDS31j/AIOftam1A+X5NvM1rJ9sZvMYW0QBAZuB&#10;gsoUYGADjvX7p/tAapb6P8GNbv5H2ommyHdnp8p/zxX4c/suaHLdf8HNXia6a1DLDpcsjM235j5E&#10;Ccc9Rz1GcqR0G6v22/apgtpvgD4iF0A0Y0uQszRhsfIecGgD8Z/+DWSFtd/bV+PnjW4mYzSauyMV&#10;kX5t9zcOdwHB5A+bHXPPJz+iH/BfG+Fl/wAE0/iSDeXke/w3cjFmW3t8h44B/HsBk+4/Pv8A4NL/&#10;AA3Npvxs+N1xd2bp5OsR26FofmyrzZBOcAjj8/Q193f8HD93b2v/AATI+Ixm1AW4bQ3Xd5IY8uoA&#10;56Zzt4/vd+lAHC/8Gttgln/wTA0F0hmTztUvXbzlxuPnNyPb09sda8P/AODuMSy/BH4erJqm2GPx&#10;jC7WcjfLN8rDJ9hk/n7ce9/8Gv8ANPP/AMEuvC8k/mZF7eKGkHVRO4H5DAHbAFeI/wDB2do0Vx8B&#10;PBupyyTKIfF1rxHGpU7mCkHJ4bHIOM4DDocEA/TX9ju3a2/Zh8EwPJGxTwzZoWj5VsQqMj/Pevyu&#10;/bBW1sf+Dkr4OXUEkKyXHhm4ikjf5WfHmt3ODwTj3Vu+K/VX9kD7O37MHgg2pba3hizx9fJWvyP/&#10;AGvzawf8HLnwkae2bc2hsNsgZlkwJ8MP9oYOOMfKvc0Afst8SXz8OdRPlbt1i+Nx/wBn61+Uv/Bt&#10;xr9rfftGftKafbaZBCv/AAs29m8yGTcrkysuQc44xggDAJ9K/Vr4mPj4b6pIFbP2FyuOx2nmvyM/&#10;4Nm9PuG/ad/aX1hrPyY2+JF7Cke48Ms7k8E9cEZ68+gwKAPq/wD4OHNNbUf+Ca3xA2mP5NGlYrJ0&#10;bCk/p1GO+K2/+CDWvR69/wAE3Ph0YZZJVh0GKMyTKRkgchc4+UZ2r7L1OK5b/g441Sw07/gmj46S&#10;8af99pxjjEEhUlieM+3cjuBWt/wb4eJrfxL/AME0vh/tspIZbPSVtpjIgDMyHGeAMqRyDjkdcnJI&#10;B8Q/8HR3iTVbf4ufBnRLZYRHN4ygkPnR8lgwAw2OAN3PI+8ODjj9ivgo003wY0dp02yHTEDIP4W2&#10;Dj8K/HP/AIOpdShtfid8FUWzEkp8YROjNJuO1WBKhN3OSV7cYHIDHP7Cfs86nFrXwM0HUbfzPLn0&#10;mF4vMUq2CgIyDz09fxoA/Enxnfajp3/Bzr4fu5Z47cyaQkav9oXDgxyKRgsOo+XB5x8wB+XP7hfF&#10;jz3+E+oDz9rGwYZ6nO2vw/8AijoE1p/wc4eF5tfeNre40kSWashb5kilxkdiHGc+oz71+4PxXt4Z&#10;fhLqVvPxG2nur9vl289x/MUAfiz/AMG0/iu3n/4KAfH7StR1i3mvJPEVwy7V2MUW4kQYXAyo2Be2&#10;3A65JH6Qf8FtrLR7n/gnb8SpdahaS3j8L3TSxpN5ZZQmSN3bOMenPPFfmN/wbdadaR/8FPvjrIs9&#10;nK0epXTRtayL8qvcyHgB+V7HggMB0OBX6c/8Ftiyf8E5/iZKLZJFXwreb0kUlSPKIwcAnH6+lAHz&#10;5/was6npWof8E3dMisDJ5lvrV9FcBm+UMJSePbJJPua8c/4O8LHTW+AXgy5vonP/ABV1uVZWA24i&#10;mDZ55yD0A7Z7V6N/waZpqQ/4J/TC93eWPEl55Kun8JkJyDjkHPuOMe1ct/wdx6XpFx+yNoOo3u3z&#10;rfxNbfZ2LtlGPBIAPPyl+v8AMAgA/Qr/AIJuwWcf7F3gAadd+dC3h22Kzc/P+7HPPP59K/IH/gul&#10;4iTw5/wWR+BmqTaes0MGpLt8tmjcMZYRnOeo+U8dRwc9/wBWP+CQV/p+p/8ABPn4a3Ol3wuIZPDN&#10;uVkV9w5Tt6demBjOMDFflb/wcLWWnx/8FS/gJdfYJnkk1s/6iZfMJE1sRwScAN8xJHTPpigD9y7d&#10;kvvhwsirxJp42qrHuvavwR/4Jo77L/g4y+JVhFHIiy3N3JJDuD78rGwkDZOB8wOPRyMDoP3n8Oln&#10;+Flv5w2f8S0fxbsfL7H096/Bn9gy10m1/wCDlDx0tvqSqyicrGsAJ3Mlvu6DbxkZIxwx6YNAH7lf&#10;tRySwfArXJ4n2tHpsj+ZlRswhO75iBxjua/I/wD4NObm5g8SfGfS7hV3L4wk85lbcrNnqCecZ9c5&#10;69a/XL9p6xF/8DtatSmfM091AG7upHO0gj8CDX41f8Gn+qXdl8fPjZ4RkZdtvrzOYWkJdD5jrnrj&#10;Hy4PHXvQB9o/8HLP2Vf+CZHjVrjT47hvs8QVJIwdpMqgOCehU/MPdR3AIzv+DYu7juf+CZ3h+GFk&#10;Iju5x8uSScgnJ6cHjjpt5yck7v8Awci2Fxd/8Ew/HkkETv5enqWCdh5q5b6AdfbNcj/wa6Xup3v/&#10;AATb0dbqyhhhXUrlYfIbggFRv+8cMTnPA5ycc0AfOP8AwdlaJ5Nz8KfGn9o28X9n+LodyuGZkU9Z&#10;AMbSAcZHXkY71+sX7GF2mpfss+CrpJFYS+G7Vg8W7awMK8jKg/pX5L/8HbelapIPhXq8cc32W18V&#10;L5si9I2ZTgn8AQAe/Toc/rJ+xLavZ/soeCLWVVBTwzaq2xQqnEK8gAADPXGOKAPxG/4KcXOnWX/B&#10;xT8MTod1BHdZ043jSW/JzLLtOT8rLt4HfKtk4II/enWi9z8J5Nv3m0v+Jf8AY9K/A7/gp9ob3/8A&#10;wcWfDWwuYYBHJNphRlhZZOJZmyWH3sH7vUDp04r999StlHwxkgEmB/ZmCyk/3aAPw9/4ISxzp/wX&#10;A/aKOoiGO4OpXg8u13GJs3znPK9ehP3eS2OCBX6r/wDBWHw/YeJ/2DfiPo+p3HlQTeFL5ZXzghfI&#10;fJHB5xnHoee1fk1/wRPjg0j/AILyfHvTku7rzJNQ1B2WaQAPm83kYxk4Y4UD+E+2D+tP/BVq4ktP&#10;2DPiVdRll2eEdQbcoU4/0aTnDAg8Z4wc0AfAH/BofeRr+yz4q05JUk2eJJiWjLccLwe2e4Poe3U9&#10;j/wdk3Oo2/7AipbR/uZPElgJy0i8r5h6Ag5Odv0xntXmP/Bn/q8l38GPH+lyyyF4fEReRBCqxjci&#10;9GC8nOeASAD27+w/8HWmm6dd/wDBOm+vrqT95b63pxhTyyfmNwoByB9epx1GCSMJgfQn/BC7Xb7X&#10;/wDgmr8NbvULWSKRNBiiZZZMsdmRk+h49Pwr8zf+DkmXUtL/AOCmHwH1Czs5ZFS+DrGqjLuLmEYV&#10;iwGcDoSOo5OK/SD/AIIDa3H4g/4Jh/DS5ji2eXoccTjaRll4PUDPpnoetfnl/wAHUn2XTf2ofgbq&#10;kcP72PxASzRjbJtEsJG1sdznPUAge9ID9vPA8yXvwvsJg+7zNNVsuB3Xv2r8KPgOdK0D/g5h8QpZ&#10;aUyte27vIzQL+8cKoMmGHGAFXIP8JH0/cT4LStffAzQ5Qyt5mixFWC4DfIOeR/SvwUm8N+JNB/4O&#10;boZbZJYzc3iXXyt/yxEYQsAvJGU53Yy27rxmgP3l/aRjuLj4H66LYZk/subbn12HB/z16V+Mv/Bq&#10;Frr6V8ffjX8PrnSZLeWPWjMzNCu0ESyIUyD8pX0GRz7c/s18e7Oa5+B2sW2Wz/ZchZoz83CE5Geu&#10;OtfiT/wa56heaP8At4/G7wNc30zmDUJpdkkgIkb7VIhfP8THAycnIORwTkA+5P8Ag5hiMn/BMTxr&#10;JJfSwosMBPkMVYn7TFhcj+EnhhwCpYc5xXM/8Gseofa/+CdFpEtwsvl6pKuVHAwQMdOoIKnr09MV&#10;65/wX/8ADtz4g/4Jk/EyC0Vd0Xhm4l/eIGAVF3k4yOdqsBwfmIrwH/g001dLz9gq+05HU/ZfEVwr&#10;KvZic8jruwRnsRg9SaAPK/8Ag7l8Nag/gb4a+MYNO86HTfFqmYeaFAV48AnoRkptPIHIJIxz+o/7&#10;BOrzeIf2PvAeqPAY2m8M2pEbSF9v7odSWYk56kk5PUmvzS/4O6tI1+b9nbwbrWnLD9jsfFlu92si&#10;nJ3RyKuDnB+bqDngdOhH6Lf8EzdRn1b9iL4f31zaxRNJ4dt28uPJVfk6Z7+57nNAH49f8FVdI1LT&#10;P+Dh74QaldXRaO6trExxtbokeFmnB2EnDyZweecqvPTH7xXY874eMC27On/eUDn5a/Df/gvXav4b&#10;/wCCxXwB8YMFaP7WkbW8c3lyttuFJYEDcRg44yAcD+LB/cXQit98NLcl9yyaaDkcZBXikB+Df/BJ&#10;nUbzQf8Ag4Z+MGmWVj5Md1fagLhZkLEkOrbgQCAWbLYOOPQjFftP+3Loya9+zD4rsJAm1tHm3blz&#10;gbc5AwckdR7ivxm/YQ17w34Y/wCDk74naNBbSW8l8soG26BjlmMFvKzHcMAkngZx+gr9tP2o7ezu&#10;vgJ4kS8+aH+x5i+FByvlnn/P60wPyB/4M9dTuH8HfEvRjPIY4NWgZYy7eWSUbJAxj09+tfTX/B0Z&#10;pE2of8EzPE1zHDuFvd2LsTj5R9sh5GWHTjpk89K+QP8Ag0bvY/D3xR+LXgZr5S1vqEZ8kqI94Qsm&#10;4K3zrjuO2eec19z/APByLo2k65/wS88frq100McVnBKkiwtJ86XULqML6kAZPAGSelAGx/wbva1N&#10;q/8AwS7+HM91qkl00ekiLzJMZAVmG04POMYz7V8A/wDB2Xp17pXx2+CHiryWa3h1i6Xy2XCSPvtW&#10;APXkbT26Hp6/an/Bs7e/bP8AgmR4S26lcXCx+ci+dHjyyJXBUcDKgjgnPHtXyv8A8HdVzY2WifB2&#10;S7u1hVfGkkkq7S2UWHltuRnGT3Gc9RkZAP1u/Zdv5dW/Z08M3s5UvJoMB+RMDmIdgB61+I3xuaXw&#10;5/wc6+G7kXCrHqFtafewPMG11KnCjnKZGfb6V+1v7GuoQ6r+y/4P1O3vUuFuPD9u/nR52yZiX5uf&#10;XrX4hf8ABRC+1Dw9/wAHHfw31VoowsgsRAslwseV8y4yVbIG4dgfvEbcHdggH70fEqH7b8LdQj+8&#10;JNNYdcZyhr8UP+Dbq9jsP+Chn7QGg3NzH5n/AAlN9II45jh83cnIUcAgD5uM5YDjHH7Za/8A6d8M&#10;ZDs37tO6Dv8ALX4c/wDBDe9Twl/wWh+OXg61061ZJNWuA00cync/nMS4GeQ2GY4J5PGKAP0g/wCC&#10;9GkWus/8EyPisl3bzSLH4RvJWWHqNiFt3vjG76CvnH/g0/8AE1tqn7DF1o0T3DSWeuXAYTS7kHP8&#10;Iz8vTp+PevrD/gs7op17/gnV8UNOEHmb/B99jbIUYN5LYYEdCOv4c8Zr4l/4NFtf068/ZU8TaNaj&#10;99a6832n5jgkgkHH97GPwx6UgHf8HcPhWw1L9k3w34huIGeXTfGFrPbnzCvLJJG2MD5jtkxg4GGz&#10;yRX3l/wSn1mbXf2E/h/dSQNG3/CN26MsikMCIwMMMDn+dfFn/B2h4Tttb/YVs9aktriSTSfE1lc2&#10;5hJ2qxLREtgHgLKeuOT7c/Un/BDia+m/4JxfDs6lJO8i6DErfafvjAxhvfjk456gCmB+WH/BeTQo&#10;fDn/AAWh+CniqVJ447uOzjlnjY7D5d4zbRgcECUZOScMp54LfvH4Mdrn4RWLCFvm0dMRs25iPL6E&#10;55P+ea/ED/g5I0MaR/wUU+A3iuGeSOQXZgMsPVv9IQ8grj17ng9q/bb4Sq8/wV0lS+5m0eMbmTaT&#10;+7HUYHP4YoA/B/8AZhnm0b/g5v8AGcd6XtZJ76YLC6BBIv2WEJlfdMHJA/vd8H90P2nrKDUvgR4g&#10;s7lQ0cmlTKysB82Y2GPxzivwZ1uwv/hT/wAHO323UtUiEmu6tbTRwrMMoslrEgjk5+UlY9wBxyy9&#10;zmv38+Kam8+FOoiIbi2nHbu7nb7n+tAH40f8Gj893Y6z8XPDFxabTY66qbpI5FdMFwUbK46g+hBz&#10;kCvrf/g5b0I61/wTE8bTLdLEttHbzlnUMGC3CHaQQeW6A9mweOo+If8Ag2k8c+K9D/b6+OPwwvzJ&#10;HaPr15dzW11EFmWb7W4+bgHOB2BGfQHn9Dv+DgTSdS1T/gmP8TE0oQ+Yvh+Rma4XKbBjcDyAMrkB&#10;jwGIPagDlP8Ag21utSuv+CanhE6iqqVVwirIxwuflGCT25HYA8cV8zf8HUmgINX+Cviya5CfZfH8&#10;MMa8qxL/ADEb9w2Z25zx05PAr3n/AINf9av9W/4JuaEl67MILy5jhzg/Krkc4HqDjJzjFeDf8Hat&#10;5Hpnw8+Fd0LOORv+E7iJhky4k2xSNgp3z0+hYd6AP1c/Z8v/AO1f2evD96XZ/N0OB97Sbi2Ywc5y&#10;cn8a/Hf9lh7Xwz/wcx/E3T2hvopNU06KWFluHEc7fZIgZCoxnGNnGQCHzg5Wv1x/Y5nW9/ZW8IuP&#10;4vDdrkhSBnyVr8lvh1YaR4Q/4OedeXSHhlbV/CCXF8qgOYpPs6JyCPkO1FyBgksDjkmp1A/UL/gp&#10;fpqaz+xZ4+sZLCW6WfwpfI1vHuLOpgdSOMckHAGRkkdK+Rf+DWvXtY1j/gnzb2up6hJcLZ61dW9u&#10;sjuxiVSv7vLD+Htg4AP1r7H/AOChkJvP2QfG0JZQ0nhq6ALNtXmFup7D1xj+dfFn/BqpMj/8E/WT&#10;C7l8Q3QbpkkEdR69Qc88Z71QHCf8Fn5rrRP+CqH7LevmS3C/8JNeRCMKPNVmEfzdclCFIbqFyudv&#10;AP6g/Fi3N18Dr6JBu3aYwHv8p4/H1r8rP+C/eq6tpP7fv7M2sw3EccMHjCYK0wMaiRggCl+gDhSp&#10;6EbVNfqz4pP2r4LzBtzM2mn7jf7Pr9f88VMgPy7/AODYS+tbN/i94VR3+0WPxD1AzwzH50zPIMnk&#10;88YPTBB611H/AAdN6HLdfseWOuqqN9h8VabKoaNmAImC5JHQHdtPHBK815z/AMG2uofY/wBpj9oP&#10;QLhppZo/iNfH7RJb4z+/cYzt4Izgru4JPFeyf8HP+mGb9gPVtXwq/Y9S0+VNyjax+0xrgjuDux7H&#10;bjB5p9APrr/gnte6jqf7Fngu41CRjJJ4Ztixbcxz5Y4Ock4OQeuSK/MnTdRuPD//AAci6hEoWOPU&#10;PCFnu3RFxJ1XP3DtwdgPQnA65xX6Nf8ABLPXx4j/AGEvAmoJbrGsnhu3Cxq3y8JgDqew9a/Nnxpq&#10;tjp3/Byrp5luoR5ng22X98wjYN5jZxyNx4JJ9OelTqwP02/4KM+H7XxN+x/4ts7zzPLm8M3SMsbh&#10;TgwMCMkEY9favj3/AINeNXlvP2GLG1kOFhvZlTHGV+XGR64AHHbBr7U/btnYfsn+KJYizN/wjd1t&#10;8uPec/Z2xhedx9uc18A/8Got/wDav2Rby3e9kmWHWphFu/h9Rjtjp7gCnIDgP+DoHQrHTfE/wf8A&#10;G0GotBqNj8QIYoHW4xmN1y428cjYp3dhkd8j9W/2fLuXWv2c9IvLh1ZptHidtjYBzGCcYJx7V+X/&#10;APwdP6GY/h/4B8ZTSbYtN8fWLbSo3OWDZ2k9GAXrg8cV+l37FfiC38S/ss+G9Xto3VJtDheNZVAI&#10;BjB7YFHQD8d/h6svgr/g5C8QQi2lt49Q0mzk8yR1USA28YLoNwyhIIbuCG47n9nv2jILq6+CV8ba&#10;PdItmW5wSmFJzwD0PPvivxj/AGiNauvDf/Bx34duLm8jKTeH7URrtUiJS0gOf9g7Tx1UkkgZyf2a&#10;+Nl7cy/Au8ltptrfYT91Q2Pl9G/zil1QH5G/8GzOqalo3xn+LPg/W7v/AE218WXX2hI2JQP5+Cyf&#10;w4Y9cdMr9B7j/wAHQHgy81T9iK98U2aN5mj6tYXu1W271SdQTnHO1SxxnnjrjB+U/wDg3E8SRaF+&#10;3H8X/C97ejcniC5k3RSKwO65YE8dVO0EYGDivtP/AIOXHEn/AATy8WCQwqgitWXzP4iLmPAB7MG2&#10;keuAO9P7QHrn/BKHxZd+MP2CPDOpXrlmbw/FjHzBsAjPfqF5znnNfFP/AAThe103/guF8bLGWVBN&#10;Ja2Eh85AW5trcEg44IIIbudynnBr6o/4Iba5f+Jf+Cenh+e8WNWk0pjtjj2LJkt82Oiknrj+LJr5&#10;S/Yla30X/gvv8WrQ20Y+0aLZSKyrk5NvCMkYHzZzkcdcnoBR3A2/+DnDEt38H5I4ppW/4WVZnZAg&#10;L/ck+6cjDcH64HIr9A7a2+2fsUxO9uj+Z4dV8RLgP+4yfxxk85/Xj8/f+DoCa00zw78LtTngkfyv&#10;iJYtJJGP9WMP0I5Hp1HYc5yf0R+GM8Gt/sbafO7MyyeHYpFMbg7gYVOcj2/wqQPyp/4NZdfS3+M/&#10;xa8Mak7JeJ4klZo4XbymxIwYqOgwzAe4PTrX0N/wdU+AJvEn/BPy48S2WmQzNo+vWNxNNIyqY4/N&#10;CFlyM7suFwDnDt2zXyD/AMG9XiRfDn/BUj4veEbHT7q3t59d1P7NC8bNGoF0/DNtPO1QRkge5yK/&#10;S/8A4L6fDeT4nf8ABM34laRb6U95NFoX2qC3VSd0kE0cyngjGGjBJzgAEniq+0Bz3/Buf4ii13/g&#10;mL4J8m28tYbV4dpkZgNhKHG5jxkdun4E17BpukQR/HzXLxiWkupC7eaNuEj3gYPoC3Wvkf8A4NSd&#10;Qnvv+Cfl1BmTy7fxJdRqsjBu+Tt7gHPTsQfWvt21skg+K+tOY13RaWmMng75H44+g9qTA+Bv+CyV&#10;rP8AtEftVfs//sb6fLLJbXHiCbX9YhjZgoS1QRxFtpzgSTA465AOOBj7a/bC+LmjfslfsSa54z8r&#10;bHofhqR4YVYBm2REhQWIyeO55/Gvjf8AZ+8FXn7S3/Bbb4gfFu8m+1aT8P8AS7TRtNaNf3cUgDtI&#10;uCMbhIWzznp24rn/APg6k/ahufhz+y7Y/A/QZ187xbqEdvdbS26KFP3jcr93cBtwfvZbHCsCwPhL&#10;/g3w+AD/ALWn7eWq/Hzx6peSz1KXUG2fda5lcyv3DY+YYIJORzX7O/8ABZD9rXSf2Ov2GPFHi2C8&#10;WPUJNMNppMO75mnf5UAz159+nQ5r5V/4Ng/2YYvhv+zNJ8W9RSQXPiCR5QzIdq+nPKjA46jpkivm&#10;H/g6p/ao8ReLfi14X/Zm8Paky2UFu9zq2mjaxlkDqYXOfmXq2Mbc4OcgjB1A2P8Ag1I/ZouPHfxZ&#10;8WftS+LrO4uLi0UWtreXTM+9m+YvljnOQRnnINfd/wDwcWfGef4cfsF33grSdS+z3njDXNP0OECQ&#10;BnjnuUEoHOSfK8zpz34xXR/8EE/2dk/Z4/YC8Mw6hZxx3mqWovbiRFYbt65B+b/HFfBP/Bbb4+X/&#10;AO1b/wAFTPhN+xj4L1rz7Tw7r1td6vYxj5TcFtybuu4hDwOMFiT1BBuwP0m8DeB7jwt+wro+gSxe&#10;TP8A8I1YpIAwXYwWPd046+3aof2gIIbD9lrxFb3c4X/im7gyMU9YWyeo/p2r0T9oG1fwh+z1Jp0W&#10;zfFp8SMrcA/Oox+OfwzXnP7QjKP2aPEEZm8yaXw3MELL/F5Jx14JLdqkDz//AIIT3P8AxhVoUckc&#10;KlYpywtV2rxK+cDHyjnhRnHTtgfCP/Bam+spP+CoPwU0q0bF3/aFwZEW3+/GZEVW3nCnJ8wYySOO&#10;nU/ev/BDjRbnRv2L9Hiv0/fNHM0wVPut5zjnHU8Z/HpX5/f8FitVa/8A+Ctnwa0cXHyefMfJ2AbN&#10;0yruBPPO3OCQARmq+0B+xjXAtP2a2nlbppJJbOcYTr+B/lX43f8ABIbU31//AIKrfGWZtqx/8JVd&#10;pGzMWYKJwow5GRwowOgHGOAK/Y3XZvsX7M5uHC5/svPbglOvv7/jX46/8ETI11H/AIKRfGPWxH18&#10;aX6thhgqtzgAEnJIBPY8DtmjuB9Ff8HIo/tD4AaX4eYp5cviXS9+FIb/AI+osAHjk89+4r23R9JT&#10;Qf8Agn1bRtCvy6KuVeMqJMxr2GeDnnnvxXg3/BxM14ngHw3cNYNcL/wlumBWQsjRN5o+cEY3Y+8B&#10;6r7Ej3b4i62lh/wTxe7vEaTy/D7NJEvKn9xyDn+E5/Xip+yBxP8AwQfBvf2JBKgZVZLjydrb8D5i&#10;ADnsenTgV8ZfAi/h0b/g4f8AFFouxBcLbl/9KH7zdBG2VDE/IwYcJjaSvQbs/aX/AAb7S2+o/sLW&#10;MkQK7rWQFGzuQZ4U9M47EdVYV8Oape2fgH/g4uhvbyMx/wBo21v9n86RlXLYj+XkcHacdgT04zVR&#10;A/bb9rDStP1f9nvXLLU42lhbR5hLGqkl18s5GAMnjP1r8qP+DUvUbq0/4WNoI2x2tvrbLDCqMAvz&#10;SDALDJUdsknrkjjH61/Gi3Or/Be8VflZtNb94y52/uj8xB9K/G3/AINnL3UvDP7Z/wAavh9qG3dH&#10;r14ZPJmCx7o7oq2EzjBzlSOMA9uRK+ED9Uv2oNAs7/4teEdSnGGtbpzGzKMZZdvOR2yfpXw5/wAH&#10;Jf7XZ+E/7Lg+E/hfXXtdY8WyR2NvBCxWUxNgyHgjA2blJ7bh6ivuf9rcQaXqGn+KbiRY/seSW3YJ&#10;yMEdc8dePSvwz/4Ku674h/bX/wCCpPhf4E+GZ5L/AE/RfIDRQsWCySbWckYBB2IgJBIx6HNNAfop&#10;/wAG7v7NafCL9lTT/Fd/blbrVIfPZmVVcBhnae5w27t+mCfln/g6E/a0l1i40H9lvwreR3MmsXAn&#10;vI0QkrGjrtHQ8+Yo6YI5r9V/g34J0T9mP9li00VA1vb6Xo6qfPkyyAJt5cnoDnkntX883xC8SX//&#10;AAUK/wCCvWYJRJp8XiJbSMOAQ8cUhDso5GWYs3PHvTiB+1f/AAQr/Zqh/Z4/Yx0X7VamO41C1S4m&#10;ZicnKjGNwBGBnPHXNfnx/wAHHfxvvPj5+0x4K/ZG8F6jLMv29bvV7aFQy+keSD2BckEZzt54xX7J&#10;T3+h/AL9m+PMsNtb6Zo4Ee4gKqhOO44x6d6/Dn/gmlol3/wUR/4K5+LvjprEBm0mx1QyafMd8iCG&#10;J9se0t0yQj46fMfShAftl+xZ8PtP/Z4/Y88M+ExGIl03QozN8u3nZljjnHOa/IXQdLu/+ChX/BfL&#10;VtVeBrzw/wCBJI7SPGHjEkQ3SDgkf6wuOPQZx0r9YP8Agoz8b9C/Zj/Y/wDE3jHU71IY9P0SUqzN&#10;tzhD+f0HJzgcmvgX/g18+Cepap4T8VftOeNY5rjVfEmqSzNezvkys7eY7nHUncvbtkdaXmB+l37U&#10;nxC0b4Ffs5a54s1S4WG20fRJp5GP92OIuxH4KT/jX5e/8G3Pwpu/i1448fftgeJkaS48Ra9cTRmY&#10;NlA77hzjafkKjt9Ote6f8HJH7Rl18Lf2Lr74f6FdyLqXjG6i0azhicqz+flX6dvL3/Xp0Jr1j/gi&#10;f8D0+CX7DPheO6sxHNdaeLlmNv5ZcMMgkYHbHXn86XQDx3/g5P8Aj+vw1/Ys1HwDZNKbvxZcR6TA&#10;ISQVMp5Of93d/iDjOp/wTL+GOn/snf8ABNCx1mOG4iupdAlvpzIx+d2TC8ZP8KDGOxPrXyF/wWu+&#10;I8X7VP8AwU0+F/7KmgSSS/2PqCXmpR4YqC7BEyuMZBVjkZODyMAGv1Z+J3wytdD/AGWl8H2MCwpF&#10;owt9qw/KB5ZH3RgYA/UVQHiH/BHD9pHWf2lfgvcfEHXLjzLq81a6DAn7q+YSiHPIIXaOgzivKf8A&#10;gqxoH9g/tW/Bv4jQRxpPa+LPspk8wpmKXaGBOfoOeCDyDXLf8G+erHwrqnxE+D6lFg8P+MLu3htv&#10;L2tGqzyBV4xgAKAPpjrjHp3/AAWt0I6b4c8L+PfIkEejeL9PuXmALLGvnoMnj249/XoV1A+qPi5Y&#10;TeI/gPcwIsatJYsAzKGVcr39QO/tXgv/AAR7u2tfgje+DZdQFzJpWuXlvI3mFvvSmQA8+jr+o7YH&#10;0F4faPxl8A43jPyzaaCpXoAVHK/h7V8p/wDBLjUH8HfGn4nfDC7hSNrbxM93CqFf9VKAEwM7sbVH&#10;YA8+hpAc/wDtwWGpfDL9vf4X/FmG7mggm1RtKnjikIyJuRkcBhlTnng4OPX7G+N/ha28f/Aq+0m6&#10;VZEutPZH3MQGynqOfp35r5d/4LUeF7yz+Gen/FPSI5ln8N61a6hvh4ICycgcHHGDnIzjHTg/T3wR&#10;8WWPxS+A1jr9lKkkN9paSq394MgOf1J70AfJ3/BFzxlLpfhzxZ8F7yaZZPC/ii4t2t5otjRIzb0B&#10;AJA+VwBz2POMVZ/4K4QH4d3vhb4v2Np/pGleIraQ3Kx58tN4Ln0Py7gVbgjPSuL/AGTbqb4Sf8FQ&#10;fH/w+kXbBr2nQ6jCol6MuEOR0bnocZxz6k+5f8Fc9A+3fsw6trdnpS301nZm4S3Y7m+QZyoyMnJH&#10;GeRnoRywParK4Txv8CVukYMtzpSso9mQ9On8q+Y/+Ca+proHxQ+IXgWKZljg8QPOkZiVcCTPGF4G&#10;MYIAAz2HNe5/sl6+3jb9lrRdUmLbbrQImXgd4x6fgfx47V80fsVX0nhz9u/4jeFzdK0Fx9nuoF9C&#10;zTAlvRxxkH+HaR3NIDqP299M1CL4l2N1ZWVy6y2r7jBbq/IYHnJ4HPH/ANbkr2z9o3wT/b+vWNzH&#10;BvUQt95VOPu9NxHpRQB8c/tqwyeA/wBpXwT4yhvPJjXXms7lipBdHQ4GegHyqRz6nnNfT37Rfh+0&#10;8efs9shxMslnInmZ4CshG72OG69BjNeJ/wDBU3wtOnh218V2qndY6hBdwzLGDjay5PYYHv146ZyP&#10;cfg94mtfiZ+zLb3lu6zRyWUTYPVgyqc9j909+eSPegDxz/gl1ruran8Ir/wHdN5n2G4uLNVVhgKC&#10;dqj2GQB2HWsKW8Hw5/a823MUiQ6jblN/ZJN3O4+hU7R6c4HPHPfsL+Kz8O/2rfGXw21Cf5Zrz7dF&#10;GWIxk/Nj8VYZAxxXSf8ABQjQJfDfxF8L/EbSovJ+z6xCcK3DqTtGU644znP5UAdB/wAFV/hlJ8Tf&#10;2b7y6hRWkbTmbzdgYqwCnI3Z6EBsf7Prgjzj9gjxrqfjL9iuLTr+SaOS105Adsm7BQAd+ewIyTjI&#10;5JBJ+ofFkFr8Sf2bZIyyyBbIOQf4h5fTPX1JJ718Z/8ABPq81DQf+E5+G+qxeWmmalcCHd1kiZ9y&#10;NjtkDjH06gigmR3GnXt1pl74Y1KBZNqahGQI13E5eRfUZ4IAyAevWsb486hJ8D/2sdD+JVrMbfT7&#10;qaP7bcbSI2WUEEgj0IDHrwzEAZrZ+I9pHb/DaLXlaRjp0McyyKh3fLcSNux9c9M4GOnfS/bo+Hv/&#10;AAuD9lzTvFukOy30embbeSJfnikwu1gSD3Xp6Bhjkigk9K/4KG/syeHv2zP2MLqWK1jmvbfTy6SP&#10;8xJVS+OO4IU+owO2K/P/AP4ILftt+If2f/jNrn7FHxZ1p44rW6Y6HJeMSqKGCtCo4IGMMoUch24A&#10;6fc3/BGz9rnQv2hvgfP8M/El0ralobnTtYtbpQriYEhgUJwAcHHU4xnk1+aP/BdL9j3xT+yj+0ta&#10;/tE/DG0ms4ftyXUd1avgRFcYYYAwAcDg4ww4ql2ND9IP+C1X7HXh/wDav/ZvuvGOhadHNqVhamSG&#10;QLktgDB4PJBIbHs3Nfl7/wAEYf23fFn7L3xum/Zo8eag0FjdXskemi4fiCYMS8QzgbXIY4HUmv1N&#10;/wCCX37dngT9tr9nK1tplX7UbdbPWLOdwzxTBNjAjHTPToCMcnJr8qP+C3v7D2sfs0/HZ/jR4Qga&#10;3sdWvROs0Eu3Yx3bSuD8uDGRwfQ9WODyA+1v+Cxn7KWkftQ/BH/hZfhW3gj1K3j88tHCNz4QkADk&#10;dQc7TwSc98+S/wDBsZpfi3SvHPju48Ty3SRaXNDZwwzTNiNlVi6Drgfc9uc46k9Z/wAEzf237D9q&#10;D4I/8Ij4snjbVtPhNprNvMy5lYRqUk+YY2Ntx6ZGDnnd9OfsTfs+aP8AALQ/iR4+8LWxtrfULiS4&#10;hZsnH7sJuJPJJGeSex5JJJXkTzHhf/BR7VpPjh+0T8N/g0ls0ln4i8cJPqNuWIYwxlmyxB+6fkBx&#10;7+xH60eG7GDwd8HvJihVWhsQvTbk9M/icn39a/Kn9nfw7d/Hv/gqdpsV4rPaeA/Cq3KLuzGLi4IX&#10;J68hQeM/3enIP6XftXeLo/hz8C7q/VmVYbVnY7ucBSfUc4BPXqB1pFH54/s93Uvx0/4LFeINbuLT&#10;zLXwZ4ZjtoWSbcIZJ5WduN3DFFU8cD6gGvrr/goFrKad4HtPDvltJHdXtpbSRQuVZw8gJAx3wp7H&#10;r+NfLX/BBrRZvih4r+J37Tuoje3iXxnLBaYyuYYEVcgY28knn26nGK9n/wCChPi4Xvxr+HngpW3N&#10;feLI129tqIW+mMoAR6En0psDtvjxImj/AAdt7eKVl3WchVmYA5IxyP8AgQP5VxfxZ1CfQPgvodvO&#10;WVvJeXMbHMZMZ+6B146e+K7T9qK10+DwTpunXLKd0cUKpvC7y0icf59fQCuf/aK0aGLwFo9lPGWV&#10;YQjHdtG3euRnB5OB267aRLPRvAl1FYfAqOdLbY0lpChj3DjdjPTHQe9fN/7FHhbT/Ev7ZPxG+IZV&#10;3uIZoLNX2YQ7dxxuwcnDc9MZAJOMV9GavZwaX8GbW2e48ttsa/ePGFGR2OBjH17jrXh//BK6x1jV&#10;fFfj/wAUX0e+G98XzrZyEYzGgjTI9MnJ9hxyMYCj1b/go94sPhH4KavfGRV8jR3EZwuNwBI6+uO9&#10;cX/wRu8Lx6F+yp4Z1GOJl+1aWl5JmTPzyjzW79N0hwMdAK5v/gtF41ttF+Beuadd3YiOoW5somGD&#10;nzBs45znLdu/rwD7p+wt8O7T4U/s4aL4VtJN0Ol6LFCmzJOEiA4PfOOPYgCn0A+OP+Cq2v8A9p/E&#10;7wB4OhvWEWpePLFmj67wk3mlWwchcIfXoODivt/RUTw18Do1WQr/AKLHHjd1AAz+n618FfteXj+N&#10;/wDgot8LfBhjZlgvLq8k25/ghbGAAcYLLnjkd6+7/ixcQaD8GY4nbb+6d2XB5AX29qOgHzX+xlaJ&#10;4j+Pnjbx+025ZNW+yrNvBB8pOQMZ9S3PXJ9q7LxBcr4v+PdjbPC3lwlpRtGSh3LtH1PNcz/wT9so&#10;LfwN4o8XXRmMl9rF9ceZMuWHzjBGT0xwOnAHHWuo+EVo118QNU8W3TtL9jiG524GANx+rfXpjjGT&#10;SJkTeMLuLxP8ZLfw9FIjRWswh2/xfuwct06ggc9hUf7Viwm50vSgFhEccMUe5gAdxz6HoMDpzjHv&#10;WP8As96pd+LPjLeaxc7ZI5IjOijOBvfd+RGAOowOlR/tkeLYPD3iqDUrqaNY21y1tn87gKAwX8wc&#10;9OM4+tBPmezeK9FK/BGGCEuVDRnKkEjjqOOvJ7dea+Tf+CPHxS1/xD+0R8XPB+rhvL03xc0sU284&#10;2zJ8kZHYhEVjkn5mPpX2XqdrFrn7Pt1dXEi/6neTGv3fkGcEHtnggnpx2r84P+CUnirTfC//AAUq&#10;+MHge5jk8+/uLW8VmZvu7XQjtgFlAHUfNjJ20+lzQ9y/4OB9Gjv/ANmzWpnn4W1WRzuHybW3Y6dO&#10;M8d8epx9EfsAeJ4vFX7Gnh/VYvM2zeHoHVZIwrKDGhwwBIB6cdua8w/4LZeGl8R/sp+IIk0+OYto&#10;czgux4KqfmJGfujc3HoODXX/APBO2STR/wBhjw2ssSpIvhm1XYFPeKMdPz/OjoB4R+zR8PrPTv8A&#10;gqJ4u8Whg0kvh23ibcmNq+a7Els/NkqTj/d6dD6l/wAFXtVsrH4ctLeDdGuo2cbrvAHMqDDHsDnH&#10;0JzWB+yPrtvrv7afjoJCqi3NuvmeWDyQW259cMCSPUe9ZX/BaC8vY/B2n2Nn5zSXHibT4/Ljj3+Z&#10;umUbCO+RkYOOo5HUC3A+n7RoX/Z1hjMm/daIW+UncPL6/wCelfPv/BKDxHJql78RYXmZre28bagk&#10;chHDZkLbg38S4Yfn717tA+z9mO1ct961TazrjJMZP5kHpx6V4B/wSY0b7H4d8eaoLu4mFx441SVd&#10;68n59mO+BiMD3xnnNIDotCiWX9uCZoYhuXRRukDncAZl7Zx2OTjqe3Ss79rm6aX9ofwbZ3F75Kv4&#10;oztkYLuYRbVx2253DnnkY7U34eahqV3+3beae9qqwxeHYMyM4bexmJxjA9STgnB+gql+1SNNuv2t&#10;PAdtcXHmF9euG2su4jFvjJBB457/AN7NAF3/AIKuW1ze/st6tDZIqtJ4fVd0nfOR1xhTjuePm9jX&#10;ufwtaWy/ZDs0kUpINNjDbm5A2dfrgH26+leOf8FNk066+CaWGozotrcQ2ccj7h913I6c5znAB4z6&#10;V7m6RWX7MOy0IVVsQWzwSPLPHJ4/pQB8qf8ABF+wiv8A41/GrxItx5rS+PpIV6kqsaBQM9Pc4GB0&#10;wMVJ/wAFhL/U9T+LXw38H6db27S33jywWOS4Tcse1/MBAHO75TtHIzg8YNb3/BD+yt5LH4j6iUH2&#10;ib4i6m0zpH8rDzPlx64wfXHHSuB/4Kkak3iP9tf4L+D0haeSTx2t15Zby9ixK5MmSD32jAGD0yCQ&#10;ap7gffXigLo/7Psys+0/ZwFxkcAD8un9e9fDX/BDzw5Nrnxi+NvxSlmaRtS+IVxaL8pC7YQAuCep&#10;HK/8ANfanx/1Q6V+zrMJZdrfZW+7jsuckY7Y/Cvkb/g3ug1C6+DHi7xRqMkznU/iJq0wMikL/rQO&#10;OOh2k9gBgdjUgV/+DjP4hSeGP2UdY0eNYfM1FobRVmbh9zgFencZB5yePWvrX/gnR4b1DwT+x74L&#10;0nVbRbWa18I2MUsKLjYy2yBhjtz2r4E/4OIfEX9v3Hgn4WSurReIPHmm2bKI2aTHn5yAMgEc8kdB&#10;15OP008AxWvhT4IKkQ+SHT9u4L1wAOOOelAH5k/tT3C/GP8A4LQfBv4cXEnmW2jre6qVx8wdIiUY&#10;jGB84OO/y5HNfqN8TLw6B8GrqdJNoW1/i45xX5N/swz3nxj/AOC9/iTXovOa08H+CZIcrb/u45ZZ&#10;AAu7+FiHY477emCCP0u/bh8Wy+Dv2fdUvLUtvisZHVQuclV3DjuMgZ46Zo62A/Nb/gjBZp8Wv+Cn&#10;fxz+NE80EjabJb6bb9TInztuBzxn5RnB6kccCv0V/wCCknxDtfh3+zdrup3d+sEcOkzGSRl+7kYz&#10;9eeK+I/+DZHR5Nf8AfEj4vXSyMfEXxCvpEuGg2+ailQp3H733j26k16l/wAHD3xSfwZ+x14gt9K1&#10;BoLu6tRaweW5BLPkdiD6fTg1VwKP/Bt14Pkt/wBi5fiNqKFbrxb4m1HVriQxqvmF5sbuMcED07Vy&#10;H/Byf8TLvRf2b7zwjY3vlyaxfwWSqq5b55EQkfgz89B35xX1P/wSG+Gth8Kv2HPh74Vt9P8As7W/&#10;hWzkulZAuJ3iWSU49S7Ofxr4T/4La6kPjJ+1z8G/gDaw/bP7W8eWs9xbm6CZggfzJODjgoMkgjt1&#10;OBSA/Sf9gv4d6P8ACD9lTwh4N0OFltdM8N2sMO/glViXkj9a/Pb9vXU4PjX/AMFWPgn8HZLaSSO0&#10;1ifV7hGPQQIrKfpvIyOh2rn0P6geH7NfDXwg2Rpt8uwCqo/3cY+tflH+zNqFn8af+C8HiTU7rTdy&#10;+EfCbxxTeTnLtKvzAnocSKD645PogP1S+IF/H4T+D8lyr7VFqTz2AXd+PSvz7/4IvaTL8Rv2kPjd&#10;8er28Nx9s8avpMGYyNi2pKEDOTjduxzgrtPHSvtT9t7xjB8PvgBqmoTNhYdNkd/pt6/5xXzB/wAG&#10;8/hK0/4Y7j+Joik+0eLvEWo6tPJLnL77mXB5/D8s0AX/APgvf4/k8L/se+KLezuyk89h9mjUSbSz&#10;OVUDqMkk7cd819Af8E9fDUfw3/Y88G6FPCq/YfCtqrbVC9IRxjpXxT/wXensfiV4t+HvwFE8jN4o&#10;+IGnW0ywqSwhWZGbjuOMnPA7kV+hfh/TbXwF8CVsbZRHDa6asK/L0VUC/hwKAPzY+Kdja/G3/gt7&#10;8PdMt9SjYeE9FvNQmhRQeoCAHkjOSDkc42jHev0O/a08RL4I/Z4vr/zljaHT5JFxGWJYIcYAPJJI&#10;+vSvzM/4J1ale/Fr/gtl8VPHUFtNJa6H4cWwa43EBJnmDYAzz8qtycYx2zg/b/8AwV8+IkHw8/ZD&#10;8R6zO8kaw6JOwMabipCE9MjPT2oA+cf+Db/S73XfhV43+KE1+9xH4g8f6hPbXGf9bGJdu8cngsGb&#10;3z6YqL/g5e8XPZfsq6hoVvPJHLqF/bW0bKf9ZulQbcYJyRkDnrzxXqf/AAbs+CF8Pf8ABO/wXqbF&#10;mfUoZ76SR4wpcyzu4OPQggjvjAPSvmz/AIONdR1LXfHPwx+Hdpa3Ey698QtOiMNvJ5bPtuFXaGPc&#10;gj1C4B4qviA/Sz9ivQG8KfsxeGdLklybXw3apuYYziFcn61+Xn7UIX4g/wDBez4L+GLqePbpsV5e&#10;iNm6MI2wQM9R5angdBz3K/rV8J9N/wCEd+Ctrbbm2w6WqLmTOAEA65Nfkf4K8Or8VP8Ag4dtb+wv&#10;zt8LeE7m6lixk73ZYhx1UDf3746jodAP2A+Il6mh/Ce6lYeWEteOfbPavyl/4Ir2yePv+CmH7RHx&#10;KlfzBBqFjZRSLMWUqEZjjOSMYAxnHpnrX6c/tRXNxpHwH1FoJ/LkXT3VSOoO3HHI5z71+ZP/AAbM&#10;6UviHxj8cvihI0kj6p8RZo0nkQgsiRqQCMYBBds8n6DByfaA/QX/AIKOa7Y+HP2aPEFxfeX5Mekz&#10;F1kh8wMNh424O7Jxxg56YPSvk3/g2itIbv8AY/vvFyszTav431i4keQ9f9J25HHt7fT191/4LPa5&#10;Nov7H3i6SBh5n9hzeWpkCEtg4AORg8YB7Z5xXl3/AAbb+E5/Dn/BN/wbLd2ElvJdG8uCsi/eV7l2&#10;DfQjBHoOKLAeS/8AB0J4iZf2Y7jQIDlr6+t7f5V+Zd0ychscdwfbI78/fn/BP/wzN4M/ZR8FaDch&#10;fMs/CtjHJtXGCttGDx9Qa/Nn/g5Lt7fxlqngP4d3wZodY8eWFpIqN/A8wXbjkgn5vmHINfqt8ENO&#10;/wCEc+C2n2gHEGlxgDy8dIwMfpR8IH5P/wDBT2YeMv8AgrF8AfDjtMqxeLhdbpbVjESpzsyepO0g&#10;YGFxk9a/WLx1dnRfgzcSBtoW0wP4f4frxX5AfGX7V8TP+DgT4Z6FE80keh6bfXjx7xiPEUnzHGCB&#10;uOPrtGO9frf+0RLPb/AbUDA3zCwYqd2M4T6HvRtqB+Yf/BFLTLPxV/wUe/aK+INw0VxcQ67aWK3W&#10;dxC4lLID2+ZeQCeQK+8f+CpPjC38H/st+Ir+41SG1VNFnLTySbML5Z3HPsOh7V8N/wDBuN4Z1HUv&#10;iP8AHf4k3dvJHHqvxFeCFmZTnykPXHQjzBx0AI619I/8F5/E+o+Ff2LPFmq6dcANbaPI/ltg7x8u&#10;V6jqMjPQUfEB53/wbGeGYbb9hOHxakcf/E48Uareb0z84N24Gc9wOOOwFcb/AMHL+pm++DGk+DZB&#10;Myat4u0+BljnCLIpmj3K3GegPTvg9sV7x/wb2eArrwB/wTY+Hlhd3bSyT6P9skZlxzNI0uPfG/H1&#10;Ge9fOf8AwcL3Fh41+Ifwn+F7TSNJq3xK09NsOdyqHwWHPGA+7I6gMPoSA/SD9nbR38I/s56XpbSN&#10;IbXQ4EZnHLERAEn3JGfxr8v/AIK3tn42/wCDhDVZvP8ANbRPAMxaPyztXfcwr3br0O7GMHGfX9Wv&#10;CMVrpHwXjhO1Ui01U+b5SAIx+v8AhX5X/sRG18X/APBdb4meINJ1GPy9K8IwWdxCjHczSTmQMMDg&#10;D7pBz25+bAEwP0z/AGwfEMHhb9n3VtWklWNYdPmfcGxyEPT86+Bv+DaPQJ7v4ffE34kyQKsXiL4m&#10;6lcwyBs+YqttyDgAgdOMj3r7J/4KQ38emfsta6jybd2kyjc+Co+Tv6D3wfoelfKH/Br34evNM/YW&#10;/tme68yPVfFmp3NuPLxtTz3Uc+5Un2zTSsBf/wCDlXxjb6D+w94ktbh3P2iFIEVZdmNxwexDcZyP&#10;p9D9Yf8ABNbwk3gj9jX4f+HWkUiz8J2UK7W+X5YV4HHSvz+/4OlfFkFv8A9P8IyXSrJqniC1t4fM&#10;k+TcZEzuXPIwGz7Z/H9LP2UrFtG/Z08N2cybGt9Bt1f5MYxEvoB3otrcD8kf+C2uoS+JP+CmX7O/&#10;gxZJDDN49ina35O7ZJGc4PBUd/Y8YzX7KNss/hS25WUCx24C8jgCvxp/bDSf4g/8F7fgb4bmaNls&#10;p7q5EDTZJdYt2SuBsGxeMZ5+lfsd8Sb4aJ8Ibu4X+Cy9/T6U1oB+P/8AwT00a7+IP/Bfb4meL5Nq&#10;poPhMI3mQglmkmUDacnC4znpz9K/U79unWP+Eb/Z01zUnuUijh06QySuT8g243DHfn/DJwD+X/8A&#10;wQito/iD/wAFQv2kPi2tqrbNQs7CC6aQFlX5i8a46AbRn1LDkYNfoV/wVf8AFp8GfskeKNXaJpI4&#10;NJmdkEmzIC8gt/CMZ+bt1qX3A+I/+DVrwbcS/Cr4m/Fe82b/ABF8Rrxxtj2n92FQn0Az0APFe0/8&#10;HGPjC08O/sJeLra7EZ+1ab5SrNNsBYuo9eevII5GR34wP+DXvT50/wCCeOn6zIzf8TDxFqlwu5iS&#10;AbplGeT2UelcX/wdH/Ee00X9k+48ISljJq2oWtpEVJCqzSrnccjC7Q2c5zQB9lf8EkfCieFf2EPh&#10;vYLp8du48JWJaONNuD5CZ4+ufevgH/gv3dxeIv2sfgH4KLRsLv4paf8AI8R5UTKWJ5AIG0cepHXk&#10;V+lv7Begz+E/2TvBek3G0Na+F7Ndqz+YOIFH3u9fll/wVR15viJ/wWD/AGdfhpJG0kcPi9b+aGIk&#10;HbE2QxOcZBP0x16UAfsR4WjFl8J4QAq+Xp4+77JX5B/A+yvPF3/BxvqDaxc7v7J+H88tusiruyZo&#10;xleT0BPPP3u2M1+wGpMNH+FsrAquyxxyeBx0zX5Gf8E1JL34nf8ABdT4zfECBWkg0Pw/DpksscgK&#10;LJJLv2nB6lY+h7hqAP1j/aB1JdE+EOo3RcL5dm5DN04jNflp/wAG7kem+Nf2nv2hPibYSlml8ZR2&#10;rSbiRIFTOenPpwTX6R/ty622hfs5eILmN5FddLn2mMZYfuz09/8APXFfnT/wasaE83ws+J/jT7Kq&#10;x6l8SLwwtj5tqbF2++D39SfencD6v/4LcePm8BfsU+Mtaz/qNDmYcH72xgvHf5ivGDnp71k/8EAt&#10;KsNO/wCCb3w5ltLVY/O0USlVj243MTjoOB2PfrXFf8HHviKy0X9hDxUJmb99Y+VtXPJIyO47j8Ov&#10;avdP+CPujpo3/BP74YxJFEp/4Q2wP7mIKv8AqI+gFMD40/4OetYtr/4C6X4S89PO1DxVp9tCrOB8&#10;zT88EjsD9Bntkj9Gf2XdPHhL9nrQdD8zf/Z2gW8Jfb12RAA/pX5a/wDBxFqDeOfjZ8H/AIXxJDJ/&#10;aPxI0xJlkfb8vnHCkdCDyeucqMDBJH62eCLOLRvhNb26wlVj09QobkgbamwH5A/HjxFffEv/AIL+&#10;fCTw1bzoq6PYaheyMyKQ6iJlIXnOfvfpgEjJ/X74oXb6d8KL2QgNizI27sA8fyr8g/hrZ23iH/g4&#10;4gTyEmXS/A97Mzj/AJZOzooHfGAM5PUHsOv6z/tKak+h/BLVLpFY+Xp8h+Xrwh9f8fxpgflR/wAE&#10;Jr2fxh/wUt/aU8Y3EEkwOtWcK3O08BfP2ryTj5SD9PTv+j//AAUb8XWPgv8AZr8Ra5qFyIYrfSbi&#10;SV2bGFCHJ/AZr8/v+DajTV8TfEL49/E64h8ya/8AiTcQx3hh2tJGgO32Awcbe3Q19Zf8Fv8AxYPC&#10;P7E/jHV3kZFh0OY7lzu3Y46H179B70wPI/8Ag2TtLVv2DotYtEkxfeJtUn8x5CxcNdSEMSTzkYb8&#10;ayf+Dm3xXLpX7FOraTbGbdd3FtGNu3bkzR/e3DAXGQecnOBnOD6H/wAG5Hhe28M/8E2fBLw2oi+2&#10;W812yr6yTyMT0A5zn8a+f/8Ag6E1y11H4UeGfACtN5+seL7C3jWDrIfPXjoc9iMc7gDQB+hf/BPn&#10;Rp/Dn7IngjSrkfvLXwvZxszA5OIV65Gc9+fWvzT/AG/dZn8S/wDBbn9n/wAKvZJNDbXl/cNCzYKs&#10;YFO76Y6e4B5GK/Vf9nTTo9I+BOj20R4j0mNV2jqBGMfjX5SfGjUIfFf/AAcLfC3S4nW4XSfDuoyy&#10;RrGW8rcNm4/99Z9h9anmA/YC+ZbTwCzqMhbcfd47V+WP/BNi/h8Tf8Flvjpq9lGzR2ek6XaOynKq&#10;QMlTgY3Db6+2K/UP4i3AsPhpdTS/w2rb+cZ+U1+V/wDwRD1KLxd/wUV/aO8SxP5ix63awearM2do&#10;YYz/AHgQR64wOQKoD7m/4Kj+IYNA/ZG8WXd2rFF0K5zGq7mYeUxIA9SM/jXj/wDwb26abD/gnR4J&#10;u3Ee6+t7m5LRrjO+5kIzyfmAwD711H/BcLxLB4d/YU8eTSNt3eF7xFO3dhjBJt4yM/Nt71P/AMEQ&#10;PD8nhv8A4JwfDaC6iKyt4Xhlb92F+8Cw6dODj3xk8mi4Hzj+19qN7ff8FivgrptukzRQQai8io20&#10;NlY1BHPYgZ9hjvX3V+2JqL6T+zbrF6jbSmlyEM2PlwhOeeM8dPevhH4q+JJNb/4LkfD/AMP291Io&#10;s/COoSOkePmUyKvblcMgz6g/Wvs3/go7rz+H/wBkvxJfCRY2i0S4csxx0jJ/LjvQB85f8G5GlyQ/&#10;sURa3cTrJJqWvajcyNuOfmuZMZ4+9gbT0+7n3Plf/BTnU7bxp/wVV/Z1+HmFmmXxdPeyK02P3UUW&#10;7co4IZSuSc5xjrkV7x/wb26BJo//AATl8H3txbNHJfQz3bK5DcySu24EdmBB+ua+a/2uLDU/F3/B&#10;en4H6WrOtvY29/ebsFwdsTYI6Y+bg/Rc5xigD9Ofj5cQ6P8As86lM6bVTTT8obr8nT/PTrX53f8A&#10;BszNLqmjfGrXrqFi138UbyVZpI9jyjH3iPX+EjsRX39+2VqaaH+zPrk0rsuNLbGMk/dxj9a+LP8A&#10;g2Itbib9jLU/E1xdGWXVPGGo3MiyjLoxkCnLfxZxuyaAPKP+DorxDqNrpHw60jTJ2V5vHViy7OWc&#10;iUYAXIJHAPfnbx3H6kfCOWaP9nfSriTbv/sGNm7DPlg547V+U/8Awcpreal8Y/gvoVlqPlC5+Jmm&#10;q+5mUj5pCGHqB3wD8ufQV+s3h+0Np8D4bZyVC6Qq8nGBtoA/Hv8A4Jn6lc+K/wDg4I+NWo3bwqtn&#10;4cS3hVpG3j95Fhh97dyCCeAAwHXr+l3/AAVGt3n/AGNvF9vD959DuEX5WYcpjkKQxGeoBBI71+a/&#10;/BIyz0+6/wCC5v7QWpXN6s9xbWFrFaN82TGzfMQCeFG0A5xgkAZ4J/Q7/gsFqd1pP7DPja9s/MEi&#10;eH7jYyrnb8nXHU464HJxQB84/wDBq7Z6pa/8E37OW9KmGbX76Sz2ybvkMxPPPDZzkd814/8A8Hbc&#10;GkS/BHwnPc3O2WHxFAY1CpuORyFzyWxuIwB0POM17L/wawQWqf8ABNPSbqEt5k2tX73GY/4/tDDO&#10;e+Qo6dMY7YrxX/g7QtTN8M/ArfaooR/wlVvumLANEMfeA/ixnoCP5igD9Q/2J7yC5/ZT8E3dpO0k&#10;beGLRo5JFAZl8lSCeTzjrz1r8d/2yrqw1v8A4OSfg3owMZks5/NlWSQoxBSYooOOfu7gMdz71+y/&#10;7JFpNYfs2eEbS5naYx+HbVfNc/NJ+5Xk8tyfqa/Fz9taPSW/4OUPg2pG9lmXzMRMNrD7ThsnIJ3Z&#10;45wBz1FAH7peIpY4fA9zJK/yi1JL56/L1+lfiH/wSIv9O1H/AIL7fGyXS5GaP+z5EXyZgVZhcJkk&#10;eY3I5GAR0PC9/wBvdbBTwLMN4G2yPzMOPu+9fiB/wSDvr5v+C+vxvjgswsM1g3n7lYNuWWMZG4A4&#10;J3g545B54oA/Wv8A4KGuy/sheNgke4nw7dBR5gXP7luMkHHOO1fAP/BpLM8v7HXi6VLSSOGTx9ev&#10;E0mPmBWLkYHbGPTIOPQfeP8AwUrtHvP2L/HkUYbcfDV5t8vOR+4fkYIOfTBBzXwZ/wAGj1qsP7Gf&#10;iydzKsjePLzfHID8pCRDC5zgeoyec0AdX/wdHXdxH+xELaKBW8/XrBPMaUqIx56ndgDJGQo9wTwc&#10;CvvT9kibVLv9mTwnNrcLRXTeHbY3CPIGKv5QyCR1Oc5x3r8//wDg6gtbqf8AYutUtnX954isQzSM&#10;AoHnDrxyP5Cvvj9jDS5dG/ZT8G6TLIJGt/DdtGW3luViAxllUnp1IHFAH5//AADgii/4OEviA5lj&#10;3n4X2jtGqtlc3fv0BxnvyK94/wCC8cxT9gLxxGk0iZ8OXZbyVbO3yHDZwDgYOM4wM88Zrwv4CTQW&#10;v/Bwf8QLSSJo5ZPhlaPlpl2t/pZJwBjnkdcnhvXFex/8HAwT/h3140aU/uxoNyJlXPK+U3TH0/LN&#10;AHiP/BJS2lX/AIJ2+GJyJFMnhMHCrjP7oAYxzyMEZyT7VxX/AARVSTVv+Cqfxq1ea0Z9mnWscd4W&#10;PTqyZwM4Ye/HQ4rsf+CUd3n/AIJzeHUDLI7eC0Ee2Mrgsg7kdQ3fsCD068r/AMELlS4/4KUfHm8g&#10;cNH5OnoI41XaQEfDfKfvDkE853rzxQB+i/8AwUgXP7I/jL98qn+w7jaWYgD5DzwR296+C/8Ag0ln&#10;n/4Ys8RW0q/L/wAJldtHNvP7znG7HTqCPXgV9wf8FT3cfsW+OIoW2s2g3O3a2GJCFsD06dex55r4&#10;5/4NO9FurH/gni2ozXaNHeeKtQeOFVGY8SlcEjqeOnOOOlADv+Dqi+lg/YRniWf93Jqlqk0e4/MD&#10;Kg6ZAJHUZ4zgd6+yP+CWrXA/YU+HP2q6kmlXwzarJJMu12YRgEkdj7djmvh3/g6+uBbfsbWipqE1&#10;u0mvWcY8tsBv3yNycjAGM/UV97f8E6dPn0r9jXwHY3d/JdSR+G7XdcSdXPlLz1PXqOTgEUAflf8A&#10;8FwIdG1T/grj+zXpOtuy27+LgWkgYB1+e3xzzwWAzx0HGOa/aaMxw+BFZF4WxXC88fL0r8PP+C1n&#10;iaOT/gtJ+zvYz3Vx5Fv4igd0jjy277REB1IG3HvkBmOOmf2/aSNvh558x+X+z9zFz2296APx2/4J&#10;qaFoXiX/AIOAPjl4mt4rVW0/S7VFj875/MZUDuoHVTjkZyCw4yK/V/8Aa1aGP4B+IRPIFj/suYMW&#10;bAxsOc8jjGe4r8o/+CSVtp83/Bc39oi908t+7tLVJGSTd8x25Un1+XH1B96/Vj9r66s7H9n7xFcX&#10;rMI49KmLbQSf9WemCCT6YOfp1oA/Mz/g1G0/UIvh38WdWnELR3HxCuxGySEsCG+ZT7ZwRyepr3b/&#10;AIOT7bz/APgm/wCNJBsytgp+ZiufnAwOeucH3xivGf8Ag1Jsb4fBH4m6uRMbO6+It+bSSQD5wCuS&#10;cH73TP4da9d/4OX57+L/AIJv+LE0+7aMtDGHUfxqHyw6jsCfwoA9Y/4Ibzm4/wCCanwvIn8zHhWy&#10;VWzzxAg2njqv3T9K+C/+DpwwTeNPgtZ3HMZ8f2vnJGu5wu4AkDPvjGOSw5Hf74/4Ih2l1Zf8E2Ph&#10;bDeLtZvCdk6/vNw2mCPBB9x+tfBP/B0HFo8Pxa+Bdzqhunj/AOFiWhNrCWBlQSLv284DYK4PHU+t&#10;AH68fBNEh+CujC3cOq6TGVfoG+Qc+1fif8T9d1i9/wCDnTwYrr5a/wBjLFuUgF4ds4OeeMEHk84F&#10;ftp8GzE/wd0f7Om2M6Wm0BcDG307V+L3js2eof8ABzf4Rt4bdEa28Pu7zRxEs7bpyCfYBuvu1AH7&#10;U/FVkX4ZagZlDKti+5W6H5Tx0P8ALivyH/4Ntre1P7ZX7TzWkqyR/wDCwJism07smecsD7AnAPfB&#10;9q/XT4yGJPhXqTSpuVbFz93r8pr8f/8Ag2Pj0Nf2qv2kls7dvtX/AAnE2Zy52tGLibA+9gncWzge&#10;+T0AB93/APBbkFv2AfiAihif+EXvvlVCxI8iTI6Htn8K8s/4Nno2T/gmh4QH2aBOJjut+kmZGO8j&#10;sw5U+pXPevQP+C81sLn/AIJ3fECFDJuPh64x5TBW4jc9cHjGc+2RkZrmf+DcmK9i/wCCYnw+S8Ee&#10;7+zSR5a4XaZGwfrjGfegD5m/4Ot9S/4th4H0cyNvn8aWPlqsmwHBbPPr36HpntX6i/soWzWH7O/h&#10;mye4kcw6Hbq0sxBZsRD5mwByepGOtflp/wAHX9oF+G/gO8FrJIy+MrPaFUHfyw2AZzuOeMDt9K/U&#10;79lKaGf9njwzNbtuVtFgKsRjI8sY/SgD8cv2wUkk/wCDiv4W2z6iVY6VL+7WRS21UkbZjGc9Tz17&#10;YIr9sfGEksPw0uJQd7CxPbqcV+Kn7Wst0f8Ag4z+FckljDNb/wBnTKqzfwsI23MmQeVO04AyQD61&#10;+2Xi0hfAN0xKqDZtu+UkdPT0oA/D3/gjlqya/wD8F2fjne65opjuFg8q1XtDGrAYyeS/A+vzdq/U&#10;n/gq1p41H9jbxZatDHIraXJ5kcqEqU25bOM/w57V+X3/AARyfUpf+C5/x2ea0WRV8rfcCY/u1JLA&#10;4537iT1OB78Y/UP/AIKrXcFt+xn4tFwilW0iUNubaqjYeT7cc+1AHyN/waqiFv2AbSeJYV/4m90C&#10;0RHzESsCcdjwQe5/OvK/+DjmDS5/2iPgPZ3AmVj8UNPZmtZf3iqGb5wOc7Tsz8udv1Nej/8ABqFD&#10;HD+wOzK8m6TXrtpEaYMAN/BHPAPPHqPavNP+Dm2S6tPid8FL2xnMc0PxQ014ZlUb1kDnYQdwO0Dc&#10;T7le3IAP1OsLDzf2bhZMiyf8ScBlZcD7nT6V+Z//AAb+Wp0T9sn9o7w5DIqR2/jxpVg2kbfMUt36&#10;5I3D0z1Oa/S3wFcXM37M8E1222T+w0z85OP3Y455r8z/APghLqemp/wUF/aS0hbrzpl8YW7LMJF2&#10;svkAFOgyUI2jj15J5oAzv+Dr/QYrn4SeEdWup28u38V2bGEY/egllK5z8owc56Zr9Pv2PxZr+yh4&#10;VWyM3kjw3beV54G/Z5K7c474x9a/NX/g7Ntnn/Zf0mWIybl120base4t+8xtH90ksDnttx1Ir9A/&#10;+Cfmord/sM+DL3LSM3hS1k3Mpy+YFwTyeo9z70Afkp+zd4sgtv8Ag5s8Q2MF023/AIR+W28toWXc&#10;dsExVeR05bPQnPBPNfsp+2jqUWl/sxeJr6dlVBo8oZi4UAFMZyeB1HJr8Pf2dNRivP8Ag5v1qWGw&#10;mjVVkB8uRly32WD94eemD06cjoen7gftqPJF+zL4laF9sn9lSeX82AW28ZIVuPXAJ9j2APyD/wCD&#10;Q2/kuvHfxjZ5vME2qW8n+sJ3Z8wBhnkjqOvpntX19/wc669f6L/wTV8ULZLDi6FvBM0kmCFa4jBw&#10;O5Oce2T2Jr5R/wCDQyEtqPxeu2upJG/tyISAQhVDEE5B75GM9MYA96+lf+DpfxWvh/8A4Jx61p6R&#10;qz6hdWluvmdADcRZPQ84HHIoA6f/AINirWS3/wCCWXhOZvI/fXd22LeQMp/fuMn0bjBHYg18/f8A&#10;B2pead/wqr4Z6dPqfl3Fx43t1jt0Xc7jBJYDPYD2PbIyM/Sv/BtZpc+mf8EpvAi3NmkLSfapAseM&#10;MrTOwbj1Bz1zzzivjf8A4O+9dgey+EvhRGWOabxA03myLhVCoV3buoxu5wRx16CgD9fP2TdO/sv9&#10;mnwTp5hEWzwxZgxr/CfJXj/P61+QX7Ydwbj/AIOavhRG11JIY9Ewlvwu1dtwQV5ySW3Zz/CuOgr9&#10;c/2MY7qP9lHwCl3O0kn/AAiVkWdjnP7le+Pw/wAa/HL9p7VRZ/8AB0L8O11h5J4G0+NIoWkJ8pmj&#10;uAHXGccheO+3tnJAP2x+L03k/CnVm8tmxpsnyR9T8vSvx5/4NctXvbr9pj9pC3e8uJo5PHFxKGmI&#10;xuNxNk4HRmwM9htAxzx+w3xcmih+FWsSSweaq6a58vHDfJ06ivx3/wCDXXWY5/2mv2jNPisZoVXx&#10;tcSrHtGyNXnk+TPr8nToMUAfWH/ByXZ6Hd/8E1vGI1qRlVLdXTYP+WincnY8bwvpWv8A8G7vie18&#10;T/8ABNDwLPaX6XH2XTxbsY1C7SoA2NjuPXvnnmsv/g5JGm/8Oz/Gn9ottX7KNvy5+bcNv47sf/qq&#10;1/wbh6poOpf8Ev8AwJHoe1vJtXS5bZtbzQfmBHseM9xjp3APi3/g63tNVi+KPwZ1JWtGtYvFCbo5&#10;ZGWTdvGMfNjacHPykjA5GcH9h/2apra7+Afh17OPbE2jRbI2I3KDGODjuK/IL/g7ftPMl+Et3aWH&#10;mXS+KhHFhQRyp456kkAYr9a/2M2v/wDhlrwW+op++bw7amT5e/lj07+tAH4mftP3N1pH/BzJ4Hu4&#10;ZJysq28T7cEbMTZHfjJ59Mg8Dkfu78SB5/wxvlK/esT6j+H6V+EX7a/2KD/g5R+G91eXMOyb7KI1&#10;lOFZg05x6biMj1Jx3wK/eHxwYz8Nbw+R5kf2H7itt3DGODQB+C//AAbnXt34f/4K4fGbw5CkbJJe&#10;XwkZYfLwRdynHl9VP6Ag85Iz+tn/AAWJtPtn/BPz4kQ/2et2zeFbsLbO20SN5Rwuf1/CvyU/4ILa&#10;hav/AMFsfjFO3hqPT2ubq+8lYboMiqbliB77wBJgAYbAwOa/W3/gsRb6lc/8E9viZBpSXDSN4SvQ&#10;q2uN5PlHAGSADnvzQB8cf8Gj+rTXP7B+q6YwYx2/i27C7uiliGwPb39Sa57/AIO8Fkf9kvw2zzTL&#10;Gvi222qmNrOY5Pvd+Buxjv161L/waE61JdfsheKdIaOPba+LZwrKvzHciNgn9R16n610P/B2laW8&#10;v7B9vcyXSrJHr9mY4imS/wC+Qfh1Jz7EdzQB9b/8EXLNLP8A4Jx/C+OOdpAfC1q25o9ucpnOM9D1&#10;r8tP+Dk2B/DX/BRv4E+IIr1YZm1omGaSMhUIntOSeOhI475r9MP+CEVtqVr/AMEzvhjFqWo/aW/4&#10;RyEKWk3bRjIXPoM47AYx6V+Xf/B0LFqEf7evwXlN3AyNePGisCWVhNaEhu+0hgOPek9wP3e8HPNd&#10;fCazeU7XbTFJHPynb7+9fgR+yNeQ6Z/wcxeKkTVLe38y6mBXdwX+zwH5ScZJHpyA3Q7TX72/CVGl&#10;+CejxuOZNJj4aQn/AJZjjJ/Kvwb+BunR6L/wc76xZx2u7znkLyJMnVrSJ1ZsDngAbfXHPQglsB+8&#10;Px+86b4M6sLWfy5GsWEUikcNt468deK/Fr/g1cawsv2qvjdpC6t50kOvTlYfLC4Hnuok6/xYIwPQ&#10;Z9/2m+PkcU3wY1iKY7VbTWDfKGwNv+evFfh9/wAGuep2w/bv+OGmNqW/dqcrwxtBsY/6VON+ffGC&#10;pzjrx3V9AP0U/wCDh22a7/4JkfESEX0kH/ElkYGOLduI6KeuFP3T3weMdR5l/wAGseqx3f8AwTes&#10;LVfla31m5DRbTx93nPOcgg+2SO1eof8ABwlOIP8AgmN8SGC5ZtBmC7pAueOevX6V4j/waeG6T/gn&#10;zLBdWfkhfEl08I84HKs2c46qDndj39MGqA8b/wCDuzxDNa+EvhnpjabcCFvFCzzXUeQojRGyhPuS&#10;pHuoxX6o/sD3MF5+x/4BktWVlbwvZ7dpyv8AqVHHqPyr8tv+DwKeeD4OfD/923l/8JMpbbgiTEMh&#10;2Njnb/FnOMqBjJBH6V/8Ev8AULPU/wBhf4c3dnp4t4D4ZtRDGpBULsHI+VeD1A2jAP4UAfjN/wAF&#10;dL5PCP8AwcF/CnxXd2OpLaxnTCbq1nU5K3M5O35TjYHVnHOVbtiv32jnWf4ZrP8Awtpmfmx/cr8A&#10;/wDgvhaGw/4LVfCWeDw+sEkjafuvwObhftf3D7rknt/rOCCSR+/Ph1ZH+F9usyRhv7L+ZR937n8q&#10;APwk/wCCYurjw7/wcb/FfRLSNraO+1C8EsL28kbEfJJkAn7vOeQVYHcuBtFfsZ/wUr0eHXf2JviH&#10;ps94tusnhW+X7Q8XmCPNvIN23cucemRzX4yfsMXOg6b/AMHNXjaCZ0jea8uBbx7eVc20LHoAPTPf&#10;5sZJyT+1P/BQiwg1b9jX4gafO0uyfwpfRt5B+cq1u4O3g84NAH5e/wDBn9LqUXwb+IFqbX/QR4ib&#10;7LdNbsvmjy0zg5xkHGVxkb1zkEV9Bf8AB0V4ci1r/gmj4kuG2GS1vLKaHKMzLsuEJIA/2QwyeBnJ&#10;r5j/AODPW/WHwx8TNIWFlj/tqOSNmuAdyiMAYTsRzk55yPQV9gf8HK0WrN/wS98dXGma1NYiOGDz&#10;pIVJMiGZQYjj+FxlTzgBs9BQBf8A+DcK8ku/+CXHgFZtodbaQAK2QR5hAPXrjrjocjtXwr/wdkia&#10;z+NPwV1GBWZotelIy2FDboWUe2cH1+7X2P8A8Gw3ie813/gmP4dtb6a4ZrPULqJfOYkBd+7Kk9QS&#10;xJ/2s18m/wDB3Tp0FtcfCfxDHPMs0ficw7o4zlQ0TMefX5RgZ/vfgAfsT+zfdXV7+z94auLpY1mb&#10;QrcstuwKg+Uudp9M9PrX4c/HbWrjwz/wcveGJIL6RWuobe3m8uRcRMZJjyu0kr9xiMAkNxxxX7Y/&#10;sb302pfsoeB76dWVpPC9o7BwVOfJXPHUfp9BX4X/ALVFpBD/AMHN3hHzIIYf9Ms2CiUKSyxTgEds&#10;8DA7jp1xQB++3xZS6uvg/qggYiRtKkwVPcxnv6f0r8G/+Dba41DSv+Cs/wAaNI1LVbhpFur77Qsk&#10;aqZXF/LlyvOPcAjg98cfvV8QrOS/+E1/ZxPtZtMYblYD+A96/Bv/AIIG6WngP/gt18bPBtxC8ckd&#10;5qSxxzT5fH2/cc/3sggmgD9Xv+C1PhC68Zf8E6/iZplpqwsW/wCESvz57ISABA5IOCMAgYJ6AHkE&#10;cH4v/wCDQ3Vri7/ZE8U6VK8e238TSeXGoOdpXdu6nqcjt938T90f8FeLe+uv+Cf/AMSo9Og3zN4Q&#10;1ARqzBQT9mfGc8Yr8/f+DPpNXX9m7x0l3BGtn/wkxe1kGMtmNAxyOvK4xx0FAHZf8HbFjBP+w7pt&#10;wF3ND4nsyzLIwKgvjOAcN1XqOMZHPX69/wCCMVrZW3/BPH4d/YLnzY20KLy33BsrzjGGOOP4c8e1&#10;fHH/AAdyWes3H7E+iXOn3W23t/FlpJdRhmBZdrKOnBG5gcHHrnjB+sv+CH+rprf/AATj+HV9HfXF&#10;xu0OI+ZcNuc56Z56+vQAjoBxUgfmn/wcj2Ueh/8ABRv4Da8Z4p/+JntjtVmRXhJuIiXzt/iO0gk4&#10;BjPBya/cD4dSm5+FOn5g2501fkB3AfL06fpX4Y/8HUFnqmm/tifBPxLZzNEY76WNJI/9Yr+fAQRg&#10;cjAzyeD0+8a/bX9nu5mvPgDoN3czxyNJo0bM8bEqcp15NAH4WfCnQ7rwX/wc865bWetQ2/2+cTLB&#10;Lan98r2sIKR+/BfP1GDjNfuz+0PBHd/AvXomiMqto8w2jvmM1+DHjvUYrb/g5502DS7q4tWfUrWG&#10;6VYVPnH7NuIBBHykKGzz3Wv3s+N8Es/wS1mGL9439kyevPyH05/TmqA/Cv8A4NUrr7H+3J8XNI+z&#10;LHJsk8xftnn7cXLggSZHmYOfmwd3Wv0y/wCDgLwxc+Kf+CXXxSsbRTvh8OS3G5VDECJklxjB67Me&#10;2c5HJH5lf8GwWvanon/BRz4weEtblsGu5Jrlrj+z4dkfmi7kDtEpwRHuwAMfKD7iv1g/4LU6Rb65&#10;/wAE2/itps8kcYk8G3wVpM7Q3kkgnHbOM5IGM5IoA+d/+DV/XDqf/BN+xsQdws9YuYlk3cH5icYP&#10;oSR+FeCf8HhmgWA+Dnw08USjFxb+MHht2A7PauW7c/6peM9u9eqf8Gmt4s37B95aNeRNt8QXOI4+&#10;v3jyfcdPwzznNeef8HhSyH9nP4fGLTFl2+NA01xkfuB9klwR3BY8Z9j60Afoj/wSq8RX3ib9hX4f&#10;6ld7tzeGrbaWzyAm3PIHXbX48/8ABZK/XRf+C8/wn1N9Ttdq/YvM8xSogIuJctndyfTGOVxzmv1m&#10;/wCCMNxY3f8AwTw+HktmWZf+EfhGWPouPwPGD6EYr8qv+C+c2o+D/wDgr38E/FV/o6zWcN0hjgjR&#10;VeRvtCZbd+IIzwNpPU0Afu/cSySfDDzYMMzaaCvbJ2/Xr+Nfgb/wSf1/XvCn/BwV8UtA1a0jjuNR&#10;1K+aTMhUKN4dSoyOSrg7cHHIA4r98NDuUvfhdb3Uan97pasMZJ5UfrX4C/sFatf+F/8Ag5S+IGnJ&#10;YTx/bdUvop43XLAGOJt4JZcAnkezUgP2o/4KUWltffsW+Pre7hV4m8M3nmKybgV8ps8YOR68dK/L&#10;/wD4M+vGc158O/iR4QMIRLXXoZI9ueVaMnB44IJ9eQfav1m/bGspdR/Zu8UxwjD/ANjzFWC/dYJk&#10;HqOnXqOlfjn/AMGhOsSQeI/iloM0kYX+0Ij5fR2IU5PvjOeueo5HQsB9Wf8AB0f4QHiH/gnJr2pt&#10;FGzaddWlzH5hwwK3MQypweQGOR3BPIr0X/g3e13VNa/4Jm+AzqsexrfT/JVXYFtqnC5/4DjGeSME&#10;1jf8HKUVjJ/wS78fS3cO7bZW+zdjG77bb4/8ex+lY/8AwbH+J7fXf+Ca+g2VtLcP9hupoN869Sr4&#10;IHzNwCMcYA9BTA+Qf+Dq+zt/D/7Q3wM8a3GuYkg16VRYmT5diyW7s544PRc+hr9jv2V9XXX/ANmv&#10;wtqUTSYn8P27fvfvcwr19fr3r8e/+DvrR0Enwm1aKSOO4/tq6SN5IyFI8uM5LEYAB2/ge+K/Vb/g&#10;m813c/sW+BJrvUI7qSTw7bfvoYmjQ/ul6Bug/Dp+dAH40/tl2kPhL/g5R+H+oanBGI7sae0LW8JW&#10;RiTKv70kAO2cgMB02DqCa/efxqZz8LrprcLuGnkhWPH3P8//AFq/CT/gsPZWPw6/4LwfB/xxceJL&#10;VHvPskZhjyGijE0iqGbbj5i5Gc5GfQZP7uXTrqXwwMlsBMH0zKlWHPyevT8elAH4P/8ABv7q+oeF&#10;f+Cvvxs8NeIb6G6nuNX1KOW8mm2yFlvnxnJGeOoJJUjHUmv1O/4Lf2V5ff8ABNL4sW9natLK3g29&#10;At2baJP3R/dnkfe6fjX5Y/8ABH/+1PD3/Bfr4xeHrlFaOTWNSdZVdfuicmNSI8rkxtk99ycnOa/X&#10;3/gqroOn+JP2CviZoupWNxdQ3Hg7UIpLe1mCSSq1u4KqSQAxGdvzDnHI61LA+OP+DVHUbm//AGE2&#10;iubqeT7PrVxHEtxjMa4UgLwPl7j2PU5rzv8A4O7NOil/Z88A6i4VfJ8dQ/vOB8pt7jPzZ4PTjBz+&#10;FdP/AMGmGqaXcfsa6tpkGoXUl1Brsxmhkc+Wik8bRkjt+WM1Q/4O57e3l/Y/8KSSwyHyvHdmWZWI&#10;8vMNyNwHfjK9erD8KA/RL9ga8s9Q/Y88E3NpcrMj+GbUrIrA5/cj06H1HrX5Lgw6L/wdCTzW95H5&#10;l34bQPDNDHH1t+iEP+8BVAxJ2nLFcYUE/qt/wTbvYtS/Yi8A3sN9JcpN4Vsn86bcGbNuhzhskf56&#10;dB+U/wASNP0nQ/8Ag520O4juRdtqHhxJJYdozZzKsiYB5+XChgQB97GOMmYgfrR+3tEbz9kjxnEI&#10;3kz4but0cTfM48puAT0J5AJ6HFfC/wDwalzFf2GL61KbfL8TXY7AnJHJ5+9xz9AOoNfeH7a2lNrv&#10;7MHibT2kVRJoso8xtpCDYcthsA4Ge4+o61+fv/BqPqJb9k/xN4emm3S6d4vu0YblKrk87eOhKk8E&#10;jmqA43/g5Au7zTf2lv2d9dk0ZntY/Hmxrrax2yEYWP5eTvyehGPLPBzx+rBnXUvgek7odsmlgtuB&#10;ycryOfXn/wCvX5bf8HMd9baT8RPgDqE0txvj+Jtuu2PaUClGzkbs7uQV45y2MfxfqZ4Ulg1b4JWc&#10;4bzI5dKQrtz8wKZHc+3ek1cD8hv+DfHV7jTf+Chn7Q+gS+SVm8Z3c6sswyGNxkkqQGJOeTwNwNfU&#10;X/Byn4efW/8Agm140uooixs7e3uCw2/KFuIiTz7DHHsewr5l/wCCOqaRZ/8ABaL9pC2sd0LPrzus&#10;Ks/zlmRmYjsGbcwz06DpX19/wcLaHqGs/wDBNP4jJZLvaLQJZWQybflQh2/hOflU4XjJwMjOQAdZ&#10;/wAES9TXVv8Agnb4Bd33f8SFQdrj1I5+Y4PrX5/ftk6ZZ6V/wca/DPVisy/avC6IW28ErNKB/FyD&#10;vCnjPfGK+6v+CCdreW//AATa+H6Xcm5jokfPnFiRk4zkZVsdRycjJr4U/wCCqOr3vg//AILm/AfW&#10;Lq1tzayLJFHGNm/c0nLtx0KrgdcFex6qIH6x/tSaVBrH7N+rWNzP5SSaRIjO2RszGR/Wvza/4NaP&#10;Eem2fw08cfD6waRoNH8YXcNs7qATAJGVM4UcgLz9R9K/TP4zCDVPgBdb7dZ1fTCfLZ1Xf8vC5JAz&#10;/UCvyZ/4NgdUi0r4n/GHwhZ2Uipb+NLk75EADKJmA4z8rDO09eNuOhzIHff8HWWkmb9lXS9ed1C6&#10;f4psJ1DfdchymD2Jw7fh9a+2/wDglZ4gj8V/sOeCb1Ytif8ACOwR+WWzjC4PYccccV8l/wDB0v4e&#10;i1D9gvUtTnvJIltdSsZVSNSfMYXCgAjPTk5P0r37/ghprdrrX/BPTwTLp9q0cMejhBG2eME9Dk8E&#10;cjjvVx2A/Mf/AIK8zah4V/4LV/CvxDYiMM1uGjit4gsvmCRwZGIXcwPygA5GVOOS1fuBqunHVPgU&#10;beS2O5tO4jYng49ccEGvxI/4Lp2V14X/AOCr/wAHfFct1brHM0kKJcQklSJ2O9iCch9+AvYxtzzx&#10;+4HhY/bfgbblCPm0v5c44+TilID8Lv8Agj9bQ+Bf+C0/xg8HT3MI3atdSovmqhAeUvkAn5l+ZQVA&#10;z0POK/QH/g4y0uTUP+Cb3jaSJlj8nSVkZnXO4LIp2j36/Tr2r88P2LFbw1/wcKfEbT4ryZY5tTeS&#10;aRhuVGaGOQklSAEySB1+VhnocfqJ/wAFvvCk3in/AIJ7eO7K23Kf+EZuGkdIhIQqRlz8hHzEBTxk&#10;Z6UdgPOf+DeHxE3iP/gnvoswTay2LrJtXapYHqOgHcH3/OvAv2abW00T/g4N+I76unmXN34d0trO&#10;SRlDYEQQlfmG7HlsDgE4U8Yya9g/4NsII4v2C9M8uKRZHjJk8zo3yoARyRt246YAOc85rxb4Z6y+&#10;mf8ABw14jsnLMt94SsTEIc7cYkG45I5zwfcegqQN7/g6qa+tvgV4H1iwvzbeR45sWyhLMflkKsB0&#10;ZgR2HI9ccfoF+x8J9d/Yr8PLebS03huHzCrHaWMIyVycDPp2/Wvg/wD4OtdO2/saaXrccKiay8S2&#10;E0MwB3RNuK71Pb7209Oor7J/4JSeNrH4j/sF+DdWgn85ZtBjzKqna424BGfXBOM8Zwe1V9kD8h/+&#10;CcGuXXwd/wCDgv4ieBbQ7bfVPEF95i/ZyFBc+YAArYX/AFhwTkEDHcV+1f8AwUN8Iaf8Qf2OPHPh&#10;rUraC4hvPC95GYbnHlyZgbAY9hnByMGvwk+L+o6Z8GP+DjWPVbSeW1TUPEti832m52LK0scY4YBv&#10;lIUHB7gjjiv6HfH1hF4p+EF5Bs8xbrSyNrKecr7d6GB+U3/Bo74i1K4/Zu8aeGLjUWkt7LxExht8&#10;8QsVywK7eCflPBI59a/Q/wAaaknhnWPFGty2+1RHbDMjH51yxP0I5/ya/Nv/AINjtb/4QX41fH34&#10;I6nqNu11pvjS4k8tQUZsOySEoeRtbC8jg5ANfcX/AAUH8bS+EPg34sfTJ/KurrS5EtXRypWQxyAH&#10;eD8hyRg9uvakwPIv+CGvhfVrv4ceNv2ivEYLXPjPxZqOq7tzN5cckxZFzk52jIPQDGAB3/Kb/gvB&#10;8YdT/aq/4Kj6f8GNKma6g8NyW2lrbq28PLIwlbhR/dZR19enf9wvgJpmkfsrf8E+tPN/cLA2m+GF&#10;eSR/lYsIQxHGed27p696/DL/AIJd/Ddf27/+CrmvfG7WllvNLHiafUlaaEtuBlzCCSPlARFABHTj&#10;rTiB+9P7Jngm2/Z2/Y60XQ7TT47WTTfD8bSW6xsMMEyWw3zZznrzx+X8/wDcW/ij/gpD/wAFpZdJ&#10;v9VutS0uz8V/Z4HjhaRILa3k+aMY3YUsJW5JHXPy5r9qv+CzP7REX7Kv7AfijUtD1lNPupNFks9N&#10;ZJcESsmyNMcEncyjt0Nfmj/wawfs8XHjz45+Jfj14i01p1sWxa3cneXPz8njJ8zOcnjIHUmhdwP3&#10;N8R6n4Z/Z7/Z7aclLXTPD+hgLgALFHHHjPA44HYcdcV+EH/BErR9d/bg/wCCyPjT9p7xYsl1HZXl&#10;5eRvJJvVQzeWigleQqBFGQCFxX3N/wAHMv7YsvwK/YuufhN4e1hYNV8aSDT4/LkKyCL/AJalQOeB&#10;3yMEg9hnlP8Ag1R/ZkX4e/sr6r8b9VtI/tnijUS8bNCN6xqNo+bOeR2I4PTOTR9kD7m/br8RafpX&#10;g+LRr662LeSwosYOC+JA2B/3yfy9q479on7TL+zhrVvY2vmSSeF5RHE33pSYcbQeMk8ep9jXK/tk&#10;/EbSfF/7avhX4FWcC315D4duNXlVbgfuAHMStt2nqzYGCAS2f4SD3P7RpEnwZ1mwkMYj/wCEcmHz&#10;fLsIh+vHp681IHHf8EbrUxfsc6HusJrNvskwa3mY74mMr5HQHP4Z9ySa/NH/AIK16i2pf8FivhTo&#10;MYjZVmZmZYWVjvm2Fc8gDCA9Ouc5yBX6bf8ABHlIbb9jrRYIrfygsE26PzA+D5j5G4AZHfpk5r8x&#10;f+CoQgP/AAWz+F+2GLd5CDzFIO5hM/BA6ENlueOgzjmmgP2Y8axSQfsytKD8y6Zndt24JTgnAGOn&#10;I4Pavx7/AOCFduY/+CgPxgCzfvE8ZagqxySMzn/SjyBn14JwTj05z+wnxNYx/sw3B2Ry/wDEpbCJ&#10;J8jZTI5Hb1+tfj5/wQXjivP28fi5eRr5ZXxdfL5MyjzFDXBOTg8gbcEZIBx65o6Ae+/8HGd3bw+C&#10;/BuntHN5lx440tIPJTgt5mfmGDwF545JAA617L+0RDNYf8E1b+S6jwIvCtx5kansISCADjcB85A4&#10;yF/CvCf+Dh7Tzf33w5tY4maRfHll5brIDt4dhlSwzyu3HJO4DIr6O/ak0ufTv+Cc95aiSG1aPwvc&#10;FWaTOzELYyQcnb0zkZGeeuUBxn/BuvZLD+wfpVxJcPJusyCzx4xgfd6DpwAeQQAc9a+A/wBr65u/&#10;Av8AwcDeF9cNwyR6h9iWMXCgLwzRlF25wu5OMnOST3Gf0F/4N120gfsM6Lb6bPHKBblWIA3ZXA+b&#10;3we+K+EP+Cyl1p/h7/gsd8JbjSr029yyRLN5ZPyo1wwVcAjHzb/mJHr2FVED92td33/woZIGb5tN&#10;4bk/wfhn9M1+N/8AwQ2sn8O/8FfP2gNDfVZZv+J5eOJJmZWO648zYRzwg+VckHAOfQfsl4bcX3wt&#10;tZVYNv09GyVHde/zH+f496/IX/gm5pNh4Y/4L7fHK0tZ1VZGtysMkOCu+BHKr8x6dBx0B6dKlfCB&#10;+gn/AAU0s9Un+Dtxd6NG7XMMkQjVZAowzgYOf8e/rX5q/wDBJj9lHWfi9/wUt+Kn7QXjozzf2f4r&#10;ure1+1RjhQw2FQOgKHK9RgjljzX6Qf8ABVTxdd+GfgM0WnM4ur7VbW1tvL7u0gwOoHX3HYkgAmuJ&#10;/wCCPfwOufhr8G7zxNrKMt5q+rXV7Luiw2JJnIGSTnC45GOOw6UdALH/AAWf/aAsP2ff2LvFOsfb&#10;DCzaTJDbeXJtIkZdqDgHHJPODyOhzivzB/4No/2SdQ+Ivxe1L9pXxQkkn2aYtbu8f+sfJ3EkjnO4&#10;njvj6V2H/Bz58fNW8ZeO/B/7Mmg3zhtR1EzXkaudrBSqqCMjjc+7vynOOM/oh/wR3/ZhsP2Y/wBk&#10;DRbWbTkt7m409bm42jGWb5ieuP7vTHI6DpVbIDy//g4G/bBtf2bf2R9S8N6NcL/aWs276dp8SsOG&#10;cCMnGf4Qc/gRiuP/AODab9kBvhL8A7n4w6vZRreeIdsnzYLbcHLA84yeOCM7OnSvi/8A4Lg/ETUv&#10;2r/+Chvgv9mrw/dtdWVvIJrq2UEhpjI4UYzwNgPTGA3qDj9xvgD4T0n9nj9lvQvDU0sax6PoMSST&#10;YC/djHJ545B74o2A/K7/AIOkP2qb+50rwt+yV4Umb7Z4h1GOS88tyv7tXxs6YOXKZ5BAGDwxr9Af&#10;+CSHwbsvgV+xP4V0eG2jhzpccsmwH+IBu4BPBx+Ar8bdAsdY/wCCpv8AwWs1LWbiWSbQfD+rPBbt&#10;t8xDHbuQcYGAGw3qAWBycmv3W+PPj/w3+y1+zJqHiC9vrWzs9D0Vn864YIgCKO/Hp+tD2A/Kn/gq&#10;j8QNN/a//wCCr/wx/ZcsL1ZrPw7dC91RYZN4jlkZUVGAHXZuPOR8w461+vGrT6Z8IPgf+68uGGx0&#10;770fQfL1G0fjwK/D3/ghB4X8Z/tff8FC/GH7WnjLSRJHLeSTLNxtTqqqqnJGB0weNvfFfo1/wXV/&#10;awsv2af2LfES2Osm11bUrJ7DSVWPJa4kTCbfcEg8f4UeQHwz/wAEePAk/wC2h/wU8+Jv7ZHifdNp&#10;9hrk0WirNhygWQxx4YDaQQMjBz8g6gV+zfxWso9V8F3WnQMVEdu2Cv8AD8p5/Dr+FfAH/BBL4Ox/&#10;AD9iGz8cawE+2a5M95fXDx7ZGBbHLHGfmDH8TX3N4Q8W23xB8H3Wr2U26OZWaJl/jXnn1pSA/NP/&#10;AIJlS2fws/4KbfGX4dWo2/b7yDUhFkLjzERjx6bixx2P1r6X/wCC0nh6HUf2T9e1t7dpG020+2Kg&#10;k6eWQ+SCecYB9cjA618reH5rr4S/8Fwpo5Ih5HinwrE8ciyYAkTcpJz97IjQH32kjivvv9vDwaPi&#10;D+zHr2gCVl+3eH7iDzlA+XdCy5xjnGc++Mc5psBn7EPjex+Jf7K3h7W9MYeTdaDC22NgwU7AMA98&#10;YxXyL4Ev0+Bf/BWW+0qd444PG2ilo9zN+8mibJ2gnHR3zjIB4r1D/ghx4xuvEn7IGjaTqUp8/TWm&#10;tLhNwJDKxGOuAcYJ6cn3FeT/APBRnS9Q+GX7e3wj+KemySRwya22nX0nmfL5cwUAY7ZIPIHb8akD&#10;6i/4KWeFG8a/sq+JIY4LdzJosxUzLhUYIWznsOO3b0rk/wDgjv4t1HxZ+xf4dXWZVM1raSWsi7tx&#10;Xy2K4JyckY5I4z04xXtnxlsYvEXwCu4Y7dbhpNNkXymjwHyjDBHPB6EV8p/8EUdfvpvh94q8L3k6&#10;bNK8Y6hBHt6AeaSCeAOe+B1J4FAHFfF4TfDv/grh4P1mO+Eaaxol1aSRldvAcMp9cZdsgn+VfU/7&#10;fmiReJP2a9VtJInbdprFUhOWJA3DGSBnI9fxAJI+V/8AgoWs/g//AIKBfB/xogg8ttamtpGkblPM&#10;2KCDjphmOBxxX2l+0Bop8W/AK8sIGGZLFlBZd2Pl9Dw3GeMc/hQB5v8A8E0deh8S/smeHwGkwumm&#10;JvMYEttymTwPQ9u9eB2y2/wy/wCCqlndpdtGfEmiyKyyYHnbMBduepB28AdMe9ehf8Edtdso/grd&#10;eDYJJN2l6vcW7LMoUjDZ7HphhzxkYJ6ivPf2/wCC9+G/7aXw0+JturLE2ufYbyRG2qRIGCqcZ5zg&#10;jPHFV8LA+4/GmjLrTWt3JGf9URncB396K0dAf+2PD9ndtCHzENu1sAcD09sUVIHzF+3d4Zj8ffs5&#10;NPEnmzXGntHE8Z6SFOOD3z3HTPYCuI/4JLfEFvGn7PaeGL2ZZ5LdJoXjZgR8uQF9Dhf5deDXqFwk&#10;XxL/AGZY7iyCyL9lVlZRnblM+uM4bHpk18g/8Em/HT+Bf2jvHvwb1K9EYh1kz2kDTHf5LYKsFPbB&#10;RfQ7R75fQC78WoJ/hJ/wUj8N+IIfPaLxBM1m3mRkKzKx24OT/eHHI5UdTivpb9vXwX/wm3wIj1zT&#10;Iwrx2W9njxldu05B9ODkdM9a8Z/4KqeHp/BfiLw/8WbS1ZRpOrQzs8arxGScjDAZ7DGRkV9Oo+mf&#10;E39mX+0ov9IMmnrmOPJ25TnOcdM+3T8wDkv2JvG118RP2dreGeNFuZdNxs5wGxnHtg5/D6ZPzR8N&#10;tDvvAv7WHi/SifLt7uxSdTkhQ2DgKBwDgA9ecg5459Q/4J8eJW0a91z4ayBl/s/UGiC+WU+Qg4Cq&#10;P4cAnA6Hgdq5v4qeGl0P9rL/AISCCIqsljcqzBht3ZLcDP8Asnr0JxzkYRMmbWr6QPEnwlvNPjtV&#10;ZpNAuDC3TB3y7efXJXr3610P7Kerw/F74GXnw21e4U3EEEkDbhncQCfrkfKc5984rF+GOrR6haeH&#10;9PvWLpqmk3VuzQ5wW/eZzkjvwOPxHFeRfBf4h3P7O37Yc/g3W9QlitdakjS1+0bvL835+OTyMHOO&#10;Rgc44wEnzL4Q+L3ij/gmN/wVAkuvFVxMvhPxpeeVNCis0SzPJhXJx0DMc45+YHpzX6ufts/s4eBf&#10;2+v2Tr6F7RLq4k0tpbKZME5Kg/LuxyMZGeAcE5zXyJ/wXk/YdX48fBO3+N3gm0WTWLCFpmMS8vjH&#10;GVHzEgYzkAHafUFn/Bvx/wAFC734sfCVfgV8TvEEkmueGytrJcX0hd54+QjA9yFCjHA4Jy3OK9DQ&#10;/N39i/46+Nf+Can7adx8P/F97La+H7zUhaasszOFAEg2zAL1G5cc8Y6ngiv2U/ao+Hvgz9tv9la6&#10;s7y3huLibSxPau0gO5QjMGBztfG/HHGDXxv/AMHCn/BPeKSKP9or4Y6KyrCrPdtHGTj+I8qOf4uv&#10;fnP3s8n/AMETf+Ch8t34Z/4UN8Rtdmk1HS4/9Ha4uDuntlIAJyfmK5CnIJx7Emh9wZ8K/Dzxb8Qv&#10;+Ce/7WDaffyXVrYR3ywapCyDNxZeZ15H3gM8jHP1r95vgx8ZdM8U/sGnxnp2qRsdYuNsbRsSZIzv&#10;Z9+eRxx6DIzya/Pv/gtj+xnb+OrOT47/AA8s43uoYTLdwwRhmaMFicFVI/I5GBnua3v2PPiprngz&#10;/gml8PPB97fuFnbUdR+z+ZiR0V9oYng4AYYzxx7igR9Wf8EXvCLeMvj18TvjjdXMlwLzxAum2bSQ&#10;EGGO2QKwORzn+LB64GAentv/AAWk+PVv8Iv2ZvEV27tui0eWNFViGLupRQoUH+Jx+OPqF/4Is/Dm&#10;Xwr+zZp+u6hex3E2qGXUJrqM/LIJ3aUHjqNrgfrXyd/wcG+N5vHuv+DvgRZ6v+98W+M7GyTag4U3&#10;C5yeCBgH1HTI5qeoz6d/4IVfCGb4RfsH+EJNWs1huL7STqN3+6wS0zNLzxyQrAf/AF68++OV/L8T&#10;P+Cj3hHw9DKzLoVrcX8m2DcCzAKmWP3eSOBzx35FfZ/wW8OW/wAL/wBnSz0q3j8r7Bo8cMapgYKo&#10;B9B+XFfEf7Jet6j8Sf8AgpB8SdZO64stJ06wtYZNo2rJ85O09VO0DIwRiPOeRkA9o/au1jb4l0HQ&#10;7KE+ZJqltH5bcbh365IxtHHoaP2mL54tK0Own27JPKMa9f3hkQg4xj2HPPasP9pO7h1r9prwboVu&#10;SrJqcs0nGeEUjeQOgwehGckduKu/tPXg07xRoVhG0pU6jbxMscn94KcD64PPt7FqCT0j4ozNZ/Ca&#10;3jh2jFqx5zx8vT68/oa4D/glVp9hB8Kf7VsYoQL7ULm4aWNR+9Yykkkjqc5yc8nPWt79qDxJF4d+&#10;C008tz5ZTS5JNqtjkK2DnBPUY+hNO/4Jz+G73wp+zhoy3Ihaf+zfO3WsTRq2QTjaRkdQPwz7ADqf&#10;Of8AwWV1WPxanhrwKJ42XVvGFha+TubkeepHQHkEL8vQjIHrX238ObZfDvwU2lVGLFQQODkjpx/+&#10;uvz8/bXv5PH/AO3f8Lfh5Dau0cOtyX90ychViTgHI9WA3ZGOenBH6AeLLo+F/gpuQbcR528k8L27&#10;nn2zz0oKPz/8LzN48/4Ktbobi3ki0Hw6zNHGw3oZnG09OjYzn0Veegr7K/bM1qLw/wDBO58+7hVY&#10;9Jkk/ecqCRgE8dP1AGRzXx3/AME/fDsHxC/bP+JHxTZVkSO/h062kjbIHk5yuAeCC3OemAB1zX0Z&#10;+2r4gfXrmz8BRuNt9qVtZ/d3b0/jHXkYz+R9RQBh/AbSk+Gn7MG29nkaS4tVUyyqclnZiRjGfw6D&#10;OOgra+GUMsfwq1jW7Vds08ckobaFYZI2/Tg4+lQ/HNU8L/DTTNGFwNgs3km4PoAG6+v8+MHGNfw5&#10;psCfs+vJapJIsluiyNtIyCGG5hx29vSgjVnAfsXMt78ZNft5ZVa4sY4IXZfu9eTj+7ncBk5+X0xn&#10;yn/gtprl38LPAUPih7a4Mdn4os7pVQgM4E6YUnP3C2M+xrpP+CffjttQ/a++IXgxtNaH7HcWzR3C&#10;sWDZiUZxxjByOnP5Zt/8F/vBVlr37LusXdzdx28aWYnZ26ZQqR/48F5655GelA7aH098A/EKePP2&#10;X11W0UbJtDWWMb8lRsBAznnjHPevzN/ZT0O78J/8FtdYtds4XUvC5kljwShKzFAWH90BcAkE5fgE&#10;fd+5/wDglP4st/FH7CPhfUJFKr/wicKtCW+ZSqbSufZhgZHTI7V87/B/4d2Mv/BWLU/GZMjPa+GI&#10;4vmYAYaeZjyCScbc88c9+gCj6e/4Kg6bHqPwIvLa4uI4430l2aRn2gggjJ6jbyARjkV037P2l2uh&#10;fsoafZQTxybNJt0DwqoVgI0AIGABkAnGBya5H/gpvq62PwWv1W0kkaPT4xt8wAE7lGDk9M4B7Hmu&#10;++DuB+zDayxxqiGxiIVQR8vBA9ehA78mgD5x/wCCeOo/bv2wfikiQblg1a3iWTPyk+Qg2gD0Gcen&#10;sDV7/gssttN4T0e2e6aHd4q08SSK2MDzl4PK8EZUnqAxPbIx/wDgmTqcc/7V/wAWNPSFn8rxFAWm&#10;YnDZgjOQD05/Rc85xTv+Cy1yFi8NLZSxxy/8Jpp4VpZgMYlUnbk/f2luuBz34FOO4H09ffaV/Zlg&#10;LSf8uZL/ADdB5Z9jzgj16fhXgv8AwSS1LUdU8B+NZdWZAP8AhMNVWFY14wJ5AUJ4JweDxnK885J9&#10;41kkfszwSXcu3/Q1JYNjA8s+mK+cf+CSV1c23wz8cXktu0a/8JZqu1GYlv8AXP26dSf880dANz4M&#10;aXDf/t3eJNXF40rw6BYxRwMwGxHZm5AA3HjHc8c9c1l/tQ6ht/bD8Di4eTH9sXDKsQO44jUen3fm&#10;Gf8Ae49tj9nX/Tv2zfFmX3bNNs9yqo2g7Scg9eQR/k1kftI6Ve6z+3H4BjN1bRfZLzUZmjLH5x5O&#10;Av3TySy554BH1oXmBo/8FW7u7k+BjQWdlJcSSx2CrZxTFTKWuM7QRg/Njae+CcY617heXlxpX7Lc&#10;L3dx5fl2LOyqSQdsJb/Hn1NeR/8ABQ62spdB0ZJbESJJq2lxyLIAyspmQshB4xtzzz941658akEH&#10;7MLzRqfM+wuy/u9wz5Z6jpjjPXGM+uKQHj//AARa06+g+GviLWXucR3vjHVLhY1cNtUzuTnHRick&#10;j0I6dK8i/awhbxT/AMFYvhHpk8UkiWd1qVw0kcuFX92PvYOchsYB4/eHg16z/wAEKUaP9kuLVLjT&#10;mhkuNU1G5lWSQsx3XEjEknuS3HoNvAxivL/EtufFn/BZfwg329Auk+GdQuYY1ztbe6qwYYwW5BAy&#10;DhSewpgfYn7ePiSDwr+y1qN+5jTy9LlkO6PcMbcHj3yOa8d/4N/NDfT/ANhbw7qD2W17yS6naUdZ&#10;Cbh9zE/3yclvRmIGa6v/AILAavLov7GPieVJ/KkXwvdFZNo+XETEnGe2M/h71tf8EgPDyeF/2FPA&#10;th9ww+GYfM2/3igJPHGemfekB8Sf8Fb7q68d/wDBRD4E/Cz+z5LmO4+IMF7cRsTsCQFSSQP4gZAR&#10;z1XoRX6meLry50H4EzSqdx+x8KQDyAf6ivy3/aGW28df8FuvhPoepgG20u11DUE3XHWYIFXcCCDj&#10;IYdwTkGv0p/at11fCP7N17cW86qo0+TJYg/KIie5Ht3HSmwPzw/4IfaNcfED9t39oH4zm+kZW8RW&#10;mlxxtICD5aMS+V9RjHrgV9Tf8FrfiVrHwz/ZL8RaxpsbO1vo80n+u2KMI3JOD0OD36V4B/wbZ2dz&#10;rnw/+JHxLl0yGG38QfEu/nspI23M8S4UBjk87gx5PrgYxWt/wcq/EOLwz+yXrGmS9LpVto9/ZnAU&#10;HjOcbvQ84yMc0dQPQ/8Ag3R+F0ngD/gnR4Nurm3mjl1aGbUZFuJAzZmkLdh0IwQOwNeB/wDBxbqt&#10;/wCNL3wD8GdI1ULN4m8c2lmYlkzvQyc8ZxxweeOnpX3J/wAErvh3B8JP2I/AvhK2jGyz8M2x3Bs7&#10;i0YYtnvkknjjnivzr/4KZ6/D8Uv+CuHwH+E0Uskog8Sf2jcW0eflEQLFjkAHAHbGPmPUikB+snwa&#10;8P2ngP4LWmkWFoscNlpKRQqcL8qoFA444AHavyh1i0sv2hf+C+Hg7TNRRZIfBfhu91FIlUD52Hlo&#10;x6nIaTIORz06A1+tvia9h8P/AAenuMY/0X+FT6fnX5Gf8EvpP+Fw/wDBZv4wfEnTY5ZbXQdDg0wX&#10;DxgqjyyhtueoJ8tvXHIyOBQB+ufxevYvDPweumkOMWu35RyeO1fl9/wQw0Q/ET9s74/fGy50/wC9&#10;4oj021uCoP3PMLoDtBA+7wR+fb9Av2+/HT+A/wBnjWNT86LfHp8si+YxCbscZPYZHXsM18k/8G2n&#10;hBl/ZPv/AIjXsMLT+JvF19efaI4yC8e/aBk9cYYjtzVaWA7j/gvh8To/Av7Gfi0LqP2eRtJaGI+Y&#10;AS0jKgGMjOd3TnPoQa9S/wCCSfw1h+FH7Cvw+8PLEqtb+DbJpFVt37wwIzHJ6knJPue1fJv/AAcR&#10;69P4r8IeF/hBYSM0nifxtpmnNCr/AOtVpwduN3cheoYeo7j9Evg94cg8E/Auy0iwTy4rPSY4oVVd&#10;u1VjCjjt0qQPzJ/bKmt/it/wWV+C/wAPv3siafcXmqSRRTn920YJU49CUCnuecnmv00+M+pJ4a+C&#10;F3LIwGyz9ucL+n+TX5c/AqaP4x/8F99SuGhVY/Bfgm4/eCEnzWlkGMttGDtOBzz2OBx+i37fXia2&#10;8Ffs2apqV1K0cdvYyPI0f3gAOo5Gf1poD4P/AODfu30/x58dPj98WbrTUa4uPHosl1BmbMkcSvhS&#10;rHtuBzgcsQAABn1T/g4j+IWleEf2LvE1pdTLG01mIAxcgbnIUA+mRmuR/wCDZDwlOP2S9Y8c3E/m&#10;tr/jTUrnlW3qqybNrliSzAqefevOv+DpLV7y/wDg3Y+CbUfPqWtWsGeAE3SqFP3eTnPGR378U+oH&#10;3j/wSY8Cab8Ov2GPh34c0vyvJt/CNjt8mMKDmBGZsD1YlugOTzzmvz+/4LD6hD4s/wCClf7PfgKR&#10;PMX/AIWHb3JWFzubbIuCwXBOCvHPAzzziv1B/Y/8IjwD+zT4Z8OSyBvsPh63iZt3XbCoyffIP41+&#10;VP7WWlT/ABO/4Lx/Bvw5bSWt0mlvdahNaySMSixocvn+E9SB6qcZ3Cj0A/YKfZpXwmkSIHC2Hygc&#10;cbPpX5Af8E1tO1bxv/wXh+L3jL7YZodD8MrZszTFm3yXCtjnoBsYAAYwBX67/EsxaX8H7vLfdscd&#10;fRP/AK1flB/wQf0SHxB/wUO/aQ8fMVmca7Y2izRzhh/y2Y/XGACR39OlAH6R/wDBQXxRN4R/Zr17&#10;WI4pJGg0ueRY7dgJGIQ8LkjBPQY5ya+F/wDg140wy/s6+MPGE7SfaNc8fahdMJMkhdwTGe/IY5ye&#10;COa+oP8Agsx4on8Mfsb+KLyC/W3ki0WZ1kZT1C5AGPUgZ9RxwDXjP/Bsv4Qh0T/gnp4Z13z2kk1a&#10;a7upGaHZ8xuJBxwNw46nJx9KNQNH/g4i+Js/gr9inxXFCW3XOmmBcT7clgffk8jpz6V7X/wR78M2&#10;Xhj9gX4ZWNm26OPwXYbWXOTmEHJ9/wBfXmvi/wD4OmfG/wDYv7NjaDC6/wDEx1OGCRvI3YU/hxz3&#10;znB96/RP9hvTV0L9mHwnpwgjj8jwzZrshjCIP3K8Adv8980Afl9/wXd8QWeq/tg/A3wqbeS4uJvi&#10;dpjrGJnGMXIbpj3BznjafQ4/Xrw40dl8Md7qNq2RLLu9j/n0r8e/+Ckt0vjj/gsZ8AfBOn2UNxcr&#10;4qeeRZoyylEiZn7dlJ75BwelfsLrLxWPwvuJFi+VbThQPUUAfjn8F2HiH/g4suLmC3klWx8E3LMz&#10;MjeWCwVeMkgZbOfUnHFfqj+2frlvoH7PGsXlxLHHHHpsryPIOFATr/n+tflP/wAE3rGPxr/wX0+K&#10;mvfaI2/snwsIVEbNyGeEHdnGTgjjBwcelfpP/wAFSJo7b9k/xIVuVhZdHmZGlcqoO3jJ9OoPtkd6&#10;OgHy1/wba21lefs9eJ/FtpoUdq2sePdUuZJVDYm/e7QwyOMbduBgYVe9S/8ABy94j1fQ/wBibxGm&#10;lT7TcQRxSZcrhWbnAA5JIA9sg8davf8ABs5pMlr+wFpFzJM8n2jWNQdd2cbftD8j2PB44wRXm3/B&#10;z94y/s/9nZvDMc+G1i+hsxF5pDTZmjOxRtbc2ATt44BOcgAiA+1/+CSHhZvB/wCwT8N9IksPs7Q+&#10;DrEPCc5RjArMOp/iJ6fp0r8//wDgr3qd/wCJv+Cnf7PPgqzvYWL+PoZns2b5mWN8nj+7hmx7joa/&#10;T/8AY20VfC/7MvhfR/s3kfZPDdojRk58vFuny/h0/Cvy8/ajkPjr/gvv8HdA/shLm30q0vb2Vlhw&#10;yMIptp54bBRT6jPB7UdgP1h8TXQ0f4KXMwZVZbE7SW/2fc1+Tv8AwRWvL3xt/wAFTv2iPFsEtvLa&#10;2t9aQZeFTJljMVKN82FKIuRuGcKepr9WfjlL/Z/wKvnjHl7LEkdf7tflj/wbeJY65+0N+0N4lmj8&#10;y4l8fJEtxtb5kWN8Lk9xzkcEZ6UdwPuP/gr/AOOtN8EfsheKNS1KdVSPQbg/MzAD5DySvIAGTxjk&#10;CvL/APg290VtJ/4JseCrgzuy3i3V1GJNwKrJcysBz9SOOMAdetTf8HCHiWDw3+wz4unm84q2jyRt&#10;9nYbvmwvcjrnH9DXW/8ABCrwveeGf+Cdnw5S9fc03hi3nVto2ssib1bpxlSO+etMD45/4OVLqLWf&#10;Fvwv8FkSSG/+ImmqY1AbOJl6qc54J4wevpnH6x/DCCXSvg5aR3J+aPSlG5Rw2E61+RX/AAWZ8XW3&#10;jL/gpZ+zv8ML6wnlEnxKtJ0mjydhjkUk4H3vvDIxwFNfr0Sul/CV0TC7LDnHH8PT+lLoB+N/hjw6&#10;nxD/AODjnSo3W3WLw34Vu7xBGF3SOdqbjt5+7IvX04HWv11/abmfT/gVqgS58rOnyfPtzj5Cc4HX&#10;1wPSvyF/YEi1bxL/AMHCnxB8R3BjuoLLwq6s64DRM0sQznOSMx4OMjDL24r9XP26daTQ/wBmvXLl&#10;rnyf+JXMfM4/d4ib5uSBx6nincD80/8Ag2H8PnUvit+0J8QvsA/0z4iSW4uI/uOEy3AxkHLnJ4+9&#10;xyK+pv8Ag4B+IcngX9h7xbcR8yNo8qxo0O4OxRhj7p4x1yCMZHevAv8Ag1T8Mzt8B/iV8R55maXx&#10;B8Tb6V2kk+9sCrkKDgDOfxzXc/8ABzX4otdK/Yb8QWM10qfarcQrHz+8OcgH052/oOuKYHon/Bun&#10;4Tt/DX/BMT4dzIv7zUtLa+lzj700rOTxnrx7/TpXyv8A8HL97Z+NPEXwy+FtxEsy6x8QNPt3j25J&#10;Dy4I4Geh/Q+1fbn/AAQ98O2/hz/gm38LbKHT/su3wjZ7odxOHMY3E57k5Pp6etfn/wD8HA1wPEH7&#10;cfwG8MeZLI0vxDsm2wSbdii4+bueW4GccBfegD9gfgh4fi8J/BXTNHtoRFHaaTHHHEuMIFjAwPYd&#10;PpX47fG3T5fih/wcMfDHSpIPtUPh/Tb68khWRt1vtjfy5COONzABeRlskcmv2Y8NsulfCeN2fIj0&#10;8Elv936f0r8Y/wBnvVW+Iv8AwchX8t000i6L4HulgeIfINzjhsAf3tuPYmgD9lfivttfhJeCQfdt&#10;D/EeMCvye/4IFj/hI/8Agor+0t4n2faIW1yzh+2FicyKJyV+Y5/iOCBg+3Q/qR+1PqEmj/AbWLiO&#10;XaY7F9p45+Xt71+YP/BsJoep6j46/aA+IOow3H/Ew+JLRLJL/djjYgZ/iI3gHAx6cGpYH35/wVK8&#10;SxeFf2S/FepSt/q9DuW6f7B+nUcda+Uf+DWfwjBpH/BP2PxLHaeW+teJtSvHG04/4+HQYPfhRXuX&#10;/BcPxTZeG/2HPGdxdhPl0Obb5i7grEcZHccc+2a4H/g2o0CTSv8AgmD4DnmX5rqK6nXb0+a6lP8A&#10;Lb37UdQPK/8Ag6Q8XTaT+yLcaHBZNK2oX0Fsq5P3mdU4AIyctx1HqCOD97fsEaFbeF/2TPBek2Vm&#10;sEMPh21EcaggBfKXA9uO3OK/NH/g6M8VW7eFvBPgCS2819Y8aWUUezHmKBKuSpwApIyMk9SK/Vz4&#10;BwpZ/BXRVithGF0eH92O37sccUAfjn/wWT8S3Hjf/gqd+z/8MtLg3XCeOLW8ZdxChIpN2Tgk5HzY&#10;OMHnpjNfs3LusPhezMi8WIG2Pgfd7YFfjl+1Db6T4+/4OBfg3pFzGf8AiTx6hdTfKG2sIdsY/DOf&#10;T5vQDH7E/E2+XR/hVeSghdlnxu46Ci4H5H/8E+tPPxC/4L3fFfxpJqCsmg+GLe3ghHPzSGM7zzwf&#10;vLnB49+v6g/tq6g2lfs+63cqwUx6fIwVmK/w9yOn17V+X3/BCp08Xf8ABUr9pjxgZftDQ6lZWsM8&#10;eAgUeZuAB5xxkduO3f7/AP8Agrb4tuPB37G3jDXLS7EM1voN00MjYwjGMgE54xVAfJ//AAbEaZrM&#10;P7O3jPW9VtQq6p8SNUuopMZ8wFlQnPf5lP5V6V/wcQ+MovC37BvjSSVlUSaT5KsxIAZmCjp6k4/G&#10;uV/4NeLFk/4J06PqM1syvd61qUpkZ9wcNdyEH8senXoMYrlf+DpnxO+k/sYX2mR5H228t4uh3Nuc&#10;DAwp9SOo4NAH1R/wRa8J23hH/gnr8MtPto5lVvB9nMwmtxG26SIOwI9mYivhD/g4m1BPFP7QPwX+&#10;Hk9l5wvviVpyMq9lMwJ68ZOCOfWv0p/4JwaTBon7GXgCzhRgI/CGnplj122yCvyy/wCC0mrP4u/4&#10;Knfs+fDgwSSK3jy1uv3PJAjkHLcf7QwM4wrepwAfsj4CgfSvg3awuG3R6Yo+br9wda/H/wCC9tqH&#10;xK/4OKdT1Rb2aSLw/wCDJFYRMCFBnUYbg4OSnoduT9P2IYx2Pwp+QbQLHgM3Tivx/wD+CZE2n+Kv&#10;+C6/xy1rzXmltdLhtlLMPkG7LduR+7Xp696lgfrb+0DetpfwfvpN/ItSOuMnb/WvzK/4NtLFdc8b&#10;/Hfx5d3ENxPd/E29gZkiAKrG7YPT7rA8DOM5r9Cv259aufD37Omuajby7PK02ZmbjH3GPfj8/wAe&#10;OK/Pv/g1fsodQ+BXxA8Yyjdd6p8RdSlupiSQTuGACeo+YnOe5o8gPXv+Dizxonhn9hfxVarK267s&#10;Ps37vBYbuC2D97HUr3+pFfQP/BNLTW0X9hXwHbTWQt2j8HWfmR88N5Ck9e2f8mvjj/g501K9f9ma&#10;18M6feiGbVfEGn2sKt90s1zGMEdxgnPrjHTNffn7OWjReGP2ZNF0yCEKtv4dhjVecgLCBjn6UJAf&#10;nD4D2eJ/+C/tzNAYMab4BeXy1B3q7zMp+mVUc8cFMdST9Sf8FvfEF74V/YD8dXtlNJC8fhe52vG2&#10;0qdhXJxjpu+gx+FfKn7F/leN/wDgut8UNfjMyyaJ4Xt7CTzOfMZ5S4I/2NoAGc8ofoPbP+Di7xDc&#10;aJ+wT4qgtplU3OnrD8yFs75EXbwMDIJBJIA59stger/8Ec/DE3g3/gnj8P7TEan/AIRG3m2RPuC7&#10;4hJjPf73Ht9K+M7TxBfeLP8Ag4c0Cyt1LQ6V4BvXnkRTh1afaM8425BAOASQfavvn9gDTNQ8OfsN&#10;eD7e5VVkj8H2okXaE2t5Cg+wI6Y9u+a/Nr9ie+vfGP8AwcN+PtTuYgU0/wAF+SwjZydrSK4GTwDx&#10;0PvjHNEQP0Y/4KteJdQ8G/sXeKtW051WaLRpzGWxtU+WcE8Hj19s14D/AMGyeni3/wCCavhm8kh2&#10;yTXV5Ju8wMGJuHJxjp7e2K9I/wCC6etz6J+wL4zljvYYV/sOcN5rMAw2H5eCOuNuMjOcdCa5P/g2&#10;+8PzaF/wTD8CvcXcM4urJrhXh3cKzEhSCfvL9044yM96YHyX/wAF9Lgax/wUV/Z38MXF/HDA3j+z&#10;Ys0gXkyY5GcYPQsR375r9gL9NnwVkS3duNJ+Ug8j5a/GT/gtEI9d/wCCvX7POhXlu3lv4uRvOOGT&#10;AdDswBksScq3Y5xX7O+JoBD8GbmJpyqrpZ3SY6Db/n8u1AH42/8ABDVkv/8Agsl+0lf6jFbtcFrR&#10;WknJaT77EqGx/FjJHQbAOmDX6Nf8FiIreb9hfxtbzXCx7tBuNu8jnCZwPfsPcivzT/4N/tH1OX/g&#10;rd+0ZPqVy880FzClxJHtWNszTdgPUDb04z36/ol/wXA1eTRv2AvG93DKvmf2JNsDOV3Nt+UZVlI5&#10;xzkY9hyADw7/AINXL2K5/wCCaelwrJIxt9b1APuULtLXDNgDAyPm68/0Hzx/wdyX+rQeGfh9a20/&#10;+jt4mjaRS52/KjbSRnnk9xwOlfSv/BrjNFcf8EzNBdIW3JqN4ksjwbS5Ex7/AMQAwAfb1Br5c/4O&#10;4IJhb/D5oGZv+KiX9y2wRO5Rtpcn5uxHYDJz2oA/Xj9je9vNS/Za8E3uoLGs03hm0eZYz8oYwqeC&#10;eo9+9fjR+2Dc2w/4OXPhJZtoMFxJJFEDNIGYgEXOCADlSpBO4/3zX7L/ALGwvU/ZZ8FnUjH9oHhm&#10;080wtld3krnByRj6cenFfi7+1544j0X/AIOYPhWZZWtwPJt9yKGD+abkYOQcKTwSM8enNAH7seJF&#10;U+BrpZNqj7GxO7gD5a/DH/gizbIn/BeL46SWjLF5dtOJF+0bDn7TGGCrgbl3D044OT3/AHS1tRP4&#10;JuCF3BrFsA8fw1+If/BH6+Fp/wAF9vjjpNoWSP7DMf8ASU+aQ/aY2JXJO1SZPXnqRycAH6w/8FF7&#10;iC1/Y98cXF3Jtjj8P3bO3ZcQsc45zjjjv0r8+P8Ag0TmtX/ZB8ZpbXDnb48u8x7wVX9zARtxxjBB&#10;7DrX6E/8FE/tSfse+OHsmUTDw/dNH5gBUMInIJB6gHkjvjFfnZ/waISz2/7Lnj/SryTbJb/EC6Rr&#10;dV/1REFvlSe/Oe5oA7z/AIOndCvtW/YZN5Z3Mcf2HWLOYrIxBk/fAbVAU56g4yOlfb3/AAT91C61&#10;X9i34e3l5arFJJ4Rsi0aR7FGYV4A7D27dK+KP+DpFNWP7Ctxc6dfRQpDqVu03mFeVWTPfuMBh6kY&#10;619rf8E9PE0vjD9i74e+JrjU1vWvvCdlM13GFCzboVO8BQAN3XAAAzQB8FfCvVFi/wCDivxbYeUv&#10;734SQHcq/c23nOCTySeeMYI9Sa+gv+C72jJqX7AvjSZpDGYdAuy0icMgEL5IOCeB7H8ic/MuveIt&#10;I8O/8HKGj2emBftGp/DKWG+HnPu4nLIT0GBsPXI7YyK+wP8AgsvaWd9+wZ42S6tvM/4p+6Kr12/u&#10;WJPUZwOfw+lAHxR/wSuuoz/wTq0FEu0miHg2MKu8HI4B5ABOCpAGCQPXIqf/AIN+Xsr/APbe+Pdx&#10;mSN0vbEojbyACkmWyTjDY6A449+OP/4Ja3kGkf8ABPfSigZo5PDKqrRxBQjZ24L5PIwQcdyD1zW/&#10;/wAG2btrH7VH7QGv20ci258QW0BE0hMySLGxYEEA7SS23sAhHcEgH3Z/wWZMv/DBHxA8i5SOT/hH&#10;LoL5ke5fuEZIwePoM189f8GrNrbwf8ExdFmit9rya5qZkk2EeYftcgzz1AG0D6V7V/wXNRJf+Cev&#10;j6GSSNd2gXA3SS7ACUIHOR69Oc9O9eUf8Gu0EEH/AAS58KvAk3zalqDSeaoHzfa5eBwMjHIPPDDk&#10;nNAHj3/B2jdC2/Zj8Oo9okkbeKrRpDJEWXAboTkYB9+o9DzX6MfsBXFje/sfeALrTFjEUnhi0ZFi&#10;U7RmJeBnnAz359e9fmz/AMHaktyvwM8GWzTx/ZpPFlsLiGSTCyL9Nwzgj34OexI/TT9iHSdN0L9l&#10;TwTpmkRrHbw+HLUQrG3yhfKXH+fagD8gP+Cseh2+s/8ABeX9n+1ikgWRtYV5N8YGVVkbaSOT0bHo&#10;a/brVQkHgGZS2FWy+9jp8vWvxE/4Kb2raz/wcC/AuzmjjkWG6DxBZtrKUJb+8MEYyCfz4r9tfFL/&#10;AGX4Z3UkwY7dPYsVbk/LzigD8bP+COWv203/AAXA/aGtI7a4VbiGFlDRsVyhXr8xAwCSO4Bxgciv&#10;1c/bjlt4/wBmDxdJcozKuhXDfLjP3D0yQM49TivyN/4IY6qfEn/BZ79ojWItTZ9zndEIV2sRNjO5&#10;QQCuMHkZyT2NfrJ/wUC1G30j9k7xhf3ZYRRaFcNIyR7jjyz0Hc+g7nigD8+/+DTmfXR+zD44sb+z&#10;SO2Xx7evbsykOeV3A+nzZH+TXov/AAc+29xN/wAE6PES27Q5V7csJs/dWQMSMfxYBx79eM15h/wa&#10;SWl5P+y/458QHVriSC98cXTx2Ny2fIOEBYH/AGhtz2zH716F/wAHSc93H/wTw1n7Pdxxq13bB1kx&#10;llMoyB7/AOfYgH05/wAEhLaG1/4J8/C+OGNUX/hDdO/dxjAX/Rozx6g9a/N3/g6B0iGT9oL4D3+o&#10;XrNa/wDCcW8U1quRw08RLhsgDhCMZB6HPBr9JP8AgkRc21x/wT2+Fr2cTJH/AMIVpo2vzt/0aPjP&#10;Pfke1fnD/wAHQNhJrH7QH7P2nw3kMbyfEKCONppGAQtJFyQD0zjJ4I7dTQB+xHwrjjh+EWkwWiKq&#10;LpSBFVuANnY88V+JJZh/wdDaRMbdZmOhnbJbyD5MiUZk6dsjucbK/br4Zo9v8KNNhYfMumKOF6YX&#10;/PSvxDsLpn/4OibGOZ5MwaC0Q2Kf7jthuORhsc555GcCgD9uPjTKsHwo1aZ/urp8hH/fNfkR/wAG&#10;y0upXH7T/wC0he21hMunzfEG4MMqqWiDefLnDnljgLnk4PTHf9b/AI/ll+DmsvGDuXT5CoGeTsPp&#10;X5Bf8GsFzbSfGT9oA/a1MknjiRmhLYYLvlw20gYByew56UAfaf8AwcA281z/AME5fHywNGv/ABIb&#10;gs0nQDYwz9eePf8AGqP/AAbsqI/+CYfw6Uz72/ss8+mXYkdOnStb/gvpHpj/APBOnx8dS1SW1VNB&#10;uGRoZCrZ8twBxz3rD/4NyQv/AA6++HpMjMTp7blkYEr+8bj6Yxj2oA+T/wDg7Bvby08K/DttO1GO&#10;GVfGFq27PzDaSRgeu7a2e233NfrD+zD5zfAPw2bpo2k/seEyNG2VLbBnB9M1+Sn/AAdsHTYPCHw2&#10;uZLwx3EXjGB4EZdwYCN93A5OBtOegxjqwI/WP9k7VLHXf2c/Cuq2UiNHc6HbyBo12qdyA/KMDjni&#10;gD8Zv209W1FP+Di74Wx6NcP5iWbbgsygKrJJuccdwPmHOUXjk1+4viRzD8P7iTbJlbMnbG2G6djx&#10;g/lX4bftWaDeR/8AByZ8Pbi3hhEdzpzbZHV2yywy7iQeBgFRwMDkn1r9yPFVujfD65tw3lr9jIy3&#10;8PFAH4o/8EWppJv+C3n7Qpks1XElusbs3zKoLBcKONrDGT2OP7xNfpZ/wV60tdS/Yc8ao1w8YXRZ&#10;m3xqWYYUnIxz7cEda/M7/gi3NHYf8FxP2hdNf7PMJnWb7QrFipJyYwe68856FRX6V/8ABYqS1g/Y&#10;T8dSXaKypoM7bWLAEquRnap4yPSgD4//AODTO3hj/YYuZ0v5GZvEV2rQsrDy/nJAGex+9x3/ABrh&#10;f+DnJWtfH/wUv4LlYWj+Kmm7brcFeJiWIxkYxwSTnjaO2a7f/g0ugVf2Hb64ivJpFfxNdjy2fiJg&#10;RlcY6E4Yf72K8+/4OhGUeNfg2ZtOkkC/EiwZptoKKgYgqeSSWJXj0B9cUAfqP8PPKf8AZVs0g8xl&#10;Xw/Gv7yQu3EQHJ7n1PevzD/4IP3Edr/wUX/aQ0m/tHa6XxPb7rpidrII9oTG8gMnqckh+2MV+oHw&#10;ojtJ/wBljTzbySCNtAjKySRsrEGIHLA5O7HXrzX5Uf8ABEyOw0P/AIK+ftGaJBdOrSatbTfZ2k2i&#10;QMrsJAoGNwZmznn5wOucgHpv/B1l4RbUf2L5Neh1WOF7C+s3kjkz+9xOoIHo3II9cV9m/wDBL/VZ&#10;tV/4J9+A7iSclpPB9m+7zC3WBeRkd+vTivl//g6K0C31X9gPWJ5o5C1u1vLFJG/IK3ETZxnpleeO&#10;/wBAfpj/AIJQ+I7PxN/wT98C6hBbQxhvCdvuSHyyoPlDJBj+UqSSw74bnB4BcD8mv2ZrXVtG/wCD&#10;nHxI9q32gSWMhnZIwWjRre3UeZlVwSdvTsy9RxX7S/tyTwwfsseKZb3b5aaNL5ivHkEbOhHpn8se&#10;tfjL8Ib2y0j/AIObtVaKWSH7Vo7Ixjt5GWWUxRcMF6fLwTyAV55yR+y37dRM/wCyp4oCt97R5Are&#10;UzYyvXCgk9uAOTxQB+T/APwaCTaldL8WbmTUlkt216EJC0bB0cqxb+HGGGDjJ5HQV7l/wdhwxSfs&#10;Eg/ZI5ZE1qzKM8mNo81ckDuQOcexPYg+H/8ABoXZEH4sXVysbSHxBGvmx3md/wAp+8v1BIY8kZ7A&#10;Z9q/4Oy7y3tP2Dorefdm412ySNVkC/P5wO4gg7vlDcDGM5zxyAe7f8G6kOqWf/BK74c2uqxFXSxk&#10;2K0xc7DKxXkgcbSCMcYIAJxk/B//AAd56lDL4u+EWkJp9jcXDapK0MMhJml+6CAAM7CSqtgk5K9M&#10;DP3t/wAG7upaXqH/AASr+Gs2k6lc3UK6fNGsl0U3rtmceWQnHyfcz1IUE4JxX5sf8Haer6Xbftf/&#10;AAelgun+3W0M0nkghiiC4h+cA5ABIAGc5KH05AP29/ZBUQ/st+BVFq0I/wCEVsx5bZyo8leDkA5r&#10;8XP2lddvPEf/AAdEeBbTTmYf2ba20chZCAqlZyzDJGeCBkd8DnFftb+y7dS3n7NfgnULhmZpvClk&#10;7MxGSTAhPTHr2r8O/j7qmnX/APwdJ+D0eCOTyJLSJvJLK0UnkTEElfvYyD3G1sHpkAH7tfGGxk1H&#10;4U6xZxXDxs2myASRYyPkPNfjj/wa2QHTP2nv2i9Btbmee3sfGE0cc03Jb/SZxuY4+8wXP4e9fsd8&#10;X5PJ+FWsOW27dNk5Xt8h5/8A11+N/wDwaz+J1v8A9pr9ojSrq7zM3i6a5EPkqCN08wLEgd9vtjaf&#10;71AH2F/wceeGZfEX/BM/xx5c00ZtrMTuYdvzIh3FTuB44HofTmsD/g2DsLe3/wCCY/hu4t9UNx51&#10;7dMQzlmj/eH5Dn07Y6DjgYFdn/wcO3EcH/BM3x/5155K/wBkShmEJck7DheORk8E9ACc8ZrzD/g1&#10;W1i41D/gmnp9lLdQzfZtcvkVooyuB5udpyB8wBCk8g478EgHzl/wd03Onxr8J4ZHSOY+Jy0czSsG&#10;jAVtxAAxj7uT1GB61+uP7HE32n9lvwRPJdrcl/DVqZJlb758pc9h39K/I/8A4PAoNFfwp8NftMG6&#10;7/4SI+W3zBlQxOG9ucD3+Ufh+r/7A0KR/sc/D1Irx5l/4ROyxNIm1n/cryRgc/gKlAfiH+3fcaCn&#10;/Byp8PYdQ0fci31hGxDY8yQvOU7DkZBxk53Y6HFfv94lKv8AD65dAwH9nsfcfL9R/MV/PL/wVhgf&#10;w/8A8HCvw+v47ncZ9U0cmIKcDM7jbwM/Nkep9x2/oXv44r/4ZyC5kk2Sab8zxZVvu9eOc96oD8Df&#10;+CKg+y/8F6vismxpFa+1JFk3NIqgzlgrHn5sAgEk4wRX7Ff8FWIrqX9hL4jQWLyrI3he8C+RnzD+&#10;6b7uBndX4x/8Eh7hPCf/AAcKfEbw7aQ6hbx3Gq6ufs9xNu3nzNx3MF5+9uXOCR1yTX7Y/wDBSS21&#10;a7/Yr8fwaNLLHcv4buxDJbpudGMTYYDOSQcHA5oA/Nf/AIM+5i37PXjiFBGoTxN8zLKd7nyhwVI6&#10;AdCDg5PGRz6b/wAHYOn3Vx/wT9a7itJJI4tcsjIwkCqg85fmORn2wCMlgOa8a/4M9tSum+HHxK0q&#10;4fcV8QI+5Y+OYxnnp1BPA/nivoL/AIOnbuO0/wCCb+rJcW0c0MmpWayRsOSftKbWB7FWIb0O0jjr&#10;QB6l/wAG9l9c3v8AwS/+HX2yaRmh0gRqJJC2wKzYHXoBwPb8q/Ov/g6w861/au+CsyxQtnVpG25j&#10;D5EtrtAJ5weckgj7uTX6Hf8ABu5cJd/8Ev8A4f3I01rfdYMAvUFRK4B55Jx3/wAK/Ob/AIOzo4bf&#10;9qH4NXJhkeTzrgx4BwV822yOOckgdCCAOhyMJ7gfuL8ENRl1L4DaLfZlZm0WI/vANx/djryea/BP&#10;wOzaV/wdD3YuDtaa/wAMVUqJP9Bj5YZGdxAPpkj0Ffur+yhLcy/st+E7i8uPNkbw1bl5/J8tpD5K&#10;/MUx8rHuMcH9fwt05NLm/wCDn6WPU7iZ1hukMapcOuGFkhwD1A5JA6Z/Kh7AfvT8f5If+FI600qq&#10;0f8AZjlsru+XbzwAc8Z4x+uK/Cj/AINdoRbf8FFfi+kz3CyiSZFTzGVG/wBLlzuGMFunuPpX7v8A&#10;xmUn4PaoturN/wAS442qGb7vXBBz09DX4Of8Gyuoazp//BTz4xaNfQT+bJNdC8kwu0sL2X5SecHg&#10;kYPQHHfK6AfqX/wXptby6/4JmfE2KxjuGb/hGbksLc4OwId3P+7np1PHQ180/wDBpLctP+wdqsay&#10;XTxw+KrlVW4xtibCkhP9k53dOpI9Sfqn/guJqUWk/wDBNn4m3siITH4XuSu4HIwh6Y5Bxn+vGa+S&#10;P+DR7Vlvv2KNc059SSYW/ii4VV8tlaLKqTGeMHGSwIJGJB0OaoDz7/g8IF6nwj+HciSqLf8A4SrM&#10;iG3LCQi3l2jPK8ZbjHIJ56g/pf8A8EvbzR7/APYU+G93oll9ngbwza7bcxlPLby13AgjPXPXrX54&#10;/wDB3ppNxcfsweFdVhvLZVtvE0TSQyy4dl2soKDIywZuevyk8cZH3l/wR81298Q/8E8PhjqeoyNJ&#10;NJ4XtfMZsBm/drjIHAOAOnqfWgD8j/8Ag4pnfTP+Cs/wR1S61tbeNL63KSGUssRF5DnKkDbn5QTy&#10;SO3ygH95vCO6b4X2cbYy2nANn5h90cdK/BT/AIOc5om/4KS/B2BLq1jk/dmTybNJZQBdxYZsAkgc&#10;4UnjkgZya/eP4Tpj4OaTE8TL/wASpBtkTB+504HtQB+CP7K1xe6b/wAHPPiUavpkMMj6lMirJHH5&#10;ir9ki2uuXOMqPmwc4OCo7fuB+3PZW+o/sneNLO6tfOjk8O3IaHyi+8eS3GAf/wBXWvw9+FFv/wAd&#10;ROsi7s7WXZqgCzAyL5W6xhIYgclsHYcjHIJr93P2n4baT9nvxJFdBfLOizht0mwY8pv4sjH1z+fS&#10;p6gfjN/wZ8x3NrqvxVtJNKaGJL6BS80hLhwuNmMjbgdSV5OBxggfbv8AwcqO8X/BLXx6yRR8wQIZ&#10;Jt2FBnTONvO7jjtnrxmvgv8A4NJpreP9oT4tw6N4h82z85RHZ+cwIj8xtkpQnkMOM4zlfrX6Kf8A&#10;BwxZx3X/AAS4+JhkgaRV0CRiq7OMHcG+b0IB45wDjnFUB57/AMGvOr+GtR/4JnaDb6DbyRzW2pXU&#10;eoLKDuMwbBIz/CeMYPTtXy1/wd+Xup6Rp3wp1awu3j8nxQ8iNHIflkWElSR6jHHPr+HvH/Bpxqpv&#10;/wDgnlLaCcN9j8TXibfNyVywOMZ4HX868Z/4PBbScfC34caiJ2WOPxeF2t90t9mnwMeuATz2B96A&#10;P1K/4J762/iD9jD4fanJHMjSeFbT5JZCzL+6XjOBnp1xX4h/8FD9QPhv/g5D+Hl/JcRp/pGmq0kh&#10;GFQvcIQSR/vc8/KwHSv2l/4JiarLq37Cnw3vJI5VZ/Ctp8s6qCD5Q/u8fT2/ED8Zf+Cwthoem/8A&#10;Bf34T6lZal52oT3WmC4tfsZCxxi5k8ts7cOSxkXbzgRrnhhQB++fieaf/hVdxJbttk/ssle+Ds/z&#10;9a/n6/4Ir3VzpH/Bfj4nWutR+feSa9raeZcRxiVGF2xyB24G07ex6kV/QHIAPhVhdu3+yR97gfc7&#10;8f0r8DP+CSWt+Gov+Dh34rpPp+ZLjWtYSyZlaVlnFwBIQ2PlLfPk8Y5APTIB+xX/AAVmtLm+/YE+&#10;JlvahGdvB+ohUkUlXY20gCcA4ySBntnPavzU/wCDOnW9Wl+HHxO8Ptbr9jt9agmWRl+be8WMD2+T&#10;35z6V+pv/BRS0hv/ANjb4gW09s8wbwrfDyY5NhlzbyfKG7E9Mnjmvyc/4M6tXhOm/FLRpLq4Zl1C&#10;2dI2kPljMeCQPU4Gfp70Ae7/APB2dFaD9gK0u5Lu6jkXxTYogtmO18l/lkGQCny55z8wHsR7b/wb&#10;rXd1f/8ABMLwDcXfiFtQkaxzIzSM3lnOdvzDjAwOOBjivPv+DpfTIbz/AIJq6vdtaW8jR6pZnfcN&#10;t2YmU5U5HzZAwOc811n/AAbXS3P/AA7H8H2VxPbs0KyBfs0isu3ccHKseSOTnBBzxUgfEX/B3RPb&#10;aV8Qfg5rUH2qO4ttWunW6hxmIjyWIU5DbuFI7cV+xv7IOqw61+zF4RvbaORVk8PwFRN1x5Q9++a/&#10;IP8A4O/NFeC2+FHiXcyhfEEsQcRjaCYi3JxnjbkfU9e36y/sA3CXf7G3gG4iiVVbwrZlY1XAQGFM&#10;Ae2OntVID8Pv2n93gn/g5v8AC8mmkxNqWsaelxtjXcMwuOSWX+4pyWzjpwFA/f8A8fyp/wAKl1Ca&#10;UBwuluTxnjYc9P6c1+AH/BRmKLTv+DkL4f3N3Hx/aGktGYb795EwllAz8wxjHC8ZH1BP9A+vLHL8&#10;M7hAu5W035V+9n5fryKAPwK/4N9tY0yP/gs18XrW1htoYLi/1IwWq2vlrDtvHwYwEARRyoHyZDLx&#10;wAP12/4LJaTda7/wTk+LGm2upfYxJ4J1AS3WwN5aeQ27gqc/LkdOM57V+P8A/wAEV73SLT/gvb8V&#10;Le2muLNZtY1f7LZzkbnX7S3DZweMg5AwR6A5r9mP+Crenaxqv7A3xOs9BtxJeSeD75Lf92Gw5hYD&#10;rx17ngHk4HNAH5//APBoXrj3H7LPi7RmliVYfEzHyFZsuSg/eEHjOPl+XA+QE85J0/8Ag7t0Rr39&#10;jDw7qohnb7D4utm8yONdqbkdPmJ52nPQc7th6Zrgv+DPOEx/Cf4jF7V1YeJEO5gecwIMjt1XBA5y&#10;Oa9b/wCDtSBm/wCCflpOJpFA8W6eNsa5DZLcPyNq/wC1z820dCSEwPpf/ghfpUujf8E2/h3bza0t&#10;9u0WN1mjYMpBJwQe4Pvz64Oa/K7/AIOepDY/8FFvg7fTadNcLHG77IJiWkIuoCVCFiAOhz8uec9M&#10;j9J/+DdvxLN4k/4Ji+A5rie3c29j5P8Ao6MoG1mHIYcHvgcZ9Olfnb/wdsWMek/tHfB3xhaC5+1Q&#10;yXiRmFgGAD2z4XA3ZyBt5ODnoTyAfuP8G9QbWPgXoeotH5fn6HC+0qOMxg9ASO/QE/Wvwg+B+oTe&#10;Cv8Ag588UWS6VcWP2i7ZQ32t/wB8ptIH8z5s5Q91HA28YI4/cn9lvUr7Vv2Z/Cd7eBvOk8OW5fdJ&#10;u3Hyl5zk5z165r8IvjVr+qeC/wDg5k0++bxIsn2zUrSD5kVWtkMIygY4EhJUv8x6SFcnFAH73ftE&#10;W9zf/BDXre3kZZG0uQq0cYYqwTIIGDnn2Nfh3/wak+M9W0j9qz4rfDfVIJhdTTPc3zTXDh2kSVlI&#10;KZClgWfJK55wDjIr9zvipDbal8IdTS5ZvLk0x93lnaWyp9Acfka/A/8A4NtL/QdB/wCCq3xW8M6D&#10;JdQ2rTXyWsN9M8kjol3IAS2BlxzycEhiSMjhgfpp/wAHEloLn/gl58SJEtY2kj0RmRpIg2395Hkj&#10;IODt3YPbrnArxf8A4NQfEb6z+wXeWj2ltG1pr00LS28CJ5uMAFsdXC4BzycDOc5r6T/4Ln6HqGtf&#10;8Ezvinb6ZGGlXwleOHZziMLGWLEDJbG3OACfavj7/g0R12/uv2TPFmg3IhWG18Rs9vtmJZgw5Yjc&#10;QDkY6DgDrQBzX/B394UluPgV4D8VJNGgsvFOGjebDPvgcfKp6nOM47DNfod/wSS1i81z9gL4d315&#10;sy3h23Rdn91UCjIAGDgAEc4PFfC3/B3fok91+yL4V1mO2kkWz8YQsWxhY90MiZ5OG+9jaASM5/hJ&#10;H17/AMEL9ebxB/wTa+HOoyZ/5AcS7mjRSwGQD8vHTvxngnkmgD8p/wDg4Zsm0P8A4K9fB7X5bt41&#10;m+xjhSnlsl8MsshA+b5h3IBXPG7n97vDs8k3wlt5z5jM2mA/K25icdMk8n6mvwu/4OlpbPRP27vg&#10;Tq8NhlwZ3b5MiQLd2pGB7kkEEZ4FfuT8Iru11P4KaRcxyfu5tHQhuc4KdeRnP4daQH4Rf8E4JLjR&#10;v+Djr4oWE0drb/ar/UpWhtd4jkVvLkDgk8OdwYgkZLMAK/a79vW1W6/ZI8cQyiNv+Kbus74t6n90&#10;3VcHI9sHPoelfiX8FdesfCf/AAc++KIU1RrW1u7po44TJKondrC34GAeRhiM8DGOtfuL+17eCH9m&#10;bxVdqVG3QJ2VpNuB+7PJ3fLjud3GOuBSA/Lb/g0cM0fwi8eefeK3na8W2tje2Cw3Edck9c5/hrq/&#10;+DtjQbjUf2J9D1ZZpvIsPGVo84jYhQrRypzgEEElRzgbip5wK8y/4NFm8UNpPxOF20Y0/wDthZIx&#10;DkDzCGBwOgGRwMD1717N/wAHYh1A/wDBPyNbbzliPizT/PaGbaNu5jhxg71ztwOMMFPagD7M/wCC&#10;XerWWt/sG/Du805VWJvCNlhVUYB8hemD0z06cV+UH7VVhY6R/wAHLngq8fU7lGutJtdscDDIcSzL&#10;s4PyjaN2Ohz3ziv1S/4JK3Vjc/8ABP8A+G72MRjQeFLMeW2cr+5Xjn/OK/MD9s24sNM/4OTPhzOo&#10;nhd9Dt4vMySso8+fphTggFucdhg5waNQP2L/AGlrJNQ/Z/1uCRSVk0mRdrZ2kFepwRx3IzyM1+ZH&#10;/BpreXx+BHj7S55ZAtr4tmRbdmYrb8sSgyTxkk+uc/U/qB8fWhPwK1YzTeUraWwZumPl+nH9K/KX&#10;/g0y1a4l8EfFDSHmWRYfGEjRsY1WTac53EqGYk85JPpxtwC4F7/g6StZILn4I6vFGZpLf4nWqxWi&#10;kqZGZHIO7B/iA6ds+ma/UT4JBrr9nPQ3jKru0GFlK8jHlg+g9c9O9fl//wAHX+oppnwv+F0zw27L&#10;/wALIsy2/KyjEUrbkfcApG0g5GMPx0r9OP2ZJ3uf2X/DMkk25m8O25L7gc/uV54Jzn604gfkH/wS&#10;rsF8P/8ABf34+aXJdLIfthZvPUFzvCOdrEZCjouOMY9q+/v+C7mkrrH/AATY+J1v8rKvg++k2mQJ&#10;nZCzA5PTBUNn1GOc4P5vfse67r+i/wDByz8SrKC9Kw3fmRTpNuVmX7NFKqgLjfzlhndhcDIxX6p/&#10;8FXNMbX/ANhD4hWGC7TeD9QVVXG5mNtJwoIKls9N3HrxTYHi/wDwbieNfE3i/wD4Ju+D5vEWpNdP&#10;awNbxs8mWEakbQfmPOPbqefSvjj/AILjxvof/BXj9nfxPdxOIBdXSZimYtK2+MhMD7obOBjk8+gr&#10;6N/4NaJbgf8ABPqG2uJmfbrE3lq7E7V2x8DPb07enqfnv/g4rltvD37fH7Oviy+s4jDD4gljkk+X&#10;cwaSH5SCpBHPG4EKS2PvNU9QP108drHf/ASVvKdl/s7KqvLHg+v+c1+Pf/BuT4iutL/bY+OHhAWS&#10;Qwv4uup9zcMn+kEbMbf9oZ7Ajjrmv2Mtnh1b4ExyoqyK+mAqdowfl/2SP0Nfjf8A8EOr6Ox/4K4/&#10;tAaRcxql1J4hmcRINm9TOxDkbzksMk4J+Zsg4qQPrL/g5Z0PSdQ/4J2+LLjVpZkEcUMkJhHzeasg&#10;KA98EjB7Yz9K7j/g391PR9R/4J5eEZNGulmjNnl5lhEZ3k5IYBQAfpn0ya5//g458L3viP8A4Jy+&#10;NhYQbpIbFJV/fbCu2VCecjOVBXb3zjGTXMf8Gw3iq88Qf8E/NKtLyfK2VxJbx/NztULgYzwfTjkc&#10;8ZqlsB8cf8HMxn8Nftl/BnxXeW3+jxatKvmSRfux+9gJBbbnn7w64+Yjmv2g+AmvP4n/AGbNJ1SZ&#10;CrXGioxVmLdYwSMkc9cV+O//AAdi2Y0nxr8K/FSqwktfEUhjZWG05VHwVOcn92MEjj5hjmv1k/YU&#10;1v8A4SH9kbwvqJmaYyeH4D5jQhC37odVA469OaJAfij4Rtrvwj/wcc61H9geBryaGeMMqsj7reEF&#10;hnOVb5voT0GMV+un/BVYXX/DBnjaSKMySL4VuyoVwpGIW+YE8DAz+FflX8VtXn8Mf8HGWnvqts0K&#10;3mm28dqxKqoU7wT1HyFlYZPIOcAjBr9ZP+CjehzeKv2IfFFnbQeaZfDswZHyq48vvjH06859KOwH&#10;yb/wbE6g19+w/bWdxNvAmmVY2kG0L8g+XBzgkHOejDt0rx/WpB4X/wCDj6zNku1b7wPbSybWKsW8&#10;2ZdwAXB7KfqCSK9E/wCDWK2H/DId5Os8hMl7L8nzDHIHHG0j5cdeMe5J89+NMmleFf8Ag4u8IX19&#10;dxQyXfgJVjkdQuT9tuFAG7qSMjjgDPthdQPbv+Dozw7Jqv8AwTm1K/3W6i11DT5j5rbc4u4hlfU8&#10;lQP9o969f/4IG61p+u/8E5fBEVjDEix6QqPFDtxu5y3BPLdT7+/NY3/Bwb4Yk8Uf8E0PGy28Mki2&#10;+htcERxh2UR4cNgg8DHJ4PORgivP/wDg118YT6//AME+rPS5GSMWep3UMcUcm7o+CxPYkjO3tkcD&#10;NH2QPz5/4L1+G7b4R/8ABYbwT8Q9LsrMzapHYvNFL5RDul0U8xs45wwAY9CmBgqa/oJ+HF4fFPwX&#10;0q4dF/0rR490ZVV6oODgkD3weK/DX/g7G8Bal4a+Pvwv+LWnaXDHDuuraS6k+95waGWMdSChCycY&#10;4Kn+8a/ZP9gTxQfHP7HXgXxC11HK114atWkaLAUMYlyBtVRx7AD04pvYD80f+CTXgcfD/wD4Lj/t&#10;IeHDcW8irItysiRKG/e7ZAOBwRvOcd/XGa+yP24vDjeP/iDYeAjbr9luhbveDk+arM8e05DDHzDO&#10;eoJ96+b/ANmzTbH4df8ABw78YdNu3ki/4SDwRpt7amaMp5xWNI22Z+8oCYJGeevSvs34mDRvEH7S&#10;dvoSXW66jsbaRo42xjLyHnHqQMjNSDPnL/gu98ZI/wBnL/gmzrVlpl39mvNQsIbCzIYI3mSso28F&#10;WztZuVwRgmvl/wD4NYf2abXSfBuqfHnWNHVbu8kZLO4Zc748r0yPTbyDjpnvWX/wdWfFHUtTf4f/&#10;AAB0e+hYatqu+a3DHeSmFQnnkBnIIxxkHuAP0B/4JS/C3SfgF+w94fgisI7eP+yUnkjXbkDbuwdn&#10;Hc/lVdAPz6/4OtP2hLaXTfC37P8Aod7HNNfXnnX1vuJaNECsjAcgZYAdjwevb7E/4N8f2cX/AGef&#10;2HNN1jU7dFvNajF1LIsIRiu04yeC3LHqAQCAckV+Of8AwUa8fav+2Z/wV2XwrFPHcW2n6tbaVaMs&#10;hYCFX8xic8jBc5XGRg+lfvh4i8d+Fv2Of2BP7c13U1todC8JFg0k54MduT1JBJ+UcZyScDk0MD8R&#10;/wDgvB8b9Z/bP/4KZ6R+z1oWureabol5Fp6W1uV/0e6mdRMNwH3hGkec52nI6Cv3/wD2Mfgron7M&#10;37KPhf4a6eFjj0nQ4hO7Y5kCAsep7579a/nu/wCCKXwT1X9vf/gqVdfHPxckz2+n61LrM0qtLtEj&#10;u21c8nhPlwxwMgnoBX79/wDBQn9oXQv2T/2Q/FnxUvW2rpOjSNAi7iXbbwvygnk8dMZxRID4b/ZK&#10;+INt+1L/AMFoPjN43t7uO+03wfptv4e066jYOFEeHkUFSVP7yVxx0KkV9XftZ/bLn4b+ILK1mmhU&#10;6bcwGSHlmzb/AMIw2T0xxx1r4z/4Ne/h94h1f4O/ED9o/wAcRtNq3jDxJLdzahNDsafcxdn4GMsT&#10;uwpIAI75r69/aP1CW68B+I7sRsPs91JHGy44/wBHfGOeTkj8ce4EgZ//AASAtriz/Y40e2kuJX8m&#10;1mTNwu2QYlkzuB7568D8sGvy5/4KY+Ibu5/4LjfDrTgQsVrb2/lS7QWLNcynH3uApVTxg7c+tfqt&#10;/wAEq729vv2UdOn1CWSSby5g5mjCv/rH64AGcdcYGc1+Sf8AwUhQ33/BczwHZW8EisqWrvJJIdu7&#10;7VMAcfL/AHVB5yVxnjFNAft98T52h/ZluJYI2Y/2UdvzHP3Omeo/pivx7/4N/bjUJ/2zvivNqoLX&#10;jeMLx7iSTDZzP8xz6HIycAZ29uK/YP4nRGP9mCZI0kLf2RtHzcqCnPXqQOn0Ffj1/wAEADcJ+2z8&#10;V3vHjkb/AIS++TMO3BY3BLA55O4DI9Crc800B7J/wcB61NYfFD4UWkmppEk3xAtVMPK78JJgZAzk&#10;ng+nByOTX01+2ULu8/4J0akmm3At5pvCl15U8kgVQxt2AYn5uc4B64PPIr5f/wCDgXS5brx/8MXZ&#10;yzN8QrIQxyjKyMVlG0Zz1z3A+ZV56Cvrj9p7w/Yyf8E+7zTLpIzG+gTRMrMFWQGPaFz2zwpz0ye1&#10;J9APFv8Ag2b1q31P9iSxtIBNuiWRD52MDaxXIG49vYZ618af8HBNqPh5/wAFLPhH42MLeQ87oZLW&#10;VkeRRcRDaSvIJ3kZHJX6GvqD/g1iv2uv2S57OWYM0Oq3ACrHtCjIGeAOexySTgmvnT/g6c8O29h8&#10;dvhX4vmnKyrqF1EI45iHaMtA5I5AUjYOSQfmXB64f2gP23+Cev2XjD4JaPrlhcebBdaTHJFJk/OC&#10;mQeRmvyx/Z30nUvCn/Bxl4+SaFIoNS8LWd1Hh2/ejyPL3tlcbtyMpzye2a/SH9hvUzqn7JnhCZN3&#10;/Iv26DzH3E4jUcnc3P41+dPgmx1Kx/4OP9eN7M8a3XgC1lt3jmO2VcumXBPDZHbgKBnBY0RA+x/+&#10;CmPhfUPH1h4J8JWQZoZvG1jJd7B0jQM2TyCBx1z1Iz1r1r4Y2Nr8L/ghGzu37myZ2bkEnbnP1/8A&#10;r1B8bfB1p4o8ZeH7q7bizvvNRcE5O3/9f+TXjn/BUD9pKx/Ze/Y68ReIUuVhmh0mT7HyvEmPlGCR&#10;3PQHOM4yRipA/HP4razqX7eP/Bb3/hELiIXGm6Hrf2OGB5C0eyN8tIME5zkcjHQdQBn97PiJrGmf&#10;Av8AZumntIUt0stJJXy128hMngZx7/jnpX4o/wDBs7+z1q3xb/aH8Q/tJ+LopbjypWK3V0ofzJGY&#10;ljux15Pp09hX6K/8F7v2ntI/Z8/Yq8RWwvhHqOpafJYabEsm12llXyxt+U54YnqDhT7mqYH5p/8A&#10;BG74c6j+2x/wU98XftAeLJ3vFs9Wme1laPfCUSTgKwAAAAQg4y3JOSST+s//AAWL/aXtf2VP2IfE&#10;3iuK88u8/sx4NPxIF3TFcKoLDGSegPX36V89/wDBtR+zCnwp/ZeX4oala/8AEx19jNcGaHEiHn5N&#10;3cdT1I5z7nwf/g5f+PGqfE/4ifD39jXw1cTD+2tcFzrEcUhHm28e3Yhx23sX5zzGpwNoJPtAdd/w&#10;a8/spTaD8PNW/aJ8TWDreaxcO1v50f8AtEFgSB1GBgHHXv06L/g53/amu/CfwB0/9mnwq3mal42v&#10;47Ly42+YxbwXG0fNg4C/8DHWvvD9g74NaZ+zh+yV4b8G2lssLW2jxtcKcf6wrubPbqW9q/G39qnR&#10;NY/4KFf8FyrH4YvC8mk+EZIYriOO6coTgyvxn92xGcEc8KR2AOoH6Gf8EHP2SLH9mj9jzS9d1LTI&#10;4NQ1qEXszeXgkOq4PryOenevgb/gt/8AGHUf2vP+ChPgL9kLwXqn2200vVkutUhRyV81mVEV+P4Q&#10;rn2Dn1Nfsz8V9b0T9nT9mm+vlRYrfR9FJ8tCF4SPoPTpj2H51+J3/BED4X3f7bX/AAUp8bftb+Kr&#10;P7baw6tLcwzSk4VtyhAA3zAbAAobkBOeaPMD9J/2zl1D9lb/AIJq6jpXgOwjS60Hwmq2sK7oxuih&#10;HQqMqcjcPTFdV/wSr+J0vxU/ZP8ADmu3LzNJPpI3+ZIXcMq4wxPO7jnPOSc8itb/AIKl+FG8Tfst&#10;+JPD1pEN02i3CfLgjJjKjg+7fQde1eA/8G9uvXd5+yLpuj31u0MlndT20kbn5gynBVh1Dg0gPG/2&#10;+dMX4c/8FUPg78RI7iaH7dNcafPIv3W+dCoYAD+8wJ+lfpV8QLf/AISL4J/vu9mQ25d2AVPHuD+f&#10;vX55/wDBc7QH8LfET4Z/FiygWOTR/G1vuufNAKrJuXjPRs/gVLcfLX6EeFtQXxF8A47mJkZWsAV2&#10;txymf17UPoB8M/8ABDfXpfDOv/En4NtJtj0Hx1dw26edvzGHK8cckKACO2RWj/wW40ybRm8D+PrF&#10;njuNJ8bWMsXkseQzFCSAeV+bnoemOwrgP+CWtwvhb/goj8b/AAlZNGkMmvC6+zq2cFsMeOgI599r&#10;L2r0z/gu5DPb/BTT9YghbzLXXrCT5ZijY80DggjAOcexIPGAaHuB9XxT3Gv/ALPCli26TTRuKYYh&#10;iv5Z9ua+Ov8AgjXrVvD8S/ip4VEwb7L4zndQVG5Q7n5M+nykjv8Ayr68+DN6PEv7N9jfGKTbNpMc&#10;iq0g3nKDryefxr4p/wCCeF63g7/gob8YPCUdsFFzd2tzEFYqXDIM8DjaGJA5HPb0ANT/AILNWd14&#10;Z8cfDv4g6f5q/wBm+M7U3EiqMKrOo+bvt455A5r7WgeHxV8D281FfzbHLKD/ALI9OPWvlb/guB8P&#10;rvxB+ztdeKLOOYyaTLBfR+Q2WVo5Fk34x8wAUkr39QcEe/8A7F3iH/hOv2XtDv5pmke50OEszMeW&#10;2DnqcfqQfWjoB80/8EwtWvvDn7RHxQ+Ht1axwRpry3UPlIFWZX3Lv6DLZQ5Jz17d9b/gsj4aFt8O&#10;7LxtbwL5uk6ta3cL7SQSsq4zjsNxbI5york/hl4juvhf/wAFNNU8J7okt/EWmtNGNu0u8bKSM4zk&#10;BnOOByO2K9g/4KweGl8Xfsva27fOkened90sDtO8gjvkJjnuc9qQHu37P/iWLxL8K9H1jcT51jE/&#10;OCQSoPf/ACaK8r/4Jy+L4/E37JnhLUYZGkP9kwI7K3dVwf1BooA4D/gmb8SbD4zfsuabLF/q7jTT&#10;B8ynO9eGB6ZHboOVxjPX5VvNDufgH/wVIs9QiQQw+JdOkjlbzAu6SIhlGM9OuW5OQvY1q/8ABvB8&#10;ZZdZ+HuoeAr6+ee40vVJEmG4YQSneMDsBlec85Fb3/BVrQbjwB8WvCPxjs41Z9L8SRCRkcrsSZtn&#10;zdPlUncV74weCcPYD6C/4KOfDWP4n/s33wQt5lxp5CsykndzgAZ65wc89Kzf+CZPj+T4n/svWejS&#10;ySSXC2TROZgRuKZ+XB4HYe/6V6Lqd0vxZ/ZiW5tv3plsd67V/vIDwDx37kdK+Zv+CUHiuLwx4u8X&#10;fB4yeW2ja5KsEbAjej5Kke24Nz03ZAx0pAW/h2b74d/tl65pUrlodSSO42+XgB90gY8cKDye2S3t&#10;XX/tJaXcWvxa03Wkj+Z1mMPl88GIjPYZyR3H44JrD/bEtF+G37THhfxnNO1us179mllDbflZt+0k&#10;8DJUD/gWO9d78a2t9fTQNbiB2SIyybmCqzYPBPp8uevrQQ1Y8a8C+Jxp/hTwjf29yzLa65NaLIyk&#10;AL5zrggAbQcoeRx07iuU/wCCp/wu1XSfDMfx08DvtvtPhjv7OVN3+sRg5DexVcEZwOh44rR1I6hc&#10;fDLxJa6dKq3mi+I5JGEbAMIy6OTnOAcAHPODzwRXtnglvDn7UH7KkmkyWYuriPTWRF4HlOvykYyf&#10;7pzz0bnnNAjqv2HPjP8ADv8Abs/Y/trG6uIboahpzW93AY13xTdGyuc7t3twRk5Oa/F/9q3wB8R/&#10;+CUH/BQmL4p+GLKSPTZL5pHWIFY3jcnegIA7jcOP4RnjivfP+CZ3x/1z9gb9u3XP2XPH8l0mg+Jd&#10;RaXQ5J3JihkyMoN2Mjpk9BsY47n7d/4LPfsRaH+17+zpP8QNFKtqem25lhcZO/B6g4Jz8pBJ7bun&#10;etjQ9H+HHxR+HP7f37JwtodWt76PWNGWSGbaMRsVDYJ5A6Y+YKSRwMAkfgv+1n8J/Hn/AATn/bE/&#10;t7wc8kC2epPJZhYQiPGrDfF3+VlIG7GeT3WvbP8AgjX+2nrf7K3xcvv2Z/iJq/2GzuNQJtfNunRV&#10;uAfmiC4AJb1JHPTPf7k/4K9/sh+HP2qPga3xM8MWG7VbKIyeXBCA7sAcH+L5iCoHOQV5I5o6gYP7&#10;O/7Qfgj9rz9n+1e9eOS3urIiaFpRuifBEikbiCep28cdRwQvK/tT/BGHwP4R8D/CnwJpkNqy6CLa&#10;0him8tXjnuIvMAXaQOBnHXoBncMfnX+wL+0j4g/ZV+Op8DeNdRurTR9Ruha30IYbbeTJAfHTknB5&#10;A7k8V+qHiHUfD/7Qv7UPgHwPZWayQ6cljdtE0vRUXzFLED+9s4yMkrwwGaPhA/SH9mPwxa/Cz9nS&#10;yso0WKKx0lY1+6vyqoUegB4Ix04r8r/iKll+1v8A8FqvBPw41m1+36d4JtpdYvIo1fZBMp/dO3PQ&#10;Ns7Yzsz1w36qfGPVx8N/2d5pI1jTy7Rm+72VM8DPOSBnnua/L7/gip4OuPjf+318Xv2obmCOe1iu&#10;l0TS71ZN6yImPNHqeRH82e3fBo8wP1b+MWp2Xgv4JXBmfywlr83zdAOSeMZ6V8Lf8EYNFk8R3vxL&#10;+MOoBpJNb8c3xt7gNkNbx7VRQ+TnAGMdsY65FfRH/BVv4xRfCL9mzXNc+0/Z/selyybuBsbaSByM&#10;ZyBjtmvO/wDgkd4UXwP+wp4e1yfSPst1faS1/cRg8tJP8/mZ65O7J+ufSpAq+IPtHi79trTLWSKR&#10;YrHRpLjcucAtIq7T1x+fJH+zV74vapHq/wAcvD/h2U7ll1OQoJFzxHGQAOODnkckYB71j/s36gvj&#10;n9r3x7rDPLs0dLWxT5Tg/I0hOeMjPbHuTyBW/pDz+IP2lVEkW6KK3mdpiTg7pQVHTrgsfTB6UE81&#10;zO/bw1waf4CuNMDBFmt4bRmbP8cn3frg/XFe9fBezt/DnwOUmzVI49NVAqdlwvHPQjn3r5n/AG3R&#10;P4r8TaJ4Ks0VpNQ8SWieXJJtzHE4kbnHXCsRjrjHY19PPbnQfgb5MskgKxIN+4YCgAfMc4/xOPfA&#10;ET4R8H2lp8Uv+CqjTmJpP+Ed8NsjsjBgsksiEHgZB2rgdAcHr2+4P2qtY/4Rn4OyRkqoW0dmXkZJ&#10;HHfNfD3/AATgu18Yft6fF3xEluzrY3NjZiTaPl2pMSDnn+P1Jzk9CBX1H/wU68anwh8E9Y1FQqra&#10;6TIzYyQuATz04OMflQUeK/8ABHHwpNH4P1zxpeK3na54m1G9kYNkMv2qVVbk8ZATgdDmt349+JLe&#10;+/ag8KaAZZFN1cXUyom4KzBAy/Tbgcd6v/8ABHzTba2/ZI0XWItMa3W60xrnyzIXO59zs24qMktn&#10;Jx1PfrXG+KoG8Q/t0aSiMGj0/S5jIrMRtLuMYGMDofxxg4BFPcD0T9r7Vo9O8MR28CRiS30+MSCV&#10;ThFdmI3DH3cgdwCVHPr6n4T0t734DXCx3Krut1LMuOeBn9SD7Yr5o/4Kg+J7rwP8N9U16H/lzt7d&#10;7dJF3IcMNu4dME7DgnBxz1yPpz9lzVtO8c/s4LqSTJcC60lXWSNgVGRkY6+o59KQkrH5x/seeP4P&#10;CP8AwV58WeDYrksuraLDNJ5isu5kdfU4zh1X0A4znr9xf8FZvCWmeLf2W9Wsbm2jdpNDuciRdwX5&#10;GIO3qcNtIx3Ar877bSdd8K/8FwfCuqw20scV9ptyJmzjem0nBCn7oYKRwcMxHoV/Sj/goJeCf9nu&#10;9gaRVm/sOYI7Y+RirAZyehPcc47HpVdhnC/8EqNGtPDn7Bmi6bHNcTW6+GyPOuIdjSAg8kc9jn9S&#10;B0HCfs/Q2t//AMFD/Es4tszLo9oLi4ZQNoZ5SiAY5Ayxz3yvpXtv7HejwaR+x3YQWjybW0CERyM3&#10;zFdowTwD0xyB3PWvnX9j3UV1H/gpJ8QIILZ1a20+yD3LSnaD+8IXGOy5JOc/d46ZkXU9X/4K63Vv&#10;b/B26trgARu1tGyH7pVpYxjP9zJGcdt3I617L8LWkH7MMLtNJMFsI2UyfKzgDIyOx6ewPrivAf8A&#10;gt8sFp+ztqctwWZf9FZVRvmb96udp7HAwCOnFe7fAr/SP2UbE3JB2aTAXVux2jjsDj6dKfRDPlb/&#10;AIJb6nazftkfGSyA/fJ4mty0ZYsWHkIBIecYYqeBwAo4GaT/AILX6VPLc+ERuRF/4TrT5G/eBdqi&#10;RfmYnpx6dWwO9Wf+CcPhv/hH/wBtP4pXxvPkvtQtpIYztJKpCibjjJBBG0g9xV3/AILJzG2vfClz&#10;PbNIkfjjTH29FLLIrA5HQg85JA49zQtwPqDVUI/Zqtcw7SbMeYu7oCgyD04zgfQ/WvCf+CYUCj4F&#10;+JZvsCWgTWNUDAr8xP2iUEn5myxPXJzk8Y4r3zxA6z/szRplVWSxUKGyODF+HQY6+leNf8E24LZ/&#10;gLrFxaQXDedeXzSNdLiQsZpGyQOB16ds0/sgZX7Kdq7fti+NbvMqxrBaxxx7CF3bWJbrjr7fwjPW&#10;rHxI0/7f+3D4Xke4ECwwXwaOZTuLkgArzgDnvyTjAPFXv2SoUf8Aad8ZBL2PKXFuojjYsdqxqMnJ&#10;4zjI/mc1h/EG5Y/t7eGbMfMfst4WYscgmT06Y4Hvgc9hUgbf/BQ68tmvfC+nzszRzeItOhkVWA3f&#10;vAccg+nUYPTsCR6P+1LexWn7LT3kVwyqNIk+YyDH+rB3HkemfQ5PavCP+CpN3dw+KPBcYDbT440l&#10;FAZl2q0irncPUM44wdxUZxgD2f8AbA3/APDH99mVjJ/Yk+1Vx1MfHbgc8YoA4r/ghraRWX7BmgXT&#10;WflLNZ3E0m77xZ5WYksCc9cg+hHTFeTfCzTLvXf+C1GoavBL/otj8P1EnzMA7m4IBIJxkbSBwCQ7&#10;dRXuv/BIbSZtF/YK8L5WFl/sBTE0MZVSCOG+YA4PHbpj1rwz9j1Itc/4K8fEa/8AL2jT/DNpDIy4&#10;UO7uzk9M4xwD0IJ9qAPUv+C9etHR/wBjTxKAVZV0llbzFLAbhjtyc/Wvcv8AgnTDa6P+xX4SWwUL&#10;HH4VgaNNpXavlZ6euD+ePYn5O/4ON/Ez6Z+y/eaf9qji8+a1ikaSTnaZUDbeRltp44PNfYf7Iun2&#10;mh/scaHY23meTD4VgSFplOdohULnvnjp144p9APzx8AQad49/wCC9McTXW46L4DuZo7cSbtjNOig&#10;9Tjg44B5POOh+7P+CpHiK78G/sgeIb2CVibfw/csPLTLFhEduAePvY/HGeMkfCv7Cc974h/4LffE&#10;yaK6eW10zwjBFJ+7yFlafjDZ6f6zjGSSxHSvqL/gu94yg8I/sUeKpZJ3jP8AYE8aLDNtkfcuNq8E&#10;5PqBx16A02Bg/wDBuJoH9jfsEeG9UmsEjn1S6v72aZI8b99zIc575XGfU188/wDBy/4yl1i28J/C&#10;SA2wm8ReMbK0QXEbsqHzEy5BONuQAQeDz06j7G/4IUeG7bw3/wAE6fhrZw2Nxbs3hmKaaK5lLMry&#10;ZkYDJztyxxnoMdetfE//AAWO1y08Xf8ABSX4AeAmj86RviJb3DQ+SWQqJB19c7frwemOUtwP1k+B&#10;Wk23g/4B6fbCHy1t9HjXaoAGBGOn/wBfrmvyd8NWVp8bf+DgzSg9w0kfgnwxd3u2KZSokfy4sMoJ&#10;wG80nnBOK/W7U9Qh8O/BOa5dW2x2H90cAL/9avyR/wCCR8dz8U/+C0Xxu+KEU/mWuj6XFpNvIISI&#10;yfMR3VGyTwVyec/MO1FtLgfqj+1ZrQ8I/ALULxiyrHYvnbjjCf5/GvzM/wCDa/Q7nxh8Tfjf8b5n&#10;Ey6x44+xRTxzB0dIEUgqcfMCXPzZydo4znP29/wVy8Xy+B/2RfEGprGXjj0W43eW4Uj92w7joSRX&#10;gX/Bsj8PbbQv2CtJ8YrYRwzeINX1HUZnjUr5ha5dVbHUHair3+7700rgdn/wX5+LUfw7/Y38TgXd&#10;xE0+kyQL5DYfc6so5IOOTycfgeh6b/ghB4Fu/h9/wTo+Hen6iW8y40FbyUyNuIMrGTB9xvwfpXzX&#10;/wAHLetW/ij4S6d8M4dQnFxrGvWlnY20EmDcStIqmI8YIIJ/FRX6DfsjeB/+FXfsx6D4akby20/w&#10;/bwSbuBuSIAn25qQPzi/4Kqa5/wsT/gpz+zz8K7Yedu8bNqdxD5bHi3QuMYGO5ycggevOP1N1+/T&#10;w98HZZ2ZVxZ4Vug6Z/lzX5J6VpDfHH/g4A0u1vW+02fgXwdcXtvG0gYW8szxxkjC8sAx6kH5h2Br&#10;9Pv2u9e/4Qv9nbVr+FlDQ6bIygtgZEZxnpxn1IoA/OP/AII7a7N8Sf8Agp/+0F46uYZpEtbyx0y1&#10;kZF2oqR5fJwMtuI6/NjGea+sf+C2Xj3UfAf7HPibWNLcK1vpMjsyuQwHcDBGD2z2GcEdR8pf8Gw3&#10;hi51q0+NHxc1KA+drHxQuo/vBtixRRtt3d+ZMdSOB0r0z/g5N+I83g79jnXNNhuJY/t1sLX91j+M&#10;EEnPQcg56jbxTsB3f/Bu54TuPC3/AATi8DSX9/HdPf2s94s0YIULJOzAcgdBgZ74z3NfKH/BxPqN&#10;h4q+Nvwf+GNzFcSf2x8SrNNtvGHbb5wyQO5BzxnnkdRx+gX/AASD8Ay/Dz9gv4c+HJ3j8y38JWnm&#10;GPoXaJWYj2JOR7V+aX/BX3TP+Fn/APBWT4A/DZZmdl8XJdN9mlzJGsTCXO0dPuk5PTt3qugH7Q+B&#10;0XS/hPCF/wCWenhRu9kxjj/P8q/IX4I+ILP4mf8ABw/eGSfy38P+C7lI42s2zIxdcjcSPXdkZ4OP&#10;U1+u120WifB+VnBVY9PwcHoceuK/HT/gmVBb+Of+C73xa8VCxkf+w/Da2y3AjUqrSTKfvZyAVXHT&#10;+HB6cpAfrp+1FrA8P/AnVLncoZdPcJuYgE7CAPz/AEr8yf8Ag2StoNa8X/H3x0nW/wDicyhWyduy&#10;Njw+47x8w9x+tff3/BR/xFN4Y/Zj1y+gdt0OkzSKVjDHITjj1r43/wCDXLwlb2/7H2reO4J5JW8S&#10;eNtRvJGmjG9cSeVjhjxiMY9yTzmncDvf+DjLxPLo37C/iuG1nWOWTTgiv9oMecsBgYPXLZ9+legf&#10;8EGfBV34I/4Js/C/SdS0xbS4bwvbzSQhsn94DLn8Q4P4186/8HRniabS/wBke6sIY2Ml1dQxY/h2&#10;mRQe/POMg54Ocd6+4v8AgnF4Ut/BX7H/AID0C00/7Klr4Vso1t8D93+4T5PYDn/69DdgPzP/AODn&#10;vU7rV7zwF8P7LMkmteMrWBV87CnDhsMOcjIHYHp1ziv1g+BFsvhz4F2FvHEFW20lEVckEKse0D8h&#10;X5F/8FwfEy+Pf+Ckf7P/AMIHtVm+0/EWymmiMZL+Wsyj++OCCeCvVevr+wFpL/ZHwXkfLL5emN8w&#10;XphT78e/YUrdQPxz8Ra7d/Er/g4n8C6XabmTw/ot9czeTuY4aPZ8+SQoPA4ABwOvNfsp8YbwaZ8H&#10;L65Yfdsj95ugC/4V+Mf7Ct5/wtH/AIOC/GevW0u+HQfBM0cjR/N5Ra4gwrZPBOS3y5GGr9ff2s9W&#10;XR/gJq0vmomLJyGk+6PlPv8A1/OjYD8tf+CDug2vjP8A4KSftI/FNbV/LXWLWytplU7APnZl5HY7&#10;cYzkHqep+yv+C4viv/hGP2LfF0sVxtZdCm2q2Bu+RiFJI6HHXPFfK/8AwbHWcuqa38dvG1xdiY33&#10;xQuI2kVRtJSNDhfpuwe2c44r1b/g5L8YR6F+xZ4g09pjH9usWtty9i4xjoTznGR0BJ9CDoB3P/Bv&#10;X4Yg8O/8E3Ph21vcm4W60c3TSNDtO6V3kIPPUFz+vbFfI/8Awcci18V/Fz4R+BZ7xF/tD4m2NvJH&#10;yXKNIOgB7YJ6A9OfT9Bv+CSHg5fAP7CPw50JVZVt/B9kPmbcC3krls4HU5Ptur82v+Cw+vah8R/+&#10;Co37P/wuGo3ixz+Ora9PkLny/Il3FucHkdewAOe1G+oH7I/DiAaN8I7ePgBdMCqV/wBwDP8AX8a/&#10;KT4WqPil/wAHClzcxxKY/DHgWWWTzWO8NJMVG0ZOQA5yePvY7HP6u6k0ml/B+YknclnjOfb/AD+F&#10;fkD/AMEqNQ1f4lf8Fwfjh4pvIJNuhaJBp4lb5iS0m7Gc8H5T68j0ouB+q37YWrS+Hf2fNWuYYmZo&#10;7GT5UXceF5/TNfm//wAGvWgm98OfF/xvdRMJ9U+KN43mNIXyFRR1wMk55JAzheOtfeX/AAU61VtD&#10;/ZQ8R3kEuyRNKnMbf3W28HqO/uPqK+Nf+DV7wfpll+xRfeNo1/0zXvGOpXV/IVH7xxL5anI/2V9T&#10;1NAHVf8AByh4htdJ/Ym8Q21+I/LmtEhTzJim9mkQY69uv4Z7V9Jf8Em9Ft/Dv7BHw3sBFGjReC9O&#10;EixsCufsy5II4IJywI69RXxn/wAHSetW9p+ypc6S84V7q6tYoozJtMsnnx4UcHnBY8Y6emRX3j+w&#10;box8O/sg+D9OS0MH2fwpaJ5O4nYRABgZ5IGMD2oYH5Vf8FCSfEH/AAXl+Afh8mNkh16S4+XlyypJ&#10;ncMcL8i+3Xkk8fsl8Rm/s74NXzBx8unt8xXgDYeeK/HD4iWbeLP+Dir4cWjxJMtjpN5P5ciqWBCz&#10;Y6nOQSvbgZPrj9g/j/eRaT8CtVmkdVVdNc8nj7hoA/I3/ghXcaf4n/4KwftEa5qUdxJfJd28dvcX&#10;UI3rGpYNGTkYz+7I+XnbyelfpJ/wVJ8Q23hz9k/xNe3U8ccaaRPuMqMy42H+6QT9MjjPIr84f+Db&#10;7SrTX/21v2jfHTW5jmk8UpBt+0bgCrSlwOOeTySa+2P+C7WtWekfsJ+MjdTSRq2g3C/JJtPKHjof&#10;X0P0zijZAeP/APBrVokel/8ABPu31hdT886n4i1G5Zfs+zym89kK53EnDJnJAyD+NcF/wdX+IPsX&#10;7KT6a0rI1xqNugEcRYkF1GDyNo9+eo46Ee4/8G12k/2b/wAEvvAbv5JaeC4l3RKRnddTH0HOMA+p&#10;FfKf/B1fr0V14W8J+DZNTVI9S8U20U0GGLyKDzjAPQFc574AySKAP00/4JpQWtl+xR8PbWCNV8vw&#10;fY/dj2A/uE527mxznjJI6Hmvyz/4KpaXJ8Sf+CzXwB8AvdOu3xE975SjOUhXzCpG7riNtvy/xHHp&#10;X7C/s36TaaB8CNDsbWJYxDo0K4z6RD8v5Cvxv/ae1W78d/8ABwx8INAsLNRLoq3dxcSyNj5PKboQ&#10;ScjHIOM554NO4H7V64Y9K+FE+5AoWx+navxd/wCCV8Wi+Nf+C+Hxh12cu13pehiK3YKpUqZVBJIY&#10;84EeOcnkkV+y3xVvVsfg/eO3/PnhccnOOBx3r8f/APg36ksvFf8AwUk/aS8a3Us32z+1rO3+ZXXZ&#10;gyhid+SMupwvB+XoBTuB+p37eGuWegfs3a9d3b7UXT5dzrtyq7eSM8ZxX5//APBq5ZW03wR+Jnin&#10;T76SeLVPiZfTK0yEfwRjcrH74Yd8cEEHnp9lf8FZPH8HgH9kLxNrV1BNJHFpM7OsQOfu9Mg5FfKn&#10;/BqhpFnB+wHJrcG5W1DxVqExjZzxiXYAM9Rhevc0AdT/AMHLd+tn+wH4pRdSa3aSzEb7WRd4ZlG3&#10;5yOCSPu/NjPYGvVv+CC2ltpH/BMb4WwXFitvJ/wjMLSRrGVwx5J5PfOfx7V80/8AB1LqU8H7HU1t&#10;BJOVkvIVkjjzhgZYwM47ZbH1Nfb3/BLzRm8PfsMfDfSm06S1a38G2CNDM3zoRboCDxwQQcjsaAPz&#10;U/4OF9QtfFH7YPwE+HWoSn7JqHxMsftC+YuCvnoOe4PUY569M4FfsP4JFrpPwrs1iO2OHTECrxwN&#10;g/Svxe/4K+6peeKv+Cwn7O3hiDSfOgTxpHM21SucOGKg9eVBI7fL3r9o58WvwycONuNN+bnodtAH&#10;46+H38IfFH/g5A0uJZ1uptB8HXlzHHHKG8iUtGo3YJ25R36gH5unIr9a/wBpSS2sfgZqzzSsqLp7&#10;4OOThDX45fsA2g8Y/wDBxh8RNRmikk/s3wtLGpPy7R5sGCRkjIPA7gKSfU/rZ+3frf8Awj/7MniK&#10;9Vgu3S5tpLBedhwM9uffAqbWA/L7/g2O0VNV/aF/aE8ctfi88zxt9mS4YDdIF3HPTjAYZGcL0xzm&#10;vsX/AIL46ydK/YG8cTJeNG39gXA+WYRlso2Ru+mQMDPPWvlH/g020t7/AOGXxW8dHzmGsfEa4k8y&#10;YjLgRod3fuSD9K9s/wCDljxjaaD+wd4nsJJD51xaeVCiuOWOegz2BJPt69KAOu/4N0PBFp4N/wCC&#10;ZfgCO2uI5jeae15I0R+XdLIzkfUE4PuK+Yf+DqLWppvhr4T8DCIzLrHi61t7iISbMx7sdcHuR6ev&#10;bFfb/wDwRL0X+xv+CdHwwieNVZvCdozBWBG4xgseCeCfm/H8K+Af+Dl7xJc33xb+D/gezumf7X8Q&#10;rF2tQDtkw+Bu9Tk8AdRu700wP1j/AGS9Ag8Kfs3+G9HtolRbPQbeJY1zhdsQH1HSvyO/bQ874jf8&#10;HAnwW8OW2nLc/wBlwXV1eBl3MgXzAGHPAU8n2GTwK/ZP4ax/2b8JbGNoWj8mwAMe7JUhcYzX40jV&#10;tO8af8HJXh1IZNz6X4TvTIvnYUEqy4GOc4fkcnOPemgP2S8eTfYfhFcnyyqrY/dxyBt6df6/jX5D&#10;/wDBC/TV8Tf8FRP2jvHs8Mfmx6ta20bR87AwmJUHPIwv1yBX6zftCakujfA/UryWPHl2LEqwzn5e&#10;h+vSvyr/AODaiLTtb+PX7QnjCC5EjXnj1o1i/iRYxJwxyc8scfXPGcAA/Qr/AIKdaxDof7K3iK/u&#10;bpYlh0id2ZpFVRhepJIA/EgV8m/8GtfhKDSv2CLbxKYG87Wdd1C5nmbB8xvtLrnP0UH8fqK9m/4L&#10;u+MLzwf+wj4z1Gzn8tk0G42ybS2MxsOmRk+1c7/wbhaXbaX/AMExPh+YFRvOsZZGkUAbi00hJPJ5&#10;BJH4UAeA/wDByd4tMU/wy8LQiKRrz4jaYPLmYqmBMOCQeh6HkAD0ODX6Y+FZRY/AGGUy/d0lfm/4&#10;ABnrxX5bf8FqLC6+JH/BR79nX4fWMkLeb4886aOUZDrGUfGMdcKcHP8A9f8AUH4nM3hf9n68SeXZ&#10;5emn5lc8/L+FJsD81v8Agjvotp4w/wCCoP7SHxJmvkea21y0sYVjXgRiPpz0I2ISBxlu3Q99/wAH&#10;IvilLT9my08KrcfvNW17TbOOFZFXzN1zFuGT0+XPPI/rg/8ABu14TOqeIPjh8V72+WabWvilfKpX&#10;bsZISUDIQegxt55OOvSud/4OL3uPE3xD+EXw0gf7QNc+JWl281izcvGrSSErz8uCq5bDYC9Oc0wP&#10;0h+ENiujfsv6fYINqw6DGiiQY6RjrjH41+V//BHzSdc1D/gtj+0F4gkvRdQxWlpHMxYNhsfKMjjI&#10;B+71wcn1r9WZ4oPDf7NzRONqw6MBt3Z6R8D6ZxX5Vf8ABvDYnxN+3n+0h49t7rzoZPFENvuLkjbH&#10;5gU49MHGT7e+Z2A+oP8Ag4w12DSv+Cf3i+KQMfO0aSNRGucMQQOxwPfsMmvTf+CItjBp3/BNj4W+&#10;Xn5vB9jI0hQr5mYEO/GTyep9Sc96+ef+DoiOK7/YZ1KxaZY28yFtzN0USL065PoMDvyK+pP+CSOg&#10;T+Gv2APhvpEsAheHwfYgp1Cn7OnfAyDjPT86oD8tP+Ctd22v/wDBcf4CaWv7w2+vQny9xBwZQfQ4&#10;OV+Xqc/hX7b+NJEj+DF47vjbphPy/LzjjrjHP0r8Tf21tCk8T/8ABxV8IYLnVnMdqzzeTG2JINkc&#10;rK5JJHJ2rgDOEP4ftZ8XoZ4fgrqkNhN5bDTHEbbScfL045oA/HH/AIN1LeCD/gpl+0tJBay3EDat&#10;GEvVLPCSLicugbuVLAcnOGxgV97/APBdm0t7/wD4J7+OrSZFdpNDmCqwPPynjjnnGP8AOK/P3/g2&#10;Xkk1X9vD9pDVodR3RSatbjyXUhz/AKRc7XxjoOnUZ4z0r7x/4L+W11N/wTr8cTWn3o9Fmb/WBcgL&#10;nHLDnjg8gHkggYpS2A84/wCDXCW6b/gmd4fjuJ4ZF+3XflmOTd8vnuMcDgjoR1796+Uv+DvJ28z4&#10;axizmkjOuMZDGzgMfLxsJxtyecDOeMjjNfU3/BrPp2o2P/BNHRmvLIQrJq15JCytxKpmPz/U9D05&#10;HTufm3/g7l0qO50r4d3jXJCp4gVZIlZd7Aq3yr3L9SAD0zTA/XD9joxr+zB4LSKaVlTwzZhGnXa+&#10;PJX7w/hPqO1fiv8AtiSRwf8ABy18J5LiYW6s0CI6RCVpSftC7SN+VXGccADnGckD9pv2PNKTRv2Y&#10;fBmlWqSKtv4ZtIo1mALYWFQucEgnGO/avxJ/avunvf8Ag5z+Fttqy7o4Li3aLdGdwwLwqDyQeQCC&#10;AOGx1qUB++GrS+T4LmkWQDbZsc7Qf4a/DH/gkzrx1P8A4OFfjIxks2R9PmUCA+YPlng5BR9oYEnO&#10;c49M5r9zPEakeB7qJDj/AEFgpwf7tfg7/wAEdPtOp/8ABwT8YpJdRtf3Nrffu4ujJ9ogwBzjcCRk&#10;HP8AEPpQH7Bf8FJbWO8/Yx8dRvd/Z/8AinbrbN/cPlNg8KTj6A/Q9K/N/wD4NANH1K1/Zy+IF3c2&#10;8aRP40lCOEw5228KnPPY5HT+lfpN/wAFGTYJ+x940bVLWSWH+wLkSRxyhGI8pujHofQ+tfnn/wAG&#10;i1rf237KfjZDC32f/hPboQs0h7QwDO0jgdsdc0Aei/8AB01YXl3/AME7tUuIxH5cWpWjSK23cR56&#10;ggZ79Dn2PBr61/4JZ2mn2H7A/wAM7bSPtH2ePwbYeQt0oWUDyF4YDofwFfH/APwdRS38X7AF4LIy&#10;KrapaiZ1ztKF2BB5A746Hmvr7/glbZPp/wDwT/8Ahfbsj7v+EL0/d5uQ2fIX72c89jkk8cknJoA/&#10;Pj4nW7y/8HKvge8hjVdvw/uPNdpAuRufG0jqQzcr1wc9K+1/+CxkVnN+wr4v+1hTH/YN0W+92hY/&#10;w89OfY4r4t8bWt5r/wDwcm+HbC804ImmfDmWWN9rFjvmcEnngYxg8jnA56fYP/Ba+eK3/YH8aRy3&#10;JjVvDl4o3dG/cNj8+3oecjk1P2gPzn/4Jb+J4bv/AIJ66fZjSvL8nQDAYAWbdz97gA/MdrkYP616&#10;x/wbD2Nl/wALI+Ot/bWe9f8AhLY0W+kQLJIPLY7Dz91Sfl4Bw3Pv5B/wTT12wf8A4J1WEsNiPKTw&#10;00TEswy4kYM3PT5hxjHBXHFev/8ABrhayReIvjpO8LfvvHTSs+04Z2Vs44G0DGMH8OMVQH1f/wAF&#10;94Un/wCCcXxBQ3ASQ6FMi7s87htx15znH+eec/4NuNAi0X/gl74Fkh1OS6W6juJlklgCMA07/Jwx&#10;zt+6DxkAcDnF/wD4OHZbxP8AgnB48isWffLosqsseclep7j0z36Z7Uf8G5unRaZ/wSy+HMSWohZr&#10;KWR4w+7JaVjv9g3X6k0AfKH/AAdhX2rf8In8M7C0hkuon8bW3mWkUIcynkhQCfvE4HvnHSv1V/ZS&#10;Ey/s6eFWkgaJv7Dtzt8nyyv7pf4e30r8l/8Ag67guRefCd4tQmtY28aQKJ4PvRsSfnAyMsuAR2/E&#10;jH63fszJOvwC8MfalPmLodvuXGCp8scdTSTA/GP9u9H13/g4u+DtlHpLztCpffIvEQxIdy4A+ZSN&#10;3U/eFft14xXyfhnd+bhQunktx04r8Rv2sbLStX/4OTvhXBqepXcbrbt9n2IQgZY5WUE5Iww3ggYO&#10;dueCK/bj4gP5Hwx1Dbzt09vvf7tAH4pf8EEI7Mf8Ff8A9ooibfIt5sXbCu2PFyfl68YK7emPlHI4&#10;3fqv/wAFKm/4w68bIL5rZjoNxtmVc7G2HB6HgdTgE4HHNflv/wAG+Nnok/8AwVL/AGmNWsbNYwNe&#10;KIu11YE3Uxf5T2ZuQSc1+nn/AAVGjgk/Ym8fRzXi2+7wzdj7Q+/bF+6bDNtIOBxnB56UwPhL/g0c&#10;kx+x/wCLbX7TJIsfji7Ckodq5SP7rdCDjOOCDn1FdR/wdYyXB/4J93iwY/5C9iWba3A84A4IPHXH&#10;OQQSPSsf/g0otyv7CutXKjEcnjO+8r95n5fk7duf0Pern/B2BOsP7A5iJUeZrtiFZv8ArrnA9zgj&#10;/wCsCCAfYn/BJCO0i/4J9fC82Uaxxt4P08rGqsAubdOOSTxX5vf8HHK6bqv7bH7O+g6/cx/Y7jx7&#10;b7oyzAlvNQKM7uPm2jIHGQe2D+jv/BIa8hu/+Ce3wultpHZf+EN08K0jlmOLdBg+/HP0r83f+DiD&#10;VhZ/8FBP2cBbvBHcDx5bAbpD5jo9zGrADAG05APU5ZcY5yAfsx4Jt4rP4cWdvancqWKrGWyT93v6&#10;mvw/8DJZap/wdCy/brdVki8PsYQ8pG7C46MOflOflx93Pqa/cLwac/D2xMrhs2C7m6Z+XrX4a+DH&#10;/wCOoSZdPjfH9jsLiNlBGfKJ+Xjg4w3PP3uT1oA/bT9oG6Fn8GtcnJ4XTZc4Yg42Hpg9a/I3/g1w&#10;v77XPjB+0B4hFhFHDefEK5kWRM+ZuLu3ltk8rzkcZB6nmv1m/adEjfAbxAybd39lTbWdNwX5DyRg&#10;8V+R3/BqaY4viD8coV1W1Zj42kP2OOMhxhnAbPTB9s9O1AH2f/wcG6NDrH/BN34gJPMY1j0OZw3l&#10;l/mCkgYHqe+Dj9Rjf8G3FjHZ/wDBL3wC0d75yyWsjrlt2wmV8p9Ac8dskdMVv/8ABwFNMv8AwTc+&#10;IghiVv8Ain5uCxGBg57jtnvj69Di/wDBuKIV/wCCYHw/8vygzae5Zom+/wDvX+nIHH4UgPkv/g7W&#10;W5/4Rj4ZvDbwyRr4whMiyK/zfK2M4G3B5Bzjtjvn9Xv2QoYrf9mnwhHa2H2NV8P2wjtTnNviNf3Z&#10;yc5Xp17V+Tv/AAdtfaU8L/DeUXEzRf8ACXQBreNh+8bY+ATyf4Wx05r9Yv2SrqW8/Zp8J3cpud0m&#10;gW5b7Z/rlPljh+B8+evA57DoGB+Of7Wl/qEX/Bx58MXg3MiafIsaJdfLlonDeo5XAwDkn3AB/b7x&#10;SiyeArlXbA+xnktjt68f0r8Jf2vNVkuv+Dkn4d6ZHqV4qx2as6W7KG5jmLRjP94RjtyTjtkfur4m&#10;kdfh1cSFyuLEncF9vr/WgD8Uv+CK1uln/wAFvv2jLKO6VtssO5VXlssdxzjseCOhJ9q/S/8A4K5X&#10;Wn237EnjObVJmW3/ALFn80rJtO3YenB/l27dR+YP/BErUZNQ/wCC3P7QUlz4juZJmulDW80a7m2y&#10;lfU/6skJjg4PbkD9Kf8AgtPf22n/ALAPj64ug+1fDt0X2YyF8psnPYgZoA+Xf+DUj+2X/YDjmvpE&#10;eFtevFt2V1PyrIRz3yuAv/1q8v8A+DpzS/tb/C9imA/j6zjVenzHcQzMBkIACOoJZhzwAfSP+DTd&#10;J4P2BZFleQrJ4ivXj+T5cGQjr7FSD154+nmn/B1ENOkb4XwzQETDx3Yuu4dcMQSQOSoDEdRywoA/&#10;UT4EQXcX7KelRymFpf8AhHYS32Ut5bt5Q+6Tzj0r8nv+CSJ1ix/4Lb/HmwDwwwzPauYfOLNwm0OA&#10;f4CA2eeMqe4r9Xv2ehcJ+yhpEaWJMg8Owr5JkBO7yF4Jxzz3x36V+TH/AAS1gni/4LzfGx45YAFt&#10;49y7gWkLAHOOPlHKlscNjpkZUtgPqf8A4OX9Nurv/gnx4nkhkkASzQlo4g2VDpkH0Bx16Dr2r1b/&#10;AIIk6lpt/wD8E1/h/LpKXBjj8J26BbqEqwxEBtPyjcFOVBx8wUHnOa81/wCDlP7a3/BO/wATPaXM&#10;UJ+wsGaaBn+XjcgwRglTjPIGckGuw/4IBXg1P/gmH4DkjuBMP7F2LIPlBC/KF44DKBtJ6nqfUwB+&#10;a3gy+uNP/wCDm9luNEkk32vlqvmMmM26neCfvj+EgYHXHC1+1v7c1uLj9lbxPGrFS+kyqpEgXBKe&#10;pyBxnk8V+NsujXmi/wDBzLpMupXX7ubR5Wt5vtCf3JM7cZwck/Kck/QjH7Gft0Wd1q/7JfiqPT9S&#10;ubV20OYwy2YzIDsOCuOp9PcitAPy3/4NEreW28P/ABUkn8PC3kfxMoe8F1u84hD8rL0Up0BHBDdB&#10;1Pdf8Hdt88H7HHh+2JO2bxTaD/VBuQJTjPVeOc+2O9eQ/wDBoq8Nr4z+Lulxa9NL5OtQ+ZavbkAn&#10;DhZtwbGWAYEYJGBzg16x/wAHdUVg37Ifh+WeP97H4ktPJb3IkyD6cZxnrz7UAfTX/BujomlaJ/wS&#10;q+G8elLJtuNPeeTzFA3M8jEn6ZzX5o/8HX+sQyftyfCKwgupIriztZJI5Le0G+MNdQ8g5G7BTK9s&#10;lueMD9RP+CAdklj/AMEt/hjAnhsaWraKH+z7id24k+Zzj7/3vTJOMdB+VP8AwdTeIHj/AOCgnwtg&#10;a9jeC2svOKlsgH7ZHyw54GDjj1oA/ej9mKNYf2cPBcYYtt8J2IBZduR5C8kdvp1r8N/jNqk1t/wd&#10;LeGZ5GtW/fQw5jhwY8wTDDZYh2JOMjGFcYBK8/ub+ztc/a/2f/CdwbdYd3hu0byY5Nyr+5XocDI+&#10;navwl8awaPL/AMHSWjrJpLFvtSFnjmD7pRbSfvH5XACjaRnkDODnBAP3n+M/Hwk1oxxFv+JXJ8it&#10;jPydP/1e1fiD/wAGsd3fx/t0/H63uredGkvHaRcnAJvJz8+RnPHHI/i454/cj4oQpdfDXVrZo1YS&#10;adIu1jwfkPBr8S/+DZfTrTS/+Cgv7RVobnTbphrDbbjT5d6tm7nPDbRkDdz0+bd7ZAPv7/g4HuhZ&#10;/wDBM74iv5Ktu0K4BLDOB5Tdtwz/AJ69K8Z/4NR9O1Wz/wCCb0NxqNnJEk3iO9e3d+PMTfgNjPHT&#10;HQZG085zXsn/AAcE2b3X/BMz4hyeaVEeh3DfKoJJETYHLL3x6/Q8CvG/+DUvWZdU/wCCcFvbSahc&#10;Si31+9jjS5QAookxhSGOVzwOBwMc4oA8B/4O/tM+0+DPhvd/ZJpFTxJtZRcbVYtFLgFcEkkAgEdM&#10;+9fqt/wT5lvJv2LvhzJe2Rt5m8I2PmQsTw3kJnsP5Cvy5/4O/rK3k+E3w+nbRDJMviVRFexON0WY&#10;pAyFepD4ByOhQetfp9/wTemM/wCxB8Npgki/8UlYnbKoDf6lfvAE4PrSA/Er/gstpUFn/wAF9fhP&#10;PZ2N1eTXOp6UZLVsdPtrjdGdnOOWx83K44r+gNxM3w4VW3K503PQZB2emP6f4V+An/BazxDomlf8&#10;F6vhFPJZ2sLW9/pIuZml+b5750TI5C4bJRsZ3E+gNf0B2rPceB45IZN27T8hlPX5eopgfz1/8EwX&#10;v/D3/Bxf420LUI76SSTVtSCrIvAOA+44XHRmKnAyPrz+5X7el7Fp/wCyV42vLhYtsfh+5ZvOztx5&#10;ZznHOMV+I/7AEviKz/4OVfHEFzp8rNJqF+sn2yQLIsYijKsODkH5cDI+Vh6cft5+3dFqt1+yb44i&#10;0Uf6U3h26ELHHDGI4JBHT1oA/J//AIM9dQa68L/FBpGXzJNcif5VIBzHnA5wOecehFfQH/B1vAJv&#10;+Cbt8zWjSLHrenu0iuw8r/SogDjock7efXv0r55/4M8obyz0f4qaZdW00TQ6vAGjZ8oCEIOB2IIw&#10;ea+ov+Doi8mt/wDgmh4kEVxJF5k1nGXih3kbryDIPoGGUJ7Bs9hQB1//AAbe3lndf8Esfh/Ha3aT&#10;GG1lR/LkJ2kTPwfmOD144xgcda+EP+DtiwW2+MvwY1yHRJpLpdYmWO5W427RmA+WFwRlyoOT08vv&#10;nj7U/wCDZPWdW1X/AIJgeFV1G+WaO2uLiK32rjaolYYPzE5zn0zxwO/xT/wdvxWf/C5vgrc3t7Nt&#10;XVrpZFZisSpm2JJ9SOxGcAtUsD9l/wBlHVG139mXwlqclrJD9p8PwSNHJwRmNSc+nXn0Oa/CbV7b&#10;U4P+DoKGRLySSQ3SPtbDMq/YMEDsQOX78Cv3e/ZWt4Y/2cPCaWsu+P8AsC3KycfOPLHPACn8Bj0r&#10;8FfiDdRaV/wc5WM2m3elzGTVoFZWlZTE32XB5AOJRjcB0YDB+9R0A/oG+KFrdXPwp1C3huCsh08j&#10;cqDqVx0x6/z/ABr8B/8Ag3GsZdE/4K8fFzSbs7JYbi/jMcsjDJF9J8y8DJAB6j7rGv6APHEPmfDW&#10;+Rp1H/EuPz/wn5f5H+Vfz/8A/BvW6w/8FoPi4lpdzyRm81bcWjBZz9ufJJyeM+nXI6UW0A/Wr/gu&#10;VYy6h/wTT+J0UUe7Hhm6LfNtwvltn68fzr5B/wCDQ1pj+xl4mHmW+0eKpwohcbj8q5DjOd/1Ayu3&#10;HTNfY3/Bbhm/4dq/FIrbRSf8Urd/68NtVvLPXaDj/H2zXw7/AMGe9xa/8MzeO7WNl85fFReRVzwD&#10;EoGewPB45OPTrVAWv+Dvl54/2UPCSKCYX8WRZHk7trCN8EH+HuCemcDjIz9pf8ENrcQf8EzPhaAb&#10;5lPhm3A/tCMJMuFxtPyjOMYzznAr48/4O79Nspv2O/DeoTabNLND4ogMNwtyVWHIYHcu0h1IOMZX&#10;BwcnGD9h/wDBDqKa1/4Jp/DG3udE+wvH4cgjNs0wkaPau0KzbR8wAAPXGO9AH5V/8HOUieGf+ClH&#10;wR1+C/YSLLHIyMpEaFb2Ahs5xg5IIyDgcnkY/eD4UahHq/wf0m+jRSsmlRsvz7hjZ65/r+tfgz/w&#10;dHQy2X7f3wgv4hJNK8imO3mCmI7bqD7vPBbgHIHCrk1+73wVkMnwV0J3eT5tHjOZIyrgeXwCD0IG&#10;BQB+B9lGnhr/AIOhEM73TNLqEJ8xJlO/NigXcBwVK4BXCnP5H95P2lotPvv2fPEkWpuqwNosxkZu&#10;do8s89unWvwL1i/tLb/g6GtnmRlLeIII8RwkIzGyGMgtlc8c85fnGDx++/7QkccvwJ8QJMdq/wBi&#10;zDdkgr+6OCD656e9T9oD8QP+DSzWNJ0/9pv4ueGtI1X7ZYs8badctblZJU82QBzzgblVWxk4Ix3B&#10;P6Sf8HA+lWGs/wDBLv4oQ6jDI6xeHZpV8s42lPm3e+3G7b3xivzD/wCDTu2mt/20vi1FJqizLHap&#10;GJlyPOb7TLlsEd8ZAyCOciv1K/4LzR3En/BMT4qJb2kk2PC1yWWGfy22hSSQcE5x6dRkc5qgPl//&#10;AINGpTL+w7rwMm5V8VToDjpgDj36+vSuF/4PAk1NfgB8PrqKOH7KvjSMyGRvmLfZrjGB1yO/OMGu&#10;t/4NDrid/wBinxVE8kbKni6byxHIMqNq/eXHr09qxv8Ag8As5p/2V/BM0en+YsfjaFpJmYfugba4&#10;Xdzz1IXj+/QB99/8Ek/Ett4r/wCCfvw11S2jCL/wjNsm3cSBtQDGSTnpnPTHTHFfjR/wXw8RahL/&#10;AMFovhjY6fYatHJYXVjMsylTE+66GWjwm7cBH84JPyhcBTkn9fP+CK16b7/gmx8LpfKaNR4ZgXy2&#10;fcyYXG37o6duTx3POPyb/wCDhjStJ03/AIK7fB/Um0XVoWutUshJdx3ASGU/aoQoiI6SgkbzgEDy&#10;85yMAH7yaC8h+Dlu1yjKx0UbkZslf3fTPH+etfzw/sI+Nda8D/8ABx94o0/Rkmki1jxxqkF5HCsb&#10;BlLbkLnadnXnGCGOM9a/ok8KxmT4TWsUUbfNpIwkgO77nQ8fyFfzn/s3W1xaf8HMmrWc5sYZJPH1&#10;62bPiFw0IcBhkkswI3YyfMPQYOAD+gv9rcJL+zb4pM9mswOhz74WXdkeU2R+Wa/Fz/g0Cv45/iJ8&#10;UkKpGxkgdIYVAEe7OV29hwuOT909MDP7aftGWtpc/AnX7a8WQxf2VIGEUm1j8h6E9/T6V+HX/Bqf&#10;e6lF+2p8X9Nku/JVg7vbMoWTcbh/vDuOMDrg56ZOQD7f/wCDovS7a8/4JieIZ7hoB5OpWLx/aJCo&#10;JFwvA7FumB6+vSpf+DYPxPDrn/BNDw/p6JZx/YLyeB47WZnwwYHLZJw5DBiOACxwMdN7/g5T0/V7&#10;/wD4JceOF0hFZoo4ZZlaMNmISguQDjkLk56jHGa8/wD+DVPVLG+/4J1Q2Vpa3Eclrr12s3nFcZLA&#10;5XA+6Qc885J/AA8E/wCDwy8lj+HHwvjNxGV/4Spm8k5zxbTc/Tk/56/qN/wTi1dNc/Ym+Hd6lrHb&#10;rJ4VsisCyblTMKHAOTn25/DjFfmT/wAHhmj2qfBH4da0+r28NwPF2IrVl/eXC/ZpwSvH8ORnPZvb&#10;n9Dv+CQGqza5/wAE8vhnqMtwsjN4XtVZo4WReIwOMk5HA+vt0AB+Pv8AwWHlubP/AIOEfhRNNYxw&#10;qLvRXimt0xJIwvZcb87s4IHbpxzxX7+eQbj4a+SPn3aX0I6/J9P6fTmv59/+DgOPRfDv/BbH4V6x&#10;GLdZZI9KknkmlMkZP9oyLGroVAADA5wTkEdMc/0BeE5bS++FllJFEDG2kqdoPAGzP+c/pQB/Pb+w&#10;BZzeE/8Ag5G8X6cot4UfxZqjtHDeF/LDncEY55b5trLg7ScDAAI/dz9urRZNf/ZG8e6TFcJG03hW&#10;+TzJG+UZt3Ffgx8AJNW0z/g5i12Dw5pUGmlfF0yzLLdNIzwmOMu7ttA8xwcYIUAtjk8n9+v2r3gH&#10;7NXjB7u0aaP/AIR268yFQCXHktleeOenUfUUrgfjn/wZ6awbNvix4WumXzF1S1lKtN8x/dlThc8j&#10;OMnHXH4fUf8AwdO6JNqn/BNXV75dUa1Wz1bT5G/uy/6Qo8s/72eO2RntXx7/AMGhKaefi98WHF3I&#10;02bXy7cx4KKDJ8zc/wAXpzjYeTX3V/wcw2Fve/8ABLjxpJKm5lNo0a+SHDMLmM9+hAywI5G3PQEE&#10;YGP/AMGvmoRXX/BMrQbWGa5dbfUbpP8ASIwFB80khcdV3Fhk+n4V8hf8Hej2ek+KfhNrljeNDqMG&#10;p3DxTrbltgVUOSenBCnB5OTjvX1H/wAGrNzfy/8ABOK2hvEutsevXfktcRkKFLLgIc4K8cccHIrw&#10;P/g8J0u5X4Y/DXxEjyIsPiZo/kJ2sxtpSM9sjacfU+tMD9U/2D9evfFP7H/gHXNReNprvwrZySGK&#10;PYhYwqcqOwPp+Ffhl+3voL6R/wAHJnhCdpbGH7RqWmSq32hlxtSRfmzIu0/LgKCvygcEnLftd/wS&#10;/wDEVv4p/YQ+G+qxX8V1u8L2qvJbtlNwiUEDk456jPXIwK/GP/gsbqN74U/4OAvhhrsOmyPJ5mlm&#10;PynVWYm5mjPIBwi9eQTjPtQB++3jBJH+Fd1GqBm/s37q8g/LX8+P/BAe5l0T/gth8StEukijuG1L&#10;Wk8vcpkwt5IDtJxleQT6jHB4x/QowkvfhjtnjCtJpOHRvmC/J0Nfzxf8E2/E8Hhr/g4q8XaP4Um+&#10;y2Nx4q1iCSzsrcCI7N3ybVwBtfPPPG73NAH7f/8ABUGBZ/2E/iUPsscpXwhqBC3C/IP9Hf73IwMd&#10;TkY9a/M//gz51u/l+FHxG0L7EscMOuRv5jA/vT5fJH+7kDHvnrX6sfts2ltqP7LnjHTLtBIt1oF1&#10;EF3Y3FoWGP8AP/1x+P8A/wAGfAht9R+LFv8AZ/KmW+t1eNrgNwFIwoA/hzycnOV6YOQD6B/4OydC&#10;0/Uf2BbXU7+xnuX0/wAVWc1qY5Nq27tuj8xvlO5cOVxkcsvJ6H2f/g3Y1OPUv+CaHgoxhv3dmAZP&#10;PMise+Dk45yCOgIxXE/8HR1hBf8A/BMbxAGP75dX0z7PtUFi32uIY5PQgkd6u/8ABsz4ji1r/gm7&#10;4f0+LWI7p7CaW3kW3f5IijY2j5QQem4c/NmpA+Hv+Ds7wRq9l+058HfiNpenX0i5uLPzofmUTCeC&#10;SPYpUgs3IHP/ACz5B61+037Il7cX/wCy34PuZ3Zi3hu1+ZmyWHkrzX4//wDB3r4TRLr4S+PAlwr2&#10;usXVot4q7lg8xUfHXr+6BHQkq3I5r9cv2Inaf9kvwRNJcSTMfDNqfNmJZnHlLySep/rVAfhr43lf&#10;wj/wc83DvYq327VrFTHIiKFJsbcb0LZBw0e4YwSenpX7y/tHWd5qHwA163sLYSTzaNIsYxn5ihA4&#10;BH6c1+EH7TmsfYP+DmrSVnu7dgb/AEuFEt4XRoT5CsVckDexOW4yCjKpyQa/eT4+RTSfAXXEtrpY&#10;WOjSBZJIyVBKcbhwdvr7UAfj7/waWeJfEtv4h+LPgS/0URCz14teSlsFZzkFdpGeCD0PYZHSvoD/&#10;AIOp9K1LUP8AgnReXNlpsEkcOu2ElxdTPt8qPzhyM8ZJwoyeS2BzgH5l/wCDTc2kfxo+MVrFqlwz&#10;f2sc2lwhEmNzbJH+bqfmyPVSM88/WH/B0lp9tff8Ex/EDzoWaDVNOkhRc/eF3Fzx1wMnr0BPTIIB&#10;7Z/wQ2vZr/8A4Jp/DeSeKRSnh+KPa7hiNq7ewGOn/wCvrX5p/wDBQrTtStP+Dj/4XXWi2DWP2ixt&#10;ZLq43R/6UonufnG7g8hE3Yzlep24H6S/8EJ7jTJ/+CaPw3k0gXXknQowrXONxbo3T0II9gAO1fnB&#10;/wAFQNIg0T/g4b+DOuWdvcTS3Vtb+fHExVo2W4nAYEKcqQwBGOfmzgEEr7QH7SfG22upfgXqMFtE&#10;JJP7LK+XjO7gcdRnPSvyM/4NV9Q1ey+Ivxs8OahBtMfjCQu0jkyh9z71f5sZGVzx171+vPxOa4u/&#10;grfiK3VpG0lsJMvyltnRsDgdq/IH/g1tkvLT44/HnTby8aeZfGUgmuDHs8xhLJuyMfKc9s98c4yY&#10;A9E/4Oy9GeT9kvw14lt9AiuDpfjOzna8kmZTacOokC9JOpjK+kuf4eP0I/YW1seJf2O/BeqtayRr&#10;N4XtT5Um75f3KcfMM/4ivgf/AIOyNsX7DOl3T+YxXxhY7FjjBUP85BY/wjAPPXOB6kfa3/BL3xHb&#10;+Kf2D/AOpWt9FcR/8IzbqJIW3KSIgMZ4+nPPrVRA/KTwHZXNn/wc7+IDc6ZAPNsF8sW5Tcym0j+a&#10;QAH5yQccA7VXOfvH9av+CiGky67+x74x06KZY/O8N3See2xhFmFgXw/BxnOOMgY71+QvxRvvEdr/&#10;AMHNFgthAbXdaW6pIrDNxD5Z3Hhh0BdfmydobHG3H7Nftaaeupfs1a9amZk3aRINyE/L8nXr0Hp7&#10;VQHwR/wam6zYXf7C9xptrOrzWuvXCzAyAlGJ+7gHoQoOfTA7V4//AMHO1vPpnx/+AHiSOUHZ42Eb&#10;QszZ+9HtJAbn+LHAPXk5rvP+DTjVlf8AZg8R6VJdRSNa+Ip49sS8xfMx2N6/3sjj5sVx/wDwdWLP&#10;pl/8GfFEA/eWfjyPy0hUCaU4zhW2nB4GODnnjjDT1YH6wfDuZdR/Z9sJsht+ixsCqkZ/djnnPFfj&#10;L/wSymuND/4LxfHDw4uoyNDNqssrRpb9dwVt2SPlByPrtHqK/YD9mvUbjWP2VfD926RrNJ4dhLbZ&#10;AwBMC8ghRn16DPpX4z/sSSnwl/wcT/FDQtP1NVW61BmkSRQrS7rVZNqkN86gdN3GcEAHqgP0x/4L&#10;eeDrfxx/wT3+IWk3EBlz4ZuCqGXy8sF4y21toz37V86/8GsGpCb9hk2kUbKF1eblgeTtUHnaM9PU&#10;8ba+t/8AgqXo1rr37EfjrT7vyjHN4au0P2hQ0fMLDDD0Ocdevr0r4I/4NLPE91qX7N3iLQ5FVRZ+&#10;IJFyswbfld24j+BuQOnI2nPNP7IGL/wdu6FYj4S+AfEjsFntPGUZjCsRlWgmB3A4BHAwRkj6E1+i&#10;f/BMLxDbeIv2JfBdzA33vDtuuOQeIwvIYk546n+vHw//AMHZPhE6l+xzpeuwyxr/AGf4qtbhg0Ib&#10;eCrx/exlDmUEHODgjqwx9Rf8ELtRXVv+Cd3gmZJ2bzNJTcrSbyGAIOTsTJBB6A9u/FLoB+Vf/BRH&#10;Xx4W/wCDgzwHqMDwwq8FlDuctjLSXIIYrhsEnH0PHSv2o/aatpNX/ZA1SO2haXzNCZY1bvlMAE54&#10;B7nsOtfjt/wWC8A3mh/8Fx/hD4slvrdIdU+zQwmRuVkjuZyVcFThf3q/Mcg8gDg5/ZH47yCb9kTU&#10;mhk2k6E3zbCxA8s54yO35dab6Afn/wD8GtTalp/7M+qaHqM0S/Z9euoVS3ZWUbXYEKwHIyjd8ZOe&#10;cjHk3/BSGbUPCf8AwXf+CuraZLDHFdWUkbLPCz5/0ly7HHIU5XHPykMeRweh/wCDU7WIo/Cvjzw3&#10;EZP3HiSY7Z2/fAtu4fnqQvp1z61zH/Bby5vPB/8AwVq+AGvNP9jt/tlwFfy9uMzKCcgD5TxnPQc+&#10;po+0B+jf/BXHQb3xJ/wTd+I1hpVpJczP4H1DyVi+8cWsmMYBPI4wOTnFfC3/AAaRfETTbj4K+Lfh&#10;0GZbyx1x2mikm6qyhgQpxj7xBx/9Yfpr+0docvi/9kzWNIdHZrrw7LGVX72XhZeB689Otfiv/wAG&#10;ofjuTw3+0148+F17qUjM1qsq2qoNoYSbHcHcFGSAOAc49AKS+ED6K/4O4PB2nXn7K3hXxebRpLqz&#10;8X26rJu+4rQzqWwB0zhTk9Svrx9Qf8G+HxSPxP8A+Ca3guSfVhdXGl2xsbg7hlDHjCkBjg7SPr1w&#10;K5j/AIOU/hnZePP+Cavi6/1HVVtY9JW3vlxbiRnkimR0VSSNucbSfQmvMv8Ag0+8ez69+xDrHheR&#10;ONL8RzJG24thSqHBzz15HYAgDvT+yBufFHw7p/hf/g4e8K69LqDK2ufB26WO0hUbZDDduCzdTuPm&#10;IOMcL0Jya+ul0+xm/aGvNYjt90kNjArSfxKF38Z+pz+BxXzb+2RFqOh/8FpvgRrb3E8dvqngfxHZ&#10;MFZfJmaPyJQME/fG7GcdDweDX09rl5Dp2s6prd3sVjpYZY0baW4bv9M44qQPwz/4KY3XiL9rn/gt&#10;3ovwv+0m6stDW2SGEKWEDEmRiwGCCWMZwD1K8jPH7H/tS+MIv2dP2FtUv7Fxbmw8Osisx+4REzYJ&#10;IbJ4IJOc8+1flB/wTX8BXn7Uv/BZr4mfGWE3baZpPiCWxW4aFefJYRMOAV25i69SCOeTX2R/wcjf&#10;G29+Gf7FOpeFdMu0hm1a3W3aOSMk+XJKiEgjBB5wDxyfzoD8tv8AgiJ8GdR/aZ/b/m+Jl3CHhttU&#10;kvLhmw2DLLuIIPXhv7pzjtX6F/8ABzR+0Mvwy/ZWtPg9pV+Vu9caOzFv5asrxZUuxB/2VbHBAJPQ&#10;4NeX/wDBsF8DoNH8Ean8ZL6Xa15LL5bbRgAELjPPUAHII+ZSMZBJ+fP+C4vj++/aq/4KP+E/gfY6&#10;lJNawOqNbnldzylSevUrERn0INH2gPu7/g1q/ZQsfht+zfefH3VtNYah4kl2wzNHtzCBuBGef4tv&#10;p8vua4v/AIOqf2v7eL4e+G/2N/Cdz5upeKdSjudQjhILJDC4whHUb3dMeuwjPBFfpP8AswfD3wx+&#10;yz+yRofhmOWG0s9H0NDI27CKdueSc9z175r+e3xd4rj/AOCon/Bbezt7LTbjUNDk8Wi0ii87cGtb&#10;VzumHJGCys4I4Ixkdcm7A/cr/gk/8ANN/Zf/AOCdnhXwxawSQztoYu7sTqBIsjgsQ2AMkZAJx2qf&#10;xOItd+GfiK8RY5F/t64+YtlQPm68+mfbk16b+0/410f9mr9j3xH4lazZrfw74XmeK1hb5pCkXyoP&#10;Uk4H415J8Pr8X/7K41yTj+0JEuBGpGFMo3ckjn72ScHPX2qQL/8AwS+tRD+zclol156ie7Bk3Daf&#10;38g4x2Hbk8Yr8lP+ChVjaxf8F7PAkcMvmSSWlgZlm3Mm37TP8uAOBnfk7iNvPy4r9a/+CZ8V7a/A&#10;eezna3Zo727Aa2ZSuDM55wfvc/NwOc9sGvyJ/wCCkfiC9j/4LreCYG1N2jghsdsSv8qyPPKGYbgQ&#10;MqqAnplfamgP24+LbXQ/ZbnS3HmMuj4BfjHyHnqK/Hn/AIN8SZP2y/itbwvG2fFF7j58Mf8ASclT&#10;nI5IDZ7FevNfsR8UIRd/svzeXOsa/wBk7jI2CFUIWzwORx6fyr8jf+DeiS0tP2wvi3pixyR48YXu&#10;2P8AiJFy2VPPDKAcf7xFC2A9Y/4OBo4Lb4kfCeR5U81viNYja2NoQpLy2T3HToA4GSK+xvj9p82s&#10;fsHzWNkgme40V4syKGV2ePAyPukHIyOntivjX/g4g0+2j8ZfC26uXmaX/hZFgYDDjMRKS5boSflD&#10;EDgZU57V9weNdOg1f9h+GyTbMsmkj5do/eDbnHOeWBHHXOBQ+gHxF/wakanp0H7PmvaMbmM3UetT&#10;PJCswO3nglcZXuMnrjjpXG/8HY/hFIfA/gfx40che18TCNQ0hEbq0MhxgY+b5Rg9hu5GRl//AAar&#10;61JZv4+8HrPJJ9k1yQszMfLPzEb1GBgnoe/5V3v/AAdf6JeXn7JGi6vbwMY7XxRamaTA2hSsi+vX&#10;cV6dt1P7QH3R/wAEv/Fg8YfsTeCNW8plZvDtruWRmY5ES9WPU5+nrXxhrWmajYf8HGFhcLZbI7r4&#10;Uq3mKsjbwLucZ6YXBBBHJ4yTggD6a/4Ig61oet/8E6/AU2hmNoV0eMbo2HJ2jI4JwQcg++71rw/4&#10;k28h/wCC/vguSPTVyvwnugJlZd203knUA5I688HCnqG4FuB91ePPLTxVps7ucqzFTuAAwo56f/qr&#10;8VP+Dmn9rK51+XRf2afDeoCVb27WXUI1kGSqFWj4HUbmwP8Ad55xX7G/tAeLbDwfYrrVyWVks52V&#10;lYEkhenv61/OHq9/q3/BSj/gqgsWmTyarpMes+XbSBRj7Mj4zwSCN5J3Dkg/SiIH7H/8G/X7PP8A&#10;woz9i7TNY1bTfs9xqELXExlXkHODzjPQZ44+Y4yBk/DX/BwP8ZdW/aV/bI8A/sd+E5XuFTU1u9St&#10;o+eWYoi468gMemDlcEciv168R6x4V/ZQ/ZSkurt4bC10PRXeRpG8uOPZHznA+UcfkK/G3/gkX4W1&#10;D/goX/wVN8VftW+I18zStN1Bxpf24A4jQ4WPaGO3hgeDjJJ6g0LuB+0H7NPgjSP2bP2R/D/hiRIb&#10;ddJ0CMTMsYQEhNxJ/HP5V+JvwM16X/gor/wXa1P4gyQSXuh+GNQa2sA2HjWGBmAIbjhm3nqT83oA&#10;B+qv/BZP9pvTf2V/2J/EmvW+sLZ3/wDZckGlYYAm4ZP3S4Pq2OnTqK+Hv+DV/wDZvl/4R3xJ+0X4&#10;gs2a61K9ZbeZ4hyp5LZ7kkDgAY698UeYH6mftT+PdN+DP7O2s+Iby6jt4dN0eR5JCdoRVQ81+VX/&#10;AAbV/CnU/ix8TvHn7XXjHTFN54g1q4nil54MsvmEYJPAyMZ9e+VNe/8A/ByZ+0rB8Ov2Prz4R6bq&#10;kkWreM5otMs4YmAZ1dx5nBzlduAeARvGCCa9c/4Ijfs+2P7Pn7DnhuMWcaT31gly8oYnzFddynOO&#10;eMZPQ+nSl0A8j/4OUP2p7/4M/sY3vgTwzqPkah4ruI9LhaNsMVcgyAZBBJjV+CBxkggirH/BuZ+y&#10;y/wE/Y8h8aeItLEGoa9MZ3ZkO7b0PUcDcDjsRz14Hxj/AMFv/Flx+19/wU7+Hf7LHhqT7XHos0dx&#10;fLDMd0Mk0gAyuOy7HzyMMegzX6zalqWg/slfs/8AhzwfbAWsen2cNnCpwAGCqgzgevX8etHQDpv2&#10;orKLxZ8KNTSKKORXtXRVmY7Txjnnp/n0r87/APggH4l1nQfF/wASPhBqemNbf2H40u44Vkkdsr5z&#10;AKScAkKqYOMkLggEHP6MapNHrPwemupdpZrYtlsdcZ/EdfwNfmn/AMEsbibwx/wUk+OHhOEgW8vi&#10;T7QkccmdmRv2ndzu/eZGMDB6A0dAPWP+DgKCS2/Z6XXLKGItaa5ps/mSKcKBdxBiMY5CMTyRxmvq&#10;b9mHUJdc/ZY0uaZEjMmiQ/L1CZiHAyeR6HpXzR/wX8ju2/ZD1y8tJCpt5rGeRs/cVbuHLf0PPT1r&#10;6F/YSvE1T9kPw/MsaoG8PwcK2Qv7ocZ7jnr796QHwz+wPdpov/BWz4uaS4dTi3LRsudp8uLH3Rxw&#10;T16g9+K+gf8Agtvov9pfsvapd/KzWyxTLuDbOHBy5HRfx/KvBvg/q9p4G/4LMeJ/DMbzL/anhm2n&#10;WN8YiIlkBA/EHoPmBByTX1x/wVI8Of8ACV/speIVgtpJpP7FmkVFXPzKhfI68gjcPpT6gdN+w/4n&#10;tfGH7KWg31mPll0GFl+f/YHHXBPbOTmvjX4Z3tp8M/8AgsHq1leXW1vEHhhWVZFwr+XIEG0gfMwC&#10;YIHOFyRwDXtH/BEX4iT/ABD/AGN/Dctzd+a1vpvksvmEkbMAbs5+bAHXrivB/wBuOCT4W/8ABTT4&#10;S/EWO6aODULi402638fMvKHJ77ZXxnOQPwo6gfXn/BTPwZf/ABC/ZW8RaZpqMLibQrlYGVgCsnkn&#10;B6ZwO/TILcjg15//AMEVPiJdeOf2QtEjvZUaa0jktXbzAxPlnAzjocAHHHHPoa+hPjNp8Pi34E3E&#10;TKrpLZsGB/ulTn8Mf5FfHH/BDvUW8OaF4w+FM95HJJoPiy6h2qOdpbjcPX+eD+KAb+1XpM3g3/go&#10;D4A8arqHk28tzNbXEcyjbK0kZVRux1zjg/h6H6d/a88Ox+Pf2ZdVtYU/4+NJkUSbc8Fc9Pw9Pyr5&#10;y/4K76WuieKvAfxHtoGaTSfGFm8nzYBTzF3An0+YfTB9K+p/EsKeIf2e3juI/MV9NxIVY9NvPIx/&#10;PvR2A+cP+CSfiiC2/ZTt/DblWbRtUubJlDbgNkr9Dk5Hvxn0FFeff8EztbtPDPhPx54Rivht0/xt&#10;ckQs2PL3kuevYknHp07UUmrk8x8+/wDBM/wxq37N37W2seAbvctjqkYeGFkI2yRSiMsOckFVBxnj&#10;Oe5A+uP+CtXw9PjP4GXetW22SRbQTqVYHDKvmZ/HZ075wOa8M/bGk074K/tK+DfGmlyJBaya4Uum&#10;Ztu5ZA/fb3cKD68D+LFfYXx00e3+If7NMs8UXnK1qVf5RkqR1H0z39ap7lHPfsA+MrH4ofsv2M1t&#10;Ms4uNLRFVjnkDbg9TkdOcZyT9Pmz4KXsXwU/4KO6p4fm3JD4gsxJDtwqK8b7MEE8E5PPQEZ64z0f&#10;/BFPxr/Zmi618HbxDGdB8QXNn5brtGA2dqjrtXPToOnoK5P/AIKhWd58BP2j/B/xusYlWG11yO3v&#10;GWMbjHKygqT6ZCt+Xen1A96/4KfeFB4j+G1v4ttdP3SaeY7lZHQMECfxdMk4Lfj3FVrHxH/b3wi8&#10;OeJoot6+bHJJNIwJVT8xz1+mPfHevVPixaR/GP8AZkW6t7ZWuHs90e0kbcqffgg9s/zr5s+BWr3t&#10;58DrzwpdNsuNHmWJs5JTyztOQB2HJGOpIAyKkmRY0rTYL34ueNPh1dQNGmtaaJ4QsgDSN5QyOvr/&#10;APW68cn+wn8Yrv4PfH2/+AfiVtqTXDyWqyMNshLEOAPQFDjsd/J5wei8da8fDnxp8E+PrW2+TUIU&#10;tPO+0Da3BVlX5uX+YAfRuuQa8J/4KIaZrPwV+Ien/tHeGVvraHS76HULia3U754T/rUGPvj5R8h4&#10;B25PpWlgVjO/4L+/sdal4dvNL/al+GNndW9xp80c32uxhywZCCGygDDB2HcMgBWz0Jr62/4JJft1&#10;+Ff2yv2a7LQPEtzHJrNraLZ+ILeTqkq53EluxPOW45wOOvd+GdR8D/8ABQH9ihtPXy7xr7SFe1kL&#10;LgybR1PGFz1xwRnbnv8Ai78Efin49/4JTft5XPhXV724tfDd7qKQ6olxIE8hN2BOdvCsjKckD7oO&#10;OQMBR1X/AAW5/Yj8R/szfH9fjH4JtHhs7q6E32i1j2iOYPuR+P4h0P8Au+uTX17/AMEl/wBuPT/2&#10;h/g3F4P8cX8Z1SwtVtdSt/OADydBKV38BvLHGCxzwCSAfqn9or4V/Cr9vT9lq6tF0y01a4k0zzre&#10;6kUDkoGJBzjGCcck84z8wr8HfDGs/Ef/AIJ0/tZG11R7y30+O+aHUImhKrd2m/BO3JBxweCfQGjc&#10;D2L/AILEfsar8IviY/xV8H27PZ3swa7Ma7dhJAGOcEg4Hy/U9a+rP+CMl23xu/bh1nXriWeaHwro&#10;NrZ7oX/dtKXPGNvG1Y0H0Zj0Ix6P4zi+H/7Zv7P0WmywWd8bqxjmj8tlOwbAwO1upUp2+XJPtXSf&#10;8EEv2d3+HPxL+KniXzo1+3eLBGttHbuv2VYkKiP5v97PB6gAnjk6CR9L/wDBX74vW3wf/Zi1ieaV&#10;kW10ZyzFSxXK7QQM/MdzABc4OfrXB/8ABux8GbHwh+xXo/jc2E0F54mup9TvFuYyriR5GyOecehP&#10;UY7V4b/wcU/Fy7n+Hy/DPRLi+kuvEetQ6bbw2uCzKZiOFDfMSF4zwMjvjH6QfsW+D7P4Zfs3+H9C&#10;hbC6doMEP+rIwI4guMf8B6DIHripGfDf/Be7xzda7aaD8ENPvireLvFFhpMi5O5UkmRWwBzjaW+Y&#10;Hr+n1x4e8N2Hwq/ZesdBsgI4LPTYorf+EBUjA/Dp07A9eM1+fH7eXiTUvj9/wVa+Dfwf08SSQWGu&#10;SaxqBVx5flRjGCFbJAZW7DO7vg1+h/7U+uW3gn9my8M9z5TR6ZK/ysAR8nv3/rxQB8+/8E5NQm8S&#10;+HvG3xImO7+0fEF++WXG0IzR8nnPQdT0x07dL8A3bXPj74ivPPZ47dYoUdDnnaHY8k+oXA7rVL/g&#10;ndoS+Hf2J9K1SNH8y+0uObzGkLMrS/MfmIBJ+bP1rZ/YphOteKfFmsuibZNclSOSNzyEAX29x26U&#10;AeKftLXdrrX7Ynw18OywySLN4nuLqSOEtwY43O844OGwBnOSzdDwftj4uyRaT8Dpcfu2S1ZxheAQ&#10;OM884OO/Wvhn9o2bUJv+CjfwrtPDtszNF/aM9183HlquBnjpl1wO5weCAa+x/wBqnxJbad8BJkvZ&#10;WX/QJHaNYw24bQMAZGe/FAHyJ/wRd0GHVPiP8UPG7Lu+3eOLiKHzFwyxRqAuT34P/wCuu0/4Lma0&#10;mnfs4eJYYj5jS6a0GDchRlhszyOfvHj396b/AMEO7GDWvgzdeNIreNX1bxBfXLt5ZDE/aGAY9Mew&#10;x0xnmuE/4LqeKnh8H2Oibgx1HxRYW8aMoKhhcLyVJwcAHjn3HrX2gPav+Cb/AIIvvhb+xzpWm6hq&#10;LTCHQVwzADy8oOBz+HXp3rhfg3faX4m/bL8QyOd0lrYxRQ4bJxvZ8Z6AYKDB7nNfRvwg8OQaZ+zj&#10;HYhRiPS4xtH+yg5+uc/lX59/s3fEO+P/AAVw8ReDSqxI3hdHfy4wPNIuHOSVHbcoIJA+TjOKlAe4&#10;/wDBbXwrEP2aPEV1DGqq2jNmQN02qSDyQMDaT+B5Hf0X/gkP4jufEP7Enhy7u42aSTwzGzK445iB&#10;IIH4AdwKb/wVq0+01v8AZi1i0aCWbzvD0qiJf49yEbeoOOccEHnjB5qv/wAEttMi8EfsR6DatDNG&#10;tv4ZhVo51AcHykGCB+P5UwPmXxB8OBrn/BWnw34htgrvpPh+WeQ7eWzLs6HOMb89eSecAZr6r/4K&#10;RawNG+BeoGRGkRdIDSbgSo653AHp1yPQcgg4ryH4P6fa+Kf+CjepXaWsTfYfD8KudqrIrtNg8Hse&#10;RxznGcAAn0n/AIKl39tF8KbjTLiJXWQW0DRyY2nefmJB4KgZODjp1pvoB6T8BZWsv2WbfzFMe6xh&#10;ikweny9QR718qf8ABPpLDVv+CiXxXvlvpLiZI9OVvMfhE2yHAHQkDAz6Iv0r6v8Ah7o8emfsuw21&#10;mQ8f2OFVEPO7CA8cDr246fWvkb/glmsuo/tyfGS5NvtEWrWsZ3Rn73lk4zjpgK2Cf4s8BhUgewf8&#10;Fo7mKx+AWrzPI0a/ZYkMy43RMzjDYP8AGAcjt617N+z1Lbah+yjZ3EA8tZdHhk2qSwGQPXn/ABx7&#10;ivAf+C3mo27/AAXuNNM8arNdWUEkzcNEGnRSw9/n9OpGK+kvgtYWmnfsw21rEgVY9JhXy0QKPurk&#10;AYAUcccdqf2QPir/AIJ9G6H/AAUS+LRgkaRSdN3NJIcr8jMR0H8LDpnJIHY13f8AwWL8OT6nB4Zk&#10;gtlmkTxdpckMIbb5jCZQOpxnnOewB61m/wDBPmy0uf8AbS+KWt2zztcSX1rBNuk+XakKttGe+dzY&#10;HTePauv/AOCp+t6bp+q+GLO9G77X4v02HgqAH81dufmBXnpjn8AaFuB7b4hvmtP2ZI0uI/8Alz59&#10;/wB316f7XT39sV5D/wAE0vMuP2ZtS1K4v5bhLia8YNJ8rYLt69B7dByBwBXsnxDgji/ZlZF+bFix&#10;KrxuYwk4+pyfqTivI/8AgnNqlxdfswXjXlwsjRyTxK8agbwspUNgduc9vvdKf2QMH9jO1vf+Gvfi&#10;Hd3DRqv2i1SNY5sniEjkY4AwOcdupHSv4rsJ9Z/4KEaFc3FpJNHa6TdhbgkbYWkmOMD1bHqQB1/h&#10;rS/YsCXH7UPxEuo4l+bUocTMQcjyF+XtnBIGfXIqnd/v/wDgoJp1ykVy7Lo11s8pNsSs08fBPcnA&#10;xyON1SBn/wDBTGe2tviT4GW+vRaq3jzTUSTZuyfQDBwTgAdBnByO/rH7cuoJY/siXsry+X/xTdyU&#10;bO3J8tcfqefr715f/wAFILeDVvi78PbF4Y5I/wDhNrQ+XIo2lgMDr1IKseO6jAyQK9E/4KDyLF+x&#10;vqDTXLBB4auQ20ncT5a/T688cc0Aan/BM+CSx/YO8NSPdLJu8LwHfCykH5B93BxjnjHGMV4B/wAE&#10;9NAXUf8Agpx8XvExhj/0e1sbUMsxyp2BipXPQfLgnPU9M17v/wAE6Jm0/wD4J7eF3RZFWPwlbhkk&#10;P3SIlHB5424P0HvXg/8AwSws7nUP2+fjl4hlnmZf7SsYI/OOQcQqfqMB8dO/sKAK/wDwcTyg+AdB&#10;tZLpVEninS49rLvjI+0IDvX+IYPTv+GR96fDlbS1/ZlTZFHEF0Vdq9MfJxX58/8ABwPDda3eeB/D&#10;1tPtuLrx7pa2ykJtkbzccluFGPY9Oeor7+8uXRv2XmRVaORdMjUKuD/yzGBzjOMmmB+ef/BJG1XX&#10;v+Cm/wC0Nrd1ZpL9n1LToIbxQMr8kmYifQY46cEn1x6d/wAHH3iuPSv2OvEVntZpJLNE27ipOZI/&#10;u+4P6buwNeYf8EJrnUPFf7ZP7Q3ijUBN83iy1gt2km3BlSN/l6kDbkY5zgnrxU//AAdAa1CvwDj8&#10;NzjyzfahbRQyL0DeYmD04UKGyfw70Afen/BN7TP7K/Yz8CRvAVx4MsP+WZX/AJdk9QDn61+ZP7Vs&#10;t38R/wDgvN8HfDElilxHpsl5qE6C8C4XY2xwDjkOAdvJ4PHXP6q/soWD+Hv2WNCtYrhpPs/huFVl&#10;3Bt+LdcNxjqOf5V+Ufwojm+LP/BwsJ7vR9y+FPCs7/ambBV3baHAQ9WDFcHpzgdKFuB+uP7Q+uR+&#10;GP2fr67XcSti21R3+SvzZ/4Nt5dP8X+Pvj98QLNJAt98TmRFkh2/KseQOCQSN2DjpxX3r/wUI15P&#10;DH7LmsTMyrt0yU/KxXICY4IGQfTHP0r4z/4Nd/CFlB+yJq3jqBlL+IvGmoXsyrID5bKywlepOP3e&#10;RnnnnsSl8IHov/Bwn8TU8E/sbeJkS7jjlOjyLCh6l2GBg4OCBkjjqB613n/BBzwHc+A/+Cb3wzsN&#10;TSOOdvDEdxKqEHDSkyHJ992a+U/+DoPxTe3HwYsvA9s7f8TbWrWzjjkkULud1+brkAbR653YxzX6&#10;NfsbeEbf4c/sy+H/AA/FBHHHp/h23gUR8qFSFRj8MY57AZqkB+W3/BbTU4/iX/wUJ+Afwqtr5UuJ&#10;fiRaz44w6pIpxyCSRhsY4yx/vAV+us0Y8PfBibe23ytPP3e3y5xX41/tHaNefGf/AIL+/CvT7aZr&#10;lNCWbUJ4vKZkjjj35LbTwp+UcfxYzgHI/X79orVH8M/s9and/M3l6exbGcnCE/n+NHqB+XP/AASc&#10;sdZ8ff8ABZX9oD4hz6g1xaaPY2WmoJlBw8j+ZtU46AReoPTIyePvT/grN4ti8L/si+Jp5bxYP+JH&#10;cN5zAHbiM9fmHHXvXw3/AMG3lrL4o+NP7QXxLuLWb/iZfEJolnmjCeZ5avxt/vLu7nPzEetfRn/B&#10;wR44uvCP7FXiWOymmWabSJI4vJVC2Spz944Ofu477uOSKT3A47/g2D8G6lpP/BPrTfFWqSQyNr2u&#10;6hfxMlvsYK1wyENydx3RsQ390qO1eQf8HTfiu8b4RaN4OsbaGY6h4gghZZLjaDymBjIzkttOeg5x&#10;xkfWn/BADQZtB/4JjfCuK4CFpfDMc+9FUblkd2HTrgEAk8k/jXxD/wAHGNvJ4+/aO+DPw7trZrg6&#10;t8RLWNrGNS5lUOoY7V7jceO/cjGC/QD9YP2StMbw/wDs3eHdO+yx25tdBgiMMOMIyxD5R9Pwr8g/&#10;jxrl78Qv+DiT4U+GvKmkfR4bm5kZZBgL9luMEqORySec9V6AE1+znhm3fw78Gv3WEaHS8K3TnZx+&#10;tfjH+ydf6h8Xf+DhvxBqF9ew2reF/C04WPzJWa5QypHx0AILrwwI5zycGgD9mPjNetp/wO1KUD5h&#10;p5C7l4+735H86/Iv/g3stz4v/b9/aJ8fMIyra5bW0Vwg4k2vKWP1ww/kCeTX6tftdat/YP7P+r3h&#10;kZdti5KqfRCf6de2a/M//g2J8KQald/Gb4qSRxpc6l8SLm1kjguPMWNYkQhQdxzy5BOAWwvYA0kB&#10;9df8Fw/ENzoH7E/iueynWOQaLMFZpAuzKnDc/rz0z+PB/wDBtT4YvfD/APwTN8ENqUa77pLu4jYM&#10;TmN7qV0wSP7rAYz1+nGX/wAHJHjzS/C/7C/iew1K5aJr6xFvCyqGy7E4GDnrnrjI69q9Y/4IUeHx&#10;4c/4JqfCmzMKKT4QtZG8uVHXc6byQyEqQSTjnp61QHxx/wAHRv2/W/A3hjwXaXm1dU8UWdtIqhmZ&#10;98oGAqryc7epAIPBzgH9Sf2YfD3/AAiPwK0PRVOFtdIgjj7cCFQP5V+Sf/BxHeSa5+1P8FPCTavJ&#10;DDefEjT1dYY4mcYnQ7gGOSRxwcLjOTX7B+AHWy+FNu0kjbV037zEAj5fal6gfjV+31er42/4LwfA&#10;DwnBb7mtdcmu7hfM4CxxscgnuNpI9Ceh7/sd4xAsvg7dH5lIsT+GFr8ZdN0qL4n/APBx7oqXzGSL&#10;w34fvL632rH8r4eNiTyf4uCcHjjI6/sF+0lrC+GvgJqeqKrMsOnSN27Rn8P6UfZA/I3/AIIveHrv&#10;XP8Ags38fvGUdvtgtLaK1lkjutwEzzkhTlssWWJjkAgH0zX6b/8ABTHxFc+Gv2WfEOoWaNJJHpMz&#10;xx78ByEIxn6n8MZr86P+DbCPSvHH7Rn7QXxPhgt1uZ/GkVu/2ZUWN40EjZAUYxvLEEdd3bHP3J/w&#10;Wl8Rr4c/Yp8XXKvD5n9g3IUTR7xzGRnG05IJz+FCA+Z/+DWDw1On7HeseNry681td8bald8OhVP3&#10;gQgYYnBKbhuwfm6YIY4H/B0j4hsR+z3aeGLq+hifUNYt7aFpZMMSR0XryOSc4yu7uAK9k/4Nn/DN&#10;lon/AATJ8G6hBBGkmoNdXU7RoB5rNczfMTgEkABcnP3cA4Ar5o/4ObLzRtT8a/C/wjfRrcvqnj2z&#10;g+xzXTxRuAy5DspAUDcO465yNooA/Ub9jLRLXw1+zJ4b0mzdVjtdBhjjbngCMDHPevyG/alsJPG/&#10;/Bwd8HdGe/kSO1ae7gwGG7ajsQRjoVA6cnBHev2b+E9jbaH8FbKKKAKsOlr+73E4wg7k5PA655r8&#10;afA9vbeOP+DjaGQW63Y0Hw1O7LcMQ1qcoo2gty37wqR2Eh44zVAfs18YL86J8EL65hk/1enlvl9A&#10;uT174/XNflT/AMG8A/4T/wDbK/aP+KdzN++k8TWdm0OSfljWT5gSScZYfXPboP02/a81aPQ/2dNX&#10;uZI2ZRpsnChf+eZ9Tj/9dfm7/wAGuWkw3OnfGrxva/Ml98UrmESbUOVSNMDKj0YfrQB9Yf8ABczx&#10;xfeCf2HPGOpadHI0kOhTunkrko20kP8AeHAIBP6Vwv8AwbW+FZ/Dv/BMzwTdTXUkn2xbm5jVk27V&#10;kuHYD36/n3PFc3/wcv8AxAn8I/sOeIIbZcyXFuluF29PMfZnp2znk469SRXv/wDwRb8KTeEf+Cd3&#10;wv0y+x56+D7Fpj9m8r5niDEbdoOOR1FAHxF/wdG65oU3gzwb4X1x91vf+NLGK4t1XMk0XmjzFTn7&#10;23kYyeK/UD4E6daaB+zrpdtZuGjh8PxKrbdoZREMH24r8j/+DiLUbvxX+1x8Dfhzb3axtdfEuydJ&#10;GmxtYSkKcHgdsN9a/X7RI30X4HBNoXy9LUew+QZx7UAfjv8As6zzeJv+DjfV3gKyrpfgu784NIC0&#10;ZM6EdTwcY6cYI9a/V79ufWl8Pfs0a9fSz+X5emytvz0wmemRu+lfkr/wTgj1Pxn/AMF+Pid4psNy&#10;22n+F/Ju/mRl3OybUGAdmdpJGeqk55r9QP8AgqPr48P/ALIXiW7lm8uNdGn3Yyf4OOB1GccYyc4o&#10;A/PD/g078OyXNt8avHi3vnx3/jhIS+5W3eXGzbt24k58z1IPqcV9E/8ABynrQ039gXxQjXCpustq&#10;5AYtllGB8wwec55xjoa8r/4NLtHaH9j3xPrhijX7b42uvLkCnzSqquQ56cE8Ae+euK3v+DpXxCNN&#10;/YqvtLWba11cwRhfXLp2/TPTk0AfQX/BBnwjP4L/AOCaPwx0i6tYoZv+EZgkkFvKkiMXLPuDKSDu&#10;DBs98k1+d/8Awcwand65+0Z8I/CNlewwXk3ja0FnI0w+RvNUByoHAU7eSe5HUV+p3/BKXwbH4A/Y&#10;K+GXhoaf9k+y+C7BZLXzi/lN5CFl3EnIDbgOemK/Lf8A4LQaQ3xB/wCCt/wD8BXNp9st7rxhbvPa&#10;+cfnjWdJGByV6CPcMHnJ74oA/ab4aW0umfB2yiueXj0tQ3bogr8YdBtB4q/4ORbA/wBo293Hp/hu&#10;4kCmPc6NtAJxg7Sdw6EcDrX7UQqmlfCnaWZRFpmM9xhK/FX9gUSePv8Ag4h+I2uz7rqPSPDrRRyM&#10;wfZJvjHyn+E8Oo9QOuDUoD9jP2jr5dK+B2qzrJ5YXT3O4kZGEPtX5Yf8GzFvpGt/F39oHxhYrDsu&#10;viAyW6tbkXCqqZ+bKgFfnyozx83AzX6U/t5arceH/wBmbX9QtvvQ6XMwx6iMkHPYAjrX53f8Gqel&#10;WurfC34ofEwadAkmt/Em+lW4jwHkjGwruUMdhBZhjAGAPrQB9W/8FxbjSV/Yg8XQ6ndLHC2h3Ak3&#10;ScFSvQ4BOMZ6ds9OtcD/AMG1HhGz8P8A/BNTwXqNrF5Z1Bbq6kXj5medvm/T8Biq3/Bx/wCJLTw/&#10;+wf4sE8pVptLaJF3cSFgVAIyMjnBHv3zXpP/AAQa0SXQf+CafwrtHtbeMyeEbWXdbsdh3IGz1PJz&#10;k++aYHxj/wAHX2p6xJ8HfD2i6XfbftfiKGCSNW5YHPAA9Wxz04r9Rv2NdIufDf7LvhHSruZpJLXw&#10;zaRtI8e1m2wLyR6+vvX5R/8ABzhqqat4++FXgufWVtYbz4gWEcsrSf6kF2/eKvqvPJIGCe5yP16+&#10;E9n/AGJ8GrCKKNV8nS1GFO4fc/r1pgfjH+2fqt941/4OD/gz4aW3aOPTZJbqOaQMyqxEpbaMY2ja&#10;mTz06jpX7YeMZDZ/C+8lMn3bFvm2/wCz6V+J+mahoXxP/wCDkLw/p95bzMug+H7lrU4C7ZssMNg/&#10;Mu0sDyfmJr9ofjNejRvhDqE4HCWRA3H/AGaAPxz/AOCQSx+K/wDguf8AHnxC8aK1hZrAsbK5KMZR&#10;k8jHJ3A89eeetfpr/wAFR9Wj0j9kHxZcy52DRrjzNqlsL5Z3cAHtX5sf8G9bD4gf8FHP2kviiNOh&#10;Qza1BbpL8okjwZdy/KcYbaG78r1NfoD/AMFjtUsLH9i3xZDeuyLJo86FlcAjKHpz1GKAPlv/AINR&#10;PDX9n/sPar4gC/u9U8aahcRFo8H72wjvxhB/nk4//B1ZPcn9k1lhufLX+0rfzF80Kr/OuPl2ndz2&#10;/HtXpH/Br3oH9j/8E0vDN0yx/wCm399PvViS+66l5b0P9MV4r/wdSa7ptz8MfDPhiUBrrUvFFrDa&#10;qZFjVjvTILf7pbrgYyc8GgD9Ev8AgmP4ZuPBv7FHw/8ADd3KJJbHwvZxSOFxkrEo7gZxivyv/wCC&#10;6MF38Qv+Co37PPgK009ppH8YQzNM0ZZAqzRts4XksFZufbtkj9iP2UtNi034A+G7aCJU26PCu2OQ&#10;OAfLHcEjPryea/HT/gpHPq/iX/gu78CfDWgtb281nqEl1NJPsWN4dnzYy2SdqsAMDpx3qbMD9rdJ&#10;xpPwwQXEePLsPmXbtx8tfi3+ydPD4w/4ON/FGp6Isd1Dp/hGYXRSNZPKbzAqgNgbeMH15r9nPGUs&#10;ln8JbqZWUFLH73Y8V+Kn/BFWbUfFX/Ban48eKNQ+zt5Kxx7fLAbaXwpG3jHABGeSw69gD9b/ANu3&#10;Ur/Sf2Z9eu9PH76PTZDGu0cttwB9045/2SPY9K/Nv/g0/wDC2pD4UfEjxxdWN0i6z48nliuLjDLO&#10;qLsLK3U4IKn3Ge/H35/wVP8AEbeGv2NvF2rJKgEeiXBZmbHy7DnB7Ht+tfIf/BqhBdf8MDNezIxF&#10;x4o1CUM0ikDdL2AY7QcZwQOSe1PqB6J/wcX6tbWX7A3jK1klVUm0h45FbIB3FVA6HufbAFesf8EY&#10;Ph7D8NP+CeXw50GEj/kVrW4ZvLKkmWFZMkEnn5uffNfK/wDwdN+IYbf9i+80CSaNWvNRs418z+EG&#10;ZBu4z0zn6V90/sIeFm8A/seeDfD8lx5jWPhW0iMnutugP4ZzSA/Ov9qrTofif/wXo+Dfhy9aSSDQ&#10;7HU78wsw2o4UbXXJ65xnH8JP97Nfop+23q9v4a/Zb165kuli8vSZjk5IP7snoP8APftX5meG7u9+&#10;If8Awcfx2kVx51voPga7lCtPnYzybNoGRgEg8Y756EGvu7/gsP4vsvA37CvjLV793jjt/DV3L5iY&#10;3riInIyeo4/+vQB4F/wbLeFtO0/9i+48UQXAkutY8Vajc6jcLJuEs3nMpcH3ChvTke9eZ/8ABZNr&#10;z4gf8FIv2ePhha3EkcY8fLfTtFIGz5UUm0FSRhc9STznvX0X/wAG63hOz8P/APBM/wCH+oWs0Un2&#10;7TXumaFcKDJIzsvrxkda+ZP287mbx/8A8F0vgD4LtLu93WM+p3t19jYlUAtyo3dQFbcVLbc/MvPG&#10;KoD9Nfj3JDoP7Muq+cFRY9JYfe6DYfQdfQjvg1+Xv/BrtYyav8Tfj744thDJZ3nxAmhhu4W3Bip3&#10;EA85BBUg57mv0n/bl1WPw3+yZr2oGfy1t9LaQuzMu0KueSOR9Rz6c4r8+/8Ag0ut7XUv2aPH3i6O&#10;2s1fUPiBeSuLXqoKxfIRk8Dtzyp9uZ6gX/8Ag668WaVpH7IdvodxGzXF9qUMEW2RQSC2dx+bOAwX&#10;PByOO5r7m/4Jl6Ymg/sKfD3TBn/RfCNojKZxLgrEARuB+bp17/jX5xf8Haet21z8KfCfgtb91e/8&#10;TWqtB52EP3yGYdCOvuPoa/T39h7wbJ4D/ZE8G+D7gx7tP8M2sDG3jKqNsIXgHnj+lUB+OPxouNO8&#10;Tf8ABy/4Bsb2289bWz3R+YxxE4inIbH1yP8AgWewx+3fxyMNt8FdYSR1SMaY4Leg2Hpkjn0r8RLv&#10;QtD8Qf8ABzpoKpqnzW+nTTuscLHMn2WTah+XGGVuDk9O3Ar9tf2kBJH8CNeCSyKRprjcrFWUbTlg&#10;QeCBzn2oA/Hv/g2Uup7f9tz9pLSoHtJ7ddeWUTWwQkM1xOF+ZT9zbnjJwR0zmvuj/gvveC1/4Jz+&#10;PCbu4hH9g3G6S2GWVfL5IG5ecZ749a/P7/g1Pv2v/wBqH4/XDT/NNq8EjR+S0mMz3PWY53ZyflJ/&#10;hJ78/d3/AAcO3q2v/BODxvG4z5mkyKP3ZbB6dvqPYD6UpbAcj/wbAW0MH/BL7wv9mv1kV7y8Zowv&#10;MTGdsr055+v9K+R/+DuvVLoah8M9PTUfKVdc3pGd2FOw/vDgnpgAcZIY4Awa+pv+DWVZf+HZehmS&#10;6ikVdYvwvlpgrm4Y4b1Iz+Z9MV8r/wDB3QEGs/DBjY25X/hIR5kkjD5v3bcE9l5Oe3PPamB+wv7H&#10;l5fX/wCy54KvdReN55PDFm0jRSOys3kJkguAxB6gkAkda/DX9sOSfVf+DmD4b209o0n2fVbGSGRZ&#10;vJZEDT4bdu5wysQv8QYAA5Ar90/2UYIrT9m/wjBaw7Y18O2ojjVh8oESgLxxxjHQV+FH7ZV3J/xE&#10;1/DZtdU+X/a2nLbvHJj5t1wF+Ydfm25HQEkcZzUoD+gXXG8vwNcMU4XT2+X/AIBX4a/8EYZ9P1X/&#10;AIL3/G66gsI4Bb6bOi/ZpUZW/wBJh+/jqSPlPXkck1+5euIT4IuFUyN/oLBdoO4/L7d6/Br/AIIv&#10;if8A4iBvjI2mi6mhktdSF1cNCFCsbmFgpGeFOODy3AHALEUB+wH/AAU0ulsv2JvH1087RbfDd3mR&#10;WI2fuX54BPHfA6V+fn/BoZHfH9krxvPdai0yt4+uiFMnQ+RbbjjryRnOPX3r9Bv+ClhLfsU+PIkl&#10;jVpPDd2qmTZtyYXAzuIXGT3Nfnl/waC7ov2VvHkZaNlPjq4KNEvykeRAMA+nGR7GgD0H/g6hvL6P&#10;9gK+t7XUGhVtQtRMvmABx5oO3k9+nHWvsv8A4JmXMlx+wh8NJ5bpJmPgvT/3kdwZA2YE5DHk5688&#10;5NfE/wDwdcXF0v7BEkcFxGiNrFmsoeRFLfvM7Rk5J46AZ9O+Psf/AIJUS27f8E8fhb9lthDGvgiw&#10;CRqwYACBcYI4Ix6cfXrQB8NaDe6Pqv8Awcg3CX4LXFn8J1Fm0ZP3mu2yDg/eweM8jYfw+jP+C+Gp&#10;3OmfsA+MBZuAzeH7wGNc7mHkucjGMgAE47jI55FfOHwJt4tX/wCDjHx5qEmozvJZ/C+1QR+buC5v&#10;SOd3QjCkAcAMc5Ne9f8ABwd4gs9L/YF8XQzyJ+80C5DDzNuP3T/N06/w4757dan7QHwf/wAE9Ifs&#10;/wDwT30y5e63LH4ZhdDHGIgQSoKklf4Sx+bqQB26e9/8GtsqS+FvjFGlzC0cPxFukWFXaR4SFUcu&#10;SQysMMDnqzcd68J/Ym0270n/AIJ5afbyRxjPheJnit2aNiuCdvyj73BXoTnaSOuPev8Ag1P02UfA&#10;34laxtVY5/H10qqyxmVduMh2HJYFj1JABxnpTQkewf8AByhqUFp/wTg8ZQSzspm07BCMAW/eLgdC&#10;eu3pzjPbJrX/AODcOJo/+CWvgANpklqoiuNsckpY8zuxOT2LEsB2DAdq4L/g6Em1df8Agn3rUGkM&#10;+6RoRJs248vzo9+7J+7tyPYkdK9Q/wCDeR3f/gln8MzJHMv/ABK2UGZgSQJCAvHYAdOo70xnw/8A&#10;8HYmt2qeKPhHpq/64eK0lUxSN5i7SASAF68jvn2r9gP2azAf2evC/wBmnmaP/hH7by3uHBk2+UMb&#10;j/e9eTzX5C/8HQ1jPefGL4LvZrLPcJ4+tI4rVZNm9mbODnA/gGCTxz6nH7F/BqAWvwc0O3j2fJo8&#10;IVuMY8sYP0qYgfhp+0nq2kR/8HMHw9N1fMVjCoVWQcyFLgg5wDjnPOc7MDOef3U+JcluPhXqUjy4&#10;T+zm+bj+7+tfhH8b4X1L/g5z8GmSyVkjWJVaSFX3YSZiykZztDA54xz71+7HxZdLf4TatJcSqoXT&#10;JC3zbR9w557Dv/jQB+LH/BunEdb/AOCn/wC0f4is7FFhXWJIzJ9rVn5vJOPVlG3PHH1OK/T/AP4K&#10;03WmWf7CXxBm1VVaEeGbzzFZ9oZfJbKk+hGVPsa/Mv8A4Nupra4/4KL/ALS1zYTxsjeINyrtBbab&#10;q4xgjPy/wjnjNfo5/wAFn9Sn07/gnz8RZ4Vk48MXZZo40dlBiYEhXIBOCeMj8elUB8mf8Gkdr5P7&#10;AOpXPlyL5vjC+KbnB3KCgyPTuCPbPcZzv+Dtpbk/sS6e8c5VT4ms0aPaMOuWbHXrkA9D0PSr3/Bo&#10;4bpf2BNYDGTyz4zvCqvgruwmWUg5weBz3B9eIf8Ag7Ru7i2/Yfskt493meJrEMfKQ7VDkhsnnOcD&#10;jk59AaAPtv8A4JQ2dxY/sC/DG3u5biSQeD9P8xrr75b7OmSfevy5/wCDiCzbXP8Agpl+zrpcGiyy&#10;Tf8ACTRv5ixtnaLmFm2jODgLuOOfl4r9aP8AgnjcS3X7G/w/uLi3WCSTwrZGWFQMRsYFyBgkYB6Y&#10;Jr8k/wDg4BnuR/wVd/Z1S21Bi8PiCOSGNIypRhdwlXLBQcA9cNwMn3AB+2/hWKSD4d2scn3hYDdn&#10;vxX4T/BC4u9c/wCDnzWPtG2T7Jp7j/UtGUTyY2yffLZzwCDyOpH7taHj/hXsK44+w4+XtxX4P/sw&#10;63b+J/8Ag5x8QXdjG8cdrZ3EJkt5tnIiRsuOMqehHP8ADQB+2n7Ws5tf2c/FE6ojeXotw2JFyvEb&#10;cn2r8pf+DTyxtJrv42a1HAokk8cyAjzEZgnzEZI68jGRwcZFfqn+2RK1v+zT4scTtH/xJJxuDhcf&#10;uzzk8DHXPbGa/Kr/AINIbK6k8K/FzWpt7Ld+NCQywt5bHZyUJ4I7dcjvjIyAfVX/AAccX11Zf8E1&#10;fHH2S/MLNpu35JQrMpbDDnqCCQR3HHetT/g3l0zTNN/4JifDlNMuopVk0cO7W8ZVS7MSw+oOVPuv&#10;41wf/BzxY3uof8E4vEkFq0a/NbszSnAZVnRyByOcLwO5A69K9J/4N/dJtdH/AOCZnw1itr23mEmh&#10;pIz2+duSx5+vqOxBqQPhb/g7O10x618KNEV5m8zxSkvksv7uRlHQndkH5uMKep6d/wBgP2XlVP2f&#10;PC6rEsf/ABJYPkCj5fkHUA4+uDjPSvx7/wCDrq78LXHjn4TWL6jJDqzeLIlhWJiMx5Xe5z8g25TG&#10;T1bPTJH7Hfs9R3Fr8DtAimlV5o9JhDOvCswUc/7IJ/KgD8Sf2jYdRs/+DmXwWY7i1CNpeVW5ywCi&#10;3mLAYJw2BuBwOnOa/dLxe7RfD68dJMH7CcNyM8V+F/xu8RQaz/wcxeE7e908eXYaaI4pri6jVv8A&#10;UuwK736KxJwMEhmAHGa/c7xsFb4eXw8xUX7C3zbRgcenSqA/EX/ghtpd9rf/AAWq/aG8TXNxI32L&#10;UvIIkYrvBmlAxnqo8sAA8YYE9q/Rb/guTKkP/BO/x881usqHw7dblbPI8pv89q/Nn/gg7qN3pP8A&#10;wWR/aD0OyvRewSXzedcMEXZKLiQFNvB4LOu4DHycnJGf0q/4Lg3VhB/wTy+IY1KJ2jbwzeH5VBYY&#10;iZuhOD0/LNAHzT/wah6Wln+wBHdxpIpm8QXjSK0hZQ284I6jBGD2wcjjHPmf/B0zrdlp8/wrhEsk&#10;dx/wsCwaKcQlkjZWZst6jCsQvf8ACvW/+DU+SV/+Cd9qHt5FH9uXgUybf+eh/MEYx37djXin/B1V&#10;r+l6XqPwrS70ncyeOLST7TJBlE2szMBtySSAQQOcDjrigD9UP2dGNx+yzo5n8z5vDsJO6Mqf9SOx&#10;5/PB6elfkT/wTlsdn/BwP8WLmxuIY0XSIvMVchXyqYReTn7oOecFSBX69fAC5hv/ANmfTUt1VN2h&#10;qMKxXH7vpkgkfXB9a/Hn9hDWNR8If8HDnxIsrG5t7qPVNJJn8v5m+6GKHKna24fd7rg56ihgfaX/&#10;AAcerdf8O6/Fht7hVH9jyBnLEDacAjAU/e6Y46+1bf8Awb3G7uf+CZngeWbV5LwNpGI5D1C8AL65&#10;X7vpkcdazf8Ag4ui1C7/AOCdviuK205bhX0eYs+IiwGAdw39+nTJ/PNP/wCDc3xhH4t/4Jq+D5IY&#10;Ldfs9m8EgtYEjUsh2s2FAyWIJZupfd+MpAfnn8WrqHwD/wAHKnhO81fRptRXULdY0S9DN9nYrOEk&#10;TAICqUDdvvNnrz+237WNtcaj+zB4gaAIsn9kMy+Y21c478Hj6j8K/E39sTxZH4J/4OMPh5rOtXX2&#10;SKSP7OskO/O5vtChW2MTy2F56DBIIAJ/bj9pbVJYP2Y9evbMsG/sWQqyyMrDCEgggjkcdD/MVQH4&#10;5/8ABpHPqEPxf+M+nSz4jj1aHzIWcqYm3SjoeobBz3GwZ6ivaP8Ag7i0y9m/Y70e9tLNpFh161a5&#10;fzVxHFuK52/e++yDuOfoa8F/4NPLvUH/AGlfjMLtvL/4mEQlhVukhkn4bkn+E4OT91hnmvoL/g7a&#10;e9P7Fenxx2jSQjXrQyOWUeV+9GGHOTz8pA/vemcAH09/wQCtNT07/gl98NbPVLKK3kTS23QwNGyj&#10;5ycgxkgq2dy4P3SK/KX/AIOi4tVH/BSP4XvdWUKwtboLWZ1jAkYXke5WPt8pO8gfP0xyf1G/4N1t&#10;Vi1b/glb8N57fG2PT5I2/c7NpWVl29B0xwecjBr8uf8Ag5+SbVP+ClXwz0fT9Kt7m4kSJIobm5XY&#10;7/a0+QgyBVV9yZLBen3iOAAfvv8AAqJLP4FeHIlTCx+HbcbVUAcRDgDt/TpX8/F1q11d/wDB0ZHc&#10;+HNNaOT/AISpYpV8sjzlFjh3xnPCgjjqVzxya/oC+CLzD9n3w8Zoljk/4RuAskZztbyRkcZ6eoz0&#10;r+en4Y619s/4Ocna+vZrpW8YXEe03TxhsWRcKrEg7QRu29GIxjmgD+iP40u8Xwh1y4QNmPS5Hyib&#10;2GEJ4Hc8V+Hn/Bq/b3c37c3x3muNQh3R3jeZHBDH5cjG7uCWUr0AwMAcc1+33x0vI7b4Na9db2UL&#10;pMrbgxyMITnj6fh+Ffhf/wAGpMWoXf7dfxu1OZVjVoSJIzNn5/tkpwPXHrgcZx3FAH6ef8F4p9Qh&#10;/wCCZvxNXTZmSSTwxeJujHOGhZcfeHBzg+gOcHmvA/8Ag1ButMuf+CcUaWTzeZD4kvkmjfG1X8zJ&#10;Iwep3Z6DAI617B/wcNSXVv8A8EyPiBLZiHd/ZMys01x5YClCCOoznPTnJwMEGvDf+DS3Vlvv+Cfd&#10;5bfYrOJrbxReIXt1w7/NwX4+9j8xz1JoA81/4PCbSxP7PvgO8ltm85fFKiGZYxx+4mypPUAjJ9Mq&#10;Onf9Gv8AglPq82u/8E/PhTqlxeyXDTeCdOPnTMC8o+zR4ZiCQSev1z9K/Nn/AIPD5Yh8Ffh5G+nS&#10;ySN4m+W4V22ovkS5DAHHPGCRxj3r9E/+CP4iX/gnH8JhbptA8GWGNq7c/wCjpzj+HPcev50AfjT/&#10;AMF/NKgsf+C2fwm1EXEjLNeaOzLb2YMiOmpZ7nDjlT2xzx0z/QnoXy+A7VQyj/iWqN20f3OvXFfz&#10;8/8ABwXfQw/8Fpvg69/bXKQRXelMZre48t1/4mXVTkYK4DZ4znGeOP6AdDilPw0tYkhVWOlKFTd3&#10;2dM89/0oA/ny/Y61O7u/+DmnxDdahayW6trd6scN0rFgv2ZcbT2POcHA259AD+9P7VbTx/s+eKHt&#10;bdZZP7Hm2KzFVLbTjJHQevtX4EfsNzajqv8Awct+IpoLiJVj8QX5mWCYtjZEi4OSMkH5T1HPoc1+&#10;9v7Ykl/H+zP4yfTDtnHh+58v5d2T5bcGgD8d/wDg0YnivPiZ8ZpZrWS1uP7VjaSza6LiPcZOMHPI&#10;wVLZyeMnpX1X/wAHTlvA/wDwTI16SS58ojUbDaWDFXP2uHC4Axk9iehGQeDXyP8A8GgMc0/xG+Lm&#10;o3tlJ9qa6t/Pmlcs6E78hnPMhJ65JwRk8tX2J/wdBWmqXf8AwTQ8QrpcKy+XdWrNHJjaw+0Rhuv8&#10;QUsygHJYDGTwQDc/4Np7yzu/+CWngnyJ/MaHzkk3MWKuJG4z6YwAOgwR1Br4h/4O39cbTviz8F4U&#10;8SNAV1S6na0jeQBgv2fMh2jAKBsddxExwDzX2p/wbL6Jquhf8EwfCsOqaBcaes01xPDHcSqd6vKz&#10;CRQrHCsuH5AJLnPPT4h/4O63itvi58H7zMa+Xe3RbeI23EeQeh+bA4zj5TkZ5C1LA/Zr9ka+TUf2&#10;W/B17BbRIsnhu2byY5CyLmIfKCwBK9uRnA5r8D/ijf3uo/8ABzbYzaXpar5evWqY3JyotADITxkf&#10;qVHcc1+9X7G+qDWv2TfBOprHt+0eF7V9mc7cxD5eSc46deg5r8C/HOnNb/8ABzlaJcQyQrJ4mt5I&#10;2tbc/P8A6EFLOuO5BDMOnLcYpgf0TeO43m+GN8JEjJ/s9tytjB+Xkc/pX89v/BvfNJ4X/wCC0XxH&#10;8PzT29wbi41SPzrO3DIGF2z5yowi4BU9gxA64r+hHx5bi6+Gt9ZmJXVtPYbSSMjb04Br+eT/AIIM&#10;2tt4Z/4LjfEDRLgrbn+0NZWGOOQorH7WxCgfxKQcgEZ6HjBpgfs5/wAFmU0uT/gnN8UBq9ktxCvh&#10;W7LQtn95+7PyZHTPT/8AVivz/wD+DPTU7tvgT8QtNbSmiiTxIrpcM3E+YRkqPRcAE8gkj+7iv0C/&#10;4LHwpd/8E6fijbS3E8SyeE7xWNvjf/qmwVz/ABA8j6V+ef8AwZ3axJP8HviXoYmuWSHXoZPLdRsQ&#10;mLHynqR6jsfTdyAdj/wd2DUl/Y78OSxPOsLeKIFkaK6VVK4Y7XTOWUkA9DhkTpX1T/wQEaZ/+CWX&#10;wsNw25v+Edi+bOdwycdzg4wCOOR718t/8HdPmJ+xr4eO6ONP+Epg+aS3LF+G+RWwQp/iyccKQOtf&#10;UH/BvzrVhrX/AAS5+GdzZ6Va2rLoqpN9lhKLK6koX5AyTt5685oA/ML/AIOuhZTftrfCW081pJGj&#10;kEscKYlVTPb8Ke+e3oR71+7H7PME0XwD8NxveNM39hw5m27S37sc47H1HqTX4R/8HXNjHaftqfCf&#10;WX0xIYjbusmqfajk7biIlCCcIFBLBu+48/LX7rfs1XsOo/AHwxfWt9HdLLokDR3EU3mLJ+7HIbnI&#10;PXPPFSgPwS+N+n32h/8ABzxogfWfsjXWuafIv2qd8Sxm2H7pTyBwpKjAXI29+f37+M8bz/BjWo4p&#10;SudIk/eLJtK/IeQSOPr2r+fb9t/xLf33/By74PN7JtS28QaLBCvlpIyrtY4xyAd7MV/iwwxniv6E&#10;viPElz8JtSWWQbW0ttzGIMMFO688e39KYH4Gf8Gs2qyaD/wUT+K3hVPOKzW8imTzgqv5d1IPmTJ+&#10;Y5yMZ/i5OK/Xb/gs+8UH/BOT4pXMlnDME8J3h2XEaOpPlMcFXBVs4xtOAc4J5r8ZP+DcGTVbL/gs&#10;B46s9IhzbyLqYu2uMbwovDtAH97PzcdApr9mv+C0mhXXiH/gm38VrG31WOzz4NvvMuHi3hQIWOCM&#10;H5Tjaw7g9+lMD4f/AODQC1uYf2U/HcssMapJ4vcxtH/1yjBDcn5uPyx7ky/8HfuiwXX7H3g/VHt5&#10;Ha38cW7RskbEITb3C5JHAUhiOf4to71gf8Gd97b/APChPiRpqagrSR+J45HhCt8gaBRnlcfwnoe3&#10;416N/wAHbMW79gLT5t8g2+LLPPlsPU/K2R90+xHKr16UAfRf/BAGaKX/AIJafC1beAxquhRhF29s&#10;nv3Iz1IB9QK/LT/g5jsRZ/8ABS/4V31yLSIPNAVkuJpRGircQk7hsKgHIGQWxjlQME/p9/wb2azY&#10;6v8A8EtPhs9jeNcLHpbR+cybS22R15GOGGMHGemckmvy5/4OnbiSw/4KD/DK+/tCBvKhjf7NeTfu&#10;0/fw/MemyM4OWyOQ2DxQB+93wau4dV+Beh3UF3vjm0OMrNHnnMYx1AP6Cv56rbw0ngv/AIOgrex0&#10;nVLuT7V42FxJ9omJLeZZksm/nCHtnAxgAdK/oN/Z4dZP2fPDZRwc6HCAY2GP9WOmOPyr+fnxQ2h6&#10;b/wdGwpNeahI3/CcWwlkvEaP981kh2ouQTHggADnk8HFAH9BH7Qct4vwE8Qz2N3JDJ/YspWeM4aP&#10;92fmHTkde2a/B3/g1E8Wauv7dPxM0PxNN5mpXmn+ZNPHIrxvKtw/mDIbkZOVK5Xr7V+83xxtIL34&#10;F65aT26yIdGf5GY/88/av5+P+DXOO30H/gp7440Obw5ZWrx6feQpHa3Bkjttlw37mNskOoxw3OQu&#10;c8jMgfqt/wAHFXh2TxF/wSy+I0SXE6eRpX2lvs7YZvKZZcf7vyfMO67u+AfEP+DTbWPDNx+wVfaV&#10;pN7NJdweI7g6gk0YGyQkfKCHORjbjKr+PU/QH/BwPps2p/8ABLX4oCFpF8nw/I5MMgU44z1I+XHU&#10;dxkc9D8e/wDBn3JZt+zj4+jtrq6aRfEwE6yy/u0YxDhFzwNuwk46swqgLH/B4XY2g/ZX8B6j5ELS&#10;f8J5Cm5mwwP2O75X14BBHHDZ7V9mf8EJL6G6/wCCZHwwNt93/hH4vvfe5GeeBzk9a+Tv+Dun7Of2&#10;KPDqz6lsYeMbVo7drMSeafLl6OR+7IBJJBBP3ejGvqH/AIIB3c95/wAEuPhi88TRsuhoojZAhUAs&#10;MYHpjH0xQB+XP/Bya9rp/wDwVW+Dt350m1hatMkq/ucfbwueMHJHB9gMV++Pw+dJvhVpjqWcNo8e&#10;0t94/uxz9a/An/g6bstS0r/goL8KtUjuN0clqoiiW3aRty3cZ3bdpD5zt2jd9zoNwz+8vwImW6+B&#10;Phu4jTasnh+3Kr5ZTb+5XjBAIx9PzoA/ne0HUr3w/wD8HNNxLay/ZXn8eRoytYiMTI9pESNi8ZIP&#10;U9CPUAV/Q1+0hc29p+zz4ovLpN0aeH52Zdm48RHt61/PL8WNWuIv+DmW0MevpI0fjyyhYRK21lNu&#10;pEO8qCeGGWxncCPev6JvjPaw3nwQ1y1uJCqPoUoZurKPKIz0PI+lSwPwe/4NK/FrRftb/EnQpJ7Q&#10;re6eLje1uPOdhKQDnGVXngdiTx1r9G/+DkjS7DUv+CW3jw3tvLN5NvDLHHHcGP51lQq/XkKRuKnO&#10;5Qw75H5mf8Gu2qW+hf8ABSn4ieFNPMNxDNa3Sw3DRqkkiJcthtpwQMDoq8FuccV+on/BxTpr6t/w&#10;Sv8AiUiWck3l6WszeWxBUJKh3e+OpBwCAe+AaA8F/wCDSjVL66/YX1ixuL1pYofFF0IY2P8Aqhlc&#10;/gSSQOOcnnOa5H/g8FiuG/ZT8CPHGPLXx7AXYtwT9kuwPx/p+NT/APBoJ4lvtQ/Za8beHZI08mx8&#10;TM0Tq2Tl0BIYdjyMe3f0v/8AB3ho2tah+xt4TvdO0Zbi3svG1vPfXG4j7PH5E6B8Z/vyKp4P+sH1&#10;oA+1P+CNHiC38R/8E5/hne26XEar4dgi2XDAum1dpXIJ4BHHPTHNfj//AMHBUN/4K/4LR/C7xboh&#10;vobiS30+SO6hiOGZb6QbRh1LdTuGVyrjnnNfql/wQCvr+6/4Jc/DUajAYpE0nb5bsCyjc3JI6g9Q&#10;epBB61+U/wDwcr6vfv8A8FYfheJRfQ28FhY/Z5re82qzfbzu8vBBjcALnkcFMGgD9/vDd0up/Biz&#10;unLSLNoiljJwcbOvU4/M1/OH+wPrcOjf8HGutPKpXz/H+twL8n3GLuMEnoOCM98j1Ff0YfCUQS/A&#10;vRUhlaSP+woQpMpkyPKA+8c7vrX85fwisNTtP+Dk/UodHm+x7fidcN/qxHiJioKkYXkg44HJ6HvQ&#10;B/Qd+3IbGf8AZO8aJqN35Nq3h25+0SbtuI/LOee3Hp3r8Zf+DQLVGX4t/FLSYLq4ZPItpGSSMbQP&#10;nAbOc7jjkY4Cj14/an9qnw6niP8AZp8U6PI8OJPD84LTRlgB5ZzgDv6V+Gn/AAaZ315p/wC178RP&#10;DcHiNFsl00stituVZmEwXzB8hABAC7dwPHTgESB+if8AwctTaRb/APBLvxm2rWMcpb7OkDSws6rI&#10;ZUCn5QcEHkEgAMASR1rzj/g1G1LSLr/gn4+nWbW4uLfXrv7SkMBVgxlOCzZ+Yke3HSvWP+DkCCaf&#10;/glp4/W2bbItvCVOFwQJkLA7v9gNjHOccGvBf+DSebxU/wCxjrkF/eRtpKeJLj7Ao3b0ct845G0q&#10;eCMHIO7PXg1A85/4PBtK1g/C/wCGevqytY2/iySN49/IdraQqevfa46ceor9Of8Agmpr8Xib9h34&#10;earBp8Fsk3ha0Zbe2YbADCp4wBgegxxX5y/8Hevh9L39nHwXrUusQw/ZfFUXl27SoDMTFMpAU/MS&#10;A275eNu7PQV95/8ABHG+g1H/AIJ0fDK5gm3qvhm1XHmbtu2JRtGST7dciqQH5B/8FFNC1Hw3/wAH&#10;HngHU7fSjIl9NpEq4ZMcSSodxwcAYAORkD04I/er4kiWT4KX+YVVv7I/1ayLj7nQMSB+JI/Cvwf/&#10;AOCtuj3Xg7/g4R+FuvX15q0ceoDSfLuFkJ+UXM0flpypC5+9k/xknI6/vB46aC6+Ct0siTNHJo5D&#10;rtLOV24IwpyTjsKAPxJ/4NY9d1K6/bG+NFvdzXEn2jUJpW+1KFcN58md2FI3HPKhsAr06Efcn/By&#10;u1jH/wAEs/H73Gix3zeTZBFYr+6Y3sCiUA85XOeOeM8gEV8Qf8GuU1v/AMNmfG5Ir3ULXdq0rx6b&#10;cqE3qbibDSDgiRQCMYH3m44NfaP/AAc0xTP/AMEtfGzRSSLtfT/9Vn/n+t+Djtgtn1B54zQB3P8A&#10;wQC1+bXv+CZPw7upFCldHWP5ZAwIUlRg9+mPY8V+e3/BYbSJpP8Agu78B1nkbbeeSYjBqALxFbl8&#10;5HPlpxk5GDuc192f8G519Fe/8EyPBJTU3umSzdWZiflw54APYdPqM9DXwr/wWxt10v8A4Lkfs/6h&#10;a6rJZ3EjQL50DsGGL2TEZ2/MMsxXOejegyV9oD9qvFwCfBu4S0t923SyERZAufk9ScD86/GX/g2v&#10;1u6tv2/P2gvDt/BJHNceJbu4kVmWQbhdyAnerkF/my2CRzxX7PeJxFL8HJybiRlbSfvq3zN8nr61&#10;+K//AAbjxSWX/BS34+aZHcXFnFF4i1DdpT3LSEMLuT94XXKt0wck53DBIBNQB9I/8HV7wR/8E9Zt&#10;5k3P4hsVURjv5mfXBGBz6YBHOK+jv+CJmsXGuf8ABOD4f3VzcLI40VYyy/dXbkbR9Me/tXgX/B01&#10;DLL/AME39Ukt2mDJrVgW8mZEUr56ghw3Lr6Kvzbtp6A169/wQGvra7/4JmeAWtbQW6x6aFMPlspR&#10;hkEHcqnOe/ORg1UQPz9/aqsrfwn/AMHJvgfWl0G6ibWNFtzJceZhZP3ksYfgEkqoCnjptPTk/sV+&#10;0+8Kfs7a014WUf2Sx+X5iDs47c8+3Svxf/4KLahd3P8AwcWfC2002/h/0ewszJuZdsatPc7mIOFV&#10;m4B6/KAT6V+0H7Qtgbv9nrVrZ5mVv7Hba8P3t2zjGP6c1QH5U/8ABpTfWqeC/iZptnFtjh8VMsDS&#10;RhZWjC8F17N82DtJHbkg40P+Ds+1aH4N/D3VTZxSR2/jiFpHaRRIuIpPuDuxyB9Cx7Gsf/g0+0+W&#10;1X4qra+IJruwj8TtFa/aEKSNtLZYqTkEgqxyM5bGODXZ/wDB2X4cvLj9lLw34ktnYf2X4xsp2bax&#10;C5WWMMD0Ugyde4YD6AH6DfsSzxXn7G/hExx+WreF7YbWYfL/AKOvTDEfTB5r8fPg1qkXhT/g5X8V&#10;Q6Ywj+2RqlwsmVwWtkOPu9DgMpH8O0ZUZx+tv/BOC6k1b9h7wTLIeX8M2vPXI8lenqMfX07V+PXx&#10;O0Wz8P8A/BynpUWnLtbUFtZdscv+sYJjkYGc+WNoIOML2wRMQP2e/bq8P2/i79lbxPpkz7luNFmR&#10;iqli2YzwPrX5W/8ABo342R/CvjjwQ11EottUSRVj3AyZU/NjaO2Oc5xnjvX65fH6wXU/2ftStzsY&#10;NpWOFzn5fcf061+K/wDwa2axbaD+1N8VPBN/G7ahFqUpM0tuiscSsrA7FG1sr90YU5xjgUvsgfXn&#10;/B0LoNvrf/BP7WZUg3y2t1a3EZZSVG24jLd+DtzjPHbqVB3/APg2p1xdV/4J2+HYYoI18pGRnVxu&#10;yrFcMMccBcZ5x7YJ0f8Ag5B8JnxH/wAE1vHEwjkY21jHcfulz/q5o5OfQAIST6A+tedf8Gr+uXmp&#10;/sH/AGO4ufMWz1a4ijUKo2LnO3j/AHs88/0OgHyd/wAHE3h6Dwb/AMFIfg38S/t7LcXV4bV8qdoj&#10;SaJh/EOpmbnAyGxk7cD9g/Ejf8JN+xy0dj8nnaBtU7wcfu+eePfnuK/J/wD4Ofo9J0T9p/4IeJNQ&#10;mZRH4juN0ixowRQbTORxuGQDyemfWv1l8Danaah+x5a3cSqsa+HV3LtA2/u+RgZH4j602B+Wv/Br&#10;vLqWm/FP4veF9YuZGu7PxROl0jybyHWWQP8AMGw4BySRnkj1Gaf/AAcfoPC37b3wB8Ym184w+IJE&#10;bzjtVSZoCCTtOVxkkAc4I4NTf8G8fjKKL9uz48eEY5URX8bahMsK8sg+0sMFwuCMg/xAErwDwa2P&#10;+DsCy0zw3oPwr+IMfnLfWPjaPyZIn2hB5Luc4YHJ8vIIwQc8jIFH2gP1e0xTrH7N9u7NHiTQ1I8l&#10;tyAbeMccjH4Yr+f/AP4ILeMrD4L/APBYfxd8O9RWZZNQ1XVNPtbfcY1LxXMnJ3AcgdAQDgk8YNfu&#10;3+xP4zX4ifsdeE9djtliW68NwssbMCq5iBxlf4efbjtX4FaLNqfwN/4OPbqLRJYY2uviES8FvIqK&#10;sVzCspQngZ2tn3OOppLawH7u/wDBT/4bXfxa/Yg8f+DdNSH7Rd+GbpI5JY2by/3Z5+VSx+gHPTrX&#10;5if8GhnjrUZNK+I3gGWSVrSC8gmhZmxGCQdwUHknoScZ5Gf4a/ZD4lWcGufCbUI7pGkSbS2LIijc&#10;fk6Dkc/jX4mf8G0fjCH4cf8ABQH41fAK1vL5bOG6ujbwPcvJE3k3jxbifuhjkHPBIABJIGX0A+/f&#10;+CgenJZ/8FBv2bvF5kVVivvEFnIzMuW8yxQjGfmOCvQeuexx6X+05430j4Z/CTXvH2rXSQ29r4ba&#10;ee4b7oRFcsSM5wFBP09BzXG/8FQtAtpvi38A/Ftzoa3a6d8To08ySVwtsZrWaMS4HynHI+b+9gdc&#10;jgv+C3/j4eBv2CfGU0E26S88Ez2UKRKNxedTCpGRjq+QM5zUgfOH/Bs78MbjVvD/AIp/aI1vRxHc&#10;+KNaur4zPkBhLOx/iU5Odp4YkfLnqK8C/wCDpj9o6Lxv8VvCvwC0Ft62rtd3HluBhh+7VCoOT8zN&#10;jIGNvH3uP0W/4In/AA1tvgp+wJotzqJjRZNNFxM0capj5Bk8Y/hwckc4JODnP4r/APBQnxT/AMNe&#10;f8Fb7vw/p0fnw2uuRWEyhmZWMcmZBjkYLHBKjkHOKpbgfq9/wSq8JWn7Nv8AwTnbxNc232O4XQy8&#10;isR97yy2QSBjq+cjjOfQV+a//BPvwpL+2b/wWJ1P4iX1p9psdP195YvM3MqrEwReOqnCduATxxX6&#10;Zftg+LLD9mX/AIJl/wBmWYG6Pw08pfje37scEnv/AAjHPzHgdvlr/g1w+D6XEnib416xbFpLq6cm&#10;R8bQVGc8n3PYdepzQB92/wDBcP8Aa9sP2SP2FNa/su7W21bVrU6fpaK23dJIhUDK9CAGIIzgj6Gv&#10;z5/4NQv2XL7xL8VvFH7S+vaVC1nYw/ZNPmkU7hKTkspIPH3hwf61wv8Awc6ftNX/AMU/2ifD/wCz&#10;x4duJp4tLU3U1vbzEo8rnyY02An5vkLDI/jGM5r9Y/8Agh9+zFD+zB+wn4Z0y50e3tdQ1WzW91CS&#10;G32tKzqDljtVjx2I4+lH2QOc/wCC+vxnt/A/7KVh8KLS/aPUfiB4s0vQ7OOHduZXuUkmGQDj9xFN&#10;ySDkDBzXqGq+FIvCP7OVnoNtdyW6xraqskJw3G0DPoTjGD64NfBf/BUP4u6n+0p/wWX+Cv7KGlAS&#10;aX4Qvl1vUFhkDNJcnKxhlByoVTkbwP8AWHHU1+hX7R882m+D7XQbR2DfarZdm05fJJPI6cA/qMes&#10;gcz/AME2rzUbv4VaodTjh8xNYvg32c/u2bz3yRyeD7cd+pNfkB/wU0tZpf8Agu54JhZ4SzQ2BjEc&#10;eAP9JuOCSVHAz/EAMZJHNfsJ/wAE2dNGkfCjVI1sfs7Nq10zRr/vnnPfIwepx07V+R3/AAUwjvLv&#10;/gup4DF/5XlCCzIWKREmx9onypwd2MDcM8ZZgPSmgP2v+Khlb9l+QJKA0mkjd52Mcx855/yfSvx6&#10;/wCDdu3urP8AbS+KkM0Zab/hJLwTSBsqdtyemCenzdCeGHoK/Yb4qOv/AAy3P5kg/wCQRkPtyp+Q&#10;8n2Oc1+RP/BudPYv+1b8VpFnKD/hLrqRY2+VtpuGAbDfMCBwRgcHnpw1sB6J/wAHI1jqDeJfhZrh&#10;svtENn8R7A+XuwNzK/BGSOinBKnrj0B+9rFptY/YhtzKVb/iWDzFtugG3PykBcYz8pwP0r4f/wCD&#10;lfU9N0LS/h1ezW9w274iaZunh/5Z7d7cZwARtbHPPAyBmvu74dul/wDsN2F6LJ41/sGOVo4fvY8o&#10;HA7ng4HOcH8pA/L/AP4NfdZuNF+PXxS8BrHuFrrkvztjPErJlcZ49eSMkV9T/wDBz7oh1P8A4J36&#10;zd/Y2l+y6lYybFzx/pC/Pnj7uc9fwIzXxl/wbhfEaDRP2+/it4Ia8aSW+1y8uFkaNR5gFzIu7rxz&#10;1AHfqMV+h3/Bwh4Xg8Uf8E2viAkllNcLb6XHO8UJQPtjuIpNw3EZ2bd+BydvGTgVX2gMP/g3B8UX&#10;Gvf8E5vDttcXCyfZWeFWiZiuAAMcgYIxhh0DZqT4wo3/AA+y+HZgssIvw01JpLlc5ybsYBH8Xcj0&#10;IPqM8R/wa7eKrbXf2Co9Pg8nfY6tcROIYduCCBknaBk98E88nrXqfxhtIz/wWA+H97HYb/J+HeqC&#10;S4V/9XunTCEdMN2z3B+lIDyX/g4f/a4f9nf4Kw6Fouotb6lrejXkFk8cJbbI6+WrE54wzZzg5wQe&#10;OR8u/wDBsl+x7d6rrOoftH+K9PYyTS/6HLKCQykhg+MbT0JBzkE8jpWr/wAHMmryfEf45eAf2fvD&#10;Vt9q1jWLeENZKxkYRtLIQwUE4bI4PU7WAzwK/Q3/AIJ1/ALRP2Tv2O9I0xLNYZLfSlkut0YDlgob&#10;BIA3EDIGR/COlP7IHyh/wcsftct8Nv2fU+CvhfUGXVPE1wtokNvN+8ER2uzAAZIwpXHo3qRXon/B&#10;u5+x037On7KUPjjxDp3k6rrmbmZmjwwU/d57jknOOmO3Nfm/+054i1//AIKS/wDBY/T/AIX6Veya&#10;hovhrW1tfK2h40McmZfVWG44LcAhfQA1+63xD8deD/2TP2VftOrXlrY2uh6HhfLIRFVIsZHIwML6&#10;8fpT9APxy/4OUf2pdV+Nfx88K/sc+F79mhS9iuNWWG4BTzC7IiMMgBhkt8wGBtOQDX6wf8Ev/gRp&#10;n7Nf7Gvhrw0NNW1mbS45rpWHJkKLnOff37Cvw9/4Jm/D/wAZf8FH/wDgp9qXx/8AF9tNc2MOtC4u&#10;ArF44gCDGgJHC/L6fxEnk1+4n/BQv9o/wt+x9+yXrnjHVb1bWKz0uRYVVtjFthwF4xuJAAz3/Kk+&#10;wH5P/wDBSnxj/wAN/f8ABXnwX+zj4flvLjT/AAnemTUlX/V+YSj5ODkEKvKkdzjliB+0mr3Gg/s/&#10;/s5bIvJtbXSNGyPmWNURI89QCFAA64IHpivx5/4NwP2bPFPxz+Pfib9t34kTGafUL64kV5Ij+8kd&#10;wxbkYwNzdM4yD2r6u/4ON/2wU+An7Hl98PfD+pNDrviw/wBlaaIZMOvmDErDkMMRb8MM4YrR5AfI&#10;/wDwR18Gav8Atw/8FQvHX7X+u6bv02x1J4tPk84sPLj/AHSY4IxhVPBwOmTX0B/wcV/tD+IfhtB8&#10;LfBvh6d7e3vPHNu99Mp2hUQMUXn5SpYc5Ixt75yPUP8Ag3f/AGUYf2ff2M7HxTqulrHqviJftU0u&#10;PmZW6DOBxznvwR9B4H/wcs6G8/w80fxpGzR/2P4qsJVdoQw2mUKSD3bMmduRkE+go6gfo38CdQPi&#10;39nezukeNkuNMSRWU7lO5M7gehU9f84r8+P2VdE0zwD/AMFg/iBomkyxf8TjS4rq4VOqSAIojzj0&#10;+Zc8kMOoANfdH7CmqHXv2VNBvFbcH0C3K475jHP59e+RXwroGny+Cv8AgthdXjyTbdc8KR+YrsCp&#10;KEDII+8CNoyT/MUu4H0D/wAFytFn1b9iPxg9hEzypojSjcvUIyP1wcHjIAwSRjvXe/8ABKrWV179&#10;jPw4djLt0ONMN94YTp7g84Oap/8ABWHQJ/Ev7F3jHT7aHzJbnwrepHC+f3rfZpPlOO/OePw64rz/&#10;AP4IMeOx4y/Yv0CGSZpJ7azMLszFieM557c9P4fu8YpfZA+Zf2gh/wAK6/4Le+BdbikES6r4baLa&#10;zDLMk8o69uJBjnnGMdM/pB+05olv4w/Z8vLKSJZFm05lyvfjsPXn8+4r89f+Cr6W3w6/4KCfBP4j&#10;ywpGG8Q3FlPNMq/IkgiZWVj0ACMe3OK/SHVYl8VfAgHBIksfmBGCcp0I5+bt9apgfEX/AAQF8T3N&#10;p8NvEPw/vLv/AJAnie6tFhkUqyqrnbwSTgnPB+6RjJql/wAFrvCRsfFHgP4kxyyQtoXjK2lZgAfM&#10;VzgpjIzkhevZT61l/wDBJae+8C/td/GX4Y3VzL5dv4se5VWI2kylnZsbvly7NkAdh05r0v8A4Lqa&#10;Vv8A2cb7xEszq2n3VpdMFOMBZ4+voM4JPUFRgjJo6gfWXhhofEfwIjaMsyvZKwKjHOPqcH8Sa+DP&#10;+CZ2o6p4U/bu+MHgGa6ZYTrEd7HG8JQ4cAew/hHPJyDnsa+y/wBjTxbF4+/ZW0HVomlb7T4et3Xc&#10;w3cxg/n+FfE/wV1V/Df/AAWC8V6Ru2x3nhmCcqrBQzCVlGfUnB/IGkgPSv8AguRoct78DY9XhMoe&#10;x1azucxcfdlViOo4wD+PHSvpD4UtJrH7Odq0s+6T+y4xITxj5R9cA/yrxz/gsVptrf8A7LOr3E6s&#10;yraRncJNrKxkUZ/Ik9yTwOTXf/sRaudf/ZH0O8luo38zw/CTLyN3yDnoCM4yOKQHxX8A9cg8DfGT&#10;4raF9qkjj/4SG2lUOsjgs0TFyMKe/cnJGKK8t+Ld3o/hH9rb4lW8tja+ZPcWLuJYs8+XIM85xzkY&#10;HAx3oqwM3/grh8XY7P4eabqzTr9osbiBrQhihaRGHHHO7CZwR3PB28fof+xV430/48/sfaZc2rx3&#10;ButDt2+VlbjygSMjIGcep+tflB+1t4V8VfHvSPGllazTSWel3ySQqqEgYBDohPfBXPodvPBr6w/4&#10;N5fjXcXXwwuvgr4gLRy+H76e1t0lXb5sYJfO0np82eM7SCD1pSQHJ/s96zqP7Nv/AAVE1zwNfTND&#10;Z+K4/tAXdtjMisVc4z94koffOeCOfqD/AIK+/BlPip+zfdeIdLsI3nhtfNil2KT5ijeuM8csBzg8&#10;kYr51/4LB+A5vgl+0L4P/aR0y1kiTR/EEUt7ImWCwuU3noc7QA3GenevubSNV0z48fsoNMriZbjS&#10;ty7VyCdh4988deeR68oDyP8A4JO/Ge2+Nv7IWn6RqFysl3a2X2W6eSM8ypuB+VuhOOnBHTtXnvhj&#10;QpPBXxs8YeDJ08qPUIWljO7lypIXGeSemccng15z/wAEsPEt38JP2q/Hf7N+tzSQ2P277fYJtIVY&#10;5HxtRj2BBGOnJ6dK90/ar8LHwJ+0VpfjBD5K3im2faM+YHHGQTyPYYweMmkyZHmnxp05da/Z1sfE&#10;Wmwia58M6mpaPbnkSnp2OCB1OeMcYJHV/EPwHoH7Uv7KSkWiTzw6OROokDBFChW9AQBnr6Z9xU0C&#10;xgv9Q8ZfDK5kWQXkM0tjEWOHdo9wP1APHoaxv2EPiTbeDfifq/wO8ShNs0jNbwytkOrOytjn5cYU&#10;egGB3qrdQseLf8EXP2prn4FfFrWv2NviVqVxDNp93I2hxXHyNMmANq5wWCsD83QLxjoR1v8AwcC/&#10;sFWnxN+H0P7R3w00J5Lq3j864+zLuNwzAt06gYPGc88DrXz7/wAFi/gDrv7In7SOhftWfDCCaP7H&#10;qkV1cTQlo/NXeCAzLxtLqRzy24V+nH7Ifxz8A/t0/sqWsmsmO8j1vRlLeYSzRsYxuzwOQSR0BwBk&#10;DPB5lH5wf8EO/wDgoxfaZOn7MHxV1YxzafFs0dpmx5se8KUbI5YFlHHzMAPQmuv/AOC3f7EejfEr&#10;w2vx1+Hulxm6XEjtaxn5x5fIAzjk7CcHr7Zr4x/4KM/sx+Ov2Af2tpPFfgiBrGCO+a5sLq3YqEck&#10;9drHG4N0BwckY7H9IP2Nf2vPA/7ZP7NNvomtTW7XUto1tq2nbj+7mKFSiqc7ecYI4xI2ckgAfdCb&#10;Pz7/AOCW/wC2fqHw08Sx/ALx9qDCxuLv/iVyzSFvKkBJeInPTAO0DjP4V+0n/BKhdPtfhTrvj21u&#10;otuoardXEcischVLADge/Xp1Az2/CP8A4KC/su+Lv2Z/2iV8QeHbBv7OvLxJNOmVWHlz7uASMDr0&#10;OcE5H1/dn9gP4U6v8AP+CbGg6VqCot/JoMZu9qjd5zqC7dSCcg4HAxxiiQz4x/auutS/aQ/4KsfC&#10;P4MaZdvNBpmpHXriRrcvG0cSnCtxkA5+96uvfBr9g/Et4ngX4HzXNxKsO205LcYGOvB9PevyK/YH&#10;8Ev8f/8AgsB43+Kd3DHfWngbSYLOzutykW11KwOAEAH3BIuTnGMHk1+ov7cXj6w+HvwCvDqMiqq2&#10;LtI7SCPYqockluB369eB3zUgfl7+wC11+0L/AMFlPiF8TtQh+0Wvg3R4tOt7jc20SyEEgDGM43ew&#10;xkda+0f+CxHj69+H/wCzVqp0aSP7Q2npb26tGWVZJW8vkcj+IYJGB97tx82f8G5HgCz8UaF4/wD2&#10;g1Md3P4o8bXW3UCwZ5oUChA3TbyTx1Oc+lehf8FtPF7arP4X+GVk+5ta8YabYNCjbfMUy72Udz8i&#10;nI6bdxOAM1X2rAfQXwr8O23gf9knSdJtUhWOHTol2x/dwsZ+7+A444rnv+CacFtqnw41TX4VVvtf&#10;iDU5GbeWyPPdQSSeMAY/+vmux+J6nwV+zXG8CFUhsXfoAoxEcZyenQew964T/gmI4079mRdUad28&#10;xbiWQlCPvOx9/m5JyMZJzil0A8i+I2nWuq/8FPPCbxWlxIun6PfyxlWGyLeyRkMvO4nIA6Ywe+K9&#10;o/4KZeLIfCn7NusXkjbGt/D8zeUF3ZxGxI7cYHTvgDoa8v8Ahktp8Sf+CjOsaqLwO+h+H1geNT9z&#10;zZBJjv8A3evHUgdM1tf8FptTj0j9l3xMFn8vZorjeAfkYoQN3Udh6YwvPajqBrf8EOtBh0r9jTwj&#10;e+WVa608zN1+bcxOTnqT/PsAAK+af+C3WsjWfiP8P/C0bMBfePrGJt2CzZlPy/MPkPC8+ityBxX2&#10;5/wSy8N2vhf9kLwdYac6+XD4dgCk+nljkjHU8k57nvXw3/wU+S4+If7c/wAHfBQ1WMTTeLvPWCaT&#10;5HSNS7Mq9yOR+OOM5pv4gP0t8FaaLb4FSxAEf6Cow3B+6vrz269eK/MD9nnwpdT/APBZLxNq9vHJ&#10;5dl4XEEqnLqTJOWxyCMYyeCOcddxz+oU7N4c+B7RRT/8uyIG6njjnHt+uK/Pv9gHTNJ8Z/t5/FDx&#10;xa3jPJZ3VrY+SsbCONfLDMS3c/Mx9AAo4wcSB7X/AMFWPEtvafA/UtNn+8NNjhSJfvuzqflX1Y4P&#10;r64r0v8AZ58PR6T+zFHZwRbQumxjbGOMY+npnHQ9O9eJ/wDBWzVoIfDVtpPmKv27V7O03AHblpEG&#10;RgHk5K9/v5Ar6J+HsHkfs4POFbH2BZArt8x4Y5Jz34/Ee9AHyV+xHeSa9/wUC+It28cDJaQ2cCyR&#10;YZg4TeB7jaxOR3brXW/8FjNXsrT4d29pJYvMsmtWMUkKgr5gM0SlT7Y3H3x2zmuE/wCCcj3N5+3V&#10;8Xb5gdjXtjEflAYsLcE8KPm/h65yenQ103/BbBrSTwLpqTQTOv8AwkenlvJx2mix14AyQCcHjI5F&#10;MD6k8BTwf8MzQ+Yqf8ekSbV+YjIAGCc9Mjk++a+Mf+CXd5Zw/t1fGMW2rArJqdq/2FcEIDFuLjjJ&#10;LHg9hsPPOK+xPCmmLF+yvHFZr8q2cOG5U/dA7AYOPQDFfDv/AASfCW37f3xmR/LZWurI+bG25i5i&#10;O9TycAFsduS2RkU/sgenf8F2bb7X8H2tfOELPqlgqzFFOwfaYQWG484xkD1ye1fUPwmlmP7Mdv5Z&#10;27dNiG3dnGAoAPf0/Wvmf/gvHp6T/AS4nabpdWT7BIQCftMfLYxtXI5PTB5619JfBm6e7/ZZhmaN&#10;2K6bGWDN82ABnn1Pf3OaX2QPjn/gmZq80v7dXxa0541WOPULSTc2eWaBDt791654CqvbNdv/AMFh&#10;beWTUfCJt7lYZl8aaWyyNhtreenpzjPGei7txxivLf8AgmpJJH/wUo+MEJDYb+z2/eSfdOxRjBAP&#10;Qd+yk5wQK9L/AOCxOoWVougSanZLcQjxRYCaN2wpXzovmOBlunQHOTnHGaFuB9G/ELUVX9l5AsbS&#10;M9mxVVw2f3Z557njGeBnHpXlf/BPbRbHS/2SbiG3lhXzIZJGaGTKgl+QPQDjA47e9egfFNZU/Zbh&#10;ltisZNi2Azbcfu+30Izx/d47VyP/AAT3t3j/AGObUfYobTGmIxi29M4PYn0xnJ+pGDSA5P8AYUiL&#10;ftJ/EgrK9x/xOIkZmj2KP9HHGcnJ5BJ7BsnHazpDWd3+3ugnlkWRtJkZbcRoI3zMPm9eMYGPRu4B&#10;q1+w7pt9afGD4gT3+rXFxHJrP7uNV4jUQqNu488MCfbK8kCsvwHqFte/8FA5rSXYs39gful8wCQ/&#10;6RnA55+Yj2xu79QDM/4KF/adQ/aF+G+l6akrK3jyJ5NkZ5CRFuegwCpIHU4BAPNdt/wVAu7rSv2N&#10;tRu7d2DDQJtoWMk8p22kEnO3gEdBXC/t2ahPY/tbfC+G2tIbkyeMnjkaZVyqtbM28DqdoB49Axx0&#10;rtv+Cr9xap+xlqb6nIrR/wDCPuJGLEcYHTBHYHHfoaEB237C9slv/wAE/tBVtDa0VfCdtts5Jizx&#10;YiTCMzAcgjH5Zr55/wCCP1vdL+2T8etR/wBGktpPE9pFHJGo8wMtuuf+AgbR0xknBPJH0z+zPBNa&#10;/sPaSBPNcMvhu3VWkjCtJhByQmBnoSoxz2FfOP8AwRP1M6r8cPjWmr6bCt1B4/aMTw5YOvlJ5eSz&#10;EbsZY47ufYUAYH/Bb7/ic/HP4S+HGUyw3fxN09Li3aYxjhg68gg8EZHvjp1H358RZYbT9mS6DPtU&#10;WKjhW/udfX/9dfnh/wAFk5bLU/20vgfpdxHFdD/hZ1kzRSZ+XDE5GBjhgDjGQF6jmv0B+PphsP2W&#10;b4vN/wAw8/vFbv5ff+dMD4L/AODeDRoJPHnxz8XXETw3F98VrqAr5xKssMahdoI3ELuC7jznOQOt&#10;ZX/BxrqVhr1/4H+H05i3a54402yjWVVZsvMMgHOVOAQcZ4PPXI7X/g3PsNMbwR8R9U0vUmkiuvid&#10;qjqjQFTFhkAQ8kMcc5BKgsV5KmvKf+C8bprH7X/wN8OalIzWt38VtPjk3KWJH2gHaqthecYzzjGf&#10;QF/aA/VLwNA2j/s8qkXy+Xo6pGFXtsUdAK/J/wD4Jh2Nl8Qf+C23xj8VX3li80HQ7e2hTzJC7iRk&#10;LNhiNuMAcLjv34/WK8C6P+z7cbZl2rp+C2R0wBx+BxX5Z/8ABD7S28Q/8FK/2i/HcTo6/wBp2loz&#10;RhjghpS2SSc8jA7YxjAFLoB9rf8ABavxcPCH7GXiS7ju44Hj0aZhJIyhQcdTntx/9cda4n/g3G8J&#10;2/h3/gmt4DvVVM31rNcySLHtLl5nbn1Izj3GKo/8HEHiqPRf2IPElrJN5bTaU8cZWEszMykBeB8v&#10;zbMt2GTXrH/BF3wDd/Dj/gnl8MfDuo20cNxb+DbM3KxyblMjRKzHI9c5HfH1o6AfA3/BxZcxePfj&#10;/wDB/wCGuohFs9R+JFlb3OFO9VL4bB4xxz9Rwex/XnwRDBoXwUjhjYBIdN2KT0xtx3NfjT/wVM3/&#10;ABT/AOCxXwI+GVjeOs0Xiv8AtAqkayFVRg2TgHCkxlTnsN3GTj9kvGF2/hv4IXU8kLsY9PJYc9h+&#10;PHpQB+QP7H0mn/EX/g4Y8YatHtuU0PwiyEfaARayNMhDKpJ4KkZAx/rM1+mX/BSvxU/gv9kzxBqc&#10;W4NHpUzBQobOE7g9RzX5l/8ABEK10/4nf8Fbfj58ULVmkW2S3so5mmOTmQ7xsJGPuIo4PKnpk192&#10;f8FzvEkfhn9hjxVK0yox0eQLum8sHj1yD27evNV0A+b/APg1f8IqP2WPEnxSS2kRvEvji+utrurf&#10;KpWNW4AAJwQcAA4BxVj/AIOjPGl5pn7KN1oVr8zXjRx+WrEMBvUFgB94fN34GSeuK9A/4Nm/BFh4&#10;W/4Jq+Dryz2+ZqUt7eXDLKW3O9zJ2KjB2hOOR7mvAf8Ag6b1l7nwJ4f8KW8aTNqHiS0hNq0xDSqZ&#10;AQijHVip9wE4pcoH6Ff8EovByeAv2Cfhn4ajs47X7J4L09WjjbKK/kKzYOTkbixHJH5Yr8vf+Cn+&#10;o3PxH/4LN/Ab4W6rFMtrH4whuxNDcbdxD7lyeRtDJlhxwcd81+wX7MGkWnhf9m/w7penr5cNr4dt&#10;0iR1wY1WFQBjtjH4fhX4x/GWfVfiF/wcTfDLw7DeXHl6TNPeMFVnD/uZCyY3ABTsHzY5PHOMAiB+&#10;3XiuVdL+DF1KiLtXTW43cAbema/FD/gjRZ3Hjv8A4LifGfxbLP57adpr25mYD7zXUeRkDB4jYdhj&#10;nqBX7OfHe8bSfgDqUsP8FizN2yAhP9K/KL/g3M8Mtr/7ZH7RHxOurczb/E8Ngl9PGryN5bSl03cF&#10;QCUwD1AwOQadwP0g/wCClHiCDw5+yl4jecnb/YtwXULuO0RHPY49eBnAOO9fD/8AwakxyXn7I/ij&#10;xHLeLIuofEHUZVWOPYqcR5XGBgZ+YcADfjAxX0x/wXE8XReEf2IfFt/JJGANCukG6YoQWjIHTsTg&#10;Z6DqcDkeUf8ABsX8P28Kf8E4fC+rrPC39rXV7fN5XXD3Dqob1YbSDjA6cZyaLAcD/wAHSmuWqfsr&#10;y6DcXBja6vLdIw0QZSxdQuTjg8tjHX6Zr7p/4Ju+CB8Nv2MfAPhCS28ltN8JWMDL5e0jbAox1Pp6&#10;1+bf/B0frLarovgvwDDqq266t4ys7eXaxPV1IO1QScZJ/A4ya/V74C2EmifA/S7G5ufOaDSkRph/&#10;HhByPY0wPx9/4KsaFF8Wv+CyPwB+HL+IIWto/EhvZIo1AmTyiZskgjPEIx3BJ55r9lpohofwnliW&#10;XHl2BHmFfRe+T1r8RvHGk658T/8Ag468BwWERnTw7Y3F9cxrOyiOIQTL5uQp3HMijBABwAO4r9sv&#10;ixKbT4Pagc7SLFu/fHrS5QPxi/4Jz2t948/4L6fFDxXqMrY0nw28Ecnk5jffNH8wOf8AZOB7McZF&#10;frN+3br9v4X/AGadcvZnwq6bLubHP3MdM1+Vf/BAeO38V/8ABTD9o7xl9ukLrqdpbeX83yr5s3zH&#10;PHzMuBnptPrX6Hf8FhfHGoeAP2NfE+vaZai4kt9Hmk+z4b51CnIJGMDA9fTPGaTQHxn/AMGrmjW+&#10;p+B/i18QZNOaOTUfiVcBGZD9xIkVQGyQw+9nrzXtn/ByF4xfwx+wf4o+y6i1tJJY7N8U21sMwTGN&#10;w/v+/Toa5L/g1sstF/4YITWtLW4VtQ8U6ncXC3EYARjN91Wyd4A2/MMZPBHFcr/wdP8Ai17D9ltv&#10;Dg85ft15bQrJHCzZzInynkAA9OfpznFH2gPqb/ghb4Xg8Lf8EzvhXBb26xmXwjazts4DNKpk3Y7Z&#10;LbscY3HIr89/+C4sFr8Uv+CmHwB+F80d432jx9bSSQ2uSfKSZCzDA4YAZ4OQAeDxX6s/8E6fDVl4&#10;K/Ys8A6NbQrHHa+EbFPKWIqF2265GCzEc5wMmvyv/bJvNC8b/wDBfr4HeHmMbfZb+5nlWNgzHbFI&#10;Buwc7eHwBg5agD9iwy6D8GpfMiZVh089AeML9Px6fWvxl/4JtRXXxC/4L2/FLxRttJY9H8OLBCqt&#10;tkRmliHT5CwOx9zYI+ZccEV+zvxNe1074Mah50u1f7PI3MQMfIfWvyD/AOCHumaX4k/4Kw/tDeON&#10;PuLiYWctvp63DSr5bfvWZ1GxApYOoJHbGe9HcD9K/wDgpbrJ0L9kjxNPHOscn9j3GxpJfLBPlHgt&#10;kY6dcj+lfFv/AAan6FJp/wCx74j1GVLWRrzx9qTi6tZC3nYKLuPP+zxgYKkHqTn6P/4LieKpfDf7&#10;C3jF4ZCrNoky/KpZjlCMABW69M44rjf+Db/wb/wi3/BMP4f3D2VvDJqVlNeSSW/SbzLiQq55Pzbc&#10;A/ToOlDA8D/4OtPEV3F+zPZ+HLY7Tfa1axhmwFHzc5/76H061+g3/BOvwxqHg79jvwL4f1V4/tNj&#10;4Xs4JvLYMoZIVXqOCBjr0r8q/wDg6e1W41nxl8MfBLRRy29x4wi86OTJR+i7W56YcjC8nNfsR+z5&#10;pNv4f+B+k6fZ2kcMdvpMaLFDnauEHTJJx9Tn1oA/F/8A4KzyyfEb/gs38B/h/fX22MeJI7mGTyQc&#10;LGxZkGOTv2hc5+UjI5zX7T+MdR/sD4KXl3O5Pl6d1PX7v86/GL4tXVp45/4ONvh3oN9olvfR6XY3&#10;cu6ReYGELsrZA+YqwDYOR83ua/Y79ou4/sn9n/VrlBxDp7EcE5IQ+nNUB+Rv/BDXUtO8f/8ABXD9&#10;orxxoaedY4soIpoZN0TYZ920jO7kHGMgDpxgV9yf8F0/FjeE/wBhvxZd2urLaTNo8yRzeWG2FlKh&#10;sYPQnOe2M+9fDv8AwbO6G+s/tT/tBeML1plnPiSOCW1jmBhQK0nIGPmIPy56EAHFfTn/AAcoeKx4&#10;f/YQ8RwbmDT2Pl7lZhwxweQw5/zzSuBS/wCDXrwa/h7/AIJweH9VdP8AkI315cb9oG/MzY+uBgZP&#10;8q8i/wCDq3xFFJ8B9I8OKJt994itYDFFFl5RvBKD5ScnaMAHr9cH6s/4N99CGg/8Evvhev2FYXm8&#10;PxzOFXG4tls8k8nOT7mvh7/g5u1WLxP8TvhX8OZPLmj1P4gWMVxHJJtKjeygqSQqnG4FjnAc9BzQ&#10;wP1r/ZA0Sw8MfsxeEdL0iGSO2tvDNqtukrEsqiBcA57gYGT6V+MP7c3iq/8AGH/Bwl8D/CX2ZfJs&#10;dZWVNkJVy2Zy3zEDONmcZNfuF8K9PttA+D2n2EAWNLfSUVVC4CgRivwr8eRP4t/4OZfh/wCTHHNH&#10;Zq0m94g6piG5K8qBgbmQZJABbjHQsD91vH1yNM+EF9O8xj8vT2/ebc87evFfi9/wRVXWvEf/AAWf&#10;+PnipNNl+w28YtZHwWCn7QWjZm6Z2DsQMdBwa/ZP44sYfgbq3lptH9msNo6/c6V+Pv8AwbaWkOqf&#10;tt/tE+IH0+NXbxKkTTfahIwHmTEDhRkHkhuPTAoA/SL/AIKw+I4/D37Gniy5JdP+JLdfvI2ZWT9w&#10;/wA2VIIA69RivkH/AINO4Lf/AIYW1O9jsZEa48YX7yTSDJnbK4kyc5yML16qe4r6N/4Lj65p2j/s&#10;N+MDqJCq2izjzJFyoO3uMHI/CvHP+DW7wfBoX/BNrw/qkMu86lqOoXLZi2smbqRcH1+5kH0IoA57&#10;/g6T1WLT/wBjO+jLsv2iSKJTFluTuHI7dQD7EntX1z/wSOtZdN/4J+/C+ynsVt2g8F6ejQxx7VVh&#10;AoYD8c+tfBv/AAdb6nNH8BNM0qC/kiW61a3WRIVX5xuGd2VJxjOMEZr9JP2C9B03wx+yj4L0bR7+&#10;O6srbwzaJa3UYwsiCEYbvx6ZyfXPWpe4H5J/8F+daTxN/wAFFPgF4HithL53j2xMkchJRwbhV2sM&#10;453HHcDPqK/abSFXTPhOqIpVY9N247jC4/OvxJ/4KyLaa9/wW1/Z/wBBlXzo/wDhJo2MbOqqFZoy&#10;3HXnaOT028da/bbxIjRfCW6UsCfsH3unbrxQB+HX7KUcPjf/AIORPEF95U3/ABLdJujHsYlXbABH&#10;LHeuGwOwI6fLX7P/ALXGoHS/2fNcuERmZNPdl255IX25r8U/+CS8c+s/8HAnxOu7lUmS0s7uKOO6&#10;YLLEoeMZQbQWAKkHgHDdfX9lv2871tO/Zk8SXA3fu9LlLbWwQAvXoefwPPrRcD8w/wDg1mlj1fx/&#10;8ffEdvpc0dtcePgLeaYMzEBXyrMxPzAFSQTn5/avq7/g4N8ZT+F/2FPFhju2h8zR5lZ1U/xDaB6d&#10;WHWvnP8A4NQP7L1X4OfErxKdNk/tK9+IVw+pX24mO7bZlHjBRdoAYrtHdc4GcV6p/wAHNGsWVl+w&#10;j4hsry5mh8+2EcZiVjvO9PlJx0JAzyOKoDvv+DdrwpfeFf8AgmN8N47kL/pGjtc/u1xkSSvIM89c&#10;Ng/Svij/AIOfLux1z4t/CfwjeRSXEV542to5rdZG/eIXClfReTkcjODX6E/8ENbK6s/+CbHwvW9M&#10;bSDwrb7mjYFXyud2RxyMHjj9a/On/g4mPhrUv24/gXaajrIt9vj21FxH5edkZnjzITjkAjp1zkUA&#10;fs78DIU074MaRDbQNH5ekx7IyScfuxxk81+LH7R+oa/8S/8Ag4z+GOiweHn8nQ4JrlplzkgxyfOx&#10;I4AYKmO2c9xX7ZeAfItvhJZiOMiNdLUKF642YH9K/E3wfqtj4r/4OWbGG0uJ7hbHQ52aNm2LCxTJ&#10;IG3nIPI/vDNAH7WfFC7OmfB6/kkGCmnt17fLX46/8G/Ktrf/AAUq/aL1qGyn+xf2rbRxzNuJ3ZkB&#10;3Fhk5wDn3yMA8/rp+0teyaV8AdaubZF+TTJDt55+QnHevyb/AODYDTZNd+NPx88f3ljN5k3jxrVp&#10;7ht0hZCTtbj5duc/8CxzjNKwH3N/wW68X2nhP9h7xdeXEjKP7GmEflybWL7SVA7E5xweOueK8p/4&#10;NidObTv+CbHhmd4IVW5u7yWFoVOWUzMTvPdtxP4YrY/4OJfEeg6H+wV4s/tjU/sxm0toodp+Z5Gz&#10;tTr0J449a7b/AIIQfD5PAH/BOT4baeqTK0vh2Gb98uGbeNwOO3B/z1p2A+Pf+Dnzxzol+vw3+GV9&#10;MBLqvj7TV8lssros3z70wQ642/KeCex61+qHwr0+x8L/ALPmn2VsMW9rokaxYY/dEYx1Ppgdegr8&#10;kf8AguwNG8e/8FG/2e/hvd2S3Mk/jq2lktGXcrRhizZHbohA74PXFfrtqyxeHvgdIhVVWHTQRtGF&#10;4Uc0rAfkX/wTaWPx5/wX0+MHiuOR54tJ8NxWsjLhoQzsshCsDjBGGGc5JbGAAB9Zf8HEXiO00P8A&#10;4J7eMYLua3RbrR3tyZpNoBkGxev+0V6fpivl3/ggKJ/FH/BRn9pjx9bxM1nJ4it7JLgNvR2i3rgN&#10;nqvdRwMjpXpX/B0drkU37JMPhRdYjge+1ixi8ps/vd06ZjwMcc57/d9hTA+rP+CPng6z8Af8E7/h&#10;polgsSQx+DbSSPy5N33otwyf72CAfpXwX4r1Wfxv/wAHHnhfTLi9l8vTPBNzLHFZwB9++QjbK4J2&#10;LhSwPHK4HJxX6ffsieGIPAX7Kfhnw9FBDGtl4cgiC2/EfyxAZXk8H3NfmF+xt4ssvFf/AAcVfEd2&#10;tGj8n4fwQkTBgWYTxOJF3KuQqtswBznPQE1KYH6F/wDBUjWbLw7+xJ4wvdQfbFHoVwC2wkL+6Ybs&#10;AZwOp9u4r40/4NJoEX9gbUrldPji87xffN5iLy/zADJ7kYI57AV9U/8ABae902w/4J/+PP7RufLj&#10;bw7eLtDou8GBwU+b1Ga+f/8Ag1Z01rD/AIJoaezRvGlxrl9Komz82Zm+ccD5eo7/AHTVAfOf/B18&#10;tlf6j8Nk09Wmu4fFkKNCnP3xjAXHzMSBgjpk+or9gvgLbzRfATRIJpGZl0OIb2+8R5Q5PvX42/8A&#10;B0x44gtvjf8ACXwzGN07eKrWXzImJnjVJFJVELbW+baeehCjvx+zXwf2n4H6VLLMzb9HjZpPLwWJ&#10;jGWx79cUAfhr4P0tZ/8Ag6KtRdas8ci2cjQpDht7fY2Gx8k7OG3AjGSB0ya/b39qVpY/2fPErxDL&#10;LpMu3apJPyHpgH+Rr8R/2YUOt/8ABz/qzJq1pdLb6XPtaaPa/FtHhUx1dGP0Kqeor9q/2yZvsv7N&#10;XiqX7YLcLo837xmIC/uzzmgD8fv+DTa0k/4Xl8fb2O6hNvJrlsFjWTLBllueexAwwwcc4x2r7o/4&#10;OG3u4f8Agm344eyWPe2kyr+8mMYwVPU7h74zkHp3r4c/4NGbS0k8d/HTUU0y4VzrlsBcGXdAyhps&#10;Iued4ycnJJVl+tfcX/BwvqFzYf8ABN7x41vAZd+hzr5ax7t2Vxz7c568Y+tJ7AcP/wAGuTwzf8Ex&#10;vD7JrH2tk1K8VgLcx+UfOb93kj5ivTd0PTtXyT/wdxT+JZvEvw006xsftFqdd+aNe8hUhEIByQ/u&#10;Oo619lf8Gyenrbf8EtvBt0bBIGuJbtm2xhd/+kOA3A5JABJ5Jr4i/wCDua6hX4jfDNI5rzcuouXj&#10;VcRnAODnbneMnGWxycA9mB+0v7Jhm/4Zt8HmeF4pP+EctcxyIQyHyV+U5z06e9fhh+3DoniCz/4O&#10;YfhjJNb28Mc+pWElvJcW26OVVa43KDn5mIG0cnDEfSv3I/Y9vFv/ANl/wXdNczTbvDNmTNcLtkfM&#10;CcsNq4bnngc54HSvxE/azvZb7/g5x+GtjqtufJhuLXy4Z2+RVMdzwPQkjOcjO706zED97fEM8dv8&#10;P7maRdyrpzFtq7v4P1r8HP8Aginq2k3f/Bfr4yT2VxPtuLG+Ecf2Z0Vj9pgLnaANgDD5dwxg8c4N&#10;fvL4gEQ8CXSs4aP+z253feG3rmvwi/4Is2kw/wCC/nxqXQ4TNaRWt8Zt8hDR/wClQAHkdFPy464x&#10;15zQH6/f8FKNLm1n9jDx1p8FlFdM/h+6CwzJuWQ+U+B0P8j9Otfnb/waBmC3/ZX8d2f2KWO4XxvM&#10;0skmdrjyIACo6DBBB+lffX/BWCye7/YM+IlvEkp3eGbsDyWwx/ct8o5HJ7c9SK+H/wDg0Z0d7f8A&#10;Yv8AE2r3Gk3kcl742vHN5dZ23ICRLvGenIKnryp5oA2P+DrazW//AGJ7SFnt41HiCz8yWSHcyqZQ&#10;CQfUdcDnGfXNfdn7CnhGH4f/ALGHgnwzb3sNwtj4VtommtYSiOViAJVT0GentXwD/wAHXiSXP7Km&#10;gWcUGHk8V2KrMZsKuX25K5+brjuME1+i37NGky+H/wBlbw7pksMaNbeHIY/LjkLKmIgMA5PA+tAH&#10;5p/sO3d/rX/BwB8ar65jRmt/B2nQqTbheDISMeowMZxzntznuP8Ag6K8U23h79hjVIZopv30cVvH&#10;IkjBQZJkjAwpGT+878Y65rzP/glXKvjD/gt9+0n4g1BAk9ja6ZbW587d+7OTgDHQ4Uj02kc9a1v+&#10;DrvXr+0/ZctdDgv/AC1udStI+nrMmQOfY9j16jIpW6geU/staxaP/wAE9tPN67WKt4dtVaO5k2+V&#10;wMg5Ix1XqQeGzzXuv/Bq9pF/ZfA74manLOjQXnxI1B41jVdmVKoSuOnTBXpwD1Oa8o+DXg+bTv8A&#10;gnlDc6rLJ5a6BAP3aBXI2FyOeA3zfTJJIGDXrX/Bq3NZy/s9fEVraW4aR/iNqDSmabKSDK4lRcZU&#10;MODyRletCEjrP+DoS60iP/gnzrcd/KscjGIQfezIxkXCjHvg8/3a9W/4N87i9uf+CW3w0N7c28jH&#10;SThrWMKm3eQp47hcA+9eB/8AB14Zf+GEykMe8NqlrkCQjIEqk8ewyfw+tfRH/BAmS7m/4Jd/DAXt&#10;nLbyf2IuY5Iwuc87wMDhs5HHfPJJJYz88/8Ag6p11rH4y/Cd7W4Zng8UxyeTHEVZ8HPLgdQchevU&#10;46HP7O/s/wConVvgF4f1Dy8efocDKnl/3ogehz29a/GL/g6Rjk1D9pP4L2Njp8clzJ4pijjkluQE&#10;yZBhCO24nk9gO2a/ab4RW8tn8ENJhkj2suix/Kvb90OORQB+Eet31nL/AMHP2jT32mNKwynnNwFb&#10;yJVEgA7D7vHY9OCa/eD40hD8HdWQ2yybtNcLE3Ck7TwfavwS8O2Oo6//AMHP3n6el5dfYbhpZmVg&#10;Vgj+y7SeOdnz4553P9BX73/Ga8Sx+EWsXbxt8unsQFXJGFz0HWl5gfif/wAGwt1FF+3d+0Npcctm&#10;q/247C3VMyf8fk43Bv7p/u84PoOv6S/8Fvb+ysv+CdnxIe9fy1bwveDzOfl/cuc8cnGN30FfnN/w&#10;bIeIbDV/28/2jZtJmmWG615po4+GQqbufLFsg5Y8hccYPNfoN/wXj1JNO/4Jt/Eh3fAbwvfKflB6&#10;28gHfI5I6c0wPnb/AINJ0sB/wTxumt5lMo8XX4uF2kMG3KfxG3b+tYH/AAduTXB/Y60fT7eGNluP&#10;E1p5zPxsVd7Zz9RjBI6+wrq/+DTe8S5/4JwmHzQzQ+Kr9WOfmH7zO089u3TINcB/wdxx6hffsyeG&#10;7G1Eflr4mtWuJJJAqouyXn1I3bf++fpSA/Rf/gm9ALX9i34eWoWNfL8K2KeXE5YJiBBtznnHrX5I&#10;f8HCkkesf8FUv2d9Hjs7osuvovmWZZJGc3cGFD46/d4Bzj0yDX68/wDBPw3C/sfeAVnZXkHhey3M&#10;rFgT5C856n696/GL/gt9ea/4k/4LbfA/QL+zmFjb6pam1EkXySO12pcL8ozkKnry3XimB+8Wig23&#10;wzhWQMdmm4OWyfu+ox+fWvwY/Yqvxqf/AAcu+LLsWl4GVp08wLlQfs6ZDfLyM8A5AymPmr969Mij&#10;X4dxwF/l+w43bfb0r8Dv2C3tbL/g5T8bQK0kyst0MyRhVGUhJC4HPPI6Zw3pyAftz+25cwWv7Lvi&#10;+4uoI5I10Odnjl+6VCEkH2xnPtX5c/8ABpDr41bwB8VHESxxt42kljhChfK8xA2wJ/Ag4x2JLDtX&#10;6eft43ENp+yd40nuB+7Tw/clxv2/L5Z4zkY+uRivy+/4ND/t8nwn+JU0ywmP/hL2IlWYE7jGuUIB&#10;wMY3AgDIfqQAAAfRP/BzXq2m6T/wTZ8UT6jd3EO9YYYWgbaS7zIgU/MOGztPPQkYJwD6F/wQAfT5&#10;f+CYPwvk06FkRfDsSmNuocZD8ehbLD1DCvPf+DmfT/Dl3/wTf8Uv4g1RbdY1haHdIq75RKpRfmBy&#10;SwGAMEngEE16J/wQFe0b/gmJ8MltreRFXQI1Zprfy2LAkMCMnIBzhs8jHTpUgfnv/wAHXenTn4w/&#10;CG6a/iS3PiBVmYRoZEJMeCmcseOoAI4XOeK/aT9n2MRfAvw9GIcbdFhDRbuh8scAjtnpX4r/APB1&#10;jZyTfH/4OrFd2u2TxEob7QGzGxeMDGcKVx97POAnPWv2p+BCG3+Buho2zEeixDMa7QAIx0BJx09e&#10;PWgD8HP2gItUT/g5m8Nyad4VaZVmhZ96ZXZ9mkRpuwwDjPYDPev3u+It3Dp3whvriWBpFj01vlyc&#10;nC+vP581+C/xo1GTWP8Ag5r8P27LcZtI0UG1uzt3G1lyWDeYFUghSMLzg8cV+9nxENvB8Kb43UIa&#10;NdObcrScD5fU1QH4a/8ABuiukeOP+Cr/AMevHNppzQRrcOkKtvwd93Nv+UngsUDjI4+bGBxX6Qf8&#10;F6l0x/8AgnN8QIdTJ8pvDt1uVVzn92xH618Bf8G7OsW8/wDwU+/aLg0/wraWMLauRu+1M0pUXEq7&#10;fmPzJld4wMrvbsRX2/8A8HEf21f+CbvjqS0vTCBos2/51UFdvqe/40AeT/8ABqXqFxff8E8YPOki&#10;Kxa5eRrtUBgFkYbW75HUeoOa8J/4OvXkWb4aqbaI7/GFt8zdcbX4z2zx07D619H/APBrQ4/4ds6U&#10;/wBpSb/iZ3QWSOQEcSfd9QVOVII4P6/Nn/B1/cQ/2x8MLXEk0kni63C20e3fJgPlRyDzx75I+tAH&#10;6ufss2Uln+ynoVnja0fhuFMSLjBWEDDc9eMZr8d/2ONVtNC/4OOvHdnJcXExutF2sq2eVjZUib95&#10;jcFYKOM4yGI74P7JfspwW/8Awyz4bisLFYUPhq3Edv5e0L+5XC4HTA4x1H1r8d/gFbz6X/wcpa9p&#10;9/DbxK/h1pVEbPGZMbSr/MxJKltuBjIA9yQD72/4OBPD7+IP+CcXjRBKyMmhzt5mWB4jLZ455xj8&#10;SOa4P/g1/huh/wAE1tAF3FArLeXgXyZCflMpK5544IJH94sfSvTv+C8Npbz/APBOzxos3iGSwK6H&#10;cFZI2Xc5ETcYJ5B6YH5ivGf+DV7Xo9X/AOCd1jbq1x/ourXkH70q21VcDbwBhdxdh1I3cnsAD4v/&#10;AOCn+nDwp/wcC/CfW5dRgEc19bocXG7YRLJ8rJkgE7wO24cHkV+3X7Q1oNQ/Zd1uPyGK/wBiktHy&#10;pXC/UEEc478dzivw/wD+CzcuvaL/AMFyvg9dqsce/UrUW8kke8yZuypDDI+UjCjnjk571+5HxN0e&#10;LWP2ab/T5lVR/Yvy/KyhSEGPcY7+mOe9AH4n/wDBqzE2lftlfGbTNQgUTLeeX5irIyl0uJgy5J/L&#10;d83J684+lP8Ag7UXT2/YlsWluj5g1yz2RrIwJPm8cbcEdc8jBC98V8s/8Gx62/hb/go78ZPB/mX7&#10;eTdTRRyecpjdYryVcOdvL/cOQQCMnHAr6+/4OurS9l/YEmvIJZFjg1KzM3ltwwN3CmCO4OR+KjHN&#10;AHt3/Bu3d6Xd/wDBLX4ctpWoNdRrprLuZgdm12UxnCr8ykbT9OCRivyn/wCDnzVtGsf+CmfgKZ9C&#10;upprazge6ja8KidPtYIRcZ8tiCfmxkZU+lfqp/wbseJpPE3/AATA+H97PqE1zJHYvC001uI92yRo&#10;+PoFx+Ge+T+WP/Bz3qRH/BTv4byTaou23tYG2rb7WgH21cndv+bkHA+XGOpzwAfv1+z9PNP+zz4Z&#10;mkhmV/8AhGLVv35BcHyF6nuQf8a/nz+GIaf/AIOfryK90VGK+MJx9l8tVAAsQVYBBgEYDD379Af6&#10;DvgXfW+o/s9eG72wnhkhm8OW7wyQklGBgUgj26dv6V/PT8E1g1X/AIOc7ryoopNni66BX7QQY9th&#10;gkE9T6jpgtjoDQB/Qt+0iH/4UF4m8qZlP9iTbWWPd/yzPavxB/4NNrNJf2w/jXqctjNHIyKi7lKh&#10;P9JmLIU42n7vVR0wMciv2w/a11ObSP2a/FmoR2nnSR6FOywq+N52E4yc9/b8utfhd/waRXUmpftp&#10;fFW9a1nCzaKkrbrxW2f6S5APBLMM4yDyM0AfqL/wcBQXsv8AwTN+Ik9hpFndvDok7st5IwRU8ttx&#10;+VlJ+Utjnrivnv8A4NJY8/sDalP9ohk3eKLoYjtdjLjaMM/8ZH4YGPUk+9f8HCWoXum/8E0PH0+n&#10;TtG7aPco7BQVKtDICp+vbpyBXz7/AMGjurtP+wbrGnGzvF+z+LbsmaeErHLnbzG3QgABTjOGBzju&#10;Aef/APB4Tn/hRPgBWYqp8TDbtiPznyZPlLYwOCWwTzt6Ht+iP/BIxxL/AME5PhJcGdZt3gfTj5iI&#10;QJP9HT5se9fnN/weH30SfBX4d2+6cNJ4kbhQPLx5Mv3u4PoR9DnPH3//AMEV7nT3/wCCZ3wjj0q6&#10;jljTwXYr5kMgdSwhUHGPcHI4wcjAxgAH48f8HC+n6dH/AMFqPhncHRby6En9lfaQsnLBdRY4RewQ&#10;fMT0bnkYbH9B/hsM3wwsx5Kuf7JUeX0V/wB2Bjjt9Olfzvf8HFNtbN/wWQ+HLyeHpis66V5032oj&#10;7URqTLsHXYVAAJxn5vYY/og8ExL/AMKz02JLZoc6XHtiVh8n7sAAEY+g9OKAP52P2M7q/wBK/wCD&#10;lbVoxpy2I/4SvUVmWFSqH9yQGIOckkkcYySfev39/bBtRqH7M/jKzMEcnmeH7pfLklEavmJht3HA&#10;GfUkY9a/BP8AZm8HNqP/AAc7a3b3U14v2PxFd3XmLIis4FugBbAwy84YcNnJJzmv3q/bAdbf9mTx&#10;k5jlZU8PXRaOBdzlRE3C8jnHTkUAfjb/AMGfl7cRfEP4x6JJJHMIp7V1uGtyr5JcMc9t21flJyNv&#10;uc/XP/B0muoN/wAEzNcls4LeRV1KxMqyOVdVF3EdyY7qcGvi3/gz5knufjT8Wpo/Okh+y2btMR8u&#10;WeTGeOpGfT+lfbH/AAdG3MUf/BMHxJZzaX9qE19Y9JvLMZW7hIf3Cnkr1PAoAZ/wa4S6zJ/wTH0O&#10;LVLKaGNdUvPs7S3LyK0fnHBXcxAB6lV4UkjA6V8f/wDB4B4cuk8X/CXxQulW4j+2XcX2qS4Cs5ZY&#10;TtAJGQdvzccYHqa+vv8Ag1jupLz/AIJd6Ixit/k1zUEVoZOqidh8y54bIP1GPw+WP+DxKbTn0/4S&#10;2cVvcPqDaxcmMqfkEfkgEcLnczFMc/wnAPJAB+s/7CU0tx+xj4AmuGjWRvCdoZNmOG8lRyBgZHQ4&#10;GMj3r8E/jkmoaH/wcxWDGWSSZ/FdmFNvdBQd9pgZY5G0g4YcdxxX7wf8E645k/Yf+G8c00jFfCNm&#10;u98F3/cryeBk/gM/pX4I/ttXsOi/8HIekXeq6hfwwx+LNIKyQ24BcGJcKgU8xuTgsf7zEjqKQH9H&#10;nifzV+Gd1zIrLpnb5iPl/nX85v8AwRUtNVT/AIL2+LDrl3cxXTeIvEDzbbfak2+eY/MuDtByGB4A&#10;/Gv6MtUniHwwmniaRlXSyylozu+71IHf1r+cn/gjtcx2P/Bf7xVb6npF3DNceJNe/dXA2mNjO7Fi&#10;MDGf4RjADDk4BLA/cT/grtpz6l/wT3+JkMLbZF8LXjr+6L4IibkAEZPoufmPy4OcV+af/BnXdaY/&#10;g74n2sd6ZLpNUtjLH5ZzGnlnaAeflJJOeOSRzX6hf8FRdi/sHfEp5Jo4lXwneM00rBViAhY7+SFO&#10;BzhiAcYPGa/K3/gzj3NZ/FTF6zD7Za7ocjan7tucYzk+ueiUAe0f8HcNnby/sPaLeyzKskfie28p&#10;WlChmJxgA/ebGcAdgx7ZHvX/AAbkXiXv/BKv4esL+OVls5lkWLb+7PnyfKQOn6flXiP/AAdt2F7c&#10;fsFaZd225o4fFVoZ12ggLuIDfgSBntu98V7R/wAG31jqFl/wSv8AAMWp2M1u7QzlVuISpKmZ8FSf&#10;vKRgg89fwoA/On/g72GjWv7Qvwov4i/2z7HfeZIzFlWMPbkArk98noMjjtX7SfsC6jFqn7F3w7v4&#10;VhVZPCNmyrBGI0wYVOVAGAD7ADnoOlfjH/wd8XSf8NAfCWCSXbttL6Rm28KN1vgtk9se3Gevb9nP&#10;2AL+01f9jL4e6hay2rRz+FbJttgxMK5hT5Y8knb1xyfrUoD8Ev24bywT/g5G0CcWVvGqeJ9ERtwd&#10;doEQ3O3zfeAHH8JUDjnJ/or+IEcVz8JdSic5R9IYHaWwQU9ua/nh/wCClF/oWnf8HHXhG8Fi0CQ6&#10;1oRkuPtn33ySspJX5SpxkElSF5IBOP6KNa2Xvw4m+dVWTS254YYKdPfOf1/CqA/nL/4N2dXg0v8A&#10;4LReLLK1t2MN1/bCKruVaPF3uHHfGMY/pmv3Q/4KmDzP2Bfikv8AZk14zeC9Q229vGGaQ+Q+Bgg9&#10;/UY+lfiL/wAEI9RsdG/4LqeO7DTvEQ1CG7vtYVbr7OzGb/SixySflwflLHcCenXNfuR/wUr086v+&#10;w58StOVpt03g+/VPIt/MYkwPgKv8Teg7njB5oA/LX/gzn1CzfwP8VNMS7k8+PWraVoG27drRYDKc&#10;Bv4ORk44OBnn3L/g7HP/ABruVTvx/wAJNYkMsO7b+96E/wAIPr+Hevnr/gzjt0j0/wCLNy16u5ry&#10;xH2UjkYjfDj2OSO3QdeK+k/+DrNoT/wTbuvNjgz/AMJBYeX5y8589eV5HzYzjrwW46kAHo3/AAbb&#10;3WoXf/BK7wHLf3HmHy7jbtt0jG37RIBjYBngYyfmOOuK/OH/AIOzZdXtv2xPhbdnQ7ea1jtZDDJH&#10;afvpZBLATCW/jXGCF7FjnqM/oN/wbJG9/wCHW3hJblNqi6uvKQRsPl89+ckkHJB6YGc8ZBNfBH/B&#10;3QlrJ+0V8LWZdSk/c3AkePaYly0OVGRxJxwCcEA+lAH7g/sx6qmr/s4+F71LT7Os2gQMsLQ+WVBi&#10;HVeNp55GOK/nn+OECw/8HOVp9mvre13fECwLTNciQEfYkDLuzwxUFVHXO3GOK/oK/Y2hih/Ze8Gw&#10;Q280ajQrf5LhgWB8sdcBQDyeMDHPFfgL/wAFFNai8Nf8HInhnUdKhigktfE2giZbGPMgZlH3s5Dv&#10;sIOcDgqMZGaAP6HvijYf2l8HtUs0kO6TSWAZZAvOz34r+e7/AINyNLh8H/8ABY7x14TttKmIt11e&#10;3jaGT9zFHHe428jJOQMc5wrZHWv6FfFc6XHwnurtsYbSS58xcj7nf2r+eX/gg7dxaT/wXT8daTDe&#10;ypDLquvqkMYLKzLeNgZJOQqllVupBJ7kUAfsN/wXb0y51T/gl58WFs2VZI/CtzIryNtCEITuzkfr&#10;kd+1fC//AAZ66mrfBX4i6W2o2zsviCOXyI2HmR5iAww6g8buOCGHTHP6Gf8ABYS0a9/4Jz/FO2js&#10;raZpPCN4qrevth5iYfvD2XnkngDntX5q/wDBnjrWmz+FPiVpEenWsd3DqVvvnSSTzJUMbEEqW29y&#10;OAOFHBOSQD3L/g7K8O+HdR/4J8W+satpck13p/imyl02eK2Zvs8xfyyzMOFUxvIpLcZZR1K169/w&#10;bh6yurf8EsvAOL57iSK3kSSV2kPzCVxt+cn7vTjjAFeT/wDB2HLrX/DvJYtO0m8uIP8AhJbH7XcW&#10;+Ntsnmj5pMg/ITheCDuZecZB9I/4NoxMv/BLLwWJYQqs1w0bL0ZfPkHTAwcg+ueueoAB+eX/AAdm&#10;jVNP/bJ+EutxWsckcdjN9nikuBuZ1uIWxtyCFPy8nvnnrX7o/szalNrX7PnhXUbuLy2uNBtyy7iz&#10;DMS4yT3Hf3FfiV/wd8aFaT/Fv4RyLpcRmuWv42u5bjYVVjB8n3cbT1Lc7dvbIz+zv7E0c8f7Kvgi&#10;C6nMki+G7RXZmDMSIVBLEYBbI5I6nnvSA/Af9vbWdX8H/wDByBoN/puqhdviXS/LjSGJFijkUh4l&#10;bbtctlmDcnc+AQQMf0TeMYYNY+El5DdPlJtHIZhg/wDLPr6flX86/wDwVY0DTbH/AIOFvCsenyXK&#10;yXOuaFNcR5+UMZjgRMcblIGM5PzZGR0H9F2qjPwvaNS3/IIH+r9ox+H9Ke4H8+n/AAbpwaHpH/BZ&#10;T4laN/YdwsySawlnNGg8uKNb77mNvyg4DA5HCce/62/8F4LDTr//AIJcfFyHUpBGq+EbsrJt3FWC&#10;5Bx9QM4BOM49a/I3/g3+0W/vv+C23xJ1T+wbydLPUNcSS+jk/cW5N+xVW4bLMIyV+YYEb9Rkj9hP&#10;+C2F0tt/wTS+LElxfLbQ/wDCG3wuJmt/OKRmFt2E3LvyONpIyDQB8I/8GfniiG5+AHxA8PGxs42t&#10;fEg/fQl/Nm3RK37z5iuRnA+UHGOTXWf8HdE0z/sQ+HEh0++l2eNbNnmt5CsduPKnG6QbTuU5C4LD&#10;DMh56V5r/wAGdsFuvw5+KFzHqamVvEECvahBuUCAYYnJyOWxwOp69vXv+DtHwtZ6x+wTpuqyXm2X&#10;TfF1jPHFzznzIicgdMSHOfQdwAQD2r/g3K1DTtR/4Jb+AzpPneVDbyRHzpGJDCRsjBJxgk9MAjBA&#10;A4H5t/8AB1FY39p+398JdWL2LW8lkBFazbEy4vE3M8nUIw2ryeCjEV+hn/BtI9w3/BMLwqZr2Cb9&#10;9cKrwzFyNshAVueGAxwO1fn3/wAHac9i/wC1v8JYZLywDLp9w0kFwxOUaeIb3bPyR/KQQvXBJzwA&#10;AfuT+zfqMeqfs7+GbqN9wbQYvu7T0iHXaSM/jX8+HiO9/wCEV/4Ob5HvLNoY5/iFbpb77cIsiyRR&#10;gNjHzA84J6Njn5a/fj9iq7F/+yb4JuBcLMreHbf5oW3DHlLwDk5xj6njNfgL+1kkmj/8HMVpcPYa&#10;hum8c6S++8hwJv8ARoxvjXnKfKQO29W9DQB/Qx8eik/wE15jZ+YraLJ+75/udOOT+vPrX4P/APBq&#10;zLcN/wAFAvigLe3tvJOnylpvMIYH7U2FXkZUjdjI4x2r96fijaxX3wV1K3Nuzq+jt8o6j5OvQ4I9&#10;T+NfgZ/wbSf2v4I/4KofErwdceGpdn+n21xeQq8kds8d22I2ZcgKwDYY8Er1GakD9Uf+DgS3Sf8A&#10;4JbfFJWWZ2Xw/IVjhUEtjknoeAMseOgPI6j48/4NCtc1e6+AfjbQZ7qWS0tda3QRsmBEzct2GVPB&#10;HJO4OOOBX2p/wXj07S9R/wCCW/xaXU5JNsfhe4lVYmCsWVSw5I9R7ZHHevhv/g0GuYW+DnjuAT3b&#10;SR6yBsaMLDHlc/Kf4iRgnPTbxnJqgN7/AIO8NDvbv9ljwfqv/CQWtrDb+MIm+wzIPMu2+zzqBG3Y&#10;ruJK8bgMjpX15/wQQmD/APBMD4bFH3Kuk4BK4x854/8Ar818uf8AB3I9p/ww/wCHhIFM3/CbWQjD&#10;TFT/AKq4+YLjDEAEdRgOT7V9L/8ABv8AuX/4JdfDZvM3H+y8cvnHzNwfTBz+GKAPzn/4LZQ32n/8&#10;F2/gbqU17+7uIbNVD2+6MYv5wSFwQWOQp69F7V+4XifM3wkuWiPmE6WSPl5J2+mP6V+E/wDwcOah&#10;c+Hv+Cw/wP1yUrJHCthIkN1dBYuNUbOCfljPOMk8FQSR1r92oJ4tR+Eq3EEnnLJpAZWjYHPy5zk5&#10;HvzxQB+En/Bt5HdW3/BUz4yJfaZqEcn2u+V1j+a3iIvJMK7AN+8AJAO7kM3Wv0U/4ONrYzf8EsPi&#10;QyW6uV063+9t4H2yHJ+YY46+uQMc4r89P+CD8R0D/gtZ8bdCh8GXVikerakDCb0GO1X7XJhjhAWZ&#10;85A4ADHI4Ar9Lv8AgvlFpk3/AAS5+LEep2El0p8MSbI1mKfPvQq3AOSrANjHO3HHUAHB/wDBtK1p&#10;/wAOyfCMVjbrGq+cXXg5fzCWbPU5JJwemcdBXxl/wXceGT/gr1+z6sc1mkjahDujuLYBpF+1kE+Y&#10;cDoduM9SpxxX1v8A8Gv+qWGof8E0NChtLrzGh1C8SZc/NGwmb5TycAcY9q+S/wDg4p09dC/4Kifs&#10;5+MH1a3WNNVjRreedhsAvYn80L1GBkEg8EL0NL7QH7TXMbv8HCGuAv8AxJ/9Z5OMfJ12/wBK/Ez/&#10;AIIFajaaL/wWI+Pvh+G+j2NrmplWlVRMf9McMMZGEB42gcfKOOlftjbia5+D0cUDozNpA2s2dp+Q&#10;c8EnH4k1+G3/AARS03U/DX/BdD40abdadDubVdRMz28zMIy87uvCqobIJyzchuuSSaX2QPtP/g6C&#10;srq+/wCCaPiCS1tWk8vULF3GDgKtwmSSD8uOvTBIA5ziuy/4N19XOuf8ExfBFwkUgWK1aJWllLFw&#10;pxn7xxz16ZIz3rG/4OVtGTVv+CYnjaZ43dbWO2nEccm3lbqLDZ2nODyc4BAYdcGp/wDg2y1OXUf+&#10;CZXhFZZWZoxKm5u4DkcfKOAMDv8AUjFEQPz4/wCCql/rFh/wcJfChzqiW6q2mm3bJQgPPcKcv1IJ&#10;GMZwMk4+Y5/cX4q2s2p/AC/t0WMs+in7y/L/AKvGOcn1z1P41+Hv/Bc1bbQ/+C2/wX1SWzit7dhZ&#10;eZdTKqq7fb5MruOQQAyHJA5c/Wv3I8SyLqHwFmnt4PNEmhbtikHd+7yRx+PfmqA/If8A4NaNUOj/&#10;ABV+NPgi5Nw01v4xm8xpJlk3sJHXcSEGW9xjvxyAPUP+DsO/ubL9ifT1hSPE3iezWTchLABi3ykd&#10;D8uDu+Ug+uM+H/8ABtnqkmk/8FBPj14U1Owa3vP+Ejvnlh8wv5ZW7kBGQwBIPBOzBH93ofpj/g6Y&#10;8Oanrf8AwTz1LULO/lhg07VrO4uVjkIV089Fww7gsUGBjnaeinMvcD6M/wCCOnie08Xf8E9PAepW&#10;c3mBvD0KSMI0X5ggB4UAZzntX5Oftu2ekaB/wcceA5JPMh+1S2JkkhkKsZGacAZLAnjAGD6DoDX6&#10;b/8ABBDW/wC3P+CangFlh2RxaSqRqqybdozjG4njofoa/Mz/AIK431p4e/4Ly/C3XYB9mEMFjm4m&#10;LfvHa7uRtyB8p+Y49sHvgGzA/cj4nW66h8B9QtWLbZNFZBsOM5THHPHX8K/Cb/g3w1K20n/gq58U&#10;NC0x5YrefUL429vcQoshX7VIR6bGHGUH0xwa/eC+zq/wQbdFITJo5G1kIY/IecYJ9+n86/Af/glT&#10;4im+Fn/Bd/x54M/sG4hXUvEmpiKOSd9yL5zOrEAfOSrZGcEZPPBBF2A/WH/gvH4D174hf8E5PiFo&#10;ugRGaYaBPN5KY3y+WvmEKf7xC8DoTx3r5Y/4NNPF8mp/ss654aePb9h1qQZGV3g5PTGDj1zn5q+6&#10;P+CqsWu3v7CHxGsvDxm+2T+D79LcW0jK+77O+Oh/TPIz06j82v8Ag0V8TOfAXxA8NFGHl64skjLg&#10;hiYhjcMZBHY5wQcdqXQCp/wdpaPBpd58I/GkQCy2viyZN/OQGhjfkA5P+qHbjsRnn9NP2R1s9e/Y&#10;P0CK2LSK/heMBnuC4IEQ+bc5BK9+T059h+cv/B3ToCT/AAi8A+JIwyta+KgGZed+62kGMYHT1z6D&#10;HOR98f8ABMzXv+Ev/wCCevhKd4pIv+KbSPy5sqw2ptwc+gGAe4xTl0A/NL/gilfaH4Q/4LE/HTwb&#10;Ba75G168a3mhdRGgM5JQr94lRkZySCCT3Ne1/wDB1/4ZsL39jbSfEkq/vrDxPaNC6soIJ3IVwecH&#10;cTx3Uds183/8E5tSfwJ/wcBfFLw7bWWyLUNRcyNPcYZcqkmOD8wbcSewwvSvtD/g548Fab4i/wCC&#10;ceua7fSQRyabeWU9rLcd3FzENin1KswGepOO9H2gPeP+CL3ju2+In/BPL4f61a28cavoMQWOHO1f&#10;kHTP41+If/BbGJPgp/wW1t/GcMFxaq0+i6nuhk2FgshjJR+4/dYJ6ZyMYGB+qv8AwbOfE/S/Gf8A&#10;wTt0Tw7bz+ZNocklrcbbhZAGDnrjlDggbT6Z6EZ/Oz/g678A3vh39tHwX8RRbQi31HQZLdWEW1y8&#10;MwflsYK4l47g7ic5oW4H76fDXWbPxv8AArTdXhaaSG+0VWywKyHdH0Ixw3rx17V+FX/BNie7+Df/&#10;AAcTePPBSeGtQ0OPWdW1TyrO6iO6dHfzllJYDar581eMAYHXBr9l/wDgnR400z4gfsT+Atf024Ek&#10;cnhm1Em6ZXYN5KghiO/rX5E/EK10b4Df8HOWkS2dtJD/AMJEts0lxIpjSSSWEqSFQ8gmLbjj5hnH&#10;ci3A/UL/AIKf2Ucvh74baikUrSW/xP0ba0UgXYGlZST6jnB9M57V8v8A/BeCabxJ8FvCvwkby/O8&#10;Ualp9mLfeisuLrduVmPIO0A9R0HO6vrP/gpIuszfCnwrf6MP3lv4+0OWT5TkR/bIwx78bWKnj+L2&#10;r5s/4KReD9D+KPx2+C/hy8lkhurXUhfWUq/MqGOTByRyo+6NxwASuTjIMge36m+k/s2/8E+JJmu2&#10;ZdO8OnexUN5ipGd3TqSoK+p6DqK/Aj/glh4Ym/ac/wCCid58RtaRpUuNSub5mkUEgyyMQMbSNwTO&#10;OgBAORwD+w3/AAXT+Md18Df+CdGqaZpN21vcXWkrbRyQYDK8hVE+VgeNxGec4BxzXwt/wbM/s4z6&#10;r4j1b4v6vZyNDIzLAslucFU24YHHzDJI4I5OOapbAet/8HHnxai8E/AOz+E1pewrLqEcdpDC6nc2&#10;XXeo7Z2Akem0817P/wAEZvA8X7Ov/BPyTxZKWjn/ALNDrNlcFiCy8dOpOSMg89MV8Of8HCXj6D4n&#10;ftdeEfhDp93Gq/2okksMcmWUh2Tf1HUMeehKnng4+uP2nPHn/DLP/BKVrTTpzb315oLS7WG1Xfy9&#10;oGMnI3BQeg2kjIosB+bvwT8DeI/+ChH/AAWMuLm7sXntB4uaW7C/vkjt4W2L8x4GSpbPAz0xX9LP&#10;xA8V+HfgL8C77xJqt9b2NhoWkNJJPcSLHHGqJySWO1Rj1OMV+LP/AAaqfs53l74n8Q/tA63pWMye&#10;RY30g3Mygc8jkcg9cg5PGa+nf+Dm79sq4+Cf7Hx+DHhW8aPVPGl0thPsZv3VvtJlYFTw23CjPd89&#10;Rgj7AfKv/BDv+0f21f8Agr78Sv2rPEGnN5OnzXD2bNcPIsamZkjXJdxxEE+UHbk7hjiv1o+PMT+J&#10;vH1x4bN75cYjjZhtBPG71GBz/wDWOevyH/wa7/sxXXwh/Yxufi5rmnwx3fjC+a6ibywG8kcLk9Tw&#10;OnbGMZzX0d4e8cWnj39oz4kaWmopLN4dntbeSPzAWhL2wlHH8OQwYdM9aUgOg/YCEEHgfWoYrX7O&#10;seqXAaLfuAOQeGzyOcj2IFfjz/wUqY3H/BfHwNFcRtII7PTVWJMZ4urlsA84O0hvb6V+u3/BOadr&#10;v4aazcpIdv8Aa12iqynKbZCMEZ4/If1P5Ef8FCNI1W4/4L2+C7u/09oY54bBYZJGJ37ZZSSMEdNw&#10;z14zxQgP2v8AjQvk/spXRdNoGi/NGqj5v3f3Bn+I87ffFfjv/wAG1mlRaz+1V8QvEyXDbX1yZ1ia&#10;MqVzM2G2bvl+8VYY4zgk1+xvx2iWL9lm+85vLK6MfunkfJ2z+GM1+RX/AAbNLa3X7QfxKvTcxzSt&#10;4guNpt4wImVnYkr1ODxgBiB79SdAO/8A+Dn6S3iT4az3F1P/AKP47snf7PHuQfK3zNhWJYAEAAj7&#10;w6mv0V+BNsupfsUaXCLYRAaDEVjiYsE/dgjBOCQD0PHy1+e3/B0WYovBfge4tBcCb/hM7L95CqtH&#10;C2Gw7qcn1GeOSAc5xX6E/sgaSY/2JdDsLhZcR+G4VWOYbXj2xKNpwBgj8vypfZA/Gj/gi5cWPg7/&#10;AILT/EjQVtzJ53iDVjF9lDiOIG5lbAA7DcE54wfYGv19/wCCvXhiDxX+wJ8SNOuTIq/8IneN+5H7&#10;wFYmYbffPAHcnHOcV+Pv7A2raF4C/wCDgzxnppmsytx4gvVjkgm2KszqGcfMfmYFnDKM/NkjgCv2&#10;6/bw8P6d4t/ZN8Z6NqO9oLrw5dxOYcb9phflcgjPfkGqfcD8/wD/AINQZJH/AGP9cha7VlTxFcFI&#10;1kOV57gtgE8ngdAPqPqfx1oaXf8AwU80vXvtT/6J8N54zD82wbrvhyM4z1APoD1zXyt/wahQ28H7&#10;JfiKONGZv+EouQ7nG0kbeV+TO3GO+M5+lfYlzp8mq/t2a14jAbyLHwfaWiNxjc91M7DgdeB3PB6U&#10;PcDwX4//ALJ/hD4/f8FGNN+KmvWX2hvDNpbR27SRGRdyEycZB/v8jgn8Tn0L/gq5+0zpv7Jf7Gut&#10;63BeLDcQacYrMecFLyYCqgyw3dQdoOSAQOcV658N/C9jH421zxvcRKZLjUGmEjMMLhFjJPoMr1x+&#10;dfjb/wAHAP7Res/tR/tUeEf2NfAFytxFDqCS6gsbHiQuUVGw3Yb2xtB5XBOQAgPUP+DZP9j3WPGW&#10;veIf2w/iVA1xc6lPILa6uFO+UyAO0me/JOc9d/Xjn0D/AIOev2w4PA3we0z9m3wlqTHVvFkhiuYo&#10;W+5a5+bd7MV2jgE4P4fdn7HHwa0j9jr9jTRPC6W0FrJpugq0zj5VL7CzEnPqfavwz1oeKP8Agql/&#10;wWJuLZrmS80XQNWFnCtwpbEEEpDYTdnlvMPy5BwDjBNNbgfpd/wbv/sTw/s8/s0x/E3xPpCx6rri&#10;iX7R527CehGcAk5PHYjPSvkr/g5I/aw1b41/Gnwz+w58P9QmPnX0VxqixxlldCxWMcDPBVmON2cf&#10;w4+b9e/G+p+D/wBkv9lu4vJJ7fTdP0LRd08kjCNUVI/mc/gCa/D3/glP8Gr/AP4KRf8ABTLxN+1H&#10;4ktLiTQrXVftEMV5iRgAy7ATjbj5R90g8kcDNG+oH68f8Esv2adL/Y5/Yy0XQbyFbe4+wJPegqFw&#10;+zoeBk4wMnnivyM/4KP/ABW8R/8ABSX/AIKzeG/2efCGoi48PeF9Sii2wyCZGnXmVnXldylSpHHA&#10;Oc9a/Wf/AIKxftNaT+yJ+x34g8VJfR2zw6W8Vku7bulYbY0BJB5baMA5bOPWvzi/4NpP2ONQ8f8A&#10;xB1j9sv4hpPcXDSytbXVx8xkkc5JLcHJBYk994o8wP2R+F/hrw/8HPhVofgXTII4YtP0+G3jjXGB&#10;gABfrxXwb/wcGeCrfXv2PPE1+m1ZrW3jvYcqFLGF0fO7+FhtBzznGO9fRXi39pfRNb/a6k/Z/s5N&#10;11ptnDd3Rjb7gbO1W44JUkjPJyAM844X/gs34Rj8SfsZeNoCkTNJ4VvNolI2lhA2CxI4I7H+oqQO&#10;g/4JG+Mbzxn+xv4Y1a7mVnm0WM7lI+ckbiwwfl6kFccV8t/HG9HhP/gsD4HvxGVj1bRbu2Rp8lUb&#10;fG2FIOTuGcbuA24jvXuf/BCqae7/AGJvDMV1GqsLFx+7btvOG+vqMV4H/wAFILu28B/8FD/g34yl&#10;ZYxcaxdWXmbN+Q4XK8glQRluuAVGASCaAPuv9sTwvb+M/wBm3VNNuxuhutHlSUMcZVo8MCc8Eg4r&#10;49/4NyPEEbfs9XXhNyofS9Yubfbgh8B8EkHpk5BAzgj1zX3B8RopPEXwHYiJmZrPaysPvfKflOen&#10;PFfnR/wQX14+EPjN8WfhXPPMtxpvji8Bt5lCNgzuRKABxuVhuA4OVYAbsk6Aaf8AwcD6fJ4Uu/h5&#10;8SoI45m0nx3aM0MsG9Cr5BU8EfMdv5de1ffHwF1WLxh+z7ZzeZ5iyaVEwY5/55gd+/HXuT7V8hf8&#10;HDXhZNU/ZD1zVIrRZriwltbu33KG27Z48kDuuCcjrjkZwa+gv+CbOsX/AIk/ZD8O3up3rXE1xoEL&#10;M0jDcMpkxnGPu5wCecAZ71XQD4q/Zz1nUPAf/BYzxx4Rhgt7e11vQbW8j2Mm5iuELMOufkZemSO3&#10;evq3/grr4cg8SfsbeKIpoFbd4buG+ZNwJWMnnvtIByeCBXx58Qbi38J/8Fu/DcoljzqnhxoyrRgO&#10;oWR8FeRkhm565B9hX2x/wU0spdW/Y58S24ljVpPDN4m1vU27/TI7Y44zzSYEP/BKrULe/wD2LvC6&#10;W9z52NFRQ24HzMA9/rx9PoK+QtS06LRP+C19jffbtn9oeEtqYYeXK6yTZRgT8x5z06hcivor/giP&#10;qyap+xV4dj3GXy7N423febDEYPowHHbpXzl+0LqNv4Y/4LLeALqW5jje80e4hUtJtjZvMIDfe+Yn&#10;fgjpkL3OKaA+w/8Agpl4ftde/Zb1qO5bbFJo0gkk3cquAeOevHT1/OsL/glV4tj8S/sbeHzZXSSS&#10;R6OsUkhwPnUcnjoCV4B7V3X7ddsmv/sr6xDjcs2hTAjywS/7s/Jz0LdM9j9K8L/4ITa/BqX7Hml2&#10;lv5263aeORHXaVbecrj8e3cdaXQD4a/4KTofB/7YWvzHU0hW+0+1dElU7flMoO35SMZ7Ak9yBkCi&#10;tH/gsp8Pdb1H9qWHUrLVobdW0cR+XPau4OJXO5doP97Bzz8tFPmA+g/2JvgND8Sfg1eXt/bw3Dar&#10;JNcMzxkYDM2EAzkrnAyeSQx5BFeYfBDTW/Y8/bjtdEZktLPxAGS4+Q4eRXG0bcHGUAJJbGWHcAV9&#10;sfsU6L/wg/weiu9QjP8Aolgnmbx1bABzk4z2OOvGPb4r/wCCvfi2x8F+IPDHx00940j0zVIbrzAx&#10;ZlXIDkAE8lWOcjpnPUYSFc+rf+Cq3wqi+NP7MV5c2en+YZtNcrIsgyXCEY/HP6DkjNcZ/wAEWPjO&#10;fij+zTD4U1W6El3pnm2F+rN/y0Qrkbfx98YI44r2f4d61a/tEfserdrKrfaNI81ZOWC/uxlufQ9u&#10;/focfC//AATE8RRfs5ftx+N/gbq+pSCPVrpdS0mxmzGqxuZBIEHoCSOAB93JyeDo0M0/jNEf2e/+&#10;Clvh/wAaDNrp/iFGs7qaTCru3q0bZXGc/MB788kcfXf7Y1uviT4Yaf43tiPMtzGzSJGdwYMDnPfA&#10;z+OOvFeH/wDBcD4LXmp+AbP4ueHAq3Wi3UeoxsrbV/d/OTkg843c8Y/IV7R8FfHmnftQfsXWWvad&#10;dLNu09SzLzg7Qpz0J52nBxnHYZFDEzx6/wBSh07xf4f+I0E0bQ6jFGkkivsy0i7Qec9cEZJ6LjjN&#10;eM/tp6LqfwK+J+k/tC+HLG4jtNPvY55I7WXYtzbkFHU7j/CpaQHj5l9M132lS3Mfwhv/AA7fp5l5&#10;oeoZhSRjyPM65z0BwpB4we2K6r4geEbX9oj9mR0+wQ3UsemypNELjll5VwRjBwcn8QR3BRPU7r47&#10;fDHwh+33+xdJ5EMV5fR6MWg/d7thC5OeeD8o55z1Hcj8x/8Aglr+1F4m/YR/aq1D9mf4kyzR6Pqm&#10;p/8AEtjMp+S4OFAXcuf3i4AyP4cYyxNfVH/BGn9qCXwF4q1r9kH4gX22Xw/eNDp63W0C4tckK4BJ&#10;5ByD1GAMAkHHjv8AwX7/AGK7vwT4vtf2jvhnYtHHvW4muIY2DRrjdw2eNrdR1yw55NV5Fn2T/wAF&#10;Ov2WfD/7a37Ndxr2m6YrapZ2++3+zxq7EkfeBIYk8E8HIUknBNfjV+xb8bvFP7GX7TDeFvF0VxDp&#10;9/cCx1K2kxtRicRzbX+Q84BJ4wTX6Yf8Eg/+CiOn/HT4Xf8ACD+OdTj/ALesT5WqWqqRv3lgHRTw&#10;Q3y8DJzuBPQH5X/4LVfsPxeD/ETfHn4d6YzWNx+9vDGp4RiAM8dQfTHUk5JJoiB9mfFX4QfDr9sL&#10;wZpz6tFHfM99ay/uZynyeZEep/hBweMDgHHp9kftNeMtN+CX7Odn4cgjjhjtdFmmWNep2KVQDkHr&#10;/UV+PP8AwSA/bHuNXbTfgn441Hzryx1CCHTZLiYs9xC78IA5IYpg+nyhR619wf8ABan42Xmn/C7U&#10;vDmjyPuuNNt7C1jjy5aachQmAO+V5GcZ7n5SPoB0H/Bvl8ML7XPCfi39oa/Eok8aeMLy9heaN8tA&#10;jlYyM8Y68/hW/wD8HA/7Qdx8Mf2c9cs9Iki+0S2y2cCyxk5kcqoYYIz8zgY755yM19Tf8E4fhFof&#10;wX/ZY8L+GdMj2x6boFvE0m0rnEYJJyAe3fn19a/Mj/gtFq17+0r+2T8NP2YLFb26tda8VRz6j9lD&#10;O6WyyDJIVcqmXXJyDlVI4BoW4H2x/wAEMfgjefBb9hTwZY6tZRQ3FxpAv7xo127pJi0gLdckAgdv&#10;6V85/t16zH8Wv+Clfwd+HkECskWu3OqXEStub91GoU/e6Zb0P8OOpx+hng/TLD4RfATNv+58rT0h&#10;ibGMYUDPGD6nIr84f2L2v/2i/wDgqr41+Jl2RJa+DNKi0uBo5C6mS5czEHKgDaAqlfVfxqQPsr9u&#10;zxPH4O/ZkvpHnX5dDnZQ3VspjHTg856fyqj+xz4SvPh1+x5pumJPcNLHo9uommj+csVj3MwBAznJ&#10;xnjG2uT/AOCrut2n/CrYfAD3Sxtqd5a2SqZAvDyKHGe5K5HHXNeyJZr4b/Z2RYF8tVtxuRX7D+md&#10;v6+lAHzT+wlYS69+2F8UvEQumaGHVbW1hO3kKsSsOcDOVdSTk9MDHAHM/wDBeHxZJZ/BDU9Cgdd2&#10;oTw2yruK78vGrZxzwCT36cdK9C/4JMXeseJW8YeJtUtoIxeeLrs2ipMHYRoxXBPXqCcevHOAT4f/&#10;AMF2IrjxRrHhPwPp6CWbWPGljbx28OfnJkzzjnHy5OMEdc9apbgffv7Hemx+HP2cNJsoURPJ0KMI&#10;IV+VSFxx7Zz1yfc1+bnx31K48e/8Ffvhz4aNgJjpcd5e+bJGd0QZUXcCV9jkcdVIIPDfpr8J7G40&#10;L9nqO0H7todNRdu7hcLyo9v8a/Mn4N6dd+MP+C0d5qgsle20TwqwkLQ/MhklA5+o5zkdRx3qQP05&#10;+Md4dH+BExQRjbbkjcufuoW/LPP86+D/APgkHbxeIvjr8WvFsNzuWXxo1u0ca/6kRxphM4AYgE8j&#10;IJYd8ivtb9sHVF0f4C3CybFH2KRsP14Q/wD1h/Q9K+Nv+CD9kL3wx4w8WG1Xbq3jq+nRkjKBgHRe&#10;6jd9z7wyMnb1UgAC/wDBYDxTbwa/4V0y8mjCXHjSzik3D1kXI4xjILKM5AILdq+x/Cjrb/s2l0yD&#10;/ZqeXtUjOU44/Kvhr/gr9v1D4xfDfQ7RU86T4hWTeTuUEqGDNySNvqODk9K+7Eg8r9naVp51VRZq&#10;q7fTaB1xkf4Cn0A+GP8AgmTewS/tyfGOziRi39s2i+ZJtIGIc+WMHqA2e4J47Cu//wCC0sEFz4Dh&#10;gaSRf+JpYb/s6qHI8+HKqxYYyMrnI4P1FeZf8Eo7GGX9tL4zTx3ly0f9vWqGORSIztgIyBxlssSe&#10;BxtA9K9J/wCC0oJ8GWsNscSNrFh5cjAkKftEXXaMgZAyewJPpSA+lvhyizfstRus0kitp8TNNg7p&#10;BtHzdO/Xj2xXwj/wTFdrD/gpj8YoGh8qNrfT/N+Ytk7ZMD0759vrX3j4Fgntv2W1huB85sIxIOxO&#10;wfpnvnBHOa+EP+Cat3av/wAFMPi3b+Zbo32eyUKI8buJckkD5jnOegyDjuar7IHr/wDwXmsYpv2a&#10;9WkkjaXdHbjyE/5aqZV3KvBwScKp7H6V9A/soTzXn7G+mOYV2/8ACOwllZ/MH+rG4Zz83Oea8N/4&#10;LrwRTfswa95l61ug06Nnl5zHh1b5QCPmAXj/AGiB3r3H9jvU4bz9kPS7topHLeH4Ny3ACn7o6444&#10;5H4fjS+yB8WfsDXL2f8AwVK+KWlWE8Kxtb2MlxGqfefpuzjsGC4z/KvTv+Cx872VjoNy+lpebvFG&#10;m5h2nP8ArUJII+4QMsG6Aquc1w/7FtnHJ/wVK+Ik9vFDCselWattjKs3cE5z2JB9Dj6D0z/gsLaH&#10;U9M0HTrC6iiuH8RaeiTSLyrecmMfKRuyueSAAM57FrcD1r4vTm3/AGVY5ozuZdJkcqvPSIHOMHOK&#10;5H/gn/JDP+xbZ3Npp0u3+y1bbejnk855/A4710fxpk+y/sqq0kiuP7JmG7b0UxcED8unvXPfsJtZ&#10;L+xHpt0lzdyQtpMTq7L8wVgGAwPb0JGM/hIFf9hG5e78ceOkuL5ZFh1mZIlj6xKI1BUjAyd2cnuN&#10;vpXJ/CjSPDc3/BQ7UdWh3NdHQ4o1eTJ3r5zHgckA7+en3uc8Y1v+CdOhJZ+LPiF4ghjaNrrxHdeY&#10;ZGLMxVAN3PPboQOAO3Wv8A9JttQ/bw8Sa39seaSHTrWPbIzbVUyOQo6d8k4znPOMUAZv7W11p15+&#10;218N7W9mj8x/EFw0CluXYQPgKMgf3c9RjcO9dF/wWNlbSf2QNRltRtkXR8pIi7gvzL8xBHzKvVgO&#10;SOgrif2i7FdQ/wCCivwzhtdShgktpr9vs7SBi67VyFBU5PCZx0GcdRnpP+C2D2cP7KNxFMFS4kt7&#10;aGNZE3gs8gVVIwTg/wAWB0H401uB7Z8BTeW/7D+mz3E0PmDQYSzQKVjP7vqoPIXJzz7g180f8ENI&#10;dWl+Jvxk1Kezhhs5/iFcmHj95kKqMW4HGR8p9K+ofDOl3+g/sbx206BZodLVfLLY+YKcemSeOoPX&#10;pxXzL/wQQstTSH4qXt+8hWb4nak0TbdqyjPUAk9sD8Fo6MDhf+CqPh5/E/8AwUq+AVh/wkH2cr47&#10;aUQwqGZ2VQwU/MCFJXYeoxISchcH76/a6lnsf2Tb9Y5G8z+z3BZv72z2+lfCH7X1zb6//wAFg/gr&#10;ot5qMirDeancR26qZFd/JHyhex25IbAAIP0r7T/4KK6hBoH7H+sXrXaweVpM7rKyn5SELA9R6HvS&#10;A+Y/+Da/Q57b9lbUddurhpGvvGGpyCRlGNgnIUAY4wBnHPLE57V4d/wWCn0nxN/wU9+APhzUcTW7&#10;fECN2WKYn5lckDavXJxj6Ed6+m/+Dc2zu4f+CfnhjU72IrJdSX0pzEq7l+0ybD7/AC4G7rxk184/&#10;t3aTB4o/4LX/AAF0m/vtQML61fSxxwuDGZEgZhlecD5iu7Hce5qnuB+o/wAY7hND/Zr1CWeVPlsW&#10;+ZgcA7T0/HGK/NX/AINwLvU9W+Lnx51b7TDJYyfEGRIIUsRHIkgRRIS25gQwCgKDwVY87hj9Gf2t&#10;Z49P/ZY1b7QdqmxcblZgVXaT6E8V8Cf8Gx+mm7+F/wASPEsdhBH9q+J1+TJG27zABFkjn+9nqOmK&#10;PsgdD/wcyeN4fDX7KWpWflK5voobTaZQufMfYDyD0LA/QHkZFfaX7Amknwv+x54N0rzLkrY+E7SJ&#10;WvJWkm+SBF+difmbI68fTivzd/4OgfHMknh/wz8OTaXEkmseLLGKFYY8byHBKFs5GecYBJPsDX6m&#10;fCK3j0X9nu2SKRm8vRVXdt2kkR46Ad8f5FLoB+SviDWG+Kn/AAcLeB9Bj11v+Kd0O+u/La1Zh80R&#10;QpntlTuznjy/fJ/Wb9qzVG0f9nDWLpZFjMenMwb+6RGzZIJAI45/rX49/skyax48/wCDhvxFq1rN&#10;J5Oi+FZReGGZhlS0YXcGwSu88DBADbh1GP1T/wCCkXi6Xwf+yX4g1JBll02Y7eoP7tuOWHHPqP6U&#10;2B+bX/BsD4U/4SH41/Hf4vM8c39oeLltftMcOGk8tpHJxjgAy8cnOTwOK+k/+Dkb4gWvhL9iXXrK&#10;9vXjF1ZGGHy2AJdugOR0Jwpx2bGK8n/4NSEtb39mrxp4jtbppvt3xBvnd3gVSx2QkN68qRx0Bzjv&#10;UH/B1TrVpN+zdBozatb28kmp2yrG8JZpDkkgEAkYA5xgYJ68UMD7M/4Ir+GdO8N/8E5/hPBYyRMr&#10;eBdPk8yFQAxeBXyT6/Nye/4cfm3/AMHGMt743/a1+Efw2S7gkttS8bWcU1vuPm4NzGP75XaVLn7o&#10;I29eQK/VD/gmT4Cm+Fv7Evw98D3k8M02k+EbK2klgjKozJAoYgbVwCecY/8Ar/kV/wAFXvFP/CyP&#10;+C1fwT+G5VpDaeKbK6bazuP+PkNt25Ax8pyfvAego3A/cTwjp0Hhv4Kw2lthVt9JUK3AAwmB+GMV&#10;+JX7NXh688c/8HGt54ih1C3uItL8P3E/M25lX5ouynO1yTjK4yvJxiv288SMmmfB+5ATy1XTyqqp&#10;6cY4r8W/+CS/9ofED/guD8YPEU+kIRpOkrbvcNIu6JpHDAAbuA2OwOCig+8gfrB+3fr7+GP2XNc1&#10;C3Tds02T93HJtZhtIOCRwdue1fnB/wAGpFxc694U+LPjm6Tc2r/ECSbzOcZ8tDxwPX0B598V97/8&#10;FV7xLH9jjxT5t00P/EnnzIMYQbMljk44GetfGf8AwaceC5tG/Y31vxPLbSQrqvi+7ePPKSqhEe8H&#10;HqhXqR8mc801sB6V/wAHJ3jF/DX7EWvG3eRXe1EQ25A+Z1GS3QdehPPbB6+lf8G//huDwx/wTK+F&#10;tpDZyQSTeG47mWN8/flZnzjJAznP+FfMv/B1J4st7T9l9PDLJGZLq7h2mQkbcMOQAh9u45I6k4P3&#10;B/wSt8JyeCf2E/hpoZ037D9j8E6fH9j3bjb4t1/d7sfMVJxuwMnnvTuB+Zv/AAcP30/jL9sn4E+C&#10;tPZ1mk+JFgYWH3WY3EYHfORzz0ANfst4fkTSvhKHn+Xy7EZ3D/Z/x+lfh/8A8FRdS1b4l/8ABbb4&#10;H/D/AEq4nWay8UQ3T+Xk5jDIzpgdmSJgxzlVbsc1+23i29Ol/BS8uJTu26cWycjPy5/OjoB+LP7I&#10;yaP8T/8Ag4+17XriRpTo3hOd9P8ALVcCXdFET14BR5P9rJ5r9lf2qtYXw7+z7r2ozkeTFpkhl3ED&#10;5RGfUj/PTmvxk/4Iu2EPi/8A4LafGbxnC00kdrpoRkmDNska5QcN9ImI5wwOQemf1q/4KPeNZPAX&#10;7KPibxHHcRo1rpc8qtI3y5WJm5wy+nr+dH2mB+a//BsZ4YttZ+I3x2+J81htmvfiE1os1xGvn/IG&#10;dlJ6jBfOPQnuK+nP+DhrxzJ4N/Yl8RTq2GbTXSJWXIZmVlP4bS3J6Y+leM/8GrVjfaj+y74q+IV9&#10;HCJte+IF9M8kM2fM2LEuSNxKnIPBA4we9a3/AAc/fEseHf2SdS0KzVmubzy4uWzsQyAE9fXbjj+R&#10;yfaA9Q/4NtvB+q+Fv+CaPgebVNOS3e8t5ryPH/LWKWVnR89iVIJHrnNfKP8AwdaeLTqPh7wh4Et3&#10;XzL7xNCkasuWdxwAuO+DnqOM/Svv/wD4ImeGLvwh/wAE4PhZo1/ZxwzQ+DbHzUhkV42YwqdylSQV&#10;brkda/NX/g4Mv08f/wDBQH4IfC6d1njufHFn59q6hsI13Gu8cHOQrbuSAO3PFAfsr+znZXPh79nP&#10;Q7O8ZpJLfQIVkY5JdhEMk5HU1+RPgS8h8cf8HI1m9jAytpPhO8mupGmJXaPkUADGMM59c7hX7HaK&#10;YfD/AMG187cI4NJwcDnhBX41/wDBOebR/iL/AMHBHxM8VLHHcR6X4UaKC4jCbIZGnjGB0JJAK89M&#10;sOOKnYD9fv2o9Vg8P/ADWLm4fbGlg3mNk/KApyeOcV+V3/BsbaRa98Xfj98RbAvJa6l4+2WrMvHA&#10;dyRnJBIdQeT07cZ/SP8A4KGa/b+HP2WPEV3OCVXSZ2ZRJtz+7PUjkDnnHavz7/4NQNBkb9n/AMd+&#10;NoLp3h1b4gXckPnH+ERoMgEk88HkA5yOaoD17/g5P8a22gfsL+I9LkuAr3GnlEAxuOWAwOD/AHhn&#10;0UHHJFer/wDBBnwbd+CP+CY3wp03UG3TN4VhnZSPu+ZmQDPf79fKn/B1pqtw37LFvolmFaS61a1i&#10;ZWkUcb1wefcAY46k54xX3h/wTC8BX3wv/YQ+GvgvU/MWfSfBGn28qSMpZCtuoKnBIyOnB96TA/Kn&#10;/gvnHD48/wCCknwF+HV26yWd142thNDHGxIU3ECl84xgc9+McjFftr4ajg0T4Zxi3gWNItP4j3cL&#10;8nSvwo/4KB6f4j+Jf/Bf74O+GNO1FdlrqsU8f2WNZGRo2eV8oV6FFXkk/ewOVyf3W1xjp/wsuSAT&#10;t089OpG2lYD8T/g9aj4v/wDByVNd2jbV8J+GJXkBkZVDMojPy7uRiUKQcYwPav16/bPvU0j9mrXZ&#10;Zp0VV09w8kjDaBtPXJGR689K/H//AIJKajB4/wD+C9/xk18JLLHp+iy2iSyxycYuYFKjIwBlSQTj&#10;ITIzzX6sf8FOPEdr4Y/Y+8WX13I0YGjXAWSPJZSYmAxjGTzQ9gPzo/4NUPD32qP4wfEF54pv7U+I&#10;NxFHcrCVMoRVYnvgHzDgZP8AFzXc/wDB1L4r0yw/ZDl0OdlM15dW8cMbdSfMDZHH6fWqn/Bp34dl&#10;tf2T/FXjMQr9n1rx5fTwSM58xlVY0+dQcBgVzgetc9/wdlm0b4CaJE5bzG1q3Xy1Zdzg/wB0Hknj&#10;t1JPTFHUD7f/AOCJ3hiHwr/wTe+FulW9ncW//FI2jvb3UhZomaNWK5POOelfmj/wXh1K58W/8FOf&#10;gJ8Pp9T8iF/HVlLuj38P9qj242nknIHTPpgGv1v/AOCc3hjSvBX7F3w/8PaHHcpZ2fhWzjt1vFAm&#10;WMRAKHwT84GA3PXPJ61+P/8AwUym0zx7/wAF6vgf4Ou4I1aHXI57iTeGGN24DBUDP7vPUnJ6cLki&#10;B+5FgPsPwnUI6rt0vCs2SPucd+a/C39kSefxB/wcnaxdCa7uI4dFvGkUq+1E2KMP8/yLyp5yCcDb&#10;82R+6Xi6JrX4UXcdvOqMunny27fd47dPwr8L/wDgkT4d1XxF/wAF+vijr2pysTp+m3TL5SjaqtJE&#10;ibtyA5ABwOD3yQKEB+1P7XPiGfwx+zxr2pJb+YY9NkOzaST8h7d/098V+XH/AAau2EfiTU/jd8VS&#10;0JfVviBIoaORtzxqhblTkY+cEd+T7V+kv/BQrUI9H/ZS8UXkoBWPS5tylyoPyHjgE8+1fnR/waVN&#10;b6j8E/idrSWDRtcfECZ/tElv5bSL5UZGRgAY5GBwORxVAfQf/Bx1q9lYf8E//FEFzceWJLEjzGQk&#10;D24dOoDDr128HODc/wCDbfTrex/4JffD2S2vnnSaxmf94x3IxuZCVxk4AbcB7AGvOP8Ag6K1eC2/&#10;YV1Swd28yZ4RGqrk8TIxPI4GAcnIxXtf/Bv7plzpf/BLb4UpcQRx7vDaMBGgUMrSMwboOoOTnnOf&#10;agD4c/4OuNQTULDwLoUhkZJPFkKM0aNhCw/3xztAxkH7xA6gj9fP2arAaX8CtAsxj91osAG05HEQ&#10;5H1r8Vv+Dnq503Wv2ofhB4ca4CzXHiyEfdy+3zYVJVdvbeercnNftx8Mki0r4RWMY+TytLUEY+6Q&#10;ntQB+KH7ajN4u/4OGvgn4Z0+1e8axvJLiVYT/qR5bkP97OQyHrxg9+cftZ8VbkaX8GtRmVflj088&#10;dsY/zj2r8OdR8Sat45/4OWvBVhDq/mx6bDd5hhjb5FaxmJLfIMBiQOd3Kr6iv2w/aa1STSP2f9bv&#10;IUZmj09mwkZY8LnjA/8A19qUtgPxt/4IFx3Hi3/grV8e/FmoNY+dC0cZKwp5qOZW4Q7mKp8hDdcn&#10;byuMH9RP+CrXi6TwV+xv4s1iO+W38vSZjvkbCgYxn7y9PYgj1HWvzH/4NkbGHxh+2p+0H4/1KDF8&#10;ddWNh88nymack+ZypJIz1z+BFfoD/wAF07hLb9gnxkEmaOT+xbjayrkn5c46jOcYx79zxStoB83f&#10;8Gnml3zfsTa54p1K5jlk1nxzqF0SrDjIiBXA+7yCcf7XboKf/B1fr1tafsqRaK0i+deanbRwRswG&#10;4lgD1YcYPvXbf8Gsnh600z/gm9pGpW6qrXusX8svlxsN7eewySepHTjjH514j/wdm60jfCvwv4eR&#10;JpHuPEluipCxyTh+o6Y+Xj/aI96OoH6Of8Eu/D1l4U/YW+Hul2Np9nih8J2e23b/AJZnyEyuO2Dk&#10;Y7Y71+U//BXLV4/iJ/wWW+BXgGW9VUsfFS3LLGPv4dW2nB/6Zt8xwFBJ5yRX7Efsc6V/Y37LfhKz&#10;eJo5I/DNr5mVIw3kLnrX4sfta3Fz4s/4OOvhNpH291TS777TzlsKFnY4AA4IQZ5OfXPFAH7txpHY&#10;/DJohJt8vTeGOeBt69a/FT9g2wufFv8AwcVfEPWLjURcNpPhWTjb8se6aJSoBbKkHjA9ScYOT+0n&#10;jaVtN+FN6wb5l09vmC/7Pp/SvxS/4Id2eteP/wDgtR8f/iFf2axfYy1rIkm4sjG5AGCwyOI+nA5H&#10;HSqA/Wz9vPXh4W/Zh8Sas+39zpMzZZlA4Qnua/Nz/g0/0S3v/hh8UPiTEJN2ufEK6l/fFWfywqYY&#10;lTjJJIIwBlcjgivvH/grdr914Z/Yr8Y39hKVmi0K5ZNrlTxESQDuXBPY18r/APBqz4f0e2/YBj16&#10;1t2W6vvEV9LeSSMdzN5jBWweOU2HIyD65zQBT/4OmfG+maH+xXeaTqMEcjX11b21usjDl3fqAQeQ&#10;MsOh464BFfY//BLnSr7QP2Hvh9puoyySND4Ts1kkm++zCFclsk8n68V+eX/B1rrt1cfDjwf4At3j&#10;dda8WWtvNHJJ0G5Sp/2ckYLenHcZ/Uf9lzw7pHg/9mvw5oug2P2W0tfD8Cw2u/d5SiIfJnJzjp1P&#10;Tr3oA/Jb9vqe78ef8F4fgR4XtbVpVtLi6u1CvsICoRv99pyMHOACR7/rP+0trieGf2ddY1CQbfL0&#10;yQtz0AQk/wBa/JTwdf3Hjv8A4ORorGbRo76DQfCMhiuZFO623qDv4PcsY+egP0z+l/8AwU78TQ+E&#10;f2OPFGozSeWkOg3Tt/shYWye+cAenagD4O/4NbNAvdc0D4u/Fy8STbrnxIvDHI2AGVVTBAAAwc4+&#10;q1kf8HOV7a674w+D/gW0VGurz4kacqxsqOv3x95WHv06EbgRXtv/AAa8eB9B0P8A4JxaN4u0yeeS&#10;413VL691AXCAGOc3DowGMAqQiuDjo+O1fOP/AAXu1ifx9/wUv/Z2+Emm3NrbXTeOILuK4mjyodJI&#10;9gJ2nOScFec8cVO4H69eB9PfQvgNa2aW8cLW+iqvkrnYmIx8o9v6eor8ef8Agkvp914n/wCC83x0&#10;8TzXtun2PT44hDIrb3UzRoGXKAbV2bOcD5gfmxX7DeJ3XQPgHeSyPtEOjsclTxhP6V+PX/BvDp0v&#10;jb/gp9+0f8UP7E/0WLVxa298HVmEn2iTMef+ebLGrqBwMCqA+2v+DhLxJZ+H/wDgnX40jvUBWfRb&#10;iPnbzmNhxu43D7w78cc4rk/+DYnTLTSf+CX/AIVNvayQtcXV5PMrsGUs1xJ8ykKPlI5xyQSwycZr&#10;I/4OiPFUWgf8E8NYs3OWvJreBVaUpgNMgJBBBzzjb0YHB4Jrv/8Ag3R063sP+CXHw7urXS/sYutN&#10;eR48tyfNfJGegY/N1wS5I60AfAP/AAcy6npmufts/B3Q77WIbfy/FVsJJFVhIsTTRAMGB6KwbPTG&#10;5cZr9wvBiiz+ENrG0Z+TShxI4JJ29zyPx5r8Iv8Ag5UkkP8AwUP+D1tYiH7V/b1u0f2hS8agXFtj&#10;IK4wWJyBn+RP7seELUx/Bmzs54Ps+NGVTEBgx/ux8v4dKAPwX/ZGnguP+DmbU28O6UwjhhvPtTTb&#10;ZHizbA+YPlHGXQYxwDgkjJr9v/23xfy/st+Ll0ycRzjRZ/KZojIN3lt2DAn2Getfh7+wjol3J/wc&#10;o+JNX0jVlmhT7fJPMl+uMPCihfmkyy5A+VeFwOAAK/cf9s8eX+zB4v8A3kikaHcFWiyWB8puQByT&#10;7DPtnpQB+RH/AAaGaTDZ+K/jVcXklwb1NWtYZpPOby5QrSYIXJGQ27JyTyOeBX2n/wAHHkNtJ/wT&#10;U8aNLf8AkEac3HmbRKOuz7w5OMDryRweh+N/+DSI3s+s/Gq9sNVuLjTf+EohW3kmkDFsq538ZyWA&#10;XPb0J5FfWn/BynftYf8ABN7xYTqdxCrWhDRxA4fkBR1H8RQ+wHfpQBB/wbCtqC/8EufClrfQ3Eap&#10;eXhh8643q6tcOwZB/CuD07HNfFf/AAd3XupR/EH4ZQ27IsbXrncigyhgMqAO+OT06sBk19o/8GxO&#10;l3mn/wDBL7wqbm1mhWa6u5Yo5sklTO/zg9NrdQB2x3zXxT/wdxXWsQfFf4VmG7e0Vb+R4bqGA/u5&#10;AFw4YfxDrgdce1AH7Sfsif2k37M3gxtUdmum8N2hmZ41jy/krk7VZgvPYEgdM1+En7eWo3Ev/By3&#10;8NWk1H7Lt1TSo7e4uEEi7vNuBjbhRy3y/wBelfu/+yoNQT9nPwjHqFxHcT/8I7aiV4wdrt5S5Izy&#10;Qetfg3+2rBpF3/wcwfDyPWtQW1X+3tNf7ZZQks0gkmaMODjPO1TjOV9c4CiB/QdrzeX8PLiSaNfl&#10;01iysox9zp0/x/Gvwq/4IhI0n/Be342PNZ2yslneBfMTEij7XDiRQVzg4APf51yPT91dcijl8AXN&#10;oY12f2awCnBA+TpX4R/8EU/DN5pH/Bfj4z2wsLBYbW1vzMbe6VtrPcxbZFyOS3O4AAAv6YBYH6xf&#10;8FbWmT9gn4iTW7Soy+G7xhJD94EQt0OD/Ln2618M/wDBoPYX6fsceK9RuYwIpvGlx9nbjLYhhBJ/&#10;EH8vxr7h/wCCu2rQaR+wN8QtSuLxoRD4dupPM8vft2xE524OcemK+IP+DQeG9j/Yq8WXErKYW8cX&#10;IjZZBkHyYMhh2PfPvQBtf8HVKG4/Zc8M27yTKknjTTlaSNQVGZcEt04x6nrtr9FfhFGlj+zLpIgX&#10;cqeH0K/KI93yZzjtnrzX5f8A/B2Rq11a/BPwWiyMYV8XWcksawkt8p7NxsPvnJ4HfI/TX4K6gda/&#10;ZV0e+Fl5fneHI2WE9gY8gEf/AK+KAPzP/wCCIekWXiL/AIKd/tReOpGdrlfEtpa7mkB+RI+MnaMg&#10;EnAwMZqp/wAHXM6t8FND0dr4KbvWrOMRtIef30ZxndhAMEk4P3e1av8AwQZhih/b6/aiErMZV8eQ&#10;ptmQ7uI2GcnnHUH0461z/wDwdn2Xn/BXQbiHzPMj1i1Kfd2li+OT1/DHbPSgDZl0Zj+wDNa3DszD&#10;SYU3LcZYs0LKX5K7WBfr0Bxg5UGum/4NToFT9mPx5PFqEsgf4h6gZLaaJf3DZXKhlPII2noBknAG&#10;K8+0+58QeI/+CeEct9Ldx37aLA32q3t9oSUwEh9hxjDHlc4BwvTJr1v/AINYtJvdP/Yw8R3GpWaQ&#10;yTePNTKlYQjFQ4G1wOA6nPGTgEc9gkJGF/wdi6lfW/7EkNikKtFNrFqJWb+D5zg42nJJ46jHXtg/&#10;V3/BEnwXb+Bf+Cafwr0i21Ca5STwraXCyXESrIoljEm0gE/d3bfoK+Rf+DtS2s7j9jPTZ5ZoFkh1&#10;y3aPzFO7JYj5Tg8kEjHvzxmvtT/gkBbXdp/wTo+FMN5qjXrf8IdYf6SykFx5CYUg91+6SeTjJpjP&#10;yj/4Ogra71/9tT4NeGDo8jW9xrkaLcMyCNmaeIbBwDkjOSWA4Gc4BH7j/C2yisfg5pNmFZUXRYht&#10;I5C+UOK/DP8A4ORNFXWf+CmnwLtb/SI5LO41eG2uH8kybg15CWXaMlhtbOAOxr91/CCpbfDOzUNj&#10;GmJ83I/g680Afgb8PLS3H/B0fJDAWh8y4uGk81QBOy2hPQeu0Y91BPev3U/aZ1I6P8BfEGoASfut&#10;LlbMUe5hhD0FfhH+zuLnxF/wdAaxPZXkEf2a6uzIhQjcgtVBC4HXkMOnpX7rftW3TWX7PHiS5WZY&#10;2j0mUqxbA3bDjnsKAPxz/wCDVHXtP8Q/tOfH7UHtG+1XGuLcedF/qjG80+FUNkjBBOSehHAxX6B/&#10;8F67ea5/4JvfEKGC3WRm8P3YUN6+S+D1HT1PSvzw/wCDTCWwvP2gPjpfRWdz+81SN455CdhRppsD&#10;HTeOc+zV+gn/AAcC211N/wAE1fiCbYL8uh3TSFpNvyiF8jP9O5xQB4d/wac+ef8AgnWRKI/+Rnvh&#10;G8YOHXeDgn+8CcEe3PUV5p/wd2iA/s8eEYpGk+bxVbnGwlWwkoIJzx97gEHPzelerf8ABqNosWnf&#10;8E2re+jgkV7rxHfSSb5Acnzcblx0BCjjPUZwK8c/4O7Xkk+EHgWya/aOObxVArxrgs37ub7o6EjJ&#10;OCQOh96QH6g/sFxxw/sl+BY4pRKo8M2Z87/nr+4X5u3Wvx7/AOCvM6a5/wAF4PgRpN3oVnPDDfQn&#10;bqEzIjP5+4lWCt867VZeDluOM5H7FfsL2s1p+yj4Ht7xo/MXw3ZiQxkbf9SvK+g7ivxj/wCCvdtD&#10;ef8ABe/4Gw2mlLcSNeWe5bhlZTi6OMZJA2kFvp27UwP3d/dL4AOwKq/YMjZgDpX4Jf8ABPU3Ev8A&#10;wcpePmW3WRFhulZVlDCJBDbgHoMnOO2fmNfvVOJYvhy5UAuth83TnjnrX4Q/8Em7mbXP+Dhz4t3+&#10;vabatKpvPLdT88OGiVW4HJK8Nk43Hq3GQD9jf+CiepWml/seeOb+9i3Rw+H7p2+TcOIicFcHcDjB&#10;GMnNfmF/waAGQ/C34lTjSra3jm8TI6NHkuw8vG1uPl25wPmyR2HU/pd/wU4jSf8AYk8fRFofm8N3&#10;QVbiXYjHyj8pPoenPFfm/wD8GgGhzWnwE8fa55EMcV14nEYEcjlmMcY+Y5GP4gowei560Aevf8HU&#10;eu3Wmf8ABPPVLKC+jhE1/ZL+8Qndm5jUr16lWYcg84IxjI90/wCCCdnd2X/BMP4WxXl1LMzeGYZF&#10;eV8sqtuZVPXpnA9sdOleJ/8AB0/oNlq//BOrVrifUlt5LfULOaMM2BIUnU+X9SM/iO3Ue7f8EJ4t&#10;Tt/+CZnwvg1ayW2uI/DcIZFkSRWXHyuChIO5cMe+Sc5qQPzX/wCDq+KztP2m/gvfNpUl1ONcYrD5&#10;2FdfNgzGVx1YgcgjAXvkY/bb4I3UcvwR0O7htZoFOiwssdx/rIx5Y4bgfMO/HWvxD/4Ot7i0T9pn&#10;4Ktdagw2axKfssduGkdRLBuYHGPl+UAHO4yH0Ir9vvgpLIfgvosrz7m/seNmlMarvbZ97C5AB68f&#10;hQwPwY1zUzP/AMHPOnR3lzeBlVVjjt4VbeTYs5RuVwuMsDzhsAAgiv3t+LZc/CDVWt5GU/2a+1lH&#10;P3fr/Wvwoa4vbf8A4Og4LLcjwtANxSzUFVFoxAxnkh8fN1Hbjiv3R+N12bX4N6wwi3H+znBj5OQV&#10;ORxzQB+H/wDwbQXMF9/wUx/aClu7i6W6bUJC0E6DJC3t0AxOeGGSMAcBuvavv/8A4OLFaT/gml46&#10;2xsy/wBjyFxGvUbWOc+g+8RnkAjvX52/8GxWpNqf/BSv44Xv2t1jmkkK26W5A/4/JwpPA2gD5dpP&#10;JZeCVyP0P/4OKmz/AME3PHGBu/4k8pYEDBABJGfXgkcclQD1qgOD/wCDWJlk/wCCbWlMulrbldUv&#10;A0ij/XHzmw35Y9c9eOg+Yf8Ag7VfTrXV/hjf3CM0kfiVcLGuG2lCWA56kLwcEcepr6X/AODVpsf8&#10;E19Oi+yTRf8AE5viyzM2DmZuVBOArABuMZznvXzF/wAHaur26eIvhlbJNELhPEKyQqzMN20NwT0U&#10;DcOe/wCFAH63fsc6kNT/AGRvDOoeV5bTeGoJJFLcbjCpJyex/Kvx4/Zr8O6ze/8AByZ4gvo7ZjDH&#10;osk8k3mKfs0bfKi7sneG6+oPGOK/YX9jrW73WP2SvDeq6oirK/h6JpkiuBIFby+QGHB6cEZr8ffg&#10;34j0vUP+DlbVbC1ttQ85dBaIMqqYxIF3nd83Ta4APUOMEdWAB+jn/BdPRdT1j/gnN48t9Nh3Sf8A&#10;CO3X7tgvXyjxk9D1xz7V80/8Gl12k37C17brctJ5PiW8GGQ5Q7gdnX1Oc9wR0xz9Sf8ABaeXUv8A&#10;h3j43ks7aSYr4fmdo0jGSPLJ6euPy718z/8ABp/HJ/wwOztNA3/FQXoGzdu/1vftkdOOwGeeAAfH&#10;P/BwjeXPgz/grn8HvFXlNGserWsnmW7NuZVvYcj1zgkcdQelfum+qW3iL9miTUIpHaOTw+GXc+WI&#10;8sHknv8An1x3r8Ov+DkzR7u6/wCCmPwUW7vJlim1eOJVjk+ZP9NtiWQ5BBOeOgyOtfuJ4YtJpf2b&#10;4La2uAXOgqI5CqEZ8vg4B246cDjmgD8IP+CAV5Jov/BZr4saQLq4VpbrVHaNYVZDi9bn733gXwCM&#10;5Xd06V9v/wDB1fdX9v8AsA3UdrFxJf2qPJ5fyqDcxZyc4GQCo6kluK+Mv+CKZ1DT/wDgu58WrWK/&#10;tpId2orMynDIwuEKoAOflwyNj5QR1xivuv8A4OgrOzuP+Cduty3BXcjRFEbcAxEyEAEA4IOGxxkK&#10;ckDNK4Hff8G5erHUf+CXPgF3aItHZyJIIUKhiJCN+OmSMZI6sGPBJFfld/wczXjz/wDBUrwC92LX&#10;y47O2eS4tY3MoAveQ42jO0DjG7gnoeK/S3/g2Mu7K5/4Jd+FfsFtJHHHeXq7HeU7ZPPbcBvAGCfn&#10;+X5fn4r86f8Ag5g8RJpv/BUv4W3GkQwW17ZxW8jXSySMzf6cAu4EBVGQ3Ckk5O4dKYH75fByKO3+&#10;A+gweU6qvh6AbWk+b/Ujua/nt/Z1t0u/+DnHUJ4LRmi/4Sy9kEjsJCi/ZQPMzkKOeOc4z0JwK/oU&#10;+FNyLv4GaHciZireH4SGyMj9yO+ce3Wv52/2X5dSk/4OZLweaWkHjK/WRpPLkEq/ZTznoNw5yOcn&#10;6mgD+g79r2wbUP2avF9kUiZX0O4Ekc0YkQrsO4FTjIxmvxF/4NDtKsD+038XJmt4HlttNt0VxZqz&#10;Rr50oBWXcCFODldvJCnPWv2p/beu7HTv2UPG15qSR+RD4duZJPOUlVVYzknbk4AzkjJx+OPxJ/4N&#10;FP7at/2mviVbJe2LQtpUJurdIC0iuJWAbcI9gQ8gAPnK9MHkA/TH/g4On1Vf+CaXj610q0kmabR5&#10;1kWO0EpKGNlOAWHPzDnnHUAkCvnr/g0ZF8v7Cmv28r7oV8ZXTRq0K/LwgO1gxLA7e4GDnGa9x/4O&#10;N18Sj/gmX41ufDmrra+XZv8AaG+fc0W0h1G0HqpK84ABznivE/8Ag0dkuJP2DtbaRv3a+MLxYlzJ&#10;+74QlRu+XGct8pPLHPPQA82/4PC/EF9Z/Bv4eaAkcJhvNebe0liGYbYnYbJd3yNnIK7TuUnkbefv&#10;X/gh1ei//wCCYnwnvVtLOFZfC9uxSxtRDHuK8/KrEZPUnjJJOBnA+Bf+DxaC0Pwk+Gc7QxtMviCX&#10;azM+9AYX5HG3B6HJB+uOP0A/4IkaNoWif8EwPhHbeH1kW3bwrBI0cxfKO673X5wDw7N2x6Z60Afk&#10;T/wcOvZ6N/wWo+EuoWIs7S4aXRpJLiS0DR/8hMhXkGV3gYIbJBwAOmK/oH8LMJPh3YnLKr6Yh3LH&#10;yMoDkD+n9Ov88n/ByTrBb/grz8OU0e5jku7O302T7KsMpPmm/O3I2ncH2gfKD0I7YH9CXgC9M3wn&#10;0u9lLK39jRt84OR+7HXPOfXIoA/nn/ZuudF0b/g591KHT7R5objxddrHJcRncsrWisz9fmywYc9N&#10;5643H99P2v5NPi/Zm8aT6td+Rap4dunuJgpJRBExJGOmPWvwD/Zp1O88S/8ABzXqF9fySxtB4tvh&#10;bwT3LyblFvwqsM7VbcXAPQHBAPFfvl+2v9oH7K/jg2iM0n/CO3Xl/KTg+U2CRkZx6ZH1oA/F3/g0&#10;E1Jpv2gfjFA0yyxyW1rJHNHGFVyZJssFBO3IxgcjnFfZH/B1OLd/+CZOsJPbF/8Aid6bskXny2+1&#10;RkHHcHbtzkY3Z5r4x/4M7bDU7P4yfFl59L8pP7Ps4ZJHBV96vIShGc/LxwRxvPU9PuL/AIOiNVut&#10;L/4Jd+JDbX7W3najYwtLhirbrmMeU2AfvgsoPTdjOB8wAKP/AAau3y3X/BL3R7dbuGYwa9qC7YoN&#10;rJ/pDna5z8zcj5sA4wOmDXzl/wAHgPhnQP8AhFPhP4tuNKEl6niOW3hupPuRRvFlww7o2xOnIKjk&#10;dD9F/wDBrDbahH/wTJ0yW61R7hJPEF60O8MPLHmbdvIxxt28E8AdOg+aP+Dw2fTo/DnwpWbUbgzL&#10;rlw0VpG4MZUQgsXTeMkcYOOMkZGaAP1f/YMkW4/Y3+H1woVVk8J2bYjGAP3Q6+/HPqe9fgr/AMFD&#10;/Dckv/Bx14dsNL160kkm17Rm8mZn/dNj/Uj5SfMYfMnUbnUE9RX7sf8ABNTVbfW/2FPhjqNm6tHN&#10;4RsmjZVIVgYlwwByQCOx59e5r8Pf+CqEMuk/8HGPgq60m+jdm1PQjJ++h3wfvDuycn+E7huAO0gD&#10;jogP6F9txH8OwI5g7jTcLIowGO3rzX843/BK/wD4SXS/+DiPxJZ60byG5m8Ua+skM0wd9vmsUDHJ&#10;wAuMdSAAPWv6PHmb/hXfnGXzf+JYDu4+Y7Prj9cV/N5/wS5v7fWP+DhvXNSvdN8nd4s15RDdXW94&#10;2R2XKkZyRjO3OApxnIGWB+8v/BTSaS2/Ya+I08VlDcSL4XvCkdym6MsImIDjB+XI546V+R//AAZz&#10;3OrL4w+KVvFLZfY3htDIqk+eH+bG4YwFI+7yTkN07/r5/wAFHLRtR/Ym+Ilmj2qtL4XulRryV0iD&#10;FCBuKKzAZPOAeO1fjv8A8Gdm4fE74pSJpaJ/xL7UNefbWzJgsfL8vpxwQx6gnutAH1f/AMHX9pcT&#10;/wDBPFZ4pYFjt/Edi7eYxVhmdE3KQeo3EEejNzxg9/8A8Gzc+qyf8EtvB0epw3AWOS4W1a4lLMY/&#10;PkIxlRheTgAsAO/YcB/wdh3Ucf8AwTla3eKVvM8SWAVo8bUbz0OW74IDD64rq/8Ag188W/8ACQf8&#10;EvvDVji7b+zdRvbVWuYVGAJ3JVSCcrknGQpwRwRgkA+K/wDg8T1i6i+Ivwj0xzuh8vUpFjaEbGZR&#10;bDcWz94BsEYwQRnoK/Xz/gmukMf7Cnwxiito4V/4Q+zC28YG2IeWvyr6qO3tivyH/wCDxXR7iLxZ&#10;8J9e8yXymk1CPy/KIXdsgO7d64GMexP0/WT/AIJXXsd7/wAE+vhXcR291Cv/AAiFqBDfN+9jwg+V&#10;uTgj9BgelTED8KP+CsWmRJ/wcK6Lv1Ro/tOr6DJ57Q8RnO35g33l+X5j6bsdK/o4u9g+FjRFVw2j&#10;lWDfKvMZ9On4dO1fzm/8Fq9Ssp/+C+Xht9GvJDPDdaDFL5c527zMxA3bvlzvww4C8+9f0Zlbqf4X&#10;AGDdM2kcxtJ1by+me/1qgP5zf+CJ8+nWX/BevxI03iJZN2ta6sRG799md8glgv3TwQRyRwO4/e7/&#10;AIKB2VvqH7HPxBtbmRvLk8LXoYJLsLjyXyobsxHAPYn8D+B//BJOz8R6V/wcA63p51GxhuV17WDd&#10;NYopilXfymAMKepbp84xzxX7wf8ABS19Uh/YX+JkmkPCtwPB9/5X2hCy7vIfHAVs889D0oA/JX/g&#10;zou4m1r4rWX2eLzBJZN5n/LQZSQYxj7vHqOfXHH1P/wdYX9xbf8ABNy6t4dIkmFxr1islwsSssKi&#10;4RiWJOVBKqAQDyQO9fIn/BnXqNuPiN8UNMzZmRra0f8A1J+0IuH/AItuNhweN2dyjjmvs7/g6UtJ&#10;7j/gmVrTRRu23U7IsBJtAX7TFyRuGcY6c/4gFP8A4NVNSivP+CaNvYxTXDC28SXilJoAqxktkqh3&#10;EspOWOcfMx46GvkH/g72udKPxd+E9tPpl95ivds9xbqoVo8w5TOcl+m3jH3uTnj6s/4NPLiWX/gn&#10;JNDK3+r8V3gVcHI+76jnPYgnpg8jj5v/AODwk2Wn3/wkuZb+88+fULwxxrjyVSOOIs33uJAWTHH3&#10;S3NJgfr1+xDeQ337J3ge6gdmWXw3bN5jKF8zMYO7aCcZ64B46V+Bn/BSS78NaX/wcdeGbnU4rprW&#10;LxHoX2jybnawbopyQSFU7c+qg8jOa/ev9gXxFpvif9jn4e69pd+9xDdeFbKRJixPmAwphhkng8Hk&#10;mv5/v+C03ivTdF/4Lz6VrVrafZ10690MSXFumJHIbqQcAlc7fcLjOc0Af0g6gcfC+R7eLf8A8Sn5&#10;VeQfN+79a/ne/wCCN3jTWNF/4OBfGOn20Pkx6rr2uxXdjbrtQ7JmIOCBjbgnGOuR71/Q1p0yaj8I&#10;o5vKDLNou7ay8N+69AT19uefwr+dT/gk6LPTP+DhnxAF1a3mRvE2vMv2czOGLF2xmSNWJTOG3Acg&#10;4JwCWB+3n/BYO2kvv+Cc3xStYksS8nhW4RRqce6All24cYPynPt9RX5q/wDBnfrWiHw58TvDxGlx&#10;6imoW8jLHuN1JHsbDP2ABBAx2HTklv1G/wCCndj/AGh+wl8SrYW1rMzeFbzEd5Huhb923Djuh7j0&#10;J4PSvyP/AODPPULuDxz8UNNPhyNo5lt5P7SLnMZVSDEnG0/fBbJBHy4zzgA+0P8Ag6IvdJtP+CXf&#10;iUanOytJqNglukchUtIbyHA46j1ByPbuGf8ABrxrl9rH/BMbQY7uO1WO21K7hi+zpt3BZ2GW4A3Y&#10;4OOuMkmn/wDBz/p8uof8EwvE00LWUflXtm7G9KfMBcxEqmQTvIB245z39cv/AINZb68u/wDgmbps&#10;M1pDClvrl6kfkyKfMUyk+YQCSp5IIOPu570AfIf/AAeGXNxF46+EcU2k+ZCjamwuHlPynbbZjA9G&#10;GCeT90cDv+wH/BPS9s779i74c3GmwyRQt4SsfKjmk3Mo8hcZPcjgH3FfkB/weHzXSeKPhRFNYRmM&#10;tqHlXS243L8kW5N2O+QcE9s9Qcfq3/wSeeBv+CfHwta3ZmU+ELLa7QCPf+5X5gBxz1z361KA/EX/&#10;AIK8Jp9r/wAHBfg0Nbu3/E20EXEbRKW3faWIIAxk4KkA57cn7o/omuUt5vhr5ZbcjaUo3ev7vrX8&#10;7/8AwXkS+0v/AILkeCNRtfs9q0b6K1vcs7HBW8c/MMcYJ4A9e3Wv6HtCd5PhjavKY97aOhJjyF3e&#10;XnI6cZqkB/PL/wAEQBaW/wDwX08f2VtaSwhtS8RFbe1IMKqL8E85GQDjaccg5r9pP+CwumWeq/8A&#10;BOL4r2+oajHZw/8ACFah5l1NG7JEvkNlnCAkqBkkAHIHQnAP4v8A/BJnVNK0T/g4v8b2o1OSOO51&#10;zxHDDHcSO7O/nhvLyCw+Xa2MnAC+nT9vP+Cn9tc3v7BnxOtrGbbNJ4N1BYZMgYY2745JGOe+RigD&#10;8o/+DPnx1qv2j4m+Ady/Y1ure6jQw/NuKYPz5GcBR8vPXPHf6p/4OmdC1/Wf+Cb2oS6Vrn2WK216&#10;wkvIVjDNcxmYKI8l12gyPHk4b7uNp3ZHx1/wZ7X+34i/FLTI5Lv5obKQrgeSQPMGev3xnng8MOfT&#10;7U/4OiEdf+CZ+uXcN6sLwapYlVa3LiYNcxo0bMASgKsfm45AUkKzUAR/8Gt9zdy/8EytKtrt/wDU&#10;69exqVXC48309R90noSMjPU/Ff8Awd36MdM+O/wk8XStC8fk3aSW7RjfJh4W4OeVwCCMcFhk8ivr&#10;z/g1S+2n/gnSbm5t4oY5PEt2YVhjjAZAQoYlPvNxglgGyOc9T8x/8Hh+nWP274S6odHV3a+vopLt&#10;ZGDouyM+XjBU7sk56gp3zwgP18/Ya1qy8R/sk+BdW0ydJoJvDtv5UsaYDr5YGcZPpX4If8FDNest&#10;E/4OPtJufFNlZpBB4j0mPbPbNJHJvXKkDKEMS42kZIbB56V+6f8AwTZmsZP2GvhvNpljJb27+F7U&#10;wpN95l8pdpPJ524zjjjjjFfhn/wWHi1Ww/4L/eF7uDSLd2F5oR2rM2fLecpucknHLfKQBkkDrimB&#10;/Qx4tnhPwjup49xX+yiV2/e+56etfzt/8EHNRtLL/guX4ws9e0ZY7661bxBs824K+QwvHLx4x8xJ&#10;xg5GNnoxr+idpWk+FbPNIAf7J+bnj7nvjP48Gv51v+CPS2C/8HC/ipLbUmtI18UeJ0htZJQGkVbm&#10;T92NhIwu3IAO0KvXApWA/aP/AILaaVHrP/BMT4wWsxn2r4JvpD9mYK42Qs+QfTjBHdSRg5xX55/8&#10;Gfd3EPBvxNsZJJFZdWiMcLSfLjyxzjHXPoe9fqH/AMFLNNTVf2GfiVp7WAuvO8I3yLbtJEvm5gYb&#10;cylUGc4yzKBnJIFflD/wZ9zvHN8TrN7GFQ11bN53nIWfCEfd3bhjnkLg7uW4ALA9s/4O4tKub79h&#10;nQb+1tpZFs/G9lLO0agrGpjnQM3IxlnUdDyRX0B/wbvapc6l/wAEufh+9xdtP5dm6rK2fmUOwA56&#10;EdOv8Ppg15H/AMHYUIP/AATfhuFk2tH4y07aRErE580FcnkAgnp6c8ZI9O/4NwL26vv+CXHgWS5s&#10;FtwscqxeWq4kVZCA/GeTjnvmgD85P+Dkq9aw/wCCs3wZaXw7HqccdnZSf2WqDzLhjqbDblRuIOBj&#10;O75g3B5FfvF4cM8vwctPPjCyNo6Bvl3DO36DP+frX4Qf8HN88cX/AAVC+C6xwpGsdhanzjG+Q51L&#10;kMCNrAcMMHo2Dxiv3d8MuJPgtZ+VCvzaKu2Py9q/c9B0+goA/Dr/AIIda34S07/gub8crLTbSX/S&#10;tS1MQttI8p1u385mG3j96cdcDccZ61+mX/Bd9Laf/glv8XkmtZZgPCNwfLjUHupDHkcA8+2O/Q/l&#10;T/wRu1uHVP8Agvd8ULx4NPjaTVtWT96rtMrpMysIxKN+MqdzfLghegIB/Wr/AILVW8U//BM/4vRS&#10;KNv/AAg9+W++CMRE8FOcjA9R656UAfNP/Bqhfw3X/BOtYYbmaTyPEV8kit0RvNztHHOM59s47V87&#10;/wDB0xHbaX+0/wDADW5be3RI/EEvnXgj/fIBNbHCHB+U4YsMHlUxXtX/AAaXXU//AAwpq1lMv+r8&#10;WXnl/KOmVPrnOT6dMV5b/wAHX2k/avEPwZ1iz0PUJJLPxJL52qWUTu1lGRETtUHaSxCnJGQYwB1x&#10;QB+vXw/v4NV+BWmXts4lSbQ42RlcMGzEDwemD/KvxF/4JJ3k0P8AwcG/GIalHHHJJfalsRdgCjzA&#10;VU7c/OEGDggbt2a/aj9n2Nrv9m3w7H5UkW7w/AGWWPaw/cjOVDHB9eTX4n/8E+bKLwP/AMHKvxH0&#10;Bn/eXc2oOi+SyON6xSFCCRyN3JwcleDjOZ6Afol/wcPW8cn/AAS3+JAnfaq6SDlZCMsJU2jH8XzE&#10;cfj0GK4v/g2JiuU/4Jq6H5x+9dz7cc/8tOMEMR06jqDnODkD1T/gu5aQ3f8AwTE+Kk15DbvHD4Xm&#10;kk+1LlQAV4+6SM88gbgSNuDg14j/AMGtet3d7/wTos7KaKCMW+rXSxeW5LOvnN8zccEnI4JAxjgg&#10;qBbAfF3/AAcb2dkP+Cq/wZeJlW4mjt4y1wWEZUX2ApOeDk8EDADgk8V+4tqyv+z/ABRqjTD+wFH3&#10;QCx8v/61fiX/AMHNmkWg/wCCgnwLu/t0kck00kfmNGPLXF5AxHyqTn516qc7uvGB+2HgpPtH7Pdi&#10;lo+/d4fTy2bn/lkMHnHT3H1oYH4u/wDBA43+n/8ABXD48afLDHbQjXb8/ZbVtsaN9slIAXy8kBSc&#10;5wfujtX2N/wc23dzbf8ABNbxUsCKVaSzWT92Gwpu4h1yNvOOfVQMc8fFv/BGy5XRv+C5Pxw0rXtJ&#10;tXvJPEGpMk8PllVH2hyMDgkkEEsM5JOeTmvvL/g478O3+u/8ExfH0ljaLM1vZwztmQjasdzE7MMM&#10;AxCgnB/DJwCdgGf8G32rNqH/AATQ8HpI27yYWjXjHCsV54Hp1/yfgT/g4fg0zwz/AMFRvgz4jivV&#10;inkbDtcRr5CgXKjJ5yWywXtwo5HWvtT/AINgvEsOtf8ABOjSdPVnZrC6mgkZsdRIxxwx6AjqF4xx&#10;3Pxt/wAHS2kRaX+1h8G/E7BNn26ZGQTMvmMs1swzllC4H8QYHnnHBJ9oD9s/At/Bq/wOsbq0mVxJ&#10;o6FZIyCDmLII/wAK/n5/Y0sovDP/AAcW+KNN0+w2RjxTfM3nSDcu8o5YYB5O7p744ziv3u/Znkjv&#10;P2bPDgW4aYSeH7f94epHkjn7x6/Xv+X4GePbbTfhf/wcfK2mRK32/wASWc1xGAxCyyQRklMnnOwM&#10;ecZZuaIgfvD+23HbXn7KnixbqOJo/wDhHbncs0e5W/ctkbcc5Hbv0r8cP+DTDxRHY/Ej4geFhJar&#10;5lxE8bKpEknGDjp8v19vSv2n/aB8PxeLf2f9Y0iZ9q3GjOjN8oIynPXIJxnjv+Nfhd/wbJapZ/D3&#10;9u/4hfD6fUF8wSzW0cKqQJfLnK7iMAj7vy8DBYjFJAfW/wDwdbeEYr79iq18TkbWsvEVi0beX95j&#10;IUK57ZD54yfl9OR9Nf8ABGjU11f/AIJx+D5rZpdq6Gqp52SRgHAz6Yxjt+Wa8a/4OgfCtx4h/wCC&#10;desXls5U2eoWVyzeqJcISDkgdx2Pf2rv/wDggB4jufEn/BOLwjb3awxfZ7EwKkOPl2se44bnvzkc&#10;9zT+yB+aHwRN34Z/4OPtak1RLi1F9qnmWsk1wW8xCkaAqPmymQVKdgGOV24H6o/8Fyvhx/wsf/gm&#10;r8RrKBbfzYfDNxcK9x0URxmTOCRz8vHPB2ntX5Y/tD6HD8Nf+Djjw7qN2yw/2teWU0d1dsjt5hXY&#10;pGwNsYeWq+oXnjoP2c/4KA+GbTxp+w/450WW2e6W48H3gWCNN3nZtXO3GDw3TpkZGOaOoH5//wDB&#10;pZ4vlvv2ZPFXhh5CVtdeYx8dEwOB8x5ySSMDqDznNcT/AMHePgOObwF8OfH9vpMrS22uTW011uUo&#10;iSw5wBncCWiXnHQYyM4PD/8ABox8Q10/x98QvhhMzLJM0N6schYA4Uodo/vDvnsRjpX1N/wdT/CE&#10;eOP+Cfa+O0tWnm8K+JLG9j+YDyQzGBn6cjbKQR756gAn2gPcP+CBnj3TfHf/AATN+Hc1jcLI1jpK&#10;2kxClcSRkqwz1YZH3up9+p+F/wDgsnc2PwN/4Lcfs/8AxruUtZpbx/sz280joiqH2I5YowDKZiSB&#10;n+HHXI9a/wCDTfx+PEH7GGveDjqELto3iaZGhjhAePcqsNx4zkEHvx3zkV5r/wAHR+iP4Y+MXwJ+&#10;Ktr4ft2+z+K/Ia4acI0jkq6rkEtjCZyRgbR1yRR1A/TH9tKyuPFP7PFjeaetq7R6tplyslxGGQBb&#10;iMkjj0B5GMeo614t8TvDGh+Lv2jfAN3dWwuLiz0qYw3DFQEJmYZIOT129Djrntj234k6v/aX7Imn&#10;+I721Vtum2twwbLBeFyflyeM578+wrhfDujx6z8UfD3ig3DsyWU0SyKmc4mLHn/PpUgfnt/wdP8A&#10;xSlsPhD4e+GunSbv7T1qCO4VZMfIivJnaGz95cHIxyPY17J/wQo+FK/B79i218SXNkVkfTxOrMPm&#10;GQWxjb13+vI3Ec4NfD3/AAcJeIdS+Mv7d/w9+FEayNi5YLiQsFWSaJD8mSOiFskA4IBr9WPBOjwf&#10;s/8A7BnnSWcVu0ehKzRldoHyKu3jnj1zkenGKfQD8XP2hdVvP2jv+CwlvBp8/mW+iXEPlQrHuPyD&#10;cVwCvJJC7RkDgYPNfR//AAXz8f23hD9lzw78JNN1FvOmhsbf7Os2McBnO3OeQO2R+85znj5l/wCC&#10;aVvqHxp/4KReKPGWoOtxu1V4xLsHzRicIg9vljTJ6kD1Neo/8FrtZT4q/tc/D/4N2skki3GsK8yo&#10;rZCxlVII3HJwfqeg5HLA/TL/AIIQ/C/R/gh+wpol7cCOOW4sVmu5/LKhjgsec4YbienQ59q/If8A&#10;4LOfGzxT+3d/wU+tfg/4Ztbu8t9F1CHR7G0ik3rK7srTSqibtp2gKSDkrEuQMV+xfir4o6P+xV/w&#10;TYfxIs7QtYeG1dWWTJ3bQzckqNxPHUfpX5Kf8EAfgFrv7ZX/AAUXuvj/APELTftlpo91NqV5cTMX&#10;T7U54j+YHPysMZOcIeeDR5gfv9+zf8NNM/Zy/ZT8PeALWJIIdE8PxRdNuNsfPULzn2B9q+L/APgl&#10;D8Q9Y+P2k/Gz44yWcK2+tfEjVltL5Y9rS28LvDEc7RnEYTHHXd14r6C/4LC/tK237Kf7BHjrx1a6&#10;pDaah/Yc1ro7TKCrXUi7IVwRg5cqMd+leJ/8EJ/Ac/gf/glhoeramf3t9Zz3zyOvJMjM5+pGSOma&#10;kD2z/gmZE8PwT1HfqE1w39tX37y6XDJ/pEhKkZONp4OMc84HSvyF/bjuXi/4OEfCtzZbZG26aZ/M&#10;hLFMPL6YyeB68HvX61f8EtbyXU/2crq+S5muI21K/Ecl1t3BRcSAL8pI6DrxnrgZxX5G/tLXUd//&#10;AMHEukRatDJZxw32npCVh27srvz1G4Es2Wyc8k85w0B+337RRtoP2V9Sa9cbI9GLMV5+6me/uOfx&#10;/H8hv+DYPUoW+NPxBhwqySa7IzR9Su4tgDqMcHnP8Nfrx+1OLX/hlPV0LssX9isTub7o8vqefzHf&#10;n2r8gP8Ag1jsrbVPib441y3tUt916QsatuKKwyEyecADgnuDQtgPVv8Ag6S1C9g8F+A4INQgjRvG&#10;lpvh8whnbYxU4HBUYOQw4IUiv0a/YrNzqn7HPhttSgZWm8Pws0a8lMxLlT1yQc1+cP8AwdQB4/BH&#10;gL7OLVZG8bWu2S4bDL8kuMf7ORz2x16Cv0a/YGhuB+xn4SjuZ2kdvDVvtklQj/liuOo/PvnNFvdA&#10;/E/4cyaZ4V/4OPtS8yxWFX15fJKxsqq7WkXJHHXkbhgEkHoa/eD9pWwOtfs+eILZZ/JabRZlEzKz&#10;CMtEQGIDDIB56jgdRX4J+MTp1j/wcextbW7Xa/8ACUW4xv8A9U/2dQSfUD0PbHXjP71ftH3K2X7O&#10;XiC7kH+r0GZirNgf6o8H2/pTYH5z/wDBrJYXOm/s1+NlOnG1tYfGF7HFuk34CnlMg8hcjnAySfev&#10;s/w1OifEHxb4/vp48Xl2sdlJnloo48DvgfO56+tfNX/BCLwfF8Cf+Ca9vr2uTroqa1JdatN9suTH&#10;DZQSyMwKl2O0BBnnGQuevNeq/s1/Gjwh+07rt94k+EuptceB9EnMLatykeo3AZpJZIs4JjA8pQ7E&#10;BskhcbS0gdX+0z8XtL/Z9/Z01rxZqN5HaTR6bK487H+sdWZeM884/iH1r8gf+CJn7P8Arv7bP7eP&#10;ib9sPxxB52nwa3Pc2v2lDICWc7VBJGNqlRnkgjkc13v/AAcVftnz+LrrTf2VPh9qU32nVdQ8vUIY&#10;2wDEAFCnacncWXggjAP0P3T/AMEO/wBk60/Zc/Y50/UvEGlQ2epXlqLq7kjY53MMtkkDuFP51S0A&#10;b/wXD/bs8M/slfsn6xoWk6gf7cv7MWWlW8M22TzH+XcOuNoOc4OOK+T/APg14/ZHmj0XWv2k/F+l&#10;SGbUpttncSR8OuTlt3I+vQgnvXz5/wAFtfi5qn7df/BQvw7+yx8PdRe8tdFmEN2gXgXD7d54zyqh&#10;uR13ng8Z/aX9kX4KeGP2Pv2SdM8M21pHbjT9H33TR8EnaSefxOM80eQHw7/wcw/txR/Db4Fr+zp4&#10;P1maDXPFf+jSLFFlfsp2ibJxwSNyjByM59DXr/8Awb+/slx/s9/siWHinW7BE1LV4vPmkbglTyvY&#10;Y4PcHg1+Wvxo1HxP/wAFRf8AgsBH4W0O5kvdD0PWlt0ZjujCxyAysNox1JwDz8mDjoP3t8ca74U/&#10;ZK/Zce5ZobHT/D+hgbmYIsaRx479MAUvID8av+Dkn9pTVfjV+0X4T/ZL8LXvnWcd5HcapDDMdyT7&#10;zHHGVDYzsdm+Ze6471+qP7APwQsP2Sf2FdG0C108x3C6OJ7lNoVpJNmCDzgEkDHQDpwOn43/APBL&#10;T4dat/wUS/4Ki+IP2hfHFvNfabbatNcR+epaNYclI1+Y8YXHy8gZI5zX78fFS1gh+HV1oNnGI1Wz&#10;2Kq5UKMAduR+p+tN9gPxj/Yg+L/ifxZ/wWo+JGoa81x5mp+QtvG7HYsCQDyww5HKKGGCDl+T1r9K&#10;v+Cm+izeJP2U/EOkQ2xuGuPD9xF5Lfx/u24Oeh/P73XrX5dfBhLDwL/wXKvNOtJVj+2aNF+5NrtB&#10;ch/kY5AYkfMHXPQA8hq/Wn9tGwbVf2dL6EwSSLJp7L5a8MflxxkcMPzofQD5s/4N8vEt3qv7H2iw&#10;3skf7nzAfLckEEAh+f7ykEjjH1zXkX/BbBL3Q/j78K/GkelrNHY+PIVa534aJpI5QEA5BVyMZ4wV&#10;6c10f/Bt94qtJ/gFe+HLS4ZksfEl1CitB5ZVVfAOOOygEYGM1H/wcL6S9l8PNF8brbyY0XxZp9xu&#10;VtpQPKISoPbPnY/I0vtAfevhqc+I/gBGflP+ijgk9l6Hpz+HTHevzA/4JnamPA3/AAVi+M3guW5X&#10;dcakl15ZXaXZ4YyWUZ6jnd1GcdK/Sf8AZa8QL47/AGadP1O3t5dtxpMTJ5xG8rtA2n3wOvvX5t/D&#10;KwPw7/4Lf65GPJj/ALe8N2t00bTfM+wPHlR/eAiTOf4SDzmkB9Zf8Fy9Il1L9hrxxfJJtWPwzczr&#10;5ce4/JEXyOmeg78DPqad/wAEUPF9341/Yw8L317J8x0fZxnPGflPuOPm6HtxXSf8FdHh/wCGLfF9&#10;28KzNH4Xu2ULJhh+5bDrj9RnB/l5b/wQE1C5uv2L9EimBwtq2Mybuw+X2IBH4elV9kDxP9qfT57L&#10;/gsl8NdRD8f2XcrCVi6gOoySOpBPOT0deO9fcX7dsS3f7KWr+Va/aG/sW4Cx5GGPkn5eQev49uK/&#10;P39vO5n0P/gsB8Jb6WS5U3EFyitGoKlhLGMYHfBUHIHViM5xX6IftY2L6t+zVdQmMSNJpskTKGK9&#10;UZcZGcDJAzkcd6T6AeB/8EHtYsL79kTS7bTn3L++HK/NgMcA/wC0M4bryc14L/wUU0K80L/gpz8G&#10;fFUF80bTatdWLxvC/ksHMDKc9jwc8j7q8DHHqX/BvTqqTfs2yWMYZvK1SdC0zHzO4O7k/vAy89iM&#10;e9cf/wAFh73S/Bf7UPwh8R3sEgh/4TPZJ5eArbozySQMKQNp56lScdS/tAfc3x602LWf2b7lGt97&#10;Npjjy2bbk7OnHfv2r5P/AOCDtyIPgxrWmQu2238SXkcazR7WVd2BngDnGfYgivrDx1eHWf2a3kxu&#10;D6blcsecISPx6c4/KvkH/gh3eRxL8QNIjn81LfxtfKpkh2NjzD97Pzc+hAw2enIB9kDwX/gtxpF7&#10;c/tBaLPDHAc6fONknVf3in0PHPoPx5wV6d/wV8sPK+L2h3DaZa3AktrkD7UzfLho8gbeec556ZAF&#10;FSB9IDUpPBvwGhltjtN3LiYM2GACk4I4zyB07jB46flj/wAFM/ijqPxQ+GWseF9OM07WOoJDcbY2&#10;ZlVpDgd88MeBnG0Dgc1+mP7Q+p2+g/BrSYEeNV+xNMu3O0rtfoM5xycd859q/Pf9nn4B6Z8cdH8e&#10;eKLzSPtVzr2oXTr+5EnlvExWNgwBOV2huMrkZ64qokxPqf8A4IBfHWP4pfsuaf4F1+Tmxjk0ySBu&#10;QwjYjgjoSpLFTyM49K8X/wCCingm/wD2WP2/PBfx6sraS109tUFvq8wcCMRyNnMjdkJHcEY9CBni&#10;/wDgl5rus/skftr6h8JtfZrHS/EjNeWdsdxKTEsZEQfLg/IOCMDcuSOh+1v+Cz/wET4zfs5XHirS&#10;LdTPbWYnt7xuiSIpdSD6ZA59ycjmj7RR638f9Fs/j3+yXM8MHmK2nN5ZyrF8o3UEY5zjnHXtXyJ/&#10;wRi1/V/BOh+KfgTqd/Cy6PqtzE8cL52Rs7lFPyjDc+xII5PSvVv+CQnx8g+O/wCyfbeGfEF619fW&#10;Vn/Z9619HtkeaNQrlkOdoJ4zgZOeMYrwXwpfxfstf8FNWF5dtb6b4uhMD/aJNo89ZPlI7OSo6dQF&#10;HYHIB7F4j8O2nhv4z694Mvt0UWsQym3GCSD6ZI+bvk+nXPFcn+zd4yTwV8V774U67FEtjdbmQvJj&#10;5mUduo6Dkdfyz6V+2/YL4S8UaP8AEvRVTbHOjysv8KE4PI4wAoJ/D3rwf9qyHUvBF9pfx90SGFob&#10;ELcyOq4yobDoTg7QVHXrgDnvRYVj5/8A+CkvgTxV+xh+1p4c/at8CQ+VHb3aJqpj3Lvhcrn7u04A&#10;yOOc9Rxg/o14X1L4Xf8ABRT9jmHT47y3uIdQ0tZbG4mjV8vsBOCuQD91W3ckd8ZrzT9oL4ZeDP26&#10;/wBjPz4LeO8mi0tpIcbtz4XftA7OGTI7joepr4W/4JD/ALY/ir9lD453X7J3xQ1Fo7U3jLorMxG5&#10;g+DHgZBGASBgHrkgKAQEfNPiTT/iF/wTZ/bMkla3uobG3v2WWExgLcW5OWQfwkrwRjpgYr9ZPDfj&#10;L4dfts/s/Q6bNd2t5Z6tZyT2rBUY7ggG0ZGc7mPzKcDb0OMtwH/Bar9i3Rf2gvhQfjz8PbQTalaw&#10;mW4+zKBvbJIwOcse6joAPbPwN/wTH/bF8QfAH4jr8D/G7SR6dqN9sj8+T/j3mHHlMrcFCM4XIAY5&#10;5OMAehV8D/su+OP2bP8Ago74H8Pra3S2b+NYBaXFt8hEbP8AcznH3TjGTnn2r7p/4KR6ja/EH4s+&#10;G/DWoNdql38QNMtH+xRKzEpICepAYAhS+eyMB2r1lvhD4U+L/wAY/BvxL0uxt/t1hqyXE0xkGZY/&#10;mHcbgcbs47EEDGCfK/E1rdeOf+ChXgPwXHIw2+JLzVLhfmIIiBiXPzHO7f0I5xnkE5Ooz9dvA+qj&#10;wx8AvtlwTH5emgDHzckAd/5V+P8A8D9Uf42f8F6Y9Ss4vPsPC/hu4MzqAnkM6hB0+9kuvB5xyOBX&#10;6qftK69bfD39mWeKeRY/9B2M27lR5ZJI6H0/xr8rP+CAOnH4r/t1fGT46TtayBr6GxtriPL7QXZm&#10;UAsSFbagH8Oeh4FJdwP02/4KD/Ee3+E37M2pa19r+zwWuly3N1Ju+4gQkkE/jjrXzB/wQO+Emo6X&#10;8CLz4zeKNPjXVvGmuXer3U20BvLkkLIGwAxwA3XI5wOMV2n/AAXu8QT6J+yVr1pDdMFm0kW/fA3n&#10;BPByfwHc17Z+xl4d0z4Z/si6FFZhVW08NwrFtj25/dAgjdyOuQCcUugHyn+3b4xHxT/bM+G/whhv&#10;Fknk8SPfyQlVKtDboWyQecCSSMcdN3419UftR61H4E/ZzkuSyx+TZyS7gcFVCHnB6j279feviz9n&#10;y1uvjb/wVn8SeIY5YZrHwV4fisf7zxzTSeYuOOMooJPoRX0h/wAFavGl94E/Zl1oaTdLHcxaTIsT&#10;t0LMmBnPy4B9eORmgDnv+CI+hmX9m+08aywbpNYvL29muA25XZ7iQ8HJ3YGPrjmvnv8A4KVef4x/&#10;bz+C/gsyRqsnjhbjdIfveWeQvvwMnPZR/Fivsb/gmb4APwz/AGPfDtlvhk8jw7E4ktW/dtmINuQD&#10;+E5yOvU18VfGvVbz4hf8Fi/hj4ZeJzb6HDfX0ki5YHKiPHTqDjPX/We/NR3A/T3XiuhfA6adYn+W&#10;xVQwxxhc55PrX5o/8E3tVtPHP/BT34ta/BDNI2mxWdjbzMS3yjcSo5IQg47/AMs1+k3xrv8A7B8B&#10;p4jMqhrZtzHj+En2r81/+CIOmX/iP9sj45fENtzW8/iaO0WSSYliYtxOVbnuCOcDJx1GUB92f8FF&#10;L4aV8AL6ZVbemlyttjwDwnGORjpnOeK+a/8Ag370i3H7LNhdJayLJJqV1JJu6Z81+megHH4817J/&#10;wV28Uy+F/wBnDXrq3Me6PQZiBIDt4TP+f69K4/8A4Ic6K2mfsSeDZLl5FeTS3mbCdAzsy49iGGO/&#10;P5L7IHhv/BVC0tNa/az+EekS6fLOrfEGCZfJX54yi5D9v4iPXgdMivv3WfM039nWZozD8tioLfw4&#10;2fywPbpz1r86P+CkDjxR+3p8H/DFzZ3U0f8AwlRnIhkUZ8uNvmY9QBkHkY6c81+hHxRkudP/AGe5&#10;jbWyq3kkurcg4Q8YyMfnT6AfFP8AwSdjN1+1Z8YLptXt5MeKIkVY4yCoWHqxwM8HOcsMKR6Yvf8A&#10;Bc28Nv4V0+OCw86R/EunRxrJt6m4i5IJ/wC+fesH/gibdS6/8avi54igtobd28YtFKoCsWK8Biev&#10;PbPZT1rov+C632j/AIRLTYYJDu/4SfTGj8teSwnj6hRk9eORzjJpAfX3w8hhb9lZYphtVtLjR17A&#10;bACoyOwGK/Pf/gm1MIP+CoPxSRRArS2lozLGpJVcNwDkgcg8AZyD6iv0K+GMXn/strHc+Yz/ANlx&#10;HauCyny16Z+8R79SMGvze/4J96ja6V/wVw+JGm3bhbi80qB44Y14fDkF8gYzyFwfXnnpX2QPpv8A&#10;4Lix3lx+znrEVpqltaTPpyNHNNu2od3DHAOeQeMc+leufsQMH/Ys0W1mujcSL4VtUmmVQA7CJFIw&#10;ANo7YwMV43/wXYtftX7L2vNCiF/7Fby42K8+/wA3B59f/ZhXsX7Dupzz/sU6FqF88cdxN4YtzN9l&#10;+ZdxjGdpPJBJJBJ6Yxml0A+TP2JIb2P/AIKhfEq7AZI/7MstyrjG47jyQOTwzDB4GPfPoP8AwWAn&#10;e9m8M6DLdSRxX3i7Tbb9yx3ODPGNo+uFHsMntiuH/YusLj/h5j8RNVWVvKuLGxEm6Tjf8+QBnnp6&#10;DHHbivSP+CoWk6Vq/j3wSl80iyw+ONNeBoVP3hKhxnGBkDb7lh60+oHo37Rtpc2/7KcbRxtvOkz/&#10;ALsN8pZogO3Trx2GfasL9iBL7Tv2EtLTVLx5Zf7HhMkke1lb5QSeMgjPYHH51037UupHQf2XGlWP&#10;zPL0a4KrNgB22YHX6n2rj/2INV+0/sHaLc2tlFpUk2k27LYQrhbfKKRGmey7gO+dv1zIC/8ABOFL&#10;dNG8b6wmnyRvJr2otI002Q5VmXOAcKpA4AxgYyBR+zPoqt+2b4u1ySV1ZLe3iaHcBhVLODxwSfMw&#10;SeAMYz2qf8E47R7Dwr44lgL7ZvEWpNHHI27yyZGOO+Bn8MCl/Y/ubq9/ax8dXCv+5iaCNA+4lT5e&#10;ScZ4AO0Ae2fUUAcV8YY9Rk/4KefDxoIYSsen6o9wsse5VT91ypByGzjk9sgZzW7/AMFstSjh+D2k&#10;W0mttYGTXNJj+TcWlzcx5QY4DHnrxgnsa5vVr/WJ/wDgqR4St4Wa4h/4R/UJbgQrjYpmjCscryc/&#10;KOh+91q1/wAF0NQtdP8AAXhc3Ee5ZfE+kQbVjBZt1wp4+U8naevT8aa3A+s/FV+ukfsoSLPMrFdP&#10;wsvlkMTsJzgDgn0x6ivm/wD4IPQQ6n8GPFHiaOZ5v7Q8c6vKzbuGzPJyMgEjbjGR06V7z8croWX7&#10;HjXS3Jjxpv8Ard20Z8o/NliMAdcnoRXiv/BBua6b9jL+25bHy2utW1WfcsfY3coAOCc4Hqc49iMJ&#10;geOfFHTT4h/4LffD2EXS3H2DRdTmWDyVV0GY1Dkggtyw45wPrX1P/wAFhdal8PfsT+IJY71bVl0a&#10;4ZnZvuYXIPUDjGeo5r5I8IWmr+Pv+C7ljeIPOt9B8E3cjSLcECPzJtgJGTnJBU45+U9gK+gf+C/G&#10;pto/7CfiZLe4MckmgzR+dtJxuBA5XkHPcdMZ4xmgDU/4IK2k+m/8E6fAe+No1Hh/fHC20lQzMfTJ&#10;z1/H0r47+JdxceMv+DgX4aaZ9ujFvpmi3t20HmESOximj6cBjgofT5Xx0r72/wCCQnhe08K/8E6f&#10;h/YqxPk+B7TfIylGJ8jJJG44Oc5GeDXxH+z/AGd54j/4L9a0Z9MhvLfS/ALZufta5t2a5RQQDnru&#10;kUqpBwcnBBFMD9EP+CheszaD+yXrVzDdbjHpczMWlCqcRscsSQMcccjrXyn/AMGxvhKbS/2KpvE1&#10;9pc1vc614p1C8umeTfHcuZceanJwpVVXnGCh65yffv8AgsH4lXwp+xZ4iu2RmVdEumwucr+5ODxz&#10;wf5V5h/wbi+HLrw5/wAE4vBdxMYit9DcXce1vmCvcSHDHJzj9AcHkGn9kD5W/wCDhFZPHH7W/wAH&#10;fhst4sI1T4iafF53mbWjXzF/eD/ZUn5j2GPav1zjH9lfAObknbpnVQCTgfXnv/nr+TH/AAUQ8Txe&#10;NP8AgtH8BvAZuId0PiC4uZY7h08vaEB2cA5c+WME/wB0dsmv1k+LVx9h+AOpGL5lOmsFOSP4Tg56&#10;j8KQH4//APBGyzbx5/wWc+OXjK3sIymm6bFZSTQ7WxunTk44w/lHjORtAOOBX6Bf8Frtfi0L9iTx&#10;MksuF/sif92m8O37p8bSqkhsgAdsnnGM18D/APBu3p8vi7/god+0R4/voJHkh1OK0W68vCKPtM5Z&#10;Nu44KlVAyOVzzmvsP/g4d1TTbH9hTxJZ6pc+TG+my8rIqsW2thRlhnJwMc9c4bBFHWwHnv8Awawe&#10;EbfSf+CfFr4hivBN/aniK/mb92y+XiXZsJ6OAUJyOPmwcFSB4d/wdV6iut6X4Q8DW0DSXGoeJreK&#10;OOIrufIIAwWwck8cdcds19cf8G6Pg3UfCP8AwTV8Apq1osM1zYy3JZWA8xJLiR0fAA/hYLnvtycm&#10;viL/AIOSZD44/ap+Evw4tftUjX/i+2Q2trGxkk/eorbCq5yFPY556c5p9QP2L/Zl0u28M/AXRdKh&#10;tfs8dro8caxuQ2xVTaAfwFfin8e7y58af8HGHwy0+z86b7HP5iJHHGd6LFM2OhO3C55xgZK4JJr9&#10;vvAUX9m/B2G3upH/AHenYMkikM3y9Tnjnqe1fhX8EdJ8QeOP+DkOG/05ri8tdFsZ7ieZY2k8iE27&#10;Ic/Odg3y4GcdQNvOaFsB+53xtuhYfATU8xgsNOb+EDHy+mP6f41+QX/BurFF4t/4KB/tFfEEafLt&#10;bUbS2huvLby2CyzFoxlBgqQrEHjDL1wCf1f/AGyNX/sT9mrXLrbuZbBgq5UZbHHUgenU4r8o/wDg&#10;1eaG/wDi/wDHrxFcTTSXtz4mtkuA+0IAHuCrKMcMcuGx1wuegqQPt/8A4L3+NW8G/sJ+LLmN1+bR&#10;5UZZGZeG+UjKjPIOPT19D59/wbB2yW3/AATO8LZnhdjfagcwnJAN3KcNycMOAenb1qn/AMHMfjiL&#10;w3+wzrcIhmZru3W3U27IWBkYL0ZTxzkkYIUNjB5HoX/BvToq6T/wTW+HbNpNvZ+bo6y+Xa8iQsSf&#10;NJxjc+dxAzgkg4PApbAfG/8AwdeST6long/w5bySM13r0USwiUKWLYA2gtzz+A71+rX7Inh4eBf2&#10;ZPDOhWybRp/hu1ijXAXaEgAUYHAwBjjgfSvyC/4Ob/Fh1T9oD4U+CYrqO3luvGFv5N80bt5G2VAW&#10;4HYsp9eDgHt+zfw1YaX8DrbLL+50kcrllXEf5kfrRID8TfjJfwfEL/g47+HWkXFurHSzJNNbr5Q2&#10;7Yp/n5zyAqt2OEJHPT9qvjzMtj8BdWaUlVXS3LHA/uH2Nfib8DdAm+NX/ByFcaxYTWMkfhPTJJmV&#10;2ZHDBCoYKX3M2ZcMegHGOhr9if26dbfw5+yv4hvEuGt2XSpdsi4BX5Dz8xxx1/CjoB+U3/Btfo1p&#10;qH7c/wC0Z4rXUnknXXYLYxxwAxbRPdEOH2Dody4BBI7V9+f8FxfEl74d/YU8ZT6duEzeH7xI9igt&#10;80LqQARzwTn2r4l/4NUdHfVJPjF8RHWOf+0PHckX9oRqAJtsYbjH8PzkjkgZb619Nf8ABxn41t/D&#10;H7DHiKEThZptPkiWNgmGDgrzu44JHHftR9oDm/8Ag13+H8vhn/gnLous3lh5NxrGr3+oTNkt5vmT&#10;ELITk5LIicf7PqOPn3/g601rU7nwboPhHTpI/wDiZa7bwyRySY35LbWGT2IC/RvavsT/AIN5vDo8&#10;Of8ABMv4cQPZXdu82lPLJDcwlGBeaRjwVBwc7h6hh1618P8A/By9JN4g/aC+FHhSxuX/ANO8c2cL&#10;ReT95zIACOADgtgDIPzemSD7QH62fsK+E38Bfss+D/C09nb2rad4ZtIHhs2zDEyQqpWPk4QY456V&#10;+RX/AAUsu7b4kf8ABcn4G+C9OnWO6h14XEzXDZUxxM8mzBJALBWXOOTt54r9pfhRbW2j/CSxjtEk&#10;RYtNUKJk5wFxyD7e1fij4hu7/wCKf/Byd4L0WaR5ofDOkXEzQzRllB+zynjBG0ANG2WwMjGTxRcD&#10;9qvie40n4Jai0Bx5entt+b0X61+JH/BBzwlb/EX/AIKq/Hfx/a3gVdOvyscfm7pAz3E5OCMBRlT1&#10;64brhjX7SftOammjfs765cs2NumvzuIP3T3DD+Yr8kv+DYHw3aeK/wBoT4+/GdZbVZL3xP8AZVjj&#10;c7wqyPJnlz8vzHBxk/NyegH8IH31/wAFjvFU/hD9i/xHcTReYf7Hm2/uyw3bMDOOfavA/wDg1w8C&#10;Q+H/APgn3p/iS3vfM/tzWb68kUn/AFbec0ew+42e2Qfz7L/g4s+Is3gb9hHxIY7SSZprAxRLFGXw&#10;7MMFhtICjG4n0BOR1rZ/4N3/AAqnhr/gml8PSssUjXWkfaTJHCE3eY7Nz7qTsPclcmiIHyF/wdYe&#10;Kobzwx4V8B2+oMk+oeIreJbeGQBp+R8uMjoR9M/hX6vfs02baF+zboNvLLJug8Owhmlk3MMQjlie&#10;pHc96/HX/g47Np43/bQ+C/w3e6lDXvje1W4hTn9156KzY68DkcjvX7ReErM+H/glHBbMx8nSFVc8&#10;E4jA/WmB+HEET/EP/g5e8OzCe5ZdHtZnkWGRQ8YSOYYkx0QmUEZ55XNfuT8bNTXSfgpq1284Hl6a&#10;53L0bCH26V+F/wCw7rLePf8Ag418U6qyLJDp+mXkEc6yFvmUxDd8x+bB3Lx/CnTpX7SftseIF8M/&#10;sx+ItXmmaNYdLlLMGxkCNu/+elK+oH5Jf8G59q/jH/gpX+0R8Qp7WZpIb5bNZI4VWIL9qlJXhQAQ&#10;UHAPcZ9a/QP/AILq+IbjQf2C/GNxbH5zod18oTLEeS+cZ4GBk/hnpk18Pf8ABqLanXvEPxu+ItxL&#10;NcTal4wTdOzDy2UCQh1XbkE+YQSeDhccqa+o/wDg458a6f4a/YD8UWd/c+X9psWiX94U3M3ygbhz&#10;uJIA7HODxkGgOO/4NWNFTTv+Cb2l3ZspIZLrXdSmdpIGUS/6S4EikjkbQFyOPlPfNeCf8HYniOQ6&#10;P4H8OWur+U1x4kg3Isyk8BsNsJBOD3HQ8d8j64/4NttAl0X/AIJf/D8zQ+WZrW4mVXbLDfcyvnpw&#10;CGyPY18Pf8HOeq2WqftQfCDQbO5kt73/AISy3KzNbu0Ef72MB3+T5yCT8oJJHYUrAfsp+ynY3uj/&#10;ALNXhmx1OaGSeHQYBNJbylo3fyhuZSckgnkE881+IXxltbvx9/wcs/D/AEK8nF3Bp90twsFxOFSM&#10;i3mk3pmTG/IQnGD8o4OM1+7Xw4jk0z4O2aPapG0elL+5TBVPk5A28YHtxX4a/AezvPGn/Bzc2pQa&#10;BdXkel6fPJJK0kjR2n+jFRJyT8rF9m0YGXz1pgfuR8ZZ5tN+DGrTRL80enMVCsew6V+Jv/BvA+qe&#10;MP8AgrJ8fvGd9dLeLbzGCaaJsZLXUwQlQecLEV4Bwfzr9ov2odQfS/gFr98sbERaexbZncBt64XJ&#10;PQ8Dr2r8bP8Ag1wm1HX/ANrj4+eLpPD7r9r1iMm88tgUYz3DNFsJO37ykZJ79MHM9QP05/4K4eNb&#10;LwT+xd4t1O8LLt0uYgoy5Hy9fmZQe/Gex9s/Fv8AwaSWEy/sXa5qLshWbxddGILHgxrhRtzn5lyC&#10;c+pI7V9Hf8F/Emb/AIJ+eMDbTyI7aVMv7uQjgowBPzrxkjrx615p/wAGtvg1fDv/AATZ0XWT5jf2&#10;pql5cbntgmf3zLjP8YG3gnt7YNMDzP8A4OwvEbad+yla6Mc7b3VLZfvIMMJFPc7jxngA8Z9K+2/+&#10;CPPhufwl/wAE6/hbod1ptvayW/g6zDQ2sm6NSYgflO5uCcng459c1+ff/B2Xq13efDbwb4Os4muP&#10;7Q8UW8f2aNjukbadoxnHXIHGctX6ofsZ+GLPwf8AsxeDPDtjbSQw2fhuzihilQqVUQqAuDyMc8UA&#10;fi1/wXr1Z/HX/BVD4H/Dmz0eG6vI/F1nLHZ3UyRRzI11EAvmBwy52EfwnOMZI4/dDR7dLD4Vxwqm&#10;3y9MAGWz/D1zn+tfiH/wUc8K2Pjv/gvn8D/D01obxP7bFzJZ+dnaIz5m4KH3bgVDdADjgthgP3B1&#10;1hp/wzuixZfL09gWxg/dPPP+fp0pgfhF+yVoC+Kf+DlPXNX0qONl0mxuZbxW2qYsBIuAh+Y8qeez&#10;HODgD9p/2xtTg0j9mvxBd3Fj58a6XIWjCgk4jJ4B6mvx7/4JLXFh49/4L3/GTxVbW8kyWOjSJ5sc&#10;bAK5uYV+YFjtOMr8vBwcAZr9Wv8AgpZ4jtPCv7I/iW/vpJo4V02Xe0L4ZRsPr7c4oA/Mz/g0/wDD&#10;GrSeMfjZ49limtYJvFItDYyLt8p0BY9sbhvwQDxgcV9b/wDBxjq82n/8E+PFrRWKXBbTmVo9uX8s&#10;8OV4O07c4btjNfOv/BpBoN2v7Ovj7xaouJINQ8cTvFJdrlziKMZLdCTgZx3r0P8A4OkvGGqaH+w1&#10;qGl2FpI8d9cQw3DIGwsZf7xIxjkf48E0Aen/APBt/wCG28P/APBMHwAZbhJGubOS4xGwwnmSM+3H&#10;r83Of4t3bFfEn/B1in9qfED4X6DBMsc194st4laOP97j94OGAzgFxxnk4wPlJr9GP+CHfg+48F/8&#10;E2PhbpVzZzW7jwpakwyw7CpKZPHuct75r85P+DhyOLxv/wAFCfgL4AS7kjmvPGdquWTciKJ48ZAP&#10;fzDyeg/HIB+zvwOsJdI+BGi2cwG6HQ4Vbac5xEB+v+e9fiLeQ6Z4m/4OZvDqtp8t1/Z1nI7SRN5f&#10;2dikmyTou4DeFPXOfSv3J0JP7L+E8cUaMoj0v6EfL/PH8q/DP9hq1m8cf8HH3jTWru2iul0nT7hH&#10;NxOu6MsE2CMK2WG3qSPlOc44zIH7hfGudLH4K6xKQu1NLk3K3TaEOR+Qr8i/+DcOJtb/AG5f2nPF&#10;ZgX994yjQKqj5P3l0x3EKF+bggD7pVuMEZ/Vn9rzU5dJ/Z18Q3dq5Ro9LkaNsjhghIJyDxn2Nflp&#10;/wAGqWg62Lv41eJ9SgiSO68dMqbXQMrqrCRSiqAuMrjGAAeABTA+rP8Ag4X8ZS+Ef+CevjO5guPL&#10;c6PMFPnMhywKjG3vnH5/jWV/wbXeE7jw3/wTF8CzXEe37Va3FwCyruIkuJGGSOvB4J/h2jsK4n/g&#10;6M8RXuk/sE6xaWvm7biS3iZ41b5d0yA5IGACGxyQOfU4P0T/AMEUfBi+Bf8Agm18KtGhuvPUeDbO&#10;VZM5zvTfgdwBnbtb5gFweRRcD88/+DkC7vviL+1p8E/gxbXLNHq3jm0BjSTdGR5sYKuiMWYE4J+X&#10;+FdpJBx+xHhexj8M/A+1soFdFtdDVV/vDEeORX4zf8FU/FWg+OP+C3HwH+HWpaNcO9pr5uJJbaTf&#10;zgFR5e44AKbj8oLDA5AIH7LfEbUV8O/BC+vd2PK0w4yoGcL3z2poD8ev+CVkV98SP+C93xu8dt9o&#10;kt9J0sWET7gFQmWJmVlPJ3GNnU46DH0+3P8Agvv44fwL/wAE+vGlzGVYyaHOiqyg4JUjcc9Rjtnk&#10;44PSviX/AIN0ra9+In/BRr9oj4zNp159nk1o2MNwTtjKrPIdhGwBmXC4PBIJ4xXv/wDwdKeJrvRP&#10;2BdSs7O62m6mt4ZNzYDK08alMZGSc8deAaAPWf8Ag3t8JJ4N/wCCXPwvtxJ802gG6b5cbWlmklI5&#10;A5DOwNfBP/BRHxf4c+I3/BfX4LeA9Z0OPUmsdU817UXQSWM/OY3ByNuShYcjJRTnjj9M/wDgjt4b&#10;l8F/8E2PhVp9xEqyR+B7B22KV35gVgSOxIIzwMHPHavzCmS0+Nf/AAcyaNpjaVasvhvR5JvM/wCW&#10;m+MuDk7jkqXJGBnHHoaAP2Y/aMvrjR/2bdevbOOV3j0SQxhW+bOw4PUd6/JH/g1Wm1nW/jh8fvFl&#10;7pMMcd/4nUmb7QDJvEkx8opuLAKCMEgdWwTg1+q37dF9JoH7Jviy8g2/udEm4Y4BGw8H6/1r8uv+&#10;DRPwrc3Xgn4qfEnVLdPteo+J1EkjTM0zkKxO/LcYZmAyoY5YnjFAHrf/AAdX6tNY/sJNaCy8wXGo&#10;2sZdeWQG5iBPpgrkZPAJHfFfR3/BCzTJtL/4JkfCi2lvUuAfCtu0cyxsuUIO0HIHKqQvvjPevj3/&#10;AIO5vFepaX+yv4d0C3l2w6jr0UUx3DBAxJjpnJ2eoGN1faX/AARFj2/8Ewvg/sunm3eC7MrLJjcR&#10;s6HAGMfd/CgD8m/+DgvxJF4g/wCCsHwh8PNdWVv9j1y1aS8uNnlR7rmDCtkHH3fvE7eR021++Gle&#10;SPhRH58pZP7JG5kyT9zntzX4A/8ABb/UbC2/4LZfCx7Lc0i63YfaLWaH7Qm03UYI2bicsM9AOMEc&#10;mv6ALplj+Fkkgn8vbpLHzPLA2/J1284+nOOnNAH4L/8ABMrTtH1D/g41+IF39g1u8ktLe/dZ5GLL&#10;C2YQyvkE+Vg4Q8dF9cV+zX/BRua4tf2L/HlxatMskPh26aN7f76MImww5B469ecd+lfix/wSMl0u&#10;+/4OGfiTNJ4rWC5VdVENvZoIorpfPiDREEKS6/K24AglW65BP7Q/8FJvM/4Yt8dJFMys3h+6Vdsj&#10;Kf8AUv0K4I+o6e/SgD8sf+DP+XU/7C+K0UesWL2/9vW5NiyMt1E3ln5m7bDxgZ4YN3r6k/4OfrTU&#10;Lr/gm54gOnTBTG8Dv8oJCCZC2ODjK7h1HH5H5u/4M9NU8z4bfFLQ2tLdfsviKF0k3DzXDRD5CQPm&#10;C4Yg/wC2a+lf+DnKHxBdf8E5tch0OKNt0kQn8yYKNm8buCRk4zjsCM9hQBqf8Gzc1vL/AMEt/Bq2&#10;80jhHug3mN8wb7RJkdThc9PYdhgV8S/8HcesunxM+FGmJZWzMuqPMs07L8u3AAORwhJ+bnHyj8Pt&#10;T/g2R/tH/h1x4RGoXFvN+/uvJe3uA/7vz2wrYHDr90jtjByQSfhf/g7alu5fj98JbCWye8j+0TH7&#10;Gso2y5eICPI+bLDIHPHPc0Aftt+zHK11+zx4UbyUhZvD9t+7jKlUzEOBtwAB2GBx6V+DP7cUmrz/&#10;APByv8PEXVoFmbXtL8mSG1Ej+WfMBR/kwdxDjoQobk8HH72fs12SWHwA8K2McEkfleH7ZNsoO4Yi&#10;Uc55J9zz61+Bv7ZekXUX/BzL4Fs7iZv3uv6XJCv2cF8ESHBCYJyfU8Dg5xUoD+g/xLJ5Hw5u5ZFk&#10;+XTWLKuN33P51+En/BDfV7e//wCC8XxuuI4bycta38TXTIWw63kKsGODgMykqeD8vHGcfu54jdB8&#10;PruS4dSn9mtu+XqNlfhP/wAERYLNf+C8vxwTwrqpa0NvfvNH5A2nN7FuUlDtUo52jscHnNUB+q//&#10;AAWDghuv+CfnxEguFyreHboFdygH904GdxAAyef0yeK+PP8Ag0ljuY/2CtW899PkX/hL7vypLWEL&#10;Kq4TKTHAJcNuIzn5GXGQBj66/wCCyE1vF/wT9+ILXGkSXgbw/cosEGVaQtEw2jHTPTPavkH/AINH&#10;ZxL+whrUDaMkPl+MLsrcLCy+flY/m3FiGx9zIAxsA6gkgFH/AIOrkmk+B3ge2luVW3m8aaekg2Rk&#10;nMgyTu5AHqBjOAetfph8J9LhsP2edN02GbKroaqG3A8eX0JHHTjjjHSvy6/4Oy/EWp6V8EvAum2m&#10;hXc8N14wtTNcxoPLj2ZYEvjcGLYXqB8w71+oHwB1O51b9m3QNVv9Pms5JvD8Uklvcf6yPKZ2t23D&#10;offnvQB+bX/BGydtF/4KpftUeGr6fzGk1/TbqFmmOQjxScHPJOE47DbgDGK5r/g7BvE0r4HaFc3F&#10;kZYf7atcw72HmbZUY9McELtznIOcda1f+CUWtWUH/Ba39pzS7LUG/fW+lTSQ+ZGVdgGViML/AA5A&#10;PPB3dyaP+Ds2zgk/ZSs7xgwaO/tmXEwUH/SIgQV/i4Pvj05oA5vSPEt7rv7CzXHh+4t7e4ksbdYJ&#10;WzJFI5UhWADMGB+9gEk9PQ17V/wa5tI37DeqQXWlpBcR+MtQEkiSZWdfMO2TAZgrEcHo3y5Pqflz&#10;wHfXUv8AwTsWfT4/Kmbw7BKhkuGbyG27ht8vAPUD5cAjOMZr6n/4NcmuH/YEae4sLmJ7jxNqEskk&#10;zErKxnYGRfkGFbHHXgflIkeR/wDB3Zql3bfsz+F7ePUo40k8SwK0LIWMg2SnA4IB75yOhHevvr/g&#10;kTazWf8AwTx+FaSSoy/8Ibp7JsLY2mBCOo4OCMjoD0GK+Bf+DvOSL/hmDwokVwNzeKIB5O1TkeXN&#10;yM/MMd8f3ua+9v8Agj3cPcf8E4/hO8trdQt/whenq0N1jch8hARnA3DOcHuCD3qhn5Rf8HEY1/Tv&#10;+CrPwB1C01aO3hXxBB9muZXd4oJhe2uS69FA4yB1GfSv3X8PyTSfDeB3KsTpo+6/yn5Ox9Pevwa/&#10;4L++KJ9X/wCCwHwP0T7MLhbHXLNhCGDZZr6IkMpyMMAByM4Q1+8uiu9t8OYGWFvk00Ha3Xheh/yK&#10;APwT/ZbQRf8ABzn4hkuNMtppNt00dwkzkqfLjG/k53YzGeOgJ75r9wv2uLmxh/Zu8VPqc4W3/sO4&#10;8/duwU8s5+7z0/z3r8R/2N9Xs/Gf/Bzd4uvriS5WaztryO3WNgyuAkI+Yjdhdrg/w/MBnAJz+2H7&#10;ZcdjL+zL4ug1GSRYW0OcSSRzFCo8s85AJ49ue46UAfkB/wAGktzpdz8TvjdLa37XDf25C8Ny/wAp&#10;ljYykN0zlsFucdOnWvuP/g4k1xNK/wCCbHjiN9ZjtPP0ySJfOYhW3KwxwDyfujtkjPGa+HP+DSGW&#10;x/4WR8cLC1tpE263C6NNJmQrulAVvUrjPHqa+0/+DkGaxi/4Jp+NhqM0KI1iPLMqg/vN3yjkgZJw&#10;B7ngE4BAOT/4NZraxg/4JjaJJYTTN5ms37SLMo+ST7S+4DbwVJG4ck4PPTFfOv8Awd33WrjwD8O7&#10;OL/jyk8TRtdMsi7lYRyhOCMHOW65+6Ogzn6H/wCDWuy1K2/4JqaPPfzyusuqXjQ7s42+acAA88DA&#10;z0I6cYr5c/4O/YtSCfDG5F/MtpHrEgkgX7sjFDtb2ICnjvu6cUgP12/YgfH7KvghzeNOF8N2n7xl&#10;ClsRKOg4H0r8b/8AgqPrVgn/AAcC/BOPUNOVY4byIGWC1WRp3aQhQwGTg8LkjjOcYBr9lv2MJI5P&#10;2X/BbRzSSqPDtriaSNUaTES/MQvAJ7471+Nv/BSC70Wf/g4b+DVnfypa7JIw0i2HmNIxaTCEZ6Ec&#10;Bx91iT/DTA/cLV5jL8MLiRE2q2msdrrnHy9xxX4Hf8EdIxd/8HAfxTudSsm+0PPqLxzFXVfmlR9p&#10;8ttuWUbwGzymRzX74+IljX4YXMcExjUaadsnpx14r8Ff+CLUtof+C+Pxag1C9b7YY9QEce9gspWa&#10;Lf8AeBPGMgenfFAH6/8A/BVq6Fp+wz48mkC/8i/c/MZGXb+7PPyg9Ppx17V8Cf8ABoTeRv8AspeM&#10;LdL9ZdnjCbdCE2mFjFF3xlgQQeuBnpnOfuj/AILF38Gnf8E+fiNd3CKyx+G7k7WkChvkxt5ZeDnB&#10;56E18O/8GiWm3EH7JHijUBrkM8c3iqf/AEWNF3W7LHGCjHqSeHHHQ9TjFAHcf8HWuqTW3/BPi9sk&#10;aZVm1SxEjJjG37XDwe+CcdPp3r6O/wCCGLMP+CZfwsgmsZLdo/C9sHhmmWTb8mMgqT8p+8PQNXy/&#10;/wAHZENr/wAMJq9xebW/tqyMcS24Zmbz0/i/hHqfw74r6g/4Ia6FHoH/AATN+FtqlxHN/wAUxCWa&#10;GbzFyckjdk5wTjqRxjoKSA/Mf/g6Snnb9tX4I21reRLI2rA+W0Eedwubfac9SBlsg8fMPXj9xvhK&#10;jxfB7SVlVlZdJjDKyAFfkHBC8ce1fhf/AMHSOqy2/wC2/wDBeC2t7MzQ6n5wZshx/pFtgMScbM5O&#10;exz07/ur8KmNx8JtJTYq50xF27s4+XoT396OoH4K6ZHrNz/wdCpdPoUlx5KpJGyRtGsUR04DzWAb&#10;G3cxUnpk5xmv3l+MrJF8HtYLxq23TJMhlYgfKeeMn+Zr8JdEi1a0/wCDoZftltdtmL91JHN8gj+w&#10;4Od4bKEhlOCMsScj7tfuh8fppbf4Ha9NBIwddJkKsF3EfIecHrimB+I3/BsbMt1/wUT+PlzDo0Pl&#10;vqEhjvLcsFXF3cgxjnHO4MMjPB/D7x/4OPJPI/4Jx+MGNqsv/EtkGzzGVhwfmG30OCc9h6cH4T/4&#10;NddTur//AIKCftA3N+kqtcXnmuqMphyb26yOB1HGMEAj8K+7v+Dju7tLf/gnD4xN+ZVjk010WSGQ&#10;7lYjCjA6gkgHtzzgcgA5n/g11inh/wCCZ+gh72GZTqF2YTGxLIvnMSje4Ynr+HGK+Pf+DtHWrK1+&#10;JHwttFs4Zr6LWmnjhmm+8gA+Ug9FJwCc4/Qj7G/4NfNPNh/wTJ8NymJVE17eOrRyKwcGd8njncD8&#10;pH+zXx//AMHaOnWP/CcfDHVpdPeRl14RsFwcqysxXA5Odv14PsKAP18/Y7la6/ZJ8LyRWccOfDUC&#10;pCu1go8ofLxxx0wOOK/GL4O6lq0P/BzVfJczwwLcaXL+5WNQblRCrcbcZIYGT5v4Y8Hsa/aH9kN4&#10;3/ZT8NtDbSLF/wAI9D5ayQlGK+UOdp5H0POa/EHwDrGqP/wcxS3A8NWKsHdN1xclGVfLB82LLDe+&#10;47NoB+XcccFgAfrR/wAFlYpZv+CfnjRIYnkdtDnHlLuG8GIgjKkYyDjqBya+Sf8Ag0svre5/Yk1S&#10;1tbCG3Mfia684rOxM3AAkwWOM5wRgDuB3r69/wCCvt7FZfsC+MLmXU4bXGhTFZmclQPLPPBGR04y&#10;M5r4w/4NFlg/4Y/8RGO8uWJ8WXHmwMF8tG2J93gE5XHGTgjPGeQDwX/g6Kjk0/8AbZ+C+v39reeT&#10;b6sPLuLeSMFP9IhYqNwLBuAy9uGz2x+1Hw2lj1H9mizZkaNJPD8fDQq3ymJT90DH4EfnX4sf8HWJ&#10;jtv2rvg3NfatMtvJqMjPH9nUKAk0GW3KM5UNgZ5IJwPl5/aT4HJb3X7L+kxqV8s+G0T5lPA8nHXq&#10;frkmpA/Bn/glHc/2d/wcJeNI7KaSYSXurRvcNayRBuBmEpweWxhvuny8gEMCP0c/4ObdDvdX/wCC&#10;bXiS5sFOLeOKZ3VWDbFniJ7YxjIIOBtJ9a/O7/gnctnoX/Bx54w0+5aO5uZLzUfLuIbrykQeUm6P&#10;GDvOCuOhDIM96/SD/g5TuJrb/gmh4qaGTDGABirDGDwffBBI/EetHYDB/wCDWS8N3/wTM0ZFuGlW&#10;PV79EbdzxcsCCOxUggf7O09zX52/8HO+nPY/8FNvAN3FrD3DT2sOLOORWlgb7WuWXcNoV9w2gnAZ&#10;HJGDk/ol/wAGsmo32of8EydIe8hK+XrV9FGwIZZFWdgGBHoPkK9QUJPUZ/P/AP4OgNIuZv8AgpV8&#10;N5Yry6ujNaxiO1tbPfLEFukLBCgy7AYbHX5hjrVAfvd8EzcR/s7eHv3reYnhq3/eNCoz+5X+EADP&#10;rxj+n89X7JyTn/g5X1CNNWUAeK79Z4ktT+92wf6rCoMbWUNnAXEeMkHn+hf4ORMv7O2gwLYtHt8N&#10;wj7PNEyn/Ujgqfm/rn8q/no/ZF0HVr7/AIOT9SeXTbW1Fr4r1CZ1hmEeyIQbUOHckt93cv3jluBQ&#10;B+9H/BQcO/7HPjlVltUdvDtyEmvVIjVjEQC3TA5wc9ATn1r8Yf8Agz40q7m/aI+K2pxxRrbpo9mj&#10;CNTt3eZKcDPIwOmR0zX7L/8ABSDTjf8A7EXxFtF1G3tP+KVvN011IiIo8lu8mV/76DD1Br8d/wDg&#10;zquLa1+Lfxa043L/AGhdPsDJF58exl3ygMoxuOCCCQcYK57UAfeX/BzDG0v/AATE8VxNpV/dIXjL&#10;PY3Qj8nDAiRxvUtGCPmUbsg8jGa8k/4NGdOuLb9g3XL2SMhLjxfdGNvtgcPjaD+7DHZg+oUnIPIw&#10;R6b/AMHPnmv/AMEwvE0KWlxIrXVqW+z3Xl8CeM/N8pyAcMVyCwUgHmuO/wCDTO4kf/gm81tJYRw+&#10;X4s1ArItwrNODKfnKgApg5XknIXI9kB89/8AB4vLbpo3wphfU7gNJfXhWzjucIxWNPmaPI3YDEBs&#10;HaWI43kH9K/+CM7GT/gmf8IZdr7T4MsfL8ydZG2+UoGSpPOAP5cYIr83P+DxyaFfCXwphOoRpI2q&#10;XRjt2Me6VRF8xXjzMKWXJBC/OobJK4/Tn/gk4zN/wTw+E8jBN0nguwbdHcJKsmYVxIGVVyGHPIBA&#10;6jdmmB+Hf/Bwzo3idf8AgtF4LaC4a+af+xzptrZ3Sx3KOL4koHyNhJwUyRgkn0z/AEUeE4rk/Cyx&#10;S6VVmGjx7v3mBu8od84/Xj8q/nQ/4L3Czg/4Le+Fb3Wr69jtDNoYF9aTKsluBePna3lsA0bEOVIL&#10;YYDoVI/o38NDzPh3Z5VpM6Wp27gpb9306Y7+mPWgD+bP9jezvYf+DktrWPVo12+O9SZjPeIWYeQ7&#10;FEbO0sCTwM/KGwT96v6Dv2601OX9kfx9Hoy3DXTeF7xYRaqrOzmBtoAYEHJxgHjOM8ZNfgv+xXCd&#10;M/4OZdY099O8mNvFWpL5clu0hC/Z8q/IOzPHzEgc4HBCn92/+CiU+pWv7FXxHm0jVZLKZPCd7ieC&#10;Hc6fuWHy4IIYdQR0NAH4x/8ABndYkftAfFy5uorr7UmkWCTeYxCj95PnPq27r1xxxzmvun/g6Ov4&#10;bX/glt4kjdYRJcanp8cMlxGCqn7XExG7+FiFO3nlgMZxXxJ/wZ7afe3fxp+LniGTU2lDWFksyvA+&#10;dxeRhJu+783Ix1G3ryM/bf8AwdFW9hdf8EuvEi3VldzlNSsWUW0DOFxcoQzYIwoYKSTkAZoAxv8A&#10;g1O0rXtN/wCCZdo+rapNNb3HibUJLGKWRGWFDKflTHIGRkg8ht3bgfMH/B4locbp8K9alnt0Zbq7&#10;iiZomLnKplAQCP8AaPThQOTgV9H/APBp5PDJ/wAE43MFvfLjxVe7jc7jDkMoIiJ4xkZIB4ZjwO/z&#10;7/weHa54hTQfhdows7VdLfV55J7r7E7TrKIfk2yZ2gYMmVxuJC4IGcgH6i/8EtNPex/4J9fCq0EU&#10;S58F2RWOGMqgBhXAA9PT1r8Jf+CnukxeF/8Ag4n0S61OzhuorzxBok37+3lCuufKy2f9YVKEfJ8p&#10;2AZzur93f+CYV7/aX7A/wtuR5mD4PswxktGgO4RgHMb8pzng8emRX4P/APBUrTotE/4OINF/tuR2&#10;SfxBoMzs1jIyyDOE4kc5UgAMykIp3fKdpygP6P8AyhJ8NVtoLeJi2lALGQQh+Tp9PpX83X/BKjSL&#10;d/8Ag4Y15r25sYTb+MvEMsMbSJJkGSXGxgSC4DLuwdx+bP8AFX9IMMUUfw2WK3HyLpfy7j/s+v4V&#10;/Nv/AME979bP/g4v1Q6/4jhtZ5vHWsizuLGWB45mZmKozhdvMWc4+beME5LZYH7/AH/BRPStM139&#10;i34haVrSzNazeF7xJo7c/NIphbKD3IyM9ia/G/8A4M9bjQ2+MfxUgsrG+W5/s21ZZZNrRNDvcBc4&#10;HzgnJK+oz1Ar9lP+CgLWkP7HHjxry4ljh/4Ry4E0lvHvdV8s5KqBndjpjv69K/GX/gz0ikm+N/xQ&#10;uhrZb/iU2pm0/wCzPtTMjYlDg7Pm+6RjI2D1WgD7A/4OvNOa4/4JuSXpJCw+JtPBZY5WyTMuB8vy&#10;gEjq/HHHzEA9D/wa4zxS/wDBMDQVjuY5THq14rSRwunPnv8AKSw+Yr93I44wOAKx/wDg60/s+P8A&#10;4JpXT3UiiZfEVgbdZGwHb7QgIHIJYA7h1xtOQaZ/wakwyxf8E1Yd0US7vFF8w8lgd3zj5up57HGO&#10;QQRkGgD5V/4PGF1H+3fhLLuma183UAymVdiSbIcHb1yRn2+U+tfqt/wSUbSZP+Cdnwnl0NZvsj+D&#10;7Vrf7VcCWQLsH3mDHn8eAAOMV+Xv/B4xqd2umfCnR2tofJk1S8l84XSb8rCoA2Y3Yw5+bOB0IJIx&#10;+nn/AASGuTef8E3/AISzbi7HwbZru8wNuwmBztXPAHOBnuKmIH4kf8FrY7LUv+C/XhOxinthFJNo&#10;KTpAIDtJuJAwbYOSy84fLfNjI4x/RZAsS/DePYMr/ZIC/Lz9zjp/T0r+cf8A4LT2Ell/wXw8Ow6J&#10;4baae5vtBkMc8M4afM7JwN43ABTgptzjrnkf0daUz/8ACurZt6q39lKSyx8D5OuM/wCcVQH85v8A&#10;wSemto/+DhfxMuraabe4k8Ua8I4o7edULCVsMVb5sOPnBY4z25Wv3r/4KAwxz/scePo3ntYVPhu5&#10;/fXm0Rx/u2G5t/y4GcnOeBwCcCv5/wD/AIJpX50X/g4v1RYpp8yeNteikjuvLRmOZCyDbkEKQduz&#10;GVVT0yD/AEHfttXNra/so+OLm9EZjTw3dMyykbW/dMdrZBGD0PHQ0Afib/wZ7yWy/Hb4kA3lssra&#10;Pb7YSGExBY9MfKU4/i5BHH8VffP/AAc8W+lS/wDBLLxdLqnmHy7mxNuI9n+s+2QBT83bJ5xzjd9R&#10;+f8A/wAGfkthF+0r8SrVZAkreH4GjjaWMlo/N9duXIIGcHAz0Ga/QX/g5x1L+z/+CV3jJQ0atPcW&#10;MSs0ZZl3XcIOMdAVyucfxA5GKAOD/wCDT/7FJ/wTruHs4rlV/wCEou1kabygof5dwGwBsE8jdk4P&#10;evm7/g8Xs7n7T8Ibw+XDA93fo8jqMyNsiIIwOQuW3f7698498/4NJ9ea7/YG1nRnlt3Fn4uuBG0L&#10;szAEK+18/dYFm4x0IIODgeE/8Hisl3HF8I5ZNHtWt/7QvCbiRZPMDCJPk4faUYdcruBRdrAFgZe4&#10;H6of8Et4YYf2DPhnBbC22L4TswBZwlIz+6XlQVXg9eAOv1r8KP8Agvr4V0e3/wCC2vhu20u7azmv&#10;10WS4uJopViU+eQrgr854HzFRwRkV+6H/BK7XP7e/YC+GGoRaVDYrJ4Rsitnbq6rB+5UeV+8LMSv&#10;3cknO3NfhR/wcDWFtbf8FtvD7W+l27LcR6E8kc1yUS4b7U+Qzlh5YJ46rt68UdgP6LfDCBPgnawG&#10;EEf2KAU+bAHl8jn5vX0/Kv51/wDgm7qz2f8AwcXa1e33hKaSWXxprCJ9nuDutCxcCRj5vzDB+cAs&#10;Bk8bQQP6KvBC+V8HdPSBtu3RVAKsWKkRjuc5I/HpX87H7DlrqWkf8HJeqX15BdMy+P8AWVeaSKNs&#10;s0T8ttUBA28AYAI3qOeaoD93v+Clz7P2EfifLvddvg2/dWjdFZdsDtlTJ8uRjIz3HWvyS/4M8dQn&#10;TxL8U9GQzbRJaSyozxhQ2xwDtPz7sBs8ED5ehzn9gP2/DqS/sbfER9HjvGuU8JXrwLYw+ZMriJiC&#10;i4O5h2XB3dMHOD+Lv/BoT4iv4Pjl8RvDx1adYLizt5ZLVIl2tJ8+Gc7crwHAwQMgggkigD9BP+Dl&#10;zSYdS/4JV+PJ2iDSQfY5I90O/GLyDJ6HaQM/NxgZ5AzXnP8AwagXWnv/AME8Li1spNxh8XX3ndcB&#10;yUPGQMAjnByR14B59Z/4OPI9Yl/4JUfEb+yrzyQtnA1wFh3MYxcw7gPQEfKT/dY14N/waO3z3H7D&#10;XiCzlvnka38Y3AWOSPb5alEO0f31zk57FmHagDyX/g8W8L2g8JfCnxb57LN/bV5bCMQybZFaBWyW&#10;+7ldox3wxzxiv0w/4JK3Ml7/AME9/hfcSybnPhOzEjGGRA7CJQWAkAYKeCOO9fm7/wAHi+mTN8Mf&#10;hPqY1YKsfiS6RrHcvzlrfh8Yz8u0jggfPznjH6A/8ERtUu9X/wCCaHwruL8/vf8AhGYVZWl3FMZA&#10;XjoAAAB1AGD0zUxA/HT/AIONNC06y/4K+eBb+FmhmuLTTWuLjzUbdtvTtYgNkEZIO8AkKOq7a/oW&#10;8Fxunwo0+G4b5v7EjDAt38vnGefz/wAa/nf/AODj65m0n/grr4RvdT16y8i2g02by0b5rZBdfec8&#10;5zjtnGCOxr+hz4Y3UGo/B/Rri2fzI5tDhKFHDZHljGD3qgP56f8AgnQLHSv+DknxUtjcWstu3ivX&#10;gr3txa+ZHkkhUK4BdW+UhRvwDu53Efu9+3/4d0zxb+xp8RvD+si4a1u/CN9FNHZsiyurQsCELgpu&#10;IJxuG3OM1+EP7I+lNoP/AAc7a9YT2DBv+E01iRPKAUYe3Zw5ByMMGzjrlh3OK/fn9q2Jbv8AZy8X&#10;RPZtPnQbn/R44S7OPLbICjknGcAck8DmgD8Qv+DQbWYIPjj8TdEjvZFjks7SSO0do+cGUBsY35wc&#10;EqccjcPumvvT/g5z0i21L/glt4wnkKiSG6sWj3rIVJF5CcfIcA4BI3cZH4H86f8Ag0uie1/bS8fW&#10;5UMq+H0Xzo2yhbzuOQ2ATjpjnpxjFfpd/wAHIujWms/8ErviD9ojkla3tbeeK3jmVNxS7gO4kg5C&#10;8MV4JAIBzigDxr/g0m10ah+wJrWkYkDWPjS6X94rY5SNsrnjb83bjOe9eCf8Hh+kXc118I9QW8uv&#10;LW41JPs8cZ8nJjg+Zif4xt+UDsXzjC17J/waLXV1/wAMZeK7eW4haNfFszQxrMpkQFIxyoOQCVOC&#10;ev4ZPC/8Hhdhey/Cn4YaidaMVtH4inVrHzEUTMYDh8bdxZMdA3R2ODgkSwP0Q/4I/wCqahqv/BOr&#10;4Y3OpW19FN/wjVuCNRkZ5G+RfmyxJwRg4zgZx2r8VP8AgvX4hutI/wCC4HhS88HXscOoJb6GJGt5&#10;kH7wXrsgl24yQQp+Y5wFGRtBH7M/8EVtQu9Q/wCCb3wxmu9OltfL8N2yJDLdLMwVUAB3BRnIweee&#10;eff8cP8Ag5IlGhf8FevAmrx232Vk07SpftkdqQH23rYOTuEjKABwMAY4JJJOwH9CGkG5uPg/bvfx&#10;KsjaTmZQ3A+Tn1/xr+cr/gmGlpH/AMHD+sQwJai2Xxr4gBN1NbI6MJJMbRwCwYBSqjftLbhuDV/R&#10;l8Mrx9b+DOk3Jjb/AEjRUKq+GPKDj5cA/hj9K/nh/Z3021+Hv/BzDeabq2lndJ47v2jNhZSIqGe2&#10;LpIyFmJ3B8OxODvLcDiqA/eP/gohHqVz+xT8SLfR7Jrm5k8J3iw26qGMrGJsIPlYZJ4GQR7HpX4+&#10;f8Gfb48e/FGH+zofljtWWZjGZo8hhsx9/acdfu5X1r9iP2+9JtPEP7G3xC0e+v8A7HbXHhW8S5mM&#10;LOUjMLbiFVlZiByApBJGAa/GT/g0MZB8bviVHFrsLR/2fahbRY3D7sv+85OMMF5yOo/CgD7K/wCD&#10;qqwN/wD8E1biRNMhm8jxPp7vNN5gEK72G4FWC7skAbgwO4gDJBHT/wDBs3ruo6x/wS98Lw6lF5bW&#10;t9cwrkfMUD/IendcEfmcmqv/AAc8eDtE8U/8EvfEmoau03maTqVjeWax3QiAlW4RQWzwww5Gw8nP&#10;y/NjFb/g16SBf+CYGi+TNI+7Wr0sG3LsPm8qAT078dc54zQB8Qf8HOEljp//AAUy+Bt9LfrFtt4G&#10;uJZFlCRquophjjO7HzfcBOBj0r9zPA17a33wW069gn8yGTR0ZWk3pxsHJ3DcPx5H1r8S/wDg6f0e&#10;3t/21/gPr00DTrJM0TW6TIxbF5A3EfDnOSCRx93kEiv24+HSWsfwd0tEYrD/AGNHtY5QgbBg/NyP&#10;xpNgfgh/wSETVb7/AIOB/ig+qtpLXMesa3500UbjAW5x+6UFsHA+YtkjB5yTn9f/APgsTPCn/BOL&#10;4sSSojn/AIQm/EayIGUsYmCg5IGCcDk49a/I7/gm7qXhaH/g5D+JSeE9YVbWbVtWVT5YbzpBInmF&#10;GjAAAkz1BLDOTkZr9Zv+Cz/h6z8Rf8E1fizpt4Lhg3gy+MccF0Id7CIkAsQRjIHUY47daVwPjL/g&#10;0iktm/ZD8UQpLJuXxZMSjb9ozGnTI28dOOenqKof8HRvxF8VfCeL4TeLfD3iXTbWH/hKHint7zTf&#10;O8xSiksWKnYFHzY4zx1wBR/waLWNva/su+NL0mZZ5vE2HjkaQceWGVgD8uCp6jGcH2rzz/g730G8&#10;vo/hHqcMDXCQ6peI1v8AaMBw6R4428crjO7A3dO4oD9gv2dteHif9nbw3rMNxC/2rQYJFe3U7OYg&#10;flzzj68+tfh7+zws3hT/AIOifFMOoXDFrq5uBGfs7LuElpBsChhnGMYb0H1FftF+w46SfsfeAzHY&#10;fZR/wiloqwbmbZiBBj5vm46cnP8AOvxY8F3r6T/wdHakNQlR2n1Bo18tvPCZsY9o+UKVGAD82cA5&#10;PB4W4H62/wDBXfRF8R/8E6/irpx0qO+Engq/K2ssbOJsQs2z5DkZAxkZxnODjB+Ov+DTK/S4/Yc1&#10;mzjjO2HxRcb5Mryx5K9dw4weRjnqa+zf+CsU8cH/AAT0+Kl1PdPDHH4H1F2khkVZBiBj8hYEBvTI&#10;I6cGvhX/AINI9aiuP2VPFWifaQWt/EkjeWqk7crkZOMZ68A9Cp70vsgeU/8AB1Bavpn7TvwF8QRN&#10;J5g1eZVQWpZWImtTndnBYc8Eg4IxwGx+ynwbuX1X4BaHcs4Zrjw/C7OWGMtCDn9a/Hn/AIO4YtMt&#10;dZ+Dt7dQxqW1y686aFgtzsCxEmM9cepAIB25wStfrl+ytJHdfsu+Eyu47vDdty6gE/uF5PTrS6ID&#10;8af+CeH2Dwn/AMHGPxd0o+JbW6+06rdsskG9RuYKxiBVdp2s2wg/KSuQa/RT/gvdYxah/wAEw/ig&#10;Jp3CL4ZuHKpMqFtuHx83B+7nHU4wOa/MP9n1Bo3/AAc7eLra6mjt92rP5aMgjZs2Nuw25Y8Y5+9z&#10;xX62f8Fd9Oi1T/gnl8TrKeN2jbwXfl1jj8xiBAx+7uGcEZ4PamB8j/8ABqDepL+xDqlv9t86SPXp&#10;gcBv3YycJyoHqep6+mK8D/4O2bHRNF8WfCnxTNavLcR6rclo45FX92FiZgO4LbRyOPlGewr0z/g0&#10;f1b7T+zl4u00XTYg15lMTOdo+UtkDPU7uTgcKBzisv8A4O7PBjXXwL8CeM0s2b7B4s8szM3yoslu&#10;449clFzyeg44Jo+0B+l37AWsWniD9kHwRqtpA0az+GbVljkYlsGJeWLZJJ7nnJr8PP8AgpNLJ4C/&#10;4ODfCusnUoLCKa60xmkhK7oR5kgP+rBbPGQxB64zgcfsb/wR/wBXXWf2Avh/coJV/wCKdhXbNN5j&#10;dMbuvBIwdv8ACcjtX43/APBe0XPhL/gsP4E8UzJdWplt7HbcQQhpDi6cZTzAVP3vQjn3oXxAf0Ba&#10;6i6v8H5VdmYS6Rncqnccp155zzn1/GvwD/4IoGHwv/wWr+Iui65ZxWt4+uaqVjSRhG4+1s3y5zyw&#10;O8E+mBjgV++PgWcap8DLKRGkdZtFBVpIwrP+7+9jaBk+m0V+Af7D+jL4B/4OIPF2jtaCD7R4g1Jm&#10;h87hjKI5/UFSzMCF4C5KgfLgJAfpr/wceaPJrH/BMvxoYpseRbwzMvIDBJUbrjjoepGeg5Irkf8A&#10;g2I8RJrX/BPOx04SwE2epTxMscjMykbSA+eAcHgDtjGOg9X/AOC8miwa7/wTM+I/2jy1Efha7mDS&#10;SKvzJEZBjPfKjjvzjrXzN/wafeMU1X9k3XPCscO3+ztck+bcMneM/XqGOT2OO1H2QPln/gtfGPBH&#10;/Bbn4beKdN19Yrqb7Gsi2lufMh/fyLlsgqSwkIyMkDkjpn9zvGVlH4l/Z4urTUSsgm0H96WwytmL&#10;kfQ+/QV+IX/ByZpup+AP+CkXwh+KMciwwyNEkbQR7pVaK7iYlsKS/Eg456dBnn9vfhTfDxX+zto9&#10;7proPtnh+Jo2kbAw0ecnjpj2p9gPwH/4N3PFF78I/wDgq54u+EtnFdtbXkl/ZtHNdBm/0e6YIWIZ&#10;ldsZOQWBwSCeDX65f8F6PAa+Pv8AgmN8TrRrRpvsfhya9CrKVZGhAkD5BGQGUEryWAK4OcH8c/2K&#10;7/UfgJ/wcK614YudXmkkuPGuo2srSW/zM0v7zbkA425wG6MF6/MK/oA/bD8HP8SP2ZfFnhS2so7p&#10;9Q0GeKOOQjbloyFOSCBg88jtR1A/Jf8A4NBPGjLoPxQ8ENPCqrqltcqm1t5LxY5P3SP3ffBz0yM4&#10;9S/4OxfBVlf/ALK/grx7PE3maH44tpTIse75HjkjK56KMuCT3KqMdx8m/wDBqbr9h4R/ba8deANa&#10;uVh1KfQyIYlmG2Ty5WWRQM/NglfpjtX6Hf8ABzH8Mbfx5/wTS8Ta7ParK3hu8tNThZo8tGy3MSF1&#10;ORg7ZWU5z8rtxkDB9oD37w5q9n46/wCCfeh6zDNm3uPCttKr8DcpiU+3Udj64q1oNxJB4fsdaQKy&#10;wRXLNIqdW9uOc/MPbNYP7Imv2/i//gmR4V1W1uIhG3gKECRVbClbYDIDZJ5Gan168ttH/Z7W7tDl&#10;ljm2ZXYC238PfjI96kD8YtWB/aR/4Lr3kl5byNH4e8qKK3Rcq6KgLOw+RsMkm7IB5Zc8DNfpj/wV&#10;0+KifBT9gvWLW0ZY5m0WUbVmwpxCVHLdOTnHOSB71+f3/BELwNffGb/goL8VPjBq0P2+NfF1zHb3&#10;EkLNhY532qCCygeUduOeigZBOPYv+Dnj4xS+H/gTY/Da1K/8TS7t4JHDDHyln+7gHoCOCQMDIB6V&#10;1A+W/wDg3p+HtxrnxB1T4hXTGRvth8yRPmcYVsluOAWZTnvg8cZqz+0VfQ/EP/gsD4a8P3LSMun2&#10;8km4SBfmaU+oOM7cDjIJHIxmva/+CC3w4j8Ifs66h40YPC8tnLMzsu4feIHUdc7gcE4Dn1XPhX7O&#10;i6Z8RP8Agrv4k1hjJN/ZrpCnmrvQEvlhhQpJJbdkYGd2eGxVAfSX/BxL8bLjwl+yT4f+GOm6vJDH&#10;qUdvbrDbttVsqTIGHcbVxgMQM55HX2P/AINdP2abP4Yfsq33xevdNRb7xNeBzcMq7hGoHAKnODnk&#10;EA8dwBXwb/wXv8Taz8U/2jfBHwntTcSwXN8Qkag7Sw2J8ox1CydM8cjjnH7afsVeGNH/AGcf2KtB&#10;sZvJtYdN0FZpMeuwE9gWJOT9TUvRAfm7/wAHUf7ST+JrvwH+xz4Wlje81rUVu7xmkdRHgiNPuNtI&#10;JkOQ6njBHPNfol8FvA5/Z3/4JwaboUzW/maX4J8yaQbY42ZbcsWOTtAOMk5x97nmvwpu/HXiD/gp&#10;N/wXQgvNRW4vdMh8cPDY28lu7eTZ2ZKLlFXcAWjU4OQCeSRmv3u/4KHeKtM+DX7BXjrXJGjhj0nw&#10;TetGHYBcpbPtzyOM447+9DA4H/gjlraeJv2ENB8SRWH2db61lnMSksgZpHJ2k5yMnjP4cYr8pPil&#10;o6eKP+DjiKIXJzDqVk/7yYFRiFBhQpG0HI3LjqWP8Wa/V/8A4Iy2V3af8E4/A8l9beTI2gLuVo2j&#10;2g5YAqwGCAQPqK/Kvw2mjXX/AAck+IHvd1xImsRrHGlu5Ec32aA7fkDfw/Nk4A3EHBpID9o/2z74&#10;aJ+yP4iumjaQx6HIPlbGP3ZHJJGB65IwBntX5D/8Gp8j3fjjxlcJbqoa8VsxovGVzt9VH+A61+tP&#10;/BQ29Gn/ALGni6eW48lF8PztJLuGQoiYk8g84B68Z7Gvy/8A+DUDR5LrTfGevXCrulvstMCdzHjr&#10;zgdz0B/DFHQDQ/4OpvEFpCfhbok0kMm7xgszW00CsjokZBDNkED5yNuRkE8iv1G/Yru9O1T9kbwp&#10;JYXXmQv4ehAZ2DMP3Y+8QSC3rgnrX5S/8HXF9pFvr/wqsVt2muD4gllkjWYYaMIPk2g7txJ6gdAP&#10;av1L/wCCfly95+xp4OLwoufDtvtKLtDAwrzjtzmm/hA/D7WQvhr/AIOR5VtrYxC48WW+3zNrH5rS&#10;L5udwXp7ccHGTn9rP+Ck/wAVPCHwl/Yl8XeI/GkmzT20Frea1Vd0lwJVEQiUANlm3beAeTntX5C+&#10;M/Cc8n/BzDajWIQyzX9veRKqvgoLXCkhACCCuck4yo55Ar9f/wBsfxF8D7Lwlb3Px18Vabpvh3S9&#10;lzdf2tdJFCWXATf5hAOG5AznOOnUD6AfmD+z58NP27v+ClGg6T8HJre++FP7Pdlbwx3tj5wS91m3&#10;TBbfKUMvlOPlwNgZchtoO2vrP40ftG/s9fsb/s/zfB74BNp8Og+HdFc3uo6eyiJCm5pBuH32bYwO&#10;3PLYHt8s/FX/AIKvfEj9tP4tQfsJ/wDBMnwnNb6TqV19h1fx1Z2f/HvblsStbqE2oAiuBIcrtbcB&#10;nGfEf+C3E3g79kP4SeHf2PvAmuy33iLxGn23xCwvmnkjhEgCxtkk4YqUC5wQrdcclgPG/wBgH4Xe&#10;Jv8Agp1/wUqb4k+Ih5mmw6gLqZbqJmVYl+WNDwVzjnk8k596/cT/AIKQfHTRP2Lv2MdY12xuY9PF&#10;jpoS2jjkEbM2AojXOeTx059K+Z/+DeH9imy/Z3/Z6f42+JrZl1XXo/MZri1KGNMBgVZlBP8AwEkE&#10;c18V/wDBwf8A8FAPEP7SHxph/ZK8D3cg0mz1SKS+DReX5svKxLnuBuZj25U9cmjqBJ/wb8fs6a7+&#10;1Z+2Brv7UvxFtBceXqUt40ki/L9oZ9525ycDJAyRgLgHIOP0+/4Ldfth2f7JH7HesT6JrFvbaxe2&#10;r22jxzN9+ZhtAC/xY3ZxxwD74j/4Im/sm2P7Jv7Hmk3et2P2fUr+z+03rS/f6chvU8A8cD8TX5cf&#10;8Fzf2ktc/bf/AG7ND/ZW+G7XE9no98lvcxCI7ZbhtuSMckBR6dT14o3YH0f/AMGxf7Krtoms/tQ+&#10;NrKS41bVrtpba6uMNI6uG3PuPzEnIJ+p9a6r/g5w/bQu/AXwNs/2dvB+oyRaj4svDbzxwyYb7MoD&#10;SHg5OfkXBA/1hPUV9xfsX/BnRv2Rv2QNJ0AxR25stJDzLtVArFd7L/31nnvn6Y/E7xrqN3/wVJ/4&#10;LCx21jNeXXh3w3qn2ZZoW86DZHMzM64+VQxzzk52jBIwaPtAfo3/AMG/X7J9n+zh+yNa/EvXNPeG&#10;+163F1IbjhtpBZSOSOjH04xX2hP4ut/GZ1YaZdrIsMbqrBvlDc9exGf5GvJf25/jZ4F/YN/YrvNS&#10;fUIdNt9I0yK3tdsY5YlUX5cjJyRx39elU/8AgnN8QLn4q/AGx8W6i3nXOoaetxOVkWQB5BllyM5G&#10;4njrS8wPzd+JFte+B/8AguH4Z1SB5I4NU8P+QkLIfvJJMpUnpyGLA8nO7IxX61fHiyvNZ+AbN5bT&#10;ObPcy7cbsc4P+1nj35r8mf2+tev/AAv/AMFefhTqFvNaiGe3ntVDx4Zs3HKM3V+CpTPB7Dmv1u8c&#10;zvqv7O7TpEzH7Cfl6fw9B7j264p9gPzP/wCDdTWLjSfGvxK8D3+qzSSaf4wvFZmbb5jfaJQXC9iT&#10;nIGeor3T/g4T8LPqf7I3iHWILZnksfstz8kZcfJcwtyAM7SOp7AE9q+e/wDghkDpn7Z3xw0tJJMR&#10;+O7uXc8IAw07k9j84bhlGCME4H8P1J/wX0i0w/sSeLrnWpZI7ePTVkLwAMQwkj2Er3UttBFD3A9O&#10;/wCCZ3iQeIv2O/D8kFtDCn/CPwqqRsSEwgG0kjJwejc5578V8DeKY5r7/gujpMUcFvK8PhWOR2Cr&#10;5iKtxOQSG/iXPYZwR3Ar7f8A+CUMvmfsUeG23Myjw7CvzABlITBToCccYJ6g54r4Z1aW5X/guzY3&#10;N9Hui/4RKEQSJGFZlEtxgsP4iCWBwBxtz2ygPvr/AIKeRwt+x74j/fRxqvhq4XzsHbFmJvnb/Y9R&#10;xx9K8N/4N5703H7G2jmVIhIsMiHaOdoA4PHX3zyMelfSH7fVg2pfsy6nAEhCtpTozXCh40yOrg4B&#10;T+97V8j/APBuF4judR/Zlj0y5m3Na3ksLLJgMNuFwQBww4HfIGaf2QPP/wDgp7omsaX/AMFH/g/4&#10;xeKT7NDqlxAZI4xkFjCQxJOMfK+eBjeDnPB/Rb4tWz6l+zrJbq+1msWUfIf7vQZ/TIxXwX/wWl1e&#10;68OfH/4U6lp6W8bf8JxCrTPIEJ/dSEkE4OD9089SvFfeWtN9v/ZrbB3brDH7wc42jK8e2cHoOKkD&#10;4X/4N7bibStN8ceFC8hWx8Y3IVmdX3ney5GOdwAAfPcjnri1/wAFx9PtYviF8MdckEm6z+IFq8m1&#10;hgfJIAxz90YLc9MlSegrH/4IQPp2m/FL4saHZ3iyfZ/Hdx92bexHmvkk8cgjDAZ5GeAQK1P+DgWc&#10;WmleDbl0gaFPG1i0i8iTBVlPlnj5+cfn6jFfaA+4BcQ3v7NYcQSf8g8Fo+jE+X0PPB+pr4i/4Ip+&#10;IIo/jD8XPDQ+YQ+PLxlVdvyq8shBPPVwM8ehB6V9mfDqV9S/ZWtZUlaRm0yN2Zkzu+XPT145FfCP&#10;/BIyY6V+2h8ZNDtJFkVvFjuJlA535Y/MOg+bIBxyzY7VIHof/BVPw5qOs/E3RH0yxjfy4boN/pDL&#10;jLR46cHv9KK9E/bu8OS3nj7T5/7JmuP3Mo/dyEbeVODt+vGaKAPOP25vHF34d+G00kyS+XZ6E0nl&#10;r3wDkDPryP8ACuY/4JReAVf4EaTqd1EjLNCs8zPG20PI7M3fHfPP4cGqv/BU7Uv7J+EmvPcDcqaH&#10;hl9VdSmQAMg+nTdt616B/wAE5b3TrD9mTT9W+xbVPh9XVY9wJ/dc9jz3PJAJ/Ev7JH2T5l/4Kz+A&#10;j8DfjN4P/aP8MWcgTQdYW7mMUeW8lmHmDHAOMd+hK54NfoR4W8S6b+0j+yGo+W6kutIUjPVX8oA7&#10;s56HPPOcCvkP/go5aQ/Fr9nS60+4mjlktTLCGjBcMpOzBUA7h85/h5HBz32v+CEfx7Txp8D1+HGt&#10;aot1caOzWV99qfDbwATn5vmHz9T36cEEu1yo7Hl//BM7xRe/AH9sTxt8B9Vvmjt7q++36XYzL5fl&#10;xvI3mKo/i+fdng/pzuf8Fsfhz4g0CfR/jV4XtpFvND1SHUrVoH2g7WUtzjkcbz2AUH1BwP8Agoh4&#10;UuP2U/21/Df7RFvdfZdPuL5bPV5E5U27b8Y+Xd94D5eBj1PFfXX7XXgXQ/2lP2Rf7QKRyiXSmCuB&#10;8oVkPJx/wE/me9JDOM1vU9R+P/7GOl+M79Y5pJNLWdpIfmV+wOc8k4BGO2OOOfPfhrHB8aP2fNS8&#10;CawjLf6fHNGsbMcqw3ANjuSF4wcnOao/8Ei/izZ+LfhZrn7M/ioquoeGbySxhhuBh2i+9G3BPJUq&#10;pGAPl7dBneCvFFx+zb+2XfeDr0Kuk643nWuFO1pgx3jcByc7WAGS2PSkTbqct/wTJ/aDu/hJ8ZfE&#10;H7KXxFvLeOO0umGlyyzHL2sjE+WB/s7lXaCzZAz1GfEf+C3f7GWqfBj4m2P7SXwmtZIY5Z/OaWyj&#10;K7GJLrnGD93PAJwDgV1X/BV34Y+Mvgd8U9D/AGtvhVbSC409o5LmaFV+aA7d6tlTxtJ6ZwpJBBOa&#10;+sfhzrfw2/4KOfsUpoN24uIb7RwQryAyRfIwKhVIOf4cZzk5J7Cyjgv+CV/7bvh79qj4L/8ACH+M&#10;r6P+0VtVsdT0+NRiORtwZwDx82Qcc5GM/eAH58/8Fb/2J7/9nX4sTfETwtpnlaXqFx5zeSpxETt2&#10;+vAIPPfgnsK5HwprXxB/4Jn/ALZu28vr2HRxfNFeeTwtxb7uu3oSpPHqPY4r9VfiZY/Dn9vf9ltt&#10;Mtpbef7VpqTWMh2YcsgOPn6DJHQgc4PJwFbUnqeGf8EYf2w7T4sR6X4V8V65C+v6LDIbyGSY7pI4&#10;wQhVSckFdg3Z5YkDA4r1X9kvw1dfEn/gol/wmTaXbz2ul6NsjLS4kgnmn3EqhB4ZY9pbI+6OOlfn&#10;p+xN8NPH37L37bviDw/dPNCNN8JahIzpkF4WCbDjjJ5GfbOMV+kH/BFS2tPH/wAYPFHj1bBWkjvL&#10;e0a9jmErSbLdGOWBzgEgY7c9yaGij6w/4K4+Po/h/wDsraki3SQNDpM8kc6hm8o+XgEgclQpPbt7&#10;cfMn/BsT8LZrD9mW9+I93Zwxt4l8SXd19pUkyXCrIYwWzxnMZGB/Mk0//g5A+KsWg/s/atoOm3Sx&#10;y3NvFYbSpJPmYBwNuBkEr1Byfoa+n/8AgjR8FtJ+CX7EHgjSLBNu3wzBdTAxrnzJUEz54Hzb2YZI&#10;B9aX2QPmr/g40+La6V8GJfCe7zTfaha2UMaqWLN5qEoCDwxUt83YjvX2l4LgubT9kyKRFwyaHC0g&#10;jb0iGSPbg47fhX5h/wDBYvV7/wCOv7dPwl/Z7sElvItW8cxXGoWq3Txh7eGRZJWBHHCAkHkg9B2r&#10;9ZrfT7TRf2eZrO+TCrpoX5uuQn0FHQD4l/4I1fDCW9+IPxQ+L17dyXFxrXjy5j8yQgqsduTEvlcD&#10;5Rhlz1OOgGKg/wCC8PjzUZPhivw6s/Mmm1vVLTToI0VuXlnjXYuFPJGcjuK6X/gjhqlvpXxD+MXh&#10;KCJo4Lf4kXUsSsCpDSRofukfLwBjPXBNeQ/8Fh7uTxf+1l8IfAs95JH9s+IVvK32dVLFEDMMncCA&#10;uOeMknijcD9AP2f9Cfwd+zFY6fOjK1tocEW1WzyIwM9B39uAK/OP4IaG/wAQP+C1Opa0PtG7R/B5&#10;3K2CpD3A4I/hHGMnOSG45Gf061O5fw/8A5rh5OfsQDO3y7hgdPTjt6mvzL/4JczJ44/4KlfGLxjZ&#10;zJNHYWtjZBmXJV/n3KCOOM8YPQn0zSA/Q39tbUJNA+AVxKJirCzkO3HU7cfr0/HHQ18Sf8G5sN7r&#10;vhbx/wCOdSi+bVPHl1ImIQgPJyVA6Dgjrjg44FfWH/BULxtB4X/Z61Rp5yqw6TI7fMAOR34Pvz2A&#10;r5//AODcjw49h+yNbax5k7jVNUvLsmZdvJlZflH8K/KCBgcHOASQGB0X/BebxS2ifsz+Jh9pMYfS&#10;mh5jDKfMXy9vQ8ksBnsCa9U/4JW+Fh4R/Y38GxIvEPhOFpCxOS2zr0HHpwDxzXyf/wAHHfjeXTvg&#10;7JoEDbzfalBAvyhzzIoJ2kc8Z79+5HH3F+xzpUXh79lnRNMiTHkeGbdB0GP3IA7fLwQMY6jOBmkB&#10;+f8A+1ReW+vf8FUPhPpD3s3mW93e3Hlqy7nITAHTjIyoJ7EdxX6G/HeBIv2fJleM7RasXbqQAh4x&#10;juOPXmvzW8U6zN4q/wCC0/hPS0vfLj0/RbmVlhhLbwzeXkjB2qOCD3YgdM1+lX7Ut5DY/s9XCzTY&#10;3Wj7WVvu/J1GSPXHXtT6gfC//BCaOztvGfxTm+zTLPJ8QLtZJjPvE+zOOTxwCFwM9B9C7/gv54pO&#10;geD7O7hm/fJ4isfLVRlh++Q56ccZ5/8ArUf8ECNKe5n+JHiizmH2XUPiBfNDb/3MEDdnqQff3IrN&#10;/wCDggyW+g6S0c0i7vFFiN0ceGx5o4BLAAtkD6Zz3Af2hH3R8Hrm41P9llpL2FWkfR13NjaN2zrj&#10;PHXpX54/sRQWq/8ABXjx5dQwwzSS6FaO00fPltlsDqexP1yCCMV+ivwdVT+y4kgvJpGbR41jmWL7&#10;x2D5tvPXr9MV+av7GLPL/wAFkfGkUvmxpH4biQeZu2n5yR6KMjBHsvbNSM+rv+C2trA37K+v3Msz&#10;SBfD7nEasQW+XAwo74wOnWvQP2CJpB+xHoLv8qt4Vt9ymXd5f7tc8+39BnGK4L/gtbbQH9k3xBGj&#10;RokfhuTasjAE/KehwcHj8zxXWf8ABNkm8/YI8MxSFtp8I267pOT/AKpcZHt6VX2QPmP9i5bOP/gq&#10;r8Sbi1u/Nk/siwHklAHXnHYDPBUZ6En2r1L/AIKewwax8SfA9rc20abfGljgBtpAB4bOeTkoygg4&#10;IFeP/scx33/D2r4hR/aBJH/YVk23zDuJyCO+ABucEevI68+uf8FMdV0WH4reBDrlv5u3xpZrCysV&#10;ZDwQxYA5wPm9crjuMAHo/wC3Ck0X7JdxFbQpIx0G4/drkdEBIyCMcDOQc8cVnfse6Itn+wRoNnqV&#10;hGPL0W0ja3gOAmIgMA855J9Oo+tWP28ZVP7J9xHbXEccn9hTFWDBWHygEYJ6HOPbJqz+z+48P/sO&#10;aTZaomZE0eBGzGARsj5JXt07Zx71IHLf8E6oriL4UeLhe38RX+2NUEctuchF85sKc91HXtkEdCMS&#10;fsMvff8ADQvxKvWtreGJdYCwMRgt+4XLEgno24HOO3HPDv8Agn5djXPgT4mnR47YPqmoxK8YB+Vb&#10;h0XGCece+c9fbH/4J/S3sHx++KyQKfJj1zCx7mLM/wBmj3ZyTtH8IH/6qOjA5nQw1/8A8FWNPSK0&#10;aT7P4QnOVztBkmH8JI6heeDy3+zWt/wWg8H6v41m8D6HoWprDcN4v0mYyPIyqirNvJHOOdgXdjrJ&#10;3rn/AIbWupXP/BWG+1pdIk8iPweFa5achfmuG3BRnBPfOB26Zrp/+CveqXM3i/4d6dYRWMjSeOtL&#10;hkjvsMpUyjcB8pO4gtgjHOPQ0Ae+ftXRNpP7Gd75Rkyulyfu2XfkeSxxjueMDtXlP/BCS3On/wDB&#10;PDRbp4ooHa3v5G2s21y08o3Dd2bqD0PUZFdz/wAFBdcm0j9hvWL+3uFjkh0G4m3SDOwiJuTjrjHb&#10;riuf/wCCPmgQeGf+CbXhaK3MrRyeGhPmbO4NKN7DnsCfl7bduKAPnn9km1XxJ/wXB8beIZ9y3Gke&#10;B4reFFcOro9y5YnnIII7A8ZzjIr0b/g408T21v8AsbazoM2RJcWcCK+SqgmVcE4PQnORg56YIJrz&#10;P/glVosmuf8ABVz9oDWbueFxbppsMQWb5olaPeF256grj67jxmuk/wCDjaX7f4I8N+DIp1jOseJN&#10;Ms1+0TYjUmZSS3B4IB4wcntT3YH2V+xZZXXhH9h3w7pF2IoZrPwdbxstvNvVGWEZAbHOPXvX53/8&#10;E0NSvfGX/Ba34yapPZWrR6b4btbYXEcPz5acNgkngsd5x3257V+m3haCw8E/sxGExwrb2+kqiqcg&#10;BQnTgcYxjHrX5p/8EQdI0TxV/wAFLP2h/iRY3Ekpj1CxsI8xkAKoctgg8kEICdo7EE7jhAfSX/Bw&#10;X42bwt+xH4jhjvoIXbQbhWaSXbndGyhRyOSxwOwPXPSu3/4IheG00H/gm78MlQrK03g63uGuF6Se&#10;ZHuB5HBwdpwecfjXgH/Bz/q1nbfsb3li2oeRNI1uiPvA3ZmT5Tz3AI9wSOQSD9af8EwNKfwX+wl4&#10;E0bVLi3kmt/B1n51xbqFjlbyAWddoGQxJbOBwRxxVfZA/Lf466neeKv+DhH4W+G/EFu1xY2V5dSW&#10;68/JJ5UpMnqcbVHpxgdM1+vn7Xmr2ugfsv6xd3MCtGmns3fH3d3OOcd+McD1r8qfB7aJ4s/4OK7N&#10;ptF+3fY/BM8sN1Crf6K/nOA7kAYBLFMnPUevH6Wf8FNNeh8JfsbeItVMsiRw6XMdyQmRgPKP8ORn&#10;kYxmk+gH57/8Gr2l3Wq3Xxo8ZRXxmtbvx84j3W+1gwQksSFAJYOMrkhdvAGa9l/4ObvGD6L+xbqW&#10;mPLtF0qxY8kOGyensck4PY4PbFed/wDBqHpN9N+zt4v8VvrK3Ed944upPsq2KxmA7EB3Pj5y3DcE&#10;gDgYxS/8HV2rQS/s4WPh/wC07ZJ9Ut1hjMvMrbwR8u056Y6gDOc9AT7QH2B/wRF8P3fhn/gm/wDC&#10;2wvJhuHg+1l2b9yoHTfwSemDn2JOOK/MH/gtXqUfiz/grZ8EfC4t47ieDxlZySLHcBX2i7hPO5WA&#10;A2E/d+bkc9v1y/4JieGtY8H/ALD/AMPfDuvaD/ZuoWPhKzivbEOWEEiwgNH24DZH+PWvyB/bq02/&#10;+J3/AAX/APhZ4MjE07WWtw3IjmuWwojBm3KN4C/czxySvO4ACnED90J54rD4KTSIAFXTflC8jpjH&#10;Pb+lfh//AMEurN/EH/BwJ481vT9Oa3htdGuftDWt18oZ2gH70BfmMjZcpxtY9SVIP7b+PPO0v4F3&#10;6SozeXpnfG7GOhyeeOtfiZ/wQb8Jw3f/AAWV+M2vSRxrNY2NwsZS4WQbZbyMsp5PJ2Ke5Ujbnnmf&#10;ssD9dv8AgpTq6aL+yP4mnNy0JXSpjujU5AEbEkHHBAHDdsZr4B/4NQbAz/ATx/rTv803xHvVMPkY&#10;ETCC3JUHdkjDL1HB9a+vv+C2+sXuifsHeMLm0SFmTRbk5k2AqfKfBG7jqenf9K+a/wDg1K8MNp/7&#10;B83iDzoZP7Q8WX0mUXDBQwXYzbRuIKk9SPnGDwRT+yBmf8HVGs6ZYfsnR2dzcLHLPfW8UK+Zguxc&#10;tgjP+xnoeQPqPrH/AIIkR6NH/wAE2/hbLpNlHbxnwfZNJHHCEwxhVmJwT3JP0Ir4M/4O1NavIPhh&#10;4d0aF2WO51iHcFZvmUBz/dAIyF78Ejrnj9Kf+CZmj6boP7EHw7sNLtpI4YfBtgI0mYklfs8ZHXH8&#10;h16c4p3tED8if+C6VtaeKv8AgqV8FfC8eoQ28reMLORbiSQFFY3iNt2hD8z7UVT0LcHPVf3GRrbS&#10;vg/LtHlpHYHap/h46dO1fhn+38s3xY/4L3/CP4f6lpck8en6lHcSL9nAyqvJIW5b5tpjBHTHbk5r&#10;9xviCsek/BW+jeXywtht3bQcDHbnn86JAfir/wAEqbS38Wf8F/fip4p0mzfy7PQ7iOfJZdhaaEMF&#10;AHIO3eCe314/Uj/grR4nm8JfsYeKL6Nef7KmCqyuwJ28ZCEE/mK/MH/g3z0ew8Uf8FUvj942bXvN&#10;nt5jF5IhRlk8yeQ7t2c5QoykAYOQc5wK/QD/AIL1eLP+EY/YC8XTrqBt5DpUgjcSFcscADgFupHQ&#10;Hil1A+XP+DSfQJIf2XPF3iptJ+z/ANpeNJ3SaOQsJ0VEXv8A3WyMcHoe+K6D/g6murs/sfyQ2z7v&#10;LvrfzI2bC7TKmT98dOMcHk8DuN3/AINVdDOn/wDBO2zvn0f7L9s1+/lMh/5eW+0SDzemR8oVOpz5&#10;Y6V5T/wdheKrqz+E3hvw9HeRrDqGuxLNvJ/dbSp342HJGR3HqOQAbA++f+CRvhseE/2A/hjpKzGT&#10;y/BWnlS0W1vmgVstyeecHnt2r8p/+C2PiVvG3/BVr4K/D+9tDNZx+LrWeRoZQZQouIizYwflUJv6&#10;ZIUjjrX7O/sc2lv4f/Zt8L2sZZkt/D9qu9mZmYCFeTkdT16V+Of7YV14S+Kv/BwZ8IfC0xeZbW+a&#10;V4QzLiSNHeNz+8xjchycDIXnOMVP2gP26sbo6R8KjcLsCw2GVKqAMBRg4A47cV+K/wCwL4tuvip/&#10;wcReNr2yvGe00XwxNatDJGd2Ukj+ZSEXbtdyvI5BzkgZH7RfEB49B+CuoPj5YdLYY+9wF+vPA9ea&#10;/Gf/AIIM6XZfEX/grP8AHz4m2628i6cy2cTPHD5ysJXRiMdEbZ1A+bAzyKLAfqp/wUZ8WL4S/ZL8&#10;TajJF5gXTJfk3H5/kOB0OOfY18H/APBqn4Sth+zL4w+ICJdI2tfELUJg0x+VwvlKrL6/dwfdfz+m&#10;f+C53jS68EfsH+LtTsmTzBo84VZgDH/q25YFWztHzYxztxxXkH/Brp4ZTT/+Cb2iazsKtqGtajcP&#10;x3Nwy4ztHB2BgOcBgM8UAcj/AMHUvjOPRf2OZtEa2WT7fdWtup8xlK5k3Z4PUbD1yCOO4r7C/wCC&#10;QfhCXwd/wT7+F+lT29ukkXgjTd/2VQI2Jt0JZfYnJFfn9/wdha/dzfCHw/4RsreSRr7xFaptSRuW&#10;AYquAMHd9cg49TX6f/sUaZceGP2UvBumXEU0bWfhmzjaOdyzrthUEHOCSMEdvwoQH42/8Fb2X4l/&#10;8Ftfgb4Ee5RYbfxRaTMJFBQOtyGzwuc/IoOcjlcjHA/cHxPAdM+Dl5bCEqU01laNRkrxjHTn8Bn2&#10;r8OvjZNH8T/+Dkb4a2OlamtxJpsk73FuygGMJbTt1LYOR06EbRxyK/bb493i6b8CNanSdF8vTX8t&#10;mxgnHHXj+lDA/Ff/AIIo6ZqviX/gtJ8bPE82kx3EVirRyXE0b+bbs8+VXG0cMA5JOD8lfqd/wVp8&#10;UX/hH9iTxlq+mX/2eaLRpmjZlLYbbgNgMvQ4Oc8da/MD/g2VgufEP7d37Q+vancoZY9Yh+WSFC8m&#10;bm85D4zgBRxwOfXNfof/AMFz9a/sP9gLxvc+fs/4kVyu5XKtyhHUKxH4Cl5AfLf/AAaXC61L9kjx&#10;f4r1FvMuNU8dXk9xNuzuk2RbgeT35/HvWt/wdQePLvw1+xzJo8NqZFv7u3t2DSEYLvtBADD1zzn7&#10;vcHjY/4NT/C0Wkf8E5rXV/s8Ik1DxDqEzSxrlnHnbBk7F5+XGMt9ew8b/wCDtjxbNa/Cbw34Xjup&#10;Nl7q0KzW65YSKvz44+78wU59RjvV3A++P+CLHgC6+HP/AATi+Fnh66a48yPwjaOy3H3l3rv29TwC&#10;3HPSvyr/AOC7fiW78T/8FX/gt4c0uWzuLyz8XWbR2cm2RmX7RAcupbkcFVU4BIIHcV+z37B+g2fh&#10;X9kjwLounIqw2nhWyihWNiy7VgUDBKrn8hX4of8ABUPTNN8ef8F7/hH4ZvLG+Zl1ywaSaCd/lgE3&#10;mqwK8gIwkZgP4eOMnAB+89wTa/CaQpK0QXTDtZhyo29x2OOtfh5/wTNt7jxD/wAHEHxK1q01dWTT&#10;9HuPOjManehe3QL8uNrjKtyMgZBwciv3B8Vt9j+EN0sk2dumEMwydw29exPf0r8Pf+CD2hSa1/wW&#10;n+Ovie3WaOC0t7iOSOZ2VmaS+TDkFyf+WZ+XtuxxjBAP2U/be1xNB/Zj8Uak8jR+VpsjLJEoZkbY&#10;3zAFWzj6Gvyz/wCDTHRrC/Hxl8dRvM0l94yMSvKoXKqocHAA5+c5Hb5eOa/Q7/grb4hm8OfsMeOr&#10;62uCkg8P3ZXy2wxbyXHByOefUHNfDP8AwaReFtStf2UfFXii+lk8rUPHV08MLgjbiCBS3XnOPTsa&#10;APbP+DlXxdceF/8Agn74ieC6WITQpEysoPmbpAuzkdD0rpv+Dc3wj/win/BMP4fhlXdfae14zKwb&#10;d5rFgcj2PI6gjnnNeHf8HW3iC6039ihtPtJ9oudUs0mU4+ZfNHQZ69ecHjNfUv8AwQ+8Kah4I/4J&#10;tfC7RtQjaKb/AIRS1kkhaUOUZo1J5DEHnOMHGMUAfnF/wdUa3d6v8Wfhf4Dj1KYrc+JI5fs8CfvS&#10;VO0GPjlhv+nzL7Z/aP4IQiz+CejRNJv8vR4gzMOSRGAT6H8K/DP/AIOFL6x8Zf8ABTf4MeB73Uby&#10;2ik8RWqzSWZUsN13GMr84IYZPp15PFfu54WiS0+GFukT7QumDuDj93QB+GfxxubPxN/wcqfDTShN&#10;JL9lmaVo5ol2oxiuArDCAnnI5z90YJ4r9xPifdLp3wh1SeQhQmlydeMfIfrX4d/ArSrrxb/wcy3d&#10;3YXMarpOkXMsnloJd4C4ZWLbfLyXb+8eMD5Tkftl+0jfxaL8BfEF5MyhY9JlLbsYwEPrwen0qQPx&#10;S/4IAxW+vf8ABYn4/a1PPvaHzYVeVQxZvtuCAdgG393xwDgL1wa/Sn/gt9qGvaJ+wN4y1Pw9eTW9&#10;xDo0xjlt1+YfJzgYOWxnHTnFfnf/AMGx+h2XiT9tX9obx+LW2bdrKxRyKoEq77md3U8DauQCAAOV&#10;brX3J/wcG+LpPCH7Aniq8tNbSxnbTJEjlfHUjbjkH72do7gsCMEVVwPE/wDg0x0S9tP2EdS1e906&#10;3ja88W3jJcQ3JeScA4JkG3CkHgDJyADxk1z3/B2frF7Z/stabpMFzcBLvW7VWjjXKucnhuOBx+e3&#10;njFex/8ABsP4ci0f/gmb4Z1EafZwyahcXU8lxaxqDcn7RIodyACzgKFJOThAM8V8zf8AB2l45sT4&#10;T8F+ApJLlpLvxJE7WyrlJtqdM9FODxnPU9O4B+lP/BKPw7eeE/8Agn98L9DvdPa1ltfBWno1s7bj&#10;HiBRtJwMkd8d6/Kr/gqzrNv8Qf8AguJ8BfBX2NjcWviBJGZ48Ap5m5lXPXhQQeobdjtX7I/si6Bp&#10;/hD9mfwn4f0lWW2svD9tFAHUbiqxKBux/Fgc9f5V+MPx9vdG+JX/AAcn/DfRpVZDpwkkZmjLDcsM&#10;zqoAUYwV3biTnPbjIB+4HiiVdE+Ed3NIxAh035m/Dr/Kvw+/4IoSTfFL/gt/8bfiGLaW4htYpbZb&#10;ps5gzKq4BJ4z5RIA/u9AM1+23xuvRpHwV1e4dd2zTXG1e/ynj8f896/Gj/g2a8O32v8A7cn7QnxF&#10;C3TQvrqwtMpBhkZbm45yWySNxHQjDdc4FAH6mf8ABTPW7jw9+x/4tvrRsTRaPO0ILHG8JkdMZ+lf&#10;Cv8AwaW6LfH9jfX/ABXfiKSTUPGFy0lxHMXd2Cp80vXEhJb0yoU4PWvpr/gvF4ug8Jf8E+/G00sj&#10;ZbQpwvl/fGVxleRz6HqD+R8z/wCDYXwlaeHv+Ca3hu/i0praXUrm7upmaQN5paUgOME4yFHB7ihg&#10;eRf8HYHifUbL9m3SPCtrP5ceraxb202WO1vnVwrAKf7uRnphuua/Qn/gnt4Rm+HH7GHgfwy/2ctY&#10;eE7OMm24jYrAo3LkDqeenevy7/4Ol9TPjD4ifCH4Vw3Kq+qeNLWFtu1pSjNtJVeuFO0k9OnPWv12&#10;+D+jf8Ir8A9N06NQPs+hou1QV5WIZ5x146/lQB+NPjC8tfjb/wAHLPhPQ7pbXy/C+nTXKs0YaTzQ&#10;JQMEMMMo2kZB43cYII/Xr9tLXV8MfsseJr5kkPl6PKFWJck/uj/hX5F/sG6bqXxA/wCDjD4jeILq&#10;V449E0eZVW5hO6RGYAFdx/dru/PgAbcmv0l/4LG67P4W/YQ8aanaXSxSw6LO0RbHDBMq3IOSD2xg&#10;0AfC3/Bpz4SXU/BfxU+NkunyE+IPGchhvJHx58aZIYLt4wXYdetO/wCDsfx5cQfCbwn8NxZqyax4&#10;gt4zPuyIsMrZK4Pcex7d677/AINM/D0Wn/sBX+ura3aG/wDFd5I0lx912BRSyf7Hy9OuQT3zXhP/&#10;AAdJ6xfax8ffgz4F0y+tW+1eMbdlt7gkFpA6opzuHyAyfN9V6UAfr1+y7ox0P9l/w7pX2KOGSHw3&#10;CrxxrtUN5Izgdhmvx/8A2HbC41X/AIOR/iFdSatJbLZ6DIVgRfNWQF4gvOR5YAYnHJJJOOa/Zjwd&#10;J/ZHwItp5IPLEOhgmKFc7MR9BjrjnHtivxU/4I3+Jdb8a/8ABef40eIS11FGtrLHLuiKiQLIiqW5&#10;4DAEgc+vbNAH6p/8FY/EP/CL/sL+OtZW5kjeLQ5ykkSgurbOCMqed2O1fDX/AAaMaHaw/sgeK/Ef&#10;2a6+0X/jCd7ia4b5JiEUB0zjI42ntlT6mvrf/guVr8+hf8E5fiFcpc+UG0G4VmwOBs98/wAu9fNf&#10;/BphpVjZ/wDBPS41a1im8y68WX/2h2CcsrqNowc7cAEZ77vrS6geU/8AB4Jr8EXwf8B+H/sj+Zca&#10;+G87zPlIWOQ7cdCef5V+h/8AwRu8P6j4X/4Jr/CPRdUsY7eaHwbZh4oZA6Z2A5VskMDnOc4OeK/O&#10;D/g8FvB/wr74d27y7d2tMVWS3Lc+U/Rs/Lxu7HPtX6af8Eo4bO2/4J3/AAlitLKS0VfAunf6HI7M&#10;YCbdSUyQOh9higD8XP8Agttp+hXn/Bc34X2N0vlxyatpbXUtureYF+2ACRwVPyjb2GSi8EcGv6Cd&#10;RUv8L5UWSNt2k/eUnYfk7Z5xX88P/BV/VZ5v+DgX4frd609uLfxFowhmsYz5ozdfKSS33Gb5MA4C&#10;hiAc4P8AQx4nlkX4RXkyLIx/sdiVVxuPyHvzz+dMD8B/+CKGjahL/wAF7viVc2HjDT7yOKLVnuDb&#10;+ZKsitdR4SN9x+aN9sZBJBBb04/aT/gpuzj9iD4gFLu3hZvDd2Fe7cCMsYHwDu45PHPB78V+Jv8A&#10;wQj1XVrr/gvL8SdR02CGS2uG1xbyRWjVkzeoVfGF3KWXaSozl1JzyT+1f/BUrRbrxD+wn8RNKstS&#10;W1ml8N3KxzyKSqMYmwxODgA8njoDQB+Zn/BnxZqPAPxUl+1rIB4jgDqsfQ+SPmyW75I6c4Iz1r3z&#10;/g6rvZ7H/gm/fNb37RmXV7GNoV2/vAbmPPJBPTJ49Pavnn/gz21H7B4c+LXhaTxEsyw6/A8drFak&#10;qP3QUzCX+IPtxtOMbQf48V9If8HS9pfyf8E4tWurSzS4VLy18yNoWLIPtEWZAQP4QSfQAEngGgDo&#10;/wDg2UksZ/8Agl74TntbGS3bz7lZlePCyMJWG9TnnP8AMetfAn/B3Dcuf2g/hnBqUF6tusNw0ckS&#10;Jtc74ty5PIYD7vUEHkdDX6Ff8G1dna2//BLLwLJbSq25LgyR+WVMbGZyR0HXO73znucfBv8AwdvB&#10;Yfjn8JbqSRLdI7qUyXM0b7AN0fzEjIIAXnHJHbsAD9q/2UxZ/wDDN3g/+zbw3Vu3hu1+z3Bx+9j8&#10;ldrcccjB471+An7bVxpsP/ByV4HcxXN+Y/E2k74nhWDyiZZCCCQwkCBt3TJ2lc5Ga/oI/Zum0+5+&#10;AnhS506WJ7ebw/bSRyROXVlMSkEEgEg5yDgV+Cf/AAUAtvDGqf8AByT8PLK9vZI4xqWlmS4F48ey&#10;ZZpyh3YOMkKvQg5z0OKkD+gbxJJC3w5u5JFVk/s1ugPI2V+F/wDwQjFhB/wXI+Oy2ltC1uLW8ZZm&#10;eRXib7ZHhsSbmyfmDZbGWwOK/c7xJb2h+GV5bSyuIv7KYM5kIYfJ1z1r8M/+CBumeHF/4LcfHsWF&#10;rIzww332a8+3PxuvhuBAwHDnDcgbSoxVLYD9Ov8Agtba2l1/wTs+Iv2izkmaLw7dPGsLOrgiJjld&#10;hByACcd8Hg9D8sf8Gk8Fmv8AwT4vpYb95JG8Y33mQswPkt8nyjA6EYbnnLGvpT/gurrX9h/8E3vi&#10;JdZwW0OdVb7Q0bBihxghW69Og69R1Hzx/wAGnB05v+Cdsv2OeFpR4svxdeSHVhJvB2sCgXIUpjaW&#10;G0jpjCgHBf8AB2kLu2+Bngu6El1Ja/8ACWWv2q3jhIjk+9gNLnCcBh0649AK/UH9nC2t5f2a/DsV&#10;pA0Mcnh+IJG/LKPLHXPf8OvtX5Wf8HdGrvb/AAc+H9jBfeW7eLoX8vzGXzNsbnbkD12tg+hPUDP6&#10;n/ssec/7M3hdLq1hhk/4R2ASxWqMsat5QyEBA2rnoOwxQB+Xf/BM3Qrrwz/wXi/aB0671CfzbvQt&#10;PuGia2VFRd5CgewXHzY+YknvXU/8HXnh27vv2Ll1SO5WNYb61aRWA+ZRPH8ueuT199tYX7Di6daf&#10;8HCHxoihu5GkfwZp7ABjtx5ibiRzk575yOfU16t/wc7aBZ6x+wBrE88cbPbwrJGske7JVg3U8ZG3&#10;cPdQRkip+0B8r+B0/tz/AIJ0WemaKZH+1aJarC7LAQQ8ecCNgQeOmflOOeMivsv/AINr7TTYP+Ce&#10;thJpSBYpPEOpjZ5IVoZFuWDxMQedrA49q/PT4X6tZa3/AMEx7GO41gRrP4bhia4htW/hhA3EKNx6&#10;9RtOVDA5HP3p/wAGvFz9r/4Jn6PJLMsxXW9RVbgIMyKLlwNx6lgMA/h1oEj5x/4PAFu1+EXgV1ab&#10;y/8AhJF8yPyT5Z/cS7Tu6AjkYPXPHSv0s/4Ja3MN1+wF8LXg0uSzU+C9PxbyJtZP9HQbcenYeoGc&#10;V+ZP/B4Nfyr8Nvh9p72lxtbxBujlWE+XxDJkFt3GcjAwc4JyMc/px/wS0v11X9gD4U332EW5m8D6&#10;aWjBzgm2TkHuD1z1PeqGfi7/AMF+rK+uv+Cx3wlt/DunTG9l1SwdDDa/PJILyI5ToHOOcZ9BxX9A&#10;WiStZfDC3eePayaWMqI/9j+6D+ma/BL/AILj3sOs/wDBbr4K6SZJbc2+vaexuFt+i/bo8DO758FC&#10;T04b3r988A/Dzc22Tdp/TbkH5fTjP9aAPwB/YR1eTW/+DmfxtqFjfSwN9q1BJrf7Or+coSAMuQ/y&#10;4YKwPJwvIBr9uP2+Z3tf2R/GjLHub+wbgJ8m7B8s4yPTOK/E/wD4JhaVa3X/AAcefEWXQUX7LZx6&#10;iWbywu3L2wJxljjdkf1r9sv29rCz1H9kvxtZ6ghMUmgXCOqrkkNGVIHvg0AfkZ/waCW1jJ4g+MV1&#10;b6Ou7+1LZVvpVLTNHiT5CxOOM5OAOX5Pp9k/8HLN6lt/wTU8XRSaR9q8yNFH7kNsy+N/PTbndkc8&#10;cetfKP8AwaFeHtBttN+MWqaZqv2hk8TxwRxtCUKRrGdkhB7OD06jafTJ+lP+DoXWbzS/+CbHiCKx&#10;Lbrm5tYpAEY5jNxHnlWGPXPPGQQQcUmBrf8ABsv4hsNc/wCCYfhS3s9N8iSzknhuGW32LKyysN4O&#10;47vQnjkHgd/jr/g7ylt7jW/hTp87zBZNXkBWOAksuPm+cnaCMjAI5yecAg/W/wDwbAeHLTQ/+CZH&#10;h+5tbCa3N5fXU0qTStJ+8Mp3MpIHytw23opLDJ618e/8Ha+uanpvxO+E8NgZJAdSeZoVkZQzRtGU&#10;xg8HlhkA43HvjIB+x37G9oth+y54NtYw0YXw3bdVIYfuxzgn/Jr8Nf29NTuNL/4OQ/h3NpfiFJg1&#10;3ZRyQiQt9mG64UqwBODwGA4PAyOef3U/ZY1E61+zp4X1WSLyvP0KBpI1ZiYyUGVyQDx06Cvwt/ag&#10;vdE1r/g5f8GQ+K76/nt7G5tBarpsfltBNiby95JAKmRsuem1sc4pgfvp4tdT8Kr7zvkH9mtuLN7e&#10;pr8Ef+CEuni7/wCC4vxguV1CO4jt59SaT5RwTd4znI+dCTGTyDljj0/erx7M9r8J9QmtY33JprEK&#10;rDd05Aznn061+Cv/AAb82N/d/wDBav4y6nr2khLpJtVZpPkOx3vj15/jXJ4Gc4yRzQB+tP8AwWfj&#10;1J/+CdnxKj0u38yZ/C92qx+XuDZiIweRx+OK+IP+DQc6mP2U/GCSwqsH/CWy+U2w5I8qPuD6huoH&#10;T8a+1P8Agtvc2lp/wTl+JFxezKsa+HLlm3KTkBCTzkYPvzj0r5C/4NGYdLH7E2vSWgulnbxfdNde&#10;dJmMvtjGYx2GwLn/AGgaAJP+Dtm9a3/Yr02z3BVn8QWoztfkh92DgY7ZySBx64r63/4Id2Mtl/wT&#10;O+FCXBVpG8I2hEkcm5XUx5UjgY4/l3618lf8Haj2r/sV2ME9ojN/wkVn5M5k+43mDnGMn5cjt1z2&#10;wftv/gkxpr6R/wAE/PhdYSX0F0yeDbH/AEi3zsf9yvzDqeR7+tAH5Cf8HMsNxq3/AAUW+DOmy6e1&#10;ykurIgtYZtzuPtNpuUYGQT/QV+8fw1jSy+FOmpb8Kmlx7QrA8BBj0r8K/wDg4+024X/gqF8BWv5Z&#10;Lezm12323Sxh8N9ttM8ZHIGMj0wa/d7wuDF8O7ULhmGmr1jCq3y9cdgfTtQB+BfgLxHc6t/wdAsk&#10;eoPKtus1s0bBGwgsy7RjG0YViT3IC96/eD46RNL8F9cjjuvIb+y5Nsvk79p28HbkZ+mRmvwm+ATW&#10;Grf8HPWvSazpVlIsMMnkLe2+6SN1s4sSxgqcODuOeDszjrmv3Z+O809v8G9dltFUONLk8sMpKn5T&#10;wRxxSA/D7/g2B0uOz/4KNfH4289wVhnaJhLa7VI+3T8/eO1gR0yTgnnrX3r/AMHIUdtJ/wAE1vGg&#10;uLRJGGmsY2kUHByO/b6+uBXwz/wa06o+qfty/tBTXjC4kbUPOF08JR9zXlxyfTdjp2I96+4P+Dkr&#10;TtNv/wDgmr4wGpW8jiOx8yMxqeJFOU6dBu259s54pgVP+DZhXh/4JieE0ntUjYyXDMI7Xy1YGT5X&#10;zuO4lcZOBls8V8N/8HaqlPin8M7i4nu4kXUZFjmit2CJ03Hd0L8AqMjIBwOMj7b/AODYifT5P+CZ&#10;HhlNPhkXZeXQk85SuHMpLYyPu5yQRwQc96+K/wDg7L1K8tfi58LYotTgt4/7Y83y95ZnZMYkKgdE&#10;3Hpz+89+AD9iv2LVS+/ZK8JSpf8A2gXHhq3f7SrbvMzCvz5HBz1yOD2r8VVg8OaF/wAHMulxy7lW&#10;a3ZvOe6UC3lKyHjK/LkfuyD/ABMxzzX7Zfsd6h9u/Zf8M3LRMP8AiQw7lkbDZ8sHDZJIPryee5r8&#10;TfG2tzH/AIOdNBks5oVZYxCpNnG+/McxweRhjn7x+bPGKAP1l/4K4aTe6x+wJ4z0vTtLt72STQZk&#10;WGbDI3yHgjHI9hjtXx9/waTwT/8ADDOpTm4tJFbxTeD93a7ZEwR8ruG+Y9CMgYDgc8V9jf8ABWf7&#10;TJ+wD42+yrI3/FPy5VI8ufkOB3wSRjv+NfCv/BojDJF+yt4okKR/vPFkzblB3EeWgAOVABBBPBYk&#10;MuQMcgHjf/B2l4Xtbz42fCfUrdLd7ibU5LZrWZSvmBzGQfvAFeMMeMZFfs1+zLY2mn/sr+HrSyn2&#10;wJ4bhWKSPIAQQjBGeen8q/GP/g7k0e6h+Jvwy8RroYVI72WE6l5mPJ3YYKQASd5RjnIx5PQ7q/Yn&#10;9jl7LUP2SPD32bUvtqt4fj2zeezGQeVwdxAJJHOfU1IH4ofsVXCw/wDByl4wls9ajKyXF2rxSTus&#10;jApG25TswQm0cccEY3AE1+i3/ByEZZ/+CZXjCOC42s9nuWMSAmXBUkYwScLlsjHSvzl/ZI0q6j/4&#10;OXvFH9nxNCkE90ZEknSRmzBEFb5jnHQkr09sgV+in/ByQlm//BMbxh9rs5ZoxaKfLWNWwd6bGOSP&#10;uuFbI5wG7EgjAwP+DXTwvqPh3/gm1pa6lo9xZtcatdTeVcMx27pSRjcAQrcSbexc4OMV+eH/AAct&#10;eEZdV/4KnfD2xs/ti3WpwW8cZW1Eu4C5TaVG4bzuLArnIwD3Ar9Bv+DWHVk1H/gmlpcAu55DBrV9&#10;GPOQZUCYjbkE5AOcdwu0YAxX5/8A/BzbpbeKv+CpXw18Nte+Yt5a28C20zPGql7xRu34OA+QMjkb&#10;OnQtQH74fBqw/s39nbRdOeUN5Ph6JP8AVFBjygOmTge2emK/nc/Yb1FR/wAHI+pT2+qeWzeMNXRZ&#10;kwisVhbK/dOFIUgDr0Gc81/RH8JPJi/Z20VTdjaPDcI86OZjx5K8hiAfxxn25r+en9hKO3X/AIOS&#10;tTa2kuCJPE2qSeW1x5m9jAHYMxYZUZLLnOCqHGRwAfu9/wAFKvEd34S/Yh+IGt6c0izQeGrp4ZIW&#10;w8bLCzB14OSMDivyH/4M6rvxFdfED4tCW/meyitdPAjaUhBI7Ts3GOSQM/hX63f8FQ75bb9hL4kE&#10;yOp/4Re6Ct8uFPlnltxAx9SK/JP/AIM4f3XjP4uSf2NJuaDT0W+2rtP+tLR8tuyPlbgY5680Afan&#10;/Bz/AKha2P8AwTH8R/adTaESXltGojyCWMyBRuHQMSFORhgSvGc1yP8AwaaxTJ/wTfkklldh/wAJ&#10;ZfCNTwIx5mdo5PX72eB8/TjJ2f8Ag6VmeD/gm9qjJaabJ5mpWsfmX1sHZMzJnaSDtbGQp7NtPaov&#10;+DV2Pw0P+CbNtdeH5oZGk8R34utloqSo4mb5JXGPMYArhv7pUdgAAfLv/B4w94svwnC2d21v518Z&#10;nEH7gNsQRlmzy53SbRjorH0z+o3/AASQtP7P/wCCcnwjtXtGt3XwPp/mQAbtjfZ0JC8nI9OTxj0r&#10;8of+Dx3V9JPjL4RaH9jVrxYdSmWbyTujj/cgruxjDHbwM8o2cYGf1c/4JJ6Yuj/8E4vhDpyptEfg&#10;exGzH3P3K/KeB06fh9KAPwt/4OBYbWX/AILV6DDpC6nLeTTaLHIijqGusLHBgng5bI7u7Z5Jr+j/&#10;AMGJH/wq3TYVWSNf7HiVd6/Mo8sDp3I/Xiv5yv8AgtxrOoyf8F6fCsGq38V9a2uteHVhsLpHEUSv&#10;dLuU70Iy5ydwBx8vdK/o60qdE+HlvM0yADSlbzHUlQPL6kY5Ht6fUAgH83f7FR0Yf8HKN9dWd9G8&#10;P/Ce6s0K29r8sshibMePM4IJOTk/MuQB0H70/wDBS+e2t/2FviVc3lklxFH4SvHkE0mxEUQsdzNg&#10;7QPUggd/f8HP+CfNzp+pf8HI2pXWiX8MVk3jDWF8tJJcTKsZBjXMeeGAYqQFAUgEgDP74f8ABRPU&#10;rjR/2JviRqVnp/2y4t/CN+9ta+c6GaQW7lUyisfmOB909eh6UAfjj/wZ1Sae3xZ+KzSrZ/aZNNsf&#10;LVQfOVQ0mc88Ic/LxyQ3px9kf8HVcKv/AMEx9SkmR9sfiDTTujbmNvtKbTjHzKT8p5GM55xg/F//&#10;AAZ5Pt+PvxegW18mNtFsWjVpGzxLN8mMYJXI5JB5PWvtT/g6o1W70z/gmFqgtJZ4/tHiLTYTLBMV&#10;4a5TcjY6qy7gRnB6UAZf/BqJY6MP+CcDX2mWTQtN4uv2k8yYOxYMFzkAenpwCBzjJ+df+DxDQdNb&#10;S/hZrf8AxMWuvtt2gVGAtwpRMs3ynnhVUZAyznngV9Df8Gm1lNbf8E25pnnhaObxhfMgjuGY/eX7&#10;ykYUjp8pIIHY5rwP/g8U1G1h8LfCfSW1HWFmm1K8eO3hucWMipGmRKgcbpQWBjYqSAZACNxoA/Sb&#10;/gj1ZXWlf8E3PhLY3qOskPg+1XayhHACY+ZRwGA644z35r8QP+Cuetta/wDBwLo6WWslVh8QaAr5&#10;PFvIxCkDIOGYYYHqC2eD0/cP/gkJPJd/8E4/hPdSWTwed4QtXWOS5adtpUFSXcKzEgjlhn1J61+F&#10;P/BY6LVZv+C/tjHo/h99SuP7Z0BrewurpAJiGUkKdwCgEEhSQcj3GQD+k7S7i3k+HUFwZt0Z0tSX&#10;YjpsHJ7elfzf/sQ6baXP/ByNqEmuTvas3jzWJLOFtPH79gr4Th/k+TLbsnOOVG7Ff0baK96/wjtm&#10;lijjuP7FXckaqyhvL6AZAxz0zjnr3r+bn9gtfEOo/wDBxreebewrLF8QNaEgljEbSQr5gSNVXcGZ&#10;V2cEjIQ8g4FAH9A3/BQaztb39jjx/b3mow2cf/CN3JN5cR7lg+Q4kYZHAOCexGR3r8a/+DO2wtz8&#10;Yvihqshs/M/su3ihG4+enz5bpxsI6H1Uiv2X/wCCgN+NN/Y2+IF89rNcGHwvdutvbzPG8xELHYGV&#10;Sw3fd+6evSvxa/4M9fEsVj+0F8TPCctjcRyXGg28qT+a5STbLgoVxtBXg5PJz2xQB9uf8HVbOn/B&#10;MXVCYt8ba/pwkXzNoH+lR7W6HJB+nyluexh/4NUGX/h2dapHBJHt8TX25JPUyZ3DgYU9e4PUHqKd&#10;/wAHWCKf+CY1/JLCrIviPTcN5KM0b/aUwQSwIHUHAP3hmqn/AAakatbXn/BONtKg1Ce4+weKr2J/&#10;Ms44xC+QzRhkkYyAM2QxCkhvTAAB8q/8Hi+sWS+LPhLoTWa+c8WpTfaJITuAAgGFbOO4DAjoFx0r&#10;9Tf+CPGqQan/AME3fhPd28UKZ8J2xeO3UhVbbkgZJz6k9MnivzR/4PGZ/DUXh34U266Na/2pLql4&#10;3275RMsawjKD5csjFgT8wAKKcEnj9EP+CGtxp8n/AAS1+D/2C0WFB4Rtg0a4BV8ZbIAGPmLHHbPW&#10;hAfix/wcKaz4c8Mf8FrdD16XSZLv+z7XQ7i9hRhELhFunYKpwcOMNljx04G05/o38DahDqnwl03V&#10;LaBY45tFjkjUE4wY89cf0/lX86X/AAcW6he23/BZzw9Nb6pDYyWul6KYbh9Sn2xlr2Q7ydo8vryE&#10;J4GeO39E/wAPZ2f4OaTKyszHRIty+YWyfLGRuOM89+9AH84P7F2uiL/g5LvpEvdQnWX4laxaia3b&#10;a8SqJFCscMdqBNvOPugHrX9DH7aNtfaj+yr44sdLjWSebw3dRwxtHuV2aJgFIyMg5xjPOa/nl/Y6&#10;0TW5v+DkG9SfSLXzI/iVqksyraxOIk2uwfG9QjEFdzDJy5GCWr+ib9qie5tf2cvF01oQsi+Hrra2&#10;4Jg+WehPA9qAPw9/4NArG4i/aF+Js00MyyQ6LbQspt8RnEh3ZfP31O3jBOG5PTP6Cf8ABy/BNN/w&#10;S28ZtHbWMhVrX5rz+H/SYslf9rGcE8Btua/On/g0K1O0T9qD4iaTIl408/h63mJiEX2dB5jbT94O&#10;rE5GFUqQQG27Rn9JP+DkvRItY/4JS/EBmgkle3W1lWONnHC3ULE/KrdAueeMZzgcgA8J/wCDRfTr&#10;W1/Yh8T3oSFZLjxhOW2N80qhEG4j26duvQ4BryD/AIPFbPT/ALF8Ib6SWDzft2ooq/aiJVxFEW+T&#10;Zypwozu4Yrxyc+lf8GgmqWkv7J3j/RIo7hZLXxkWmaQkI5aCPDqNvIIGMk5ypH8Ncd/weJxWg+GP&#10;wrmGq3Edx/wkFz/oqLI0cq+QOW/gXacYOcnd04yEB+i3/BHy7sNR/wCCc/wrudMv5LuE+EbPy55p&#10;lkcjYOCQq8jp0B4weRmvxO/4OMwnh/8A4LJ+E9UMiSMbHR58SK8pXF04C7VOWGVyAMEliM8cfsj/&#10;AMEMNVbVv+CYnwpmn1V7yRPDUQNxIzsXGT82X559+eOea/G7/g50+xaf/wAFXPCd/Y6Zb+b/AGFp&#10;rSSLaxyGYrePhXUPmQjkYbaSpUZx0YH9D3w7vTrHwc0nUPtizfaNDifzl5BzHnPNfzkfs12v/CPf&#10;8HJtzYWuuNasnxGu1AW1K+erxgNEAZCQCrNyWOQDxziv6LPgbfTat8BvDt/cwopl8O27FVjXbgxA&#10;8cngj/Pp/Of4D8i2/wCDmGVvDmk2Mlq3xOPmQyJDJsH2ZS7LyF8xXyxx8wIY4zxQB/Ql+2zBLefs&#10;lePLaA/M3he78vOPveU2CdwxjPX1GenWvwz/AODR3VLm3/ay8daSsNmBJo8bS3DHcxG5/kGHAGSM&#10;g7Tn5hkdD+8f7TFrLf8A7PXiq1htxPJJ4fuFSJrpoQ7eWeC6glQenQ/SvwU/4NQNQ0NP25vHUOn6&#10;O1u0uhfu45NTZvJj808fc/eYboeOCc9OQD9Sv+DiTw4fEP8AwSl+Jym/W2Fnpkdx5xYj7lxEdv3T&#10;977n/A+oFfMv/BobrF1d/sg+MdMkSz8m18XSGH7PcAyHdGhPmptHzjbw2TlSo4xx9Yf8F9rW51H/&#10;AIJT/FyG2tvNdfDcjbfOZOA656fe9dvQkAd6+MP+DPm6mf8AZ5+I1s1s8aR+KU2yNI2JMwDoG4wP&#10;9njOT1zSAT/g8OsLuT9n34a6gkzNDF4tkDxiMNhjbOA2eqjqPc4x0IP25/wQrk0Zf+CYHwrOgvdN&#10;bt4ejYreMPMV8ncpwBwGzgnkgAmvi3/g8FNqf2afhrFNpC7m8att1Jo0YQj7LJlCc7xuzngHPlnp&#10;gGvqj/g3a1KDVf8AglV8NZY42Vo7OZJG2gbmFxJz95sn1JPJ5wucUID8n/8Ag6Bmh/4eZeFY57eV&#10;fL0e1k8tdP2783KgkOJP3mQp6BcEd93H9BP7OjW91+zv4Ra0aYxt4atdrXK7X2+SMbh6/wCea/BL&#10;/g7AHh6//by+Hem6JF5eqf2GyX08UKmTDXEflLjgNt+Zhljndzjv+8f7Kcepf8MyeB11WaN7n/hF&#10;bLznit1jUt5K9EUkAewOPpTA/ATwN4p03wT/AMHQ2pXiapNZi68eS2sYs7cSLO0tkgKNlhgMC2Wz&#10;kNg4PSv6Cf2hNGk8UfA3xFo0Mzx/atHlRZFk2FSVODna2MHBztPSv58NZu7/AMJf8HREq6BqIla5&#10;+IUaXUNxI7NsksE3xksozt++MAgYHXGK/og+KjofhRrBnl2A6VJuYOVx8vr2Hr7Z+hAP56/+DWa6&#10;sfCv/BSPxp4T1G3hjvG0O4gjf7QPvRXHzoOAWB+9wB9z8D+s/wDwcFeYv/BKn4qTLqTWm3QSDJHG&#10;WY5mjG3Axw33CegDknIBFfj3/wAGy0sTf8FU9dht9WW2hOj6gy2vmMWmQT9BjhgpxnPPIIzzX7N/&#10;8Fzba7uf+CaXxKbTPD1tql5Fojta215BBLHv3LjcszAHn0y2cYBqftAfGn/BoQ95/wAMw+OoZdph&#10;XxV+52sSVbyhvRsgAHhWGOzcnJwKX/B4DoF7ffs9fDzV7bS/MS18VsJrgr/qg0DKMHPdsA8f3eea&#10;q/8ABn/dtL8F/iXus5k3eIIz53y+XIPL6DBypBP3cAcgjqa1v+DwCyMv7K/gC/OlvII/Gm1bkXG3&#10;yWNvJ1THzggEZyNpHQ7jgA+0P+CG3hzxZ4T/AOCZfwy0rxnbtFfLoKM8cmdyqRlQ3XkA8nufyr8j&#10;/wDg6TurfTP+CkPw5vtPitbi4ttEhkktLe3xMGF2GXftbLBuwwpzu554/VP/AIIC+KNV8Xf8EvPh&#10;rfavbxo0Oj/Z4jCBh0jZkU8dT8vX16Zr8q/+Ds6y0ux/bn+HF/Dp8itL4XY3FwpYFwt0MKvGABls&#10;Yzyx49XcD95/2e9Uk1v9nbwzqnlyR/aPDtu+24B3D90v3s9x+Nfz1/Dy8s7H/g5ruJNV1KNZpviJ&#10;Iqvaw7opZmth8vEg2qVJ5yecHbzgfv5+x3HbS/sleCIrW6kmjbwnaBZpPvMPIXGcAYI9q/n3trLS&#10;fBf/AAcvtaTwyXEcnxLDPFe3E2Vklt1OAWUsdjHcoxtG0AHaAaYH9D37UNrJd/s7+K4rea3jb+wb&#10;jy5LpWMcZ8sgMdoJwD1ABJHFfhb/AMGmWoSWf7ZnxG0ma40uRptHV/tEXyyS/vm5jXjMTcMDjAwO&#10;mcH95PjPDaXvwf1y3u490T6XIHUtjgoe/b64P07V+BP/AAaxzy6P/wAFGfiFoDaKsA/seYNG0hzb&#10;BLkjyx8uDjgdQeOAeSoB+kn/AAcuafqF9/wSq8dHTtQ+zeVLYyySZb5kF5DuXA/vLlPQb8nGM1yf&#10;/BrJrGnX3/BMvTLCxgto5IfEeoLcC3YZZhL95x2YjGfUYP19Y/4OBngg/wCCXHxNu5rXT5BHpClT&#10;qiI0YYyoAMN/GScIQch9p5xXgP8AwabaiZf+CfGpWzWhj2+Nr794JM+ccRfNg9MDC46fJnqTQB84&#10;/wDB2fNZ2n7SPwLu9Rs5pUT7WVuI7r/UAXFqXTYy7fnABDE/8szxjOf2g+BN1Le/s9eH7xp0k87Q&#10;YXWRZNysGjBznuCD179a/GP/AIO4TpyfHX4D391NNG0cmoDfHbjATzrMuS6ncGGFwMcgkj7uK/Zr&#10;9nd1uf2fvCxCbg3h+3G3duz+6X+dTID8G/8Agnhr3/CEf8HIHjyw1/VYZLi88S6xBDLdRnzS7PvE&#10;YY4OFXOSchtinB4I/Yf/AILCXt1Y/wDBNv4wXVrqzWLR+BNRP2qPJaMeS2WAHJIFfkZ+yP4h8L6H&#10;/wAHNvjS2UQqbvWNUtovItxGssxCSMMIcBgqlSTnc6k4ywFfr9/wVqtLa6/4J3/FhbtNP2L4L1Bs&#10;6lCjwAiFsbw3AUngnsDR2A+Af+DRTVZH/Zx8c6J/oeIfE/mfuZB5p3Rpjevr8vDdxj0rnP8Ag7/s&#10;Nem+Hnwsvgc6RD4kuEuxuG4Sm3PlleeBt8wHI5JBGOc7v/BoYsK/AH4gFbKRZD4lXfcGUlZMRLgA&#10;dsc+md3fmsr/AIO+dZvrP4afCuxgdVjbxRMxO3GdsGQpYc4zzj29qHuB+of7CNpo+nfsc+ArPQoV&#10;itU8K2ghj3A7R5K8fh+HNfiD481640n/AIOa7PVF0+4izr9rGjzbszBogpcseqHJXI4xwOK/cb9i&#10;K9utS/ZG8C3l9JG00nhe0MnlMWUnyU5BIHH4V+Ifiyw0uf8A4Of4Ema4tVOt27kyTLGLiRbVQMFO&#10;MHAO08lgV+XIAFuB+03/AAUQNgv7D/xGfUdSks4U8GX5a6iRmkgAt3IdAvJYYBC9yMd6/Nv/AINF&#10;4b22+DHxCj863e3XxHtWWFW/esI/vbs4PbGVBwR7V+mP7c8sFv8AsfePJ57eKRY/Cd8f38YdF/0Z&#10;+SD1HqOCRmvzI/4NHPEEl78J/iJpC6bHCsfiQvxccZManCpt4AzjIODjoMUfZAo/8He+jMvw2+Fv&#10;ilYyvk+LJopJo+XjzbZGCen3Tx6j2GP1C/YQ1Oy1b9jvwLe6a7vC/he1MbSIQzgwrhiD3PX8a/NH&#10;/g718lv2efh358gU/wDCXMIgJPmJ+zyZGM+nP4V+hX/BK/xnpXj79gf4b69ooRYZPC1sm1ZN21li&#10;VCp4HIIweOopfZQH5Np/bdh/wc9XE08EsaXUMT27yfxwmCPkDaMjepX5ifuk5PAr9e/+CgtjDqP7&#10;GfjxJI4zjwresGnHyofIf5j8p/UEdcg9K/Hz9sK507wj/wAHJ3hC5tbC8lk1SPT/ALYFVQsrb5AJ&#10;Adx3BRGB2O6IDpk1+037TcFtffs1eJBcxSMD4duCscDAFv3J46jP07/nQwPyd/4NDtUc+C/iRoZ4&#10;8vXVc8ZX/Up0O3HfpnvnjPPef8HbHh+C8/ZA8P6yyEva+MLR1kXC4zFOmCTyy/PnaOhAPSvGf+DS&#10;290+w+KfxZ0NZFhmS+jMdjJkyxR/Oud2Ru6bTxkEZ4zX1B/wdJvDF/wTv1J5dHjuc6tp4aZmb9wD&#10;cqFbjj7xUDPXoexp/aA9d/4ID+IrfXf+Cb/gS5t7iSbbpoSR3X+IMc4PcfnX5e/8HM8F54Y/4KNf&#10;DXxfDa+dJJbgxibewdoriI7MDBKjd0B6k9OlffX/AAbH+LT4i/4J26Tp0k9u72F9cQtHb4+T5uAR&#10;gYOPwznHFfD/APwdjaRY6d+038LvEp0VpvMtrtJ5I7oJJMFkgbyhwccYwxHyn1zwL4gP2x/Zp164&#10;8W/sv+F9blZY5Lvw3byMYs/KTCOmSf1ORX4C+A3uvA3/AAcca1DH9qZrzxY+wXI+Z1lt4m45+6AS&#10;V56AD3r94/2DNSTWv2OfAt5bWawRSeF7UwxeYHAXyVxztXIIwfuj+g/Cj9qNdW8F/wDBx3DNJqFv&#10;brc+INNMS+Sw+RoIwEO5MMxcbgRxjAzkEUdQP2s/4Kg+Erzxr+wV490Gw1JbWS68KXaLfGPeYN1u&#10;6iUIfvFSQcHrjH0/N3/g0d8b6hf+E/HHgl3jktbG+Vo22srozruKn5iGU4yDgEHcM4r9Rv2xNHTx&#10;X+yH4k06SZttz4fkVpYVDsoaPBZeDkjP44/Cvx3/AODSbX5LL40/ETwvFcnyWt4pFPmfK+DjBGBg&#10;nqD04bjuDoB0n/B3T4fsLXVfhl4jWyaGSW+uI5byO3DZHl7gM7xgj5jjHzY6jaM/qp/wTm1b/hJP&#10;2JPAd283nNN4bt9zbgQxMYyR14Pbk/hX5yf8Hdvha3m+A/gDxW0twZrfxUsKqIz5W1refOT2IKj6&#10;7vavsf8A4IMeNrfxv/wTV+H10klxut9KWFlvJjJIuCRySoJX0POR34o+yB+Ov7ZOn3n7N/8AwcJW&#10;/iGLQYfJ1Txhp93DbyWbDEUu2FnChxuIaN8Nu7c8g1/RleSDxD8LjcQt5v2jTQysg4OU6/lnv+Pr&#10;/Pz/AMHMmk2vw6/4KXeB/iFF4clWa40m1uPtCtsFx5N458vG05ZdwO7J4kVdvygn96P2evFEPj/9&#10;nvw34jjuUkGo+H4JPNjYsrbo+vIFDA/nt/4I1atP8Gv+C6eueDvEU9xa3M2veINMNrZtvjkkW6Zt&#10;rMQDtwhYMQp4HT7p/Zn/AILmeG7TxX/wS++LVrc6pHZLB4RuboTSKc7ol8wKMA4LFdp9mNfixqss&#10;P7NP/BxpfG6tljtpficvmRw28Yj23savwAQqgGXPGMEfWv3q/wCChHgiT4q/sN/EDwhZSbZNT8G3&#10;0UMnJ2s9s4BwCNw9VyAehPND6AeL/wDBIPxE3ij/AIJF+CLgCOZo/CWwrDg5YK3UEj5iecZ6n8K6&#10;L42azqei/sn32rMfsdxDHdSbXYx7dqFiDnO0ALnOema87/4IE6vBq/8AwSU8KiHzM2um3UDeZnOU&#10;eRSMHJ6g9Dgdh2rl/wDgqT44fw1/wTy8YXVnBJNPNaalBHbNMrMd8O3ac/X68ZqQPFf+DabwFew/&#10;CHWPiVqdrJu1rU7q4WbydqOjPkHcygsoLNk5OCegOc/IP/Bx/wDGGb4mftUaT8MtKTzvKczL5Mn+&#10;sZjsQY9eT1+uOa/UD/gjT4AtvhD+wLpdzJaLbs2hiZnii2NvKAHuO43e2Qfavxd/bUvrv9pb/gqz&#10;feG/tbXEMGvR28h5zEE/eSKTn5sOW6bepAGME0viA/VT9j/wbD8Jv+Cds9witbTSaSI1khUqXXYR&#10;8u4kjo2SCc/QcfBn/BI24h8UftreOvF80Sr/AMVA6NLMwPyx7/m4AzjG4Dgc45r9Hf2jEh+B/wDw&#10;Twks2YQKdHLSNNHtEeUDE9cqRx+G7PANfnR/wQr06fUvFXir4gXdpv8ANvryeZyW2r+5L8Do3zBT&#10;kdOmecUClsUP2nNQk+K3/BXjwfonltdW9ndfaobeQHa7NKy4IGcbti5POcgYr9Zv+Cm/7SGj/sxf&#10;8E79au9OdUuD4dMFnGjfdbytqMCvH39vbH5jP5M+CTD4j/4LAzP5Hlra2KoryS8lfPwWJydpBIGT&#10;yOvcV79/wcufGi5T4K+F/hZpuoSLDcahbeZCshX5BFI3P94EoPbgetHYZwf/AAaufsxXnjf9ovXP&#10;2hdf0SSSz0ey8iyup1+VpWbkrlfmORjhuMHjivvz/g5U+NGlfDf/AIJ/ar4QuNVeG58U31vplnAq&#10;f8fDPKpdRyORGrt16KTg9qP/AAbUfBjRfhf+wnZ+LoLNluvEUgu7q4aIKGyM4yHYPg7hkgYzjHFf&#10;Lf8AwdCftAQeNfiv8Of2UPDfia7F1datb3t9a2wxBLG0jRxiRlbLsHwwQqfuhs5Ao+0B+n3/AATq&#10;09dB/YR8HxKhXZ4diIVsZGYw3OAOcnn3781+O/7Gt5L46/4OIfHup6tZXFw9v4gvYlF58rIIlCjg&#10;g5X5Mr32jPSv21/Zp8GzeAP2SPDfhSV1LWnhmGMfvNw4jUfexz+Q69K/FX/gkfYW3iP/AILo/FjU&#10;Zbr7W1p4j1Z455CzFD9rkG3JxkL93JHRQBxilED9Xv8Agr5qmmaR/wAE/viJNqAZof8AhEb1WWNl&#10;DMDFjA3Eck9ADz9cY+GP+DT7SDB8EPEmrLazR+fqjqzSY2yYYjevy5x/CcseVPAr7G/4Ll+ILPw3&#10;/wAE7PiBdXbxiIeH50aOeRlV9y7AuVIIyzBc84LCvl//AINXPChsf2WNQ1qRFja51CVsMysxG88g&#10;jsRjg9CD3p/ZA8T/AODsK0VPG3wt1Vt4xqVyvmCZvMA2xn5FxtPTrkFTt7NkfrH/AME97gXX7HPg&#10;m9jgVFk8O2sihQf+eK+pP07c1+Rv/B2Zoun23xG+GOtHUpXvZLi9jjRpPljjAhLEAEn723kAYOfW&#10;v1f/AOCa2qWs37EHgi/t5PMVfDsBDbi+7EQJbOBuz7Z+vFD+ED8of2nPil4N/Zl/4LJ/Er9pH4k6&#10;hNb/ANj6BYW+iqsI2zGRWZ9rMGUcxbexLPxgBhXgFh+z7/wUU/4Lj/HW++KfiO51LSfBGoat59ou&#10;oTN9ksoR9yOKPhWYKcDOPvHGcmv0lu/2Ivgv8SP2tPHH7Sfxe8LWd499fRwQ/wBpFWjhjgDbZF3q&#10;dpJbtzjHrmqP7Sn/AAWh/ZT/AGNtH/4U9+z1YR+NvG00K2+i6PoOTBHOxCKHlwQoUEnjLDBUj0AO&#10;q8E/Cn9kL/gg9+yDday9/b3nie6ttr3l4wE99cvwEXaMque4zwOTX5E/s06B8Sv+CrH/AAUlh8de&#10;J7eS8t21RLi8ZYXdI7dXyEAz8o2huBlc5OCSa67/AIKieJvjr4n8AWfxo/aQ8S/2j4m8bKsGh6Tb&#10;xuY7SJ/vGNZGOUVQVDoB88g4G7K/eH/But+xVc/BT4I3Xxl8YWW261pTNGWt9uyPYDnPO4jjn5SM&#10;Yx8tUB9i/tcfF/4f/sU/sf3l3fPDaxaXpJiWNZFjaUIm3auMDJAx271+F3/BL/4LeKv+CiX/AAUH&#10;1D4veL7eOaz/ALSkvbiO6VmVN7Hy0X5s4UDHUgAEHivoL/g41/bH1vx7470n9mbwFq6yR3iuNSsY&#10;H3Nw67D6YJ3g+pXnBSvuD/ghb+wnpv7KH7NUPjfxTZxprGq2yzXEj8mNcb+uP9o54z2zxU7ID0X/&#10;AIKj/tQab+xp+xzrWo2QZLr+zGit7eGQq3mOuBk+5PUg5/PH5T/8EAP2XPGn7UX7VWo/tTfEAPd2&#10;9rfNO89xGSHuMlj8xGOnAwQeKX/g4K/a01z9p79qTS/2U/AbXDWun30QmjWQOk8zE7CAOoG8nr1G&#10;eK/VD/glF+zVpH7Hn7HOl/2vaJa3Taek99I6GNg2053cZ45xnIxjkij7IHI/8F1/20dM/ZK/ZJvN&#10;G0e7aHVtagax0lLWYpIHIIDAg5AXrnBwR+NfM/8AwbJ/shz6L4Q1X9pbxhYET6xJus2lQjAywJ69&#10;CD6euCc18o/8FNvjVq3/AAUs/wCCkejfs++DZLq40XSdQS0mNuwZTKWxLIuGKlFBUbmAOS2cCv3Q&#10;/Z2+E2gfs2/s86H8OdEgVFh09A7RxCNmYqCT04OaXQD84/8Ag5j8V+NvGPwmk8JaGsz6ZYSQXV9D&#10;FJwu2RWyy9xtyemRtU9jX0x/wRI1NNR/Y/8ADqLMsm3S9qor8JyCFyMAr7gcZrw//gvl4WM37Lfi&#10;fVLtGEjWKSs8MgDFQ6kHHGUz94cnkYr0r/ggTfJJ+x14fjgEjOun8icbtjMASnOMJn7vbGOaOgHx&#10;/wD8FhGHh3/goZ8G9WtrCMAazdRyHOxpFLx5U49unAGT15yP1sutRW6/Zna5jQuradmPC4Zxs9D0&#10;I/LNfk//AMFnClz+3X8I7ODTVuJD4iujhlI3ALH8pO7qOo6d+Rkiv1cFwtj+zK1xFNO//Eu3RsOW&#10;OF4Ydeep70dAPzB/4Iz6vqyf8FCPjlp1xPC0H/CUzSLJEw6l8B8d2YFd/wDtHoOa+qv+C+dysX7E&#10;viq4edl/4lq/NGcruMi4U8HhsYBx/FxjrXyF/wAEddS1vUv+ClnxqedoY1bxJNuhjyVVRN8rHJXC&#10;MOgAOGOO2T9f/wDBebw3Drn7FXjC2uNQktY10ORvMVsL+7w4jP8AssVXt/Om/iA7v/gky8Nx+xR4&#10;ZRJlkX/hHYQuzA6L93HquT044r4k+KumR6L/AMFyvCt9PAu248KHEuHbaVnnCkgNxkkKSeMjqQDX&#10;2R/wRk8Taf4n/Y18NDT5JJI20OFfMkYbmwgGDjuOnc4xya+N/wDgoDcyeCP+Cuvwe8R2t01vcXsN&#10;1byXUeDlfPjwDnPyne2eBgnOR1B1A/TD9q7TLfV/gBcW09qLhZLLyzCyhlYEjKMOhUjjnH4V+fP/&#10;AAbc6nK3gDxBYTtJmLxJdKsDAnysSHOGJJJBODz0GT1xX6FfHtTq37PVxs3Qs1q6qGXO3I4HT6du&#10;emK/Oz/g3ae1tb3x/pP2OdZLPxheoxlyeFuZQCoI4YfMGXJ/hPpR9kCX/gu7Mx+Jvwzv1jVWHjq2&#10;EPnA7cMki9cfKpyVPHVge1fe+lWsl9+zBEjyv/yDlUbfvHCjg/gAM8H6V8F/8F9LyWDxr8NcmOJD&#10;4+tWdmIAJMcucnGAp6ZOcH6GvvjwvexT/suxTurMDpq/eGC+E6H6Adfr+M9EB8Bf8EWZDp37Wvxq&#10;0pTIqx+Nnba1p5ZG7o2e+TkEjuCcDnPVf8HBWmrdfDTSLv7Gs62fiSxnkKqB5Shyu4sc4B3DpyDX&#10;D/8ABHnVnn/bc+M8Y1FZtviz5mWM+g+f7x4c5yv8JzgYFdp/wcLT6iPhFpzaeZo418Qad9pMa/6x&#10;DOq7CPTJBGCDkY9i47gfYXwDaO+/ZLsXDff0WJt2eoMf3+MenI9frz8L/wDBMvVUtf8Agor8ZLBd&#10;OWFm8QRvJsf/AFzGMNjvg5bIx64zxz9qfsp6kNV/Y80l/tAn8zQbd/MhU4k/djkDPGe4zkd818N/&#10;sCW994V/4KcfFazu7eRI7y6t5oJVbMbHyosj2JzkfRh1GKcQPrr9tLR5dQ8c2MiS+Wq27jnPP3PU&#10;Gitv9qWyFx4wtJ5HmXdb8eS5X+716UVIHyF/wVdvo5/BetWEl9NCsjx2nmQAvISxQYXBHPXtwCSM&#10;549S/Zx0Kbwd+zJ5EBjAXTkhGPut8oHt29epHoePD/8AgpDrw1rxRofhm4kK/wBs+I1iby7gICCd&#10;3GSM5AB/2SM9sj6atNOk0f8AZqDRop83ylRg21V/iAGc8Akc9fkx1JFPoiXsfCPxK+KHiLxh+0Fr&#10;nwQmkDabf6LLNP8AMxeF/mVCu4FSQwGeRjGST0PI/sC/F3Vf2YP27z4B1GWS303xUWdWmckCdcbl&#10;AY4Ckd/ZTwCBXVfs7+Cbf4nftyeNrqN45JNNgtYYZOZGi3LI+MNyQd447FRwcZMX/BVj9mXXPg8u&#10;kfH7wgjWN5pN9BexXVq25gPMWOQPgcLtKEjJ4ZgfZ3sPyPtb/grv8E7X42fs2S+KdPtWnaOzV/NU&#10;lQrj51IIzzuGe5H4Vx3/AASD/aVi/aG/ZuuPhP4ivEbUNKifT9UhkHzo6jGdvGFO0Y4A+YjtXr37&#10;HfxW8E/tm/siWtuCrnUNLx5EiZkDFeA4PRvl+o4HrX5v/BjxfqX/AAT4/wCCj954J8RTSWXhvxVf&#10;NLH5mxIluA68EgAKSdy85BBXqckoZc8f6bqf7Dn/AAVGsPEy6tNa6R4xumsbqdY2VAzOFj3EZyGI&#10;UH/fY5wMV7n/AMFRfAGreJ/AOn/H74fQyf2hpc66gkkAAbzFI3jdyQGRsDPbPTINb/8AwWO/Z3j+&#10;OXwLi+LnhBS99pSJdQ3EK7XjnQEo4CgHBbI47n0xWL/wTy/aR8N/tl/sp3nws8WzRtr+l6e1jqMb&#10;QosyzKAu4AL3XacAHofSmI6nwLe+DP26v2O5NGu/LuL6bS2KwiLDF9jZQDHB6c8YGT14r4U/YR/a&#10;C1n/AIJ9ftS6h+zZ8T5pjoV5ft/YslwDtSVjxkHAw27BHTeoz3x6b+yJ8V2/Yx/au1T4HeIr6ePT&#10;/EepST6H5zMyguD+5U4/dgMOAuffvno/+C1v7GWmePPBlv8AtLfDqy23kKGa4vLdtio3DHGzPYHp&#10;xuPHO4UAb/8AwWA/Y5tv2l/havxy+Gukob6zt1uLya3h3McYyDg4wc/eycZGfb5E/wCCVH7bWt/C&#10;3xcvwG8e6pJDasxGlyXDjMbJktD8/A+XO3JAGOnXP1j/AMEnv26LT48/C24+D3xGuDc61bW4s9Vh&#10;KjzJU27Vl55xjOewYZI4r4w/4Krfsja5+zd8aT8VfBkbW+n6hdC5hurXgJKSWDoQcYyD6djjFCBH&#10;6EfED4UeE9em1r4yaDaxx6gvhW7jmuI0yyM5AD/Q4OWHPr7e1f8ABDz4cP4e8A3HiOcNuutQuJm/&#10;d52rv2hQxzkYTcMEjPfrXxH+wx+2fafGL9mbxNY+JdUhj1rT9DNtfW339zNJwwBHyiQLuPOPlYDO&#10;SK/SD/gldoo8Hfs5R30gVV+wtOixkKfmG7Axg4z9MHt1o6DPiX/guBc6J8cP2lfAHwT1TXtSs7Xx&#10;J42t7a8+xqWkkiY7R8ucfKVQ56YXPUV+t3wm8Pt8P/gK1vux9m0vy13e0YXJ46kj3+tfjn41sJfj&#10;L/wW48AaHcSMq6FZ3GrRR/Z3f7S6hlw25flH8eSMZ4By9fsP8dfEMPgT9ni7uzLt/wBHO1s44AJB&#10;HI9PrzntUsD8hPhnokPx/wD+C99mtz50lv4K8Pz3CsiD5JnHl4YYIHErcHnI9hX66/tMeIIvAf7P&#10;94BHuVrNgdrbRgIeCe1fl1/wQzsL34yft1fG79oJ9ZsprcaxBpccawq0jiINtmDgg4OQOBg85JwD&#10;X3d/wVu8dWvg39mPWNkqrNFpcrpGxwJOCdvQ4+7jJ4GehHFNgfLn/Bvzfp411r4s+P4rSZYtU+IV&#10;0be4mVszKqqoYE9fTnkEHrmrf/BVTw9pvhf9ub4M+OLyPda2/jaOB12tw80TqOnP3io9OR6muk/4&#10;Nxfhavg79inRvFItLqGTxFeXWpzJdMpbc8pQMMAEKVVcD05715v/AMFx/F0MXxq+F2m2F1JHdf8A&#10;CyLDaynBUeYOT8vIyMdeuMc8F9QP0L+OGtW1n+znNPZlV32xwhy2cKf1+npX53/8EB4bbxp8ZfjT&#10;8SYnkaa68dNbytKqq+yNE2A8nkb29R/OvvX4vWN1qP7LEqW00mfshGPM2uCVIzk+nPPvXxn/AMG8&#10;PhwReEPiFqzyxtPP8StRMzmLDYBjAJ+vvjjt1pL4WB6R/wAF7dcu9F/Zf19bJk3f2U235Q3zfRhj&#10;pnqeMZweldZ/wQs8OWmi/sL+AvsEO1JNBhmb98ZPnZNxIJPOSW6H0xXh/wDwcjeJbrS/2cNV0uGd&#10;Y/tT28GfLzhWYls45AwCT7Zr60/4JV+FbbwV+yB4L0CC7huvsPhm0ga4gXYk5WFPmAPIzjIyc80d&#10;APgP/gv/AOIjqPi/wZ4ULyTrqfjmxje3j+9KBNnYOnXjHTIzX6YfDCyi0L9n39zH5arpKhckk/cA&#10;H8z9a/LP/gsVdL41/bh+D/gJdRTy7/xrDNLtmZMhJMgHHHOTzycnFfq1Lbx6H8AbhFRt4tgue/Ax&#10;k4AzwOvHrR0A/LP4ERXnib/gtxqd6whaHTfB5jj2hT+8acH0BGPnXjqdp9DX6OftxXq6d+zxclVY&#10;yLp8xVUTJ5Qj1HPPHYmvzx/4J5LJ4j/4Kt/E3WZNP8xbOwtYVumfc3zFmKjn7pxkZ/TAFfd3/BS7&#10;Xzon7Pl68kkarFpM0nEZZlOAN33Wzg8j3xTfxAfLn/Bu9aC6+EviPXDqT3ct3411BppGXGHMnIUE&#10;kbcEHPTO/r1OF/wXs166019BW1SOS4PjHTxamRflDK6jjIwDz1z8oweuK7j/AIN3dHntv2RdP1k3&#10;Mcialqt5cxrHDtwDKQQBjgcccDjHFeYf8F0NRe/+IvgPQ0tvPW8+IdgjfvhGCBIM9wd3YEd8DuKP&#10;tAfoV8OJI4f2Z1e6DQsbBQ21funaPqP6Yr81/wBg/Tobz/grd8RLuK7K+To9qGs41CqW6tkZxnd3&#10;Hp2ziv0z8O6fb2X7OE1tcbYxHp6r8r5AwMcHjpj2r8xv+Cd1tMf+CsfxQvVvmZv7Ls90UjMz4cO2&#10;QScdwOnT3pdAPrP/AILYXS2/7Kuvx3UqxKPD8gEhUt8x74B68+mT6113/BN2zlT9hvwzDNKs3/FJ&#10;24jkTKq37pQOv09Oua4n/gt5eW8P7K+vJdQQqp0F0ZpFBXBPGRjJ5P1GPSu6/wCCdJMP7FXhtZNR&#10;lmz4Utz9oZfvny0+bHv16DnP4H2UB81fsl2+m2//AAVD+ICvbf6R/Y9ikcxblo98p6en49l9a7j/&#10;AIKWzaLP8YfAdlqRhXzPHFmFkkQcSfwgdTyeuB6VwX7H0dnF/wAFPPiA09tvaTRbBo5gw27VkmXA&#10;4zncORn/AJZj1rtf+Cog0GP42/DfV72VoVt/HdkFf5mVnww5x6HDHj+HvwKQHd/8FAJrm0/Zflit&#10;5WEzaC/kyIxVlbgKQMjkE/mK6L4cJCv7Fdk06/vGsFO35hgtGxxkjd0OOea5H/gpBqH2X9ka6u7S&#10;+2zQ6HI0bZcFWBByPl69h2yR2zXV+F9em/4Yv0+TUGV5WsFE21QVZvKYknaCAOnA46/WgDgv+CbP&#10;h688M/s6eIhqNvIBJquoSw/aZN25JLqRlIycgYw348Vn/wDBOuAXHxx+LV75c3nyeJCoV2fa+LWJ&#10;QqH0A4z2OcetX/8AgmtdXc37LWtT3Wn3UMrX1+dt8wZsG4fDZHGD8zAdge+Kg/4JzWItPi/8VLtI&#10;5FeTxFI+I8sSfs6cqcn+HHTjPTqaPssDj/g5BbSf8FW9U1FrR1aPwfFEzbUJZvtEh4zz91lJ6DBU&#10;c440/wDgqpe38H7RPwp061WxlS78bWu63vgW4CSE7QO4RWxk8Nzg4OJfgeI7z/gpv4kmmitN8fhm&#10;1Csq7Z2UyzAL0Geg556j2qT/AIKH2X9s/tp/CG0VY2kXxUZ1ilZnBjSCTe2FIJOGAHQASNkEYoEt&#10;j0D/AIKx+IptJ/YV1mTT7czGTw3dfZ41Xnd5ZAYgsPUdeORn26r9gea90v8A4J1eG4bu4lnmj8IW&#10;qu82UcjylUZBPXaMHqT15zXnn/BaTUf7J/Yg1W1jV2MmiSQ+Xb/efcB8vPUkjgda9Z+FPhyfSv2C&#10;rEvJJHdL4RtUaeV8EsIFHmH5QMk84wDkkcUDPmb/AIIn+DNN1X9qb48fE+31aO8luPGaWZZrYeZE&#10;q28bbd+OR8w6HHHvXLf8F8b/AFfXf2hvg58Pba087+0/iRpgeMTIu+NZBuBLnAPvjj5cZ6Htv+Df&#10;6O7l1X40atKlr5M3xWvxCbb5FCqEXZg8jBXIBAO0rnnNeX/8FgvENxrH/BTD9n3wbDNIYX+I0M0z&#10;wQeY0eCmCPlPAGWPGAOexNOO4H6V/E+7TRP2V7ycySR408AbZB/d6gg+3X361+an/Bt3oNzqHx4+&#10;PnjuXVpJGuPiA1t9nltiGAQuwkL7cENuxtDHaU5AyM/od+15rcvh/wDY71G5h2rIdLby933g4ibA&#10;4A79+B7jt8K/8Gu+lXWqfCn4iePXvVmg1X4iXklvEvHlYVd3X5vm4I3c/L360gHf8HQbvd/BfStD&#10;igWRrjWtPjW2Zm2XDeehCvgj5SeuSMY4OSM/oX8AbKDS/wBlWxtfs4txH4ajjMe4Dy/3IGMbmC49&#10;ieMcmvzE/wCDmnxTqVr4k8D+FbSwurtdS8V2MHk2sYaQ/vVfap2lt7GNQoHHHOelfqL4QMem/sve&#10;bLI0YXw+odpFbK/ugDnIB45z9O2MinsB+Tn/AATouI/GH/BeT4n63byX6/2T4ZWz2hE8mRZJ4nYO&#10;Ru+bJyoyMKHB5AFfoZ/wWQ8Z2/hD9inxJeNIqTLpczo3zfwrnjapPOMduvUV+fn/AARlsI/Gf/BX&#10;f47eMNLuBFbWa21vJDLtEkrvIzblCngDy2B43EYJPJFfY/8AwcC6/baP+wR4lhvrP7QsmkTjarDI&#10;baMd+Qehx6g9qOwHl/8Awats7/sDI7PuWTxRqbRBdwwvnHnGcZzu6DGMd+nh/wDwdd+L9Qg8O+Hf&#10;BkkrNa3mqxsxTaCmwqc5Jz/FwPU57Gvov/g2C8I6l4c/4Jy6Be6pbTQ/btSv7mFZIwMxvcOUYHaM&#10;hlOepxx0zXyZ/wAHUs0l98Vvh7oFtOsdxc68qxtHbmQ5wo+7t+fBK4XknHvR9oD9fv2LtHi8Nfsn&#10;eEdDj1JLoWPhi1g+0KqqJdluq7gBwoOPpX4y+LrqDxR/wcj+E7KYW862e7/XQx5GIpT8pXJLA5OT&#10;ggZx7/tZ+zdZXtl+zdodnq8a/aF0GFZjGrBS3lDJGTnHcc5FfiL4X8Nm+/4OTdJS6RrqOFp7qExg&#10;t5SiCRMkh+Oc5HGMn5STRED9zvjbqseg/AzWL+4O3ZprZK44JH0Pf/OM1+L/APwbtapceLv+Cn3x&#10;+8SWPkz2QmI85dykH7bIqlcqAcgNljhiTkZzX67ftlaxY6H+y7rl3cqzRrpr/wCqcK2Nh+7k4zjO&#10;OuMZwa/Jv/g1lX+0v2iPjprtpHDPZya1GYbh2g+1K7SzMS5UBijdudgIbGCTmfssD7b/AODgrxdd&#10;eHP2D/E62ssimTS5lzE8iscowx8hHGMnk4x1yMiuO/4NetJtNN/4JqeH7tLMW811rGoyzDzmZXP2&#10;hgJCCxALKB046Zwc1U/4ObL9YP2E9UgmtGkj2ody7cqd2FOMHjcRnpgc16V/wb4eHIfDn/BMz4b2&#10;yWElt5mkvceXLncGkkLt1RW5JLc5HznBKhTT+yB8Lf8AB1v4vj1HVvBngCONZ7y91yMQROqFvlzk&#10;LyWxllBwP4ueoz+u37KWnv4c/Zh8OWIs5IWtfD0K/Z2jAZdsQ+XAJx04APFfjP8A8HLdld+J/wBt&#10;L4S+H7SBma68RQ28ayTSjLPPEABgrsB74IboQRiv248AiLTfgjBCZm2R6SR5mCpA2e54x9fxofwg&#10;fhXZ61rPxP8A+DkXw3C1vIf+EfeYrc2tuWIj+yyZMg28LukMeegJBzniv3E/ae1aLw/+zzrt9LbM&#10;yw6YxKw53DA7Y5/r+VfiH+yesHin/g5J1WdLryxY6beNI0bKyysIUUq2xjjIbgE/eAJAyRX7J/t/&#10;eIbfwr+yp4hv7y6W3jj02QPPIo8uMberZVsD8Py60dUB+W3/AAa66XBr/wC0V+0F8QLGNvJuPEFt&#10;bxt+9I2rJcMfmbs24HHUY7DbX1N/wcn+JotJ/YL121l1l7Pz7ULuVjmTLDEf3hwx4OM8E/UfPv8A&#10;waX6HcTeAfil49udO/5CnjJgt0rR7GKorFQoAII353dCHUDABrt/+DrHVbqz/ZCt7eOHcs2oW6NI&#10;sanYPMz825TwSMZGMEin9oD2X/g298L6f4X/AOCZHgUWF7DMLy3mu5HjuQ+Gkmdyh+Y4Kk4K4GOR&#10;2r4n/wCDoC/j8U/Hf4XeBrW9hkuLrxVDFBY3DQqkjF1BZpHbKJ8yqeAuevSv0Y/4IheDdM8J/wDB&#10;Of4Yw6RdRTQ3HhGzuDJbxhFdnhVieFHOSQc8569K/Mn/AILk3jeKP+Ct/wADfCc+nf2hD/wlVmk1&#10;nL5hUq99EuSFIHygFhyM8g8A0X94D9tfgxoln4c+Bmm6PaWsaR22jJHGilFUBYwBjBCqOO2B+Ffh&#10;t4U0GTxr/wAHKWk26yweTpdvc3Kw7SV2iKfIUhCNxZ8k/dyT83av3UM0Phz4QzTbm22+msd247un&#10;vX4f/wDBN7xLqPxX/wCDhbxvr9xfWN5b6Xod5aQreXRkmWINFgw/OeQ5O4Z43EHnNJdwP2w/aZ1K&#10;68P/ALPeuXtsd0kOmSHP3RuCkjoOBkfhX5C/8Gwmm3/iL9qv9oD4rXej3CLqHiBYLe83SGNlW4nc&#10;wgccx7k+ZgDzweDj9UP2+tel8P8A7KXiS+itpJWj0uUrbwqpZ/3bfKA2Qe/XNfmr/wAGl2mXdz4J&#10;+K3jFp45LfUvGZMSrCFGQgJkQ7QCp3AbQTt64XPNRA+jP+DkbxA2k/sC+IrZNSW386zZP3kgUEtl&#10;QOo5OSAO5OOc4roP+DdbwbZeDP8AgmX8P007U5bqG+0+S+VpJCSDNK8hXG4hcEkYHpzXhv8AwdZe&#10;L/7L/Y5XQYm+e81K1j2+WH3DzQT/AAnaApJ5I5xjkCvq/wD4IleE73wb/wAE3/hbpGoQpHJ/wiNn&#10;Iyou1RvjD56DqGBPvmmB+af/AAc4+L7Xxb+038JfhXHcTtNJ4qhMlvD/AKxVMkS7lO3AY7zg5ONv&#10;TnA/av4cRHSvg1bLI0kbR6aAzTKNwYJjJ255r8Mv+C30mr+P/wDgsD8E/AFzIlnG3i6xkg1H5SDm&#10;6t+OGLDlSCDgYZT3r909WdNG+EFxI0YUR6a3yR8AADoMUbAfhT8Bmtvin/wcyrfWtst1Fo1ndyyz&#10;W8e4RgWpUOfl42tMBn1PWv2e/bq8Qp4U/ZX8TanKdiw6TKzYfBAVCcZJA/Mj61+MP/BJLTpfiR/w&#10;cBePvHsSyMul6bejzoJE8oM5iT5tpbIIzhex6gEYr9Yv+CvmtyaD+wl40uoxG7rosxEckOVkwvQ/&#10;Kwwc9+oNAH53/wDBpp4J07Upfi38Z31TUZLzVvFX2aaG5iYx+WgMiyebk73ZpnDDORtB7gn6g/4O&#10;VPFt34d/4J8+I7W1imLXVusO6AjOGbDZzIg24OT977p4PQ+K/wDBpZ4OvdL/AGVvEviqd7po9U8Z&#10;XbLnHlbkSKJig2g4Owc5IyCOCCK6T/g6v8cXOg/sVf2BbyS7tS1SzhZY9/CmTcSSBwPkxjPO7B4z&#10;U9QPYP8Ag2y8H2/hb/gmD4FkisY7dr2G4upo1YnLyXDtu5J+8MHHABzXxR/wdY3usXPxK+G+kWt3&#10;mzm11EntQyCN33JsZju3E53DAAAHJOQMfon/AMEN/C2o+FP+Ca/wt0/UXmL/APCJ2r7ZogrRbow3&#10;ln5RkLuwDzkc5Nflf/wcK67rXif/AIKnfBvwP9uSS3PiSwEMEzu0Qd7+BeVLFMHjJ25x64xQgP3U&#10;+AdnLoXwG0S1e0jhkt9FiDww/cUiMcD0HoK/Bvx5cD4tf8HLvhCxud8sel6sm3BGEaKKdlY8/d3b&#10;Tzzk56Hj989BuZdL+EMUzRKrw6Vzt+6Pk7f56CvwK/Yz8SJ8Qv8Ag5NvtVjikkjhe+iZZpQ28LCD&#10;kku2VO7cuP8AZ4HWmB+8vx/u59L+A+uTwyBWh0tzucn5cIeeOc/1r8e/+DYTSr3xH+1x+0R8SL+/&#10;sZGm8RLbiI2wF1GTNcOGciNQI2XhcHlo3+VeCf1b/bx1s6D+yl4qvYL9rZxotx5cysFKHymwwz0x&#10;nPFflT/waW6Rqmq658Y/iTe6VZ7dS8SRxHUY5h5k7qJZGjMayFVC+arDjo5wTmlcD7w/4Lp+MY/C&#10;H7BHjKWe0WbztHuF8t2KgZjbDEhGIAPYDJ6d8jwz/g1V8M61on/BOaz1HULuYx3/AIm1KaGC4s2j&#10;MK+ZjCsVG8HAcNkj5+vYdb/wco319YfsA6+lg8O6S32lbi1WVWGeeoODjOCAMHHI4z2X/BvXBEP+&#10;CXfwvn+zhS2hklmj2k/vZOCMDp2b+IEHJOSQD5V/4O0rvxBH+zjpNnYTt9judes1ulEjgfx7eANp&#10;GQOuD6e/6Ff8EvPD914X/YP+Gei3drHDLb+DNPjMMcZHl7YFG05GcjoevI61+YP/AAdj+MXubXwL&#10;8N7dm8zUvEMXmRiEtkKDhfuHOSQdobnHQ8V+uH7Jfh8eDv2a/C+gRQGMWXh62iEbSbsbYgMbudx9&#10;+c+p61QH4f8A/BXLxB4m13/guj8G9EjVUSy8RacIZLhTIkha5TeoXDbSUAAwOCQeMcfvlltP+Hkk&#10;hfayafncsfT5PQf5/KvwG/aQspvi7/wcl+B9AdbHdpV1ayNHesQjrEks2FyozIo+YdQdoGew/ev4&#10;mXVzpXwk1Se3hVpI9NcrHnAY4PFAH4l/8E8dXXx7/wAHGXxH1e11JofsPh64hCxqZFuVVrcMrnbw&#10;QxBA7hBX7Cftt6nNpX7Mvia7iuxEy6XKVl5AU+WecjkD1r8Zf+Dfyz1H4g/8FjPjl8QTo8ca2cc0&#10;c0c20SwM13tG0ADj9ycnGcYBPJz+tH/BVXxAnhv9ifxteS2/mKNEuC0fmbCw2HgEkYPpkj8ehAPz&#10;p/4NMNMt9a0/4y/E3+3Jrq61Txoqzx3CuxwFZxMGYk72MpDZPIAySenun/Bz9qV7B+wLrGn2mmLd&#10;ea0OV+Xco8wbn5HZST+HB648t/4NFPD8tp+yp408QPHcbNQ8ayNG09qFDqsKKGD7fm5ByNxAI7Z5&#10;6f8A4Or/ABBrWl/sVy6XaadHNDfX1rHLNuIeJROhyMdR2I9/QVPUD6H/AODfvwta+F/+CX/wwt4E&#10;2tceH0uWym0t5jM4YjPBIbn3r87f+DpGQ+K/2m/hH4GOqNDBf+IViZoVBdWLxruxxyN49QcjoRz+&#10;n3/BFzw1rPhL/gm38J9E8QWc0N7B4Ns1uI5uSG8sZw38Q7g85z1r8uf+C8cMfj3/AIKyfAnwG2r/&#10;AGeS48VWqrNEolKlri3CbkDE7Cw2tlfu564IIB+33wn00aD8F9NsN7AW+kovJ3YxGOM/1r8QP2fd&#10;a0nxf/wcx6pPqdraag1nokiWt7b3IU2sgt1IfHyb2Ku0bLh8F89FJX9xYI3034SPFL8xj0s/eXaf&#10;uemeK/D3/gkjo2i+OP8Agvf8YPEMOkWl0ulWFw8d4srZileWNTsBbkMpZScEblUgjcM0B+yn7auv&#10;2/hn9mDxRqs4PlxaPMzDazZUITjCgk/gK/LH/g00MuvR/FzxkkUxt77xg8kMy8RFiFJ+XPy5Vl/h&#10;A4HJ6D9Dv+CtXieLwh+wz421mSdovJ0G4ZXRd21hGTnGDnp/Kvhv/g0R8PeH4v2S/FniO1EIv7nx&#10;lOt15MvJVY49oZexAPHsfepuB6j/AMHQXiC207/gn7renzXdxGZ2gTbAzLu3SrtzgcjdgFc9Dk9O&#10;fW/+CA3w5k+HP/BMf4Z6fPKrSXGgJdTeXMX2PKTIyk5I4LduOeK+Uf8Ag7V1poP2YNH0RZ5I3uNc&#10;tuFiLK/3vlzsOM845GSK+8f+CSvhN/BX/BPj4WaPLZyQmPwXp58mZgXTMC/KxwAWHcgY4qgPyu/4&#10;Ls2uqfED/grd8BvBWl6225vFFvtgSQRtHILmJmIJI4ZcKSP1Jwf2y1J5tJ+DcxiZlaLSmCk8kfLj&#10;ng+vvX4hft1eNJ/G3/Bx18JfDP2GO7j0m6XbBNEJB8yzFsYbIYBAyk4AYKeecfth8cNai0L4Da1q&#10;jzbVi0mRlZoyR0yMjB9qAPx6/wCCFkmpfGL/AIK/ftBfFnVGmt306RdPNvblnt5CJSnLuitkmIsB&#10;gDk9etfa3/Bwt4/i8C/8E5vGksjqrTaY0UYkhDgsxwBgnoT8p9ASeuK+Qf8Ag18to/Ev7Qfx++JL&#10;Ktx/aHijZFfrMv7xRI52bNoZSuRyQNwPBODXsn/B1R4/1Hwr+wbLolosLJqmo29u6ybfutJ838QO&#10;cZxgHOKQHoH/AAbN+Gbjw9/wS58FNPBPG15NdXIabq++4cgjngY6ewHTNfC//BwTBJ47/wCCsHwK&#10;+HE1tBJb3XiWzHlz3DLvJu4QU4wE3DABB5OM8LX6ef8ABEjw5a+Gv+Ca3wptbS7guFfwfZP50G5V&#10;YNEGBIJO1sEbvfPWvyt/4Kv65qHir/gvx8G/D01uLqG11yyeKGNgCrfaSS/K9VMe7HfaQOtMD91N&#10;aCaF8FbiTzW2waOxDDPIC/XP61+JH/BAHXl8bf8ABYH47eI4rOUsytEs1wdmFWdk4THJbaWVjj5c&#10;9C2K/a34z6jeaR8ANa1C0eNZotFkdc4Ck7TxzgYPvivxN/4Nh5Na8U/8FD/jx4q8Q6vYtfrIq3Nt&#10;jEh/0mcK0e19u1Qu0jBIyvNAH6Bf8HD/AIgu/Dv/AATS8cTWuqLbtLpzJ88Kt5gZgCpz2IyDjnHI&#10;5AB87/4NYbXSk/4JjaLJp161xI2t6kbhm3AI/wBrkJQA9MZHsSSRnqej/wCDlgu//BNzxTHFcWsc&#10;nkjatyThxvBYDg/NjJXJHzAHIxWV/wAGuFnFa/8ABLvw/PvTzLjVtQeQRspB/wBJZRnCg7gFAOSS&#10;MYzgCgD5R/4PAfE+g+R8N/C5tXm1Br6SWP5jtRVTDA4I5O4DkE49MDP6wf8ABOHTodH/AGHfhjpl&#10;rbeTHb+C9PRYVCDZiBflwnyqR02jgdK/H/8A4O9r9ZPiD8N9Nis5fOjNxN5yt8oRVyVKg4zgbgSA&#10;cAjNfsj+wbO93+xv8OLqfUIrxpPB2ns15DA8S3GbdDvCyAMufRgCO9LqB+Gf/BVQJYf8HDnw0Gky&#10;QxTTaxo/2gSbQzhrp0KZOVO5QVVSB8zEEgHI/oE8UqR8JbxHjf8A5A7fu9g3D92eMV/Pd/wVFs01&#10;X/g4a+H9vb+Go5ZG13SEmjv7ryYpALpySrCRD5iqSwAfLNsAGTtP9CXiX5vhPdDdvP8AY7ZK9T+7&#10;PPOf1zS7Afz5/wDBBZW0n/guj8QrCLSrm587+2V+1RW/krExvEf5o1JVVbnDZ4IXGA2K/aj/AIKt&#10;wNf/ALBHxHtjEjBvDN5u8y285V/cPgsvcZx79OnUfiv/AMEQLfStJ/4Ly+PLWbxDM7yR60LPbG0c&#10;U/8ApkZ8ltwDEhQCoxhhGxzxz+4X/BRTV7DQP2MPH+qalJtgh8M3byFlDLgQueQQQV45yDVAfk3/&#10;AMGdl/erB8VbTzpVjW/tPlMpC/6s8bd3XPIOOvcZr6w/4OhbPVrr/gm3rk2lRozR3NuZWMpUpF50&#10;e/GMZyMj8cc5xXyf/wAGf62X274utbaJfRyNqVmVvJZFaGSPZJhFAQbXUnLHIDB1AA2nP1b/AMHQ&#10;00kP/BN/WgwVY3uYB5kkpVR+/jx05JLYAGMbsZwOQAX/APg2B1651X/gl94atrrUmuPsl/eQxszt&#10;uRRO/wAmGPAGcDHBA4wMV8K/8HcetTL+0H8MNNfS4Zo41ln2zTfI5DINhG7owxu4GOOea+7v+DZN&#10;p2/4Ji+F5Z7i3lP2q5VZLeILkLKVwx2LudfuE89MEkg18N/8HcOsQN8afhjYTxMyW7zSGMrkP/q8&#10;qMdCcdwO/qaAP2s/Y/eyi/Ze8FJpumLZwL4ZtPKs0kDCEeSvyZVmGB04J6cV+Av/AAUEE2r/APBx&#10;j4JsH0y3tbhfFWkNuu9UJif94WUK28+UCQWDAgh3JxwBX7+fsj6lZa1+zP4L1PToplhm8NWjQrdW&#10;rQSbfJXAaNgrKQP4WAYdwDX4N/t36dNqn/Bxx8P7XUPDE8Tf8JFpiq14xniu40kdsRqm7DA7l5ON&#10;yqSAOWlAf0AeNWe3+Ct+XG8rob9JD/zzPUjn645r8Pf+DfttOH/Ba74+bHv5ZfJvlt5r6RS5RdRU&#10;OGL/ADMchdpHGE5wOn7keL1mX4U36QxmVzo8m1PL5f8AdnjBx196/DX/AIN45dT1f/gsl8etTluN&#10;21bpbiGTT9rAi/2hsx4SMrt29PmDnHfL6Afpd/wXU0S913/gnJ4+07T3tvOk0eZUjurkxK+UIxnH&#10;4AHgkjOeleH/APBqx/aLf8E2dNkvtP06GP8Atq+EE1iqK06iZgHlCgZkHKknkhBnNesf8HAl9pun&#10;/wDBND4gPqkdxsl0aaONreEN+8K/IORxltvofQg4NeN/8GpFtew/8E3reW5sr6FW8SX5i+1W7pG4&#10;Mv34mbhkPquRuDemAwPG/wDg7hv7RPh98PdIGnRTT3XiqNY5JbwKsfyMSdm772eM4PysT9P1X/Zb&#10;S4g/Zf8AC8eoRRxSJ4cgE0VvcGVY28oZVXPLAHgHvX5C/wDB234jMWr/AAn8Pp4fe4nbxIbmG4aM&#10;+WNiqNhGfmLb8egA9xX7Bfs8zsn7OmglLXyduhR7IvLxsHljAIPoP8jpQB+VX7C+r6Xqv/Bwz8ZZ&#10;tNiwIfCFrG3nXDhgwkiJ2Z+9gkKeMDBx059+/wCDmDRYdY/4J6+IjNbiTyrMyKvGfkIcEZOPlKhv&#10;XAyOcg/Nv/BPPUNfuP8Ag4N+M9w2mRNFJ4btUmXy1Jh2tCFKkFlwcMCAQTuzjg19Kf8ABygLT/h3&#10;9rzz65JYtHaMNylV3fI2FyeMsdsePvHzOKjqB+c/wVgttZ/4Ju6bpsepRr9o8PwBriXqVEGckN/E&#10;MbQOwQMAODX6Sf8ABs/Y2Wk/8E4dL02x8PtYCLXL5cOzZnAnZRPgk7S4G4r/AAk4r8pfhpDf6V/w&#10;TSX+ydSVnXQUdpL+6SAZkjxjzHK7QoZlznIGMHCiv1T/AODYiSA/8ExvDssOsT3TSapfvMtwy74X&#10;N1JuUAKPkJ+ZTyCGHTpVAfMX/B4JDPF8LvAMsZXY3iAeYF5yBDLyfQAkD3zX6df8Ey7OKw/YR+F9&#10;tBbW8caeCdOCpazPJHj7OnKs+DtOcjPavy7/AODvzUZD4H+H+mLcSR+Zr2WzdfuxiKTDMmff0PQ9&#10;P4v1M/4JyWv9l/sR/Dexa5t5vJ8IWCtJZzRyRnFugJVoyVK5zjHamB+H/wDwWQvG8Sf8F4vhfpVj&#10;eOstvrWkBd00kaxkXucluNvKkkqSMY5zkD+hQbV+HOZtn/INyWLEr9zr/wDqr+fX/grldw6z/wAF&#10;9vhbpWpxsY4tb0yNkhvY42fddEjD8YzlRzjPQEHkf0FS4g+H7RkMu3T8fKwyPl9en6UAfgz/AMEv&#10;9Mt3/wCDjn4mXunQRyrBb37tdRzMoj3GD5cHbu3DGeDhgAOma/Zj/goda3F7+x543hgu4LdzoNx+&#10;+uJ/LWP5D827HGOvbpX43/8ABJ42f/ERL8XHuNP1Brpbe+ihaOaMwx4kt9wb7xOQgKEEYwc1+xn/&#10;AAUXgmv/ANjnxzY209vDLNoNwiTXUyRxoTGeWZ+AvqecA5xxQB+ZP/BoJJdJ8K/ifp7DTmhh8Wqq&#10;yW77pTJ5K5DH+JAMFT/tHk9voT/g6AtbWb/gm5r8k821o7iBk27iynzVGQB1znYc9A5PGMj51/4N&#10;BtP1DTPh/wDFZb2GzRR4rSIfZ3iZtyw/Mu9SSwB6ckYORkNXt3/B1J9m/wCHeV5JPZ3Em3VrPb5d&#10;wqKrGdAC4JBK84wOcsMUmB3n/Btdr1lrH/BL/wAFx2l7JO9tHNFKZOGVhK2UwGYADoDkEqQSFzgf&#10;C3/B2ZdWzfHn4R2xt/Nk+3SMY/OVQV3xcZbgbumSQOma+8P+Db/V/B2p/wDBMjwXN4VjtUfyXXUF&#10;tJEw1wrGNyVXBVsoVO7klc5JOT8B/wDB2Lq1h/w058IdO/syZrpbqWWOT7R8joJYdy4B3A52YIB4&#10;z0JAIB+3X7Nhib4B+GxB5wj/ALFhCi4mEjquwfeYE5I78nnv3r8Lv2rtOk8Qf8HL3gWz07Wbi1uI&#10;pLeZntVRXDJDMzRsSFyJFXYe2H45yB+6X7Ot0k/wK8PXBi27tIiYjchz8g7qSpPuOPqK/C/41arr&#10;Gof8HPPhVrTR4Ha28tNt3GYlMQtZ3d1I2+YybmYHLA7cc4ApoD95PiHEP+FS6kiXbqRpr7ZwvzKd&#10;vDY9v6V+Cf8Awbqadp0f/BYP4zJbLdTeTcalHHcyFk8wnUGDb1DYG7lgCTjHtkfvR8Vngf4R6sJl&#10;Xb/Zr/KzFVJx0JHIFfgr/wAG39vojf8ABXf4yS6JdT+TGupLD9omLGZft5yc4HO4bhkbgvGfvZAP&#10;1U/4LrW1nP8A8E2/iR/aFz5MK+HLhmkUncuF3ZAA+Y5GMccEntXyX/waIxSD9jHxLK0jFW8X3G0F&#10;x8vyJwB1xxn65+tfV3/BeC/t7f8A4Jr/ABKW6kaNJPDtwm4Y25K8Agg5Br5X/wCDR6wurD9iTXLy&#10;Y/u7rxXcvEVkQg4AXnHK8g8E5/DGQDJ/4O5hqv8Awyx4fW3uYVtT4it2uY5fvEDgFeOSGIzz0zX3&#10;1/wSdtLCx/4J/fC21028iuIV8HWKrJDaeSD+5XPy7VxyfQV8E/8AB3PrEMH7Jnh3SzpUcktx4it0&#10;WZoAXh+85dT1GQm047N719tf8EYGuz/wTb+FX2yNgx8H2XzSRsrMPKX7wbuOhoA/Jr/g5A17VfDv&#10;/BUL4LavaajDbrb6lDIl09qWCt9rtwwO1SWXbgbQD1PHNfvV4KlB+GNk/mqdumLz5ZUDCDsQMD8P&#10;yr8Bv+DiizvF/wCCrPwghGlWlxBc6xaCOO4lYLK/223VkOX4GNvK7Tk+wz++/g5Tb/DCxjcqoTS1&#10;B2knog9c5/rQB+DPwM0qPVf+DnvV2ksLaOSGKaVZYppGUsttGgf5AMFhgYORzyTmv3Z+Od2LH4O6&#10;3cSEfLpbn/X+Xj5T/FkYr8G/2Ub6GT/g5x8TC5v5POLXUNv9nuvMRj9kiJV2bdnIBYDPBwOMYH7o&#10;ftRfZD+z74kGosTD/ZEgkbzhHgbDzuyMfXIpAfjL/wAGtFumt/ts/tAeJ5JLdJJtQLlbe88zfuup&#10;2xwxVl+bIYZ/i5Nfa3/BylcTWv8AwTd8WN50whNptkjhuPLbO4bTnuM9R3B+lfDn/Bp++mxftYfH&#10;KLTLeSGHzkEUP2hHVYxcTbR0zkdmHDZx2Ffaf/BzTPq8f/BNvxMtj5yoyxiaSJUOF8xcghgflOSC&#10;RgjrkYpgan/BtXot3pn/AATE8GTy+Ibi/jufOlgeaQHyl8wjygB0CMCozz8ua+Hf+DsTTJG+Mvwo&#10;1C3vnmn/ALZ2LZkKwyxXBG4c5K4wSB6g5GPt/wD4Np9ak1P/AIJe+C4pQu+3+0RfLJGdyrM20/L0&#10;4IBB5yCT6V8Jf8HXEktz+0V8JdFSC8LSahJMJLPy1YfNGDghdxboVJyODxQB+0n7KMKRfs0+GY2e&#10;T5tAg3faAu7/AFQ4IU4z64r8QvEckUn/AAc0aTNqtxZw5tx+6+zt/pmEk+XEYPzADcC2BiP6Z/b/&#10;APZa0saN+zp4d0uaZ5Ps+hwo0k0YywEY5I/x5r8PPFmn6Y3/AAc16Ekts97axx7vMjs5R9kYRzru&#10;+VvmAbKljlcORtyBQB+tv/BV/UZbH9gPxlcWckiSf2BJ5MlvC7uv7v8AhAHOenTvXwv/AMGid3aL&#10;+yv4qtY7aVJB4qkkkbdJsOUADgH5SxxtJGOI1zkjj76/4KdrCP2HPGEj38Ntt0SRvMmU7QQpbuOn&#10;1Ffnx/waHa/DL+zl4x0GK9dvs/iqTdGZFx80SNwuN2CMcnvnHegDgv8Ag7qXRX1n4YjVLnUId+rS&#10;q8kM37oQ4UuSueXBwVwMDDZOSAf1h/YUbRm/Yx8Jro3mfY28NReXu2AhfK6YU4HHYcA5+p/Kj/g7&#10;j1P+yr34YTWd3Clx/b/mRrcNG0TbFJ3MrKSADtz/AAkHkdM/qt+wVqp1f9jLwfqkdhHCsvhm3dYY&#10;Y4k2qYQcYUBRg+oH0wKnsB+KfwDKJ/wcw3y20OoNKLi5VriWQktmEcnGcJsKx4zjPU4NfpZ/wcQa&#10;adV/4JqeNLV4WKxaVJK0isVdNo4x6ZOFPYhj9K/Nv4SzaZY/8HL11Np2tw2EzSSLJatC5+0P9nJZ&#10;P3ZwDhQ/UAngZPDfox/wcbo13/wTE8aFXZWWx3f6xwDyCQcEds/e4Jx1zRLcDD/4NhZbD/h2noC6&#10;dctN/wATC782Ty2TLiZlKlclQy7QmRywVWOC2B+eH/BzhYJdf8FOPhzA9s9zFJYoJIbi6kRf+PpS&#10;yqS6hOMEFSCSeckAV90/8Gpc27/gnUkBNvHt8Q3h8mOZyykvjcQzNjcAG4wuc4Uc5+Cf+Dm6Gx0/&#10;/gpv8P2it59zW9vNLNJfb02fakAULkmPG0sThc7wcZG40B+/Xwhjk/4Z40NGWKORfDsI2xtEygiE&#10;dCpKY46jIz7Zr+fP9gTTbpv+DjvxAshsbiOHxJqglLSWSsg2bl2rnDMrKATHlhyWIBav6Cfg2Bb/&#10;ALOmhj7F5ePDsX+jhQcEQjI4AHv0/wAT/Pd+wFp9/qn/AAck6xc6favMsPirWGnmWyKqgMDLl1Cj&#10;G4nbnHJbPTmgD9v/APgrPc6pF/wT9+JbaReslx/wi12E+zyBXfMLAqrdVJBJBUbh2r8p/wDgzls9&#10;Vj8a/Fi/+yXAspIbGPzhOwjaQeYcbPukqDyevzgdM1+s/wDwVF1XTfDv7CHxI1vVtOuLqG18LXks&#10;kdnGxkZUhZjtwDtOAQDxjua/JX/gztu9/wARPi1aLeMsa2+nvHbNcHg/vgSEyBkjGWxztX0oA+zP&#10;+Doi30yf/gmtrj6itr8t9bGE3U1yg3iZCuPKBUtnlRJ8uQBkZqn/AMGrNvawf8Ex9Pe2Nuxk8S6h&#10;5jQtJl283+LeoG4ElcLkcdeazf8Ag60ttYf/AIJ03Vxp+uQWtuus2IvLaRkD3Uf2qH5F3ckhtrfL&#10;zhTnjNH/AAafwWkf/BNZZrbWPtDN4q1DzLZsbrZvN+7x/CfvDOD8x9qAPkv/AIPGb1JfiZ8I7M+I&#10;YQ0en6iY9NDTF5MmHdIePLATCjruPn8DCkj9gf8AgmtqUmrfsIfC3UZLm3nabwTp7edbySskubdM&#10;ODKA/wAw55Hevxw/4PDdN0tPjZ8KdYWS189dJ1CJ4/tStMQWhIIj3Z2gj5mKnqgyOh/YP/glzp8G&#10;l/8ABP8A+FFjbtblU8E6eN1nMJIW/wBHTlCCcr6c8frSQH4Jf8Fi75NP/wCC+mm3N9pdtdRjxFoA&#10;haa9u/mXzlUOxR96FCcjy/l/drwfnLf0oWDsPh8jMqgjTAdu9iPuevLH69e9fzS/8Fb7jTE/4OBt&#10;OvNduIrW1h8ZeG2urr7ZE67RPEd5yCqADAKsD93J+9mv6W7eS3b4fxtC5VDpoKsuMj5BzwPTvj/C&#10;mB/Nx/wTj1LULn/g41vTe6arP/wnOvjzLeSdhBGFfy3+YlvuoqsW5O898Cv3s/4KXuqfsMfEtptV&#10;nslXwfftJPaqrSBRA5OwMQpbuMkDI61+A/8AwS31bVbv/g4fu76ykvpv+K315ZLiOzhTfGHdPMlC&#10;oAI2GCGCgkshJySa/fj/AIKZXFrafsIfFG4vJBHHH4NvnLtGJNuIWO7Zg78cfKBk9qAPxx/4M9XN&#10;7+0H8VdSn1Gea5/sOxWRGVtoQySYfdnkkggggYwDkk4H29/wdO23n/8ABMPVsNBlNc087JpUjLD7&#10;QpOwsQd427gq8sAwOQcV8S/8GesGpXPx3+LGqLqcfl/2TZLcwKql2ZnkO4nbkqSpxg8FTxzk/bn/&#10;AAdOw2Ev/BLvWpL6yMxj17TmjwwUxt9oUBxkEcMVBHcEgYJFAGP/AMGoF3p1x/wTUxZzW5mj8XX8&#10;d5Hboi7XDjBbABLFNnJ68H1NfOv/AAePPt0H4RxGazXOpXreW0cfnv8AulHynG/aOc/w/MvfFfQf&#10;/Bp3dSXP/BN+SN/IZYfF19HHJFDsbG5W2sdo34LHByR1Hbn50/4PGNMsnt/hHqslrL5i3l7B9p5K&#10;Rho1OMf3js/JT1oA/S7/AII1QafZ/wDBNH4R2+m26xwJ4PtRGuUIK7PVGIIxyDnv65r8Rf8AgrxJ&#10;HP8A8HB+hHTNBnklXXfD4ZZLWJFuG3qd68EOBnB3ckpj0x+43/BI+90u8/4J0/CuXRZ0mt/+ETtx&#10;GY4PK6JjGMAZz6YFfhN/wV2uvEGnf8HAFlJo2ri3uG8SaAttLPGREpdkXjcxypGAzAAAluCRyAf0&#10;n6PBJH8P7a3WBVZNNVfLjQY4ToBjpjpwPoK/nA/Yyl8ZWX/Byndv4miuI7mbxzqokkhkmX/RhC5i&#10;c7RlhsWPIPy5+gr+jvQxKPh1bxzyvu/std7Fm3Z2ZznJb9c/1/mh/Y3spYv+DjSW2vtS1Cdo/ifr&#10;DRTR6kH37vOYb5Ax/dndwucglQcEHAB/RJ+3VNbRfsi+PnulkZP+EZu9ywbC5HlMTt3kLuwONzAZ&#10;xzX4j/8ABnvAk/7THxQ1GS5mab/hG7RZEaRdrDz2YN97czZz/CQOuc8V+3/7ZEIk/ZX8aJ9mkkUe&#10;HbjKrH5rY2H+HDbj7YOfoTn8MP8Ag0Ae9X9rT4hQQXEDQt4Ti+0Q+WfNQi4Xa5O37py4+9kEcrg5&#10;oA++P+DqKCd/+CYeqXcN+sKw+IdP3R/ZI5TMGnVdmXHydd25SGBUYzXNf8Gmdm0H/BO68nMp2yeL&#10;r07TCF/iA4O3LDryScdBxXb/APB0VpM+p/8ABLDxK8EsirDq2nSMqWrSbwt3G2OOnT7x6DJ6Zrhf&#10;+DS+6t7j/gnpqEEcF5HJH4wvBJ9pZ/LcYTDRZ429QccBlbnsAD5+/wCDxreU+EO7Trcg3mo7bgLL&#10;53+riymcbNvQ9d2egwDX6Uf8ET5VuP8AgmD8HimtwagP+ENtV+2W+/a+F6YcBlK/dII6j3BP5wf8&#10;Hj81qujfB+FrmNZm1DUNsPk5dkEUeW3Z42llGMZO/rxiv0c/4IlJo6f8EwPg/wD2NdQzwf8ACI22&#10;2SFVC5xz90nnOSec7ic85pID8Xf+DjrS73/h8V4X26DZiC40vSRH5jKzSt9rl3b9z52jK43bUzuA&#10;JAY1/RJ8NFaP4O6OrTbiNDhG5SOP3Q/D+lfzo/8ABzjENN/4Kx6JqE17qFys3hbTPnW2T90Eu5/3&#10;UTbMuwPzFTnaXxnk4/og+A9+NV+APhjUMsyzeG7d8yR7c5hByV2jH0wPemB/OD+y1rcuhf8ABxxO&#10;IdPtkSb4razA8bWNmShZZN5TI2rwPlYENgnkFmr+jn9pO1/tP9nvxVbm6uId2g3B863ZgyDyzzle&#10;cDqcZyOOc4P84XwmjbSv+Dk+Sy8Naluil+Ll7CGWDiUeUzNGARglT3IPKg+9f0jfHa3urr4H+Ire&#10;yj82ZtEnEatMIwzeWf4iQBxnqR+FAH8/f/Bp1p2raX/wUI8a2ECXENva+F5YLxZowjbhcYRHXna3&#10;DHAOAVIOeK/Vv/g4evJLH/glb8SpU1KW13aYq+dCspb5pUG392pOGztORtAJyQOa/Jb/AINbtM8Z&#10;2P8AwVC8S2l0tvB5Ph2/TWbabVfMdZBcINoIkJlYMx+ZtwPzHOcGv1t/4OE59Stf+CVfxMvNOuba&#10;Ex6WvmSXUiqu0yICvzfe3AlQvO4sBg5oA+Rv+DPe91if9nD4j2VzeXklnD4uX7LHJcSGKLNvHuCI&#10;fkGSM5XnPU9BWL/weK6ffzfCX4VagsrC1i8RXSyp50ZBZrf5SELBs8EFlU8cEjAzd/4M77yI/Az4&#10;qWrXSlz4qgk+zq3+rBtx1GPlzg4Hfacd8Xf+DwKSeH9nz4Z3Nno81w8fi2QtP9lkZLbMDAPvA2Dd&#10;zHtY/Nv4BwcAH2F/wQCi1OD/AIJbfC+HVZGZl0XEbNJGxKeYxyDGxBB6gk5IPPPA/HX/AIOd/B/h&#10;jTv+CqmiXk2pfZH1jw7p7aldLCcRqJ3QTfKDuIGQQu4/u+xOK/X3/g3vsrjTf+CWPw1s59MurORd&#10;Pk82C837w3nSc/P0B6gDgBgMDGB+UX/B2L4ghm/b/wDBOj6TcxxXmn+FI5UVVjUq8ly21yxPH+rH&#10;3sAYJ7kkA/fv9nm0tbX9nnwtp8VwtxH/AMI3ajzVQKH/AHKjO1eOevHbAr+cuPQBpH/ByqNJbwut&#10;0zfFaO5j8m4mkCmSBJPPJxuOMktngEtnOK/ok/ZMu5br9lrwTPeN+8HhWz847lxnyVyflyMdeec9&#10;eetfzveLdf0y2/4OX49S0PVriGFvixao08V5AN5NvHnlQEEZzyv+8OD0AP6Kv2mjdL+zb4s8nb5n&#10;/CN3BUGRlwfLPQgg59MYOelfz/8A/BqHdeR/wUA8T239r2Kh/C8hWGZnFxLib70Y6bOcPu5+ZMd8&#10;/wBBnx4SKX4DeJVuQvl/8I/cF/Mbt5TE/VvT371/Pb/wa1a1D4a/4KU+JPDOoXVhcTXnh+7WO5jj&#10;EzFo5wC0bqp+Vtx+YMBgjOeKGB+w3/Beqyl1D/glZ8XbaPTpLr/il5naKNkGApDb/m/uY34HJCED&#10;nFfCv/Bndd2Evws+KVtHPdNNH4gg82GSNTCgMAKujbt2TghlxgYByd2B+gn/AAWu0i91r/gmH8Yb&#10;CxmjjY+C71nkkVyI1EZZn+UgggAnv9MZr88f+DOvU7Wb4efFfSPtC+dDrtrK0PmPkK0GA237vO3G&#10;evHfipA63/g8Igdf2XPhzfLbt8vjgo0hQbDm0n4/3upHpzjrX0R/wbPXSXf/AASl8FsrQHbd3yN9&#10;nh2KCLqQHOFGWznd15zXjn/B2/c+G4P2JvCsWr6Z9ouJPG1utuwuhG0P7qYl1DHk4BXAUnDEnhTX&#10;qf8AwbFyrc/8Et/DMyWGn2//ABNL4eTYyFh/x8ON7fO2GYAFhwQ2cjOcUB+fH/B3FcWFj+1b8NNQ&#10;t7Gb7XHot4XmN0yLtWa3YIoDfKwJOWGOvfAI/cD9h7WZ/EP7H3w51u4hWOS68G2EkiLIWG426E8n&#10;k9epH9a/FL/g8DtZbf8AaL+EN+dNhSNtH1QrIqpunxJaZzlecAAckgZ6DnP7V/sO6npup/sg/Du6&#10;0u0jht28IWKxxQXEckaAQIMK0eUI9CO3XHQAH4F/HaG803/g6CjupYWv2k+I1hLGttqgEkKiyjzu&#10;YSfKUw2VLDKjoQwz/Q78ZSj/AAZ1tcx/No8mFbawPydMHIP48V/O3+114c0bTP8Ag5bso7qx8RCO&#10;8+IWkTtcwXAEs0vkRBZUzHnyUKqkincxEcuG5GP6KfiDatefCnUbAKv7zSmRVmJ2nK4wccmpkB/N&#10;/wD8G0lvpR/4Kw3EbX9vD5ei6mbeCSxVnkHmKPk+X90Vzg4I+Ukc4wf3J/4LKWNlf/8ABNb4uW+r&#10;aNHqMR8G3zNayB9sm2MtjKAsp44YDIOMV+FP/Bvi9xYf8Fnf7P0rxJZ/Z401tWuI0by7xRMAuwc4&#10;zkMM44Hc8H92f+CyENnc/wDBNT4wwalcNHbt4F1HzdrqJGXyHyE3ELv9AeM/lTA/N3/gz0udTbQv&#10;itbXN5/o7X1q8dq1u4y2xg0nmFdp5wuAxIwcgcbvTv8Ag7rtpH/Yy8I3o1gQ7PGkSfZNu77Ruhl4&#10;PPGPvA4PTscV41/wZ46kx1T4saa2rI21rGT7CGcGPKy/PjO3B6dM/J9K91/4O3YZj+w34duBq1nb&#10;xjxhbrJbzQq0l3wTsibaSjLt3E5GVVh6grqB7x/wbs6rean/AMEsvh2b6SyZobOSJTZS71KrK4Xc&#10;ccPtwCvOCMYGK/NX/g7rs7ax/a0+FuqNe3zSSeG7rCsyiGNUuEJ2HO7f8wyTgYC8nt+gX/BsjqUe&#10;o/8ABLzw2sctu7Q6ldo629okIXEhHICjJ45Y8sQTk5yfz9/4O+11qH9p74XyzLcG1bw3fG3do/3O&#10;4TQgqCRguONw/ulD3OSO4H7ZfsL6gusfsbfD+9hn84TeEbNlmZt3mAwLhsnrnqfrX4D+PbDWIv8A&#10;g5ljXSbeTUrhfiRZzSJ9ojV7eMWsZJ3BlB8tRuAJyyqAQckH96v+Ce8xuv2JPhtK5j3TeDbFv3GN&#10;h3QKcrgDg9uM/jX4K/tDeGNX0j/g5fhsjbXk0kvxF0m5il0/fHIkbQQEOcnLKo+VwPvKGxyRT6gf&#10;0V/GGIXXwh1q3muPJD6TIHdSfl+U9Md89/xr8Bv+DXmCOD/gpL8QbfTrm6ktbfTp44PtMY3mNbhl&#10;jL5PDBeCBnqa/fj4k2ks3ws1SzVlWRtJdd0ucA7Mc456+nNfz5f8Gz7tov8AwVV8aaHba7qE1r9j&#10;1BFLWzgXO26O2WXAIRsA8EgEue4FJMD9Z/8Agv5pt1qv/BLT4pi10G11CSHQ/MEV55mxVEqFnBjB&#10;IkVQzJxgsoBIBJHzn/waU/Z0/YL10Qyo0n/Cb3hkXy8MvyQ4+bHOQB3z+GK+kf8AgvlNqcH/AASv&#10;+Kz6VqUlvJ/YOJDCqmRozKgcDcQPuk553YztBbAPzJ/waQXUk37Dfia3eXzPK8cXW372UzFD8vPH&#10;vxR9kDxz/g7lkZPH3wNSPWUhkbULxo7Bt+J9rW/745Hl/uywXk5Hn9CCcfr/APstQhf2afB9u0Mc&#10;X/FNWoaOHAVP3K/KoB6Dt7V+Q/8Awd/Wiovwb1KGCOR11a9Ur5kRc/JEQFT/AFuCQclRsztDc7K/&#10;WD9hRpZf2Pfh+JY2jb/hE7NWWSV3ZD5KjBZiWJGMbiTnrnpSA/EL4T6F4e0D/g6D1uzjtbq5VvE1&#10;1Od0OF897ZWZvm5CgksD/eAHTJr9mf8Agqdo0Gu/sAfFPT5tPS43+C9Q2xySyRr/AMe7cFowWTPT&#10;cAduc1+NWk2ugQ/8HSGpWs2t3yRv4k3uIbzIMwskkEZZOiZUMFx94KDg9P2h/wCClOif8JN+wl8U&#10;NDzL/pPgfUowsMyo75tnG1WYEBj2z3xyDzT7Afmf/wAGg0k6fC/4lwtCqqmuw9Y1Df6roT1/Dtim&#10;f8Hfl3dQ/Dr4XxiaFYZPEE7/AGeSE/vmWLhsgbQQGI5YZDMBkCov+DQW9WT4e/EyxjlkbbrkL4YE&#10;4zEMdu+D36jiuu/4O6NJuJf2WPBWrWpsVWLxZG1wLhk851MUigxAnOQWXOBypPYGj7QH6Ef8E4NW&#10;u9b/AGHvh3qeoaTa2LSeFbTdZ2GzyYf3KDYnl/KVX7oxjgdK/G/4qXCw/wDBz7pct/prLG2o2qwR&#10;7fMDD7MRuVZcCMA7iQpO0qzDJr9hP+CX8q3P7AfwxdI4FDeD7L5bWFkj/wBQvADAHA6c+g61+Nf7&#10;Q8VnY/8ABzjobXttH5Z1rT2VVut2z9xgHMbZBHUKcZwAQQeRfEB+3P7cHlP+yJ483GTB8J33KyGM&#10;j/R35LgHZx/EQQvXBr8m/wDg0PvbFoviha2sl+VXUoisc2PKjQpxj5+WIzu+XjaME7jj9Yf22vC7&#10;eMP2RvGmgN9odZvDNyJILe4WJph5R/d73IC56ZJA9SBzX5A/8Gh93cQeOvilpX2uZraNrdo4DCCE&#10;YhlLF9uMsABgNxs6c8n2QPaP+DuLwza3n7Ivg/xK1xFHNYeMowpZctLvhlUopwTn+I5IGFI56V9Z&#10;f8EKPFOl+J/+CZ/w2utKlZootBihOVCkMuVK++CMZJJI5PJr5b/4O1/Of9inw2kaR4HjK3kbfnIU&#10;RyKNvI5y3Ug8E9MiveP+DdbWINU/4JkeB0tzu8m3dGZbMQDcHbIwFXcR3bnd1yc5o+yB+d3/AAUz&#10;T/hEP+DiP4d6xdXGoWCXX9m7rixmCtKBJOB93DYycN1BHAPUD9wfi9pra98BdU01bll+0aHInmcN&#10;nMRGfmBBzn07/jX4o/8ABfCx1vQf+Cw/wR8RW2kR28c89stveI8ZlkYXa7lO9iAAGyoIXlmKnJyP&#10;22v0n1P4KMNhR5tFB28HBaPPY4/LihgfhZ/wa5SWehftz/E7wqNbuYVhikWPT7jcHkC3DLuYKChY&#10;YAOSME8cZr9Av+DkzwlZeJf+CaPi66uXiWSxjiuImkiRtxSVH25b7p4yCOSQAOvH5x/8EAfEOpeG&#10;/wDgsd8SvCTx3EP23U9WSZJJEcjy72T5Xbq3XqpwTyc8V+qv/BebR7fVv+CZPxSWe2Moi8LXUiLx&#10;gOkZcH8CuR9OOaPtAfPf/Bqb4pXVf2GbvRXI3af4iuUH75yeSD90jaB7g/yrwT/g7x8KWQj+HHi5&#10;bG2W4W9mt/tJiUyurIx2btu7HyA4BxgDPIFdn/waNandt8EfHWlSfajHHrSvH5ikRjK8heOfc56n&#10;HarH/B3BpsUn7PfgvUCsCsviyIbmZfMx5M2QB17g5HYc5o+0B96f8EjPF2leMf8Agn98PdS0W3WO&#10;H/hH4U2Iq7d4QbypBOVLZPqM44xX48/8FcV1Hwn/AMF+PAWtXU9nNk6Q9jCt4UeP/SZ+CQflffuK&#10;DPOV9cV+ov8Awb/arNrH/BNDwLNNa+Uy28g2ZGCS27cMHgEEHt1r8wP+Di/w7P4P/wCCrnwy8baa&#10;sHmXFvYuzQqPODx37EbgDkr83ynA6sO1H2gP3K+I1vceIf2cb2GVlWSfRd3yx9PlHGPQDj6fWvw4&#10;/wCDY83PgX/gof8AEbwKYWhEUN1bSNJKgX9zO6lGXdjd0wRnGDjgmv3V8MhfEH7P1q8EzN52gqyP&#10;1P3Bjgjr7Edetfz+/wDBIi1uvhP/AMF2fFXgbT7Dy418Ta3at5khSOMC4cqCA3dNxUEnHGRkfKID&#10;9HP+Dnn4aJ42/wCCeera+32yQ6HdwXqw2r4wVlQbmBIVlAYk9TtUkZOKo/8ABrp4r07Vv+Cflvos&#10;F1JJPp+qTpMk0yyeX+8YgKdzFVwR8p2gEngZNesf8HAmkarrf/BLj4mwWBYiLRxNIqxsxdUlRzgj&#10;7vAOc8EcGvjX/g0Z8fSX3wy+IHw/m1e3P2PV0nhszJ++RXjGWAzypIHPqPrR9kDiv+DvLwbDa+Lv&#10;hT8SIY5PtK/brJZluD8i/u5ANu/5SSpIKr/CckYXP6kf8EoPiFefFX9gL4b+LtRvbe4ubjwxai4m&#10;t5N67vJUEZOeQQc5JPrzXw1/wds+AZNX/ZN8I+PVnjjTR/F0aMrR7mmMsTqFzg4xy3UZwce/vn/B&#10;uF44sfF//BMnwjBYwop01prSZ442G50kYEksoyfpx6cYJPsgflr/AMFnNKT4U/8ABcvw54yudcmR&#10;Zr7Qb64jgaQNCom8vEYI4Vwh4UkBi2R8wz+/XxV03/hMf2ZtV021vHhF94YkjWbyhlQ0WMlSp6A5&#10;Ix7Y7V+Fn/B0PocHgj/gon8OviBYSFprjQYZpoI0RdpgviRt+UbmIYdWb8BX7k/DPX/+Ev8A2VtJ&#10;1x9yfbPC8Uu52DsA0YOSVOCcdx3oeyA+L/8Ag3Skjtv+Ca1x4bvJ33aTrmrWkyyDayFLmX5T78g+&#10;oz+fIf8ABXHTn1z9iefw3o8EjQ3viiG3miYMzSpJHkq+xs9Mrg8EEjIzXQ/8G8tg2jfsp/ETwdc3&#10;rT3Wl/EbXbW4LSZKsly4Pc9xnOfzrqf2qoNKu/hBottdRLczN40sXgG5VLfI23lgewwdw5PsDSe4&#10;HQeErq6+EX/BP5bjUbpofK0PMrbtrBBD8wHJySvQdT+VfiV/wTC8JH9oP/go5qHjeS0lmi/taaeG&#10;aOMqG3S7RlGJxledpzjpX68/8FSviFe/B3/gm7qs2gRxvOugSGFbiNVRdyHAJYcHaWA5zkDHOK/P&#10;z/g2u+COra1491T4k3ljGLf7V+7kkZ8uI13LxnafnBHIJ700B9Y/8F7fiFcfDT9j+fwrot8tuz2I&#10;j4bbHKMLHtxkbiwxxj+H0Y18x/8ABCPw5eaN8GNX8Ty2zKJLO7ljPVZVICnIA49foPRhjV/4OZfi&#10;yt4dH+HNu6sr3yoFSUcbBu3beo43A4JxxwM161/wTN+FifDD9hO+1ATQTSnRlUeSOX3Y+cY6gu2O&#10;ccDnHSjoJnyD+zwtt45/4Kv67d20jySWcdvGsbkKJd7KcHr2cYBBA79Oeg/4OHdWN98SfDPhVJJd&#10;h1RD8sarnCMo4GMEBsenfiuX/wCCci/8Jn/wUp8baxeW8St/akcTQrvMYAkCYyMHI2qc8dDg81qf&#10;8FzNZtda/a18FaRNE2xdZIkEceS+Hi5/DfzkZOT6cvqM/Zb/AIJhofAP7FPhqHeifZNI3L5gMZCo&#10;NoJDHKDI6EnaMZPavxX+Ous3n7bH/BdnT9FOqLcWOn+JLS3h35VYo4SHbCyhMnexbPO7GVJBFfrR&#10;8MPiMfhj/wAE+/8AhIJbZlji0ElZFQtvbktIQuPm7dAdw4JzX48f8EdWk+Mn/BXVvHt0jSrJquoX&#10;x8tHUFHlOPur8uBgjIA4xxS7gf0o+Mbmz8I/CS5lwyxWmlkN6hVj5/HAr8JP+Db25vPiT/wUi+KP&#10;xHikja3ujPPJLBIVDtNduytg5O1gCevXFfr7/wAFOviND8Nf2G/iD4jNxHC1v4UvmSST7oItZCpI&#10;DI2MgfdIP8x+Vf8AwaXeFvt/xC+IHjRrZl2xwxbhGxXqDjcQck8nk/TqaFsB9uf8HH+v6VoH/BNz&#10;xcda3eXdLBbwgWrSr5zzKIw2FIUbwDuJABAPJwDwH/Brk9vJ+w8vlW/K6lcAyeY7c+ZyMEkKOM4G&#10;Oc8Un/B0z420XRP2EP8AhGb6dhNq2uWcVukbJ+8ZX34OVJwAu7gjlQM84O5/wbNWFtb/ALAmm31t&#10;pqRie4kLXCIh83DnPzDkkEEYPI6cjFH2QPlv/g7eisZNQ+FcIuIVu31C8EcDbg7x7IwX/uhQSo5I&#10;PIxwDj9Df2VfiloX7MX/AASy0P4o/ESf7PY+HfBovLpfkGEjh3FV+bbzghRkD5hyOK/P3/g56tn8&#10;e/H74M/CWxisTNq2uMp8xUE4y8Sbg+cqmHbI4BO0kMQpH3X8b/gX4Y+K/wCy74V/Zl1zUDHoKaTb&#10;rqNjbTNGZ40XaELD7wJVvlyAeM54oA/Bz4j/ALdf/BRf/goP4/vvAnw817Wl03WL2YxaF4ZhNvCU&#10;Zs4eRAGbjb95utfo1/wTS/4IofC/9hHwLJ+2j+3pqWlnVNHsWvbfT72Ym3sfk4ZycAsCcAYbJOPa&#10;vpPRZ/8AgnF/wS78Bz+M/FFz4Z8OC3AWEW8KfappD0VAimRyxJ+6px784/L/AP4LJf8ABVT47/tp&#10;6EngDwfp954d+Ht5ewpY6a0EkNzqzZk2NIOu07CfLOACFByRTQBL461//gsJ/wAFQbHVdE0u6/4Q&#10;fwzfJDotrIgdDBE5KtsGFDNgtgHOMDkACv15/a5+Nvgv9gf9kC4vp7hbWPSNHEUYh3MRhgAcc5yS&#10;M/jXzf8A8G+n7FWj/AH4AR/GnxNYtFrGrx+a7TYOxGweNueCVz7DA96+W/8Ag4t/bWPxG8U2v7NX&#10;w+ulvFvrpftSRkMwjUqRHjH8TBTnjGD35C8gPAP+CcPwn8Yf8FK/+ChsnxH8eQNeafZ3wnmjmjaS&#10;FIy5AjG/HAznHB+YnjHH7lf8FBf2j/CH7FH7H+peItQvIrVLPTFtreGNsOWZfLAT8WHXGB0zXhH/&#10;AAQb/YZtP2XP2boPiL4q0n7LrGrW4mkmkXLhevOQCBkkhSDjJ9a+Fv8Ag4J/bMvv2nP2idL/AGOv&#10;hhqclxDZ6tHHqC2lwSjOdm1GAwCVYliD0Kjp8po3A5D/AIInfsw+Iv23/wBsrVf2pPidpTywrq8t&#10;5MxhLQNK53FQWzwBkKOfu4zX6f8A/BaX9tnQf2QP2V9Q0nSNVhg1e+sng0yxV13SSOm1fl7ruyeC&#10;OB2611H/AAS+/ZW8N/sVfsjWaR6dHDdNp/2m9Yn5ncAnJJ9RjpwK/Gv/AIKq/G7xr/wUM/4KIwfB&#10;Pwc89xpej6hHp0cNrDvBl3kPKQFBOAyrzkDBYdWo+ID2H/g27/ZF1/4m/GjVf2ofHehzTQwzOba/&#10;vIyxeRishlBJycktk8g457Z/Zjxn8WvB58dL4GutQWS8DCVI7ebeUAOAzDjA7d+/tnyz4B/D3wX+&#10;wD+wxa6eILex+x6R5t2u0LmTac5I4yemf5Y4/NX/AIJBftB+O/2oP23PH3xM8UazJOt1qhNpbzTY&#10;EUAciMIo+UBc5OM/fznuUwPqT/gv1dJN+yb4kMDBWXS90jYBPUfKe+1s8/XtWl/wb/XNrN+yNoMV&#10;u024WrIY5hhkbaPkLYPB5KsMfLtPXiqv/BeW4tbD9k3xIu5S39hyx8Rltu5Sp47rznPGM8dCKz/+&#10;DdGG6v8A9kzS7p7hplijdCszFsL2Q5zjB5XrwQOwo+yB80/8FoWMP7d/wfvobW6Y/wBv3Ikkt5Np&#10;/wCWXy+occt6EN04Ir9ZrdX1L9mj5FVt1iWZm+7gDO7oePUehr8nf+C2mlrpv7cfwh1YSyH/AIqG&#10;4X9zMwY4MZDAdmXPJGCc8e362eC/9O/ZyVJJl3rYqWfb/FsXkeuaOgH5R/8ABKVdT0P/AIKmfGLT&#10;Z1EMbax5jQJ94bwGJ4wCj5JHYMPfJ+6v+C0ui3utfsaeMLGxKrLL4Zulh87/AFZ/dMShABySAAPQ&#10;/Wvg/wDY6vW8F/8ABbH4iaHJDJa/2hb2rs8zlkZigyCMZ2NnhsYG0dyor9JP+CmEFrqf7LGtWcke&#10;5rrQriNAxHOYiMckANzwSQM46dQ38QHg/wDwbyawt5+xZotmojjXyZMeSRtbkZY8DByORz068nHg&#10;P/BXILpn/BSL4F3ohVWbWLuOMlA3VoOf9w55B+6Rx6V6n/wbdahM/wCyXZ27IqxrNNuK7QCcj5/X&#10;Ochh7V5B/wAFer5b3/gpP8CbIywKE1e83RyNwSXgyOowpGPmwdpGT6E+0B+m/wATr0x/s4yyCVvM&#10;+xsqx9C3A+XPr6fhX50f8G990r+NPiZdW1jNbifxvfOFkAXZ/pMuOB8wYdGGMduOtff3xm1e3sP2&#10;YC0yNJ5liAUlYiSQYAK5UZDjPUevevz4/wCDd6fUfEFx4z8VvcM0N94quZV/0fyw2ZXYuRn+IYyM&#10;cH1yQD7IEf8AwcBJc6p4++HdraIWkk8eW6iANjnypvk465AOD2JPQHI+/wDwpBdt+ydGrK242GXb&#10;IB27cA9Ow61+fP8AwXYe0i+Nvwyt7xRNE3jq3WSEzMjECOTam4dM4JDcEYOMA1+iGmAL+yqMjcP7&#10;PyH4Xd8v3iPUcE+vek9kB+df/BHR4k/bm+M0EMrNC3ist8z71aR9u4kZ+6xGc9jn0GPQf+DjC5uo&#10;PgbZNZQTLGniDTjPNBnzIl+0KdxH1UY9i1ec/wDBGi6sJP22/jLfS3MM1w3jCVPM8wEj5xwcHG1x&#10;sYDPDKfQ16v/AMHEthYj9ma6vpd0M0d/aNblFIZmFxF8v15JHUHGD1p9QPpz9iBSf2PNLN0/2gro&#10;cTEleXJj5YdTzjn3NfEP7Kmv3Ev/AAVm8e6TJZSLs0+1ZZIZwyFGjjP3c5AJHHAxg9a+3v2GbyG5&#10;/ZC01z5ZzocbnyX3Kf3f3h9cZPoTjtXwv+zBe2lt/wAFf/HFsFZZZtLtdkbKcfLGvAzwPu7uOTyM&#10;epED70/aXiuG8R2Dx6pc2+bU/wCo43dOD05H9aKk/aSe8k17T/s155P+ikt5duGz93rweR/ntRUg&#10;fnN+0xMvjr9s7wL4Nmk8zybi4upopIwF/wBWUD7sg9ZX3YPXHHUj7L+M1u3h/wCAlvbxFUt/LUsX&#10;O0vhRwBjrxjjnnpgYr4v0m5j8Vf8FH7KCSORo9N0Dd3/AHZec5JGDtGIuv8AF8vQ5r7E/a71u28P&#10;/CC3tnk2hbJ36BT0PqwBwRnnJx9cGuyJ5dj5D/4JlaJJrfx68e+Kkh3y3HiYweYxB86NUC+WrDnA&#10;JYHAHpX2J+2z8OvDfxZ+DGtfD/UNPt/tdrp/m237zDMu3JA4B6IOMnsOpr5Z/wCCM/h5rnStU8WS&#10;23/Ib8RXN3IfMZ1fdIdpXIPG057856YAr2b9uH436d8HvGv/AAkN5ceXp7TLBeNLIFVU2gFvbAye&#10;RwM465o+0H2j45/4Ig/tIP8As+ftB+J/2UvGN/Jb2LXzXGkxXUmfk2sGVSBx8piYKMDqcDkn3X/g&#10;uv8Asl6h458F2/x/+H1kyajp8i38F0qMCkyjK7QBg5AIGc/rgfEH7bOial+z/wDtD6R+0j8PF+XT&#10;7pLuNUkZWu038AnJwMY65B+UY4Jr9efgh448N/tyfseWz5+0LqWjxzWysu4qxhDrkDI/iwcZ+934&#10;NHW5R4f/AMEy/wBpHw7+2H+ygvgjxZfxXmsLpv2TU4pB88U6qyNkHGxiVDA8cYx0r5M+Ffhk/sOf&#10;8FGtW0G4tntbDxY3+i3CqyxidGdtmTlcsS3BIwM/3gByvwD8Yal/wTh/4KJ3/wANdX1Ca18P+KLz&#10;Ykb/ACrDMzFUB9fuhS2eAyjHOa+xP+Cov7Okvxh+Eun/AB/+HUMM+uaSsdxDcbOkgK4PXktnByfy&#10;xQI8h/4K8/s33vizwhpn7RXwzilS8024iv8AdbsWXzR8yoc9if7xAwW5xXon/BPX9qTRf21f2Y5v&#10;BfjS6W61WGzW11O3umBkWdAVDe6tnPICjDdNpNR/sIftF2f7Xv7PusfCL4j6J9nvrZ57CS3vMrhg&#10;xTK8cAZIJOCGVlA64+I9F1fxR/wTM/bnll1SWaz8J+ILopqLSMRHG2SQ3QdGHfna2eaBHM/Hzwh4&#10;3/4JsftuReN9DgeHS7m8YTRKRsuLdipcDtjkMM9CO/Nfof8AEjw/8PP28f2Vv3dxa3jXlh5lrcAr&#10;kZBIBYADcAcZ2gjIHBDbnf8ABQf9mXwT+2v+y8vjbwtZwtrFlZ/a45o4zukUKPmJx7/eHVScivgz&#10;/gmj+1f4q/Z7+KU/7NXxN1CS3g85o9N86Z1aCfH+pBP3QwJwcDB4o3Dc81+H3w++I37M8/xS8Pr5&#10;+630u1hWRoinnbpX2fKR97g+/pjINfvZ+xiJPCX7EFvNIk3/ACAkWZpmYMrsOmDkYzxxwB6Divg3&#10;9s74MaH41+EniLx/4dtY5rzVpbKBmijyxxK5BUgnA+YdyR3A4Ffd+h39n4O/Yj8hRCjPZpEyhzn7&#10;hbPUHO31+vSiRR8Mf8E5PDEPxX/4LB/ETx/MLOWPw/pNra25SYSSLJI52kbcFRtifIPQ4HpX6Lf8&#10;FVPHzfDj9lbUry1mZWtdHnnEO18tiM4GR+uO3NfDX/BAfw0/iL4+/F74szad82qeN5reC/UHM8Ue&#10;47MhiCA3KqBlRz0Nenf8HHnxZm8Hfs66lpVnfNHJNZpaptkxgyjB429CpP5jtmj7QGV/wa9fD6e1&#10;/Za1D4mXupPdTeJvFl9dzK0RDR7GEJUnHOTHv6/x49a6D/g5B+Kcfhj9nHVNAmlCtf24soY1mVSX&#10;lG3PXIPzZ98dK9k/4IS/CSH4ZfsD/D2A2sMM914dhvbryWyGeYmXf0GSQ/PuOpr5J/4OD/EMvjf4&#10;neAPg7/aEZHiHx5YWsJClgP3npkdiMjI+8pzjIo+0B98f8EvfhpF8Lf2OPBfhaFFh/s/wvawyJH8&#10;yqywgdfz6YHWvzb/AOCl95/wt3/gqH8GfhPqnmyW6+K2v2i3GMBojv3fdw3IUjg8BgetfrZ8NYof&#10;BXwQLRMsSwaafLLKcDCnC/zFfkn8Kwfjn/wXbYyxrPD4N8JyTqskZ/1sjKm5fm9JFywx09aIgfqx&#10;8TLP7D+zhcWrzIrNajG7BQkL0OO3618N/wDBAnxEqeKPi94eexeCaD4kXkrbwfmDBMZbHz9D2AA9&#10;a+xP26vFkXgP9nG6m3tJ5Ni0htw4HmhRkqCehP3efXnHWvjH/g3Gs9a8R/BvxN8SdWk3R69441G5&#10;tl+88aeYseDwOcg8DPB69qkDn/8Ag5O1y+tfhnDaecF+0a3ZqJBA0jKBIpzjnkEDtzyDxX6F/sd6&#10;Yugfs86TbQtGGh0eNUaP5RwnX2/P8T1r8/P+Dj60s08A6fqF1JzB4gsZAo+bfh+NwOPlGTx71+in&#10;7OFxG/7PVjqSsVZtHVh5in5fk4/maf2QPyU/a11qTxr/AMFj/hF4UZobn7PfXMrR9fK2xM+78NoI&#10;75GcEEZ/WP4tXbaL+z/dMr/L5OWHtt9PTgf54r8mfG2lHxV/wXg8C2ov41bTdJuriRktD5g/dyKF&#10;JIGRuYEtjueTuAH6sftP3j6J+zxcMzMqmFsyKp+TCH05xxnPan2A/OT/AIIseH7vxZ+2p8bPih5y&#10;vDNr9tZsyMTmSNXMij5jwrSAj1FfV3/BaHWv+Ee/Ze1yeWKVlj0hwFRVP8J+YZB5zjHI5Ar5g/4N&#10;7NJkvfH/AMXvHS6fKv274gXMPnN/0z2nkY45kI47g57V9Cf8F2NTs4f2V/EkF5LGobRZI0MkwVSz&#10;Iw2Z7ZJx6DOTgZNLqBm/8G/GlxWn7CHg+5js1UzWMkzKjcHdK53DgYz/AJ6V8zf8Fo9Vnuv2s/hT&#10;4blsxN9q+IFmDCXKhgZ1y+B1IUsOnf24+xP+CI2iTaL+wz4Cjng8tv8AhHYXyrKytlTyMHgda+Nf&#10;+Cr1rL4n/b/+DGgabpsk0h8dLcOsT7SsaMpJAwTheT3GD6nIf2gP1Bu3mtP2bZX2jc1ivyqu5gSF&#10;56Hn/CvzD/4JavNqf/BUf4yXLXbZWOzCwiPrnzPnVh6Y27ecbWyBX6feNSdP/Z0uN0AG23XcGYAp&#10;0+vfp9a/Mb/gjqsmqf8ABQP44az5ayQtfWMULLH9z/WfKWA56/jnPU0fZA+lf+C5z29x+zLrEE4j&#10;WNtK/wBfNIoRCc4OCp4J4J646ZzXrn7BWj2ug/sYeH7OK484Q+F7dFlVdqyfuV54Axnr3xnFeL/8&#10;F5o1vf2Z9a0+3ZZGNjGqp1Z23ghTyPvZ7dmNe2/sbW8ml/sYaLYWw8to/CsEQTyyduIk+XPt0+va&#10;l9kD5Y/Yojguv+CkvxKjeaQtFZ6eq7mBVQQzEctyeAccYBPHNdH/AMFUNK1V/jJ8Pf7Mulh2+NrR&#10;piVyXjbjGPU49c8HHOCOO/4J+3Vrqv8AwUp+LD2z3jTrb6eZLeSQ+SMg4ZQehwBnrn5vSvQP+CrK&#10;wx/FH4f3rLA23xtp5mSb+6W2fmWKqORgEmhbgbf/AAURiuW/ZWktjFLNHJo4R41IHBZQSMc5xzj1&#10;HSvQdJ8OrH+xta2Nh+5VbNBHEsmVUeUVwzHOcZ698fWuM/bwmkuf2Y44LUrcfaNNXEHAVsupyOR/&#10;9eu10iS6t/2PrdmX7tkgbjbJjyzuPynj6A8HvSJieYf8E2bd9G/ZI1WwuIZmVr2+ZWu7j95zdyfN&#10;kYwvcHuuDzmk/wCCacrS+OvihdXGoySW8nii6a3X7OqmOMQxgjIPzHC5zjrkA4xnY/YXkgf9lC+k&#10;1BVkLGdJHtx+7aQ3DbsHtySNvbis3/gmiI7bUviNMk+nzQt4gvHR44W85RsXHnEgAMBtUKvG0L3y&#10;KCjif2eEXUP+Cr/iy7Nv/q/CNlFHNuPA+0TZG3OCT8vOMEAdTmt79rnUYT/wUe+Ftub52mW9vm2w&#10;w5TcYgCznGBgfKD1/enkcGs79lTSbZv+CnPj28jndmXQdPEkmCIxumuMJnjoV6gZB4JxjF346HSt&#10;U/4Kh+Aozr8aTQWeoPDaRruFxzEu4gnnCt+GfrkEtja/4LaNqmr/ALNtv4U8Pof7Q1CaztodzDaG&#10;e4iCkseFAJBLHou419EeMtT/AOEb/YyYNIIZf7KUNwF3YUE8E8Hr6+wPSvlr/gs54k/s9vh/oOnT&#10;SLNeeNNKt1tYZTH5gM6HblQx52kjAPQDvX0V+1/qsmh/sRahPLOAy6LKxVlLb8QN1A7kUxnzx/wb&#10;fR6lq/7Pniz4iXml3luNf8f6lfR/aMbJlZgqumEXAwu3v9w84IA8X/bp1vS/FH/BbD4I6BqMd3JH&#10;a6te3TK0REIfycAntjIC9uqknnj6e/4N9PBkngv9gjw79qspLeW4a8ubhLiNVcO9xIzdOoz8y8cK&#10;QO1fM2tmD4g/8HAPhXS1SSOfRfCd9fzzR/N50bMI1DEbfLCksQSW5IGBngA+8P8Agp7qqaF+w5r0&#10;cZPzaLcbdsijP7luMnOP94ZOcdSQK8A/4Nj7a8H/AAT/ANL1q/tmSbUtc1S6aZvmMwN5KokJ4wcK&#10;BwAMAHAya9c/4LN6rd+Gv2IfED2LxsyaDdkwzcRv+7PX5xkdeh/Ec55b/g3c8ML4b/4JweAjN4ej&#10;0+a5sZrplXZibzJmYTDbnHmLtfnnnn0o+yB8if8ABwzep4p/bJ+CvgGbcIr74hWKSTQx7mjXz4wc&#10;ZbaMA5y3BBz/AAE1+sHiNV0r9mK8WBVbbpK79oUbvlXIwMjn098fX8k/+CqPxB1bxB/wWK+Bnw8s&#10;tVWzkt/Fkd55jXLIGXcymP5I8/vFzHySDkDgE1+sX7RV7Lpn7MOrTRStHtsdqyorEDj7xGRxz+OK&#10;HsB+VP8Awbr6ePE37d37Q3jq0kOz+3LeFo45AWBMlydx2oAFbBx6FTnnk/Vn/BxpqH2X9hnWbdgr&#10;xmxYtHIzIo+ZQDuBGT3288gegr5O/wCDX+9tPFf7QHx48calp1ut9ceJICby3iCqwd7lmXaWOCWG&#10;4cnq3avff+DoLxAdK/YwuLcSeWl40UDukiZbdLwvPqyrnHJUHp1p9UB65/wb26A2g/8ABNnwFYvp&#10;89q39mtIy3Aw0hdixcDP3CfmRh95dp7ivzt/4OKLy68Uft6fC/wPf3Fu0M3ia1/dTTRNGQ88a/Mn&#10;DYwMZyAdx9RX6Zf8EI9EGi/8E1vhnDDfy3Ecnh2GSOWSTd95Q20EKPu7tmMfw96/Lv8A4L03H9uf&#10;8FVfhToMVtcSPJ4lsR+73hkP2yIMFIYfNyCMEdByKUdwP3S8D2UGj/AyGGMrCsWjqF24wgCf0r8Q&#10;P2Prn+3f+DijUL+LWbwLaaHeFoWtlYLl0HlMUiAEZ8zzNx5ycE54P7g2qvZ/A6aOXMbR6O3zPn5f&#10;3fXk5HqfSvwr/wCCXktvcf8ABf8A+ICrr+1prLUESKGNTHcIJYA8b7pcrIMdBnJ3cKCKcQP2U/4K&#10;Hsbb9j3xMBbGZRpEokSNiMr5TDAI9en61+Z3/Bp34d1SCx+LXim+hHkXvi1IIZvJPmOyIS25t2QA&#10;WXAI6luTyK/SX/gpbe3Wm/si+JJbRo/MXT5TtkYKD8h/iw230JwfvV8F/wDBpvqFrffs8ePLouv2&#10;1vHVw17uhVN8hijO8YGTwQOeBjAAwcn2QOg/4OmfFtvpn7KP9k/aSstzNDEmZlCg+YGzgtliVBXg&#10;H73TjNfVH/BFPwlYeEP+CdPww0zS7z7RC3hG1mSTcpZhIpfkjPIJIx2718If8HYuqaiPhpoOmRTT&#10;JbzajClwPm8sDIIztXoCM4yef+Aiv0p/4JsWD6Z+xZ8O4Wmjkx4P0/5oFcRsTbIdwDYI3DB55z15&#10;pfZA/In/AILfzaz8Q/8AgrR8Efh3pGjNcXK+Kraf7PIxjMqi6hYgOq5UBVc8HOTkjGMfuFPHPp3w&#10;YuN3zSx6Qx3Z3F/l6k7ec/SvxD/4KM+MtC8b/wDBeP4K+Fbm3ghl0/xNFJcfaITt3uyiLJ8wZbdG&#10;MYwASCc8iv288eXAs/g5qFxcRqNulsW3EIAdvr2H8qH8IH4i/wDBJy8ufFf/AAXu+KetTzLbvZaL&#10;dRyWZjY/aVE0Cedk42lSBwefnxzg1+o3/BX3W7fSv2IPFzSXEce7SZtjTIGQHyzyQXUHGM4JHHr0&#10;r8x/+CFmnaR44/4K9fHTxnazW91DZqRBdRugZHa425UBWyDgqSCBnnuuPvj/AIL8ajb6f+wH4qSS&#10;9+y+Zpc8X2pkLLGHjdCzAA5A3dh19OtHVAeL/wDBqR4aTR/2E73XHsFjbVPGF9MLhPmFwo2IHyGI&#10;z8pQqOhT1rl/+DrnxJp8H7NVjok0UUhuNSt41ZbhVeJvMDfdJ+bIHTHA544I9Y/4NhND07TP+CZ3&#10;hvULHTprdr7VtSluI3nZ9zi6dS+CowrBFYYz16mvmH/g6w1O/wBUufAfhWyspbmOfxJFFJaqzqZ2&#10;I+VFGcNngZIyCBT+0B+oX/BNDw7Z+D/2Jvh/o9rLHJHbeE7FVmjt1i8wC3TD7ASBkc4r8d/+Cimr&#10;XPif/gv38IdHXULy6hs9esZ447WNVa2c3B+ZiEOVBUMxI5XjjrX7R/sbSXmm/speF4NRsrqyeHw7&#10;CGtb24aWW3xEB5bvwWZcbSeCSK/GK5n8Q+Lf+Dk7wqhgZodN+0yWskdnv3RfZJg+4NKcLlipP8LE&#10;nGKUdHYD9xPiLqJ0b4GalfzWhkaLS2YxOSu5sdDtBI57gHFfin/wQL8PX3ir/grX8b/iPoeltBp+&#10;nmSym3RsGDSXDbCN4DDcIWOSMnr3r9kP2q9YvNC/Zm16/t5Iyy6SxYfL83yk/wARx271+Qv/AAa1&#10;2HiXxF+098dvH1xp32ezn1WGGRTskXzfOnJiDj+6rKMDjDDp1oXwgfpt/wAFcfEll4V/Yi8ZatqE&#10;80drHo1y0zQs4by/KOcFWVhwT0OR25r5C/4NRbYy/sTaprr36zfbfGF86w7DutvmGYyxc7gcbgdo&#10;+8c57e/f8F8fG83gb9gLxhqahWhfSZo7jawVtrgLwTG4Gc4GV6njGDXl/wDwa4aFDpv/AATb0m9j&#10;uraZrrWr+QtatkczscH5F+dc7GBJ5U4OOS1sB8/f8Hbvih4Phv4V8OiNZFuNWUllx+5IGcn1yBj1&#10;H0r9Qv8Agn7ay6R+x74HheCGNk8L2o8uGPywmIV+XbtG3BzxgfQV+Tf/AAdD2/h3xb8cfhf4L1B7&#10;6RrvxFFA0dpHIfleSNZADnbu2ngbSSRxjBz+y3wT0uDw18EdJsdPcmO20hFiM27JURjGQxJ6Y6nN&#10;HYD8Qv23fFmr+Ov+DhH4T+GtFWFJtL1iKXydQQvC4IYyhAFDbmSPAcnarDP8Jr9xvipOln8D9Ukn&#10;A2rpbbg0h546ZBH86/CGwVPin/wctaPnQbV/7HlMt4JJlZXVLdtjqpYYdTIgwpz8ucda/a/9tHVL&#10;TQ/2WfEtzc3LwqNIkCtGVXB8s45IIX16HGOKJAfkV/wbmaPoPiD/AIKaftBeKBpAW6tLyRIbiNiV&#10;VZLuTzI/vFcbkDBh1+hwPvP/AIOCfEs3h3/gnj4wkS+ii8zSpE23O3y3JUja24j733cD196+Cf8A&#10;g0w0tdZ+Onxy8ZEG5ke7tF+3FR+83S3D5BC9c8nBwd3TvX1x/wAHNfiMaN/wT91iKWJTHJsi/elt&#10;pLOFGSo65II7EgA8GqA5n/g1CsLaH/gnl9qWz8uWXxTqDST+cr+d+946cqVx904POejCvIf+Dujx&#10;FLB8KvCfhs3Z23GvRN5J2/MAj8j5c4yOeRgkdQTX1J/wbYfDrU/h5/wTQ8GjVrGxhk1QT6jC1jM7&#10;CeGaQvHKwZQFcoQGAyMrXw//AMHY3jbxDL8RPh/8NA8TWF/ftPI3lSs8MiFVQgBwp4Z+NuccAjJy&#10;AfrN/wAExNFt/Dv7CXwz060haKOHwRpqxhpAxAFrHjJUckDg9eQa/HH/AIKUafc+M/8Ag4B+EGgX&#10;9/bi1j1+xdXld49225LPGCyEHIUYABBLEZBOa/cj9mnSofC37PPh3R44XVLPQYIgrNub5YlHXjPI&#10;9BX4WfE7X9L+Lf8Awcp+B9NvLSSVdL1BNjW+GJkigmlUt+8IUBhhuhIBGOQ1AH75+JMWXwtvVkb7&#10;umMNwz/d68DP5DNfhT/wRmspvEf/AAXf+Lev2d3HJBbWN2s9vdLNFMzGaEB0R/mO1kOWYgAMMDDD&#10;H7l/GDUrPRPg1rN9cyeXFHpchY7gNg2+/A/GvxA/4N10XxR/wVa+OnizQ7WzbTVkmLTeWry+Y93I&#10;VdHBGEbbKWXGfuA8rQB+rX/BWnWrTRf2EfHl3qMbeQNBuvOWNnGV8psj5CG56DHPSvgn/g0S8NPa&#10;/s5+OvFcNgY47/xhII5GVsuiQoA2S23OSynAz6npX1//AMF3PEq+GP8Agnp45vvtvkn+xZgrLIis&#10;GI4PzKwOOTjjIHWvnH/g0w0lbL9gvUb2QruuvF17IB5eCvCL9SDtzn/9ZlAO/wCDrDx/Y6H+xgfD&#10;LanPBdajfW8UMcbKVm/fKzIR1xgZyPQ19M/8EItJi0n/AIJkfCuJbD7M0vhaCaSNZGdWdwWLhiTk&#10;sTkjJ2k4GAAK+If+Due+hi+CXha18qZpH1uIBo1O1V2ucsdvqoGMjkjiv0Q/4JOPbS/8E+/hXPbW&#10;NrbE+CtP86GzUiOOTyF3KMqOjZzwKAPyt/4Oedcivv2u/gz4aa9WNZPFELTSRokrLieIf6rcrMAH&#10;zgsoYnGRwa/bj4fxyWvwqsQRGrLpi7tsflrnb/dJ+UE578A1+F//AAXZtbr4lf8ABWz4J/DqJYZV&#10;k8SQyhzlZFAngLclWXbhCehyVIOAAa/dC2T+yPhb5VicCHTMRgKWb7vTHehgfhP8I7f/AITP/g5x&#10;W6udNTUI7G1nfzFCSfZ8WrbH/dt1BfaS2T8xyO4/cT9o/Vo9B+BOvagYXxHpbnaoBZfl7ZB6emCe&#10;K/CP/gnXq1p48/4ON/E+t3cuorNYnUFtTy0fEIjkhkDIpVcsxXsDHtG7IYft7+3A9vF+y34rkupJ&#10;dq6RId8Gdy/IeR7/AONUB+P/APwa2rY+K/22P2gvHT2UDvJfxtbXjEedtku7lnT5WClThG4BwR2z&#10;X6J/8F3PHNn4H/4J9+Nr6927W0WdVkYgeWxXCHJBGd20Y757jNfCf/BpPpGmNrfxq1y1t1SZvEcU&#10;O24bN15ILsA524PJ6hjkhunf6v8A+DkrWZNM/wCCdviq1iuFj+0WLRtvRmU5YcHaRj2JBAJGcUAe&#10;bf8ABpxYXsX/AAT4uLyf7P5c/jDUDBs+8FBXKtzxzyM445rhP+Ds7x5d6T+z/o/hKC7wupaxDFJb&#10;tH9/B34X5TyQvUkADPc19B/8G0HhM+HP+CX/AINu3jZW1Bru5bfIx3ZuJMEAgYGBjjivjP8A4Ou/&#10;E9zqnxL+GPgCO4udtzrkZZlLCMLuxjcDkNk5GFzgMc9qAP1Y/wCCY+kReHf2FPhrpcS3EYtvB1gn&#10;l3jq00eIF+WQqqjeBwcADj8T+R//AAUV1LUfHv8AwcOfBrwu9jaSLYahbz+ZEG3yAO5ZCDkYxECG&#10;AHLHkFc1+1X7NWnz6B+zz4bsroHzIdBtxIvYsIVzgfw5Pbtnqa/DvxN43fx1/wAHNXhGwaxtbuHT&#10;7p7aORf3gUiCcmReRh12hT15DYFAH7qfEvU10n4K6les3l+XpLFeuOE/zzX4m/8ABvVour+PP+Cq&#10;fx6+LbQ6kbeG8uLRboqxhZzdndDvZeqBVwoPCnJGADX7L/tU6vPoH7OWvaikCs0ekybo1baT8jcA&#10;4OD6f16V+RX/AAateG9Q8RfGL41fG2TT7iGLWvECxxzeWPJm/ezuDHwCNu51J5BzgAFTQB97f8F2&#10;/Eh8Of8ABPXxxcG187Oh3Q2qzDJMLjBwRwcn69O5rxX/AINXfB83h7/gnJp+uNeecura1fXCZtwm&#10;weeyEZyS/wAyH5iBwBgdzsf8HNfjefwb/wAE89eW3m2tftDaFXjO3bJIqE5APzDPAOAe5rsP+Dc2&#10;w1Gw/wCCXHw7/tO0mhkms5ZdtxGFZlaaRkYcD5ShUrx09c5qbAfHP/B2i97qtj8PPDVvqRVb7xJF&#10;ELeOFGkkbaRtDY3AjduAGQec9q/Wj9lDw8fAX7M/hjw2uzbp+hQxr5acHZGBkA88+h6ZxX4vf8HP&#10;Wu2niz9tf4M/Da28QzCSTWoRJYxbsjfcQosv3gMgnb/D7E9v278F7tJ+C0BeJ1Mek/NG2Ny/J930&#10;/wA/hRED8L/Acl98Qf8Ag55iuoLnzY9Pics8UPmfu1tjx0+U7nwTk5/HA/aD9vDxCPCn7Ifi/Vlu&#10;RDJb6DMwOB2jJIHIycZwK/GT/gmDZ/8AC5f+DiL4g/EXR5DJaeH4L1Jrjyg0ZkxHbgcAAEgMM9dw&#10;Oc81+qP/AAWj8Rr4Y/4J4/EDUN8asNDmCtJIyBT5bfNuUgjHXjnA4osB8U/8GlFpb3fwN+I3imK1&#10;j/0zx1cGOdpiZXQpGQXGSPXnCk4GScCqn/B3Tqsx/Z68LaGLrbHL4ktmk2xsQFCy5B7ZyVIHUgHH&#10;eu//AODT3wlqGj/8E+LjxBdzyNDqfiu+ltY36RgMFIUbjwduckDqRXgf/B27qur6hrvwv8GPeW9v&#10;Zza8HNxcKCsMgQqrk4yFw7buv3KdgP1W/wCCZ/hm68HfsNfDfSLvUBdzQ+ELHzZ1QBZW8hSXAHZu&#10;G7de1fjn8eVi+I//AAc3+C9Mks4ZoNPuYXby50mH7uCaQNgE7fmwCCMjlunT9v8A9mjSJvDf7Ovh&#10;nSJ2hja30G3jk+yw7URhEoIVewBHA5/Gvws8AW+peOv+Dn23k03Vri8j0y8lSaW23BYB9gkPlMcN&#10;w24kDPVsZBBwwP3U/amuIdP/AGbPFMht/MVdDlCx7ypf5TwCoOCe2Aea/GD/AINNb2G8/ab+OST2&#10;cbSNJBLDKszM0QM84IxjhT8vzE8lcEZxX7C/tzalZab+yR41vtZsZZrePw/M1wseNyqEJJ54/Q59&#10;K/Jf/g0Z0W5v/EHxf8YTSTNC+tRxKslqjCKUEu378MGbKyLlSgGVyD1AAPqT/g6EmaP/AIJu6zG9&#10;qskbXVsJFW8WJiPPTBGfvBT820DJ246Gtb/g2R0CLR/+CXXhG5iVFN7NdTyLHCVwxuHHXcckgAkg&#10;Dr0rhf8Ag64u57b/AIJ6+ZC915MmuWkcv2dTtJMoxubOFX1BB3YwOoI9B/4Nm107/h1X4Lk0wTCE&#10;zXwZZpgxSQXcu8cAYBYlgMk4btjFAHwZ/wAHeV9pY+LXw1tUjhW8RZpM4Usy/LkkfebnHTgd+SM/&#10;tB+wi1w37HPw3e5mhlkbwbp7Sva+X5bt9nQkr5R2YJ6bDt9OMV+LH/B3ffeDJvjV8O9Nj09Y9aW3&#10;ndrnzWG+H+JdoXnLbecjBPTHI/a39iGytrD9kj4e6dZ6fcWkcHhCwj+y3eRJBi3QbGB5UjoR1GMU&#10;nuB+CP8AwUS1jTtZ/wCDibwYo8LahdfZvEOlh7JpmhVmWdys6lkb5FADswBB8s8rjI/oe8X+YfhP&#10;fOh2t/Y7n5JB/wA8z0bH64r+fX9uqSTTv+DlbwPc6fdJY3I8QaSWaWZrhJCZJRswgVow44PULuLE&#10;EDaf6CvHcbT/AAq1KIW/mM2kuPL3dfk6e/8AWgD+f/8A4IO6r4vuP+C4vxLs18UWb28keqfbrdrp&#10;d8yreoI3i+Q7mQttZQVYCRyc7Wr9pP8AgqJkfsI/EiUXMke3wteN+6jV937lztwwPXGOBnJr8S/+&#10;DfHS11D/AILZfESefw3D5lrDrEvnTOLl7aRr1VLLLhMq5dudvPydOh/az/gqxfX1h+wJ8TLzTNIn&#10;vJ18LXbRparmRW8psMuQehweh70wPzB/4M65rKbw58Vh9ixdQ6pZiS4WRvmUxkr8ueMfMM4xjHQg&#10;k/TX/B0ZDM3/AATh1Z7LVpLdhfWxkhWONlmUTIWHzDOQOhBGOepAFfLX/BnZfLLZfFnSpNI09ZIr&#10;6zlW/WJftTZQgxFvvFBjcBjAJY85xX1F/wAHS9vqs3/BN3Ul0/T3ljGqW7XEkduzGNRKjZyOFGBy&#10;SD+HUAGv/wAGwlxPd/8ABL7wzKyyKFvr2PEluyg7Z2AILMQwwOq4GRjGQa+H/wDg7Z1Nn+Pvwt0i&#10;XU47W33TPJKluGdAHjzJ1yduc44zu69a+5P+DYc2J/4Jd+FjZWccJW9vRMqkeYJPtEmSw7bvvDrk&#10;c8dK+Bf+Dte0vrP9qj4Y6sYLERi2k2ySQlvm8yPAfJ2lcLyvfnNAH7m/stS+Z+zx4Rk+Vt3h+1LN&#10;EpCNmJTuXJY4PXkk/Wvwm/bQh8OXn/By58PbXU2VIRqliu4W/mAyZuSjlRIp4fCnDA4X2r91v2U7&#10;6x1b9m3wdq2ntbyQ3Hhu0lVrSQNGwMKnIYABh74APpX4NftySwXn/Byn8P7XWU03QlHiDTF+2Nbl&#10;orli8oUMDjIdsRngcsTnJ4lAf0B/ECAy/CjVIYlX5tHlH3CwP7s9s5/Wvwx/4N6IZtN/4LM/HjT9&#10;S02zmkxqMq3k0beepOoAgr84AjdWy25WGdmMHFfuV8RQG+D+qCCWH/kDSeW8inyx+74yBzgfyr8L&#10;/wDg3J06wT/gsZ8eft1rJFd28OoLAuD8o/tP5kOc7W4U8njaRz1FdAP0a/4OCBZr/wAE2/HUl3qM&#10;1qq6XJmeGz84qNvUj09eOma80/4Na7jw1N/wTT0e30DXbq9kj1i++2JdWflG1mMxLwqdxEiAkMrD&#10;HD4PIIHp3/BwJaavdf8ABNvxw+i/Z3ni0928i4iZxIoVty4DD+HODzg4OGxiuA/4NfPEUmvf8EwP&#10;DMN1a28clhqF9bh4WYmRRdSFWYFQAwBC8FuEHOeKAPlD/g7L1vTY/HXwh06e5YMniYyyQC2LDbtQ&#10;M3+1xt+XvgfWv2M+CkkT/s+aLcR7WWTQY3+SIqpzGMYUkkA9cEkjvX47f8HUt5a698ZPgx4Rk13T&#10;bGS48ULGl4xZprZC8Ss+3HCoSpOASc98V+x3gS2m0n4CWcFxNGxi0MfNGxKf6vnHfGent69SMD8c&#10;f+Cb2p6nbf8ABwZ8aLa20tTBcaLDHdSXMf71SBBsKLuGFZc5ODkhSeTz7r/wdKeJptO/YomsbTV1&#10;t5JljEiywqyurSohjJPQlXbbj+I/jXzN/wAElVk1v/gvl8cNRlgt7NreKQeSN5VgJoF80Zz8xxuy&#10;f7547V71/wAHXR1G4/ZHhtoI4WjW4t5GY7g4AuIs47Hgnr2z6Go6gfCHh/w14juf+CaEcHh68XzX&#10;8Np5VtNboqLm33tGxbOUbPfIwSQeQB+rn/BtLZQ2H/BMHwokWsR3ryXV3JIywmNoyZ2zEQxydhym&#10;4/eCivy20XTL2f8A4Jt2NvDdWsMtxosEcUYUssjeSuCd2wE8cY65x9f1c/4NyLGzh/4Ji+C76Gwh&#10;t5LpriR1t2BV1Mz7ZCQT87LtLjj5y3C9BYHxH/wd/axq66N4A0iPSIXs5NWLz3QcBkcRSbEIzuYM&#10;CxyBgbcHkiv1e/4JyNYP+w98M59OdvJk8E6a8e5cEKbZCMjPBHQ5549RX5Mf8HgL3+z4cwSSW4tv&#10;7Qdi3kHzFby2A+buMZyPy9/15/YOtktf2Ovh3BHNDNt8I2A86CHy0k/cJ84UE4DY3YzxmgD8G/8A&#10;gqjrlvcf8F+vAdvFbTwNb+KNKjuG27tu66BIUAg8A7gCS3zAkncMf0S38Kv8NngSQxg6bhW29Plr&#10;+er/AIK5yWK/8F9fhium3caM3iDR1kmurQNHG324rhhkbsAZP+ywPU4r+hDXGdPhfcFF3sulHCiP&#10;r8npQB+Ef/BHKygP/Bwh8XI/+ElefybPUfkEAbzP39uDkqAAY2wu7GCCeMGv18/4KjPt/Yg8fMs+&#10;1j4euhGvlq28+WflAZgGJGeM81+Ov/BFb+0dR/4L8fFa/wBc8Pae0hh1N1u0i2tak3EWzAOCC6ZV&#10;xgHfjpiv1+/4Kx6q+k/sFfEa4ElsufC95lryPfGP3LcsNy5A6nJAxmgD84f+DPK607/hUPxQtRrE&#10;s10niWHdZvakLEpgXDiQnksRgqBkBQTkEV7X/wAHVdvaS/8ABPO+kluWR11KzZY8qFlP2mLgkjtn&#10;dx124714l/wZ8xaVL8Lfibe2880l5/wkkIuF+zhY1UxAgA7+R35UY5HPFeuf8HYunx3X7Aa3W/Bh&#10;16yfZ5fX/SEUEH6nH0NJgetf8G3+maBY/wDBLzwPcaJDGv2iOWS6WO08oCYyNuONxJyed2cMTuAA&#10;OK/P/wD4OuptO/4ar+Edvcai0UguGfZJalkePzocuSCOFOcjI3Z7YzX6Bf8ABt7qUOo/8EsPAJiN&#10;u3lR3EZa3TbhhO+VPqw4zX55/wDB1ZaW837bHwbjlht/LaSRZpZ1IVc3FtwTg8FeTgHGB68gH7nf&#10;ASCGL4JeH7SNFXbo8SOI4PLG4Jg4XJwM9s1+Df7QyeDE/wCDmXwmsNhqGrbr638yExPGbaXypWik&#10;QgAsq/K7kZXG/OQGr94PgFHp6fAzw+umvC9v/YsQhMAwm3yxgDr0HHevwN+LWjaXe/8ABzrosEzj&#10;a2rQSfubwnbJ9lkCox2naCSq7cfxDkA5ojsB+/nxSnS3+DerTfZzhdJkPl7gP4enQ1+GH/Btrrsb&#10;f8FVPjvZWOmi4t7y9vplvZLj5oiL+bbxsGd25sngDGMHIr9y/jFbmf4JavbPNIu7SnDSLjeOOo4P&#10;I69D9DX4P/8ABshbXR/4Kf8AxkuL+BJrhUuxNcLGMBzfSE9DgAlT0GPSmB+oH/Bfa3Fz/wAE0PiN&#10;stmmddBn2xKVG75efvKei5YY9PwPzj/wabWX2P8AYf1GU+EvsMlx4iuZZLzD/wCmZChZfmYgcKFO&#10;0DlST15+hf8Ag4KMX/Dsb4kecW2/2HIVKRlmDDGCMdOcZ9BXgn/BpvpunQfsAzajZSs0lz4mvvtC&#10;mXd5cgfbtxgYyqhurdfyAOI/4O771U/Zp8JWHlf67xEhaTypDwF6ZB2A5/vds4Oa+/8A/gktc2F5&#10;/wAE9/hfc6ZezTRyeD7E+ZcQhGLeSmeAAOvsPp2r87v+DvzVJ7b4F+B7FdTEa3HiDabUsv74iNmB&#10;xndlcHt0Y89q/Qf/AIJA2FzpX/BO34V6feR3CyReDbINHcHLR/uVG38P8fwAPyF/4OAbi0X/AILG&#10;fBltWhu7iGHVNPci3uPmVRfRYGGUgEMu4g5JUjJHBr99tDnA+H1vLHIrf6Auxt2Vb5Rg59DX8/P/&#10;AAXpvEvf+Cz/AMJNK1iS8W3jvtOeNrWOMnL3y7SFLjJ3KAxYrlQB2yf6AtLilT4cLE8beYNNwylO&#10;+znqaXUD+f79i3xPe6j/AMHJnixdE8aLDFdX15Bdwxwxs1wiRITBnBXcjKMlcN8uOoav3d/aoDf8&#10;M9+JBJcRx/8AEpkH7yNWUnYeDu4wenPrX4V/sCS3ms/8HKPjC9lhs3aN7/zJFjGUCxQhZCpJKt0R&#10;iD1fOADgful+1dObb9nXxTOJ7eNV0aZma4UlAAhJJwRnHXqPwpAfir/waS6zKP2jPjNo+JJoGNtK&#10;s81vscOZZhkjdwSBypzg4r7O/wCDoC71ez/4Jta+NJvjD5lxbpPmNWV4jOgdSSpIJHAwRzXx5/wa&#10;ZapBqP7R/wAbmgudNuFmvIZ4bmGMiWRTLP8AMpCgNGcggcYPPGcH6d/4Os4biX/gn3MkKKy/2pZt&#10;IGlK/KtzGeOMH6ccZqgO+/4NnEI/4Jf+EWOkTWfz3HyzR4MuJW/eD/Zb7wx27V8E/wDB1Zb2n/DV&#10;fwl1P/hJJLeRL5k8tbcYRfNiPnA9GZMYwecFeea/QD/g2u+xH/glz4JFhIzKq3AbzJCxVvOfK8qO&#10;MkkfXqRivzu/4OmtN1vWP21vhTps2oQta3M32eKzmuTt3m4iAc8fIMHacZPTg0Afub+ztfW13+z5&#10;oN7DexzxvocLiaNgysDGDkMpwwOeCDyK/Ci7ji8U/wDBzbYpoiXg+xy7ppLSYqIiIHJL5RgUO4KQ&#10;MZZwd2eD+63wGtG0v9njRLRoZIWj0GINGsm8ofKHHQdK/BbwXqN3f/8ABzZ5Y1HUgy6lJHH50KNv&#10;H2TdsPz48s5yDkndtGD0oA/Z3/gpwZ4v2HvFxggk3JochXy5sMmE6g9yOvvjPavzu/4NC7yW4+AX&#10;jS2aLcsPigqs4UfKDCreWT165b/gQ56Afo5/wUslS0/Yj8X3FxcRBYdDlctcDC8RnlvQZ6/lz3/O&#10;D/g0L0u8t/gl42v5NPsVjuPEXy3EUmZZFVOVYY4wcEHJyG7UAcz/AMHeDQi0+HVquk2000+tqI2k&#10;iYuP3cnCnIGG6Mv05Hb9S/8AgnfB9i/Ye8E28ljDCv8Awi9v+6jjdVx5K/3iWPuTznP0r8sf+Dvh&#10;7Wew+HdqI0kb+3CsiJc4ZSYpOSgXLEjIHPGG4O4Efqj/AME+byDWP2LPB8ouppg/huASPPIS5/dA&#10;fNwMN2PHXsOgnsB+JPw2u7XRP+DmiRPD1lp8cdxq0kcq+ZhRm1GWG4tggqOBg7AehJNfp1/wcT2t&#10;3ef8ExPGoSGLH9lu0i+co6YYgbsZ5GeOcDGMmvzB8L6VEP8Ag5iWHStPnbytYMs32e38wxk24Jb7&#10;wwg3BQxx8u3jnNfqH/wcN26Tf8Ex/HNvdwSFf7Jc+UsQLAgDA+8MYba3f5UOOcUPcDyv/g1Ae0m/&#10;4J1slosw2+Jr4TCXG1X8zkA7RkHh+c43AZODXw7/AMHK+k6m/wDwVb+GEtra26S3UdnHavqkmy1l&#10;f7apBc7lwuXwxyMAdegH3N/wajvZv/wTnXZqH2gr4ivlZXUK0P73JjIDHgHkHgkEcDHPwz/wcuy+&#10;Gov+Cp/w1nuIrePy4bZtSOoXTpBLGLwH5yqMyKwypYBsAdBgk0B+93wxSNP2etJWSeGRV8Nx7nhY&#10;hG/c8kfM3H/AjgY54r+eX/gmcktt/wAHG+uW0BhO7xPr+S90ChBVjwec57L1GR0K5H9DHw/1C1v/&#10;ANnjTtSs7+OWGTw3G6XEcpKlfJBDbioPpzt/Cv54/wDglxNeXn/BxLrT2lo0g/4SfXmmizI/ClgT&#10;0XdjnDEAfxDsCAftZ/wWvudS0/8A4Jo/Fa80myea4j8I3phWOTawfyWwRkHd/u4OQa/M3/gzl0q5&#10;OvfFnWF0yJ4T9hiF4sgDocSFoyMZI4Rhzjk8ZzX6f/8ABZL5f+CbfxXkFit00fg++dYZIPMSRhCx&#10;Cuu5dysRjGV5I5FfmZ/wZzLYlviw39ixLMrWAN8sA3SKRJ8jPvP3T0AUHDEkncAAD6J/4Ow/Feo6&#10;L/wT2TRbZT5OqeILOCZlX7uJ45Oo6ZCEc5BBIx6av/BqbMr/APBMi1txqslw0firUQ0bW/liDMu7&#10;YPlBcfMG3ZILMwB4qj/wdZappek/sAw3F7osVzPNr9tDZTTaek6wyFxkne4wSPlDYOMk4rc/4NYo&#10;bW3/AOCW+jPACyy+ItUdZGtUj3H7VIvJV23EYxyAcY60AfDv/B4f9o/4Xz8Kxi48kaLqG7cE8tCW&#10;gxj5d2Wwf4gvycAnJr9kv+CZWG/YH+Fe1pv+RJ0/i5wXX9wnBOBnAOM4FfjX/wAHht7pw/aC+FNr&#10;Ctv9qGhak037hfMCbrfHzZ6HJ4K9RweMV+x3/BMW5hk/4J//AAnEEu6JfA+n7S1qIWC+Qv3kUkKw&#10;74JGRxUxA/AX/grhrOo6P/wX3j1FfEluqx+LPD6xkwgxxI/lKY2BcFkcMxY5GFlYc4Gf6VLe9hh+&#10;FyXy3TtGujhkljgLNgR9dmSScfw559a/me/4KkXumf8AEQKAr6O1u3jjw/DcIlv5ix7jArCXKAGX&#10;DbgRnaDHzlcD+mP98vw4zB5bSLpOU8wZXOzvgdPXA9aoD+a//glX4sh1j/g4gutej1S4tY9Q8b+I&#10;V8u5iaPzMvL+5ZSx2gEDaCeCijA4Ff0Af8FI9T1PS/2HPiZqOjQabLcQeE714f7YuRDbBhCxDSuS&#10;AqA43EkALnmvwH/4JCPr3/EQRqieJbtFvR4o8RR3EGpXP76TEsmAp2He4ADcbcqCc8Gv34/4KPXm&#10;pab+w98TNS0nzGurfwffPb+XJsZnETELnaw5IA5B60Afjn/wZ5aTLJ8bPix4lb7H5c2k2MKxx3A8&#10;1GEkrEGPdlUIYYYjBIYA5DCvsL/g68lkX/gmbL++k2t4q05XjjU4H74EM2AcDgjJIGWxySK+Q/8A&#10;gzw/tm5+LvxXvrkXv2X+ydPiimM37l2V5CY9p6soKHPXB+lfXP8Awdd6zJpH/BNny4dRurdrvxZY&#10;26rbnCyBmJZH+YfKVDdjkgdOaAKP/Bpn/ZZ/4J2X503VzcN/wmN2Li3ZArWrYQlDj7wJO4H0cjtg&#10;eDf8HimpaWvh34T6bNo9u942pXrQ30lw3mW6+WmVEePmV+5PQxr6mvcP+DSkO3/BPbVJnutSb/is&#10;LxVjupt1uoGz/UjJ2ct8w4ycHvXzz/weKWWo3Os/CGRvFsMdmo1M/wBkySFS8gjiYSY3c4ClQdvB&#10;lxn5qAP06/4I3SSN/wAE0/hG009nIy+ELVTJYSBojtTbw2BnpX4m/wDBZXUtXsf+DgHw5eajJDCk&#10;OqeHkhV8sqxtLyD8vJYliF5+9jI7ftx/wR78QP4j/wCCb3wl1Z5LqRpPCFqPOvVxI+EGC3Jyffv1&#10;wM8/hf8A8FwdfYf8F49LmntYCtjqvh2NVmiKfJ5yt83z8gbiQw25B55FAH9JumO1x8PoWWaQsdNX&#10;95ja+dvoeh61/Mh+xjDrlr/wcZx2ttpy2s4+LWsq1s0Em0x4uDjaHyMjBBJIBIJHav6bvDLRS/Du&#10;yZ9rL/ZaHleCNnp9K/mZ/ZwvtIh/4OR459F0ewt7Ob4saiqWoAaP5opclecby2Wz/ePagD+jj9rm&#10;6tbP9mTxnPfwiSNfDt1uVuAf3Z+9kjAz1yQPzr8If+DSO+2ftx+PorPRrdI5/CjMZVjO63xcriPB&#10;clUIbgtnlcbsmv3d/a40oaz+zF4z09vM/eeG7oK0LbSG8psHJB4z7dPyr8Fv+DSePR4v27PGUsdr&#10;cx3DeDZEjUynZEn2pMxHj52+VTk44B6dCAfpL/wc8293L/wSz8UXECpIsOpafJNHIExtF3FyN3fO&#10;OnOCfavJv+DRa7064/Yk8Vx2P2jzE8aTfavOukZVfyoj8iBAVUg5wSeenv69/wAHOms2Wif8EqvF&#10;8t2t4TcX1jbxmyuPLYNJdRoCx5zHzhlx8wO3IJBrxL/g0HvVuP2NvGlsPvQ+Nph94nCmGIgdeADk&#10;/VjQB51/weQA/wDCD/B9E1Hb/wATq+ZrXav7weQg8wfLu+Xp94D94OD1H3x/wQUgv0/4JU/CH7e7&#10;Zbw2rKjOGwGdiD90cEHcOoAI5PWvgH/g8hl1b/hF/g7Cs0QsTqmoNJG0B8wy+TGFYP027d+V6k7T&#10;zjj72/4ICadb6P8A8EofhCkKt+88OiZ9829tzOxJzgceg5wuBk4yQD8cv+DouWC3/wCCrGiXt9q/&#10;nbfCOllrOS1kCQxi7uDv3I53FuchdrBVXuc1/Qz+zsYb/wDZu8KyJp8dus3hq3PkKrBV3Qjjlifw&#10;yeO57/z4f8HTMk9n/wAFR/DN0mqMvl+EtPlSGC1z5WLubMoY8Oxxgr0BjH96v6B/2YzPffs0eD5J&#10;VuEkk8L2pYTrtkBaFc5HY5P4Z9aAP5vPCdi1h/wcfw2H9s6XeAfGKX/S7SBRDt2MwBCsfnUYViDk&#10;sGJ5JFf0r/G6O9uvgh4ihsZc3D6DOFKqDuPln2PX6d6/mr+F6Npf/ByJ5S6xJfIvxmvm+1GSMP8A&#10;OkmWGWK5XoQDkhTgDoP6VvjChuvgtribEfzNElG15NobMZ43bWx3wcHB7GgD+d3/AINaf7fl/wCC&#10;o/iCI36zf8UvfvqDSXAleUi5i+cOFxId3VvlyGz7V+wX/Bf6S/X/AIJb/E4WXhq61TdorCSC3jLb&#10;U3L+8fBBCLwzEEYC/gfxw/4Nebu1sf8AgqhqkVzeabcNJ4bv0jmiZlEh+0R/PBuAYqfQ87SMjg4/&#10;Z7/gvDoz67/wS4+K9rHon9oFfDczra+aU3FcNuBCP8y4LKMDJGCR1CA+KP8Agz30iWH9n74la5Po&#10;qwi58URJHeKzf6QFgXrzt4OR0B9znh3/AAeG+HZLv9nj4Z+IVtrULaeKp1a6lvhHJ81uR5Sxk/vd&#10;2A2FBZRGTwM5xf8AgzmTTB8Mvi1NBp15Hcf2/aJcXTyEwTKISVCrswrruO7DEkMuQOM9F/weEaZp&#10;8/7Nnwv1G5Fx5y+NnjheMko2bV9yn5gFJAyGIb7uBjJNMD6l/wCDdSWyf/glf8OvsNp5a/YpM51A&#10;XDM3nPuJxwmW3fJj5RgHkEn8pv8Ag7Rjs3/b38KxRam00zeC13WaY/0cee2G+6CQ3zdyPk4xzn9W&#10;P+DcuQzf8EovhzIZY5Abef8AeQxbRxPIuDycsMEE8ZPavyv/AODtK1t4/wBvHwpql1JbyA+C1WOB&#10;YQsjbbhiVkcNnaQ2V4zktjrwAfu3+w5BNZfsc/D22ub5rgx+ELINM8qsx/cr1KhVzjA4A+gr+d74&#10;7+J9Fi/4OSv7W0DUWhtY/i7psSy2edrMYoVZUBJ+V2JHJK/MT0r+h79hLU9J1v8AYy+HOp6FpL2F&#10;nceDLB7a0mjCsifZ0wCASM44yCc+vNfzz/tDaVbL/wAHKslpp89i0c3xa0xpFuJN8Y/0eDepPlgF&#10;jhipC9WU5zyAD+kD4z3APwB8QXInhj/4pudlluYS8Y/cn5mXcpI9RuHHev51/wDg2d8U+G9L/wCC&#10;rWpWuvTWOlXeqaTqC6fYx2e6Ev56s0ERMpKAYGBl8hOuQCf6NPiVbLffB7V7EXixeZosq+duICHy&#10;j82Rz/nv0r+cX/g3N0e30L/gsXf6c7TXX2XT9Zt7e4WNmWRkuIwWDsAfu85O04PI52kA/cz/AILF&#10;yXVv/wAE0fjHcWaSPNH4D1FkELgPkQOePlcE9sEEc8jpX5h/8GdN5arcfFyzZZPOE9g2VZdu0xyc&#10;Ebcg/KcZODzgcHP6Zf8ABZyy1HUv+CZXxih094Vf/hBtQZjdY8soIW3K5LKApGVJyMZz2r8vP+DP&#10;IOnjP4tGOOZoWt9NXzvJ+UsFlJUnd27cHI546VIHun/B3i1yP2LPB8g0pZoT45hU3DyH9w3kTEMq&#10;+pAKknPBHHcet/8ABsBcXs//AASu8NtcaeLdV1nUVt8Z/eILiQbskc5IJ9s8YHA4X/g7POmR/wDB&#10;PjTZLnT7WaY+MrJLWaVfnhYhySvB6qGB5HBPXgV2P/BrvqPh6/8A+CYOhxaJfSPJBrd/HeRzBdyS&#10;CdmI47ZY7fY+uaoD4U/4PAbW7P7RXwtlbSLSONvD99tuvtpMsh82HgoWwi+4XnHJwMV+wv8AwSzs&#10;ZrD/AIJ7/Ce2uNNa0aPwPp6m3kuDKU/cIdu8k7hzwc9CPoPyQ/4PEdDVfid8I/ERHzf2fqUC7rvp&#10;loCcR7ec7Rlt3GAMHdkfrZ/wSqWJP+CenwlW3shBH/whVjtg80OyN5C5BIVRnOR0oA/Cj9ui8mt/&#10;+Dl1Z9V+xWaf8LK8Pr5izAJKrW1sFZ9r/KW6HpjjI/vf0deLI/tPw0vIreZV8zS2CsuT/Aen+f1r&#10;+cz/AIKV+dov/Bx7Yyza1EzN420BkWS+by4laOECPjmLdn7nIJkyThyB/Rpq1tBqfwzlt7hfLWTS&#10;iG3R52/u8fdJ7c8Z/wDrzID+az/ggpYSWH/Bbr+zrPxPI/2e41+OS8t4VYXwWUgk/J8iN9/gKRgD&#10;jOD+7v8AwWGhkm/4Jp/GQ/2zNYLH4B1N5biKPeyoLdyx29xjqB1FfhB/wRMudO+H/wDwXSn0K8k2&#10;iPXPENjbxwaftSRlmfjZ5n7tdqMw+ZtpCjnrX7y/8FcNYt9K/wCCbnxi1CR44/L8A6mY5Jog4Rjb&#10;SBWIIPAJ5JBAGeDQB+WP/Bntr+sXHiv4q+HnvWNlHDZzJEtvjY5Lg/ORyDxhM/KQTgbiT9Cf8Hb1&#10;taP+wd4fu5fsrSx+NrZYEmVvMyUfLR4cfMBwcqw2s3AOCPmv/gz61eyb4ofFTQ/ssCzLp1nNHN5f&#10;75lLONhbd90YyPlHJPJ6D6O/4O3Ykf8AYT8L7xnd46th8zYWI+VJ+8PyntlcZU/NnJxgn2gPRP8A&#10;g16vXm/4Jf6GgtmjWPWr5ArRsuT5zZI3feB4bI4+bAx3+Dv+DvzSYl/aY+Feom4hja48N36uDcZY&#10;hZYcMU7dSM98e1fcP/BrJMLj/gmNpsz3jTMPEOoph15jVbhwFzjkdSPQHHaviX/g8I/tH/hoH4SP&#10;PBttf+Ef1Vbdt+Szeba72x2BBQD1IPpR9oD9lf8AgndYyWH7EHwztJ4o42j8G2KtFC5ZE/cqMKSz&#10;EjHua/BL9tuPRv8AiJCtUOuXkfmfELQvOuI1Cnf5FvtT+HhjtVj2LHGQOf3g/wCCaElzJ+wX8L1v&#10;omRl8GWS7WmLsv7heNxVenToP61+Ev7YVtpz/wDByZpo8P6g1iZvH+iiSSWbAlkMUQKIVOcSKQig&#10;4yzFT3NEdwP6KPiUJT8INWS0dt39jyBWVsN9zqD2Pua/nZ/4N0bvX/8Ah8BrRkvbiYSLq66hOyj9&#10;5+/Ztz4HGXGeABuPbof6LvGN7b6d8Nr2/uwxjj0tmkZk3EALnOD1/rX88H/But4ktF/4K8+KZ4vC&#10;0LRag+qfZ5I42WKzP2h2CqochSQGCk7sAEZ5yEgP19/4L06rcaP/AMEt/ileW+rzWf8AxI9vm21r&#10;58nMqYGzB+UnAZsfKpLEjbmvlL/g0XtrqH9jfxlM+TC3jecRlcbQRBBkdOW98njaMDGT9bf8F0dV&#10;Okf8EwPipqqR2e6DQCY2vLcSJu3qOjAgg9D7Gvj7/g0StJf+GTfG14YZVVvGUiq7cqwEEWADnjBZ&#10;uD3JPvT+yB5V/wAHhC6t/a/wfu5DG1jFLqK+U0gDmQiHBUZyVIRw2Adp25I3KG/WH/gnhdQ3P7En&#10;w3ubaGZY28I2TKt1nzB+5XAbIHPrxX5Wf8HgjeFxZ/COO504DUjqF8RqEYDPFD5Ue6MqQMhjtYHe&#10;MGLocgj9Rf8AgmV/ZbfsGfDFtI1Rb63/AOEPsjFdJjEq+SuG+UkZPsevpUgfjLf3GjQf8HR8h0aK&#10;6uWXxLi8dsM6TGyy5XH8Kg4Pou7Nftl+39f3emfsXfEi/srq8hkj8GagyyafGGnX/R35jzxvz098&#10;V+IvxWtrXwn/AMHQdm9nptksdx4msG/0ifaAZLVFD8quXzgKoBJyuSeTX7o/thWY1D9lfx1ZNfyW&#10;gk8K3qm6gwZIcwMN6ZVhuHUZBGQMg9Kpgfkh/wAGhvibU9Q0/wCK2n3cG6N9Yt7j7ZgL5kjxsWUq&#10;BgH5QevqOwx3n/B3jPcD9lfwHbw2Ezo3jJTNMq5WMeRLyeeBkhenUrz6+Xf8GiWs3R8VfFzSXnt2&#10;g+0WjpJBwjn97kKvGF5DA4HHHFev/wDB3NHZf8MceDZriYrJ/wAJlEtuiA/MfJmzu4xjGe4yQO9H&#10;2gPuP/gk3eSah/wT0+F11Jv+fwfZHcyhS37hOSB0NfkN+3TpU9j/AMHJ3gi91GO1aOS804wxx4Rl&#10;2+bxKwbmTnfyQfLaMYwRX6wf8EayJP8Agm38LXF39o3+E7VzJ5WzfujBzje3JJ55xmvyF/4Kp6Pa&#10;6H/wcL+BLk6nHaLeXWks01mHkkDm4nXDDCEMcgdSApB6cUL4gP3V/adtdT1P9mjxVZaKha4uPDNz&#10;HD5fPJgIBHr/ACr8bP8Ag0pWTTfi18WNM1W8jjvlliWSESAl2UuG4Bxjd3xzzX7OfGyxl1H9nrXL&#10;V925vD027LDcD5Lc5ORkdicj61+HX/Bqhfw2f7aPxQ0K1uGMctiHRbWMLDIiTyDIGMrgsuAMcHn7&#10;oBPsgfWv/B17ZCT9grTb5bR5vI8WWbfcJSMbiu4kD5c528kZz6ivUP8Ag22vLG7/AOCZPhN7LVft&#10;TCe683/pmfOb5Op5Xhe3SvP/APg6vs0n/wCCdImadlWHxRp7iNRyzebt5/2cNz77fodb/g108SX2&#10;s/8ABN3T4L6Wd1tdbvYY/N6bVlKgr2GMbfU7cnGaPsgfHf8AwcY6tKv/AAVH+CUN5ZaesFrMrK15&#10;dPEp3XMGXd9yYVcAqQwGVOT2H7deFXXUfgrZl8MsmjpuVG3fwcjO5vp1P1r8Nv8Ag5zRLX/goN8H&#10;jatZedKu9g6jejC6hwXI5KZJ4x/CeT2/b34Gx3E3wI0NLieOSRtEh3NF9wkx9s9Rml0A/BH/AIJU&#10;3Y8Mf8HCnjawuGax8zXNeiVbqQh2H2gMqgZHDAA9OBiv2M/4LB+Dz46/4J6/EzQV065vJJ/CV+Et&#10;LWURvM32d8IHKsEJPRiCAcZBGRX4xfAEp4X/AODlfVILGOMr/wAJheKfJG0RlrUMcja3Ib25PQjO&#10;R+6P7f8A4b0/xb+x3488O6vA01teeGbuKaFI9xlVoWG3B9egz3POKfUD8lP+DRPxLFFq/wAR/DbS&#10;3TSNNbzLGznykG3BIHTceM/Svon/AIOrvh7J4n/YSt/FNtHMX0PX7S5bywCpUyGNt2TwB5ua+Of+&#10;DTPxbPbftPeOvCUd1OttdaTBcrbt80asrkbiQQAxBx93oPoK++f+Dmnw8+tf8E3/ABE8VpqExtbm&#10;3mMdk4C4SeNi0mf4FC7iB1Cnpmj7QGn/AMG2mqvqX/BOLw+kkWpKbeaSPGpRhW7cx7VG6M5+U5b0&#10;JyCB8Ef8HU2hnw/+2J8KfF1pps2yaykW5uYZtpkZLuNlj5BGQCSCc9ehAr67/wCDWTxU+tfsFNpL&#10;wXSGz1q5USXcu/zF37Q0Z2jCDZtxk42kZxjHyv8A8HdfhP7N8TPhX49OnMwWK/tZJtzYAJhdY2Gz&#10;bzschtwPDDBwSp9oD9lP2aNYPin9lvw3qUUm37Z4ciZWEe370QOSCOD68YzX4EfCrUNP+Cn/AAcc&#10;3lpZlbr7Z46ltmWNjtRriMEr0OcZ46KAAeQAT+5P/BNfxTZeNf2G/Aer208UkMvhu3XdC2V4iUEc&#10;9COQR7Gvwa/aY1bQ/g9/wcO3Wrrd+VCfiFpzSGOLIaSVIcr95duWPY4BOOlEQP3W/wCCrfg2D4g/&#10;8E+Pid4abTo7j7X4PvlWObdkN5DEFQoYlwegAPOK/KH/AINF/FqW/wAU/iV4NdF3G1tbhWEabjkO&#10;v3sbsAIeMkc9M9f2j/aK0C28b/sy+JNHm0yO4jvvDcoNrdNlXBiPD8jjHXmv5+/+Dbv4ha98Mf8A&#10;gphq/wANLY2cFnq0FzBfQrGTtaCYhNnzAhQWweG4K9O67gfp5/wcyeDG8S/8EzPEuoxabp8j6ZfW&#10;dx9qvnx5KrcJnZwfnI4XGMsQCcEhvM/+DTXxXaX/AOxL4h8Lrc77iw8WXBkTz92xXVCvy/w5+b61&#10;9e/8FhPCN343/wCCcHxY0exsftFwfBd89vH5IfLrA7DgnHbueuK/OD/g0M8ax/YPih4BFvdblu7S&#10;68xVJh5RlxnOA3HpyOvTJf2QD/g7y+HVsbb4U/Fi3WX7RZ6he2EjLAQqpLHHIMybuDug4GOcsQRg&#10;g/qF+w9q8nir9g3wPqUd3cM9x4MtT51xHtkZvIXllxjOeoHBPr1PwL/wdueGob79k7wV4jVd0mn+&#10;NIl+VjuRZLedScY+4eAf9oJ7ivsb/gjrrlj4l/4Jj/DKfTW3R/8ACHW0D4mDfOsKo/YdGUjHYjqe&#10;tH2QPnn/AIIHz3Fjpn7Q3gu9tJI5LD42eIl/ecsytOT82AOeoIHTr3r1Txd8PIPHPguC8klhkFtr&#10;1rcybZg6x4ba2DuwCOM/Xp68B/wSI09vDH7Xf7VvhNrbC/8AC0ZrxZfLC5M1pDJtG0kELuA9SCCe&#10;TivonwHpMGseFNT/ALUt2Vbe5+VeQMK5Oc9c8de3epA/PP8A4ORfikvhn9lDT/h7BPCy6hcW9v5b&#10;SDeAcOw+92KE4HPsVzjs/wDg3m+C3/CD/stQ+LblHWS7hLsssDxEK5G4hio6FM56AN1r5u/4OTdY&#10;/wCEr+J3w5+HMbTzSXGuMRCisG2eXFG+F6E5x7jHfJr9Kv2JPBOk/Bb9iq3s44lUx6Nuk8xtrjEe&#10;z5vkX0zyoxkjFV9kD8S/+C5fxAX4qftv2fhK1mWZoZmG5pBuUyzbdrAAd1z14yQOlfop8PtMu/hL&#10;/wAE83mluZo2m0+MR+djoVI43DgHZktjGQx7Yr8vfi80/wAZ/wDgq1eG1t0kjsdbjM2+AxkrEgZm&#10;IyMsCSc5BOM8nr+oX7fes3Xwh/YSjtdk0ckOkCb99HvxiJiwI7bSSw6cDGORkEz4k/4IXWFx4p/a&#10;Z8UeKHkhnW614ut1GqhJvmdjtH90q3pjDe1Zn/BV6QeL/wDgob4L0G3dyy6sWba3CgSISAOCVyrd&#10;eo45r03/AIN4/BP2XTL/AMcXIWMSSXEqvgFWCqyAHGe+7g/3eB6+PftQaqfF/wDwVu0KwvLXzvsl&#10;w7Mke3OczcH72CSvPA+9kYzmj7QvtH6p/HLxLbeDv+Cc8movb7hFo3meYI2dgBGTkBcFmPoOp9cc&#10;/m5/wbb+D9R8U/trax4+WArbxqzLJJbgLvLs2AdpCsMgYBHDH0wfur/gq7r974S/4JzXem6fNCmd&#10;AZRdFQcnytpCgcEH5iT/ABKGGMkV8s/8Guvgsjxv4g8aTwvsaYpHIshAyI+eCMc5Pf8AhHFHRlH2&#10;3/wcbfGdvh5/wT91rRrCWb7RrkS2ESxyEDbLIqPuPIwE39QNx4zlhXg3/Bpp4Zlsvhh4x8USvHtu&#10;NQ2x7dm4hSRzzu4OSOO+c1zf/B1Z8VY18EeD/hjFdLm61QTMkL/IFRGY7hzk5KY6cYPevoj/AINn&#10;Ph4fCP7D9vr6WUELapctPI1vMXEjHnd1IQ7dgbj72faj7IHhP/B2t8WdHPgbwH8Jk1Od7241pr02&#10;6r+6WOOJwWZgxy2ZFAXAxyeeMfb3/BDjQYPDv/BPfwXHbspD6XE7TLCYvM+QYYrlsNjrg4LAnvX5&#10;L/8ABzj44Xxt+3H4V8EDUGH9m6W/zSZAjWadUDBTxtzETu74I/hr9pv+Cd3hiP4W/sPeFNLCKrWu&#10;hqWWAZUMFGQnAyM9Pw60PYD8yf8Agp7qmm/En/gsHo+u66GXTfhv4ZhuGimbElzczyTukUYYgf6u&#10;B2GMnPTnbj5H/ah/4LoftZfG3xhf+G/gNCvhvQ8i30kWts0l+IVBChjnbn5m/hJ5HOa+wPCvw4/4&#10;bE/aY+MXi3xPHJc6TdeLLq0a3kTd+4hgjtrc71YnYGDkKVzknoRX0r+yl/wTm/YU/Zct2+IeseEd&#10;JtZrP95Jean8/kjGdoBxjuc4HQjBo6Afn1+wL/wSN/aP/ar1af8Aay/bp8Sa1p/h60U3kLeIrgrL&#10;eS4BDKJCCoA53KuBgc56c38IfgXpf/BQz/goU2j/AAs0mO3+Gvw/1BbXRfKl3pPDBJs80Z3ZDGMk&#10;HoF+bgtX0N/wVv8A+Cvmm/HtIP2D/wBiy4lFvq8osdU17TlDRiDGCkSx/MBgElugXaVzzX1P/wAE&#10;0/2XfB37EP7N9vrmvWdva6hJpyvcTSWoSX5kBfPPOSAT930xxyXA9R/bL+MHhX9jv9lgafY3Udna&#10;WmltCs33fLRFAd8+uMnpwCevSvxy/wCCQf7H/jb9vP8Aa/uPjl8SZ7y/0vT9WNw+ozD5Z8OTySpB&#10;B+VcYBOTjGKl/wCCtH7cniv9s/48xfsxfDu4n+w/2mkFwJGxHKx2nA+bCkYHJA6nLENx+u3/AAS1&#10;/ZS8LfsVfsq6emoxW8N61l517eLDsVgVBB5Jyce9HQDY/wCCln7VPhP9iD9knUtXS5htJINMaCzt&#10;1jz+8KFUAXIDEsQMbhn1HWvyh/4IQ/sS+JP2vv2ktT/at+LSXFxHDqUl4Jrhs+dLIxfd8xyRngY4&#10;wvHHNY//AAWo/au8Qft6/tf6Z+zR8LZZbzSdH1LbcfY3Z1eQsFwyjunPXjLjpX7DfsF/Azwj+w/+&#10;yJp+k3kUVuLPTPNvptvzM6j5i3qR04x04o2A87/4LbftmaP+x/8Ase6vZeHrmGPV9Tt/sGlQ88SS&#10;KVBwAT8uM7SOeMkDJH59f8G6f7F+o/Fj4tah+1D8SNMumaK6d7a4lUqjytht3OM/eP3eRx7Y8c/4&#10;KM/tCeMf+Cpf/BQy3+DfgZZr3w7o2t/Y4vsuH8zEm2SUFQeOdvfByegr9qv2aPhR4H/Yb/ZQ03QL&#10;SBYDb2KiZioyZMHLMRgdxzj+dG0QG/8ABSN/DV58B9S0PXNTubVmtz5K2pHzqBk9+Bwffgn6/lD/&#10;AMEBrnTZv2nfHb2JVo/7aZg8ibWWMyMFyCuVBOcjPGMkcV+hH7QD6h8S/hBfeJ7w3VxHJIwj28AI&#10;MjB3DA/jO7pxnnFfnH/wQjjGlfta+ONKkuDtttaZXaWEeYo84rlmB2kZwSAOMZ6cUfZJPvz/AILs&#10;2VlL+yr4ljukjkb/AIR+fbHNIAC2Adv49RwTu+mRh/8AButqFvN+yPo0MbKQ0TI0jZTcwxwQccrj&#10;j1BXFdL/AMFwdL0yT9ljXX1byl3aFKqSSY2h9nCc4ydxBB/TJAPAf8G4lzcn9l7T/tKSMjO/lN5e&#10;xCB8vryRhufUn60uhR4b/wAF+LB9N+O/w28TzGZVtvHEW6WNQNqkcOGUYU5HIPYA84NfqZ8Br6XV&#10;f2aIpTCqK2mr8pzjBT+H1XkDvyOelfmN/wAHD121n4v8E3smpratB41t5EkVQzFef3oGfmKjggj7&#10;rN1GQf0r/ZWIf9mCzs/lyulICI2yobaOR1+Ukkn3OaHsB+T3wftrbw7/AMF0dcDzzRrdWMLZkuD5&#10;RYxMNufQgZGOASV+v6e/8FI7+wg/ZJ1q6u7P7TGPDtwZId215lEOSqns2M4xz6dhX5l/D7R5r3/g&#10;uZqCQBmWLR4TMtyuY1ykj7Dg52nggnHJHUEZ+9P+CzHj7Svh/wDsMeJJ766WPHhqaNFMgVmZoigC&#10;knqGI/kOcU3uB5P/AMG51tJZ/shW17ONqyea+7cSW5K7+f8AdweD9ea8B/4KB3SfE7/gsL8LfBFv&#10;bmYaZDJeS2sjblIa4GVB91jyOeCPc19Wf8EOvBt94R/YX02W7iVWOmtLtDbipcbh3OAV+b6nHOBX&#10;x3r1z/wlX/BdaGRLhWWx8Nwo0ckZ3AF5pCpORhwWyvJyG60faA/Tj9sO/fQP2X5HE2ZBpucSE5c7&#10;evHOQcE854r4d/4Nq7e+uPhBqerXd0sn2rWJ5thxuQs3zZHZT14UYYHjGK+2v+CgdvEf2YLyG4gk&#10;mibTWEnlYDDK4L8kDjJz6jIxXxX/AMG1uppH8FLizXGF1i4VPlK/eIIHuD94Z9cc4o+yBy//AAXe&#10;WWH4+/C27k03ztvjqIMFdhgBJCRkEAtkEr0J2474P6PeHbFF/ZaUXMwVv7NDMYRuUfJ95eCemcjt&#10;zX5v/wDBd+5ur347fC2ztbO6Zf8AhOo8TW6FsFYpDyOcuN3yjHRW4Pb9JvDn+i/svAXDjcun7lbb&#10;xnZgPyMYP0FT9lAfmr/wSTtJov8AgpD8Z2jtYY4/+EgIdlV8SM4R9x6qASrMvGecDAr3L/g4XgkP&#10;7KGrvbS+X5a27TFsfvI1uEby8nncCNwwc5HQ14f/AMEoWuv+HkHxjCv5ca68y+SsisG4h9M8ckr6&#10;bzn29q/4OGJXb9lPU1+0GHbJa/PJGSo/fpyRnsu7p78VXVAe6f8ABOlZk/Yl0XfOrqnh6EF1fO75&#10;PvZOMhh/Wvhz9niO5h/4LIeMI31GfbJotmwhk5AZVXIUkcYI3c9SfSvuj/gnK0cn7GujrGkK40KP&#10;/UsGX7hJK4P3T2BPevgLw1r1x4M/4LWagtzfRRLq3h+3MUcjbfmSQqyqcAFg3ze67s+lEQP08+O2&#10;l/bdT0+5S8WHdakc8bsYGaK6TxZodz4psdM1CznaJvsg3+WBg8D2PfPSipA/If8AZC1P/hJf+Ci/&#10;jTUbxJP9FtbSEXC7WULyxBI4A+U/XoK+tP8Ago5rFro3wfljgmZfs2iZKIx3YHJz83pg8dvfgfIv&#10;7EOs2uk/8FA/HdndSN5lxHp9xD5SEbgIwuD0GFxkLkfN2Ir3r/grvrs9t8HvEC28krRjQJECKowo&#10;MR6jDdD3I6H2FV9onqUf+CLnhy5tfgXosl3NNMJopJ1kmRVkXe2Svzc4z/EeP515R/wWf8dzwaFe&#10;paztJLeXsMPlKCWctJkDg57DJwcjIOM19G/8EffsEn7Pfhm7+2NJC2ixGS4X+FR/sAjgDtgcY9a+&#10;Rf8Agr7eLP8AFTwvoklzIY7nxfEqoVYmU4YMoBXGdzL1z6560faD7R3Wrfs6aj8d/wBlU6fqWntc&#10;alY2ZW48yRlJ4+WQ4U4YFcjv09xXAf8ABFT9rLU/gB8bNa/Y9+I+oTQwR3UkuhLcbleXklk65I24&#10;OBhdufw/Q79lnwNpFt4YtL+aDbZ3VqsM0cjDaQRn8eMn+XQ4/MH/AILE/s7eJv2X/wBoiw/aQ+Gd&#10;k1tJp+oLcJMkXyqm5sAnPQ524yRgn3wIZ9Wf8F0P2Lx8UPhzD8e/h9bldSs3FxHcQx/vPMGMYZcY&#10;PTLHpwf4ab/wSX/amtf2pP2aJPhb45vml1fT4207VEuMKzOBgOP4SWBJ2gbhzXv/AOxt8avBX7ef&#10;7IdnFqLx3Uup6SnmeYzN9nnxyrZzja49Tzgkda/L3WbjxH/wS7/4KMvc6hBJZ+FfEeoCDVnbIRNz&#10;b1lA6qAzbuxCluMigZ7B408Pa/8AsTftSsYbT7HpU94bmxljiK7WdsMvrhshi2cKRn1rrP8AgpL8&#10;AvCP7Vf7PsHxP8IMtzeRWIkaZIhu8zaG+8TnkEHHUkMecV79+2l8HvDv7X37OS/ELwg63Gp2OnmS&#10;0mi2k4Knac8Ddnn0wTwTha+X/wBgn4ueL7e2m+A3xrvbfdfx+XbrMuzAwAcgjCkBlOMkADAyM0Em&#10;F/wR5/bNk1HQpf2b/ibqsw1PSY2tGjnYb5rMARqMHIfbkLzzyCOMV49/wWB/Y81vwB8QU+Pfw30y&#10;WCzum864azkYGBjgjaR/EDn5sjI54PFcz+3x8FPHH7Gf7Rln8fPhnFNBBNeNJPJDGNidipx2ZSRk&#10;4IPXk5P3T8NPjB8Nv28P2WbfSNfulu0vrVlFpyfJmJ2lPnIIIOe5Ygg9xkGfOH7MP7YV18Z/2cdJ&#10;8K+JJUW/bxNb6dqBMiqWctEvmJk/fIZPrlueDX6eftKSW/hf9j6NLe72qtnJJH5jHnCAY6npknOR&#10;nPpyPyG8Lfsga98Fvij4J8O2tw0f2r4qRu0QYqJ7eNVYFmxuYgk4HKf99E1+m/8AwU48U3PhD9jX&#10;a180M1v4duJBHt2sjeWCJMnG1ge3ZQRQxmP/AMG33heC2/Z1uPF9pMLiTV/El/czzyWYjaYmUjfg&#10;hSu4KrY542jOOB4L/wAHJPj2x8X63ovw60qYz3moeJIYFsY8Az/PgJkPkDIHYjJ7cV9kf8EEvCX/&#10;AAiH7DPhWaRrn99o4uWW78zcC+HONxJxkkegGAOBX56/8FKM/E7/AIK1/CXwVegyWcHiiG4kjRB8&#10;m25WRhz1ACLnHUYABOKPtAftR+xtomj/AA8/Zq0XStK0gafaaboFvHb2aqyiBVhGE287cdMDPSvy&#10;d/a8+IC/FT/gs98JvhimtwLa6bq0l9NEzblMnlkoowp5yG9jwM5zj9gFnj8HfAW4uLeE4h08hVXB&#10;xnjt+GcdeTX4t/sj6hovxt/4LtatrEenPJH4d0GYIwAZY7guo3fK3AZZTnGG3DBGMihAfs98Rb+P&#10;wx+z9dTPF5e6ywy8dSCT39q/KT/gjNp9x8TP+Cl3xu+KbG4urWBrbS7W8mXKK6PmREwT0wvy9MYP&#10;Jzj9K/26vFOm+Dv2Zr6WZ1VfsbFXkZsJhMZJAJ/z6V8F/wDBtf4UvNT8L/ET4p3kSSHXPiNevHcL&#10;t/ebFC54UADhvcnjijoB9Hf8FtvHcHg/9lPxC0t35LQ+HZ28xUXKtsYDuM59PpVD/ggV8MrDwZ+w&#10;J4Dms0T/AE7R/t0pQggvLIWboeckn8q8X/4OWfiLd6J+z/eeGYL2SH+0JoLX93I2JGZlPlsoPOVy&#10;OeANx64NfYv/AATZ8CW/wp/ZE8J+GBZwwLpnhu3Ro4U+UYiXJGQO+evXPSpA/Pn/AIODPiDJqfjH&#10;wn8Pra7t/M1bxpYwrF5YYk+YMOB3x909QN+a/VD4TaedN+Ba2oYLt0tei9tvP+fwr8cf+CkMyfF/&#10;/gqV8H/hhbq3kr4sW/kaHYrIsbCQyc7m6r024baACCa/ZrUbhfDXwQuGEUce2zxtVsJn2Oeh9qb6&#10;AfkR8INRvNX/AOC9tzHJbq0K+EZkjZMfIQ4YZPU8mQfQg9CAP0z/AG79Tn0r9nC8kiiZgtnJ+7Pf&#10;5TkZwc8ZP4V+af7EF1Y/Ez/gtr401+w1L7RDofhVYsMp5keSPI5GAQfr37V+j3/BSO6isf2Z9TeQ&#10;bl/s+XdDtBJXb0wep7Y6Z68U+wHxT/wbT28d18J/GmvwXV5ML74gX7yQzR7SpxD0+q7fod30He/8&#10;HD3iq20H9mjXI7mQw+dZLArDOX3vGmM5GASwB9QSO+Kx/wDg270CBP2WJvFKyTPLq3iS/uZlmjYF&#10;XM7KQpOQR8uVYHkHpya5T/g5X8U21v8AAu90e8ETtNf2kMSyMQxzIPujbyRjsQOOetLqB9jf8Eu9&#10;Fj0P9i7wPZRrHH5PhG0Xyoc4XEC8DPJAPcjPB681+eP7ZmpXOt/8Fgfg3pFuZNy6leTyeSnLKI35&#10;bjGDjHXrk8Y5/TD9g7TodK/Za8Px280zbfDsA3ySeY8mIQNxbnLe+TnPNfmf8W9Su9c/4Lc/DfTH&#10;m2Rw2d5tDRlg/wC7fIHzHHBRugwfXpSA/VL40a7Hpn7Od3fSo3/HruHl53AgZwCO/WvzF/4Idaid&#10;d/bb+O2r27SNDPrlvG3lsfLdlMqsoGflIwc/X2r9Mv2mreeH9m69+yJtVrX5vLXDdMccHn0464Pa&#10;vzk/4N70/tD4o/GTWD9skSb4gzDznb927BecKSSCMjOQBggAnBC19kD2H/g4A1Wy0f8AZ01yXUUl&#10;lgexSCSGOQBmLMOnbdxj05Br6I/Y0uIL/wDY20S4kR1SbwpCzCQMJMGFT/F0YZORk4x164+cf+Dh&#10;SPTJ/wBnXVLa9bb+5tzu2ndEPNXLJ8wyQMHnjNfTH7Igjtv2TNLnWVZmj8MQ/vvMyJW8oDdn3z+F&#10;H2QPkH9gW20G3/4KO/FFra+Z7qS3smmjV12oMN/DgEDAT/gTn1Fdd/wVhubWT4u/DmKawknI8e6e&#10;zDJXGEY7gQcggcjrz2J4PF/sQeRL/wAFLPibex3CsZLPT9zCU/IcOcFQfugvuHvJXTf8FS30/wD4&#10;Xt8N/wC1pf3aeOrGSHa2GD4yoGF7sEPXtgYpLcD0b9u+Dd+zEJbaRvMj00/Jxyu5crj1IH0rqrC0&#10;tZ/2MoH04GWJbENDIzbWRdpwfQZwCcdM1yP/AAUdnSw/Y/vrpGdUh8OzTIYQGOUAYEc9Ohre+D1x&#10;ca1+wvpsl3cx7pNHj3eTIwQsYzwCx3bcnjcc4685pC0OF/YWfXrv9kvWLPxHMkki3U4Vo0DCRPtD&#10;AZxjJ27fTJzR/wAEspZpLH4iNdQW9uy+Ir357df9cNo+c85x179Co7Csn/gnUNXH7J3iC1uEADat&#10;qDJHcRlDt+2u/Qj/AGh068+tH/BMTTc6j8WNXS+mmVvE18PJKFhEVjUFfuAnpvycnD/hQMd+xpoy&#10;x/8ABQ/4lajFc3i7rWxje13N5CDMn71RnaGOSvA/gGeoqPxNo82vf8FVtB1K0Zp/sfhy8LEsf3av&#10;PEuF4/2Bnvz+NTfsHRn/AIbe+KF5NI8nk3FsjTCQFUIjywKY4YccjJOAM8CtPwlZwa//AMFNpNY0&#10;6FJ/s/hsx3E0czL5cjy52lAQGJx1IONvHegS2OM/4K+31t4m+PPwh8J+bt+3fELTUkZWUn5dzZIJ&#10;AwCM9QeOM817z/wVH1xfCv7BetSK0e2PQbh9rMqknyyByc469e3Xrivnb/go5bT+Lf8Agoh8DNES&#10;4GY/HBnaKRSVkWOGRsZyVBK5AzjqOnNep/8ABdXUf7F/YC1q2DSQLNoskO6OZ1z5ilMEjthyTzgB&#10;TkYquwzs/wDgipoGpeFv+CcPggX7GRv+ETWZf37PlWDOBk9ucDHAAGDXxb+z4G8X/wDBwBr+oJGs&#10;kek+AWAuBGAY3a74HfOfuckEjnpxX6Af8E39Dl8H/wDBO7wfp13JDut/AdqGa3eNoW/0cEGMpldh&#10;zwP0FfCP/BMaC28Z/wDBY744eJWtEmk0/S7C1juoJnKxq7MxjOSvXaOxAK8cYo7gfRn/AAcN+ItR&#10;0H9hfW1smYbtJdDtkwBn5emOozjA6hjXq3/BEvRIdB/4J4/DGGFWXPg6zdx5gbkxqSR8x7kn2r5x&#10;/wCDm3xDcaL+yFdWtvJ5ZnihgYyQq6kPKBjDHIPAUMATuK/UfVn/AASh0pfD/wCwR8OIEkSRV8D6&#10;c5aO3SPcDbIeQiLjjjpnueTS+yB+aH7Xt6viT/g4H+FOnpa2+oLby3DzWMkaNLHhJTuG5iAV2iQY&#10;wwCMwBOAf1j/AGxdQg0j9k3XtQkjUpHpjOyzKCm3byGBHIIzkY/Ovyb13Vo/G/8AwcWeDrcAs2n6&#10;VfM0sMku+ElJh6L2+XjPDk9ga/U7/goNr9t4c/ZB1y6vB+5/s9lZmxhRsPUMen+PSn2A/PD/AINX&#10;fDNjfaP8W/HK2yLcX3jx0a8gZlW5iVcowjwAoDSSY74bovG7tf8Ag6TutV0r9lljpHiZbNJngS8t&#10;bhmZbhDKF2J82Fb6qcjPTk1R/wCDU/TNOP7MHjDVdP1tZjdePrySSykgjXy38uJRINqjIZFQZyRl&#10;CBjbgYf/AAdd6qbf4HaJZwau1u0uqQKYV3YnU7wd2F4wPfGDjqRR9oD7k/4I3aFP4b/4J4fDGxuE&#10;WORfBtg0ixyK6ZMCElSGI25JwOMYA96/Jn/gqzpNr41/4Lf/AAn0mZt8Y8U2O1IY0ZzsuxLkj+4r&#10;KdxPON3Bxiv2E/4Je6Dqnhj9hT4d6FrWhRafd2Xg+yguLOCMrHFItum5V46bskH0Nfj/APtq2974&#10;y/4OC/hnp1neT21xBrFu0ciSvtOyWSXaRvBClODjCkHoRupR3A/dbxGv2f4IXr2823/iVMQyjp8v&#10;XGP6f4V+GP8AwRY0yTXf+C3XxU1+4vfMW1s7xFmV5HBaS4iABbYB0VvlIHI4+7X7ifFq8TQfgHq1&#10;1LcNGsOlMWkYjjjq3PA9f8K/Ev8A4N9raDxT/wAFWPjT4v8A7KiuvJ+0JHqdvMixx7rpgy+Xu+bf&#10;t4YZxsPPzU47XA/U7/grrrJ8O/sVeJ7qPzmkj0m5aGO03LIzCFtoQj7pz0OR9RXyD/wakeGksP2R&#10;PEGuLqE7S3njC7N1bz5PkyKFUKp3EMpXaxOBlm74yfqL/gtvd6Ta/sIeLbrWgnkRaTPLJuVdxVUy&#10;QCQQCRkDke1eI/8ABr5pyWX/AATr0eU2u0T61qTIx2HK/apO6jkj3+YdOgFL7IHzT/wdl3999h8J&#10;2iXkbQS6ou5GUEq2z1zwOM4xgk57ED9Zf2I9Fh8L/sqeD9Pjj2x2/hazCqY0XA8kHGFyB1PHbOO1&#10;fkp/wdFS3HiD4n+A/BEllNcLqGvRxxpBHLI8gP3gIlA80AfNwd2cADkkfsd8GbZdE+A2m2QVz9l0&#10;SJf9JMjMVEI+8X+bOOueabA/Ef4y3GmeOf8Ag41+H+jQ6oI/7PkM4yF/eSGKbdHlUJ+ZAflPTkAj&#10;dX7Y/tJXy6J+ztr8yxybY9JkGImO4DYehyO3uPqK/D34aww/EH/g48sLnR7VlXSfPnvlmhjcooQo&#10;SvzttH7xcMcNjoOmf2m/bb1i10D9lvxJqWpxxyKukyGSOTBEg2HK8j5s9MEd6GB+V3/Bs7eR+N/2&#10;r/2gfHt1ZLPNdeJv3WqNct50kfnSkRFS/wBxRtZcg8k5PFfTn/Byz4ot9B/YJ1yCdmVrq3WGNkUF&#10;gWfb3ZduQcZwevSvmf8A4NSLHQ9U8TfGjxlZ3dx9suPFKpLuSPbLFtLo24LnIZ5MgNj5wcCvVP8A&#10;g6p8USWH7HsegR3jRtdX1qHhy+JV85SchRtOCM845A68UfaA92/4N2fBMHg7/gl58OUstYjvob7T&#10;571Zo4RGEM1xLI0ZGT8yMzqW74r89/8Ag4ibWfEP/BRr4QeEoNOXVIJPEtqv9mzRrtkY3MQEbPg4&#10;DfPx0xz1r9Xv+CRmjf2D/wAE+/hfZMsJYeDNPzJB5m2TMCYYCRVYAjHBUY6Yr8m/+C33iK18R/8A&#10;BXz4O+GPtbN9m8UWTyWsjTJ5f+lLhg8bcZIPyj5htB6Mci3A/cjwrb/ZfhCqQQbG/ss/K6BW+5xk&#10;DjOK/Cr9j3U73xV/wciaxH9jNuLOxvY7uOTMmQlvFyMINo3bSCBjA68nP7r3l/8A2f8ABybUHidd&#10;uls0i7jlTt55Yjp7nmvw3/4JPeJdZ8bf8F8fiZr0OhWt9Zx2N1FJfTPGkthtMSqsX7wny3/eKVHD&#10;ArkLgCgD9gP+Cg3iufwd+yd4j1ETtH/xL3G7nA+UnLcrgcdQQcmvzh/4NNvDGpP4F+KnxUunk8vX&#10;vGIjij8z5f3cZLNtDcEmTk45wOTivur/AILD+NIfAX7CPjLXr3RUvra30iSSSGQrgBVyDyrYwccl&#10;SB1PSvkX/g08tJ5v2OPEetSYWO88dXzxQqq7Yh5UAKA7QfpyR175AX2QPSf+DmPxOmlfsF63aglT&#10;cQFCyzKjcsAOp59MAE89uo6//g3L8FS+D/8AgmD4DivNHSymvIbi9eNblJPME07SLICpIAdGVtvB&#10;UkgjivnX/g6+8UahpH7Muk6JHbXDQ3mpwpJLbysiocsRvwhG046EjPHNfaf/AARt8J3vgP8A4Jy/&#10;C3Qr2OSN4fCNmWhmj2tETEGZCMDJViV3dWxk5OSToB+WH/BwCf8AhNv+CqPwY8Dv5jsfEVn/AMeU&#10;LGdVN5Hk8INyqAGyGOMt05r9zvCtsuifCaG1aNv9G0vG3vwnT9P/ANdfgv8A8FlfFPh/xR/wWs+E&#10;Gi2lzJ5kPijTFvTBM0U0Za/AChwylAw5yCDkmv3g1S5h0z4MXUqzblj0ckNJzuGzqcH0HNNgfhr+&#10;xR4dtPiH/wAHJHi3XNNsJnXR7G6uJmaba0T7IIt4G7502vt5xjcDgYAr9cv+CnXiZfC/7GHizULm&#10;BZF/suRZIcr86lTlRuZR+vFfkf8A8EXl07x9/wAF2/i743stPuLcWdvqCK0UMclukjXcSujlUI3s&#10;UZlIOTtkyW5I/UH/AILWXuq2n7Bni+LRNTjtbltJl8tp7h41J2dN8akr6Z6ZxRID4c/4NEdOnk+F&#10;fxT8RlrfybzxkqQrlWkjZbdWOWzuKncMAjqGIzmu1/4OvtQaT9kWw0uMRE/2lbySL5oDBRIBkD2P&#10;b0zjpVb/AINIfDX2H9jbxL4iURt9u8ZTnd9nKtlI41252DcBgfMGPXbxtxXE/wDB274mjtvhb4V8&#10;NPaKxuNXQxzIwDIQrHkBgWBC91PP0GGB95f8EStEtdE/4JxfDCG0fTJE/wCETtd0mk7fK37Pn+6B&#10;ltxJJ9Se1flf/wAHK2r+IPGH/BQH4V/D6HQrOSQ6tGLZ5pWMczyT26rG52EID34JwQcEYz+uX/BJ&#10;b4fr8Nf2B/hr4YazWFofCFiHXyDEc+Up+ZT0YZwfpX49/wDBa/Ubv4gf8FrPhH8P7qFfJtNe08rC&#10;0ixqWkvY84O/uI1+bjnIGduKXUD96vhnbDQPg5YWcFuIRb6UoWONSPLwmABkDpjHvivwn/Zo0+0+&#10;Iv8Awcy30mqNHdHSre/nj8m3ZUhkW0ON4wckiTG7uSvOeK/dy+lXTfhNJM8yssOllmkU5BATryef&#10;xr8G/wDgklqGn+Nf+Dg3x3rem63c7IdH1ErFsCrKq/Z4mVjv5KuQRxg4/hwBRED9wv2upmtP2avE&#10;jRzqG/smQLIWK5O0/wAQHyn37V+P/wDwageG1b4//HrxJdwqkw1WG3V+X/5a3LOm8fKRkr39+9fq&#10;d/wUy8V6Z4K/Yu8aa1q1xbRw2+izE/aseURtPBLKQB7kEDuD0r81f+DQy10Sfwd8V9ctTc/bJvEs&#10;ImZlVYDH5eUMajlTyQR7L6VQH1N/wcj61qOkf8E6vFUen39vGZrPy5knYgujOoKrgjJIyKof8Gxv&#10;nD/gmL4TaTxFLqA+16hs8yJlFuv2qQeUCQM7TxwMDoCRg1y3/B07cx/8MEXMU0AkVtStQOQNv70c&#10;nKnocHjB44717R/wb9+FJvCn/BMf4cx3VvaxyXWk/aGFnGixsJGLK42qvLKVY5BOc55zRsB+fX/B&#10;294lv31nwL4cs7tfKfVGaTy5gGVhH0I9DkHrxt57Y/YH9hqym0/9lHwLb3IPnJ4VsRMTCseT5Cfw&#10;BmCn1G44PfvX4sf8HVlqZ/2qfhmZJ76O3kmZJo7a3aUMvmphghBVnXD4Ug7uRg7TX7k/AOEWXwN0&#10;EQLI23Q4CA1uYmP7lT91lUg57EZGaAPwo/b5ez8bf8HD3ww0PVbNb63h1Kzk+z20sKyKweXD7yVB&#10;KlA+0n+DjOTX7v8AxMuho/wa1S8il2tDpMhDSMD0Tvgkfjz+Nfgn4ssG+Lv/AAcnaLpd9oFw0mh6&#10;hHLsumbarQlnWVAQeBuHCjGQfQmv3g/aDnnsfgH4gmido3j0eVuDtx8p7/w/WoewH4b/APBAfRYf&#10;in/wWT+MfxMfxZItxpMN9HDaW6osdzbveqmW5Vj5flRD7pPzHJB6/sD/AMFQvE0fhb9i3xpqR1eK&#10;zaLR5mjmnyIxtQk7ioJAwOcDp+dfkj/wa96fqXiT/god8ePGl39lfYsiTSJBubzJL6VshiuQrBGy&#10;cgk4JBNfpn/wXF1ebRf+CevjqeKaML/Y1wsi3SMYSvltnftVjj2GM9yoOQwPkX/g0i0LQLT9lXxn&#10;rNi/m3E/jy5jkutigSqkMARhxu5Gc5x+ddR/wdV+ItNtv2JV0W+DtJcalB5Oxl+VvMAzyD689OCc&#10;EHBqX/g1C8KzaX/wT4/4SM6lcTLqHijUSsUkOFgCShdiNj5kOA/PRmf3rz3/AIO4dZiP7P8A4V8P&#10;w+U9zeeIbeOJGhUyAYkbKsSCoJUA9umfWmB9h/8ABA/w4/hj/gl/8LbN7SSFpPDsc7K8arnzPnzw&#10;BwQ2c4z685z+bf8Awcc6hfD/AIKMfBGynv4/sa+KrNpobpgbbIvIdruvPQNICSACvQHBx+s3/BKP&#10;SrrRP+Cf3wqsL7Q7jTJo/BOnrJp90zlrVhAuYvmZm+U5Ayc4xX5J/wDBcfQ9T8Xf8Fkfgf4XutL0&#10;tbefxJahZrjbtuSLyMvG4znBUADOPmc4PIpgful4SuLZPhTazRxfu10sHy41xxs5Axj8Onavwz/Z&#10;K0bSfib/AMHLXiHWL3Tri8bQ9MuZ0kuJmUWlwIlUbdm4MrLIRg7fmZj1U7v3Iuguk/CeZobjiHSj&#10;tlZ+uE6n34/Ovwh/4IuDWfHf/Be74reIry8H+g2+rBkV0Kspu40HT+LnO4c8tnBNAH7Hf8FKfEB8&#10;KfsYeM9aV2T7Poc7bt5XbiNjnqOhr88/+DRbR7eT9mrxx4qhv5GkuvGkiyQl+IysSHbwxySCD90Y&#10;685r7e/4LJ+J4vC37Avjq/m1uTTyuizbbqKYxsh2EZDDlfrg89OcCvkb/g0z8OtYfsN6lrwnsZf7&#10;Q8VXkgNrCyyJt2pskyoG4EEjBICyL05FAD/+DrvxfZ6X+xjD4cnkj8y91S1SFJACzN5qn5QePuhs&#10;nsM4INfYH/BHXRV0P/gnT8LLddBh08t4PspGgt4kRQXj3nATtliecHkHvX55/wDB2/4rvk+H3gzw&#10;Zb6jF9l1HWFFzCxT5WXlerb+xJ2qTjuAef1B/wCCfmh3vhn9jLwDpWoavb6jcQeFbNZL+DIW5YQL&#10;iQ7jkFuCc880Afjp/wAFpP7Y+JX/AAW6+Cfw806/j0+W31i0eGaeQqkkjXKFovlUnDpGFHHPmEe9&#10;fuJ4s8rSvglfytcbVh0WQ+bjoNnBxx2r8K/2lZtH+Nv/AAcoeB9C1G9t2g0a6ieNWhErNJCJZV4Z&#10;OGBAYN22ggg81+3n7SmqyeFv2bPEeoicbodDl+csFydh5zwB+lAH4zf8G6FheeJ/+Cpf7QXjmdzd&#10;bbq4V7z7Uy4LX82Y/L3fMOA3I/g4JHX9Ef8AgvX4m1Xw3/wTj8ef2Qluz3Gjzoy3TYTaY23ZG1s/&#10;LnA4+bFfnp/wajNeeJ/2qPj/APEC9naSa+vrdrhbgkybnurmTceMZyx7+tfVv/B0t4zj8M/8E49U&#10;0n7TJHNqeoWlvEscavuzcR7gd2do27vmAyO2CcgA1P8Ag2H8Lnw7/wAE0dBN34abT7i61G7nkZox&#10;m4Vn3LIXCgsSpHXO0YXJxmvh3/g6R1r/AIS79tz4N/D/AE/TFu7r7cQtpNc+XFMXuLZQjEMMbiSM&#10;kAgdDyRX6Rf8G+Phy30H/glx8NHhhZGvNJa6ZTNuBaSRiWAyQu45JIwWOSRk1+X/APwcRW51j/gr&#10;b8I/D0YvJGk1exHkq7cb723HykA/Nweg6BaAP3z+HlqbH4TWNr9nkHl6UoVJJAxICcZOcZ/GvwF/&#10;YQ1DVpv+Dl3Xo9OvJpIGm1FLuObbE3lC2RvLxkhtr7cH+IDd3Nf0B2kT2nwz8uBGbZpZ2qFCk/J7&#10;Yx/Sv59f+CU+pXXjf/g4z8Zarc6gsnkyaysLX4BkWOMxIqp5bsuQo6knChsgHIAB+3n/AAUT8cRf&#10;Dz9jHx540muZoUsfD9xNJJBA0pRRGxJ2ryRjsOtflr/wZ/asuq6D8XJbjWJmupNct5ZrSRDg7kJD&#10;7scksXG0nIwT3r9LP+CrUtzZfsDfEa5tWj3Q+HZ2/eQ+YpwnTaVbP0IPP51+a3/Bnjoki+Afir4l&#10;nms3+2a1bLtW8RpxtjPzGINlFO5sMVG45GSFGAD1v/g7J8R6zpn7DWn6Xp1zaiG7163S6SaEtJ5e&#10;7J2N2JO3PsD617N/wbdaPBpn/BLDwC9v4gu9SS4juZPNus/ITcSfulBY/LH/AKsYx9yvEf8Ag7Uu&#10;9Rj/AGH9JitJ7by28RWwulmQlwpY/c44JYLyTwOMc5Hu/wDwbk397d/8EqvhzJdiPcba4A8q2ijU&#10;qs8ig/u1UMcKMk5Yk/MSc0Afmf8A8HazXNz+1v8ADmwMsDbtHuGSSOVVlj/ex/LubCjrkEk5OOlf&#10;uJ+wzYXWifsf/DvS7wXatb+D7CPy76NEmQC3TCuEd1DAYBwxGR1NfiH/AMHb00Nx+1X8NrH+zGaZ&#10;dMmLyW9iDIymVMKrY+Zs7vlOc/KcHmv3J/ZBeST9l7wK7SyNu8K2R3TRlWf9wnzEMqnJ75AOetLq&#10;B+BP7Y7+HdR/4OUfCIg1IQRnxXpX2l9QtY5VWcSOVRFbK5PyKjfwuQeMHH9D3jmSKL4Wag88km1d&#10;JcsygFvuda/nV/bUfTx/wckeGXab7bG3jDSkuPLs2iaPLsOQi5kKgq3TDDCk4ya/om+IUbTfCXVo&#10;YmVmOiyhdqjDfu+ODx+tAH8+H/BvzJoz/wDBcPx5/pF/LO0OtfZ5prdV3t9tjMquoLBOfmVg2f3Y&#10;GPnO39o/+CuZ1N/+CfvxIfSEmaSPw3clmiPzAeUwz95c+nXv36V+Jn/BvnD4jsf+C1njTT7a+geB&#10;V1n7dFJ5mWxerteMRHYsinj5/lCtIvBIr9uf+CsS63J+wB8TIvD0Ek143ha7FvDDfNbySP5L4CyA&#10;ghs45z27UwPzF/4M5fDNumhfF7xK0MKzTahY2rMGk8xlSNjtYFdmAZDtwxbLNkAYNfSn/B1HqWqa&#10;d/wTfvjp9wUWbV7OOdlyfka4jBH49D7Zr5p/4M43sv7H+L6/a98zalYM9u1wchRG+H2bsd2G4Lk9&#10;CTgAfSf/AAdQXVjb/wDBOm6GpNcGF9as4/LgujGGfz1K7lzhgCAeQf1zQB1v/Bsra29v/wAEt/B8&#10;kRuPnmvCWmmkbJ+0uGAD9ADwABjjjIOa+B/+DueG1uf2jfhdZ29m81xJa3A8ks3zkvH8vTI3E8bT&#10;xjp0x97f8Gzl1b3P/BL/AMJmyEKxrdXiqsMsbbgLmQBiVJO/swblWBACjAr4F/4O7tX0+X9oP4Z6&#10;TctMyx2M7yLDJhgu5M9eM8nHvnNAH7i/snW0Vj+zV4LtLe2uIVj8M2aiO8mLSLiFeGYlskdzk+xP&#10;WvwU/bakS7/4OWfBMtr9ls5F8QaWs7W885aVQJM79ke5GIyg27+ADnBAH7wfsdQCz/ZW8BwW93dT&#10;LH4SsVjkvf8AWkCBfv8A+16++a/Bv9rvUf7S/wCDmTwXcQRyTeT4g08N9nhTzBgzncwk+XIUg7hy&#10;FAIy3BQH9BHxKunt/g5q1xA6sw0WXaZJCFJ8vjLYJ/TNfhf/AMG2utahP/wVt+PEK2qxw3UF5JJb&#10;m4cmJl1EhCMLhiNxB3YPP1FfuR8WWlHwS1tLYbZP7CmCbWC4byjjBPA56V+IP/Bs1bXB/wCCpP7Q&#10;U9zJDMsYuC7RzIWydQlwcHl1xkHHQlc9aAP0B/4OKtbsNI/4Jp+NY9Rt2aK4sWRmWULjPHGe/T+m&#10;DzXDf8Gt2hPov/BMrR5TYSQrdazf3EZku3k80NOwDhSSsYIA+VTjIbOCTW3/AMHLd1qtv/wTP8US&#10;6XBdcyRpM9rcCMxqXGWJJGVPKledwYjHNT/8G0Wh2mif8EsfBDWtncQ/amu52jmdSAz3MjErjkK2&#10;fMwefnJ7jKA+J/8Ag5sn8JXH7cXwN0i4tbiG/bxFG811bXDl/L8632BUGOWfjeCWXHAJ4P7TQ3Z0&#10;r4C/axL5vlaGNkl0zDfiPALHrz3/ABNfiX/wcSXepat/wU9+Aul6ZZancSQ+LLcpHHEsu3/SrUsY&#10;0IK5wNwJHGCTnGa/Zr4reILrRP2YNU1gTL58egO+4MI8t5ZbIwBj14HWqA/Hv/gg1b6Dr/8AwV2/&#10;aL8S6dpdvatHqZRLf7U8nlsbibeyyBcNvYOSpwVOOuDXoX/B2dd6g37PelWiWjeSbq3ZpFueR++T&#10;7yHquSBwCd205xnHA/8ABsZb65r/AO1j+0F8QJ/LktbzxQyC4VlZmkFxPI4zjcww6Hr2OASTW5/w&#10;dt6hfJ8NvD1oNSmEMmoRjyvtHyk5DFdo9cK/P9zscVP2gPmW80TxBe/8E0IbDRIrZbj+xraJ1luG&#10;mjkPkrlzlSTtPQDkt+R/Uj/g2ZsTYf8ABLfwjBJp9zbut5eM0N1ceZ96dm3Kcn5GBDgcYyR2yfzL&#10;8SWVu3/BMP7LY6bCyroKncl1FHCQLdThScIikEMSdoUFug3Gv00/4Nl9Ln03/glZ4PedpP8ASL6/&#10;mVZBjaHuHPA9O4PGQR6VQHwz/wAHeuo6rD41+G+mQ6rHHDLcTzeQq/OXRQqtnHAXceNwJLZwcZX9&#10;kP2EBcL+x38P0uZGaQeErJXY55It0HcA5/Cvxi/4O831Ob4n/DfSgyR29y9w0fmYXMgVFyGyPlAb&#10;Bzx05Hf9qP2L/DmpeEP2T/A3hvVbiSWay8J2cDNMAr5WBFw2O/HagD8If+Cl8lje/wDBxB8O9N1P&#10;UNNt44/E2liSb53Qg3BwJQBwxxsyMgAKSeDj+gvxpPFF8KNRmaTbGujyFpOmB5Zyeh5/A/jX89n7&#10;f8Y8T/8ABxl4G06H92y+JNMjDTXQmVyJXYCNdz+UCTgLtT94Wbb825v6E/HMT/8ACpNQiQ/N/ZTY&#10;ZTj+Hr26fSgD8Dv+CEGl217/AMF1/i5eiwEhX+2jDeRykKqvfIxUBRtKuAGGSMeWAB1A/XX/AILG&#10;2drff8E+fiJBear9hU+Hbr/Svs/m+T+6Pzbdy7uvTP8AiPx//wCDeXStcn/4LU/FW9mSeNo4tZa8&#10;h83zIudRXhiRlmBwVbqBuyQSa/Xz/gs3bavc/wDBO34lW2i3jW9xL4ZvIoZuNqO8ZVSwIO5ckZGD&#10;9DQB8C/8GfXha20/4FfELxdb6q0jah4kjhltiDtjMcPYdM4ZTnryR2r0b/g7Ie9H7B9qE+y+UfEF&#10;oJPMb5k/edV45z93HvnjFef/APBn1Z2cP7PPxEuYxeLcP4sVbgSyZiYCBduwdiMtkeuDzkY7j/g7&#10;Q/tU/sP6fHatH5B8QWv2hW6lQ4PXHHIB6jOOM5wUwPZv+DbOK/T/AIJc+CDqF69x+7nEM0hfc0fn&#10;PtUhugXJVcdUVTgV+e3/AAdYadPqn7bnwbsbJo/OuPNhhO4EoxubbjacZGWBzkDPB6g1+jv/AAbr&#10;X95qH/BLP4e3F4FP+hyBWjtxGrATOAcBVyR90sRyVJy33j+dn/Bz7/aMv/BQr4G6atsWX7YHt7iO&#10;zaSRGN5bAoFCt5gyA23ax9B82CwP3D/Z8gurL4HeH47y686RNIh3ymQtvwg+bPv1r8J/FNrrGqf8&#10;HQOkxafrdjp8kLqRI1z532mIWcjSR8A+W7AuFU9gvI3A1+9HwriKfCvS1JL/APEuU58vZu+XrjAx&#10;n07V+BsGmSeMv+DoCG30jQtOVrS8E80dzak+Z5OnkmXaAwEqAAoePuJyMmktgP3r+MVuZvgzrFtM&#10;+9v7LYbgowTt6/Svwi/4NgdKjsv+CknxmlgtZrVY0ureK1k3k4F852FuQSoGTk57jNfu58annt/g&#10;9rMg3eYunMcebsJOOm7+E+/Y1+Gf/Brf5mr/ALevxs1qDWJfvsZrWWVSZA15LscepXkZHTcMdcUw&#10;P0W/4OIXli/4Jh/ECSFpF/4lTBmib5gNy+x47H2zXkv/AAaoabBaf8E5rS6g1NpvtGuag5TA/dMJ&#10;3UqcEkkHnkDjGMivWv8Ag4da+T/gmV4/FlPaxs2lNv8AtjqI2UMpKkNwSf4eD82Mc8jxn/g1GbVJ&#10;v2Amubwaf5f9vXSxva2yo7qr4BkYINzgDbyScBckHigDxj/g8A12aL4XeAdFjF1tk1wiQqimIARM&#10;2DznkjggYypHev03/wCCYFra2n7Bnwxt7TRZNNjXwhYiOxnZGeBfJXCMy8MQOp4zX5d/8HgspHgz&#10;4dHyEb/idSLvX7yfumwMejdfqiiv1I/4JnXs2p/sK/DS+u/L8ybwhYtIYpGcMTAmTuY7mJ9ScmgD&#10;8TP+C5mmatL/AMFwvhjbf8JHZ2y3N9pYhkZXTYTe4ZGZQzHeNqgAYyx55JH9BdiI4vhou6Rgq6Xn&#10;dGDkfJ2zz9K/np/4LKXFx4p/4L0/D3w/cWsUsNne6QSsskat/wAfrswDFlxgAMvIILEgcV/Qw7M/&#10;w4YGTLNpn3mw38HU56/196AP58/+CWMkHjb/AIOI/HmtT2slw9tqWrrHdWczxQoySKhDjB3FgrZJ&#10;wC4J/iAr94P2uord/wBm7xZFcJC6f2NNn7U+EHynBJIbA9Tg/Q1+EP8AwSTl8O3H/Bwr8RX1Sw1y&#10;C8lvtZNrHbXChB/pCNIJirgshO0ry2eNw9P3G/b2maL9kXxwYbm6t3/4R25CSWbnep8puAcj6Z/G&#10;gD8f/wDg0YtLSb4u/GTVFtZLaT7VbqsdvIfJC7pT5eDxweVI5IBzgAE/Tn/B1nGrf8E+JlOpPCP7&#10;Ysm8pZQBKfPQgYJG77p9TgcA9vmv/gz+0nSotb+LWoxR3S3AvbWJY7pRzGFfHbhwSQ3QfN36V9Ff&#10;8HXmnW99+wMt6+sG2a31q0ZYuvnkzAbDgHqDnqBxknGaQHr3/BuPoN7of/BLb4fi8uJJRNazSQyS&#10;Mm7a0zkL8pPCn5RnsK/PP/g5o0WDxB+358HdIj09rhptShjkhnuII0kBuYtybnb+IcDcMDBHOcV+&#10;jn/BvgNRj/4Jh/DkagbUMdHDhbW38pSpJKnG0DJUjJxy249a/LX/AIOY7iyP/BR/4Zn7NErRtBum&#10;k8z5f9LjJVl5yBkNkAk7mBHA3PqB++fwg0y10b4DaPp+lFY44tBiEBjVMKBEMYAO3j64/nX4VfAv&#10;SbzUf+DmjWGg1i1jWFJXure4kdJHj8mPCIFU5YfLJhsDYMZ6Z/cj4NSMP2d9IctHJ/xT8RZhuKvm&#10;MHOW+Yg+/NfhD+x3q2ga9/wcneJJrqwjuPJe6jgulvCrQSx2cSH70mSB8ysPmIAyAAOEtgP1+/4L&#10;D6p/Y/8AwT88eXceoeQy6BceXNufaG2HbnYCSCf8e1fCf/BoVY6XD+zP4xvEeRbibxU5mjaZ9pxE&#10;iq4GMDIyvcEjrkYH3B/wWaubWz/4J0/EKa+tmmgXw1c+dCs20uvlEEZx1IPHua+D/wDg0Hw37Pvj&#10;ojUHK/8ACWEeS235H8hMkd8EMvGeCCcDJLMDnf8Ag77uWs/D/wAN54NQuYZU1xmhkhZgMiJzj/ZY&#10;EBl/4Fz0FfpZ/wAEwr231j9grwQ6eJpdUifwvAEvriFV8xTAPnwGbAI54Yjrz1r8yv8Ag75v7U6Z&#10;8N9O+1xwzHVJG2ywIVkUIeckFvlJ56DDdDmv0z/4Jj+H38L/ALCngvRrzypGh8OxRzlIWVSyxDI5&#10;UFhx1Iyc/Sp7AfjD4B0rTNF/4OXWg08zTbdWkK3C2qqqSG125kHpsyuRyz49Sa/Ub/g4a/s6T/gm&#10;H44W6nEJGlsY91vuKsBwOAdueFPY7sZwSR+WXgLULOD/AIOX2dL8TBtdkWJYfOjUyC1yVO3b0wWH&#10;VQcfxDj9TP8Ag4NnWP8A4Jg+OM30Fv8A8SdwrXDHBJTAXk9WB2jPOSMc4wPcDyT/AINSvF+r69+w&#10;Zdafquqrd/YfEM8ULRxuuxQF+XlQCy5wSMg+p618I/8ABzhrx1v/AIKceAdIn+xwLZWUC/a7cs0q&#10;l7pTsfIXhcAgqT99ucjA+8v+DUm4s5/+Cd5NvpEdtIviK8S4mVkInIk4fglunB3YwQcDBFfDH/Bx&#10;RJbXf/BXb4bw3iR29rFJYpJdR2MdxJxeLuBjVGaRVG0hHViSzYBBwKA/eT4VSXg/Zd0f7bDumHha&#10;MSKAh3N5Iz3I5+vXvzX883/BIvRrjVP+DgLVryytvLhtvEWvzTIyxlhmQgcEnLb2UsRyDknAJr+i&#10;jwVaRD4B2NkLRlT+wUX7PJbmMqPLHGzCkD/ZwD2wDX88/wDwSF/tDT/+Dg3xCtyLiMf2pr0by7po&#10;2Kl8oWB2lQ+FyjDaA2AOBQB+0n/BbC80nT/+CavxPm12yt7y1XwzcGa1uoyUmXYflyqsy+u4AkY4&#10;Ffmb/wAGc0V4PEfxdl3MsLR6dtj8k4J/e5bdj2AxnPtX6S/8FzdWn0P/AIJkfFPUIre1k8vwzdcX&#10;V81uy5jKhkYMp3gsCBkE8gcmvz6/4M89Rnu9E+LUFtcaXDa/2lYuunxTP9oifynDPtYklGG3Bzjc&#10;GHFAHr3/AAdvzAfsN6HBsvjv8VW5Y26t5Qxz+9xxjrjPG7HfFemf8GvWjahpH/BKrww2oWM9ubrW&#10;dSni86UuJY2uX2yDsAR0A6Ac85ryv/g7jlgP7EXh2C41W+i/4qyBorW3K+VM2CAZAWGFC7+VBO4q&#10;CMcj2T/g2YS+g/4JVeDba8sYbZVvL5o1jkQl1a5dw5VGYIWDbj0LE7mAJNAH51f8HfZS6/ao+Go8&#10;243ReGr7cu5mUIZITlFxgEc7uefl9OP2o/4JrWstn+wb8KIZr2S5b/hBtNLXEkjM0v8Ao6HcS3OS&#10;Ouehz06V+J//AAd7q1x+1z8O4xLa7R4auvutGJPmljHzAYY/cPJyAeMiv23/AOCd2hTeFv2GPhfo&#10;z6it01v4J0/dcRgbZP8ARkO5cDoeo9sUkB/P5/wUv0qzb/g4fs9Mi060kF14+8PNLulkJdt0QDE8&#10;bGXAwqnb8qZ7gf0m6pcTaX8Mppxa+a1vpOTEkgjPEfQHOF/Pj9K/mY/b61DzP+DiNrxLmdZJPilo&#10;EZuPsa5Zm+zIreW0RBHKhhtYn5sckY/pq1x5P+FdXEhtGmb+zSxh2qSxCZxhhgn6/jTA/mq/4I2y&#10;apqX/BfZ7zWPDFrDPJ4k8QS3FrdPC8lll5CCp3lWlB2qWVmJDMctnn97v+CrmpLpH/BOz4vXbxs6&#10;r4D1ISRrDHIzqbdwQA7Bc4PHPXFfg7/wRwMVr/wX1vJ7/wCH+0t4j8QxbY45JP7PnWRt0wKg4JO5&#10;WBwFErDjAWv3U/4LAT6nb/8ABNj4xXejTyR3EfgXUHjeFmVlIgY7lK8gjGfw9cZAPyg/4M5bK2/4&#10;Wj8XL+OdfO/s3TlkjbBOzfNtI4yvJPOfm6YGMn61/wCDryZrf/gm+syXkUf/ABVVjGySRhvNVnxt&#10;AKn5h94NwV28cmvlb/gzpudQfxt8WITeyNbi3sW+zyTnYrtu3SIm/wC8dqhiVGQqYY7cL9R/8HYt&#10;9Jb/APBOe3txYRzRzeKrFZHlmVdnz8FRuDM+7bgKCMbi3HBAKf8AwaUQ2Mf/AAT01iW2t5Fkk8cX&#10;ZkZi5V/kjAYZUDjG04J5H5+Cf8HitpcCz+El+/iO3WEXV8v9ktC5kmbZGd4YLtCrzkbgSXXg4BH1&#10;J/wawaPb6b/wS802WKySGW48S6lLO0d1FJ5xMuFchGPl/IFBVsE7cnrXyh/weLXOrQ33wgiW+tPs&#10;M0moma3/AHHnmQLDsZc/vQAPMBIG35lBwSMywP08/wCCO1419/wTa+EdzMuH/wCEPtQ25WUnCAZ2&#10;sqlfpgAHpxyfw+/4OABoV1/wW/8ADsml6ookVvD8d4EkkaSORbxueeFOCMBTjjtkV+4//BIaKKH/&#10;AIJwfCIL9oJfwXZO7XTxM7kxL85aMlTnrnPQ8+lfh5/wW38M2Hif/gu9omiQawZv7Q1Hw/DcR29o&#10;FmgHn4MnyRnOANxPMnBz7UB/R14QwPh5p6vP5qjTYx5mc7/k68/41/ND+zE0F/8A8HIqR6dfW91F&#10;/wALW1LDm0EflERS70VTxvQgpu/iKFh96v6W/DsTaf8AD21hQRkR6Yu1VjLJ9zsMcj2x096/ml/Z&#10;C8Zp4w/4ORhr880ixz/FLVoM2cc64WKKeNQVI3kDy1yCAMjjjAoA/o2/arvbXTf2a/Gd7fbTHF4b&#10;ujIrL8rfum+U4DYB6cAnB6GvwL/4NKp7CX9vfxo7TSRyr4KcW8RtQqyR/akyCFGEcHB64wGGOhH7&#10;3ftb6m+j/syeN9Tt5lRrfwveOGfGOIm/vED8yPSvwV/4NGvso/bi8bNBMivJ4JY+Sz4/dC6jwV+Y&#10;7jk4KlcgchuoKYH6M/8AB0dLH/w6z8QJckKv9uaadzF9pP2uPCkKOc9skAHBJ4ryL/g0QSGP9jXx&#10;gYpSwbxtOflkbg+TD8rKRtDYAOVJyGGeleyf8HPtray/8Eq/FUs/kbo9T0/yzOq/MftUZ2gllIPG&#10;RgnJUDDcA+Rf8GjGnabbfsXeK7+3ktmnm8YTfaBbyKzELFGqlwPmRuDwwyV2MBzksDz7/g8Y0S2b&#10;4XfCXxI17cedD4iuoI4d37vDW+4nG8c/J12HpjI4B+2v+DfO1sbT/gk78JYtPa6ZW0WRna6dWbzG&#10;nkZ8YZvkDMwXOMLjgYIr4g/4PGwf+FdfB8iG4Y/2/fgMIT5af6OuQXxgE5GFzyFbGcHH3P8A8EB0&#10;0s/8EovhPLplokKvoP7zy1K75PMbccEDBLZ6cZ7nrQB+Of8AwdL6VfD/AIKm6PdPNZqs3gvTUjDY&#10;/d/6Xc4eX5cbDu4ySTtbIGcV/Qd+yuZD+y94O+0eSzf8Irah1ih2xj9wOFGBx6cDjGBX8+//AAdN&#10;aNdv/wAFSPD86aI3k3Xg3T4YpJrxk+0yC8uCygMwMa5kGHGFO84OVOP6DP2Xtz/syeDWcPHu8LWv&#10;3pizx/uRgFizZIHfJGfWgD+bjw94YttQ/wCDjC4sZ/C95bwj4zSXDW8NxvKlm3CVvlGY3ZgxQYws&#10;mMnHP9Lfxjs3b4F6/ZwkRt/wj8yKzN/qz5JAJPGccHqOn41/NV/Zlpp3/Bxf9nuTrEzD4ybreO2k&#10;tFuGkOCAGEu1Y9vIOQ20AABicf0o/GibSrH4Fa9ca2v+ix+H5fOV4y2F8o9QobOPUAj8OgB/Of8A&#10;8Gy8OtaL/wAFXZdLt2jVf7B1GPVFh1Asse2UD5W3fvQGCjJzkEt6E/sx/wAF+7/Q9P8A+CWPxS/t&#10;/UJLeOXQmij8mJWZ5CyhVGXXHzY7/gRkV+KP/BtLdRP/AMFatNOi2t1a2p0XU/Lha1DMkeQVSYrH&#10;heMZOVG5VGf4T+23/Bem8v7L/gl98T7zTJ7SJo9DdmuLi3kkeAcfPF5YJEgz8rcBSQzEKDU9QPhH&#10;/gzn1CJ/AXxa0iG4mIj1izlkiliXarNEwBRh8xyq8g4AIBGcnHUf8HhmmRzfsv8Awz1J7m1iaLxt&#10;IEWaN/NmJtZBsRghGQPmILLwp69K5P8A4M57i8h8D/F2yfVLV4TrNlItorEyxMYOZDzjawCgdwUI&#10;PpXVf8HgX2OT9mz4ZxM1t9pPjCQjzrpRIIvs7biiMw5yUywXpwSBwaA+jv8Ag2q1r+0/+CWXgu2k&#10;/sz/AEOS6iX+zUZQw+0SHLgouJMY3YzlgST0J/M//g7O0+zu/wBunwa+lS3CX0ngkq3mOBFIVuSQ&#10;Ey3yuPmycDI2AE1+kX/BsxEYv+CXHhNpra3hkN1efLCkS5X7RKAx2E7t2Mktg5z7k/mn/wAHb+kX&#10;0H7dPhDUJYpI4J/Ao8iaX7szrcPuVcJ1UFAck9R05yAfuz+wrrZ179jz4d6v5Aj8/wAIWLlVm3jm&#10;BDnd3+tfz3ftXRrf/wDByVN/ZthdanGPiho3+jxyRRzALb2wYR7pQuUwSMsMlc455/fz/gnPB5P7&#10;CXwtia0hh/4ojTztt41SMn7OnKqoUAN1HAIzg85r+fT9pzS9Z0T/AION3iXw7qV7M3xW0ia1jaSY&#10;SShYrf8AfBsb2VNrE9R+7cZwKAP6UPiYsf8AwpzWRPLsX+w5tzMm7/lmeCBnPpgZ/Hv/ADcf8G5b&#10;yP8A8FcV+xtq01uLPVEQOvlBh5oK+cuflOAzBRn5hjpuI/pO8aXF9ZfCnUbm3i/0mLRZHWOP5vmE&#10;RwOevPHPrX82v/Buve69e/8ABXeG81rXNWku5LHVHvAv7lrjEqqWn3OnRm+6QxyMAdKmIH7r/wDB&#10;YhNJP/BNX4wSazpH9oQp4G1A/ZVdx5reQ2FyozyePx54zX5Zf8Gd5tovG/xYVgyyzQ6eEYu211UT&#10;EjHTI3A/Rvz/AFV/4K63Edt/wTX+Mxltrebf8P8AU1+z3DqEl/0d/kOc53dAACckYBr8mP8Agz2i&#10;RfjL8Viupw7l0rTx9n8tCz5aY71YjcMYwQCN3HXacAH1Z/wdl3Wk2/8AwT70uK+mtvOl8Z2a2cMk&#10;O92kw5+U7gU+QP8AMA3GVwM5HSf8Gs5nP/BMnTQ2syXUK+INQEMclqkYgHmcx5V234bcdx2nDDj0&#10;wf8Ag7C0qxvf+CeFjqN1qMNvLa+MLPyN1nLI05YMpjDIjKnBLZcoMoMEtgVo/wDBq1f3U/8AwTRt&#10;4ZmQpb+KNQSEralNy+bnlii7zncMhnHGMgggUB8ef8Hh6Sn4y/B141DKNJ1YOzKf3bF7QgFsYAbD&#10;cZOdh6Yr9bv+CU2oJqP/AATw+Et6ixKreCbHyxHCsfyiBQPlQkZ4HfJxk4JxX5Y/8Hi97EdQ+DOn&#10;Pcw+ZJ/askcKrKJGVRbAnj92QN69fmBPy8Fq/T7/AIJEI/8Aw7h+ErNcxz7/AAbZsJo1kUSK0QIY&#10;iQBsnPPGCckZByU9gPw9/wCCqD2ej/8ABxJbajLqNoYW8a+HGk82w2xwKyQq6uXQCRiPmVxnbkKC&#10;CmF/o6/dXXgHFndMsbaaPLmj3Z+5weOetfze/wDBbLV31f8A4LvWq2Xgu1H2LVtBtlS5hnKXrFlY&#10;yOC/zAMzDMeEOzkFt27+jq0i2/C5IY0aRl0UBVjZVJxHx97AH48Dvx0TA/m1/wCCSuhTWf8AwX0k&#10;0rTtI1LybPxd4gikFxqTvKADNgyy8l8su7aSSSQCzYyf39/4KRFI/wBhr4oSyWjTbfBeony1ZP8A&#10;n3fGQ7KpHrkgGv56P+CUVnp+if8ABeLTbXT9P1JYV8Y64Et77ULY3UR2XG4SMJfLdlOc7WZjjIBY&#10;Cv6FP+ClVpa3/wCwV8WrS98loZPAeqLItwzeW6m2kyr+WjvtYZB2qzc8Anih9APyB/4NCr61k+OP&#10;xSgttNliX+xbEiVpQwLZYFeo7gsuFOASM19Sf8HZ2lR6j/wT70O4kRGaDx3ZmNmCDYzJIo+ZiNow&#10;xzj2yMZI+Rv+DQF9Of8AaP8Aicshf7Uvhu08r5hsZPNfJxj7w45znBPB5I+1v+DqvSJb/wD4JnTX&#10;cd75P2fxXpvyZl/f7plGz5AV64b5yBlePm2gn2gKH/BqSNdP/BOJv7R877H/AMJVff2ezRqF2+ad&#10;wUhiT827OQp7cjFfKP8AweIW6H4q/BqdbG1U/wBk6usl1vHnN89qQpGAdo+bHJGSc7T9762/4NWN&#10;U1C7/wCCcCW97qb3CweJb5LdGkyIl8zhRwCMdOp6AA4HHyp/weIaBYt47+DPiObxJbxznT9ahh05&#10;llaSVd1kWcEAooU7BjIJ8wdQOD7QH6sf8Ep1t1/4J6/CryLqOZf+ENscMsarn9yo52Er68g8+3Sv&#10;wq/bqWSP/g48t0hbSZfL+IWhlobyMLDGNkLMrlkG5urKwDHJXbkgCv3R/wCCUWqafrH/AAT2+FN1&#10;pd9b3MP/AAh1iFuLdZAsmIV5xIA2c9eMZJ65yfwu/wCCjt7Fp/8AwcTWd2dGsdQW38deHz9nWOZd&#10;nyQHe2xt2+LIcEfIfLUkFdwJ9oD+jzxZH9q+G15H5i/NpbfMFO0fJ14GcfQH6V/PL/wbeaJY2f8A&#10;wVn8XaVrOn+VPYw6mkcM0hTyGW5ZSo4OXHTbkHG4jO0iv6HNXkZvh5JNJKVzpeS0Z5Hyds/p26V/&#10;Np/wQDm0WX/gtA5vkmfdea09n5mQ4fzHG5tjFc7WbPLDng+qQH7Z/wDBcmTUYv8Agl98WpdKikeZ&#10;fC822NVyrDjcGGeV254/Q9D8g/8ABovrVzd/sgeNNHk1Cd47LxlN5cMmdsatDC2V4xyc5I9cdiB9&#10;gf8ABcKy069/4Jf/ABZh1a21Ge3/AOEZdpodMWJpSoZW3gSsqkJjzCAQ2EO3JwK+Nf8Ag0VkhH7L&#10;HjyybVllmh8ZPus1kU+RmCL5sBjkNg84wdvHINP7IHA/8Hg+mLN4f+E2rS+IDD5WoX6Lp3lOyzkx&#10;x/OWBwjIBwCvzB3ww2Yb9Lv+CT2qT6x/wT1+Fmo3E0DSN4RsyzWzMYyfLXkFlU4PHUDivzV/4PC7&#10;dpfCPwjvleBfL1a/SRWW3LuGiQqQSfOABDZABQ5GcELn9Fv+CPGsL4h/4JufCnUURl8zwnbfK0Kx&#10;7MIAMKpIAxzjPAOKkD8dv2oH1bQf+DnLStUMVveNP4u0owm6vGRRGbdYwSw3ncApABHzEDIGc1+9&#10;f7SR839njxYoTcf+EcusDg8+U3YsoP0yMjjIr8B/22vBXhfQP+DlXRYX1thFf+MNIvrqS4ZFUTMo&#10;2ohG0c7UIOSdzE5Jr99vj5omkeJf2efE2ha0rSWN14buI7hQoPmRmEgqcgggg/THXiqYH4k/8Gk+&#10;tXVp+0Z8VvDcemRQwyWdtLIVmMnlnfMFVCQSQBn5i3Ix9a+q/wDg69dof+CfmmyreXEZHi+zXyYV&#10;Vo5Qdw2yZI4GdykA/Mo6dR8mf8GmVnYab+1h8WtLs5GEdvp1ulskl0m7Ys84yQrfOeFyQCvv92vr&#10;j/g6/lRf+Cddmpsbd2bxpYDzrhot0Yy5zGH+YvwAdnO0sT8oaj7QHt//AAQB1i41v/gmD8Obi61y&#10;a+dNNMW6eMjywrsAgyBlQBx2AwOwA/Ln/guDr3iTwp/wXS+Herjxpb/u5dHW1jRWUWMbXbIwY8ht&#10;wJyQBxlSCACf02/4N4tYbVf+CXPgFGsrm3a1gmhK3ByeJW5X5iNpBDDBzzg4IIr8wP8Ag4W0OPQf&#10;+Cx3w71i2vbeOS9XSZmj8uFQm29IDHaN53er9xgHg0faA/fjxA39r/Bu4njUyGfRSy+WmTkx9hxk&#10;+g4/CvwZ/wCDbj7b4d/4Kr/FDQtU0a3W78jUUkWOLasTLfENsDDheeORwcd6/eWF/tPwfR3uvv6K&#10;C0nt5fPUfzFfgV/wb9a1NoH/AAWa+I3hyK882O6uNZjYvuST93fN2X5cA9QeMEdOKF8LA/Qr/g52&#10;8OHXP+CX3ia9KO32LVNNnHlswCkXkXLAdRjOMjGT2+8OJ/4NRLhZv2Ab+D7SrmHxVefKqjKZYcZ6&#10;89fx617l/wAHA2nxXv8AwS9+JTb4w0OkeYvnbdpw68Hd7dO5YADJwK+Yf+DSDxnYaj+yh4x8FQpM&#10;s+m+KpJJt0hKkSIhDAZwOBgjGeM96PsgeK/8HakJ0748fBfU7i/8m3lW+80rbs2FWW1O4HH8O5vl&#10;B53Dg4r9hf2KNUtvEH7JPgjVLOXzY5/DVqysIgm7MQ/hBwPSvym/4O8PD1zZeHPhb47g1i+hkt9c&#10;khjt4YUEJdoWYSs+3eJF8rC4YAhm4+UY/Sr/AIJW+LIvGP7A/wAM9cTxLcaw03hOzD39wrq0reUu&#10;4/MB39Bg9RS6AfiR8Z9H1TwZ/wAHKlrHrmjbVvPGljLYty2YmtkCyndnurKw7DIHSv6C/jZp9trv&#10;wY1jT7tGaO401ldVmMZOVx94EbevXPGK/Af/AIKnJc+B/wDg4S8Ka1pWu3lrLdatoredJxGm5jGY&#10;ozEQwDZ5zyDISQQcV/QB4ghXWfhRNE8DSibS/wDVoykt8ucAkYz6E8fhTfQD+ff/AINnLybQ/wDg&#10;pN4s0/StVRbV9Ou0KPMwkdRMdvG07uvzDI5APOK/U7/g4V8PJ4g/4Jk+O4Jra7kSGzWdobV9oIjd&#10;ZPmbsAVB6YbG043E1+Q//BC1rb4ff8FkNS8P6g1rZvBqWsWiI0Sb42WdxsQH7owpBxyOASBmv21/&#10;4LL6BqPib/gm58UtM0iSFZJfCd1hri4Mce3yzklgRj5cnnj14o+0B8Sf8GlF/aP+zp4wsEs41lj1&#10;xjJM2C0mQOc5OAAQNvGDuPOTXK/8HenhOKTwD8M/GbzzFoNcuLVUWNSq74S3zNu3Lny+gGG7n5Rj&#10;F/4NHfG15LF4/wDAct6v2e3uVulh8zG1mVVJx3zwCfRRXrX/AAdo+Gf7Q/ZA8L+IVvvLFh4sgby9&#10;hPmhlkTaflOMbtwYkdCByxBPtAfVX/BDLWZPEH/BNX4c3M91JM66OkfnTAZYL8o6MRwBj3xnvX40&#10;/wDBZfR/+Fa/8FwtJ8VHU76NbrVNEv8ActvIFVlmC+XEWb5ozsAYjbgs3y92/VD/AINuPGMfiP8A&#10;4Ju+G7FNcjvWspJocwxyKI9rkFCXVQWVsqduRwOTnJ/Nf/g598L3+jf8FBvB/iT+2JGW+0pBDbEx&#10;KsDJc53g4BJIdRlsgeXj+FqPtAfv7EbXxD8GF81Hmjn0Tne+GbMf94ZIPuMnPNfzWf8ABMvxnpvw&#10;q/4LhMdTS7tobrx7rVikaRyJIrPcyFAVAyMFRnPGOSQOa/o4/ZXmfV/2YfB7y3bXTSeG7dWmmaNi&#10;/wC7Ayxi+Qn128elfzn/ABIFz8Iv+Dgfzpra3umh+J1q+3T7cpGwkjTBUO3UZ+Yk7Nwb+Chbgf0Q&#10;ftt6NB4l/ZJ8eaPPFHJHeeFr2NoZrOO5WRTA/wAhjk+VwehB4P05H4n/APBpX4tbRf2rfiF4CmaX&#10;deeHILjy2jUqvkzMhyc5DfOOMHIB9Of3k8aWsfiD4X31pcQLtutJZWjYBlAZMEcZz17f1r+ff/g3&#10;D13U/Af/AAVY8ZeALvWriQ31vqEFwtxdTh7l4blj5jKV3Ow+YkyYHzHPzEUugH3t/wAHUWjapqP/&#10;AATshvrD7Xts/GFg832eTamGMiYlG4Aqd/cfe216p/wb7+I4vFP/AAS78CZ1GS6ktbN7aaRmLYZW&#10;K7QSegHGOgIwMYwM7/g488P3HiH/AIJZePFhAP2RrO5YyLHjEd1E5z5nfALDB3ZA2gmsH/g2b12P&#10;Wv8AgmPodstpaQtZalewMtrGi5/esctt5LHcGO7u30p/ZAyv+CYUd5of/BUX9qzwzfSook8QafeR&#10;xLIwAWWwiOdpUYbgbm/iPPvX1N4Ctoo9O8SQRlmVbycvuwOS5JIxx0z1/vHp2+Xf2CheWP8AwWp/&#10;akspfuT23h+ZG8xj5mbHH8ROenOOMg9q+mdI1Sz0weOoI7yNvJa8dljUgphQ3OQMn+f5VIH43/8A&#10;BWSGH4r/APBTf4X/AA+DLcC3MsskMmzj5wcdeThNvzDBKjk4YD9UfjZ4lsvg/wDsNXMkMnkiLQ22&#10;Iq4UkRnA4POQMc4zj3r85bv4f2Pxi/4LWqLm5kkbQ/D8O61htyyo0lzI4O7PO5scHBO/n3+tv+C7&#10;fxOPwX/YS1ax0maOz87TzDG0gkBWRyoQD0yW2c5644BJFdgPyB/4Jg+F7n42ft3ax4xVZPJbUpZd&#10;1wzMVWa4JCluf4QRz2zX3j/wXs+IMvg79mv/AIROyu4AtxbmGTdGcP5mUIBHciQMOo69lNeFf8G6&#10;/wADdQ8S+Krz4jyaczR/2gx+085bygCOgJ+83PY5UeoNz/g458dOviDS/AdvcEebfLGytj94kabg&#10;3HP3jjnPrxkUdRdT0z/ghdosHhf9mW/8VSgx50qXdIwwzbn+6pJwpGc5xjBBxyTXx78OLwfE/wD4&#10;K1XmqRRNJ9m1Bl2oDuyAqBsEHPUc8cn1NfoB+wf4cTwD/wAE8L3Ub8fZ5pNFjiEjfdZdi8jcOWAf&#10;JHORgADivh//AIJTWmn/ABB/4KI+JPFd4jtIuuMsLKSzxx+ewwM7iR8iA+g6Yo6i6n2h/wAF9/GN&#10;t4W/Y3t/Blj/AB2MEJhjzujy6rkv1IChR3BBwcZJEf8AwbFeDZLb4M6h4j+y7TNNPukkxnmQYK8j&#10;H3R7kE9s15n/AMHJHjOOLwrovhOPWhH500I8iEcSqPnKsAfUBju5BRcYzX07/wAG+uj6f4M/ZCtr&#10;97ppJJLRHlf5mU8Z2YPHH3eDyQwwO59ka2Phv/g50+J1x4g/af0P4ewR7YrGGe5uF4JMnyRoCeuQ&#10;obvj5sdRmv1l/wCCMHhGH4e/sB+EdMFs0bLpaNKuzbh9g3DALDAbcBzn1HNfhl/wWC8ZzfGb/gpI&#10;2n2sxvJI5LWzjh3EYLXDuEAJyuQ4brzuyOuK/oF/Zg0Vvhr+xNottPYxwva+HQfKjPmMD5fTIGS3&#10;4nkH1okM/C7/AIKT+ILX9oP/AILOaf4XtrC1mgs9dsbNl8zBk2yeayO3l53DkYwRnI6dP318eeId&#10;E+Df7F11q6wMtnpPhRnWGBfL3IkBJUH5dvAPp09xX8+HwCt7r9or/gtrdXWoaRa5bxxcSyW7QjhY&#10;ZQm8AKQzDG7JGSM/j+5f/BVfVZNK/Ys1LwTBBJPca99l0lYYGEe77RNHCSeQAoDkn0FD6Afj38Z/&#10;2qPi1+w/+z/Y6V8IbW2bVvEWtzbri4V5mh3F7mUgLw/MgGSVYAjjgEcn8D/gn/wUH/4KBaTefEf4&#10;9fEnXNN8E2MID/bGZLaXncT5OecKSxBxnI5PIP6deDP2Y/2etF8DeHfGHx3i0v7LpkM2oSXOqXEa&#10;x265wzsxIwNkabmJ4AXjj5aPif8AaJ8C/tZ6np/wb/ZgsXt/A9mWS61KGxeC2ugw2AR7lBkG3kuB&#10;tOcbs5FHMK584/8ABLn/AIJz+E/DHxUv/jVqETzWNqzCyuLxAxaNJc7toLKoZVTgZwBjjOD2H/BZ&#10;D/gpX4Y+DPwyufg54DuP+JlqC/ZoDDDhogAQWJBHYke/1XA9w/aZ+Pfgn9kj4Pt4ds721sWh09vt&#10;CxyBGEawkK/HRdwHPb1yK/J39n34K+Pv+Cmf7XYF3H9s8Px6l5t5dMhZJSOQQzAtj53O08YJ+XOK&#10;F5jPdv8AghR+wjrvxY+IE37T3xSs5pt8wntZL75mC7ioIY4YMMdj024GK+ov+C3H/BTW3/Zd+F6/&#10;BT4Y6my+ItVtWhthGqssO0qpZuowAWweSTxXv3x2+IPwd/4JifsdXE2mWtnYf2fpbpZWqRpEZZAu&#10;9RzhdxYkA9mbPtX4h/A34d/Gj/grL+2qfGPimC5vNPbU1e684s0cFqJN/kjA9Mk49cccUbgfXH/B&#10;vr+wJrnj74gXP7WHxf0pzG0gmsbi5X/W71Ys3zDbnOOhzgnPt9Gf8HAX/BRzTPgN8IG+AHw68QvD&#10;4l1yMRx/Z1J8uIcyHcCMYwq8HI3Ajpz9EfFP4mfB/wD4Jm/seyR3M1vp8Wl6P5cMIZVeVsEBRu4J&#10;xgY5/LNfht8GdI+Kv/BVr9u7/hKPFEkt1atf+a0d1lkhtt/yx/dfBwQccn3zg0ID7b/4N4P+Cd8T&#10;2P8Aw0/8R9D3XMknmaXNJhmVSgIbrxnPf0PIHX6O/wCCp/7QE158TfC/wa0L4i6fpIkvM3NpcuGN&#10;1ECh2AAkrvwAGOBn16V794013wr+xj+zTa+EPBFjHa3Fnpojs7e3jQY24XcAeMnOOenQ8Yr8Hfi7&#10;8ZPjx8Sv+ChXhbx98ZPEt1qF1eanGul2NxMzR29tuZURATtUspzkfxMd3OaN2B+2HiyOK3/ZLV5L&#10;ON/LjY+ajHOVPLfdPPU9TnGO9fmT/wAEdpzpf7fPxE0ddZZo21yZ1jmAbdmRjksW/i4U5z781+mW&#10;qzY/Y4/tK6kkj3WrNuXqQBndnGCw465JPHcY/NH/AII76Xc6j/wUK+Id3Na5VdemiZbeRSpYysCv&#10;UHBGcDoDjJOKPsiP0I/4LQxyTfswa7CoVgfDNztV5NqMdhIU8gYyODyRgY9/Kf8Ag2xuEf8AZxt4&#10;vKUMLqRmCqBuAC/MD/eHfjOD7V67/wAFqSH/AGVfEEBaPy20G4LiaP5QQvAPUh+w4I9exHin/Btb&#10;p16P2ffPmg8tPtMkjMrblb5RhhnlT93d0GR74o+yM8z/AODjq7vk8QeDILHVEt93jK1kblN0fD4l&#10;XnJ+YjOMY78Hj9GP2QrltB/Y602e+dZGXR4Vbcw2jKL0zn5CMHnNfnD/AMF4HHjL9pz4V/D2KWFJ&#10;pfGnmq7op2eWo24zztbK59AF4+Va/RTUr20+HP7G8NkluUK6asUcTLyPkwYwPyxz16c0dgPzp/YU&#10;E/xZ/wCCt/xO8bpaTBdNkjsLJpNuAEVd8RwSQysdwPfB9RXrn/Bxl4kmH7O48LSXCyLealp0EkbT&#10;Ybm4X5gOvBADDoQT3xjgf+DfzS5PGnxU8ffFuWAb9W8XXcoldvneMStsPKjLJyDg5IPIqP8A4OPP&#10;E09xY+FdAslhuGbxpYoPMUfu2AmIIOeA3ccfrR9oD7q/4J8+HY/C37HGnWdtAsbx6TGreS2Bwvb2&#10;ySR7Yr84fhRDZx/8Fvtbae6SR5tJidl8sMxO1l/vcEY69gB7V+lX7HdrcW37H1rBLHMrLpKrJbyS&#10;t5iDaMxE56gdD9K/MT4AytZf8Fs/Elpa2ES+ZY27STRoVdiEGHxj5SFIRgQMhT65MgfqL/wUS1P7&#10;H+zLe3UV0sIj015ftm35YQE4lIH8Pr9R718Q/wDBtBPdP8GrzzXX95rVwFWPOMbidpyO55B6819n&#10;f8FK777F+yzqG5nX/iUybmjhEmwFcbthBDr/ALO05HXivin/AINp572X4OXbStIdupTKo3EZ5GQT&#10;68ZCntz3qvsgYP8AwXgvYrb4yfDV/tgVv+E8t2G1QNyhH+Y+657dQTnFfo94bvpT+y201y6RsLAk&#10;7nyAMHnPdWGOxxuOPb8yv+C6V3bXv7SPwvs7jXdkn/CXLKdsYZtqoT5wwONvGR3BU9Rx+mejQyWv&#10;7LHlZY/6G3mKzDrtwR9CcHnjPU5zSeyA/O//AIJEJCn7e/xke4sF+0t4mK7o5BtfaBkZ/hK5yAeo&#10;OBjv7p/wcEW12f2QfEuo2s+GWxjZSzbduJVbeO2c/Kefu/r84/8ABIS90zTP+Ch/xk0kqUuP+Ejd&#10;o4ZGPmeWmAMDttzgEHlSBzmvrz/gub4ZXxR+xx4ws/IWRm8O3DwhuPnVGZDk4C8qMkmn1A6P/gkz&#10;rMfiX9j3QNsPlrJokY8kxhQvA+XGTlc8g+9fDH7Zej3Pwz/4KqfDb4hwlYre9WfT5pGlKkSK4cJy&#10;fRmxwcnjuK+lP+CAnxIh8Wfsl6DZ/a1c29uYJI1kJ+Y5JzwABnjHOMHtXgP/AAXV02Lwd8ZPhv8A&#10;EOKK3VtO8bQxx+YhGVkSUFDgcjKghu2O3GRbgfq34FMWv+B9MuxhgIcZ29+D3PBorF/Za1c618H9&#10;MuWkZv3Cbf4cAqO1FSB+P37POlwaN/wUU8USvJ501xY2peF0HKqVATOTwxK5OMYB65YD2D/grpdS&#10;yfBnWZJJnkK6GSpK/wDTLPpjs5HT72e1eT/s5zz6h/wUR8Ui2l3eRpNtvjLDGGcsoU4OQeFK8bQn&#10;tk+6f8FZdJkuPgvqV48lud+hvt3hSOIyBuyOxbd6YXOMEiq+0T9o3/8AgjZq1pbfs6+Hfs9yrN/Y&#10;cYZpFJXKpjBPIyCvIPb1zXyF/wAFX/EVzN8a/CCQTQt53i6ANujDKMkHAXHGc9scdMk8fRH/AARp&#10;m/4x60OCN41KaV5eEYFR8zIAysPQqDk8nPAxXyb/AMFRdRuD+0J4OhuWR2bxIrLH5m3aN8ajDK3X&#10;5jtA6bec9CL4gXxH6lfBvxHHoPwC+1u2RDHBmSKPoO68kkZHfuDnnNeW/tc+HvA/7a3wG1DTkmje&#10;4ht/LmVSXlTjBXnqRnIwCAc5OBmup8Fajb3v7M169sMAQhWZY87Rg5CjoPl+uDn0r4K/Z+/az1T4&#10;e/tza78LtVvUXR9YjV0jMIU+dgM3GOUI3HsDgHndRvqCRxv/AASg/ai8WfsL/tS337OHxM1sw6Pf&#10;XbR6fubai3BPVcnaFIyeQ3PAwSa+3/8Agsf+yTof7U/wDm+JnhGKBr7T4xI7RKpKH5SD0zna2OPf&#10;pnNfHX/BYX9kLVNEvLD9o34d2/kzW83nRyWsbB1AfcOD/Er9Bz9Tjn6o/wCCSv7bll+1P8A2+HPi&#10;+4j/ALQsbY2OpW8zFt0uANyoTgBg27jkkHPAo80UeI/8EY/239Tj0jUP2c/i7rCyaporSW9vDeH5&#10;5rYqVxg4LbW+n8JJGSRr/t1/CO++EXjm1+KfgGVkhivGubNljbDjcQ8Z2L3GMddpHAJyK+b/APgp&#10;1+zj4t/Yr/aZtfj18K7ny7db5bhZo22q/wA2cY9DjawyTyM5Br7Q+DfxK8Cft3fsuRiWeENNY7ZN&#10;33rVtoV0bHcAnB4CjoOCQeZPmY3jC2+Hn7dn7Lx0W0ms7q/FjtVd25oZ9o3KfcHtk428dq/P39ln&#10;46eM/wBhf9om4+GHjWeaHR7i+WObcTm3O/CzL1IDc5HHDZznmvpD4e+LNV/Yi/aAk8M6pA0XhPxL&#10;N5dvNI25Ypuue64ZxtGQMbhz0WrX/BTn9jbS/jT4DX49/DhFbUbO2Z7pFwPMTqflJDAZx1zjJ4FU&#10;Ue6a7feFPil8VvhNqtnf2lwtzqTXg3SR4QbNquCDjkFR1zyQMAV6V/wW8xZ/sjS2lxczQo2hLGu2&#10;WQY8yUYPy+meQeOeRjivhf8A4Ji+KvGOrfHT4V+AfFt79pNj4dluLeKc4zG10wjRzj5QgHA6kHHp&#10;X1v/AMF3NYtH+Dlv4UDxrNP/AGdaW8Esu1pSZo8gZwxPPTqduD1qWB9s/wDBPLS9U+HX7FOixa7d&#10;RzXGn+GIlkvYYlQOywqrMNqjgn5ueme1fl98NJ4/jP8A8F4NKtLu/tPL8PaNdzwxXzF/Pby2Uovz&#10;nDASbhjsnT0/UX4LzS+Bv2JJIrdJo/s+ixRrDNG6YAA4xuJz1/TPevzT/wCCR2nv4u/4K5fFLxzN&#10;qUjTafp8cEdrNHh9shjHmAlRjGzbj+JZWzu4NHmB+vn7V/iNPAH7NmoXqSCGRbX93wQu4DgHggDt&#10;0r8lf+Dezw7cfEL9sn4yfGO78MMkb62LS01CNcRBvOmdkGV5bGwtzn51J6gn9EP+CuvxTtfhn+yn&#10;qV/euqxx6bJN5hkUK21ScH5TheMFgOAePWvkj/g1z8EWSfs/a38QVs447jWvFN5JJI7bjIq7EAHP&#10;G3B49855oWwH1L/wWt8W6J4c/ZK16HUb0wf8SO4+7cpGCCv3RkgZPbI9MV57/wAG5Xwgn8AfsJeG&#10;tVvbNY7jWJLjUJniuhMsvmSsVfIY4Jj2ZHGCMY4rz/8A4OT/AI02Hhn4A6n4PunhWW+hW1tw5bcW&#10;Zhyo4yeo9BtyemD9Y/8ABJDwjeeA/wBh3wD4d1G3jWaz8I2SyeU3ys32dSccZH48+tLoB8If8HEW&#10;qR+J/HXgT4dIGf8Atzx5YWs0EMOdyNLFyPkJ3cYGORuOOpz+o3wZ0W10H4FQ26J+7i0jaFB24Ajx&#10;jtj+hr8hf+CturT/ABA/4KafA/4c2apdK3ja2uWt0uMy/JMjFdu48HZySvGBgjJFfsUJoNC+BVxN&#10;A7pt0vCNzlcqMfl60gPxX8R+Gm8Y/wDBfjwjp6SRbdNs5rlY/tm58LHIAdpOA2f4R259DX7F/tFX&#10;15oP7OV9NaxK4+w8qGHC7D0z+XOMV+Q37IrL8UP+C+OtanFKzR+HfDdwu2W1PDFowAGGO7ZBOc7i&#10;MfLX6zftzaufDX7N2qXIuWTy7OQ71i3MCIzghcHJ9qcugH5c/wDBB6z1rxz+298bPim2kW7WMmqW&#10;9lBc+SFdXQncozghdrIc4+brk198/wDBXLxtH4X/AGZ9Yilu2hZNGmfzI94K/I3OVGeg7c/Svjf/&#10;AINo9IOrD4q/EB49v9qfEW4KyRvuSRRjBBxzyWGe+cnqK9r/AODhTxZ/ZH7KmuWdneNDO+ltGpj2&#10;55HIII54J+mfpT+0Bof8G7+gf2b+w14blS8+0C4uLqcMbcoQWncn3Ppk9QBjjk+Af8HKg0658Iab&#10;aan5y27eJrMTSRfwLuwQfmHOMleOTxnmvsH/AIIk+HE0D9hb4eRrcyyFvDVvJI08WxvmXOCP0Hso&#10;6cCviX/g4J1lde+JXgHwXaTLI+oeOdPjaHG7OZeRgHg52EfKR046UL4gP04/Zzjh0H9ni1MEMSxw&#10;6OojWKMqq4jUAD24r8qNBuF8Z/8ABdPQxYzWrPpvhm6nY3DHJBJTCBuM7iOAB15zX63eCdKt9G+A&#10;rwwYSFdL/dxxsPu44A7e1fkP+y7fR67/AMF3NYSWLdJZ+Dpvss2VkLKDCCPk+VQQc88lhnvxK2A/&#10;V/8Aav1afSP2drp5iV22b7wq5B+TqOnfvX53/wDBuo1vrGs/FrW7PYnnfEa4do92WXKI3OCRjBPv&#10;kHOcCv0A/bq1aTR/2cb2WIMxjspHj+U/KQmeduemOv418Jf8G21nYz/DXxh4g0iBVivPH1/J5zSb&#10;WdcoNpG0A45ww5O7B6cV9kDd/wCDi3U2tvghcW8oVAb602NJvZSvnKOR0J447A9s19gfs42kI/ZV&#10;s4EKx7dAjRYyqqq4QZGCcD07DjA6AV8g/wDBwzd6fN8OLWOUwq48Qaei+cww7faU4IHzFfmOQpBw&#10;BjpkfY/wUsG079l9YDJtEWip5YdMMFCrwSuOwOfXJ454XRAfDn/BPezgX/gpl8VZVuIdy2NgPJZR&#10;5gUjJ6Htx2/hGckiu2/4Kl2sU/7RHw0W4lWJZPHFmoXG/na2FwOoYDb2Az61wv8AwTx1m8uP+Ckf&#10;xa0WeaMRQLZzbI0ZZRuRRuJIwVyoXnn5cjiu0/4Kb64bT9pn4Z29x5MaXHji3jk8xQ3mLtddoPBB&#10;OcgqQc85xnKA7b/gpvdyWX7It3FaurXEfh1jb+YOCwHynDAjsOvAK13nw2jmtv2JLMyRxx/8SuMy&#10;RjBx8jfKpYAr2GQAeR0yTXmf/BVG8srn9ke4tSzbZNDMIVZAGOcDAORz8uOh5r0rw86aD+xhp8Vw&#10;GTbpsaRySD94cRMpB6c9ORjnp0oElY8v/wCCeOj6jp/7KevRzvcbpNU1ErJdthtpu3KkbmyVwVwc&#10;4xjBxirn/BPq0ufD+h/ESaS8aa3m12/aGS3VmcHPKsQx34fcOP4QFPStb9hfw9qfhv8AZHvH1i+m&#10;uxcLJL5jEEqHmZsADPyANtXHUAVR/YY0+z0b4beNtcWbbHc6tfbv3m9w4ldTnj5TlcY5xjPNAzN/&#10;YI0XVbX9pH4qeKbmOPyZNSVI7iKYuZlWBc5+Y7fm/hIGAPerH7IN3Nrv/BQb4jHULGZhp9rYpZ3a&#10;gsvKOWXnIG07Cef4j6YOp+whZ/ZbD4heLLNFY3WqXbMVfPn7VRNzcYzwBkHA24wM03/gndp1rrPx&#10;j+JXi1dQ8xpNeeCSNbfAtzHEAUB3DdwVPQd/c0AeY/G3UZ/Fv/BYn4ceFLe4VYbWw1a9e2kh3d4k&#10;Ur0+frwMkAMOM5rof+DibVtRsf2OG0HS7dpHvGtYfKaMSCQvNGoUAAkkk9sGsb4O3OueMf8AgsHq&#10;CvqXnaXpHgx9y26htlxJcjaGYAndsBwCQcc4+bmH/g4euU1PwT4R8G3Mwa21DxZpNneL5ZcxxvOu&#10;WA3AAgDHINMD7K+A8c3gv9huwt7nTBayWXhO3je1UMqxssSqQNzc4KnnOcD2Nfnr/wAEC78eM/8A&#10;goH+0h4vaUKra9Y2nkTSRs37trkZB2k8FWH3uQ4znbmv0c8S2cHhn9kC5sbFVmEWkxxYjZVZsIBw&#10;VBUcYPAxXwD/AMG3aahqvjj43eKzqbtbXXxMuoI7aaP95G8YyeQADlShzjqp4zkl9wJP+Dp3xPHY&#10;/AbTPD6X7W/27VLONtoYqfnJ3HahyVGT1Htk4z+i37Gthd6N+y34bh1NLOO5h8N263AsbNoLdXEK&#10;7hHG7kxpxwpPA71+WP8AwdO38Wpx+D/DMvnTC48S20TRWr4mOVbIQMSMkbe2N2M57fql+zrptn4R&#10;/ZqsNOspN1naaGiQ9Ewix4AIweQAM54zRLoB+QPw8Fpqf/ByJal7trKez0S6YrIYWW4fyWBVeTwY&#10;29iCvoK/Tv8A4Kv65pWjfsTeJJ9Zu1ht/wCy5i1wxP7oeWcsdisemR0OPyr8xv2Nbubxl/wcKeJb&#10;4ahJNNovhqaCOORGQsnlqCNwTGELDC4y3UMcHP6Hf8FxNbXRf+Cf3i77VpTXEM2i3KSQKr/NmJvl&#10;4K9frzzR9oD55/4NWobT/hjPWHsrhpYf+E0v/LIZwVUiE7MFQePY7ct0DZryb/g7P1C+t/BXhjT7&#10;i3dkuNXiKyR7iibUkOG+bCk54GOfmr2//g1p0oQfsAWuomwWNrjxHqMkcjR4MiiYrnJY7sYxkADj&#10;HUHPz/8A8HWlzbtc+CdFup5rOG61mJpLpVV41UKwLMuzLbc5xvXJ7HnB9oD9R/8AgnONXX9h34fJ&#10;rLxeevgnTg3lxlRj7JHg4Z2IOOuT171+MPxUsn1b/g4u8H6ZqKx31umsedHZ/wCjI0AEEs2dynLb&#10;ZAZMHBKrjBBOf28/ZJ0oeHv2W/DelLKkyweG7dfOhO4TfuF+dfl/i+8FxgbsCvxTFjqfij/g4/8A&#10;Doe6ukSFpZ4WiEnmQR+VOCPu/KCSVOcjaxwVJXbK3YH7hftH3cdp+zjr8pjBU6Qwx5mwHI9Qpx17&#10;A49D0r8Yv+DZERXP7anxsu4Le8Um6hDTfL5Oz7RPsDII8715wwYDnp3r9iP2yHnT9ljxI0LSIy6U&#10;/wA0e7cny9QNykkduRzivyD/AODVGze7+P3xs1y8uoprpru0Ek7cO2+S6bON2ME9Rg88Zpr4QPv3&#10;/gvlrl7o37A3io2xjbztLuFaK4RjFJ8g+VtuD0z3HPFeff8ABsT/AGhb/wDBNXw7b3tnJC39qai6&#10;LIxO5Gu5SrgFjjdx2H05rY/4OPb3+zv+Cf3iCRXVGW0by2Z0UZDLgfN1Of4QORx3yIf+Da20t4P+&#10;CZ/g+a2tmt2kkvPMhmYMxJupfnyFHDD5gOcKQMnGaXQD4f8A+DiPxRC37f8A8J9D1BJV+z+LLWbz&#10;MJ8kX2iLPzFmPPXoBhecmv268HmGH4LQrNKu3+x1Djj5SYvYcevTivxH/wCC1N74h8Uf8Fevgv4V&#10;tNQa3X/hKbYW80sDYZmuYwV/h+9gqQPlAwf4iK/bbU5J9K+Ct07XnlyR6Sw87yj8pC4yQT/Xp370&#10;dgPxA/YAsbfxB/wcVeLdYs47iaO3028ka4t9my3YiDG4bMFSBtyvqDk1+sP/AAVh8QSeGP2IPF1+&#10;823bo9xuZmZVz5LDkpyACQeO2a/Jj/gjXcDxV/wXS+JniDUY4ri4j02/i+3aXdl7bf8AaYcliZnO&#10;4hdoQFsFW5GDn9Ov+C4Wu3Hh/wD4J7eNtQS3jlRdFuPMjkkVcfum5BZWC4yeoPOOlV9oD4+/4NK/&#10;Ckdp+z/468YR3Msq6h4ylSQNEwRHjhj4XnBBUqdwGM8Enbxn/wDB2Rr7v8HvDPhSOePzLnWoQsTS&#10;D7oGcn5v72OSMcj0GO//AODU3T7y3/Ycur+eC3WG48UXv2dopssVDYO8beHBz35Xb07+K/8AB1rf&#10;PretfD/wbYafLf3F1ryR/YbZtskw2E+WrYIBOeu04yCemKPtAfqh/wAE7fCd54H/AGLvh/4b1Dd5&#10;tj4Ts4m8yQMy4hXgkEg4PvX44fteaevxM/4OEPhvod9qlp5UeqLL5N9DD5W1UOUUspDuzI2Cclfl&#10;IxgGv24/Za03+yP2b/C+mmGeNYfD9uvl3W7zABEvDZAOfqAfavxL1Tw5f6r/AMHKXh2fTNPkvIY5&#10;JLi88lXle0QQyp5jAElCHZOeNocE8UkB+43xUez0f4F6osrbIo9JYbl5I+X2B3fka/FT/g3K0DSP&#10;FP8AwUt+OvjePTriX7LNJBZ6i4uPkR7p90OMLGP9Wpw4DgINuRvr9iP2v9Y/4R39lfxNeC5aPbos&#10;v7xWAKjZ94cjpwePSvyE/wCDUeTTNT+N/wAb9Vljja4m1CyJbAZsb7oowOc/ezk5I5HrR0A+7P8A&#10;g4R8W6n4S/4J5eLr3Tr6S3kk02ZPMU/KQY2UrjcNxbd06YB4PSuB/wCDW/wlNoX/AATX0nWpYoR/&#10;aWu6hcK0O7LL55QFjuK7vkPAAx3Gcmnf8HMXjHQ9F/YL1nSL++kguLqEJbtGyfNvcIFIZGyDuIO3&#10;DAEnIxkdh/wberp6/wDBLrwHLZ6StmxW5M0aybvMcTuvmfdGN+3d/wAC6nqX9kD5F/4O3tcsYvCH&#10;gnRZNTkUvrqNJbR+Wxkj8qQseTuGCFP93nJ7V+qH7BWg6T4V/Y7+H+jaLqK3drb+D9PW3uFULvQW&#10;ybSR2OMZHY9OMV+Pv/B1J4v1HUfj58N/h0b8Q202rJcfavs8riFlbZ0VTvxv3bQCw6YO4Y/a74F6&#10;e2j/AAO0W08xZDDosK+YrgiQiIZII7E5Ix0BxQ9gPwp/bNutJ8cf8HD/AMOvD8mj2sb2OtQy3k3m&#10;JCZ2UyyZ3vGQGQIMDnO0hSCwA/dT4yTf2V8B9aLK7CPRnVfLJ3NhcccZyfwz+NfhF4W1STxd/wAH&#10;NtkNPia6ksNQlWaG6kfELrYOT9n/AHnfcGOeBuk+XjNfuT+1TqtjoX7NPia8uYv3K6K6uvmAYG31&#10;bg49+3rSYH4u/wDBuRpMniT/AIKhfG7x3Y6vJLb27TQtDHbzmJ2lupG8wszYUr5RUBs5Eh24AxX6&#10;Cf8ABwtr1xpf/BPPxdafZ7VkutJuIlNyqfKxTHBZlw3ORjrtIxjkfA//AAa0QWGt/tX/ABu8S6To&#10;MUlibyD7HdSsnnQBp7htpCgAKw5AHGVIXOCT9ef8HN3iWPTP2CdU0va266C/d7fOuCflOR26gDPX&#10;tTe4Ef8Awaz6LBpn/BODTNSfRbe1kvNcvpGlhxuuP3zKJD8x5woXoPu9O5+Xf+DtudNT1nwDoiTx&#10;IzakRHvn2Bsrg547cc5wMn3r69/4NjNIm03/AIJc+Frh5bjFxqGpOsUxBEebyXIUhF4J+bBJxuxm&#10;vgz/AIOd/Ed94l/bk+Gvw3lPmWst9CfJtrh0uRI1wkbBQWMYypTDFcggds5rqB+4f7KVreab+zt4&#10;YttQKfaI9BthN5ciMGk8obmHlgL8x5GB096/C79rDXLrxf8A8HJngDSY7ppIrLWLMjdam6WI7JWY&#10;7XR9oIVcsBhPvAqRuH7xfBlBY/BrR4I5ZNkeiwgGZTuGIxwfcV+Cv9qXfjL/AIOZtFS5u7a5TTdU&#10;ZYUtV8xV22spKy4lHlHcxOQSMlPlIcip3YH71/FvVJtD+CGsagkCl4dJkIj8zAPy9AQAeo7YP61+&#10;JX/Burd6z4n/AOCqnxx8RXukWESCGd52VC8kUjXZCMjleI3XcCMgnKdcNX7T/tFanLpv7PviC9tZ&#10;NsiaPIV3Ic9PTPH9P1r8Yf8Ag1xZPFf7bnx28cX/AIf0+C8aY7Zrd/3iCS7lZ4gN2CgKq2/bknuS&#10;aQH6af8ABZnxJN4a/YQ8azpLbRrJo86eZe27yQr+7ZiXCkEgAHIyMgEd6+MP+DRTRNWj/ZX8ceI7&#10;26kktr3xxKLVWjIWLbbw7tpI53MTxnA54yTX01/wcIMi/wDBODxsF1KO3kj0qeRRLCkqy4jJMZR1&#10;OdwyuRgjdkcivHP+DUPw5Zaf/wAE7n15dNskmvvFmobrm1n3PKqsgHmj+Fx0HTKhfxYHGf8AB2p4&#10;yfTP2XfD/hIXpiOpa1DhGWMiUKWJA3cr/vDtX3H/AMEhfDjeFf8AgnX8J9Hl0+e1aLwTp/nW9wfm&#10;jk+zpvXqcgNn5udw5yTk1+bn/B3X4ivD4U8B+ErWS4K3GsBmt40OJCI5Bj7vPJGOevY54/T/AP4J&#10;laFB4b/YP+GOmW2jSaakfg3TwtjJc+c0H+jR/IX2ruYfdJwOR+FEgPxv/wCDhnWPFni//gq78Ivh&#10;xpN7awltcsTZs1pGStw97Eiu/ILDAHykgEdfb94fB7z6d8K7VHkCsulL84ABXEfXv0x7/oa/n+/4&#10;K23Or+N/+C8/ws8O22uR3DW/ijSY7eNWKPbr/aG9lLEuNxGSMKOCBg9a/oB1MTWfwsuA0is66Ww3&#10;ScZ+T6jqPp1zmmB+B/7O8/iDxf8A8HMazajq1jeNp15etCfOS3UIbViVA+Te+ZDkYYsPoCv7efty&#10;a5d+H/2UvFup6coaaPQ7jy/3QkO7ymx8pBDc4BHQ554r8Uv+CQkXiHxd/wAHBXxG1fWxCz2un6oW&#10;t2V5GEYlgRWjOW2MoGC2cDc4/ir9f/8AgqveHTf2EfiBcNceS3/CO3AV1l8vaxQ4+bIxz79vfIUg&#10;Py0/4NI/DOr6x8YPjV8UJ7a3S2u7q3t/luUEscvmTSshjXB24kXBC7cqwGMYr7h/4OLvHn/CD/8A&#10;BPTxOZLiOKK6tXt2aS3WUFpUMagqUfjLdcZB2nIwTXy9/wAGiHgW30/4GfET4jR28xl1TxgLZryS&#10;Nla4jhhUrk7ipw0jcAZBY5JGMes/8HTXiS80r9g+6s4Y5Nt1ewRs0JGdpkCnI9OmT2GadgOq/wCD&#10;YLwVN4X/AOCYHhnUpplk/tTVL+83I+VCvcMAuP4SNpz6n6mvk3/g7oi1nU5/hr4d0rUBN9s1po/7&#10;LjYedPNsIQKv3iBuPQEZcZwcA/eH/Bvtos2gf8EufhjDPaWUTS6KZ9tgwaNt8sjBiQT85BBYcYbI&#10;wO/5l/8AB0z4ovfFf7bPwv8Ahjd3IisfNZplkmEcbeZLbIHaQghCPnz1wDkgg0WA/cD9j3Rb7w3+&#10;zJ4J0S/vri4mtvC9nFJc3lu0csrLCg3uhAKse6kZHfByK/DT9upvHHxO/wCDiv4e+Hkmmvo9J1Wz&#10;ltVtJPMkihR5JJMoWI+Ugk4AOzJ/hGP3r+EWmHQ/hHpOmxIFNvpUahVbdghO3HPPPTmvwbtNO8Rf&#10;Fb/g5v0y28QXc1q2j3xmtSs5g3LHbsQF3I3mBg+1hgblLDOBkq4H7w/FaeTTPgzrEsRO6HSX+7ET&#10;n5emB6+nXNfhb/wbVpqHiv8A4KifGnxfq0slxcJ9oE0yptVg96/zncd2fkXg5JyS3IzX7h/tKarL&#10;4d+AWvapbXkdvJb6WzLJJnCkDqcEcAZ6EcV+OP8Awapw+MfF/wC0j8dPiTrWsxXEUmpQQ3EccvIm&#10;82dt+0L91lyA2cnYc561QH2b/wAHJXiu58M/8E2/FQtTbs11AsLR3FuJN6s6ggZUgHnd9Vrkv+DW&#10;rwfqPhj/AIJtaXf38dsy6prd9eQSQryUaTALcfMw2lT1wVwemar/APB074isNI/4J43lneXG17rU&#10;rWKKNSNxZp1A7jjhs8HjPQ4r1D/g3g8Kf8Ir/wAEwPh/E2gyafJdWctzLbyWrxktJKzFvmkfKtkO&#10;GG3IfOBnAnmA/Pn/AIOpvFtnqn7SPwt+HdlNI082sRzMLdfOZdrqnEWTvYmUEDHPTngV+2XwQtjo&#10;3wG0S2FuF8vQ4h5bQ7f+WY7cdfw/Ovw1/wCDi2/0/wAV/wDBV74KeFbJ4Vu49Ws45JsBnBkvrcIC&#10;ufujHc9S3biv3a0G3GjfCKG2mun/AHOjhWmlxkYTGTtwOvpj2xTuB/P38O7bxN4//wCDk/UNT8Hf&#10;2fcXVjqEs7yX2PLEaW6odoLA5UsFO3J+VjjGTX7bf8FEtci8P/sP+NdR1KJY1i8OzNIo+YDbGSVx&#10;36Y+tfjX/wAEq9DT4g/8HDfxE8WxaNdMulrqM0M1v5ixwM3lxkMHDna6lyCSBkjGNwA/Wj/gsf4n&#10;tPCH/BPf4hX980Yj/sC4T98yhSTGQMk470wPzz/4NArKIeAvilqv2G48y48RwbrqSx2pKPKIyk3l&#10;gvzkGPzG2H5tq7/m9X/4OxZ7N/2H7G3umkiY61btG6sCHxKPl2k55PJOOMVzn/Bol4WOn/si+LvE&#10;rwyYvvGEoWaW328JDECqnedy7uQdqkncOdtZv/B3LqssfwF8F6LFNaBbjXk8zzmOUxkhsZ5HGCMM&#10;Me+KV9QPuD/gibY3Ol/8E1PhbaXd9b3DL4Wtis1vyrAoD6nsenYjFfkD/wAFwdV0fXv+C4Pwx0vV&#10;b1xZxa9o6zxIqqQWv0G8sQvDEBSd2VVMjHGf2s/4Jfac2lfsE/DG2m1KyuZF8H2fmzWNv5MZbylJ&#10;AXAxgk9gcda/E/8A4KdrdXX/AAcJfDuA+M7CGH/hJ9IWG4tYvtDxH7Scxyxljt35ChuAqtu/hJou&#10;B/QhqF5DpPwqmvFjUxw6Sx2O3GAnQn0r+e//AIIw+MrrxH/wX/8AGOqXWkWcH2+bWi0e8MUdXCpJ&#10;G+3I3L1jB58znO3j+gzxdm2+E9//AKYQE0l/3zHOBsPPbP8AWv5/P+Dd1rU/8FrPijFNawSTPaa8&#10;6TLbmQRt/acYYK6sFXIY9mJxgYwTTA/aH/gqx4l1zwj+wP8AEbX/AA6LOS6tfDV1JHFfNtjfbExw&#10;fmHoO9fnP/wZ9X15dfBX4lRz6UoWPxMrfbBC2ZWaFCQXLEEj+7tG3g9XJP3j/wAFsIEuP+CbHxPi&#10;k0uS6b/hGbrbHCpLZ8l+BgEjIyM4OB+nwx/wZ/6B4ei/Z4+IHiWHR9mpXHij7PcX6sv72NIY2WM4&#10;5ypcnafmG/PQrQB0f/B3NaalN+x14auLfSTNbx+KrczXC2pYRfK4BLj7nLIPQ7vWvo3/AIN09Ih0&#10;b/glh8PYINFksd9tNK8ckhZZGeVnMiZdsK5bcMYBzuxhq+Xv+DvO7ng/Zj8GQw6jPGkviSMyQxwl&#10;kk2q+Azfw4JJAI5IHsK+n/8Ag3Skcf8ABK34cW5068tUjs59sV2wOD9olyy/Kp2sfmHXh8duAD8z&#10;v+DuO5guP2rvh/bSeV50WizMkTRSATKZU6sOOvHBzjuO/wC5f7F880/7KPgOe50X+z5m8KWTTWP2&#10;oTCFvIXKiQMwYD1DEHsa/C//AIO1Z7KX9rz4f6fAblrv+yX3WzzBYihlXB+7wSeM56L071+6X7Gx&#10;1T/hlPwIdX0ObTbn/hE7IT6fJIWa2byFzFkqD8pyvI7UuoH4EftjRpdf8HJPhmPxFqUXlN4o03bL&#10;pxgYRqGkKGQMrADIDOGG4KSVx8uP6GfiaZofgzq4sJVVhosvlMsgx/qzjDHAI988+tfzzftYm41D&#10;/g5P8OWnhu9uLO6PjDTVZ7e3adjglthUAfK69W5CrJu521/Q78Rmuv8AhUGrfZ9yzDRZCpWPcyny&#10;z27n+dAH89v/AAbmap40uv8AgsJ48t0uLUwzW2qPq3khXUkXgCskjLIxGeNu/JDFvmKV+2P/AAVa&#10;aw/4YG+JVvqM7xQyeFrxGmS4ETRgwuC24kYI9ufY9D+MH/BujZ+IrH/gst8TLnWPCuoeeYNXjurq&#10;zti0Ns7XwfbKQVVUcKdrbeWCgYBOf2l/4Kkm/T9hH4jNpmjW1/N/wi94I7W6hMiyP5L7RwwOM9fa&#10;mB+Z3/BnnpenWfgL4qXMN+s15/btsk0KuHWOPyFKsOONx3AnODswOQSfoD/g6oi3/wDBNe+UWrSf&#10;8TuwPy4+XF1Gdx9gPT+Wa+ff+DPjXvEkvg34saNNokNtpQ123mtbiO1wUnMQ8yIyGQswVRGQjLlQ&#10;c7m3ED3j/g60N9/w7mkSCFGjbXrEMzQFih+0IOGzhcjrkdh9aAOi/wCDXyw1jT/+CY3h6LVdFezW&#10;TUryW1yr/vo3lZlk+Y4+bk/KAD1POa+Ef+DunToZf2mPhrcNFPC0mnzR/alh3IRvTsBksD2B55yD&#10;xX3R/wAGuG1v+CYOixieGQQ65qCbY9m6EmcsyPhjgkncM4JDBsAHFfDH/B3MttN+078L7a0s7MXC&#10;6bMGluHK790ke0OWO3YCDk8YyfTgA/cP9kmx1DSf2Y/BGnareLcT2/heySW5jjbEzCBcuAxJOevJ&#10;PXvX4I/tgf8AEy/4OWvA66f4qkWe38UaWWuLfTWjaFkaR9rKigyqRjJ5yr7TkAgfvT+x5fXeo/sr&#10;eAb+90+G1nn8J2Uk1tbzCWOJ2gUsquuA4BzhgAD14r8JP2pzd/8AETl4LbUNPt7cSeJrBUQwmON1&#10;2SjJLcMT3wBydvUZpAfvl8Yop5fgXrsNov7z+wpvLxGzYPlHBABzx2wc1+JX/BsNYXFh/wAFIP2h&#10;Ek0vy2hkkjkmt4maNM385EZIbamdpK8c7SAew/bX41vJb/AzXnt5FVl0Oba3bPlnHpX4k/8ABr7d&#10;Bv8Agon8fv7Zt47XUiH8y1UbY0UX0oKKrgumw4ABY8cdV5S3A+3f+Dl3X7vQv+CbPiSSy1I2pkaO&#10;NpPsgkGHdUKng43BtuexYHIAyNn/AINwblJ/+CWHw7Ka3bXwWzuEDW6/cxcygxt8x+ZDlD0+726V&#10;y/8Awc5+JoNF/wCCb+uWL6fY3cl3cwxrDeOMH94MsBkZZVBkU9dyDAJrrP8Ag3V0vR9P/wCCXnw/&#10;uNM0nTbWW609pbsafMWEsm8p5jj+F2VV3j+8DTsB8T/8FdvDieLv+C5nwB0u8u7toG1RZo/scZha&#10;JkkRg24j94qsPmjBJK5GAG5/Vr9sy5bRP2QfEQtz5Ij0VhuW3LbBsPQe3TnHHGK/J39ufXINS/4O&#10;Jfg3awXvnXNrLI00MN2VKho2AY5VgMqpGAByv3sjj9O/+CnXiq98KfsLeLtZ0y5j86PQ5Wh3nIkI&#10;jZgvBHDYA/H8aLgfnF/wag6Rb3mm/FTxxLA0WoX3i5vtStG+1QASMfdXhmYHKqeR6YHL/wDB2f4m&#10;vpX8K+GRe2K2819GsnmW3zqME/fzkEEA4xyufSu2/wCDR6z1BfgL4uvJLifyZvEzNGJJF27hEobb&#10;8ucHjqzDK9B38X/4Ov7+e4+K/hWx8yz8lbweZukkJUlGIOM4xgHdxxhemeV9oDD+LNtFo/8AwTPt&#10;bbRoI7m2j0NRnTbFmBh8gbgqsTlckkbi2duD6V+ov/Bu3Mk3/BKn4amLUFulFjIpnWIqSfNfKnJJ&#10;Oz7meny5GBivy++OsllZ/wDBNBdPv9Rt5I4fDflzXlrKAQv2dQZNuT8wYjgduACRX6rf8ECfANp4&#10;D/4JifDe3isrGGa80gXN02n3Akhkkd2feCOBkEZHY5BJIoEj8xf+Dt7Ub6L9o34a2mr2z3WkrbzS&#10;NAIQhlw6bkEgG5cqegIzuzyV+X9wP2SX0+T9mLwS2myXTWp8K2XkNft++MfkJtMhOcttxk9zmvxC&#10;/wCDtn+xB+0b8NDq93fXEHkzi90yzvQkk0O6PJQsjBJACwDbWA8wEg8A/t9+ynHo8H7M/g1NDeZr&#10;NfDNn9nNyw3lPIXBbAAzjrgAelUM/Cb9re18DaR/wcteCbzStU/4+tds21KOO1kleK4zMm3auT/C&#10;rA8hQA2cEY/fz4leWPhRq2WVV/sqQc9ANh96/nV/a/8AEqJ/wcieFdR069WDyfGmlQ+dDdbSn7xl&#10;IfcjbSDuBAHIxjaea/ol+KBUfB7V2nl2r/Y8nmMWxxsOefWgD8FP+DcvUE07/gsL8YNKXxBaqlxH&#10;qcq20kJMlxtv8h0bJC7d+GU5zv7ba/Vz/guNqclh/wAE3fiTHE9xm48N3UWy1gLyPuiI2pgEqxJ4&#10;YYIPQ1+Vf/Bs2y3X/BU/4zz3pt5JvLvmjkVy/LX0m7D85Ugdzzx71+pn/Bdh7pf+CaPxMS006+um&#10;bw7cjydNkKzH5OCpCtjB5LEEAAnBxQB8W/8ABn7FB/wzZ8QJ4Vk8z/hMFEm4tgYgXDKCduMEgkDO&#10;VxngCu0/4OzLqZP2G7S1SzV1bXLUs+zOxROmWyOnOB/wLFcz/wAGhmlRRfsn+M9YNvamS48ZSKZo&#10;5sy4WFCFde3UkHkYNaH/AAdyahcQ/seeHbNdZ8mO48TW6yWuT++wGYfUDGenYdxQB9Rf8EA5dGl/&#10;4JgfDabQjcBW0nM0dxayRbZcnft8zquc4I+X+6AMCvzD/wCDmvWryb/gpF8H7KDxFHZTQzK8eoCM&#10;/wCi5u7cK5AOeCCeMZH04/Tv/ggDo8+i/wDBMD4a2s1z527R90bGMKyKXYhGxwSuSOnTGSxyT+XH&#10;/BxheT2f/BWj4SyxXdrcFbm1/wBHkjAKubyIEEtkFSMbTjhgxyeAAD97PhZdXNx8GtLu7mRWlbSV&#10;ZmWLYudvOFPQeg9K/n/+DN5/bH/Bz/c3N+y2skesXAV38weYRpuAT82VLL0xxkgEYzX9BHw/ubc/&#10;C7T5IpVWP+y12lWztXZ0ye4xX4GfBfUNKu/+DoG8mPiC423F5dJG+lxiVXl+w/6uQ/NtVsFi3G1i&#10;vQCpA/eH9oGZYPgV4gn2swXSWbasgXPHY5wPzxX4j/8ABqpFrd9+2f8AHC+068WbTEkBmAjBxI1z&#10;PsZSBwCAQQODgZBwMftR+1TLfW/7N/iiTT43aZdFk8sLGWbdt44APOfY1+Mf/BpZa35/aB+NWoXm&#10;lWsfmXUKPcRJt2SCWbdEMN93D5AI/h4NUB95f8HG1lc3/wDwTF8dwW7WuRYK/wDpSnbtWRDwcja3&#10;HynPXAwc4Pmv/BqnbXMX/BOa1uJLe2Xdr9+u6JzuYeeSCRk89MnAzgAdK6T/AIOdbvUbX/gmZ4ki&#10;tXtfLkuLZZhPMUYgzp93tu68ck9OpBHLf8GpM0U3/BOW3iS4kb7Pr2oKyljhM3MjbMYH97d1P3h0&#10;6UAfNH/B4HNq4vPhlC+iOto19ORfNeDYGKf6vYTxnGd2MDZ6mv1s/wCCd1pHY/sW/D63gihjX/hF&#10;rMqlv/qwDAh+UEfKvovQdBxX5Gf8HgOvQtr/AMMfCywuryXFxN5m75BtRVyf++sYOT8pIPav18/Y&#10;FhWD9j3wEqOhX/hGbT/VRsi/6lchQzsQuemWPB60AfhV/wAFUb681L/g4R8B2cUxumtdV0cJH/Zr&#10;yCMfaZGLbEyZCDltwGMKM/dNf0MawLhPhrceUmZBpLbVjjIydnYDBH4Yr+ef/goBcaHr/wDwcc+C&#10;9Oub6W3it9d0qLc0eyMyeY7KOeqsSFbGcncuc/d/oY8UzJB8MryQQNtXS2/dxNhsbDwDzz+f40Af&#10;z6/8EU4jr3/BfL4kX+u6sVube61oQxTQPE8sIu0jRQmB91fL+8Ogznuf2y/4KWSyQfsQ/EKYap9i&#10;ZfC1432gWLXHl4gck+WoJbA5AAOTjg1+G/8AwQtv4dV/4LnePtR8m3dTqGutHNcXgEyN9t270zy+&#10;4FlIHA3g4wAR+33/AAVG1KbS/wBhT4iX0OrrpzQ+F7yT7dI3Fvthc7/fBGcd8UpbAfl//wAGf+m2&#10;sdl8WNUtL+W6VtYt4xJJbuoO1CRIGJwd27lcZBGSTkAerf8AB21qNva/sWaPatIiyXPiS0RQWYFl&#10;3MxAAIGcp0IOQCR93I81/wCDPeG7k8BfE+/nhY+drkOJluRz+6+YFAvqR3rqP+DvKWf/AIZp8Jwp&#10;dy7T4ot90KsCrfu5sE8ZGCD3HUfiwPsf/ggxo50b/gl/8LrSS28lv+EbheSMyFsMw3Z56Bs7sdOe&#10;OK/Iz/g4QtRrH/BX74b6Tc3cMcM95pcbXN3co0MatqAB3hs7dv8AFkBSCAM4Jr9g/wDgh5ayWv8A&#10;wTI+FKGadl/4RK12faJgzL8n3DhVxt6AEZCgdep/Hb/gurrBuf8Agtj8O1nmj+z2uo6P8k0wZDm/&#10;yV9srtG047cjPE7gf0E+BLFIfgXYWE0kjL/YqKzLKpY/uxk5X5cnrxx6V+An7FFjoFj/AMHIfiCO&#10;3+0PImoXzxzSXIfEht0zyoHUMq89GJ45GP3+0W+tD8D4L0zssTaKGMiruYZT0559jk+ua/An/gnB&#10;beFvGv8AwcTeMtS0y6R4bS4vvs6zRFklkWOJZdp3DDFg7L2PoMAVS2A/WP8A4LmXws/+CZ/xEmWO&#10;P/kW5wPNjDY/dHp7jt24z0FfIH/Bofbbf2VvF1wTbsp8VSqrLCfMU+XHlWJOMY5GB3PJ5A+s/wDg&#10;vVJaRf8ABM/x682lLdbNFkeJGX7mEJ3Y54AHIPUcZ7H5A/4NEYbmH9mnxhMbK38uXxQ5WaOTLEeU&#10;owQOjAqeuSVK8dyAcL/wd5Cwlb4Z2C2vnXkmqS+XbrbS7pcpjAYHbnoOgJDEDpX6if8ABOtbGD9i&#10;PwX/AGdayw2//CMW/ki63Z2+SMZ3Mcnrkg5PfNflL/wd4tq9x4s+GNjHpPnWsl9N5jRzEESlQEQj&#10;B5dQ+DngRkYOcj9YP+Cd2kX2j/sTeDNOudKu7ORfDUAMNw2ZM+Soyw2Lhjjn5Rk84GcVPYD8ZfgP&#10;4igvP+DlrVrabRNOuEM9xb/NPBG0eYkk3qXzmTec/L+82NyQqsK/ST/g4o1fT7T/AIJkeN4r6aPd&#10;caaywxyXMSeYcjgZHzEH5sLz8vavzF+FfhbxFd/8HMNzJDZ30n2XWpLiRjAPMiia1CjeqnhSzBc+&#10;hBxziv0j/wCDkeKH/h2L4sluFkYpbxndyWDeZHg5BHOSM44xuJ4yKHuByP8AwaqXWnXH/BOpE021&#10;vI44vEF0mLyRZB5gYeZsYRJ8jSb3VTuK7ipY4yfgr/g4g/si4/4LCfD20j1htJxZ2JfUPsUs2HN6&#10;4jYoGG7JAVtp3YGTn5RX3l/waoQ3f/DuiO5m1Tz45NevPLjYANEBKU2kAnuvBPVQOBXwN/wcg3Vh&#10;D/wVp8Auk8OrNEti82j27BWC/bB8rna2C/zAcH5VU85zVAfvz4Hayt/2drI2d1vgj8ODy5pgwJHk&#10;9Tlsnn3z+Nfzw/8ABIvWo2/4OD9als5Ub7V4i8Rx3W+GPa7728zbvJwDIrFeS2NvfNf0QeGNRuD+&#10;zra37PHDKfDKkk8qD5I74HGfUDp71/O//wAESdV1/Xf+C6mt3934vmhkutZ16S6h0+3MsF75czfJ&#10;nAwI8hg+P4euGIYA/Zb/AILy3Edt/wAEu/ipdzfZ18rwxO0bTeXgPgAY8zgnJ4GCT0AyQR8Hf8Gd&#10;1lqEHgn4pXbQxtby6tbKsyxxEqwj5jZtu/PAbaWIAOQBuYn7t/4L6Ldt/wAEtPirFa3qxbvDM/mN&#10;LEWUoBlgcMCPlzgjJDbeCM18M/8ABnLfAfDL4sae19MWGvW0nkMn7tVMGAwOepIbPH8IoA9A/wCD&#10;ubxTrmmfsd+E9CsNKvJLS88WxfarqGNDHFtRyoZmQsAx4wCvIXOeh9i/4NhGjb/glJ4ReAkqNU1J&#10;eTwD9rkJH3Qe/Oc9eCQRj55/4PCJ5B+zt8OYfs155beLGJmjUeSuIJOHOc5OeB0yvvX0d/wbOHRV&#10;/wCCV/g5tJ0m0tZWu7z7X9huPMWaTz3/AHjEMcSEY3rhSrAjHegD81f+DuKS/P7cHghmguZIf+ER&#10;dI45ISqlvOXcFYAFsjAIBIHoCSW/cz/gnxgfsRfDMfZb63UeC7AeRqjEzxD7Og2OSATt+7nvjPU1&#10;+D//AAdhXcN7/wAFCfDGlNqMk6x+FUDQfu1EG+bkK38JPX5s44PRuP3u/Yq0uHQv2Q/hzpVhM7xW&#10;3g3T44XfhiBboAT6Hpn3zQB/Oj+3FLq+qf8ABxXNaWGoSpcL8VNDih+x+Y2Tttj5YG8MFfoWDYAY&#10;tX9L3jUm2+EupMJcNHo0hVmn24Pl4yWDDoT1DD2I4r+aX44x65rP/ByElpaXdvdXC/F7T1j82ZI/&#10;3aiIlAwjYeYAGA4OWwBjPH9KPxVvrnSvg3rF9bhJJYdFlZfMuDCpIjPV1HyZ/vAcZ6UAfzWf8EKZ&#10;7zUf+C4drPb3iKv9s6/LItveNNDIrO3y+Y0nzrnDBssWKqec5H71f8Fh9cm0P/gmr8X7+3soLhl8&#10;FXoK3E0UaDMRGSZfkwPQ9ulfhJ/wbzXzaj/wWcE51Hy/tH9tTyW9rblYpvmY4AK/IFLZBOCMY/iI&#10;P7m/8Fo7G81H/gmh8WLaw8Kf23MfCtwY9NYSlZ2AztYRESduNpHOM8UAfmV/wZz20y678XbopbvG&#10;v9nosiCLzEY+ZnJ2+YykAYG7apBOMtX0T/wdq3Ab/gnvo1o9i8ofx1ZHzFJVbfCS/vCQvTJC7T13&#10;5GCteDf8GdhaCD4uafP4dgWQXFi66ku8ykFXHlP8+wKCCy4UMxL5YhVC+2f8Hbw0xf2CvDyz6day&#10;3DeNrX7NPIzCWEhJMlcOAQVJU7lYDI6E5AB3v/BrPpZ0z/glto8rsrNceJNSm+W5R9uZ24IXlD32&#10;sSec8DAHx7/weKTXkvi34RQrot79nhj1EtfNC32fewgxHu243naSBuHCk4PUfWP/AAapLZP/AMEx&#10;bWS102zgm/4SvUVuJbWMhpyJOGkJdgz4IHAXAAGOK+Pv+DxO4uH+KHwhhmaTyo7HVDCvlrsYk22/&#10;LZzkAJgYI+ZjkHgrqB+sP/BI6ZX/AOCcPwl8vSLqx2eD7RWsrzf5sJC4Knf82c9zjIxwBmvwT/4L&#10;EeIwf+C9M11Dquz7H4s8Ook14zRrbuPIO7PmAqgzy2QDycYwa/en/gkLe2Opf8E3fhHdaTZ2dvDJ&#10;4RtjHb2HEcZxjaBubBByCMnHTpivwb/4LAx6td/8F52sH1SO6DeLNASDbGreUxaPEPyw8sX3cEMC&#10;XIJ25wwP6XNFuIz8Pre6mZVi/s0MzbgV27eTkk8f7WT2NfzK/saX8PiD/g41g1XTGuryP/hber7r&#10;iOOCMttE6NKdiKgQnJyAGII5LndX9M3h2O4i+HNqk0k/mDTF3MygyqdgHTA5H0/Cv5p/+Cfei+JN&#10;T/4OK47fTpdS32fxO12e4ea1MMzRYnBDrj5VOV4PA689wD+iz9sOf7J+y146nVYyy+FrzassYdc+&#10;S3VcHP5HFfg3/wAGkS3z/t0eOLh9Zhw3gv8A0i0WMbpP9KTbKDtxsHzLhSDlgfugg/vJ+2LdXOn/&#10;ALLPjy7srm3iki8LXpSa7YrFG3kthmIZcAHHOQfevwX/AODSG1Rv25PGF5HBbsy+CRumaMiWPdcR&#10;/KMSACM+uw5OwfKcClLYD9HP+Do1tv8AwSy8QIln527XNNzmCRwq/a48t8pAUj72WyOMd68l/wCD&#10;RMWB/Y18Xta6Y8MzeMpjdTN5m2ZvJhAZcsV6DB2gYK89QK9G/wCDq14B/wAEvL4S3UaM3izS1WNp&#10;gpb/AEhSSBglsAcgYwDk54rzL/g0Lv4JP2PfG1jFcyM1v42kLwyfdXdBDyPkHB2nA3HnfxQB5R/w&#10;eRpGq/BmQ3swdrjVdtvz5bDZb5Y84BHAHBOGbkd/0G/4ICXWmT/8EpfhGmmXccqx+HwshjnR9riR&#10;wQdrNsb1U8g56dB8Hf8AB41bxS+Dfg7eJbx+cmsaiFk85vMK+ShO1QMY+UbmJ4wuOpx9r/8ABu1e&#10;aZc/8Em/heulactqsdhcJMiK2Hk+0yB5MnqWYMx7A8DgZpgfkn/wdSSWGof8FN/DsFnbXE9yPB9n&#10;DK32yMh1N1MREoCbo2DM5yxYYkTGNpr+gX9liC6sf2X/AAbZXqSpMnhW1VhK0bSZEI6lFVc/RRz2&#10;Ffzz/wDB0DNCv/BWLT7qa+kdo/B2k+bG1uVEUYurnByHO4dR/CcAdzmv6Hf2d5Yrv9nDwrMxSVZf&#10;DNs25U2hwYRzyxxn6n+lJuwH81vh2DVfF/8AwcQx+al3tl+N06xmRZ0bbCzOVXkOSFAIAIByvGDg&#10;/wBL/wAaoJJfgV4gtIrxYd3h+ceYy7gMxHrvI4PfJzj3xX8zXgbVtF07/g4aS/k0q1u7FfjPcJJB&#10;NeI64JZSxeNQN6k7iAAdylSepr+mr4w6oul/BbX9V87y/K0KeTcilukJPAUEn8B/Wi4H83//AAbR&#10;WmmW/wDwVsjt9K8SNcWsOjaotncCKSFL+MOoVijNuXIw4VyxBGD82DX7Y/8ABd+WaH/glp8WrmAW&#10;paHw7I3+mSRqnVc/6wbWbGQF/iYqBk4B/F//AINk9QN3/wAFYNQkXX2vFuvD+pSG4EOPtmLiMh8B&#10;MAn7/wDDjk9iD+zX/Be20iuP+CW/xUln0P8AtIW+gtN9mKybX2ujHd5ZDBcDJwR06jrSuB8Ff8Gd&#10;mozyeEvi3pzNC0aapZvGqwxeahMR3Bnxv2EjKJnaCJCMHcT2n/B4Lcx/8MsfDW1e2mYt42do5UhQ&#10;qri1k4LbNy5G7GGGSOjY44//AIM8HCeD/i1DDp1x5J1aydNQezdUkbyfni37ymU+U4ADYkycggL1&#10;X/B4C8sv7O/wpshPaoreOpJdlwoXO20kHLF8MPnHy7SepJHQ0B71/wAGxWr6vqP/AAS58L2uoJMY&#10;7XUL6O3eSEAFftMhwpCDcBkc5bPQnIIr88v+Dva/1y5/a3+HdldaUsVla+EJza3H2hmaR3mXdlNx&#10;CjCLtOAWw2Sdox+hH/BsJYW1n/wTC8P3FpLJJHNqt86ySRhT/wAfMgIwGbGCOnHY85r87P8Ag7wl&#10;nb9s7wDAdPaOBfBcxS485D5snn/MoULuGBsPLMDu4C85AP2w/wCCZcN3b/sBfCe2vlZZE8C6aGRp&#10;jJt/0aPjcWYsPRtxyMHJ61/Pp+2rrD33/BxReW9y0Ngi/F7RF84XidfKtBuMwcbQc8qrADOMbgc/&#10;0F/8EzVtrb9gH4TW1qz7E8B6aFZpVc4FsnVkUKT9AB7Y4r8BP28rDWZf+DjCa20IwwXUnxI0Z4F1&#10;O7CRSN5NuxTPlZiD5KjcrYLbs4OBP2gP6S/GUs6fCHUJbQBmGiSbF3KekZ7nIJ+uemeea/m9/wCD&#10;c1NYv/8Agr22sak+n3M7aXqhvriG+gAVjKp8xF5EoLKFOzkbw2cV/SJ4lhd/hffW900nOiyBvJU7&#10;h+77Dg5/Kv5t/wDgg9pWoR/8Fq2TQvB0rRWV3rcdxHdO4OnL9pYBn2uNzcbP7u5xkHHJED96P+Cr&#10;Qjuf+CdXxigl1qXTYj8P9T8y9trV5pIF+zvl1VAWyByCvIIBHIr8jf8Agz7YH4xfFRVnmZV0ux2p&#10;5L7F+aX5iw+QE4AAY7sA443Z/XD/AIKqGI/8E8vi7MTar5fgXUGWS82iJG8hsMzMcKB1LHIUckHG&#10;K/JH/gz3uVb4x/FeCSC0G7SbFo33ATE7pcgLuyVAxk4IBP8AtUfZA+pv+DsV5f8Ah33pcf8AaEkE&#10;MnjO0FwkcYPmqFcgHLDI3BThcnueFrR/4NTZZ2/4JteXNbXiKni2/wDLkuFkEcoL/ejZiVK8bSFw&#10;Aytnk5rT/wCDpbT9I1L/AIJuTJqusPaiLxRYOqpGhUkvsVpCUZhGHZMlNrZwMsCUbI/4NS4bxP8A&#10;gnTdG41T7RD/AMJpfrax7kPkKCuUXA3bC25hvycuxBwcA+yB81f8HiWlQtq3wc1carY+cF1WJrN5&#10;IxcFWFsfMUbt2wFMMSCAWTBGWDfpJ/wRIsr7T/8AgmB8J7HVII4po/Da7lhuBImCSQysGbhgd2Ac&#10;DOFAUAD82f8Ag8Mv7WXXPg9oaPM1xt1KYQ7SFK4gXKnbhucAjdkZHHOR+jX/AAQrmv7j/glp8Jpt&#10;SkuGc+HQF+1SBnVQzADIVeMAYGDtGBk4yT7IH4r/APBb+bwbo3/Bd6LVLW/ugser+HptVlXVLbMc&#10;gaMAp8m2ABQjFZAxzlyQrgD+kTSJZZPhrbPax+czaQuxEYfOfL6AgY5PcDFfzZ/8F1NX8W/8Pt7q&#10;8N9LbjTdU0IaXdLbnFshMbg4G4kF2ZsEZ9iCM/0i+D5bsfDHTzMZJJF0mPcxhKsfk/u54Ptn0oYH&#10;80n/AAS/08+H/wDgvlb6b4m0Z2uo/Huvq0M2olntpP8ASGDtIR+9I5yR8rbieBxX9DX/AAULg0XU&#10;P2H/AIpWGuWk0tnP4E1OO4jto53ZkNtIGAFt++PBP+r+c4+Xmv55/wBgpdc1L/g4St5vH2mXVrfT&#10;/EvWm8mbehRsXHllxuzggDADEbiuOMCv6Ev+ChlxHZfsP/FK6uLWOaOLwPqTzC4uFhRVFs+WZ2O1&#10;AB1ZuBQ+gH4v/wDBodA4/ak+JM0N/uhj8Lwr9nMc2TmYlZOD5Y4GMNlv7vAbP3P/AMHTd7PD/wAE&#10;wNTs4LHzvtHiTTRJm2dwii4U7tykBCDg5bIIBHHf8/v+DSSXT1/bN8aTSiCO5k8HeXC63W1ygmTc&#10;vlluVJ2Hdt4YKMjcQfvz/g6i0pNQ/wCCX19fSR7vsfizS5EzdCPaxmCbgu0mQ4bbtBGN+7twP4gO&#10;P/4NLri7f9g7XoGtrhY18Z3RjkkaXy2JSMHZuO3sMhQOevOa8B/4PBNS1SXxZ8H/AA/Fodq1v9h1&#10;a4kvzbnzFK/Z/k8zdtAIydpG47RtI+YH3L/g0ke4/wCGKvFKyIpRfGdwsTfag5I8uIn5f4RnJGcn&#10;k+teAf8AB4dp0Fx8SfgvfR6lbrLHpurpJbOzB9rPafOOMFQVwcnILrgfNTXxAfpx/wAEVjM//BMr&#10;4SpNZLb7fCduojW1aIfdGDhmJORht3Q7twwGFfiH/wAFa7PT9M/4OAU1DWmjtbWbxt4ZkknkkgdS&#10;v+jAOVUrhRtw248FSSSMLX7Xf8EOpbWT/gl38JZLbUxdKPDMalgwOGHDIeByDkEY4Nfix/wWZs2t&#10;v+C+dv5Orw2TNr3h11lu8yRwHMeONuAGxkDkAvkkAk0l8TA/pCjlt5vh8szwq0TaWu6PeuCNnTI4&#10;/Ecde1fzo/8ABDOC2l/4Lf6/f3EujWrR6trzMs15bDdI10+I7YKVRuCOIwSApwAM4/ows2MngmHD&#10;tJ/xLl+boT8mR71/Nj/wSAt7Gz/4L232m3Gh27SQ+NPEUdukDsY7fbcTA7AckjHQkjA70kB+6n/B&#10;Xu7e1/4JufF64j1K3tWTwXeFZrp4QgPlnG7zlZCM44I56dcV+ef/AAaBS6ifhH8UjN9ka3bxDAYz&#10;DJB53meSN29QPNC/d27vl67cENX31/wWitIr7/gmR8YIJl+X/hD7o5Ztqhgvy5O5cc4HJ5zjBziv&#10;zr/4M+NRjTw58WtKGnSK7ahZyNdeW2118shUznbkHeemeTnqKf2QN7/g8FsrWT4I/C2/kSRpIvFN&#10;wkZVgAu63J5+XOCFPGRkjIzg192f8ESlsh/wTE+Eosp2kj/4RSDBbySxyCSP3YA6kgd+55Jr4f8A&#10;+Dvy0sJf2evhncukv2hfFziORW+UKbaTKsN3fruwcFMcbxX2F/wQP8Uf8JN/wSx+Ft01zJK1vpLQ&#10;MzxlB8krrxuPOMYz3xnjNSB+VX/BS22jh/4OPvCX9qanZw27aror79QuIlSBd0mRuuh5YOdxXHGS&#10;u35sV+/HxHjguPhLq6SqWjbRZQwiyCymI9NgzyOm3n05r+er/gtMsfh//gvP4Z8Qah4ot2Q6t4fe&#10;LbbljaqLlhtYK+SQwJ5KkBl4IBr+gzxdMl58Gb/da+YsmgufJB2bh5ROOen6YqmB+E//AAa2XMVp&#10;/wAFB/ippiXaeX/ZsojBaPc+27fBGV3HjOduM5Gegr7O/wCDrC3W4/4JurcSaPNc+T4u05lmjlZV&#10;tTvK+YwHDA52YPeQEdK+L/8Ag2kS/j/4Kf8AxQmXQ0s1fT7ppI4VcRwqb04VRluCORlicrjNfdX/&#10;AAdE6Z4dvv8Agl9rV9rMT/aLPxBpkmnyRt8ySm6Rc4yMghip64DZxkCj7QHSf8G3Gt2usf8ABLrw&#10;dFaxyhbWW5gZpJgxJWZ8jjpyeB6EV+bH/ByvdC5/4Kl/D9PIuIY4bGxVp2tnXexu1LbGcbWAUgjb&#10;lBn+8Wr9Cv8Ag2I1C6vf+CZGiC709bfytbvolWMNh1WYrvO4nk4OR0yOMA4HwB/wdTWFtpP7efw5&#10;8QLdXSyzaN+8uFUDYqTx4VCp3ZGSeQD82c4IAPtAfvN4DX7R8FNLCSq2/QYirbgwb93wcqMc+or8&#10;CP8AglFp934L/wCDgTxTpUt5cQwXGpa0IVu7dYJ2QTjYGEyBzgDBP33+8SxJNfu9+zJqsWufsweD&#10;9VzNIt14VtZN1026Rw0IOWOFyTnJOBz2HSvwg/ZT8U3Wi/8ABytrs0wjtfO8QapayGGAoGX7NnLA&#10;MwbO3luA2dwCAgBID9bf+C4/hDWvG3/BM34oaNoVsJrlfDdxKsOHJcIpcqFQjLEA4ByM9jnFfCn/&#10;AAaE6pbN8OPidpMEEe6HWIHe4MybmzH02Z3AY74Izmv0i/4KieHf+Ex/YC+Kvh1m2fbPA+pReYVU&#10;7M2svzAMQCR94DIzjGR1r8rf+DQ3xGo8SfFPQpLq1jBjsZYreP7+drKWIznBwOeR16YxT+yB7R/w&#10;dseDdL1H9jbwr4zuYJGu9P8AGlskL/NtVXhnVs44zz06Hr1Ar6m/4IT+I7TxJ/wTQ+HFzbagbjyd&#10;JWKRmjhUqwJyNsSqBjtkbv7xJyT4/wD8HRvhZdd/4JnapqqaKt1Lpev6fcpNIdv2VftKRtIvHJxJ&#10;txkcMT1Fbf8AwbV+MNP8Vf8ABNfw7Y2UEyNptxNazm4bc7OrnJ9NvOF77doPINH2QPzs/wCDjueL&#10;wF/wVl+GvjaIRK0Nnp128bQER/u9RY7ju3IxOOeMgKMj7uf3x8BXUHiD4O6Xdq+9LnRY2DSYJIKD&#10;rjH49Pwr8Nv+DsXRrTQf2oPhN4utNMg+1XFjcBpfO2ySeXNEwHY4+f7wJAOOh6/tJ+yXrM/if9lj&#10;wbql00fnXXhi2M3lqVUMYhkYJJGCfU/U0n0A/nn/AGULO3+Hf/Bw1faP4XFvNHF8StUhytrcOh8x&#10;3807QWcH5n+ZjtB+boBX74f8FGPCmhePf2IviB4b8T+d9hu/Ct0l2sLBZChibIUtkbsevvX4FfHy&#10;3X4F/wDBwhdXMWtraq3xEs7iSSLYq7biOJtnIACkMB6n2JyP6L/jLaw69+z/AK7BHIvlzeHptksk&#10;e7C+WTu2jHbt+FOQH4Q/8GoXjy10v9rXxh4OvLlc3uirNahI40ywcqxPG4qRjjkKe3Nfen/B0B4U&#10;tNd/4Jv6lrEluGl03WLKWPcsh/5bKDwjDkKxOWDAd8DJH5u/8G58K6V/wVQ16CXxsy+THfRP5NsV&#10;/tNfPYYxkhAWCtgk+mSQM/r1/wAF5/C8fin/AIJj/EuFhE32bRJLhFmkCbmjG4YOD82RkDHJ4yAa&#10;OoHzv/wapeKY9Q/Yh1Lw95UUL2fiC6G5ZPvLkEPgsefmOcBegznINfLf/B2v8Mo9H+MPw8+JtpNe&#10;zNeW95a3Ukiv5UBxC8aKcbeQHI5B+VuuCR6J/wAGkPxLtrrw58Q/hzLc3DXEOpx3jRTXAZSskePM&#10;RdoIOU2sSxHK8DNXf+DuvwV9v+G/w18cQaVM8mn65NBJdRxARwxywncHO7OWdI9uR/e9cE+0B+iP&#10;/BI7xxH4+/4J7fDPxBBJdSCTwvbK0l/nz2YINxkz/Fnv0YfMOCK/CX/gsZ4i1X4X/wDBblvHNkV3&#10;WetaPd2y2rRBcLIBtBCdyDkOGIyVJwAB+uX/AAbe+KJfEf8AwTL8Kwy3EkhsZJrffJIpwFkIC4A+&#10;XGMckkjB4zgfmL/wdH+DLjwh/wAFBfDfj6CyuIf7U8OxFLjbIpdoZj91z8vG/gKOO+cij7QH9Bfg&#10;HVP+Er+D2l6s9u3+m6LG5j6scoD6d6/n6/4JseFdR+CX/Bw5rvhXUrVYvO8Va+IT/aSJ5aPI0qA7&#10;ZT5jAFQ0JLOM5ZQVOP3W/Ym8Rw+LP2SfAusRr8s3he12rhhhfKGBhyWAx6kn1J61+GPjFj8J/wDg&#10;5zt9Quba5jjv/HMcsMhYDzPtFh5fmcxgBMkg4BPyn5s9BAfr7/wWp8Kt4w/4JnfFrSBon9of8UrP&#10;MLUzFN3lYlBGATuBQEdASAD8ua+Z/wDg1X1xNS/4J9X2nIP+PPxTeRng9SQ2DwB1bjGcAgelfZP/&#10;AAUj0ew8S/sHfEzS9TvBbwXPgu/Elwx4hH2d8SfeXlSARzg4x3r4X/4NPNaW9/Y78VaR9thc2/i6&#10;4Kwxqy+UGVDt5bnqSOBwfaj7IHSfsiQ6zoP/AAcBfH7T5d0NtqHhPSLnyty4cCFEVsDPfcB06nti&#10;vqqK1trXxF8RLb7MIZJlu/m7ndBnPzZHQDHbjpivn34Sad4l0r/gv38R7iS2kj0/UPhVpEkUjKzh&#10;9lxOvDbQEwS/yZJIIb2H0lbXekTfHrxf4XuJIxdSQwyPHuBPlyRyqDjr1Rv++akD87/2IPBFtq//&#10;AAVG8eeKp5IWkhs9MSOE2SLJBGY1kJ3FMkAupyCecD+EY5v/AIOivjBPpfw20n4b6ffMralfQxzx&#10;7gQYlVnYDB4+deeDkPjoa+gP+Cd3w2TS/wBp3xd44vbqa4udR8l5GuJJPljCsowCeM7WbHOC2OwA&#10;+C/+DijxtdfEb9rTwf8ACexmkmEl9va3X5kLbwnc8kh/QZ5z0AFLcD6u/wCCCngC48F/suW+sX9g&#10;qlrEFpRbIp5bLDdtBJxtPU9B71+dP/BXjx3dfGT/AIKA6b4fe9FwkF5GhjZmYI7yqGBPPVY1PAwA&#10;Rwcc/sx+yP4Uj+C37FK3EMcMfl6W0sMe4H/lnhSOmSVHPqVOO2fwt1W4uP2gf+CnUsyanDeRrrym&#10;JpFxGkcIUlBjOSrbscnLd6PtAfq546S0+GP/AATnzMUh860LSBVA3Iowe/IAA4H8W418R/8ABvxo&#10;J1n4za54sks2mDagZBNI3XGDkkgngt6jOT1xX1n/AMFYtUb4V/sC2uh6c6rMuhzMyyKDsJQAHjqA&#10;4wM5zkgd68L/AODeTwpLb+Hb7xLdPIITJcSYMahQvC5UqNxJAcHPQAkEcULYW6PMP+DgrxjD4u/a&#10;K0nwJpb+fcNdMTukxIrZ2D5D0BYsM8j5evOK/U7/AIJ6+Fovg3+wfayizjtQuitKqqhBUbQMHeWB&#10;7Hv34xwPx3/4KR3tt41/4KTaLo2ZZM6tArzN80sm6YchlC5BKkhh3YnPYfs94p1sfDb/AIJ8NNfS&#10;tbmTw8B80nzNlfvHaO5w3XOCOTk0uwLY/Ca7d/it/wAFWvtSWq3Qm8cQny5GBVvKVFxyxHVemcE8&#10;cZxX9E/7THjWy+Bv7EupaxJPbwfY/DuxWMCsuRGWzxuzyCc1+BP/AARq8PaX8UP+CkNt4jvYGaGO&#10;7uLu3xkeUWl+Q8t0A4wSeD14zX7Tf8FqfijB8Kv2B/FWr20Me46TIlqsmWjkJXHlkclQcgbs5zgd&#10;6chn5O/8G8/gfVfjh/wUa1L4n6tLEz2sNxfXEnlq2JpZg+QDyBgOvAHDEcdD+tX/AAVN8RX2o/Eb&#10;4Y/DWxjzHNrkt3L5dx5bR+RayyoSAQWXcqnH+zjvivhH/g1F8CJda9408dyzxs32hYV8uNfMBCgl&#10;WJHA+6wx/Ovtj9oXXbTxj/wUk0nQb7Skmt/D3heS8+2ecd0Uks/kmPb937uCO2GyckUS3A+Rf2tP&#10;2GP2lP2w/wBorTz4z8e3Wn/Dfw/oNpbw6bp92baCV2QyTM+1lMrHzEGcnA/Fa+l/AHhn4UfsQfBf&#10;+0xLDZW2n2X7uS8B3BQx+d85yep5xyMepr1Pxp46h1XXNS1Ka3/s/S9OZoY2ddvn7E7cdsYxnnAr&#10;8gv+Cp/7dHiP9qz4oL+y98ErqWTSbXUhHq95p5ZvPYFV8sADawH3shgGIxjnBS1J8jjP2kfi38Zv&#10;+Chfx4n+H+lm8hsU1BtywZ2iM48ptqsQwIBABGM7zgnp+tn/AAT0/ZF+H/7C37PkXibXorf+0GsV&#10;nvryQKsjPtJclnOSCcHGeOx4rwH/AIJJ/wDBPPQ/g/oi+P8AxjZrJfBUluJprZQXAyyqc9dgJA6E&#10;569q81/4Ln/8FR10DRZf2YPgtqTx6hdbV1CaKQhrdMngBQMErxzg/NnkU/Io+Zf+Cr/7cfjb/goF&#10;+0lF8BvhNdzXmg2uoLbwxwxr/pU2R0AyMK2ehwTjpgCv1T/4JTfsNeCf2H/2bk8W+JoUj1K4s2u7&#10;+adhujLKrHG4ZB+VQCD0NfIX/BAf/gmna6jbQ/tR/F7RWmad/P03z1ID5Yrnphucnr1OMc16j/wX&#10;l/4KaL8C/hynwG+EeoRtqmsQmCSW1u1DWkWxl34UezDB4IIH+6eSA+Iv+Cz37dHi79tD9oX/AIUF&#10;8ILyXUNE025MXkaf8y3sw24HBOQpBPPOW5r9Fv8Agjl/wT80X9jz4Kx/FTxvZNDrV3atJdf2hbjc&#10;i7dwALZA+8RkcE4x0GPkT/ggZ/wTpf4geKV/aO+K/h/7Vb+Yktn9oyMDcrBuuPm6EMORkA819Z/8&#10;Fvf+ChOg/sufBGX4UeBtcjj1zVIDaWsNmyl43MTHc3HCrlff5x7ZPIDR+Lnj2H9pH4r6xPqeopHp&#10;OlpKY4Em4kHAHQjdjdk7OpGO4x+Y/wASdH07xL/wU78L+HtJgW4ENvEXtZJMKjbnJweArYGcg5yO&#10;SelfTP8AwS6h8Wa/8Arvxn4z8Q3l5qNxp8sk9xMpMjb2IJzt5xwPQEjv1+c/BV/b3f8AwVdt11ZR&#10;i3jWOQBchPmZgyBTkjkH1JJoW4H7AfGJh4P/AGM7aGNpWWSwRkxMOTtDAjBxjoD0OQ2K/MX/AIIa&#10;Ld3n7X/jrUZoc79amMkkTDE370/umwTx0K8kdcY61+n37VV9Z237JVvMsIG2HhGjO1cqwxjjg8Z6&#10;dceoP5p/8ECoWl/aL8eXbWtxFN/bzBo1cscb3O0fKQHUjO4ZPp7n2RH27/wXb8SvpX7K3iBVuplZ&#10;fD8xRoXCt04OGIHoCuDwcYJODzn/AAbvaQ+j/soafc3Uawl7V5vLDbk5PD4zgBl69vmyPvc6n/Bf&#10;P7Kv7K/iVbu0S6/4krfuw21kwy4fv0O3IAHqMEZrq/8Agi34ei8KfsP6LdrC0Ma6L5p2kMoyMlgR&#10;kMGODjIxxxjApfZGfJX7aM1p8Wf+CwHw78D6hJ5i6XaTXzxY3hGeZlAbA6EQ53DgBfTNfdH/AAUJ&#10;8Ur8Nv2L7iUTyW/2fQ5GYSSbZAqxNgHkncMZ684xnrXwb4CWP4jf8FrtZvrWWW4/sHR7e0lEsZVY&#10;929zFu7j51dSSM5YCvsD/gtS8emfseeILFSjrH4YuQI5tzZPlMMnbzwO+emafYDw3/g230oR/Bd9&#10;XuLhm+1ahNPtkIZm5Pz7sckc555xznqfOf8Ag4Wv0uPGng/TDptvNt8cWoXfIEkUbXyu4Nwr57/d&#10;IHIGN3rH/BuNZXVj+z3byXFs0QYu6ncec9GHscDP19q8V/4OANVt9Q+MPgPw/wD2bDcGTxjFs3Sb&#10;pNu1sxbQchWYryD1UetH2gP00/ZdZU/ZHhBRmUaOhzI+4t+6BC55ywGOeSePY1+WfwA17Z/wWn8V&#10;Fkgk22tsjTRsrFG8sfOB64baVAzk89zX6m/A520z9kaGO2uNzDS41SSF8swCYDDk/OMDPHI4xX5W&#10;fsgeH5vEP/BY/wAaatLGqmyNuFdlDYYwIoyecBg5zgcHpgDFStgP0q/4Kc69b6R+yxqV+9tl49Hm&#10;xH5gI+4ePm+XDYI5GOg6V8u/8G4miR2v7Oq6rDGd9xdTSSMqryCfveu4HK89RzXun/BY6OX/AIY7&#10;8RWdskS58M3SiGaYxqR5L5Td/DxnDdsdeM15N/wbsXVrL+y9p8MTReZGrB/Kl3enzdTjjGV7HNV9&#10;kDwT/gsisqfts/Ce7urpY4V8WN5qSSDBcom04yTt2jGenJz1r9TvD2mxav8Asy/Y4Wyq2eFVnDNj&#10;byCfzx3/ABr8u/8AgvbZXWhfFP4f+KoYXSW38aQx+Y235RIGyCdvOQpA5wMfTH6f/s4ajB4k/Zot&#10;r2WXzvO01TJJhVLkxg9uMgGh7ID8tP2Grg/Dv/gsB8RPD6OJjqUcVx5jW58wFolz8xHYxtnBIJx6&#10;HH6Sf8FC/DsHi79nm7SeMTLPpjq2F3YyAc4PVfbv0r8v7a7uPh//AMFxFaaC6269pkUm6ORcEqPL&#10;+7t7EDIJJO1jkDaB+uH7Q2jL4g+AfmTLuC2edrNjcAvIGehwD696TFc/On/g2z8SSXHw5vvCkiqG&#10;0/UJNkjKNxXzGUKOM8FD1PGRXY/8HB/g9/8AhTo8SWkm2TStYsbyKZrdZEQi8iG5gSeMFjgg5wQO&#10;uD5Z/wAEA5tS8H/H74mfDOW4YWuleK7pII9wKhfOfBGAPm9R259gPXP+C+2tTeKdE8M/CHQLT7Xq&#10;PiLxRY28UMbbiPLkEr/KOqsiFeoH0O00PcZ9ef8ABP2+ubv9mvQLi6gIlbT4PNVWKgN5YJxkDIyc&#10;/jRXDfDz4teGv2b/AIQ+FfAWt6olvdLpas0LXCowUKqgneDnoR9BRSA/Oz9ijyrr/goH4ynnRWh+&#10;z2Sb40AZHYYyTxu3AHHJ2jsOa+i/+Cs2o28Xwo1Szi8tmj8PyLGFyys3k9CCBuOOR7Y6np8wfse+&#10;JBpP7dutK67Y77RrSdGDFHVgxjYt1GCcgZx8zZ56D3b/AILB6gsXwg8QXYt423aGTIrBtrFk5AO3&#10;2IB7n0xVfaJ+0Xv+CLnh5l/Zx0Gfyo1FxphkMcJGSGZiSpGBuIK5+pJPzYr5N/4Ko6PBp/7QXhG/&#10;ghjm/wCKsjjYYOB83Jx0ABY/Xivtf/gjJbyWn7Luh+W6SL/Ye/dGw355OMcqDk4Ge2c5xXxt/wAF&#10;Ymjl+PXg15SY4f8AhLIyzxMGkiO7BO0gbzhgx/3ccA0L4gW59zeB9QK/sv6hOZl+aGMqzKAuCvyk&#10;DIyDhj9T05xX5xfDPw7Z+OP+Cg2v2yxqPs+mwSeYp2kyZBXIyeMPwPYd8Gv0h0zSUt/2YLy3tpGh&#10;kWFMLuXg7Ov3styRkj0xgd/ze/Z8ur5v+CiniJLe7WQLZQq24kg4MeFx3+92HPrxyLqC6n6f6l8H&#10;dM+Pn7O994F1lo5rhbN442cEqD82UGSMgs2B0A556Y/HPwn4g8Z/8E0/24JIbqWSHRZtQaG8jVxt&#10;eFiQr4ONu1ju6gYBAJHNfsBpfxIX4O6lpra7PKLXUrdUkjZSqrIBgHkDOSM59cgZ618v/wDBYD9j&#10;rS/j18LJPjZ4C01JtStIllf7OoZj97aueGIKsOvzZ7DnJEIn0N8c/hl4C/bq/ZTuILeK0vLyTT2a&#10;Gbbvdfl+4CAGB74HAx32mvyu/Yy+MXiX9g39qm5+CvxDvpoNC1C+8tZZUEfky5ISQ7jgKRwcZ5C4&#10;7ivdv+CIf7bF34faT9nPx7rflz2Vw6WEd5MNzxdfLUMRyrKc8gABeCQAeh/4LWfsQx67pMP7Rfwz&#10;0ryG/wCPmaVYyJGZiXKkrypHLAEcYODk4o8gPSf28f2etI/aE+ET+LvDNmbi6ZV8w27NuMgJO4bC&#10;eFbjb34BwMY8Y/4J6/tL6l4m0bUP2cvi1Iv9vaHC1nLDIpbz4QSoZS3y5wQcnqOg4rY/4JJftxQe&#10;PPBI+CfxK1Vp9asx5Ei3EYLz24GBISfQHDcZzk5rg/8AgpD8Dde/Z6+Nlj+0T8L5HVVvPNnjtGws&#10;kbBhsO087iCpPABLdOpaGj2b4W/AzT/AX/BR7w5qPhvSmGn2PhmULsYmJizq21hjGep+npxXSf8A&#10;BcKM33iLwfpdrcNGG8YaVFOvmFS3zb+x9V4P94fWub/Y1+Kdz8Q/22Ws9Vhkiez0eGVY5JMvAzhS&#10;2454BCqBjODv6bgK6j/gtvLZ6v8AFf4f6JrNnI3/ABXGlRsscTMTHuZs8hg+Mk4JB59s0MZ9+eJW&#10;i0f9iK4NvfM22xjEbeYSXwMjkjOTjOccn1r87f8Ag3o8P2utftU/GfxNfWMJul8VrDHdFg7JGJJm&#10;2KcD5CvIYdk4HIr72+N98mmfsNbbm7ZfMth+88pdoPlE+w45JHGePWvjP/g20stOvL74neMDZSC+&#10;vvH92s15JG6+fHhCgypIJDFsr2zwTupdGB75/wAHBvj+y8K/sq61pV60YWTRWiVvLLEFwVU9ehbA&#10;4yc4PbnpP+DfLwBpnhT9grwXc2lykz3eli7lkhhKqWldn6ZPI3bS3VivQEYHzr/wc7eJY4PhDHp9&#10;vc7WmuYI5I8v82T7ZB/hyOBkdScCvuD/AIJR+HNF8H/saeEbLREhW3h8PW6xtCzYOI+25VOM9yO/&#10;0pfZA/OX/g5L8RJ428YeF/hrbXscT6p4qt7USNklBuIOABkfeRuBkhfoK/Wr9l3QIfCH7PWl6U7K&#10;n2LR44G28L8karkAAY5B49OK/F//AIKdbPjH/wAFY/hL8OpLpbiOTxVDcSwCQbfLSVXk3DJwSEOM&#10;8EE5Ixx+2k8H/CNfAa7+yztF5Ontskbrx0PU9v8AJo7Afj38RLq6+I3/AAXm+H+gyXkM8Wi6beXe&#10;1T5i/wCqdcMpJ2ngH2yCa/X74yXS6D8Ar51kkXbZ43xrkjjrX40/sCXmofFD/gu/4t1bVpZ5U0Lw&#10;7cQ2/moGVfmtlJ3k8EnLDGSRkZ4r9cP26dbl0L9nLUJo3Zm+yyEpuI3/AC9M4OOtAH5Yf8ERNBl8&#10;X/8ABTb43eOpoZl+yTQ26rIFZkVmkIORjj5PTp15zj9F/wDgq/42svBf7L+tS6rHH9mXTJmnLjgL&#10;jkn2x19q+F/+DZHwxaazdfFf4mXdhD9tvvHMsDXO879qRg7CNoXAMrYxgndyBgZ+kP8Ag4E8X2Hh&#10;39kbxFb3tzLEsmlvErQrlmLdsZHYevc+lD3A4P8A4NkvC5t/2MF8V3EO2TXPFGpXbOy4Mv74pu+h&#10;2j8q5H/g5u1IQ/A24soL4xTXN5b2ylWIBDOpZTg4wfL547e5r6B/4IB/Dib4d/8ABPrwHA8c0bXm&#10;lvfSR3EZUgzStKRj2LYB7rg96+TP+DjLxB/wkfi7wV8Mjd2+3WfGlpFNZ3DEpOvnIOwYgc84GfmP&#10;BpID9GP+CcOjW3h79lDwhZgR7bfwzaqskK8FBEuD2JHf1Ga/K/8A4Kna1qXjb/gpz8GfA9rqk0sc&#10;3jKGaa2t4/lPlup3MMHOFLe2C2cdR+wX7Ovh6Dwb+z/p9lb+XCtvocS7YwCoIiHPv3r8d/jF53xG&#10;/wCC8Hw70U2zXkWkRXFzcLJuKIgWZhKnLAnLDnHJXrVL4rgfspc3UGk/AG4kfaF/s7Ktt2ge/U/z&#10;POPWvyX/AOCcdpN4w/4LE/FPxDDLJNb2ei267vLyo3spVd2eCAOncA+nH6o/Hm9h8O/s53ypLtP2&#10;EruGOflPuP8AOK/LH/gghcr4q/bf+OHjFrS4Z21iG1+1yZEQ2u/7sKMgYI9ScbQalbAfoh/wU4ub&#10;qy/Znv5LF1W6OnS+W0j4G7yyB+p7A/SvlT/g2c028k/ZGm1ma4kkW+8WahOqjARcugOAD6jB47Z7&#10;19Bf8FlvG2m+Ev2XNcuruQqsOjzuygffAjY7Qcjk4/wrxL/g2c0Vrb9hjTNSVJlF7rmozyGYsA5M&#10;7r5i8nIZVGenKnvmq+yB59/wccS3l9oGk+HbUs8l54s0+JbfcyvI3m8YwO5A5PT5vUV9+/CZHtf2&#10;Z95EcjNo4LOykeZkL2PQn07fpX51f8HDWp6ZrfinwR4ZvJ2Zrv4haeqmJfWbnnHGPTgkH2r9JPh+&#10;ktj+zlNDcr5n/ErVSygc8DB9gTg8etLoB+dn/BOC5hvP+CnPxguoyZmiisUaZFUGNgOUyOWGNo5G&#10;eD6V6J/wVFtLaH9p/wCFLCOSb/itIFTNxtC7kYbhz2OOo5yB9PNv+CatgW/4KcfGXU4rdgqrp8Kz&#10;iU7QVRMR4zwFywGRklu2K9Q/4Kfpaaj+0n8MUlhmWSPxlbOJoNxw3lkBjjGVHcZ9+mcIDc/4KrHT&#10;x+yi0k8skZ/s6Lc1vklVMyc43AH+LuOvpxXonjOWOX9iBZbe3e4/4lY2KpI3fuycDPqRjnsfbNeZ&#10;/wDBVnRJdW/ZLktLS3WZm0lQTIzKrfOByAuRjJPvx2rpPH9nc6R+wjHa6fceXJDopPkyN8i7bc8c&#10;DGBkDgHg9ulAE37JGr3GnfsN2l1fNHb3UmmxM+JyVdj8xIPAxu5PGMZ9BjJ/Y2lvrX9k3V9Vu4YV&#10;kur+Z18mM4dftD/eO7JJB3E5q58I7K68J/sCaXaXFvFasujxGa1tMMi4gLfuznn5hwCcEADkVm/A&#10;66s/Dn7C1rdPJ5cc1vvXEbrIy4Y8hgDnke3cEjmgn7Rb/Ymupk/Zc8Ra61xJcfab68aNtwBOZ3IH&#10;BPAxgcDIx0zxq/8ABLa2up/h54w8Y3t3byfbNe1OWKe3RlCqsrAKcryV2tnrnPen/DEJ4O/YdW+j&#10;xuns1kMzII2ORkEYHqR1HH61o/8ABNPT5NN/YqXxNdmGOa+sZruRo2XbuY7s5zySCvzdTkZoKPBf&#10;+Cf9v4l8S/8ABWr4s6xqmn3Q0+x0TT7WG6EgaFpMlyvbafmDDg8BjxnBq/8ABdl7++/aG+C+kWuo&#10;XFvu+KWjiRrNXbeA+7ay8A7iFHXuOuMV2f8AwSL1PVPGv7Ufxs8W6hpDWckfimGx86PKx3SxQ4Dh&#10;RhVcMXDAAEjZuJIrzH/gq7N4h8a/8FQfgR4FtLpNv/CZyXTJNEu11giZmT5j127hkD36gVXUD9Bf&#10;2mJ7nS/2M9UlsZxG66fiNtu0jIxxluDn/Jr4r/4NmNPg/wCFF+MtZaC3ea6+Iuq/6cgUSTKGT75x&#10;yQTnqeGXnBwPrb/goHe3XhT9iPWLvT7v7Jcx6ezQTLv2Btp+Y7BnHToM182f8GxtjDe/sNxeLri1&#10;UXuo+JNVmvJvOd2nb7UwEr7m+VvlKnA5CLS6AeF/8HIMp1H46fCzTp72QWM3xA06OdrWJmuNxf8A&#10;5ZjaN2Bk/ezu2gA5JH6y+G2TTPgJI5naRU0liZGYsXynXJPOc5+v6/jz/wAHAOt6L4g/4KDfBXwk&#10;t59hvJvHFmPt8kSbYI/tMALFuckGTntgAnqK/YC6ddA/Z2vGvZhH5ektmRVHGR1woOPXIH19aJbI&#10;D8b/APgljPH4p/4LpfFPV3e3ufsuium6O2QPGd9upIUuWCA/KSD8pZcivvr/AIL363a6P+wR4mW4&#10;WKSNtJuCqNJ5Z4jIzwjbsAnjHtx1Hwh/wRGbRtZ/4K8/GfWsqjLaKyS29w6plpFBRgCofOAeVPze&#10;nGftP/g4m1zTtL/YM8SWuot/r9MmRF6ZkK4X5twxhgPXPTvR9oDE/wCDZOzt9P8A+CdWhQ2tjqFt&#10;5moXk0lvfSsx3NKcyR/IuIn4dRg43Ebmzk/Jv/B0Xq2uat8WfAHhWwgWZJPEEIUSQOF8zgRgt5g3&#10;BvnyQBjpkHk/W/8AwbUy+HT/AME5PC0fh+7vmVJ74TR3kaZSY3TtIqlT93cxK5AJUrkZr4b/AODm&#10;+9tNc/aw8AaXYRfb7qPVin9nxQ/6RIrSIQqHyyQGO5eCwJCnacU/tAft38HFa3+AliLiMxmPQ18x&#10;WwSmIxkHBPTn8q/Dr9mazXxx/wAHIk81zqkNu9jFetbsLVWW7b7JhkP1WSTD5yNgHbFfuB8G7kp+&#10;z7pskUUmz+wkMfmQmJj+5HVQowf61+J37Dg1ef8A4OKfEEaa0s1vcaddzSWz30rB444EUZIAw6nM&#10;qrjGD1GeUgP2R/byvhpf7Jnii4eQRldJkxJySmF68I27nttP0r8rf+DT3TFuvFPxf1u91G0mum1y&#10;3j8tt7XSYWU5Y+Xgo2eDuByjfKMgn9MP+Codw8X7FPi9dq+ZJo8oVWOCPl5x+8Qg/RgfTrX5x/8A&#10;BpN4cvH+H/xK8VNaRtFP4nSDzmnUM5SBGPy5zlfMByePnAB65f2QPof/AIOZNd1TR/2DdTXTWb/S&#10;IxDNtjZiFMibumAAQDknoB2r0b/ggBFo5/4JmfDm80cx7X0FBN5V0037wEh9xY8EMCCv8OCoyAK8&#10;M/4OkbmCL9jr7LNqV3aPLcQiNbWMSC4IlU+XJ3RcAnd6Kfevob/ghh4aHhr/AIJu/De3FlYwtJ4Z&#10;gnJsY1WOYSJvEoCov3wdxYjcSTnnOZA/M/8A4KSS6nrX/Be34SaZaaJY6wE160drOZY2DobhvNO0&#10;5+dVBdc8hgCOgI/cL4hXS6b8CNUnWPaF0h9w+9gFe+ByMdcc+lfhr+234knH/BwV8Mf7c0cXUMev&#10;WoKC8l/dg3DgSqRtYFT8w7HPPUgft58e9Sit/wBnPXr1pWTbosjMSu7Hy+meap9APxv/AODeO2j8&#10;b/8ABTf46eNtIeNbWO6KNHDMUWT99NhkTZ86ja3UqQHT724kfd//AAcI+KpPC3/BPXxXIlp9oE2n&#10;zI9uyuUlUrgqdrKcevp6Gvgj/g2J8KS6r+2f8bvG9uttJDa6gsHmWskY2M1xcuDgMfkO35ShIyvU&#10;gg19ff8ABzTrtnp/7BOradezKPOVVjimti6FjIgUghGCsD0JKjrz0BPtAR/8GwHhG58N/wDBOjRd&#10;Skt1VtU1O+u/MSZJFdTcOAcq5wcAgqcEMCCAQa+Sf+DnzVtP1f8Aai+FXhS9j/fPrSFvsscctwyF&#10;0QbImYB8HHyuygltuRliPub/AINyPD8Gif8ABMrwX5Og3Wnm4W4m8m6kkbfvnkbzF3AfK+7fx8vz&#10;cdK+Cf8AgvwbjxN/wVP+C3hW1u/PLeLLUJY3m7yxI13bjBbdkK+ACVHY4yV5PtAft58OGh0z4IWC&#10;yO0aw6KobgblYRc9BjrX4U/sj6c3iv8A4OSNY1G58S3RltGmuLeaxO6NcRQxiKUGLCoyt90AYZl5&#10;zkV+7VxFFY/BaaFxtjj0Qg9ThfK9z0H8q/CP/gj1o1hrX/Bev4manFK8ctvBqU1oqsixurzwblcO&#10;wYnBBGAeVOVGRhID9mv+CiepPpH7G3jK+huFQx6HOVYxlj/qmxgDqRkcdK/Mn/g0u0qa+0T4seK7&#10;u92zXHi5VayWJ1WJxCGY7s4Od4G3GRt5PQV97f8ABaDWZtE/4J/eOr2OzinA0WbfDJMEyvlnPzBH&#10;IBHGQMjPHJr41/4NJdLuh+zB4y1mee2kjm8XSCNY4grxKIUJVvkG47iTnJwHA4GBR0A2P+DrVoW/&#10;ZO0+ECNpBqUHl/OAyfP1GSMcEgnByDjjNfU3/BCfTRpn/BMT4VQ+SY2/4RiEyK1uY2VjycgscnP8&#10;XRuoABr4k/4O1fG1zbfCXwr4HitVZb3V4md0SQN8qucHC7WGduAWznoPT9Ff+CWOnahpX7Cfwzs9&#10;Rv5bpl8GWAWeaye3dh5IwCjgMuBxtPQCn9kD8ff+DjrVovFP/BSn4X+DJbKyDf2lDva/uENvIrXE&#10;I2yjYSq4+v3jxmv3c8G2kehfB61tbe2WOODR1CwrGFCDZ90ADjHbj8+tfgl/wWuvbHx7/wAFqvhf&#10;4YPh67upbbXrBbqyhjKmSL7XG+6Mq+5jhXbJCjI6kZ2/vT4gml0D4K3U9tOpaDR22NJITn5MZJY5&#10;yR/kUMD8Jf2EtLi+If8Awcd+KvEM+k3zR6S2oSSLeRsfs83lpHtbEYAzuYr0zwQTzX7N/wDBQ/Wb&#10;rQf2PfF+pWDYmXR5PLI4bOzGAcjGemcjGc1+K/8AwRQceL/+C6vxA8WPLLZvDY6l5kVnJF5cmZYU&#10;bOWyfmXdhcnrkDmv17/4K8eKp/Bf7B3jnXIkkkNvoszmOI/O4VOVXCtkn0xz06HFHYD86f8Ag0X8&#10;Pre6b8XPF11ZxebN4ktomuQcSNtiZyrLuyMGQEcdd3fp6t/wdYS28v7ItvZtqdnE8d5A/kzy7ZJR&#10;5ycIAjZOeeSgwCMkkA8d/wAGiGm+Fm/Z8+IWtafFcx6tJ4uMeoeZCxjljFvEYmR9oXjc4Kgk5UE4&#10;yKi/4O3tYhj+CPhPT0vdjSa1Gn2eQsvmDaz5XacMRsGQwxjkcgUfaA+yv+CCHhLSvCn/AATE+GMe&#10;lSiRbzQUumk8lEbMjM5VtvBZSxUt1bGSATX5W/8ABwpax65/wVj+Gnh24uJtWtZr60DaSXaOQbr1&#10;QVD7WGG7YBx3r9jv+CSmlyaP/wAE9/hdazywO48G2LSSW7MyzEwK3mkt/G4IZu24t14Nfjd/wWhm&#10;svHP/Bcf4a+HZY4oD/bWmxm6mnVdy/bfl3OJMoAynk7SOoyNpoQH76+EHW1+DNq8T7SuhrtblsER&#10;D2GcfQdK/Bj/AIJ+nUPib/wceeKNSu795G006ozeW0gd44440wSAdwUkdcDgema/eS+j/sv4KTRL&#10;/wAsdDwMHjIj6jk/1r8Ef+CMX9neMP8Agvr461fVFj86CHW5IbiG4B8yQXEahh0BUqevThe7CiOz&#10;A/cb9tcTD9lzxctvdwwy/wBiTeW0udu7YeBjnr/ntX5Uf8GjXgSSKL40eOL23C3LeJbewmzvBDRq&#10;7kZxtODJ06nv0FfpP/wVP1+18M/sN+PNWv7nyoY/D90ZnMmwBfKbJLAEqB1yBkYz2wfz7/4NEtPt&#10;pfgH8SPEkVzfLNeeNFS4t5E/0dSsCsGiPXaQ+DnnchpdAPeP+DmaW5H/AATs1yO3tVmLMoZVYeZt&#10;DDJUE4IUZZu4UNjnAMv/AAbC6Xb6d/wS08KXCaf9la51TUpJNpb98ftcmJMH1XC9x8vGOg4//g6g&#10;1v8As39g5rCO4vI5LjUrdFMOdhzKuQwxyNu4c9CV6Eg16l/wbjaSmkf8Eqvh3HGksfmRXUzRTrja&#10;z3Mjkg7FyrZDDrgNjJxkv7IHwP8A8HZ2s6fd/Gz4ZeFNV164t7Ke4eW8EcKyCOMMFMu0yKSyh3wu&#10;MHuy9/2q/Zf8PJ4R/Z58K+HkkmkWx0G2hWabAeQJEq5OGbkgbvvHrX4Z/wDBz/qFz4g/b9+E/h+C&#10;8hk8mQxrbzOTGrNcWwGV54Pc4598V+7/AMK7e3034S6Ta21qsMcOlIohjQqqYT7oBA4BHHqPY0MD&#10;8Bv2pY7n4nf8HJ3hHTfC8k2qHTfE1hJNbtJH+48vdK7AO6htqkPwS2AcAlcV+/vjyWaw+EWpOsKi&#10;SPSX/dsMKCE6d8Dj3x+PP4EaRY2Xj/8A4OctPtgw1COx1yR1VpSDA0dnJjPz+uGx3DZwM7q/d79p&#10;DUV0T9njxJehGX7PosjZbtgDqR0Hr+FAH4o/8EDNL1jxp/wWR+NHjzVVe1ezN1FJDceVM2+S4IU7&#10;9ysMhCQFUg7vmwQK/TP/AILleMbnwT/wTd+I2pW9yI2bw7cxD5CeWQqMcHHJB6dAeRX5mf8ABq74&#10;evvFX7Z3xl+KDWM3kt+4a4WeNFV5LiWTY8W/cSwGQ20gbWGQTX3x/wAHH2uPov8AwTQ8ZKt4sZub&#10;UQ/vOQ251GOh69MnABxzzR9oDxX/AINK/CWlab+xJrXiaxuJmm1XxhdyXkcqKFikRI49qY5wUVWy&#10;e+R7nJ/4O0Nb0u0/Zb0XS3u76G6m1q3MK2+BFKdx4kOCduzfxkDcFz2Feqf8GufhibSP+CaGi6tI&#10;95tvtZ1CWNLxYxtHnsvyFSSULBmG4BhuIxjBPzJ/wd4q0ug/D23EeZm1pkhEcbFpMxNuXgeu3GSe&#10;vFC3A/SH/gjf4asfCv8AwTg+FGk2PEa+DbM4OcruTJByq9CTxjIBAOetfj7/AMF3tTsPE3/BaP4W&#10;6BeSAQw67pazJPG3l/Pew8cEkhgoBIXjOOcYH7g/sGaH/wAIt+x/8P8ARGu5bhrXwnYx+fNGFdmE&#10;C8tgAFvU456nGa/Db9vW2tPjT/wcV+CPCmq6vKsdrr2lJD9ktmlctHM0vkkdkJzk8gBj68UB/QSk&#10;tvpvw1aeK4jWOHTTiRpDtVQnXJHT3r8E/wDgnF/aXxC/4OO/EutanqSwyaZHqBtbKS4M3mQrGkZR&#10;WH3cbjIFI6Z6Hr+7vxKu49E+C+rXRu7eMQ6PIRNNHiMYQ8kY/pX4b/8ABufpq6//AMFWPjZ4mlsY&#10;7iFZLiSGaPM8Cu145DCb+GTaThSOhfJXbgykB+w3/BSTxxYfD/8AYv8AHXijUbdZ47PQZpDCzqN4&#10;VCxUbuDkAjB4OeeM1+Y//BoF4Zn/AOEK+LPj2fTZI/t3iS3gF0wUiYxxliud27cnmknIxiUY719u&#10;/wDBezWLvRf+CavxEktIGkkfQbhV8m48uVT5bcocjp94+ymvmT/g0Y0CPT/2HPFWviGMPf8Ajy5y&#10;w4LBIIFHfnGW9OvTjJoCh/wdv+N7XRv2WvDHhOWJml1TxBAIf3SsCqiVn5IyMDb+JHfBH2f/AMEW&#10;dBPh/wD4Js/CvT2EjY8K2zKZIgrbTHkA8DLKCFJwNxGSAcg/nf8A8Hd/xGvf7E+HvwjthcMdR1QX&#10;H2eOIkTLGrjAbaQrBpFwMgtk8HacfqR/wTsiudP/AGKvh5Fe6RcWc0fg6x822uYyskbfZ0JVgQDn&#10;nnjJNTID8Vf+CsDWvxL/AODgX4Y+DNLvn1CS01zSxNbRyC2ktlFwZCpk8zkgIXC/KSCFAJIr99PG&#10;+ow6L8G9S1G4kbZDo8jM6tg4Cdc9q/An9rXxBoPxl/4ORPAuk+H7TS5jo/iC0TUP7SHkqXjEkh+b&#10;nfKq4aPgDeFGfT95vjfdW9j8A/EEt+VWNdDm8zD/AMOw55+negD8Hf8Ag3Ys4fHn/BYf4qeNLS8v&#10;preOHVZYWfO1t98NrP0/eADjPYtwOa/Tj/g4g8Qaj4e/4JkeO7jTdSWBprEwyxuuVmjZlV0PIwSp&#10;ODyAccGvzn/4NXtEi1n9ub40eNrTVLjyUXZHGqnyphJdTsH5x84C9CMhXOcd/vL/AIOYfEz6J/wT&#10;N8VW4glZbpY4mMeMDdNEmT9CwPHbPbNMDz3/AINOfDsGn/8ABPq81mFlb7Z4wviWRz8xXaCGBHDA&#10;cEAkYwe/Pz7/AMHf+srd3Hwv8ORGze4+13Dxr5m24xtAwB0IBIyecbhX1R/wa2eG7LSP+CZGi6nA&#10;1s019rmoyzSQLy3+kug3fKOQEA7/AHc55wPkP/g700UXnxE+Ft1BrKy3Uj3EEOnxW/7wqQDuD5yM&#10;NgbcHJcHIxywP1w/4Jv6LqXhz9hv4a6HqrXTXFp4PsYpDertlYrAgJb5mwc54JOK/DH9sKz1PxD/&#10;AMHJPhm31PSra3j/AOEx0uMSakUkhnUM5BXKgbvlKovJLx4DE9P3y/Y60y50r9lfwTY3ltNFIvha&#10;08yG4uPNdSYV4Zx94+p7mvwL+JdnbXv/AAc16Ta3GkzXyjxpb4VZERxiA4lXfIgGwAMcEkbSQrHC&#10;mUB/Q18SJZrP4Pas+wNIujS8LGCCdh425xjPbNfgH/wbXQadqH/BXL4nX9v4ttoJP7P1SWPS5LMu&#10;b2N79S2xm5jaJimSeSCQM5JH76fGa6Gl/A/XruGUKsOhzNubLAgR5+p/PNfgX/wbJ6s2t/8ABVr4&#10;mapfalumutE1CffaQhYZv+JggL5LKckkYXadwLMSpXmgP14/4LZQ2cn/AATV+KYu7aaRF8KXhPlR&#10;hiAIHPf16fjXwx/waAzWjfs+/EKIXm6dfEyFoVuJ/u+SoDGNkEYI5G5WZjkAgBRX2j/wXe8Sz+Gf&#10;+CZvxKvbS8aGSXQLiNSs4QnMTDjJGTz9e9fDf/Bnu923wg+JQbWZDbr4hj26f9nhCiTyVzIrA+YW&#10;Iwp3fLgIB3oA6n/g7vv44P2VPBumm+jhkuPEyYR5MNMoVsoB3w2GPYbOf4cfSf8AwbnXWtXP/BK7&#10;4dR639oLR2cwt5JrguWh8+QIASeMAYAwNqgLzjNfNP8Awd4yaqP2WfBtvbaeXt38Sxma581QsQCv&#10;hdpOSzErjAOArcgZr6V/4NzZFn/4JXfDmVJbdmWzuFZrf+LFzIAWGxcMANp65xknIoA/MH/g7F0q&#10;S4/bT8DtJPeT+dojQx281yvl581Mooz+74ZTznO/qMV+8f7H+nPov7MPgXTGtEgSHwtYpHDGoCog&#10;gTCjluAOOp6d6/An/g7Cvmuv24vCdlLqMiiLw6xG+3wkYMwHDDLOepOQMDGOtfvN+w/e3epfsifD&#10;68vdXW/aXwdYN9tVnb7QDbpiTLqGJI5OR1pdQPwf/a38YX3g7/g5K8O6xo1vp+rPc+JtNt5rXUtP&#10;QsFkZ42jXc+PN2sSjbhlmQEdRX9B/wARZJG+DmrBU5/sWQAeUG58vptz+ma/nW/bcddQ/wCDjjw7&#10;DBp0Oq+T4u0n/R3uJohFtdnJ3IobMfLAAHJAAODx/RL8RJbeH4NapI8u2NdFk+aHcuB5f8PGRx2o&#10;A/nn/wCDd3xBYaJ/wWk8ZWVxHc+ZqFrrUFvuhRul8j4csSU4TOVJbK46E1+1P/BY6K3u/wDgnJ8U&#10;Yrm9tof+KVu9st1CZEB8puTtII9eO+PXB/F3/g3O1i7uf+CxvjqKTxn+7uLHVpJoY45Y1vmS9QCT&#10;YoAUjcfvgACRhjJr9pf+Cv8AIlv/AME7fig8mqwWo/4Re7HmXcMjxn9yw+YIjk4PzfdPIHFMD8uv&#10;+DOTW4xr/wAY/DzTAMI9MuAv2NVJ/wBcuRLjc2O6EgLkEZ3mvq7/AIOo9V0LT/8Agm3ex6jAslxc&#10;a5ZRWYaEtljOhI3fw8KWzx9w8818p/8ABnbcxv4n+MkEWv3UnGms1iySCNATMFmzuKbm5U4+b5Rk&#10;lcY+p/8Ag6oitpP+CbV00z9NesSsYZwz/v05GAVOPlbkjgHpzgA2/wDg14ujP/wTD0EvqOn3DLq1&#10;4i/YoPLKKJT8knyL845DHLbjhtx3cfCf/B3dpyf8NH/DfUJ5fORtJuEWBcg/eQlN2DgtxjjsfSvu&#10;L/g1qtJbX/gmNo7TG4Uy65fSKkv+r2+cwBj+dsg85yFw24BcYY/Ef/B3Zdaf/wANB/C+2l1qSKRb&#10;O4YqrMwjXdFufHABGQQM9CelAH7WfsOSTT/se/Dl57S7tZG8F6fut7+YyzQt9nTKOxVSzKeM4GcV&#10;+F/7X1hrMf8Awc3+CUv9Zvv+Ri0t4Z7ORlmgi/fEruCscA788fcOPc/u3+yNdm//AGXPAt5/b39p&#10;eb4TsW/tFVC/aM26fvQASF3fewCcZr8FP2gdbHif/g5w8Kya1Pf3VvbeLbGOL7VJ5vlBI5GG3c2F&#10;VXOSQflYOQMjFSgP6A/jVI8XwL150ufm/sGbDNOU3Hy/7wBIz64r8Sf+DV+21u5/bo+O+sifzdPZ&#10;drvHdOymQ3krLt4If5Sc5I7dea/aP9pO5On/ALNvimdTcbYfDtw3+i4MqgRnlckcjsM9a/G//g05&#10;eLVvjx8c/FNzpMrTXOpQ/wCnjYcbpZ38uRi4ds8sPkwCGPViAID6c/4OoXsV/wCCed2moaQtwrar&#10;ahZBcbWhbzlKyBcfNhgoPI4Y+4r2z/ggh4Y/4Rn/AIJafCxVkvALnwzHciO6mLGMyMz4XPQZPA9C&#10;OnQfN/8AwdieI4NN/YlsdLN9JDJfa3bxR7JGXd84Zlbb1RlU8EbcqM4OM/VX/BFG4Y/8ExvhTu1O&#10;5u9vg61EdxdW6xyOoTAJHqAAOpzjOTnJd0B+cvxq0ubxz/wcq+CrSwsJPM0PRZLieS6vNm1d82zY&#10;Qu44eUNtORtfjBFfoR/wWu8b6h8P/wDgnN431Oye4SceHbgr5EvzhhE2G99pwT7Z64xX5t6NcWfi&#10;z/g5ptLe8vLi/Sw0uT7K93ho45FhIJRWLKOA6Njb84Y+1ff3/Bf9LRv+CbvjKGaW6hA0mQxyRRg7&#10;X2EAMAwPPI4zgnPsUB4T/wAGpOmT2/7D8urskm68168JmaU8hZnG0A8HDZbjH3+c9/kX/g6i1yTX&#10;P2lvBvhKz867k+1kfZ47jc24hRswOhbcNvBPBOemfuH/AINeWa2/4J16K15okMEjX1832iExnzo/&#10;tDBXJHfC7SCSQRzjgV8D/wDB0RqF3L+194Ptn1GSFBcM0c0USCSNgY8lTwdyls8nncvIwKPtAbf7&#10;XVvrOj/8E5DLa6nNaSrpjGT7VdHev7j/AFnBJXls9W44wSQR+on/AAb8Ta83/BLP4Yw67oj2MkWi&#10;+XFG028NEHYxuOONykNjnGcZ4r8wf2wvEF5oP/BN+K402y89RpzpDb31pBIoxFymxi25eCeey8A8&#10;Gv1Z/wCCF1lo2nf8EvfhQmh3v2iGTw3C4kaJUbc3zMCF44Yt+HSqA/KT/g7cOnn9qb4c2s01ws0u&#10;mXeQ0o8qNTJADJ1yD1BGQMc9a/dL9l2xl0f9m7wnp827da+HLZGVpvMxthAwGPUccGvwN/4OnpdU&#10;f/goP4DSbQkuLddPzb294Y/KuibiPKNgsdrYAO4dDwOtfv1+z3Z2lh8AvDNlY6X/AGdFH4ft1js/&#10;3f8Ao4EQwn7s7Tt6fKcHHFAH8/fxu1jVfGP/AAct+G7aW2vYGsfGFrFbvazKzTrtdy5HmAIrBmVl&#10;znAPDZwf6EvjFC9x8FdcihlmRm0WUK0Um2QfIeh9fSv58fEWn6Xpv/BzFpNhrF1dal9o8WRn7Pa2&#10;sCNA3luVjkDsFkA2ht5O8AqVBKotf0HfGeSOP4N68ylWX+x5dpcjH3D6kD8+KAPwn/4Nh/CvjQf8&#10;FLvjJr97otysdvbTw6hdG5Xassl47hWUH5iwDMrAYG0joa/Tj/gvhJ4lT/gmb8R/+EZSZpX0GdHa&#10;3kCsqleWGew79sZr8x/+DXXTrZP+CkXxoneK8SaGK4jWNFi8jb9ukzuKtgOuBhUypDNzgDP6Of8A&#10;BxKIP+HZPjxriwnm26ZJteGRF2njhizL8pGRxls4wCaAPm3/AINENJvLf9kbxlrN1p80aXXjGR47&#10;hbkMs+IUU5UfdKleQexB6Nzz/wDwd769cR/AnwToa6u0cc3iBS1quMTkRsQD84IA5bO1uVHTt2H/&#10;AAaO6JDZfsTeI9WjsIY2u/F8zNKpXfPtRF3HGSAOVGcH5egGCeB/4PBHkj+E3w9B05mX+33BuNqg&#10;L+6f5c7t3OPTHHXrQB94f8EN48f8E0PhbIup3V1HJ4Zt3Sa7nEjcjpkE4x0x2A7dB+Uv/BwebrXP&#10;+Cw3wf0a3ikklXUrFFj85d3zXsPAyQBx0zj0+v6qf8EK9PXTP+CZfwxt0slt/wDino2wqQqrf7QM&#10;XBz1Jx1zgnrX5E/8F3tOhl/4LYfDlLu6vik19pI3RRkNFi8GCpyeh5OACB3yeAD+hbwTEYfhvZQy&#10;Fl/4loGZGy33e5Hf+tfz+/CoTW3/AAc/XkcE8f7y/nEiqg3Ff7Oy46DBwCwPUKBjPCn+gDwX5dp8&#10;NLMzJt26apkXywuTs5OOgr8B/wBlu6066/4OZ9euNKglt7Np7qQrbpNh3+yIm9wnT5nK84AJwSDk&#10;1IH7nftXuy/s2+I2hv4oH/slhFcSNhFYjAJORxnHcV+MH/Bo5bwW/wAdvjJ58NxFNItt5WCxhmjE&#10;s4OM8Eqwxnr8+K/ZH9trWo9E/ZX8XapcPtWPRJmk2nkLsOccHJxkj1NfkD/waE2EcvjD4wa9DqUg&#10;aaawE1lcQRhhlZmR1yxbqzAnGCAnQjFUB9Zf8HRniObQv+Ca+tW6QK32u/tIdzKreXuuIwTgkZyM&#10;jjkdcHGKP+DXI6G3/BNLR10rU7q6lXVLz7Ubm1WMo3nudnyuwYDkK2QSm3KrjFZP/B1VfXdr/wAE&#10;7Lg2hXMmsWiOzQq2EM8YbDHlWIOOM5DN7kdZ/wAGzMXiSL/gmX4Xk8QyQbZJrhrZYFVd0XnNschA&#10;BkrwTksxBLndmgD4T/4O7Nfsm+OXwt8Nv4fjZnhup2vJFYMAjRr5QOOQ4kBPOfkHSv2o/YtsINL/&#10;AGU/BOm2lktrHb+GbRI7bd/qQIV+QkqucdM7R9B0r8Tf+DuHVpZ/2mPhXoNzcrHAtncSh4nk81f3&#10;sangL/D14JbLdBxn9vv2UYIdN/Zl8IW0V5LMsPhu1CzTYDuohXDEZIViMEgEgHuetAH4Efte6trt&#10;5/wcl+F44pmjnh8UaVFbx3Mzsrx5O5FYKMK6ljkghSxJzjB/oV+I139i+EGqXUjyKI9HkZmWT5lx&#10;H1ySMkfUfhX87/xrsdQ8df8AByzpFs0KXUdt4usWSORYHby44tzcFiNwbcR0YYBAGMj+ibx5Eknw&#10;u1CCTDH+ynHzkKpOw9T2/KgD+e//AIN7fBsvjL/gsh8SfFKaBa/8Sq+1ebzWYB7bzL2RdoXJypyc&#10;9wVTkYwf2c/4K9X2t6Z/wT2+JUugI32weFrwWzRqCyyGBwp+YgY3EZzwBnNfjj/wb2eEdFg/4LGf&#10;E+PTrS5jj01tSEdrIys0S/bSCCRlflbHIbf04++B+sn/AAXMgubr/gmn8TbbT7ZpJn8M3YjVQ2G/&#10;cvkHaD1UHHGeOOcUnsB8N/8ABoBo2v2Xwd+IWtXGlXEdjdeIhHb3DRr5UjJEm9Qd27eCVBG0DaRy&#10;cmrn/B3pdD/hQPg2IrG8f/CSwhv3Y3IximOAc55A9O/OD13v+DQ57Rf2PvFyta7J/wDhMp28ws58&#10;yPyoQD02jBVhxn165Feef8HftyknhX4c2sVtE0y6ozRz7pfMVRFKSowuwjgNywPy5waYH6R/8Egr&#10;KTTf+Cc/wrtpp2l8vwbZBZpIlRnXyRjcFZgCBhTgkce+B+I//BaBbjxH/wAF0fBmkLdWLf8AE20a&#10;Ha1n93/TSWLoS24HOQ2F78cAn9yf+CWMNpZ/sBfDOK2WM7fBtkWaNZlWQmEfPiZVdd33iCAQSRjA&#10;FfhN/wAFW/F0erf8F6/DT+HNltLpfiDRkW6sbSV5Gf7QXJZSq5I3bcAlFA+9gNiYgf0Vwn7B8CN1&#10;zLE2zRB5kvIUny+vAz+ma/Bj/gjB4pt/EP8AwXf+J15bXVp5ck2rQwrbMyYWGcICp2/MF24JPJO0&#10;4Pb94vEV9cQfAm6uyY/Mj0Vs+YQqkhfbIHrwSK/AX/ggkNbvf+C03xEmk0vT3WObVmuJYbe2byyL&#10;oqrKTz8wzuZCMsctzihAfrN/wXvntLf/AIJqfEF7ySWNV0WYqFl2h2CHCN6qTgf5FfKP/Bo5pAg/&#10;ZO8TagyyxtL4olZQrZV12hQ5568MpHGNoz1r6O/4OJtY0/Sv+CZPjiO/RismnNHGFhU8thQOfunJ&#10;z0zwenWvn7/g0isILb9i7xBPBfTlpPF1w8tvJbbVRyiL8rbfmBVEO7J5yDgAZoDwX/g74FvceOfh&#10;jH9i1CRvNuP36qrQopAyhy2d7YBQYwQsmSOM/rT/AME97XT7P9iLwfFaRrDCnheAKkdvtVF8heF5&#10;OR7561+Rv/B2Vr+pW37RHwo0jS726hmZpp1LSOsDMGjVThQQxG4gkjcoPAIY4/ZT9le/1H/hlTw9&#10;c6/aw2dwPDsbXUdndSTJE/k5YLIyqzgHIBAyQOg6VPYD8Jv2bYtNi/4OVdUuNbN1fN/bV09rcx2a&#10;oscjW6qS4G4bADJHnI+bAzkYP6Zf8HHsNrP/AME0vFhuLq6h/wBFIhFmoLE8Yzkj5TwjdflY1+an&#10;7JNzqviP/g5K12XTvFt8jDV70yKt9LMJUWNMxOzlSEB+cDDYdVAUnkfox/wcwy6ha/8ABM/xFb2y&#10;thmhEknyPtAkTIIZhnIB57YyMnCkfxAYf/BrDpeq6Z/wTZsbm4tvLgu9cvprdkut6zL5xUvjA2sG&#10;VkI55Tr6fn5/wcWXtzcf8Fd/AcGtavdiyt/sPlyaU227gX7d85jbcNrjHyjgDAPO6vvv/g1b0a00&#10;3/gnDb3dt5omuvEF9JdJJNDIpbzTtKFXLBCm3KsFKv5gx3P5/f8ABwZHqN7/AMFl/Btr4Y0u4/tC&#10;GLTXWazsVeRyt27A7VU+ZsVc/MD3zgChXA/fzTvtFj+zgv2WX5l8NfKWTg4iHAXce3QZNfzr/wDB&#10;D9tW1j/guhe3d7NYxzR3muyX37lPnYOVJHJxJvO5iM5IYZ+bNf0Uzzrbfs6SPcq0Ozw18yrG7eWf&#10;Kx0C7jj0xngcV/PL/wAG+drHdf8ABanXNS0bRLpLOP8AtyNJoftO2HdOdqOWRcBwp4lCN8pwu4YF&#10;Afr5/wAHCj6Wn/BLn4kPqV5ZKw0dzBFdxbvNbIAVDg7WBIIbjpjIyDXx3/wZ7Q6RF8FPiZJb+J1m&#10;um8TRGXSfKKmAeQoE2dvzB8bevHl+9fX3/BxDP5X/BLP4kLJC7RyaXtZ45JVZDvXafl4xnAIf5cE&#10;98V8o/8ABn9OI/2ePiRpYunk8nxeCy7fljkNvGCobedwwFbhQvzZyTnABW/4PBUupPgX8N5A941v&#10;H4lkMkcU7iHPkuAXULtJHQHcMZPrX0n/AMGy62Lf8EsPCJtII42a+uzMomMjM3mkZPyIBnbkKN2O&#10;m49vmP8A4PBryKb4TfC/Sk1cLP8A8JHK62vmKNw8lhuGXBUZHPykZA5G0Z+zv+DfWBLX/glf8NE/&#10;0HcunyNJ9hhijVWMrnaRGzAkDAL53PjcQpO2gD8kv+Dr7Uden/4KF+FbOdtsNr4TjksnikctzMS7&#10;4xgY2gZBz8pBA2gt++/7JT3kv7KvgWbUUYzN4PsjIPOaUsxt15DNgtnrzgnNfgL/AMHTwN3/AMFM&#10;vC6WNnG1xJ4btV8u6EBjkcznG7DkshBHMgXPIGQDj+gD9mWBLT9mHwdDFCLbyvCNmPLRoW8r9wMg&#10;GImM9+VOCKAP5sfGllbfEX/g4julh8N6pd28nxot3kttoM8axyR5c7nA2Ky5KlvuAjk1/TL8XYp0&#10;+DOuQ2thBct/YsoFvIgMch8s/LhmAwe2T6fUfzHT3+v65/wcNm6uby7urkfHJf8ASEjgZmjWZRzg&#10;Muzyxg/xAHOA/Ff0x/tFyQL+zr4rlvpfKhXw3ctPIyu/lr5JLNtVWZsDnAUk46E9QD+dj/g26SO8&#10;/wCCud9PcWtmzLaaoytZ2ETxo5l4MeZA0afe5XeuNoPJU1+23/BbnV9N0b/gl18YrrWUga3bwbdR&#10;stxCrgl12ADdgBtxGD2YDg1+In/BsjZ3C/8ABVlpnFxuj0XUUmnjSXAO77rt5RIBx91ym4gE8rgf&#10;tH/wXvF03/BLX4o+RqP2SP8AsXN1cqJTJHD5i7tgjGWYj5dpKqQxyQM0Afnn/wAGcktiZ/jBEksX&#10;2nzNPZ1JUuUxLggYyoznnJz0wMEt7R/wd1Lp8v7Fvg2CXUkt5n8bwr+8bhk8uTJICFjt4OQRgbhz&#10;urzn/gz38228C/Fiyj1ma4to9ZsXW3eFkSGRoHyy/NzuAHVRwgwSSQO4/wCDvm+ul/ZB8C6fDdwi&#10;KbxmDPC6jcyiGQh1OQcg8YwQQ5JIKigD1z/g1zm1qX/gl3on9qS2cqjXb8Ws9rMzNJH5pAEoKKA6&#10;42cFvlVORjFfGf8AweJ3Wrnx98H7Dz7hbVrHVXWNJH2SOpteSv3cruPzdcHHSvtn/g2JFpF/wSr8&#10;LizW4Vv7W1DzhNaJCu/zjkoEZtynI+c4LNuJAPA+Bf8Ag8El1mb9oH4XefBbJZx6DemGTzITKzGS&#10;EHIB8zHHcY4HfogP2H/4JceGL7wn/wAE+fhXpF/fi6mj8G2bPcC7e4DbowR87nLgZ25PYdq/n9/4&#10;K8Xuo3X/AAXtvJY9Ka+mHjLQVtbOSQFpsGBQuBIO+dq5XIxnGcn+gD/gl3BLY/8ABP34U2klrp0D&#10;r4LsiyaW0HkFjEDuX7MPKG773ycc8V/Px/wUx0DVdC/4L63J8S2sJN18RNFntoPtqSExEwBHJRSF&#10;5XOCC5xuIy1MD+mO0upY/hLHcDDSf2LuVUhBB/d8YUnB+hOK/l7/AOCYM99qn/BeLwzdC0WOQ/FD&#10;WZGik2qyDN0SOckkdh19x1r+oZQP+FZ7b6Exg6T++jtZpCQSmflZQHz1wQA3fANfzH/8EuUsdT/4&#10;L3aNeaFHqFxZ/wDCxNaMNxcT3DSrGpuFEjucu5xjO7u3PSp6gf0dftys8n7IHxEwkrlfCN8fLt5i&#10;jviBjtDBWK56Z2nr0r8Kf+DRbSbeT9tbxtq8iMskfgoRwyG4dQwa4UlNgQqxO3PLDAQ4BPT9yP8A&#10;goLb2F5+xP8AEyDWLy+gtf8AhDdQNzLpu4zhBA5bZh0O7GcfMOehzivxF/4NDtLim/a78fawt5L5&#10;kfg6OJrfYQjKblTu3b8EgjoV46g54o9QP0M/4OfpreL/AIJda8L2OQwSa7p8bSR5BjY3CbWznGMj&#10;BU/eztyuc15h/wAGj+qm5/Yg8UaZ/bVzdR2vjS4EMM1qUW1BjjYoreYwbJO84UYL4ycV3v8AwdPo&#10;yf8ABL7UpP7WMAHijTR5P2WF1uMzj5CZGBXH3soGPy9MZI4j/g0n06eD9grX9RnKhbjxpdCNUt7Z&#10;dyqsYLFk/eOc5H73kADHy4pgeL/8HjrX/wDZXwaRI7Q2v2zUy8rInnrJ5cOADnfsI3ZGMZVc84r7&#10;w/4N8vskn/BJ34Uy20NvGv8AY8gkW3hWP5xPKGLbSQWJBJPU5yQCSB8C/wDB5BDZO/wVuRYN9oWT&#10;Vk+1c7Qu22Ozpg+vJyMHA5bH37/wb8JZp/wSf+E32TUftQ/sRt0nlsuxvOk3IAyr90/LkZBxnJyC&#10;XcD8cf8Ag5v8VG//AOCrFjYRTQxw6V4b01vLhmwkczXErNI+U4Yjysn5gQo9dq/0RfAS5juP2dfC&#10;t1EYlRvDFq4aCYsmDApyrbAT3wdo+lfzu/8AByus4/4K6262/h2S4+0eHdHRbP8A0lftrfaJQ0YY&#10;qD8wCr8gZRuOORX9FPwKWZfgR4bFxatbSf8ACP24khZnDRt5QyCX+bj3/WpYH81Xwa8Q6/pn/Bw1&#10;D/wmNq1xMvxmvvLhmurkxqzmXZOjcMu4bWGVKgP0wAR/TB8XPssvwd1439uzQ/2JM00awCQgCMn7&#10;hZd2MZxuHTGa/md+HFj4fg/4OH49Ovvs9tZr8bLlYVkS2OJV37VP70ogLHg7iQ2ONwIH9Lvxbn0+&#10;D4Ma813bq1uuhz7lKrjHlHqMEfocUSA/nK/4NkJYU/4Kx3EmkiZrGTw7qWxhaoDsM0ZTcFkKx9uh&#10;cA8DI5r9mP8Agv3FY3X/AASq+K0Oopuj/sLf/wAe8UnKyIQQJGUAhsYYZZTggEgA/jL/AMGzv/CN&#10;t/wVtmm0zTLyO3/sHVTpa3HkBoE81AFlULgHbx+7HDYGNhYj9lf+C/Vx4qtf+CV/xSn8Jazb2VxH&#10;pCNNNcxs2IfOj80LtRyHMe9VbgqzA7l+8AD4O/4M7dQ8PCx+MGmwpdf2l9p06WZpFjETQ7JAvl4O&#10;4sCG3EgDDJjJLY9C/wCDvaz02X9lz4d6hceIRbyL4wZYdPLMv2r9ycnIQ52DJ25HXdztAriP+DO+&#10;KD/hCfiy6eKWmb+1rLfo+JALX903737uxvM6feJHk9BuzXY/8HgV3LH+yl8M7CPdhvHLyNthkONt&#10;pKASwIRfvEc5YkjAxkg+0B67/wAGt8V2v/BNLTru6vGkabXLxY1Ny7BY1mcLhSoCdxgE52g57D4I&#10;/wCDurSvEQ/bC+H19PYqtjceC7gWsqXjs0pinLODGVCpsDjGCchyOMDP6Ef8GwtvqFt/wS38Om9i&#10;ulU6tfG3FyHUbDcSH5ASRtJJIxjPpjBr85f+DtpdVb9ufwbHc28S2i+CcwzLGm9m847znduOAEwD&#10;gDBx1Jp/aA/bH/gmJqOp6j+wF8Kb7UjG8sngfT/3sMjsrL9nQKfnwVO3GV/hOVycZP8AP9/wUnh1&#10;CD/g4PvX0/weszL8RtFa109plh+0BUtyCuZsI3HyguMuAcfMAf6Av+CYdrJa/sCfCqOa6hmY+CNO&#10;LNbwJEuTboeFQkL16Z46c9a/n5/4KWyeFLb/AIL+6pc61qAsbFfiXoguryK1tHEP7u0PmNFkK4AK&#10;FvNIz82eBSjuB/S34nET/Ce8WS3jZW0OTdEwCq37k5GCcV/NN/wQj1fw1p3/AAWl02M6EsEEt5rE&#10;Gm2ksECG2fLHGFyqkBWUBCeu0Erk1/Sx4gnCfCa6uLYeYq6CxG75MgRHjgHH4Agdq/ml/wCCH185&#10;/wCC0+lTahf2UE0epasjtFcStGz/ADIywlI2+UlmwOFI43Y6kQP6BP8AgqHNHB/wT9+Lkkgv2z4F&#10;1JVXS5jHcSObdwqxuFOxixADEEAkE8Zx+Ov/AAaBS6v/AMNG/ExVu5o7NvDlqJI/MISVxI+0EbTk&#10;qM4+YYDHg54/YP8A4Koqbv8A4J4/F63T7ZlvAWpZWxeVZnH2d8qvlOjZIBGCwU9GO0mvx4/4NEFu&#10;rf8Aac+JO++j+bw1amSH7UwY5djv2g7Wx0PGVJ5xxR9kD7b/AODqmEH/AIJoSXTNqe6LxbYGM2Jf&#10;ygxcr+/28bMHAJyN5UcbgRz3/BpvNqr/ALAWsRahFqCxx+MrtLX7TOzQsu1MmNSAE+YkHBOTnpzX&#10;Zf8AB0R4Tk8S/wDBMLWLv7VKv9ma9YXXlrFEyvtmVckyOvl43feQMxBK4+auM/4NNYhD+wBrIfTE&#10;gaTxtdsJo7pJBcYSJd5VXOwjG3kKSFyMgA0fZA+fP+Dw+yuhrnwf1JI9QETR6nGzrHi1LYgOGYyc&#10;v3X5OBv+YZAP6N/8EN7me8/4Jd/CWe7vpLgjw2irNIpBKqxAXlm4UDaB2C46AV+fH/B4Vd3kGk/B&#10;23E7m2kutSeSH7HFsZxFGEYyEbww3NhRw24k8qpr9Af+CFl3Dff8Et/hTcQpYx50Eq39niHyiwkZ&#10;c/ufl3HHzA/MGyGAYHB9kD8Vf+C9qa8v/Ba5BpvhG389rnRPsVsscI+3uHXG7D/Nz8o8za3GOgBP&#10;9I3gP7Tc/DfSXnVVkfSo9ylcKP3Y474GTz1/ka/mw/4OHDpqf8Fk7p4bO93eXo5upobch5Pm4EeU&#10;/eELj5sNz8vOyv6SvAE4m+FmkzxEOH0iNkaQnnKdTxnke34UMD+bL9ljw9pvgz/g4wbQnOgXEKfF&#10;jWYmhnuFeGNm+0ZVGC4WVX4VcDDDaeMtX9Df7b1pNe/sg/ES0tII2lbwffCNZLo26k+Q3ys4R9qk&#10;/KTtIwTxiv50P2bPia+g/wDBwavjW01G31H7V8YdSsFYwzx7IXeWABQ0JkDxr8uCgztwSAxYf0bf&#10;thql1+yn4+g+y+f5nhC+T7P5YIkJgbC7WdM5Jxgsuc4JFD6Afg7/AMGmcFpF+3d4nxqUW4+CGVVW&#10;4dDJmZGK7PLO/b67lA/2twx+iX/B0pFqJ/4Jd6pc2WrTW8cfibTftAjZwsqmYDy328bWyRzkFtvS&#10;vz2/4NLpdO/4be8Zq0kqSHwaTbxpdKquv2hCdy+ZliOONrDqSQQM/pB/wcwTaFbf8EuvE8+u6d9o&#10;YanYx2rbYj5crTKoYeZ0I68c4Bxz1H8QHjn/AAaSSXv/AAx14sjltwIB4tm8mT7VK3mfKmf3ZQIp&#10;BP3lZmbOGC7Vz5T/AMHgd5Fe/wDCnfDUV7K13NNqc8NnHb4V1RIgzvIXxkBgFXbn5m5HIPqv/BpM&#10;2nt+x34q+zaE1tN/wlUonvGugy3h2rhhHvJjKjah+VdwC8ttyPM/+DwQtJoHwhtItXVWl1C/Y2P2&#10;WP8AebYlw5l271K79oUHa3mEn7oIPtAfoH/wRG8Oax4U/wCCYPwn03XXmab/AIRiGXdNCyMEf51X&#10;5mJ+VTt7AAYAxivxo/4Ll6VrNv8A8FzdBn/sK2uIbjUdAW0t5rGBUnHnrvjYCT95k7mDPtb5wOiq&#10;a/Yr/ghN4q1Dxf8A8EufhXqurXslxcLoQhkmaNRuEblFHy8HCqoyeSevOa/F/wD4OENJ0/R/+Cyc&#10;d3q2k3sunzLok95JYySmaaIOAyJvQgSAKwUqGBDL1ORR9oD+kLQlaX4fWaOq7n0tM7oeM7B/CSfy&#10;yfQ1/Ob/AMEftU8L6H/wXt8QabC2nW1rJ4o8RW+nwTaarGVlvnYJFhl8o8FgfmwibSOjD+i3wXOs&#10;vw10uSFlIk0mMr5krMD+7BzuIBIOc5IB9hX83n/BODxdYQ/8HAF9f/8ACWw/Z7vxtrUBmcXEfnHz&#10;nJgiwrMQrLxv2h1jOdpIWkgP3d/4KtWej3//AATz+K8Ou+HJNWtf+ELvvOsYbhYWlHkt8okKsEJ6&#10;BtrYOOPT8p/+DPi6sl+IHxdgNyfP/s/Tz5JhXGzdL8wbdkHIwePx61+rn/BUy7tLX/gnp8XpL+58&#10;uD/hBNREzbsfJ9nbdj50ycZwNwz0zX5Q/wDBn6bJ/iF8WgJLfzl03T8xnd5gXdL845xgnhvQhfXh&#10;/ZA9r/4O5LTWrz9lXwGbLUI4bdPGeZYZJABMfs8vy42H5h94HcvCvwSVA+k/+DeVNST/AIJX/Dn+&#10;0FgVvss5VLVFC7fPk2nIOGJXBPAwTivAP+DtezU/sUeFdQNhDJ5PjWELJIwUruglHHzAkjOdoBJx&#10;k/KrV7t/wbpa5Za3/wAEtPAS2emyW32RZoJllk3M7CU5cAs2FOQRz07KcgT0A/Ln/gvxf20X/Bb/&#10;AME3Sa5a/uf+Ef8AtEc/zRw4vmbLgqowVwMZPQ5IzX9Al3PBF8HnmM37v+xMl4TtwBH1HBxj6H6G&#10;vwB/4OBtJuB/wWo8ER6osy2N1b6G0Mdlbr5jMb1w20IwZ9w8sbuCOcA7a/oBt1ttR+EShnMcU2hr&#10;80ibtoMfcHGeOxxnpxTlsB/P3/wbra1bzf8ABXrx5NNfxWkmoJqzRW1y4aST/Tt5VdwBLADlhg4z&#10;xgnH6Xf8HK9qtz/wSx8YOdRsbby7yxbdfhtsn+kx/u1wjfvG/gJwN+3lfvD80P8AghXr93B/wW68&#10;XaHBfLJatqGvIm/zFLAXpK8KSu5RkZJI6jcwwa/T3/g410R9b/4JaeOnFhbXTWv2W48m42DKpMrM&#10;VZj8rKoMgxySgUAlqPtAcB/wa0tCn/BOONQunKx8RXZZbFgWxuHMpyTv5ORxgtwMcV8hf8Haks+k&#10;/tDfCHxDcarHcLDa3jR6RJkqyrJbNuxt29cq3zH7y++Pp/8A4NRNRivP2BNWsoNPt4fs/i67VpEl&#10;LSSEhGywPTggDBxweB1Py/8A8HeelE/Fb4V6xHpEcf8AxL7+OS6e7iEjk+SV2xCTeVO0hnKADYgz&#10;yMv7QH7Nfse60fEX7KfgXWBpkNkbjwpZt9jtEEccBMC/IgHCgdBjgAV+A/i+S/8ADn/ByeZbiWGN&#10;pviFD5Mt3cGVJFNuu0/OoIOPl2/wsDg4Ar9yP+CYOqS6v+wH8L7qSKWNv+EPs0Ec0ju6bYVXaS/z&#10;HHvX4ZftV2vh7wB/wciQtd3c3lS/EDSJZJpJCoaWa3i2gFG+6WZBycZyCMZpdWB/Qb+03okPiL9n&#10;nxbo87bUufDtzGx83y+DCwPzYO3r1wcV+H//AAaaapYW37UnxJ0JEtjs0WJ4bpoQtwymZgRkDJQh&#10;UbaWIVgSOSTX7qfFOzXXfg/rVhaqsgudFlRVaNXDAxkY2sCG+hyD71/P3/wbM3F54L/4KeeMPCD6&#10;nE3/ABJ722uPLtFKzNFdY+XLAxjPPAI7HrmnHYD9Sv8Ag4o0611L/glh8RPtFk1wIbe3lSMzbFVk&#10;uoWVz67SAQMckY4BJrwf/g0+1nUb39irXNMvJv3Nr4luEtkWUHCk7j8uOOSeSTX1N/wXBsYL3/gm&#10;H8WftCwssfheeTM0e7GOnGDnn05r4O/4ND9esJ/AXxP0KOSFbiLVLaRoVtQrBWQ4Jk6sOCADwPxN&#10;LoBgf8HfOkzC4+E+tNJbqPMvo1V/9ccqm4p8/wDq+FDAr1K8gZB/Sz/gkLNaXP8AwTr+GP2EzeT/&#10;AMIxbiFbm4E0iKI1AV3CruYDGTgc+lfD/wDwdueG7i5/Zg8D+K7bw7bzLZ+KNk9+0AL26vEyjB2n&#10;hiQCc8YXAOcj6k/4IBa5/bX/AAS3+Gspu7WbydNeEfZYwu3bI64bH8QwQfXGe9H2QPx3/wCC2lvd&#10;fDX/AILdQ+IfD9xfafJc3Wh3HnafJ++LMwjcphs5YKRzjkkY4xX9Felsda+B8bXayMZtA+b7Uo3H&#10;MXVge/rmv59P+Dj2zufDv/BXDw54jhlgTdo+kyR/atpjV0vJeTuXG3gddyj8SB/QV8I759Y+DGh3&#10;ktwrNNokRaSFR/zzHOB39hx6U3sB/N1/wTO8bL8G/wDguheWtrrNnaW9z491vTTJ9hDQyKbuTagA&#10;I8rcVUBh90kDFf0A/wDBRnwS3xF/Yc+JHhWFZmkvPB18kXkJuk3NbuAVBdBuyRgFgD0J5OP5/wCS&#10;wh+EP/BwW1tcXOpQxyfFBZd0d0wkla42v87K2VjZnyeeE68A1/SD8XbKHWvgfrdhJatMk2gyqYxG&#10;rscxnja3DH2PWjsB+GX/AAaXeKLCz/aI+IHhRGuGeTSYZg02PLC+ZsUhdx2uTndwQVxzwAfsD/g6&#10;k8BjX/8Agn/B4n87yzo3iixk3GRwoV3MW0hVOclxjOPu/gfz/wD+DbLxg3hr/gp5rPh1J7NotSsb&#10;qFZPJVGcpNuHlgISF2gnblVGFzyAD+on/ByL8P8AUvH3/BLrxk+ktIW0qSzv3XzMRmOG6ikcsMjJ&#10;CqcHBIPoCTQ/iA8s/wCDVLxY2p/sRat4cfV1uP7P8QXBWNUYbS53kMTjLDPOMj3r56/4O4/hnpkX&#10;iD4c/FWO01CW8dprCS485BbwQld4XZgsXZhndkACPGD1HSf8GiPjmGfwx8S/ADR28ckN9b3Ssuzz&#10;JgyYyed3GOOMY9T067/g7T8KT3P7PngnxjbXkn+g+I9kkLlvKCPDKpbb90sSwG7BxnsSDR9oD7G/&#10;4IfazY65/wAEx/hbPp1rcQwr4chRI7qRGdcDuVC7uehIBI64xX5N/wDBXe5uvgJ/wcB+C/iEk0zL&#10;dXeg6jtuJJWjw8zW7Fcn5VKx4OONyu2BnFfoR/wbN/EHWPGP/BOfR9E1RpmGg301nbtNcF2Me4so&#10;GeAoDADB4A2nG0gfDf8Awcy+EbHwr/wUa+E3xPs5FM11DZxTW935Atz5N95iv13kHzGDbxsAUY5L&#10;ZF8QH7TftLeHh8Qf2T/FHh82cc39peE7mLyZJNi/NAwwWKtgc8naeM8dq/Mb/g0z1+5/4V58VPBl&#10;9NAtxp3igedFartT5kHIwNuNytjHGNvYAV+oOtqmr/svzQsPJE3hUjrtEf7nH8JHA+or8m/+DTtp&#10;9O8S/GrQUS3tbeHWofL0+C48wQlfMXCuWJdcYUMeoXOTk0fZA+mpJk0v/g4SkS3mjVr/AOCdsJw1&#10;uN0irqM+Crb+ADw3y9164FezRtrP/DwbxVaS+IZGsz4P0SePT9hIjc3N/G8gJOBkFAQAfurnGc14&#10;L8WLO30n/g4e8CajYOyzah8G75boHcqkR3q7SBjDHlhuyeBjjHP0R4iubey/b1u7Q3McbX3w/hIj&#10;UDzHCXcuW6cgbgOTxkEdTiQON/ZQ8A6r4P8AE2sazrNhJbn7RqEeyTONqXUrIcBeF2t69GAr8hf2&#10;9Ley+Nn/AAWU0fwsLh7hdNFqZori5PyMG8xVBIwD8y+u4565Ar9zrvT7DR9G8QahHGV2T3UkxKgM&#10;d6K5x+APOe1fiT+zP4btfi9/wW18ca5OS0ej6itszrbqfMZViiZjhhypUkY/hXBqogfqR+01rGif&#10;Bf8AYPnYvJDF/Y+xdse4KWG4k4IONx4x83zdRivxR/4JCeEbz4z/ALa+qeNtTtxcRzXUklwxHSSe&#10;YsAMngnnHPGPQGv1e/4LzeOLD4c/sU6lZLNCs39kyJCsu4q7SL5WAAScklSCeBjtg18K/wDBuN8H&#10;9Q13xTqvjh7WSS3W8UMGx5eFQ7hjnJxtPIHG7GCKPsgenf8ABw98QrTQ/hDaeBgn75o4LcKUOBk5&#10;DDrtJQHrjjkHJrov+CF3hCbwj+y5ceI7i1ZmOltKVVsMAwckr26f09a+ff8Ag4q8awat8UtF8EQ3&#10;zTSf2qxliibbuCKVzjvlpDjtgDknOPrT9hb7R4G/YRvb1YxHMujxjupT5McE4zjdknnrngc0fZQm&#10;fnn4vjsfil/wVuht7eSN1s7tftDKpVkdUJ5OOCNy88EDj0NfrB/wVB8X2Pwr/wCCe91aKijbomI1&#10;ZRztgGBtwck52jB65xnAI/Jv9hHS7j4if8FO9Y1uSGOWOPVJBKsSjbtaQIB8uMnAxu4JPzHnIr7+&#10;/wCDgf4g2HhX9kr/AIRuK/2y3VskPk8K/wC8ZVbj2O3j039OMnYZ8n/8G0nwxt/E37Tuo+N7gW+6&#10;xVYkkfJkX5SxAGQBng5OT8mBjnP2t/wcvfFOz8H/ALJcfhG5njNzrVzFbWysxUHJYsMYOTsUsDkc&#10;rmvF/wDg188Cqmh654wkdVMl1KY1VdocABSzEnnGMfjzwM1k/wDB0f47mafwn4Ks7iJVbUGa7t2j&#10;DM22PIYMRlcNkfKc4ODgYBPtAfRX/BsF8II/BP7JF58Rrhcza1cySxt5e3eoY98/NjgZx3I5r174&#10;b3C/EH9vb4geIxHCV0uazsluHjBZVSASlfQjL4x2Iznmug/4Ix+DF+H3/BObwvmyitmm0cTPHZrh&#10;GJDHeo468N259ep8h+EPxKsfht4b+Lfxj1S/WNm1LWbzzuQVW3Ux5G4gBcqzDkAAnpjFG7E7nz7/&#10;AMFnf+CgVp8DPCN58Jvh5dqviLXY2WOWNhhUMhUuQp7AMVyeuOeDXkf/AARk/YyfWtOj+JnxH0lm&#10;a9vPta3lwhZtuFI7ZJ3DOcjp2xmvH/2d/g74t/4KJfth6h8Y/HOkXVx4ftbnfZQXjFfuruB2rnkM&#10;oZuRycN3Ffpd+0B8cPhD/wAE9PgWNTnu1hktLURhVUMwYkDYEU8HscA8D2OTYQf8FJP26vh/+xF+&#10;z/JomiASapdQm2tYbF1Dl3Q5yzDgdeBgjafTFflz/wAE2v2Nfin/AMFDf2nn+L3j6Ga50/8AtBry&#10;+uZIcrJIHXA54KDpj2xntXmtxq3x6/4KfftMpaz3F1Lb3V+zWtvJ/qbWMt935RgsQegBPYV+4/wE&#10;+Hfwg/4Jo/snjUNbazs7ix0lZLydYxlpAvzdAWPzAk479ugAUaf7Zv7Unwh/4JvfsuzW+nPb2c1t&#10;p5gsbZI18ySTbgKBx8x5A5/HkGvxM/Zj+Enxc/4Kjftjr4y8ZTXMkE2orLNcrb+bHBEsm4R7Sfug&#10;Ek9Rk8j5qX9tP9p/4q/8FP8A9qqPwz4NmvLjRlvjBpNru+UruOZiuB2JwDjgDpX7Gf8ABPL9kvwH&#10;+wN+zqviHXoILXUFsy95cPt2nK7slmAY/wAXIwOfwBsB3nxS+KHwr/4J2/slLc6lLFZw6To6optw&#10;FYnAyV457kcnPcV/Oj+11+0H4/8A2oPjFqXxR8W3Nw8FxcN/Z8LM7JbwkllVd3+yQTjj0wAAPq//&#10;AIKdftfeMv8AgoH+1Lb/AAP+GupTSeG7TUMTRwzN5crh2TLY52gHoT/F7A159+2f+zhp3wU+DsK2&#10;unGFlitjIxjOThtvGcbRuJ45+bIOOoaQH3n/AME0tK07Tv2P5WF8jyLoSDyz8u4tsbKlf4SR7cr6&#10;9fiPwFeWk/8AwVOgu47eOVVuPmW3fdtx1PHt17AE+mK+0/8AgnFeXlz+ybIz3Ttjw3H8pUEHlSAO&#10;xyQfTB478fFvghI5v+Co0OVWRUwGkjyw4BIzkjPAHtjgccUdRdT9gP2tNVuIv2RbOHTrVtqWGFjk&#10;jL4ZVOAemVOMZPHXPPB+B/8Ag3K063/4W940aWGSFU1RR5Sy52Ydl4GATt3c/hken39+1lFaW/7I&#10;+n+bKWUWLsGuIyCF2MxVvoDjH9Rmvhr/AINwo1vPid40vrS7uWhbW2kVJuFKl2AkAGctj7w68L2w&#10;CvsjPoX/AIONtSmtf2WtU0+zlWNprjT4yw44a7iHH+zsLAjgZkFe2f8ABPK2PhD9grTftkUMH2fQ&#10;kH3vkX93kkkclG47kfTAr53/AODhnxEuqeFdB8BWkki3OoeK9Ot1bdgRfvC3I7odoz+H1r6e8F2k&#10;Pw6/Ybt7SOJYxDpiRJbo24LhNoj5AO0bQFbOcYPPdfZA+C/+Cc80XjX/AIKg/FTxpE000dvqlvYL&#10;NI3yK0cSrJFnnLJJ8o5H3q+lv+C8fi630/8AZY8RWMUu+RtAn/d5G5QUKh1Bx/eweT0yMngfJ3/B&#10;E7Uz4u/ao+I3izybhjdeKW/evjdsR8KvXqmNnqy4J56+/wD/AAcA6vCn7OWvJcGORfsagFc7gScb&#10;xjGclgCOcLkntl/aA0P+DfLR10L9mbSp5ImVprNmCkk9cHP+6Qc8cAk47mvlv/guTdX3in9qz4ba&#10;Da29ywm8Qs0M0Mj7zhlzgEH7vDDgnntzX2J/wQh0+Cx/Zc0U2sRjVtNA24GUJZmKn5eQW3MOnfk9&#10;a+Qf+CyFiZv21fhfPLdSR2//AAkMzzGJeS64fJB6FcNjGNwfO0kYo+0B+pHw2t5I/wBkgTLO372w&#10;3xybjjlRhugzz97gDPbvX5i/8E52kvP+CrnxIv72Fd0c0URLZGP3cXyY/ukAEcHBxg9K/VfwXZyn&#10;9lqOMytEy6epLR9vl6jOOMdv/wBdflZ+wRaQeFP+CvHxI0f7VP5d0YpFh3FByqHbj/ZwcEcEEjgV&#10;JOp+in/BUnQYte/Zm1ey+xpdRzaLMk0bEBnUxkcEg/N26dCfpXyn/wAG13iP7T8BG055ZG8nUJY8&#10;MwKpgndwF4BAU9eCfqT9r/t/2sN5+z3cSNc+Wv2PO8gHb8pywU9eOxwPzr88P+DbjV4xoGsaFayZ&#10;Wz1iY7vLyBlyBg/NuHGT0xheuc1X2Six/wAHHulJB4Y0/XY4v3lj4os5dz5GxtzIATk4UhuvqPwr&#10;70/4J2amviP9kvR3aRmWTQ4x/rMn/Vrkf73XnPPFfD//AAcm6d5nwkbUp2m2x6nZEr82wN5w+/6p&#10;gnpyD+IP2d/wSgmSX9jzQbq4ddv9iwqzY25IQAg/zJ9aXQR+bn7VER8L/wDBZX4f3tzDFGt1ZiEM&#10;7GPc32nI5A4bcfxOQT6frp8bPFGnaR+zTcX+pzRiNtNbzCw5Hyc4Gckj25IB9a/J79p65uPjV/wW&#10;Q8K+HvAk32iLwfZtPqrNGR5DSSjfCxAH7zylEi9fvrzzX2N+2f4w1f4++HrP9lL4Pa2fOMYj1vU7&#10;VtqRD5V2lhyWIZ8qMHryM8DDQ+c/+CJ8Gk+F/wDhZ37T+u3H2HT9b8T32oW/2mEqrbpXdJFzz83m&#10;YAx7dcV6lc6cP2ifjLe/tg+MI1Ph/wAOrKPDSqd8c5BPlzLnAAJDdMnHBI24Hzn8fPEkPhb4ofD/&#10;AP4JxfAyAQWP22O68RfYl8vNvbsCo2qDnLbpMk8mLGQSSPqH/gonbWf7L3/BP/U9C8F2y2psfCc3&#10;2U2qlTEyxHymX/dJwST0JOKrQZ4t8N9f8T/treKPFXxV0+6ePS7XVv7O0iCZpGZbeLcA/BAw5ywx&#10;2I5PYrtf+CJPw10kfsW6bqcdozNfXDTsy7g3JJw2R1DFh+vfJKXMo6AfItl4v0/4fftSeG/HmiD/&#10;AIluvL9j+0RzYS1fO/bk98546bvcZr3z/gpXrqeKPgDe6uYFbz9AdYpJR0ZVJ4J5ABwcDIzu9BXz&#10;pdeCG8YeLvEHwt1F5IWs2ivNKlBXIfptGeg579QMkcCu8+IHjXUfG/7On9leIA0t7p1u1lqisdpG&#10;UIYndjAyeSeg9cDLsKx9Rf8ABHBoLz9mnSI4vPbztCVWkkzvUlm3Mxfrk/dPPVeSK+Lf+Cq9qD+0&#10;b4FFm7Kv/CXRgGNQpA3x/dy2M4HsckDk8D6d/wCCK/iqGL4S2PhfdIjWcUtrtndSwkRm4POMbQgy&#10;OOcdQa+Xv+Cr0dvb/H7wbqd0reXF4tiUyNK+0ZbILY5y20HocfNjoaX2hfaP0V8KWEupfsq3gtmk&#10;mXyUbgbVGVUFh8xxnOQOSAW6ZOPzJ+Bst/pf/BSvWl8uRBNYQ7mXdh2AiYdQQR/EMEdODyQf1F8D&#10;W8En7MGqNpxj/wCPWMhF27gFHHBX02jjII4PevzI+HJA/wCClmqRv5mZtFTam5drcjIAHU8DGcYC&#10;8nNC6gup9qftvXkUPwe02/sJoUkj00tC0MnRlDMCx4Kk5VhxnDZB4rmP+CfH7QVr+0J8K5vhr4/v&#10;bR74W7W+pR+arKnG1SSPuHLAfMCSTzXTftxQiP4J2OHZvM012kDA8tl+BzyNrjOM4GTzmvzX/wCC&#10;c+reMvA3i/UvihoF9L5VpqzRalZwzMp2ddw+YEkZbHXo2eOKLBylv/gop+zl42/Yk/adh+MXw7ha&#10;CBdT+2WtxHH+7EgfeCSvY98kHO3jJBr9Ff2Kv2mPBX7bn7PJ0bWZYZZri123cXV7efADBuSVOTw3&#10;OAOBjArQ/aP+EvgP9tT9mm50b7FHJfmwklt2kXbKHUZVd2OTvA4OO2e5r8mvgf8AFX4jf8E9f2lr&#10;jw14hurq30tbzytSi55QMCJlAP3htGcdRng0bhudX+2T+z98SP8Agn7+03H8VPAMf2eyN+ZbXy97&#10;KysNzKTgfK4PTIIz9Cft/wCBfxp8Bftr/A631PXQs0kkfzWjN88NwrD5Tg/dDDIXk+9dp8ePBXgH&#10;9un9nWS38iOa6+w74bleZG+UEYOOgCkgsTkocZAyfzS/Zg+JHxA/Yp/ajT4X+LJrq306+1OO1kjY&#10;lVjZpF2TBfqdpH+03Qimij7u/Zy8Hat4B/4KMapaRxTXFrPp+xL6NPl3KVy2313FWK7fXj13P+Cz&#10;2p3WjfGXwDqMF9cWiweONKX7VZ7iSCrqQwVlyCOD7AjqRnL+GHiKK6/byt9fF5ujkRo1CyHaOY5f&#10;u8jIH8Rxnfg56C9/wWU3P8afh5Jb3Sq3/CeaOIWVvM8zGeoB9Bt29+TT6gfaH7UBjuP2EViuIFVm&#10;T5xGzIr4RwcA9OMj8R2FfMH/AAbM6ToifCLxLqmnXgaa68ZXb3cLbQIyFQHZkAhTGqfKT1578/Qf&#10;7XyXFn+wZauFkkm2nyrdGMbSfujxGeBk4IGTj6ZrxH/g2minT9niS9llt2WbxBfsvkLhk/enh13H&#10;5iQSOB8vXoCZ+yB5b/wcteKJL/W9M8A6uzMNS1+3W3vIbfekaqAMMqPuLDLdFJ7Dkmv1K/ZH0t/C&#10;P7LmmwyKsP2bQY1LRlxGQsK8gkntx1z06V+R/wDwXx8R3PiL9qzwF4Vh1ea3mn8bwfZ9Qh08M0BD&#10;xjI4PKsVO0gliD1wQP1o8MSNoH7IFxdsWZhopO5eMccgAjoPT1HHaj7IH48JqGpfEr/gvb4SsYbe&#10;6ul0eaaWPdJcZgAgfD9sZJVWyPLOcEZyT+33xx1Wz0X9nq+F3KsWbLCrIv8As5AOfYfU9q/Dz/gm&#10;3aX3xH/4LceKNcifzodN0y6GVkVty74UVQRkAkZOPUE8k1+wX/BRXWz4d/ZavrhL1YZBavtYzbRx&#10;GTkncOP19KJAfmj/AMEKbHVPEP8AwUR+OXiG/tptsWoQQeY0QKkrJIAu4KBuK9QeQABzkmv0C/4L&#10;C+OpfAn7I2uX9srHy9InbckSs0Y2Z3AEgdsYPB/Wvh3/AINgvDF7eWHxG+I2r2n73WPF7/6RJIp8&#10;1UVeByWBV3bvgg98Gvoz/g4P+IKeFv2TNejQhnOksirG3zJIwbGRu5GSvAHHU8Cj7QHn/wDwbE+G&#10;YbP9k248XKI/O1nxNfzyNHbhWbDhRvOBk9cckAcDGOcL/g5q+KL6P8EZvCIdoW1GaO1RXY4lBbJC&#10;gHk/KM9e/pivZf8Ag3Z8HN4U/YA8IET7vttvLetu7GWVm7HpgqOnb3r5R/4OQtVPjzxn4T+F1reR&#10;xz6x4vtbSObaTt3sVyxyOFznqDgfTB9oD9Lv+CY/h8+Ff2OfBOnyq0f2fwrZD94Bzi3Q7sDoSOow&#10;MH2xX5cf8Ff/ABLc+O/+CkHwc+Hz6tIsEnjSCfypGXySomGWyx4YdumQRjkA1+wf7N+gW3g74Caf&#10;pVsu2K00aONVSNvlVYgMAZPHYc8gA96/HP41Wmg/FT/guP8AD7SNQ06XUE0mKe5MXzYt2QsyTODj&#10;jfkYwcce2JiB+zNlN/wj3wOnmjfbs075d0nH3B93n8q/Gz9jq51D4o/8F7fEupy+XNDoPhSeCN3O&#10;7Yd8PGTg4BaRfoMdDmv2I+K6toP7PN8bZ0Aj0/CqV3dF7deelfkZ/wAEWNOtfG3/AAU/+N/j+4t5&#10;JGt7iOztbgQeWhTezMpK4AYGOIjj5vm7A0+gH6h/t6a5F4Z/Zo1BpE3AWMh2bjlsIeD/AIkY5r89&#10;P+DaXwxcanD8TPiNcROy6l8QbpY7hm3eYqoO5+bjng/pzX2n/wAFcPFcPhj9ljXryPUUha20aaVg&#10;ULMo2/e2gEkDrwDnB9q+Z/8Ag2HsJT+yZcaxJdROb3xFfTeTHFt8sGVh+JyD6YGBj1XQDsP+DhTx&#10;rF4b/Zd121mvpofP0wwfu22k57/eGRzg4yQGzg8Cu4/4ILeGrLQf2CvAMdvpX2Nf7DEjR+WAN7ku&#10;56AklmLH1ZiRxgn57/4OcvFVvB8A7rR3gaZnuIU8tl/1WWXDdM4GM5B6nnjg/aH/AASn8Mjwp+xZ&#10;4D043SzfZ/CFkGkVu3lL3Bxkfd+ijPNV9kD85v8AguLr03iP9sX4R+Ebedla48f2hjdgrAgXHA25&#10;JbJYfw4AIz1FfqhpxXR/2brsSsyoukqNqoyqo2jjpkY78fn1r8nP+ClwsfG//BVv4LeFrW6haaHx&#10;IZ7iCRid+wrJ0zx8oHIHG3ORxX6zeMVjsf2bLyOWbb/oKjczD69z+dSB+dv/AASlW2k/b4+NhXTW&#10;Rm1WxIuCQyTDyhkZIODubdtBAw4wM5x13/BWG2SD9qD4U3M14sKQ+ObXBBYOWaBlByp+5gbe+eBg&#10;5xXE/wDBGvS7XUv2wfjl4psrhizeKLeJrfBKjbAnzDHGc57ccdcZr0r/AIKa6p537WPwv8PyW6M0&#10;3jKEKpk+8PKc4Abrxt7Hr0zigDa/4KZ+Iz4d/ZjS7lslX/RINrKSY2xMvXHJHqBywz34rpvjB/Zc&#10;n7FtsL2Q28K6WyyQqzrtTy+gCknjkYPcDrwTzX/BUbSZrr9nCx0sRw4njtwzXhIQMZgcnHTkdeP1&#10;rqP2jCbT9jaHT0dpmbT3B+xrufPyrlcdSc8YB9e2aAI/Er2ugfsJW1hYMzQJo4WPdHtkjT7OAOPX&#10;B59D1xWF4mtV8L/sUaPpls/mXLWKJA0eWViUCqMcZBP5HPGOBo/Ee2sdM/Zh8P8Ah/VJ2t4ZY4k+&#10;0NGflLGNSCvG0nPOenzDHWn/ALRCx6H8MvB/hvSbdpJDd2sax2/BAZ1G4HpwoOe3egjqWP2jNUvf&#10;A/7BuLOGb7YujSFodm1pGKBB1IxyR9OPrXcfAm1h8G/8E97WbT9BuLGMeG4jHZmTdJH+7+7nPJ/P&#10;8cV5x/wUjvfD+i/sdQ6V4jjma1ms4o5ltZjHIVchWAPOSAucYOBkkECvU/ilrEPgL9hDzbO4aOJd&#10;KjWFpBkKdg27toGQe5HAznoKCzwH/g34tNT1nw/8T/G11fQ3UWpfFDVGhcQsZFwwVg56HJBYYzgE&#10;AnPA8d/bBkX4if8ABbv4SeDtRkuGXS72+1HNq7RyxARsoZhkYUkAZwQfmBHp9E/8G8lre3X7E9n4&#10;w1fTVt73Wta1S/nmjV1+1b7uUrNtdiEJHPAA5HFeBarb/wDCUf8ABwB4XuL6C1ul07wpfTQ3MdxH&#10;HLbuXCEunJcFGMfIXPmZH3TuoD7H/wCCxfii48I/sEeINSglJmh0a5kEbYw7CFiOTnHt16dRivMP&#10;+DZ3R4LT/gnb4d1CDS7u0e6vL64miuGcgsbp13p8owkm3zAvQb+CRiuk/wCC+OrDT/8Agn94htIL&#10;Fpkk0OZc+UzMgKEKcL054PH5c1pf8G/mk2Okf8E4vh+mn3LTQy6Gsok3Bss8js3zeY/IbI28bcBc&#10;LgqF0A/Pv/gtFc2/xB/4K4fBrwZp2kw6ldQ+KoJprXUpWgXalxC5jyWUAMqk+pZQAex/Z34k3UGm&#10;/s0asLiB2iXRmBVlHyqeOQx7D1zyPwr8RP8AgpZbwePf+C5Hwp0S0tZLx4dctZvssM0UMkYScygl&#10;trHapjZ8MCSoKrzX7bfGwz2/7LuuywEyOuhu3ztndx3wMn8OfpTl0A/Hb/g3osdB1H/gpR8cPEeh&#10;X4gVJmijs0aExTRvdsWZTtIGxlGEVgQGAwdpFfXf/By/JYx/sMalHexKy7QI28tzh93y42jjnBy3&#10;HHOByPl7/g24ha8/bS+PGqWkkluserRxyae1rKqovnzKHAZuGJGGycjg8Zwfo3/g54aIfsSXEb3U&#10;e5pogscjLlzv3YUFwWPy54BxtyQQCCfaA77/AINzNO1nT/8Agmn4IfVpFkWa3mlt5/3p8yJp5MDL&#10;gcrzHgcDy/lJGK+Af+Djif7X+3r8MbWSzka4XW4Sl5YqFuoV8+LKIDIuckblzt+6p3DJz+hX/BvJ&#10;oL6F/wAE2vAry6RDZteWL3DR28wkRvMldxIMOwBdWVivGGLZAJIr87/+Dh1l1T/gpB8KdI3zQ3U2&#10;vRDbGqxghrqBQ6ybCG6Y/iAx05OT7QH7heDLtYvgVDctOsrLo43NnOTs6/Mc/gf8a/FL/gnCqeL/&#10;APgv7481Qvp00FlpMzBpfs6SqzCHbLHwG2jeVZQSfnXcMABf2j0O5+xfs7ebcWkkLLo5VolkLFG2&#10;gbcqq5wfQCvxP/4I42mp6x/wXO+InieDw1dS2a6TeW6anbx3DQ27k24WJ36YYKeJDu+Uck5ykB+o&#10;v/BZq5u7P9gbxjb2D3f2j+xZ/LSwldZmIjPCeWD8/p29cAZr40/4NKtEhtf2avGWsJdszXHjKbzI&#10;y7lY3FvCMjKDBYAA4JGFXJByB9Vf8F6dUg0b/gnj4ynlt/MT+yZMqz8ONvQ5ddy8YIyCRnBzivnf&#10;/g1N0X7H+xZqWrLeKftXiu8IQooZSuxSMhjkHC44DfePTFP7IFX/AIOrdf1HS/2YtN0+yfVIVub6&#10;KJms3by2XduIlAcADjGSre2Mkj7M/wCCTFva6f8A8E+PhoINLtbHd4H06R7WzTESM1qjNsyx4JJP&#10;Xbk8ZHJ+C/8Ag7J1q+t/gt4b0yGLdDcaxCkkkYX5QFZtp4JIJAPUEEehwf0O/wCCcVt/Y37CHw8t&#10;knMiW3gfT0UtjMe21T938iKPlPy4AGMdKkD8h/is3hTx1/wcbeB7bVZ3WGzu2aGS1kQbJl+0PGHO&#10;CEUn5dpyx3Lg/Mpr9n/2s79PD37LHiO4EVw0Meiybmt4z5kS7DyqqMkg8bcfhnivxg+GuuXfir/g&#10;5Fsl0CeXFml4LuG4t5pFkQWrkqgLjCj5GB6K6nj5Rj9gv+ChfiQeFv2P/E+oPqcVq39lOPOl27Rx&#10;yTvOMAevT2qmB+af/BqtpkN94v8AjX42s9MZ7e48VRx2usQRSJHcfK7NDg4C7BIrAYBxKc9q9Z/4&#10;OmvFc2kfsef2NE6YvrqGFlkjVsAzKSw3MCPu4yATk9M4Neef8GlXhSaz+FfxO8WDVBtvvGIjW1Z1&#10;IKxwKPMXHqXIOeTtUj1qr/wdoeODp/wt8L+DZrS4/wCJhqyCCa3kxGSis58wGM5GAcKGU7jnJCla&#10;PtAfdP8AwRL8HP4H/wCCcfwx01r+3ulfwnZzQ3NvIW3xyRCRd253+YB9pwdowAoAAA/Lj/gqteS+&#10;OP8Aguv8JdF00W4uLHxFYjGoG3Fuyi5EkiAuB+925xvYncV2lTtB/XH/AIJb2V7pv7B/w5g1EwtN&#10;H4PsA01vGFSX/R0O8AKAobrtwMZxgV+P37Zjw+K/+Dib4baHOk90sPiK0eNog7tGyzTSBxtY7gCo&#10;3cAbVII4JJ9oD92/G17eaP8ABK+u7OWL7RHo7bHOQjN5fTocDsOOBX4i/wDBv4Lf4g/8FYPjN441&#10;y9dtUjVnhSyUvayKZ2DuX2ZDAiPaPl4Z+DgY/aX9oW9XSf2cvENwzMoh0OT54/m2AJ15PIH1/Kvx&#10;j/4NjPBp179tf40/EmeCwv47a+a3t9YtZlDBnuJnbain/VyAKwJXGU4IIahAffv/AAcJaudJ/wCC&#10;c3i5/tEybtOlQ+S5X7yYJ4ZecHpyDnBFeKf8GpHhB9D/AGG9R1ubRLi1bVPFVzcLNJv23SgLGJFy&#10;xXomw7QB8o/i3E9p/wAHOGpSWf8AwTw1q2hmkUSSwCTbHuBBnQYPyNjOfVfrir//AAbM6Bb6R/wT&#10;M8K3UEEi/a7q9mYTYJDG6l3fwDAJBIHPBHJPNH2QPjX/AIOzfEiWvjTwHoeo26vbz3RaRlt1ExjR&#10;cnZIUO0/Njqe+RjIP7G/sdxpZfs1eEEZpPl8O2p/fCLd/qV5Pl/Kc9cjg9eK/E3/AIOrvEv/AAkX&#10;7SXw/wDhra6q0kjyvI+nvKRtJMcavkjCg7iOp7mv3E+AlkNF+A+h2ch2mDRIVfqNhESg474Bzjtj&#10;HXrQ9gPwd/b61TRfG/8AwcPeA9Lsb+9vBD4g00KdMuP3ltOJWfcQ0TfIFVSwA5UE7h1r95fjPqkn&#10;h79n/WtRuVeX7PokhlUEbmUJz90Dt6ACv5+vE8dj45/4ORNDt11qCF7XxZBLDJBcDy5ZI4Gk2Mwm&#10;Pl7hn5SRknbsO/J/fD9qLUH0f9mfxNfRS+X5WhyH5owcfJ0wcjrxzx+dDA/FD/g2tt18R/8ABTb4&#10;weLYpVt1VbgvYySySEPJfOQ+R8rfdddzcjdx941+mv8AwXa8THw7/wAE9PHCosT+do1wrQtt3H92&#10;eR8wOM4Bxzg96/OH/g1S029vv2nvi94v/wCEYto7d5Ei+1ZjV4ZDNI5h2dQOQRt+X5WB6Cvtj/g5&#10;X1q7sP8AgndrttGbVorlfLkjmkkRwcZBVkZeRjIDZViNpBzwuoHmX/Bpf4fi079iDXNZNzOzX3jG&#10;7cw3EYCx4SNMxEE5Q7Bk4B3BhggAnxH/AIO4teXHgvRre/hO68Xzbcr8xURykHOzsf8AaGMng5yP&#10;qH/g1rtrqD/gmvp1xLf/AGiOTxDqJj/csojHm8x8gbyDzuBI+bHUGvj/AP4OrNb17WPjh8PvCVto&#10;2l3sMd4HjW5ulXfJ08uTEqskbDq3AwD8645f2gP13/4JtaPo2g/sN/DXT9Agkjs4/Bdh9nikZG2K&#10;bZCACiqCMEY4zjFfiF/wUJ0+x+Jn/BwX4G8NWvnNI3iTT/tFrdJLJG5WeSQRrsJLB1UKSOATzwDX&#10;7wfsk6RZ+G/2V/B+l2em/YYbbwpZpHaSRPGYFFumEKuzMNvT5mJ45PevweS9i8e/8HJen6f4wt7X&#10;7LbeI5MQ6pHG0coS2kmUW5G1gS2ChDFg4PO0baSA/fn4ozS6Z8AtWMVq26PRWCqPm2fJ1+Y8ge/p&#10;X4Q/8G7dvefEf/grt8SviXFpklxBHY6luvpLhxJCz3aBUZQ+CrhD94McouMfMK/cv9qHVE0D9mvx&#10;JqEas3k6NIVVIWkJwp4AQZyfbnJFfip/waraFoXiH9tP4v8Aj3zZPtcdp5dqwkzFNDLcyMxXcpJZ&#10;SqHOQQHHqKPsgfpx/wAF0fGcvgj/AIJ1eO9YggWRv7ImULNGkkZLIQA6uQCpzzkjjPfFfL3/AAaS&#10;6Be6Z+xB4k1nMPkal48upFEc+4rtggjwy7zsPycfKMgZ5PNev/8ABypfPY/8EzPFJEsy+c8cX7sv&#10;sOXXh9pHBxgZ43EZrlf+DWS+vLj/AIJoaetz4eW1WLxLqEcN0rA/bE84kSHCggglkwSfuZ4BAp/Z&#10;A83/AODtTxrDp37LPh3wk8ULNqWuQhWkXLLtPmHaccH939SOBX2J/wAEP/Dsnhr/AIJi/CSza/N1&#10;5nhK3lSaRSr7XBcRkZP3Q20eowe9fnv/AMHc/j+1PhfwP4DaW0aaTUPOWKXeJUCo2XUBwOM4O5Tw&#10;3HJ4/VT/AIJ7aLp3hv8AYv8Ahxo2mG6MEPhGxEbXi4kYeQnLcD5vXj/ChgfiX/wXYtm13/gtH8Mt&#10;D1iTTI7V9W0+NprqP7QnzXUe6OSMq24YxgYIJc9OTX77WN2mk/CyO8t2jkFvpIZWEnynEfGTx6c/&#10;lX4A/wDBRuOx+J3/AAcPeAfDN20ep2cevaUkkMNwZDABMzEsI3BV0IDbflJ2jIINfv8AeK3XS/hT&#10;fPII28rSW354UnZ/k0MD8A/+CdXiLUfjV/wcbaz4xutDgjazm1csF3TbTHb7FIf5gGK5UEFQVBAz&#10;nDful+2NrcPhf9mXxVrM99Jarb6UzNcKrERdtzY/hGc/y5r8If8Aghpd2+v/APBebxxqNpPHbQON&#10;fmEMcZZZcXKAEYcFTk7v4gBuBHNfs9/wVr8Ual4P/YB+I2vaRcMl1B4duDDstVm3N5Z/gZWDY642&#10;nkDgjIo7Afl7/wAGj+iavqnxG+NHxCaO4+z3V9ZxG6eJ2SaTdPIykkbQ6iRW67sPzwK+oP8Ag6L8&#10;bDw1/wAE/rvRpdQhi/tO+ht1jniJEjF1O1D/AH8A9um49ufBf+DQzwwsPgX4neNLm1XztQ1q3Vbh&#10;ZOCqqwK8NheScqVBwynOGXHoH/B2l4pOl/shaBoUVqszX/iGBHLRlvKQbn35wQOVC9j83fkUfaA9&#10;+/4NxPCd14P/AOCWvgMtf31xHqH2q9ja+tjEQss7vgDPIBJAb+IYIyCDXwn/AMHW+t2PiL45fCz4&#10;eXd9cTG41MO2n2qiOZoiURgkjJsB+fgsxwWzjAr9Kv8AgiXoN/4Z/wCCanwusNU0+C1mfw1BO0ds&#10;3yN5i7w44G0sDu8vA8skrgYr8mv+C+Gqx+PP+CyHwr+H0GtX9vJDrGmwsszGOOBpL6MJJGz/AC7u&#10;MdMfKM5zRED95fgPpi+H/gn4f0tppJGt9Dt42lmZC8uIVGWK/LuPfHGa/BPQNJ/4Wl/wc4266FZM&#10;/wDY+vGa+CyLGP3VsctlVJJBZeDyWGCdua/f3RbdNG+HMcCklbfTcL8wPyqnY9COPf8AGvwC/wCC&#10;fHhm0+KX/ByH4v8AEkVrJ5Ok6tql4ryXRhIkVUiDgKy+YG3H5eQQ3T0Lgfu9+1Fe3Gk/s4eKL+2R&#10;Wmi0OZl3lOoQn+L5c9a/Gv8A4NSYtX1j9pr46eKLmfy4Wvot1raq7WyyvcTvuRkzHwPlHP3SMcGv&#10;16/bivXtf2TPGzJEW/4kEwUAZx8h/T/PWvyZ/wCDQmwvmvPjNrk2mR/ZG1SzjjufNUyLLiQlGT7w&#10;GCpDH5STxyDg5gPsL/g5T1waJ/wTS8VPvuFFwqQH7PIFYh3VRkkj5c4zjkjI5zg8v/waw+GYdF/4&#10;JkWOofYZoZtR8T6jPKXDnzPnCh1OSuNipwAMEHODXO/8HXHiKfTP2CraytNXlt2vNdtYnjTO2YeY&#10;CVOOmQCfwx3r2P8A4NzPDln4b/4JS/DiGxWTy7qC7u9twu1w0t3K7DG1flyeGx8w5BIwapAfn5/w&#10;ddeJ7mX9qj4OeFJ9d+z2yzyzyCFVWeE+bbqJVd8BcZbqQMgE1+2nwJ0qLw/8E9E01p45Vh0eFXkh&#10;k3K+IhyDk9eTzX4Mf8HOPiK61P8A4KZ/DXw4by3WK1t7cxvPCXWMyXUSksuRlMIvHBOG59P31+Hy&#10;Npvwk0/7Q5XydIj3eYmNuI+QRx/T8KAP5/dA0nwL8Rf+Dm23t7R41hs/EDTN9qkWYC7is2Zdhw68&#10;EIRuwV5CkMFr93P2w9ZPhr9lrxhrDTLH9n0CeRt5XAwnq3GO+T2r8Of2Edd0Hxn/AMHL/iLVbhbS&#10;1TdqSwi3+aOaZbaPP8WFLHdwPutgYJFftR/wUcuYbP8AYg+I088iIqeFbo7mUtyI24wvJ+gzn0PS&#10;gD8i/wDg0NS8u/i18aNQW4jkt2+w7sLJwzPcEMpB8sA85GM8LjgV9U/8HUWp3Fl/wTymt4ZMLPrF&#10;qkgSVl485ODgjIOMYPfHBr5p/wCDO7S7At8YNYW7Vrr7Xp0Swq3KR7JTuIK/xHGDnjYRxnn2n/g7&#10;a1OytP2J/DunTv8AvpvFVuIUFxtPAck7cjcMA9j68daAPVv+DYzRYtL/AOCXPhW5hay/0vUtRmaO&#10;yn8xVb7U4OTvY7jtBYHADFgAAMV8J/8AB2nCdV/ao+Euni3lkRre4jkhs9yzOXkgACM48sMcMPqB&#10;kV+iX/Buh4c/4Rz/AIJX/DuJ4rhZLiG7lkS4zlC91K2ASBxzwvJAOOqmvzh/4OhF1q//AOCifwmt&#10;I/DEkccNtCI7y4WRrad3vE2K23AHKnIDZIPUdAr6gfuB+yjFd6V+zB4Os7nQLjTZIPC9oslhcGES&#10;QMIVyh8n92CD/d+X04r+ezx3qGm+Jf8Ag5W09Tp2qYj+JmnqqW/lSPFMkSYflX/djOW7gZORgV/R&#10;n8JLc2vwi0W38qNSujwjbAHKqfLH3dxLY9Mk8d6/nxihv/Ev/ByzpbXupR39rZ+OsRsNMmVbVhby&#10;bbdjEUbedpYEkqcjqucKIH7/AP7QU6J+zx4ncvJH/wAU7cf6sIzf6o8DOVJ9PWvwU/4NcoL66/4K&#10;ZfEi5uWs7xl0K+a7mtWA2P8Abk/fIAu0xMWZeCCNy4BBOP3s+PLQW3wG8Ss0bbI9Dn2hI2Zh+7PI&#10;AOcivwQ/4NZNI0nUv+Cj3xG1GfRVSa18P3JtfLZmFuGvVDIMuDtxxuYNjgHBINUB+r//AAXs8MaX&#10;4o/4Jh/EqDUPJX7Nos1xC0i9GjjLjBxwePx6d6+P/wDg0J0zUIv2aPHGozTQvbzeKMQr9lnWWMiJ&#10;cjzGPluhxkBMlW3Z5Ir7A/4Lyapd6T/wTD+Jlzb2Mdwp0GVZY5reSRCpQjnYQQOfvE4GM8Yr5H/4&#10;NEtRvm/ZR8ZWDags1vH4tkaGD7PGrQMYo9w3glmBwGAYBhz1UrgAm/4O7ZrKL9lLwbDcwbpG8VRC&#10;KRY2/dny5Oc/d6BgAeuSe2a+mf8Ag3XuZ5/+CVfw3W8tNPheOynRRp0hKsv2iTa7DcfnIwXPGXLH&#10;ABAr5J/4O/78L8B/h7ayCQ+Z4iJj2q+0ERvnJB29CeHBY/wkAMD9Z/8ABuvp0Okf8ErPhvbWjoVa&#10;yuJmC3iSkO9xKzglUUj5iTtbJXIXJ20AflT/AMHYWmta/tzeFtStJLcSN4ZYupueSwn4JVjjP07f&#10;QV+8X7CmrT67+yB8PdVvbO1t7mbwjYvcQ2fk+WshgTdtELGMAnnCHAzxjpX4S/8AB1vcarZft0eD&#10;dSmikW3t9EaSHdcR7GdZIy20bcqSNuSwIPGM4Of3p/ZF1aw1b9mDwTqOlWP2eCXwvZvFb7ceUpgQ&#10;hMFRjHTBGansB/PZ+2vcWD/8HG2h3HjXSWa3j8daMd1hMisdrLsndt2ECMAzMTkLGSea/ox+Jolk&#10;+COrvbJ839gzNGBMnJ8o8Bjhfx6V/OJ+2TF4ob/g4j02DULeeG4m8e6W9vbXExy68YjDwpkK56Eh&#10;lAcb8qGA/pA+IEkn/CnNVeK0aaQaHMfJVtxY+UeOBz+A+lMD+ez/AINwYNQf/gsD42mk8MQXHl2u&#10;rLcTreRCSwY3oxICSfNjyojZULHc6NyATX7b/wDBVe5W0/YB+Jj/AGizRR4XugTfwJJB/qj98OMY&#10;r8Qf+Dd2/wBfT/gtH4u2eG9Q8qS31uO7kjaRRZ/6WGCShFCbThuCq/MARgZB/aT/AILH3GpW3/BO&#10;P4pzaR9pW4Xwrd+VJaxiRkPktyQVYEc46Z54IOCGB+Z3/BndZ7J/i5JH4ps7hS+nH+yUtm861bZJ&#10;mYuY87ZPuY3Y/dHHqfpX/g6wto7j/gnFJ5uqNB5fiCyfytobziJ0IX175yOmPSvln/gzztLhPFnx&#10;akm8KyQ7bbTwmsCeULIT5h8goG25Aw+SCQG4xnNfWH/B1ClvJ/wTWvIJ5ZI2bxBY+XJ5LMm4TKQp&#10;IB2k4IzwM9TigCz/AMGskOtW/wDwTG02PUrKWGP/AISHUGt/NjmXzEMuQyl127Tz/qyV79S1fGH/&#10;AAd56DaRfGv4Y6++qrFM1vNF5LRZ+QlT5nTJxtAI9CvXIr7X/wCDXG3mg/4JiaPHLeNMv9uX5VZL&#10;do3hPnsGjJLsCN2SpAXKkHAr4s/4O9bfTYPix8M74WNu90sMx3NcPv2nHy+UZMFW2rllUY2gFuQC&#10;AftR+x/Yw2X7K3gWytre1WJfCdksaWUcixEeQuNgkAfH1GfXmvwV+NsGp23/AAc6eF0VJDLJ4xs+&#10;Li3kVWRopchRjcwKk84ILbhkiv3c/YbuPtn7Hnw9uRp1vZ+Z4PsT9ltlKxx/uFyq5d/lBzjDHjoT&#10;X4XfErQLTxd/wc6aDpNubBY4vEkUpjv53MZZIZmwheUFnJ+YKjD5+AuQQZiB+8v7T0Etx+zZ4oih&#10;naF/+Efm2v5BlKN5ZIO0A7sHtg596/Hz/g0nsGtPiL8cDqGh3Ed9HrFvHNeT7ix2tLmJ0U7YnVuc&#10;kDduYDO04/XX9rq8i0f9lrxXNcoXWPQZQyqsh3nYRj5Tu5z79a/JP/g0T0vRZLj4wa9YS+ZIdct0&#10;WabCySxhJChKliy/eOd2R82Ac7iQD07/AIO0td0vTv2SdG0y88n7Ve61DHaM0T7sh1d1BxtztUHk&#10;9AR3Ir7U/wCCRt3rl7/wTk+Gc3iHXYtUll8IWrLqMMDxi6QxAiX5gCSy4JOBk54FfAP/AAdz6/fW&#10;/wAF/BPhyC30+ZbrxAF2z7jLGNpYSx/MACGXYSQRtl6Z5H6RfsDW+v6V+wt4Hi8R6VHY6lF4Pthe&#10;2yCJEjm8hdwCwhUQbs/KgAxQlcD8i/2fJtL03/g5a8RQWFtp9011pF1+8kkZdrKFGE3sMsQozjPf&#10;GORX3b/wcS2jX3/BOfxTCr+XI1hIiNHvLZIxsAAOd3TB5+p6fA/7FMtx4k/4OO/iBrKXAZ7Gwnja&#10;FmEjH93bruVmDBFBx8y4O0453Nu+4f8Ag4/1VrH/AIJ4eIo5rJt8ll0W42leecY6lSQc88DnHBpd&#10;QOb/AODYSC4t/wDgnbosE2jLast9fOv+kh1kV5iwkxuJXcOoYAZzgAYJ/Ob/AIOZtZ1d/wBubQdG&#10;/fQxpmVbhbfGW8xQpVwASVGQcNzx7Y/Sn/g2WgX/AIds+F3EF0v+kX24SMCD/pL8qQoyOMhcnBOO&#10;1fm7/wAHNlgYv24fDYfSbz94W/106GNjvjBwdvBbH8XQLnGDw/tAdp+2+8ll/wAE2t9g8kyS6Q8c&#10;TSB52UeWAULKSCQM/Mx4K5BO3n9dP+CLsqz/APBNT4Uyrq9tqB/4RW3j+2WljLbxzBV2hgkiIV4G&#10;Pu44ODjBr8l/28Hk/wCHbS/abhrbdo8nmbmG5/k6AMUYZPy9CTxkHJz+uH/BG/Tm03/gm38KbaWC&#10;3jdfCdp5kVrCY41by1yApLbcemf61QH44/8ABz3jXv8AgpN8PdATRZLuQWMKR2qs6faQ91GPJDLy&#10;DwfmU8Bhjkc/0DfDG1+yfCnSbZomiK6TECrKdw/dgcg85/Wv56P+DjTT7K6/4K4eCRZ+JodNmaOx&#10;Wa9Nw2LMi7G2ZvMbYgyf9kfLknGK/od8EWrRfDbT7O6eORl0uNZGg3BWIQZ28kgenJqWB/O2thFq&#10;f/BzdDa6Y2o6yIvGyvcSQW7ebbKtvuIKqoZkQYUlgcLls7VBH9Bn7RJYfAjxJsgabdo8o8tULF/l&#10;6YPUn371+BXwy8H2dn/wc6stgtxibxRLd7bqOSPDfZMEpuYNKhK5BUlcE5BRWB/ef9qq4ubT9nLx&#10;VPZ3CxMmhzFWkJwPl/2efy59KAPxL/4NS5tWX9tH4y2V3rVysflq8llJYyJ5sn2iceaTgCPAJBjb&#10;BbevB2YH39/wcjC7b/gmX4zFpZibdajcrKThQ6tuyOQVxkY9Ofl3V8L/APBpdDr/AIg/aM+NHjPW&#10;Z7W6ZRbQyX0jqbgyM85Kj5shGCr1BGV4IIOfuT/g5Le+T/gmL40e0htWVY4hL592YWQGeJQyneoJ&#10;Bb7rZBOAAWxVAeS/8GlQjX9gbVzC0XzeMrsPjdu3YTr2wRjHvntXlP8AweAajDD8MPh7pz2N35km&#10;tsyzbG8nIjk6kHaWxkDPOCcV7p/waqaCNO/4Jzw6sbLTY1v/ABFeyrJZeZ5kgEpTMwLkeYChUYAG&#10;1V4yCT85/wDB4Je2f9ifDaxV2Er6lM7Kd45EZz32nhh2JGO2aAP0a/4Io6UNH/4Js/C2zW3uIlXw&#10;vb4juGkLR/KPk/eKrcewCjovygGvx7/4LfNqE3/Bcj4cQ2GvTW7Talo6pIhaPy2a7CsdyDdhlwDj&#10;OBkDvX7Of8Eh7Iab/wAE7vhXZqbciPwbYj/RZd6/6le+5snOc8k56nOa/Gv/AIK7WU+r/wDBfT4d&#10;6baWOnzu+paYZIbq6WJCPtTl0LyttDbfmXgMWdcZJWlfUD+gHRtzfCWMtJIhXSf9YqMGU7OwPOR+&#10;H4V+An/BMjTIdd/4ONfGV3dXd5qv2GbVt1/bTSRxxMFjQmTzNjMmMx9MFmU4IAJ/oCgkaw+Fwk8x&#10;YfL0vO5X3BMJ655/X8a/AH/glhPqfir/AIOIvHPiWJ7y6WGXVopptM/1KHMaeVIVUrwEc7eMmM46&#10;UugH7Xf8FG57iw/Yn8fT2DMssfh6cxsqgkMEO04PBwcd6/Kv/gz70nUZrD4reIbiWOeBtTtYhIIz&#10;uik2MzLnaOGBVsZIyo6HNfp//wAFUfHkPw2/YL+I/i+fSWvhZ+F7uRbNoZHE7CFiI2EfzYbG04PQ&#10;mvze/wCDQfSLmP4W/EjxBJ4esoI7zXYUgvLeRi8qBW3Rv85AKHlVI3hW3EkMDQB6t/wdhXd7H+wP&#10;Z2tr5nlyeJLPzlFm7gLuPO9R+77ckjIyOc4Pr/8AwboeHpfD/wDwTS8FWr+DpNG3wSyfZ5r5pfML&#10;TOxlG6RyquW3qOBhsjjFeCf8Hb2rXMH7Gnh/ToZG2y+KrYyKswXHyv1HVgfQZwVU8AV9Hf8ABvnZ&#10;Wtp/wTV8B/YtIvrONrAkR3+oi6b77cbgiAY6BMZQcHJ5p3A/NP8A4Op9baX9tr4W2F74l0+2SzXe&#10;ZV8pp4EM8WJGUqxVV+Y4b5Sf4Wxhf3Q/Z9uIX/Z88OXMJVkbw/buNke0cwqeBtXr16A89K/Bn/g5&#10;ta61T/gpz8MdB3m6P2e3MNnFahpBuvEGBjG/cR908gg+uK/ev4MwWtt8BtFitUlWFNBjC+bC6ttE&#10;WB8rHd09TmmB/PpoYHjj/g5mjbw/ZfZks/GCyTTxQzAyeVaAeY2z5gCSFPRGGASVbn+hL433kFl8&#10;GPEF1eOojj0aYyN+84/dnkbMN/3zzX87/wAEbtF/4OZv9Fke33eNrmIr5Z2t/oZ+U7m+VSOeeegA&#10;BIx/QR+1O9tH+zb4sluJfKjTQLgtI2RsHlHnrnj60Afh3/wbFwrq3/BSj4wappXiuNrNftUkdmqy&#10;yNcq19JsmWRsnAHGXO47wSa/UT/gu7BqDf8ABNP4lT6frz6a0fh+dnkj8zJURnIGznOOnb+8QuSP&#10;y6/4NQ9JsR+2z8WL03NqZrXT0ijEakb1NzLnblj8vyggHd2yfX9S/wDgunBYXX/BNP4mW99rltp3&#10;meHLkR3V1MsaqxiYAHd/e5XjnLY5zihgfJ//AAaL28o/Yx8UXA1FZI28a3CrB5xLQv5UW4bdxGCC&#10;pGAD1zkYJ8k/4O7L68W++GdrZ3LwOmpSBz9sMe5GjdOBuCDgsCW5I6fLur3X/g0x0+KH9g7Vr91h&#10;8648aX/mNDcRsWwIhgqoypBHc5IYHoRXz3/wdu6roT/Eb4U+HtR0+6uDcahJLJ9nuxny0CK6BApO&#10;5hIuGz1BwOtT9oD9bv8AgnrYQ6Z+xT8PbC3sfsscfhOzUWrXCSeT+5X5NyswIHY5ORivwR/bZSHV&#10;f+DiXQbfTPFwsLhvFmmo1609vKsco3bVxhkUONoKON2XbgZUn+gj9jq3sLL9lTwXHpU0zWq+F7P7&#10;PNPIru0fkrgkqoVj7gYPWv59/wBrO50T4m/8HEGi6TbnVpFs/FVjBdfZ1jWSFkBf5NkQ4Xdk7gWP&#10;IDD5cMD+h/4o2Qb4CapaLcRgro7bZDtwny8EbiB9NxA9SK/BP/g3O8G2N9/wVm+JWrT+LLSS60+X&#10;UkSONZXN5vvH3MHRdmAQCd3yklcZr94vjveafoH7PWsyyxq0cOjuVjkGA+E+6c4AB6cnFfhL/wAG&#10;wfibQbz/AIKEfE0Nft5l/HLcWcE9izfuzdsWfzMgo/KKUP3gxPO04XmB+jP/AAcq3un2n/BMfxcL&#10;248uORYl3RmYMHMqKgBj7M5VTu4IbByK4H/g1JsNYtv+Cenm3u37LJ4ivmtX2yq20yBmVgfl4JyC&#10;OoYH6db/AMHOIj/4dteIGuJoU2yxbGmRioYzRrjg7cnOBuB+bkcisP8A4NZoLtP+CdlnLc2lrD5m&#10;t3TBYVGWAcKHPzk5IGTkDk8AA09wPiv/AIOxZJIv2r/hhPp9jDevHDIzWs0khR5vMjxEVZgCrBVy&#10;UHf5iPlFftN+yRrNzrP7J3hnV57KOFpvDUMkcMckR+XyRtHyOyA4wDtbHv2H4d/8HXcrL+218Oty&#10;2Me3SZTHcrOzFB58ZxJ8+FAJLcADnrnNfuL+yo1q37I/hs2zW8kbeGIyq2M8TxnMIPyGMbMHJIwM&#10;Y5pAfh7+wvBc3P8Awce+MLzTjpumWsep3nnWtzeWLTTLsjx5YYn5tw8xhGQ4UEMRk5/RD/g5bMMn&#10;/BM7xLG1g15u8ttsckI2kSId/wAwydvL/Jz8nYZr86/+Cfcg1/8A4OP/ABheajPdT3C6lqLx3aqN&#10;pASJcECLGGGFD/KO5LBufvz/AIOhGCf8E1tWL3t0sTX1orNDINpP2iIruG3cwLAKdpGN3Py5BHuA&#10;v/BrfLaz/wDBNDS57S32qutX0bEsrFWWdgRlVH8RZscsA2Celfnl/wAF4Jdc1L/gtn4F0rwvd61c&#10;3zTaWkdjJ9ptlG69Y7YZItjsrYLFkbcCcbhgAfot/wAGv+iaro//AATK0GXU2tW+0aley20truYS&#10;QtcybSxzt3DlDgAgphskZP5tf8HBMGhXn/BY/wAHJceJbhluDpq3T29vIJLVftjKNuJMu27fgrtO&#10;No7A0Jgf0E6uoT9nqaNVkdl8Nny90kjMf3PGSWLHoc8k/wA6/nV/4N+57qL/AILT6rEYbuNZl10X&#10;FtKzqwX7UDskE0gbcGC8Puk3AH7wzX9El6sFv+zhMsr+cg8L4k8lhlgIeSCDjnnG3nNfz1/8G6+q&#10;s/8AwWO1/dJbyG5ttYfzI3twQwul+dTIrEptLAhCGJZDnAJFAfq9/wAHJWtJo/8AwS58bxSanNat&#10;eeRAWjjiberXEYZSHPQj5eCDyMHOM/Mf/BnxZ2sf7PPxKu/7MZJ28WRhrzdARKn2dPkGGMmVOc7g&#10;B8y4zg4+iP8Ag5q8yX/gl14qWE/N9qtP3atH83+kR9AyknHX5SCBk54rwn/g0IlsV/ZS8eQ29neR&#10;zr4yLXMk0haGQ+RHtKfuwF4ABXezAru4DAUAcF/weKWSP4a+FF6tna+ZHqV4jXBkg84AxqSmP9Zg&#10;kBv7vy19zf8ABvbDBb/8ErPhitsdP3tpcjytpzQeWWMz8sIQPn6Bt3zFg2ea+Iv+DwTS3m8EfDHU&#10;5NDXZHqlwGv2aXcuY8bQM7PwPzc+zGvuf/ggW2lt/wAEtPhe2kad9lj/ALFy0a288avJuO+QCcBi&#10;GbLbh8rfeT5SMAH42f8ABy/qVzdf8FXrePULeWSGPQbCNbeS8WQTRec5KBYwWTcdy45U8Y53Z/oj&#10;/Z5a3tv2cfCcdiZNkfhe1WETMjMFEC4UmIbSR0JUY44zX87f/ByO1mn/AAWDs4tXnNhZnR9Ha5vD&#10;57eUv2iQNNhWVgQqr9wqcKMANyf6MfhqlvH8FdHW1ZPL/sGHaYgyq37kds5A79aTdgP5r/glqWr+&#10;Kv8Ag4u+1+F3s/tCfGK98z9/OVlWORxKpIKtvRFbggHMeCGfhv6Q/wBpbU73S/2ffFN9Y3FvHcR6&#10;DMYWuIZ3j8zYdoZYf3jAnqE+YjpX8y37LXmS/wDBf+1S78MQyM3xtvwLdJ5coBdS4uMiXcxwPMc7&#10;mXBdsFRx/Sx+1/PHB+yt42muNHt9QX/hGbnzLC4QtHOvlnKMFIZgRkbVIZugOTTA/n7/AODYO40i&#10;f/gqZql5P4uuPtE2h6ibe3MNxtvwZMlmI6EAbsSgZye4r9ev+Dhe58j/AIJTfEp2sbe4/wBBh2rd&#10;RuyKfPjGflYDPPy7sjcVwC2AfyD/AODV9Jrv/gppq0s1hY7f+EVvHk3PGssT+apHlAtyv3gwQEj5&#10;egBNfrR/wccajcWP/BKj4hCC7jjWZLaNlaFZWkXzkJVQytzgE7sZUAsCpAYAHxV/wZ36LYx6F8Xt&#10;dihdZ5L3T4HfyyBKipIwBO7nBbjIAA6HJNdL/wAHhckbfAj4WxSLbHyvFM7IzR25lVjAwIBJ80Aj&#10;nCgodvzDIQih/wAGeEGtxfC34sNO032FvEFqYVa0QReZ9nG4rJs3M2NoZN5C8HaCxLT/APB4Vqd/&#10;Y/CT4Tw2188McviK7DKtqzCTFv8A89Qu2MgMfk3AuGyBhDQB9Lf8GxN7pl1/wSp8KrYeIzfNb6xq&#10;Ec9u3k7rF/tLkxERgNjLbxvyxWRT3Ffnz/wd5R6XJ+1T8N4RbXEdx/wi900l1NcAxEeZGAgjVSwJ&#10;x97OMn2Yj9JP+DcGawuf+CU3gCa01O1um33qTS2tu8allupVIO8BiwAAJPBwCuFIA/Mv/g7k1PxF&#10;F+2h4Btp59tjD4Rkey8uORW3tMgk3PuwR8qfKoBHX+LNAH7T/wDBL+zt7H/gn58JYrUSBf8AhBrB&#10;k86QOw3Qq2CyIit16qoU9RX4Jf8ABQPUtd8Sf8HEsbSfZrN4PiJocFnJfW92YdimPhlUeZh3LfNH&#10;nGcg5zX79f8ABOORpv2E/hbJPdyzsfBGnhpriF4pH/cINzKzsUY9xu4OeTX86v7cjQn/AIOAr5Nb&#10;m0ueH/hbmlBmivsxrGZIMBnMx2SqOD8ygOAdoBxQB/TxcxQw/DWSKeGR1/stlZR5pZhsx3Ick/UE&#10;57da/mR/4JFS2bf8F4NKe30Ky2v481owwzXBZbbLXAGxml3EgEDq7YzwRuNf03aglg/w1nj1JYzb&#10;tpLLMskoClTHyCwJ+mQTzX8xf/BJG802y/4L06LDo1hZpYzfEDXI44bp45Nkf+klfLkKEK4Krhl2&#10;kgFc4YgzED+in/go1fnSP2F/ipqSWazGHwNqTLGzQgDFu53fvj5fA55446HpX4lf8GhyahH+2D8Q&#10;Ckdsbb/hEYlkbzrfzA3n8YDZkZev3CBnBOa/aT/gqDI7f8E+/i5FFceW0ngXUE3MjMOYGHRVYjr1&#10;wdv3jwDX4t/8GhKgfthfEUrMykeDICQspCuv2n7rJtw3JUg7gRt6HdRfQD70/wCDqy9urX/gmHcR&#10;RX6xxzeMNMWSJmjzL87YxvRmODz8hDDrnburkP8Ag0klkH7A/iO3LXSj/hOLo7bgYQkxRZaPCjK9&#10;M5JO4NjA4rd/4OtpbVv+Cb8In1lreT/hMLHy7dFdjMMtx8pCgA7SWbpwBycHl/8Ag0lv7S8/Yg8U&#10;RLqt9cXFv4ymSWK6RxHCvkxYWMlyrLjHQKQSw7Zo6AeI/wDB4XfX0niX4PWR8Ww+TEuovDoPlz7p&#10;2byQ0pI/dkAALjIbEnGcmv0Q/wCCDUkqf8Epvg+7j5j4YQ7cSKD87HPzk8nqSOCSSODX5u/8Hh1/&#10;EfiH8HdNV4Sy2OpSMrRLuX5oQCWzuIODxjqp68AfpD/wQbu5r/8A4JSfB+eaO4VR4ZRI1uIVjYKs&#10;joMBVXK/L8rHJYYYk5zS6Afix/wcyalZx/8ABXP7TdeIbqQWvhvR/tDR26s1kgmlbbHuf5iAxbad&#10;oyR2wR/Rh8Cr46p8APCt8120vneG7Q/aJpI8vmFeSVJXnP8ACcelfzh/8HHmtsn/AAV91Ix3vl+T&#10;o+io8lw6SxoVdm5VY+UGclCHOc8kAAf0d/BGdZ/gD4ZnS08kSeGbdvJVdoAMKnAAAwPTAHHbqKbA&#10;/ms+Evh3wxrH/BwaumeI/Emjx28Pxiu5vtNxHCkM7b2KJGBD5QlUktl1C7o+pbG7+lT49LCvwE8U&#10;CaSRo/8AhG7kN5TSK5BhYcGIbwcdNvPNfzI/syyxah/wcBaZNdwogPxsvy20SSbyJJucSPvO48/M&#10;3fkEcH+mj9ou7udP/Z78WXljZx3EsXhm7ZI5ZQqMRC3ViyjHfk8j60MD+dv/AINidQjX/gqbNNpV&#10;i11aXfhvUES4nR98aebGwb5eAxA53YHJA61+zX/BfLWb7Rv+CVnxWNppAvGuNFWCSNpGRVR5EVnJ&#10;VlxtBLdSOOQRmvxs/wCDWmODU/8Agp7cX39jWIX/AIQ2/mt1Q7TbZmjH7tSxOMEqc7iF79DX69/8&#10;HE+rDSf+CT3xMOJf9ItbWALCyKSzXUSjlkfjJ5UYLDIBU4ZTqB8O/wDBnhbkaT8Xrv8AsJow11p8&#10;a6lG52zFUlJRgX5K7wRtXHzHPUV1n/B4TqiQfA74R6ersZP+EtvHWNoYnj/49SvzbjlSQTtIBHDZ&#10;IwDXM/8ABnbOkmh/GJRaXkbfbtOMk0mDDK2yXhP3YKMoxkbjkMpwMCun/wCDwaaeP4D/AAjlW4vF&#10;2+Mrgxxqv7lm+yN1xyHGcrzgjdR9oD6N/wCDZ218Nxf8EuPCknh2K8HnXl494bpozum+0PvKhGOF&#10;ByAW2sQBwAMD82v+Dt3WLy+/bi8G6Tcmxa2tPBLPBHAEWdZGmO4yNsyykKm1Sxxh8YySf0U/4Ng4&#10;by3/AOCXegST3rSrNrN+0f3/AJB9ocY+YkDp0XAxt4ySa/Ob/g7a0lrP9uHwZqp1RZ5LzwXt8pZF&#10;H2dVnbC7d5YZLk7iFBz8ucNg+0B+2X/BLmzttO/4J6/COC2uWeMeA9NK7gvyn7Mny/Kq/d+7yNwx&#10;zk5r+ff/AIKDq+s/8HAOsWF5r1tCs3xQ0aFpLy0upIEkKWqmMqymSQPnuCNr4HAFf0Kf8E57Wax/&#10;Yb+GNndXqXDL4JsP30bZUj7OmOd7ZOMAtk5Iz3zX85v/AAUwmvIv+C8Xi6bSrfT7i4/4WbpIjgvL&#10;n9yX8q0Xa7grj3IIx6g5ojuB/T54otkf4T3lmFO3+w5AqbmGf3J9CG7eoNfzRf8ABDrXtF8Jf8Fm&#10;tH0q88HaKssmtatarNNfzFbJx5o/cPJcfNn7uJDI5HQ5JNf0seI5IoPg1eT3o3Rx+G3MiyEHdiA5&#10;BwCPrgfh2P8AMZ/wRD09X/4LJeE7Wy0y2KtrurGO3/4+BEFWYgKxjIbGMCQYGPmyCKIgf0Tf8FMt&#10;Tv8ARv8Agn/8YNQ0qzhmuE+H2qeRHdeV5Zf7LJt3CQbWXOCVwc9ADwK/Fn/g0fQn9svxzLc6TBIy&#10;+D123ghiLw5lHyhiN6qwB4QgMQMg7QR+zv8AwVKhv5v+CeHxht9MsoriWT4e6oPKuGkWNl+zPuDG&#10;JlkC4znYwYAnBr8Zf+DReOI/tfeOJp4pFm/4Q0eTJmb94nnqCMBhGQCBywLA42kDdk+yB95/8HTJ&#10;1Fv+CZd1DZltknizTRMPLyAPM6k7SF5IHJA565xXH/8ABpeNJT9hfxHHYWSrN/wmtwbu4WYsZWMc&#10;WGwVBVcKBjkErkcg46z/AIOotKXUv+CY1xcP96z8WadKmLjYw/eFSdu4eb8pPy84+9gbcjz3/g0c&#10;nlX9jTxrazW0Y8vxxKsckUhYMPJizk7yAQf4Qo4IbJ3Zo+yB5z/weHXEqeC/g/BHLfbf7Xv2kVUl&#10;NuD5SbSW/wBWr8HA+8QCei192f8ABBHTrfTP+CVPwpgt0mVZNHeXy7iN0ILyuxwG6qSThhwwOcnN&#10;fAf/AAeHaTdy2nwd10ibyYZtSh3NcxhEZ1iOBHt3sSE+8TtUKQBljX3P/wAG98ulT/8ABKL4Yvor&#10;u1v9lulzJJlt4uZA4PoQ2e/uMKRR9kD8fv8Ag4u12B/+CwtuuhXWsWl5bWej+dctDJtaXzTsltxu&#10;+cAHGUwCylRhgcf0ceAGnPwy0rz5Szf2TGGZiDk7B3BI/U/yr+cj/g4+114P+Cvyw6Y9h5ltp+jv&#10;tkkQ7ZvMbBlzH+7BBB2ncAvzfxYr+jD4byyT/CPR5LmP5m0SEuNmD/qh2AGPy9sUMD+Zz9muXTvE&#10;f/BwbBcN4l0+zhb4x6k0N9YLbNDJh59qjH7t95wC/wB75i33hiv6Mf247Vr/APY6+JFnDZx3nneC&#10;9Qj8mWZ40kzbuPmaMbwOeqDd/d5r+bT9l68tk/4LzWN0IpLZW+NmoJ5VvZz3BZ/tEwwV2swDNyWx&#10;tUEt8qDj+l79q2xsNU/Zl8cW2q+WkDeFrwzNeXRgjjHkN80kgZCiL1Zty4AzQ+gH4D/8Gotuv/Dw&#10;XXZI9Fs7rb4NnAu5F/e2ymVfnjynRiApGQcEcEBiv6Xf8HPel3+p/wDBK7xI+naV9sMOvabLKu6X&#10;5IxcKWkAQgEqBu+bKgKx7c/mz/wavaZbP/wUX12e1WKT7P4QuvMfzGTyXMwG1E8795GR/GVcqSo+&#10;Xfk/pJ/wc+Rhv+CWmvGSDzI4/EGm7sMMoTOqq2N6lhuKg4zgHOCAaPtAeM/8GjC6iP2VPGzTSQ/Z&#10;z4skEEYndnDeVFvJUjCjlenBz65rg/8Ag8JTUX8PfB/7LaZga81IXMv2eU4OyJkG8HYMhXJVlLHa&#10;CpAVs9B/waFWGpR/BT4laxLaaeLa48QQpDcQzKbhnWMb1kQSEqoDKVzGvU/MwIC8/wD8He9y8Fh8&#10;Hd6zGD7TqhmZLhFUN5KbRhkOc/NzngLgDLZo+0B9y/8ABAPTNT0X/glh8L7HWdIeymOmSSLA2/7r&#10;ysyv8xP31IfjA+bI71+On/Bxxc2dj/wWFtdVN3cWqppOivPdWqjcgW4c702sMuBzjI5UEHnj9ff+&#10;DevUV1D/AIJW/DUxSyMkdncRhZmGV23MoI4HQEd/TsMAfkj/AMHJV9qZ/wCCvGjwx3yxmPQtGW38&#10;yE7Is3UuT93BU5BK4Y9R0OCfaA/oh+H0kVx8J9HdUGJNFi2LIUGf3eecZX+nXtX8z37FMouv+C+l&#10;vdWuoRpt+K2rFLmLT7RRKgnmAZYzGkYyoyzKoON7KScE/wBMvw23j4Y6KskKRN/ZEIMaLhVOwcAE&#10;dPbHSv5q/wBmLVrjw9/wcOGQXc1rI3xf1S2WOTSbh96vLKoXygzOoZWJBJ2j7xwucEQP6BP+Ck2m&#10;aVrX7BPxY0/WpreK0k8B6iJprqIvHGv2d/mICO3HXhSRjpX45/8ABoZeRr+0j8ULNbdst4b09vMy&#10;hK/vJevy5wewBOP1r9pf25LE6r+xz8RrGO3tpHl8F6htjvP9Vn7O2N+XXCg4zlgMZzX4pf8ABo/4&#10;hnj/AGsfidodvpMcdvceF7WZpY7V28pkndRHv3HaG3E4YnJTjFT9kD64/wCDsyyvLn9gLQZ4YZnj&#10;h8c2bTt55VEBjlAdlzhjk7QTnG/j7xr0j/g2da6X/glv4WjurO4hVdWvRD9ohC7188nKYAymTkE5&#10;yckHBrhf+DrjRl1P/gnbY38t0qmy8a2EkcLSIu5yXjzgnc2FduFz1yegI6n/AINiPEb6/wD8EvtD&#10;tZnkd7HXNQt/MkjkGVWZsKCzENtzt+UKANowTyX0A/Pz/g5GkuNK/wCCtfw31jw9d6jb332HS/Lm&#10;XzHCSC+JUxB12k/Nyq5GcZHPP73aC17dfCW1e4m8yaTRELvMANzeXyW2jGfXaMZ6V+EP/By5DoSf&#10;8FSPhXJbrqd1ffYdPFxbrIgjK/b+I48AEPyc5JJ3L90YJ/d7wlLNL8ILGZ7f942hoTHN8uT5fQ7y&#10;cfiTjuTRLZAfzv8A/BErd4d/4Ls65oVtqFvJH/bHiGGSf7HsY7bluEEi7l+bgjAbGe4FfsF/wXr0&#10;iDWP+CXPxPt7nTvtUMejrNPF53lnbHIr7lOCNw2hhkHpxzgj8hf+CSMt9J/wcJeI21GGIzN4q8Tt&#10;NLCvmKP9Ik+fKMFXPcj5eSAuDiv2W/4LbPpq/wDBL74wPqce+IeD7jj5chsfKRu4OGxR9oD5J/4N&#10;Kv7LX9ijxX9hI+0N42uDdLtA/wCWUO3naDjaAOSehx0Irwv/AIO/dDuG8VfCPxHForeVDDqUEl8Z&#10;GKozi3ITGdvzeW3QZ/dHoOvqH/Bot4jSf9nP4ieFU1SOZrPxSsrW6WTq8O+JeDKWKup25ACgqd2S&#10;QVrL/wCDvHw/4XX4N/DLxdLpitrMfiKa0hvPO5jhkt3Z02EEMG8tTnIKlBjgtT+0B+gv/BJPW9P8&#10;Qf8ABO34W3uj2U8FufCVqkcN1IryLiMLhivDfUYyMdORX4ef8FRdKuvDX/BwLBLJqtu0t54w0GV4&#10;4kYeSjJCpB8xCrbgS3y5J3HADECv2e/4If6vpus/8ExPhXdaZPJJGvh2OOR5OGLLlW/ibGCMDnkA&#10;HHNfjf8A8F4NLt/Dv/BbXRtWe70u1t5bnQLppIZE3wv5oDNPh9yn5AwztAU8dGJOoH9E93AupfDp&#10;rY3RiWXSwvnbWGzKdcdeK/nQ/wCCE5uPAn/Ba3VfD+mLeXlqt9rWnzXTwO3mATsQznBILFMjcee+&#10;Tiv6KvDDQXvwws2tLzzo5NJUxzrIPmGzg5JP65r+cH/gmHeR+Bv+C/mo6Rc6Tf3LN8RPENootbhU&#10;Vf8ASZv3kh2jMeBxgLklOxxRED93P+Cq1jPqH/BPX4sQWyWvmf8ACE6gyteKjRqRbvyQ/wAp+hr8&#10;pf8Ag0S8VX8fxC+J3hAH/Rvsdrc/dPDHcDyDgZ2j7w5xxyK/YP8Abw0O98Tfsd/EbQtOtZZprrwj&#10;fRxwwozM7NCwAwvJGcZx2z061+J3/BpT4sGlftTeP/CEqy+Ze+HbeRVW3JUCORwQzYODlhtHHRuv&#10;Sl0A+yP+DrXSoL3/AIJ9WF/JJJvtPF1m0axhcckqSxPO3nG0dWKHGFyOj/4NfPFbeIv+Ca1hp76h&#10;HO2meIby2+XO6PD7gjZJ5AIxwBjHXrTv+Dobw9JrH/BMPWNTEm1dN8RabM21SWObpEA+8OMuM5DY&#10;69q43/g1D8YR6x+wtrnhksjNpfi65jYpbbcKyo4Bb+I4b8j6ij7IHxx/wdf+ArTQ/wBs/wAB+Nbe&#10;RTNq3hh4ZopmUIBFc7lJGB180gknBAAzxX7afsFazH4k/Ys+HOrQXyzfaPB1i3mxy+YMmBf4tx3Y&#10;PfJPvX5F/wDB37orR+NPhDryWw+a31SJ5u+f9HIXOfZj0GOTzmv0+/4JCeIz4n/4Jy/Cy/8APjZv&#10;+ETtUaSBdoBEY9zz6nufSn9kD8IP+CkPhiLwH/wXU1H+xI7gyTeMtNuXW6YBpHaGJsgMqqIypCjj&#10;BCnJ71/Sje2cOtfCh7C/TbHPou2ZZlztHl8ggHn8DX82/wDwW7t5fg//AMFp7vxUNPtpj9u0jUkt&#10;7++/csNwHL5Ty1Own7w29c4Ff0gfCXXIPGfwc0PXg0bR6hosMn7mYOuCg6N3+vejsB/Nv/wSn1uT&#10;4Vf8FwLfQtCW3ht5vGWsWEjSXKrsi8yYqF+cbjlUBVSx6nG0Nj93v+Cu/wAO5Pil/wAE6fip4Sg3&#10;Bp/CN20bCQqAVjL5yOf4enQ9DwTX4d+DdJtPhf8A8HH0mi6Jo1mI/wDhalwtusJlKx+bExdxlid+&#10;S4bOVBZ8KoChf6DP2v8ARW8SfsoeOtD+zRzNdeEb2NYmC7XY27gD5gRycdQfzxRID8SP+DSDxJZW&#10;n7T/AMQvDsiwrNceGYJlLeYXcLIwOOqAD8CS/UgAV9w/8HRPgJ/En/BN2/8AFVvpEUsmh67YzSXT&#10;NGrQRtcRoSC3JBJVdq8kkccV+bf/AAa1eJLDQv8Agole6Pf6j5NxqXhOeK3t2kVfPKyRsQMglmCg&#10;ttBHAYn7vH7Cf8F3PDuoeKf+CYnxO03TvDy6jKuj+btlUlYVRlcynDpgKATuJwpwxBAwR/EB8s/8&#10;GmXiN779kXxdoxW3VbHxW6Bo0UMcxqx3nOc/OMdARjAzknxH/g7Ito7X9oT4KajuBkmjvB85k3AL&#10;NanA52lfmHAwwIz/AB5r0f8A4NGob9fgj8Rpn1Sy8hvEirDBGzGdT5Me7eN2AOhHy55PPYc//wAH&#10;aekSPqfwb1iHSppVj1G+S4uLeMsyLm1+XIUgBjt6/wAarx0o+0B+rvh6N9R/ZMs0d+ZvCKLuu4y5&#10;BMWPnB3En1GCfrX5I/8ABrC93a/tGfHLTYUlS1XUAPLmtcOjCaYYZlXaDjjaCOQePu1+t3glJk/Z&#10;RsUtJmZv+EVXyXvf3bN+64L8DaT3JHXk1+VX/BrhBPN8avj3rAaO4U+JWAvo12ibMshO1ecA8NjP&#10;dRR9kD3H436tJqX/AAcTfDfSYdyrYfCK+d2VVw++7weeTxgZXAxjPOTXvvxBmsbH/gp5oDHSIzc3&#10;3wzu4mvZLjDLGl4pCCMvhgS5OQvGOT8wFeFfGO8s77/g4l+HunNcfvLX4L38jKuAdz3uME7s42j0&#10;GD684+gPilaWn/DyjwTf3GgZK+AtUWLUGaQ7f9JtiyAA7eynnJPQY5zIGp8WPFE2jfD/AMXXSFsw&#10;rBt+bjLArnr0zn9K/Lb/AIIx+Bbjxv8AtwfFD4m3Lblk8bXccPlyKqMqSFVbazBmztcBmHJXtkiv&#10;0b/aJ1kaZ8M/iDqDBZJLPTppoluJ/LWNopXIYsMcAkYyexr5J/4IDfD57LTPFfjHW7+1vL7UPFF/&#10;PcSWuVTP2mTOFDEKob51Udd5POSaAPP/APg52+K+m6J4A034cWpiabVJreIh0bzPl/eb1IfGMKwO&#10;RyGAAOcj0f8A4N/vhsvhD9mCLxNOPLkazMrM394jIyoOc4575BHtXyF/wcL+K734i/tbeDfhmA62&#10;1xfM7xxg7lYyLER83HC/MBnjeRgcZ/UT9jPwNp/wP/Yjt0ysH2fQysofLkMI8MDz6lmHTBORVP4Q&#10;Pxj/AOCt3iNfip+31pfhKziuNQH2pRJafaDtYvLgqMAkEbG554IIAzg/pN4iuIPhh/wTtlkBaOSS&#10;wY7AxTChHIyenBQ92/qPyx8Z65L8Wf8Agqa17pVvPcJa68qqzzMzAA5DqevLSD2BboAOP0z/AOCg&#10;+pz+Cv2GIrO7j+zqmlsywyKWA2xDBJPqd2c9F6YwaOyEfDn/AAQ70qPxr+154g8fR6ZI0dxrBkj3&#10;790atK0mCY/l4yuevbAwefav+Dk3xvZx6No/hJW3NNdQR7Gbd5bIpY46bejY653HgcGuV/4N2vC8&#10;cGp33ieVVYyXcrncOcJGVB7cDJJzkYYjjNef/wDBwN45tfFf7R+keFra8ZmhuJmkVmDbRlUGCOMZ&#10;LD8KPtD6n3V/wbkeCdS0D9l9dSvPD7WtveZkkaaIJ5rFs7s/xAjg9xkD0r4r/wCDiD4hwfEr9sXQ&#10;fhjpF1FJJZ3Mge1hAaSKSZoow21T/Ht6YBJQnnNfql/wSx8B2fwy/Yt0qKEszLpvmSSRgKWxGOQR&#10;64znJ5zmvxl/az1CX4u/8FfbHTXkS6H/AAkVpDFFdQsYyQxcA5bLqThg2fukAdBQtwP3s/ZS8N3H&#10;wd/4J4aHpM22GTT/AAqokdlwqsE5YYx8u7LD24OK+CJor3xl8Add+F9pe3DR+ILiWG/eENGy/a70&#10;TSIxwGRdpZPlIKg4HQGv0P8A2h2Phf8AYzuNLM623maGtrulzhS6BAOM+uOOAK+O/hTY+HvC/wAG&#10;LPxb4h1VY4WvPOX7RjO2NCgJJB3YwOCeP0KuJuweA9C+Dv7C/wAC5vEE+lW8At9PeaUNbpH5eAxb&#10;nPUnJJIwcEk96/In9qn9of4tf8FJf2hk8K+C4bq60yO4/wBDtbaNmVl3YM7DAwAp4z05wTkZ6/8A&#10;4KV/tzeMP2pPiY3wL+FUjTaLDcLb5s2LNdtxhc+gwB9BjpnP3j/wSE/4JxeFf2cvAS/G74p2yjVJ&#10;YFmWSf5TH8pPCsoYYHrn8CM0/MS7nffsB/sE/DX9g74I/wDCwvGbQxat9jEt5cXE4X50Od2G+obo&#10;fujqRX53/wDBVf8A4KN+Of2tfie/wG+Fd3NJotteNayR2O7/AEuQHGwAfwg7uhIx75Nerf8ABZ7/&#10;AIKpal4u1q5/Zx+B+rlbfb5Oo31udskeTgxrt+XDc4OS2Dk84NZv/BHv/gmNe+K9Ttvj78WNOdYY&#10;x50UN5hQmGDbxnq2Bn8TyMcnmN9z3z/gjL/wTc8P/BbwZH8evinY7dSmtftCPNHzAjJ/6Dg7ucdh&#10;zXm//Ban/gqncSXU/wCzh8BdbVt0LDVJ7Ny6xIVIXBB2g7OcLxxyABg+of8ABXL/AIKSeHv2cfh6&#10;3wK+FeoQrq8sckMcdo3MKnIVzjgD7w5zkqccjj84v2YP2UfEfxo0fVvjx8SrCe6gedrlZpbjBmPz&#10;MzFT94bv5Y9i13Gdz/wSn8GeGrPx9Nr2tOlxqMzKPLcNlFZclTkEZJPXnlMdRXtf/BbCXSrfwFFp&#10;djKke57eJYyrZO1kAXGMDO3d1zgcd68y/wCCY3g+71v9oLxLd2BuDptvILVWcfMqBnLEkcAjJbnu&#10;cjitT/gqf4tk+KPx08M/B7SW864udYAkt1lCgBCCAcjvuYDnj8OWB9PfsCaHqWg/sci7DSR7dISL&#10;ajFSSwB2djkBd2Djk5Ar5B/ZA0seOP8Agp1q0wuDItrIY1MahlZtqqVbLfwkt83JJXtuyP0d0b4b&#10;w/Cf9hmOOPy41urPiPzWAWMJhTkM2Pu47gDmvg7/AII/6Hb+LP28fGHibURjy9VkVVU/IxEpJBKd&#10;xgHHfkHNSu4kfp7/AMFJdQs/CP7KnlfvP3GjySOqLuk2LHgnn+IZP4qK+TP+DazwtNbeE9Y8VX5b&#10;y59SkuFWQAsP+moPPGOGGemT616//wAF6Pi/pHgj9m+50t7qP7TcaObWH5irPJISq4GcbjzyMHAI&#10;FY3/AARn+Hmt/CX9kL+1Lq1WBxp/nbsklZJDkFQfunDcgevQ44PsjPKf+CsvxDb4rft1/Dn4MeHb&#10;iEvFr7aheM+5wFiVo8HH8DCRvp8uehI+1v2mbiXwh+xxDArxvIbF2kWRuPuE7TgHcMjrg4xwK/Lj&#10;RNXvPG//AAWLS51S4uJPsNvGvzyAheh24/ulyA2OpJPQ8fqh+2/o2P2WLW1mI2x6c6NtfhB5eCAc&#10;5OONpoA+A/8Ag3lW21XxV4m1pLOTz5vEbzY8wMqgyEjbzuyvuOePSvev+DgbQG1D9nPXp7iZjDDa&#10;q528YdSSmBznJAznoG9hXhH/AAbq20cGseIIzGyImvsf3lw5cDeVDYzgc8HjBI9jX0Z/wcA/bW/Z&#10;u8TR20hjZdKwzIATjIyp9Mpu5HY+oFH2gOp/4IQSW8/7KeitbjMbWLBZBjsTkcehzg4yQD0yK+Pv&#10;+C26Q2f7V3wy1X7VNAw8WMUwpMZztbzccKMHA68DJHevsz/ghBpqxfsm6HcySRrIdP8A4CQW44zk&#10;9Rge3J+lfIX/AAWouI7n9sX4X6LawrJLceLJnWMHghVRc9OFYuAfTHPXNH2gP1R+Gkrz/suxysnl&#10;lrHcifdEZIGcn+7k5yP6Yr8j/wBlQXV3/wAFoPGkdpdNIqvCJv3e0Ni2GVH94gHOT15NfrR4buBp&#10;H7K6zNu2mxJ2Z5K9dvueT+lfkv8A8E29Wfxp/wAFcPiJqsChf9O8tYpI9oPloIyM4wGUjjpu6dxi&#10;USj9SP8Agojdppn7M99Pcal9mEelyM1xGvzIBGSXBPTGO/pX55/8GzNtatBr11Ait5d+w85Qfu72&#10;5GQPl59ue3Br9BP+CoWqaf4a/ZX1fXb++8lLPS5pmm2htgWPlwmRu4zlcgdPevz/AP8Ag301DTvg&#10;x8F9W+IvjC9js7O6vmewWdQokZvM2shIGQwG3aOcqar7JR3P/Bxzqn9r+DdJ+HmhpNJqXiDxBY2V&#10;vFGob5mlD/MOpQhDnGRnGete5/Bz4w2n7NP7F2h/DOK4hl8WX2hxxWOl2/MwLAIconIAck7jtGc+&#10;hryv9sLwdY+Obpv2yPizI4t9GhmvNB0uTeqqmxh5kiscjbtVlyAMleDgEeX/APBGSbxr+1l8U9W/&#10;aS+LV+99I2qSLpNvNCyxWcMY2pCiD5ceWAQTyxLEknNH2QMT9oBpP+Cdnwx8U/tBaqft3xM8Y3MQ&#10;ikaQyeXcMoihXqBwmJDwchW5JAz9Lf8ABOPwFrWmfs0Xnxh8Zf6Xr2saWkuoXG/JncoG3Aj+Fl9B&#10;wSTjivkf/gu74obxH8d/h78MrS5RYL7xIrMrs+yRYyqrnGSeTjOQQMYHNfpb8L/CUHhn9jSPT4La&#10;NFGlgbFYHA8sBlPTABJwOP5ml0FY/NX9iWwtfiH/AMFaPHHiDVLozTaYIbaGPy2YQlVG4qf4cNkN&#10;0B3sRwOfsf8A4LtR2Wn/ALG3iyZY1aUaDIsbBiMN3zxgAqD6ZIHsD8mf8Ey7i1s/+CnfxVtjfNJI&#10;dVhf5fuj5ACW28dyD0PHpkV9ff8ABc+FpP2NvGDvEqt/wjFwRuVSowuSvPfuMYOVH0Le4zmP+CNf&#10;iO0b9i3Q51uW/eLn9425jyfY/T1G3B6UVzn/AAQ9sGtf2I9JMvlt5s3mL5142CpBG5Tk8Eg/Lxj0&#10;BJorOXxE8x8xfFeb/hX/AO1bpJks13agslszN1yG46d9w27jwR14rS+MWg2PgPxHH4mIVdN1iFVv&#10;B5gYKGAGTnpyrDPqvbGDS/b402XSPjdoGp2ixwi21928yWbd5XzZ3ejgZC7eM7s54JrvP2kvCs3i&#10;T4EW+qxRKWW0kC+YVyDtcqBx14Ax+mcGtiji/wBgnxzqXwF+NupeBrq8C6fNcG90lh+7Vlky8iA4&#10;OcbvcA56454r/grPq+mal4i0jxB9uWMW/iaCWSeaJWRgG2szDnjG7oSTzzxmmeBdVvfF3w90v4i6&#10;Du/tnQ3VZ5CoWTKHa3AyTnI/76744j/bv0tPix8F4vF1gyTTtCjFcblMsLqVQrnDbvu55HzfXIB+&#10;lHwCkj8Wfs0aha2Vvx/ZqN8zbiPl47lumRjnnPUnNflddalJ4c/4KmWKtC2dR08xiNckDh3x/F1Z&#10;cn1JzwDX37/wTe+LH/CXfs1Q2VtqE0zSeHmjzJN5jE4wWXJb7/444x1zX58fHvWLbwz/AMFFvB+t&#10;YWFXYwvIzBQxJlUjLJ6tnOeuRgdTK6k9z9Ev2xNMXUv2ebG6iiaMizk/eKr/ACggA8kdc4BHPU5J&#10;r8+P+CXmn6Te6r4u8JXKRrImtSeYquF67lGFIOAduBz69uD+k3xnutP8Qfsj2947sxVl44HUkk9B&#10;1BA45GCQDX5n/wDBPC5i8O/tQ+PfDkmoeWy6oZY41y2G8xySB0OABnkdMcA0RCJ90eAfG9j8DPGq&#10;/DqV44Yrxt9q/OQT1HIxjKjsDx9a8P8A+CuX7FVr8XvCU3xv8CaWn9owNvmWFQHkYsxIx2DZzg9M&#10;DntVX/gptfa14L0GL4geFpz9ss7ZLiGSGRkAZOckjnphsDG4ZHfI7L9gH9tnwt+038Kbjwd4vvYV&#10;vpIxBqWltIVwcMQ4PKgHthc46+oLBY+Xf+CWP7aGqeCNdX4E/EDVJl8mZv7NmupMqqrndESTxyQM&#10;DqOOma9e/wCChH7JHhL4p3ujfGfw+HW4hv7eW6t4oS5lUyRrIp5U4OOCcE8DPNfMv/BSL9mHUv2d&#10;vi/F8RvBKyw20t0J4ZrddnlsOVYbTxyCOOK+lf2Jv2ttO+O3ws/srxBOv9qaegjvLeZlYBgAA+GH&#10;QgL8x4zjoRVFHW/DS7ufCX7aOm2Oq3c2+c/6OPIJEyiOFyOTxtJJIBP3genTtP8AgsBp+n3nxa+H&#10;1zM8awt4w0mTbd4SOZdrc5ZSMnBA6egOcVjfHPw5a6N+2R4K1zT2jia6jgdvLbChWtx16bjkZP3s&#10;rgcDgr/wWL0tbvUfAl5NFD5f9vaK7fabzy1wH6q5xjPQD1/DK6gfWH7b97eW3/BP+GO2H2hvs0hK&#10;x58xXERIxg55Yng5OfTnHkH/AAbUWrD9nf7cIbfc2uXnmSxqNzv5x5cEH5uwPBAAz1Fek/tZW2pX&#10;H/BPGO7t7ua5jtbeQScESgeU2RkBjknA4BAPTIry/wD4NqNNXTvgA15CY0kuNYvDOgYsT++YZwQC&#10;DhNv/AfU8L7IkeG/8FoZ7LVf+CiPwvhg+zpqTeO7ZWt3VHVkE8Q+ZcjOcAds57Yr9Xte1O28P/sZ&#10;3D3EWyOTSUj5tyAmRgAgN1HQgH1x1r8lf+CtdwdZ/wCCm3wv0iAwQTSeOoT5kbHzEC3Mfyhg5OAW&#10;JHA5bHrX6qfGqWbTv2HLk3Mrf8g2Pe27rwGHO08YA7Z/oPoM/LX/AIIX2z6x/wAFPfi7rqq0gTMb&#10;tukLAyXDcgF8lfkI3HPB7Zr9KP8Ags74nu9F/ZH1N7CRlul024e3VrcyZIjxnGDkDjrjqMkZyPzx&#10;/wCDdC2a6/ak+MGs+QpjfWoFjz8zRPvuG4YIBgjgjtgcev1p/wAHEmuPpv7JmqQ6ZNDDJJpbx+ZI&#10;64KkY27eNpAPDd+3QAj+IDzv/g1p8Jx6X+y9q3ieKO4U614muZ5mkUlDImIhsI4AwuDnksG7VR/4&#10;Od/FUEXwWbSLXUpInkuLeKSNY2/e8g7SccLjJ9ePRue+/wCDabRruw/Yh0W5v7SJVuLy8e1mhjC+&#10;YhuJCQ3ygswOOcng4Ht83/8AB0Lrr32raLolui3Es+tpGlvjMgxGMFecksSB06etC+ID9Hv+CRfh&#10;yDwz+xT4Fgi02WyRfCtnttZixeLEQypyPbPpnOABgV+Zv/BYKS+8Xf8ABTL4OaNY3u2STxhCyyTK&#10;RG22eNhnABxjg88hhj+Kv1m/YWe10/8AZZ8O/wCgCzjg8Pwq0LNkxhIwpBwo5Xbg8dRX4+/tNCH4&#10;kf8ABb/4Y+HXuYbq0tb2SeSFefLYRuxY8NyNiEZ6lcZGRg6gft1ohGkfAuUq7r5ensvXngYx05/z&#10;n1r8YP2Wr+D4k/8ABe7V9Tgsd50XQLn7X9omO8sdilgAMMQJFH/ARzmv2R+I8ttpf7PWoCW7SIf2&#10;f/rmJHJ/i/HknpX45f8ABH3wpF4y/wCCtHxc8e3dtbXC6XtitbqOKVfJErggrkHnCgNkjOeOOKSA&#10;/XX9sK/Gl/s26hBFK0bNZMI2jXPbHQA56579Pxr8xv8Ag3FibxR8Z/jX4v1NJWuJvGyKzBTsOBJn&#10;B4OQTyMcA19//wDBU/VLjQ/2UdUubSeFJUsZTG1w7BQ3HPHU4JPQ8A8V8a/8GyfguzX9nvWvGsVt&#10;tk1TxZfStcuxLTAHYGJ28j5cZyeR2o6Aew/8HAvihtB/ZS1i2t76S1m/smQLJDjecqy4GQerEcdD&#10;6g9Wf8G5vhH+xP2BvCWoSRzJJdRzy/vIdpbdM5B+mCBXmP8Awcr+L00/9nnVNKSRY2kt4YfmZgWz&#10;KiYXB+bqeMY4OetfWP8AwR5+H8Xw5/Yi8A+GBbiP7L4XtPM6n5zChY52jPPI9j36l9APgD/g6A1W&#10;3u/DOm6VeGR4xrkLRvGudvVT2wTtLDAPP4cfqR+x3p1voP7Nuj20KhVt/D8KeXs4G2IA98E5FfkF&#10;/wAHBk7eN/2rvhz8OHu4xa6l4shjZvvdZkAJxk4xIR0xznmv2I+DNpLoPwBjjvNismkKrttKjiPB&#10;4wMAHP8AnqMD8gv2gp4/Gv8AwXN+GGjTRK8NpFdGNTaBtnyuwYHIIwT1PQLjHev1u+PixW37Nd6J&#10;4yrNbYG4lduRz936/jmvyP8ACFofiR/wXis5FhWQaH4ZlnjaHJVf3oTc3JPVmHbjH1P6s/tgXTaR&#10;+zJeSBWaP7P+82JubaE5P16c+/pSfQD4F/4IB6pc658SfjVqNzqP2iFviRIIVyd8K7CACMdGULnn&#10;OQM4JwOk/wCCpdlPc/tu/CP7PaW7bfHEf7ue3MrbBFuZhjncCoIwScZ9K5r/AINyNBuJ9D+InjG4&#10;lY/2n8RL6SJio3KowuCeSclcn0DDrmug/wCCmDWkn7efwna7gZ1j8YF4Xt5WWSMrCRu4B45Py8ff&#10;yTgYpPcD0r/gpDqM118INB043Uq7ptPOYV55mX5eozzjoRwfpW5+09dXGmfA/wAPaXbX/wBl+0SQ&#10;Qlo1LMxM0a7dueRweOeoxwM1T/bruY5NO8H6fa3T/LqmnpG0BIfJk5ViQeCNwzn+Qxa/aMku9Z/4&#10;QPR7NYzLLNDLLDM/Bj2kt0Xk9xyBx9KBS2Mz9pLUTqeg+EvBtvBmWe6tWuI2LAbA29mBA5OF49xi&#10;oP2i9UN38RPAfg2yvJ2WPUrcyQwkL5IjgLlfXaTgEf8ATQdOK2vGkFtq3xx0HRm0+S6hWLEhjlA+&#10;zKIjyQSCQTuHHI3Cs/4i+HNU1j9ujwgumXEDadaQ3UlxB5m1i+EUEY4PIHBGM46E0EGP/wAFQrjU&#10;9VtPh38P9Dv5LSa88VaXEt1GpOzEgYFsAAAkBc5x85zxwfRP+ClPiW2+HH7AGpCWfaw0ST5tpO8+&#10;Xt2jccZOeeg78V43/wAFHPEOsTftu/BLwhpl9awtN4wLtDdqWV4Y7WQyqAu7eSrthSBjYx9BXZ/8&#10;FzvEk3hX9gbVIEsZN/8Awj05CQS7duVxnPy8Drx2B9hTW5odL/wQQ0RvDn/BOLwNcw2PkifQmuWg&#10;VAMvI7SFgNozvLF/+BHrmvkX4EanaeM/+Dg/WL5ZJ4Z9L8By5ik3L5oNwu9lO4ZADqcYJJ7jGK+6&#10;/wDglBYXnhz/AIJueBZYnaZ18A2Lq0xG4/6KhO47myQdw9ABgYAAHwd/wTk1DS/iB/wW7+K2snTr&#10;dX0zSYY/LmhQyRyF1/er8hPG/ZuyDh8EHjawPo//AIOP/GMPhP8AYjvrKaIYvNOaBJ0bh2kJjCj5&#10;skHJOecDn1r13/gh/pbad/wTx+HR8mzilk8KWrsLM/u2ymVfhFxuHPcjB5OMnwP/AIOcb+5s/wBi&#10;6S2WOQQyJAsxExwv75QOMjPzYGeRgnIxmvpf/gjtZSaV+wH8PrP940cfhS0MSzyMzcxKSPmY5U8Y&#10;PQg9AKnoB+XX7U9lZ+K/+DgL4a2etTzWe3VGltpI4XYzSqJCmTvHUqF3ADIVQQQc1+zP7Sl+ulfs&#10;pa9cX24FNDbzWbbGU+X+IkkLj15+h6H8ZPjhqekap/wcNeCI9IOn2My3LfaI7q3WRZmaOYBVcKf3&#10;jBdoyAABwTuIr9kP2tL6bTf2R9fuoYGLLopMYjfY27ZxggHB7dMZqpbID8qP+DYPQ7PV/wBoD42+&#10;MFt9LuobjxBst7sTR/agfOkblFz+6bzAVYHbuRgPf3D/AIOj5LaD9kqE3TTR7riPbLHHuUPvwFY7&#10;CFDZI6jnbyOteH/8GvGk+Kbv4w/Gbx6ttdJp934gSCOVrncpkWVy8ZPG4qsiHoN2O2AK9b/4Opxf&#10;zfsv6Yh+WP8AtCEP91lJBLAfM4A6HkAnj3zR9oD6Y/4IU2S2P/BOT4cJDFIsbeGbV1jZ5Dt3KWKg&#10;OMgAng5OQ3GAcV+af/BdnzPEf/BU74U6AxMkMniu28y1mhk5Zri3GWJlAb5RxsCYO7nJr9Mv+CFW&#10;lX2lf8E3fhrFqGvWt+0nhu3kWe0OECMuUQje37xVARznDMhOFGBX5p/8Fl/D0/i7/gsF8I9Ct1jm&#10;83xNBJtmkywEdxC7jIjO0BVJ6tk9upo+0B+2WoWwtv2c7yzjuGRf7DZUkZArAbeM5JGf0r8Xf+CC&#10;ENm//BXf40XbWfkSfZbiOLyrlJIPLa6U7CpJeRztDeYp2rsfI+dcftB46jey/Z01RYWVmXRZNrIG&#10;5+XqMDuMHpX41/8ABvPYa1df8FNPjlrN3r37mOWSK609vN3SSyXTlZ88AYKFSD/fxwAMpAfc/wDw&#10;cP6nrWnf8E+fEr6I6ktYzrMhzgRGNt5yFODszj3PPFeZ/wDBrHpzWn7AcN0L1j9p8QahIYfOJXHn&#10;FQduwY5U87jz+Arsf+DkO/mtf2Bdc+x3CrIbd92/+4wKnHzAgkkD8e/SsP8A4NhtIsdO/wCCdukX&#10;SabeW8lzql9JI15LG6TMbhh5kWG3KhVQNpH3lp/ZA+e/+DsLVNSbSvBuiyasosLrWY0vCsbFrdQj&#10;kZG4BgTls4zmPGR3/Uz9kjTJvD/7InheyfVmuTD4RtQt3JGFaULaoN7fM3LDk5JOevOa/Jn/AIOq&#10;5dPl8bfD8PqkK+XrSeev2jybiIYbmMiJgoAzlmJwQDtY5x+vfwhaysP2Y9NWytzCsPhxB5LAlk/d&#10;DOQeSe/41IH4hfscxWPiT/g441a9t9M09o7db6ea4iEbrvFsuZfunc4ZtjEYOQSTjOf1a/4LJwST&#10;/sC+MLeOKdt2kTI62bEXAGw8RlVOGyBzjpn1r8tf+CWGlab49/4L1ePfFyeH5Jl0WO5WO8MDRrby&#10;+UsAH3vkDoGUZ3FsZyCa/T7/AILXatpOj/sFeKhrMNm1vJpc0bNdbVCApjcNysOASTnjAx3qvtAf&#10;Kn/Bpc14/wCyT4uhbxHcXUMPja4X+z5o9i2LeTDlEOf3gYYctgYLFccZPmH/AAdr6pYzWXgnQ3EP&#10;ntrMciFphuAEMowylhhfnPzY64yRya+iv+DXnQv7K/YAt71ri1nS41y9e2lgtY1ZEMnKO4O52Bzy&#10;wHGMV8w/8HU+pQah8V/hroUE7faP7ajKww3IiL8EE7tjBSNygMScbjwckA+0B+tX7EY06y/Y/wDB&#10;slnBDbwjwjYsqRn5EBtYzhTlsr6HJyMHNfiXpdzH45/4OUtFgZZI/susbWW4hV0DC2kJB/d8K+4Y&#10;brmQfMeh/dP4FJ/ZH7OOi2gcL9n8OxLlgdoCwKB6emOP0r8OP2LIL7xZ/wAHG+uXMt/9k/s+a8k8&#10;qKGSMzx/Zlz91z5ZDPn/AGgOgzmgD9ov2/dZuPC37H3i7VLaKRvJ0dstHuyvHXK4x9QQfxPH5Sf8&#10;Gk8mr6147+MfiLU7CaWS6vrOSXV/MP7+U+ezRyDo2NwYHgje/Xdx+qP/AAUY1/U/Dn7GvjDUdKgW&#10;aUaUymH7SITICMFVZgQDjpkY454yR+af/Bow41HwZ8W9Ul+wtO3ia3MyrZoJhmFiriTPKnc42qAo&#10;2f7QwfZA9a/4OofEVzpH7E40r7YqpfX1vF5cgJ3fvo2OPmGG+XjIIwG74I9s/wCDejRYtH/4Jd/D&#10;UxTM6T6RJNl1xkvcSsRjc3Q5AbuAOB0HzL/wdieNbDTP2c/Dvhi7sJpmvtYjEbwzbVjYHdlxsbPy&#10;q4GSAGweTtB+zP8Agi1Gi/8ABN74V3UaWqtP4PspZGtYdiu7xBmfARc7iSxOMEkkZ5o+yB+Tf/Bx&#10;PpF38Rf+Cn3w6+F58M/bptRvbOJdPvmFul9G9wiiETiMnaxMig/OV3HjkA/vP4BsDpPwhs7GK3WH&#10;y9GVVi3bgiiIYUEAZHboDj3r8Gv+C1eraj8Qf+C2/wAKfAN1DLYrb6/pX2XULe4eBvMkvUAdZEO5&#10;GUxqfMA3A44IUZ/epJX0b4YSPdSyK1vpLszSSkkYjPO7PP19Prihgfz/AP7KfhvXviF/wcdapd2M&#10;rRjR9Yu5ryNYXffHHAIyuOcYJ3DoMJn6/tZ/wUo1SDQf2JvG19c37WqLoMwe4WYpt/dnI3blPOOx&#10;z/Ovxh/4JZarH4y/4ODPHHiCwu7ea3Emo5kzGrja8CfJzydwwxHzHO4gfNj9fP8Agr1rcOif8E//&#10;AB/fXFzc28f9g3AkntZAhjHlN82dpwPfBx1xxQwPzZ/4NGfBVxNqXxU+IckWqFZ763t49RlkPkXS&#10;gMzLjdxKCys2RnDpzyK+i/8Ag6P8QT6b+wq2kyyRiG8vo0VZozh33qdu4Hg8AjI6gdCRXiX/AAaC&#10;eH7U/DP4neJWttsz+JoovO3D5kW2QgY25wCzc7sZOMDnPoX/AAddT36/soabb22utFG2oQ/aLP8A&#10;vjzRgnkcHnnk5AGMEkH2gPav+DbTQ59E/wCCXPgk3MEKm6lurgSQTRurq07EElOA2OGU/MCOeScf&#10;nH/wdHQzat+2f4H0S40i4vFnV42s7VTHJcKXiUIreW2W+9jhtu4fKc1+p3/BBTwxa+Gf+CX3wtit&#10;rGa1a68OrdSwzMxw0jtIWTdn5G3hh9a/LL/gvFr/AIi8V/8ABYL4ZeB7W9jsJ7PXLFbG7toVkmjk&#10;mvIgrMCyb1yo+UuMgMMjij7QH7t/B3T9O0T9nzR7K0uTLDB4djVJJJt25RF1LYX+Q5/EV+B37F7n&#10;X/8Ag4y1y6u7+HybfVL7yWj3XCRL5CBQHBxF8zdW4BJXGWFf0CQl9M+FRFzOd0OknfI2OyfU4+me&#10;OOuK/n+/4JbWWl+K/wDg4P8AFGoz3P2d459TntfJeO4id9kaEOSAMEMx2jlWwOSvKQH7lft0as+g&#10;/sieMtQS3V2j0OTbD9oEO5tv3QzcD8a/I3/g0KhW58W/GTVIrmNmM2mefD5O4oD9p2Mrb+M/vARt&#10;5wOeMD9WP+ClV8+m/sT+OPLuYoS2hSovnt8v3OhPofzAz1r8y/8Ag0F0HTP+EO+LXieVEa4/4SK0&#10;to2WNvkUQliA2zADFhxuz8nQdS/sgfS3/BzxrMmlf8E4NahiQt9ou4ImXaGwGmjGckHHt0PHBziu&#10;g/4NtY7E/wDBLfwTd2/he202aaS8NwtrGFW4K3MiibqcllCkn+9u4ryX/g688Z6Rof7EOneHNQ06&#10;6mk1fXoYrWSD7sUqsJN0n+ztRgOvzFfY17Z/wbp6RHpH/BKz4cpBbxRx3FpcTho5pHyzXMhcneow&#10;dxJwMgdiRyV0A/PP/g7U1eXV/jJ4E8JW1gwdfMZpfs/39ygJ8+Bk/eGAT74yK/af9j6wl0b9lnwT&#10;p11p7Wclv4XtBLbsVJjIhXIyoA/IV+GX/Bz1fWvi39vjwD8OvDemtcawZERbWW6WONjLLEsahiw8&#10;ve3BJKgbQeOTX71fCe3Ol/BLR7aSD7O0OgxK8fTYREMjv0x/nFN7AfgX4t07W/GP/BzlojWUis1l&#10;4qhmZ7SFkMcSW0hO7KnOc8k9m6jFfvh8d9Vj8OfAbxBqcrrEtvokh+bhVOzjuOAfcfUV+AP7OmnW&#10;HjX/AIOYri70/X2mWLxbeXG2NlkRDFakGBiWj3AAdQMhscHaTX7wftoeIY/Cn7K3jPWpSzfZ/D1w&#10;y8ZJIjJ5+uKHuB+J3/Bsdd6n4x/4KYfFvxnZanHFprabeTzWdjbP9kkkmvcJKGZiU437VJO4SNnh&#10;eP1F/wCC7niWbw3/AME1/iFfWt15Mv8AYtwFPH/PJ/4TgMPUZ6Z9K/OX/g0iji8SfGT42eNpbGAS&#10;TSWJWQRp/wAtJbhyq8bgAQp64GMfxEj7b/4OSPE2m+H/APgmr4otb6wW4kvSsNvGwGck9SeoAAJ4&#10;OTjHej7QHiH/AAaMxqf2PPGF6NQjYP43mjaGPcvlSiCIsCN+NxVozkAArtGCQSfP/wDg7w8UQt4I&#10;+H/g6WWaORtW89VVl2viKUfMCRwM9ex+uR75/wAGsej2Vr/wTottZSxhjubjX71JplswkkirMdu5&#10;ti7sZOOW4PB5Ir5Z/wCDubVE1Txl8L/BtvpLyXUtxMySRR7S52hfL3Z5JLDHDY55HOT7QH6tf8Et&#10;rSfT/wBgT4WW92iq6eB9NBSNQqJi2TATBIKD+Eg4K4x7/ip/wVZmHi//AIL/AHw80bSUmaSPxVo/&#10;+i6tj7G5+2AnymCE7HKlSSDhh2r90/2JNJj8OfskeAdFhtpLdLPwjYxLDNIzMmy3QYLMASRjBJHa&#10;vwy+PX/CUeOf+Dlzwjaf2vYwGHxZaGymmmjKtCkckkibgQWkPzqu/DZ2gAjaSRA/oF8QONN+GV5O&#10;8TKIdLkZl3Y24U8ZxX4F/wDBFjw2/j//AIL1/Ebxr4f8P3Uljps2syG7a4YrCzTrHg43Bt/zlSTt&#10;AXjPFfvZ8V7lNP8Ag/rU7TtGE0mT94jbSPkPOe317V+Df/BtJanxp/wVd+LXxAg1W4vLaPSNQH2i&#10;4iV/PEt+hjZnfDh/3YK4HI3bsYFCA/Xf/grx441X4c/8E/PiL4n0e0mkuLfw7cCPyZgjBjGQMEq3&#10;PPYE57V8Hf8ABoVo3iGL9nH4jeJNRsY0s7zxgq2l1tPmTFYE3hmzjAZuBgEFjnqK+tv+C/V3qFr/&#10;AMExviNFp+py2jS6LMryw3AjyuOVbnJB7/16V82/8GkWnWdv+xD4qu0uoWuJ/GkzzRqo3qPLRQSd&#10;oyPlPOT+GMUvsgYH/B3bq+oWP7MvgfTbdpkiuvEypMVYbHAjdtp49VB4I7euD9k/8ELfCdp4P/4J&#10;efCfTLIfu5PDUdyrggktKTI2SpI3bmOV/h6dq+B/+DwG4uh4F+GkCCNYW1eUt8py58p8AHcMY5yM&#10;Eng8Yr9Kv+CUfht/Cf8AwTw+EukTJBuTwPp26S1lkeOXNujB1MiI21s5AI4B6nrT+yB+K/8AwXq1&#10;LUfEP/Ba3wN4YOn28xt9R0hYVnwiv5l2pKHcGA5Gc4PLdDjn+hLSXg0z4bRkGNYYtMBDdVChOvQf&#10;yFfzy/8ABVqGPXP+DhfwjYWFvc3Xla9ohdbXeWAS4ZmKhSpGwKScHoufVa/oa8UX0WkfDS9v5y7L&#10;b6VIzFfmY4Q/r7/jQ+gH4F/8EnLyx17/AIOHfHXivQbWSPTvM1aP7VocjNZKzqp8uVtjD5vLkYDc&#10;o3xYBI4r9gP+CvuqDTf+CdHxTYmMK3hG8SXz2CoV8lsq2eMMPlweDnBx1r8ZP+CDOvWvjr/guN45&#10;8Z+GrK7ktbi21qRJNNjjSLyDdRqHlWR1ZctsY7dxB3DawbI/Xn/guHdWtp/wTF+LD3WqPZxt4VuU&#10;+0Qwh2QtGwyAWHr25Hbmj7QHwj/wZ9aDdWfwo+J3iFtAuoY7zxBbJBqDxsIblUiYFQdxG9SSDhRw&#10;eTzx3H/B3DrHlfsfeFdJmuIUjuPFEJCyRFndgkhG05GMbWJPPHY54wf+DQbTtPt/2aviFqlqs6zX&#10;HixUuhJIrIzLAm1k+UFPlO0oSwyAwI3FRX/4O9721X4AeALVriMTN4jwsTqMsvlSkke4x1HYnkZw&#10;auB9cf8ABvL4otfFH/BLP4bzWuv3GpLbafNbLcXWmrbOgjnePySqu27ZtKeZ1kADkDdgfl9/wdGa&#10;lJD/AMFF/hzbpO93FFp0craXrEY+wf8AHwmerAMrgENyOBwRmv1X/wCCDkclv/wS8+FTzXslw83h&#10;uOSSWWaVy24sf+Wigjg44yM/d4xX5H/8HPF9rZ/4KY+DYtbktZtPi0uA2kLTyuo/0n5yyxLvXgKv&#10;y7mO35RwBU/aA/oJ+DE4k+C2gz20dvHu0OA+XG26NP3Y4yMZA6cY6V/OdZ6rrep/8HJ9k2r6Pp9j&#10;cP8AEhbXZNuiWePySAQX3/vGQ4/2ugILA1/RX8CYRYfAnw3ZPbqnl+HbZdsZYKMQr03fMB9cn61/&#10;Opa2MOvf8HKVvbWXheK9WP4lLM1vqV09wBshEnnxnEZBUAMoOdhGfm20RA/of/aWvX0v9mXxdeQt&#10;ErR+GbkqzcKP3R59q/Az/g1Wb+2P+Cj3jzWYtOuIlfwjdSfLJ5ccQe9jIRl2HLeg3KAA3B4x++H7&#10;UUQu/wBmbxlBsZt3hm53Ro/zH90cgHuf51+CX/BqnLZ2/wDwUh8e2pu2eT/hDLxY2kjV3lUX0ILe&#10;Y8itnkE4Vi3fbg5OgH6x/wDBfXWW0T/gmD8SJ0vlt1n0eWFmfAzvjZQvPckgDnr64wfln/g0d8U6&#10;3qn7JXi7w1qN9dPa6V4odLGGaAokatGjsE9QHZznuzN3FfU3/BfXSr3Vf+CYHxJFjczRLHossspi&#10;t1kygRuCCy8HpkZIznBxivkD/g0Gttctv2bPiDPcWzLp9x4qVrWRorfDuIQrkOrGXICgFHUBRtZS&#10;d5AIgR/8Hfd2sP7PXw/s2uMeb4m+7tHJEUhxn06n3IHpx9Zf8G8yaqf+CWPw0Oo+KW1XGmSeVJIm&#10;14Y/Ok2RH52yEXEa/d+VBxnNfJ3/AAd56TcP8A/AOtwxQssHiIRM0lqjFAyP0ckMhyo7YwccZOfq&#10;7/g3YbUJP+CVXw3k1O7sZJPsdx/x4wxxgL577NwjGN+3G5jlmbLNgnFD2A/L3/g7Dv8A+0v2yfBe&#10;kX0BSG30RmlvI42aZFMyhgi7grDG046lgPmAJFfud+xDb6TZfsj/AA/ttC1Jb2xj8JWKWN1Gu0SQ&#10;iBAh4d+2P4j06mvwl/4OytBcftx+DtTnSG2hm8LeXJeRnc2RcHOVAByoOevPTjv+737Fn2dv2UvA&#10;RtPEbavCfCtiY9UkmZ2u1MC4lZiqklhyTgcnoKEB/O/+2Fp11p//AAcPWSpeWPmSfETS2h/tq6xG&#10;DvVQoPGHyPkUnDSFRnDYr+kbx7IzfBXU52Kuf7DlJ2sACfKOec/1r+dL9sPSobr/AIOLtLsLHwgL&#10;2GTxtpzTQ3eoSbJlHLzK8cZZDGo4AViGi75Ff0Z+OpltfhFqVw0Suo0WRtqyMu4eWf4tu4fXbn2z&#10;TA/nN/4N7odMvv8Agtfq02qXkktwseuG3bVFCzyv53IKj7snGSRwuCMfMCP26/4LItqP/Dtv4qSa&#10;XbxTTJ4Vutkc1v5kZ/dMASuR0zkH+EgNg4wfxf8A+DeK+trf/gs54ug0nVYUsprXV91r/aV0Wl/0&#10;tdsqMIgJdjnBWURja5bJKYb9rf8AgrlfX9j/AME7Pitc6bFcNNH4PvCq292YZP8AUt0YA8jr+H40&#10;wPyw/wCDPLT9Mbxd8XNWjtvLuWg0+BpfPB85MSsEKFOdpDEEMD87AjGDX1Z/wdST3H/DuW6S21GG&#10;E/25aBllYKzr5ybgD7jAx3JGOlfL/wDwZ2arZvrHxi0wQXBudumyzStdSFGQmUKdh+RWzvBcfMwK&#10;g4Cgn6g/4Oo9BttY/wCCcVxcfb7iO6tdds5IbeGYhZ1WZSwZOjALlueQVBAoAP8Ag1RvLuX/AIJr&#10;x2k1xHJHD4q1AW7R3gkwrOGK7BGhiIYkEM0hJ+YNtYKPj3/g700/RT8afhhr8eo2b3SWdxBNaLcD&#10;z9hKMTtA3bcjBbkAsvrX15/wak2CWf8AwTb+15kWS78WX8jb8hZAHCblO9gQAoXomCuMdz8g/wDB&#10;3rq9zD8bPhjamS1VY7C5kiZd32gEMoO04wqjIzg5ztPGKn7QH7UfsVX+lah+yR4Au9N8xrZ/CNiV&#10;89dsijyF+V12rtYdCuBgjHavw31u304f8HR+g2n9m26pJ4iU3Uk0wc7ltJWEgZUG112oo4GAgBY8&#10;k/t/+wx4mfxd+xr8N/EzTGV7zwTp0zSPbGAuTbIcmMu/lk9Su9tp43HGa/Dr4o3c5/4OjPDaWt2t&#10;vMvii1RphubP+iyOAAxXYShVTgkcs3ViAID9wP27tWtdD/ZG8bajd3Kxxx+HpzO5cA7NnzYJGCcf&#10;TtX5kf8ABoP/AGve/Bb4maxe6islvceMdyxxsVAmNvGzjbt24I2sAMYxn0FfpJ/wUP1BbD9inx5e&#10;zXbW+3w1OwnX/lk3lnD/AEB79uvrX5wf8GgdpGf2dPiPqgtY42k8XKm6KPllECEAtuLHaTwuBjdn&#10;J3cAHGf8HdOq3V5e/CzwqlvqE8c2uSPttbiPaH8vaF2kZDsGO09BtbOciv1j/ZU0268O/sY+FdGV&#10;76WS18HwRR/2pJtnOIBtDtsGGAwCSvboelfkH/wdeazpF38cfhL4Vvda1KEy6p5sgt4lwkWVVnUl&#10;h867htBwCWPIxX7EeAEt9O/ZUsI47phHH4YQLNHbKcfuuWC7sHucZ/GjYD8dP+CT9wfFn/Beb4we&#10;I9Rlt47i3jdI4Vj87fnaobeGXbhRsbIJBIHHQfY3/BzDNHb/APBOrXwbjy/kTHyqWPzhQOR6kA4w&#10;RnPOMV8Mf8EM5vDWvf8ABZz40avpekyHF1eBJfscccan7WyytsJY7ncbwQfm+YnrX2T/AMHOsksP&#10;7A+pTLdW8cn7tGaS1UkhpVDKGJ+XcM4HqOCCKANP/g2m1Wa+/wCCdPhmFXSRYftESzR6cYycTN8p&#10;bzGDlWJUkBfcZJr81/8Ag5evNST9ubw3cT2891ZwSMVt51Cxb/MjPl4XkZAyM/MQxOcYx+lH/BtO&#10;0I/4Jy+FxDaWsU6tc+b5Nuo3nziFdsY5I2gnkkrlscAfmB/wcpWuu6N+33o+rXGlC2Xy91rcFQVf&#10;ZJGwXbkZ2559d3OKPtAeh/ty6pLaf8E37eys9OhtUm0uRWkit2VW/dqMqCGYKwXGWOCTj0r9mv8A&#10;gk1oFn4e/wCCdvwl0zT5ppIl8EaeVWdjvjzCp2HKg/KTjkZ9etfi/wDt1NpEv/BNaxtm8M/vo9NY&#10;rcWsMS7MbefmKnaBnpnrgfNmv2o/4JZXUFz/AME/fhTLa317cRt4J090uNSjVZ5gbdDvkAdxubO4&#10;/Mck1QH4h/8ABwAFh/4LI+B9bt9Ws7VzcaV++muwyQOl5ks/yNsB3LjIIHXB5r+iLwpcC6+GllcW&#10;FzFIr6UjQzRyZQjy+Du7j3r+ej/gu7Fc+Ov+C3XgXwvo0mk3lzHJpEUdlqEaSRSMbzOyZGwGG3sx&#10;+ZVwOcCv6FdKjuIvh/DaGKNJF01V2lRtB2exxj6GpYH8837Mek+J2/4Obr2PU5rWS8j8TXkkka6k&#10;WUxfYsACQRjnYQ4Tbg8Juyd1fvN+2hd3um/sseNL6xceZD4fuGQM+0EhDgE4OAen41+Cn7DHgXH/&#10;AAcm6lb61e2Mktr4i1K8t/Lw+/NscbGLfI6AknrkIygfMDX7yftuNB/wyj42N1ZS3CL4duC0VsoL&#10;nCH7uSAD6HPBoA/Hb/g0D0e9f4pfGbXfsF1HB/oEQlyVjds3DFcbfvLx3BAfpzkfZf8Awc3atoen&#10;f8E3fEEOqTwpPNJEtl50xXMhkVcAfxMQTgHp17V8g/8ABn19pn8WfGq+Ej+S1xpoaOTbuBxcYJ+Y&#10;twDg4GPfpj63/wCDn2SMf8E0fEBeCFsXNqF88qOTcxD5cnJYDJAHPGegNUBS/wCDWbWY9Q/4JpaX&#10;YjWRcNZa5fxSQA8QsZy+3GwYOGXIyfXPSvmr/g8CvpB4X+Guni4h2Nq0jSxib52xE2AVI7c85HXv&#10;2+mf+DXLQ7vRv+CZmjXs13LJHfazfTQwzQIhgHmlSoKsSyk5cFgp+bGO9fIP/B3vHaSeLvhrCun3&#10;AuppJR9oa4TygAp4C5yGJOSTxxnPNAH64f8ABNmxk0v9hz4b2cpj3R+EbFf3M29DiBOVYKvB6jjp&#10;X4h/8FGHudd/4OLPA9vd6XfagkOr6WtutrffOirNKxkTahKCNtxIOc+WTnBr9wv+CeFjq2kfsUfD&#10;vT9aRo7qHwjZLNH53mbGFumVDZO4A5wc89a/C39uTSrzxB/wcb+GdP0S/ktbj/hKNLkEl8gniaRS&#10;xwE3IMMqAHnAbOelAH9EWqST23w1mmWN5JF01m25G5iE9eBmv59v+CLttrXib/gv78Q9cvr24DWL&#10;a5HMs0KiRkFzHErMhK4UBRk4yMjPJr9+fGc0lr8Gb9/Llby9HYhY+GwI+g56j/Oa/Bf/AIN5te06&#10;4/4LDfFxNW8DW99f3E+qzQ6pcMol09hfMHVYyG+R9wXIb5Cqfe3ZE2A/W7/gtPqEOmf8E2PircXE&#10;ayw/8IbqHnRZwZU+yuSoPqegPqa+C/8Agz4stIT4FfEm5hllW8k8Tx/aIWu1ZXAgUK4j25XGSMkn&#10;JGeOBX2r/wAF4dauNG/4JjfFB0RXaTwvdp/rChBMLDcODnBwdp69O9fGv/BoQ+vt+zj4887xGLnT&#10;18UYt7KTcWtX8pSygbseWfkYMAPmaQeppgRf8Hfuty2/7PfgPRBHKFuvEyu0i8qdsUvyH8wc568d&#10;819s/wDBDXR10j/gm38NV3SNJL4btpHdtzZ3IGXDMc/db7v8JyuWxmvgn/g8B1iZfhz8O9KVrpY5&#10;NaZmwuYnPlSbTnd94fMOh479RX6A/wDBFHRU0P8A4JwfDOJfDFlpLS+G4JZLaxtYo13OgZnHl8EO&#10;T5gPUhwSBnAQH5Df8HIfiLR9X/4Kv/DfTbozXEdilibqO1slWYRNfL8ikuwkPysVBC43YOc5r9+/&#10;hkyp8D9NeRj/AMgSPc0jDn92OSRxX8/3/BeHV9T1r/gtb8OtFufFotkh1TSfJn0+3khktQ16o80u&#10;PvthcbhyAmOwJ/oG8Po9h8IoYGWTMOj4ZZJizjCcjc3P4mhdAP52P2IZtKuv+Dk2+TQ9ci+y/wDC&#10;Y6oiyNdKTJsgbdGreXjIKtlQBwrLnuf6Av2yfEVn4W/Zd8Za1qOowW6R+HrjdNcXAjQfuj1ZgR+Y&#10;PuK/AH/gm/bap4m/4OLNc1DT9FuZI7TxVrEk3mSeZJFGv7sTEll5OVBJzjzOQTX7qf8ABS28hsP2&#10;FviTc3l60MaeEbwySRxCQhfIbJCkgMcdATzVXA/Hr/g0s027vv2ofip4vttL1CCzuLOKOORZs2pz&#10;LI3l7hHiSRQ6Hgr8rZxytfpH/wAHBUviOL/gmf8AEBdE8Mf2pG2lsLy3+1GEiDP7xshH5VNzgY+Y&#10;pjK8mvzj/wCDP7w5cz/FX4p+KINZuQsNlY289n9mXyWyZWV95fdnhgRs6YOTnj7q/wCDl7xDaaH/&#10;AMEy/FSXSzM109vCixKm7LTIMkucYBK7gMkgnGTgUAc7/wAGr1vDB/wTXsp7ZiyyeItQd/mf7/m8&#10;8N06AEjglegxk/GP/B2VrVnqX7U3wk8L3rtHbqLp7iUwlkKtLbKeBguV+bgMpw2O4K/an/BrRcwS&#10;/wDBL7R1iMWV8Raor7bdUIb7QTgkHL565OO/oK+If+DnPxFcD/god8IdJli0uSGG6jlMd9brt3fa&#10;Lb/WPtYiMg4IAIwoODwBP2gP3H/Zw0+bRP2ePDdheTC4mi0KATSCEJ5r+WMttDHG484z3r+ei/0z&#10;Qvij/wAHIUdlrOg39xaw+Lo5PJsYRHIpitldZHSQvmIcFsY/dgvgYNf0RfCi0stO+COk2Vpp0Nnb&#10;waLEkVrbxBFhURgbAFAA2428DHHFfzv/AAdj0XXP+DkWZGt1t4x4wmI+zSvGssotxzmNCdrnqCMH&#10;OWIycUB/QL+1Zsh/Zo8SRRRwsv8AZEitBMu5ZVIwU5Zc5HT5hn1HWvwm/wCDWq2nuv2/fiJrD+TN&#10;5ensJLzzkRgzXLnAATlXwchSo4B7AV+6H7ZOo2+j/sv+Kr69u5reOHR5DJNHcGKSMAcsGAJBHsD+&#10;NfiP/wAGnxnl/a4+KF5JZ3YL2cG5l+Zf9bMSsnzAbhnIbBxz1yCJewH2l/wdS67d2f8AwT1n0mxL&#10;NDeatZrcQxzBcqLiMhhwc7XC5HHy55GBVr/g1jE0H/BOGxVbe8jh/t6/KpczblDGTJ2Dy1IRh8/J&#10;blmAOMCsn/g6x1Gxg/YETTriaRDdeILOOJ42H3/ODjPIBU7dpORjg4PArof+DXa1uk/4Jt6Xcya7&#10;cXkcus3pi+0W4VolEu3ys+YxIUqQDhfl2jaAASR2A+BP+DqLVbq3/b1+HNzCNs1tp7PCJLjeuftE&#10;RDbdo2gkc5Jz7AAn9yv2btXvb79lDw/qF2lwkzeF4WdZrVomRjCMjYxZkwSeCWIGOor8Jv8Ag5tu&#10;Lu8/4KY+ArKO9tbuNbKBEtUsImdHa6UMGDNiRWG3arbRndzksR+7Pwyju9O/ZP0+OC3hEy+FVCp9&#10;lRU4h4GxSQRx0HB9aGB+Gf8AwTd8ZW8n/Bw540k1HxDdK97rWox29tHZ/wCjz7BjOfNG1k6IwDBy&#10;zY25AP3Z/wAHSSTn/gnTf3J2Mo1S0RnkhyFzcxHJO75chcDg/Nivzr/4Izxarr//AAXY8UXMn2VW&#10;j1bWpbpPtIDRuJyAqHygWVM4KDaDtHzNgE/od/wdOa5b6X/wT3m0+6sJJvtGrWwjaK68vynE8RVj&#10;wcgNtO3PPT3B9oDc/wCDXjXtL1f/AIJj6NaafYRQmz1i+iuQkAj3yecctjJzkYy3G45OBzX5u/8A&#10;BeJLq2/4LU+D7rSNNt7a9e+0qVbi4vBGl1KL0qpdvLOxQEWMvtIG08fKSf0s/wCDYq8hvP8AgmH4&#10;eePUpJlj1K9jfNxI4icTnMY3gY4w20ZUFjtJB4/Mn/gsroKW/wDwXY8LmDQ7i5bUNe0U/Z9Yunli&#10;lZbvbtQkjYpBBKqSobk8lhQtwP6C/GN7cWH7Nl9f3FrdW8kXhlmaO3cmWA+Sfunb1Xs2P4cngGv5&#10;5/8Ag27sdX8Tf8FbNQ1+60HVbqOOz1a4uLiS4J8h3lz+/UKu9iwBLfKFZORyFr+hH4hx/Zf2X9Qj&#10;idlWPw22xvJCn/V4GRvwO2fm9/Yfzv8A/BtJY6Ve/wDBVqb7d5jSw6LqZt1axRlk/eLncWk3I2Qp&#10;GNw4bJ7l3A/WL/g5ju1s/wDgl34rie0kk864tVDJHvK/v4+eowPU44xnkcHwD/gz/WYfsufEKRgu&#10;1vGZCNt+Yf6NDuGd33fukZUHO7rXsf8AwdFX4s/+CZ+sILeRmk1W1UzLaxuqA3MQ5LEMm77oK5PY&#10;jGa8l/4NB7bSv+GTPHl3DoMkF23jMrcXrxoFulWCLG0hdx2bscnqegAzS+yB5L/weEa3eDV/hToX&#10;9tab9nJvJVsQcXW4LtMnXHlgNgnGQzLzzz+jH/BCU6KP+CX/AMLm0a102CP+xVEsemvuUTBvn3EO&#10;3z7skrn5SduBivzl/wCDwPWYZde+F/hu0WJpt1zNJt4kXCgAY2fPnd97eNvTB3Aj9Ev+CB97cXv/&#10;AAS0+F/2rW7vUDDoYjWS9hZWCqxCou5F+RR8q4zhQOT1qugH4x/8HDfiLTdQ/wCCyFra2MmgwHS0&#10;0iGaaa4Hlo/nl/8ASSFPloAQ2DkgFm5BAH9G3wyWE/BrR0tLO2s1XQ49kGnyb4YP3Y4Q4GVHODX8&#10;4P8AwXt1u+8Uf8FtItOXwteedb3Wi2sK3F0zG8Xz8gxglNi7iVC56r1xX9ImhNcWfwht0gjkWWPR&#10;R5cd3OWbIj43MxGT9f8A69TID+Yf9lS9eL/g4PsrqLWls5JPjbqa/aLVnIZmmnUx58vOXyYyNoXc&#10;+Mhea/o8/b81e48O/sXfETXLbXtW01rTwjeyLqGipuubfELfPHkEBh2J4zjPHFfzd/8ABPaPWPFP&#10;/BeXTrq4u9KjvG+LusTzNqH+rYie4LrHvcHfjIQZJzjg9K/ot/4Kb391Z/sAfFS4sr++tJl8FXu2&#10;50uJXuYv3Z+aIPIilx1GWAz37UAfiB/waa2V9N+354qvJ7fV8p4RmWeaGJvs4YzLlZwB8rE/dJIw&#10;QRglhj9PP+DmH/hIR/wSm8ZroevX9jGb6w+3CxszKZ4RcoTG2HUqhx8zYYAZyMZI/Ln/AINNI93/&#10;AAUA8QP5MrbPBcx80lDCP3qjbgncJD1VgCAokBxuU1+nH/Bzpfrb/wDBKXxZFJd2UP2jWNNjX7ZC&#10;W3N9qRgq/KcOdp2njnHNPqB4H/waC+Fryy/Zq+Ivi57++ktrzxetokVxDtjjMUCOwjO85BMuSMDn&#10;PXAqj/weCWOkf8KL+F+qXt/J5q+Jp1t7Ndm5/wBy2W+Y7toBILBTg7Qfvca//BoPpTW/7InxA1gt&#10;DtuPHDIvl5DfLbQ5DDaM4yCG3HIOONvPBf8AB4he2r+FPhDpMYuWuP7VvpdscbeUF8pR8x24Lnjb&#10;zkBX9sMD7L/4Nu7jSpv+CTfw9l07Sfssm++W62sjebKLqUeZuUDrxweVI2nJUk/lx/wdoXPm/t6+&#10;FTbz6b+78Fx7fLvRJPu89+JI/LHlqMZG5m3bn6Y5/UD/AINt7mGb/gk/4Djj1q6vmhur6OQ3kJRr&#10;dhcOfJAOcooxtI6qR0JIH5f/APB1nLqNv/wUX8IzafqfmXEfhO3a1tRbDdE4uWK5PmEuC3QkL3Hv&#10;U/aA/cL/AIJraY2k/sEfCbTjc29xt8B6ZtmtWLRSA2y/MmUjOwjkZUEA4IFfz0ftLaBcH/g4dl0v&#10;xN4aaT7Z8ZdPxax3Mr74WkiCybiqs2ByUxj5THuI+av6Of2ONc1rxF+yd4A13xTG6ahceEbGTUFm&#10;ZSfNMCluUd1PPcMR/Ov5uPjDrei+KP8Ag4Wm1PXdUuobU/G6zjlmjjjVhsnjUfccgR5ABJbdsOWA&#10;bKAiB/TvrkSW/wAObq3FizKmlsDbr8rcR/dG88HjA3Hjua/mM/4IvNFqv/Bbrw/feH9D05oE8U6u&#10;8Vv8zrFH+++eHMoJcdQWZhjPB+XH9MvxFiSX4MatBb2iXS/2DMFhnYssn7o4z8pLf985PoDX8zP/&#10;AAQwutM0j/gs14YivtCiug2s6tBHIty8gtpAspMu5YTvXgp0TIkHIwQSIH9An/BXLV9F0T/gm78Y&#10;LnxBEs1q3ga/jkh3L+83Qsm0buCSTgDucDvX4/8A/BoTpent+1P8R7+SzjaePwlD5M8k0ZZB54AA&#10;TG5CQzfNnDDgfdNfr1/wWBEZ/wCCaPxkNw0ix/8ACC3xlkjkKsq+U2W4I6DLdRwpxX5Lf8Gf9peN&#10;+0B8UL0rP9n/AOEdswoWSQRlllYHGG2ucOucglcqRjNH2QPqv/g7Tkig/YD8PyG9ljkk8c2sUcUc&#10;ihZSUkbBGxixATcAGQcZOcAVX/4NKbSQfsHeINRN3uVvG14nkxyFlB8uHqNoCt3wC2QVPB4q/wD8&#10;HYTaZH+wRoc2o6GLr/itLNfOGwPAhOWZGZvlYhdnCNw5yMZNX/8Ag1Q0I6P/AME5pry40CG3e+8V&#10;3k6XkM0D/ak+VQx8tiwI2lCrhTlemMEn2QPln/g8RvFT4ifBuCJpA0djqrhvLYKpza9DnGTgflwe&#10;Dn9I/wDgg1FAn/BKT4QyW2tTagr+HtxnnTEisZXzE3zH7hyi/wCyi5yck/mZ/wAHhM9u/wAYvhHb&#10;p5yyLoupNuOPLZS8HA/2hjp23e+B+oH/AAQ+1PVtR/4JafB2bWZ45rgeE4V86MnDICQvGxduFwpX&#10;GAR3pdAPw6/4OO5Lax/4LEapLeaTBIkem6LI9vJCsSzJ1IfLnIYfxEjjsBX9IPweGlp8BPDosLMQ&#10;2o8N25jhaMfIPJXggZ5BHvX84f8AwcQwSaj/AMFnr2zuVl1QSWuhxrYx3c29lJAECnbmMnPG3Iyd&#10;w5OK/pD+F6wR/BjQobTzWRNAt/LW6mdmwIR8rM3zZ7HPemwP5if2WbrRta/4LvWM+uWM1rZR/Ga+&#10;c/Z4E/cMtw6jzD5PCFgEYhVwXyCMZP8ATL+0jqT6d+zn4vv4bOSaSPwxdssKyFWLeS2BkDjnHPb6&#10;Cv5rf2VrrTrf/gvxph0wjSRD8XL5ILWPRl2+Zl0lhdHnDRAqHwxZtr42r1x/R5+1/b295+yh47tr&#10;+xa7jk8I3oktvLQtNmBvkw7BcknGCcZPpQwP5/8A/g1uj1S4/wCCnV9q+m+HXez/AOERvjNLJdM7&#10;WaPNGVJPHm5K7SxHXDcYwf16/wCDhmz0jU/+CUfxOs9YmKq1jA9vtUFmmS4jeNRll6uFz1wMnBxg&#10;/kB/wat/Ybf/AIKV3DTRRvv8E3iwyMELJmaH15UnGPl+h4Oa/WX/AIOTrP7T/wAEnPH7bVby59Ob&#10;LH7o+3QZx8jckcZ469RnND+ID4//AODPDT7m38M/GSWZIdo1TTl/1YLj905yGDfMpyO3HByd2B0X&#10;/B4PAifs/wDwputiAHxbcJIeAzj7KxUZKngEE4BHU9e2X/wZ3Xlwfhf8YNNk8ny08RWMijzn81WM&#10;BDblK7dp2jBDE5DAgcE3v+DwqzvJfgT8KbmHSbqaGPxVctcXi3z+TB/o5CqYfulnLH5+o2Y6Gj7Q&#10;H0V/wbG2eoWP/BLfwytzpdnbxyapfSQyWN4kvnq07tvcKP3b5JBUksCDkjO0fnH/AMHbes6xqH7b&#10;/g3Qb29jWx0/wGZbGNrVlzJJcFZAJNuGbCJxnCheuWAP6Of8Gx8t1J/wS48Mw3WhLYhNUvvJxcM/&#10;nIbl2EmG+7nPbvnpgV+c3/B2nreqXH7cXhDR4vJSHT/AKy79oDjzLpgSGL/MfkXACgqM8kZwfaA/&#10;an/gmE+pv+wB8KP7V19dUmHgfTw19G3yzj7Om1/uLglcE8DBzX8+v7bV7eXP/BxNq009xqcjL8Yt&#10;JRZLGFo7lVAtQSg5ORzjOQQM9OK/oS/4Jv6jdal+wr8MdUu7Z4prjwXYPJHLCEYMYEJ+XzHC5PRd&#10;3AIHtX87n7f81rB/wXw1y7k8U2disPxa0txqtlpMHlwPugYOYywWTDH5jIwzyDwBRED+nHxs16nw&#10;o1KWwVRP/YMhVWQ/e8onGCR79SOevrX80v8AwQK8YW3gn/gsXpNrr1+j3Gpy6xYXElxppczS7jKS&#10;P3w8pj5ZO47gANu0ltw/pY8RzWj/AAovpppYPK/4R997SLmPb5R6jByvXtyB71/Mr/wRW8ZR6Z/w&#10;Wk0O+s9Z0NbPUvE2rRJdW+m+VbujtKUFqPK3W6sSNqhU+U7DtBOCIH9Cn/BUU6B/w7y+MT+KrSSX&#10;T1+H+pNdLFcJCwAgbkSOCsZzjDFSAcEjrj8Z/wDg0SttKf8Aa08fXFxaI10vhBBDLJOgKr5wyFTB&#10;Zie7ZAXgclhj9iP+Cs32s/8ABNz4yPp/iFtJk/4V/qP/ABMY5JFaAeQ3zL5fzE9gMgEkZIBNfjz/&#10;AMGkSajZ/tc+PrO68Qy26yeD4JP7JbzV+0ATYWfP3cIG2gEZPmdsYJ9kD7y/4OkdGvNW/wCCZN9c&#10;2ukfaobPxNYz3kpvPK+zIGYBwNjbyWKrt+XhjzjNeb/8GkMaR/sb+MNmnwqJPGEh+1R3zO0hEaDa&#10;0XlqI8DHzbmLAjpjFejf8HR2qeJLD/gmXeQeHtTjthP4p05LwsxVpIjJ9xCGGGLbc8HK7lxzkeb/&#10;APBpLc63L+yL43W9ubeS1/4TOR4HG7zi5iQOZMsQckDDDqOD90En2QOD/wCDwtLxPhp8IZUSbyP7&#10;evgxG4Iz+QMZ5wSBuxjpk5yGGPtb/ggJHdj/AIJW/C432qSXrNpLiG5mYsxjErqicngIAECgDbsx&#10;yQSfiP8A4PELqVfh98HbGO3+WXWtQkkm8uHGVhTau4nzAfnbAUFTzuIKpn7U/wCDfCz0yw/4JSfD&#10;FbK2gj86xnlm+z28caszTvljsJ3EjqxO4nJYA5FH2QPx4/4ON7mWb/gr3NYSeBIb5l03RvJt7hTu&#10;vVLP+6UCb542ORkhW3ZHAwT/AEafDNol+Eei7IFtY/7Eg2xu2REvlDjOTnAx1Jz/AD/nO/4OWYfD&#10;cf8AwVoi+1eG7yQS6FpZ1Jbe4CveL5rjanycPtG3cd2cqP4ef6KPg7uT4K+HRPDJE3/CP2++Oabz&#10;WT9yOCwVckd2wM+nqMD+Zf8AZa1OKy/4L5Ws0HiXRI1k+NGpRrdsiC1uPMuJlaNSW+VmBKrhuXIU&#10;fewf6S/2wnvIv2VfHj6U6rOng+++zSKyphhbPjG5HUfQqwwfz/mu/Z9e+H/Bfm2bQb/ULhv+F5Xy&#10;JcCKVZjF9rmV8Bhv2CPcPmAbYuSAeK/pO/bLgubz9kv4i2ttMqyyeDdQRXkt/OUE27jJTem/r93c&#10;ufUUPoB+B3/BqbBc/wDDxHWmtZz5a+C7hZDHKqo375OCDGWboSMMgwOcnAH6f/8ABy3DqDf8EsfF&#10;hs9fh04Lqlj58krODLGZlDRDarY3j5emDkDIBJH5c/8ABql4ku7T/gorqWjDU5j9v8G3IaFot3mq&#10;jIeX8wbSML8u18gZ+XaCf1F/4OXpr2P/AIJZeKFsLnTI5JNXsEYalEjF4zKN4i3nCybckHBIxxg4&#10;ZR/EB8+f8GiVvbQfs8/EKQXFi0sniNC32eR/PChAMSoVCqB1RgSWDsCBtrmf+DwjRXm8F/B3XPP1&#10;BY4dU1KN4ooy1qd0UOGk+bhwQAny9HkyegOr/wAGhHiXUrr4OfE7w6+sWn2W31+GdLCOFFlSR41D&#10;SEhs4IVB90LwADkEDI/4PCpZH8E/B+IGIL/auoFsrHuP7pMc53qODwAQ2eSCFyfaA+1/+DfSWOb/&#10;AIJWfDOSLV7i/wAWEq/aLiMqR++ceUMs3Cf6sdOFHHYfkh/wct/ax/wVo0W0i0+OWSTw7pJhhWHY&#10;0266mG0/vfmDf3js67exNfqx/wAG5ti+m/8ABLDwBC1nawmRbibbbeWS4edyHcpn5j15OfXByK/J&#10;7/g591GHU/8AgqXpulX8WYbbwnpwka35YxtPLngxj5hhucuCMDghgT7QH9E/wtKv8LtDEa+Tu0mH&#10;av3tnyD35xX83fwug8ER/wDBxReJ4r1ZtSt2+L19Fbmxkg2CcFtifJhdiH5Ao+fKBGy2S39HHwSW&#10;O3+CfhmNZyyx+H7YeYx3ZHlDkkAZPXsM/jmv5tPhre37/wDBw1cbPF+sWMk3xevBJfTNKlx/EfL+&#10;6W8vICAEDMeASM8EQP6Kf2ybOPVP2SPiFZtLJGsng3UFzHIqsM27jALKyj0yVIGeQa/DH/g0kvLG&#10;P9trxxaSPtabwSrwh8HJW4XIzjOcNnjHAbj0/db9rfRrrxH+yz490LTtbuNPlvPB+oRR31rGZJot&#10;0DjcqhkLNg8DcuT3HUfg7/wap6+mkf8ABRDxbolx4imk/tLwbcbTNuH21kuUO/BPLgFm5yQC/cHJ&#10;HZgfoN/wdMaLq2p/8Ezbq5s9qwWvirTpLx3m2jb52AD8pySxUAZXJ7nGKx/+DUm/Nz/wTwvtOkiR&#10;HtfGl8DtxuJOw5b5R83OOSeAtdN/wdCR3V5/wS71ixso98svibSsRhTlwLlWwDuHPGcYbOMAZ5HD&#10;/wDBp82pQfsIeJNMvPOUWvj67QRyXDOgPlQk7RkqvJOdvU89TyfZA+S/+DpjSJ/Dv/BQr4T+NF0+&#10;6uhcaLBtj+3fLMYL0HylXy8Rt8+N2WyCOBtG790PhXfSaj8D9Eu59Pe2ebQI2e2VtzRnyx8o4GSP&#10;pX4o/wDB2XZ61aftMfBXXUnuFg/s+78o+YfLRkuLUlgA2QclcnAzxzxx+z37ONzZ6j+zp4RmsJpG&#10;gm8M2pjkmuHmYqYQQS8mHc47thjznrSlsgP59v8Agnzcv4Z/4ON9Yt5tLltXu/iN4kEcLL9/e88g&#10;Zi6grvHzdBywA4r9sf8AgsJo82vf8E1PjBZwXkkDL4Hv5PNjzwqwMTnAPGMg8YwSPcfij8EGi+Gf&#10;/ByneWS6zrEnn/EzUIZmuJ/3shnjdgmUkfMXzLsUkYUKrBdpA/dH/gpXp99qn7AnxZ03Sbbzrm68&#10;A6nDBGzLgs9q6jO5lHfuR9aqXQD8yv8Agz+1SebwP8W9IkvIfLh1axkjt1XEnMbZLHHI4G3nOd3b&#10;Fdz/AMHbuhX19+yX4H1WLVIYobXxnGPsu6RpJ3NvPwFAKgBcsWYjGzA+9XlX/BoHrFr/AGn8Y/D9&#10;uNQ2htNnDSOfIIYTDAXdgSDbyQMkYzjaK94/4Ow/DS6n+wLoviTzYUbTfHNkQ0igtJvSddincCG+&#10;bd0PCt0zS+0B7N/wbr602r/8EsPAIa9hmNqLiHdC4ITbM3ykYG1hxnOeee+K/KT/AIOYvCmreG/+&#10;CoukeLX06Z7XUND04wTNPKS3lzsPKBxtRRwQq5ILsSTlQP0v/wCDZDXYdW/4JiaHZpA0Zs9bvouu&#10;5WPmk7vvHHU+mOgGMV+cn/B1dpGn6R+354V1eG4kW4u/CcckxjVAVVJ2CnjksPm5b+Q5F8QH76/B&#10;S+uNY+A2gXkq4efQoyQy4z8g7cY+nav5u/2aLuX4Uf8ABwtNDYhrry/jLrEDRiXaf3ss+VOGOWUt&#10;jGT8yjPpX9EH7EN/ban+x58Pr+1t2WKbwjZuqvCEO0wqR8oY44PTOe1fzq/GTRr7wT/wcIX9lPo5&#10;ib/hdUM0NvcXP3lkkR1YOYjwdwYLt/2M/wAVEQP6Uf2gLCPXfgV4o0xr1oVutBuY/OTGRuiYcZ4r&#10;8Av+DYe9t/CX/BSXxR4U0y4Z7STQ7i1ikmjCmREuBt3D+Ekfrhe9f0IeLY31H4a30EMzbptKkVZI&#10;V3HJjPQZH8x9R1r+c/8A4Io6k/g3/gt7f+G9Kh1QQ3Gva3YyK185dlWaQ/6QQ7edyoJySCwDckA0&#10;ugH7A/8ABfvw1f8Aib/glv8AEqGwvbqBrfTVuGazYB2CMHKHKn5GxtYcblYjIzmvjn/g0N1q6n+D&#10;XxO0JrmPy7fxFDJHEu3cC8C5J7/wcdMc9edv3z/wWN8Oy+KP+CbfxW0q3077U7+ErplRkiYLiNjv&#10;PmkKAOpbO4AZHIFfmz/waKeOFa/+KXgZ5W62NzGrMvQK6dA2cj5eSoyMDLYwr+yB2n/B3Z4R0u6+&#10;Bvw38Z3GptHc2fiSSC3twm7zPMgfOf7oATr6gjvx9S/8G7d5aXX/AAS38B/Y47jbHFOJGnA3M4mf&#10;d0Ayu4Haf7oA5xmvHv8Ag64KJ+wNpLp5YZ/GlkjOY03bdshxkqW2/KDgEcqM9MHQ/wCDWDxuviL/&#10;AIJ73Xh8380x0XxVdQfvnU+VkK4QDsvOQO/XuaPsgfnn/wAHS2h6bof/AAUl03xBBc2rz3ngyze4&#10;tVjIkUJNMFZzuOQ3OMBeB37fu5/wT68XQ+Of2JPhr4jErMtx4Nst3mxsjZEKgggkkenU/wBK/IH/&#10;AIO6vtEfxd+FsyW1usDadeEuICZHcGL+PHQDGVz1wRnnH6bf8EV/ijF8W/8AgnD8OfE63NxI0eir&#10;bStdKVkRk42k7V3HGPmUYYcik9gPxB/bV1a7+Ef/AAcG3Xiq50X+yoLb4naZdQuIQqyxuIQ05BXB&#10;BYvkgcgcEn5j/R78QZZdS+CuqPEoZrjQpBtZjg5i5547Zr+c7/gvN9h8Cf8ABZ+41+fVWghEujX1&#10;xceVnytr8kfP2CnuvPYV/Rb4D1Gw8U/A/T9RgCzW93oKsNmArqY+gxnAPPr+NNgfzbf8EJPFus+C&#10;v+CvmiafqmsNZtqGpajaalDcfM077mOwnd97cN3fOD1r96v+Cu/hiDxb/wAE4/i5pM1gtz/xQ+oS&#10;CJmxkpbOwOdrYIxkHHUDkda/Bn9iG9TwR/wX9SB75bCOP4t6zbM8luS4Hm3GEjJTMZ4A/h+TcpOC&#10;c/0Hf8FBNKn8Q/sT/EnT7KaNZJPBWo+TJK+1CfssmN2SODxkZ5FHUD8r/wDg0T1eCO2+KWiLo8Kz&#10;NeWry3ythpF8s7Y2GOincQc5+Zhg8Ebf/B27qVxb+Hfg3EZbiOH/AISS9ZtgGziOE4PzcnoQMYyD&#10;7Vw3/BpP4nuJPiR8UPDr6ksgktbSeTzI8zScMoYvv4VcEbQCTuzkbMV3X/B2TrU9tpPwe0SyktYZ&#10;LrX7lmkMbGTCiAhchCNoYqSM5+UYB5o+0B+ovwp1h739kfSdatny03hNJVZISS2Yc5Cg9ec7cjni&#10;vzU/4NjrzTb74h/H25m1W9vr6XxxcSXFxJp7xRSK0rncSXK7mOWK4DLv5LZGP0k8GJeWf7H1mda1&#10;NYZU8J7ri6WPIiPlZZgCBkDkjIHHUV+Yf/BrXb29j4/+OlqrRyXC+JB5txHHtU/M3QYG0ht2ACeM&#10;9gCT7IHrvxeuDef8HF3ge1j37YPg/eCRhLlRm9OP4PlOe2TnK9O/0X8WLq0h/wCCl3gSENIssngP&#10;VtrfdUL9otflzzkjdnGBgkda+bPj7Pa2/wDwcW/DSRb2aRpfhTeo0Sw/Iv7+QjDF+c4IIxxjPOcj&#10;6L/aUvzoX/BRn4KyRW3mvqmheIbRv3jDYipZy78Y2n5lC9Qfm9CakCx8V/DJ17w18RNEQ/Z/O0vU&#10;kIiUlseWW7Hqdx9uffnzH/gmV4D0D4afB+6bw/8AbpLOO3eVby62tJcnap35EYLBlfPOTXu2u6bq&#10;Gp+P/E+iQxpHDJCQrHB3F4WGMYHc+vX865XwBo1/8Ov2f76G5EZvI9JRFZmCrvCHjljwCpXvjFAH&#10;4pftP6dc/tD/APBZ2z8LONy6bPbiWHeNtwVzI2M4HzBxzjPHSv2I/am1b/hSX7Ds1jZyRiSLRxGo&#10;3HdJiJmPfqQG4zzgCvye/wCCcWm6h8d/+CuHjrxxc3Eziz1yS1jBzlFWbyoyGDjhREFxg9QcDpX3&#10;5/wXu+Mcfwp/Y51DSUuds09iYY1V2EiOwRY8Y7h2XJ9C1UB+Tf8AwSd8FL8Wf2wtS8Z65YfaZI7w&#10;slvdTYk8yWRvlLnAyRlDkc7s44r7v/4L1eMB4W/ZjXwnYxxQLJZrCq3DAK29gCFx32E7TwPzrxL/&#10;AIN2vhw+oavd+Kxa7WXUGdpP+eionyjGASN2e7ZzjAyc3v8Ag418fqdQ0/wZavEGmvYoZF4Y7FVn&#10;yDjs6KCRjqBR9oD0T/g388JRaN8GT4iS02ytDNOLjb8rsW5+hG0IeP4WHfn4V/4KV6nqvjn/AIKA&#10;2+ki+dmN7bhVt2LNEz3LMSM5+YDHX+6O1fpx/wAEo/CzfDz9i2bX9gjU6Ghg+U4P7tvQFT1HIGQM&#10;+oJ/LPx3O3xT/wCCmkZihkmQ6/bn9ywZgFUMzEr1wSSfYY4o7i6n75/s9wS+DP2LI186G4kh0VpJ&#10;A0fyn5Qv3VAOAB8vPIxg9x+JH7MWlar8Zf8Agsos9oLi++w+KpmaTvCIgI/TgK3A7fhX7J/tB+K5&#10;fhP+wdO0E/ltHo6IsbSbmbg/IGYqFy3y5JwAfy/IT/ggd4O1r4j/APBQ1vEKy7Y4BJPcs678s0wc&#10;Ddkc5XOe4BHehDP3I/4KI6qukfs2w6SksfnXHkpFHJJhZMFTjORzgZGOpFfk/wD8FVfib8Y/Dn7M&#10;+ieA/A2n3Xk63P5F01vvYxq24Hac5UcbdxLDB465H6Vf8FQfFL2EHgfwjBemFtS8QQ2yssO4uSjs&#10;VOCD91Gbr0GOlee/EL9mXTPFum6BrWuWtvLb/YTMfOjV8bGBDDOcEdjuJxx3NSTI+D/+COX/AATJ&#10;S3uoPjv8ZdNjWeCUSw292oUQrkDawPPLdSMcc5616P8A8Fg/+CoGk/BjwkP2fvg1eMdRmt/KHlHb&#10;HFGCV3H5fXnHU5645q7/AMFE/wDgo34L/ZR+Gknwk+Gl0G1ue3MVrFbSDMTAAhiwGRhsE8g9R6iv&#10;g39hb9kT4jftt/G7/hZnxGjlutPF8J7iS9jJW6ySSM4wQOM8fQHpVeZR2n/BL7/gnb4t/aX+ICfF&#10;r4qWE8mn/aEdWuo9yyM4BEjE9gBX6Bf8FAP26/hv+wj8Fv8AhBvBcNv/AGzdWYjtbeFVZizJt3Ha&#10;ehAPIwfdRtFQ/tOftW/CD/gnh8Bf+Ee8MvateS2scdnAihZJOCp5VcHp0Hocnqa/Hy5uPjD+33+0&#10;LJe3bXF1PqF4XbfJ8ttCWGQM8ZAI4H+JqgOq/Z9+CPxZ/b6+O0nxC8YzzTafJf8Am6pdSK8i7VO4&#10;xg567R3PJHc4FfbP7aev+EP2eP2cR8MPA/2W3EcCpeTRKFaWbls8fKuCQcHJ9Txks8OweCv2SPDm&#10;kfArRzENUaCA3sts3lfMwBb0IcncDz0XnJ4r55/b28a6l4x8SeH/AAtJfMwvL+JpI9zHzP3g3DA/&#10;hz/CCD6E5OAD6T/4Je/DC0+HPwGvPiFqVrD9tm0/7TM2fmkZgeg3AbioB7g5PocfMvge8uPjh/wU&#10;1a7vJY5INNy0eWB+UYIkAbIzlhnH1GK+9PBdjB4Q/Y1kgs5PKkWNY2kVvmDCNV3DA3ZwB3JIJ75z&#10;8M/8E1bc6n+3H4pupSyt9p+WIx/w+YBkHHGAR8oA4bA5xgA/Ub9vPxCvgb9lOPS7S0AlOlu32dY8&#10;qx9TgcA/PkfUV8G/8EBfAr6947134hz2rFtR1TaQqM2AG3Hr1+8cEcg9yen1d/wWg8Y3nhz9l+6s&#10;oJCs0fh9kSZW27XK9eOVPcEHGTiuC/4IB+DrPSPg7bXttFG11cQyzyKs2cbi5GOCM4AyOCDk4qfs&#10;k/ZPEv8Agu38R/EHjT4s+GfAlwGNrNr0aXCyKVZyrHCbeAwGe+OQB6k/pD+y/wCHbbTv2PrsWtmq&#10;oNLysbRBfk2YIJzjp2wOuevT8vv+CxeizRftF+EnnQyyN4mEMcLbmDKcBuB64HyjB/Ov1K/Z/nWz&#10;/Y8mlSXcv2OPbI6bWGE4brz1HXkkY69R7FI/Kv4VW4h/4LG6lFFFt8uFWQsxaMNsQ8Y6KVLYJ/jx&#10;03V+sH7ck92f2WbURp97TZAysrbW/dcKRu5IbHcEY685r8pf2bUj1X/gsBrl7bReYtvtWaNcEYKI&#10;WIOOcYBHfHHIFfqR/wAFMNWl8MfsoTXL3jR+VocztcRvjEghJ3ZGODx90gn24o7AfD//AAbm6FfC&#10;88Qas04VJvELbdw+USByD0HRhgemfxr2j/g4e1+y0P8AZw1qG9DM11FBbxbl+Vt0oUr65Bwwxjue&#10;BzXE/wDBtr4RdvhrPrlyY5RcX00igknao5Kd+hOeeec9OTj/APByF42W8ttB+GtiEMmreJLWKZ2j&#10;3YEeSMnBxncM/wC5jnsfaA+qv+CJGlaxo/7IWk3WrsyrHZbvMZhgcDGOFxxwR6r14FfCP/BSHU5v&#10;Hv8AwVV+GnhGA2rLaTzFbebG0tI8alW5xglAR/LjFfpx/wAE7/A114H/AGQ9NheBY5f7JUeT5m4I&#10;3l4IzxnJPtX5a+O7iy8bf8FndPNvqkbDSNHje92TKMP57MEck/K+WTj+7j1NC3A/Xz4gRwaJ+yy1&#10;tOJM/YP3MbLkyMBwp46jHf0HNfkL/wAEfZtS1P8Ab6+I/wAT7tUbTv7aukXUY8JHIEl2hwccuEwz&#10;c5YnJGSDX6YftMfEI+OPgnJ8P/B9950cNio1G9VVIjbZ1HAIcYIAHBzjPFfjn4K8e3PhH9sbSvgB&#10;8Gt9rpbX0k+uyWC7TdT8YaQDIA+UKQSeGJJVsmgR+rf/AAUFgi/ak+E95pF/rc2n+F7eDbNqFqwD&#10;TscEOm4YUYA+bDDnOOMV+bv/AAT/ANb8RftC/to33hvTHuIPCfhRf7O03S7eH9zF85UyHgksNrAd&#10;Ad3QAYr9Ev2qUl8BfsgQpHaSLNNYuzqrc5xlgcqfy9/evh3/AIN1tCi8Q/EfxF4lkmE0k2tbgsv3&#10;txVzuZschgWzgcFc9cAn2QR9O/8ABcDX/wDhXv7LOtaIgWOP+xzbRiHAwz/J0P8AC4YDI5POME1t&#10;/wDBBL4fW+k/ssaVf+R5clzp7SLnDO6liUboP7xxxyM8muV/4OGVSH9nnXFeaKEfZ4F/eLnzF85c&#10;qMbcNlgRknkdx09n/wCCKOkjS/2QdB3y2r7dKQ+ZDCEG4r16knI25PB3E8Zzg+yM+B/+CxVnCf29&#10;PhXCkS+c2sXQTPClTKnGSSAW+UDjjaeuK/WLwtb7/wBlEfJkLpedzIT5gEY5xjrj69K/Jv8A4KyQ&#10;yeJf+Cjnwr0G1U3PlX10wt5FHyDzlyN2f4duRn7vPXpX626k9rof7Kr+dertOmZ87djdleG46Ej+&#10;dD2A/K3/AIJ13USf8FXPipaWUsJjN9H81vIAHYINwK89cEZyAD168fbP/BbS4s4f2PfFklyNuPCt&#10;0FLxFsAR+nGWHGMkDA9a+N/+CSGm6Z4u/wCCifxc+IKaHJCq+JZ7O32fd2q5Rx16ho92cfxHpkiv&#10;oj/g4N+LVx4Y/Znu/BWiSTfbNcaDTLeNeQ3nPtBHHORuBHX24zR9oB3/AARE8N3Fn+xBosd1p/zM&#10;wbyFUHZkH5v+BDB/yaK9n/4JZ/DyD4efsi+G9BlnVf8AQY5F6LjdliuP9ksR+FFZyV2B+d3/AAVG&#10;tfsXjPTLyJLpfJ8VWzLjIYZf7vB4B5JBypx2AwPc7vSrfX/2bFnNlExhbzAygNlfkAYj3Gckc9K8&#10;S/4LAaXe2OkXOr28FzG0d/C7bSwbyzKvPHHouT0OORwT7z8EJn8Vfst3UF55cjfYYZJlRCF3gAtw&#10;c/xcZ5zz04rToSfJH7Gegyy614w+GjK0kZ1ify4/JYxxMU6cdQGCjoDkn1NaUFhJd3etfB7WoFkE&#10;kclxYyMxCM5jwRgkHgZyRg7h+Wf+zpqy+F/2yfFHhfbMvnTR3Sx870HIyCehJ7c/NjsOey/a5W5+&#10;HfxY0nxfZCHyzqEaTNtOx4HI4G4DkgZyTgEr1J5oovf8EyfH2qfDfW9Q+F+sXLRrb3ckdpHIoO2F&#10;wfLQcAMoAQ54IYsQAAa+fP8AgprpKeHP2ivCvjLyM+RryxvMzY+RJUO3OMAc9SRyTjvj1ma3k8If&#10;GnSvFUd/ts9Qj2TGGI4Ysvfbj5QC2Tg8kVgf8FOvCt34g+HLeM7GNXktfKucrkkMhTe/r/tY6cGg&#10;D738F3Nr4r/ZK1C2fbJGtr5u1V3dcHI55ADEcjjfX5b/AAp1ef4d/wDBRPVLSe+eNdYtpl2pj96B&#10;ngncMcoXBPoBggiv0E/4Jz/FKP4ifswQ+beWvmXmhoJe6+bsxsADAdVVeD8uB1xivzz/AGjIj8Of&#10;2/fDeuG6eHzr5VknuFHddgGM9sgZPy7hkcZNStyVufXn/BRHS7jxT8C7e7t4v+YQwkkhLcOMHb97&#10;kc98Nzn0r8yf2dPil4z/AGePiFa+PdOupI7Fbw2usW9vIGLIM5G3IDEcsOSPlOeM1+tXxj0aPxp+&#10;zB50VtuijUFRHGzDBXbgdBzgjnjvk8mvzZ+AHw+8O6/4r8VeAtahhlxfSFYmZcydcFe2Nu7j39qa&#10;Gj9CtQsfh3+2h8Af7E1axhupprPfYSrKUGdrFTnBwfmPpkk7c5Nfl94y0D4nfsV/Gq4sbSWWNo2d&#10;V3Z8u6hO5cEjg8HII6Z+or6H/Zr+MWv/ALI3xck+E3iu4lh0Of5tMkuGI8sne33jnjPqBjjbjrXv&#10;X7XnwC8HftJeBk8U6dYQtqMMPIZNxC4wNu0fKxxx6nB7lQxl74heM9b8Q/Eb4Y+KDFbsL2z06QeX&#10;IMliku5m6Ek5BVmznkZIHPTf8FjVtr/4ReEtenEbSrdaRPJFbwlQ378L1yp3dMgDj8K5LxNoGmSe&#10;BPhndWeoQ6e1vDYRST3COqL5M/CkKMA5CAdgOWAxmu1/4K3h7H9lvRdVvHD28drYSMIo95b/AEzA&#10;cNyCSWHHIJHTil1F1Ppz47PqbfsCQ39neZaJmKrcRfJN+6bKyqVGUPPPOcDsK8x/4Nwrgn4BzRy6&#10;Y0Z/tq8I2yblJ8+Rvk+bO0ZxjGMgkjJrvvi1dalrH/BPaKfSL5Q8MZ2KSNuTFgDhh1z3HGfWvNf+&#10;DbrUdKn+B9xG423EfiK+RmdmJUmUnau7I2ncCcHqfWl9kInzz/wVHgST/gqj8NZZ7CSRP+ExRvJj&#10;y00SrMjHB2/Nj74BJxtA45Nfqd+0hMdK/YYuIUDKq2KqqnapH7ojnIHJ6+gzyRjNfl//AMFNf7Mv&#10;v+CqPwtge4Vof+EwfddLMsZVTIm1TwpGAN3Uk7iOpAP6YftlQyW/7Cs0UPmREWSrjzjuxswWyHOc&#10;gZxnvg0PoM/P3/g2tk03/hdXxb1Ozs51iuPE0aQ3CmNldczNsO1zlgDuGMrgvhjk59h/4OZ9e8Q6&#10;T8Bmj0uX/R7pYYJ9lwSwQuoORkf7uCCOT3ryz/g2Ghlmk+JN/dy3jTv4pxNdSxusUjeT14JUSbiM&#10;7cEBxkkbcd5/wc0eKLWw+Ek2kP5cMsrQxx77ct5rGWM7eVwDtBYEH+EntR9oD6O/4IFQTWf7APgM&#10;XsNukjaCjhrGRmjeNmYoTycSAHDgDG4N0PA+Cf8AgvT4utviB+198Pfh1rs9xHa3XjSBG1G3lYSW&#10;6CZEbA3LtOHBDhuAvBGOf0x/4JBf2V/wxf4NfSHtW/4p20LJa25iTeYVJ4KKcnOTuUMSSSMmvy7/&#10;AOCsGpWGvf8ABU34U6PBA0VwvjKOSRZICYWBuIwONpyG2YGcgfNnAyAL4gP2f+E4h8O/s6RvBPI3&#10;k6KcsWbI/d/jkdTnqc+9fi/8Fv7X+JP/AAXmhuN7RjQ9NnM0y3Tts6gEhinVnAKtuGDnGcY/aC0j&#10;SP8AZsuBbzrDt0VtrFTxtU8dBnHQf4V+LP8AwTi03Vtf/wCC33jG7WKSzks9OnHlKnyyK8kG0NtU&#10;jBB3fw59uRSQH7Jftf6vd+H/ANmHUri2DLIlgx+RyTnYeBzyScDk46e2PzF/4N07qbxj8fvi98Rp&#10;dVmuLi+8WtHMq8xsqrlZAxbOWBcbTwMDoRiv0Z/4KO61eaN+yvqEtiWZvsjM0fk7mYeXjptPqMd8&#10;496/Pj/g2K1DXPENr8QvEOqktFeeNJpo447R41bMce5lIULwein5hg8UfZA+rf8Agu58RrjwR+yR&#10;rxtJp1lbRLhY41OMExOA2dwwAwGTn6ZyM8B/wbYaba2H7C2gTRS3DyT3d7PI3k7QrG4bI9+NmG78&#10;gdDVP/g5E8SS2H7K+rWKwrMs1mkTKJHBXc3B+Uds7iCcEquc8ivSv+CBNq1j+wB4CieTcF0RGjaM&#10;MPlZiwySTyCxyBxg47CjoB8h/wDBzt4supdCsvDti0bJNqkImW5m7/NgqufmJwBz0G7pxn9OP2DN&#10;Ofwr+y74ctJbIW72fhu1j8lJQyIqQKAinP3R0Ht+Ffk3/wAHFF3P4y+OngfwXYrbtJfeMbeFUZmK&#10;szMyjK5x3A555Pqa/X74E6MfD37PUVkjt+50jZg78LiMdMnJHvk+9Ngfi9/wUo15fi1/wV++D/w8&#10;ntpZFt/EsM80agbNpuQ3y5Y44jJOQpGAeQRj9tdT+zeH/gBdFJZPLXT9oaNcEfKBuA/D8a/CnxhF&#10;efEL/gvZ4QJt2vI9NvBcyK0zKYlWOZt4+cEgORwMZ54Izn9w/jpdLYfs4X8sUnLWYIO44LYz1z0J&#10;HAoYH5Ef8E6dLPxI/wCCz/xO8ZS2tzdppOni2W8jVgiM7ocMDkFsJxjjC9fX9Of+CietW/hj9ma6&#10;iuHVYzayea0ijaQYyM84HfkZGQetfmh/wQk8OQ+Jf26fjf8AEIaq0m3XobUKJ22OFeU5wxJ+U7QM&#10;/d6DFff3/BYTURpX7LOoMI4226VOxjmnCqeBkckD65PTNJ9APnP/AINti11+zZqmoSadHH9o8Yaj&#10;MrLHs35mb5sjhjxt+UYwo9xVr9tzXZr3/go78L9FFvIV/ta+la4jiDBAtuw53KcKcgcAc5OTgA2v&#10;+DbmyhsP2JNDke3kjZry9k8uYDADXMx3KdoyrcHGf4frWL8dHn17/gq/4JtrLUbdYbOx1K5ntnjb&#10;5lby1524z0OOTyrHAwDSe4Hr/wC1zos2tfFHwPZyaW1zHDfwSzqFXAjQMdw3EYIPI25wRntWn8Sx&#10;cap8fvDulJB9sht48yMq4+zttVcdeRz1qb4vW83iX9ojw7pNvBNItqrvIryMvkttVB9QdxGOehqp&#10;Z3d2f2l9SvJZFEVjYyFNpOyRtzYBOMY2qvvz6UEXLHgzSl8TftJ3Oo7Wma0jaJNudo+Yjj/gMa59&#10;OMZGa5f4WajfeIf+CiGpaXa6tbyWuk6GrTWMxzMJHuNxdMjITaOx647AY3f2Yrg63468WeMGiCbW&#10;PmQ42qvyFuGPUHII55rD/YKgm8Z/tY/E3xzex2rw2OqRWlrcJt85EWJXKuQegZiVGOFbP8RFA0ji&#10;/jzIfHP/AAVr8A+Ht7SHRNP1C/kO1dvOyJSucYO4kFhnjC4Aeo/+Dkm7az/Y2t7XT1aZpJLOO5tI&#10;2xIYmnVWQnaxyc7QeecZqn4G0e68d/8ABaS51S2v5JodG8EsVjjjZkjea6AYHauASkfGTglcjkVl&#10;/wDByjqKH4b+GfD19qfk291r2mw3D20kaysvnDIw7hTjcrfMrAHniqW5R9zfst+HtH8HfsM6TpGg&#10;T3FxZ2vhG3hs2mjMUjxLAoBKkLsO0ZIIA4xx0r82f+CMuvXnif8A4KwfHDV7/T4tQ8sQJ/aN1CY7&#10;i3wxAgG9y2xhkdSGZAeMrn9PNHktPD37IlzJc6hDcNHof7y4Rhtdgo3H5V5yQT0J5xzzX5j/APBv&#10;9cx+Kv28/j1ri29xuXWI4laa1KMyrJIpB2IqLgqGUcPjqM5NLuB6h/wdHag8H7KtraRWMshkubZI&#10;WjjDeUfMBZ3x91dm5f8AeYDua+y/+CV0S6f+wx8P0ivJrpE8I2Ply3C7XKiBeDiNTlclcYHA4xXx&#10;J/wdNeIJLD9nrT9HkF2q3V9bJ51uR5ajzMt5mXDEYHHBBOAfvAj7s/4Jzyn/AIYp8G3d7ex3DL4T&#10;tN10qxL5ii3G1mEZKrhcA4OMg9cGkB+RvizXdMvP+DivwrFKm5YUlt1hvZNxjfyrggQEPnPORnHV&#10;8A/Ln9if21tSttO/ZB8QS3ci+W2jneWYtkbD2Jy3QccH09D+Ocj6Xrv/AAcSaGLKK1m8mOQzzW1u&#10;7rHhJDubEZO4DjzBgAsuSMNX68/8FCr1NL/Yx8SPPbymP+yW82O3kZZF+Qk7SCuD6c9apgfmp/wa&#10;r6dE+t/FzW7a9u42k8TqjRSQpsZAGKurlTkjcVYA8Bga7/8A4Orby5j/AGcNMshcSeW2owmSJZio&#10;GGABxtw3JGckEflXF/8ABqfLqL6T8UPImt200+LI5I7IQTb7eUxnnJfaUKKgHBOQd3Y1of8AB2DJ&#10;t+FnhsSREo2qR+XJCsR+bH8e471XGeUHLbQeM0faA+6v+CNlvcaf/wAE+vhrFeNbtIvhCx3SWuRH&#10;J+4T5x8iYyMHbgbTkDgZr8qv+Cp2qRJ/wXM+E80Mk0LQ+ILOWRjhoyxusfIPMHXbzyDnsQAK/Xv/&#10;AIJlJDD+xX4Dxa20LDwza7lt1gVRiFc/LDhB1zx2Izzmvx//AG5Rf3X/AAX7+GL6fqdpGZNWtV/0&#10;p5jbsu6QtF/q9u6RflBTKkuuSuGIPtAftv8AG+Zx+y7rbmGPcdCf5VfdGMqenPK+nt1r8ZP+Dabw&#10;495+3z8Y/EFzpsJu7OR4vtEdiFaEPdyGREbGY4yVTMeeqRkj5K/Zb9otp7X9lfX1gtpNw0Fx5acl&#10;fk/DvX5F/wDBsHaTzftN/GvUb7SGW4GrBft0MM3lyfvpi8WQ+xgowwyNy7iQfmwT7IH09/wc2Xtz&#10;a/sOX1tDaSbXZC8qdEG9RwAvzHJUHn5Qd3bFdN/wbaadfWf/AATT8Im80uS1zJdtD5nV42uJGD7s&#10;D5WDbguePzrzf/g6U1M2v7H1vbwNKrtdR7mjaLCBpACXDHO1s7RsBbdt7Akezf8ABvJFo3/Dsn4f&#10;3OmiMGTTWE3kiLaZBK4bPlsRu3Zzuw/PzAdKPsgfCP8AwcyXd7q/7VXwr8HC9DC68TRGO3kkEb/f&#10;jXcjFgoX58EnGGxzg1+x2gJbW37N6xoJDGugbQskwmYYjxgtk7sYwee3tX4q/wDBwfqjeJf+Ckvw&#10;p8Dybb5f7fgc6bI0gaXddRrtLsm3HGNqM2dxzyRX7VeI5o9N/ZpvJmtrh1j8PnKwsCzfJ94FQBg9&#10;eBwPpUgfir/wRP8ADZ1r/gtd8VPE2kXUlmunx3kbR2kJjhl3ypvidVj2khkDfeU7kyA2SR+gH/Bx&#10;HZzS/wDBObxSbO9uI9tnL5iw5G9NvIbBAK9CQc5x0r4d/wCDdm1fXv8AgpX8ePGF3qV4xju5YRbz&#10;NcsWVrqXbIxz5bsAijc/zjOVwGavsb/g5P1ibTf+Ce+tC3vIo/MIUxzW6FZMsq4y6kA4JIxzkdsj&#10;NfaAz/8Ag180eTSP+CcmnCexvLeS41q+mMd1G4WRWlO2SPLEbSPZecnHQn4d/wCDn2++3/ts/D3Q&#10;7+/zatNiTyY0eSIGWIfcfCy464Y7ecEgNmv0E/4Nt49Nt/8Agmd4S/s43X76S5kmW88veZTM+8jb&#10;zsJHyljnAGelfBP/AAcI2ieIf+CpvwjsRrMcC/2taoW8yceUTdxf3VbDMV48tS2evQGhfEB+3Hw/&#10;t47D4AW8FzdBvL0IhpCqc/uuvy8fl3zX4df8EmtDi1H/AIL9+PJ31dYWt7XUHtRGXk+0AmHB3NGQ&#10;cDghioBJwTtAP7jz+XZ/s+3ERViseguMKckfu8Y7dPUjI74Nfhp/wQktrfVf+C0vxM1PUrK881YN&#10;SkhmWOYxLIblA0b+W+zlSxUOSPl+UAjhAfrP/wAFhPFF54O/YD8c6nYlt0ejy7hH127SDj5l9SeC&#10;G445xXw//wAGjqalcfs5+OL64voby2j8VGCEFJhLYkRJIYMkeXsbf5o2k5Zmz92vrL/gvHqa6Z/w&#10;Tp8cTiCKVv7Im2xzKCGwhbHPrjr1HUHOK8P/AODV/QtLs/2CDrY8JW+n3154gvS17bxqrX8SyYWS&#10;Qq5JYHKAuFbao427Sx9kDxH/AIO6tSf/AIRT4e6b9lXb/arN5ysgYt5LYBydxXG/gDAIBPv+j3/B&#10;JizjsP8Agn38M7YWtvCY/B1hujtUVFQ/Z0JUKjuqAHOFViAMcnrX5a/8HbmrpN4++HeiTyEQtK8j&#10;+WxyQqEHORgEB+Of4jxX6+fsNaDong79kvwNovhm4+0afa+FbFLRh5YLRLboFB2Kqg7RyMdeDR0A&#10;/Df9v3VLDxp/wcLfD/RllZVtPGGkofMdZVRxdFgFDrtAyBwcqCcjFfv543kGnfBjUZIHaERaLIFK&#10;IPkPlnHtwfzx71+C/wAedX0zx5/wcpeCrfQNP+z3Nr4mt1vFu1cxz7Y5ZMx9R/qzkEAKGHOSDX7x&#10;fGWSa1+BOvlQryLoU33m++PLPGWIGSD3wOfSm+gH4X/8ELtK1bx//wAFpPin4/j0yaaGz+3G4vPL&#10;kj8qSS5ChCMEfOEkOHOTs6gk1+n/APwXYvm07/gm78QJ/tjQBdGmPmeWHX7h+VgWUEN93uecAV+Y&#10;n/Btowv/APgqT8YL2bVLMSyWd6/2Xd+8mT+0CDInkSCH5SVzlWzv+TADZ/Rn/g4b8T/8I5/wTW8a&#10;bbVLj7RaeW0PniNiGIBIz1xnJAwSM4OcUfaA+bv+DRbTJbX9lTxxqnmxyJceOJsNHMSyEWtuNjru&#10;IU9GHAyGzVL/AIO27i2T4DeD4rhRubWVELeYwPmYPGAMfdDH5jj2ziun/wCDTZrt/wBizxE9zBpv&#10;Pi6ZY5bWO3EpjEUeBKYwJAwbfxJztwRkMDXlf/B3f4mMfhP4e+HlaZTNq7MyLJLsdVhkOSB+7zkj&#10;g/N36UfaA/QD/gh5Yafp3/BMD4RxaZdb4m8H2z/wblZl3MrbQPmXOM1+Rv8AwVYn8Y+Nv+C9fgHw&#10;99pjSRPEuliwmub5/LkU3PzLmNWMWSjKGUHqp4xmv2U/4JK2eo6b/wAE7PhXDqyq1yvgyy82SPpK&#10;TEp3/dH3hgnAwO3Br8Tf2z3g8bf8HEXhPTNYhmlj/wCE30hXj8k25jxLuDAwspJB+bcDnII5xiiO&#10;4H9DXjO5TQPgzqF3d7cW+iyMxVScYjPbjn+tfgD/AMEKJD4t/wCC1njLxRZ3WsRpt1Rkij01/JnX&#10;z0VlnMZIj2jDKuCu4L90Cv3u+OF6ml/s/wCv3DozKmgy7ht35Hl9Oc/rnrX4Df8ABuZBrXiv/grN&#10;4x8ZCxaa3W11B7y5hmjhWFpbrdGTHlSykofuqccZwDQtgP1//wCC32u2Ph//AIJr/Ei61NSYW8Pz&#10;xyYQNkFCMcggZ9xjPWvi7/g0J8N3Fh+zb8RvEk9jJGt/4yjW3uFmXbMsdsgI2h8hlZjyVBw3BIr6&#10;u/4OCdVvdI/4JhfEKW3ijljk0po5laZkwrDbuGByRngEYJ6185f8Gj+hf2d+xR4w1f7HfW/2zx/M&#10;xF1t8qfbawL5sXyBsEDYeWG6LjkkUfZAx/8Ag7g1PT7f9m/wbp0j2/2i48QqEDyFZCApYgYGH4Gd&#10;pPocEqMfbH/BF7wj4a8H/wDBNb4U2XhTVI7yzuPCdtcQ3MaxLlZV83BEZYBgXwQSTkHPNfnv/wAH&#10;fmq2o8E/DPSjJG0q65LL5fmgMMwSDcF6sOCCe3A/i5/SL/gk9paaL/wTz+FNgkkL7fBOnkvDZG3D&#10;kwKS3lmNCpbO7BXOW55zUgfi3/wcEaUnij/grj4Q8E6j4kvrjT7y9sPO068uo1ht1eeNXKNM3lDc&#10;AeHwo2jJAJr+gbwtZx6N8GbXT4LlWWHQVRZdy4IEWM8YH9K/nx/4LJ69Nrf/AAXM8G6fdJa6W1n4&#10;i0iD+0o1FyJA96CGMKM2QM7dhUFiWyCDmv6DNYt7q1+CtxFaKvnJoTbQyfLny/Q9vbv+NUwP5+/+&#10;CaGi6/4q/wCDinxFePHDK1jrOs3FxG0rBlhCbFceRvUuA65ydvLc5IFfth/wVS1Cy0r9gf4kXuqN&#10;ffZ18L3Xn/2Yge4ZPKbIjViAzYzgEjnHfivxZ/4IcaFqPi//AILl+OPFF9o8FvJp02s3Mlv5wiki&#10;33ARSoDKHGG+bO7O4Niv1x/4Lha/deGv+Ca/xI1aDzP3Ohy71juDGSu0ggEA9enPAznI6gfxAfAX&#10;/Bo/4bstNvfi5q+jXYvbK6m0vbeGO4if7k7bGRv3e9S5UlNw5PzMMGveP+DqjxRBpH7AcelPapI1&#10;/rlrGFeOQ/8ALVDkFVKgjHViPbJxXk3/AAaCeD9Oi+AnxM8dRzI11ceL4rORFddyiO2RxnAyAfM6&#10;EnJXNdn/AMHZ3iq4sP2NtA8PwtJt1DxJArjydy4G58g/wn5Bz6ZGecE+0B7N/wAG2C2a/wDBMDwf&#10;DaJeLtmuTJ9utWiJZpWbcmXcNHliFYYLBRlRwK/PX/g641uy1z9sT4b+BtUvLlYPsTNcLYwfaJvL&#10;eWNNyRsBlwN21Q2Hbg4wDX6Yf8G+Xgu28D/8EufhzawWd1atd2M13NbXYbcjyzO5PzKpwc5z054J&#10;GDX5Zf8ABx/O3iz/AIKxeAPBi+L/AOydlvYRJqChvM095LsDzf3Q3hRhWBXkEMQM5ojuB+9/wOtL&#10;rS/gL4fsry8W7lg8O26SXG2NRMRCoLYT5QD144GTX8/Pwz8Q2N3/AMHLzXNhp32m3uPHDLcKbUzC&#10;ST7HmOfYY5OY32MG+XaUDbhgk/0L+CrSTTPhRY2kske6HSEVmWFlXiPHCnkD261/P9+x9YP4k/4O&#10;VtS1LRWhnS31/Upb1rW1aNUP2VlbzEZgw+YhSVBG4rwBkgiB+9H7Tuoafp/7O3iq+1KRUt10OYyN&#10;5O8KNnXaeGHseCOtfh//AMGner6lJ+2R8VtNstcLafcaKty1q1vNuJFwwSYFV8pchyrKSGO5duVD&#10;Efs9+3lerp37HHj65LRqF8M3A/eyNGv3OhKEMB7g59K/IT/g0BtPtnxG+MmqG3UrFDpqxssKMYt5&#10;uDjeVLMCFGAGAG3OCWFCA+2v+Dla6vIv+CYfivyI4GBnttzPJtePFxEd6n16D1O7HQkjzj/g08Lt&#10;/wAE+tSeS7eZV8Z3qorxMBCcRnYC3DDo2V4+b+8Grp/+DobVksP+CbmpWhurVWutWtlWOe4MbPiZ&#10;G+QZAkOAcqcjHOMgVP8A8GvuhXGnf8ExNC1O5kVmvNZ1Bkb7GsbRqLlwELeWpfpuBLOfm+9gKAfZ&#10;A+Qv+Dv3T9dm8VfDC5j0z/iXolz/AKZ9rICyEKApQ/LzhjuzwF/2jX6+/sCxC3/Yw+GkYS3Xb4J0&#10;0stmytEpNtGcJgkbfTnoecZwPx1/4O8/FtxP8Svhj4Jm066WFIbm6W5UDy2+6pVT1Dck4I5GD6V+&#10;xX7Cui2fhz9jb4b6Pp8jPDa+CNNjiZ2Odq2kYAyQCQAMZwOPbFLoB+Bv7c+pw+OP+DjrStN1DSLy&#10;dbHx9ocEkMKRhvlMUhbnPmxqCWbODtDLkBQa/om+JUsdh8GNYllaSJY9Dm+ZB8yYiPYcfh0/Cv53&#10;fjJr1qP+DmPS7xtcNo0PxI06GOaKUbVkaFQsbHeuEYOAwzkhiuDmv6E/jzrUGh/s++JdXlO6O38O&#10;3D/uo2OcRHGAvzY+nP8AOm+gH4N/8G3tnH4q/wCCvPxM8eq6XHkadqqrcSTtHNtm1BSGEKrhlIQb&#10;iSPLyvUtmv1Z/wCC8d3okX/BMH4oW+s6jb26zeHplha6iZlMhQhfugkHOOgznpX5R/8ABsU3hzUP&#10;+CoHxI1u3sBcbtFvjpt4uITFG98v8DBWwyhfk2j7vIBHH6jf8HB+kjWv+CW/xHT7OZWi0szKxkCK&#10;u35iSc9gCQO5AofxAfKf/Bobrs13+zp8RNEbUnkhtvF2be0M0zC3DQqTsDHaI244A3blYk8is/8A&#10;4O+5Q3wQ+HUDX8GI/EDN9nkRt5PlPyhC4A55BYdjg8EdF/waJ6Beab+yb4+1C9t2UzeOGjA+yhPL&#10;K28XysdgLtk53bmAGAMFSKx/+DvHQLC7/Z88A6/LrzQ3Nn4iPl2Zi+WcGN1OCFzkZzycYHrR9oD7&#10;X/4IbLpkX/BMD4Tw6RpN9Ywr4Zhzb31w0jCQ8uVLyOdhYllGQArKAFACj8iv+Dm+5n0P/gqD4F8Q&#10;m2h0Uw6Xayw64zmVDsu9yyshGAEPJxnIPTIxX6v/APBAvT9W0r/glv8AC611p9a87+xWHk69CyTQ&#10;L5zlY1DAfuVBxEe8QTPNflF/wdA65L/w8p8DLtkjFrotuG+1RM0Mi/bA/CgDep6lSST7fLR9oD9/&#10;vhHcW938FdAurS4E0cmgW7LNHGFDgxA7go6Z64HFfzhfDj7Nd/8AByMHkkvpkh+KEzB5Y/PaNhCc&#10;ZDbsrnABJ4JBJABr+jn4NXCXHwR0G4h3BG0CArwWb/VD65P86/nL+D19Jb/8HI0b3GsLayx/Ei5i&#10;hZoZIAzG3dVibZ5Zwc/NnhsEc7hkiB/Q1+1bcrafsw+MJpLGaZF8OzmSGPaHC+Xz1IHA9wK/Cj/g&#10;1EnttQ/bt+IE1xoVjeP/AMIu00N5cW8TXlsftagsH2YCtvw5VwchMBlzj91/2pFMv7LfjCPZD+88&#10;L3CqLiSSNDmIjDFWDqPUg5HXqK/B/wD4NRdRsIv29PHVhdaTaw3E/hWSS3aS92yxbbld0QXzQzg7&#10;h1VwCgyQSppdAP1o/wCC7UmqR/8ABMj4mTabLH8vh+48wTWqSAr5Tg8MpxxnnrzXyH/waGXd2f2W&#10;PHkJtpjDH4wcLM0pZQ3kxHYBtGD/ABbckDOeCxr7A/4Lo+a3/BMz4mhdAl1DPh+YNDDcPGwPlvhs&#10;o6MQCOQCQRnIIzXxl/waFnSv+GdviAbaPbdSeKP9I/fLyvkx7cqHOB97BKhjzklQtPoBj/8AB39q&#10;V0Phn8NLBrBvLOrzPDcJHwCEx97bkdcbcgHPPIFfYf8Awbtf2Xb/APBK/wCHNtp8F9Gq2tw0kd9D&#10;NH+8a4dnKrIo+VmLEMvyuDuHBzXyJ/weAXc0fwW+GdvsmCt4ik2urtsP7mQ4YA7COONwLZX5cKGr&#10;6p/4Nvpp5v8AglV4BS7nuJHjW8RftUiM6p9plKqCOdoB+UH7qkAUfZA/MH/g7L8V2t7+2v4X8NQe&#10;HoLea08M/aJbyPcr3CvLgbhgBhlD83J4PIxX7ufsL61rOvfshfD3U/EGizabfTeEbE3djNcNI8Ev&#10;kJuUuSdxB7g47ivwb/4OvW1G7/bn8LW7XdjJCvhk/Z1huF85D53IcEnb/DjPvxwa/d39hVdVtf2P&#10;fhzb+I4WhvIfBunpeQySoxhkW3QMhZABwcjpQB+CX7az6U//AAchaBLqc5063Txxo8gmeZZk81SN&#10;rHzpEEaGRVBwwKAblBICn+i7xi0afCzUJNqyKNIlPzSYyPLPOc/1r+b39u4/2R/wcO6TqN5q9hp8&#10;J8b6M8L3jx3MbDzAvllYkfbvIKgOvBcM2FOa/o68R5k+FV5HFtx/Y7hd4JA/d+w5H0B9gaOwH89v&#10;/BA+2t3/AOC33jM6HottbWUZ1tHhmu4DJb5ugPl3vulXdwyoW+8rHOwGv23/AOCp9lpup/sAfFK1&#10;1W1mmt28JXnmx290kMm3yjna7uig/VsEcHOcV+FH/BAbVdM0/wD4LZatus7iz+1za7FZ2q28spUm&#10;Yv5blFZVQIhbcxHzIoBILA/uV/wVisJtY/4J7fFLTYdClv8AzPCN2ot4LpYX5iYZDswUYzzk9M4y&#10;aL6gflD/AMGeElwfiV8Xkkj0/wAn+zdN8llWE3aybpg3P+sWPG3n7rNgDJDV9p/8HP8Apk+q/wDB&#10;MrXI4dOvrhY9Vs5WFjapMU2zK29wXBVBgbmUMVXPGBXxV/wZ/Wuow/E/4s3sen2slk2l6ev2yOGb&#10;zUk3ufK3cJtwc4buvBOa+1P+DnS4uYv+CbusG08bPobNqdurSK84FwvmDMP7tTneoZMHA+b5uCaY&#10;HL/8Gn8m/wD4J0XiCQhU8ZXo2NDCpBITnKgNID2L8gcDjFfLf/B3ppF+/wAVvhfrMVxYmH7PNB5U&#10;kcQnEjNlSGxuKYB3AnaCUyDkGvqr/g1Mmz/wTpuon1NbhY/GV8jRCG4VrVsRsYiZSVIwysPL+X5j&#10;n5s5+Uf+DvXRvN+LHwv1OK3aVjaXEe1bW4JXJT+P/VEMQo2j5yVFL7QH7MfsW2d/p37JHgG11OWF&#10;riPwhYiaS1VFj3C3TJQIqjaTyOB16DpX4YeI4tP1P/g6K0GxefT7dF8TIA0NjGUkkNlK20rsILMx&#10;PzEZzg7u9fuf+xlPBc/sleATBZXVup8H2I+z6hHL5yYt0G1/NJdmHIJJOcdT1r8NfE1raeHf+Dob&#10;QRDZ2qCbxUjSMmnXJ3lrB1wQzZ3AKCHXgZGc4IDA/a7/AIKIz2Fh+xV4+uNSgM0MXhy4Jh8lW85h&#10;GfkIJH3vu9sZr88f+DQ6WJv2XfiCsDRPHH43by82Yjk2mCLBJC85A/vNgjHGBn9Av+Cl1lb6h+w7&#10;4+tprxYUbw5cb5PIdzjyjkAL36YyOoHBNfn5/wAGh8dvB+yz8QbeDUmuQvjh84tiqqRbxgFSeSGG&#10;D8wGDwBnNLoB45/wdKadPq37Wnwd0PS7/T5Ly81aKOO1mhWOQO88ao4k/ucBX3dMRnnqP2Ss5Don&#10;7LKnVXhtzbeGQJmlZpkjIixgllzIAeDkc9+9fjH/AMHMGnR61/wUR+Cej6i+n/Y59ShEnnXBicD7&#10;TBuUuzBVDDoeBuHJ4r9qtYsbcfs6XFhCYfL/AOEeKR+YoZCvl4GQueD6L64HShsD8S/+DevUnvv+&#10;Cqfxykbxr9oSS8mKxrIypLtu5sHnaWWIDy+mCCMds/S3/B1leadF+xXDb3EaGdtQthCZMkHNzFwu&#10;ejDaTwMkD0zj5R/4N7Lm107/AIKzfF6wiureWNZ7pIZrW2gjjUrdyKow67gcEoSvJJOS2c19S/8A&#10;B1xdhP2OLCJdRhG/ULffbyeWWceegBTPOQTyR29Dg0P4gPTf+DbaTTI/+CaXhFNPkaRit2ZImnc7&#10;XMzblAY5G5gT0C56E1+ZH/BzNqM13+3NoGmy21tAA0jrcNeM8QzJGuW5O3plvyGMGv0d/wCDZvVW&#10;uP8Agnd4eM+oSSYkvI18xYMKsdy/7sMqBjtyWwxYgOB2wPzP/wCDl/XtUj/br00fa7GQW6yywrtj&#10;fawePlh02kjdg8Els5INH2gOw/4KKato8X/BPfSreK2hka6tV8lZppXfbg9cBgXVvm64ATJOM5/b&#10;v/gmBPp0/wCwP8LZtMmt5o38GWDNNaxlI5D5CfOAVXAbrjAx0wMV+Fn7bnjbSbz9gHwzpcmp6e8d&#10;5ZwwJJcw2TbdyAK6lVAX5uP3e0qp/u5r98f2D9F07w7+x78PdH0rTLezhh8J2QW0tbqOaOE+QmUR&#10;4yyFR0BU4wBimwPwW/4LbzeGk/4Lg+FbptdkWGHVtFk1KbR7SQXVptu8iQbY9xZRgjaWPGRg4r+i&#10;qyMc3w4jMI8zdpXG5du8bPQ4Iz6da/nJ/wCCumrXfif/AIL4+HdP0PVY4by38TaFCt5Z28PmCVp1&#10;ZcZ++MFB8+cHd1HFf0YahIbP4UzSPdrb+Xo7FpJGBEf7vqSOOPUUdAP54/8AgmIhs/8Ag4p1b/hI&#10;tNsdPkvNc1h0tCrOruY2kDxlY8csu75tuM92GK/dr/goBPHafsb+PpsLtTwzcZ3E4xsI6Dr9Oh9u&#10;tfhR/wAEdmlvP+DgXxE3iTU4dUu5LzXXF9GysjOSvzgg4BKlh8vGTgADGP25/wCCqGtvoP7AnxO1&#10;CMKWj8KXZVWuUhBPlHALMVAGeOopAfl3/wAGfBJPxhknig5v7FQyxuXBKSkjOMBT6Z6jJHTP0J/w&#10;dYa3FZ/8E/10o6i0bXWvWqmH7OzBv3oOSwU7Rx17nAPDGvFv+DPnQwnw6+KHiJjp+6bXLeNPs9xE&#10;ZwqxZKyIp3KuTlSw5G7Bx09W/wCDr/x5oXh79hmw8K6rZxy3Gt+ILeCzZvKLRSKfMyu75h8qEEjs&#10;T0yDRfUD17/g260q307/AIJbeA57e+kuI7hbqT99bGNoyZ2zGAVXKqc7WydykHJBzX58f8Hdhur7&#10;46/DPTbbSJHxa3arceZhRIxhxHtPUsMHOAB5eOc8fpN/wb5DQz/wS5+G/wDYFreRW/8AZb4N6ylp&#10;D5rFj8pIAzkdjx0HSvy//wCDsjxto+sftd/DnwomvwTNp2nzy3lqmZHtg8kIy6KQedpKgHJ+bkcV&#10;QH7ZfsCaXPo/7GPw/sJ/LzH4Rswvltu+TyFC87RkgYGcDPpivwk+P3ivVx/wcp6XJpem2915fiy0&#10;tPst0zRho2gZ25SMkPhmdQM7iArMMtj9+f2Ukhh/Zg8HiA/L/wAIraYZsc/uE64JH6mvwAutFt9U&#10;/wCDlaa5vNY0qNR4zS4t45po2IxZhVX5ztEoOCAeQpyvzBRQB/Qj8UxdP8B9WNrf/Z5f7CkMcwJX&#10;B8s45XGM+2MV+BP/AAbjweJB/wAFYPiJdajb2N9dW8OoRajfTalKJc/bQCse5h5oBUnDKclV+YcA&#10;/vp8bpGi+AevKkHn40GYeXHMq78xH+I8c+9fhV/wbE6N4Ruf+Chvxc1OW2vTqFosyWOEDKIGvZN2&#10;5ip2sCqEjcC2MjO00Afpl/wcEQRz/wDBMj4iCZ5FC6JcMqx92ETkbv8AZz+vWvnD/g0nsGX9ivxD&#10;q0n9nyb/ABXcQRzW9kqTRqFRvKlk2BpDli4yWADgZ4wPcP8Ag5A8RQaN/wAEz/GMBT95dW5hiXc3&#10;IYYPTGcAk88YB+leV/8ABqD4dj039gC51n7HDE+oeKLxnkjclpVDBQWG4jPykdFPyjjGCZ+yB4Z/&#10;wd+arFJonw10YWbSyf2lI/mfaBtixG4IKnkFtykY44OeQK/S/wD4JInV1/4J+/DWTWfDVvpMreF7&#10;UrY211JKsS+UuFzISw6dyfXJ61+Vf/B35d28njD4Y2m0fL9pJ2XS5PHIKAkk424YjjdgdTX6+f8A&#10;BPa2Nr+xf8PElu5Lhm8HWB+0yWqwtMPs6YcoqqFyMcYyO5J5KA/CX/grZrV94k/4OAfBmkWFr502&#10;neItCjjgju0bzP8AS95xu4QkceXx7fer+hu+ZrH4Rz4maMx6Q/zCMEr8h5x0OPSv51P20dOi17/g&#10;4/0u0Phy4ZU8b6U7QX0gtkYIA2+JwUZ1THBzkvGw+YAZ/oc+Juq2/h74Carq97M0MdvojtIzszFf&#10;l77SSffBye1MD+fL/gi3bNJ/wX08V6hYrM6r4i8Sb5orcFDvnkzuwh27+SACANpGTgE/tf8A8Fct&#10;eg8Pf8E8vidq0niqTRdvhW68vVobdne1PlkCUbVbDA8ggcde1fir/wAG5dxZeI/+CwHi7xJotiZr&#10;O60/WJre4dndtrXSNwT1B3A5f5gAOQSTX7Nf8FndVTSP+CdHxJ1BtSsrWH+wJVmutQiWWJEYBSWR&#10;gQ4wcbSpBJHynoT7QH5p/wDBnq+o+d8VIS1x9kFxaNGQMx+ZsYMOnBI2855Axzivpz/g6k1NbL/g&#10;nDeWhEOZ9csVEcy5/wCXhPmxjnHQHscHIxXg3/BoH4f1qz+H3xH8VS+GJIrPUNUht11QyHbc+Wn3&#10;AMYBTcfru7YyfYf+Dr/W3sP2AbXTI7yKI3XiSzGw2KyNKBKPl3lT5Q4zkEZ2lcnODQHq3/BtzoWo&#10;aH/wS48EG/ihY3IuZopIphI21pnwrnJww5wM8LgcdB+a3/ByDeeJ9W/4Kk/DLQ0sId0N5bHT/wDi&#10;bKGkd7mDj/WfuV+VSCQhyzdcA1+p/wDwQA06DS/+CW3wxhitJIfM0cyN5lsIi7NIxL4CLnJ787sb&#10;snOa/KP/AIL33Osa9/wWl+Hmk3WntHbxX2krb3UdqzNk33zKV2kuVK7gQCCrDk84XmB+/wD4VM1v&#10;8GbVZCyMujD/AJeFJHyf39xH45P1r+dv9i208R+Jf+Diy8vPsrRXFv4o1GW4h1jXIp5Cnl7cxyiR&#10;gww4ZEDEiP5cEgqf6I53n034LNKkayNHooO0QCNXIj7jACg/TA+lfzt/8El9O1j4k/8ABfDWvEml&#10;y2vl2Or6rcs15bLFI1ssixoyRfJ82Nh3BTjJY5PzFRA/dr/gpIuqQ/sXeNl0W8jt7hdBuBDcSZ2x&#10;N5bBSQPc46jr14r8dv8Ag0N8OtJ8a/iZrjyzReXY2MQja2crJgzE/MEwGTIJBI+8Mg1+t/8AwVi1&#10;uLw/+wH8Q9TfU5LP7P4buXWaKPzANsZbG3a27gHAAOTjg9D+VP8AwaDacp8c/FHUjqUoYx2IaBpA&#10;FZf3mGAzyclg3pgZo6MD6A/4O0LTVp/2MtBuLSeFLUeI7cXCtDIXfLnEakLtUEgMSzD/AFYA5Ne2&#10;f8G4GleGdO/4Jl+D28O6tFdRz+fLcNDayRgTeYVfh1HzgjazAEMVLAsDmvAf+DuCeYfsm+GI7dpN&#10;jeJ7ZZW+2AK6lZjs8vOWOVVsgHAU++PoX/g3W8Dx+C/+CZ/gvesQk1CKS7b7PdCVH8w53Aj7uRjK&#10;fwNuHFH2QPy6/wCDkBtFtf8Agqf4Hum1SzWMfZZLn+zbCZ7mELdqCzqIwZT8p2hC/KMOpxX76eEW&#10;gH7N9uWuWdf+Ef8AmkuJSN37rqzMflJxknPXJyTX8/v/AAX7thpn/BY3wnq2mXclvJJdaXL9ttbM&#10;zyRiO8zvCbWDFDu+TaSccqcjP79WLPbfswgf2dcu0fhvP2VrcrIT5Wdu0oMN35AwetJ7AfgV/wAE&#10;V/B+vav/AMF1vF2p392M6Nfaxua0a3bKG5VIgQzLhQgGWUEqQN2Mmvu3/g69uLSL9hCxtZpboSS6&#10;5arFDDNEqyETK2WDMHYKFY4VWOTk4Clh8Q/8G+t0b/8A4LBfEO7l8O3Mn2iXVHF61pcKsTNfFgjg&#10;D920oywD4HyEY7V9jf8AB2beQr+xtoVvcuFk/wCEihNswtWdtxJDDf8A8swU3ZbjPC5+bBf2gPZP&#10;+DaTTtFsv+CXnhOXTJpJmmmu3nkmVRIjG4fMZ2jDKp3bTyduAw4xX5n/APBajwx4Htf+C7HgYTia&#10;O11DVtGfVpLhnkVf9PYHYqozFcDd0LEuRgAKT+oH/ButezX/APwS78FTPqkV0Qt0qXEdo1uSgncD&#10;ehc5kHRnzh8BhkMDX5E/8Fap4NM/4Lm6dNpHjOzvJYvEmkvK11qRmjsJTcnKSs058shdkhAKDays&#10;BklifaA/oo+L969t+zDrF5YrFO3/AAjbtCshlCyny+Adql8EcdM9vavwF/4NeoNW17/gpz4j1ibV&#10;I7hbXw3eySNLcXJkZWnVd8ZxtYZwCHIYhsqCVIr93v2jZpU/Y28STsFk2eE5Cyw3EUIkxF0V2IRM&#10;4ADHGODxjA/B7/g1YRZ/+CiHiRmjtT5fhed1ZrhPPT/SEG5Uwd6YO1mHCFkORnlfZA/SH/g6Rj+0&#10;f8EyNWMcEk0g1uyK7XlCqBcRlmO1gvAB+/kEZA+YgHz3/g0f8KnSP2IfFHiUxXCtqXjKY/vZyYyq&#10;xxruQbzjphhsAOByTnHYf8HVJvB/wTRmFtHNIreKNPFx5c20KvnKdzDHzgEY25GCwb+E1zX/AAaV&#10;aRPafsFeIr547gLc+OLlo1mJO0eTCAV+XhTgnaD13H+Ll/ZA+aP+Dv7xDpN18X/hf4XWxijvYdHv&#10;ro3QiVpCm6MBC7PlBncdqjDfKeoGf1I/4Iv2drpn/BNj4WQWd3dzK/he2k3XihZDuQEHaJHCjGO+&#10;TjJAJNflf/wd/eIFuPjd8L/Cw1RlWPQ7u6+xvpJXP71UDR3Gz5z94Mm8gAKeuM/rh/wSv8LyeDf+&#10;Cf8A8LtBuLqSaSHwjZecZI3UhvJUsMOqt1yemMsduAM0dAPwN/4LX6ppniT/AILk3scyyKtv4k0K&#10;1uJLO1tjI3zRsSFDMJmw6gNJg8bCMKuf6VF8uD4Vf6S6zKNG/eSOFQN+75J2jAB68Z9q/mf/AOCn&#10;GoWzf8HA+q/btQNrGnxM0JLi6tfNieJCLbP3mG3KtyRgEHdwSa/pa8Vbbf4QXzvcLGqaHJmZZdgT&#10;EfLBiwxgep46560MD+Zf/gk3aaJ4h/4Lv6V/wk+kWF5HJ8QNeuIl3mSNLhHuZI5ImaM7tsihgxCn&#10;AzwcA/0bft1a1Z+Gv2QPiBrV/BcSwW/ha6aSK1hMsjr5Z+VUAO8+idCeDX84H/BD83Nz/wAFs/Cc&#10;11rVrBMPEOsNJOtws0MzeVPlRIHwwc/dYMwLFSMg5r+gP/gsTdahZf8ABMr4yXmmSMJ4/At80ckd&#10;8LbaRESGMhddoBGeGDccUdgPxz/4NJbK7vf21vGmqxXKMsPg1vtUb3EwZi9wmHAC+WcY24Yg8kjI&#10;HH3t/wAHV+oJb/8ABMKSyFj5zXXjXTEVvMkHlYd23YUhT93GHBHORyBXxB/waE6ZLJ+0/wDEa+/s&#10;23mSPw1bhroSR+bAxkb5dp+Yo3cjgFQD96vsj/g7Kigm/wCCcWlLLcyKy/EHT2jSN0UMfLmBLZUs&#10;wAJ4Ug5weQCKPtAYP/Bo1p7Wn7Cviy7eyaJrr4gXLLJ9o3LMq29uM7d3ysDuB+UAgLgkk143/wAH&#10;ifidAnwe8Ii9ug/m6hctbpbxmEgBFJaTfvVwWG1QhVgzEsCoDe6/8Glegyaf/wAE+df1aW2vI2vv&#10;H94/+kRYjkUQ26h422jKcFSMnDBumRXzL/weHxTv8Xfg3KL+78v+w9UH2aS1fyd3mwfPG+wKWGDu&#10;XeSMggAck+0B+h//AAbx6fLp/wDwSl+Gv2jVZroTWs8sfnRxr5SmZ/kURkjA/vE7ickgE4H5Bf8A&#10;B0pcaPP/AMFPLXT9NvZr26/4RLT/ALbbC0RfLzLLtVHCFmY4bOQQPlxnJFfsd/wQE0uXR/8AglN8&#10;KrSfSbyzeTSZJfKvFcFvMmdhIu7qrAhhjgZwOAK/Gf8A4Obr9b3/AIKvfZ5NVfdb+HNLRVtbfy5Y&#10;V3u2VcvhmyWA5GCvbOaI7gf0KfsaItr+yN8OoYGuJFi8F6escl5biGYgW6Ab41RVjbjBUKFBHAxj&#10;P82PinXm1b/g4GjuWsFaRfj5bxeXFJeBQq3iLtGFWXgjO/AQn5iShLH+lT9ly3l079l3wTp9xdic&#10;2/hKxj+2KwKy4t0+cFi2Qf8AaJ75r+aP4Ywx3/8AwX7tYLDUrHUFb46yETRXVsIp1+1sxG9hsD9i&#10;gBO7KDkURA/p4+K1xLa/BjXLqKSEMmgzMrXt00cefKJ+eQHco9Wznv1xX80//Bv7eaXcf8Fk/DLx&#10;DT9PJbWPs8UFv50DPslPlo7ygoNmQsi5Y7FXad7NX9JXx9sLbU/gF4o0+68sxzeHbhP3zhV5iYYy&#10;B8uc9R6/Sv5uv+Db+30S3/4K26LZPdWcyjT9UFovkSus21Sf3f7slWAG8F9g2hgSGIFC+ED90/8A&#10;gtudNP8AwS7+MH2+1hmQeEpyi3CxlN2Pl4fjOcYPY8jkCvy3/wCDP7RNSuPjl8VfFfm6eLSHw/aw&#10;MiW0YuBI024fNs3BCAcANgFWyBkE/qB/wXGGmD/glj8YP7Wl2R/8IrKN2+ZQWJAC/usNz0wSFPRv&#10;lJFfm9/wZ9W9w3if4tXf9gzrEtrYrHqO64Mb5ZiUZfM8lW4QghNzZb5iFAo+yB7b/wAHc3iK9039&#10;izwZosW/ytQ8aoJRGF+Vkid1Y5Q4XgjIZWBZQNys+Ot/4NT57Kf/AIJxS/YvD5tCni68SSZlP+kM&#10;NuXDbRuGc92xyvbA4n/g7ut5ZP2O/AN2vhxrhYfHG5tUW4QC0PkOArRlwzh89QrAbecZU16L/wAG&#10;s1p4Rg/4Jq21x4ddGvZ/FF++sKskbNHN5nCsEY7crtIXAIBGRnmj7IHxN/wd/wDieO6/aP8Ahb4V&#10;i1q6ZrPwzeXL2LK/lR+ZLEodT93cfLYYHPGTwVr9Wv8Agidbahb/APBL34PRX+mC0k/4ROErbx3Z&#10;mSNMnbsYu5KkEYDHKjjtk/kV/wAHc+pajJ+2Z4E0idpPscXg1pY1KxL+8abaxBC7zwq/eJHpjBr9&#10;gP8AgjVY2mmf8EzfhBbado91YwDwjC0drf3Ec0wySSWeNVVs8sCAOCOBzQwPwb/4L53mkal/wWe8&#10;RR3b332VZ9EhvJrOKGafbtiyYBvIdwCAFJU5UodoBNf0teA3Nv8ACDR5VuGl2aBC3nMqozgQjnAy&#10;AT6dPrX80P8AwXGj1DxH/wAFt9f0fSdd/s++k17Qrex1ByVFm7RwFZMpGOAzeZlQzDOPmbNf0weF&#10;bC6tvhRp+maiVeZdBiSZo9zKziEKccA4znHfHvQwP5iv2ItdvPHP/BejRfFGk3lxYw6v8XNTkWZY&#10;GkMyb59wAMXzZwDh1GP4sGv6Vf2rIUm/Zj8cRzSTKreE70SNFLIj7fIfIDJ8wOM4xg56c9P5rP8A&#10;gnTpusar/wAF3NGPh+VmkT4qatLdRiOVQYlac7iu8SONxDEE543HjOP6Rv2z71LP9kr4g3c1xbwb&#10;PBuoFprqRUij/wBHf5mJZQFB56jjoc4NDA/AT/g1UFxaf8FH7qGW3jZZvAt20ck3mglPOj+5gbef&#10;9vHGcc8H9Y/+Djnw/d+If+CVfj2Cw8MjU5oWtJV33XlLbhbmNml/1ibiqhnAO4EqPlPAP5Pf8Gr1&#10;7Pbf8FINQitLrTvs9x4NuRIlx5fnkCRNvk7mLcY+YDOF69q/WL/g421Y6X/wSc+IzedMvnLYw7YF&#10;TJ3XkIwSytxzyBglc4PFHUD42/4M7hdR+EvjEDZwrC2paaRcJcIXZvKlyrJu3LgYIO3By3OVNbH/&#10;AAeF+ZJ8FfhCTpBMcfim9zqDSR4QtbD93tzvydudwG35cE5IFZn/AAZ7vo9x4L+L8sNhcrfDVNNF&#10;1dSyq0ci+VJsVRtBUj5s5JB3DHetT/g8GN8/wY+EMCqTb/8ACU3hMO5sSv8AZsDgJ1AJ5LDhsKDl&#10;sH2gPo3/AINk7LQIP+CWnhW90jTIbee41K//ALQmit1RppFupRlyADIduMEk4XA9q/Mz/g6+026l&#10;/wCCg+hz2r3c0a/D+3MitazBIiJ5shSUCYxgkqTzndjIz+mH/Bsre6tcf8EvvDVvqUqSRw6leizk&#10;j8//AFfnudp8wAbgTj93lMKOSSa/Nb/g7J1261D9vzw3od5dvJHY+AIZLeFbaQLHvuZc8s21idv3&#10;lGOAD6g+0B+4v/BOPyf+GEvhbHFJdSKvgjT0/wBOtWhmBFugKlWVTwfl3YBbGe+a/nO/4KXfarr/&#10;AILpeLNOtNWurdv+FpafHC97ayyeQzLbD/VqSzo3XC8srcDkAf0S/wDBMbTP7L/4J+/CfT0mvJAv&#10;gXTsSX6S+aw+zp97zGLE89c89RgEY/n1/wCCkOnajB/wX01tbfwXpk0svxP0maPS5rqKJLwYt+JG&#10;MgRC3I4KjgHGckkQP6XPE872fwZvZ95Vo/Dsh3TOvy/uDyxZgOO5JAr+Y3/gjA7D/gtD4Sv9Vuo7&#10;WSTxRqkoj0u6hlgZz5wKB2mVTH97DBmYgAgPxn+nLxbFa3fwcvre9W3WOTw7JvSYRlF/cnrnKY6+&#10;owPSv5ev+CPVnBbf8FkPBOmaZqlhNCvi/UI45YYbaaKZI/OIKfu/LbKpuDoq4HzLtKiiIH9Fn/BV&#10;bTLjWP8AgnT8YdNsxpQkm8A6gqya5JEtrGfIb5pTL8oUd+p44ycV+Nn/AAaRjUbf9sTx0ktxpTW6&#10;+DUDLJJA10recNpiOCwj6hwrAZ8skHA2/tH/AMFJxYTfsC/F6LVNLa/gk+Heqq9ioc/aM2kg2Hyl&#10;Z8NnB2AtjJHIzX4rf8Gjenyy/tj+PL97ebbD4LVBJ9nkKbjODsLBCinAzhmDHHyggNg+yB96/wDB&#10;05p8mof8EyLpoLbTG8nxXp8kkl9M6yxqHPMAWNg8hPykOyKFLkMWwreWf8Gid3cL+yr8QLD+3be4&#10;ij8YBxZqswktiYVG4lowhD7cgK7Y2nOCSK9g/wCDoHS57z/gmFq9zFpttPHD4h0/zWmSZmjBlABT&#10;y2A3bsEb8rx7V5T/AMGj2j6zZ/sgeNtTvPEMdzZ3HjBltLH7POJLNliTehdv3ZU5DgIOC7EnJxR9&#10;kDy3/g8RuNWe3+C9qNCkkslm1ZpNT/fbYZMQBYuP3WXAZvm+f918vG+vuD/g3giSH/gk/wDDOJLX&#10;7P8AubtvKWO4UfNcud48/n5iS5K/u9znZ8uAPjf/AIPAzE/gn4OwDUljkGrakwhLHJXyFyfvBccY&#10;wwJOcL/GD9if8G7eqPqf/BKn4coVXbbxXUS7EZcBbiQcguxyeu7gNuBUAEAH2QPyP/4OX00Sz/4K&#10;wQyQalcW91/Yeky3Nw1hPthXzHwyszHeFxnEKhMluTJvA/om+D8oufg94dnnulnLaLbs0yxKokzE&#10;PmCqSBkZOASPc9a/nT/4OZLpNS/4KuR6bplhpslxHoGlxSxT3kUnmyF2YLMFwYUIZflY5IYtxkV/&#10;Q9+z1Bc2P7PfhO0u7OG1uI/DNos0Ft5eyJhCuVXy8pgHP3eKGB/NTot5p2l/8HCC3Ol6jqUcX/C8&#10;JFjuI9LtFlXdOw3eWJBFs55fIJXLld2Ur+kn9q6DS7v9l7x5Brl35Nm3g+/+1TGXbtj+zPuOQpxx&#10;zkKSCMgEjFfzReEHTWf+C9rSXDalbrJ8erkNJtjWUMLx8A4iCBSVxnZjac89T/TF+0xpses/s5+M&#10;tMfVHsln8M3iNd5lzDmFhvzApk465jG7j5eTQwP59P8Ag1suNQ/4eX3SQXNmtv8A8InetNHJ5DSy&#10;kMgVo2ZN3GTkxlSQ3Qrux+pP/BzEIZP+CVvixLm0jkjGq6bne0mQwuV2kBFIOGwfmKhcbsnG1vy/&#10;/wCDY5rCP/gp5Na6doEsiw+E75P7Se1ui6/MmS/JSMNnguAchRjJav1R/wCDj83x/wCCVHjoWkEU&#10;imey87zLRpsJ568gKwwf9rkL94jAajqB8gf8GgWozv4Z+K+lm5s5IY72zdFWJhPGdrZy3l4ZDkYG&#10;4bSCQDuOHf8AB39oFsvhv4N+JxcS2839o6jaNcFrkxhGijYrhQYQTt7/ADkD5flD1c/4NBdKt4/h&#10;r8UNYi1mGSSTVraOazWykWSDCZG6UnY6tyQoG5cNngjMP/B4Jah/BHwfvGhyY9V1ELI7nYuYUJXG&#10;8AltoxlCfl+Uj5sn2gPsD/g3S2J/wSs+HsUViluqrdFUjklbdm5lO87+hb72B8ozxxX5P/8AB0fc&#10;SJ/wVG0mV52t1XwTpu2YwTIABdXHz7urY/2OOOOc1+o//BtPr1prX/BK3wjDDcvL9h1K/t5GkVF2&#10;kTsSq7SWwM9WwT1AwRX5ff8AB0nqOoaj/wAFONDsJ4bdobbwXYLbpcXEIjfddzlt5wCik8HeSBgk&#10;EDIo+0B/QR+zldxah8APCGoQXa3CSeHLRxMv/LTMI+bnPXOeDj0JBwf5v7PxBoerf8HDl5r3irwj&#10;qN/D/wALkuS2nLa26SqybwkwXzghClVl3bwzAbgA5CH+iz9kq0msf2XfAtnc6fY2UkXhKyWS30to&#10;fIibyRkR+T+7C5zjb8oGMe384/xQ8P8AibTv+Dg/U7Oz0y8m1BfjNHPHFYyNHIsbOj+YSYsABCS3&#10;y7OvO3miIH9I37R09yP2d/F8lhew2L/8IvebbmWFJFh/csSdjfK2B2PFfz+f8Gwep6k3/BUTXAqR&#10;zLdeGdQa6uBBbblb7RG25SGG0E5BEIYEHoFGR/Qd8YUWT4JeIluS0anw7c7j5LsyHyW5wg3Ej271&#10;/Pl/wbJ2w0P/AIKo61pOo6VIJIvDeoxxyLps6eQwmXGU/wCWClcj5xkcJwWOSOzA/UD/AIOVtH0/&#10;VP8Aglb4xa80y7upbfUtOmt/sNuJJImW6jIk5U4QHG9sghNxByMHw/8A4NH/ABFpt5+yF458M21t&#10;dLcWXjV5pppI08thJBFtCMPm6LyDxxx1IH0N/wAHGK3L/wDBKT4hJb+IW09S1j5jqCfMAu4m8v5W&#10;B+fbs7gbssNoavmD/g0S8QyXX7PPxH8PDVopFtPFEUv2RbVlkgZ4RlmcuVdWCjaAoZSr5yGU0fZA&#10;8k/4O87bWIfi98H9Tk0zFium6ksdxIxaN5C9uSpG3A4HTJyOo9f1/wD2A7u2vP2J/hnc2OrrfRt4&#10;LsCt2qKqy/uV5+UBefUDB7V+Uv8AweBrp32X4NNJayG587VNs+9dqLsg+XGc5JwehGF6jv8Ao3/w&#10;Rr1WbWv+CZvweu7m4s2ZfB9vHssX3RxBRgRg735QDbjcSCD06UMD8W/iHDr3gL/g5Yt1u9Sa4nk+&#10;KFuwaaxSPZbzRj5FQxKDhG4kxlgd+4sdx/e39tPRYfFn7H3xC8PXemSXsd/4Kv4Xso926ffbupjG&#10;35gTnGR0zX4Jftw6Emhf8HHlhKb3bDN8QtDnVre/imkiPlwbgfLfKEPk7HwQOMFcCv6FPijptlrX&#10;wV1nSr+aaO3udAlimkiYK4UxEEgkMAcd8Hn3FHYD8Pf+DSC+h0/9on4reHBPfKx0ezZbeTAjYJJM&#10;NxA6SLnB5OQ3bHP2J/wdOaTNd/8ABNSa/XSTcC08W6ZJJOJGXyE80pu4+Uks6rhsjDEgZAI+Ff8A&#10;g1il0PR/+Cg3j/QdJm1hIW8OyLZ2rMvlmFLrAachsGRcoo2g5DSngZz+iP8Awcv+H/Dur/8ABLnx&#10;RqPiC/1EHT9V0+azs9PljX7RN9pRVLh1O5F3bmAwQoJzxih/EBx//Bq9q/h+/wD+Cds2maVbXC3F&#10;n4svFvmmQ4diQQyHGMbeOCenPPX40/4O5LDULf8Aag+GmpvckW83ha4EMap8odbj5mPJ5wy/w8jG&#10;CcGvpH/g0q8VRar+yl448Oya1dXE9p4uaSS3uJF2weZGhAjAOcN8zHIALFsdCT41/wAHfOhWVv44&#10;+EviWK4jW4ubPUIJI/IjLMsZiKndt3gAuw27tpLZxkZB9oD9VP8Agl/4rfxn+wL8MdfaZZGl8J2m&#10;6SN3KsfKXkF1Vj+IHJr8Bf8Agpvc6h4U/wCC82s6zc2NvdGDx7pN1Hb3WoiFTHtgb5n8weWeGI+Y&#10;Z4YAbhX7j/8ABEjW4te/4JlfCu+jg258NwrL80TBmCgEjywFUEgnaemea/Eb/gvdo3/Cp/8Ags7q&#10;HisWkd0LibRdXRJWlbcwCja+cE4MY4HG3aB1oiB/SZaSx6z8N45QkTLc6VnbkFCDH0zzwfx/Gv5x&#10;f2A9Yf4c/wDBwdqOkaUli32r4l69aGS4YEJGZ5ZPlyhPmgIV4Gcn6k/0V/DC8fWvg9o98bVP9I0W&#10;JlhhXYvMY4AJGPzH4V/NprNjqXwY/wCDhN31DR9P0pl+Mn2hYY7sqsUNw+/zGLS/LIUkLEM23exw&#10;NuBRED+hb9v3w/p3if8AYu+I+jatayTW8/g++E0UaysWHkNkYiw5/wCA8/SvxZ/4NO/G1taftheP&#10;/Cmn+G44YdS8LwyrNNdO8kPlTECMfLtbIc8nBG0cHqP3E/aRt4Nd/Zs8WWN5F5kd14XuI2RZVTfu&#10;hYBdzZAySBk569DX8+f/AAbE3sOl/wDBTebT44rjfc+F76IKrogRVmiYlhu5wQgCru6k5wDkXwgf&#10;pd/wdF6dpV//AME0rq41GNi1v4s014ZEP+rYyMMkbhkEErwCQWHbNeb/APBpl4p0K+/ZM8beFbTX&#10;JJrux8ZO81nJK5W3jeJCuxSx2o3J6DJ3Z6nP0F/wcU+E4PEn/BLH4gTPN5Z01bW7RvJMnKXMfHCM&#10;Rn7u7AA3clRyPjX/AINEvEN9FovxY8K3QtVVdStJtp2i53shVgwxu2/KMZIGdw7ij7IFX/g7w0CS&#10;W1+FPiIX87CG5vYWt/sY8tAyKd7S7c5yoATdxljjkV9pf8G72uPrf/BLjwGraxJeG1jmgHnRRJ5I&#10;WVh5YMfJUHIBf5j342k/O3/B2v4QutU/ZR8D+K4tQvfL0vxgvmWsNu7wt5kEqbpCCFTkgBiCckL/&#10;ABCvXf8Ag2c1/SdV/wCCbWjWWmWuoxtY6jcQ3RvvNKvJvJLRFwAY+eCowvKgnaTS6AfmZ/wc5WWr&#10;6J/wVCsvEMRZVl8K6c9vIbdxGGSaXoxTa+OCQN2M8jnn+gX9nu9m1b9nXwvePaCFrjw7A5hEhYLm&#10;IHq2D/h9eK/Cv/g7H8N3em/ti+BfFDG18u/8JyRxhZv326OYElhu4T5xjgHO7JPGP2o/4J9axe+I&#10;f2IfhrqWpwQxTzeDLEyQw3BlWNvIXKhizFsdAWJPAz1psD+eG3guvD//AAcAy2tomCvx0m8pYuch&#10;rh8M3zHccN82Sd3OQckV/RF+3tI6/sQ/EqYW9vI6+BdRdYp4xIhYWrkfKVYHnnlSDjoa/nv/AGgd&#10;Fm8M/wDBwve2Caw9w8nxnsZUltFGSZjC4i+VOR8/lnCkkZzlia/ok/atbTZP2TPG/wDayEW//CF3&#10;nm5jkcov2V8tiPDHHX5cHA4xR2A/Gb/g0nu79fjb8SNPS9hS3OlWcklutqDIXy4DeYEyF+9lSwGQ&#10;MAnca9J/4Oy9Xuli+DHhmDSbdluvENzKLi4YbiyJCoQbmARTvO4gdFXJAAB4X/g0m1C7f4nfFKGL&#10;Tk+ztZ2bNdbmHltmQCMZf5wVGckZUr1+bnrP+Dq69tNV+JnwL8Luss7f2xdSNb26fvCDJapsQiMl&#10;WbdxzgmPoSuAfaA/VDRDJD+xzZiyupbVl8Hr5cwkLPH+54JZS24ju2TnrmvzV/4NYNQ07Urb4zXd&#10;tf31w7+MC7NePKNysvyuUkY4YgEHcN2VGScED9IPFEl7pH7Ed5JZQztJD4HkMaHy1kb/AEZsD96Q&#10;gbGOWwufQV+af/BpNEknwi+JV/JYqJn8RJ5l8ZIi0h8hDswP3mBkNzwMnHVqPsgegftIajpSf8HG&#10;fwrtLOVFuB8N7z7U0ix7ipklZQuBkD5TyxyPnxwAD9Jfto65pvhj9u79nu/1HULa3+3XWtWELTQq&#10;8ksjwW7hVJO5eIicgEEhQSOK+X/2o5UuP+Di/wCEdthJnj+H944RY5yY1L3GCcMFOSGGegz8wwEr&#10;3D/gqHe6Ta/tXfswySWSPqE3xLljtbhvnaNTYylwgAzyAM84PHHTEge5eKtZsLX9oy50GLzVuLnS&#10;oJ33NtVl8wJ6+hHQfWuP/ai1a38Jfs2+IL53kVYbe4Ds0hXaFDZOQPl4w3HPBx0rW+NWv6Rp37Wn&#10;hfQ5EjW81LwZqMkKqqln8qW1OTwWGC4xyB9a8n/4Kd+P18O/smfER4kEkkOk37xx/Z92N9s7qOQR&#10;k7SOcj6kAUAfDX/Bt74AufFfxG8b/F/VY9xvfEV0yzMPlmDNmTtwQdrcdffBqv8A8HPHxZRk0X4a&#10;SXcyy3F4DHHHgx4jCmRWOOmfLYdDk9CK+mv+DfD4SxfDT9j/AE7WbyIw3eoWpvZd2DnzCWDk4+6y&#10;kEY7Y5Jya/O3/gth47n+OP8AwUI8P/C6y1CSOGO4jaQBm8mQPMdjkAHLqvmDO0gBv94VX2gPur/g&#10;h/8AByx+FX7Ldn4knULNcWwkmMahTkq0jM3APRQM45w2DX53f8FZfHa/Gj9u3Q/h5pSi4jh1aPzI&#10;bdt25ZJUUBgOM7UY9ejZ+XOK/X34LaFonwe/Ypju8+W0Wh7kkVMKqlAqlVAByEHYDj0PB/FT4W6V&#10;e/tDf8FQJtR0O9ivPs+qNI0yKUGYlEZz0zh+CckH1IOaFuB+v/hvQbf4TfsA3F6kLRRyaVujNvGq&#10;kjb8rAAgZ288n07Ekfj5/wAE6fDMnxb/AOCh1xqt/atcJFqdyzLGwGFM3lqOOvy/Lk9SQTnJI/Xj&#10;/gpV4vHwS/YPu7KbTh51vo7SPZybV3eXFyuVGCQTtz0HXgV+cv8AwbxfDPUPF/7Q2reM7iNZoo3i&#10;WUyKS3ysZCc47/Xkr7ULqB+lH/BXXxDY/Dr9h3UzPtjZdOkESzSb1P7pgAygHILYUgA55HGQa+FP&#10;+DXnw15/xp8VeI3RVVI4I3buR8xGMjHBB7g8n6V9A/8ABxl8S7zwn+z0vhGyuUia8jW3aZ4SzNuc&#10;A/xEgMocbiMA7ec1n/8ABsD8Pl0n4Qax4ueyVZry+kmZ5sHIBVFYY7YVwQe/cYIo+yB7b/wVR8bR&#10;yftafA/wFbatcW81148QssXzeZEtpcKykY9XUY5GJG613n7bnjXWfh78CtDOgytb3FxBfQx+WpZn&#10;ZYJXXgdiyA4HPpnpXzX+2h4ob4of8Flfg/4JsW3Q6UuoXx+TdvbMUSnHbBDc8Ej2Az9f/tKaDoGq&#10;nwjoepwxyta+IJVijZQ/3oWHvxmQHHccCpA/A39n39kb4x/tqfHC88efEY3y2LasWuLm5BAcBi3k&#10;qXA2KFwBwMBs4wDX6F/En45fAb/gnh8DodB0l7WK7htTDDHbwr5ryBSSApJ2g5+6McLwRxXJftaf&#10;tSfDP9jPQbvTdGsYY9XlSVbW1tmAdipIAOFPUhgSeDg5ODx+aes678c/25fi413di6vppZvuRZaO&#10;2VmJzgdz647DOAM1oBoeMPFfxs/b8+OUmya6vlkunNnAw+S2jaTgkKDgnOTwT1xuPX9Mv2ZP2W/A&#10;H7E/wWGu6lYRyeJLi0LrNyQJNu7AJUFSSrKSykfhwMr9lT9lz4RfsVfCVviB4zNv9q+z77ieXazM&#10;4KMrbmOFVtu5ccbX55yp808fftjp8cV1S80i9hk0/wDeRweWXCzBVIzjjOQOSeGHB7mgDxrS/HOo&#10;fEX9qu41Q3sjPDeKiiRukO0jJ7kk8noM45B4PN/HnHiT9pfwjpN5hf8AiYR+dHlmJxJG2T0PVG65&#10;6Z5ya6/9jLwtb+KvHuqeLbpI7hf3jRSRs37wMd5TliAOcAZIy3bFch8ZZ7Wf9tLwmL+KMLDeEkSf&#10;Ku5WyuMg9wMcYOAeMnaAfpz4r0eGw/YyUm3kIZWlj+421tmDj3ByvTrnJwBXwL/wSfjN3+2j4t1K&#10;VGaFdWlVo55Co3G4ONykbuOgY4xk7gc/L+iPxGvYP+GNo5kXzGCuv3c8+XlQN2MnkHHPLc9CB+dH&#10;/BNvxDJof7ZXjKCaOOF5tQ8xx5O1gNx+bA4IO7oSGO7J/iImJMT7k/4Lf2d1q3wG1aNrlreM6J5j&#10;eZt4wC2MDIKkZ7ZG7r3GX/wQp1eFfgdoaXc8C7beUFVhG1edoYc+mVYnGcngCj/gsz4oFx8AtRQ3&#10;YjZ9DAl8tSwVmQjsPZunY9hWH/wRS0TUfDfwCg165M3kw2E0irJJnDMDmLHZfm46dTgkE5Psh9k8&#10;N/4K2iLxP+1H4H8MoVVbzxRIzeXMSw2FQAVHbMhBPJUcjGef068OGbwb+xR5MkqxzS2YVlWQsTgA&#10;sAQB+HPbjPAr8yPipYn9oX/gqToPhzTd9xaeG4WnuXjPy+ZJIeDg5HyKMZAJ2g461+hH/BRn4l6R&#10;+zV+xjNbXGpi3a00ffHP5YY78ARNj3cBf+BHOQCKOyKR8B/8EqdI1L4sf8FHPHPjeK/eWGLXJIRc&#10;Q8qWR9kZPTqAQcAjAIBIOa+vf+DgH4nr4M/Za1rw9bzqjXOlrYruOd3msI2UdzhckfU/3efN/wDg&#10;3F+CmpyeD9Q+Merxq0mq3j3LbiP3mWJJx2IYZHHHvmvOf+Dij4iaj4n8e+Hfhpaa0sYm8Qo0kM0O&#10;8fIhKvwCcDdzgZwcHjO46gfZH/BCD4TXPw//AGTbLUbwHzprVXbdu54++uezLjPuvGK+If8AgtV4&#10;hg8Z/t0/DnwMmoRiFNamuLu3eMtEmJEUMwAAYEEhT2O7kZr9Ev2MPGvh/wCFn7Lth4cgmtzqUOlr&#10;HDp8Z27SYwcY6hCTweAAOw6/jT/wU98U+JvDn7VNn49stfmh1y4ufKtWjkD/AGaJNo27D975mU/N&#10;kEjbyARQtwP218F/FSDS/wBmaLwj4Uljk1D+y2ikRpB+6Aj2ndjgfMQAQfTjsPw9/aJ1bxr8Nv24&#10;o28H+KrpvEHifVozrV5H8peMSAC3jcANsIVV4CsPLHqc/q3+yLYazb/sy6h4m1l5Hum0zbIzStl3&#10;8vOD833Sc+mN2MDGK/KnXtKT4n/8FT7PSlcTLa6jG53xFvL8s7zxk525yeABg8ccncR+vXgrw/Ho&#10;f7JN5rOosxnuLMCSfPEoz98ng+xzzj61+WP7JPhyLxl/wVN1yTUbHc1nOXKmJG5IXeCc46Fmzyfl&#10;HvX7EfFjQrDwF+yJHb3MMSt9lwPMyTwu7GdvOVzjpw3fFflF/wAEXrJ/iX+3b4w8Z3X7xjqTDzFU&#10;ZEZkIBXrzjAIzwPXsDP0f/4KjzReG/2VZHuLiGF7fSXeSZpNozsGSWAyAcBS3bPtivlL/g200ySf&#10;wnfamSj+dq8rsoj+YL3BPHOckdeAfpXvv/BebxhaaD+ybrWlyapDFI2jyJEJI85kYDK55xkcDoDu&#10;AOQcVw//AAbp+AYtE+AtrrzKGkn33DEqy4DZ2sMgDI6Ej3o+yBi/8HH/AInto/g7JoaiNri/1Kyg&#10;hbZtKkT7wytxzgNx/vdga+q/+CUOiN4e/Y/0dpIbhNuhocSvllJQEr26duOeozzXwZ/wcJ60/iHx&#10;z4N8EWtk15Jd+LI90LNyrBdu1RnGHB/AqRxk5/Rj9lO2g+G37GtpNeSvGIdHjRvmJ2RhQAMkDJXB&#10;XpjAHWl0Qj8r/wBtO9v/AB3/AMFd/A+gaVJNcNp8aTI0UZbyg1ww3HavTCAN1AHPAFfql+074qb4&#10;b/skTS6h50ZXTyzBpPugLudcjoMA4Y5GSBxivyv/AGU9HuP2gv8Agsr4p8VXE0d1Docwt4bhWOzK&#10;hVkjyCcksXOTnoenAr7f/wCC63xZj+Gv7HuradA8n2q40v7JbskgBDysI0I4+8GYD1wxxnFPqM+e&#10;/wDg3T8Kza9feKfivfQzRy61rk9zyvT5nfeGPUZO1uvQUv8AwW/8bR/Ev9of4efAvw/ct9o1PxOl&#10;1dLEQ4WCI/xD0EhU4PHynBJOK9y/4Ig/ByD4K/saQ+L7uwltbi509ppPNUrvdh8wbBPIYHB7A+xr&#10;5Q0rVZf2qv8Ags1NfPIt/Z+D7eOOzuIZJNkkjnzvmHG3cH24GMEeoNHVgfq58JDp/wALfhdoei6g&#10;6q0lmp/ecbiqhSwA6Z4P40V51+1B8UT4D1fRdCHiSSz26eThWXkZAA5P8OMcUVIHwH/wVv0/zPh3&#10;qV9HbXm1YYrofu9rjBB3KT2JBIIBwE5zmvVP2LdYbxZ+y7DGGk/0rQYpcN98L5YznAI6Eg+/I6Vy&#10;/wDwUn0RfEvwQnvYoJpHk8OMdu3blliAURMR94dM9ASDxniv/wAEsvE8fib9nWxs45JZmbSni+Rf&#10;3jsm9B9F4LHjoAOKroT0PnCFl0b/AIKGq8txLbi+00eZGzNiYh24528guMKCeUODXtX/AAUf+Ha+&#10;IfgqNdE0jS/ZY7gLHHl1aJldsgDJOARjnpjHTHjH7QM0vhD9ufwnqxkkhW8nmtJpIFYI2ZPmDdMc&#10;NtHJOc+nP1x+0poMvir9nW3uo9zf6CV2wjcT8inK4XB4OPTIbkAnDGfMunif4g/s+aV40SXdfWMS&#10;hnhwQjj72cHH3lVf7vHtXVfEaWw+Kn7PEM9z5PmfZTHcw4DAMVPUnOAT83QHJxjmvOf2Cb+68YfD&#10;fUPA9xaqI7K9kh+yR5dovmbCnI5O7d15OM9q774a3wtI/EHwt1SE28luGmUGQ7jkYJ+uR6YLN9TT&#10;GWP+CQfi1bfw3J4Hvr9FuNIluLG4VukWSyhmHT7pIAHrnrzXz5/wVg0a98D/ABe03xVp0ckDWWrO&#10;qzNJ0bk7due4XJPQivSf2NLyf4VftRa54aivPJj1KZb62s/JG0OQQwJ2DODzz29fug/4LIeE01DQ&#10;21azsAY4plnjkx0XafmByc/LtB6dGI4wAAfRPwS8TXXjz9m29trRo5RLpZnhDx/whcnHy5PyA4Oe&#10;WbjNfnF/bE3w9/bRkVH2x6tcPHcFtwHIIJAI9VwAM4zjnpX3F/wTr1L/AISX4EabbyOsn2jR2RY8&#10;nLELsxgLjbv2fNnOVbjpXxJ+2LYP4Q/ad0vX4syS/wBoIP3qejA4I6kfN93rjPPPC6i6nqf7b/w1&#10;Txj4CsfG+jRraXFvG88dw0eGkkB4XcegJHc8cYGM1N+wP+1hJ4qtF+HvjfVmbUrNlxNNIqm6jHGC&#10;TkscDkDqQB1xnsfHcDeLfgQbiKN5JIowHyQxXK9TjBxncNueARngHP59aZrutfDzxwNa0q6YXVjd&#10;53hiN+Gz+R/l+NMZ+rPxZ0qKX4R+FdX0bUGMln4gmineFgY0VZYpMZGcNySQeduOua63/gpeIbz9&#10;jy1huI5wq6OXUW+NyzecCrA8n7wGf7uCeCcjw34b/EiD4xfss2+rxXEltdWHiqMzFX3yW5kEL4OS&#10;Rg4+UhskMM8171/wUFN3rH7JKW0ko/5BMqzFss9u/m7sZwCSwY4/vMDg46AHt+oabb3f/BPnyvtU&#10;ckZs428xpA3nDy/m4GVJ7hQOT2ryL/g3E3R+EvE9m4j/AHHjO+SRo2yyEBTtdSeozuyAo29jgk+0&#10;Xs2qWX/BPww6tYqrzQxxSM0/3gYz92Qp9/d8pJyCD6jJ8x/4N2bQn4ZaxK195sP/AAld6LdliwyD&#10;cWIcg4b5ldtwAJVwCBgVP2RI8C/4KRWBuf8Agqp8MJN8jTN4qlEMnkl43w4IQruO3JCg+gJbkcD9&#10;KP2zI4h+wo1pf2snlyWIMdwsYaSPMYIwu3kH5gWxX5xf8FDbRdc/4K0/CmzN6rKfFU7+fOpVT5bh&#10;yBheC67V4yBtUjGTX6Nft4zWEX7EDi4aG4VrXMcgzguIsZABzjdgY4POKH0GfE//AAa+aXEnh7x5&#10;dxXVrcN/wlzR5RtuP9HjxJGGAJVvmHTjaOmaj/4OevEl7b6RY6C4juIJtQtxGZJGDQ/I5wArYIBH&#10;8QIO7/ZFaP8Awa/WlxF8O/GN5bX/AJ0TeMJPMSNf9Q3kRDBO7BDALjjgj0zWR/wc2311q2m2NnHb&#10;XF4sWrW25lgO6D5XBzjPAPyjO3BkXrkUfaA+/P8Agknoum6V+xj4PtNLhlhjh8MWsXk3TYnjIhGR&#10;J85ywOTu6EY59Pyr/bXvbzxV/wAFl/hp4anuEuFh14TC1bcwX945JU7/AJiRENo45AznOK/Wz/gn&#10;BHaQfsfeHL6Kwvoof+Ebh2w38bLOAsIASRSDtcY2kck7euc4/Iv9qC5u9T/4LX/DuZdOnnVLzc8E&#10;amOaBA1wGkyFzhR86k8cdgaF8QH7YeOJG0T9lvUMkssek/ejkIwAvdg3YDkDk49a/HP/AIJAabJr&#10;3/BW74qa/Lfr/oazQi32OSym5XgOW+UoIhnJOecZHNfrx8cF1JP2TtQlhtpY5V01d6tHyMggnBHI&#10;5Bz37elflT/wQClmv/25PjVfTQySSf2xamb/AEdo2Q+dcjcVyMZOQVx3HOKSA/R7/grTrcWlfsi6&#10;qJSjKthM23cV34jPAAOckdMc9CPWvi3/AINafD93a/BvxTqlxZsEvPGE0qySH5X2wxJ5i+oBVhxk&#10;ZBzX1l/wWo1JLP8AZG1YySXBhj0y6dvJJBXER6Nj72MjB4wPXmvA/wDg2M0HWNN/ZLjlv7e+jjuN&#10;ZvJoBdMdpUueY+wjPp3cse9P7IHH/wDB0LrVzp/wrtbVJJEW7vbaGT7PKn+021wQcg7f4dpBUHJA&#10;wfsz/gkLatpH7FPgm2e1s4Uj8L2LItrIjRENAG3oVQAq3Jzz26dK+Dv+DozXNYj8Pabptksxt21S&#10;Fb0NCdmzaSvOePmAGcfxAA88foD/AMEt4rOz/Y58IxWOiy2MK+G7YfZbqHaYf3Q/dnDt6cc0ugH5&#10;X/8ABX/xRb69/wAFKfhRod9c3MVrH40tZluIQvkv/pMQBUhCWcYGBluGHGTX7VaFM+l/s/3E8YLb&#10;dOb5VkHTAyAdvTGeMdDivxC/4KAzTy/8FePhbm+js7dvECGPfCWt1IkwerYznjIHy5B56V+0viXV&#10;jo37NF5dRyNHtsB/rl56rxwe2fqR+ZfYD8X/ANle/i8Vf8F4r69lNxMltp8yxywQfND+7QDzAF+X&#10;OeS3HPXBFfsn+21qy6T+y9f3ML4H2f7m30Bzxjn/ADivxm/4Jq61pPiv/gtX401m7k8iX+z7iJLd&#10;lVkutphjYfM3cASDnPHTFfrR/wAFM/EVrof7KN9K8lukbafIXkkYfu1EZJYc87eSRx0xmj7QH56f&#10;8G293rWu/Ej4teKbR7YWN14wbdZiMGWOTYSGJyBtZSRwvLL2HB+q/wDgvh4luND/AGV9YRbXzPM0&#10;S4SSGTdtlQqMqw9AMseRnGBzivlT/g2AntZPD3jaREsx9n8UNFFKkQSd4zCrYk4PGdzKCT1cDAXj&#10;3H/g4r8cx6H+zbqtr9pjUyaasVuqzAMzO4HA5xxzxzgGj7QHXf8ABvzYtpH/AAT78GvPGWX+y55s&#10;sMMN00snr7jHbb2ri/Bfhi/8c/8ABUfU/FFjfTSWmk6AI3t1AMUbzXEhyuTw/wAgTp90DPTFevf8&#10;Emra48Ef8E8/Ca3cyK1v4LgZpYZzIHPkghgSg+8p6c4968x/Y3vp/Ev7YnxQ8cvbwmHTVitPPhgO&#10;8tGpkZGY44zJnGMYPXk4kVz1eHTZ9f8A2jLrxM87yCy0/wDcxzMFKq25yPfpGc9ACRxWB8M7+41P&#10;T/Fup6m3mMsZiaNlC7G2LjDD5iOTycc5H02PBWo3ccnjLxUZ1eHdJDbttLCJ9oU++Du7dqwb+w1P&#10;RfghqutnXv3l5et5N0EJHlhWbBGOcEZ9ASevSgg6X9nDS7Xw58G/EWvR3qsLhWcTMuM7iSFGTz8v&#10;APcD8Kzv+CXeqRax4U8feM43uC1xrl8f9Im3EeWDGCMIOGChxywIwQecC1ocWr+F/wBie4vdcA+3&#10;S2C/aAy7f3gQswwN2Pm6nOOuMZrL/wCCT+k6lpH/AAT/AG1PxLBLHcSWt9cF2XEg3zTEcH7mM/dP&#10;A46dAFRPG/8AgnzqZ8Y/8FcfjFf3NzdLNpejabY2qyWp8pUeWab7zNyeR2PXqK5H/g4+8ezSfEP4&#10;d/Du/wBIN5b3vjfSt1vBKBM8ayMSq7Vb733c4OC3Q9D2X/BEnWPEOtftg/HjVtQudPuLNvFkdtau&#10;WBuf3UKny8iPHlhSrJtJIw+QM5Pn3/BfZb/xT+2p8F/BsV59lM3j7T2W4kcrgpMoyCSoLDjaOpLg&#10;dTVdSj9PPF15/ZX7IV9dWkD3ipoh8uNmfMi7SQNwxz7jpX5pf8G4qaTrnx9+N/ibTNAms2l8Y5lt&#10;7iGQlM72X5mkx97cehYblySK/Sr4z39lpP7IOsTXVz5a/wBisC8zfLycfezgA+oNfmX/AMG2Fto1&#10;78ZfjRrunXzvLJ48nXzI40+zum+QoIypPUHP90DoOhqfssDW/wCDrDUro/Dnwpoxl8lbnWbfEzSI&#10;oQ7XIJIUnaDz8p56/wANfop/wT5gl0/9i7wnZ6rqMLtH4agW4l+0K4VvJXfyiKO+cgYOeMYxX50f&#10;8HSv/CR6l4O8NaNZtJcWdxr1rBNZrwXZuVXeRtQk45ORg89q/Rv9hnwz/wAIV+x34Z0S0t50jtfD&#10;scdvHeuzSKixY2sWYksCCCT3p9APx9+E/hrTtH/4OLFbVdRlha4juJbE21lPJHcymLYEcBwVUoSx&#10;KnYGABGd1frN/wAFRbia1/Yf8Sf2bJbq39lsEkuFj2KSnBbzDtABPfP49K/Jf9medPEf/Bw/q4sd&#10;JsbA2NtefaoXAZp2VI87clgj8hgB0UEd81+r3/BVvUF0v9hzxPdtbF449LkMixvsyvlnODtOMYz0&#10;/XFPsB8Mf8Gomjy6f8HPHV7qWlCNbrxY32W4McO2ZUiQEBgS+VYdxtwTjua5r/g681S8k0nwboln&#10;cM0EmpA3EEchV2PlthMbSMc/UnscV6t/wawQF/2SNa1SK1uoftni25klaSRmjlcKq71JA2kqoBUZ&#10;yRu4LEV4b/wdValoN34x8D6XrF7Kkf8Aag3SQw+ZcQR7cSGNTIoY7eSpAyQvzAHgXxAfq5/wT8v1&#10;j/Y/8FPOl4rR+GLUyC+jAmH7lfvqqIN30UfTmvxZ/aY1PTNe/wCDhXwO8WiXFzCms2zXEO24kEWf&#10;N/eqI3DLtODnhQRlgQCD+3X7HOmw6Z+zD4Z0tLySZYtBhUTSYZm/dDnIZ8569T35NfifcWllqP8A&#10;wcg+G7XVJGhkbUP9GmtWzh/s8+GC+W3y7RgrgHBJyDxQtwP22/atuhpH7K3iG48l38vQ2O1SoY4T&#10;J65GceoxmvyU/wCDWKNtZ+MXxm8UzJbu02sQBixi84HfIy8Lj5Rkj5V2c/l+rP7clybf9j/xTLGH&#10;50WQ/uFZmHyZ+UDqeePfFfmT/wAGoFpqV3onxY8QzwvIsnjEI1w0briQwhmXdux8wPKkZ4HPIo+y&#10;B23/AAdb3IT9mLRYha3DebqsAZ4oyVXDg5fCnYoyBkkZZgOc4r60/wCCJGgXPh3/AIJ1/De1nvbK&#10;dm8N2sjTWDDyZC0YbeMKudwIbd/Eea+G/wDg7J8WR2Hw38H+HVCk3mrxr8kwygVHfLLydpAI9Cfy&#10;H6H/APBK/S7DT/2E/h1HpVrYwxr4TslVNPhEcSYhUbdvOwg9VPK9KHsgPye/4LK6hpXin/gsr8I/&#10;D+q+IWs2tvElqWWa3eSOIfao2AJ3gjfjaduOxPSv2g+M7rp37MesDzo7fZobfN8u1Plz/ESMAjqe&#10;MV+IX7Zx8R+Kv+DhPwDpWo61HaJaeIbMWMeoRSLbyguWeGEiFgxdWxkqRu4J6Z/a39qvUo9C/ZO8&#10;S3VxDHGF0OTdljtQ4JJJ+XgdSMjgmjsB+Q//AAbV39hrn7cfxy1W48Kr5kl4kv8AaLSJugaS5mPl&#10;OEwrB8MwZRtBUn+Ja+pP+DoPxBdaP+wlJZ28Kst5fRRySNCW2qWAGBjCk5PzHp9QMfNP/BqfA138&#10;Xvi94itPCdxHZ3GoxJbaqoYo/wA7t9nPzbdyKysOCcO3PAr2z/g6t1qfT/2SdL003EkMd9qkKLll&#10;2SsGDlfUkgZ/4AOnUn2gPcP+DdC01CD/AIJgeA31Cdpt1vcGGTdkBDcSkJ0H3enfHTJxmvzt/wCC&#10;5Wh6R4z/AOCxfwt8NB/tTzavZLeWdxeMirD9rUsco6tHwHIZSCcZByAB+mH/AAQL8ODw7/wTJ+Gs&#10;clnDFJPoMc5aGeORZBIzOGLIOD8xypyVPBJPNfmL/wAFbNK0uX/gur8NLrUDdaja3PiDTUFv5skB&#10;R1uFIdZEjcnazKeFx8mDgEsBfEB+43i/7RZfs26j9kkbdH4ffyz5Ydj+7OMgbsn6d/evxN/4N1NS&#10;vLr/AIKlfF2S9+2fvhdPMVtYlhJW7dcSjy9yygsPuFRnzMgjGP2n+Ma2n/DL2tNdSzeWPD7b2hk+&#10;cDZ2LAf0z268fjj/AMGxGh+F9Z/bZ+M3i/7dNealCwiFx9hIj8t7qY/JKspX5ynKFDwqkNwRUgfd&#10;P/BxnrF3pv8AwTi8UHT72OOSaEo0cik71OC2MEYYAHB5we3Brhf+DWXTtNtv+CeMd3Z3N0stx4jv&#10;Hure4jdVMnmY3oWADgqqjKkqNuOGBztf8HMHihNF/wCCfOpaZHq8MMl5MqeTI0Y81cgnAf73TGBz&#10;z36Ve/4No7PS7b/gmX4Xu9Mn8zzby8MyyWyRvFJ57hl+UncCQSCcEggkckCvsgfA/wDwdea3Dc/t&#10;MeBdDuJYwsNrI7PGwaYJuXpHkHAyeejE4zxX7dfsoz2K/syeErlUaOP/AIRm1dg0Hl/8sFJJG5uo&#10;75wc1+Hf/B0Zq9nN+2n4AsFkaO4hjaRtw8vanmxBWVyrLjO7nB246HJr9yPgOkWm/s0+H0tQ0LQe&#10;GYVIcBijrCAQ2AoYgjBwAKXQD8GvGWr+EfGf/Byh4Vl8PNbTW6+MIkkks1SdDL5MrAuqEY6rnJyo&#10;57YP7w/tSXVrp37M3iq6ni3Rx6FMdqqx6J2C5P5Z/GvwX/Y51eXxD/wcjLNJra2kreIr5BJawOse&#10;o4s2KrJjdsDJg7uFLIvTdiv3T/br1K30X9kjxpe3CM8UehyhwpIJBQjAxjnH05PUU+wH40f8Gr5g&#10;8Q/to/FfxDYalb/Y2tDNb2s00bXJElw7CTLJ5jptGCwKjcRkZIFfdv8Awcv2y33/AATb16EJIWju&#10;oZgILjaw2uOcZG5cdRzx2r4t/wCDRm1k/wCFifFbVYNKX7Oy2ccd80RDnPmny2bdtOPlIAGRubOQ&#10;y4+s/wDg6G8SeHtM/wCCed5omtJ++vtUt0s2WQBjKJAwHKnI+Uk8g4U4PYr7QEP/AAazeG9N0v8A&#10;4J1W2s21vcedfa9fS3DzbwobzmXamQAVKqrd+SecGvlf/g7ha4Pjn4coFXZ58uVkuE2s2zglcbgM&#10;bhndjg8cZr7C/wCDY+20uL/gmboDaXfyTbtSvvNWS1WMxyG4kLJuUnzACeGODtIBGRx8T/8AB2Bc&#10;3GufH74deGbKS4umZpEXTY5ThnbYBhQOGYkru5z0H3TTXxAfsX+wfoUfhT9jnwNo8OiWmniDwrag&#10;2GnsTBCRCMpHl2+QHIHzHj9PwS8XarqXiH/g470OK2RI5F+IttCsepBFjVfLO4KZFA5BOCcnecA5&#10;wa/oB/ZO8PHwR+yz4R8N+TOv9n+GbaFY7g/vFCQqArHauSMYzgZxX4FfCqaP4if8HK9nLaJarHb+&#10;OpFljvJiomENgwxnf875AK46lVyDySR0uB+/37U1xJYfsx+Kp4tqtH4fmKqyllyE4BwRkZ46jg1+&#10;Gv8AwbA2dxq3/BRD4ieOdISafT5tImAv7W1dY1828LCN8qwj3BCwVmDEKMdGA/bz9te+1HRv2R/G&#10;93pUtys8Xhe52tBCsj/6ojO08H3r8Zf+DTqyl8TftO/Frx9rMfnahJZ24a+lVI/MLyzPIFiAHzFi&#10;rNgYXgDG40L4QPvD/g5N8ZXfhL/gmj4mitb4w/2hJHasPLRlZXbaVIfrkNjjkE5GSAK43/g1ceIf&#10;8E5USG/mm2+Kr/zEmtWQRsXHyKzMQyjII24B3nIzVj/g6Uvri3/4JyXNtbSsvm69aCQLnDJ5q9fx&#10;A6/zwRuf8GzHgxPC/wDwTK8N6nFqNhdrq2pXt0s1mx+QGd18pgUUhlZWDct82SDgjJ9kD4y/4O7N&#10;SvZviN8L9GN3G1u0d1mGRVDRuNnzKTyRh+eQBx61+xf7FGh2Hhj9k/wHomnSK0Nv4TsEjIjK5At0&#10;GTlmz25zzX4s/wDB2Pcf2/8AtL/DXwtoniZtQvpLN0XQbW3LzpI7oqlQuWJY/LtAySFx2r9sv2XY&#10;IrX9mrwfGl1PMq+FrMeddZEj/wCjry+VU7vXgc+lLoB+Bv8AwUE0iw+JH/Bwt4V8P319ZzQt4q0u&#10;O5W8jBjZRNJJ5TKxAwwG3g5O4MDkjH9BPxPuLfQPgXrU5SJY7fQJtqyttQYjOM+g9a/nq1zwzJrn&#10;/ByJDLojX6La/EC2mabSYTcbgIhu3EvGIQ0e5ic4BzgHdiv6Cv2jruey/Z28UToHd49AmO1Ytxb9&#10;2eMf5xTYH4Pf8G4wtNW/4K7fEjW7y01BppLDV/s9y1w0wGdQj3JI2xt7EbTvLL9wnkHj9Rf+Dgwz&#10;/wDDsH4hxwQuzHS2PyXCxkAEFjz94bc/KOW6d6/NH/g1R0i41v8Abj+Kni+TU2Z4NFxcG3Ci3uPN&#10;uyyyBTtZCCjbflOVkI+Xac/e3/Bzfe3kH/BMzxAlm0/zX1sJvJYDKGdAd3+z7d+lD+IDyf8A4NH7&#10;e6P7GHjS6m+z+XJ4+m8kRwOjqBbW+5WYttcZPHygjJGSMiuH/wCDvDxtNY/DH4e+C7PVJIzfawz3&#10;Fq0fyPGkTnO4jghivQ/0r0r/AINNorGD9h3XFhvdHkuJPGFzJJHYjbcBfLiAM4KAs4wyhgSNgjHU&#10;GvC/+Dvu+WLUPhZYfJ+8mupGXzBvKhAM4xnjd1BwMjIORg+0B+l3/BHTw8nhr/gnD8K9LOgNpu3w&#10;rbN9la+W42ZXP3wTxnopOVGAcYxX42/8FtbD/hNP+C6Pgjwxbz+Xv1XRIWeTKKubzopfcvQYHGCe&#10;or9sv+CYelWuifsEfC2ysb1rqD/hDLB4bhmc+crQIQ+X5bIOd38XXAzx+H//AAUmjs/Ff/BwZ4Zt&#10;LS6uNSk/4TDRoJbGRCPLUTBhsKshPBJxkHcD1yARfEB/RLp4Nn8Po4TJHD5el437typiPrnjOPwr&#10;8Dv+CYVi+r/8HGXjLWF1Z9Tjt21QjU9KDSW4UwIqI7IxU/u/lO4geYpxhgK/e7xDmP4dXZleT5dK&#10;bc3l7m+51wDyfbNfz2/8EWJoLb/gvT4wlsruTUFafX1kul2QttMuS7RSclgwG5VI24Y8gYojsB+2&#10;X/BULV4dH/YD+KOpTXsMOzwbfHzLhf3f+pYgNxwD0JwcZ6Gvy3/4M9PDqMvxe8Vnzlb7VYWvywkx&#10;nEcj4LbsAjPAK8jODwRX6Pf8Fpby1sv+CZ/xZnv5JVi/4RO53SQxlmUbOSAGU5x0ORg81+eP/Bnv&#10;DZr4V+LksNjdx3EmpaeJZpLgGGdRHKRsTyxgrk7jvOd44GKPsge2/wDB1tq7ad+wjY2ZmU/a9egR&#10;YjH1+ZSSWwemMgZXkdT91vTf+DbG50+b/gl14Pj0/UrmdVuLzcLq1WJlY3EhKja7bxuJUPwSMZAO&#10;FHiP/B2nqulp+x94V0Sa7UXlz4mj+w2+AzStgZCjrnbuOR9MjgH6M/4N5dAudA/4JX/DVblgzXFj&#10;NMrJdGVSrTuQQSilTggFcsBjAJGCT7IH5pf8HbtzG37Vvw3thqslxt0W4aTTFTaCfMi+YPznIwOn&#10;HbPNfuf+zLJFJ+zl4NkS1MKt4WsiIWaJig+zp8pMYCHA4+UAcV+Bf/B1V4hfUP8AgoZ4V07TjMJN&#10;K8KxzTNZs3nRbrnhshcqflXBycHHfr+/P7OsM0H7PnhOC9hmSZfDNn5sdwrK+77OmchuQT3zzzS6&#10;Afz5S3Vppf8Awc5RxWWpW9vHN8RraKb7VJ5iXG61jIjGFbBPyAZ6MM5B4H9BX7SMtzH+zv4sktLZ&#10;5X/4R252xwyDc37ojAJVgT+HNfzz+E7xJP8Ag5aceHPCdhfCb4jMLmC+jFzuP2cO80WXjIkBGVIO&#10;R3DDcp/oS/ads5dR/Zw8XWtvpE108nh2422sKku/7s8KARz6cg59KbA/B/8A4NbF1DxH/wAFGvH3&#10;ihfDUO1vDd1LcTySSC4gkkvI2MW1WEZThiSU3bkQLty1fqH/AMHDF81l/wAEs/iNstXm83T1jO1X&#10;+UE8t8p7D5ueMDB4ya/Lz/g1vs7pP+Ck/wAQ2S6tbCK38M3SXWg6jta5f/TUw6jAOYWUb2GAPMxj&#10;5hj9Nv8Ag4ssYrn/AIJdePJ/IVmgt0df3gVgNwHy9M/e5A5K5HtR9oD51/4NGI9T/wCGTPG1xcQa&#10;ebX/AIS5ktbi3bdO4EaFlm/eHaQzZVSinawOSCK5n/g7/t5ZPg58M7pW+WPxBLuX5sN+6frzjjPA&#10;xnB7jptf8GiHiBLz9l74geG/OhWS08WB/L3t5hR4VwxHlBduVIHzsc7s4G0DF/4O8dLu7/4X/DM2&#10;ghkkGuyqkO4tK5MT8KMexJ9cewBPtAfX3/BvIttD/wAEqPhmlnqH2hfst2x3Y3K32uUMp+djw2Rn&#10;gMMEAAivy9/4OYfFVto3/BUj4d6rMukt/Zun2cswmjLhoxeg/v0LkFTtYfKFyN3J61+r3/BCLzU/&#10;4Jc/CjzE09Wbw6rb9LuJJIpRubEh3opWVurrghZN6gkKK/J3/g541zUNR/4KO+B9B0nxesklvY2u&#10;2z03cLy0k+0DY5IUYb5mCYJxt9aPtAfv98LdQgu/hJo93bTQukmjwsrx7VUgxj+7gL+GMV/OH8Pv&#10;FV9cf8HHVrc2MOjRkfEyWz8iSRHjlj2NuXeysBKcnljuQgqCrKMf0a/BhL+P4M6Cl9NPJcDRIAzT&#10;xmOQnyx95SSVb1561/Of4c1DVtG/4OP47UeHElW4+KQNxbeXLP5ytHu+0qqNGfMx8yt0Q/OwIDAk&#10;QP6If2ltOu9b/Zw8WaXYm3ae48O3CR/aXATcY8ck8D6n61+Af/BrTqN1pH/BSjxRoN5rH2LzvCt1&#10;bmyMayRXDpcoREJSrEMgVmVQ43Kjk7gvH77/ALTX9tt+zj4u/sNm+3Hw7ceRttjMWfYcDYrAtk9g&#10;QT0Ffz+f8GtN7d/8POvEEL+I445rjwfqD3VrJZiRrxRdQ5ZXMqGN1cqxOxyV3DC5zS6Afr5/wXtt&#10;dPuv+CYfxITUobuS3j0hnkFnOkbcDIGWUjBOBgckE9eh+NP+DQLS9btfgX8SNQuLG8j0+48SQm1m&#10;N0Gt55FiAchNmUcfKC28hhsAUFSzfbn/AAXEtBe/8EzPihHLfXcKR+Hbh2ks1Bb5YnODkjjg555G&#10;fWvhj/g0AsEi+EfxM1KPQShl163jbUf3W2fbGf3eVbfuTcCUYABZUYE7iKf2QNb/AIO7obtv2ffA&#10;NzF4kht1j18+ZYzKokuflI/dtjcdpwzYOBhemefp7/g3C1m51f8A4JR/D2W78RTakY1vYlmnh2tE&#10;Eu5UEOf4hGF2DHJVVz7/ADJ/wd3zXkn7O/w7sLW3ZvtHigqzG0DKWETkYk3jY/XjacqW5GOfpP8A&#10;4NuHdf8Agld4HiutLtbWWN7sFrNo9sym4dlkKxkhHIPzZJLH5iFJKg+yB+Y3/B1+uu6t+254VsLO&#10;G4ufJ8MyNGtva7tgMqj7yoGJ3Y4JIGV6Z5/dP9g+SST9jj4bgxXSMvg3T18u88zzBiBAAxkZmJHd&#10;mJJ6mvw//wCDt3w1p1p+1h4H8Sz6reNd3nh2SJLWSFFgWJJMs6sMszFnUEkAY2gZwSP2v/4Jy3tp&#10;ffsN/C+8g1MXccvgnTnF1/aYvPOBt0+czCKISEj+IIufQUugH4D/APBQ+wk1n/g4QsINPWASSeOt&#10;F/d38IVJgsi7lxI6hmIXaqqQWYhV+YjP9IeutJJ8Lbxtyxs2jOd0qlAP3Z6jd8vvzx61/OH/AMFX&#10;7nw7p/8AwXvsdVuNbmktv+Eq0N7i40nVn86LE5VirRQs0Tx4GVCsRgn5txx/R1PLDP8ACaSWG+Ey&#10;vorFblpNwk/d/eyU5z1+7+Ham+gH82v/AARl1fTdO/4Ls/ZY/EjW32rxBr0MeLUhb190zNFh5f3Z&#10;wGKsWY/IBgluP3r/AOCqCxyf8E+/inHLA0xbwfeDylzucmFuBhl5645GMZ7V+E3/AARgi0mf/gux&#10;eTWPjGHTWj8Qa+8Nut47f2mDNMdkbJEQ21dr7W2g7C2fl2n99P8Agobp2j6r+xJ8StP1zw2ur2c3&#10;hC8SbTWvPs/2lTC2UWTY+1j2O084oYH41/8ABnxLJH8d/i7Yxzrtfw1pjyRiSMFm8+fHBO5sAfwj&#10;gsd3YV94f8HM+jafrn/BMfxLFcmPzobu2nt/N3bSUnR8Z3AbsA4znJ4AJr4F/wCDQS6lX9pr4sWU&#10;F2y27eF7GT7KyyNuxcSbX3ABQQCRyMtu4Hp99/8ABzFo8+q/8Ey/Ei21pHPJHe2ziFr+SFmxKpyq&#10;ojeaQQDsJUHbgkjgkviA4T/g1A3p/wAE8LxZtLhiZvGF40V1DcRsZ0+X7yqAyMGyPnyxGCDtKgfN&#10;P/B3kukr8Q/hWbnWriPbBdmSzjT5ZOYyTnnDgHgkY+btzX0R/wAGm66vZfsJeIbHWtJvLOT/AITW&#10;6eL7Uk6i4TYg8xfMG3hw8Z2EAGPBBbNeBf8AB33pupp4g+FOsf2gsdpuu4mX7a4+b5Cp8sJjsx3Z&#10;49DkYPtAfsF+xlrNp4g/ZM+H+s2CXaxXHhGxeNb5VEwHkLxJtVV3+uABnOK/DP4oazNbf8HRmg3v&#10;25h/xVFrH59p5W9V+xvkvlGU4Gc5AYL3BG6v23/4J+6TqHh/9ir4a6Pq93NcXFv4L09Jp5lkV5GE&#10;C5YhyWUnqQScHjJxmvxo+MuhXmo/8HQnhkaPNqWofYtStLq4+yWbt9hBhcZYBxtjy6bnJxufJHO2&#10;iIH69/8ABTS+ksf2FviBfxXEMbx+Grhla4vEhVR5f397jaAOpyOnpXwH/wAGhsk7fskeOlkj2ovj&#10;Z/LYSLhv9HhJyNo6cdWPXtX6B/8ABR6/v9K/Yg8eX+nWs80kPh6Zo44QcnEZxx6dj6ZzzjFfBn/B&#10;oxYLD+xp4yvIY5As3jeVt8tuFVsQxDhg53Y7/KMZ70fZA8H/AODjG/0of8FNfgXPrvhi8uIY9atV&#10;/wBH1IL5o+1wZUARllYMUYcnI3ADnI/aLx9dmH9nTUri3WRUXQHK+VtVlGz7y7l2jHUZGOMV+M//&#10;AAcTaZpUX/BUP4BajqN8umq3iCyT7ZdWKvCP9NgZXfMqhkVvvdMAkk8gV+yPxIhtpv2cNTjjgZY/&#10;7DYR/Z4920BByBn5gvv6UMD8OP8Ag3P1C9vv+CpvxfvpIJm826vGkuISHj3NfS8EoAuSMlWGFO08&#10;HIx9Zf8AB1TPKP2OIZI9RWPy7233K0KHO6ZUAGVLZYMwyuMY5NfKv/Btx4b0Vf8AgpJ8YGufDt1H&#10;dWNzdR2s1xGqiOP7c+6N1IOJPlUgKwGN/UDI+vP+DpSeWD9iRV/sjT5o/tUam4uoSfKJlTIDBhtb&#10;uuQcs2PqfaA67/g3G+2w/wDBOHwpKb5pM282JN4YAeawGeBjbkLjrwOTjn8tP+DlDXri/wD249Lj&#10;nWNVt0uCskTReYP3ygg7BkY25AbPU4J5r9O/+Db9beH/AIJ3eGkj021haOOZ5Fihj2/NM37w4bIL&#10;gfMTnLAnjkD8u/8Ag5A0+G1/bis9XuobeOORXH2m1swrSRK6EH5nIkIBPZVwV9aPtAdB+3hImofs&#10;NeE9It7dV86azWeyhjML3W5gRGmUbYWYHaSCoOPUV/Qh+yRbQab+zJ4IsbbSrqxjt/C9lGtreAia&#10;EC3QbH+UHcMYJwM4z3r+d/8Abu1Pw7e/sJeB9GaxE8c0Onh5re1R2RWMe54zuCkkEbccHNf0Vfs4&#10;Wltpv7PfhGyso3EMPhqzSMSKA2BAuMgcfl3okB/PX+3T/afjP/g420O08O+IbeG4Xx1osKyfIPKK&#10;sGaPCrzuAOOp+cDPQ1/Rf42imb4Xala+eqv/AGTKvmSYwD5Z5Nfzj/HhbjxD/wAHK9rb3fh6G8X/&#10;AIWRpyta3EUa7FSJDvwzfeQjd1yduMDOK/o1+ItwbX4ZatM0Svt0mXdGy5H+rPGM/wBaGB/Ph/wQ&#10;Y8KaxN/wXH8ZKmqRqujDXYriG2V5o5M3ONgkIIUqwJwxz8pC5AJr9hf+C2mrppf/AATT+KU6xqzN&#10;4VulSObG1z5LfIc8AHpk5696/Jj/AIN0tW1nVP8AgsR8VNRhks0s7yz1ef7Pa2QMMw/tEbJosvlV&#10;GG+YFvvnPNfp9/wX78Y6f4M/4Jk/EO81Pw/DqUM2mfZ/IuI9yFn+VSeR91iG4wcDrjijsB8gf8Gg&#10;Gk3Fv8BviVrJ05Y4p/EkK/aNr/vyIe5PBK/d4OMY4yavf8HdmuQ2v7OXgbSnhu/Mu/E2yFlty0Mv&#10;7qRirsB8pUqrDByTjgjdja/4NHtH02D9jDxZrtpLumuPGU63KtEP3brDGMhgcgMmz5cdVJzzgeb/&#10;APB37qlj/wAIP8NtLkeTzP7Yd2h2hR/qJtrA89ycjvx6UfaA+6f+CBVnr+lf8Eu/hjZeJrS+tbhN&#10;FG2C+jIKR7j5e3KKdpTaQOcdMnBJ/Jr/AIOcNZ19/wDgo74P0m/1qxsrVbOGa3vcorRHzwA8vDFF&#10;U5HIPQtg8V+xH/BFq10mz/4JrfCmPQ9LvrO3bwnbMlvqDK00bFckZXhkz9w8EoVzg8V+NP8Awcda&#10;rrOvf8FYfBuiXlgs0Nvb2SWdvDE4eUPekHB3fMDgAFcfMrfQC+ID+gb4HRx6d+z74ety7HyfDsAZ&#10;pFCtxCvoAB68ADngAcV/Pn8G7hNe/wCDmHULlrGGdj4yuis0O+ZQwsxiX5O7dD2QMSSduT/Qp4Dt&#10;xp3wQ022RJI/J8PxqqsnzDEI5Iz19fev54f2AbrVdd/4OL9du4tR2t/wlmtC486wH71VBUJy48s5&#10;C4YZyQFxh+JQH9BH7U2oXFl+zX4ru7DR5LySPw/OwtUVtzARn0Gf8P5fib/walQanL+1R8XJ7uW1&#10;tfljN1pt5a/6UkgnkIOS4YBTuVvlOG25IyK/aL9syD7T+yv40WSSNW/4R24IkmYKoOw8kk4A9T6V&#10;+On/AAaSaBZH4m/FvWS1q0yy2sPkyXBE6KGlbawEZBHcfNglW444pbAfYH/Bz/rOkWH/AATd1y1v&#10;3/fXF3bLbxrcbZHb7REvAwS2M5I4+Xdk4zVL/g1ospdO/wCCcFm76RcWfneI72UxTeYA+4qRKu9e&#10;VdcNlSVOcDHQYP8AwdWaldwfsG/ZCF8mbVrRTJyWRvtUX5ZAOTzxxjnNej/8G0+lWth/wS68Hz6f&#10;r82o29zeX0kclxp6wPGftMgeI7ZH3BGyAxxlccDgA+yB8Af8Ha+vzX/7SPw78Oal4Rit7OLT5ZF1&#10;8o7N8zgFDhgozjOMg4TjpX7XfsXy28H7JPglUkheNfC9r+8tbUwocQrkqm99oJ5xuPWvwm/4OgdR&#10;0zXP+Ci/gbQLa9tbd4LNYrlvMVWiLzxfvGJRtoI6EhsFTxjr+8n7MumL4e/Zi8K6ZBcW7R2nhm3j&#10;hktj+7VVhUADKjoBjp1BpdAP58fFPiC28Tf8HK1rqml2r6tFB8RLVFMdyu2HbbKBIW2MqhGIZlxg&#10;tuHBOa/oW/aL1DULT9nTxJPphxcDQ38vzAoyxXGDuUqAfcYFfzufs1Q+KvHH/BxzNfu0un3kXxD1&#10;B28stKs0ccLIQWTb8sicnII+back5r+gr9tXVDoH7JHjXVI85tvDszgi3LYwvXbuBH55pvoB+G//&#10;AAa0Lq3ib/gop8QPFN3qGoXA/se4uLiVY/LSSWS4P7yRAuAxy2OQF3Hg8Y/U3/g4J1+fRv8Agl18&#10;SFh064uRNpJhZY1IQqWUHzMDIXBJ4xyOor8tv+DS6fRJv2zvHkl7Y51B/DYezlW0HyfvT5ili/y5&#10;BGFwc+oxz+j3/BynG8v/AAS+8WLHDeNtmtnzZwo4QLMhy5Yjan94gEkenUH2gPBv+DRjwxJpX7K3&#10;jLxM1nfQ/wBoeKnAkmZ/JnSOJAJIwTtGDlSQASVGeNtQf8HdPiTXLb9mHwb4dt4ozZ3nihDN5lqx&#10;bCxuw2uGA4IGQQeD2xmuz/4NP/Di6T+wJqepHSxHJfeMb15JvkPmsAi9QSThVAycHqMYGa8Y/wCD&#10;v+8sf+EG+GtkRcLKdalYbZU8skQsAxX7x4LjIxgjvng+0B+gH/BEDRF0L/gmT8LII2k+fwzBK3md&#10;S7rvY53HqW6fwnK8YwPx3/4Kxa3ouu/8F+/BFnc3M9qLfxBosE16uoRnGb5ypIfiPaxIKNglRwBk&#10;Gv2l/wCCQml6boH/AATb+FFjpdzNJAng21K+dMjtFmIEx5VQPlJI6ZAAzk81+KX7VnifxJ4t/wCD&#10;kLRxp3ii1jksvG2m2sWbxQI4wAXtt3lDBfL/ACkMcucHkAJAf0KeNLexh+DGoQXcMZt4dHctG1x5&#10;SBQh/iOQoHqcgd+lfz8/8EJ9D0vUP+C2/jS803UdHW1sbjVzbs2tW7NI/wBpC74GC4mUjfkR/L8y&#10;/eAGf38+N+tJ4b+A2uaxLd/LDokm2RrgpnCddxU4PfOP61+C/wDwbOnQfFH/AAU8+I3iqHTm03da&#10;3k9lp8d07pCsl2xMXmBQH2jpuA3YzgEUdAP12/4LP6zcaD/wTp+Jd5aX6wSDwzdlWNyItpELnO7a&#10;20ggEcD+Vfnf/wAGg32yTwf8SlS+jkhj1yAi3+2AtATBg5i8vcocYw28q2wgKCrE/cn/AAcAxTyf&#10;8EzvH9nBI8fmaVKu5Zdv/LNjtJPAB756jjjOR8X/APBon4XvbT4XfELxM+i7YLvWoVjvljYicLHh&#10;lPzYDKcjp909OeX9kDW/4O6b6VfgB4LsIo5iJPEkUkrHds2rHMA3oSCwHHHzHOTzX2J/wQb0fRNK&#10;/wCCZ/w6j0LT5beOTRleaOS3uEKzN80oHmsSV3kkYwBmvh3/AIO9vtp+HHw9LWa+QfEA8y4WL5vM&#10;EE2FLbuMqcgbf4T7V97/APBEvRdG8Pf8E1/hnDoty8tvJ4Zgmiea3WNwjLvXcquw4BIznJAyQDR9&#10;kD8X/wDgt1q2m6z/AMFqtCsdUN/b/Y7/AEtZxYaLNJJ/x9GRCkfmbpg2VzsIx82AW4r+guZNO/4Z&#10;fkMQuY7ZvC+FW4s5FkCmIcGNmDk+xYH3Ffz5/wDBVXW77x7/AMF4NJ02YyapDb+ItMjtrVtLjQxK&#10;JSXG0yHzxkeZ5mV4O0KCvP8AQV8Sb77B+yzqt1LPbKf+EbbLNGrRykx8DBwG3k4xkdfxoYH4Q/8A&#10;Bu82k3f/AAV4+Il7qd2321jqphTyxF5im++fCM5KnO35PmYDjPBJ+sP+Dt2e2T9lTwmIdSjimk8S&#10;QhoTImZkw52gYyckK/biM+9fLf8AwbFLd6p/wUP+IWtWmu6ZHatazyMkMgWSVjcuVaPMZzDt3KR8&#10;pJZcdK+oP+DuDUbQ/st+D9NOpIsx8TQsLVroqx+Sb59m35vukckYPPOOT7QH0t/wby6BpGif8Eu/&#10;AZ0UR7biG4nmWG4V0klaZy7j92CuWz8pzgg4Nfkn/wAFS7Q23/BfjSXTTdN02S48WaSLeS1kaX7a&#10;WuWRZJ/3ZCMSFiKkNhEUk44H69f8G/2kSaP/AMEufh7G2s6heA2MjMb64ldoWDkPAPMRSojZSgQA&#10;qoGFYrg1+QP7VOk6nr//AAccWmkQ+C7uCeX4gaestpcSsftCeUu6SJWZdihAcKG5dDg5OALcD9/v&#10;2oTIn7HPikixlf8A4pWQeTDHIXB8voqqN2QenXtkYr8Nf+DTrw/d3X7cfjTXJfD9wkdr4aaJrqO3&#10;m8uN2nU+UxzhThCQGB6EHqMftl+3u+oad+wf8QJNLtTJPB4NuWgjjjXqIjjALjnHTLdcV+Mf/Boz&#10;otle/tOfETXmvofMtfD9sjW7aepYq0r7XWXzAycqQy7CGypJ4wV9kD7A/wCDs3VEsv8Agn/o1i/h&#10;z7V9q8aWiLefZ3b7IwSRt2QwCZAK7iGyWC4+YEb3/Bqn4aTRv+Ca39qg2udV8XahOvkqA4AdY8Sf&#10;O3zZj44X5ccdz5v/AMHcry237KPguVX+WTxhHHKvkx5ZPJmONzNuU5UcqrccHAJr1b/g1y8I2Hhn&#10;/gmnZ6nHBZJdat4lvrm9+xTQt5jK/kpI3lj7/lxqhJOTs55ySdAPz0/4O1fEc19+3N4T8OxXXmJZ&#10;eDhJ9n4+V5JmGT8xyCE9BjuSa/bf/gmjYT6P+wN8LbG9tlt3t/BNjGU+0RybFWBQFLISpIA55z2J&#10;yDn8Kf8Ag6i+1Xf/AAUctY77xAZLeHwTbNDazXmQv76XcqAJhT165+7jqMH94P8AgnnYzaN+w/8A&#10;Dix+1NI0fhK0HmPqKXRb90DkzJGit9Qo/Hg03sB/PL+2bat4p/4OCtSsYNa0X5vi9p8cUn2m3WEb&#10;JId0bMVZRJkMo3/Nux3xX9Lvj/8A0D4LaqsLRJs8PzBFlkVlBEJwM7cNz7cjtX8zXxwvdC1X/g4V&#10;vDrd7dyWrfHOxWSSz1JmdZUmjCTCRYBwrAEgpkLkE9Wr+lj45ajHp3wE8Tai19HFHH4buna4mjkk&#10;VV8hiXITDNgZbAwTjHFHYD+bP/ggnq+har/wWq0HV7i8k0+O8vdbksbdHUqzssrCBj5RGCCcYVcs&#10;FAZSef3W/wCC3099F/wS8+L0Wn6FqOoNP4TuIpLfS5XWTYy7WbKq2QASSCNpHWvw1/4N1F03W/8A&#10;gr3putfbmuVEOrywtBYyyRuro43ht+YhkpjeG3AlTgnNftf/AMF8tSt9K/4JW/Faa5l8tZNBaJXa&#10;3MnzsdqDhl2ncVwxyAccE4ofxAfnB/wZ96LdJ8U/izry6e7Wq6Xp8K3ixSbfN3SM0ZOduQDkAgnq&#10;c19Lf8HZ82jx/sD+HF1LXLy1m/4T61+xw2sZZbhvImyj/OoVdu5txDfMoGBkY+ZP+DPqzik+KnxY&#10;vkSNpE0uyjZm01DIFLucCfzNyjI5TYRwvzZOK98/4O7dbWx/Yy8C6IljbM9547jLXElrG0iKLac4&#10;Ry25CxH8K8hSCR0Y+0B3H/BqXo91p/8AwTTk1CbVY5o7/wAc6jNFCuA1sAUjMZw5xyjOMhSQ/wCN&#10;fGn/AAd8z3TftF/C6F9RlaOHwveFbVgqojtOnzrlsycAgkABMAcZwftj/g1ennn/AOCYltPcWMcP&#10;/FXaiokhihQTBWVQ5EaglsDaWfLErn3PxF/wd56t4oT9pf4Y6Y+rSvpLeFblre2d1KCcTgOwXbwd&#10;rpzuOdw4GMkXxAfqv/wRE8N6d4W/4JifCnTdOsJLfPh9ZJI5NUiu8yFiWIkhJQqTyAp4B2nkGvxF&#10;/wCDgm81vxT/AMFlb7StS8T21t9h/sW1sZFiDtaRtIpEgRY/3rAvu2ncxHYjgful/wAEfYo7f/gm&#10;t8IbeP7Uqr4Ls/JF9MJJFUx5AJ2L0HHTOB9a/Bz/AIL4a3c67/wWs1aAeH7y8a1u9DtrW3uBIzXi&#10;/IwEYwjFSWKDBOcHB6YI7gf0o/DWxvPDXwd0ey1Oc3E9nocKzyRQbvMdYhuKoijOTnAUDPGBziv5&#10;l/2YdR1f4mf8HA1jr+reGtSuppPjXeM9raaZKksMcM8qpIY9ysiII0LbiSqgk7mGD/Td4NQL8LNP&#10;Ueav/EmjH76R5G4iH3mOGY4HXgn2r+Y79iTRp7T/AIL66TpI0QXDR/GDVibWS13BVL3BztaY4Cry&#10;MsSPTPASA/pe/aGuGsPgH4quxZLdeT4fuWMDRbxJiI8bdy5z6bh9a/nF/wCDanQW1n/gqxp+q3At&#10;JWtdH1CWRY7mBSC+3DRhj8+CTlY+QOc4Bz/RL+2BdRad+yv49vJruztxH4Rvm8zULVJoUxbucvGz&#10;KHUd13DPr3r+cv8A4Nmr+SD/AIKq+H5Jb5omuNB1FGYNHiTKZKtkEnJA4XBzg5wMF/ZA/bP/AIOA&#10;5nt/+CTvxaK6m1qH0WNGkE0Ee/M8f7vMwKncfl2rh2zhMOVI/Pr/AIM8reNtY+LlymsMHWOxVtP+&#10;1QbWzuxL5e3zQR8y7i2w7sAblYn7v/4OKtUXTv8Agk58SpBrsentJDaRLM8YYy7rmNTCMo2DJnZ2&#10;4Y/Mp5r4W/4M/wC18ZNf/Fe9HiN20GP7HHDYfZ2Ci6w5Z1k24OU2hlzkAIcfNkH2QPQP+DvvU7uH&#10;9nv4Y6WtykcM3iuaTyxqao8jLA3/ACxxudRk5IOAdpPQZ96/4NipZW/4JeeH1ubjRZPL1q9Cf2Tc&#10;B32eaSPtC7QY5skqwOSQFbOGAHzz/wAHfmna9cfBT4V6nHpMlxptv4kulnnadgsMxgyi7cAHcu/P&#10;OflB4ANfRX/BszoPjDRf+CYegXPiLSobO11DWr+60aGFpiTbNMcE+ax25YMcKSMEHOSaPsgfAP8A&#10;wd02ujQftP8Aw9nsvtE19c+Fp1uVkE2yFBNGEZOdmWIYHqMEYAPNfrd/wRy0+DRv+CZPwds7eS6k&#10;j/4QmzaOa9tpYZZVKcMVdmPPbB2kYxxX4/8A/B2Nc3ekftweD7280m6ntZfAhS1XULTNmkv2jLSQ&#10;kSgmTAG7coXAQfOdxX9iv+CRen3ulf8ABNn4OWOpadDaXC+BLEz21uqhCTCp3Ltd1wQQ2QxU7uMC&#10;h/CB/P3/AMFsmnsv+Czni55NFur6RNc0p7W0l0uaM3XyQnYqiQOVOWw6MCxGV25yP6bvA80Nt8Jd&#10;LnNrIkaaHEVgkjKuiiIfKVZiQe3Jr+X3/gtK3gq8/wCCx/j6PXbTVLLS4/E1gmsCJoFuJE8qEs0Q&#10;G5FyvILZ/vMAxKV/Tn4Ng0qf4B6bHYXjTWreFoxDdsyZkQwDD7kGOQQchcdwO1EgP5qv2NPFvg74&#10;hf8ABf8AsPEvjIXFvDefFjUBp39jWsAQzK8qxoyxja0bKpXdGc5ZWBPOf6MP25LprT9jX4lTxRsx&#10;j8E6gVHnRx/8u7jJaRHUDnJJVuOgPQ/zV/8ABLKy0O5/4Lb+DbV5n1CBfiVqT2t1HeCNZCv2h1lL&#10;LCdwwN2FVQTjlR0/pM/b80/VdU/Yn+JthoV4tvdSeCdQWOT7K8xH7hsgKjK2fQgjacHnGCdgPwT/&#10;AODVW6ji/wCCkN9FFcyR+Z4Ju8D7Uqh1EkZ2lTGd2eDwVxjv0r9VP+Dle4lt/wDgk/44VJfLWS+0&#10;5d32h0J/0yI7eAd2SB8pxnHXqD+WP/BqfDqa/wDBRnUJLU+XG3w+u2nRrNpPNj+0wDO7zF2HIHzY&#10;YfeGBya/Uj/g5gNwv/BKTxg9pYwzf8TLTlkeaNGWJPtUeWBZhg9hgE5Ixg8gfxAfKf8AwZ3X10/g&#10;X4yacs8XkrrWnyrCJ33Rs0Mgzs+6AwUDdyTsPpWl/wAHg08dr8IPhEZPDEE/meI75W1CZpMw/wCj&#10;rhECuASRuJyDjC4xnmr/AMGfd9fSfDP4rWc2l6WtvDrNmtvdwIi3UreWxdZcHc6rvXaxHG5gGIwF&#10;sf8AB4VcaVJ8Hvg5ZSRKbv8A4SbUGjk8wAxx/Z0zkbSSCfQjkdDkYPtAfSn/AAbO6npWqf8ABMDw&#10;7caX4e0vTmTVLyO4j055SJJFmYGRxJI+124Yhdq/NwoBxX5n/wDB2Vrlvff8FBPDeiwQwtJZ/D+F&#10;5m8kK3z3E2AW3fNgJxwMbj1zX6Uf8GyFzpc3/BLjw3DY6pY3UkGr36Xa2rKXgk+0MwjkAQbWwwbB&#10;LH5s5wQB+cP/AAdpWurxft1eEby4t7j7HceA40t5mZjG7pcSb1XKDBG9cgM33h0zyfaA/br/AIJv&#10;a1qWtfsI/C3VNW0ez0+6m8Eae81nYsnkoxgXlCjOpU/eBBIwe3Sv5y/+CoPiTxJq3/BcPxpf3V1e&#10;R3Vr8TtNitZIVWKaERLbhGRvL+XH3gSpwME7utf0Xf8ABM64v7r9gn4UyapcNJMPA+nrI/2iSQ8Q&#10;JxmREbpxtKjb0GRyf54P+CkkemWn/BeDxZbXNzrlrDD8TNOaWa1t997Gxhtm/do8i/Lk8ZbAU56f&#10;LRED+nLUoryT4WSQpcus7aGVE3k72DeV97aByc9sfQdq/mM/4I93XibRf+Cz3hOy0jxVqF9Ivi/V&#10;La+u4NPI8+ENLlii52BsBj0VCRkkZz/Tl4l8uP4T3kZnaBF8PuDJ5YLRfuSM7WPJBxwTgnIJr+Wn&#10;/glhd6Jov/BYvwPLYavM1gvxAuo7e+khtrd5AWmVGZSXSLccAopbhtityHoiB/R9/wAFQ2k/4d2/&#10;GRY7h49/w61VN8dwsRXNs4zvZlVMf3iQF69q/Gf/AINHZdOH7XPj+OS6k+2N4RjMatMoUxCbn5S4&#10;ZjkryFIUDBOXFfs1/wAFOIWP/BPn4wC31y10t1+HupuuoXUoSO3K2zsGY7HwBjrtYD0NfjJ/waQ+&#10;WP2xPH2dYiEg8GqBZ/bNrSjzx+9EflkuFyAWDKF8zkNuGCOzA/QP/g6A1O5sv+CXOuWcJ00LeeId&#10;Ojl/tC4RGZRMHxEp+ZnyoIC+nPGQfE/+DRO7uJP2Z/iJaTXunyKvi1WjjgkT7QimFM+YByFzyuQD&#10;yeSMAe8f8HMVhPqX/BLDxQ6azBYx2+rafLL5pk3TAXC/ul2A4LHjJ4wcHAJI+ef+DQ/TfFFp8B/i&#10;ZPf2kyaZceJrd7V5vOUPIIirOqsuw9CpZWySmCBtBJ9kDlv+Dwyymm8P/BvUUh0/y1vdTjMjXmLo&#10;nZEcCLb80fBy+flIUEfNX11/wbWyFf8AglJ4JiFxay7b/UfntASuPtUh2k7RlxkhgM4YFckg18r/&#10;APB4LpM//CsPhHrUWj7oV1y+hlvtvEbGJSqfe6kKx4UgYOTyK+pv+DbO3MH/AASt8HOujR2Kzajf&#10;vtjhO2cG4YebuMj7sjAP3SCpBUEcn2QPya/4OYLSz0z/AIKrXeof8I9PcK3hrTJHjuIpkS5+aTKB&#10;t2duFIyvOS3UAGv6KvgDex6l8BPCd5DbNbCbw1alIXhdTH+5X5dsh3cDsTnAGa/nX/4OgNP0q0/4&#10;KntOHWNp/BumyXkkNvGvyh5l3fe/eNtXGW25wFxgZP8AQ3+y9qVpq/7M/gfWLG+juobjwjYyx3SR&#10;hFkU26kPtBIGQTxk9+aGB/MldPo3g3/gunNdapZ3uoWkPx8ZJkClZPMkvyMY8zIKs2Qm7Pybcdq/&#10;pn/aia4f9l3xtc2N49nMvhG9eG43RRtE/kMQczZjVge7/KD14FfzHfFe20+8/wCC5GqR3UV9cQt8&#10;eA+YLqJJgwvwQ+4xbcKQG2lMlRsLbvnr+ob4t6e2pfA/xFo9v5rNN4duIYWtWVXyYSo2EqwDZPBK&#10;kZI4NDA/nN/4NfdQ0XTf+Colhb6hqN1HPc+E9RXT4o1BjnYbchxn5SFyynnGCP4ga/X7/g4rgWX/&#10;AIJWePpn8Uf2asK2xK4iK3RMqgQHepPzEgDYQ2cclcg/kl/wbNTatpP/AAVU+wyam1rDceGtUia3&#10;laQfaljZcKrMmW2EA7Tt4GTgqAf1/wD+C/mva1oH/BLH4lX+hxlp2sYYsq0g2I8qoz7kHBAYkZ+U&#10;n5TgNkH2gPij/g0HvQ3hT4sQI+0f2jZ/uy6Fj8jcnA3d+/p74rR/4O+bq4X4WfCO0iiyJPEV5tX7&#10;Qvzt9nI4i8slsBvvbxt3Y2sWyvP/APBoBfXJt/jBpsl7dYE2nvJaNu8sMQ48z7uNx27T82eBx0rs&#10;f+DvC8vbH4C/C14bEGMeMJWFwZnUpILaQgAK4ycbucHHqMgg+0B9A/8ABtDc6hc/8EufDP2zUrW4&#10;VdWv1t1tpImESCdsRtsRTvHG7duOT1xgD8v/APg6M1PVNR/4KeadpTaLcSrH4L06O38m4kJus3M7&#10;CIDbtUgk4ABPzgkngD9Ov+DZGz1O1/4Jc+HpdRsFh8/W9Qkt5Fjb/SY/PZRIWLEMcDbwFA2YwSCa&#10;/Mn/AIOpbLRLT/gpXo8sFqkFzP4Cspb64ihjVpE+03Cq3D5cja2GbaeMDhQaPtAfvx+yPM8n7Lvg&#10;Gd9Km08t4RsT9ikjlD2/7hPkIl/eAr0w2W4wSe384fxWm0q0/wCDhC+urXStUW1m+NkX+iiWZZ5X&#10;aVAwBaQMd0mSFDAHIUALha/ot/YkvrTVP2Ofhpf2l7b3Udx4H011mtmDRyA2ycqQSGBGOcnIOfav&#10;5vPi9olrpP8AwXq1PStHC6mqfGyNtk2pW/7xjMjMu91EZIYkeWRnjy87vmoiB/TD8eUa4/Z58VJF&#10;qklizeFrvF1H5SvD+4b5h5x8sEf7fyj+Liv5zP8Ag24Nlaf8FY9Iia6uGkGk6otu21USX5DkSKxJ&#10;UlfmGCcEY5zX9H3xMimuPg3rUMN5JHI2gzeXLBIu4N5J5UlSM/VT9K/nT/4N39QvF/4LDwTW/iK3&#10;kju7LWhdNPfEyXgLEjaWjDSPkBicLwCTg/KSIH66f8HFE9zB/wAEqPiE9uLdflsw011KqLGDcxDu&#10;pyzfcVRjczqM818g/wDBoHeQy+A/ixZ4tVkj1Syb91t85lMb8PxnaD909yWz0FfcH/BebSP7Z/4J&#10;XfFe2NzJF5eh+b+7unhL7HVtuUViwOPuHCvjaSA24fA//Bn5rtl5Xxj8N/bwJ1l0y4+yGZy2wiZd&#10;+zbsHPG4HcehAAWj7IHTf8HfV9exfCX4RWkLWXlt4jvZGWSYGdmW3PIi2HcgB5fcNpZRg7yR9of8&#10;EFb6zvv+CVnwoa0toIVj0Moy2skbAsJH3E+WFG4tkkH5gxKkkgk/Kf8AwdxXF1bfsr/DuW2vIYc+&#10;Niv3pRK/+izHC7flwFDE7s8dBySPpr/g36ujN/wS3+HcZ8Ww6xIlvOr3Vu8jIuJ2CxgyKpyibVIw&#10;ACpHIGSfZA/JH/gtZZ/8Ij/wXd0rXToeo27Sa54cuPP+1Za6ZZIgrRs0W1duFTbh8BRk5Yhf6HLl&#10;Pt3wmxJ5jGbRdreU3zHMfYgDnr2GOnFfz4/8HFf2W1/4LG+HbvR9Rf7ZJpuhtLI0T4iYXLooDb/m&#10;HHKhV24xkkk1/Qd4T/034T2CTBmD6HGGXYcnMQ7E+vYmhgfz5/8ABuLr9z4b/wCCuHibw7pk8i21&#10;/YarE8bRSb9qXY2hhIpdBjOSxByyg5J4/XL/AILv6Euu/wDBL34oJPqt9axwaOs7HT7KW4dykqMA&#10;ViG7ZkDc2Qqrkv8AKGr8df8Agjgf+EM/4L1X2h6J4cjvIU8SeIrUzQo/l2MfmSDzFCscLuCxAsWG&#10;JPUg1+4H/BWfSrXWf+CdXxcsr22WVP8AhCb87WthLgiFiDtLKOoHU/4g6oD87P8Ag0Pm1QfDv4qW&#10;dxfzeSmr2pjs5LcqiMYzlg5UBicDKhjjjI5BrZ/4O6/DDT/AP4ZeL4hIv2PxXNBJJDbszKkls4Pz&#10;bsKpwAcjklRnnB8x/wCDQ7xrHF4x+KXgGSJv3lrbXsMnktggHYV3F8cZBwFzzyTlQPbv+Dtiyjf9&#10;jzwLrSysslr48QRtHAjFS1tOCSSQyjGeVzyQpGG3KfaA+jv+DffW7bV/+CWvw5a2gmi8iyliMLwy&#10;KFYTSA7TISWUkZDdOeOAK/Jf/g6NtdBtf+CmmigJDbSTeC9Plv7iCFNxT7TMqszB/mICHCsFK7fv&#10;HOF/Rr/g168VWGu/8E17PSNPik8zS/Ed7BdPLGq728zfkYYllG/aCcemMCvhX/g7QkWP9sX4d26p&#10;bwN/wiMsrTbSTzcABm+X7o29iTndkdMi3A/bn9jHV7DX/wBk/wAAanpGqx3lrN4VtDBdxKFSVPLG&#10;GAycA/3SSR0J4r+dr9t+/wBJ8M/8F/rzVZ9P3Q2/xO0eRmuNQRllbbb7ZC7RhVx8uVZSAVIJIya/&#10;fT/gljqtzrH/AAT6+FN/da/HqUkng2zzeW4Aib92BiP5V+QdFyM465r8Jv8AgsZqGufDH/gutP4v&#10;m1N4bhNf0G+tp44WAhj2xgMMt8+3afQZyvbkjuB/Rn4sik1f4Q30MDRhrjQnCs3zICYiPbI9uMjj&#10;iv50f+CCuuXHgX/gsuNF0nXLVbW8k1aymTUYp0knQMX2IrncsqlP+WhJwGB+Ygj+jHTbo6z8Kre5&#10;WJXNxoinbG24HMXOMkZHpzzX81X/AASSvL/wd/wXI0yxh0m1ut3jTWbaZlVsQKWmHmxYk7HA+Zm+&#10;Rmzk80kB+7H/AAWas9O1P/gmv8VrfUNL+2L/AMIrdMsP2OSb5gh5KxujHHXGeSB9K/LX/g0o1SeH&#10;42/EbRH8Mr+80e3mbVFWfd9/iI4fygB94HZu+ZhnDYH6u/8ABWLwto3jP/gnj8VtA1+58q1k8H3j&#10;u25VztjZgMtxnIHHGemRnI/G7/g091LRrb9tfxdp91fLHdXHg/NrC8I/eKsw3YfdkEA9ApyO4xT+&#10;yB93f8HTES/8O747j7Pux4qsly0UZUZkHVm+ZRwPu/Q4zkYf/BqVq017+w3rlnJplzH9n8WTKt1N&#10;tCzjYv3fmJYLgruwo7YO0sei/wCDpDTri6/4JyTXkM02IfEliZI0YhCPOXlsKckHkAkDAY9QK8x/&#10;4NLNahb9mLx1pISSOSPxXvZWulZZMwp86oEyvZeWIO3OBzuPsgeG/wDB3H4fsoPjl8MfEoSZrifR&#10;7yBma8UoqK0RwItm4Ek/f3EcYIHBr9Wf+CTfiuHxb/wTs+FOtW5u2VvB9okbX7IZjtiCndsVQDkY&#10;6Z45JPJ/Mn/g71jl/tb4Q3Jvm5/tNVt1lcjpD8xX7q+gPJYEjovP6P8A/BGqa4uf+CaXwnkn1Ca8&#10;dvCVuTcTZ/eZXhvmAOOeOmR+g9gPxF/bU1nH/BwrdXurXEltC3xM0lLqPR47l5Wj22/7sBRvZ2GB&#10;mLruBXDZx+/X7al0bb9iXx9dW4WRo/At46C6j3B8WrHDKWXOec89+navwI/bJlXUf+Dih4rn9/En&#10;xU0dfkj8sqm2Bju+YghcnPI3KvQEkV/QL+1r4h0jwl+yT4213XIDNa2vg28eWJEJaQfZn+UABuT2&#10;4PJo7AfkH/waRJ9o+I3xU1RYHt1azsk8qO3HksAZDwxyxYZ5APRhnORXS/8AB1Ff6ndfGz9n/wAL&#10;Qi5W3n1i5cvHG20uJrRQMjGWXexABz8/GMEnD/4NJIdefxj8V9RW9uZNPf7H8q5ELTfOWfleWwVH&#10;B4B5/hrR/wCDnKR7n9rz9nuzQRTSLqzO0MluuzabuzUF26kZIBBwBkdd3B9oD9WPHTXFt+x3qCPb&#10;iWRfBsnmKznk/Zz13bvXPOelfnP/AMGoK6xN8CfiNfXbk283i6Q/cUqX8uMk7wo3H5uecY24AzX6&#10;CftMajfaH+wd4rv9I0lbieHwDdfZrWRsRs32RtqudyYTOATuHHcda/Pr/g00fb+zb48Sa6s8/wDC&#10;VM/kxyZm5hQeY/JwDt2jocJ07k+yBp/tD6fY6r/wcifDZ7CeBZ7X4b3D3byXkanb5lwqhU67wXb5&#10;v4hwPuMa9Y/4LF6mdG/aZ/ZX1NA+2P4vKjJFGWZt9nKnXIAAzyMZIOQRg14146Gkaj/wc5aFElhH&#10;JNb/AAxYyCR3bYwMzCQcgA7WwV5GFz1avYf+C0Ot6bY/Hn9l21mmEN0/xot5FeNtsgjW3lDfwkY+&#10;cZ5GM9DziQPav2mJLLTv2sfg/rd0Av2y11WyTzB8pZ7ZJAD/ALWIjjPqePT5/wD+CzY8Qr+yf48T&#10;w5511q15oNm1jbW8W4wq10trK4UL82EnYnOfXivZv26b4aZ8av2f7yC3hNxP44a1V7hgjLG2m3LP&#10;g4Jz8gGMYOc9sVu/Hjwk3jOwuvC11FG0N5ps8M8hB3O2Y5B+P+NAHn37A3hBPhP+wzpokVrWSHw7&#10;FmRshVxFwoJOMq2R1Ixt7YA/FVxN+0B/wVz1A6TdyfZ7PWMQiaHzPKMYXcn+rbGJmbJIz155zX7t&#10;fFa3i+Hv7ImprFBHarBZSifaCwWMA89c5wd2fXn2r8f/APghx8LH+LX7Wfir4o3lvLfxrr03k3H2&#10;X5XG4sW+bJAZTk8AjZjIyQaXcD9Fv24fENt8I/2K5oLu4is5Es9szLcZUEKu4ZJwACdw5HQ+tflz&#10;/wAEM/Dt/wCPv2mtY8aXywlJNVjkkmKcl2kMjhRnoRxjBHK56YP2Z/wcQfEaDwb8AP8AhEbESYuL&#10;SK1SRHLbfMJXb0+UeWSCTgnIA9/I/wDg3a+Fc8GiXXjya0H7y4aTd5ZUgA7Vy3AJ5yo7g8UdAPSP&#10;+Dhz4zW/hr4Cw+BYrtY7y9t44kjYElxK434IIx+7B6jBA7nNcj/wbVfDy+XwzqHi+7khW3e7mmj8&#10;tf3mFG35sdOc4+uOeK8R/wCDhH4ljXvifY+DorgkQ3vmNHGy+XhYzggD/fGCOOW9efv7/ghL8MH+&#10;Gn7JlneT6bJbyTWYlaaVg2S3z5zxkKM+vBA7Un8IHyL/AMHL3xEln8S6L4B+1qjfbsyQpJt3JGnd&#10;ed3zMpHTA28E5r7f/wCCFXwxs/hR+wppurxWYjkurE3LqrNzIUJLckkFjnI6DaMAcgflX/wWf8T3&#10;Hxk/b10rwUl+02yVY1VcsqJLKOiryeFPQkkAAdMH9r/gb4ci+BX7B9naGZVlj0VAxX5d2UAwOePu&#10;nA9c9jTewHwL8BPEVx8aP+C8XiLVXuI7i38MaAlpbqsfClisrEnld4dgDjHHbg196/EnU5rn4i6d&#10;buvl/Z9clVYm+bf+5Hy/7BAB6YJ9s5Hwv/wQbhj+Kf7W3xk+PosLr7PeeJpF026uMMrRIJFDA49i&#10;CA3Q9PlzX2Zba7B4l+NFxbsiOIfE0itCuc/NDKNpAxzt6/7OCKTJkfkN+3/+zd8W/wBoT9qNdKXf&#10;DpMeoXyNc7XkjiVbuX5jnCr8pBOWGC/Gete7fsy/s+/CT9krwrJrmsrDbTRrmW4uowWddoz8zDBw&#10;PpggjJ7d9+3l8Svh9+zpBrHjjxA8Ctb+JLiJISuWaQpvwCR95wDgeuR71+Z/jz9sP4s/tJfE+30n&#10;SLl9O0uZmj+yryzqcje+O+MDA9AM96so7f8A4KL/ALZHjL4061H4E8LaqqaL5gibyjtaTAyBnPT5&#10;icAd+Sc1KdAf4WfsyJY21xudrIuwBKlZNrZJHOehBHYtivG/ix4ci0DxDY397BmQsSQzBg5+UnAx&#10;k/MrEgjI3dTg19BeLGt/FnwXjgFv5ivZlo4mzyOFG04yF/EZOfXgA6T/AIJfWCP4buBMkayXEk4L&#10;SMCm7dz/AAnHRT0OB75z5H+1mZvCn7TPhjxTJAZFh1VVZZIWI4kUnIGTkEsenHGM4xXQf8E9/ibL&#10;4d1668LI7I1ncu3zKflXdyW2nuMk4PTIHGKb/wAFArSMeLNPvII91xJqkZ2qCdmfmLbgAVIJ/wAK&#10;AP0E0vx1b+Kf2WLq387MsMKmNpycbWRRkDqOUHHc8Ho1fBX7FltqSftyeJrfT4vJj348lXUDhgFY&#10;ZPPBC7h/f7ZyPqnwtrun+Dv2YGbWDi4mhQRW5YM0g8psZIOQNrMO2RjPeuM/Zd+Bcf7P3hLxF+1v&#10;8UWltU1NWuIYZkXfy33Two9ABnK/NyepSEjR/wCCoXiu7+JOoeH/AIA6DeKdT1iSCFrbzVJeFWIk&#10;O05yMKV3ZAyOvTP0vpPg/Tv2G/2Dd2ruLK9m0lmmka4C7URBjkDAO3Cknr15IzXz1/wS5+FN5+2T&#10;+1RqX7T/AI809m0salJ/wj4ab/VWqnZjPXJULkZx8zdeDXYf8HCHxxi0T4cf8Km0jUl/0qSKwjjU&#10;tuPJBXJ+9lBIuc4yPYEnkM5P/ggr8KNa+Nvxg8RftI+MLKRp9T1MzEyRvtUgkxqvqhVgPwX1NdR/&#10;wcafEm7i8IQ/D/TdU2rqOpQ2q2m7czRj942xfUFfm46Nj3r2b/gkX4h8CfAn9lzS7G4ZYZ5tNHll&#10;i26TOTgggHKlgM9CG+oHwH/wWy8ReJfEPxTh8eaxfqz2t4wsY42KlJWOXcsH5I2pgAD7xOc5pfaA&#10;/TT/AIJZ3Hhr4I/smabA00M15/ZyhILYAGaTZndGMcg98cD3xX5cf8FlPF3iy9+Odl46uNZuJJre&#10;+H9l6bJGjpbyHneSQTJkDG3gfd46g/ZP/BMePxL4j+Eln4l8Zambq6k0vfdfvDtaR41Zdo5I5wpH&#10;Y/gK+D/+CnNqPGX7VejeFrIec19qDbSkY3qDJ/eChTwc4HAxkjkUfaA/Qb/gmvbeKvEHwGh8U+KN&#10;QuryRtE3/voz8ybBlRwORwd2AW4J6k1+fX7YdgnxY/4KD+H/AAZDIH87UYTJHIu4NmTgMv8AtKg4&#10;64x14x+tv7Pngz/hVX7GMkgs5YT9iVY22qArBMbsEDAYYJOcD5ccnj8rfgZp+q/GT/gqdfXghleH&#10;RZtyCS3JeFRh87WJIYOxx3zjoeaCVufr5o/hay+Fv7FZke3jSSbTw8gXk+Weg4/u7uvIGM8ivyd/&#10;4J8eEL/4s/8ABUfxFr9pB5kdnrEm+e1ty6uwOzaSeBvwc9Mt04yK/WL9uDxEPhd+ytHZW0v2Z1s2&#10;fZIgVXkRTwMEDcwDDHGRgda/Ov8A4N4fDg174peJviJqemnzL3Wd3mKyorKSxyidtrknIzgcUdCj&#10;9EP+CpfjCz+Fv7JtxvlIittMlabbwfLELDO5RlcMQd3AA5yApx8M/wDBt18P49Yudc8eS2gaS41R&#10;mVtpOwjflSeOCOnuPpXvX/BwX8V5NE/Zt1nQtPuHSRrNYWbPAMjqmO/VS/H51T/4N9PA1z4V/Zoi&#10;166tVhjnt2mMywtslUu20k5wSpH5E80ugHn/APwci/FCGw8BxeCIWSb+1LyG1CyO3AQ7jz0yrKD1&#10;Ofw4+ov+COfw1b4Zfsk6T9pgVZI9O3Mi4wjMN7pnuCeh/wBmvzr/AOC2HiO9+LX7Z3gv4V2j20ss&#10;mtyPNDP/AAsGRcMQMbWAbv1ByOhr9VvhFa2/wa/Y6juJV8nydIVA0JGGjCjDY7EEnIJ/plvYD8sf&#10;+ChOs/8AC7/+Co3gLwXBia30+Y3MrLIGKBnVVJHdl8sHnHDZGR1/Uf45eIj8Kv2RfKZlhm+wM0kc&#10;m1d5ABOOANrAZHHfPHNflF+x3o11+0T/AMFZvF3xAm024EGlX7WsLQrvXzE2xN2bk4LBRjORnnNf&#10;eX/Bbn4uL8H/ANkbV9Ktr6VLj+wzbQeXCcrJOPLhcsBkYcdeBk478HYD5f8A+DeTwJc+NfiN4w+N&#10;18kn/E21x5/3gyEXzGIYMcnIJxgnkZ9BW3/wX28Xah8Rfix4A+AOhM0k2seKozNZ+aqCSOFMshJP&#10;QmRGHHUHJzgV7f8A8EKfhsnwr/Y/s/E2pwfZWuNPe5k8wbGJkyJAemeikcnAI618r/Fdbr9pX/gs&#10;BotjHDcT2vhO3Eu4Sbk8ySRivAG1WMce3k4OwH+H5jrcD9DooofgZ+w3FBDKIZE0lEaThkbanyv0&#10;JyRjqev1FfCv/BCP4bSfFP49+Pv2hbmDbZ6p4inltGwMG3Lv5ZQ8khWAXAbgYznivrL/AIK1/EK3&#10;+EH7FmpeTdSR/ZtBaP7PKv3g21ByATwxTHbucAZrg/8Agg98M5fhr+yKnia6sGhkuIWuNwPJYr8w&#10;9MFufxo+yB43/wAFov2orj4WfHXSNO0+eNvPt7kSRuzrsKGJcjaRwTn3zmivkX/gqzqmvfHj9szX&#10;LSCKS+h8P2EMC+RJs2NK8svPytztKDjoFA5INFNbAfdn7S1h/wAJf+ztYvfQFl/s14/3kZZHbGSg&#10;wDyQck/THc15D/wSF1uFvBEnhhNzR2uoXFu0kzbid2QOOxJwFz/Eqn3r6I8UeGU1b9mlblY3mZZA&#10;cKCI2+Un8M7SMnnPHJIr5A/4JneKD4U+OHiv4dSXDRiz11n/AHpRiNxUbyAQQOhHYAAHPOF9kn7J&#10;if8ABRGzvPBP7QXg7xBbiRWt/FASH5sMGdmwWJGMZzk9h6dR9na3cr4h/ZYjHnNLhlJVo870Kgqc&#10;knbkZzk+metfLf8AwVv0Sz024j1t7WV4rPXIZ2WGP94y4VduRnP6gB/wP0T8CtWk8X/s4SR28pMb&#10;aZG/lsvL8ZY8A4Gdi9RyBwM0dg7Hx9+wf4wttH/aQ8aeBLidR5eoi6hijjPOVO9sNjr+7TkZzg9z&#10;Xon7Ut1bfBj4y6f4zif/AEGbUmtrpfLKptccZPfgYycA4bBFeP8AwqjHg/8A4KFakItSdWv7HMUL&#10;KcswZQVU4HyjAO3OORwccfSn/BSL4bS+JfgzH4la2MzfY0k2q2ctEqMqHuxIXqc7QeM5OKKPGPE9&#10;/wD8IH8ctH8cxSP9lvpPJuG8zb8rk8sccEnaQBwdv3iCc+g/8FEdNi+IfwIm1jT5ftUs+isHWPax&#10;8xVJzjPrzn3zjjFeVeAYf+F0/AC1vGmWW+05ELSxAqGdPlcg4yFDA8gA4TGODn07S9cPxA+A7aXd&#10;bpJdJTa0MmMABSpHy5ySNvBOM9O2QDnP+CRHi2a5+HNrojTKUtrqZGAjyVHLb+CCCMjrkYHoefE/&#10;+CrPhObRviANTii2xx3TR+YI9rAFunQcZGQfft36b/gmprg+H3xW8QfDW6ki8y11RJ7XcgCkE4BI&#10;2n5UPUDrXZf8FdPB0V1oDa5Zo6q1rDKu5TkrgH0wQdo6HjA98gB8H9YuvGPwBWHdvaSx88RqoKqS&#10;BljjOAAAcHoMAgc18U6v4bsp/i/qXhm807bFIx8tVPU5U8N2ztwGHA64619WfsAa3P4p+EcelSpL&#10;+7ia3j2r97ZnoeuMiMegA9Aa+ff2idHuPAH7Q0dz5UkccsoC788AngDvjnPYgnGOKAPqT9mjwUlr&#10;+zd4kg/tCLzbdLK4VWUsMqSmTzluF2n0CZwelfQP7bT2+pfss2kN4Psb3GiSlr6O3IH34wFbknaM&#10;4HcZ6Hg14r8I7m3i+FniIWKzbW8PtIYo9uWaNh85AB6gcnvjnkYr2n9qxv8AhIf2RNLtPscc/wBq&#10;8PTeVFeMjKznZtDHnA5JGMcjJxxQB7xqUthB+wBbwNNKysse1o41Cp+5OAu1um1jjByNuCD1rhP+&#10;DdMif4P6skl4Lh18S6gFgkQKAquf7y8kjOG3HAG3tg9T/Zbf8O/E0u+sLyyjEOFhbJS3BhIAJwdy&#10;/MRkZ+YDAwawP+Ddu1srL4ATW1xHGztruosyx3BKn9643cNlQdoAXaO54zmp+yKJ4T+0bpeneJf+&#10;Cyfw/sWuGY29xeTrDbzL5kOA20k+YuFJ3Hdty20jBHI/Q/8A4KYxX1l+xXcQSxXCyNZzBGs1YZPl&#10;fXp2GOpYetfmr8dzLL/wWf8Ah/FDFujtWu2hkVWaSHi4IYMfvgDZgdMMc81+jn/BTj7Wv7EslncM&#10;rrLYyGSI26tG/wAg+QhgMde+M+vAyPoM+R/+DXa8Sb4Z+KrG+s2/d+K5EhmWNhuX7NE2xztwcNvI&#10;5JyzDjArhf8Ag5wlgj8UaPDcWLF/7UQQXAjQ7R5TZXoCoIIJI64QHvXff8Gv9rcH4S+Ipi3EniuV&#10;lXbhWVYIuMZHKkk5wQQ+MjbiuL/4Oc4vP1jSGEUW6PVIip8xmBBib5shsKc/3uMHggj5j7QH6Vf8&#10;E9b20vP2PdD1KytyrSeFYZEm2qxdDbLg/wC2CPlyQOnQV+OPxkl1C8/4LbeDQ1rNmHUkMclrCm5A&#10;PtGWYDqFOcg/wjHTr+uX/BM+LxLpn7Hul2Wpagu9fDsbSRw3xmhic24LeWedyliSDjJyxI5Ir8i/&#10;ifr+r6b/AMFuPCuoWt+9hcDUIkW6UkrJlJcrIAB8hOQ3HTJ46gXxAftR+0ZdCD9kO6w8cLNZqFSa&#10;3XY+UPyHnjIyfbdX5V/8G92n3V5+2P8AF7VbmNJ2/taFGuvsiBwzTzkq/BwrEDhSRlD0yM/qN+09&#10;rNxafsd3r39w/wDx5Iu5pHyzBc7SQPl7/gK/Ln/g3ka6t/2o/iqNJnu47BdYgFrH9rMkZJln3AEf&#10;xYCDdj5hjPQYOgH2t/wX2vYrT9krUIr6+jtIZNIuFFxNGp+YhQnAB7naOOrA9q5P/g2jkiX9jXSS&#10;jSf8fd3/AKzYyvi5lyAevGcjIGMsOQMnQ/4OFL/W4P2Vrx7OTaraXMvmSXThAcjJ2qDyoGQehOM8&#10;ZrB/4NpLjU7T9kbT4buK3VHvLkxfZ5mYuvny7WYHgODuVsdgmTnIB9kD5/8A+DoDWra51zQ7CeGO&#10;bytci74lC+QxwG285A9cfXFfqV+wMNGf9ljw/daa0jWjaDCIWmY+d5YjwATtHI6Y5+vOa/J3/g5v&#10;1DVD480WFXk8n+3MPPHO2TiEHYwwAcHlSeRhsd6/Vb/gn7rFxdfsuaKX1D7Vt0OIR3UMh+YbDggZ&#10;+vXv7UMD8cv20otS1T/gsx8N7C0uftEa6xAVVjJt4dzIMBOCEHOARzk4GTX7W/EOyVf2Vr6Ca3aQ&#10;NpaKu5m3dueV6+ufXFfiR+2HqFxr/wDwWb+HdrLoZupIdZiYxwagYiT50p3bS67Sm0ORn58FSG6H&#10;9vfiNLI37Lep3FlPzJpu7dktweeMsMkjtnr2FD6Afh//AMErpIl/4LE+NCJ5MSW9/wDLMHLgCaHO&#10;CF7dunHQnFfrN/wVYtrif9ki7NsG3/YZAsK55PlH2/4CenDHINflb/wSj0Ia9/wWB+IU6LDttI7t&#10;fLbYkkX76IbkA+UBcbT0+905wP1F/wCCvFgbH9kS+YzW7Qw6fMXjuY9ylRHknnt0Jz0xx0o+0B8V&#10;f8GuPhlf+FeeLdbOnTwNN4nfy7woRvVYYgAPmG/ad3OBjLA5wM+h/wDBx2NVX4TtZ6XJEsl1LbQm&#10;K5Ksjq00Yx8zqB8xjJJyNoPXqOM/4NcLOGH4OeJryKe4mE3iiYz28yqI4pBFCAyZALBlB6Z5jI4x&#10;iug/4ODtPn8ZeKPB/gHT5I7htY8Z6ZaSWsluHEy+YrMgIG4EKM4Qglcg0faA+xPgDpw8G/sP2cE1&#10;tawPD4bhgK2+xYVfygCBtOAuckL2BAr50/4J+aCul+BPiV8RLa+WX+2vEl4xVt8ZiyUQLznIATse&#10;g98V798W9Uh+GX7GH2NLpoVXTMeYqncu2Lg/d56/eAznkc815T+zpoh8K/sNaSbfUjO2rQrNbzBV&#10;Vpmkw/OCAvL9e2FzUkyNT4f6vDH8ANU1eGWWObVtQmRX2jkljw3A46Z9uarfG9brwb+zFFon/COs&#10;z3lu4bTLNld2YgIoGT97JPAPUdeRm58QbrU9F+HXh3wzaWfltd3UTTW2/dlGb5hweRgfl05pf2oL&#10;Cx8S6J4R+H97BeW3n31n5c1pJsYt5nmhc8njbgjAJyozzQSJ+1n4on+HP/BOi+1KzdmaDR7iWOOZ&#10;iBJ5cDHaxB7nA749OK6P9hhtMsP+CZulapYWH9nibwbbsxsVYqdyZLKSqbgwO7OFOSehrzr/AILT&#10;3MfgX/gnxcabbSNHJNYeVG0qny3MjIvzHjBw5+bp+derfB3SIvBX/BNKy06HTEhMPhW0je3WOMGL&#10;EKZAUFgMHPygn9SaZUT5v/4N8YJb/wCIHxj8Qapb3C3V18S7xGupLhZEfYEXGN/DqerFRldo7ZPj&#10;v/Ba7VDe/wDBUz4H+HDHBtPj6wkQzsARItzBt5VWZRlhxjDELnpke4/8G3dtHP4J+I2u2sDIl58S&#10;NWZW8rbv+dACDsGfuhcZwNnTk14X/wAFXNYXVf8Agsr8FdD1L7LDDb+KIpf+Jso8lm8xMYZ3x8xC&#10;qOjBwuOcZfVlH6p/tSag2g/sba7eIJ4zDop2LDFuZCFzhV46Yx2+tfnd/wAGulyNQ034n3asyo3j&#10;i4lhYMBFIjonyhd5KsMFtpHQ5Gckn9Bf22NQm0f9iTxBd2kqq0eiMUW4IZGwhOHbD8Z6k/nzX58f&#10;8GsumpP4X+I/iFNNmt3vPGEpkPIjdQi4KKECgKSVOD1z8oGKn7IHNf8AB1prEjw+EdIe2jkhfVo8&#10;tGRuX92xwBs7885BGBwQTX6sfspWflfsp6BBbalJOG8Nw+Vdbi7y5hGHJKrkkYyMDHT0r8l/+DrR&#10;duteB4A8w87VPmWQEQsPKODu3AZGPbg8kcV+rv7Mi3mm/snaQuozSSvHoKs8kEis2fKBIUhyCAeQ&#10;QT368U+gH49fsb+Fhr//AAcOeLL+eCWFrHTbm9Zj5qvIf9FjEmNwI5fBU8cE4PFfph/wWpvLDTf+&#10;Cfvi578R7W0eaN1mVWVg0ZBBDfeGCflGCQcDvX5nf8E8p7TxH/wX+8bXkWrLfS22j3gt7hFSPy28&#10;y1VlYeWN/DMuR/eGSR0/R/8A4LnaiNM/4J5eMJJZ7qLbpUxWa3ZlkDeUcfdxtwe/QYz2FPsB4N/w&#10;a03VpN+xTMLaz8iVfEV4JMqn71i/31xk7SMD5sEFDgYwT8vf8HTWvT3/AMbfBmiW3lvNHKzwiWOQ&#10;yHIQBU+Tay9M4JOeMGvqL/g1pbU5v2IZDc3fmwr4ivlh+98gyBsPOCeOvTaQO1fL/wDwc76M2pft&#10;N+BElv45JvtypHC1xDbyhG2k/v3I8sDC4Zm2gtnPFC+ID9o/2a7l5P2d9DM4NvKuhxiRVkZhHiMZ&#10;AZlXcAQewOO3avxM+DuiaprX/ByQ0+s6ujt51xcWYXKpNGLYxskgD/MfvnBOAyg4wq1+1nwAtk03&#10;9nHTIbeDyxHoKqluwjPlYi4HykgkfdyCckZr8Rf2IrvV7/8A4OMvE9zbQTsrXF6L4KUZXjFvCAzb&#10;owcZCH5QGLAc7S1CA/YX/gp94l/4RP8AYa8Z640W5YNBndv9IWPG2Fj95gQPrg469q+AP+DTu1vL&#10;r4H+NNXvrKxjX/hKZEspobKFZpY/KiZxI6jc21jxuBIXgcAAfdH/AAV11a40f9g/xlcQO/mf2RMP&#10;3bbSQYmBwcqM4J6kDOM9xXxj/wAGnkFzZ/soeJn/ALIkto7rxhNK03k3Cpdnyo0EuXPlsw2mPMYx&#10;iMA/MHwfZA8x/wCDsjW2uG8B+G4LKeR21be5jVmXAicBTgYLEk45z97tiv1F/wCCdGmPoP7F/gfT&#10;YdXutQjt/C9qsN7fK6zSqIhtL7lVskAZzyO5r8iv+DrfXZm+MvgbSXm2qjSSNtjUSjCgA568Z47V&#10;+x37HVuLT9l/w7BeXTSsNCjM1xJHEjSMYxlyIyV+brkHmh7ID8Tfif4qvfF//Bxv4Tt5bV45tN1i&#10;G3umLLidRBK7FFMg3HDbcg5ypYj5TX7Qft46pY6V+x14qvb6JpIV0KQyRoy7gojJ6Hdnnb8oBOfr&#10;X4s+FPC2oeK/+DkXT4Vea/j0/VWvPtE00k32aMWzFXz5Z2BXcYxxkjBBbFfsJ/wVI1QaL+wl4xvf&#10;J3LHosjr+8VCCIyQfmZRjPHUcdKQH5v/APBp3otpc3XxU8V2nnKLjXoo4/ORGYxhCynO3cfv4PQZ&#10;IwOTj0f/AIOsdcvrH9mfQtLEl9HHdatGC0e4wnBzh8H2x0PJXmsH/g0kvY2+BnxDgguI2U+Lg0kK&#10;RsrQubaPqS21gVAwQMjBB7VJ/wAHY2p2A+CPhmxTVJI7htWiUwpCGWYfMdrH/lmABuB4JxjkGn9o&#10;D7h/4It3Ed1/wTf+Ftx/wh8eh7/CdqW023ld0iG3hlLAEbxhyDkgsRlsZP5If8FG9F/4SP8A4OCf&#10;Aemx6mwM+vaayBIgzIVkZgGHmDKkjB5Hy59MV+wf/BIzw/p/hv8A4J4fC7TNK1CS4t08H2XlyTqv&#10;mf6lc7sdTnPPevx7/ai0/wAQ6r/wcceDbW4JbPiC1a3V7mU7oVSYsmVUlMhWAC5XoSQCcC+ID9y/&#10;2hLyysv2XfENxqJuo4h4dlMkljjzIwU+8vPbPqTX5Ef8Gs2pJqf7RvxturKX7VZyX0E1tcT2qLcP&#10;ulm+8wTn5QONwAO4gfOa/WD9sfW77wz+yB4m1SzuFhnXQGEbSLxuMZxnPqfUfrivyq/4NQtM1zxH&#10;4v8Ai38VdS0O3ZdU1SAf2pEyo8smZHaMokmIwnmAqAmMSMMkBQJA+gf+DpG504/sKfYrgyC4bUIX&#10;j2wkrhZo/wCJT8vJHXI9u49c/wCDevR7jR/+CYHw5aeWOT7RprTrMjdVeViFI7bfu/UE+1eA/wDB&#10;1hqUsH7IWlWMtgzRy6pCI5lK7Vfzl7YJ+7u5yOtfQ/8AwQA0y20v/gmD8N/ItLWOSbSvMlazZGEz&#10;Fm/eMVHL9ievAySear7IH5ef8HHVxqPib/gp98P/AA0PDUOqeWYPJsflT7buuYwbYksMk7MdRnzA&#10;B1r94vCkKaT8BYINNtmhW30EiOG5kGVAiICk7mAwOOpxjHOOfwE/4Le3niDxJ/wWr8G6V9mvpo4N&#10;S0j7E9jNMj/8fu5zGYgzIy4DF41LDg4JUZ/fu9leH4DXElzcSRsugv5kmCG/1fLdAefUgHnPBoYH&#10;4E/8ErTd61/wcGa1qN1Yx2s0OoaxJcW9rIk8b/IEYgkL1JD8DI5HYV+13/BULxJH4Y/YV+IGqyJI&#10;Vh8O3B3RxltoEbHdxzgYzxz9K/GH/ghdDNrH/Bb3xtq0M5vvIGsmbUYSELZuUG4or4IZgCQMkHrx&#10;mv19/wCCyOrWOjf8E9PiJd3+p/Y4/wCw5f37RbwG2HAIIIwT6j+oo7AfnR/waCafeJp3xY1NvO+z&#10;zahYQrub92zJFISV+X7w3jPzcgrx3Psn/B154jsLD9jTR9EN5HHcXWvQBI2JBkG9W2r6nCFu/TPa&#10;vPv+DRvSdAl+DHxC1bTtXm/tAeJES/tJNoC/uVKMmG3MpXrkDDDvVj/g7f8AEKwfBHwL4dmeN/P1&#10;7McckIYowjZtynb8vyhgSCODjnNH2gPr/wD4ICafNY/8EwfhvcNrVzfC40t5VmvDJ5hUzSbOGZtu&#10;E2qApK4UYr8s/wDg6E1zVtZ/b18DeFtSslgt7e0zb3ljMryyq80S7djBdjLt4BbaSQcjmv1q/wCC&#10;Ilhf6V/wTJ+E9tq9u0Mx8KW8ht2WIBVZQQy+UAu1hhxnn5ua/Ir/AIOG7m78Yf8ABWHwP4cW+js2&#10;W4sILfU4s3BjMl2ihvKQsxCEA7Qu5snG7gAiB+93w4by/wBn7T3vJ42b/hH0EksMSorfuuSFUsB9&#10;Mmv59v8Agn8l9cf8HFdxJFPb3KR+MNVNxNeW7SsVFvIFdGdHMbBtg38EqSuQHIr+hC2tpIvgQ9te&#10;2yFl0BhJGysR/qjnhhn8CMj8K/AP/gjv4Y1vxT/wXg8VaxpXh4Nb6Tq2ty3jXKs3kZkaIZIOMsWI&#10;w3y4ORyqil9lgfth/wAFQvGd34B/YU+IHiG3S6MsPh2fY1jHukVjGcFRuU5z6HPpnpX5d/8ABot9&#10;ov8AxL8X/EVxOsk11c2P2pVkk3Btsp3kbdh3Fnxhsj5sjGK/SD/gsxqOraT/AME6fiNfaLpS3k8W&#10;gzFYTceWw+RhlTg8/wAuuVxuH54f8Ghwvp9A+KV5cizkVtYg2yK8RuPMMIL78/vNhAUr1UkP0Ipr&#10;4QPZf+DrjxNeaV+xPo+lW6fu73xFAkrCQbkAYHdjIOOMcZ6jOODXtn/Buvocujf8Et/h+00Hk/ar&#10;aafylkcht8znf8zsMsME4xgkjAAr5n/4O4r6xi/Zr8D2dzfXETy+Jx9nSMN5csgikOxsHGNm5uRn&#10;ITHGSPqv/ggBpdhpf/BLL4X/AGFXxNo7TP5ipuBeVyRlQMjngkdMckg0fZA/K3/g59ebxD/wUZ8F&#10;+CYJtYaaTTYBHBFIJcNNcKqmAMww5IxtyBkJz1x+/PwthuNM+C+kwzTSedDoMXmSXH3gwiGTgM3f&#10;sCcdB2Nfz7/8HBc9x4+/4LFeEfAwmkl2NpUK2Ws3Hl2R8y6A4dC7KH27WIUEBVwCev8AQlZB9P8A&#10;hSIkjW28nRSNobcsWIvU9QPejsB/Ob8GrkeM/wDg4/0/UpZrmTb8RPNt5NNjE2yRLYgMwlZdil8s&#10;6j7pYgbgAx/fT9vTU7bRv2N/HV/PK0UcXhuc+YqbgvydSPQdT7V+C/8AwTZtjrP/AAcMXk8l9NNC&#10;nibV8yaS0yxMFibEUqxD5lwNrI2EDrkn5QT+3/8AwVe1VNK/4J5/FK7Zl2jwjdbnkWQgL5ZyfkVj&#10;06cY9cDJoYH5Of8ABonowuPjH8U/FP8AatuzRadZQNZt80qb3kbzOU+VWK7eHJYqMr8oNfXn/B09&#10;f6fZ/wDBO17a5WPzZvEFqsJkjDkHzV6cfLwDyPUDpXzp/wAGgGh2sek/FrxDdeE5I5pL7T4bXWvL&#10;JSZRHIXtywY8odrAMowJTtJJO32//g648Yron7DmkeHhPZ79S8SQhY7nd5h2srZQbSp6EkEjgHnj&#10;BPtAdB/wa0aPp2m/8E4be4snuvOm8SXzXi3EcqeXKZBwocbSpTy2BQ4JznByB8g/8HdGtI/xe+Gv&#10;hyS2uvM+y3E6y/aiYEQbVx5ZGN7E9QekfI5zX21/wbJJOP8AgmP4dZr+aaD+1NQ8iKaOAGNftLnA&#10;MZLY3FyA/OGHbGfhX/g7M1fwwP2kPh/os7SPcJp9xPcW6ykAofKAbbkryQRkDOD7Cj7QH7NfsD+H&#10;7bwj+xr8PdCs9Jt7NYfCVn/o9rDHHECYVJKhCRtJ5B7g571+Ff7T4i17/g5F0GPUbdvJXxzpbKl/&#10;aLLGiqpIckmT5dwUhsDHoNoY/vV+yfZWWjfsu+DLPTGzb2/he1Fuq8YQQLgfdXt7D8sV+APhjV9O&#10;8U/8HKtrqmk6rJo4i+ILR27TeYrXMgtCjxb7MnG4F1DA4wAHAyVojuB/RN8TPPj+EGs+RFukXQ5i&#10;qwqo/wCWZ4GSBj8RX4B/8G4+lS6z/wAFffiBqmqNeSX1rpeqyNJfMI542a9RWLxKGBOSFOHAXOBn&#10;PH73fHHUpdM+CHiLU1t7iVotBnfyrZnDv+6bhSo3Z7frX4Lf8GzkI17/AIKjeOPFWm6HNdWx0HUm&#10;+2apfBdRtS9xGQssZlDOCN24hXAYLuIwKF8IH6rf8F8bq4tv+CW/xOFnrCWDSaG6+Y0RZWXHKEDp&#10;uXKg9iQecYr4q/4M959/wi+LVvD4lmmWPxFZPJpcjOEtmMLDzEXJQ7wAC2A2YsYIAJ+w/wDg4Mun&#10;g/4JY/EopphuidNC7VuHj2AsAX+QgnA+bacg4weCa+Nv+DP6TPwr+Kzz6FYxldds44dQhigWeYeU&#10;xMcpX96wUvlC2VAdwO4o+yBtf8Hduu3tp+z/APD7SILzEc3iZnaKS3LhWETYZGwQjdRnPK7h3xX1&#10;R/wbuwXUH/BKz4b/AGgX0Za1uSsd9ffaNv8ApMgzGdx2IcEiP5dmSuODXx3/AMHfmt3MHwz+GOip&#10;e3EcdxrkztEqr5U4ELZ3EHOVIQgEc72wRgg/ZH/BvIkC/wDBKf4ZtDevcD7BOWaWWFyn+kSHZmMD&#10;hSWAVvmA4bnFL7IH5Xf8HUOtX8n/AAUQ8H2kd/dQLZ+G4JI5ZvuxMbhsMuWI4256AD8TX7+/AxhJ&#10;8CvDR8qOLPh22ykYUKh8lcgAcYBr+fP/AIOir6G+/wCCkvhqxtLa61CWHw7bLJpckcarJuuGwivG&#10;SxLncDuAI4x1r+gf4DajLe/s/eF9RmjmjaXwxauyXcztImYFOGaRQxI6EsoPHSjoB/O94Lu7TS/+&#10;Dlnz9dhh1AL8UNrTzFikLNbKFk+VZT8pI2jgbtoJUZx/Qv8AtOaja6R+zj4sv72FWig8O3L+X9o8&#10;teIyfvYOB+H0B6V/Ph8BdWuLT/g5aW90jWoNPaT4jXELRwxlY7hWtTGYG+yLsywOW4CFwQetf0Ff&#10;tY4b9mbxpHJAkit4buhJE800eR5ZyN8QLqfRgMg8030A/C7/AINd/GTJ/wAFIPiJb2V9DBZazoN1&#10;ImkarNPPfDZeL5cnmqhViqyFHLFdxcHAAAr9Nv8Ag4aeJ/8Aglz8Q91szYsVPmNKyKh3cFsKQeeA&#10;DgbiOR1r8tf+DVbT7K8/4KI+Nr2y0q1WOHwjcC1Zo98kKG7j+VJWcSAbRgjayvhdxUhc/qf/AMHC&#10;UtrB/wAEt/iMLiGb59O2RmGZkKt2B2sMr6jkEZyMZo+0B81/8Gi2q2lz+yF4405NQeWa38bM08Mm&#10;9fJ3W8WNo3FSrAZLgKS2VI+UM3Nf8HethoUvwc+G2oXGoahDeR69KsMcfmNBMhibcCuQm4cEMecZ&#10;A61s/wDBorY+X+y349vZoLPbJ4v2wTRx2qzELAmVfYTM2CdwaToG2rwtY/8Awd1XWqJ8Ffh/aw2K&#10;tZSa4fOuP9Hwr+XIVzuJkBwDgqo/iXPYn2gPtL/ggvaXdj/wS4+FkV74dt9Lm/sVy1ta6hHdI371&#10;9soeN3H7xf3mzOU3bCAUIH5M/wDB0drmnWH/AAUg8E3NraSQ3Gn6HA81xGymUlZwybQxwAOozhSS&#10;x9TX6of8G+GnW2m/8Ep/hdDbXdnIW024kk+xXFtKqlrqZtrNAoXcCx3Bv3ituWTLgmvyj/4Ok5pb&#10;3/go34VtNIt83S+H4FhWQW6q7tcZXJUkkHp+9A6dxmj7QH9AX7P2sR6x8AvCurxbNs/hu1lxHGiK&#10;cwqchVZlAOem4j3PWv5vtT8T6TF/wccRatqekmGJvjFb2+23t0wsrFEWbaS67d7K5wcMv93Jx/R/&#10;+z4dRPwB8Kx6zCkN1/wjdr9ojjmMixv5K5AZlXeB03FRnHSv5u/Ec134d/4OKI08NeKhpM6fGK1h&#10;jvLeOSLKuER7dhaxt8swZo2wu0iQ7yqFmBED+kT49iFfgD4minjSSP8A4R+cNGbdXUgx9NhwCMdq&#10;/AH/AINh2u7r/gqR4uXTrbS/7PHhrUZmRdPjfyn+1xCNomCHylCl1+VgMPgZByP6BPja6r8D/ESP&#10;PGu3Q5gzTKdufL6kBSR+A49Ogr+ev/g2G8VxaH/wVX1zQrKRLe31bwnqaR2tuJ/JZo7mEqAsXyAh&#10;dxDONqgsowWApdAP2H/4LrJeTf8ABMX4n29pp9jdbvD85aC8A4VULb0JBwyY3joTt45r4e/4NBYd&#10;Of4XfFG+stM8uRtcto7i4a4kd2/c5AI8oIF56Bifl5ABG77u/wCC3kNpP/wTH+Kf27RY9Qhj8NzS&#10;Pby3U0IbaNw5i5zkDg8GvgP/AIM/p0XwZ8WLMXfK6tavHbr9q+XMeDuJ/wBGP3QRsHmcNv8AlMdP&#10;7IHUf8Hel08f7Nvw7RG6+LMrheQfIl53bePoCMnBOCoz7t/wbE6mdQ/4JYeGLVLK5t1stZ1OCOOV&#10;5Whf/S5GMsW8cBy+5gCRnpgcDzL/AIOz4/Ck37FvhVdd8SXtjc/8JlCbOC2imdbk+XJlCAyxcAFv&#10;nIP7sbcnivRv+DX6fSm/4JeaJBp2ux33l69qAmZbfYYWM7ExNkljtyBlgB/dyuCT7IHwN/wdy6zq&#10;Z/ah8A6Emr3TWsfh+aSSybzPKSQSDbIMqF3YZhkE8enNfsp/wTCsddsP2CfhdZeJovLvl8G2Iuox&#10;dPKqN5KnCs5J29MAEgZ4r8c/+Du94W/aO+GyblZhoN4p+aTcPniP8RKAYP8ACBnPcg4/Xz/gkxeD&#10;UP8AgnR8I2FtDb+X4HsY3jt/I2oyxAEAQO6DkZABOARnml0A/CH/AILJXOp33/BcW3tNe8Qatp9v&#10;b69o/wBnvLVWlmtU+0s6yxKHVsBiW3KwKjJHIC1/SZpsM4+G6RJcyvJ/ZePMMjM5bZ13MxLH3J57&#10;1/Nf/wAFxWmg/wCC10Zhsk02T7forRyXVtZhd/2tsTHlo2UnktKQT1YbQK/pK8Mxi8+FdrAJ0/e6&#10;SF8yRYyDmPkkICh98DB7Cm+gH84//BLPULnw1/wcEPEdOlifUPGXiJJJIbxvkyJpAxLOhlBYANG3&#10;IznBI4/oR/bHtYdT/ZY8e2F5psN7DN4XvEmtpkBSRDC24HkcYz3r+eL9guw0Lwx/wcKW1te6sb6Z&#10;/iJrawTaf5Dxxu6zbQ48tlxsLRlU+dXxzkEH+iH9rhIX/Zh8cLLqEVnGPC95uuZUiZIl8lsswkGw&#10;qB1BGCOKJAfh5/waQPJH+1/8VILVY44/+EXty1v5aZTF0wBQmUsAMlSBvBBBJyAT+j3/AAcaC6b/&#10;AIJdeOJ7bWrqxWOOAu1u3LnzUwhHmLwxwpOGwG6HivzN/wCDUDWNYsv26vH3hbSXX+zZ/BJe8aOH&#10;KmRLtFj+byhx87Da20dcA4AH6d/8HEel3Wrf8EtfiEtpfWtu0dvAxku1BQDzkyudpILLlQeACwJI&#10;AyB/EB87/wDBo1q+qX/7HXji3vtYkmij8bSbIHWLKMYIiX3bzI27p8yqBt79a8m/4O9LDUxN8MdW&#10;sZLiNI3ukm3SKsZDKF4PmdexXb05J6ivRv8Ag0Qv764/Ze+INlc31vNFZ+LlS3gxL5tqHgVyh3Rh&#10;drH5xtcnJbIHfj/+DvQwp4O+GTP4fe5k/tC4EV8gcG2yoyhwu0o44+8CSq0faA/Ub/gnZe6Ve/sN&#10;/C240bTLeyt5PAummOzs2R4Yf9GjO2MqAGQZ+U4BxjIByK/G/wCKNvZv/wAHR/heK61P7Lm/jMKx&#10;2cYXd9muD5RAZ/vjo3ynLjoAGP62f8El76y1T/gnH8Ib6x8JnQ4JPAth5OltNLJ5CiIALvk+ZgAB&#10;hj1GPpX5F/tD6T4ps/8Ag598GSaa13ds2qWs0Md5cTR+XD5VwZFRwFcqDuIAyASQOBgKO4H67/8A&#10;BVC+0+x/4J//ABEfV5pRC3hu4SVooxlsxsPUY7ntg4zjmviL/g0fj0sfsaeMpNPS63N44mEjXDcM&#10;fKj2sihcICu0HDNllbkYAr7S/wCCq+pT2X/BP34gX6M3/ItTtMF80sR5bZC7FZs45Axk4Ir4r/4N&#10;H7iST9i3xZAdQuJki8aTCOJ5H2wExRkqq7iADw3QcluvWkvhA+eP+Dl2+E//AAUS+DMGknT7e8h1&#10;K2dbiaMBgxuoQhbapYplSPunkdK/Zjx3Ndp+yZfT3E0fnf8ACM5kkmUsrN5Y+/lfn9D+uOcfjX/w&#10;cu+GdfH/AAUK+C/iKysbFy+q2sME3lvKwkNzA6rKr/KV4LBRwRuziv2B+LWqappP7HmpXVwyzXCe&#10;GSreXJ5fmfIMgFD8rEZICnqPoapgfjf/AMG0ureZ/wAFBPjNZTzLNI9wW82SaZJSqXcwX5NmMDgH&#10;dgjIGD/D9If8HWRVf2SdPVbaVmkvIUI+dlOLhG47ArjPOMrkemfl3/g2VdZP2+vizqF7qVrJcvK/&#10;RkZ3JuZyXVmJOw8/MGPJUnIOa+oP+Dq/VYB+yTY2kl1dq019b7kgmAjb98pDMob5hn5TuGBkAZOB&#10;R9oDrP8Ag2suNNg/4J86HHHbXkbLJebo2mlK7jOxbaCDgZ+cDgKXbGc1+Yf/AAcW+J/DHiP9uiKz&#10;0m62/Z/MF9O0EmfmZBvyVBY/Kc4z0yOtfpf/AMG1F3pU37BWmRWWryTSK1ys++WFijeex2fez8jZ&#10;2qeitg4yK/NL/g4ft7S8/bjjtzd3M0n2iWKUSNAFjUyLgAjhc4LANwAev3lU+0Btfty2Om3X7Mfw&#10;z8J6Dq04kur7ToYpbm8uMWwDRndIQux1XGCWPJKt8pwK/pA+FFsbP4S6HZFFXy9DgXbHJuAxEowC&#10;QMj3x+FfzrftUWF1d/C/4O/DjTdFuJJLzxBpFsumwyrFDMoZQ0UiW7jCFAf9VzwMe/8ARf4NtY9K&#10;+G+n6fBbtGtvpMaJG3VAIwAvU9PqaJAfzf8AixbzXf8Ag5etY9Ynvrr/AIutbNARfNbFMQBl2uob&#10;93v7LgOCR8u44/oh/aXSw/4Z28XDUbi6hgTw3cl5bWcxyx4iJyrAEgjrkCv54PhJLP4x/wCDl9Xk&#10;a4kYfFScGPVZplkURW/KLuct8uw7FYkYC8dAP6Gf2pbi5g/Zw8XvYyhJv+EfnEbssjZbYcf6vLfl&#10;miQH4Tf8Gs0Tar/wUg+I2qRPffZx4fumT7RqEkodjeDHmEpiVtpY72KnLEhTuOP0r/4OOvEtz4c/&#10;4JeeOPIEP+lxR27NLM64DuqkLtRtx5xtO0HPJ7V+fH/BpTczzftTfFw22q6hPbzaPbyS+fAFjmYX&#10;D/O+XLiQbzwAww7FiDtz98f8HKNtqV5/wS18ZHTVt28ua2aZblEIMInUsRnowADLtycr2BJB9oDh&#10;f+DViw+x/wDBOlZT4iS8Nx4nv3hhjklYWsfm4MRDoqqdwLYUtxJnIzgfL/8Awd46leR+MfhjpLi6&#10;msy1y7Itw+xH2AEYx8rMpyMbs85AwAfsj/g2M8Pw6V/wS98NasdEgtZdQ1K+kkaGJU88Cd0Ep2n5&#10;mKqAWb5jtA6AV8U/8Hevia2vPib8L/CMMNwtx5N1K0nnfumUbV5G7AYF+rAcHgkA0faA/XD/AIJm&#10;eH7bwv8AsLfDPSbXQX0yOPwfYlbGS+kuTCphU7fMkRWbGccjOK/Cn/gslf6P4k/4Lk+FbHSb6SXy&#10;9Y0iGQxqjGBxfNhcSAK5Dcnd1BCngAn99v2IhqNv+yN4BXWrQ290nhGxFxD5xl2OLdMgMWbI/wCB&#10;H24xX4E/t35+LP8AwcU6H4etbuRlTxlpMTstrdSFlUiQ7l6sCmFYxZTZ15V8EdwP6JmlXTfhB5jk&#10;ssOh5bKr82I/9rjP14/Cv56/+CO6S+K/+C8Pi7U4tVs7Qx6prkyx2sSDzEF2FAVokdI9q43DcAxy&#10;Nx3E1/Qd8Q5ItL+DWpbZ1j8rRXBkkjd9vyenJP05zX8/n/BukNRvv+Cvvj661LR7GSb7PqrSXljY&#10;yeVDN9sBKRltnlo6h+HAYhRgZBFLoB+2f/BTrXn8O/sO/ELUN8O1fDV0W8+6eBSvlNu+ZUcrhTn7&#10;p+7X5e/8Gg6aCfD/AMTi1vdfb11i18yYROIjH5R24fOCS2crjooJIzX6Hf8ABa27gg/4JufEwSW1&#10;jIsnhm4QrqQPljKH5m77R1IOcrkdcV8Lf8GiWmQn4F+PtWi1a8kkPiZY/sslsPLhxCCdkm08OGGV&#10;zkFCf4qf2QN3/g7c8RLZ/steEdHjn8qW48SRCRJIQwkTa7bc/wAJyitkZ4UjjPP1X/wQEsZLD/gm&#10;H8OXurOyjlm01pJJLGNVWVjK3PCLyPukAbVKkAsMMfiH/g7x8RIPhz8P9AW9usya8Jvs/kt5eFgm&#10;+fdtwG5wOc43DHWv0D/4Is6VD4e/4JufDLTY9Cu9OaPw3CZrO8hdGikOWZQGdzs3E7cncVwWAORR&#10;0A/H7/g4l0Fpf+CsfgS71JoWtZ5rG3T+xpmXUQq3SMyDaBsKmTMZz992IOBx+/HgDydP+BVi1mJJ&#10;Y49DQxi6nf5gIx1Z/m7ck981/PJ/wWf8T3vjD/guFoWh3utx2rWOsaTFZ3+j28EssUjSrsTEjAP8&#10;yr/rDxvbg8Bv6GpbqytfgPJPeCS6gTQWeTaqbnXy85wvy59ccZofQD+eX/gmxpX/AAnP/Bwrqt/F&#10;otq0cPiXWrqSC6uBO0aqCu+JpTwwznbnhCyDgV+33/BW7XZfDn/BOv4panGMtH4Nvivk2vnHcLdz&#10;hUJHJxtHPBbOeK/E/wD4IX6dJrf/AAXE8Va34VgkbTba712aYXW7eiyXIBdVKfxN8o3YISTk7q/Y&#10;b/gub4ouvDv/AATF+Kklvdi1a68K3cDSmaRNu6JuQVwSc4wOh6EHNHUD81v+DQLwtpl149+KHiyT&#10;RWNxaw2dvHqElupVlfefLVyu5SCuSobDBhwMc/Yv/Bz9qElj/wAE6LyBdOa4FxrFtD8qDgtIq4Lb&#10;SUJBO0jOW46E4+a/+DPqDWk8E/FScPbtYjXLVdouJ/OSTyehTPlbSBndjfnqSMY9i/4OuPFk+m/s&#10;P6H4dbTY7qDUPFVut0WunVreMBj5yoGCswYBAHBH7zPXBB9oDqf+DWa0vk/4JoWFxdWkcayeItSM&#10;UkbjMwFww3MNgwwIK9WJ2g8Gvl3/AIPAvFmowy/C/wAGrLdC3muby4kWO4ZYWwiAB0Aw7ZOVYk7f&#10;nGMMK+0P+DbXRItL/wCCXvg+/hS2jkvri8nuFtbjzFaQzuDIfnYhyAoYHGGBAAHA+EP+Dt3xJqPi&#10;D44fCj4eTWMlvarDdSSXTXcAVwzxKCMvujIy+SwVSACScfKfaA/Xr/gnX4cl8H/sKfDbQN9xI1v4&#10;LsQv2q5aSQ/6OmAWYk5r8OdH0EfEn/g5aljn8NXl0tn4w88tb6kZZIRFAipNlnXhGwpXOQATgsMV&#10;+8X7LmiQeCv2T/CmgLF5UeneE7eNo40TEZWBdwULxjOcf/Xr8Hf2LH0nxv8A8HIut6yftk6QeJtQ&#10;kt7i1t42iDrEseZFCkbDk4Zed+05IJpID93P207qXRv2R/G0sUsIdfDNwFW5k+Vj5ZyOWG7jPGRz&#10;0Pcfij/wagW2u3f7XPxO1CDXtPjh+wxfbdNks1kmkYzSkSRTbgVVSCGGDu3KcgrX68f8FUdQt9H/&#10;AGD/AIharexRfZbbw7M9xJNbmQRKF/1h2I7AIcHKKzeg71+Uv/Bo1LfXHxP+JsiXNu9iVtmW1WOU&#10;tBIRJhhiPy9rrxncGBjHAB5OgH31/wAHF2p6ZZf8EyPG32uG2la4tdlss8MbZY85XcRyOGBByNuQ&#10;CQFPzr/waP8Ahf8As79lDxh4qW6VTqHi6USW5tApOyKNQ4kABYHldnIBXPfA9O/4Og9dfSP+Cc+p&#10;Whv4Y47vULaNo5pnBlPnpjAX77ZxjOQOp4Fcr/wafWmox/sD6ldSXMbwy+Lr7yU8+QyR42gjbuKh&#10;M8jAGW35z1p/ZA8L/wCDvXXraYfDjQlns1kjvJX25zOyhGzj5fkClhnk7sqewr9Lf+CSNr/Z/wDw&#10;Tz+G0DS2cu7wvbSNcafHIkU2+MN5oDxoQXzvPygZY44r8oP+Dtq21DUPjr8ObaC0sT/o9wkdxNfR&#10;LIC5j2rsL5253FnYYX5MnBFfr1/wTm0C18L/ALDXw+0eHSPs0lv4QsxNZ294kqxy+SpeNGWRgV37&#10;tvzFcEY6UfZA/Bz9tC68OeK/+C/drBJquqTKnj/TUaS1muVdGyv7zPBTGI87BtIyxPBDf0F/tI3t&#10;vov7Jfia7meSGO38LTM7NI7eSvlcn5ck7R2AJPTvX88f7QOh2PiH/g4L+y6naanY/aPHVm+5JoWa&#10;R0iTLKWfb5ZCFdpYkkbcc7B/QZ+1xLY6Z+xt4sI1xdKig8Mv5d81vE4tcJw7K6sgC47jHHPHQYH4&#10;m/8ABq7o1xq/7c3j/wASiK+McWkOGuI7pkUu1yTskTeN/HzBiCVIOOtfRv8Awd2ajap+zd4D0s2B&#10;aSTxWjLdbhkAQT/LyckcntwQPU14F/waeaFb6p+1T8RPEsVxexommoBC0CG3uB5jMDkx7kkQn+Eg&#10;Yk5H3c+tf8HeN3t8BfDfThOsaya1lmkh64im6FVPTdkjPfgHFH2gPuL/AIIRtJ/w7A+G5j1W8uFO&#10;igQ3F4sZYKOFX5JX4UDbtJBGMEA8V+Mvxy1mG8/4OMLW5XXY7oQfEywiW4/su2byvkUgGNiVbbuw&#10;xbDDBwBtWv2//wCCO9lHpv8AwTW+GSrZxWvmeFYJmWG3MceXQOXVRGg2tnep25wwJJ6n8StH0a21&#10;r/g41ntrz4i2s0lx8RPMZrW1vHW7ZY1xbOPJ3bmVQxfGxSM7wQCBdQP3W/4KW3ws/wDgnr8R7hhY&#10;tu8H3Ib7VgxDMeWb7hDADLYwMgdq/IX/AINGPD19J8e/iJ4jM1sbe30m2gdW3CeORmZhz5RARwr5&#10;G8bjFyPlBP6y/wDBW7VrPQ/+Ca/xUuLzVpLSH/hCruOS73SHylaIgs2wh2HYhecH61+Z3/BoTojj&#10;VPilr1qtu0P2izhMhkdZj+6YkbPM2FVJG1iu772CBuAPsgehf8HfWp3Cfs4fDWyW3jMbeNPMMm4i&#10;RG+yz4wNuOnv+HHH0F/wbIMi/wDBKnwp5aqB/bGpD928jYP2lych1GDzn5SynPB7D5f/AODwDVl/&#10;4Vt8K9EkKqsniCaZuUaQYgcH5d27GD3UDI68mvrb/g27g0u3/wCCVHgVNLuYpl8+/d5o7eNNpN1I&#10;SrbCcupJzkkjvS6Afk7/AMHQniG613/gp1b6IYbt47DwzZRRwXkk3l7mkYkRgHgN8udgHboRx/QN&#10;+yVpMPh79lPwXpsC3yeT4Vthtv53kmRvKGQWdixwehzkjB4JNfz0f8HH92mvf8FTr6xia7ZobHTY&#10;Fsb1YY5MmRvkt2VeEbcWzKc5Oc425/od/Zvijsv2WvCKKnlrF4QtFaMW4XBFuuVKhcZGCOBgnpwR&#10;TewH819vaWnj7/g4JFld+Ir5Gufjt8t9DGsx81LoMq/NMA8W5Nu7fnZyATha/pQ/au1UeG/2VfHW&#10;qTTQqLXwdfM8t1EjRri3blw5Clc8nJ5/IV/NL+z5a33iH/gvpYC1ht1m/wCF6XMn2e8tfLU7LqQ+&#10;WRFDhW4xlUCFueF+av6RP29rm6tP2KviZNpkE0twvgm/+zx2+5XZ/IbbggZQ5x83G04Pah7gfz9/&#10;8Gw/h++8Rf8ABU2DxFFHdf8AEv8ADGoyzXFpHAIUL7U2uCR8rA8bMnIHBHI/Xz/g41bH/BKH4iYa&#10;ENttdrybdw/foCFDA5YgkdQQCxByAD+Tv/BqTqF3D/wUU1awfU9Yi83wbdO1rblza3Dq6gC4AYAM&#10;odijEHBLDjcQ36l/8HLRvp/+CUfjSGz060nVtQ0/7R9quTGEUXUR3r865YEAgYOSORjND+ID4y/4&#10;M+Dfi/8Ai5GZrWa1X+z9oWR/Ogb99nI8vaUbjHzggoeOTXof/B3xqQT9nL4Z6ZLpqy7/ABgz+b9o&#10;dXTFvJkBdu059yegOOK5b/gz40O4j8F/FrxM+mWiedqljBHeRXA85wqOWR08w7VBYbT5YJ3MNxAw&#10;uz/wd/pbXHwb+E8Laky3A8S3UkNr5yKjqIDucrvG7GVGSpwXwCNxyfaA+i/+DY60srP/AIJaaC9p&#10;oEmmtN4g1F7iB5pnDv5uPNUSAbQ6hW2rlfmyDzivz1/4O6LfVG/a6+HuoS6JfpYr4PuI476eSRrd&#10;5DcZKIGO1GAGSBjIYZzjA/Rb/g2ttY7b/glV4Q2a0NQ8zUNQLHzY3aDFy48rcrtnbgYViNqlRgYr&#10;80P+DsPXIdQ/br8J6J9ovJBZ+CthhuL6BoYmaZiBGoJaLnDNvC7htxxzQtwP2c/4JB6Ld+Gv+Cb3&#10;wj0nUbFrWePwbaNLbtIzFGZA2Ms7dc569T0B4r8CP+C2+n6Tr/8AwWq8VaPcWV0v2rxZosN1I6wD&#10;erpEp2oXKvlcfM5UEg7lXOa/oF/4JYeHofC//BPP4RaNbWscKw+B7AtBG8bKjGEMeUGDyc57k/hX&#10;8+3/AAWUj1dP+C5HieOPWLeymbxpoq211bxOnkgpb7WYpGGLDPO0NnoN2BRHcD+mjQPM0n4U2gnl&#10;jke30Vd8ghjRZCsQJbbGCqg4zhQQOwOAK/mU/wCCb2uaoP8Agu/oms6FbfbJrj4oayLiSYLEksZe&#10;4DuAsZwVG592MnGTg5B/pttEeD4WRx3R8tk0YBvsxkjCER/wYw6gHp3H4V/MX/wS3uYH/wCC6ehz&#10;3V5qkP2j4la6VY3FwkxJNyQJSrCQ5PD7uOpbIzQgP6QP225buP8AZA+I7WF81tP/AMITqXlzqkzb&#10;G+zPhtsKPIcHsilj0Ar+fn/g1sF6P+CnEhW7nZf+EPvjOsdxKFf54/mbaNr4PQNjrkdDX7//ALdN&#10;zqVr+xh8TLrSZ/LuI/A2ovE32h4gGFs55dJEZR7q6kdcgjNfgd/wa1Wpi/4KVTWt7ZHzIfA92fNs&#10;5Y8IfMiG6T94uRglflDHcVyOSaPsgfrN/wAHHOq6hpv/AASa+Iyac3zXDWMUmVkIMZu4t/3OPu5w&#10;WOAeeeh+NP8Agz7sta/4Rz4s6hc2Ukdn9tsY4LkwMqzOFfcu/fh9oK4XaNmWIJ3sB9Zf8HM1/a2n&#10;/BKHxjb3GryW32nWNLSNYY0dpj9sjO3a7DjIGWBJVdzAHBr5W/4M+hajwJ8XBFc3Szf2vY+ZbtBH&#10;5ZXy22sJMb2YEkFDwu5W48w0fZAsf8Hgg+y/DL4P3badHJ/xPr5RdNaRsY82/wBzeW3AHrt24JTc&#10;CCvP0z/wbJR30X/BKvwr5/iG3vrdtX1FrOGGFUe0X7S+6J8Mct5m9gTglWU4Ga+Zv+DwO1hb4YfC&#10;OdNHs5Zm169U3fkMbiNRBuKqwQgJgEsC4PyqQCASv01/wbP217Z/8EuvDM16dMZLnUrx7ebTbBoP&#10;OQTun70mGMSSgoyFwXyEX5jR9kD81f8Ag7Ktri0/4KB+GdTnG6CbwDDHDt8j7yTTEjILSdZOQ6hS&#10;Pukndt/aD/gkSNHi/wCCafwcTQkuEt18DWe2O4VVkRjGCysqqFVgxPCggds9a/Gf/g7b0G+tP26v&#10;BviFrObZdeA0SO5a3m2t5dxIdokb92du/wC6nzLuy3DJX7Nf8Ek9Q8Xal/wTa+Dt/wCN8DUJPA1m&#10;ZFUSDZHs+QESfMGCYyGxg5+pGB+Bv/BX++07UP8Agubr182u2Nutn4y0NZEuLqeNYiBAcFltyYuM&#10;OSFf7+8Fi20f0ufbotO+E3264bYtvoe9/JkkYKBD1BADnpwQAemBX8xf/BYiwtX/AOC1nihhoMai&#10;fxvpSSWd21uyTHy7YZbzJtpDAg/vWRcHBwor+m61il1D4NxQWatbyTeHwkYjkj3RsYcDDEsgIPck&#10;r+FDA/mR/wCCYcNl49/4LU+EtdsdO1a8nT4lajfXiSK++FPMl2zO4k3Kyuyq2NwxjqCcf0cft6zR&#10;RfsWfE6S7e3WNfA+pNIbqzFxGqi3ckmMsoOPrwPXof5qP+CYmkw+Cf8AgtN4F0O/tPsDWPxLv7eO&#10;3tr+3TyXUXCiLdzHj+DHAIOAelf0m/8ABQhNMm/YZ+KUeqzRx258C6gJJJN21R9nbn5UcnHptOcY&#10;OOoOwH4Q/wDBq1eyS/8ABRvU4QLfy38D3JYf2dblxiWPBViQ0eCeSgJI6gCv1F/4OYbRJ/8AglZ4&#10;tuxJJuttU05xGqocg3SKSSysRjPVcEHAyMmvzA/4NSbezX/goXrT6ikiyHwLObJmhl5/fxDqqlcY&#10;P8RGe2ea/UD/AIOYJki/4JVeLLeW8mhim1jTUkMNvLIT/pKNzsIAHHV/l59SKH8QHyj/AMGfCWX/&#10;AAj/AMZZ4orqOaXUdNO2bJSSLZLsIbYFdlbzASGyNw+UbsnW/wCDwq6tz8Gvg/YzXaq7eKb5vL3S&#10;biotgC23GzAz3IbkYBGcU/8Agz91W2PgT4waDb+Iri4FvrVjN/Z8loyxwB4nUSBixXc2xgVUcbRu&#10;JymG/wDB4fHOfh18GZvtVqY11rVFkhZovODGGIqyg/OF+UhiPlJ2g4OMn2gPpn/g2Qezk/4JceGv&#10;ss7SFdW1ASFlkUbvtL8ANxx0JXqR9K/OT/g7Xunm/bq8HW7RXv7vwCiK8837g/6TI2YxvOG+Yhsq&#10;B06kcfo9/wAGy+oWF5/wSw8LraSw+ZHqmoJcRxQwx7XW5fk+XgsxGMs/zcEc4JP5s/8AB2jrU11+&#10;3z4X0qZ7g/Z/h3DxNNGyruu5z8igbk+7ySct07MCfaA/av8A4JYahLqv/BO34QXjRBD/AMIDpqhf&#10;KReBAg+6sjhe/wApY46HBBA/no/4KnNe3/8AwXI8Y6RollZzSR/EjTUtYYbW3HmsY7Zgh3KFkfLb&#10;R5ncAGv6Dv8Agk7fXV//AME5PhDe3PzSSeB7E7g+4OPKGGB2LwRg8jdjlvmzX8/P/BTrTPFV5/wX&#10;e8XNL4WvLi6uPiZpn2K2tmnVrqNIbUZRgBIThRkr0IIHAFEQP6a9dlC/CS4DP5IXw+wyqj5f3JAx&#10;hSO3QKfoa/mR/wCCS12v/D5rwbbXOv6hfQw+LtSWykkkaNgu6YLvXyv3W5QP3YVRkqhK5wP6cdTt&#10;jefC6e2Iy0mhshwztnMOMZyGP55Prmv5dv8Agl8/9i/8FovCEdvpl1ebfiFfpNbqpDqC84OftEob&#10;5ep8xjJlc4LgAkQP6Rf+ChNimo/sN/FS0ksvtCt4D1PfBucbx9mfI+VlLfQsoPcjmvxL/wCDS6KW&#10;2/bf8cRXWg3CyR+C8NdFnXyMzr+7Zc/xYyMj/ln64r9pv+Cl15p9p/wT++MEup3Gy3f4d6qkjC3j&#10;mLKbVwVEchCyEgkbSfmzjvmvxK/4NL7/AEqD9unxZZTrN9qn8DyGD/R4jGQsyZBdvnVsHIVPvAMT&#10;9yhbMD9G/wDg521TUNJ/4Jaa81laW0iyeIdNiuJLi2STZG0wGV3H5WycbgCecY5yPCf+DQzVml/Z&#10;2+Jelf2jdTLD4sila3ljQRws0CjMZ3lm3BFydoGRjJwM/QH/AAcyXkFt/wAEsfFXn6o0PmaxpqeW&#10;LeNhNm4X5MurbPXdwcgBfmIr5r/4NDPFut33wm+KHha8u2awsdctXs4PssKqrNES53qgkZsnozFQ&#10;G4AJaj7IEP8AweDXlk/wu+DthHdYuv8AhIr+TZ5Mfyr5CDcXx5i8noDtbqeUWvpz/g2h1S21H/gl&#10;d4V8q4gbyNW1CKRI4UjZGWYrhlRRnIAO45LA5JzkV83/APB3rrfiG3+C3wt0m11FI7CTxFdvNEsE&#10;vmPJ9nKgeYq7FXaWyrMC3YHaa+iv+DZu5v5v+CV/hZbvVWvEj1nUVt2IkXyk+0t+72soHytuXK5D&#10;Yz60fZA/Lz/g6GuLi/8A+CntnA/iG12xeE7BY7ea2bZZr5jkySjysSg8kkb+I9p+7iv6A/2Typ/Z&#10;g8AiLUYbxP8AhD9PK3dsxaOcfZ0+dWKqSD1+6MZHAzX4Af8AB1Jcyv8A8FK9Njl0y0MMHgfT9rR7&#10;t8+ZpsiT5s5+XA24G3H8Wa/ff9jh7Rv2SfhybHT2s4z4J00LasoUwD7MnyYDEDbzwCQO1DA/mi/a&#10;CKr/AMFy9ahuhq1vbn47ReaLe6kadR9sQebuZQ20g56ZCccnk/08/FyG4b4G+IIrE7ZP+EbuRGNr&#10;Sc+S2ONylvoSuehIzX8tf7SkdlJ/wWu17+z7CZrY/HyMiC8ZN0i/2km7J3lcNyQ24ZBByM8f1I/F&#10;wW8/wF8QCVvJhk8M3Gdq+ZtHkscAAPuP4N+NDA/nd/4NmIWvP+CqMN3cWct4I/DOpEX32vcIt5DB&#10;i28bi3Py/MTy2AVJr9f/APg4LvpbT/glZ8SliMjNNYxJtjRGbBlTP32AxgHOMttzgE8V+M//AAbe&#10;K8X/AAVy0Py7K4kX+ydYXd5ajyv3eQzgIQAenG3k+mQf2Q/4OFxqJ/4JXfEaTTtR1C3Zbe3MjadB&#10;JIzoJVyrhFI8s5wxbCqDvyu3IPtAfDn/AAZ+yy/bfi9CVuWQf2e3zKnko37z7p3btxHX5cYC88V3&#10;/wDwd4zabF+zx8MZHtbFrz/hMJBDNPbo8qIbeUsFJUsFJUZAIDYGfujPA/8ABoAdXkn+LjT3V81i&#10;rWK267ZBbrLhy3P3WYhgdp5AGf4jXf8A/B3j5Cfs7fC2a4aFgPF1wvk7JvMfNrJ/EriMICASGUuS&#10;E2lVEgY+0B7j/wAGyOu2Wr/8ExNHgs/s+6z8R6lBP5ECx7m88kFlVF5K7cEkkjGcdK/N3/g6nhjj&#10;/wCCjfhu7SeGOb/hBrQfvBIyLi7uGEjqY9pHOCV3ZC4PIxX6Kf8ABr02rH/gmTpq3+sT3UK+JtQ+&#10;ywzGTFohmz5ah+AuTu+Xg7+ec1+ev/B2Bcwx/wDBQvwbKALhY/h9bedb3EwMZYXlxlTtk3qCu3Iw&#10;gwcgkltp9oD93v2SdRk1v9l3wHqj3sN0114SsZGubd2ZJt0CNvViiEhs5ztXr2r+bn9tPw/Lpf8A&#10;wXm1q0i06RmHxc0+X7PZq7yMCYH3fKwbPckEN/FgnIr+jj9h+Ge0/Y++G8F9YrbSQ+C9PWS2EgYR&#10;sLdQVyrMOo7MR6HpX85P7UWmeG7b/gvPrEvjHTLNtKf4yW4vIbq+hjXBeP8AeNsbC84bceCeSeaI&#10;gf0yeKTdv8ItQEdrvmbQZMQwgMC3lH5Vyy7ufUjPqK/nB/4IILeN/wAFoNPfVNGdp/tGuG43XKM1&#10;s+JMknzNsnOV4LdmGQM1/R54wtILz4Q6laeVthk0GVdsbbcAwkAZUHH1UHHUV/Nt/wAEJNKt7T/g&#10;tRo9jfabcBrPUddEa9fszqkqnzAEPHO3gD5mXoM0RA/bb/guxcXcf/BLL4tizs/PLeG5Ay+ZFHtU&#10;kAtmUgcAk4HzEAhQWKg/np/waDalA2v/ABg06S8VptmnPHG0iZ2/vgWUfe5IGTgA8ckgiv0d/wCC&#10;1wuG/wCCYPxgFtKI3XwfcN5jQyybcAZYCIEggZ+bov3m+UHH5i/8GhWs3sPxX+LGjCxma3m0uwka&#10;dVfarh5QASPlbIzwckdQOSaPsge5/wDB3PZq/wCyb8Pb147LEPjjbmWHMxJtJseW2w7R6gsAw7Eq&#10;CPcP+DaRZIv+CW3hWGTxBDfEapfERwlT9lzOx8o7R94AgkHnkc815P8A8HZsV8P2JPCd5bzQpCvj&#10;aBbhWjJkkUxSELnIATcFY4G4lFxxuI9A/wCDYO88QXH/AATO02PWY1W2j8RX40yMLKNsJkyR8/GC&#10;5ZvlJBLE9SQD7IH53/8AB0jJbL/wUs8IxQ3tqjr4RsZHhEpG0tdS4lceXxkLgtlsiPoMHP76fA26&#10;i1T4F+GbyEqq3Hh+2b93ISADEOjYXOOmcDNfgz/wdeaXZaV+3R4J1mHw7ZQyXng1Hmu1jHm3TJcu&#10;MOwlLFRnAUqgUlipJZ8fuh+yjqq6/wDsx+B9V27ftHhazZl85X2/uVyNyMyn6qSD2PSl0A/nj/ZD&#10;trLwD/wcVjStZ05Idnxc1mOGOO4do4mkNwynOzLKQx4wMFuuBk/vv/wUY8JS+Pv2F/il4Wht3ma8&#10;8D6iscKzNHvP2d8KWUggHvj8MnAr8BtD0rSPAf8AwcSoba7ha2HxrnM0nlxsplmy5RVjf+9IVVs5&#10;JGfmbKj+iL9qCw03W/2avGmn6ppbX1vP4VvVks1WNjMDA3y4kIU59CcZx1p9gPw3/wCDSXxLFp/7&#10;XPj7wq6szX3g+OVJBnaNk4yh+XhjnPJHCHGa+1/+Dqfw3puo/wDBOa1169mn87S/Glg9rHFI6qzO&#10;WQ7sMAV2luCCM7TwVBr4G/4NStR0W1/b68R2Nw6LPceC5PsfmN8zKs6Ej7wBPKnofu54xX6Zf8HL&#10;OjHWv+CVPjGWO2jY2eqaZceZJLEmzbeRdPMIyTnAVfmOcDP3WPtAeP8A/Bpxq41D9izxVpr61JcN&#10;aeMZkW3bzNtvmGJtvzHbzkn5Ox55GK+e/wDg770mytvil8H9YS5XzrjS9WjaIW6Z2q1qQxfO4/ex&#10;gjHpzmvWv+DRzXRJ+z58RtAYQAw+KEnTbNCZCGgjByqneoypxuGCPu5w1cf/AMHfmmSnTPg1qr6i&#10;3l/a9WjEHl/KG8u3O4sF6noAT3PTBo+0B+gH/BEDXINX/wCCYPwllgvpZ/K8MQpJJcLGrK2Bx8jM&#10;MDPcg9MgHIH4v/8ABw1p2neHf+Cty629zp4DWOkTy28OMpiVzul/dhDke7k98Z2j9c/+DeYW0v8A&#10;wSq+HLRavNfBYLlWkm3fuj575iGQPlU/KMZGBnOSa/LH/g6UsLjQ/wDgo14Z1ddZ/dyeDrWaO33T&#10;YgdbqbMmDwC3HKdRGO+Mn2gP34+C13Z6j8CPDt+kIWGbw5bvtjPy4MIPG0dD2wOlfzdfAnU/DHgv&#10;/g4MtbvS9ImWzg+Ml4scNvJNmJmaQO53R7yMlyy7cYJwSoBP9FX7J/iGPxV+yt4I1uOZj9q8J2jZ&#10;kWUYPkrniQK+MjuAa/nD1q9s/g//AMF6vN8O3EUa2PxqUrcR2rqP30gDp5ccjHbmRl+U5wc4/hBE&#10;D+jD9t6xm1n9j/4g2Nv4bttXkm8HXwj026kKxyt5DYBORgZ78Y69a/B//g1rmuYP+Cg2pCF4Y45/&#10;Bs58lvOLOomj+dcfKcMADu/v5UcHH71/tNLaah+y14u+22i3EbeE7pjHJBHJ/wAsGIbbIdnB5+Y9&#10;q/n6/wCDZPW9FsP+CjdvY6pb2fm3Hhy6Wzupo4vMhmyCVi3MOGRTkgEjHUfxH2QP1M/4OXPD6a5/&#10;wTF8S3M0k/8AoWpWNwsMMKtvIuYxliSCqgEtwCeOmATXzn/waQ2WoR/CH4jX8zxrDJrkS26vcBy2&#10;IxllXfmPBOGG0bsqcnFfVf8AwcS3V1af8EufHy2Vx5ZkjtlbDxruU3Ee4fMCTldy4XBIY44yR8g/&#10;8Gjc+i/8IP8AFBI9Ab7Yur23m6i3lNuUxcRjjzFA4OCSpJypyWAPsgZn/B3na+QPg/fNHCqyyarH&#10;u2oJG2pbHGdu4gFjwTj05Jr9Cv8AgitqUd//AMEzvhXcx29nGy+G4lkhslUR7sDJAUAZ9QMgNkAk&#10;DNfAv/B3frLv4S+Eejf2bLt/tfUJftDNIqA+TGoUD7jE5JJ5K7B0DkH7p/4IaXkd/wD8Ev8A4VEW&#10;MkPleHki8mSZ5CChI6tgj5udo4GcDAwAP4QPyE/4KAQrrn/BxLYx6Fpt1aMfHGgiKbz5Va4dY4iZ&#10;xlf3casu1gMZEbN/ESP3I/b7F0n7CfxK8qM+Z/wr/UQdsayEZtHzgOygkc4yR+PQ/hD/AMFHrXSf&#10;EX/BwnFplnpHmed488Pw3kM23bdNiAY5fkFNqbWIyRjG3Gf3S/4KCalc6L+wN8RLq0a5jdfAt4i/&#10;ZrYzMmbZlyQqOdo/iYA4XJ4xmjsB+X//AAaMW0ryfFW6LLsW4s1/hBVtjHjndg/QDKjrziH/AIOa&#10;LWW//be+AFhHp0l2jXQzatM/lylr20UL94Km4cEgZJXk4ANX/wDg0cW4Wz+K+zTZli+1We64aT5G&#10;YIcrt4GRnOcZAYDvVT/g5BitNT/4KF/s8aXdQ3DL/aSmSS3+eRFN5afIkahmzgbgWBBIIAOGFH2g&#10;P1G/ashRf2DPGNndRJMv/Cv7xZllk2LIv2NwwYqJMAg4JAbHv3+CP+DTqPTo/wBlHxq1rc7pj4vl&#10;M8aqwwfJhAOSo6gDjJ5UdORX3B+3i7aJ/wAE5/iA9vc7fK+Hd7h1VBkC1bJAYhc4HA/Kvjj/AINU&#10;tGs7T9iLXdTg1RppLnxXdefbiMD7OwEahc9WyoVh2G8+9H2QOf15bCz/AODmfS7yCC1X7R8OWMix&#10;W8PmNJuIBYxgnBULhpPnwWH3dufSv+C1uoyz/tW/sqaBbWqt5nxYWZmkUHJWDCjduGOrcdzg5GMH&#10;zH4e30fiX/g5b8QLZW+I9F+H8dvcf61iWba/Pmt/01wNoKYCjg9fQv8AgsvrRb9uz9k/Q9M0uW6v&#10;/wDhYlxcwxszJGY0gUScjqQrqeDkY7ZqQPY/+Cl5eHxL+z7N50q+V8W9PLRwkKjf6DeDDkkDbycD&#10;u23j09f1iL7N8RLSadVfcV+92DRAenGSADj9a8F/4K5XPzfAGOe0mlJ+M+jfJAoZv+Pe756FsDBb&#10;jAPAJwTXt3jm4a3+I+j2JLR+boyS/uz94xuG/EAemPzoA8N/4K1fFSX4U/sNeLtd0+6a3ntNFuXt&#10;ZlY7kmCskZA7jdtxzxnPQGvkv/g3O+FGoaf8IW8aarC0hv5nuVkkuBgAsNrYOejBs9OeozmvUv8A&#10;gvdrN5ZfsgeLPDthPF51xNFB5Iw0jxyzQbtvUg4J468nsa9W/wCCWvwzk+Ev7IOnzT29x50Ok5Zp&#10;chgdm5hgu3cg5ycnNPoB+af/AAcZ/Fv/AIS74r6J8NtP2fNfGRVVkOAihAGI+bOXPJwcetfZ3/BJ&#10;L4X23wi/ZStdUuPLjkj01WkUKQobZubDEZJDDHGD3OcivzH/AOChl/eftB/8FLbXwXa28l6y3lvB&#10;Jbmbckrs5kYhlyF3LsBwODxyeT+xNjZw/Av9hszhZrZm0smPZ/EXjzkM395QAR7YHU0wPxQ/4KL+&#10;MJvjd+3Da6HZJHMouobeKPdkHfL0Pb7oXOP8Mfub+zfp5+DP7FKXMhhg8vRvNhSORhtVowuSeeSd&#10;wPHG0DoK/CT9njTbb48/8FG21GOVvJ/t2aWGS3jG2Xyl2KSc/KGCluCTnAGa/bz9tbxzpnwS/Ygu&#10;4vtccYh0jO35I9wEec8YwWyB1yO+aGB+O/gS2X9pD/grk0l1FNPb2/iLzIVR1V40hxjJVSHx0OQC&#10;R16c/tF/wUn+JNh8A/2EL+ZPLj+zaHIVXAC/ImSOuecnGOepFfkv/wAEE/hg3xk/bG1f4oasWmNr&#10;MhEtxJmQGWXcW3MeThcEdTnqO/2h/wAHI3xmXw9+z/H8K9Ouzu1aaCzSGPByxcMUK+6ocdDgHr2O&#10;oFz/AINxfA8nhX9lLUvHGowxxvqpnuGkjXl1Zm2knqSeh9gOSAMe8fs+arpevePtU122YyKnjBY2&#10;xGFJ2rIMnnBOePpgnris/wD4JreBoPgf/wAE4dOKWCxzHQUMkccYUGTy8k8f3iMHuDXN/sBeJ9X1&#10;j4UeIviJrentDI3jS8lt2jcSNIqyMqPkk/N/CwBPIbpUkyPiX/gtj4Lk1vT/ABnqt/dzRrZ+MImt&#10;ljRXBbyyD3GM5I4PJx13AV+fP7KVj9s+JMatb7lwB5gjyVOR+HPoeMepwD+rH/BU7wjqXi74c/FL&#10;+y4N5bVobhY4sdVdMEsSF2jccksTjJ47fAf7LHw3k8PJMPD6/wBoaiJN00tnMpWDhcfOSFwQCQQQ&#10;frkVoUch+17AJfEthpFid1w8+5IYfvLlQRwOTkYA/wB1q9itrA+Af2e7ePWU8y4a3AhtY1PmOSML&#10;nkkZG3rgjGRWdrPhHwPpfxYt9HuPJ8ReKLjbI1hFlltCVLeaThR1yMg5Xj8ffvFnwq8F/Ab4VQ/F&#10;r48XEVze20BlsdEjb93G3ZcrtGBt64JJyBxQB4l+wh8DtX8IpqPxe8bA2ayvvt7NsFnGckkKSRnP&#10;bkEcgZr0vx38ArbxR4l/4ab+Ml02m+H9BWR4YLiPzBtU5ZljxjPCDg8MDjpXaf8ABODwHrP7VPi6&#10;3+IPjyygttFS4WTSdGj4t7eBFXYvlptTJYEnrz05rhf+C1Xx9iu9atvgn4RvRbwXEyweTBLsWOBM&#10;AggHgHIzzgjPvQB6F+wV4c8Vft6/GCHxXq+mmz8C6ZJ/xKbO5TPmxbiDLIo+UuNozn+EqP4qP+C7&#10;XxSsfB3g63+Cnh9lt4riaO2W1tpNvGSc4XA2FU/PaMckj2H/AIJvfED4O/svfAq20e+1ezXWJrNV&#10;+wRYlkEu05yMD5TlAC2OQRgc18nf8FaILDXobrxpql2ftXm/aLeHqsUrBRuI/vAb1H93DHPIFHUD&#10;7A/4JHeIPh/8BP2fbG0n1GzOoXGlqwjt2+9I/cHPTHUNjpx3r4r/AOC1Wrp4l8a/25rt3N9ujuma&#10;zVZDtUs53KQTwcbsYH8PWu2/4JDeF/FHifw/F4o8U6ncXO9pnWS43s6xgtkcg57kYxgbRyOnjf8A&#10;wVW1lvEnxlsfBdlHva51L5lYlmwD0AHRQXYAgHIxyCDQB9Uf8Eh/CPiPXvh3Y694x1q4uJltmkWa&#10;6m3NEE+VVP8As4KnB9M9xXzP/wAFYLz/AIS7416H4HsQpuL7VCF8vPzq3lgZJJ9QO4+Uelfo9+wl&#10;8PbX4Ufsq3F9uWNbXTVt/NkVVUL5WVcYPXBOSOAQe1fmf8RzqHx3/wCCk+n+HLCGSSDSL7zZljXD&#10;Jhss4JILZHlnj3xmp+0T9o/Ur9jnwDpfw1/Zbm1tPJ3f2X5MLPwfK2DcOOhDBySOMgEn5c1+XeqS&#10;w/F//gqHZaVG0dxDplwu07fklITfjB2gblIX2PvgV+wfxY0yL4Vfscf2fNP5c8tqzNNIob5xFu38&#10;nnIAOexAPPAr8r/+CTHgh/jT+294p+IF3JJu/tKQ4jj+VV80dCSM4xjGCcDnGaI9wW5+r/xy1bwz&#10;8Lf2QEt7qVYP+JaHTc2cqAW6YPG7pyMfQGvzH/4Iy+Fl+Mv7Xvi74sPFDPDNrQjs7hc8ICw43Dnd&#10;GMDnINfdX/BZP4kW3wy/Ziv9LtdR+zzQ6RcMox8rSeScLyej4xtHXp6V4R/wbr/A5dO+Hb/EDVbW&#10;HbfM1yjKnLxjbtZjjqrKeBnjGeWIB0Gew/8ABdr4r2/gj9mfUtCto5JFbS1gaFcfIsnyDrjJGM+2&#10;3uSK87/4N1fhJB4f+DK+MLuExyXtxJcq0i4KH7pXr0YAEcdQPSvM/wDg4i+Kv9oS6P8ADnR0Rjqu&#10;uRwXENuf3m1QCD975g5PQjGeeoFfcH/BMzw9p/w6/ZBsb2C3nhhtdDix564YrtyG+8QCCDnn+Htz&#10;k6DPgb/g4P8AjJd+M/G2i/CPSLny49U1pUmlEgZXjU4APf8A1mw8cAJjJBr9B/2A/B+m/Av9jSGe&#10;PT1tpItL3Mi4O19vzLnAyGPOf9rI7V+TP7YmoyftKf8ABUTw/wCAoIlaHS7xXuIRuVVdm8yRQD2I&#10;VSCB/FnB61+vPxaul+F37G62GyaNG01drRsAFjEeAzYI6DrxwF5IwaOwH5PWs8P7TX/BXqN7Sa3u&#10;rXQnWLzGj4jZZWcNyMEqWGD04GcgEV+sn7cPi+H4PfslyWkbfZ5odLZ1jkYbAypkqT15PTHce1fl&#10;3/wQ/wDA2s/G39r7xV8X/Edpb3k0mqyiZuGZ/nG6IHGANpGOgIHHTj6y/wCDg/41SeEf2dJ/AeiX&#10;u641KOGwji3ZkLSMfmAyOdqkZ6gnpR1A8X/4Nz/hPc69qOvfGHXBO1xqWol5LiReG+bfu3H3wD7N&#10;7Un/AAXr+IbfEz4r+EPgTYX8k39qeJIxNb26ZIhi++MDkgtsb/gHHUkfSP8AwRc+F9x8G/2QrXWb&#10;6zmt2/stpX81cfMQCw6A54yPWviXx/a3H7SH/BYmw07VIpr6Hw/ZwhZfMHyTFmkR2yx4wVUjt3Ge&#10;CfaA/UL4a6Vo3wO/Yxht4CLXbp0MbSfeyduxX4xgEYBPQDkg818Cf8EddDtvjZ+218S/jhdaLeJ9&#10;o11obZpGzshU7Ng/2kZB+BHrX3B/wUO8bab8Hv2P7iSFpIlsNBln2NjciLGTjGcBgSMcjOOOtfPP&#10;/Bvt8MG8M/AGTxnqUKx3F5PJdtNtHzycAkn3HzdPSj7IHPf8HCXjy41Xw94f+E9rIxbW/E9nbNFH&#10;JtJ2h2PHUo3lq3TB6ZGRX13+z74Qs/g5+w9FYwRLAsOix+XIsSqAFTCttHAOAQee1fAX/BQ65Pxi&#10;/wCCk/wz8FeetzFa3k16+3azQruhEbMCeB/CfU59MD9BP2otWfwB+yNIttGkajTXby920D92SVyB&#10;jB+br60Afkd8PPh5ofx8+PHxY8cXGoTQxjxSltA6sqh/KVo2HvhlP50V6v8A8EatAXW/hB4u8STR&#10;eZNfeKJHl3AcfNIQfoc9veiqA+tPDelyX37M99DLNIxjUt5vKFiQAAwxyq8YPfHY5z8A/sxQ3dl+&#10;3n40trdVjhMcUktv1y2FI/2cYVsjB5IGRzX6LfCnTs/s46mkYZ4zZooVQGzznBzjgYUk+qdq/Pv4&#10;fm60j/goTqUlvczW8c2loZUdgoADFcjknB2sM7eCAO+So9hLqj0j/gq54YuZfhhqmuxoTIdPS4W4&#10;jB+8DnKn/gJwf7wHpz3H/BPXxMnib9nSI2Z8xZNJ27pFGZdqsMgcjhRuwcZOOmOOi/4KKeDF8RfB&#10;BYwkhe60OSJWWMqznYcjbj92VGBj8+teF/8ABJbxje/8Kzi8O3czOLeaa2ZWwykF2G3nPGSe+Rg4&#10;xxk3Dc8d+I8Fr4U/bp8M6jbRLby3kbRfLCWbdjGwHC43LJ1Y5H1GK+0v2gUsvEv7P9uLqJcqjo21&#10;Rulx1bBznq34+oFfGP7ZFla+Hf2n/BGvyrIjDVvLlkdcb1BGRkY4JyB67iM8Zr7g8QWw8SfsyzT+&#10;UZGX90u4kFyAeN27AAyvswbPPFJiZ8Qf8E+tQ+06t4m+Ht8Cy2mpSw7S52bd44x1xxkfj+PQ3viO&#10;b4R/GO5+HWpLJHY+IlZIY5gQol2554A5XZ7HOT144L9jK5j8NftT+LPCc84YTSrLDHwCwJXJIXgZ&#10;GO+Tu7EjPpv/AAUw8HPBpMPxC02LbNa+Xf7YyQGbu27P3d2D7D14zRR5LaRT/Cr9rC016GItba0F&#10;h3R/KSMjY/psIB9QTwegz9Eft46dJ4++AFvrar5+3Tyjwq2Wz9/gL94MxOAOpPXHNeN+NNKT4qfC&#10;PTviVo1zJJfWjh/OEm5wwO7PAHygq3PAGc9MV6T4A8Yw/Fv9m6SG5tmM8MO9YWjJJkC4ZSCRg4Dj&#10;IA5Hbg0AfO//AATg8TvBql54Sllb93d71jMgVTyox67iTx2yMd6vf8FJPBRs/EC+J7YxrHHI0nQl&#10;2BJGe2MN+ODkY7cF+zXLP4E/aev/AA6+5PMkbHzY+6c42jJPXAxj14FfSH7engb/AISb4VJrENm0&#10;sv2Qb5PKyWIYduzkYx2zgdqAHfsm+Ir/AMQ/Dq6t1lhkWTw9dpEyooBBjVs7S3PB3BffjsK9q+N8&#10;9xJ+yNoQa03btDni2pJt3KFjJUOeRkEjIY4BB7AV8c/8E/fEmoS2dz4U87dItlfH7zF8+UgVR2+6&#10;3CntzjC19c/E2+vr79knwyskXmLPpcqNamMBWPlpxyOoXJ9w2AMdAD6P1OO0H/BP2GFJJlcQhbVr&#10;pmXY3k4CvlSTwDkE5G1jnseV/wCDeW5uJPgbdJf/ALkrrGolVjQSNt88livB+TOBjrnPbpueK9Qg&#10;tP2CobC1ms28xW/c3Chk3eS3GQegdhngHBY5qv8A8G/Gmta/s1trMKBYZL7UZI5FPzqRLKoGGTPY&#10;4wcHJODU/ZJifK/7Ql6p/wCCyHw+SzeHy4ZLoxsIvLALJOMnGCMDYADxkY65r9Df+CqGpy2n7Dxk&#10;klEONNuFaOW4ZflMHILZ4IAI+vpjn89vimW1r/gtR4HewhZ28q8LFdsjOuy5XJRWXDEHaOfv4PPQ&#10;foV/wVpsLqT9iGS4hh2mLTLgRo0Zdj+63A4zk5A7Hv7UPoUfMv8Awa+Xssnwi1+3cbUTxJKMtds4&#10;b93Echcnyjn7y8ZAVsEtmuD/AODnC4eLxNpsMMzKW1SESR+WSq5jds5YcEkAcY4UjnOK77/g2Esp&#10;4fg5rV3Np17arL4lmaGWUfu7v93GN8eU55RozgkAx9QeK8y/4ObbvU4/GWlWYu5vJ/tZXeMsu1j5&#10;J+bG3PBOBz3zimviA/Tn/gnxeyWn7KWl4t44yvh+NwsT7o1Pkg/IdnCZyRzn5vrX4/8AxMKT/wDB&#10;bnwS1vGkLPcEBWcKs4aO6XYCYyFZslc8jJ4Kngfr1/wTqvBffsg6LdzxtuPhmJpTJGYyrfZ1yrKV&#10;BUgjO0gEBuewr8d/jIsOpf8ABanwjp4v441TVIwIbxt0bZ83MQwvylh3yeSAMHilHcD9nf2k5Z3/&#10;AGPNR3blP9nrlWhVmdSpGeV7/oOvFfll/wAG/FrLZ/tXfFiaztby3jOtQo9irxy24Xz5zhWWLaZF&#10;P3dpUMpPy9CP1B/aeutR0n9je9LWcsx+yx7k8wK4XG7I455AB9QDX5af8G9c0k/7XXxQezSaNZtY&#10;heTzI08k7ZpwpACgK6GQ98EPwBtNC+ED7O/4L8wWkn7Kd7LOUaRtNnw0ke8IFB+YrsOVVSWwMHI6&#10;8Vz/APwbZXFva/seaOsOWzLdmR1wQrG6lyB8mVPTIJyeDnBFbn/BwIsk/wCydeLv2/8AEtuAojxz&#10;8hOOTzyOfTvkcVxP/BtmbyD9luwUo3l/aLrcs+0N81xKVI5yyN8w5x29iT7IHzX/AMHLevQXXxa0&#10;NbeR4Wg1xj5ggGwYiHJwMkYxtHciTua/Vz9g+9vx+yrp15+5Eg0ZWD2qjyG/d8FABwpABwDgHt1r&#10;8kP+DlWxsYPjDpd7bFRJ/ajBUXJx+6UtnjsenJzuP4/qn/wTm+f9kTRbqLTYo5X8Oxs1rHN+4LNE&#10;N20lf9WTznpkEewGB+OP7SGuz+Iv+CyfgeOfTvs8trrVt5kiBlLks75O1R8wJ5bkepAFfuV8UdTk&#10;sP2Ub83MskZOnqF8uOTGSenA5XsD0I56V+Ffx+upP+HyPgtoovL8rXLeRbdpNyv88hK8KSoYgp3I&#10;xnI4I/dH4woF/ZK1FBatCP7PCmORhhPUcr2xgfXqOtHYD8cv+COsUWp/8FbfiJq7xR7o47kQtDNL&#10;8u6dAAV3guOPmyrYYDBGef1E/wCCwkqx/sn6hb/bVj3adLh5pHRB8nGSGHfHAOfwr8t/+CLXhi7v&#10;v+CoHxH8Q2Wi3hhtZLiP7QszK0bSzltkgKdWCM2TjDIBk7s1+kn/AAW21KCy/ZE1Sa7trjaui3D/&#10;AHtu7EbNtJKnbwv3ucdfSj7QHgf/AAbIeHbmx/Zbm1i+i2Nd+Irx7QvMzAxblUkc8fMM444Ged+a&#10;i/4KjW5+J3/BQH4S+AoL+SGRfGzXrSwxNJ8tvGSAw3YAO4gk5ByBj19H/wCDdvwzeeHv2HfD9xNY&#10;m3+1xzXgj8/cJFaRisn3OrDsOAMDrmuC+Imrax8Qf+Cufh/R9O1W6WHQ9Du727jjLbJFklWJc5Xr&#10;xngj7oOSNwJ9oD3T/goFrH2T4L+H/A5uW/4mVxa2ZSP+LzX2gYz6lQT16+tS/EmGPwP8P/CPgLR4&#10;S3ntbLJaxBhmMt95RwFIA/ID0zXMftPxT+OP2nfBvgnTLANDa3DT36mPay7FwrkNkZDkEEY6DByC&#10;D1Pj24Txj+0XovhW1ka6gsU3qrjYbf7qKHPcYLkA8455Ck1JMjJ+LSRan8Y/B/gz7K7QQtG2+IHc&#10;HVSV3YByMn8+pGOed/aR1XTb39tX4b+BT4g+w3P9oS3X2OZR/pgjTDAFsANllOOuBxxmuq8OXVv4&#10;s/bGWzMatHY24JXBCgs3PO7GdqYAx3PrXIzSL45/4Kh6XpukXdrcWul+GZbiSzuYd1wkzSqqvH8p&#10;+XG5T/v8CgImL/wX4v5p/wBn7w34Ds4YZm1bVdNtWs7pWZX33UJK4jUuOAfu8gLkZPT6Q+LelN4d&#10;/wCCelxDpySWzW2iwqEVnY4WID5dzAuMepBPevlD/gux4qmtPi18GfBk14sMGpfEbRbe4dlG8R7w&#10;S3zthQOGywI46c5r6p/bu1I+C/2AdVv0VkS305nkmt32lCiMd2VRsYIPODj6Zp9ijwf/AINpNOjH&#10;7I194hl1G3uru+8UanNqW1F3RXBuCHUMZG3KdgYMAOMZ5zXy/wDt361/af8AwXg+F+j3mn2rQw6i&#10;ZfLudrod6kbsbW+dWi3BsYyq8jaxr6n/AODaP97+wpp12jBmfVdQc/IQsRN1J8oUABSGyPQg57kV&#10;8rftO6PPr/8AwX4+HaSkD7K8lxHcmX9wxXzQGy8nDDjdgDICjnJYPqwP1R/4KCXV9pH7D3ia5Uqk&#10;kWjuzMqu2zCMSw2EHIxkYI6cc18Ef8Gq97YXXwl8bXVref6Q3i6U3UPznaxijbJBcgfKQNwVcng5&#10;2En7o/4KPibT/wBhzXvsdlJG0Olny/s67mhIjOGC4YnaecYPT0r4Z/4NUdGuIPgd4u1tpLRobvxV&#10;Kka29xmWMrGm6ORfLG3jawG48HPGcUfZA83/AODpTxNCPin8P9ATUFST+2t7WszRqu1UT5zI6FUH&#10;zDk5UA5K8Yr9cvgL9ntv2YdNS2tmtYI9AVYobfanlqIsBBsQKCOOgxk1+Qv/AAc13MWt/tF/DbQT&#10;Bb3W7Xo0a3vCBwdg2cuvyNn5ugPy81+vnw3sI7L9l6HT4rZFP/COhI1VicjyRtBJLEnt3P6UPoB+&#10;NP8AwTv0K1j/AODgbxzJp2tSSSJpd9KyCOVQ3mPbbkJJGeCCB8ykkYIxx+hX/BfjVdO0f/gnx4sm&#10;1GaNd2lXCK0iKyszR424bPJHA6HOOeoP52/8Ek7m41D/AILn/EaV9SjkSHT75RDJIJJiq3VqRtcR&#10;gFUIwejfd64OPv7/AIOHL+C0/YA8Qw3F+0UclnJGW8l5FUNtUthCDkZ9wD14yQdgOG/4NhYZIf2B&#10;9Pml0yCF21q+KzRtFidDMw3Nt+YMApBB6gZI6V8if8HGs2qa3+318MfC8Gm3E27U4RDYDev2lmnj&#10;AZGKbQRyvJbA28Yzn7O/4Nn9OubD/gntoon0+7tWmvruQJM0hVw0zFXTc2ArD5sDjcT7AfIX/BbC&#10;bU9Z/wCCsHwd8Ka9qdrHpq+KLGVoNVWPyVZrqIZ8zcHdSMKFPcNnPQH2gP2d8CNc6R+z7bzNZNFL&#10;HoOWhhydjeVyq/Kv8gM+lfij/wAE4NQ1Hxf/AMHB3jjVbS9unhtbS8XzLeN49o/0cBHHmHGGJU5J&#10;HGMDOK/arW7e20f9ne4t7VJI44fD+Ivs7guoEXBB+b8OvXHNfhz/AMESdNh1D/gtd8QNV1B7i6mt&#10;l1ZbfUmA2sftUSshAiVSxUjkbSApPOciV8IH6df8F7Na1fQf+CdHjObR3g8xtLkXy7mFGXJXqA+e&#10;R1xjnGO9eA/8GqGj6ZZ/sS6tqlpqLzSXXi67kuo2mVvs0u1U2AY3IpRUYL0JZm4LGvYP+DibxBea&#10;N/wTl8ULbeVItxZvDMrbskNheCCB39846VyP/Bsfa3Uf/BO7S76fWJbhJdTvBCslr5bRBZnXZ947&#10;wMEBscjHTFV9kD4r/wCDpO+vdQ/aV8B+HlHnLJcSNHCscnmFj5S4X5duDu7ZJLDg8mv2v/Z7gh07&#10;9nvSLa3dlWDQ1RfMDZXbHjad4BOPcc9a/Ez/AIOKV1Txp/wUW+GXw+01NP1Qy6lEq6PdXa25nkae&#10;ECGSX5sI4G1flJBY4B3Ba/bbwFDPo/wDt3Nt5M0Gg5MYIk2Yi6ZUfMO2fzoYH4Q/slfZLn/g49vZ&#10;bHVvsZt9fvSMOZI52+y/MgcSgRqclhuJ6bdu4gj9d/8AgsTdx2/7AXjLdZw3Ik0eQNbySFfNBjb5&#10;OMn5hlcY5zx6V+Sv/BOGxtvih/wcA+LtfuYcf2fNqMjRRM5EwTyoQzAg7hjDbeOQpB+Xn9Nf+C+A&#10;gt/+Cdfiy4dd3l6bKfL+1GEv+5IIDbhzzz3xu47UgPmf/g01sZI/2bvGV/LcWMgbxdIsLW7J5sUf&#10;kRZikO0NkMSwySCsnHXjiP8Ag7W1PTm0TwDp80UnnvqjrFcQzMEUeWSwlXf854+X5PlwTk7sD2T/&#10;AINX4ll/YfvDNpdvGy+JrnyZo4FVpU3cMxDnzGBypbC4AVSDtzXzV/wdghk+Lvw+hfT44Y3aRl1J&#10;Wyqjao2yKVwTxkHPRGGOc0/tAfrh/wAE5NM1Hw5+w/8AD/TLzUoL64t/CVmpu4I3jW4xCvz7WOVz&#10;6dBxjPWvxb8V6/eeJv8Ag5R0KafRGlZNYWBYS0WRixm+aL5wCQc/eJPDccCv3M/ZdSOy/Zi8MyRz&#10;2t0q+HIW+0aaB5U48ofPGFH3T1HsRX4OfCnVbHXf+DkGO5tNL1a+t4PElxHcbFlaSxxZMNx2ZJiD&#10;MsecgBXBJ4oXxAftL/wUp1E2H7B3je9XT2uY08OTNLDbztHIyeUxLIyhiCBz0IPPHTH53/8ABpA2&#10;mj4W/ESWwtr1Zv7diF4sk0bQs/lfK0YEYdBtIU7nYEqCMdB+gn/BU+C2/wCHf3jqCWEtG3h+b5ft&#10;AjI/dNjBIOAPzA756/A//BpVoaQfA/xxrlpqazLc+JNlxaSWyK0MyxLyrCQtIjJs4KLtYNycg0ug&#10;Fn/g7T8QXth8EfBmjRHUEivdYCsy828m1S208cN8ufU4Hbr9l/8ABDHQ4tF/4Jl/C2EQeTJJ4bje&#10;4gE0riORvvAGQnbz/Cp2g5xXw5/wdsXurWXw68D29rql7Da3eqCO4t1ty1vPhJHAMm3CsCu7G4Eg&#10;YweSPvn/AIIv6YNN/wCCa3wptIWby/8AhE7cwxyTRyGJMfc3IiBwPUru/vZNN/DYD8d/+Cns+oax&#10;/wAF9fBPh251aOG3j8WaE9u09uGSNjd5OdpBIYjGcgDgngV++XxJlXSv2ftVFzuZV8PyLI1vE7HB&#10;jIJAXcx69smvwL/4KGX2oXH/AAcM+E54khLx+K9FWNZmkcSqJvmX5d5O4llUADOV6Z3V++nxVhY/&#10;AHVk+2m1ZtEdTJuBx8uCOR9R2x7UMD8K/wDg3Y07StV/4K7fETxBatOv2Wy1L7KyqsaKkl6oKPHI&#10;qsDj5eAGUggjqR+qX/BdvVX0n/gm34/uYXTcNJl2pJnEhEbHacEcHGPfp0zX5d/8Gzs5u/8Agpt8&#10;Upze/amk026cXCZ2y/6by3ykL/FnkH2xX6M/8HFl3NZf8EyvGUqWUlwrRCORI2wfmyu48dFJ3npw&#10;npR2A+dP+DSLTbyD9mbx1qMklvLbyeLNkMkDLuhIhQtFL+6Vi33XU72XbIAMEEDzf/g7r8U3bN8N&#10;vBazq0bXc1yYTCmdwjIBDD5v4jx05+lenf8ABpLZWkX7KfjXUl0OGG4k8XMJL2F9/wBpVYU2+Z+8&#10;bY6ksNuxSUKH5uteC/8AB3DeSTfGv4c6cLplVdOuXa18or5mNnz7zwcA4AHPzHr2PtAfqz/wSIg+&#10;z/8ABOj4TZ+27ZPBdjKqX0sjyJviVtmZAHIXO0ZyQABk1+Ln/BX+/wBK+In/AAXY8I+H9I0DSbuR&#10;Na0W1vobtFjS4U3ZzDLllBOzowIc7wAxIQD9tv8AglykcX7AnwuG2VWPg2wZlmnhlk/1C/eeFVjd&#10;sYBZQFJHAFfhr+3lM3ib/g4T0GLU9JvJo4fG2jrizWQS7Um3CZSm4gr98sBhdpyCAckQP6FfGFwm&#10;lfAfUJ7kLGsXh+TzNzEY/dH0OfyJPpk9fwd/4N5/EEeuf8Fi/iLqTGaV7611aVZJtsm4fb0yCzKx&#10;LcgjDDIDdR0/c39ou9i0r9mLxNdXNw0YXw7KvmiUIyZjxuywIBGc8jGRyK/Dv/g2DvLi6/4KM/E2&#10;6v5riSZ9CneTzLfzGP8Apw/ePJvG1gfl+627eeRjldAP1O/4LueIZfD/APwTT+Id7Bc2sbtpLoPt&#10;UjorfKSQCjod3GByRz91uh+L/wDg0N8P28fwN+JPiZrfbJN4sWENtzuVLWI8fJ2LnPzfxdByT9Qf&#10;8HHP9qD/AIJh+MpdNFuwVofPjuNwzGXUMQR0IzxkYJIHGcjwn/g0q0K+079jbxhqNzpkscd/44ml&#10;t55bVdsyi2gTckgOXAKupGMKykdc4f2QOJ/4O9NXlj+G3w10eK8i/e648s0LSKHYLFIAwGckAkZx&#10;0yPbH6Cf8Eb7HTrL/gmt8Iv7K1r+0IJPBVjJHeYILgxBvusTsIJxtHA6YByK/OL/AIO9NSQ6d8Ld&#10;MFjas39o3En2hdwljbyyArZJVlYEnoCCncE1+k//AASPimtP+Cd3wpecWAd/BtlK39mIiW43RKf3&#10;ezjZ02+gxnnNH2QPxV/4K+m58U/8F6vDWlXNitwv/CQ6DAkN9qX2WFwbkYKyxtG0ZBzhgwO4L14F&#10;f0J+Jpk0j4MX88sciCHQZCywncwxEen3sn86/ng/4KK3ttqn/Bw94f8A+Jb9meHxx4fjuEjO1Qwl&#10;Rt6kiTcMEHG0bsEYXO6v6F/ircW8PwF1+7u18uNfDdw0qxuvyDyGJ5Ix+lHYD+dH/gjTe3Xjb/gu&#10;m3iexsoby2Oua3c3EnmLDsjJdVlA3Kc72TIUEndjGCa/br/gtF4huPDH/BNj4pahayxrM3he5RTN&#10;IVA3RkZ4IJwTnaDzjHevxe/4N64obv8A4LM6rcaI0mqWn2fW3TVJsxuoMoIchBj5z8p4Aw3ABIx+&#10;wH/Bea6v7D/gmR8RtQ0+VQ0OkktHJjbKvdGBHIboQME545oYHw//AMGgmpagngP4r6WbK6S3/tix&#10;lW4ZYhDJmFxhSE3s64IbLEAMnC856L/g7y1mWL9nb4c6OBb7ZvFjOfOUbgVgk5jPXPY+gPvmof8A&#10;g0QGnH4GfFS4jm8u4XxdbBrPc37lDaLhuX/j55CjJXrxgN/4O7dakt/gj8N9IlWZbefxJJ5jLGGU&#10;MLeRkHJGCdvJB4A5B4o+0B9Kf8G2Phq68P8A/BLfwVcT6teXCahJeXMUN192Dddy/LGdgOzjPJb5&#10;i2CF2gfm7/wdXardf8N4+CLK9kjhsotBWb7QlujTL+9TeduVLKFCkAsASGGRgmv08/4N5dIl0j/g&#10;ln8OVn0lbR5bS4dl3BjJm5lxJkE7gy4cEYGGA7En8r/+DpHUbK8/4KJeFdOsV0+2nh8OwCTUo8s4&#10;JuDgSAFvlTG4AJnLNwegPtAfvp8BWvD+zd4bN3eWjTN4Wt901qCsRPkLgrliQPbPHrX86P7Pvh27&#10;vv8Ag4sXTtVbT/MX4oahcst7MCsn7mWUbC5xv6MASMYOMYAr+jL4KwT2n7PXh2IlWlXwvb5ZotoL&#10;eQvUYGB7YFfzx/sseINYv/8Ag4itY4vhdpMUlp8SNQW7j0+ymn+zqI5VNwDDIGJJKck7Ru+6OckQ&#10;P6Dv2s9Ri0j9l7xhfSR+Ysfhu5IVb0QFv3R6SFl2n0JIr8Kv+DVG3e7/AG+/HmqalcE30XhFxcNI&#10;4leaRrxCzCUo3HAyN+XPzZYAgfuX+2bYXutfsn+OrDTbcvcSeFbsRoGP3vJbphWyfbBz078fij/w&#10;aP2f2X9qP4qw3klmJrfw5Zp5MkhNwp8+UMyKJArRjGHbY2C0eCoJyugH6Uf8HCDxD/glj8ShKOP7&#10;NXKjGSfMAXqD/Fg+vGBXyz/waFSWZ/Ze+JCL4ea1uB4zQyXypPsvE+zJtOXJQup3KRHtAAXcCTk/&#10;TH/BxVJc/wDDrT4gRxNMqtbw72ihZsfvk+9joD93JGBnORgGvmH/AINCL3RG/Zp+Jdha6rEbyLxl&#10;FJeWLbWkRXtkVJQQ24IwRl2lfvIxBwwAf2QMn/g76hnb4Q/C9Y5HG7xJNui8kHzMW8pzu27vl9mw&#10;N3IPBH2V/wAG/wDpGraB/wAEtvhjY6qIfm0l5bd7USeXJDJPI8cg392VgT0OcggY2j4n/wCDvi1t&#10;08BfC6+a2vC39r3Ss6SHyR+5bG4ZwG5ODjkBhx1H2V/wbyxw2/8AwS0+HkCaXbWjJbTrJFbXQkV2&#10;8+TMuQzcufnODjLHAAFH2QPyf/4OhrO+uP8AgpfoVhfzyG0m8N2pjWxsg9wim4cOQBseQ/KNqlu2&#10;AQMY/oK+BIC/s8+FbSLzZAvhOzRWmaRpCPsyD5txLlvXJLZzk55r+ev/AIOhYiP+CluimTV9sbeG&#10;bXD3EhC23+kSZO4bsLzu4U4O7gnOf6GvhLEg+CGgoo8sf8I7bnO0L/ywXnoAPXoOPSl0A/nV/Z7s&#10;byH/AIORmt49MsVZfiheNLDeIsPymJjvQXDDa5zu4O7BbYM4r+hP9rySGL9l3xsbmVIVXwzdFpJL&#10;xbfZiInPmOyqhHYlhjqSBzX89P7Osc+t/wDByEDqTX2o/Z/ilfOtzpvmTeVtiYLIfJy3lrgZzwo+&#10;9kBs/wBBf7Zwi/4ZO8eCayW4QeF7rzIZFJBHlnOQBz9MDPTIzkNgfhp/wan3Ok6H/wAFAfiFoN9q&#10;cMN0fCsqW0CtDJHcbLxAwWfY+ducgJIBIPmw+zK/pX/wchwQTf8ABLPxsziIsjWxQPKqY/fJ90t3&#10;56DBb7vO7B/Mr/g1T1PQ4f8AgoN4ysodT+zXF54Qumh0eGzllQRJdQ/vBOZBjYX27XVmYNnIwSP0&#10;7/4OMFdv+CWnjz94u5Y4inmZ4/eAEgjIBIJXkEHOBgnIPtAfMv8AwaDhR+zr8SwY7hc+L42++/kS&#10;f6Mo3AFcCQcBirbSvljG4MTj/wDB3vPcD4cfC+0g01ZPM1iZmnFwoxiJwFKY3NnJO4HAxzksMan/&#10;AAaC3oX9n74oacWk3R+LoXaKSwKbWNsq5SbeQ4ITlAi7CMktuGI/+DvHR7a6+BXw51s2bM8PiJ0a&#10;ZH5j3QyYBXPIODzjjb70faA+wP8Ag388S3viX/glj8MZ7670udrewuLWOfSbaWJZI4rmSNWcP1lI&#10;X5243MGYgE4r8v8A/g6Q8GeHtQ/bx8FahP4gjutRv9Ajt7fQV0x2klX7VGo/eRlGOfMfapYnMTAE&#10;FhX6Of8ABtrcTXf/AASk8A3Eui2dh+/1JQtjtCS7b+YeaVydrtjLdAW3EADr+Yf/AAdXaTZWP7fn&#10;hXULmzuIYrvw0omlOVRlWVclG+bJGTkheDgYJBo+0B+/v7POlJofwD8KaRF5xS18N2sUf2iaSWQq&#10;sKgbnkZnc46sWJJ6kmv5wvF+tXehf8HHSahZae80y/Fy3ikjixC0qlERyonZcEqWG3O49EyxUV/R&#10;p+y811N+zj4LN9M00x8L2YkkkmikZ28hAWLQqqNnrlFVeeABxX84f7UN9omj/wDBw79u8O2d7P5H&#10;xf0qSVtLniG198JeVSIZQqp95vlYgK5ypAIIgf0lfGj7Tc/BDxF9lEbSPoM+0SJ8pzH3BI4+pAFf&#10;zr/8G0o09v8AgrXMRrMMbP4f1krDJbxgXI81PljYklX/AI8DjCNk8DP9FPxVjOofBDXI/tkkfm6B&#10;N++tJkDjMR5RmQrnuCVIzjjtX853/BvF/wAJRY/8Fi/s3h69nvdPa11xNQu7eb92YxIdjnahU5cK&#10;QMKCGyCOlEQP3C/4LIWMmpf8E1fi1bJqK2it4PvWkmePftjEL7uMjJ25xjv2OMV+Z/8AwZ8+II5P&#10;EHxh0Oe3s1k+y6VIssZiWRx+/CqVGG4+Y7gMtk5Jxiv1J/4KqK0v/BPf4sFZdPUL4Kv2YapIFt2X&#10;yG4kOPu9M9M9O9flt/wZ86pDJq3xf0kX8LSMmnzPaMX3Rj94PMUBAoDfdJ3E/KBtGASfZA91/wCD&#10;tO2+0/sL+GZfsu9rfxpavv8AOjXyx5ci5IY7m5bGFB656Bs9V/was6lZ3P8AwTWWC28svb+LtQjk&#10;2SRswb5OGKID3yAxLBWUZxisv/g6y05rj9gXR9Ti0ieeSz8Y2jw3VvdbPszfMoYp5beYCTt+8mNw&#10;OTwDo/8ABqreWF3/AME2mW10T7LMnjDUBdTLHMFuWLja5Z2KM23CkoF4QbsnJo+yB8d/8HfKxp8e&#10;vhfepFJ5g0C/h8zzomTaZI+CoXeDjOMkjuMdK/Vb/gi3em7/AOCYfwbcrH+78D2SLJFIpEgVAobh&#10;VweMcjPHJPWvzC/4PB7CRfHfwm1L+0rlUbT72P7K1mTC/wAyneJcYDKeNmed+ccV+nH/AARf8TQ+&#10;K/8Agmf8ItStbe0hjXwjbxLFYQSpAgjym1BLI7kDbjJbJIJ4BwD7IH4nf8HC8kz/APBY/TYzBK6i&#10;LR1SK3QLK+bk5wI0D5JOAcNnA256D+jXwnAIfhVZwxzSvt0cKHmVw7Yj6kKobP8AuqPYdK/nO/4O&#10;UtC0K2/4KqabjV9Skkv9LsJLrT/scmIYzcsm+Il1LlysnCleUGCM5H9EnwVluLv4K+HpNQikWVtD&#10;t/OWWza3YnyhnMe9ih/2dxweMnFD2QH8237F0d/qv/BwzbztrCtKvxU1gJJaWcm1lUTqImWERlCq&#10;DaWx99fmzya/pB/aT0KPxN+z54s8PTtGsd34cuom+0QvImGiYHcqfMRjrjnFfzs+ENE8L+Gf+DkW&#10;3sJ9C+z2q/FB5hbtZ+RhmieQTgTTHkMRICG56442n+jD416eutfBXxJpb+S63Gg3KETRboyDE3Ub&#10;14/4EPrRID+fX/g108jwz/wVF8V+H7W4uJl/4RbULeG4s4Z/szql1H9/cwIBABXeC30IbP65f8F5&#10;/AOs/EL/AIJk/EfSNENn58OlfaFW8llRW2EMUBjkQZYAqN2VyRkHNfkT/wAG58Nh4R/4LCeJvDFn&#10;4rtbJRpesWsenXCoft2y7X5Y3YncUVfMG07iFPJUMa/aP/gsJfGw/wCCc3xS1AW0M3k+Fbl2ik2f&#10;ONhyAHIBPPTIz070dQPgr/g0D1COf4AfErTzY2vmWvimHbNDGolZXt1OJMPzgjhmXOOAxCkDP/4O&#10;+9Gz8J/hprxVlVNcmi3x7zlmiJCsu/bjCkhipI5AI3EHJ/4M/wDUr8aB8XbGTUFEbahppW02qhys&#10;LgPgICxKkZJc9BgAklu7/wCDuOO7H7MXgTUFWDyY/FW2aN5F3yAxsflBU/MCo9QFZ+D1B9oD7f8A&#10;+CNv2L/h2P8ABgaXqxvLceArAQXEioHKiIAK4RmAdcbGwTyp75r8mP2uFufC3/Bzd4C1XW4Lq7jm&#10;1vT2tpJr2BR5RWaJdrZ2/IR0JLkYGA3X9Rv+CFeq6vqv/BLT4RXOrNasx8LxrC9jIPLaMM4X5QoC&#10;MAArLj7yk96/LH/go/e3nh7/AIORvh3KX1CKZtX0WSGWWQlPnllRDGqxjaOxYlxnJY4BFC+ID9g/&#10;+CnWqzaT+wV4+1YWgLW/hyaRla4ij2bYyScv8vHp37V8Hf8ABo5eXD/sn+OIxYQxw/8ACZyCOSOe&#10;Lc/7iInKhd/BPG5mO3pwK+9/+Cjnhm68Z/sLeONDj1bVtPebw7KHudLRGmi+TkkOjKyjnOQAQPTp&#10;+e//AAaM6nbp8BPid4dsUmaCHxpvhmkLKzKbeMAlc7R0PAwc8k9KlfCB5T/wcp3kqft8/BOW18S3&#10;Fm8PiCyIkgnicwN9phIlCcncmOMqRz3ziv12+MEcMX7G2qR3wvBHH4Z3OV2ebGQuc5ZQAR1yR7d6&#10;/JP/AIOc7PTrD9rv4QarqvjBtOX+2rcyTW1uJbiEB1IlQZH+rPUE5O9D2AP60eO9Smtf2Mr690TV&#10;3MkPhUtbzTWxdshP7pc7/fLHg8nuXLoB+K//AAbLWthp37f/AMVobBFlMSyQ27tGQWhF1MCOF2qT&#10;hMA46H2r6z/4OptKluf2N7O+aZVWO9h3fMi5bz49uQRuYNzgL0YKTwDXx1/wbhiWT/gpV8TJr9YY&#10;5V+0M8KqQgP2xwWR95GVzwmWLDocKa+0v+DoexfUv2KvtMNrC3lMpdplIVSLiE8ncApwCyZ6tgYJ&#10;OKf2gKP/AAbG6zqF5+w1b2sywrHFcXQ3QxkMFF1KA7HbtLfLt+XLYALZ4r88v+Djie6tP21LXS7m&#10;SaS23zytDHHHGz/OvUqgJcZYKXBIVh3Jz91/8GyGr+HZ/wBk4acdLsmu4Z7lmmsmYsczuD5y+YNp&#10;wFBJUA8MM9W+E/8Ag5KsdBtv2w4LrTdLvoZJo5ts0zkxOoKZUZzlwcc56EZzkYPtAaXxS1u61jV/&#10;2f8Aw5qOoR6bY6h4q0Tzr/VplL28e5JPNErlZowuAXfcCF43Y6/0lxsU8B71Hmf8SvP7vaN37vt2&#10;57dq/mH8A63q1l8XP2Y7nTPFMmn3lv4g0MKl4zfY3kdUJBY7ggdW8vccjBORha/p5v51tfBM1w2d&#10;sems3yxk4Gz060SA/m3/AGAdFl1f/g4pkuNb0uzke1+ImrSKmpXkSSIQk3lzRiV/3r4wcAswDFhy&#10;AR/Qd+2ZqVrpP7Kvjq/uZfJWPwzdHzsZ2fum+YeuOuO9fz//APBK1R42/wCDhK81gWNxdBvFmuz+&#10;dcSS+ZHsWT52wF37jyM4GSrdBtb96v8AgoBq93of7G/xA1OwMnnQ+Gbow+TC0hLeWdo2qCWycDaO&#10;TnGRmhgfjv8A8Gjkep6t+0R8XvFU0HmQyaVaiSZY4o1R5JpHHy7dy7gDgJhPl5BwuPtL/g578RLo&#10;3/BNDWrSO7jR7zVLSIBmjyQZ0Bwrc5ILL8vOT6Zr5P8A+DQ1tSuvFnxgmvdPulW3h0+NLja/kht0&#10;7PFyMBgWDcnJ3cYAxX03/wAHSfi8eHv+Cd0mjtfyQ/2trkFsFj09plfnOHbpCnAAkbo20DlhR9oD&#10;0n/g3QgWH/glV8PPLnaRWjum/eQJGRm5l4wqjI9GOSQRk1+cv/B1vrWm/wDDW/wztIdFJurGxknk&#10;mmmheGVTPF+7MLAlySB1BXBIwfmA/RD/AINv111P+CU3w/Gtz3EmTeG1adTxD9ql2gZ6gDgY4xX5&#10;1/8ABzja2Ft/wUk+FN9NoK3KzWkKMt5ayvBOoukJiZY3V5ANynCFWAfgkkUfaA/cz9n2103Tv2ff&#10;CtvodpDbWsfhm0FrDHIGjijEC7VBB6AYH0Ffz56nqmqeMf8Ag5Ms7ibTdLmVPG0K+RGySbIPIzl8&#10;ONkq5zhNuBglcbwf6HvBQl0z4V6eskCxtDpCfu4VYLxGOgOTjA4zk49etfgH+xJ4c0vx7/wcZ+Lf&#10;Fs0NxFbaJ4ivpYpZldWgl8gRKCWA2nqu1s8FuTjNC7gfut+1Z4ibwn+zJ4s8QxmMNa+Hbh1DbsHE&#10;ROPkIPr0IOehFfh7/wAGpvh/UPFf7YnxI+JttHfWlqumKktrGyvbP5szSKuZkeRmjK8Nvzhuck1+&#10;4v7T3wk8R/Hz4A+I/hR4O8eR+HL7XtHms7TXG08Xa2jOhCyeUXTftJBxuGfUda+VP+CPP/BGLUv+&#10;CWOo+Lrm7/aCj8dDxXJbSFv+EZOnfZjD5g4X7TNncJDnkfdHWkBrf8HA/jx/An/BNHx9cQpC019p&#10;rWiLNHGyt5pEZUq4+YEOeAc5wfY/Pf8Awad2l6v7FWtXt3dyN5nia58hGtWRUjAUbQTxIckncBwG&#10;CZyMD0r/AIOQvhJ+0v8AGD9h++0D4PaF4evtHhuln8SNqV20NzFax4l3QfMFaTzEjXaQcqzd8GtT&#10;/g2y+HzeCP8Agmj4VmntgsmpTXV3IGkRjl5mx0UEZTbwScYp/ZA+IP8Ag7l8aWVx4v8Ah14Ja8jl&#10;ZbmaeS3hmAcKkSg8c/8APQfNjAzX60/8E0tDs/C/7CXw00u2nuJIYPBliEa8ZWmC+Qn3iqqGb1bG&#10;W6knNfiv/wAHNGpXHjP/AIKXfD3wFpevzaXdR2cIgvY7wbbeSa6VEmXCgxsGj6knG3PGOf3u+Cuh&#10;TeDvgfoOhT7vMsdChjk2xNncsYycEk889/0oeyA/nl/bbi0T42/8HEOk+HfCugSXAh8XWNtfW7QS&#10;LmeEPM5DQBWbaoByOQVIJ+U1/QP8ZrQ2P7M/iC2a8W3WPwzODcTMw24hPzHaQfr9a/nVg1nQviF/&#10;wcZSahr91cSWv/C0Niz/AGFoneSGMLGXHmKUUuiguDgqc7SGNf0O/tZTXOn/ALKXjCe1e0hki8NX&#10;P/H9lYhiI5HLDAxnBzzn8kwPwp/4NftC0TUv+Cj/AI81iRd01po1ytm1uWe3KNdgsQ3mbiflXaTu&#10;HUsc4z+m3/Bxxr9vof8AwS/8cAz28cl5DHBG0zLj5pEUgBjySG2jbk7iDwBX5x/8Gpl5q93+2f8A&#10;Eu8u/E0LCbTEe7tI5ogJpGuH/frlGZgDlcIwU+YN2cKR9zf8HSOpLaf8E2dQsmkmzcazZjy45MK2&#10;LiM/N8pwBnI55PHen9oDyX/g0W0u8H7Onj/XppbFoZvEywwtaiFZFKRAsjhVDn7ysGbPDYB4wIf+&#10;DvPV4I/2dPh/o0mk3Uj3HirzI7yKRFjiZYJOHypZgVJwAQAQCfQ95/wac6T9h/YJ1i+GlT2/2vxd&#10;cOzPvEcxCIPMXcMHIAUsp2/Jjgq2fGf+Dvnx1f2fhz4W+A0VPJudQubmSM7v32xAMHB6Djpg8/Q0&#10;faA+2P8Ag3ltmtv+CV/w2L6U1qx0+Ut5nlln/fP82URc57A5ZRwzEgmvzX/4OlLXxBc/t8/Cc3+h&#10;X1xpS2gjtlkjXyZ5nu4t8aEKD8yqv3i2TnAABr9Uv+CIOoLqn/BMf4T3MepQ3QXwrbxLcQWjwhkR&#10;do+VnYkgDaWz8zAnAzivyt/4OULTSfHP/BUX4R+CbeC4kurqGztpo5pMRMj3+0BQ7hd+d4zkBgyg&#10;kbRR9oD9y/BMMOkfs/afDbpJbpb+G0WNZRLI6KIRjIfLsenUknHOea/BP/gkRYR+J/8Agv78Qtc0&#10;m8uTDa6prpuI3t7ldzfadrxMWcMm11OFbIPl4UAAAfvXewQaT+z9Na3aWjJH4dZJFkI8px5RyD83&#10;Qj/a9vevwf8A+DffRk8X/wDBYz4leK5r3TWktLbVJY5LGQBXVr1PnRXMhxjG7LlhuxnIJpID9Vv+&#10;C5fjbWvAX/BOH4haxoklot3/AGPIsLXqs0e4qeCNwXkZHz5Q9weh+Af+DQvwjNDYfE7xkNNkjt7j&#10;ULeG3uXaL51VG+X/AJ6Egn/d+pr7X/4OJNQTTP8AgmH49RpebiyWFY/tATeWdVwPlO/GQSo6gduo&#10;+YP+DRrRLrT/ANnTx1qU1tq0S3XiYMhuISLZx5KjfE3ljOcbSNzYIzxnl/ZA6v8A4Ovby0b9jLSN&#10;Mk1uxjeTxBBILWa+to5JQrAkIsmZGbHI8v5sKc5AIPov/BsZCg/4JpaHK15Z3DNql4yzW0cakL5m&#10;PLYLGrEocgs24lt3zNwa8F/4O5tQki+BPgexSaYRza9lk+zyMpwjYywwqEdg33hnH3Tj6c/4NyLB&#10;dP8A+CYXgpJNDmsZHWaSSOTTZbdZGMhxIu9jv3gBi4wrE5UAHBPsgfmz/wAHV9/Bq37afgXQ7TTp&#10;r64h02QJbwyMQyySQjydqpuLMU4Kk9SACwOP2+/ZCiisf2TPBhgjulj/AOEVtGi+0QjzgnkAqGCI&#10;qlgMD5VHT6Y/CP8A4Ofbux1D/go/4Z0fUdSaCIaPC0s1nYyebDE9wAH+aXEj5VsbQnAAOeMfvl8E&#10;o4tH/Zx0FL1lfyPDcLyOtn5KsBCDu2F22ZHbcce9D2A/nh0XxBqvif8A4OIDL8t06+OmgSHVkmYR&#10;xxwc7EBU5RVLKpzkpk5Y1+7X/BSiaCD9g/x05WRl/wCEZmKg2txMr/ujw0cZ3yrtySgyTjGCcV+C&#10;PwNsPDvjb/g4DbzdGjW1/wCE/uLiGGYoMSRx71fDtz8y7shsgfPjA2n9+P8Ago1qWmab+wn4/m1M&#10;RyQr4YnLQ/aIk+0YjJ27nBBzjPT6YpPoB+Q//BoyEb45/EqVdVdm/sy1ElvJvC4Zm2ureYFyxVlZ&#10;WXcQFwSAwHWf8HemqTS3Hwz0lA237RKwyxKn5G/2sKeTnIBYEYJCmub/AODRTSrO6+LnxS1aC4iS&#10;SOzsUjjaSPzVjJmJyCmSrHA4IxsJ4xz1X/B3ZLdvD8MdIiUTLJfOUjVwZM7JBwoTJzkDqcFQMc1T&#10;+ID9Nf8Agllb2Gg/8E8fhvZWOnpZxx+ErZvsq3yTrHI0QLAP5j5G7JA3EBSAMAYH4lfswazJ43/4&#10;OQtQ1nOm28b+NbwSQ3Vpax+cFgEf7oBNokLAMGQBmIxxuYH9vP8AgnH5cP8AwT6+HYtZb1Y4vBlq&#10;sf2qczSqqwrtQsI49xUYTARSNuOTzX4QfsPyT+Jf+DhP7asepJ/xXmoPNNbWVxDPbFEZTmM/Mq7h&#10;5bCTjYx6Ntwu4H7X/wDBci7sLX/glx8WJL67uFibwxMsi2qpulDDBTc0bhNwJG/HGeozXwd/waCi&#10;xk+H3xSkktbhboa5al5M/u5E8ltrAbMgqQwJD7cFRgHlvs//AIOC7jZ/wSq+JSSXMkIbTYwzC3lc&#10;ffAx8jrtySBufKgZyDXyH/waO2vheL4V/Eqbw5r99eSNr1ut9b3WlGJYG8p9mxxMQQycldoweST8&#10;oB9kDD/4O/8AUbWLw38K7aO7jjum1K6PktG26SMRnJzt2kKWHfILj2r7e/4N8pNQb/glt8OZdTnW&#10;aZrWfbMsToJYxM4jf5lXJKhTnBJxySea/P8A/wCDwCeV/EHwntjcWhUx3jNH9nImUnA3bzIQFOOQ&#10;EGcA54xX6Df8EBLtb7/gll8MSIY4x/ZDblXT1t+TI247RI+4FskP8u4ENtXJULoB+M//AAcjND4o&#10;/wCCr83h+x1C+upI9L0628iK1mlkTdI5IiQsDKRyOGBY4AOACP6JPgDbT6d+zL4XtLyf5ofCVsjS&#10;b5m+YW6jOZWMn/fTbsjBOa/m/wD+C/l/bat/wWP8QZ0O1h8q60xJ21C3j+zXeCCXbaw81OqMSVJ2&#10;leMAn+kb4V28dn+zpodtb2q2qR+FYVSO3kjkCgQADBA2noPbt2zTYH81P7JNppmrf8HANhClrNeW&#10;3/C5NQceTKUYbZZmDLulOwAgfIzkhcrjcAK/on/4KOXAsP2EvipO19NbCPwPf7pLZIjKP3Dfc83K&#10;bvTeCuevFfzof8E84Y9T/wCC73h97bXLlWj+LOrGO6tykcj7GucuR5LKVYbgRgNgk7gea/oZ/wCC&#10;qYuX/wCCc3xgFtqdxYyHwFfgXVsCzxnyjg4CsW5xlccjih/EB+JH/Bp3eX8P7fviO2stRC283gmU&#10;3EMkEGZQJk24dwZFYFvuoQGBO7O1a/TL/g5r1vRtL/4JSeLINTimaS81fS4rZYHVTvN3FhiSjYA7&#10;4K5GVz82D+Yv/BqDHrU//BQLWvsX20Wsfg2Y3TwyOsK5kTCvhGUlivCkqTtyG+Ug/px/wc33FnF/&#10;wSm8UR31vJIsmtaUFkUuDG32uLDcED2w3BDEDkggfxAfLP8AwZ4raL4O+MR8yZbhtT04tE10ux4/&#10;LkCuI9m5Tneu7eVboFBQlrX/AAeEa1PF8OPhDoCTKqz6xeysrTKGfZEBwhTcQC33g2AWAYEspW5/&#10;waDpcD4UfFd7fxFaXVn/AMJBahbGN5RNbzeW+ZGjPyqsieXhl+8YyvBQk5f/AAeCX12ngj4S6d9l&#10;ja2k1a7dpvLk3RuIvlGd23JBftnAOc8UfaA+wP8Ag3FeJv8AglJ4CeO4s5T516DNYzbxJi5kUbiI&#10;0G8bdrDkgrtZiQTX5a/8HYEV/wD8N/eG477RnjjHgKM2tyJXf7T/AKRKSdpACgEFTyWwMngKD+pn&#10;/BuU8cn/AASn8BFNFWx3S3xNvHDIsZBuXw4MjtuDDBJGBknPINfmH/wdqEN+3N4LWfSpraH/AIQR&#10;tt2YT/pDfaJOmZMEDgZwpGTnOBRHcD9tf+Cac0Nx+wT8KZLae1mjbwPp5hktftHlMvkjG37RmXAH&#10;Hz88V/PR/wAFb5jJ/wAF1vE9hYeCLbUbhviJoixWtzHcZvTstgImWWbBDZC8bBhV27eSf6Cv+CYO&#10;nnQP+Cf3wm0x30tvI8D2K79FkWS1fEK/NGyyOGBAHIY/nmv54P8AgsrcaPP/AMFq/GFzd281rGvj&#10;LShfSvfWw+VVgUurBdkfyAcOCVwd2cGiIH9QFq0Vn8OFa4t/ki0jDwtHzt8voRITg9juJ9+pz/MF&#10;/wAEwxa6/wD8FzfD81jb2/2WT4oa3cQQ38MKsI91y20h3GG2jAAY4bpu+YH+nRVlk+FmywuRcN/Y&#10;pWOaEqA58rhh8pHPXkEc8g1/L3/wS/t7U/8ABbPwu+taSLh1+J2pGNLq9KDzhLN825Yf3jqfmC7U&#10;DsoX5A1C2A/o+/4KNavFo/7BvxY1I6nJZrF8P9UP2iFoVZf9FfgGVWUE9ASpwcH1r8HP+DV/WrPS&#10;v+CkN3psn2xLi88C3QiaG4gERQSREiRWQtzlMFSCCDnO75f34/bct7q8/Y++JNvZXk1vI3gnUfLu&#10;LebY8f8Ao7ncrbW2keuDjrivwE/4NaND1mX/AIKRXF7aSXC2tj4NuWvI0hmKyF5IlXdtGFwScF/l&#10;68EkFT7IH6t/8HKrKP8Agkv47kl1Ka1C6jpm1rfad7G8jGxgUJKtnB2lSM5JwCK+R/8Agz/uNQfw&#10;b8WIZNbuJLaPU7Mx2PnOY428tsvtKbQWz1Vt2E+YYKGvq/8A4OY7mOD/AIJPeMVk0OS+aTV9MWPb&#10;bu6QH7UmZG2upXaMkMdwDbcqRmvlH/g0GsrCPwf8Vr0eFJluJNQs0/tvyztkURtugxv2rtYgg7cv&#10;u5+4BR9kCb/g8G1G/XwH8HdMS33WbaxqE1wzJP8AfESqgypEY4Z87vn6beAwr6O/4Nemn/4dg6Tu&#10;nLRt4j1Axr9knj8s+acqGldlcEjOYwqgkjGQSfnX/g8GujH8MfhFamG38ubXb52kEieduWEbcLnc&#10;V+ZssBgFueWAr6C/4Nb762n/AOCY2n2ya/a3jw+J9QWSG3iRZLX5wRFIVJLtg7gxwcMFx8uaPsgf&#10;nv8A8Ha2vaJf/t2+EfD9hDGLzT/AEc95LufcRJcSBBkyFf8Alm3yqoYHJbIIx+x3/BHGG+g/4Jkf&#10;BmK/0+3t5B4JtT5NqymFVIJULh37EdTnOc9a/G//AIOz/Dy6Z+3l4X8Q3Frb7dQ8AwxpLHeoZMxz&#10;y8NHs3IoL5ByS249ABX7Jf8ABHm9S7/4JnfB14TIYl8FWscKy3guGVFBQAyeXHuwBjO0HGM5PNDA&#10;/n5/4Koaj4I1T/gt34qFp4cvdUsT8QNNiv7G2MKveTDyVKRZQrg8KVYHLBhnGCP6dg7W3wj32Pmx&#10;+XoOYfIIVwBDxt+QgN0/hx04r+Y//gqdqdz/AMPwPE+v33ieLSz/AMLI01TqfnXM6Wixi2G8uio7&#10;4U8pHgpgpnjef6draF7n4ax216ySNJowWYLCWUkxcgKxBI6/KTk9CRQwP5d/+CUkF9qn/Ba3wPeo&#10;i+dJ8Rb+VYtQhYSSrmffsDJ/rAu9sMoxsIODxX9HX/BRwak37BXxYbSSPtS+AdSMPyu3zC3cj5Ud&#10;C/8Au7hu+73r+bj/AIJ72Ol2v/BaHw0mmQWd5Yw/FW6EEmpSbNqm5kVHRHmVpHBIwm5mK7jg4OP6&#10;Tv8AgoDqraT+w38UNVivIYTD4F1FvMkaIKF+zP8A89PkI/2T16Ag80dgPwe/4NTrR7j/AIKO6nOl&#10;7GjW/gW8Zo5Yi3mAzQg4IYbWyRyQeOOM1+pn/By7NDH/AMEovGXmwW7SHVdLELTlMq32yL7obqcZ&#10;4AzjNflb/wAGrOpX1h/wUnutPhvF8q88B3YmhSRFD7ZICDgqSSvI+UqeTkmv1P8A+Dl+8a3/AOCU&#10;njGDy5GW41bTEby5CuP9LjbnCNkcZwdvTOeMEfxAfJ3/AAZ/gPoHxiebTLAv/adgy30Jh847o3zE&#10;QF3qg2hlGQhJbAyprT/4PBIbSX4U/B3OhXD3A8RagE1NYyY4o/s6b4jhfvMdhGWGdjYBwSMf/gz6&#10;il/sb4xTxLqEcLX+mrtkZmtmZY5DwdgUSDd83OSGTgBee5/4O8ltYP2XfhnO+gLcTS+NpYI7qVpf&#10;9HzaSN8uxgu47f49wwDgd6PtAezf8GwUpl/4JfaKNtwu3XtQT99blB/ryQVPlrvB3ZBDOOxIIIr8&#10;5v8Ag7I8PalD+3t4c1qLSp2t7jwDAftREzKQtxIu35mKBVJH3QOXOcnGP0g/4NkLxJ/+CXfh23TU&#10;0u/I1i+VnS1ki8kmd2ERLOd7KSfmUIvsSCa/M7/g6809bT/gojod4uli3Wf4f2q+a0ys07CefL7Q&#10;xKgbtoJAB2nHINH2gP29/wCCW2jXvhz/AIJ5fCTSL20aCaHwNp5khkaR9jGFSQDI7swJJIJY5BzX&#10;87X/AAVgh03V/wDgtN4/sJtT8vd8SNPglklm+VF2QAt5xlO3GeACMDAO1gRX9B3/AAR9htrT/gml&#10;8HbezlhkX/hCLR2aGRWDMUycspIY5JywOD1AAIA/AL/gqrPrt9/wXE8cWtppuk6leL8SdOWHSLqY&#10;Q294RHbssUshTaN4O0tg43AnJGaIgf052UUcvwuhhhk3RtoaqrQSo24eV2b5lOeMHkfWv5ef+Cdz&#10;Np//AAWr8MS6rpN7NPcfFLUDEr6lBI8bNNOPMdzGUm2jcSyqufvrtIFf1C2CXz/DSCOVWtJ/7FUM&#10;sJ3NA3k8hcDkr2wOcV/Ln+wnf61o/wDwW18O3mqXmrNNP8XNQ3XMjSSzTFrmfLOUVTJuYfMwCjks&#10;QACKIgf0m/t5XE8P7E/xQurfWYdPeLwHqUkd9NatcLARbSEOY40ZpMH+FFLHsMmvxH/4NMLxX/bN&#10;8ZWkWuxxvJ4K82XTd0m64IuBmUALs+TcqncQf3ny5G7H7T/8FIWZP2A/i9LDpX251+HeqGO1kdlW&#10;RvszYDlHRgmfvFWBC5IIIGPxH/4NP7NZP28/E1xaaFb3EMfgJzcX0115c9rIZo/lSLzgJYm53NsY&#10;qVi+5vOToB+j/wDwc3zXUP8AwSv8RLbSyr5viDS0dYoS4kU3CjaRkD35zggHqBXzH/waC3dlJ4K+&#10;LWmfYb6O5j1OxeSZo5PsroY3IVX3FPMBPzJgMAVOeSK+nf8Ag5uvorH/AIJW+JRMy/vte0uJV8tG&#10;yftKEE7hnHGPlwQSD0BB+WP+DP8AvdFk8NfF2xS1kW/hv9PeWZmTayMkmAON38PPUZGcnICn2QOm&#10;/wCDvi2gm+AvwrkGnQ+Yviy4H2yTG5V+zPlFyw6kAn5TnA5GCD9Af8Gy1pqlr/wS88OjVILVDJrV&#10;+9utnJEwaMynaz7GLLJjqHwcYwMV84f8HgYP/CnPhGwvdw/4Sa+zb7uV/wBHHz/d6c4OWHJXAOSR&#10;7/8A8Gv4dP8Agl1o2xbtUbxNqexLgkr/AK8hmQlFypbJxlsEkZ4IB9kD80f+Dp640lv+CmFmr7pf&#10;J8C2H2lY7xGcZmmO0AJ+7GMkKxY5Yt91gD+/H7Hlxps/7Jvw6m0i5aa2bwVppgkaJY2ZTbJjKKqh&#10;T6jA57dq/BT/AIOqYLez/wCCimiarZXt4t43ge2Zo5IXUR7ZpdskTE4Izu6AYYHkjAX96f2N7qfU&#10;/wBlD4fXs10ZWl8G6e3nGze335t0+by5GLR5BBwWJH0oYH81v7Vei+Irn/gudrOiX0M1xcXXxwtZ&#10;EtZlniYg3kZRc4DbwuNpUFScY+Xiv6afjSyWHwA8TG7lZUi8M3XmM0zxEAQNkl0dWTp94MCOua/m&#10;c/brg0vw9/wXZ15Db+Xaw/GjT5ZP3+Dk3FuzEu8jd+o3ADlRt7f0z/GFoJPgT4ikIiZR4ZuSPMkj&#10;jX/Un+KQMi/VgVHfI6jA/nG/4NuZo7X/AIKu6DZrrM9qlxpOpFLNrV9l3tjY7GG/5CvLAsW+7g8n&#10;Nfst/wAHBeravpX/AASw+Iz6PZ3E0k1nFDN9nUMFieQB2b5gcAc5GcEZIwDX4r/8G+cGr2f/AAV3&#10;8LQadb6b5e7VluoRcQqFjWGQfuSQ2cEggLjcoPOBX7gf8F2LK7vv+CXHxXa1vZI/s/h2SSWOOZU8&#10;1MjK5KOfwGN33SRnND3A/PP/AINAdZ05fE3xb0M6XdrdSW9lMt98wgkQFh5X3tu9Sd2Au7D9QBg+&#10;r/8AB3Kmkp+zB8N7u7lthN/wm2zy90X2h4TbTb9gYFuPl+YfdOPU14Z/waJ21xN8afitqH9oQ7Y9&#10;D05fs6zBW+/L8wjMWTkYyyuOfvA5BHv3/B23pxvv2O/AN1ApaSH4gITtkfO37FdEnaF24GPvE/Lk&#10;9cjB9oD1b/g2NudPl/4Jl6WunzM0K+I9REavLA7IPPY7W8vDBh/00wehACkV+d//AAdlWPh63/bp&#10;8F6rAlxJeTeBlW+f7SmAiXUuyNAEymNzt8xbmTNfoD/wa5zTz/8ABM+zlmtJE3eKtQ2zSs7ef+9A&#10;3gsACAQUAGQAmCTXwJ/wdqN5P7cHgMp+7b/hAw3nBZM/8fco6k7DjGflG4Z5yCmD7QH7Zf8ABPLU&#10;NH1T9hv4VXmgXd5NZv4D0z7K2ocXAT7MgAkAAww6EY4xj1r+eX/gpc+g+Ev+C7esXmjeG2hVPiZo&#10;888dxfST/aJS8DSNlssuScBQNq7RgFcCv6Cf+CZGsW2v/sB/CnUbLxEurQP4HsBDqCWElsJ08lQr&#10;eXIzMvAHBYnvnuf5/v8AgpXDbeHv+C6mtajPpWlsrfEbSysF1aj7JJGFgBZ/3y5cH+HcoyAB2yRA&#10;/pU1OUXXwomeZpE8zQ2b5WZWXMXqMEH3GMe3Wv5q/wDgiXfatY/8FstFXT7pNOabXtbiuYL21ly8&#10;ZE37kjeWjbIX7zHBXBJzmv6V5JN/wuPkiORv7E+Xytsat+67biVUfUkDvnmv5pf+CP8APd6P/wAF&#10;wdDjFjbmZ/GWuQyQtcQrswJ87SynBHtyQCAepoQH7tf8FnsRf8EyPjDcLb28jR+CrxlF1CZEBEZx&#10;8u5cHPQ5IBwSGGQfyy/4NGdf0xfj78UNE/sFY7iXw7YyLdRbiAvmy/K26Q4zxjav8PJ6Z/VP/gsP&#10;d3cH/BND4yGwlKSN4B1BVVZ/LLZhb5eUbOemMYbOCQCSPyQ/4NJ9b1S1/aq+IWk2lpcTW9x4Wtjc&#10;MswEUWJm2sQVJ3csoww+8cg8FV0A+rv+Ds2+v4v2KvCGnpbLJDJ42ikmkWFGK7YZAOvKrluSO+0Z&#10;557L/g1r8QjVv+Cci6SLm+m/s3xNdwq11biNFy5kKRnJ3oC5+b+9u+g5f/g691R7f9iLwvYPmSKX&#10;xrC724Ep8zEUgBOwYABbO5mA3bVwSwrQ/wCDVfxJLrf7CWq2c3ia8vHsfE80K2Vzch0s48fIiDYC&#10;Bjk5ZjyMYGAH9kD5P/4O67G0X9oH4V30fh8xySeG7yObVPsYUSKJUZYvN25YruZthYhd2QBvJP6/&#10;/wDBNvU7TWf2B/hLqVrdCaOTwLp+2T7GtuT+5UHdEoAjbIwygAbs4GDivyM/4O78H4y/ChIdOmdm&#10;0HUC8/2iQoFWRCAEzsBG5zuAyR1JAAH6m/8ABITUtX1L/gmn8Hb3XPONw3gey8xpWO5sR4B5AI4G&#10;AD0xR9kD8KPjFdnwd/wcQXxmjszGvxmtEkXUtLRlw7wnAVoztbJwsgUHPzbud1f0jfEFpLn4Uat5&#10;G1Wk0WbbmM7TmI/wgZxz2Ffzkf8ABUprf4e/8F97rV9S8I6ZdRnxpoVz9jRZljuFZYAHcrJkvwAS&#10;CBlMFcA5/o91G2/tT4cTWv2NZvtGjsGt/uB8xfd5PAPTk/WiQH83/wDwbxeOb/w1/wAFa9N0u6mt&#10;1Gt2+q28v2rT0jmlYb3GxdhMbbl5VduACDwuK/ZT/gv14f8AEXiP/glh8TrTw3FM80Wnw3Eywx7s&#10;wR3Eby7h/d8sPk/wjLcYr8Uv+CSfhbUfBX/BbjRvCMng20M2m+NNWhmtcHbpqo8qkgJKduz7m0s2&#10;AeSa/dP/AILR+ELLxv8A8ExPi/pV9aWsyweEZ7tVvMCNWhHmhslgFIKBg38ON2DjBH0A/PX/AIND&#10;L3Uv7K+LGnyWE0du15ZTC5dH2SsUYYU9CRjnv8y103/B3npthL8BfhVqkjMLiHxZdRw7Yx8wa2yQ&#10;TuBA+UHgHkD6jzL/AINEdatx8SPi5pG+3Ek2n6dMI2QCQhWmGVO8ZA3YICYHByM4r3z/AIOyNGN5&#10;+xV4N1uO2jY2XjpMzSKh2q9vKhHzIx6nPBU8dSMgn2gPW/8Ag2z8TTa1/wAEwPClpNd3tx9hvbyB&#10;JrzZgKJn+RArEqi/dAbBIAbGGBP5yf8AB17pul2v7Z/gnWLLUo57ibwi0dxArxMYdlwWAbaNwz5h&#10;wrnAAyB8xJ+6/wDg1v1LV7z/AIJ3SWWparps1vbeKbxNPhsdnmRRbufNAwQxcs3zDJDKe+T8n/8A&#10;B3Bp+pQ/FD4V6pNr8a2s1hfJHpyWoyHQxEy79oJPzEbSxxlSANxyfaA/Wr/gnR4rn8Z/sMfDHxBe&#10;yL51x4NszJtnifa4iAIzH8uQR0HQ8dq/n2/aysIPAn/Bey+mtvEOnrDH8XNPuWuZLhUjgy0O5Hkk&#10;TCHIbDMCACrdOa/fH/glPqVlqX/BPn4Wz6Z4u/tyEeEbaNdTaMJ5hRdm0qqqFKldpGOCvU9T+C//&#10;AAUf1OGx/wCC72s33iOO6k0+2+I2lv5MfnI6wgQkmMElgRg/Nkru5+78oIgf0XfHCxl1b9mvxBZW&#10;hUvL4VmEPms+z/UEgsY/mK5xnHUZr+cj/g3PtdJn/wCCovhWW+0m6kePTb57Hy3bbG3lHmQKvzDb&#10;ux0G7Hbiv6Q/GUv2/wCBV9NBbx3HmeH2McN3GwWT9xkBhuUjPTkjrzjpX84n/BArU7W2/wCCtWhr&#10;q89xpc1wdSibS7HT2VbiTLMYXXzP3KoQGA+bmNV7lqIgfsP/AMHEnhK88Yf8EwPHH2HS7q6k08QX&#10;v+j+biJY5QzyNsdRtCbid24ccg18l/8ABo6lxH8N/ig5gt/LfXLcLIobzSwhGQ3z7duCNvygglsk&#10;ggD7Z/4LsahDa/8ABL74ogw+cZvD8ka5YbVJH3jkdPTpzgcE18Df8GjFiyP8VNU/0VVkltI8i4Tz&#10;n2oTymS4Vd3DYAJZhliBtPsgbn/B3dbafL4F+Ed47KbqPWtQWP50BEZhQtkH5uSExjjg5B+XH25/&#10;wQm00ab/AMEuPhcq3/2gSaCsiS5j+UMSdh2EjKk7eTu4weRivhz/AIO6LiP/AIRr4RwTWW5f7R1E&#10;xz/aG+VvLiBBQJgdVOS2TtwAQDX3T/wQ5Ur/AMEvPhQokRs+G4z5kedrc/7q844PHUcknND+GwH4&#10;/ftz+G9Yu/8Ag4et7HV/LE178Q9Hmh23chdIhFBtz5YXBG0sqxjJDAEk5r9v/wDgo2Xi/YB+JUpv&#10;lhaPwNeMJJGCqcWzcEsygZ6ZJwM88Zr8Qv2jPs+o/wDByOsUel2p8v4maf5n9oMUXC28TGRv3wwy&#10;AEp8wyEj+Q52n9s/+Codl9v/AOCdfxYtDZNdb/AOoAQxsV8z/Rn4GFb8Bjngd6OwH5zf8GkOlaB/&#10;whvxU1i1SVr5tatoZJJJkwIBD+7wgJZWyZMkjaRtAJINcx/wcV6pqNp/wU2+Ag/tiG3WOa1e1aRZ&#10;NsWb+IFjhlDcggrkDBHZia7T/g0kgX/hV/xNmEEgX+34MSPIdrN5QyVXaAgKhQcliSmRtxz57/wX&#10;pk0ib/gsV8E4dFmij1KOPTXvpbnY0McbX5VN4KNgE7uvTPGDgg+0B+o37fN5dx/8E7/HL2jwrP8A&#10;8ILOBNKpZIW+zn95tAZjsODjnoM5r5e/4NhtA1TSf+Cff9p3mtPdQ3uuXT29u0BjFsBIVKDsfmDf&#10;NznPPQAfRf8AwU9v/sH/AATU+IUsUsSyN4JmSM3UiqjFoSAGYso+bO3II5bjqBXhv/Bt1BNpv/BM&#10;rR5Jljhja+vZQqyqV/1rndhQCM/eO4k5ye/B9kDx/wDZH8N/8JF/wcY/GTxVPaSZ03w7ZrDIkYKb&#10;Xt7dSGITg5X1B+UjnBroP+Cntjpnjf8A4LJ/s1+HIrq+nvNJj1C/uLdZFWKOP5ERvmI+bcHwRls9&#10;uRUf/BKmZPHX/BXr9pz4lfb471YdTtrCO5LGNlEUW3CoXJ2Z/iOQeo6kU74jeKNG+Lv/AAcQeG/D&#10;NvqMdxH4O+H0v2iFlc/Z7qWYnjaRhinlfeyNuTjJFAHpn/BafWJ7HWf2f9JsJVtriT4zaW0d5JdN&#10;EsQFvdMTnzED8Lgod2VJwMgV758ZtdutH+LHw3it0/d6x51m80jdD9laVSD3b5PxGe4FfK//AAWA&#10;1261v9uz9lz4ZWNtOzt44utSbEmU2wWuNuzYc5Ep+bPygnAOcj3r9r/Wf7F/aB+A9l9tt1aTxPNH&#10;L9ouAkmDptyMgdWycAgYzvz0FT2A8R/4KqfBDXPjhZpo1hZCZZZNH1F5J7gxh/s10iugYY2FkfaD&#10;68/w17xEYfA37JdwLZzGq6f5aswzuOzC/X+70z9K6L4jaFp2v+MbfSLiwWXzbee3kd1AUKUWUEc9&#10;dwB98Zri/wBtvxQfAf7IusXtvZyII7Ka4lMC7SAEZiy5464IHcj0BNBKVj8T/wBhPwpJ+0R/wUp8&#10;SeObRFnsbfUpmiZ4TMvMoUEFh0XbkkFSc+jEV+n3/BXH4pXXwi/ZHurG0ZYJF012ibcFwVU9OR/F&#10;g8evfIr43/4N1PhxqXijxjrHxT1e5eaS91p2LLHufzFBLZPON2S3IHKL1ziuy/4ORPi1c2vgy28B&#10;210Ua4voLVvLwTJGVMmDgcZCEY9sZqvtFHzV/wAEE/gprPxM/aNvPiDd6Wlxawv5U9wwAwxZXfGD&#10;xwc8DtgYr7O/4OFPjZf+CPgHJ4I0gLHJeQrbvITw6y/I4xkjlSSM9Np56VZ/4N8vgIngz4DQ+Nb2&#10;3VpryE3LC4t9jI0hIBzgdCCo/wBkknqMfJ//AAcC/Fm8+JH7Q2ifCfS9SLFrovJbQt8rKdqRlgMs&#10;R1I7cZxnofaA+kv+DbL4HW/hz4YXHxN1Ox8uTUJGnWRmLBlPEbj0X5Np77sY7ivG/wDgtR45X9oX&#10;9uP4ffA3TY2e3/tlriea1TOFDhF47lAJG7cPyMnNfoN/wT8+HOm/s2fsN291a2vkzR6MrMdoUq3l&#10;5YjoCCSzDAAz071+aP7I63H7XX/BXTxB8Q7u1S4sfDF0YbFlYjaVmEYk4PU/Pnrwc444OtwP05/a&#10;b8YW/wCzf/wTwdIwsZt/D8jqqsGJ2wk4Ut1LHkep9M1wX/BO7SrzTf8Agn3pfizxDdLdXN9bi7kv&#10;/LEZkaQAhsH1VgC2T825j144T/gvL4sM/wAINF+A2j3c0c2tatptjb2cERZpQtwk7qMDllSIkAZJ&#10;UkcjIPumppbfCT9hXRfDqrFGosoIPJ/1KggIPwDEfmaX2SZHgn7cLX938EPHt3o0DedcaerxlTtz&#10;gqMZB6cNkg9iD1r8+9G8QWfwM+D+pWyRrYXcyH99EwDLwiZ3DG7ABYYIyMDg/e/UX4yeFRr/AOzr&#10;4i+xQK0k2ip5aooILPEuMYznPAPYAk56Z/ID9upX8Cwx+EpWSS4uFjSFobk5ToxBGeQOMH1Y55Ay&#10;4hE3v+CbegXXxA+LepfEjxH/AKRKbwv59xyyLliep6YkyAMfdPqK3P8Agp98UdZ8XeKdM+GNpetD&#10;FcahHbNAoLZUNzwCeAxHHOQRjuB7v/wS8+CeneD/AIMXHizUoZFVbJZme4DBo5WIO5RnoCSMYPy4&#10;9Sa8M+PPwj8S+Nfi5D8Vbxo4dM0VmkjMcnHmLjChieckNjGfmHpmqKPuj9jG00H4A/sxyaleXdnY&#10;3H9kpFHHIxTsSSpyCck7gOWGDnng/FH7Z/wa0O81WT4zeILu4utSDO1nAWO3ALfeCEgjcOTkDB5w&#10;Oa4DwB+0b8Ufix8dV8I3OuSLoOmD5LH7q4wcg4Od5ycrkjI6E16N/wAFFtYg8O/CmHRZZlaSOxWF&#10;/m+YSMSM8HIyWyecYOMADkA4/wD4Jd6B4r+InjmbW9dv5r6NrhUVbqZiJFAwyZIITAOcjgdTwK3v&#10;+CsmvrcalD4ZsrhpBNeQwswwOMBuV6lgU/Hr6167/wAEkfhB/YfwvPiieKS1kkt2uWmXaQhIUFuu&#10;GG3YeeMbs4wTXzh+175vxO/bJ8P+DIXWR/thcedllbL/AHcc/wBw9upxxQB+gH/BPT4W3Pw2/ZnX&#10;VL2zdVs9KjVbnyySrNt98oGwwK4IOMHAyK+AfiJpF/8AGT/gohpugWzb00+7jkfamGVtxfYWXBH8&#10;Kgnpjnrk/qWulH4efshzOkYjkuo/LXerhmjC7gfm9CMkYxnIwDzX5yf8E9vD03xQ/bu8TeM9UeRV&#10;h1AQDKhVkj3bdxwB8uFRuxwQSe9Su4kfqh8RNGg+Ev7HEAklLNLab1ibh41P3oyAcEgIDnn15Gc/&#10;mH/wSY8JXXxr/bg8SfEWU283l3rfZ5rhSWUhsLzjoVHPc7T71+hn/BWv4kS/Db9nF7OK7+zyWumb&#10;vO8skJKAMMceucEZHJHIzXyr/wAG8fw31HUHvPGNxbD99qTTNIYSWC5HzenVfw78HIFsNH11/wAF&#10;jPiPH8LP2Zb7S9L1DyWj0aQRxrcYYLwnUkYIBbv0x3AB+V/+DeH4S6hJocnjySZmF1qMj7PMdXba&#10;OV+8ANw6evJParn/AAcQfEhv+ENPha21LEk9/b27L5hU4HznkcHcP4T2LHnrX0D/AMEVPh9F4J/Z&#10;ksbqMiRl0lHZmkK+YGwQxXPGDgH05xwBR9kD5q/4OF/ideapb2PgC01LzFv9WhtmjkkDfKDu454K&#10;sgzjn5/Tp9kf8Ekfh+Phj+ylp+oTW8MMkWlrIzRwLHtYpl1JVcc/e4JAz+Nfmn/wVJ1uT4y/t2+E&#10;Ph7bObtv7SV57OZjgq0vocgBtsmM9DnOK/W7wPpR+E/7H5ikkVi2moreeoXK7V2txjoM5OefXpQ9&#10;gPyP/wCCh2u237QP/BSDwn8M7qKOa3tbqN7iRJ9qsskgOc7v4WUkgAHBOOK/YBrWw+Fv7HDWttEY&#10;l+w+XtMmPm7rkc4PP5jPevxp/ZZ0Q/HX/gq7q2ul2b+y9Ul8zMuVZo8oybsng7WAHQdsABa/Vr/g&#10;pr8Tbf4JfslXEMc5b7NpUjxsshLHZGNpPzcckg8gknvkUdgPy/8A+CemhSfHb/gqJ4o8XC4+2Q2u&#10;rOEubyMl1Il2xsPlIwuzb2BXbgV+iv8AwWn+KJ+GH7JmpaLpdzHHKujzKq+YcFthyh56kZI9enqK&#10;+P8A/g3U+FsvijxdrnxZ1iEPLeai5WQYPmn5t6N6YyWzwOVrr/8Ag4s+LNnqWiaf8KdN1SOSfVtU&#10;tbfbKQMKsm/eOcgfKFJweDjjnJ9qwHZf8G7nwmbRPgwnjm50+BHu2afz4V+d87ijs2Of416n047e&#10;P/8ABazxVF8VP2p/APwYuIftkd14i+1PHFcYbbHhXj9gdwKkjjHcHFfdf/BMvwNbfCT9je1nuLeG&#10;GSHRQrRpIv3grFkJ6HDE46/XkmvzpuLB/wBob/gsMkF+Jrix8M2sRikhYON7/P5h2jC53BD6kdia&#10;PtAfqLYRad8I/wBjDCXf2bbpioJW+UnCkK35Yyf1r84P+CNvgiX4yftt/ED436zaO3ma9PawtKNy&#10;GNZOQhOCGTav/ATzX3z/AMFH/Gdj8NP2QbiVFVI7Pw/PO1uJOirESVPfGfmHHO0cYNfMf/BuT4Hg&#10;0v4OyeJbu2kSa6vpbmRps/M2TsYHAypXIPuuOaOgGp/wcM/E3UdL+CB8EafdmNtSurax/d5DkSSL&#10;uxx90qr5H+Jr33/gmN4MtPhr+xzaOFmWOHRYjG10/mEqV4zycYHYevvgfGH/AAW/15PiV+0B4B+E&#10;EV5Gqaj4oWSaFpl+ZIvlJYZDEAt1B6cnHFfoh4M0mP4d/sfR6bp8aHydNKRiaVlyRGMH5jkZPOSe&#10;/wBKQH5l+Ar5viP/AMFnbq6YNN/ZGmrDuWRdpkKuz7QvUMOcEABge+0n9BP+Cn1++h/sn30Npcxw&#10;NHoFwyzNHzGBA3z5/h28clgOD6mvzt/4JizR+N/+CoPxG8QxQyf6LftDAjW5ZUjU+VvyB8u3rjjh&#10;vQV97f8ABZrW9P0b9lDXpb1x5cfh+83JIw2tmFhtIZuQeQOMnPU5pv4gPjP/AIIj6Z9v/ZYvLhyZ&#10;t2tSHaCAEO58jBP+Hv0orov+CH+lSW/7JJnj8tmm1As0khxkZbA+o6flRRcnmPq39nmWO+/Z5vpb&#10;mLakmn7toz3H19MH9K/ODxJYS6X/AMFGtHvraAyCSxkEytHuCsGkw2MEZBJA46k9c4r9Df2S706x&#10;+zcY8xzQyaauW3FlbIHzbmXPJC4J6DINfn542vbLSf8Ago14ct57CSSOSwmhLtDtI+YtldygEDAJ&#10;Occ46k0Ldgt2faf7Xnh9Nf8AgHYTNtZmt3iWOTh24654BJJ3H0zjqBXxR/wSYnWHW/EPh+6vHb7H&#10;4gmTy1zi3/eEHOT3yfTB5yelfoJ8c9Isr79mi2nYs3lxsVwxxztJOQ3ThumCex6V8A/8Eyre40f4&#10;9+O9EM5laPxBJJ5bbtwXLEdd25cep5KnAPYiOOxj/wDBWbwsnhLWrPxPo4+XTtbjmj2xgmNQWIxx&#10;tHG04PTr65+nPgfrf/Cc/s1SN9ojHn6akyxnHzK0YK5OcHJJwOSD9CT57/wWS8GPd+CNVu4xuVbV&#10;J1Ycb/usf4VxnHPsOh7W/wDgnZEdd/Z2sbKyZgs2klQ21WfIZcu3POecHA5Ydd3B9kX2T5E0HUT4&#10;E/b8ZIIRFHdKwwyH5up3nAPODhT0Ax04NfUf7cVvbeL/AIMLLJpiSLJpK7lkCjK5GOQeehXjn5un&#10;XPy3+0xBeeA/2yNA1ie0by7q+aDZJJxyQDnaOB8wPXBAJ96+xfjDoUfiv9ns3KRK6Q7l+aTbJ86I&#10;2V+Y8kdDjHzOfSqKPmv9hHU7fxf8JLrws17u+yrJBcAR/wCrXb3HTJ25LcEjkEHNXPgfq1x8P/i7&#10;qHgS+uVW1vjvihZQrFguCMNkdSfYEHPFef8A/BPbUm8H/GHxF4Pu79dqXRO2T5AUJKGTrtHyn0yC&#10;R74679rU3Xw/+L2j/EGx3IftapJL5gXzo2Y4YkrjlmXkg9fyAPM/2l/Ccnwq/aG0jxtBHJFbyXip&#10;NMysVXJJVs46kNngfXk4H1N4xurD4h/s+XEMSJPJFGsqR/e7gl8Ec/wfKOCenJrzD9rbw/a/Er4T&#10;Wfi7R7P9/HZrMszYVhJGRJjb0xhcEg9MdSa7D9lHXrTxt8IJNLGqLNM+mvGqr8w3iMDoOQPkHXkZ&#10;7jBoA+U/2J9cm8HftHXHh0QRtDeQ3cGXYqiYV9rcj/gPTIz6ivvXxibi/wD2KvC8er2okeO3uo7q&#10;GNQrFdi/dx90lSMHoAOvYfEem6Lofg39rvRbh7q+juG14Q7beJRvWRpEAyWAIB+UknoV55r7bsm1&#10;i3/YT8OtcX0UzWtxcws0K4KsqsQV/ukYzjgklfSgD2TxysV//wAE947WbUWkUWMqyQ3EBjZtsBBV&#10;m+YKQCM5Bxg+mRuf8EDH12H9kK0N7bbNtvftb3EKlcAtMcEAjkbhk4AJxjHU854lvLk/sH291flb&#10;mJRlbhXLMf3AJYgY4OWByTyFAJ4FdV/wQS1O0u/2QIZoWnk22t8JWuFdQcNLnOVYHHIG04+XHB4E&#10;/ZFE+TNPE3ij/gs3pR1aWX/RNBmkeRtyrKMvtJGxuBuGPVgpyM7a/Qn/AIKvzWtl+xy0Vy8LQSad&#10;OGuJpI/MAMeMkMAGHIYrkfia+A/A8mmf8PpLVLaRY5P+EenEm2MK6sJjtXJxnC4JPcZHOK+6P+C0&#10;e6P9jpmiuZEJ0udPMjuPL6xjkHJ53YIOOvUeh1GeLf8ABshZQJ+zzeSwOzMfEV00gZVOGKqu372f&#10;mCqQOBkMed1eKf8ABzLFPD460dpr37VE2rLuZ0w8GIm2qp34IxuGME8A5XkH3v8A4NrtQu3/AGZ7&#10;eO41OW6VL67WIKpXyFEx/d5J+fB5U443uBwDnwL/AIOYVmuPG2kz+cqRDVsfLdHa37o8+Xjr6scd&#10;hzjFNfEB+mv/AATknguf2OdEv9HkuZLOTw1EbdZv9ckf2cBVIDtgrgg8knHtX48fF176X/gtZ4Pk&#10;MBmH9oL+7t4QjtEFuNxAdwCduSMN9MkV+wH/AATjsDb/ALHuiW/9pNeSN4aiP2uONg1z+4ADsCg+&#10;cnO76/WvyD8c+en/AAW28J/2tMoVLr/j58pQxUQXAD42fMQR8vBJ2jt0UdwP2U/ajt5rn9jC8dIl&#10;lP2VD8q5PK7crhxz83Y8Gvyx/wCDeqS8X9qf4mXMeuASnWrZbtY48bh5lz8zDzSSm7pgscjknPH6&#10;j/tWK0f7Hl4FmjVvsq7WjUhRiP8A3OOmQPXHWvyu/wCDf3zLj9rv4l3ImtJPM1iEtDMjfaYv3tyd&#10;wIiCCNgSG5XlFO3gCj7IH2v/AMHBf2iT9kfUVkWSRf7JmLRR8Oi8fNu3j5e5Az8oPByBXF/8G19h&#10;eWv7Kmn3Ml3qEkct1dNHHczKUt8zygrEPMyImxuwVBDl+ua6z/g4Kto7f9lS6u7i5e1U6bMv2qCP&#10;c3B4XGznPC54+oODXL/8G1uow3f7KFrHO1vuW6uEDRROXfbPJxISg+YDpgthQAOQaPsgfMH/AAcv&#10;JN/wtLSUaWJlfWG8uIrh+IQMA7uQOM8ema/U7/gnrplvb/sk6XbWtjNZR/2GsbWV1IjmBvJHyNtY&#10;jd83QcY/E1+XP/ByPNHB8VtHikt1m3a4rTW8srBpAEH7tWC4APc5BXtnIr9Uv2Eplg/ZbsHlW6jZ&#10;dDHmRTMzz5Mfckdd2cZ5w1DA/F/456Q0n/BaLwTbavdRxxzanDJ5uQPPI847SS2AXK7R7EcHJr9v&#10;PjtH9i/ZDv44WYbbCNAZGAIUHHOG6AdfXFfi18atNPiD/gtJ4Dt7S/ZcaozvHIHUwKgmJIBQADjA&#10;2nqMccE/s5+0jcTaN+yLdFE3YtY1O1mUthev3DyR1/LPejsB+Uf/AAQT0eDV/wBvr4teIYr5FnWa&#10;OFI4YUEbo07nPD8sCq7gBjn3IH2b/wAHAXis6H+yrqtpJcwokmktGqzbdrM5wACWHJIXPPQ46V8r&#10;/wDBvBaah4h/ae+MXitr1JlufEUQaFvOY7xJMzPkxhXyG5PDZAJABBPtH/BxxqOo3/wmt/B+mbmm&#10;1a6srGNYGbcTJOo2sFUls8cdfY8UfaA9u/4I3fD29+Fv7BnhW11jThbTW/hwS3MCyKVWRlJYqw6Z&#10;bPr97rxXjH7J3hD/AITb/goX8RPileXtlcwaNp9vp21WbzIZFzKXI5ABDp0ODjqMHP1H8LLW0+C/&#10;7ENrZRWEVj9j0OOBYLaQ+WqqmAUIHYBcY9BivBf+CdWj6zpvwu8dfGbxNZQQ32vazcy2t8sgkW4s&#10;/NKwEuGO79ztI54zwMCkDO4+HthJ4o/aT1zxvrpgmtdKt9tnfhhujzu3oSenQeoGB64Enwhms/E3&#10;7Q3irxG0ySR2VsFLLCN2Am4HeTz94duwxUP7O7LbfDTxR8SL0RxnUrxyvmfLlGY5J5x0w2c/l0rH&#10;/ZKTf8JfGPxFS+jkg1K9nmsZ5lw8alhgN7ZDY56cdqRGrHfsealJ4p/an+IeuQ6tHPZ6WI4I1Vm3&#10;20gjO7IKYI6HIJ5LDtXO/sippnxB/wCClXj7xObWJZ9Ds7eyW6VV3OrnzCFb7w5T7pGDtyOc1r/8&#10;EwtOvT8M/iF8RNdtrT7XfavftHebY286JSRFvZckkLtXnJGORmuW/wCCQGrat4g/a8+Omv3f2qO1&#10;bxfDZ28MjN5P7mDaWibAByQQc+i9TyWizlf+Cpdx4h17/gpl8DfC9lbSJH/wlRnM8cbMhMVrJhcK&#10;B1Utn5ucdCMkfU3/AAVb1S78J/8ABP7Wns7lIpRos7RedGGDMsDsAQ7AEYBO08n9K+M/2w/GWo+J&#10;/wDgtZ8KfB9pefu7e+1C4nhnCeSVFuwJBJJLY5wBkBmwTk19M/8ABdDxR/wjf/BPfWLBvmafQ7hf&#10;utt5iKEnap6btw6YwKOwFP8A4N1fBeteEv8Agn34X/ttYG+2Q3F1BJEqAFJZ5JFywJL4VlUggYKN&#10;1xXxd8R7K41j/g4c8H2mtzNZtDBJNZ3Ecrbbn93PwAIvuEblKn/aOVOBX33/AMEHItOi/wCCenge&#10;O2guY8aHG0kc8chIY5ZlDPjcu4kqATgHHGK+DfGtvND/AMHCfha40DWUZWs7hHVTGxkwk5kTy5HU&#10;jIYYYZ5UNhgDh9WB+lP/AAVlub7R/wBg3xJqulalPbTWultJDdLC0jRsIyQzJuXfggcZBJA618uf&#10;8Gt2n6cf2RNQ1n7DAt1c+ILzz7mH706iQ7Wl+YgODkdPulecV9M/8Fbry3sv2BfFF5qfltCukyG7&#10;O4cp5R3dFPG3J+g98H5Z/wCDWW+01v2SNS0+zdmlj8SXTXkYWT92zbdjfcAOVGCQSBtHckA+yB4V&#10;/wAHI7eG9Q/bH+F1lqtos1pPr0K30cDDzJo/NjBUKkbMwAY8gk/PjHSv2B022tY/2V3gKtJGvhkN&#10;/rj8x8kfMCAvX7w4HJ5xX4+/8HDkmi3v7fXwjaznm03U4/Edusd9N/x6Am4hIdiJQyFX2bsKPl53&#10;cAH9ggs0P7L9xb31vCzp4ebzFJCqG8rDEdQBnJB9MelHYD8bf+CH2jW95/wV1+Ll8NGjvBZvcNHq&#10;19cFbq13XBHlBGcl1YA7nJIBjXPLgD7Q/wCDk+TRpP2DNRt7+HdP1tZFdd0cm5AODngjcvGCd3ua&#10;+Qf+CD2jRL/wVO+NOqWvhy6hEd1LFHdXO1nhD3MhaDzBGMBsKwA2giNfQCvrD/g5mhsj+w7cS3rz&#10;K0TqbdoB/GZY1IdQwyuC3UMM84BCmh7gb3/Bt0jp/wAE4PCp+0wyL5l7t8u3WNo/9JkOxto+YjIY&#10;MTkg18J/8FVb7xT4l/4LefC/wrqGo2jWia9aNZRzTTCNs3XzIdivsc7AoZVJDYJxxj78/wCDeOxa&#10;H/gnN4PnTW7i/T7PMsc1zHIjKBM48v52OAn3Bt+Uqqkelfnb/wAFFvFduv8AwXP+H8F1pmlqIvEt&#10;jHNdXUME25muhjcrDCMhCgMcEZyDgA0faA/c3x1a6rZfs46nb2siyXEfh1wrSEhWPln8sjjP41+I&#10;/wDwbxf23q3/AAVW+LutXXnWkjQX7XtrIy+UGfUM4f8AfE+YCDtKmRQDJ83Td+0/xw1WfQ/2WNav&#10;tPWBmi8OtsVZPLX/AFZ5UgHHqMZ9s1+Mv/BtLLr3jf8A4KB/Fzx1e28jq0TyXK3lqDc200t25BMj&#10;qXiyFZWQEbio3D5FpdAPsj/g551W60v9gy4gXa0dxeRxsrxh1fMsY9DtZc7g3HpwcV13/BuTotnp&#10;v/BODwjeRx2KyXaTSSSWPCzHzGXc48tf3gCqjHnJU/MxBJ4H/g6O8S2OnfsLLpUu1pLvVLdFbcQ3&#10;+tTGPX3B4wM9duPY/wDggj4Kv/Av/BN3wDpWp2dxby/2a0klrJcPIEZpXZgMnA3MS+F+Ub+Mij7I&#10;H5cf8Fu7a68Sf8Fk/AvhK8F8LN9U00r9nnlieISXY3zxPH88bKqqwZV4MYIDYwf3lRNPs/gNJHqU&#10;7+THoLCR2J3LiI8ndg++TX4Nf8FUUtvH3/BdnwH4T1DVfKhXxJpYbzJEtzA/2s4zNuXAJjUhiy7c&#10;5GO/7ueNbdtK/Z71SK2nuP3fh6QL5MgLj90eMjrjp1psD8QP+COOiab4n/4LkfEzXNMu7fVNPs/7&#10;Sdb63aD5SbqIBlJxwGBUsg5x0wa/Qn/g4olbTP8AgnR4muYtVksl+zsrMI2Ibcdm35DwWL7cnK85&#10;PpX54f8ABAdf7e/4K/fFDW1huJovK1PbfLHNHtLXwwjKVIBZQxw5BGw4J5r7q/4OaNagsP8Agnpq&#10;Vmb5Y2uLqBRCyD95++TGNx6/QE8E/Q+0Bkf8Guuh6dZfsCDULC9uC13r109xZ3FwzeTIH25QeWu1&#10;XUBgAWA9ckgfJ/8Awdayx33x1+HVvFal5laSNl2580YQgDuT8xyOOo654+2P+DabTJYP+Cbnh28l&#10;8Q3V9HcXl89vHcbt0CC6kXy9pdgoBQlQMAoVOBuAr4R/4Ob9dsPEn7a/w58GNbRXE8dwEmk0+FDe&#10;lGlgURqpA3HklcttJIHY4a+ID9tv2fLqxt/2ZtAurUrbwr4biddytiJfJB24bkgep7V+E37GmpWN&#10;/wD8HGOrarazQoq6xqSqLWOK4gfFt5Z3OfL8sEc5ALBsLzk4/eH4doG/Z3sV2Lt/4RtRtmjUceT0&#10;YAkZx19/wr8Fv+CX+nalJ/wXq8VFIF00R6hq815p7LM5ukLgeZG6r+7O51lDMAMblzzyluB+un/B&#10;aDUYtP8A+CdvjiZLmON20OdYfMichm8hiF+QEgfmOxxkkfLH/BqJqlvf/saa1YyaxHczWfi26j8n&#10;c261jKRuseCnPLvJ8rFf3o75x9K/8FxfF2k+E/8AgnP46k1nQY9RtbjRZkmtZmIyDGVyCxABBYN1&#10;B4AAOSK+cv8Ag1Q8MHRf2KdW8QSWVqv9peLLqXzIGUyOAkajfzwwKkY5JUJyOQD7IHkP/B2543nt&#10;dO8A+CI7eUJdXnnSv5KNEyornG/duVskfKFxjPzDOD+lX/BKS+vNS/4J7/CvVNSnaeW48EWEj3X2&#10;mWT7RmEfvN8oDPv+8WI5JOcZr8uv+Dtw2C+LPht/xKp1uTJIYrzzs2+wR/MrJgjdnafoD17fqh/w&#10;TI8PS+Hf2C/hzo89rpsUkfhO18+PSlgW3Mhj+Yp5KhApPI28AEY4xQwPxA/anuLPxJ/wcS6HbTad&#10;b30cfjTTUmW+utqHC7t+5CpJT7wGcllxk5r99P2jLi5sf2afED2Q8ll0JvL/AHm3b8vXPPPcfSvw&#10;L8f6WNR/4OQNH03V0NmIfHls+5XDqhSEujLgPhdwXt8pJ6YBr95v2tbcf8MpeKrZdNe9X/hHZv3M&#10;UixyNiM/dLFBu44JZefU8E7AfjH/AMGsfhaS/wD24/i7q+pX22603TUWSwvo1+0u7Xku6TOOqFSr&#10;gY5kX0xX3R/wc33qWn/BNDXI52dUuNStE86OMttbz4yoOGGA2Np64BJwcYPxf/wacW+pWH7RXxmt&#10;bd2Wxht7GJo7ln86KTz7nZkfMo3BW3EOTmMZyCDX11/wdD64+mf8E6LuyGt/ZWutZtIxESR9o/fI&#10;Sn3TkkDPUDAOT0BPtAcT/wAGnPhPUNH/AGL/ABF4gu9JaCPUvF08lvLM3M6BETzE/djC5Qrgs3Me&#10;eAQK+bP+DtLU7qX4+/D3R18yNl0+W427SQQNq78+w+nf619g/wDBrjpF3p3/AATwj1JvEl1fW974&#10;hu3t7a4gRRaFW2PGjLIxdNwJG5UI3MAvG4/En/B1V4g1DVP2xPA3g2G/nkhj0vzVt7y6zb7mlVRh&#10;GO3ucnB4POMHJ9oD9r/2HbbVdN/ZM8C2WvR26XUHhm0Sb7Ju8lmEK5MYb5lUnkKckZwSTX4K/tBr&#10;P4s/4ONfD1pLq2pWbQ/ELTWgmVlSWFkPmrhiQGRmwTyPlYrnIr9+v2X9H0/Qf2Z/CukaVZQwwQ+H&#10;YFhhsljWMKIhwgjwqj6Y9cCv579E1Oa8/wCDjDSptLu9QuFj+Ji2/wBj8RM8cqoImV4FMfmZGN3l&#10;9AxKglckgiB/QT+11ILb9lHxgZ5ZAF8OzAtGo3H5Og+o4/wr8UP+DUdrTxb+2f8AEjx9rWok6ivh&#10;lRHGZnYlZblWJBKkcGMLlmyQeBwTX7If8FENZTQP2HfiFq7W0cqQeFblpIZMMHXyjuXBwDkZ6/ke&#10;lfkB/wAGjQt7r49fFC+fR41mXRbUR3aFkyryOWjwHCsAURgNuV3Nz83AtgPuX/g5j8b2vhP/AIJs&#10;63pr3Fjv1a/gtY4bqMMW3SKCyAkfMATggkhtpxxkcf8A8GrVktl+wXqMUd5c3CjxbeEeeZNiKSrK&#10;EDKBGrKQ+1c8uWOC2Bf/AODo7V203/gnm0ckVrLHc67bR+XcxMTu8xfmQhT8w6gEr35zgG7/AMGw&#10;XhyTQ/8AgnLpl9/atxPFqGq3c9vBc2sSG3/fMHVWRizL5iuw34bDDgDFL7IHyD/wd23UcnxQ+Fem&#10;R6QjTtZ3ji5Evzld0Y2FAucEkc7j0xjmv1v/AOCb+h2/hz9hf4Y6TDotxpq2/gvT0bTbyQvJakW6&#10;ZiLZO7aeN2eevevxy/4O2Ne0y/8A2kPhv4djvxJdQ6Pcyy2Ucbq3ltJGoPJKnlWAIG4854C5/aL9&#10;iLSrTw1+x54B023vZJo7XwbYxrPLYRwOVW2RQWiQBVO0DKgAA8DgUdAPwZ+O81lrv/ByVpVrqN7p&#10;9isPxC01Gb7AJYdywoRG6yNGPm4BccqXz8xHP9A3x8Wxt/2efEwuDMsK+G7hT9nXLgeSwyOf6/TN&#10;fzx+JtUu/GH/AAceWbyTafqCp8TrZY2itPMGyOIOCQEbEygbjgZVh1BHH9Bn7V+pyaP+y14y1HdD&#10;+68L3Jfz0Gwr5R3A5BHTPan2A/BP/g281DQY/wDgr74jCT3E3n6NrC2NxNbrDuT7UmQ8Z3FSVxhV&#10;bKkdwMH9UP8Ag4tutOj/AOCXnjm3v73ypJY4hb/ugwdg4JU5YYyB1GcHnBxivzJ/4NV7tPEH/BQf&#10;xzqupyrJezeF5bnbaxsluxN0pdhtIXgsAqEchiQRtwf0S/4OZNautJ/4Jk+II4TIyXWo2kMkccjq&#10;WUzLzkA5AOCQcZGeRQ9wPGf+DRe7uJv2UviBbzJA4i8aYhuI7hmkiBt4yYnTywF5+cHexIbkLjnk&#10;f+DvTXrq08B/C/RINdkhgvNUuDdWK4ImVY8hsY4Knkc87j+Pof8AwaZ6bqFr+xj4qvNQ8K2dp53j&#10;KU2upWt4rtqEfkxZaZVlbEiOGTJVDsCDB6nyD/g77mvTa/Cmze0vlh+1XkiSq+bdsRgNuGeHG5du&#10;QOr4zzg+0B98f8EFbTSrP/glv8LY9HTUI4zon72DUpHZ4phM6zKNwG1fNEm1eylfWvyD/wCDmSb7&#10;d/wVK0Ww0TTIV1KPQdPVZkk3NKxupBGHVtqgg553chuStfrt/wAEDNKvdF/4Jb/C2G7VB52grOjR&#10;3EMqssjs6kGJjt4IBVgrKwYNzmvyL/4OFj4ij/4LI+Hzo622pah9g0g2NnDbpmRvtcpWFxh97Mfl&#10;wynIYZBBwT7QH9CHwqkuR8CtFdoNsg8Ow7o9ozuEIyMBm79tx+tfzn/si6nc2n/BxrZXS3qxyP8A&#10;E7VhdTyAbUHkXBKfMPl+XEWfUkgjOB/Rz4Zlmf4SWkt35bSHQ1L7TlWPldeFGc/7v4V/OF+wZcSa&#10;h/wcKw3X/CXxWL/8LA1dVays5Ct2oimXyCIl+Q7RlmI2bkbJbI3EQP6Cf26mtB+x38QDeWvmR/8A&#10;CJ3g2hVI/wBS3qw49cHOOQM8V+Iv/BplcW0P7Yfjy2k1W1DSeEkC24YB2UXKktjySWHzYDCRSh6q&#10;2Vx+2/7eGoXenfsafES9064s45l8I3gje/jk8rJhb7wRHYdePlOD6da/Er/g0xS3j/bD+Ii3F7qG&#10;9vCcLR/ZYpBaSgTktvIIIfBBQFTkeZ04pdAP0m/4OM51h/4JeeN7dpLdWmWBVkuT8o/fJkYwctjO&#10;OmGweor57/4NFzq7/spfEB7y/sp7W38ZBLNI5WM1rut0LRuPLChSSHB3kncRgYr3/wD4OPlvpf8A&#10;glp44gtGm/1ls00cZYblFwjHJAI2jG7B7gcjrXzt/wAGisXlfsx/ESeSyiV5vF6GO4jaENKnkKP3&#10;gVy5IbdhnUcZC5GcP7IGB/wd5aPdTfCz4Y6+ukXUi2uvTJ9rjuMwxq8Um5XTy+Cx2YIfHBG3oa+y&#10;v+DfXU7bU/8AglR8L7i2SFQmmzQyfZ5JWAZJ5FIzIoORjlRlQ2QCRzXxj/wd721gPhd8LblZbhbp&#10;tenVFWc+W8fksWyucMwYpjIyBuxnLY+vP+Dd/TdO0/8A4JV/Dm50zUTeLcWtw8kvlxKVb7RLujOx&#10;j9wll+bBIGTR9kD8qv8Ag6YtTe/8FGdBs7TRY2upvDFvErLOy+efPbbG2VUIct1DH5WXlcCv3/8A&#10;2fbeW0/Zx8J2zaY1k6eFbQNaNGV8pvs6ZXG4kc5/ib6nrX4E/wDB05YNZ/8ABQTwtHBHe3yt4Zjm&#10;XTZpGaFiZyCI13MF3hQhVQpOxTgk1++37PV1a6p+zv4TurO0W3t5/C9oY7dSGESmBMJ0A+XoeAOO&#10;OKXQD+dv4D6Faal/wcex2euatNZzQ/Fi4kiLxmcSTLGWVGLyxNtJGFf5udhKMpIr+iD9qCMSfs4e&#10;MLd7xVV/Dd0pkeHzAQYj1Xcu4HuM8iv54fhhpE2k/wDBySuk6Pf2sf8AxdCUx+Y+0So1sWMe6KN/&#10;mIJBAA3HKlgWJr+g/wDbBthqP7K3jixe5tbdJPDF0ry3obygpjOQ21WOCMjgHrxTfQD8Gv8Ag15v&#10;X0z/AIKY+KNIinuJLa48M3w877PF5Tstwu1nQ7mViNxUo3y/MCCDuX9VP+DhjTNM1T/glp8RFvbO&#10;O4K2ay26vCjgMjhww3Efd27gQcgqGwxG0/k//wAGuqabov8AwVA13R7nXZJpP+EQ1CG3m0uOZrG5&#10;ZbiEli67dq7VYpvXa3IO04r9W/8Ag4knsov+CWfxAN1PMreREIxEjsGbzFwrAA5Hrnp1JABIPtAf&#10;MH/BoZrUd5+zh8SND/tuOR7PxhFJ9h8x/Mt1e2T5j+7C7XKnGGJyjZwKtf8AB3DHbn9m/wAAztex&#10;xyR+KPueYVd4zE+QMJ3IB5YAlRxxXN/8GgwvB8Mfiqslgq2767Zm3uV2BnbySHVlEm7AIXaxXB3O&#10;ATyB0X/B3LFrKfszeA7qCO3+y/8ACWASOeJA3ky4HDfMpzjkcHgfeNH2gPoL/g2r1FdQ/wCCUfgV&#10;UvZJFhvtTi2PJIyxkXk2VUuoyOpwMqpbAJAr83f+DsKK50z9uLwPrMl9dTx/8Io5t7aZ90MTpKrZ&#10;UbeMlhuAJyAOmc1+g/8AwbES2Mn/AAS+8PrZ38s23XNTjdZreFWiIunzHuRizru3Fd2Dhhx0J/Pz&#10;/g7Pa2X9svwTDHqt7JcDwjLtsrpYmtYVabBaMlyQzY5BRegIOTR9oD91P2SNav8AxF+y/wCBdZ1T&#10;RW025uPCdjJcab9027GBCY+T26da/nN/bzvNFP8AwcE777xDJDAvxU0Pfe2dqzzQyeZblNwd4txD&#10;bTvzwjA/Pt2n+hz9hC7sLz9jb4bXWmWdlbQt4N0/y7fTWRreL/R0+SMoACgPA4HGOK/nW/b9WXwT&#10;/wAF9NQ1Wxilcr8UNIuIBb3EcZkYtANpMayABnyrAj5gSCAGzRED+mPxlLC3wr1Jr2WRYzo8pkaM&#10;ZdR5ZyfvAE/iAfav5tf+CFrf8Ix/wWzsbWG3vGhTVfEMEXk2qBtp81Myh5AVQBSSMuwI4DHJr+k7&#10;VokvPhrcRCdoY20pgZGZRsGzqSAAMDuMY7Yr+av/AIIvLY+G/wDguVpekTajffu/FniGC1k8xoyy&#10;7Ln/AFiLGQ28bTwQF25/umiIH78f8FQNI1bxH+wH8VNI8PWcd3eXXgy9jtrWQECZmhYBNwdCuc43&#10;Z4BJr8mv+DPnVv8Ai4Xxe0V7yx2rp+nTrCbdftAYtMN/mcFkwpG3kKeeC3P60f8ABTXT9P1f9gP4&#10;s2Osu4tZvA2oLcNGTuCGBtxHyPyB6qcda/Hj/g0R8dWmkftLfFDwHNPOG1bwxZ3FmojnaJ2gmcPl&#10;hH5akiUEB2VjjgNhsC+FgfY3/B1r4fuNV/4Jz2+pW9xIken+MbGWRFVdr5YoAzbgQPmyMBhkDOOD&#10;WZ/wab6hHcfsDa9beVCsi+Pb15xH5Ybc0cIB2qoKghcDJP3Ow2ivSf8Ag5ZF9B/wTD8Rapp95Y20&#10;lrqlk4mvJJUbBmUNHGY1PzuAVGWTJxz1B8b/AODSnxXq+sfsceNdFuddNxb2PjqY29mwm/0XzIY3&#10;KqW+TDEluCOpzyDR9kDzD/g7q02BZ/hTrMOh/vlkvUk1KeENCFMf3SoBfPcN0BUZHevuf/ggDqtl&#10;q3/BLr4YvaajZzvHo/l3C2se3y3V2G1j5aZOMf3sdNzcsfjn/g7t0ua4+Fnwt1NbxliXxFNBPH9t&#10;l+60R+bygu1ucfNnI6YOa+mv+DbHxFPrf/BLbwfbvftPHYXV5axmSxngZMTudv7wlWADDDxEq3fD&#10;AqF9kD8uf+DpCC90v/gpVpOsKbNV/wCEXtGt2hUCUyJLk+YSpBXBXaCOOSeuK/fz9kjVf7f/AGX/&#10;AANrElla27XXhezkaLT1YQruhX7gaOMqvcKUGBgY4r8Jf+DsvQWg/bZ8G6u+knbe+EfLjvBJIxdl&#10;lJEW1iIwMsCSp3YY7gMLn9uP+CeWnalov7E/wz0nVIlSa38FadHIkd6t0isLZMhZ1kfz1yDiTdlh&#10;zT+yB/Pn+0b4XvfBP/BwrazQw3Un2j4safeJ9hhlhf5pk5RUTcccHoVc53YVjj+lTxzGt18KtVhu&#10;ZjGG0WUM6scr+6PPQn9Pwr+bL/gp9rH/AAj/APwXwXVdY16+uI7Hx7oJUXiiT7PH5sZKKJpcFATu&#10;25VDvYDauM/0pxvBffD7DRNDHLpfMYVNyqY+mASvT0JFDA/m/wD+CLmvax4O/wCC5raBY3N1dLda&#10;54gtLy6s2cK0RldvMYcbBvDc4YZfbjBLV+7H/BVLTr7Wf+CfHxWs7GGOVm8E3/mRyB9pXyG3Z2As&#10;ABkkgEgZIBIAP4I/sE6Z4X+H/wDwcH6Po2mSa5dNB8RtXjWZrW1hkglaGfJKea8bR/NIhw4JUhh8&#10;3yV/Q9+2tD9q/ZN8eWyZDS+GbpIm+yxzbXMZCtschWwxBwSAcc8UdQPyL/4M/vFc0mrfGDwxe3kz&#10;SzJpl2qTK3zqBMm/cXwwGQuAo27xkncAvun/AAdXeE/Gfiv9j/w1aeENIvrpT4mU3n2OM7diRSSf&#10;vH3Bdo2n5SOSVYEkBT8p/wDBoZroX9o74neHbiGN2k8MW06yNbxmSMicr/rCvmKDu5CsQSoLAFVr&#10;7O/4Omk0t/8Agna8l5ftHLH4gszHCu3dN+8UY5HrjkHdwOMA0faA9r/4IIS3s3/BKz4Si+treJo/&#10;DqrGsFqkKsolkwTtZskgcscMW3MQM4H5Yf8ABbrQV8Hf8F1/hn4mtNOSzN9faE6XFzYo8FzIt+42&#10;4aXDZ3qr52gEjnrj9Hv+DbTU4b3/AIJV+BbWK+uJvsr3ybZklVoj9rmbYC6LvXkYZCVAO0E4FfAf&#10;/BzBFB4B/wCCj3wj+JNn4Isjd5tWbUFuZSbwQ3UT/Z5ljj3bAGOAhLDzG28jFH2gP2k/aOBuv2Vf&#10;ESiJJjL4XmHltArK26IjaVyAeeMA85xkda/Kr/g0v1qwsH+NngR5GW+s/FEU9xYXEaRyQIyvGrGI&#10;A+US0bq37xwdoUAbSx/WjxMkfin9na6Uxsv2zwyx2RtIp+aDO3OAw64zjPtmvxi/4NfdattA/b8+&#10;Pnw/+2TMsgMtqk0s+8iK9mTJDAEna4BLqCDjvwJXwgW/+Dtvw5FD4t+FvildWj/4/JYpLVgFbovz&#10;qc5wMYY4PWP0r9U/hqyan+wjYNNeNeR/8IZGkkl5dMzOBCARK/lZJyCrYUfSvz1/4O2vA1rd/ALw&#10;b48ZpZJdP1xVEP7woQ3G7K8dypBwPmU53EA/c3/BNfxFqvxL/wCCcHgG41Xw0mlXkngiG3m0+R43&#10;SGRIdhXrgKCMDOOMHoafQD8h/wDggHr3h7wt/wAFXvir4cOt3VvNdXN4LWxjuXYSRR3j73Zti7vL&#10;JTnaOGyMjmvt/wD4OYrDV5v2HLy6sdFa6Ee5ZFW+IVVLxlvl2HJUfvByAdpHufgr9h238cfAn/g4&#10;C8TeC9ZTT0Os39+Wa6tLYlYyBJGIsFlUrjZnI3KpZgM8fpR/wcFaDe6//wAE7vEUsesx24itWdo4&#10;7eJy2E3EAnoeOoPQ8cgEN/EB8m/8Guvi6wt/gVrWh/ar4SR6xc/ulvHVNzKp+UbcEEdVzwRu6E18&#10;s/8AByoLWf8Aausb5NBuoJPJkV7p77zFm+WNQSuwFXGwr1PCDngAeqf8GzesKmm+INN03xo1rNHq&#10;zNcWr2cJC5iXb8zgllcDnHII5Ug15z/wckeFIYfjhonidLiAtMr8rborGMqoXBXrgr0I3HOcYFH2&#10;gOb/AGVry2+IH7TH7Mvha00DQr66/t7Rv9HurwsvkCIeZHEjDlxtGznIkU8YAYf0reP2e3+GWsYn&#10;8po9Im2ycAIRGcH2r+Y7/gkfH8NvGH/BQr4CaTptoH1K31SGW5uLFZT9jkigZkkdREVI3hwR8uC+&#10;4khdx/pm+M16dI+D3iTUAEJh0O5YiSRlX/VHuoJH4DNEgP5yv+CEF9rfij/gtzJr0mu28zNda9Pf&#10;zXVqim6jMhA2BXwjb9h4LjAKjg7q/df/AIKr6hqGmfsCfE6/0+6kgki8KXRLQybGZfKbcgP8O5cj&#10;d0Gc+1fjB/wa86nJrH/BTLxxqmpPpK3F14dvpWtvNlkkQm7DE27pGY/LBbaSzKCGBXPSv2F/4LJe&#10;NZPAX/BOD4o+I41dmj8L3SrtuHhZWMbYYMisQQcEHHb1xQ/iA/ND/gz3sUGvfGHVXuozJIumxtvm&#10;yTjzGyF7feILZOcjHQ19Bf8AB19c3ifsHaOix2LRy+KoVkFxnzR8rHMfBBYEL1Iwpbn08y/4NAfD&#10;fkfB74peLkhRftHiO1tpJFldtxSEMNyn5R98gEdec9BXaf8AB2j4q0rTP2P/AAn4eu9LmuJtQ8VJ&#10;9mkS8kVYHRC28oDtfjK88gvxR9oD33/g3Ejlh/4JR/D4yx2is32xs2qn5gbqXBfj7+Ovvk96/P3/&#10;AIL26JJ4y/4LJfBvQpbzQbZhdaaLf7VcSf6SzahGPLl2xkJ7HJyM9wAf0+/4IoeCP+Fa/wDBMf4V&#10;6LdeHTpcp8MRXFzatFtxJJmR3++33ixbJIJ3chTkD8p/2zLuL9pz/g4+8IeF9HtbXUrfwxqdn/aS&#10;2sZuFjW33zSbw5VRwE6H5dwIyRtJ9oD93Nf1SHQfhBcXl5Ktutvo7eY0K/cxH2Bx07V+RP8AwQp+&#10;FnjbxJ+2t8bPjpqei2s2iXHjK+htdQ1HTds80vnHd5LBivlKFA3Dlhjpgg/qZ8ZdP8ZeIvg9feFP&#10;hxbxJqVxprQWrXErRxoxXAyUyQPoDj3r5/8A+Cdv7Avxb/ZQ0C8tvH3xOu9aubqdpY1VisVvvYsQ&#10;AWJc5PLMck/XhdAPsZL2GC2BeZFVV+ZmIwOKLHV7O+OdN1KGb+8Y23Yryn4neB/2ldQ1KC9+Ffxj&#10;s9Jto1bz7G+8OxXazHHA3Fgy/gen5103w+HxEstPWLx5daa14v8ArH06zaGNz6gEkj8zSA+av+C8&#10;sXxNf/gnT4+vPh34ti0+a30eSS+jluvJWe2AJkTPQ5XsSAQcexT/AIIHQvY/8Exfhqr210jf2Gpb&#10;7ZICzfO3I+Y/KRyoyPlI4HSuH/4OIPD3xL8U/wDBPjxM/hnwH4d1rSbNUudebUbySO8tYEYN5tri&#10;CRWlzxyUwCxB4wav/Btd8e9C+K3/AATo0PwvY6nJcXfhW7uNL1CO4kkkeORZDIqklccRyRY2kjBX&#10;ocin9kD8yf8AgrRqejeLv+C7vhqx13TbbWLE67pFtNperIrQyxvdyZiK4bcr7gVGAcsBxkGv6Lod&#10;umfDhVsHS38nSf3LKuVjCxcHBxnGPxr+cD/gun4Z1L4B/wDBYbTviXd+G4NWjur6xv7ez1LUpLaG&#10;4aObKobjKGEKrR/OGKpgH+EqP6Nfhprdr4s+FWk6ysH7q80aF/LMqvlWiHVgSDnPXJz+dNgfzY/s&#10;r6tqXib/AIODo9au2a7uJPiTetHLZwMgcYfogA+VlzncRhWLZJAz/Qx+28+or+x546/stpxN/wAI&#10;xc7DbgFwTGRkdM8nnp3+tfz+6h4M034bf8HHNtpWjeHoY7Of4k+e1vrNxbypKJEYSyKS5U5feyZI&#10;bIU46Z/oH/bE0231r9kXxpY3N3LbLJ4XuDJJGEdlAiLdDweh6cdxSYH4o/8ABpWL63/aa+JiKY0j&#10;/su1V/3YaTd5k38W8YTAfPytk4wRjn7H/wCDqDUriT/gn4uhre2KfbPENmNl1hXcrMr/ACHOAfkJ&#10;JOBgHmvhv/g1Qt7mD9tvxwqaDO0K6AqC+eVvLRvPOImVUKszDLB9w2+WQAQ+R9xf8HU1vdz/APBP&#10;2OWCa3jRNctftBdpd5Xz4zgbYyGy237xUYyecYp/aA1v+DWbU7WX/gnP/Zdvq1tcNZ+JrtHii2mS&#10;AnaxDEAcFmJGecdzXzX/AMHfRhnsPhnJDf6UrRXk63Fu3N4dyEqV+X5YwFO7k5Jj44r33/g1Sv7m&#10;/wD2Br6O/lZmtvFd1HGrSz5RMIQm1vkwO23p0PavnL/g70sNVOv/AAp1SGJmtUa7jMizSFo5GC4C&#10;pjZlgvJyCNi4B3Ng+0B+lX/BGG2vLL/gm38L47+90SeaTw1byvLoC7bdw6AhtuxMOykM/GN5avyd&#10;/wCC+Wkpef8ABZP4V3Vz4z8PRq1xpK/ZPtciyQA35KyzbYCVVvu7xv8A9WemK/VH/ghvLbT/APBL&#10;/wCFSQWtxCsPh9YmhumcsjKxVh8/ONwJAHyhSApKgE/k5/wcYeH7zTv+CtHw31z+xNKjtbgaYn2g&#10;TRlp5Be5ImV2AUAEYJAXBPzHBCn2gP3i8cxRn4C6jG8jKv8Awj8hZkkIKDyiScgZGMdcZH14r8H/&#10;APg2x0CGz/4KnfERhFdzeVo98UulnkeJw12GBOQvmB12yKzAEDsc5r94PEEEF38Abq2uG3xt4eIb&#10;y405/ddAM7evHXFfg9/wbit4Y0X/AIK2/EzRNKE8VvJp+qJp9rdLbZQJfA7Ww75ZVztaJmQgcnlR&#10;QgP0b/4OQ7fUT/wTO8XXVnqV9axxiLzmsbcPuUuFKP8AOv7tgWVsZwGyQQCK8F/4NJJdfl/ZY8X/&#10;ANo3V3JZJ4nddPjmjTZGvlguEIkJ2lzkZUHduPIIr6W/4OFY5D/wTK8dzf6V5cdni4+ywxFnQnBT&#10;5/uAg43KGYdga+Zf+DSRdUh/Zo8ZJPp8SWMniRms7hZ9zTEIobKbMDaeNxfJ6bQACT7IGF/wd3hk&#10;+Cvw/wBoYqfE3zbbdMDEEmMvu3d+m3Hv6fVH/BubeaLe/wDBLjwGukxMghjuInWQxsxcTybjlexb&#10;LbTyu7BJPT5l/wCDui3Vv2e/Ac51KWLb4kwtuPN23B8tvkIC7eh3AswxsYAZNfTP/BuXfalf/wDB&#10;LrwLcXupLeKFuY47n7RO8hWO4kj2N5qjHl7dgCkrhRjjGT7IH5ef8HOK6in/AAUi8IsnimztIzps&#10;LWsksoT7HJ9oUNcO/lnamQvHz7TG7dyo/eb4CW80n7Mfh2LWZLWRm8MW/nNayusQbyATt3JuAHuM&#10;/wAq/Bb/AIOX7nT/APh6N4STTvD11fXEel2ayQ3VxIqXX+lkrAhJCqu4t8wI5fkYALfv18D5kH7P&#10;3h3ybZ1C+HbcJDNM7FcRDClpPmPTBZsUPYD+dH9nHRNGi/4OFJNLijhsY18eXZTytTnZZpihOfNW&#10;HdmVzyuwKS5UkKdw/dL/AIK0C0j/AOCc/wAUJr7w9qWowx+D7tnttOuninC+UQdjKrYY52A7TjPQ&#10;1+If7Pc2p2n/AAcV3XkRaZp0zeMrxWt7i4jeJ0Nvh1R95AYruaNcnLBY8ANx+6H/AAUvWBv2DfiI&#10;t3cvDt8LXG2a3lggeNvL6q0siJG3UBi4wSDkc0n0A/Jn/g0hsTF8XviPcNobwySWVuyyBZgrxqW3&#10;DGdvysRtY8jcwwc8b/8Awd7wTG6+F9xJp0u0zTA3C4KFtjZU/NnPTGABw3OazP8Ag0Mj06bxV8U0&#10;EIaZWsXZpUhOEAk2lctvyDu3ELtGV5+bFbn/AAd2wxQH4U3toBb3AvpR9q2RcYViPmH7wbTz8vy/&#10;MM8hap/EB+nP/BNyyvNO/wCCe3w5s9VgWC7j8D2Ym8u3RQT9mX5lUSMMEYxls564Oa/CL9iWTTx/&#10;wcMedd3FxcN/wsHUktJLW0twC+x+ZIpJQuzZuBYOWDbXUFhtP7vf8E2mvx+wV8P49Rt7BJh4RtWe&#10;HTlh8lSYEJ2iJRGVJywKjLAg4BO0fhn+yRqGvaX/AMHGN2mnm2095/HV9HNaXEWVuIPL3bQFibLF&#10;QJQSF5XcSCOV3A/XL/g4Ughm/wCCU3xGctHG0dlC0JeRFz+8A25P3jtyMD1yOa+Uv+DRi7VfgD4+&#10;S5sLH/kZglvfRzw+eF8pSYpMKHUZO9QxJIDHgBRX1j/wcGPcP/wSt+Iz2j3W4WKb/sski7l3DIfa&#10;hynchsDgcjg18g/8GhmoO3wg+JtuJboBfEEAfzGmaN/3P3kyojX7yqVyW/i44FH2QOB/4O/LWQ+O&#10;fhLf+bbyxR2t8g23CmSLcUOAuzKB9uckkMUHA2nP6Kf8EEtY8O61/wAEu/hjL4Z1uS+hj0gxSNJO&#10;ZGhlDtuhPyJzGfk4GOOMivzz/wCDv3UG/wCEj+E9lOZj5kF80cTed5eV2BmXgRhhuHclgR2Q1+gX&#10;/BA7xDpfiX/gl18NZtJW92w6ZJDJNdxyxmaRJGVn/eE/eYEnblMnKkqc0ugH4n/8F3oNN1n/AILP&#10;65pC2slnv1PSkuZtQ1SdonLbCWVki3Qpzj90JMEEjLZA/pM8MWNvH8DLLT7C+uGVfDSJHdebIzlR&#10;BgHPDE++AT1xX82X/BwTHc6f/wAFh9du0SPcJNLlhDam65w2fmkRy0Bz024KrtYAE1/SL8Nr661L&#10;9n7SL+8ht0lm8LxSSRQsrRqxtwTgliuOvOfck03sB/NT/wAEzPC9+P8AguX4f0eLxhfXE3/Cx9Ul&#10;+2X8M0smpKskzl5MurSbtpfex+8m4q2Np/oA/wCCvOlXmuf8E1PjJo2nLcNLceBL2KP7PD5jZKY6&#10;blz6nnOBxk8H+fn9gJNQk/4LraLJf6Po8fl/FjUvOt1uLd4wpnmAaNizLK+WQqyls8sCQCa/oY/4&#10;Ki2F/q3/AATw+MFnpcDXE0ngHUPLhjSNmf8AcNwA4Iz9ASOoBIAofxAfiT/wae2+lp+3pr11d6Df&#10;TXaeDZUtdQtIUe3gVpPnSY7xgsVUrhWP7s9Bg1+lX/BzdDdP/wAEtPEktrp1hcNHrWnEm8hjYxgT&#10;gkx7mHzgBj0Jwp4JxX5b/wDBqvqlxaf8FJ7mziS2ZLrwPexypJt8wgPE2UBXnBAzghsHuCcfqd/w&#10;cx6hPYf8EsvFUVvfRxtcaxpsf2eSxW4+0f6ShKgNG2CMbt2VwFLA5ABH8QHy7/wZ+xBfh78XmeKy&#10;Zv7ds0WWOGDz/wDUnhnWQylO6qUCDDlWJZwIf+DwPT7T/hE/hBrDWCySLqWoRLPtt/3W6NTt3MfN&#10;XcVB2qDGwjJYqypmh/wZ9zziw+MEUuq/8vWniSyax5bCSAP52zJ24I8svgbgdozk6X/B4Jr+rW3g&#10;b4R6JFcbLW61S+ldPLcl2WMD72zC4DHI3jdu4B2kqfaA+rf+Da298Lah/wAEpvBceiajbyNHqGpL&#10;cW7JGskEgvZl2usY7kFgzcsDuOC20fmH/wAHX0/hKf8Ab/8ADttoYiF8ngOJtTlS4Rhk3EvlqUVA&#10;wOFPzsx3bgMKEJb9NP8Ag2luvFNz/wAEufC914k8QLqEMmrXo05o4Hj8qFZCvlFWRcsrKwL8hzzu&#10;YEMfzN/4Or2js/8AgoHpLfYLW487wHbhWVp98btNIN7HKrv+QBQAylRzzwBbgftl/wAEqjoi/wDB&#10;Pb4Sw+HJ1+xx+DLFI40vBceXiMZTzFjjDkeoQV/Pj/wV9sdSX/gt141WPxNBpN43j7RltLq884+U&#10;Gjtgs5KxHCrkMcAnA+UMeK/oU/4Jc6jFqH/BPf4R3lvfm5jbwLp/lztbmIsBCoHylm28DHU/jX8+&#10;f/BZ2wjm/wCC2vi6/uYIrpW8a6Ikmn3l1AxlUw23ysGlK7GGB8xUAH5tvNEdwP6arGK6uPhpCk8u&#10;6eTRwHaFnkzJ5f8ACSFZuehwCRX8w3/BMDSPE+jf8FvPD9ppumPNJYfEjVreZbxnJjiSWeNzlnVm&#10;ZAQSCcnv1Jr+m+3Nk3wjUzWm2A6D+8guXRsL5XKuVLKeOCQSD2r+Xv8A4Jh+HtO8U/8ABavwpYT3&#10;EemRR/EbVblYZ5lfb5ZuXEBby2Vy2NhIHfK4IFEQP6TP2/JbWP8AYk+KEuox3Twr4F1Lz1s1TzCn&#10;2d92N7Ko49WAx+Ffz/f8GwcHm/8ABT2xup7BZPK8KXzDFrGTESFUPy6mPjqwDAgkEZYGv33/AOCh&#10;lhBqH7CnxY0u8aXyZvh7qscn2eN3cqbSQYCxqzN/ugEnpX4B/wDBsKLF/wDgpzZyJoskz/8ACL33&#10;kzPI3+jgtGCTtQhs8DB29zkbSCfZA/W7/g5cW3n/AOCS3jeKdZCo1TSmYxsi4K3sWOWBIG7H3QSe&#10;nyglh8b/APBoB4wtzcfGDwBBpNxJHHJp9+l40kO1QwljAK/fU4XrllORwNuW+wP+DmPUhp3/AASZ&#10;8aE3M0fnaxpMY+zySKW3XkY2koCNpzyHwpGR1xXxn/wZ+I/9q/F6RtU3qkemlbMiX90T5uWU52fM&#10;ANwxn93HzjIo+yB33/B3pdaHJ8DvhXpt3PYx3knia6eFppG8wKtuSxVVjJ5+Vc5AG4ZHQj2z/g1v&#10;uPP/AOCZNoWvYZmXxPfI3kySnZh+FcOiqGAwPkLKVCnOc14L/wAHfWpofhT8JdGN5Du/4SC8n+zs&#10;6q7AW7KWyW6AnG0L8248jAz6x/wai61d6j/wTv1LSri7kaOx8a3kdvC0YxGGVHypyTglmJ4HOTzR&#10;9kD4r/4O5jrTftn+AU1CG1js18DMbExzSNK+Zzud0KhVGcKpDEnacgBVLfsB/wAEfLmS+/4Jk/Bq&#10;aXUftZbwPa7bnEv7wbThsync3GPmO3d6KOB+NP8AwdoX17e/t7+FNPN3HJDB4Di8m3iaPcrtcSbm&#10;ZR84JAUZbKnb8uCGFfsj/wAEco5Lb/gmV8HRNNaSM3gu1ctZ26QxtuBb7qKqggHBwOevOaH8IH8+&#10;n/BZG4m07/gsz49uY/D2jzSReLrAtp99bo1vc/uoMCcFyrK64zypCEA4IJr+nrwkfI+DWnNa2ENn&#10;t8PxiO1KjZH+5GEwpPA6Y5OPXv8AzO/8FbdWk0T/AILgeKNYl8CTatHa+NtLuF0Jg6C+IityVCxo&#10;Cu7bjIDFiNx3ZxX9NWmXMN18MoZ4bOYLJo6stvErxyAeUDtA4YN+Rz6USA/lr/YO1VNJ/wCC0Xhe&#10;71uws71pvi3dwtFNdgQu7XEqn51gIkPJA2ooZsfdB4/pO/4KF3tzpv7CnxWvbN5kkX4f6ps+zl95&#10;/wBFk+UFEZgPdVJA5HOBX82/7HX/AAkvhP8A4LX+F4B4a1DSrxfjFOP7L1JmE0UTzSlhKyS8OEbO&#10;VZhnkFsAH+lD9vC11HUf2K/ibaabd3VvJJ4F1HMlpbrLLt+ztkKrSICxGf4xjrzjFHYD8Cf+DXSy&#10;ln/4KbRlLrUo47fwffSK2nyyrDLzGoEygYaMgkjdjDhSOVwf1T/4OZ5rpP8AglX4qjhZjDJrWlrc&#10;bIt2F+1xHk+YuBkejc44AyR+WX/BrNps95/wUgm1C2uLqJrbwZeecsSQmJ4meMFJPMbcPm2MpQFs&#10;pg/LnP6ff8HPMNy3/BLLXjBNHHGniLSzIzbPmH2heBuUnn/ZIPGM7SwofxAfK/8AwZ76gGtfjNp3&#10;2lmxcaXJ9l+zDbFlZhvEm/d823BUp/ApDdRXb/8AB32dHb9nH4UxXPiCJLz/AITa4aHTVhjMssYt&#10;HDy7iQ21SVGBwS4+o5P/AIM+jCvhj4xRLGvmHUtP/eb+oEcnGNmepPJbHTA+8a7H/g73sYm/Zl+F&#10;uo/bYIZE8cTRN+7l8yVXtHJG5Rs2goGKsd2cFRw1H2gPW/8Ag11Nu/8AwTXs2i8QNdOviK8Wa1aO&#10;ECzbzCwRdgDYKnfh8kli2cMAPgj/AIO2YrM/ts+CSmqRrMPh2C9u14zMR9rkA/ciL92T83zlyH8s&#10;/dKDf9y/8Gr1zpEn/BOmWzsPFN5qE0Piu9+2Wd1HME09yVbyoi3y7CpEny/xO+eSa+Fv+DtvT5IP&#10;24PA2pDS40jm+HoT7UsWWldbqbcCSx+6GQgADG4nnNH2gP2L/wCCRviCDxR/wTa+D+qpfQXW7wXZ&#10;o11b3jyrI6RhGO544zuDKwYBcBgwUkAE/wA9X/BWUnSv+C0vxBfV/CQkVfiFYyNYx3jwyTxCODAV&#10;958p3Xoc8HBAxwf6EP8AgkFe32o/8E2fhHc6ppMdjMPB9qj28cMcYAVdofajMo3KA5XPBYg9K/n3&#10;/wCCvEOhaP8A8Fp/HElwiw6f/wALAsJp/wB3aqV+W3MmQSFwDu/1pGcEngk0L4gP6ftKukHwvtrx&#10;LFsf2KrLbSR4J/c5CYJ69uW/HvX8uv7FOo2Pij/gt3od9quhafFFefGC+dtPvYYFjjbz5vkwHZNw&#10;IwNrMC2MZBr+ozSbtD8Ore7idmT+x1dWhAUkeWCNvYcdO3THGK/l6/Yt1N9c/wCC3vh3VTpt9bf8&#10;XZvmMNxqRhkhXzZuA0UbbcZ/1agqQdgIB3URA/ov/wCCkhT/AId+/F7EU0zD4d6oVjt2VZGP2V+j&#10;FWEZz/HtbaecHFfiX/waaXtnD+3X4qik0W7kuZPAsix30MyCCBBMhKSJ5RJLkKVcOmPLIIbeNv7k&#10;ft42t3qH7FHxSsLSZ0km8Aaqius8kWP9Ff8AjjBZeOcgHHoRmvwp/wCDU+Gab/gobqzwXbR+X8Pb&#10;vzo1urlftCm4g+bYo2NtO1fnIAxwGJJAtgP0+/4OULLVb3/glN40k0ye8jFvqGnSXK20bFZI/tSA&#10;iTaDhBkNk4BIUE4Jr4//AODQLUp0g+MGiyQXH+u06Xc00nlqNsg27CuzJ5IYNu4IIxg19mf8HGLw&#10;r/wSo8fx3K3212swr2NqJNjeemPMJddkZIClvmIDY2kHj4x/4M/m8N/ZPjBHHpV1/a32jTzLeMn7&#10;kw7ZNsY+bhg28nC9GGTwKPsgdz/wd7XSRfs1/C+Av80njObbH83OLSTnAOOM5BPToM7jj1//AINc&#10;r3Vb3/gmXZHUdSkuVXxXqKW/mq2Y1Ev3Axdty+mFXB3DBxuPiX/B3/b6iPgb8I7uOK3+xnxVeRzS&#10;NHF5of7OCu0n58YDZxhfU8iva/8Ag10uLt/+CaFrDfS2BC+KL/yVtLeKNlTzAo8wxgeY2VJ3NliO&#10;p6UfZA/Of/g6za4g/wCCiOjxp9g8uTwBasFjt4vO3G4mBaRgST91QC2CMMOhFfut+wBqc+ufsSfC&#10;3Ur2JI5p/AummaPergN9mTPKDafwx1xjtX4b/wDB19Zaa/7fvhmaK8CzN4Bg8+EhhuP2mfBGE25x&#10;wSSegH8OK/bj/gm3qMupfsGfCm8k1O/vmfwLpx+0aoWNw/7hfvkopLZGD8vbv1IwP5yv+ChF5t/4&#10;LdeKzqptbNbf4xWYYyTq8KRrcQYZj5QwMckFTt5U7sZP9OPxIMx+AesLoiLbt/wjMwtREp2xHyDt&#10;x8vQHHUAV/Mf/wAFEdRuJ/8Agtx4quNXs2uHX4sWC/ZoLyaQsvn2+EDMQ6kr2GNpOBX9OHjtUvfg&#10;JqiiCe48zw3KPJi3GSXMB+UbmU5Occsuc8kcmhgfzdf8G+aSxf8ABX7w0sumXF1Io1dWks7idVtf&#10;3bgyPhCXQnCkPtB8wE4OK/cT/guTbz3H/BLr4rvaSX8ckfh1pY5NPEnmBkIZeUYYXI+YnjbkHqCP&#10;wy/4IFvHaf8ABYbwjGfEU1iz3WrIi7mf7UPJmJidi4Jzjdls5KDqSK/eD/gtG88f/BMb4vvb2Mly&#10;3/CIXStHHPHHgMhUsWdlG0BiT1JGQATih7gfmD/waIC7T4z/ABbtnt5vLi0fTSS0koCMzzdU+6Cc&#10;feJz2AI6fRX/AAdl6at3+xT4Knnl8zy/iDEIrYQlssbS5G/IlXG1dxyQwHQ4DZr5l/4NHPDr/wDD&#10;QHxM8WytZqn9h21rGv2qJpC29nYeWJNyr93D7Cp+ZQ2VYD6K/wCDtx7kfsd+BTDf28cTePYlktnt&#10;lZ5v9FucENsLLtI6BgCC2QcDB9oDrv8Ag1UtrmH/AIJ4Xx+1TyRN4zvgFktQqRsCuQjiQiVTjrhc&#10;HcOwJ+I/+DtOxaP9tXwHf/aYf3ngYhYSIgwxdSfOcEsQemWA+6ccDn7d/wCDVm3uoP8AgnZdTXEc&#10;YRvGl8IdiBXUDZlXO0ZO7JByeGA42gD4q/4O3tG1yL9r34e6vJazGym8DyRQzDd5e9blmZQNoXOC&#10;CSCcjAONtH2gP2M/4JfQalB/wT++FNvrMdqtyPBNj562dvHFDkwj7ioSAvPHfnmv56v+Cw95Pb/8&#10;FnfFUtzfaei2/jDSvLuJGjaBEVYMGQomMLjDAqSApU7sZb+hD/gldc6Fef8ABO74Q3HhuK6jsm8C&#10;2Hkw3u9niXyR+7LMiFtv3d20bgMjqK/AT/guVp76T/wWa8RvB4a+ytLrGjzLC0zt9p+WIb854DY6&#10;LjAA6HNEdwP6WPC0sU/wn0+aBY3V9CjMaWi7UP7sfcG3p2AxX81X/BKuYn/gu1o91d2MjSf8LC1r&#10;mGabMTM9wpfPl7mHJyHVQQcEqcV/Sf4IH274LabHPC1uZvD8YaORG+TMOCMMd3H+1zxg4r+a7/gm&#10;Ai2X/Bd/SI4tV8uKL4la6gljkj2SLm5ABG/DqSR90k9xnFEQP3r/AOCulvLe/wDBNn4yQQvIobwB&#10;qXzxx7iB9nf/AGl59s8/Xivx7/4NNpblf2yfG0KzybP+ETjMkPlswz52NxO8KpHI5DEhiOOa/ZD/&#10;AIKo2S6p/wAE8vi9YnTobot4A1PbHMVCcW7/ADEtkADqe+MkdK/G3/g07h0UftoeNzc6fBNcr4NU&#10;Wd4dm6P98NyqCA2GHXoPlGecUdAPtD/g6wkRv2BdJWaNz/xWVnskWBGAO1urFww4B+6rA9Djg03/&#10;AINTNP0uz/YW1qey0i8huLjxZcNd3M8AWG5KkhWibzG3gLhSdq4KkYOAx3/+DoHw7quq/wDBOO61&#10;a21u3htLHxDYyXkMtuGaVTMoUIwjZlbcR3UEdTXm3/BpZ9kX9mPx0tteX0mfFeJIbmOMJAwhThCM&#10;sQ3XnA3BhzjJPsgeU/8AB3v4Zkh8Q/B/xWlzYqs0Op20kWxPtDEeQyvn7xTlge2QOBgZ/Rn/AIIk&#10;XBuP+CW3wb85/m/4Q+3DBokXpkZ+QtnpnccE5JIBNfnt/wAHe8Nolt8Ibkyqtx52oBU8yTOzamTj&#10;y9nPGTvDHGNpHK/en/BCTWdO1f8A4Jb/AArbTTNth0HyWWcfOrLIwIztXcO4bHOe9H2QPxo/4L5S&#10;xeFf+C0M/iK8vo9kMmg3csjtGwjVWB5GApAC5wc45BJ61/Rv4X1Gxvfhlp9/FNHJBJo0bq0LDaV8&#10;oHjGeMdMZ49a/nV/4OOovJ/4K7Jcz63bwj+xdFMlw0c0i2a+bJy67TuGMttQNkDGM5B/od+Fcyyf&#10;BrQZRc+av/CP2+Zfnw37oc/Mqt09QDjrihgfzbfsb6n4Z0P/AIOALOaysRJZt8YtWgsds20IWmuA&#10;kgJjBUY/h2gnO3jJI/oH/wCCjUdrP+wj8VlvBb+X/wAIHqTbrjdsU/Z3Ib5Ec8HkEKcGv54Ph1r5&#10;0P8A4L4Lrj6pBuPx6u18/wAyeJD5l5Km0EAv/Fj5uD/EQCSP6Mv24raK/wD2LvidBeTLDHJ8P9W8&#10;5m3bVX7HLknBBI/EZHUiiQH4q/8ABpprUunftbeOvD8F3ayR33hOKSaPz3WRSkvB2eXhwN5Gdw2k&#10;99wI+yf+DqrQjrP/AAT+0m7hvLhWsfGtpPJbw2ckqyL5Uy5YghYtu7dvbd02gc5Hwd/warXF7af8&#10;FANdFtcsLWTwTMkytJIu5vPj2KUU7ScBj8xOOg71+hf/AAdEacNQ/wCCaFzfGKdvsvizTirQqpVC&#10;XIy25wQMcZAY5IGMNkH2gOX/AODUy7sW/YZ122h0a8tpl8WzPLNN5nk3WVAEke75TypVipyCmCOA&#10;T4h/wd06RFPcfCPUUBV92qCRhCgLIqwkfM0gZiMthQnTcSRwK9U/4NMk0eP9kPxv9heR7r/hNGF9&#10;u27VYQpt2/Od2Vwc4UducZrzL/g7sCPp/wAIXS+fzY7zUiLfyIwm0xx/Nv8AvBvk+6Dg5yeQtH2g&#10;Pvj/AIIe6naal/wTD+Fv2CW4ljh0EReZcWfkscO3G3e+PTO7nmvw5/4LH3lnoH/BabxJqukloTH4&#10;n0qZpm02HaZAIgWCB8SgEYPmFTlSpGFBP7Y/8EDTdD/glr8MUvJJGaPTZE2zQRRsoEr/AC4QnjHQ&#10;nDMME8k5/GX/AILw3uqW/wDwWA1jUrHUbeOSzuNI+xsY41UNnIJLxhZBnOS4ZQPlJKqAD7QH9F1x&#10;d2L/AADa9vwrRt4X3TBdqZzASw/iAB9PmGM/eHX+cL/ghvrVzJ/wWF0W+0L7MLS61LVTIz7G2Qtv&#10;KlGI4OSq5UZKsRxkkf0Y2GqFP2c4dQnbGPC6lv3hwP3PPKr27YHTpX85f/BDvUfDsn/BYLwzfRW1&#10;4sNxqWqHT/sclwFiykmBIWTzDHs4+cDkqGweKIgftR/wXzv9atP+CXHxMj0a0aZptNjSZVmkTbEZ&#10;V3k7Qdw25ypwCAQeoFfEf/BovbMPDvxWuoYGZV1KzWSbzJNv+rO0BcbM8NyDu6AgDGftv/gvfNqM&#10;f/BLv4mR6fDbsG0lVuGuJkQJH5i7iu513PtB2qMknoD0r4m/4NIr23fw78U7QXaM66lbP5AiI8oN&#10;HgDLNj5th+VQfu8n7oB9kCb/AIO7ZNSfwR8IVFvCtr/bGoF5mYeYX8lNqr82QMbi3HJ2cjHP3l/w&#10;RVtba0/4JkfCiGPSFsW/4RWFpoOilyvzPwW4Y/N179BX5/f8Hd0tq2mfB1SSZPt2q9VUfL5dvnBx&#10;nnIzzgYHHNffv/BFv7Gv/BMv4U/2fCyxL4VhC7lwxwgHzfKvPH+0M9yMUP4QPx6/aE/sGH/g5OhS&#10;FrSTd8UtN86SOQiMzm3iCblMY2tu2Z4YEjdn5ia/av8A4Kn3q2f/AATr+K0jhyreBb5NsIznNuwx&#10;jcuQc4xkEg461+I/xD1TU7r/AIOPZtS06O1LL8WorRY5GeQKPs4R1QE7i2C5H8KttAwMCv2k/wCC&#10;u2paLpf/AATX+K11r0EckP8AwhN4oSYfKztAwUNwTgng45GcjmjsB8D/APBpJZCD4cfE+7863ZpN&#10;et1/dxoZFIhBwzhtzLyCBgAHcQSSccf/AMF4U8Raj/wV++BemWXh/wC2Qqto8NvLJI4lc3f7zEe5&#10;FUbUVgytkkHcMIN3pn/BpnA8X7OfxCuH06KM/wDCTRo00cTK8gEQwHOwBiCzY+ZiAcYUEA+a/wDB&#10;WjS49Z/4OBfgpDIY5kks9LjaNZUbaFurokFQrEHnO8jDAqARsYqfaA/Qr/grr4hTwt/wTE+IV81/&#10;bwzf8IfJHHJMrHDMgXjYr+u49Rjk5rhP+CKOhxfDf/glJ4WubmC+t2k0ea4Z74DzPmZyMZLYXP3e&#10;OFxxxyf8HAd/qNh/wS+8XaPoNxfW9xeR2cCrplvvZl+0RZTll2RsBsJByA3CsTtLLDxO37KH/BEf&#10;+2tVjNlcaL8LyIRqUgBab7IFiVgNu5i+0bBye3svsoDy3/g3e8MzXPgr4w/tATW58nxd8RNWvbe4&#10;upN8rRecQC5wOwHQY798DH/4JV3fhX49f8FZP2hf2htO/stTY38Ol6fJpkySfaIogweV3C4O7938&#10;wP8AyzAOduT6F+zfZTfsBf8ABFW48RSabG+sQ+EL3UZlZgN928TybmLBPuseen3e9UP+DfP4Oap8&#10;Ff2INS+MnxC0kW+seMdQudY1C+lQB5wxzlvTrjAGOM96YHln7U3iy3+N3/Bwf8Mfh9YrJfx+CdDu&#10;LqYH51jklBXGN3BXb97jjbgcDP0X/wAFA9VN3+37+zf4J0q8SO6OuapfG2UMzNbw2JidtoG3aGuI&#10;wSWGMjAPOPlj/gkZBc/tR/8ABXP43/tUxag13pNnfCy0+4jkYIyqoVV3bfuhUHy5BB29cV7J8fdb&#10;l+I//BeH4b+FrB4PL8IfD/UL6YJGm8NcXEcLbyCWPyxAr0xjHAJNID6u1a5cfHxrKdfmtYLaZdzY&#10;VdweMlRjrk8npyprxb/grD4sax/Ys8YGyvoVkh8N6i3zJuT5YZMA5x1Hy59T7Gu/8RakL/8AbV1r&#10;SEkjka28G2s4iDFpFxcuFPU4B29MDBBxkE15P/wVFn1S+/ZT8deFdPtQ0t5Y3VnBFI2xA0tq+z5g&#10;DgZK9cDJOc90B5X/AMG9nwZsPBP7Lll4paXdJfwtdPN5O1hubOMc8oysM/xD06D4X/4Ll65e/FP9&#10;szw78KbFZZGk1IrJsC7lLyIu3rzgbm7Ab/ev1c/4JoeHj8PP2L9HhlZt0PhyD5mz+8PldTzjJ79O&#10;RX5M+OPD8v7Tf/BYv+yfsEc1r4ekj89uclY23B8HGGVpFHfATuBVL4gP1k/Y/wDB+m/An9jJSlnt&#10;kh0v97Nx++YRlS/yrj5vYcEd+3426XoN9+11/wAFX2nsmkv7XTdUieSaHb8qxkH5uu4BmOcDnB4B&#10;Nfrx/wAFEPHlt+zV+xPexxqF+zaPK7LGfvbEJKg5+XJXK9sgL1xn4K/4N5/gdr3xB+JfiT49+ILA&#10;tHqOqGb7VNbg7iHd2bGNpDEsDz1xjqMndgfcn/BTH4y6b+yd+xHNo9vJFDNDo8iRQMdu99hIjDDP&#10;OcEHBGcDtXzB/wAG6/wFvbbwfrH7RnjHc11qtzNdSS3EYORk/OGHTd3yeOOB35H/AIOAfjRqnxT+&#10;Inhj9mbwvcSTXOvasiTQ2kwZWihYZDjruEhBHYhc46AfaHwk0XQP2O/2A4w1rawyNpKxhY4tvmKF&#10;6bQOFOGwcn60dAPi/wDan8TSftcf8FYvB/wxtdQa7s/CvnajdwwzN+7dtqxZCk5kTk8/wk4Pzc/U&#10;X/BV34i3Xw6+Fvhr4WaGp+3ahfWNitjGSdxeXLoP+ABmUDJAUgAEZHzb/wAESPBN78dP2kvHf7WX&#10;iO1uvs+raxI2myXUYH+ioWSM5HUYARh07g5FdN+2z45T9oj/AIKa+AfgnaNut9Bu31W+VSVwFLLG&#10;AuQMoVZsnqOnTIOoH1V8StZi8Afs067DJFiRPDsZjjZQBtFuE5ZhxnnDY4GD2NfiT+1N4c8V/Gv4&#10;2aDNZaK8lmdNhkuF5KhcldrheAcRkHHJ59q/ZD/goZr8Wl/DfU/BVs6QSf8ACOqrIpHlnfIoxjB+&#10;8m7GfUD2r85fiZodr4RXT9SvbExzL4aDt5Y2hWE02efVSOvcYOOOSIkeX/E79t/4jeC9JsvgZ4Et&#10;1tRNLDDdGTBZl2DjjGCWbOemOoOBjuviH4g1Hw98AJtY1by5J7pWcXCnaW5U5JOcsTk7eMgAcZxX&#10;zP8ACTQLj4tftJSXHkNPDb3DCRvNZlwWK/e46AnHYY9BXtX7fGvDw94MtvBFgnlyTKsEdrbyBQCf&#10;lHDfNgFc8AffAz3FDKP/AATD+HknjTxzdeK7iErJdX52yBPuKPmyoweMbwQM9FFJ/wAFIL6PxL8T&#10;NL8CaecvdXirDGRhAAowM8c4IB75OM19M/8ABPX4SWvw1/Z+m8T3lp9nmj03f94cPJt5PsDuOe4O&#10;BnBNfMMsLfGX9v61tFheeHS5mkP2j5sH5ipznHDBMHnDH2xQB+gn7OPgi3+Ev7H93qzp5f8AxL1i&#10;t5C2eAvDfOTuXqO3Tn3+C/2bdPk+Mv8AwUZ1PVDH5kWnu0bfKOoIG7B54b8ckc1+i37V+uWnw3/Z&#10;atdGnaG3a4gy3mYVVeQsDyeijp6AHJI24Pxb/wAETvDsXjH4ta54/uYP9IvdWkYMikkbiWZM/wAQ&#10;5Deo2jPUAJCR99/8FCfE9h8N/wBlqOymlMP2exkdmkhGYxtbjCBeCWxgfTvmvjf/AIIK+BDrfinU&#10;PiE1q5bUNcaRWktRtBDHC9MbWDYPoenQEeo/8F2firY6L8LL3wrFfxrvtRbQ27SYbLMPkwOeFC+/&#10;GDwTXX/8EL/hzZ+Fvgbp3iSK1kK/2fJNumtSu5m3syjIPKv3BGRyDjil9kInAf8ABwN8XLhfAB8O&#10;W8yr9onS0RuMBSfmzg9wXI4zgDsBn3T/AIImfDaz+H/7OOnag9pIsn9m+YskYLbJCNzDOOQwKkeo&#10;GOK+DP8AgtP4x1fxx+0D4f8AAVu+63vNUaR7WOT/AI+mEm1W4xtYBmUjOTlTxgV+oP7G3huw+FX7&#10;IQvlTag0pVVWG0BRH14A4xkbSTgDPWj7Iz8wv+CyvjS6+Kn7VPhj4eC+aO3udV8x5pNp24KoD1wQ&#10;N8nJPfHY1+qf7N+g23ws/ZFkmtoRG62IVfJUK4YLwvU8HPHUYHNfkL4qll+PX/BWCw0/7Ss/9m3S&#10;eZF5eQWj5ZQDgDI+frgDOCeAf2G/aF1a1+F37I8Lm8MG60yzYyrIUJywHYd8c+mc0MD8j/h3Zf8A&#10;C7/+CsV5rEc0N7b6TJGN0gC+UQo2gHIyQzDtkZxggc/r1+2Hq8HgD9ltbJriK1ZbIia3wFWQBMtG&#10;OcfT5j354r8uf+CKvhaf4q/tY+NPirNYws11rbi2m8n/AFgMpJTsc7cN7nrX2T/wXP8Ai1eeA/2c&#10;NQ0nSNSeCaPTykUsNwRLuYBVfoDkevv3wKOoHyN/wQa8BWXjr44eKPiXFcNG95rkm2LyQyRAuWSQ&#10;d/4mXr/jX0V/wcIfFa18KfBS98P28wS5uLeO0jWJQGHmSKGXOMbcckAc8jgjNV/+DeH4bDw38EYv&#10;El9a7RdTTTRyMMsNwHmKT0Ixhh6cjNeB/wDBfT4gT+PvjN4X+E+n3DyTalrweOF4yMormNW45BBb&#10;aRjt2o+0B9Xf8EGPhDB8OP2XLfxLOEjubqz+1STKuYyWyyN0Gf4lPPJx9T8W/wDBTDUrn40f8FHf&#10;BXw/LQ3Atrp7iRVj343zfMhXkHiNSO3PXHT9PP2WNLg+A/7E0McttJbNb6Rs28na2wHb2OAc49M5&#10;z0r8u/2eI9R/aW/4Kuav4m1S4juLPw7dLawsrECFsgdCvPz5U56gdSBR1uB+sGqSad8Iv2Po7eCe&#10;KNpLRQJVXbklflkHHcY5/HoMV+Xf/BHbwzqPxe/be8ffGWG0kljl1iaOCaNQYyhkYkd+MBccjseO&#10;K+6v+Ctfxf0z4H/sjyQRLtNvppWC1VgQzeV/q+oOMc54+gNeK/8ABu78Fl0j4Qp40u9PkjuNQuGu&#10;nnXuMkKenQjI5OO/GaOgF7/g4C+M91oPwMm8B6Lfr9ovJINNjVWAZ/MfDOAD3RSMDOM17Z/wSD+H&#10;S/DL9k7TrcwNC0Okl2W4UZCsCdpYAZG7JwRkBgOSDXxT/wAF3tbXWvjF4I8JT/vEvPF3myDzfmCx&#10;/ex83TL9fUcEZIr9Nv2VdLg8Mfso28LRmJU09e+cHYOc4XJPHbBJpdAPyt/bG1NfiD/wVe8E+G7x&#10;pJG01GmG3btkkebAAyMZITJyTnIxX6tfF6W00H9lSKMr+7+xAMNuD06n3H8q/JS1aL4m/wDBZVF0&#10;u3kuF0nT445NvBQ535AIPIDcA9eB2zX6k/t561B8P/2WZtVv5Akdlp7TSSq+BGAp3PjuP0Gee1Ng&#10;fmt/wRHsbjxX+2P8RPEaMyq3iC6JkVzyxlPLL6PhuexOB1r6z/4L7+K4/D/7LGvWRZP+QR5G2Q8N&#10;5jrGF78jdkcZ47V8+/8ABtv4LvNb1TxH44udMWOC61JvLkwVIDEkpnJ3DIyPx5459U/4ONvEun6Z&#10;8AL7TZZ/3lwbeCFZFP7xjOhKg9mVV3e4BGKPtAX/APgiZ4Ugf9i3S5op40WSQPu8g4fggngdcg59&#10;/WivVf8Agj34c1DRv2NdBtv7Mhjka3idz5fyuCuVcZXqw+Y47n6UVLA8p/4Jj/GjS/FvwGjs/tEb&#10;F9JLSQyYwjquCuML8oCN25zn1I+Q/wBo7xHP4a/bv8C6jFGga4uJ4JFbO4r0LA43YHXg4AXJwDWN&#10;+w78UfEX7NXxs1f4NeJJZo7Rrt5NJaVsja8nKDAGSB1zjO4/hl/t+61/Yvxd8L+OpZYreK11xPMu&#10;Cq7lR927AxjgEAnqWAYZxmrsB+oPjqO61f8AZWaeIzD5lEduNxd2G0dTkPyccZ9M9RX55fsD3Mui&#10;/tnePtI1OQmCS+iuxJN0AckhTlf7hz7BSR1Ffb/gHxtaeMf2Vb6JyvmSW0Mu7zM7Yzg/KRwwwOQD&#10;3zzivg39mfUrbw5/wUI17TW/dpqMKzRosnJZWXJBGDnkKM9Rz1ByokxPpv8A4KqeHTqXwrvriKPe&#10;82kyHzCymR22liSw45HTpwvp188/4I7z3Gt/B3TY5LmeZg8kUY2nqpICBVPRTxz2AznpXun7fvhc&#10;+JfgbbXMe1vtWlOhVQyquYyCF5ymGI+uBwOtfOf/AARY8T23/CFLoMk++4stcniMbRlXj5U9CpyM&#10;7z3ORg80LWILWJ41/wAFYfBw8PfETTtcsomj+x64D9rRSzR/MT77s4BBHBx6kV9NeALe88Q/s6TQ&#10;zxq8TWKN5cK/K/yMcjjOBvKjGOhORya8u/4LOaDC1jeajB5UK29/C8f7sjaF24PKnB56EA/NzxzX&#10;tH7E5sPGPwChmt4ZLiO40JT93PzcDOMngjKexx3FPYex+f3wyvbnwd+2jf6SwESXz7vJRdvIPCjp&#10;gbu/Xjg54PvH7fXhW68RfCptVtGa5DWnmiTLfPjgN/u5APrtYZPTPjH7S+ir8PP2v9B1u3leP7Td&#10;bZtsu7cchcAAnGc9OBkg8ZFfU/xt0KTxZ8DWZIGfEckcf8JOR356bT6/eHPSmM8U/Z48Y2Pxj+BU&#10;miTxwreW6eSzM24bgRn3AIXeMAfgBWH+x74lb4eeO9U+HN/IsccNxmNPM+4jAKeTwAuSR19fXHC/&#10;sReJLnQvHereBpWOyO9IWNox90tjHzDPb347d66T4+RN8IvjBp3jS0i2wtcLHdXEK/wdN2cdlx26&#10;dcdgDL/bL0u6+H3xb0/xqbWVrdNQheaOELlFBOcMOAfvdc8MvNfVXw98WHU/2JLXULGwmSK38RXE&#10;UP2xA8qRqGA3DneGBB7544wK8P8A2mNJ8P8Axb+E1r4hMUlxDG52vbQ4khkUEb1AIDA7l7YIxjrk&#10;dN+yjJbRfsX6hBa6kt9Da+Km8y6eIxqjNE+dyEcfdXPUYIwcgigD7I+LF1YRfsQGV9GaGJoZl86z&#10;VQdvk4+6CFGBgdMDYOMkius/4IgxXFj+xvb3epAyzyaHLKGeRNrRuJHGDtHO0qwBJbscnmuS+NT6&#10;XP8AsXTeRbeRthnCsrsYoQU4PAZdpUgZA7Zxmu1/4IzQxQ/sQL9lntriGPw7N5qWTlVVvmORzlQT&#10;27D5eKl/CG0T5D+Ear4s/wCCyckpvY9tn4aby1MhX70w42xncwy2SME4I4Ffbf8AwXBjtD+xr5N1&#10;cYX+zJo1mkhZtudgBxtPIO3Awen5/EH7Kmkvef8ABZLVJrKL5RoYa3h3Es6tJGAA2GAOOM8DIx1r&#10;7M/4LzassH7Ik0V35m5dIm3ssYwwwAR0+XcF649wcYo6gcb/AMG1mmwD9mOG+Iszu1G5Z2tbVlbc&#10;JDgy/IAZAMAHnK4+Y4wPAv8Ag5T0XS4vH+j3VrcQ2rSawGuH8klDmPqTtJ45JGfwNfQ//Bt3pmo2&#10;n7KthNeWARHuruS1kVlInjadvn45O19wI6g8HAUV81/8HItnexfEbS5t6m3k1gh7qFy0a5Xdhh2b&#10;oc9OMdaPtAfqJ+wPZ2lh+yFpcumXEe4eGUKvZjKynyBh0G0bQw2/Lhcenevx+8evcXH/AAWy8HnU&#10;LSSMfadkd5ZqTIGKXA87bgglS2SuMEdetfsH+w/a6W37KlvNZXitHJoGDJBIAkh8rG7AI2FiOgxj&#10;2r8c/F9xdW//AAWq8IsuqrCxugFuGn3ICYp8h9/Cqfuj0yp5OQSIH7LftO6Qj/sdahHYTAKtnGW8&#10;uNnRuMspG3PTOMD0r8p/+CBOj3i/ta/FC9t9YtBDb63HDNbQ9C/n3BR8lchW2vtweSpyAOa/Uf8A&#10;axlGkfsf3V6jT2rR6eo3LcAKP3fAYnjbxyOpPTBr8s/+CBWl6vrP7YHxK8ayxqwk1GO3a80ucfZ2&#10;bzpmdQhcthlG5XycbSMnNH2QPtH/AIOA57f/AIZYvLK71OO3kOkymTzMH3GQc4zt2jg9PeuR/wCD&#10;bHSNFs/2Wre7s72J5ri8nkuGt7gNuk81wQyE/unQBVIwCwAbkNk9V/wcKWFtP+yldM12bd/7Nm+Z&#10;WxuIxx94ZDY2HqMOTj15/wD4NqNKt4f2SLe5eO0je61C5kZrePDSgTSKGkO4guMAdBwFBBIo+yB8&#10;wf8ABybZWA+KOkzWs8cYj1pRNFHhmXfHnd9Dtz068fT9Zf2MrqzuP2YrW/jupLpm0vcLhFXfKfLG&#10;JOg6/p17cfkn/wAHF+lRyftA+HItQ1OWC1uPEWy4my8iwgqAX2bzyF5wBnA688/r1+zZpX9i/sxq&#10;i6p523RTie1G3+DBZVDHaOPlHp060MD8b7Hw1H4u/wCC5nhxf7PkuI9Nja4kmijX/Q9qSKJZhgkg&#10;M69slnUcjr+u37b19Dov7JE1uF8tZISqsrLgYQsPTgkfT1r8pfgdZP4o/wCC4tzdXMcxfS9DlkX7&#10;FI+3qAVnO84GHPXA3BBjOM/pf/wVK8cWXw//AGS7i+1a4aGODT5J5GG5cqqE569McnvzgZNHYD48&#10;/wCDavwUkui+OPiZJpFsq6z4zuGs7iGWMuYRhdpCsWQK+eDjIIIyMZ6D/gqolt8Yf23PhX8KWvbq&#10;HzvGyXjTWMStxbwllD8EEH5hkgY4wa9A/wCDf34cf8IJ+xrpvi+fTbi1utYkutSvvOuGkErvJJiR&#10;TvKlWQI2VOM5JwRXneh2UHxv/wCCuP2221i4ZfB2hNOYY5CY2mnmbB++QSArLjAwCQc84L6gfTn7&#10;cerv4T/ZgtvA2mRhtQ1SIQ2sJwu5mAQdcbevXtiuR8QWlr8Ef2NdP8IeHdPjhuJrH/R7OLghjhVw&#10;DznBY+vUik/bR1FviF8d/CXwftA00Md0s9xGsuBEkfQ9RnnaBjIyeR0pn7UelR+MPiL4R+F1qZWW&#10;3vonmFqyhdkKj74IO5T83HrjpUk76Fj4lXFr8E/2GZLgy7Zv7MkmWM/JKzBMYB45B9Bn2zxUPh6x&#10;1HwB/wAE6ofEF1byRX02hpLIk+1drBAxyQMdRzjPOfrWP/wUbvbHUdJ8H/APT5opJ9R1Szt7yynk&#10;8rzrZZFMpQBlZzsyflORjnjNTf8ABVvUW+FP/BPifw7oLyK0mjSWyrHcKkp3R+WMs2cZ3AbsHBYE&#10;9KCloXP2DrC88C/8E5JNc1TwrNYahd2UlxqVjcXG5jPI7O+7DsAGJJwDwrdsVj/8EHPEHh3x54H8&#10;eePdCjkeO8+IGpyN9qh+eJQ6hfm2neCqowIJxvAzkGuq0W1Hwo/4JfWmm3hurLyPD9tEstwhyCIV&#10;IMjKF3dRuIx/EepNcr/wbrQzzfsPWniKSSA/btR1G5+TcphzcSYQZY4AyQAe201XdgfOXji8vvGH&#10;/BffwnZW+lTT2+m6bfXS3lv5zNCz+am4qGAVNyhM/MuJjnBI2/R//Bxbq6ad+wfPG09qrNaov+mA&#10;cFmAxnP3jkgDnLMo5GDXzl8GbmLxn/wX11a4D3cMej+EmijmtkVoWd5hlHPlsDuBxjIO5GweCB7T&#10;/wAHNOozWH7HVvbkB/Na3RWWE8kygMR6ccnI4HoaOoH0B/wRg0+DS/8Agnf4EuGnuVeLwnbtuufL&#10;8xMR5z8oOCDkZ6kDJ6mvzY+HmpSeMv8Ag4at763ntZpLK3mWS4ksZFkbEDjPyRDbIpcKG+6VAG7k&#10;iv1B/wCCT15cSf8ABOzwPdyaw90f+ERtmW6kjdTIfsyjOGJOcdRkgMDjsD+Vv7M9mvi3/g4K1K61&#10;fTmea0F1I81reRotu3kqiykElXGx1Qrj7z5AyBk7gfp1/wAFtikX/BPbxU1zbzKq6VMfLt5Asijy&#10;WBChnVehPByAATgkCvnj/g1ptfs37Hd9cTXKMJvEl0Y45IwrR87TglvmVuwxjKvjnOff/wDguJaz&#10;J/wTy8VWllaecp0mYfZ0fEhTyWyARyc/dIHOGJHIrwz/AINe1u2/YoZZdV+0r/bd55Ef2Vw1snnH&#10;MRbhXG4lwQTgyMMUfZA+WP8Agv1Bpk3/AAU6+FNvFfx2LSaxD5jThmgjzdwDeV2EYbABwWwF5Ar9&#10;jvEAup/2QrrdfQrI3hsqk0blVb5MY+bZz7Hbggjg1+Nv/BdCxfVf+Crvws0u1mjut2vW5NnDIpmG&#10;LqAsCGY8MFwoPBw3XOK/Y34lRvbfse6patJC03/COHDSqHWVvL4BCfzU5HXPejsB+U3/AAboS+JL&#10;j9uH446hr2o3jySa5tmVneWBm+0XP3ZN5G5QU4JY7MYPWvcv+DovXfs37J1rpx1AqLi4hBh2oRL+&#10;/jx95TwOvykMCVOcA14X/wAGy1v4gsv2rfjbY3XiORYxq8S3Gk3s7O7SiW7/AH+913O+3chOQTuB&#10;btXpX/B1re3EHwL8M2VoksqzatEtyFbcIUySHIz8oLLt3YIJIHcYPtAfWX/BEDSP7C/4J6+BUu7o&#10;XE39gRSPdJbhFkDDIZf3afKR6/N3OSSa/Kj9r6O68b/8F/fBelxorf8AFTWHl7WaRHQSySFSoJO0&#10;jIbgAAkkYBr9Z/8AgjQNRtP+CdPw/i1bS5bOaHwxAJLe60+a3aORVww2yszMNy5D5wRyBjivyV13&#10;UrLx3/wcP6LBHJDZtZ+KMPvtYZo5Wjjld12nG3cm7GNzqxHQ52i3A/cz9qDydO/ZL8QPdaU0ypoL&#10;b7eNuQdnUZI6HvxX5Bf8GsGnWWp/tFfFjxdaWr+SzW6WcjXGJFVpJ2Kuvm5fjacurYIbaxLPX6v/&#10;APBQPWLzw5+xV4u1PT7wxyw6G/lssbMD8h4OwFgvrjkDpX5h/wDBpe0l7ffFbW7m+mkurrVLP7V5&#10;sm7z/wB3KwfldxYMzEkN/GMjoaPsgek/8HW3iy1sP2cfDegTWXnTXesRxpMJADFk+Yc5HKkR49d2&#10;0/3q+wP+CL89tL/wTa+GL2DXDRr4QtEjFzsLIBEBs+VR09COOlfCn/B2frcsHgXwJpb2cTxzawE8&#10;xowzIpidmZeRtbKKvORg4GMnP6Gf8Eu9Ot9J/wCCfnw7i0+8FzH/AMIfaPHM3nASqYFIf98zSDcO&#10;TuJOSaX2QPxg/ap8R6x8Tv8Ag4P8L6Rp+npeXGn+LLK1ez1SFpI2jBklljAIbcBG7begDDtjNfu9&#10;+0ZPcaZ+y/4imWVrVo/D8gZ1YkqPL5wef1HB68V+Ck9zfeL/APg4gt2k0i1mMPjAB0v5ogGUW7ES&#10;ptZCSGYPtUlyAxwRxX7oftta+nhf9kLxXqoEiiPR2Aa3BZo+MZAGScHsM5zQwPx6/wCDZo6J4l/4&#10;KAfFnxLf60t9qj6e7peLNGonR72TzHREISQHELbgoAzgYB5+tP8Ag6Rllb9hyOLCN/xNIC3Lf89o&#10;/RSO/Ukde/NfLn/BqDpGs6/8bPih8R726hmWSG1jn3whZFmeR5C4YJtIYEgqpG0rnAyufpD/AIOq&#10;Lj/jD/SbRWz5mrQ5VZlDf61MHBILLwRgZIJXjGSH9oD2X/g3W0/VNP8A+CZfgdtVtrJWmhmkhlsx&#10;FiWJp32E+Wo+cLhX3fMXVic5yfzO/wCDgDWNY1f/AIK2+A9GtNYjtZ47rTRa6hpMbyXkBkvUUN5f&#10;RmXblFAyx3A5G0D9Sv8AggZo2peH/wDgmR8OdPv9JubF10qRvs9xvI+a4lbehb7yPnzQwJX978p2&#10;4r8nP+Cudxqvjv8A4LfeGvCqtHdOuuaUkVpfQQxhS1zyGchd6sqgjJJHRTkij7QH7/tLe6V+z3I9&#10;3K0s0PhxvMkeMhmIiOTtOMdCccAEfl+Df/BFD7R4q/4LZ+PNa1CxX92usMzLtVUb7XHGG+/908jA&#10;3A56dBX7s+Nna0/Zp1IorW7L4ZdVV1G5P3PQ4zz24r8MP+De+W1vf+Ct3xHuNVguJL9otSMN3HMy&#10;Kv8AxMF3xurId275TztIMeemRQu4H6Uf8HDd9LZf8E4PFlut9bQxTw7JkuXfawJA/h5zzx1wcY65&#10;Hk//AAauIkf7CF2Y7u4Yf8JTeM0c0ibYzkZEeF3BCACdxzuLY4xXdf8ABypf2dr/AME29dW+tdyy&#10;XMKxyfavL2uZV2jqN2TjjvjGCCRXK/8ABrjqFrc/8E+o4llZmj8Q3ykyQuMfvOmSxD47FQMAheSp&#10;NH2QPlv/AIOw7uwuPiv8OdM8qRpg8m6NpB5cg8tM52tuB5UDK85bB45/YD9inT7Hw/8AskeCbDSb&#10;doLe18M2scNvcW80JiVYgAnlyjfGFxt2kcAAV+Kv/B1LqTv+1Z4HtPLjaCGzZlktroSS7v3O5PJb&#10;pgbMN91t2O3P7afsxXkOofsq+F9Rhv49Qjm8K28i3FtGFWYGEEEAE4z75OTzzSlsgPwJ03xPcav/&#10;AMHIFjqlvqkdrNB8REgVoVWQOVs9rIxiKglyXUknKk4boRX7zftyXUMH7HnjSc6vJZ58OzbbiGTY&#10;6sYzjaSCN2egI5PB65r8B/2bIpNa/wCDiqKfT5YWjh+It+/7uIHdHHayDIWUNlwBk9TwxGMAj94/&#10;+CjUU0/7Dvj2K0SKRm8NzD7PMyhZfk+7kkAeuc8dfaqlugPyT/4NHJdIPxt+LV21krXLaTpqw3j2&#10;qqxjM0xaPcD8uTg4HBxz0Wvpj/g6w8QQ2f7Eel6Obxla81632xc7XxIrZOPTHGfevnr/AINDrSf/&#10;AISz4tXsGsTMnl6aslgY22Rn99iUHG0k8qQSCAqnnPHtP/B2PPI/7KPhey+yOf8Aio4ZPNVl2jG9&#10;eQRnv1yBz74pfaA9f/4NmWeX/gmR4duJAvmNqV4vnJaiMuFnkUBvkXJVQq7stuGCTnivze/4OidR&#10;ttZ/4KE+GtIXw5eB4NAiWSSTa0Vypm+6nltvyAORwcMuOc1+mf8AwbeWeoWv/BMLweL7TrW23zXL&#10;R/ZZNyujSsyuRvbaxBywwpLFjgZAr8v/APg5J1PUpv8AgqNoum3ls0NvHplj5Et181uS1zliokIU&#10;YAXdzggjPFH2gP31/Z+tINK/Zs8OwiwuIRD4bh3Qu0m8/uhzl8sSfU5JNfz6fs1aloXjn/g4dGqW&#10;a2OrWsfju4AXWL9N0jxR7d0EkpUiVHUMoB3EI+M5Ar+hLwDCLb9neyRVVseHM/usEE+V1G04568E&#10;D0xX863/AATf02TWP+C+Szf8Ile3y2vjzWnuJrVpM6cR5yi4+XPy7j5fz5UCXPJAwRA/df8A4Ky6&#10;t/Y3/BPD4mXEUahv+ETuhH/pDR7f3L8gqQfp6mvyr/4NC9OUfGD4sagBeKw0fT0O2ENBLh5sEsY/&#10;lZMkYWQEiY5XABr9Qv8AgsVdx6d/wTl+JU801zFjw5P5c0Eav5beWxDMGVgFHUkjgDOeK/N3/g0M&#10;0m5S++LOsi6ZozJpsLQbWPlNsmYOMSYUMMAkoC20AMduAfZYHuH/AAdhaulh+xZ4e099bNr9t8TR&#10;RrbtbgrdEfPsVsfKwC7sZ5CnjuPVP+Da+0v7P/gmR4QN1p95aiSa8dPO80xzg3UuJULDDAjA+XhS&#10;pX+HNeHf8Ha2veKNP/Zg8F6NYw7tNvvEyrfu9mXEe1CybX2kIxZRzlSRkdyD7v8A8G2+kppH/BL3&#10;wb5WmNbpdTXk4/0lZdzNcyZbIc43HnaANv3SAQaX2QPzf/4OqNQtdV/bx8G6RY6yjXFv4aXzraOx&#10;8ueBWlAWXzNil0O1lUbyqtG2Mbjn94v2ftDufDP7PfhnQ7m9kmktPDdtG0zTO7MVgA3ZZmbPHqT7&#10;mvwV/wCDnT/hJpP+CmHgu0ht7aFW0O0bTdQkjAHmtdEFHckqVQqjYwNvmHOc1+/Hw3TVG+C2lx39&#10;tDa3X9gxiSOGVWSN/KHAIAGAfYCjoB/OX8I7K/8AG3/BxujztbtJH8WLiXpFbeYscbhTtl8sM2Ar&#10;MOrAMfm5Nf0B/tyXuo6X+xt8QL3TtLa7mh8J3TrbrMY2fERO0MHTDHt8w+tfhD+wX4d09/8Ag43v&#10;Lbx9qt5FeR+NNabTJ7FUkhluTbylUlwrgxtB5vQghthLAA1+6H/BQ/UtM0L9iL4jX2qRRyW8fhS6&#10;DRyXSwhsxEY8wghSc4BPGT2p9gPxT/4NOdJsb/8Abe8ca1Pb6XG1t4SzDbSeX9ogLXAG6JnBcIB8&#10;rbW53JnJAr7z/wCDpDWDZf8ABN2509LFZvtXiCyDMtxGrRKJUO7azbmGfl+UEgsM4GTXwz/waQad&#10;FL+1r8Q9SngYNF4Nhjhk8mY53XG5kLL+7AIAJD/MSF2/xV9rf8HTt1j/AIJ829u10sYk8S2wZpI8&#10;k4YHauFOCSBzkdMc5o+0Bi/8Gmp0j/hg7xGllp4t7j/hPLo3rd7hjBb7ZeUH8OE+UsuI+ucgeIf8&#10;He2pX73fwp8Pw6dI0U015P5qhfmZIwAOG3cK5PK4HPIzz9D/APBqnLJP/wAE67vZ4kkvo4fGd9Gt&#10;vJFMPsTbY3aIGRiuCX3jygqZdiRvL18wf8Het1qY8ffCu3LyNaizvHjYBgscgK8Zxgkg8c54b8D7&#10;QH6af8EX9HvdD/4Jp/CWyurq1uWbwlbTrdWcEiLOJAXEnzojEsGDEkZJY59a/HT/AILseHFk/wCC&#10;3HhRtP8AO1D7dJopa20m0ma7i23TliEtws0rBfnXYd7BQFPAr9lP+COVra2H/BNT4O2FsVxD4F0+&#10;ORlmEquwhUMVcO4cbg2GU7TxtwAAPxh/4Lr29l4h/wCC2/h/SIhJcSSf2HDGtxdC3TzPtzZUysGA&#10;TGRuGcHsSCKFuB/Q3atcQ/Db7jrMujnhldmDCP8A76PPbr+Nfzbf8E5V/tD/AIOAY3uNIMm34g64&#10;zRySIjRqBcAMFuDHlgdvyj5gu4hTgV/SFDEE+EnkSp9n/wCJFhka4X5P3PQv0wPXpX84/wDwSg0/&#10;Spv+DgBDINU1aO38ZeIGh1FrhS0TbbgebNtRg4PKbRt+Z15wCCRA/oG/bh0vWdY/ZD8faV4eFv8A&#10;bJvCt3Hb/am2qWMTDGdy49jkc9eM1+I//Bp+bLSv2zPH+k3vixbW+Xwuqf2N5tu0d3tuRulQnLZi&#10;YBf3Zwyz5PC5r9tf26dEl1/9kL4gaXFt3yeF7ry2kuhEA3lnHz4OB+HPTgnNfiJ/wajeHNLu/wBt&#10;Dxh4j+wrvtfA0cazLNLI0Uj3PzDKgRqrCIZV8sSFKkAmj7IH6S/8HHNvbz/8EuvGzy3VxGYfIdfs&#10;90iEt56YUhmGVJOCBkkEjB6V81f8Gh9jpcPwA+JWoDT3hvJ/FFuJJmmJFwiwnaQpUY2/MuVJB74O&#10;RX0l/wAHIkix/wDBLjxmxeKP99a7ZJkztJmQYHyt8xyVBOOSOQSCPmn/AINCtRnufgD8UNLOvNcJ&#10;a+KrdksZLR8Wu+DOUlJ24bYWKADBGSfmo+yBh/8AB3nb6P8A8IT8LZ5BG14NYnCD7VGrFTEf4Mb2&#10;UbTllOFJQHqor7M/4N7NQh1D/gll8OUtptNk+zWtxbtJpuQjlLmVdzDYuHIUbsjcSCTya+O/+DvX&#10;S5Zfhf8AC/Vhptuyw69OhunWRZoswt8oJOxg3UgDcNgzkEY+qv8Ag3Gkcf8ABLXwPClgbbbJdllk&#10;0toPMzcOd4y7eYGzneMBjngYNH2QPzH/AODpKZrL/goZ4bury1ihVfDUDW91HMWYYuSWJRNr5C47&#10;887SCOf30/Z7mt739nPwneQ6o19DN4VtHjvN0mZ1NupD5fL5I55OfXmvwL/4OqtAt7b9vbwvqF6k&#10;lvDf+FkV75rWXaAs7bsEuRJgOWO0A8gehr95v2U4raD9mDwRBaS2zRr4SsVjks1iERxboMoIyUCn&#10;GQASMUugH87XgK0tdM/4OMYbGbRZNeVPi99zUMxz7sBvMUTvH86NyFOTgYRSQlf0T/tSssn7MnjI&#10;F4QreGbrc06kr/qj159u569e9fzt+Ep9L0b/AIOPIzr1tMMfGQJC1rcQwfZ5jgKx3LIpVc428MeD&#10;ndwf6Lf2krvT4v2efFlxfa0trEvh26aS6W4gXy/3THdmVWjx9VI9qbA/AD/g2KutO0v/AIKgeINN&#10;nubqO4bwnqUUY00QGycLdwMQSd2BhDsKHpnDAZJ/V7/g4U021m/4JafEK6eXy2t7JGTb5YO4sFxk&#10;4xnOPl5OcYOcH8n/APg2G1fVB/wVO16G0ivLizuPCOpvd3ME3lxxqLuHYWRF8tgxbAAAxuO0gZB/&#10;XH/gvpHeSf8ABLn4nNa6utm0ekFjJLtww3gFPmQgEgkA8EEgKd20g+0B8Pf8GgOpabL4V+L2mRXd&#10;wlzDq2nyvA3k+WyPC4VhhPM3AowOW24YYGdxPoH/AAdrxWUv7KvgUz3Nmkw8WL+7uBEJGXynG5Dg&#10;yNtLDIQkYJJBwMeX/wDBn7fRuvxktxd3GVm0jdbrDL5ajbc4cPuK5Y7ty4GMKe4x7J/wdkXUyfsT&#10;+HIk8kK/i63DebEd6nY5yrEYH3cHGDzzwaPtAehf8GwmtahqX/BMbQ7Ke5hnitNc1KKEwxyIy/6V&#10;ISG3IEJyeqFierfMTXwb/wAHblvLF+1Z8Ob66maRW8M3AjtpPusPMjLEMFB/ug5YnkYxzX23/wAG&#10;sen3Vj/wTbT7VbXcLSeLr9/LuLOaIbW2srIWYrIjLtO5QBnIPIyfj7/g7x0S0tPjv8L9XXwrdK91&#10;ol4k2tMLjyyFkTbCm5/KycljgBvkXnHFH2gP14/4Jhald6r+wL8K9R1ODy5ZvBNi2z7RdyfKYlx8&#10;11+96Y4bp0BIANfgh/wUss7HwL/wXqvBpngVNWmvPHeiyRWc15cRmeZmhXCFTGcnhdoJG4fKcECv&#10;3k/4JZ3Ul9/wT3+E93PLbzSt4KsfNms+Y5GEChmXDuDkjnDYzkYHSvwG/wCCycNnY/8ABbDVWHiq&#10;RWj8UaNJJPtfdp/zxthftEjLkcSBRhAGA6hskdwP6aJ2nHgCYrC+/wDs1tq/vEYHZ/32D/48PrX8&#10;zv8AwS21C8t/+C+FhHHZPqRb4geIIw811cK9soF0d4LOshZQm3D54J3Lwcf0sWEYl+Gyxod2dLOf&#10;s7Dk7D9wsSB7ZJx3zX80v7CulvoH/BfLS7NtIhaFfitq7+TH5MbR5885zIWJUeYDwdrjkHaTRED+&#10;jL9sax1HUv2UfH2naSn+kzeE7xIVjtZ5vmMTY+S3Blf/AHUBY9Bmvwx/4NNZtQsP27fHliuo7vP8&#10;Dn7Us1vJvmUXafvMsygc9irOd/G0B8/up+0/qL2P7NvjLUI7TzfL8NXTtC0qrn90x5OQP1r8MP8A&#10;g1L8S3Vx+3p8RLaa3sVW68Imdo82yzIy3YwUGzcyDzGDGMqOU3ZBGBAfoh/wczeGNT8Rf8ErvFF1&#10;pukRXTafq2n3M2+SRTEguE3ONrKpwMna+QegBOK+ff8Ag0MvYrn9nb4nRJpKxPH4ujJulj/1qtbq&#10;fL3FyxKkZGVAwxwSQ+PpP/g5D1Z9J/4JV+OJo79oWkurFMBYm8wNOi7cSqRg5wcYbbu24PI+Vf8A&#10;g0E1XTYvhX8WdAhub0XC+IrOV43VPs0gaAgNG3lBmddpDLvIUFTtXcST7IGx/wAHb6aLafBP4a6x&#10;eRW7XC+IpEt2aQiQfuySdm8bwPl/hYDdk84r3f8A4NkvEmia7/wTD8P22k+IhfPp+rXttdw/ZYYm&#10;s5BMSYWERJz824M3zMjoxwTgeUf8HZ3hzQ779j3wh4ku9Is5rqx8WKkN1JcRRzxK8bKRHuUu2cgF&#10;VyMfMR8uR03/AAajanFef8E7dS05Zbwta+Or5GWZt8Y+SJsxkRqFHzYKlnJIPIGFC+yB8Y/8HaOn&#10;WGnftaeBdfQzfabrwtPFtZoXjCq6kNsyxGdwG4qpIXqeAP2M/wCCWWu+HPEf/BPz4S6v4Vt5IbCf&#10;wLp7QxzJbq6r5C8N9nVY2IGAWVQCcmvyf/4O/NMmX4k/CXU5NOMStp+pIt423Eh/cHYAE3ZGByWI&#10;ORwMHP6if8Eb9c1HxB/wTU+EV9qd9DdT/wDCE2KS3EPmESMIVGTvH3j/ABBflBJA6U/sgfh//wAF&#10;no7HQ/8AgulJq1zZ2Nnbw6roNzNPdLawxuokjV5XBVlmxgjBUsQvTCiv6RtB8mfwXa/ZbhpI2sVE&#10;cg25K7fZcdPav5r/APg4CtpdM/4LK3GqeINAb7HIdGdmvJ5Whu41KKxJUoUXaApCEEEZzls1/SN8&#10;LryDUfhro88O0wyaVCY9sbAFdgx94k9PUnPrQ9gP5uf2cF1Twx/wcZ2Js9L1Jmm+Ll3Ft/eq211k&#10;ZxgRjegQn5SNu3Gfl5r+iv8AaY0211z9nbxdpV/aGaGfw7dI8ahzuBibj5FLH8Ac9+K/nc8dQw6P&#10;/wAHJVnDpNrb2v8Axd6zRF1KWYwyhkVWIaaQNuYkqqhgN2AvYV/R18S7WOb4S61by4ZZNFnVvfMT&#10;DHDD9CPY0dQPwZ/4NRrrVNC/bh+JHhAaXqiWKeFxEPtVrcD7LILsbY5QpCRM6hiRIMkxYGMGvu//&#10;AIOfrSe6/wCCb19I1vayW8Gu2skgumuBtIfgr5XGSfk+fC/P1HSvgD/g2p1K107/AIKx/ELSLMTq&#10;txoOpxxrc27WznZfxnaYpiZEbvsfLrtwx3V+lX/Bx1ZaZN/wTA8ZX2pXWnRSWklvNaLqUQZJJRKu&#10;FXvvP8I6McBgVJoYHJf8Gu/jXSfFP/BMzS9H0zxC15caH4gv7K+hkjmVrWTzTMIsyMykBJVIMeF2&#10;kAgMGr47/wCDqvwj4itf2rfhP8StK0dbiO3hkhEi3UrKJFlhkWNo2k8tC3J3KFduASdq7fpT/g0/&#10;1i/1L9gnWbO51ZbiKx8aXUFvDHHGPsw8uJyh2xht2XLfMzZDAjA4HlH/AAdt+IB4d8M/DeCDTFVt&#10;QvrlXvUwHVVj3bQdpKktjB7gMOMHAviA/W74cata+J/gFpl7BDAyXnh2NhHHsZDuhBxgZU9fcfWv&#10;xB/4Iy6mfh1/wXr+KXhKxi02G31i31MSW6yiVgftEMp2NlyWyfmUMM53D7qgfsN/wTt8R3vjj9hf&#10;4aeItVvbq8mvfBNg81xeqyyykwKC0nyr85/iKgDOcV+MngCz1n4Nf8HQdutx4cm09da1qctC0ci7&#10;o5NPfEjEFBgtGpJX5ecYLc0LsB9z/wDBz54CvvF//BO3Udf0vSzM2k6hbyvOm3MUYlVnOSQSCFIK&#10;jOeuCV467/g3X8bXXxC/4Jc+B47q0mjjsbW405VmYyq6wzyRDGVGRgD5TnHAHBAr0j/gsx8Ntc+J&#10;3/BPn4gaP4Z0Sa+1BdDnkt4YJJQyt5bDeBGwyAD83+znGDzXyT/waheNNT1f9ivXPCt7PA0Om+LL&#10;mOFfOJdcojkMpc4I3j7qqNrLnJ5pfZA+N/jzaXvwO/4OLND1K5vN0eo61F5c9tZzW5RZVlhw6bAX&#10;wQOgKsu3n0/WL/gsFpMXjP8A4J6+Jolmjg3abnzJNPklaMFDkgeW7DHXG3kDHNflT/wW40j/AIVv&#10;/wAFjfh58QUhurfztcs0ebzvkPl3EbYzu2jAm5AYNtK5wcE/rP8Ato2OoeMP2ANZt4oLFWTQRK7f&#10;bECxbATuVt2Mr2zkkZ705Afjh/wbdeL7TS/ip4i8Py6yQy3FvMtvcafNLDH5gMe8NGcKzhdp3jHC&#10;da7L/g488P2Uh0TxKdbhmaSfLRtb3MUj/OYzIQ5w0i8rknBVz/FXjP8AwQf8Sz+D/wBqjxH4NuYt&#10;GAkaFG+0XFuseUmZXVWlDeYpXgDJwSp5ySfq7/g4D8I6hefs7R+IrO58NyfZr9ZJLVpIfOKJvBbI&#10;VMlN3EeOWwQmOAfaDqfKn/BuNYeH7P8A4Kq+CZbHxZqCxyaNfvH5Kxx+a/2c7obhfOLCPupXJL7O&#10;B823+ib9uXxDd+F/2R/iDrmnNa+fB4WvDH9uuFihLeU3DuxAC+pJ4GTX4Jf8GuNvq/jD/gojNqcs&#10;ttDHp3hG4eYQ2iK1wC8aL0QhdnTI2/exknbj9qv+Cv3jGPwN/wAE4fixr5vI4W/4RO5ijkmUFd7p&#10;tAOVYDJIySMAZJ4zQ9wPx7/4NIvDVne/tkeOPFLzWe+08GrDGk0ied88yliqn5mX5OSuccZxuGf0&#10;g/4OTfHWseDP+CY3iyz0aOHfq08FpNJNdRxmOJ5FEhAc/OSpK7Bknd0ziviX/gz/APDhm8R/F7xM&#10;lyP3UGm27QeRIBk+aQ+8jYSORtU5G7LDDJX0l/wdXa02nfsAWVmNFkukuvE1ujTLdSIsHzqd7hTh&#10;xngKe7A9ARR9oDF/4NJtPA/Yl8Y63NbWoe88fTbZLeNFYqLeH5W2gYwc8E8BgRgEZ8i/4O6dcGv6&#10;h8I/hnarJPdvqdzNbwQlGZmZUjVNoG9S2eCflYqR1Bx9N/8ABrx4ZfQf+CZumau2nwQjVvEF9cLL&#10;brJ+/Ak2b2LMQWyhQlQo+TGOMn5l/wCC8vhjT/2g/wDgrH+z/wDs/XUUhaW8R7nfcOsbQGYO2EYg&#10;Fx5ZHBweANvzZPtAforB8W/Dv7H/APwTS0nxF4rubi3Gg+B7W1h+1Qhpp5vJSJFCoCGkZivQYJPU&#10;V8c/8ENv+CXPxv8ADXxN8Sf8FEP2q4rjRfEfj+4nvLLwrPCjSwRTStIJJTt3I5B4X5Tg/MAeK+/0&#10;+Bnhz4sf2HpHi2z+0aD4b2SQ2budlxcqmFLDPzKoJ+U98HtXrm1LaNYolCqgwqrUgLDbwRDCxcYq&#10;QSIp4qJVZjuYmnDjkCgCUSx96TZay/LtFRnpk0jojc5oA4D9qD9nvRv2j/gd4k+DOrXMcVv4g0qW&#10;zkee1SeMb1I5RwQw56EYr4B/4IFfsc/G3/gn141+K37O3xyeFLiHxBHc6PcWUafZ7+1eEBZopWQM&#10;ysVx5bHKshGBuJP6eJK8R2sfzqrqeiWVxcx6okCfaIxhZsfNj0OO3JoA/DT/AIO3fhxpdt4o+Hfx&#10;LgCNczST2s2NqtsZM5AHPLRnJPPAxxmv05/4I5/Em2+KH/BOT4YeILe/ubr/AIpa3gkkvIir7ok2&#10;FTmNc7duAQNhGCpIxXyJ/wAHU3w+0TxB+xbpvjm80+2kvtH1y2NrMZisqlpNjbRu+fCu+Rg4BJ7Z&#10;HoP/AAbN/Ey18b/8E4dD0WXV4bi60O/vLCWKT/WRqkpKKfmxjaVC8A7cdcZNdAPzH/4KJeGbX4f/&#10;APBe3RLrSPDC6XNceNtLvWhvN6RPKbgMCTChKn7v3NwA29OQP6FPjWf7R/Zk8QQ3M7KZvCsytL5U&#10;hYgwnnCrnkenPPrX8/f/AAX/AI5fhZ/wVs8O+Pbjy54oprC7W3iuf3h8u68xs5clMliF3Y+6RkgY&#10;X977LVR49/ZNN54XuLeT+0PCbNbyxyBlO6LBxknJ6jknkHrQ+gH4X/8ABslrFhp//BSnxl4fn1TV&#10;riefS7nyZ7S8lS0njjuG3STIZUZ3JKeXuRtu58hc4P6L/wDBzl9vP/BNrWbuxiuGkXULU/aIVUiI&#10;C4iZixLggcYBUE7iCRjJH5s/8EALvxT4Y/4LF+MPD9/boks0erDVIZGt1ZJFvUON4jYAqSd0cbJk&#10;jHOMD9Ov+Dj7Tr6+/wCCY/i02c8+6BopJII4wwaMMuc/IduAS27jhWGQcGj7QHmf/BqJ4sOvfsP6&#10;9ZXtysl1Z+MJ0aV7iF5GTZGVVgrGQkAj5nAOCAPlArw3/g731LSEi+F2mnULVr6a4uJYoR5PmKiJ&#10;8zZx5jLl1HUqDjONy59W/wCDSmxltv2QPGF42jX1stx4uaRppo38i7/dKPNQsoywwUbaxUBACN24&#10;jzX/AIO+/Nj8MfC3N9IqvqVyvk/ZRskAQknzdvBBx8oYAg5IJC7T7QH6Bf8ABDs2En/BMj4Vy6fe&#10;X8sf/COxKral5BmUqNpQmJFBCkFRuG7aBuy2a/Jv/g5Ut9A0n/gq18NNTu5FRW0/T2vJvLiLRxrf&#10;McYCMWAySA6sMk4BHX9Uv+CDXinXfFP/AAS/+F+oeIbq+uLhdDEPn38W1nRGKIR8qhl2gYbknqSx&#10;yT+Xv/Bzx4p0tf8Agox8M7Z7m5+16bpNvO0E2myTRCM3xw6oNnmn5H3KGJO1QCoNC+ID927OZb/4&#10;KJ/Zc4kWbw+PIkeNwGUxDblcBuRxjGfavwQ/4IS6svh7/gt98QPD1xrMkwlXXIIfOjnWQiO9yFIV&#10;VWIrjaUZVUfwgcA/vZ4ShS++DFrCvlss2iY/d79rZj7ZYtznpnI+tfgP/wAEgtN1Pw5/wcDeNtL1&#10;zSdPmlW98QM1xFIqiNGuEaN03OcMwZNyEl1ywOCGwID9Vv8Agvwl5df8EwfiUlq7L/xJ28/a0oBT&#10;Kkj5CAB6lsKO/HFfGv8AwaG+L47j4Q/EbwZDZ+W1j4ijuJJBOzCUSQLhthkO0jbgkIFIC8sen2p/&#10;wXa0az17/gmZ8SbO9skmhTRWaRftSQsmCMOGdlGVOGO7japGMkV+fv8AwaE32Lr4pWYNiyfaLV1U&#10;TQi6QmMj5hjzDGQvy4OzIfvS6Ael/wDB2/pUt5+zJ4L1RB8lr4mVpFNwo+Uo6/dZuTll5UE4znAF&#10;e2f8Gymo2Nz/AMExfD9tahgbfVrwPumg2sfNJ3BInYLzlTuAckEsATXlX/B2XaO/7H3hnUop5GSH&#10;xNGZIY5IBjIwr/NE0mAxUfI6k7ucjIr0n/g2AuxP/wAEy9Isxpsto1vr1+rQzYXfmXcJQNina+ch&#10;stnHXggP7IH53f8AB1ANNj/b78Iz3WqXUn/EgBuUWG3dYo/PH3AT80nXPmcEbBnANfuv+ynerqf7&#10;KPg64vNfTWFk8K2okuy0BF1+4XPMYCHJ9APoOlfiT/wdWXp8Oftn+AdV06VYbltCmkWaeMlImWWM&#10;JOAqfOV+YHO/0K9K/aL9hTXb7xJ+xj4D1m7vTcXF14Ps5HuGttqSM1up3gKiDa2dwAAxmj7IH4If&#10;BTWvhvY/8HEclzpt3pdnpcnja5hZtQjtJ4lufJIxGXiZEkEgG04EgZSuQxwf3K/4Kl2Tat/wTt+K&#10;UVpYQXvmeC7v/Q5JfLWceUcJnYQM8Y3DAJBr8KdDs5Na/wCDiKaOTxMlht+ILTrNa2Mrrc4t1bZ5&#10;YXKmQdSRgE9d2DX7xf8ABSOxsLv9gT4iW2o2800P/CJziaOGOdnb5OiKjByf9nJJHWjsB+Tf/Bon&#10;dzp8TvihYRaojQra2LGEbvvfvFDcJn5hnALAAA5GcV1n/B3pJfwaT8MGWRvLGoTbfnk3IfLfkcbO&#10;cNnBzwuR0rl/+DRXQLO58e/EzxC9pEkix20McmJQz8ElM+ZsIHUKU3HJ+Yjgbn/B3tprrc/CrWR5&#10;O1ZLqLByzEsmT/y02qMIMZTJPIIwwLfxAfpf/wAEr7IRf8E6/hrbyz3bKfCNsG86O8SVf3YBGJsS&#10;DDbgG4yAGHBBr8QPgBY3en/8HGlxp/hPT73Uo7fx9cCb7ZcXaTxRLADI4/eJLJsIwASysoyVKdP2&#10;1/4JG6xf6j/wTd+GOo6xcaZNOfCNuWk0eSPySvlAjGHcBwMB+du/dgBcKPww8M+KPCWv/wDBxHb+&#10;ItQ07UoIR8VFH7zVYUZbhE2IzyRoUWPIUMozkZBIzhV3A/Zb/g4Bn1pP+CVPxIfS1lDf2aouGjkK&#10;lYiwD/xjIwcEDOQTwRmvjH/g0L1nQ08C/FLRLa7uWvv7XtJrm3aL90gMTqpRvMIIwnzblDE4wSAa&#10;+6v+C4MN3c/8EsvislkkKNH4XlZvMMXyrtwT8yMFx13DaeOGGK/PX/g0Nu7t7j4q2vk24tUaxMQZ&#10;4lmVismTgR73DD+IthdgGOaPsgW/+Dv68mtrf4SWZWERTXF6ZN0aeadqqAEOS2BvbOQACVweTX27&#10;/wAG8f2H/h1Z8O47SBwq29ysnmzRSFm8+Tc2UZsA54VsFRx0r4y/4O9LGyk8IfCnULprp5P7Suoo&#10;1jwsSMY/vMfJJc4UjbvG305r7H/4N1rrzf8Aglf8PoZLjVGkgW7hlXU7eRGjK3DjYhZFBjH8JGeC&#10;Bk4pdAPxk/4OJfD/AIf0L/grr4kXRdFt9NF1b6bPdSNdQtHPOy4MpBysQACKyOB9wuQQ4J/pC+Bw&#10;0qf9m7wy2kW1rHay+FLbyls1Xy9pgXldiAYOcjC454GMV/Op/wAHLf8AZlt/wVTvrjQ9Auo7xdD0&#10;9rj7THI8d3MrOFKBjym0Kpx33dsV/Q9+zXPe6n+yz4Omu1MU0ng+0MieVLFskNuuQFkbcozkBScj&#10;gds02B/N7+xro2maf/wXl0ux0+xaaH/hcWpSLJFFdpJaJ5tw2SsUQbJB6BNp45VMmv6Gv+ClWreI&#10;tB/YD+LWseG7+4tbu18A6jJFcWayGSMC3bLKUBZCBk7wPlxnoK/nL/Z+gudO/wCC7+m27+KWsZoP&#10;jlcf8TC+ZIfmF3JlHEkuEDcp5ZctyEGTgV/Rh/wUqs7O6/YA+LUF9Huh/wCEB1DzP9MjtxtEDEnz&#10;JMovHduPU4ofxAfhF/wa422qyf8ABTNZINJVo4/Bd7JeSs02+NSUUOEVsNlmALsNqg9iVz+pP/Bz&#10;hPLB/wAErfE0UOufZFm13S42iPmg3H+loRGAp5yQOx9+Mmvyh/4NhpbPT/8AgqTptxJDuLeEdShj&#10;b7Yi7GZUOSpGZAdpXjgMyknpn9aP+DlT7U3/AASl8Y/Z1s1/4mGnedJd+VkL9qj4UsCVcnaAVwSc&#10;DoxofxAfIv8AwZ+rm3+MF0PE00q/aNOT+zJYnVYsCZlmVt+wlsuCoXcu0EnBGeh/4O/NMhk+FHwk&#10;11pLP914ivIZN8im42tBn92pcZX5fm+Xg7MEDOed/wCDQWe/ks/itbyXti1tG1h5cMEUSzxSfviT&#10;IfK3sGH3W3nGzbjoB1v/AAd5w20nwQ+FqzbjKniS6MbsrbF/0c9cRnJOODuGCcEENkH2gPoL/g2V&#10;lWH/AIJXeGfN8tQdc1P94rR7WP2l+4csWHGQwUhugxivy/8A+DqS90u4/wCCj1rb2VjaxSQ+C7Vb&#10;i4huIJHlfzZP9YE+dMDgK/PcDDEn9Mf+DYHVNM1H/gmBotjYJqKPaeIdRW5W8jl2eYbh/wDVuUVG&#10;TvhS205VjkV+dH/B2D4W0zRv28/DOu2Wi3Fq+q+CYmvLto5dt08dxIBtLHYwRX/hxgswPahfEB+2&#10;H/BLjTNN0b/gnz8JbTSdYs9Rt08EWPk3+nwpHFOPLHzqqqoGe/AOevNfz4/8FhreJP8Agt14sm1L&#10;Q7nUEuPGWkH7DDI6yXKmO3URr5UYfJwANgLHHy5yK/f7/gknc3t5/wAE4fhG959nMi+C7Nd1rG4i&#10;kAQAMu5j1Az2GcgAcV/Pv/wWdkutO/4LV+NLzXdehhji8X6U5vbN48W0Sx2/zcyFUZcElXZcEfMF&#10;5oiB/TtpsE958MIbWON1eXRwI9zSQsrGPCk4AZD9MEV/Md/wS/srrSf+C5Gg6R5Vu1zD8StaiddS&#10;unPKPc7juEvzy4VsbmYFsE7utf02+HJUvvhXZyW19a3CzaOhW5t2XyXzH99d24bT1GSeMA96/l6/&#10;4J8z3Vn/AMFufD5k0G3vZG+L2oJLbR3SBFzcThnRwhVwmSwVQPMC7RjcKEB/SH/wUOmSL9hP4rTy&#10;RysF+H+pnbDceUzH7K+FDBgQSeAQc5Ir8C/+DXmbT7b/AIKdQwiITbvBt8YpJvKGw+ZCN2GfIODg&#10;FNz5bGNrMR/QL+23f3en/scfEq90+YJNH4G1J45BL5ew/Zn+YNtOwjqDtIBHQ9K/nv8A+DYjVtR0&#10;/wD4Keadp9pqa+TceFb5ZojZyyCRQU+6VQ+UQSTubauNwzlgCfZA/XD/AIOV4GuP+CT3jRY0iymq&#10;aW3mTRRuqL9sjB4cEkkHAK/MpIYfdr4//wCDQGcx23xbtnOkMTNp7xtC0X22P/WArJ8nmNE2Mp85&#10;UGOTgFsn7D/4OTG1Sb/gk148j07T7i6/07S2mjhhlKrGL2Is7NGwKqo+bnKkqAwIzXxP/wAGhOmX&#10;S+I/itq8ug+XH9ltEj1BVn/efM26M5l8oY4Iwm8/PlsAYPsgeif8HeOswwfAT4W6PF9n86bxVNJv&#10;azZ5WRYG4V/LKoMkEjeGOMAEE49o/wCDXfXrnVf+Ca1jY3OtTXn2PxJfRJHJZvGtuu4ERq7RqJht&#10;xltz7eFyAAB47/wd7SXsf7M/wvKavbpbyeNJlls/LBklb7K5DA5zhcHPA+8OecV6x/wax6rbX/8A&#10;wTQhtkmgaSz8XahHJ5agSBd4YLJ8x3Hng4GF2jtkn2QPhL/g7fNm37aXgXybi3aUeASZohIxlX/S&#10;W2lsnG3JO1VHB8w9+P15/wCCM9ytx/wTE+DJj85fL8E2qbZGkOMLjjezMF44GePQdvyJ/wCDt670&#10;9f2zfAdjb/Zftn/CC77h1RfNWP7SwjBO3IGQ+DuOctnAAr9aP+CJ95Zaj/wS4+DV1pkFxHb/APCH&#10;wokN24aRdrsvVUQEcZBxyGHJ+8R/CB+Bf/BXfX7Nv+C0PjjxDH41/wBGsfGmmltSspBM1lsS3DCN&#10;Wly7o27KEqN4YYVAK/p40G/L/Ci1vkvDcf8AEhSQ3Fuyr5n7rO5ckqM5yOSB9K/mP/4LC30urf8A&#10;BarxhHczzaTH/wAJlpcEd1HG7tEixwKZQEjVm53HCqW4xlmBz/Tpo8UafDG2gmjJRdFQMsSvjAi6&#10;AcHB7A84I6USA/l1/Y/166u/+C3Wh6lo+itqLXnxiut1vqqW7zbPtMjb8yKUjkXbuDDBG3GcZz/S&#10;t+2hcQ2f7HXxIlcPtXwHqW0QKdwY2r7doCMc7sY+U84r+Z/9gnS9Nuf+C2fhHToZd0C/F+7a1kaG&#10;eTLLLO0Z2iQSMNwXqxyD824ZB/pm/bE1Cw0z9kn4iX+r2zSW8PgfUjcRwwoxK/ZXyAHIHtyeen1H&#10;0A/n7/4NZtZn07/gpY9hHG7x33gm+jkVVk2ja8T7jtUgfdwCxA+bAznFfql/wcwpGf8AglX4qkmt&#10;TIBrWmEN5zL5Z+1JhuoHtyDw2OM5r8tP+DWXWYtO/wCCkM1h9h85rrwTex/8sR5WJYm3Zc7vb5ee&#10;cdxX6s/8HI8tsv8AwSk8cQXEuzzL/TBHygyReRHHKk8gHpg9aH8QHxz/AMGhN01vq3xp02TSgsjT&#10;aY730eoiVWwJ/wB2VEhBIzkOFOdzDdxgd5/wd861Pb/sxfC7Sobm2KzeOJWkhktEeQAWcmHV2y0f&#10;Ix8uN3c4GK87/wCDQfU9BfXPjNpOn2+oQXQTS5ZYprhHhaPNwEx+5DK68g/Phgc7Rtr0P/g7wNnP&#10;+zV8L7aTxitvIvjaaRdLlidlnxZyKZNyISrLuwNxCkM2MkYo+0B6H/wapQeV/wAE8b6ZZ1k87xdd&#10;tkW8aFOgKEqdz4I4ZsH5to4UGvin/g7X0uO4/bN8D39u0JmT4e/6Ryiusa3b4/hDOCW4G5tvzHAB&#10;zX2j/wAGpuspqP8AwT61OwWfUWks/GF1GyXSy/ZxkAgxb1C9CA3lkrkc4bcK+KP+DuOJ4/20PAE8&#10;l9bs8ngNsW8ckxkRRdSYdgzGMBjuA2AMdjbs4U0faA/Xr/gjitrH/wAEyvg1HarJ5a+BrMfvrcxM&#10;Pk5G0ovy5zg4ORjJOc1/P1/wWGu/Emnf8FnPiTqDWQv54/HWmz20d5HJcQybYLZVVlPLpkbCMdio&#10;r+gD/gjRf3Oqf8EyPhFdz6lDdFvCNuEnjtpYwygYXiVi7EDq5++fmwM4r+fr/gsRNDYf8Fo/iVJq&#10;WnaXDHD44sWkW4CfZ2j+z2pLy7ZMY2klsMDnOcNmhfEB/UH4XvL5vhXp+o6jbLDdf2DFJNHb7isb&#10;+SCQmQD16dO1fzA/s0+LNfn/AOC4+j+KNXvLy1nvPjVfsJvtT2rgNdTREHzJUKqANjRswYrmMhj8&#10;p/p98H3dvqfwr0y5jaNoZtDhdWhaMrhoRyNvy4+n4etfy4/Aq2sYP+C4llZ6NZxxQw/HW8SO3mhS&#10;dQovZgUAELA55CuEBXhvlI3AiB/ST/wUJ1GXTP2E/ivqK6fFdyR/D/VCtvIybJGNs4CkSEK4yfuk&#10;4b7vevwo/wCDVuYJ/wAFF9Shl0CyuPM8E3Za8a4gSa1fzY8GPLBmRhlWRAwyUZsbVr95P22rW61D&#10;9jT4mWMNlJdSSeAtTQQKsjGTNpIMfulLN9FG705xX4K/8GsRvbH/AIKP3RttAuLhZfA99Hc3sayf&#10;6ETLFhHx8u1tvJYZBC4I+YMID9Uv+Dkm6aL/AIJQ+OUjtriRpL3T1X7OPmT/AEmMs33GwuAQ2dvy&#10;FhkHFfG3/BoFDew/8LdnbSbj7JJJp2y+kjPleZtlyiHZgtj7w3HjbwP4vtT/AIOMLRb7/glJ8Qoj&#10;p81wVazkPks+I9tzG29grLuAwOGyBndgkDHwn/waEz3r+OPi3a3CL5KWOnOshnb7xaX5ceZtI4J+&#10;4SDn5h0o+yB6P/wd/wB/BH8CfhPp5guGkm8V3TLJ5cnkqFtjwWHyKx3fdOGYcjIRse1/8GutvrFn&#10;/wAE0rO11bw9eWO3xTfNbtdPJtuoXcSJMiOxCqd55UBWxkZ5NeSf8HeFhEf2afhfrBs7dpoPGk0U&#10;cz7GdA1rISME52nYM8ckL6EV6d/wau/Ym/4JrsYLhmkPjTUhOrrH8jbl+6QA2CCOGJweRjNH2QPg&#10;D/g7JutPk/b+8K21vPumj+HsBuVUA7CbqfAznOcDODgYKnqTX7j/APBP3X7LxL+xP8L9ZtdXuL6K&#10;68E6c6Xd8yedMpt1w0m1mG4jrz13HrmvxF/4O0W1gftzeC5JZ4ms08AoLXy1+eOT7VOW3HaOvyYG&#10;SeCeMiv2i/4Jh6tqutf8E+PhHqmtQxpdT+AdOaZYY0VNxgXkKiKq/gAOntQ9gP52/wDgpOfD2i/8&#10;FsfGdxPpNrDaL8VNNlkjs5InjRC9uzkqvylz1OSOdxYHJx/Th41vPN+CGo3ulNa3HmeG5XtWuMND&#10;J+5JG7CtlSOuFPGcA1/Mr/wU3srrTf8AguF4wi1HVFjWT4qafcedNazbVG6BlGwLvbAOPlGGPK/L&#10;g1/Td4p+2P8AB7UMN5U39gy/MqONreUegTDcH+7z6Y4oYH80v/BCR5JP+CxPhG9N1patJqGrOy3r&#10;BvNBinz5BCEGQEZG3GQGxxmv3k/4LOytF/wTI+MkqCZj/wAITe7VhWQ5/dkZPl84HUk/KMZPQV+E&#10;/wDwQv8ADo8R/wDBYfw6L/QxqU1rrGrXl1I8M0clptWXEwCyD+NkBV9wAY9e/wC6H/BanS7fVP8A&#10;gmN8XI57Oaby/B91KscM2zlULAnDLkAgE9enTsRgfl3/AMGi+m6w3xy+KGuNZz/Zf7EsLcXjs4id&#10;leY+WMLhmAKnBPAIOM4r6e/4OxLJp/2EvC99Clx5kPj22UtGspXY8E4IJBCAHjhgSexGK+S/+DSV&#10;tIT9p74kQ3dtNJdf8I5Zi3kWdFSNfMl3Egv82cL0VsdcgZz9f/8AB1kkTfsB+H5oirTQ/ECzeOJ/&#10;K2hfs1yGYq6HdwcDBBBIxnmj7QDP+DUTVdRu/wBgTXLG9muHitfHN2LQyGQr5ZjjY7csVHzl8hQO&#10;Tk5Oa+T/APg7nEP/AA0t8NRPqTeZ/wAIbcG2tFtwVINyd7s5fg8AABDnB5619K/8Gnl9by/se+M1&#10;3P8AaJfG8ktxuMIjZjEgygUbgMAZDHGeQBk5+cP+DuywaT9ob4VX0FxG7y+F72JoE5YYuEI/h75O&#10;OSeD07n2gP1a/wCCP91Jc/8ABNb4PXcmrz6kZPBdq4vLoYkcEEjf87cgHBO7t7mvwb/4Liw2+uf8&#10;Fj/Fdgj2sP8AxNdHhhkWS3VFYxxks4AIYkk/M+OoLHBFfu5/wR31i717/gmt8I9XvpbR5rjwfbOz&#10;WMMcUZYjJwkaIidfugYByASMV+FP/BwHZWmjf8FhPEktj4hM7Tf2PcSx29vKrW0m1B5YwMswUK+U&#10;yPmwvIwD7QH9Hnw1WWb4E6P9p1eO+aTw5GWvt0e24zD9/MY2nJ7qMHrX83P/AATO+xW3/BeXS4o5&#10;be2hX4ma6sSSLlWw11iNSyEhuwIAPuK/pF+EJa++A+gyC6muGk8Ow/vryKSJpP3Q+ZlfDIT1I4xn&#10;tX83P7CelNo3/BezS9Lm0hZBH8WNXjePySvlHfcfOo80lcZBVmZux5pID+gH/gp1BJdf8E9/jFHE&#10;W3f8K31faF3j/lzl4yvIHv271+Kn/BqPqS2/7dvimyMUitceCHZJPtEyp8k6fIVT5HODkb+mwlep&#10;r9rf+ClawXH7AfxdW+RWjX4d6s5WRlCsVtJCAdxAxnHXgd+K/Ev/AINTL7SrX9vfxFaXczi6uPAs&#10;ptY/PiVXVbiLeCrfMWztI29g2QQchrYD9CP+DnnU7+z/AOCcd1bWMV4HuPEFmk11bxybIYjKobzH&#10;3BQrZ2YIJbdgDGa8e/4NJtWnn+BfxA0uTxHqVxHa69GsdjN5htrXKFiI/mMakltx4BYs3Xbmvd/+&#10;DloWz/8ABMXXnnSZ2j1/TWhjj8koW+0ou598b4UAnkFcE9a8F/4NKLfUbf4E/EV5I4fs7eJVEdxH&#10;eREufKT5WQKXGCCQWIGG4HJNH2QON/4O9msTF8H0fUpPtRm1Ly7VQvl7QsW5jzu3ZKAcYwTzzivt&#10;7/g3xv7O9/4JW/DX7HeNP5NncRys0gLIwuZQUIDHbjsDj5dpxzXxh/wd4R3h8JfCO7TUP3B1K/ja&#10;2Cv85McbBshNvG3oWzyCFPJH2R/wb03lzP8A8Etvh2t4YWZLSdYmt+nlieXG75Fw45BB3E7c5IIw&#10;fZA/Ij/g5hN5p/8AwVVuJ5I9v/FJ6TJGqxryBJNg4GNxznqfxxwP6Ev2bteHiT9m/wAH6y0cq/bP&#10;CtnKsd5DskCtChw6ZODzz16/jX4Hf8HRyXtt/wAFKbG5SLENz8PtPj83y5cki5ucgE8E/d4XOOuM&#10;k5/df9imCC2/ZC+H8SXV9dRr4RsiLi+84XE37hfnk3hW3nHzZA57DpR9kD+b3x/p0Onf8Fxrywkm&#10;0YL/AML6YGHbG0CA6hkRn5QjOQQuOTvODzX9J37Vem6brn7JfjrSNbiaWzufA+oR3Ef99DaurA/K&#10;3BBwflPB6V/N/wDtHPo8/wDwXR1ZT4cltYW+NNqWs1trpZNpmiJfbGxm3kndiMZJwVxkCv6SP2iY&#10;Fn/Zf8XRQlju8GXoXzI3k+X7K3JXcrNwf7wPfIPNDA/A3/g19tNHj/4KSSeTK8jp4HuyHEWYyxmj&#10;4+Zcj5dvPHIYdxX6cf8AByxpEuq/8Et/E10i3B+x6xpszeSG2gfaFUlsKeMHHOAM5zkCvy5/4Nhd&#10;fWy/4KUGG61MK2oeEbxI4JY3dp2EkTZB3YUqoJy2eMgZNfqh/wAHIF5ap/wSu8aw3Ik3TX2nLCYl&#10;6N9qjb5vmHGAfX6UPcD53/4NHr6J/wBn74lWghjUxeKoR5kcWDJm3VsOdoyy5GMseDgdDXK/8Hd+&#10;t3K+HvhHokWpt5bahqE0loqt18tFDk9OhYepx6Ctj/g0itzbfCn4lXD6PZxfaNYtit7DdeZJOqow&#10;2SKJT5bKckAopKupyRgnO/4O5muU8C/CVltF2nWb4ef5Mef9Qo2lsbjwxwMgDk4JPB9oD7J/4N/b&#10;6+vP+CWfw3+3F98dpOgaTcSV858H5gMjGMEcY7nrX42/8F/rOTUv+CvGsWKaQ7Pcf2TEbRXad5mO&#10;BjYjlstxhVIJGOjGv2W/4ICxX0H/AAS1+G8V/pzW7LYy7Q2zLoZnKtheQcY6896/G/8A4L1w/wBu&#10;/wDBXvVo30DV5klk0lFjRxHJOoOHEP7obc84b5xn5iTnAPtAf0Q6QTpv7OELfY2Pk+Ex/o9wwfgQ&#10;/dbcxB98nHTnFfznf8ESW/4SD/gstoF8qnSRLrGsTjT4nQrt2zMbfOPnA7EDOUDcY4/oy0ZpYv2e&#10;7cytLGy+F13Nxv4g6/KoBY9cheT2r+ef/ghKdV1r/gsjFfWms3kcb3Wsz3yX2Y57hWduJQigBw7K&#10;WA2jcCOmQSIH67f8HC0Ukv8AwS2+IAhgt3WOO2MhmhMm3FxGcgBSAcjqcAHk9K+Lf+DRtl+xfFYN&#10;J/y9Wf7tbVufkPLSCPafZS+R8xCjcSfsj/g4k1p9G/4JZ+PFVbNvtTWcOy8YgMHuoh8gDKS4+8Ov&#10;I5BGa+Rf+DSCzvE8IfFTUP7QtRC2q2yG1Zm80MIQfMHz7dvOM7eo5JGAD7IGf/wd0T2yRfCGKLVW&#10;855tU3WaTH7m2AlnXdzk42nbx8+TyBX6Kf8ABIJJ1/4JtfCsT6hPfN/wiNrturjhpAYwQcEnAHQD&#10;qFAGBjFfm3/wdxS6V/bvwmtofsovNmoNLk5lMf7oLxj5VznPPzED+7X6U/8ABKHTdQ0L/gnT8MLO&#10;+NqjjwjattsoQsSq0YI24AyMHOe/qcGh7AfjNBALr/g5JdrTVtIG74oSSSs0dvKsO1DhF2xkGVWV&#10;SCBvHcjazV+uf/BcrUFsf+CXXxSleCOcN4fZPKkildWyRk4iZTwPm3E7VxuYEAg/j98LpD4h/wCD&#10;k2S6uNYnlVfizen7R5LfNiF1CMBjYMYXJ6YGc1+uX/BehIJP+CXfxKimuIY1OlL80swTJDqQFyrZ&#10;OQBtxlgSAQSKct0B8zf8GoN23/DKXjS0S3KxQ+LmcSeSF3MYk+ckscsQFX5QFxGON2S3mX7ank+M&#10;P+DmL4Z6Pp90rfYdFs0uo1eb+GG8cg5C4+RtuEJXgnOWNe0f8GrlpPa/sPa5dTz3DK3iy4MSyWpV&#10;YwVThW2gSD+Lq2CxxjOD53pWhy/Ez/g5u1jULhodvhnwrDuVlz5LeSgQAr3Ik3gsehIPJFT9oD3r&#10;/gv1488RQ/CP4Z/AfwPqUkOpeOPidpNnNDHMYhLbRO1xKGdfmC/ukzg5Iz1rY/4KX6R4p8WeBfgz&#10;+x74Qt7eaPxV4s099fVi0uzTbHF3ISDk7Wkigjy2Q3m7c/NuHKfttaAP2nf+Cw3wV+CVqd2m/D/w&#10;/qHinXFebcGdjHBbfKOm0lmBPUeYK9d0K4tvjF+3d4o+I+pWqroHwv0mPTdLmuIlCG7aMTTurY3E&#10;bZIU4IAMbDA5pdAPlv8A4Lu+OPEXiWT4P/8ABN/4XSwrN4u1OJ9ahhuyuzT7cqCrKh3bG+Yc8EIQ&#10;O+Pcv+Cnfxts/wBgb/glxqGi6TqkdvrjeHU0nSTFhX+0yIIhIqjHRmD9COD9R89/sIaZL+3b/wAF&#10;aviN+1/fXEN74e8DynQPCtz9k+Vki3vJywODvnbGMZ7gFePJ/wDg4K+MU/7U/wC1v8OP2DvB/icM&#10;y6xC+oW0MLMkU0xMSM7KWIYL5h27eA2fSmgPpD/g2z+ENv8ACf8AYUvvi94k0xrW8128uLuS8lUA&#10;y24J2HnHQZ5z/F7EVzv/AATKI/aH/wCCvfx6/aQCxzWPh+6Tw7p8zXTSFDD/AKzZ8xUL5g6cdc4B&#10;yD9DftC+L/DP/BOb/gl3ceXcR20mj+FfKs4RiHfdGLhO3V+OBuJ5wTxXjn/BuT8Fb3wL+xxrHx/8&#10;UXEjat46vrnVbyeZW3PuZtrnPUsFVuODu9TT8wPV/hV42m8d/wDBU34r6ZAkMceg+C9Ls1uGnHnF&#10;nM0xBTHCjfw3fJ54FaP7T3w9/wCFtfBTxDodqjSPcNYyyS3DFSMSRhgBjIXar59q8o/4JKa03xL/&#10;AGsf2lvjDJBFNbyeOZNPsr6MqySR2ttFbFd+0d4g2OilyBjJJ968D3B8eeDPE11CJJw9reQQtJhc&#10;SQnKjjqM7uv61IPU0PhN4Jsvhj+zfc+EID5jWen/AGdIQ/DKpOF46ZwfcEdutfmh/wAEx/hBN8Rv&#10;+ClXxY+KmupuGm+JBZ20j24UOqnYJQSOnyBTtwOvsB+p+imPWfh1IwVVhvtPVw0mT1TJHJ9c+9fG&#10;v/BMvwnpXhX9rn4vaZpyXLSL4u+1XXn8Q75E3Hyx2DDnkHDqwzzgtdwPP/8Ag49+JX/CNfBmHwJb&#10;3zCTUZorKC3jYZbuyEEEkgc8EHB/P3L/AIJMfCnT/gL+xTbatd2kMU0eirJIY41VXkdNzDaAMhgQ&#10;ckZJJ+lfNP8AwXjs4vGXx1+G3g9ljZrzxtF80sZ+bCttdTjbjPytuDDp0Ffc2paXH8Pv2K/7Pt4Q&#10;0YsdrR87goTGzr1UqoHPNH2bAflh4OtF/a8/4LE6lfyMLzTfCLLb28yt96Q8+YSe+WKk85AHIzmv&#10;qn/gu98Yb/4Z/sywfDXwwklvNfpDplusKhfLaTbnAHGVyD8ozzxx18u/4IRfD2z8cfGf4g/GzVDD&#10;fT6j4suQknlhW8pZCAQQPuuOcZAyv41L/wAFVRdfGv8Abo+FvwnZJvsH/CSy391KqDkwBVVhvGCP&#10;n+br94EjAyX1A+jP+Ccfwd079l39hyO+ECw3X9mqGmUBAZGGXYDjhsjr0Ofevnn/AIJc6DD8b/27&#10;fiJ+0DeSTXUMWq/2Zp15cRArtt8LkHAOciRWPQluO1fWv7bmq2vwa/YcuEtf9HW30OeVlbjaPKY4&#10;z6bunpjivGv+CCngCHSP2XIPFeWa41GG4vrh42ZvMlkO4/e9cHI6Bs0dGBH+2V4ni8fftGX/AIKh&#10;uI5I10thPEzDcqKxAI4/hySB154yRx8nf8FP5Lf4X/D7w/PDEu+bw6S/ygqSZ349gThc8kDbXuvi&#10;9J73/goRryRQSbYfBreY3l5D7rl93J6kYJ4xhWYd6+Vv+Czfiy41jxr4M8GpJD5d1pexvKYs2BIH&#10;yo7A7mAwORgE9RTQdTkv+CZ/wigjtJviXq+npJ1k3SQocD5sHJKkDocZOccd65P4+3rfGP8Aao0b&#10;4fpZs9m18JpgrMdsbHnhfQlvXOFGeor6y+EPhqy+GX7Ns4n53Wse3EiYT5MKx6dfl4JJBB44zXyz&#10;+ybYn4hftl6l4luLZilnJ5SsXVkRsAFMZwM4bBGcYzTA/QjxNYRfCb9kxra3jjtbidFdpIQy4+TG&#10;4Zx8u/kNyMOTg5r4l/4Jj6VP8Tv2m/E3j37E03mX22HgNhSzfKSx6heegzgn2r63/wCCkvjqPwh+&#10;zvBbR3Mojh02RvJhwoJ8nJ4x3O0ZHUj8D5B/wRD+HM95pR8YXFvN5l5qElzLKCQHWMscnPB5GO/e&#10;pjsSj1L/AILQeO7vSPhDdaBb3+2SLT/L3Z9UYDp35U98FvQg0v8AwQu+FNl4b+Glp4ikVla6je7l&#10;d4yAwJC889Rkr6AN7sa8F/4LW/Ei/wDFviex8FabcfLqWtGMrGPmZQc42gDoTGT1z68192/8E9PA&#10;6fCz9l/+1dQjaNbXR1jbcOnyZP5jGSBnOemKb+Eb+E+Ef+C0/jlvHvxM0f4foyyyX2seYFXOFGW+&#10;YY9Q2OMjr0Ir9Jv2IPDkHwv/AGXJr2B5nmg01VEiSFWXCAb1PGDgEEE9V74FflL8e7u5+OH/AAUc&#10;0Hw895JN9gu9/mKo5beThh0QkKB3BO31zX61eMpbH4V/scxxQkIktoSI9pVirfORwMkgkDPTHcAU&#10;pA9j8mfjXIPjb/wU20fQrNPOj0uRDN5UoUW7FyQcgHAGUbbyMEkZziv2I+J2oaV8I/2PI7GZzE02&#10;n4VNxbDFQWGfQ4Jyc9cdMY/I3/gm5pEHxT/bw8V/EG6TzzDqUlvbs0ZYsAwTbuwQC0aEDPJ6joRX&#10;6Kf8FcPi5B8NP2b5rb92gt9IlLW6thmXYeACOxGP88nVDPz5/wCCU9ovxY/bs8XfE+9j+0Qw6k3k&#10;xlFIQeY3luGHGVVPxUk5yM1+gX/BaP4sD4d/s4ahpsN79mkh0aRfs+QVLkAbRk85JwMjqPSvkv8A&#10;4N9PAEht7zxr5KySXeqksTGFZONpGT1Ugn8ehzmtL/gv38bon0SPwBpuRJqVwtp5Lzv+7UFWOR0O&#10;DHjvyxP1PtB1O6/4N3vhjJo/wvfxPJbFPt0zXkrtG3KjOyVe2AQAenQHpivOf+Dgz4kXniDxFofw&#10;5063j/0vWVXy4F2tgKwKjPQEPjI4ODnHGfrL/glPpdj8J/2VrG4W1S1+zaPG7FWO0O8asxOffPt8&#10;2Pevzl/bO8VXP7S3/BRnwr4PsY5Jk06733Cxk/IxmJJO3n5Qq5bsB3ABJ9oVz9Vv+CePhSw+C/7I&#10;9vdXEsira6RGFeZtu5RGpGTkjcudrEenHGM/lj8VtTX9pz/gq9pvhaab7Va6IzBllUssjfNIw57M&#10;GX+nNfqt43s7v4X/ALHKWqRYmnsckSfw/Ln178jHP3/y/L7/AIJA+Crn4x/tyeLviNcRXE0H9pSl&#10;Z2b5gzTfISQAR07Y6Y9KI9wTufp9+114tsfg7+xysFxqrW6LpW+dlyuY1Td0HHGe393oBivh7/g3&#10;x+Gul+NfGHiH4w6haQ3N5fa1NK11JbjdjeGaMnPfhhz1J+p+lP8AguD4jk8Jfsw61bWZkj+z6C4j&#10;DqPLd2wuxgR8w6HHc7c9DnB/4N7vhUnhP9nm18Q3cESyXkRuWkWRWYbh8rDHGCvX0xyeaXQDmP8A&#10;g4e8WWmk/Ba80cybmuHht443VTuZiApUf7pb1I47Zr6B/wCCNHhe28GfskaLOlqYduipI/ynjIOQ&#10;PTGDx9Ovb4r/AOC9viqP4n/Gzwh8EtFtJ7m41fxKzsscm3dDCArRnPcs2QemMd8V+i37OHg2T4H/&#10;ALHNvHeeZDKmjJyxHDFOG46HJGff8ab2Gflh/wAFLL6X4wf8FK/h94BtUjuJrOb7Rc/vAyqZJdvX&#10;0Plr16gDjHX9Z7+0uPh1+ya1tHHtk/s8KiMpXZkcDgYGMcHgdK/JH9mjTdS/aP8A+Cw3iTxE9z9o&#10;tdD1IWkIWTEa+WoVlAGCQ0oc/Vuciv1o/b78ZaZ8Kv2Wr7U7sP5NnpzSSJuIfy0jLHaQMgjHUdKO&#10;wH5a/wDBJzS5vjN/wUh+IHxBlK3EUersFljTg7G2ZBx1C8EHrnjPJH3h/wAFwdXt/D/7HniZpo45&#10;hB4fuCsfmMhDmNkByuCFJIHBB6Yr5Q/4NvvCA1OXxF8SL2xkM19rDSy3bHGWJY7uT09eOo69h1v/&#10;AAcFfHbUvGum2P7Nnwzb7dfaxMo1QWqrJ5FnG484tz8uJGh5JHXOcA4PtAdH/wAG4/gq/wDDf7Oh&#10;8Q6mpjjuJp5VVpDuC5BwRyAMHPY8n0NeIf8ABcX4l237SH7Sfhj9m/wbdJcRw6r9r1iZXDRpGkZK&#10;kk8cgseeOg78/R37BuqXPgD9nS2+E/wwkXzrLS1Gra5DGTApjGCysvDM/HAyAMnHBr4W/aCn/wCF&#10;gft66R8BPDs223upo7rxJqyy+XdXjBt3l7xgqm5U+WMLkD0zR9oLn6Rfs5fEfVPAvwe0XwP8D/Dn&#10;9oaXptqscl9H8kTvgfIjZ+fbjBIyM9Cc0V6D4Y8MaR8KPhj4b8OafpMscbWRkAtCrddp+Ysck88k&#10;knOc0VJPMfk1+2X8Kbw6Hpvx18Kwt/amnhblbiEFiMZLjr8y5LDAweAMcYqp8UNJ0v8Aae/ZxXxN&#10;pMqzXEcHmKq5JjZGRj1IOQVYZ7BuQOg+nLHwDp/xJ/ZjuLh7SOTy4RK2QT99BldvGc5zye3QcCvk&#10;n9keebwX4/8AEvwZ1LUmaFbwvbRzMDtjYnIBGAdxbIAz09eK0KPaP+CdH7Q934o+FV38MfEeqRx6&#10;lZxSWMttIobaY+BkLu6AA+vfnOa8P8TeLLz4Wft/6Prw/wBXqTG1mmaT5j0VSMf3W+b+6cYOcGs3&#10;xhpGtfslftXWvi2K2ki0nWrry75cDb5jP1UAEHk7eRyQQTzmt79uzwO/ijw1pvxg8KNmayuFuFkR&#10;txWRfvgsuePYnqw7ZyAff37QHiCx8Yfs4WOpWE0cgto/LaNWRWXPI+Uk9QFUY4GcEHNfIP8AwSZ8&#10;UXem/EvxP4au4oIfsPigiMEglSX5Jz0CgDHYHvzmvQvgP8bD8Xf2Y47K0umupltVdpFuCxRtq5xk&#10;AA+7YJyMgdD82/sb+Om+Gv7bPiDw1fMsEOqKsscKx4L+XhsAnscMB77e2RQB9Xf8Fj/AT3nw4vtU&#10;gWNy2lhlMaZKYHCycDn5eGx/d6Y4j/4JMeMItT+COkWNxP5kjWTQYXHPJAwM5HC4yQRnBFd1/wAF&#10;DZrTxf8ABW21SOXzUk0dopJo22qqhX3Lu3njryT03fSvB/8Agjz428vwwNFvpZDNp2rGBsHavyuS&#10;WPzcEA4Oe34ZnoLoeO/8FLdIs/DXxc8PeLIvu2uuIPLWPLSpuJHAbsEC8Y5IwRwa+ptO0mPxj8BJ&#10;ofI8z/R/MC5V1Vgik8gHqSo4/uk8143/AMFlfBk1vHd6v9uVfst5BcRtCrDAx06DGD06c+mcn1b9&#10;jDXIvFn7PNu1pLG0cmiLHCzRAmRxGmF6cd8nBIxiqGfBvw9tIvB/7Wt9ornm4YpAzAhd2R97GSMq&#10;CQO5IGOa90/bi+GVtrfwpttetLctMtqPmfAw3z7OV77VJ4HLEA4zXlfxq0j/AIQ/9r3Sr8jat8zR&#10;coF4U4yQeuRjr2BNfT3xgtn8RfARbiMqY0hdlwR8+VU7ByMg5bPXJYHIwRQB8ufso+MLzx54FvfA&#10;uqLIjW0XlhiS25jkZwe5O3gnGRxjiu/+BllrHgvwB8QfCGqWc8kn2231C1Vd3k+XmRHffgEbXIZh&#10;6dz28V/ZKuW0X4w6p4dtplEaXX7nfIEG7c3HryMdiRtBxwRX0l4nt28HeJtckt9RW3j1jwvMB5tu&#10;HRpkzIillYlW2huOjdyMDIB9SfEy2luv2JysN1JDdJp7+U0n8ZMAAwSSuR8xxkjrycV6B/wRxutf&#10;b9hKa7nvGtbg+H7tv3LEbPnkO0ZBx1K7Tz90V5frPjiz8RfsD6BBbxtYy3Oj8WLLjc32YMQrjp82&#10;MAg8EnJ4A9Q/4JBi2tv2BptS025j48PT7riOOPzFzw0cigDLA7k34ydhJGan7JPQ+S/2PbhtS/4K&#10;/wDiRtSsYmZdFZRuxuuAGT51B2hSQOi54XPPNfX3/BwFqNrB+y/IJ7qLy/7JcqSNylz0P3+TnGPq&#10;a+Pv+CftreX3/BWDxheeRdRQW9nsmkhVwpzKqq4aJjs24OCckqp6ZNfWP/BwnZzr+zM1uJ2jZtJL&#10;N5zErtDgsWBHX+7z1wO2SdSi9/wblT/Zf2TNKtho4s2aS5dlbcySZlJEwJkJAcdVAALBulfJv/By&#10;Drl9D8Z9HsYQ0KSalIZNqsok24O1gWw2Gweg569BX2H/AMG7drp0P7HOg3lkt8Vb7R5i3Exdd4kG&#10;8JlAFTILAfN97A4BJ+OP+Dh3UBqX7QHh3T7K2vLqZvEBP2XzMbjwAqL5ZAZySMknovymj7QH6s/s&#10;T3M8n7J0N1EkdtPJ4d8xgI2EaFoTnALvhT1XJPHfuPxyv72+n/4LdeF41kazlF4Yom8tzHdsYJzs&#10;UM3Gd23qQHXoOAP2b/ZWvtMb9lFZbKIbY/DnKztkgrAMh8xgsRjAOAMKOPT8Z/DsS67/AMFudFtr&#10;C7D+XPcfabaSZtsipBOzRAiPnbjf0wGU4IIAoiB+zX7U93cWP7H95HCkUnmWUaG3uC3zrt4A5+9g&#10;YOSOR26j8tP+DfN9Pvf2pPinrun6RcWaza7Ev3nZdjSznyXBYEEEEhsAnLfQfqF+200Wn/sf6gHl&#10;hb/RRv8AOm6/J2Ow4z3GP5V+Yf8Awby22g3fx5+JmtGV1ml8RQr8s2AibpiD5flgKdxIBBycldoH&#10;zEXwgfX3/BwJKT+yvqVvDPJ5h0WfcsalmC45YAMPlAGT2A6g1m/8G5iaha/sZ6DutFZWErR+Xu4B&#10;uJSCM5C5yd3qRkDBqj/wcQraP+zDfpbXq7hp6loZGGNu8c42HGDlvfH411n/AAb76Ta6f+xJ4Vni&#10;3bJrFpF87yyyku5ZOnzDLFhnbgEDB5JPsgfDP/BfDXrm+/a38EWFtmOb/hLN0c7o4WEq8ITJPByW&#10;J6ZAXntX7CeAnbTP2VJLlU27tHxujUjkrjOGXqD7dPpX5A/8FPbGDxT/AMFVvhbo8/l3drL4qRmj&#10;8uH5mWdWweck46Kw24xg/MQv65/Eq9/4Qr9kG6kW3txL/Zu2WMlEUt5ZB29ccYwvcEetHYD8pv8A&#10;gnpGvj//AILI/EDWWsoIf7J0mK3VVmY7cyRDzFBQ5x90joMnrwR9jf8ABeX4jJ4U/ZG1LRZovO87&#10;STbiDccebN+7TkKTncwwCMZPJxXzF/wQm8NXnjD9sX4x/FaCxs5rN/Ey2kLqyLMqxtJuVsuCEOUw&#10;NpyQW/hAr0n/AIL76tF4u8SeDvg9PGLuPxD4v0vTpIUkUMIWkQsSCTkZCgkA8kZ4Jo+0B7//AME0&#10;PC8nwX/4JxeHIJo7yHyfCMDSW94pMkRkTzG6qpHzO3B5HGehrzL/AIJk2WheNPjp8TPj/NFLD9o1&#10;6SxhmkbMUsduCpcDP396yEnjAYDGQc+xftA69oHwE/Ygkunuza2VrpJb5WQbI0j+7kAnjnqDwPpX&#10;F/8ABPbwinwf/YYm8X3MMMVzqVvPqV99lkfDyXDeY7jKgng55z2xwRUgM+G89v8AF39u7XvFt9aN&#10;KfDtsIbe5WY7GZzvkXBzyGUcg85GRmsT4XyXHxc/4KI38kcjNF4d0VBNDuDMjzu7Anj5eFbtj5+/&#10;y4m/YC0mOy+HXjz426lbqt1rmqXMpkJ25jztViMjb8q4x7DHU1of8EyItM8beNPiJ8ZbaJprG/1m&#10;aGG7F48imOAtG3VV24kVwQoIzk5OeAWhyPxMutO+MX/BVTwv4H/4mDr4X0+41NoPMxHbs37hSGxt&#10;PymRdvXDdaq/8F+tVivfBfgX4I2uo3Eb+KvE+k6Ks0MfmlfNnBbdGzoGyEAI3KTv6iqP7IA0v4g/&#10;8FYfiF4r1W7+1SaLodpZ6f5lj/qBLK0jRq2W3/MFJIIxkDAwSeb/AOCq3iO3+KX/AAUj+C/wiglZ&#10;oV8ZNd3kOTJEYbW3Z3YoEb58A7RtIyvzcYNNDPp79vGM+A/+CbGpDTrPb9m0NysaFE2KkZOzknqA&#10;RgnPQZByaxv+CC4ntP8AgnB4TuJbDYy6HIzLGxKyLukKsAEGSU2E5JweMnFL/wAFm/EWp/D7/gnt&#10;qi208oYaLKHEKndjy8ZHzjHHzZ5+7k8ZFaf/AARh8Jax4F/4J2eFtE1K3mSaPwyGaFrpJ/mKkttZ&#10;ZGBXdkrt6KVA4Ap/ZA+SP2DZNN8Rf8Fw/iZJNHK09n4ZiUL5M+0jzItwO58EA7cMOoJPXcK9M/4O&#10;h9TSw/ZVsdPVtv2q6tlKM6BXHngjH8TEEbuOeO4DA+M/8E2rvTda/wCC1HxQuEjhumh0ODy5tyK9&#10;qw8obV+Q9yqlgR2yGycen/8AB0rqV5bfs7aNpSwS+TNqFtl/LZkGJGIGf4T1wTwRkYBIoW4H2H/w&#10;S2s0079gXwnNpvh+x0+4/wCEViZrfTTH5IkEIJ2ujOrLnLAgnGcc1+WP7H+sWt9/wcDa3JqdjeWt&#10;youkhCPIi8QJ/rEMe4qQVdTlQCin5ulfqd/wSy0q/wBD/wCCeng2y1DSLqzkt/B8MclncO/mRFLd&#10;QUyTxgjjPOMHvX5W/sRRadrP/BwLr0t4VkijtLx4ReMgdSIIQACXO5h6g8gHgA5o7gfph/wXOa2m&#10;/wCCe3iyO6lt23abcFYdRyqSsIW4Zt6FenUHIPrXjf8AwbDwW0n7CltOYtjLrF4u442v/pD4YfM2&#10;DwQeF+meT6j/AMF7dLupf+CefihrO98sxadIxbyd+VCckKOny5OemfzHm3/Bs1Y3tl+wXp80qy26&#10;zaldssMkkx3kzyYkVWUBVZeDtJUlc55AB9kD4/8A+C5w1i+/4KvfCp9OuJPMh1u3NveaUw+1wkXk&#10;R3FfLbHlkbs4YEdQDnP6/fGi4hg/Yz1X+1ID5baColFwp6HBIbGMfoPoOR+PP/BV3VdN1L/gtX8N&#10;dP1LVLqxki1u3X7Zp4Uurtdssf3nQbGYbW3MPlLdhg/sD+03qltY/sXaxK2rSQp/YSqtwsJ4BAHz&#10;KMkD1xR2A/MH/g12g1c/E/4wpqOiW8VvH4gt8R27bo7a4IuN0WS5IGAAnXJQ5JwMdJ/wdc3dwvwy&#10;8IWiQq0P9sxb3WVQU/dzHDLtJ5I4wQOPbB5L/g1ivNJtfiP8VbGa2kkvH1aFor62Um3uYx5mVX5A&#10;qlSQ/UFg4wo2nO1/wdg38C+GvA8UX2iORtVRZNjYSRTDK2H55wVUgYOOvFH2gP0U/wCCX9v4fsf2&#10;C/A8WmRyJbx+F7ZSsxRpExAo2OyKA7r0JAUErnAzgfjX8PdCn8R/8HFdjd6Kbq8htfEst5eXFgzp&#10;JAn2NwXYZbywpdVIO0MMdN2T+y3/AATqNzb/ALCfg+8meZi3g+3kLSSMzsTbg5G5iVyOq/wngdK/&#10;HP8AYsu7fx5/wcD6hrRtVvvsGpXzWt5CYm2MYgoeUPgSn960ZHUbhjhBRED9jP8Agq34lj8LfsCe&#10;OtTu4DJGuiy+YrHG7KHjJIxn6jPTIzkfnz/waT6c0Xw4+JWs75CJPE0MbK0PyLttlOQ27OTvPG3s&#10;Mk5wPuz/AILG+Kde8Lf8E+fHGr6K9uGj0aYSCb7rKEPccgEZyQMhcnqAK+T/APg1NgEf7JGv3J1F&#10;Jmk8UXGyJvvW6hUzGDtGBn95jJ+/nPYH2QPI/wDg7P8AE8suofDzwobSRV+3tcJcSYMS7YWUjpwT&#10;vGeeQo44r9Rv+Cftstj+xL4JgGi2FqreE7Vvsti6+SCYFyFK/KVz0YYBByB2H5M/8HVWoaZrnx7+&#10;HfhmC3M940jqLeHdukVggIKjlslgFx/t461+vX7NFtp+g/se+H7fTxIbe38JRiNLzfuVRD9194yC&#10;OAR29eKH8IH4g/APR4tb/wCDia7jh0jU7NbPXLyc7JJGSBmtzluUbZAzybRuG358g5YGv2e/4KW3&#10;l9pv7D/jaWC48sjQ5cs8yxrjyzlcv8oJGRz1OO5r8YP+CaV/p/ib/gvR4p1jTb+bT1W+1MLbGFZx&#10;cbNiOgfzBsGQXVuQAuMdK/Xn/gr9qs2m/wDBPT4hXFpeNDKmhzFZFYrtIQ5bK8qAAWyOR9cUPcD8&#10;8/8Ag0k0ILD8TvEMW795e2cMjLHj7sbNgnzMfxEgbQeuSeAOw/4Oz9ani+DngnSmv1WObWP9RIQu&#10;87WJ28EsRj1AwfbnnP8Ag0d0jTx4e+J2sf2u32o6taRNYyAFQghJEi/LwSSVPJyAvA25NT/g7Xlm&#10;8j4exq7CP+0Bxt7+RLyDv+uRs9DnoCfaA/Qf/git4esfDf8AwTQ+Fdro/mfZJPCsM0EUt1HOV80t&#10;KVMkaKrlXdl3KADgV+N/7fKS+L/+C+2g6XpujzanJH4q0tUtLqV7d3KzNJxIm4gqOVYLjKgFTg7v&#10;29/4JlWr2n7CHw5iutQkvLj/AIQ+xN1eM0itPJ9mj+c7ySpbgkZOCcZOCT+I37Ud5aeOP+DhLQ9O&#10;uLe5dbfxxp6f8TBI93mqd4KOrL5gBAK7yMNlcEAFj7QH76fG6Gab9lnxDDBqU1rL/wAIzNsuBjer&#10;eUeTvGM56kj8q/Db/g2R0nTtQ/4KK/ELVNWuoZb+20Wby2tbFPIlDXmXKkOPK+ZYyoUMMZHA6/uF&#10;+0nLd6X+yx4mktP9YvhyX5o1GQPLwxAB69cc/SvxH/4Nari41r9uL4ja/ewtDJLoqyNbZctFJJcu&#10;c5MZyFwyHcyk784OCQfZA+6v+DnPxDLov/BPC+srWJ/9K1C3jY+SXTaZ4lOT0HDZBP8AEBVr/g2d&#10;0C80H/gnNo81xaxxreajdXMc0d6JROGkOGx5a7CMCPaC2DHyc1zP/B0r4judL/YPt9Kh1OONb7W7&#10;dZLaSPcZlEi9ORtIOG3YJ+UDAzmu2/4NtNCvtB/4Jt+GY73TLmzknuLm52yzyNG4kkLo8as7BFaM&#10;xuQu0F2dsAsQF9kD89P+DmxL1/2/vBMkV5ZQ5hiWHVOS0LCSLh/KYsQnDcIGG7AZjwP3V+D17Ov7&#10;Ouj3N1FGs3/CNxvItvIzpu8kHKlgCR05IFfhL/wcsap4a8V/8FFvCHhGwsbaTVI0tYrxWfE3lyPC&#10;I1YMFARsMVy5HLE7ck1+6nwztrjRf2dNPhgjkMkPhxRHHMcuSIujHeck+uTnNEtkB/Pn+wDaan4/&#10;/wCDgq41vTtLee3t/Hmtz3txp8JZFj2zRiZvLKcO7Lk9SXye5r9xP+Cq99c6N/wT++I12tlDcRR+&#10;G5hcRyzNETHsIYK6q5UkZUfKeoBx1r8P/wDgl7rNvq3/AAX6vtYmluVkl8beIXiZVjkGMzgqxlcF&#10;QRxvXc3QbMMSn7U/8FjZ7KD/AIJyfExrpmVv+EauPJfaMbhEx5G5cjrxnJ6c5p/aA/Pr/g0XQx+F&#10;/ikr3ViVbWrYRwrbqJ1YQ8t5vmZeMgjC7flO47juIHUf8Hal5HH8DPBEP2i3jZfEEbIGVvMZ9kuF&#10;BDY+6GbkH7prnP8Ag0bvbOPwL8TreewlW4l1q3K3UinbLGsAwgbZglCWJw2QHGQARm//AMHbOsaS&#10;fhd4A0mbw5HNd/2wXi1BbpVa3Xy5Mgrs3NnB6HaM55IFH2gPsT/g3407TdN/4JcfDdNKgWMS6a0s&#10;kayBiHaVix4jQjc2Xwdx+f7zDBr8k/8Ag4W1M67/AMFe9F0XS3a3mhj0mPzoWMrCR7o4YInzZxjA&#10;+83bIwT+vn/BCKLU4v8AgmV8MpNUuvOabw/FJFN5cql1POT5jHeQcruGAcYAAAr8bf8AguVd6V4y&#10;/wCC0tvo8WkJC0moaLaXkzMZluczhN2yQIBhflK7iMqSCM0faA/oj8N29ynwPt7FpFMn9gkbmcgA&#10;+X6kZ46dM8V/PN/wS+065tv+DgG4stUvfs99H4s17yFaMTq7FZcxuQ6DmMsASCA+3jOCP6E4rWa3&#10;+Ahs5rRZHTw4ytHb4jDERfw4Y4/M/jX8/f8AwRS8QFP+C4+t/wClx2MV9qWvJNpuosPMuMSsRGvy&#10;nJUjftGPlQ8kA0RA/Yn/AILb3q2P/BOH4hNNHJJu0WQNHDGzF12NnIU9McnPHFfAv/BoVpiPoHxX&#10;1KaygbZqVkkVypjLj9225CAu8A5U5Zip/hAIcn7l/wCC9FpZ3/8AwTI+Iy3ugrqMaaWSY+A0Z7SK&#10;exU4f32dgTXxp/waNaTfWPwp+JmqPpdxHFc63bCG7/eLFOFhORgnazK3y9OM9TngXwsDY/4O2/E9&#10;9Y/s/eBPC0VtL5Ooa6WeZbbfGNqlvmfI8skquCQcjIA6kfT3/BvHo+qab/wS6+HMt/ctNHcWc0tv&#10;I0uT5bTyEKRsXbtJZR94EYbJJJr45/4O6tYgXwd8NdKuBqSyS6lM8Hl3B+yvtRt29CuNwDDBBznI&#10;xivuL/gg7pS6N/wS8+FSCSYmfw7HN+8k+VgzMwKqHYIMMAQCMnJIBOAvsgfkz/wcdPFrP/BWLwrY&#10;6fpMep3Umnaba/ZFkMckrG6ISIvHtYHLfKeo396/oE8KiS3+Dtqmy6DR6GoC3WWmGIsYbuW459TX&#10;87v/AAcCRwap/wAFm9K03xCl/wDZJLPQ4pljUPIYTdyDdEsjbSSvQEqCc5xk1/Q/YwwaZ8G9hPnJ&#10;HoZGYYV+YCLsoOPwz+NHQD+eb/glVc3/AIu/4OCbzVZvGmob38VeIpGa2hV1vVVZgIp/niKoBhgy&#10;qx3xINmCWX9uP+Csb6rF/wAE+fiZLo3iEaXdR+F7h47p87RiM53bTkr6joRx3r8Vf+CIt3B4z/4L&#10;n+JNbs9MV45r7xBdqt3tEsAM5XeDtfDgvgkHkFhyWGP2S/4LHnxDF/wTu+IzeHG0hpl0GZ2h1pVa&#10;B1VCxGGGMjGQfY45xT7Aflf/AMGiVlDJ+0N8Ur59Z8mePw3ZItm8a/v1Msnzqc7iylegGAGPrX1B&#10;/wAHY2t2+mfsUeG9O+3LHJfeKo4lgI/1oA3H+LqApI4Ixu5rwb/g0K1NG8VfFrT11pi62unyNppj&#10;kIVfnUShvugkgrt+98ozxivbf+Dsy9Np+yB4Okit/wB5/wAJcojnS4ZHhzE4JxsIcEblxuXkg87c&#10;E+0B6B/wa+JqK/8ABOLT5ry80+4jbXL4W7WflBoo/Nx5ThFVg4bcx37mYtndjAHxV/wdz3dhN+0H&#10;8N7JLCdLiHQblmuv+WUisyDaf9sFM/Rvpn7n/wCDZC3aD/gmF4flksJLffrOon5t+2X/AEh/3ikk&#10;hgRxkYClduPlNfCH/B2xcwt+018O7R4JPMXw9dP53/LPbvj+UBuC3rzxtAH3qPtAfrn/AMElbG90&#10;z/gnZ8I7e/ktppl8DaaJJLWAxCRhboDujKLsYYwVxwQfSvw4/wCC2V5q+pf8Fw7WDwpp99ealDqm&#10;iLDbWV01tNLMs2UMcsa5jbbjEgBK8Eg4IP7zf8E5VeP9h/4YltTs70/8ITpp+1adYrbQzj7MhDpE&#10;rsEBBHGSfxr8Jv8Agre+h+LP+C+Ok6bfaZqDRN4l0G2urSOOKGRHM6lWj81mjfO5X+bCsWIIGaEB&#10;/REhuX+EOZBeGQ+Hzu/5+M+T9Pvfh1r+b7/gkXql9J/wXos73QPGWoXMVx4s10zXjW/GoRETNif5&#10;oyEZgrBsZLrHlSCa/pA1SZrP4Q3Uj32PL8PyE3HkqcYgPzbQQPwziv5uP+CQuq+Jof8Agutp97DB&#10;CrXPizXE1KMqiBUZLg/IW83bhwnRiWUFd2HJoiB/QZ+3/qmvaL+xh8RtT8NRtJeQeE70wqN4yfJY&#10;Y+RlbB74PSvwz/4NTI2uP27PFKyTyLJ/whTYX7RHiRftCOcxFgzscDEi5Cd87lr90P28r660/wDY&#10;7+Ik9jqkdpKvhS82XEsUcir+5bqJCFx9TkdR0r8P/wDg05jil/bW8cXDeJEhmXwYD/ZrXTKLkfak&#10;zLsCkNsOADkbfMPril0A/Tb/AIOK2nH/AASz8eJawRz5jh3RyZ2485MsPmHKj5hnPK9zgV8r/wDB&#10;oJdSN8FfivbS2duwi8TWhhuEjXzQrQHcjEHJGQCARxk9jX1J/wAHGOraXZ/8Es/HljqF2I5LtbWO&#10;3jLkGVhcxMFHyNnkAkccdxya+Y/+DRHW/DrfAL4l6LHHJDqn/CUwyyLsmCXEJgUK/JMZZWDrkYbG&#10;0Ed6f2QG/wDB3XfJB8CvhzYCKxdp/EcijzI8zRfunO5Du+XO0L90khm5GDn6O/4NsLqG5/4JX+C4&#10;451maK71BW/cqnl/6ZMQhARd3GDuOSc9TivmH/g7t1LS3+F/wz0w63bpdf2zcSLYyeZvkTyW+dcD&#10;acHaOePmyB3r68/4N9r28uv+CYPw9kuvFa60kdjJFa3UenzwmOFJpFSBt5wzRqBGdnyZQ4LfeJ9k&#10;D8p/+DqL+wf+G+dEisbSSC9bwun25nkUxupmOxvu53ctnrgbRzzX73/soLeL+y/4JF5ojabcf8In&#10;Zb9PbcDbt9nT938yq3HTlcnGTX4Uf8HY1i4/bK8G3kmoITN4VlVbXzpty4lHzbHHloGzj5GOSpLY&#10;4A/c/wDY4eeT9kv4fm5Q+b/whunll+y+VybZDjYJH2n1G5ue5pdAP57tD8M+IPE3/Bx62j6Rr32G&#10;4i+LyzLJteQGOILJ5PyhCwKLtyQB3OcZP9FH7QszW/7P/iuS8887fDt15htbZp5D+6OQEHzOTzx1&#10;Ocd6/nk8BXNxpf8AwcjTy3GhWGpRyfFaSFrfWpoomkjaPCSIXZ/3v3GXaSXPHyhmx/QX+1jDcyfs&#10;u+OEsrQvIfC14FRVQtnySM8kDI68HPp2FN9APwE/4NjNFtdU/wCCo2pamlxcXE2n+F9RkhvIJhGW&#10;DTxxtuhLBmiZGJLAHY4QYBYGv2D/AOC8C3Un/BLX4rLaaeLqQ+HZAqNG7kLj5mGxl5Vctk5XjkEc&#10;V+Nf/BsZJex/8FSGgW3dpJPCeoiYu+392HiyCoRsnfsOdygbTyTjH7Kf8F2re5k/4Jb/ABXa28wl&#10;fDshKRTKhfjHIKEOOclRtPHBzgUPcD4E/wCDQhrVT8WppvDVujNNpot9WjZPM5SUPA2G3YJVWCkA&#10;csRkdPpH/g6OjMv/AAT1EqXuiqkPiC1MtrqFvG0rqSeYHaRfLk4OCFfOMYGSR86f8GgtvbLbfGC5&#10;hluPMa60xGC3UnlzYjmydhjCfKTkfNu+bBGME+0/8HX13Yw/sIaHbza3DDcTeLrf7PazQ7muMBtw&#10;jOz5CAcliRwrL/Fgn2gOl/4NaHsD/wAE1rdbHxBNcKnirUUuLKZodttJ5xJ2hVDgMCp+ctnqNvIr&#10;5N/4O5/AujN8Ufhd4yj1S3t7yfS7yCRZb1F3IGVsmIKXY9AHB2ryDksK+tv+DW46zP8A8EyrO91K&#10;8uJUk8Xaktq1w7tiNJAu1SSRtG3AAAA56k18vf8AB3bqMia/8LtKubWNoWtbx4ZI7yRZFk+UbihX&#10;YUC5HDZy/wBcn2gP0s/4I5/Yf+Ha3whhsLiCRI/BdjlYLjzVXMCnbu2IMc8DHAPJJr8Lv+CymmQn&#10;/guRcxW2u2Nn5nibRXW6X96bdt8bZkWFQ2QfUbtu3nGDX7kf8EYbfW7D/gmb8JbTXbyS4lj8JwbW&#10;ks2t32Y+VWQyScgYBbID43bU3bR+Hv8AwWo8P6vH/wAFx5I4bexMt/4g0GS1a8hVoZsyouZBK211&#10;yCrbiFYA54NC+ID+lHTYrkeCY4rhf332HDLES/zbeQMAFufQDPoK/mV/Ys1O+0j/AIL96ZcWcV1e&#10;SN8W9ViVV8yWRUzOOBiM4CkgoVyoBXkgE/0x6I5h8AW4+yp8unKGjWNdo+TldoO3Ht07V/M7+wS1&#10;ne/8F+NKl1XS1s43+K2ru1jqkcLNEQLkhP3jsAQcbcMSONuSAKIgf0k/tJPJb/s9eMJrcS74/Dd0&#10;y+XuVgRExzwGK/kfoa/AP/g1r1C6h/4KSeJNHvdJvvMbwndySP5Mv+iulwoxIA+FJ8xx84YAk9Dj&#10;P76/tNah/ZX7O/jLUbaBmkh8N3TRxxwo5bETcbXkQH8XX61/P1/wa3appcP/AAUu1OaaK7LXXhG/&#10;itZ/LijUM80TlJAdzZZYsqqtwVbk45EB+un/AAcBaX/an/BK34mRtc3Efk6fHMwt4TIH2SBsOoH3&#10;eMFuNgJbI28/Df8AwZ/6/pg0j4xeFBcSNqEV5pdzPBtOxYXWYIykybT8yNkKgbLAsSNuPuD/AIOB&#10;pJ1/4JX/ABIS3ntUMlrAuby3SSNszJ8vzMNrHorAnDY4PQ/CH/Bn1B/pPxkkTVopEWTS91i0gZ4m&#10;2z4kC+X8ob5lzvO7ywNq7SWPsge6/wDB1vp2n3v7EHh24urW1kkh8YW/kmeKXdGCQGKMsqoowdrB&#10;g2QeCuMhv/Bprc2D/sD6/Z2TN5y+Obo3atbqmW8uLaVcOTIu3byVXByORzWp/wAHVdto1z+wDp39&#10;p3WnxyL4stDC9ypM33uRFhGwSuecgAHvmsv/AINPbSzh/Yc8WXGm6lJNbSfEC6WO3e6eQ25EMI28&#10;xIuGHz5XrvwQDkUvsgeD/wDB3vas+sfCe4is2C41DzpmlVU3BEKqctyxG7jHQdTnA/Qz/ghfexTf&#10;8Ew/hS631nO3/CMxGX7FFHGiZ5C7IzhCARlTg7txwM4H5/8A/B3lpIuW+E2pWltFNPb3F8GCyP5q&#10;qYwxwgUZQiPJO4ldmeNxr9Av+CGcMEH/AATB+E8drdyyxr4bj2u8kxTdubJj80BhHnJHbk9gKf2Q&#10;Pxt/4OafD+maf/wVFttUimsStxoWmteW8WpR53byNzxkMYywGC7Aqdo+Xj5v6GP2fZrS5+BfhW4s&#10;Xhkik8P2rK8LoyuPKU5yihcnrwAPTAr+fX/g5ziuZf8Agpdpp1K7a1sV0KxDX0MzSfZlMg3EIQhD&#10;gfPjec54Khc1/QR+zytwfgN4TTUNXW8l/wCEdtfMvE3oJj5S/MAWYrnrt3HGcZOM0ugH83v7VSze&#10;Bf8Ag4Mkv7nQJruaL4uaW8lpquo+X55YwbGE0Vv8i7SNrCNipjywYgk/0ueI7j7T8Or5kdk3aTId&#10;wcDA8onqVIGfUqeD0r+ar/gpqnhuy/4Ls3FnHPrV2zfETRHuDcXDNcQkywttt2Mq7TzlcnG5geO/&#10;9Jur5j+Fd0ysk3/EndlK8B/3ZPdv689afYD8D/8AghPqOq2H/BcPxxbaF49W8sbyDWpL5dPkM8N2&#10;n2lHALqiBmQnIbaOjdeQf1c/4Lm3NnD/AMEzfiV9s0GTUlk0YxLbR2zyHcxCqwC9wxB9OOo61+RP&#10;/BDK3R/+C5viu5u9H+zyrNr8strJIkzWv+lDln5+YNty6nknHRuP1u/4Lr6/Z+HP+CY/xKv766Mc&#10;baT5UgWJHaRXYIVAfgHDdeSOwY8EYHyv/wAGl3iW6uf2VfH3htLC4Nhb+PJpdPufLbyPLe3hIjTM&#10;jbSpySrDcDIPmbJrn/8Ag7o8LaVe/An4c+I7lJo7iPxO8UEqx5WTMDkpneBux8wGCSM4xk0f8Gid&#10;kkPwB+J12ujatCs3jOMpNcE/ZZF+yxYCfIB5gO4MwbkFeBxm5/wdy6Daah+zV4A1U3pjmtfFwYJ5&#10;LtuU28yckKQoG4985/Cj7QH2d/wRH8ZweN/+CYvwm1KJEWSHwnb20mzYqsYt0QYCPIUHZnb1U9cH&#10;IH5Nf8FB9Q0v4Sf8HIHgnxg+pyQJL4m0ks1vPGjRNIWhXgo4XLNzkEnk/LuBH6j/APBAyBo/+CWH&#10;wqJkvGVtBztvEZesjnKZY5TnAPGQOg4r8r/+C5clvB/wW/8Ahytpr1zYN9q0dpLi3XzTDuvT84Bd&#10;NwPKsuRwpAJzQviA/b39trwtp3jv9kXxloN9p8d1DceHpi0P2ryg2I84DbW+nTkH04r8o/8Ag1F1&#10;HxV4S8afF/4V+fZrY2erIZLF7wvNDcK5j5+QDGEGGx85B4G2v1w+MzXcH7M2tOsszTL4XkO+PZuU&#10;+ScthnwQOpGTxkDPf8bv+DX3W5rP9rj40+HLxNPtLm6uvO+xzRqLpNtxLkLy2FXeo27jj5uTR9kD&#10;L/4OefCut+Gf2xPhd8ULW/ljxfJFBKsmfLfzIpF+XYOQBwdxJXHHGT+rHimFvFv7Bd5Y3NpcQt/w&#10;izZiVX3Rsq79w67tpG4EcEdq/Ln/AIOtNJln+Kfw41G3a3aNrzZNE1wvLHAG5fvcdMgEbSMknFfo&#10;54K/sY/8E7vL1mFUtF8JuJY4W+Y/LnvGNvzEjbg5U+/K6ID8E/8AgmpC/hv/AIKQ6toK6VeXbLfX&#10;sTby7M225XKzGN13IzY5HJbZjB4r9O/+C01poWsfscatavpd66/2but3ks5XljBjTj5pRt6DcCCf&#10;lBzjOfyu/Yr07SLn/gppdQ6XIyRRa3qDQrJEVx85Vo1KJIEwWOxzhfkUcFgtfqZ/wVd1Dw3p/wCx&#10;vrEOuXjtG0EebqKN425XHnFHt0y7NgA7sZYGnL4kS73R8vf8GlWj2kn7YXjDWbvQmmaHwqEtdQ+y&#10;n/R5PNG6PzA4ADLjIKtyqkEYO79Tf+DgO9tdO/4JZfEqe7l0tVFhGoTV1JjkbzBtRcSJiRiNq8nL&#10;EAqc4r84f+DQuWT/AIXP8VQIrxo/7BsNtx5jCEnzJMoV2ldw+UhgQexBGMfdX/By/wCIv7F/4Ja+&#10;KoE1pbJrrVLCBVZWPnhp0DRDb/eXcOSMDNH2ij51/wCDQhrGb4C/FOaOZXnXxfBuX7OgZAbVM4Ib&#10;cFOMAEYO3jHIHRf8Haklo/7JXgu2m+xs3/CZROVkcLMqeW4JTMgGDnklXHTgcEVf+DRjw/Hpv7KH&#10;j/XxJcBr/wAZDbHIkioVW3jUlSfkYBsruHIO4dia5P8A4O7tcRvhx8M9Ck0+3kZtcmnhl+1OskRS&#10;3lz8m0KQQ397IK9DnIPtAfYH/BvFo+naN/wSq+HTWV1DI1xb3U1x5SxjEhuJM/cAB6DnrjGckEn5&#10;O8QW2j/Hf/g4+1DUdT/fL8PvBCfYvsrJ+6uTNt+dgpzxMxA4ILgc4Nfav/BDuzudH/4JWfCa3li2&#10;yL4VQsxjKZO9+oJ4I6H6E18a/wDBPvS9T8Wf8Ftv2jfFk2o2t1Db6hpVi3mKxfAiEoCknA2YCNjP&#10;K54zydwP1y0SzXT9Ihtv4lQb29TUytvJZjSrgRBR24pFIVcYqQPJvj/+2H4L+AXiHSfCN14Y1bXd&#10;U1ebbHZaHAsskEecGWQFgQg6ZGfp3r0vwn4mh8XaBb69bWM1uLiNX8m5Ta6Z7EV5j4t/ZysNf+My&#10;fE6S6eRmtxDLaTtuj4JIYA8AjJ6AdTzzXq+k2MGnWi2sSYVVAoAreJ7fUrzSJrXT5vLeSMruHVcj&#10;qPeviX9iTxz8c/Bn7fXj34C+IrzWJvCsujx6nYw3kjzW1tJ5uwGN2JCMwByi4UjnAIyfu5liZMFa&#10;x9P8I+H9L1268R2Wnot5d4+0T7fmfHTJoA1GX5elPgUS/u2NRhvX+dIknlSbhQB+ef8AwcleFF1r&#10;/gnf4jmfQBdtZyrOJRGGMIUhvMPB4G3tgg7Tng15L/wae/ETxRr/AOyb4m8I32tNc2mj+KJIrK3U&#10;gG1VokfZtCfdyxffkks7DIxx9Mf8F9dFtdd/4Js/EaeSxWVrPQZ51JUEoVjPP4dev4HpXxf/AMGk&#10;E+ox/Dj4gQ3UNjJaPrEf2eSPyfOVvLy0b/8ALT0ZQeMMxBySKr7IHlv/AAdh+C/EGg/tFfD34ord&#10;xxwtayRW0iTYkhbcrrgEcjMTNu6KSBzmv2E/ZG8R3Pjb9ifw3rkeqtqxvPCMLC6ikLG5zAPm3YGQ&#10;xPTAIyfYV+Zv/B3F4SvLnwD8P/GUd1pjQ2upPBJG9rH9qXerY2yZ3bWK5KqOcZJGOfuf/gjb8QtS&#10;+LP/AATl8D6h4oexkun8OpFdf2dtRSNm0MFCgKdoAJH8Sse9HQD8hP8AgkW+teG/+C9PiCwitdTt&#10;3bUtaE8l9vF0sZbcAV3JmNyUPzAkR4PUE1+pv/Bxe1qn/BLzxp9rWVgFj8vyQAVYuoyNzDjseGO0&#10;se1fmZ+yXplv4S/4OOfEGiaQl1qFq+tXz+de33zR+ZBGxf8A1Z8xVYsgGBhSCDlOf02/4OGzfH/g&#10;l/40msdQlt5IokbdDM24jOCMqmWGCQRwMe1D+ID5n/4NE9T0a5/Z++JNjYT3n2iHxRC95bzqnlJI&#10;0Aw8RXDAFVAZWGAVyMbsVh/8HeR0tfAPwyeW/tTcLrUoNmy/vmQxPyhLHAyBu+U5yvIxz0H/AAaL&#10;xX0f7O/xClPiKO6tz4ojWO0S6mLWjeUCVMbRhFDZD/KxOTk9ao/8Hbepxv8ACr4ZaDcpNJBceJGe&#10;RYIWkePEMigqOFJO4cbgTgD1IPtAfWH/AAbsa7Za9/wSv+HsltpP2T7PFcwPGYwm90ndTJgDowAb&#10;PfOfc/md/wAHV+qWNr+294AhOi6N/o+iLNcycJPMPtHSV8n93gY+78pBznIr9NP+DejWf7X/AOCX&#10;Xw/eLQrjTo4Y7qFbe4uppSpS4kRsGUAhSQWCgkKGCg8V+Zn/AAdcCPU/23fh7a6e0zXC+HfKmV7i&#10;XEbPc/LjcAkYPYqx5BzjAo+0B+6fwvlj1L9m3SJvP2rJ4XjZnjmVgB5IOQwXaR3yFAx27V+B3/BK&#10;LRLjwv8A8HCviHT9EN60Dat4heRrWcyK0buX3OREN0TMVwcKFJTn5cH97Pgpsi/Zr8PqsdxaIvhe&#10;D93cReXJD+4HDqWO1gevzHkdSK/BP/gmFaT6h/wcPeKJ/D2pR2q2uv6+1xBe2qztMvmEPEGMzYIY&#10;5EgY5CZ2jcQEgP2A/wCC1mmeJNW/4JpfFCx8O6HHfTP4ekEkLXjxgJkBj8qFpF7FflypPzDmvzu/&#10;4NAzqX/F1tuk24tVvLUG8Dy+cZDGcxMM7CoCgjjdktk4wB+i/wDwWWn0uL/gnN8TDrukR3UTeHXE&#10;gmWPy05HLl2GF4wWGSvYGvzN/wCDQ6e1k8ZfFC2lGmLNHbWZjP2eP7XJH+8z82d3lg4PTuRz0B0A&#10;+h/+Dr/SL6+/Yj0e8t7C8uEt/EULu9urtHCNygs+3hVOQMtkFioGDyet/wCDWe+luP8AgmbZRyar&#10;9oWLxRqSKrfehHm58v7x+UZyOAPm471w/wDwdj3uo2X7Fvh21t1sfIuvFUKTvdQgyjAJxEcZyTtJ&#10;6YVT1JGOx/4NZp3m/wCCbsIl0WwhZfE1+q3lpGgadQ4x5hCglwSc5J4K85JAf2QPiT/g61nuLP8A&#10;bM+GtxDoMe1dLmkZtQZktrtvOtwI3bzB8oCDdjZgMDnJyP20/Y+8mX9lHwSf7Ag0xv8AhF7TzNOW&#10;Patu3krlMb2woPGdx47nrX4q/wDB3BaaQn7SPwzvJxJJP/Y94siRsozGHgJUsQSpJbKjBU/OevB/&#10;Yj/gnxrf/CQfsM/DvUv7VedZPBtkBcSLtYAQKMMAowy42njkjOBnFH2QPwN1N9M0b/g4UaTUr/Qd&#10;LWL4iLJPI0MclpLvh3MuDLgvJvwj7uHKNtwNo/eD/gpdJpM3/BP74iWupPprW1x4Vmim/tJ0Nu0Z&#10;TBDgkeYCMgqCu7PUda/A3xxe29n/AMF/01L/AISXzLf/AIWdaia6mhnIQqsWYvkQtujIGG2lcqrH&#10;AzX79f8ABQzw03jD9gf4heH/ALbGy3Xg+4TdqO8xTZjIIlKqSUPJbC5Pb3OwH5A/8GkevWkXx9+I&#10;2jbkSSTSbOSNXmjVnXe691yxXPYjr9c+rf8AB3DJdWHhL4a69Y31vFJHqzxvHvQu+Y5WG1SucDGS&#10;SSOR05z4/wD8Gm1rpR/aZ8ek+Or5bqPQ4PJ0mJpljlj8z552A/dkbtqc/Ng9AGNevf8AB3XZ37/D&#10;v4aXLXE/2ddYdTG27Yp8uTJA6Fs4HYgYxwSab+ID7+/4I4fEC/8AiT/wTc+Gviq5vrG4uZNAWORt&#10;Pui8ZdCRnPlJtY9WTbhGJUE4yfxTHi7xr4W/4OOPN1F2s7qb4nRWfkx30kKTJNbogG7ynI80HcV2&#10;gbmIyoJYftB/wRSa3m/4Jm/DF7Z9VaNfDcaMupRyLMki5Dou+RiEV8qi9FUKBkYJ/EP4gaNc3v8A&#10;wcPSaboXh2SBn+LdtI1vdTCOW3ASJpXGJgFxhii7uRtABJApLqB+6H/BYGzvdR/4Jl/FiOzu5IZv&#10;+ENuTFLtk+VvLIBJGSg9WIIAzkHNfmv/AMGhd5dw6r8WLH7FefZ2fT2SZVlaAsFl3A/NtVwCuDjk&#10;E5zgZ/Sb/gr7pL6t/wAEvfi5YSFsL4EumZlVVxiLJI3SKFI7EkhSO9fl/wD8GiWq+HLX4l/FLRZ5&#10;5m1SexsZGt/Jh2GFTJtcMX3ghi4KhNpyu4ggCj7IHp//AAd6iB/g98KhNBdqW8TzZuo4WMa4t34O&#10;XC7ueABnhsnoK+pf+DcK7mvf+CVngXLXjRxXN9HFPcW/ll1F1JwP3jBlBJUN8uQMbRivk/8A4O+L&#10;C2k+F3wovhFIs5165RpPKj2OvkMQu7dvB64GCpz1BAB+mP8Ag2ahhg/4JX+GI49NaH/ic6gzM5iP&#10;nEzsfMGzJA52/Md3y9Kl/CB+TP8Awcq2N9pn/BVrVL+8XT3huNF0+S3jtrdWdkDOD5q7j5jEgjna&#10;CAFIGCa/od/ZYksZ/wBlHwXNZXkFxDL4RtBDcI0eGXyFAGV3LwML1OOhJOTX88n/AAcs6Rp9r/wV&#10;U1a7097aO4utF0+S6mhkLlnAKq7KIwchQF43HCY/h5/oa/ZQ1GXVv2UvBOoOzs1x4PtJFf7Q8jOr&#10;QDDbvLQ8rg/dGPTiqewH83HwAl/s/wD4Ly2d9a63o0bxfHW6W3a6vVS3kQ3bp5CsI2CsVbYoPIYb&#10;clua/o2/b50O78U/sS/E3QdOslupLzwNqEa2/wBtaESZtn+XcAevTtn261/OH4AsLyf/AILxWum3&#10;Phq6vi/xzkkW3W+nkm2rdsfOV9qOWVVMnKgjBU8jNf0l/tkGaT9kvx9FbxRyMfBt+Ns5ZlP+jvyQ&#10;GG4eoyMjvQ9wP55P+DaI65af8FXtEhtfPzD4Z1WC6i+0SKBHtUlWKqcgEZ2tgEgcg4I/Xv8A4ORb&#10;bT7v/glP44GowXzyR3Vi0P2O3lkWNhcodzlCAi8YLPlcN0yQa/H/AP4NqfOt/wDgq/4diCRceHdW&#10;WU3G0PxGPugv8zbtpI+Y7d2PWv2I/wCDjPU5bD/glR4/X+0Yolnksonia2SR5gblPlQs4CN/Fu5O&#10;1WABJFD+ID4q/wCDQLWZVuPi/oBivdnmadPC/ky+RysqnLbtithV4wSQRyMDPbf8HdmrW1j8FvhS&#10;tzpq3XmeJrphHNE3lH/RnHzMsqndg5UY7deMHyr/AINBtetY/iT8WvCwRfMm02xuG32keSoaQDEm&#10;7d65XaRyDkV69/wd22V+P2ZPhjqSTwLar4ykSaF1VpHY20hG1tuR0OeRu4OPlFH2gPZP+DX2S1k/&#10;4Jf6WLbVprzHibUg32i1WNrc+YMxDEjblBLbWO0kEZUcCvz1/wCDtFdP/wCG6fB8tvqEbzv4FUz2&#10;6wovlD7TJgkhizk/NywGNoAr72/4NaL5n/4Jm29q7xLHH4s1LDJOGbPnEkMgjG0gFSMs+Qf4QMV8&#10;I/8AB2Fcb/22/BjRalp8XkeBW/cwq6zuxmOfMKxjduU4B3kYVgdvG4XxAfr5/wAEY9Tj1b/gmX8I&#10;bxJVbd4RgD7ViHzDKniPgAHj1HAPIr8B/wDgtkbfSP8Agsv48bSrtrRV8VabO0zXcI2SeVAd+9Y8&#10;R7f9tWZf4t3f99P+CMmpw6v/AME0fhFdW+u/2h/xSUA+0GeSQjGV2MzouSmNnTjb3HJ/Cb/gurqK&#10;6v8A8FoPFFrrk7ahZw61osU1jC0zfujDAWQZVTkl2Hy5OTwc0R3A/pV8A3VzP8HNKuUtg0zaHG3k&#10;rdM43eWPlD7QSO2doPtX8w37A2t33h3/AILfaO2r+EbGS8n+MGpW11Z3U08htHe6uFfy2jZWd1JI&#10;GfvEYOM1/Tn4Dj065+COkw+FLmWSzk8Ow/YJrzzZHaIwjYX3lZGJGCdxDHocZr+Yf9hJrjTP+C5P&#10;h5ZtFW8kh+MuoJNDIx/5+JwX+Z+q/eAySSMfMcAkQP6Qv+CgUFvefsN/FSK60OTUUPgDVN1jDGzN&#10;N/or/KMEHB6fSv58/wDg2nilj/4Kj6DbT+GjcKug3weRbGR2s2CcSHEi7BuGws4ZeQMbilf0Lft3&#10;afYav+xf8T9J1T7d9nuPAepxTf2bHC0+1rZ1OwTssZbno7BSepA5r+c//g3Ws5dV/wCCqvw/kiv4&#10;bcWNjqDKnlw/v1aB0ZG3csSGJ7ngYIGKPsgfs1/wciXZs/8Agkz4+Kw3Hz3mmxhrZV3Lm8iHLE8I&#10;RkNgEkZHHJHw/wD8GhGn+G4vHPxeuTPDJqX2HTxHHJNA0hh3yfMqAmRACSGblW3KoIKHP3V/wcWp&#10;LN/wSj+IEMdurq01iGdrgRLH/pMfOdjZ6Y2gDdnblQc18Sf8Ght2ttrnxf0RZtPulhjsZY7iG4Yz&#10;R7t4IEZhBEbgDLM4yY1GzK5J9kDsf+DveW1m+C/wh019f8uR/FN462LXUYR8WxHm7PLMhIztDBgo&#10;3kMCWUj2D/g1dm1WX/gm9It82+NfGF8LZvtnmDb8ny7dg8vHpubJJPByK83/AODurUVi/Zg+HOmt&#10;4huIZLjxhIfsK3DrFPtgY8oEIcjgjLAD34x6R/waw6joeof8E4ZodHv9SaS28YXkV7a3l5LLHBMF&#10;QnyAwCojhlfanG4tklsmj7IHxT/wdx+Lluv2tfhz4QkijL2Pgu4uDGL2ZiVmn2hjFtCKcxnDqxLb&#10;MMoCjd+qX/BDe5ll/wCCU/wbEupyXm3wqircNBKhYCR/l+f7wX7gYYBCDA61+Vv/AAd2TB/2sfht&#10;bG+jYjwZO3kgOpjBnHJydpyQcMvJwQRwpP6l/wDBCu3sI/8AglT8IfskaoJPDYaZY1IHmGRtx5ds&#10;898jPoOlD2A/Dn/guVpfiU/8FpPFY/4RK3vJrjW9FFjpy2sgS9zDAEjb5wzF8YOxlPOAQQWr+lPw&#10;tZJc/BPTrK60NFVvDsSSWMkPyr+5AKFWfnHoW59a/mR/4Ltz+V/wV6+IUmoRySLDqmmsY7S3jWQR&#10;/ZojgKuVLHIIbqcgkZJA/pi+Fup22tfs/aDrdhKLhbvwvbzpthVTKGt1b7oG3J9hjnp2okB/MH+x&#10;2i+H/wDgtf4ZW7sNKhEXxhuEFrJLA1uC08qqineI2bLDaAwy2MYOAP6W/wBtjy7j9jD4mIDGwbwH&#10;qY2m4SMH/RJPl3sjKoxxuKnA55r+Z79lGOe3/wCC0fh8roy2jL8Y7rfZXim6Cj7RNuU7YcucZ+YR&#10;jnkBeo/pw/axgaf9lHx9bGC9l8zwVqKslju84g2r524ZSG5PIII69sUMD+e//g2Cnsk/4KcWKLbz&#10;bz4R1ANeLdBVU/KfumIlgwwuNy4POegr9ZP+DlK1a5/4JT+M5PPZY7fVtLlkVUkIYfbYhg7frnkj&#10;7uc8YP5C/wDBtTp/ieH/AIKmeF7nRdbNvbt4f1JtQjiuEKzweSf3cgEgI+cKwBBIZVOOK/X/AP4O&#10;SJLJf+CT/jwXys26+00R7SvD/bIiM7mHGRzjJ5BxwTQ/iA+JP+DQH7fJ4z+Msw1K3ktRZ6YHh8mV&#10;pUdmnIbfuCKrBSMMCzFOCNrBvW/+DvKIS/slfDOfPzW/xCZl/wBD3AA2U4OX3fKDxxtO7HUYwfDP&#10;+DQfwxan4v8Axa8ZS6dCZ4dD0+zt7z7YokRXkld4xF1KsVjJbjBRQM5bHun/AAd03OqQfsk/Du3s&#10;9SWO3m8eEXVqOGlK2ku3nbyATnbkdjg4OD7QHTf8Go2raNcfsIa3pOm2N9HNbeLpzeT3VmI453YK&#10;QY33EuoXapwAAwPckD45/wCDt7SkX9sb4falFLGGl8COkkZuIAwZblzuKj94AQR8zHacYUAhs/ZH&#10;/BqNf2t5+wVrFvHqgmktfGFxHJB5m5oCQH2/6pdqkOrBS7nJZgQHwPj/AP4O3rNo/wBrP4fTG7jj&#10;VvA0hjjaSUmVvtZBULs2ggYY5bkHtgAn2gP1p/4I3Xs13/wTR+Er3N7bzTDwnCJJrWWGRGYMw+/E&#10;ArHsSBycnrX8/wB/wXLOmaZ/wV8+JkkWoSWrN4g0+W6uF1IsIT9mt/mO2EGM8CTC78Zzkk4H71f8&#10;EN7jSZ/+CV3wfbQw6wr4YVZFaSVsSh28zBkRTgvubAXaN2FLKAx/BX/gt9cXFj/wWN+JWoahqh05&#10;o/EmnyJdy2bkWwW1t8OULtwCAcKcEcgAnFH2gP6bPh1qA1L4D6NqFvKt353hW3eN7WQ4nBtgQwZR&#10;n5u2BnuPSv5ef2ar7UdU/wCCy2jas3wshupm+MN6ZtEWS8mywuZi8m4MkrPGD5m7CgmMFk27lP8A&#10;UX8MGnuPgxoMlzJBJM3h+2Z2hszDG7eSvKxlztU84BY8Hr6fzGfA6406L/guLprQx6dZWsXxvvFV&#10;57K2eMgXs37wr5nlht3RlYqpwyghdpIgf0m/tmT6XD+x/wDEm51u6a3sk8CakbqZl+5GLR8tyy4x&#10;654P0r8BP+DXPTNMv/8Agpo0skyu8PgTUJY4ZLSNg4E0AOMyDaR8j7gGIwRjHNfvh+3PMLP9i34n&#10;XAuFh8rwFqjvdGSOMIBayEuWZXEY4zu2tt64OMH8Df8Ag1xuntf+ClPlLZWsgk8HXwkaaZPMhHyE&#10;SRoUJJyNpYEbVc9c0ID9Vv8Ag5TVz/wSo8YCAXWBqWnbhatGAR9qThwyksmeoXDA4OcAg/FP/BoP&#10;rlsvi34uaB/YEXnfZdPnXUgqhmUmRfJY4yQCNwHAGW96+/P+DgqG7k/4JQfFJrW7ki22NsZPKuWi&#10;LL9qiyp2qS4IyCmVBBOTgEH8/P8Ag0I1CeX4i/GC0a4lbdpumyOjXkm0/PMN3l7SpPQbiwODgAjJ&#10;B9kD2f8A4O6bicfsjfDuJNQ8tX8e/Nb+aR5mLSbnbtw2M8ncCOMA5OPSf+DW/UvEV5/wTchg1vXf&#10;t9vB4qvk0vCyf6Pb5XMBZlXJV/MOASAGGDivM/8Ag7omf/hlD4c28cdwT/wnjOSrv5YAs5uoB2k+&#10;hIJHOPvGu9/4NXbS5i/4J1zajLoDWaXHi698u43SsL0K+DKC7FR82UKoMAoSeWwD7IHw/wD8HZ1x&#10;cP8Att+B4ZIrpo4fAMcm5vM2oDdzjCMTsGSM8LkHBJwQK/ar/gnfYrYfsQ/DC0j8J3mhbfBdip0e&#10;+WVZbNvJG6IiVi+AeBuJJAH4/iR/wdo3Nqf28vB1rCG8yP4cwtLujG3m8ucYIY5PHOQCOOxr9p/+&#10;CZlvo9j+wB8JrXw/eTXNiPAemm1uLi3WJ5FNumCyB32vjg/OeR19R7Afzz/8Fd9OvNM/4LY+MxBF&#10;A1wfHmkyxwMoCHclqyBsyHcTn5vmUZ6bRwP6ZNRto5/g3JC9oLX/AIkLbRMI0MP7o9cllQj6kD3A&#10;5/mY/wCCwAkg/wCC13jKbVr7Tdv/AAnGlPJPbW8XkrGEthl1B2sQB824gnBycHNf005ig+EO4Xke&#10;yPQ+LiMpGu0RfeGFKoMegIHYEDBGB/Mv/wAEb7PRdE/4LK+DdGv/ABC2nrZ+KtUhtJYViVHkVJ1E&#10;R/hVWUEfLnBIxxX9AP8AwVziW6/4Ju/GCN4keNvAeoFt90sIx5LHOSj5xycAc4xxnNfgv/wRpaB/&#10;+C2Gi3Ca9ptpB/wlGtFVv7pf9IB+0ARxt5Z3S9HGAudhOR0r95v+Cumlvrv/AATV+Mlra3DLu8A6&#10;hJuSZ0L7YWOPkUk59MYPAOBRID8iv+DSu4MP7V/xCtCLIxS+F7Y+Y0gE+8SvtVFKEshBYsQwwVQE&#10;Hdx9uf8AB09I0P8AwTahMGo3EMreO9N2ww7/AN9gTHDbR0UAtk4GVHfGfiL/AINOdbsbT9rDxxoU&#10;QtWubrwrHJ5zXVykzRrKdyCNQYnUN82WIb5uMgsF+zv+Dq2WQf8ABOfS7dWKpJ8Q7ASDa7E/ubnG&#10;MMAPm2/ezjsDwQfaA5n/AINNv+Ejk/Y48YTald3Elk3jST+z0mSXan7mPdsZvlZS24nb0bdnk4Hg&#10;X/B3jpUMfxd+EusDTnLS6DfxSXn2eTCbZUKoG37Du3MSNu4BAc4wK9n/AODSa+vj+zH8Q9Mu9Okj&#10;jh8XKYJ2jbY+YE3AMWwSD/CFGM5ydxx4v/wd3rNP8X/hGn2basOgakzTGFVDEyxYXeWyT8pwu0de&#10;pJwD7QH6af8ABFprm2/4Jm/CXT7/AEHUtNubbwtFDNa6lYvA6shIJVXYtsPVScZHOBnA/E//AIOF&#10;tMvNI/4K+3eq+JdZhtbOS30R1vNPtYjJaQ5OSV3nfIoUsN5XIKjhQCf2e/4IbW+lWv8AwTB+Ff8A&#10;Y2qXV9A2gbluLyzjhlzvcMhVHf7rAqMtnAHTivxl/wCDjzxLYQ/8Fbpr7SXja403Q9F8wLawuiyI&#10;7yDK8iThuVbrwDxwD7QH9D3wburG9+B/h+7t591s3h+ApKYY4sr5QO4KCyoCOQASBnjiv5sv2WtV&#10;8NeF/wDgvfp+r+IdUt9Ns4PjZq4a4iu7dY4m+1XMcakhdg+bavA+bPykZBr+kL9n/U31H9nzwzq5&#10;t/Labw1asYpEih2fuF+QrCWjjx0IQuo7Eiv5tfg1f2t7/wAF9I7vT9XtVjm+Ol8YZlupNjk3UwEY&#10;fy87iflHyhd3cL81CA/oY/4KPXAt/wBgf4vTm78nb8OdWKzM33WNnJjopz9Mc9OBX4i/8Gp0t7F+&#10;3r4ijtvJeJ/AszXGWIkjxcwhWA2HK/Ng/MAMqCDkY/br/gojqEGnfsG/Fi/mlkVYvh9qrsY5HVif&#10;skp2goQeTgcdc89cV+H/APwavaRqS/8ABQXXbl9NmjW28EzJLMVkURu1xCVRgOPmCsRnn5OOC1EQ&#10;P0y/4ORtM1nWP+CWvjBdL1C6hjt9R0+a6jghkfzY1uUbawXGFyASxyqgZIr53/4NLtF1ew+Bvj/W&#10;ZvCuoWdtfaxEYdSlab7PfhVZd0YPyEqwdCUPVec8Y98/4OWLS6uf+CX/AIkhs9Je6/4m2nPJtkwI&#10;VW6jJkI3gkgezdTxzXzX/wAGjtrqH/Ct/ihez6iWtW1i2S3tvLJ2OIvmbO/HIK4G0YweTkAH2QM3&#10;/g7ssX/4R/4R6kbTrqF9G119nk4/dqdpbzNvfIGzd1IYDIP2N/wbtvI//BLnwH5mmy2zLHcr+8ty&#10;iy4nkw6ku24EY54yd2ABgV8W/wDB3NPPn4T2xtx5bPfF5xp8XyNhcL5u7fzg/KBj5ScngV9j/wDB&#10;ula2Fj/wS/8ABLW0a/v2upZCtvEh3G4kDAlGO/kfefDYIGAAKPsgfl1/wdE65eH/AIKQW+kyX832&#10;YeBNPDL9kjIRTcTlmRtxJOUXIO05Xrg1+6n7DWoJqf7GXw7vLifzPP8ABtixnaJI95+zr8+wO4TP&#10;3tu5tuepr8If+Do3XLm//wCCk9rpMl7NJHa+BdPNvHIyBId01xu24HQlQeehHU5AH7rfsFtqMP7G&#10;Hw5Gr2whuo/BtiJ4xHHH5Z+zqduI12rgfwjIHbgUfZA/nO+O0q6D/wAFz9cuLfUFm8v46BjPHaxr&#10;hjdru+QkKMEkbj6bjk1/Sn+0RqsWl/sv+MNXf7P5cHg2+nk8yNTHtFs7EkHIx3zyPr0P82X7ZWuX&#10;Un/BcLxFqGi6j/pUfxktEjuYZjGqlZYEIBeP5dpDDdtI4yu4AFv6TPjteQ237L/iu8uoX8tPBd40&#10;iK0mQv2Vsr8il88HlRn2okB+AH/BstqcH/DzmZbgQyLd+E75lZoo2YMJoWyrFRjnrsxnr0GK/UH/&#10;AIOW5rpP+CXHiS3gdiH1zTTIu7GV+0KST8p6fhz361+XH/Bsy06f8FMwLe3vof8AimL4FYpH2ovm&#10;R/JKVQgjn/ZywHuK/WH/AIOI4obr/gl144F1on2rZLZurGRgsJE6sHIDL0xjrxu5BGQR7gfLn/Bp&#10;BPbt8HfifBbWMkcieI7fzrgyHbL+4GMDyx0Gc5Yn2AIrM/4O4ob5fA3wpvv3xgGt3kf3nEav5GR/&#10;Ftz94j5SRzzg4Ol/waSpqJ+D/wAULlntmtW8RWwCqrecJPI+YtubG0jbjAHKt1rA/wCDuGeNNB+E&#10;tv8AZk3NqN8zSbUz/qlA77sde2MjnGBk+0B92f8ABDaz1jTv+CYvwyt9YdTI2il18q8adPLMjbCr&#10;N0GzHAyAcjJwa/GD/guje28v/BZK+uINbvp2W80hHKQ7PszLIF2Q/vCWxgtklfnZhgAV+zf/AAQy&#10;QR/8Ewfhi8S2MSyaM0ot7IJsj3SOx6Meec8ncCcEcAV+MP8AwWLvW8W/8FrNV0fW9S037OviTSLQ&#10;vCybbdcrxIShBOXZiu0ghlU5wDR9oD+hi51Cy0b9mlr64XdHD4TZ5NoGWxB2BbqevXFfz5f8G9hs&#10;NW/4Kwabrl9Y2LCbT9TurT5YojAzOApSMN+6OCV2ckKx4wQa/oH8XzSaV+zHff2TfrD5HhJhbypG&#10;XVcQfLgKoJHoAB+FfgX/AMGzthY6h/wUomvda/tCW8h8M30lreWrP5RkMkYfzeOVZWON2Pmx3wKI&#10;gfqB/wAHJ0ly3/BMHxOLa/SJG1TT1mRnb51+0xnACo27kDqQAOc5ArwP/g0u8NXNl+z78RvE4a4e&#10;O88VRx/vIdscbxwLkK2wFiQwJ+YgYGApzn2r/g5k1ldH/wCCaGrW82oXEK33iHT7fbD1fM6nBywy&#10;MKeOfwGTXlH/AAaeaxqmofss+NtN1G7vZrey8WbNP+0SFookaFXeOIeY20byWICKNzsfmyTR9kDw&#10;r/g7R1bUbr4yfC3R59Ol+yw6XfSx3DxNtZ2aEMqndjOFXPA/hwfvV+sn/BPa2is/2FPh3brpk2l/&#10;8UXag21wu14P3Cgg7nbkEepHH5/jr/wdbajpF9+114B0iD7ZJdQ+E5Gm/wBHxGFefhUfHzMdpJAJ&#10;2/Kf48D9iv2C9ObRv2FPh7p9vZ3UIh8F2ixRXgHnDECgbwqgBuOVA4xih7AfiD+yV4e0jWP+DjG/&#10;hXxDIrQ/E7W54GtVRfNkXzSYwPLIChS2MgH5OoPJ/Uz/AIOIL2C3/wCCXfjhZ9VNn5j2iQssIkZ3&#10;NzGBHyygK2drNzgHODjFflz/AME057/Xv+DgLWL2T7VI0njbXpJI/M3BVEkoBkLSZZU4PO48ZA4r&#10;9Gf+DmnVbmw/4Jrapp1qzZvvEOnQsscRYv8A6QjbSdpwMrnJI5AHUgUP4gF/4NtvBcHg7/gnHp+s&#10;288kzaxqFxeM8iJH7bRtZtwUhlDHBxwVG2vL/wDgmPZQ/Fz/AILSftL/ABrmZrpPD19FpNjdRx4S&#10;FUDLLEcg4YPGOjDlD2xX0B/wQntotE/4JTeBZ7o3SiTR5ppPNYn5S7kFBkkDbt4GORkda8R/4IkW&#10;UPhP4PftBftTX0kMaa98RNeu0kWPnbFcS/MzAneM54AX7vfIwdwPSv2d9Y0+P9pX9pT9uDxLN5ul&#10;6ZcnRtLlVlP7nTo3jkUZ6H7Qbjg4I3L61z37TP7QFz+x3/wSz8VfHhZoofFPjCCSfTmuvlka6vJf&#10;3WFPXaZM7SM7EOelb/gzQbKz/ZW8C/BqSdbzUfiPrf8Aa+prbMRv3yteTFmOfk8xgMHBfp3JHk//&#10;AAUTD/tU/t6/Bj9hHwfbWjaL4PuIPE3iZIVEjQ+WPJtkI27VJ3StwThVBxnFSB7B/wAEwvhtoX7C&#10;v/BNNPiR48EdjeXGkzaxrF5Og3vI259xzt56cZ4wBnvX57/8EefhnrX/AAUQ/wCClnjD9snx5Fcz&#10;6XpuqS3dot1ljC0jMYVywZfkRNuASfm/Gvrb/g4k/a08O/AP9jq3/Zl8LapOmueL4Dp0Nnb7h/oq&#10;iMS7iCDyj47ht+COuPQv+CJn7N2m/sV/sA2/jXxZpi2ut6tayalqkrsC2WG5EGVHQbVwc49aroB8&#10;z/8ABy38cLnx94y+H/7FXgWH7Rd6xqqz6hDDNukRdyqnygngkuckceWcZPT7YuYPC3/BPz/gllJB&#10;Pc+Va+F/BjsvmqP3gSH5QANpOQAAMg8j0xX5a/sZQ3P/AAUp/wCC1mufGvU7KbVND0HU5LrTZGun&#10;8oRQTrHEfmDfKyl2KAry+71B+v8A/g4//aHt9P8AgX4d/ZB8D3rDWfHWsWlktvbzbTHD5q53AfeD&#10;DauMcbvUcHYDq/8Ag3+8AXngr9gW++MXiJ7ptQ8WaleareXE0ewmSWTcdg7jpz6k8cV6j/wT/wDH&#10;EXxQ/Znj+KDXd1Ja6truofZTcptbyGuJkVcf7qjAPI6dqs69dWX7G3/BJmaUloP7B+HskkazfPtZ&#10;LQlQSw6bgozjIx3rl/2EI/8AhWf/AAS58ByXNtDas2n28siELhWc5zjAH8Q5wMkk+tID6C8NDPga&#10;OxtLTBWxYxrj5F2uTgZHQDOB7c968J+Avgm38D/tc+K76GLH9s+TMGZeCyqvCt3GGGF6gj3GfaLL&#10;WpdJk0SJLgvDJqklrdt1VRIoZf8Ax5h/+quK/s5/DHxXk+1W7L5MiNDn7zRMSFH5g89go9aRP2j5&#10;O/4LEeFFf9oP4S+JZztjh8dw/ameEMgDxy8ucZCnO1j6sDxjNfV37SfmH9kSb7PAzf8AErkIWOEM&#10;xxGflCnguDwM9cdq8e/4K0eAbbX/AAF4e+JcentdT+GfEtler9nB3bhKIwTtznAc/Lg57YIBPu/j&#10;SCPxv+zL5UF15gn0tWilX5jkpkezYz04BHHTmgo+Qf8Ag3t8M2Gnfs1Q+IxAftGoTXM0qzKqqHMn&#10;IGABtON49C2M4rivjppa63/wVt8Eq8VvItrpN1LtnYp5SvKm2ZRkbuUaNlOQBsOMnNetf8EOdJt/&#10;Dfwf1bwhNG1u+na9d29xatGiGD942E+XKsoxlSOoJHavPP2mray+H/8AwU5+GfiC+sLjdfNfWqtt&#10;DIN+wqjL/Du7kD+FfQYrqB9Bf8FU9Ljf9j3WLWys1/5FW6GJ2wQfKPGCDkjqBkZPQ9Kxv+CMGj2F&#10;v+xh4etrOzRHm0Dc0azBsO6glh2w2Q3I46eoHqn7a/htPHv7Md3p7W7SfadHlgEfm+Xjem0ckHDc&#10;8fKfT0rwb/gg94zuNa/Zj0/w3qWn/ZZ9OluLO4jVTsBWRt2MgYBJ5HAD5GFGFVdAPJ/ipBdaR+2x&#10;4kv7mVre3HhEiMyFPmcTOduTgg/dbjGRt9ePjf8AbQ0uH4mfth+BY7KH9zDoMcvlx98XLYy2eccr&#10;x0YY53V+hH7bXhaz8PfGO+1ryWhM2mSxSdO7Pgn174I7ZHSvjfWrXwv4o+Nfh/xNaxW95NHo8kX2&#10;iGTaVjFxICBjkc4bPYntVIDrP2kL7Tfh7+zrb2c7BF+y7+ZjnmPpg4BxyMeh59vA/wDgkJ8Pzrvj&#10;rUPG09i3+kXflL5i4TbkPkEg5IIIPs3Tkmtf/gp58SJLfwiPDCzeS0kKQLGkg+YFgcqAOAV5z3Bw&#10;QDnPtP8AwSg+HFj4L+EMPiHUV+z3H2Ce5bzlY4IXJw2QApJBAHAycc7jTYHnv/BZPx8b+yi8JRTt&#10;I9zcwoEQA4XcOc4OCQcckHjB7g/Uv/BNnwjpXwq/Z2kuo7VYvI0kbp1YEIxXaV685+8eMkZwQevw&#10;D+3rrL/EH9qrQfDVy8M0cmsZmjjA7MFIOSeNpGPT5hgnAr9FvDuu23gP9k66ktox8xjXafvE7RtL&#10;gDPHI6cHnpU9CT89vjzfw/HD9vzw/wCFL1LU2tleNNcQXWGBbJyjjgHKop46jviv1U8T+ItM+F37&#10;ISwEwiSa3xG0cw3SKBnk5wpBODnPPFfkn+yjAfHX7eeq6vvkcWc52uZMZ2kLgE7uc8j2ByAcGv0K&#10;/wCCgvjGXwn+zfa2SXSm3XR2MhjZtp2KzHJB46E5zkHbxkA0O+gO+h8M/sA2+n/Fj9vPxJ46jMd7&#10;DHdn7NdKuFdQwQFRn2RhnJO314P6L/8ABVH4rXHgL9nP7NYXYt5ItFMwVmCbz5W7I5GOnAyOmB2r&#10;4c/4IgfD291PX73xfd+ZI9/qSlXjY7mC5LHPZgQeuAQfxr0T/guJ471W48KXXh+O6HzNHbbcMp/1&#10;iqQck88bB0O3JIHc6j6nO/8ABBTwLcanq+oeL7+2acXmrb2+VSGCbSzBhyCCRn2PpnHWf8F6Pi89&#10;1pK+EIlaaTUrqOzha3kGGbkncPovb1UdzXs//BFv4R23gz4EWuptCVb+yxcM+0ZferfPyBjG5SRg&#10;EjA5618Y/wDBVzW774i/tUeEfAVud0d1rTSeXJNt35aNVJI+6eXGfX1xQviF9o+6P+CR3wr/AOFU&#10;/s2rq00LJcWuk/6uYhWViGJjY4HIJ+XJ5J718Bft1G++Pf8AwUJ8O+A9Supbq3a53sWJbzY97Ng4&#10;HJIDDIHRh3zj9b/2ffDGl+Ev2TJpdhj8zT41+c8FQuBwOScYGSOo5PFfmB8G9H0X4p/8FX9W1BJd&#10;8ejKkJC5XMinbIOh3EEnGMdRgEA0Lco/UbR/BUHwl/Y98hocP9kX5RGCyLgHaeOo+g4I9BX5a/sD&#10;+Ek+Mv8AwUo8V+Mr+0Ei6XdtFB8rH7uFwOwLAHjGPbJyP1a/be8X+G/hR+yrJcavLHbx22mSSNI8&#10;4XG2PcRg4zkZPpn8K/P7/ggj8N9T8b+PfEnxv1DSpIP7Y1SSXzLhi3lxu5ZOSOcYxnv8vvQri6n3&#10;L/wU48d6L8Kf2Zbi/ZUjWz0ieRYtnK4QcD0/iHOOD2yCPi3/AIN2fAupapBq/wAQL+3i/wCJlqU8&#10;7OilcKQMr1xjO4j0z17Vtf8ABwN+0FLqemaf8B/Cssk114kvo7GNY8fuo0IaYn5c8kqu0ex56H6m&#10;/wCCZH7PFr+yv+yBa6lcJsvRpoeSbcQrEplXGRnBBA+nbrR0GfL/APwX2+MR1uPT/gZ4deP7d4s1&#10;CGwjXzMbVEisZcZ+7gMvbllOcZFfZn7BXwof9nn9jqxF9pccUkGjqVjVSMDyxuTBPXv1759RX5dX&#10;GoXX7Un/AAWFhtNWu11Cz0FUzayBpFVsh5gpX7rD5jk8ApnrxX69/tV+KtH+DH7Kl5NPfrbw2umq&#10;0kzN821VyXxkZ4ByO+aGB+Seh6pe/tX/APBZST+0bdLyx8IyLHHmUkhgfN80BTgtuO0jnpnBIr9Z&#10;/wBszxDp3wo/ZauvtFylnDDY/vml4QYXB6Y4ODX5Qf8ABDTRo/Hn7TXi/wDaA8VXdjNHcanKReXL&#10;ESHLFvUYBXvg8gdK+rv+CwvxE8efHj4Oah8PvhNcm10WS28u+1xvueSMFgMfeOBjBKjG456gHYD5&#10;z/4N9PCTeOvjr4v+Nuqac3l3+rTzW91JNjMbSFmU89Qcdu3XtXvf/Bd/9o7X/Evw3m/Z9+E1rLdX&#10;2oR+RqWoQu3l2cBA8x3IBAUxFgScAA9cCvlT/gkH8XPEWo3k/wABPhVos8dnZXSpdeIPM2Ndhj+8&#10;xGudpPB++eB33cesf8Fuj/wrT4GXnhvQg0f2mGGG8l8zLSbygdj6sxcA+mcdDR9oDZ/4I8fE/RYP&#10;hpL8Hfgbaq5hYQaxrn2ctHHM6u42ZO2TGGw284BUEEjFfPf/AAWP8ZweH/Fmm/DHw1NMtxrGpbdT&#10;1KaU+ZNGCvAYfKMMWz8vJYNzwa+t/wDghl8JdJ8H/s322uuirNd2ZmkmaEBiHOQx57e/YDqABXxf&#10;/wAFN3TxB+2z4FsDHuWTW3aRWPQl4c5wecBQexPOMij7Qup+kf7IXgCy+G37FrXVhpscKjS1SN1j&#10;2FlWLO3gDjOW9SPqa/Nv9mS4tvEP/BWHxFNq9tHMylBGksODIu2HPf5SQc564/Gv1f8ABGlrb/sd&#10;sJUaNntFYvFn5/l+Vup4J7ZwAPWvyn/ZHEj/APBVrxdbwFtst6gdZBt3cIdxUhu30xkjkcEiM/YP&#10;4w6aJ7HQUM8KhbFjt3LH2TnBzxgAfhzmitn4naUbiy0Vrm6lX/Qz/qjjJ+XOcg4+nbpRUgfJv7Lv&#10;h211b9nmeS6dfMXSAQq8lcAfODkbiRxtIX7vHDYHwbqPh4+Fv+CgNpPHZRhNU0pkl8uRj+9Dttzk&#10;HOCEXB64yMYOf0I/Yykg1b4AtuWKSOTR/MjXcQhyoyegOPXjoQOvJ+F/i9bXll+3h4Wkjtj5M1vd&#10;iRshs43Fx3HVRk5JyeCBVLdkrdnoX/BQn4BW3jX4UJrsNnILpbXfDJ5ZLMyBlyjYHOAc4PTn0FeX&#10;/swXkXxx/Z5bwbrkTNcx25tpPOQfeCjnBzkHOcc5GegGa+4fj94c0vVv2crOK608LNJGeJIwd68E&#10;gbenBIxkZA9M18O/8E59HutG8beJNFuYPLW18Qy4X5RgNzjB/hA67fTjGRVIo8y/Zf8AG99+zf8A&#10;H3Ufg34kWSPT9UuC2nx3BO35gPkGfu/xDnGdoI685f7WuhXHwY+N+k/G3w7G6xtOJmk8vh1Lbs9c&#10;4BboMdPxr07/AIKpfBm88DeJrf4n6X+5vtPuY7gSsoV3UkN8xxgdDjuTjIyRi5e+C0/ae/ZsE8Y8&#10;26WxDL5bb8NtI7/NgHPTv64oA9o1P4sW/wAb/wBmaGbRbiOdks1aNVJbjaBtG0nnOT6EAH2HzP8A&#10;8Ez/AIkQfDr45eJfBt9KLdvt3nwgjaQ6uc8H+FQuRgEjPQVk/sQfE/VPBmtal8B/F92qyW7stv5i&#10;8GLKcoCRyNvGAe3pk8n8atOvv2dP2ndL+JOmw+XYzXa+cyyHiI444PPytwBlflxxjgA+yP8Agq5a&#10;W+u/Dq8voV2efpZZWhJ+TG7g4X2APYg5GMGuT/4JN+NLTVfhfaaVIy5gL20yMnVQSQMhcnjoMj1z&#10;xV74w+NNI+N/7OK6ja3iyzRWEjSbGG5l2hc8cYPBABxh8ZzgH5+/4JhfFObwL451TwJcXZKw3Szx&#10;yRvlTg43KRnIBG7jIO4nkUAWf+CjmkXfgz4rab4rikk8/T9SWVlZWG5dy4OcnI6fXngivovwBdye&#10;PfgHNNaqLj/Qw+1dyl2KNuyCeMYx8vUP65ry/wD4Ko6NBrej3OswQt/BNH+5+dvl5YHGMZGf90cA&#10;da6H/gnb4si8bfC6y8P3k6yySWjQzbh827oA3Occ7vf5MdMgA+U/B0y+Dv2s5LEo0cd5M8QaN2Rl&#10;Htg5PIx9Ca+svixBay+HdM1ORF8t45IXk+VlUMW/hz8wG7JJAwCT2FfMP7X2hx+Af2gdL8WOy/8A&#10;H9GZJGYsQmVYMcnoNxx06EdMV9QK9t4u+DPn2ZWQxQfaFeP5MHaRlWDDkbuvT5eOnAB3XhgW+sfs&#10;AaToUdzHPHZ201m1pcRDMgEJTGTlcfKq9c44wTmvor/gjxF/Z/7AcrWFrN9oj8PzCSOYnGBncdwY&#10;+p9ht75OPkn4VahNd/sv6pptr512+m6wzPDMf3i70cgLx8wyw46Dn1Gfpz/gkTrN9N+wnqMSTRzN&#10;baHeW8dvNsWQJGzIOgUkBByp5Oec0pbClsfMf/BPJjqH/BXDxk9qBbGC3j80qv7xmxGuANuG3MwU&#10;7jnByMgYr6b/AODiprEfs8+VLMsbNp8O3ZtJciQkKeRgDuR1LDr2+fP+CXw1i7/4Kl/EfbZ4jja1&#10;W4ZpGjdGAwqlFY7yQWPIPzAYwSAfdP8Ag5FXUIvgtGRJKsf2e2TlpcSASfdyBgkZXhuODjkjK6jP&#10;aP8Ag3208wfsTeFppb/zi+nEr5bDAXdnYQH5K56kDGcdq+Bf+DgB7m9/au8L2mqXMslo2vFXurb/&#10;AF0eZEGQu4ZYqDg5GSnbqf0Y/wCCHR1CH9iLwW15bs0h8M2pWeOPaoXy1KZ/dg5ZSvIzkAEnPNfm&#10;b/wWd8RXupft6+DtFvZ47Vf+EkjnjkmUywp/paLk4jYMBjG1d3HJBytC3A/Zz4N3Js/2VLi9OoyX&#10;Sx6GSs6XBL58oYLfMSG6ZA4z61+Ov7OFnd+J/wDgtXeX17Esn9nWczK6XgHkdFUnbLkKN2Gxnjkg&#10;bs1+vfg4tov7I2pXoiktZP7H2sqpGoyVClVITG3/AHgTycc8D8fP2CrmO/8A+Cx/iTUn0iZpIoZF&#10;j+zwoqscREhj5eFZ0DHLYyNwJOQKF3A/Xb/goPqhsv2Rbwzy7o2s2ZpFkwyYj+v9/HQ554zX55/8&#10;G0LXOt3Pj3WJLmKaO68WGSOGKRt6MYsknJBKsDxuA5XuTgfbH/BWjxgvhr9kW7ili85W0uYtHhFk&#10;bEQCkDHXPttyOnp8k/8ABsn4cubX4Wa54lOnskOpeJZ5IZnhh3NHGijO7YGcBgQcEgE8Y5APsgdn&#10;/wAHInif+zPgHeact9J+9ggh2xzbcbpUHPPOR16jr+Puf/BFLQZPDv7DXhGS8haF/wDhFbaR5D5i&#10;7sw/KxBHJwNpwSBtC5r5T/4Oab+zl8JWllDcR21xNfW0e2aSIeaoxlQSOQDhvlIIAOeM19xfsCeH&#10;7LwN+xXpdhZ2C2/2LwqqfZ1WBPJIi+Zf3ZKpzzhflGeBR0QH5g/Hay1/4kf8FtPh9oaG4lh013vX&#10;lt1eXYMz/M3yYwSET8QCRkV+q37b3ia38AfsgzOF2qbXP8Y2KqHn7u4Y4OAOgr8wf2Y1/wCFmf8A&#10;BbfxBr8VpHHFoPh94pf3cSlJHlUhjsYYwWPIycDnqa+6v+C2PxBf4ffsaalcMsMkS6LPutdyKzsy&#10;hVwSR1JA4ycH1xge4Hg//BuN4HupfhNrvxeudPEdx4h8TXt95k0jtIyiQBdzMgJOVYbu457mq/7Q&#10;F1ffHf8A4KzeBfBUduklv4fhu9YvIdzMv32hQ4H3SGKEHkHqSvGfbv8AgkF4Dh+BP/BPXQb91kH/&#10;ABTiXrecoVlkmCyMOG+bDOyj2x7V5T/wTs0i0+Nv7fPxN+PEpW4tNHW30axukjiIAUGSaMttLAh9&#10;rEZCng9aOoHqf/BVy9j1b4c6F8Fba+ki/t6e2024ijjDZjmdVkypYgALu9ufUA10fx6stI+B/wCy&#10;Hpfw+truGwabS1tYZl+VUbCIpKrzngnAHY4ryH9oi58S/HD/AIKX+B/Avh69dbHQ47jU9SCg+RLG&#10;waBY2UKPm3Yfac/dBAziul/4KHa1/wAJd8Yvhz8BtN12GzkuNWhN9Y3G1xcwxqxlQAqcdRy3HIwQ&#10;Tml0QHV6/An7Pn7BEn2q8t4Wh0dzJMW+RiIuW5O4jgfrxniq/wDwTM0//hBv+Cf0fjXUtMt7a61T&#10;R5NTuY0URqrz/vGb5VGM5PJ5PfnpxH/Bavxbd+A/2OofBtu863OoW0Vn5lmG8+J55o4sqExlsMxA&#10;4BIABGcH2WXSB8G/+Cc0ei298ky2Ph2C1ja8j8lpxHEEUFZiMMdi/exz1xSFY+f/APgipPe+Pvjv&#10;8ZPiZJqTXdnceOJLaFJpLkm3NvCFIxJ8uDuDBkJB/QcHraXHxF/4Lw6BZzafZXlpofhu5u4xPChM&#10;EzSlNwcvmMsFUFhnI+UjDEj1n/g3w0yyb9ljUPiRdQxi61rXdU1C6mVod0hNxNtLbGOCFGMHnHqA&#10;K8h/ZSv9H8Yf8FyPGVxNa3Xmab4aSKKRWTyod8+8oy+XlXxhgdwzsPUNT6sZ6/8A8HGOvpo37Ftx&#10;4ftJmszJbRASxYAKmVVKHHYqxQ+uT17e9f8ABLbw5eeEf+Cdvg3TRd2cjweB7NXudOZXhmb7Kvzp&#10;hFG1s8diBnPNfIv/AAc/a9LYfBjQ9Ph1a4t1ur61SRRI+w4fcTgcAjbkDqeo6c/cv7K1nN4e/Yrs&#10;beSKKGS38MrGY7WFo4RtiCkRIzHYg7KegyKPsgfmt/wSz1GG+/4LKfFifUrCbzG0+2jhvLR53RZM&#10;Rna+XA+ZQ7fMMKy4GMAH0T/g6atLVfgd4euI8PJ9sgG4NgqA/U5PQ5PHJzz615P/AMEa59J1v/gr&#10;T8Yry7nW1vJEVII47qFoblBJmTKlS29iqyBVI2AMp6DHrn/B1BHEfgF4beWwk/5CUPlzxSHaDub7&#10;y9MYbjIyCffFNbgfYf8AwS8jji/4J3+DwLi6mVvB0PlyeZCXb/R8Y/dk5ZeVO7HzKa/Kz9iV0uP+&#10;C/HiS6SddR8sXW1tRkkhuEO2DlSFOXVsKc9VLc9SP1E/4JO3+p63/wAE6fB914jjaaabwlGZpofO&#10;UXAMOfMJkIO5l+8OgbOCRg1+V37JfiJdA/4Lz32meXb3f2m6vIluLlYd8TG3B2rJv+6cAHktyQAN&#10;xJF1A/TD/gvVqOhR/wDBPTxRa66twiTabNhrZgHUiPtllB68qTyMj1FcF/wbT3tpN+wJpdhb3pm8&#10;q+u/MjlaMvGxncsuQTlTkEA4K8jGc12n/BfG0tL3/gnd4ia7uDaxmxcfaWV2WPKcB9iscE4XOByR&#10;yO/m/wDwbKakl9+wra2++Hda6reRborlXYjz5Gw6hAUYbuhLErtOcECl9lgfGv8AwU0e807/AILi&#10;fDptGkMkkniCxjaxmVmDqbw5XBiZTu7YDAEDO0jI/ZL9rC8+zfsa69dRKUjbQs4aDcrIV5DqcDaR&#10;nIP86/HP/gqlpz/8Pr/hvPaW7awJtYtT9ngtpmmhVbtmaTEBEhaM7pAFwcR/MGBIb9hP2pdR1BP2&#10;KPEE1ggkm/sDEkMkIkB+X5gQ4PA56g9Oe+G+gH5d/wDBq3i78ffFee2E0cbapZv9mWTbCvyz/dQt&#10;8xHIJPIUrydxxa/4Oudnm+A7Rm8tptSQxtJ904imBPAPA3DPfgccE1m/8GsfiM3/AMVvinbi1toU&#10;uNSt7pLOKaJWttwn6JjzHXA2ArwuOfvZrS/4OulvUuvAEj3Ims/7RjL2bFsl/KmGcjGARkeufpyf&#10;aA/TL/gn/pDaV+wh4Q0mT7JaSReEY0YWrQNDGwg/hMChCgPQgA7duQDkV+Ov/BOHSb6D/gvx4vSX&#10;VGhmt77U9gt45fLmB8vEcmwEcLyQfk3Jnoor9iP2DdJtbD9hnwnpdrY3sSL4ThH2O4aYyR5h/wBW&#10;TMAzMp+Xc4ycZOTmvxv/AOCb+Iv+C9fia1sYrq6hF1fKWZfImhCiEDMcLKrbGwpXB4G4rw2HED9Q&#10;v+C92uW+l/8ABOLxosxhzJpc6Kbi3dkbMTALlfuseNpOPmx0xXzz/wAGpWg6vZ/sd+JtUv5b1Yb7&#10;xjcyWSzSZhMawxJujG84/eLIG+VSSO/U+4f8HCWuQ6V/wTg8UNLqRhaaFY41+ztJHIxKgZwrBSDj&#10;72B6nnNeU/8ABrTrWnX/AOw/fWFtYeTNb+JbtbhmihTzX+U+Z8gDupUqoZ+QYyvQAlL4QPk3/g6H&#10;ktp/2y/h9DrN9ts2gIuJbVlaZYhJCGKq21cqC2MnBPU1+1Xwv0600r9lrT9NttQWVIfCiIk7eXgr&#10;5AwfkJUDHoSPToK/En/g5Ihgk/4KEfD+1urqOwzKpN/PcSNDGDcw5YquSoUbWJUbj83BO2v22s5b&#10;PQ/2Yi/7m1jh8N/dlwEiIj+4eANoPy844A+tD6AfiJ/wRostc1P/AILZfEKZr22h8ubVGvrFpz++&#10;H2pAJQwRlYgkHDFMmTIPy4r9Vf8AgtXPpkf/AATp8fW2orb/AL3SJFi86VV2vsOCu/AyOeOMnAr8&#10;mP8Agg3elP8AgsD45urTS7iSG4j1SOO4s4DJDEzXqECQo2NrBWwOQSOOlfpx/wAF+tQ1y0/4Jw+N&#10;F0m2t5ll0+Rbhbi3d/3eBuIwDghctuPCkZPA4HuB8xf8GlUNnD8CviBPDcs8j+KF85GhkARhAvCt&#10;nY3GD0DDOOnLeY/8HYXiC5m+J/w58MW89nI3zTqkzjMThdo3B127W3cktj5BkY5r2L/g08kE/wCy&#10;94uM1rb7oPFbxxzQwwq+0xK21yh3u2WJHmYIXAHyha+e/wDg6/ijb9oPwDssZP3lhON0cpYSH90C&#10;NvRW6dsn8KPtAfsP/wAE9bIaP+xP8PrEaJa2PleErMNZWccEcUbeUCwRIGaJASSwVCVAIxjmvwu8&#10;V61b6p/wcW6bdX7z2nk+Po42W8k+UuIWxGpywKMSFwODuIOCSa/dL9hTSdP8O/sX+A9J0mLdZ2vg&#10;+0jtf30hLoIFA5lVXz1GXUNnqAa/COyt9L8S/wDBw1a2tnaeWq+PHBs9auCFVlgf5I3R1P3cMnzc&#10;vxznFEQP3o/bT1WPTP2PPGOotDNJ5fh2basMSSNuERx8rEKQCOQSAa/Gn/g1H8O3c/7THxD8X2sM&#10;32JdNtreG4a+kV3YvK2ySNGCONuGJcEBlXbzkH9eP+CiF4ujfsM+Op111tL8vw5Mq3pjeRYcxlQx&#10;ADEgcHp2r8m/+DTLUNBh+L3xKS6t7qPUrqzsys7bBDPEGc7ACMl1bngjAf0zS+yB9H/8HWV5FH+x&#10;xoMJvbiFpfEMKqsczbJ8NkxsuCMcbs5BBUdckV7D/wAG69vo9r/wTP8ABUXh/WLa6XZO10sTRboJ&#10;mmdnifYx2kFs/MAxDAnGa8N/4OvZIv8AhlPwrKkEwY+IY08zy/kCnJ2k8YOVGOo4PfBHuf8Awbq3&#10;L33/AATK8D3jaaY2EVzH5wXKz7LmVA4JUEkBQhySAUwOAKOgH5Zf8HCKy3v/AAVZ0u2nnS7V108Q&#10;29rCRdBWuOVKlCOW3BPvZw2Rnr/QJ4bntj+ztC9zOGX/AIRk5na2VQR5XXaAqjtwABwcdq/Bv/g4&#10;Qvmvv+CsnhFdJ1C3huIZtOH2jS1C38biePBKrskJGB5Zz8zBgpBr93Lx9Ri/ZquJL6VY7pfDLeZJ&#10;D5iqr+TyR1YLnn1x+dOWyA/n5/4JE2HiE/8ABdC8t7KS3ZV8Qa9LdCOzaeN03yAFGiDrCwZgRISA&#10;MFMgtiv19/4L233jGx/4JqeOn8LWmn3Mn2QfarXUIhtMQOXkBZWAKJucdCSMAgmvyH/4IdNZ3n/B&#10;aHVru/0P99Hea3Laj7SIZLaU3BTGAyK4Ku6lMEZwcDbX68f8F1vE2uaT/wAE4fHQ0u+02H7RYmGQ&#10;ankxSK2QUODw2CcZyNwGeKPtAfJP/Bo9pES/Aj4jaotxqHmTeLI1kjlD/ZQBbpgx/Pt3k53EKGwq&#10;g5G2uU/4O4jDc6f8NoI5Va4hv3byyr7trRS8qfukZXkfe6HpXc/8GlTkfszeOiupySKPGDbrOSNd&#10;sTm3iy6MIwfmGwEFzgx8Y6V5d/wdvLdz+I/hpcbrY2sfnLJtYGZHZcjKhuFIDYyvJBwQByfaA/Sb&#10;/gjNpR0b/gnD8L7ERQxlPDNuZFt/s5jZtgy6m3ZoyGPIKnH41+I//BS2ytvE3/BeiDSrp9R8tvHG&#10;hrM1m5aWFfOjcuhTfgBDv+UDbzwME1+4/wDwSLsLjRv+Cc3wrsbvRbjTZ7bwbZxz2F5HKr2rrEA0&#10;TCQAjacgDkYxz1r8Mv2zblJP+DgGG6g8SyN5PxK0bbJp9tukgZHhHlMAEz8wO4k8Kx3E4Jo6gf0Y&#10;eNJrWy+AmpPfXUNukfh2UtcSMTHGfKPzElQSo68jkV/Pl/wQiK6p/wAFl9b1LT47W+tpP7aZrhJG&#10;dvLa4UqyMGUhS2wF8MdpIx82R/Qb8ULqysvgRrl3dwxzQp4fmMkU6llk/dn5WGeQenpX87//AAQR&#10;u/Cg/wCCwd3daU4022MGsf2ZDD+9h2GUDyt21gAQflYlRxjOWUURA/XL/g4V1JNK/wCCZ/jRzrk+&#10;ntJAqx3EM0yksW/1eUB+/jZ82Ad2Ohr5W/4NE7F7f4J/FDUBfqyTeJrdWtGWPcrLAPmzu3bSCBjA&#10;GQTX0j/wceSSf8OzPFMcWow27tLCds7RhXAYbl+bqxXKjGTuIxg4I+e/+DSG7nf9nn4hQm985Y/F&#10;SqkflSkwZgjO0NjaAxy2BznOaPsgcb/wd06xoUmn/DPRjqV0l8t1NKLPywY2URkbid5ORngbepbn&#10;sfvv/gh7HY/8Ox/hPLbabBa7/C8BZLeNFUt0aQBVB+cjzORuBfB71+c3/B3NoVwnjj4W+KnjVrf7&#10;PdQN+85LEKyqV4OPlJznjcRxkZ/SL/giUltL/wAExvhHd2Om2ttFN4Rt2EVr52zOOeZXcsQQQTnG&#10;RgYGBS+yB+M//Bc7WL2P/gthpY03V1tHtZ9FENxcfKkTG6bO4w5fYe/GcE4GME/0Na7eTwfBC8u7&#10;q4Fq0egSM0tvMyiL9194NtyMdehx71/OV/wWU07Vrn/gtmbWLTrOaS71zSY7eDWyfssqmfbtczED&#10;y+qnB4wQCCK/ow8SHyvgXeizshlfDr+XbtIoz+54G7OPxz+dNgfgB/wb+/2TqP8AwWY8TajqFrrN&#10;xceXrZtLkzeS6O10Mm4G9AwK5yhVgGw20bBn9dv+C515q9t/wTM+JEmk28E7Po7K8N00u11wdy/u&#10;zkkjIGfl5y3yg1+RH/Bu1e2Fl/wV78UQW1nc28U2l6xDbw3kkSyqDeI3lus+53fAOQDuG05JAOf1&#10;q/4Lw+JtN8Mf8Ey/iJc6nf29ulxpb26PcWcMyM7oyqnz9GZiFUryGK9QDRLdAfBn/BoNaSzXfxd1&#10;G4jt2hjbT0h2xRebE5Em/wCbPmBSoUYI2kjg5Br0z/g7Y1S5sP2YvA9pAbcR3nigxzCRn3MoiZuA&#10;PkOCq43AN/dOAc8R/wAGhdlqFv4O+K+rP5kVrNq1pGpyNs7rFlgBs6oCDywHzjA+9XQ/8Hc8Nq3w&#10;I+G8j6pa+d/wk0hFq0kYdx5T/MoK7zjJzggYJ9CCfaA+hP8Ag2ZkaX/glx4Xk85X26tqKqogSMx/&#10;6XJkHb9/J5Deh9ck/nz/AMHZ9wl3+154Fgh0y2Bj8JymS8SNTI2JR8rFCWIXOdrKNu7gneRX6Jf8&#10;G20bWv8AwS48F+ZrC3iyXF88bJ5vyL9qkzHh0UZRsp8hZSRySTX5mf8AB1frSal+3joOm+ZB/ofg&#10;1czRqdx3SP8AIxA6jaeMnG4E4DAUfaA/br/gmpp02nfsJ/Cy2lghjZfA+m7kt/8AVhvs6Z2sY4yy&#10;+jFQSOcDNfhh/wAFKbDVdW/4ODdIXw3JHYTt468PrHLb7pMZmUksIVDkkBwUwWI4GQRX7uf8E9bS&#10;8tP2KPhna3l39oK+C9PEcvl3Clk8hNuROTJux1J6/QivwN/b1k1aD/g4UtJ9M8NahNcj4iaI6W98&#10;0sxuF3RHfDvdWK7c7VVgd6tswdoBED+jXxIb2D4V33mR/vl0STKq74BEXYhd36Zr+cr/AIIk6jr1&#10;h/wW1eK08IXEinVNbiuo5d8MthGDIqsUt9sYIbZGVZdgDnbhgmf6MvGkwg+EeqXDrIm3QpSykOGH&#10;7k8YU7gfYHPpX84//BFDT9I8Wf8ABbqy1XWdabS5odY1+606GZtv284niMJFx8zkKzPt4cGJiRlS&#10;KIgfvd/wUn1T+yP2FvibexyXEbL4RulhktrJ7hkZkwDsRWPXvjgZJ4r8Wf8Ag0vh15f20fHF1F4b&#10;87TR4JVL7UEfa1tN9pQxJt3hijASZwCAyR528Z/YP/grvfvpX/BOH4sXi63fafJH4Ru/LutN/wBc&#10;D5f3V+ZfmIyAcgBiM8Zr8lv+DSLRE1D9p34neMZ9McT2/hm1givIowsa+ZOxeL7uFzsVsAjOwYHF&#10;LoB+hX/ByDq99on/AAS98X3lle3Vsxu7OJriz3ZXfcIpDbWHykfLk5wSDjGSPnL/AINF9G0u1+Av&#10;xQ1nTfENxM1x4rhS6sZVWOOFo7fh4h5hZgyuAWZF5TaMkV9Af8HKurz6T/wS98VLaxWcjXF9ZxYv&#10;ViKhWnQFl3jIkALbWXBzgDk4PhP/AAaO2tyn7MvxEvzrzXVu3iyOKOxLM39nsIsmP5oxgsCJPlYr&#10;83Ztwp/ZAwv+DvaONvg18LZlv23R+Jp82zH5cG3f5h83XjnK9hzxX05/wbd+HIfD3/BLfwW6SXSt&#10;fTXdy8dxNHIAXuZCCmxjtU54VsMOc9a+T/8Ag70utLk8HfCmy+1x/bP7VumWAQgSGPyjubdt+YZC&#10;9G+XuPmFfZn/AAb1W8Fp/wAEtvh20Gp39wslpcO0eoRTK0LNcSs0a7xzGGJ2MuQy49qX2QPyy/4O&#10;vELftzeFTElv5f8AwiWN0d0ryB/N5Vog5Ma4KkZVdxZuWA4/dX9jC4luf2RPh/Jd30dxJJ4NsDJc&#10;xxtGJybZP3m1kQqWzuKlRtzjHFfhZ/wdVyW8n/BQLwr9s02JIY/B8fmXnku3nfv2zG2NpbaME4bO&#10;JOMcZ/en9nS0ubX9nbwlbOWSVPDFqu2XeSjeQvGSxJAPH3jx3zzR0A/nTeBNG/4OLTayafJebvjV&#10;G3nWt1PbvHvdMzqYRkdyVwysCyHg7q/oh/ao825/Zh8Ypb3l5bu3hm52T2bOssR8o/MCBlenU9/f&#10;FfzreG/Ouv8Ag4nhg1W5jSX/AIXYWEzRGQRsudqEXLAqAQFOTmPb8nKrn+ib9rLTpdV/ZZ8a6XBP&#10;dKz+F7oRtp8kaSg+UcbN7Bc9OpA9eM02B+Cv/BrfLbv/AMFK9dee3kmuF8FXw+0T5WQobqEnOXB3&#10;E7MrtYEBs4IGf1+/4LneIZfDf/BMD4r3tvrl9ps0nh2WOO5s924sVICNhshWOFJGcbueMmvx7/4N&#10;etRj0z/gpprtjPYW96JPCF8q399CiXcDi5hAkBYNt3AsroGyxdfvba/XL/gu/wCIn8Of8EufiZqV&#10;pe2scn9ktFHJN5Py72EZC+YD8+GIXHzFtoBBINH2gPiP/g0asP7Ng+L0T30i3EsmlPJZ7o/LUGKX&#10;a6bZWbceQxK5+VO+QPQ/+Ds6+0m1/ZK8F2Wopff6T4vQbreQbOEYklS+HOM4yODt9yPPv+DRfQfN&#10;8MfFjxm1/bSSXGr2dtNHb7F8nZGxAKCMfeDZDKxU8DAbNdf/AMHauriL9mzwD4feS63XfisBViUC&#10;MYikJZ/3bMenRWGOMgnGT7QHqv8Awa56etr/AMEzbOWfTI4fO8Vai0cyzRS+ehkBDEp0IOVKt8wK&#10;844A+Of+DvHUfN+Mfwp0pILLbFo19I8ot0NxnfCAA6gsqcklWIydpAIAI+0f+DYbQNe0D/gmbpqa&#10;7YatafaPEl9dWttqSyKgglcPHJCGUDy5A28EE7t2e4r45/4O6bm0tPiz8KCt9NDdSaTffcaT/Vh4&#10;t5AGFbJKZJJPy8YBOT7QH6h/8Ed9ITR/+Ca3wjs0vPtC/wDCHWjeb5QUtujBORsXkE7TkdR1I5P4&#10;R/8ABWuHzf8AguXqRttHmLf8J1oPnr5JKyPvhA2tCCxUjaDtG4tuAyQCf30/4JcTXdz/AME+PhLd&#10;6nqH2y4l8D2DyXn7796xgQ7v3rFu/cjHI4xx+An/AAV1nvLb/guJrOq6h4iZoofHGimN5JCxsgDA&#10;QhV2XYAwL4yAA1EdwP6YbWUN8OFns4jNnSt0St5ke/8Ad8A7l3pn3GR6ZFfzL/8ABO9ZfFX/AAXc&#10;0X+ytGsrmNfirrV3HHfLNwoNycgbS29QoYfKACoJIAJr+mZ7iP8A4Vs941xGP+JSXaWJjtH7v7wJ&#10;bgehJ+pr+Yz/AIJueItNuP8AguPoGp+I9HsYhN8TNXEyLdjYJ2a5UMHldgTvOcbvn+6PvURA/pX/&#10;AGlEuG/Z68Yi3DGQeHLorm3kmOfKP8CKzP8A7oBJ6YOa/AX/AINfNZ1bWP8Agprrj3viW8upH8F3&#10;zSLHNOyXEa3MPzuSV3AFvl3gtk/dHOP3q/a01aPSv2W/Hmq+W37jwneyYS8jgZcQtz5hOEx1yeBX&#10;4M/8GtVjPr3/AAUY1zxFZaDE9rbeEbl7q4L24+zB512EKy7hn7pZDkcgkhxgQH63/wDBeXWU0j/g&#10;l18Tj/ZUl41xpAgWOJJf4nAJYxjKqBkktgEDGelfCX/BoForR6P8YddEFwVkvNNjWbevk5VJSyYE&#10;pYt86n5owAPuu2WA+vv+DkLW73R/+CV/jVbKSQNcXFnGwtxGXKG4TJw/VcfeI+ZR8y8gEfJf/BoN&#10;4d02Pwj8YPE1tYX0Nxcapp9tJNIuYJY4o5WXD+WAzKZGyoY43ZIXcpJ9kD23/g6n1Wztv+Ce2n6T&#10;fTNGNQ8YWKKykE/K284G4ZbC8A/L15B25zv+DT6zt7T9gvxFLZuX8zx9efNJ5QYqI4lAKpIzIcDO&#10;1gOuRkEMc3/g7IuoYf2NfB9qZl3TeMoU8n7KhLgRux2yFGKkbM7VILDJwQpFdB/wanaS2n/8E8dS&#10;v5NFmt/tnja9dbiSFljvVCxr5sZKLwCPLPJ5j/AL7IHzz/wd6Wsw1r4Q6rfaiy2arqKCzt5F3vIU&#10;jO/G7OFxjOP4z7A/fn/BBlVh/wCCXnwtL6hHeLLoYeL/AEeFHhj3tiFjEF8wrwu4gMQATznP5x/8&#10;HduoX83xY+FukLqcbR/2fePHp/2HMjMTGu8SeXyOxXecll+UEGv08/4IzaHq2gf8E0fhLaavJctM&#10;fB9rJG15HJHIUaPcu5HJ8sjdjbnHGRwaf2QPxa/4OYDp9/8A8FRrU2HiHTFc6Dp6ST/Z4iLdxIy5&#10;mMSszbQFO1wSB0Bzz/Qt+zrG1r8CvCaSvbLt0C1BWy2iEHylyEwifLnplVPqBX86X/BxPYzS/wDB&#10;Wi90628GRLLdWekhJGZomvS0jKpI3KAOCm705JzyP6MfgxaXFj8FvDts1tJAyaFbj7PdMS8Z8sfI&#10;53tlh90ncQSOCQaXQD+cH9tfTbWL/gv7czPa29q118WNJktZGu2a2WQGIHd5MRkGZQpK+Xk5PVWV&#10;j/Sb4ovJY/hlqFzKiqyaTIW23Drtwh/iKZGOx2nkV/Nb8UtP8S+K/wDg4aggvvDelpeT/FyzkFjJ&#10;qMd1DcRpsIV5HlZQ7ImzAcFGwFwyiv6PPjPfJo/wH8QXpCxeR4en8tftCR4/dHCbmYKM8LkkduR1&#10;pvcD8Hf+CBfiHSH/AOC1fjVE8AXGnPc/25HEsPnE2UgvC3lyLAfIRCoZfmGwFVCHJGf1W/4L03lt&#10;Zf8ABLv4my3Ot3Fju0pVV7eSdd7bhhD5WCVY4U7iFAY7iBX5Jf8ABsza+H/Ff/BUfxN4tj1qZdvh&#10;vULix+2XCPJMsl3H8khIYu2wK5KsBlc5OK/T/wD4OOfFUXhz/gl54z820uJReyW9r/o8irjzJAuW&#10;3A5XGScc8A9qGB86/wDBo1o+o2/7OPxF1W4vZGjHjQ2sdr9qLxQlLeFiQvmEKWMh6IA2wHJxSf8A&#10;B3Pd6dJ+zz8N9J1DUryF38WtJaxQrujkkFtKMSbpFVBgnD4Y5GMYya6b/g020m6sP2HPEmpXFhYh&#10;brxpcG1vIFAmkjWGEMkh2D7r7sbmJ+bj5cV5Z/wd667cyeDPhd4b/ttFhfVLq5XTxEd0rJEE3ZEZ&#10;+6Hzy4HLcE0faA+1v+DfrQr3w3/wS4+HOn38dzGzWE0jQ3UcKlS8ztx5RO5DwQx+YjBPORX5af8A&#10;BaaC8l/4LoeArvR9V0++k/tTRzFbXcEcKxOl3uKSNGsmUbIIcqWXLYUlQT+vf/BGTRb3w1/wTQ+E&#10;elai9wzw+DbTct5DLHNFlc+WwkJK7Cdu3sAMcYr8fP8AgoqJ/GP/AAcTeFdHudKuru3HibRx9j2t&#10;Fja7MXHmsg+XBfJIB289xR9oD91P2iNV1LQf2VvEGoacY1uofDMpi85Ay7hFwGzGwx2JKnjnGa/H&#10;D/g1n159a/aV+L+r3t3ayXF00MsnkW8y7yZZcP8A6pQy/e4YKwJJZRur9eP23fET+Fv2N/GWq22p&#10;ratH4YmKzXDIQP3XfJxwPm64yOeMg/lZ/wAGpcGi+IvFHxW8ZajqrT61caogvZFWBI5FIZg42rld&#10;7FmOG2koMDg5PsgY3/B1Fr9le/Fr4d+GBojTXE16jLdeZLiPkbQd4C/Mrsu0MPuEnoMfok08mk/8&#10;E5pJ7nWpoJP+EQLR3hacM2Ivlz82fmUbPm5+uBX5m/8ABzPqFnqH7Z3w10C38xW/tOF5D9vjMQJe&#10;HOY8krwyEMRg7m681+kv7Q2pXvh//gmhqly6W93cL4WBuF8+F1LbcsQdoDkMNy4wMZ9M0PZAfhh/&#10;wSna21D/AIKD6/qX9pNJHJJdhbuWRhJte8TEuZHR2YHB2sQSMkkFQD+gv/Bb/WdJtv2T9WQ6xqUJ&#10;uVZIUhYbQdgyhPnlgDtztGVIYE8cn4X/AOCFtrZ+If2x9c1q40mOZpow0cGDJsLTF9pPlvuUgbfl&#10;+YkZ5FfW/wDwcL+IRo37Otro8WjLi4uk3edYvtUFtgK7olCleMMcNyuOMYN5AZn/AAaC2du/xV+L&#10;F79smaZdJ09XtBany0XfJhy5YAFjkYUEnblsDbu+xv8Ag6H1210z/gmbqFjdoGW+8TWEWPLDsMSB&#10;gwywxyFG7BIB49vk7/g0f8V63rHjX4oaZqd5YXUUNnYtCqwwrcW+TIpHCBhGcKF52gphRmvrr/g5&#10;zmZP+CZGswjWNJtVk1yy3LqVujtKPNHyw5RmVz0DLjHcr1o+0B53/wAGljabH+w14phgsLiK4Hji&#10;aS4kkhVY5sxRqrIQ5LYC7SSq4PAz1rx7/g73tZJNO+Fd4og+W9uRl1jDsBGxxvL7iBz8u3HI5zxX&#10;rv8AwaVXFjJ+w54stIdVuppIvHMrTWtxb4S23Qx4EbmMbg23ccMwBz0ORXj/APwd2nSbiT4WWU96&#10;kdwkt0zYsWLqnlNg+Z5fKlhgrvyPvbT1B9oD9E/+CNt5qOrf8EvfhLqHiCa3knm8FwNJJCkIQqVJ&#10;VsR8Z27chhu3bsjPX40/4JUxaPpP/BUj9qC10u70+RU+INjJtsbN1U+ZFJubeqKpJYklcnDBzzuD&#10;H7M/4IvRBf8Aglt8HbZJJGVfBNsqvNCUDDB+YAqpKn7wJGSpGTnNfDP7A2nx+FP+CyP7VfhS11Cd&#10;ZrqXTL61t9rKu4RuxJzjgMVAIzw498LuB+v80mwYB60qZIz7Vj+GPE+meNvB2n+MNGuI5obu3Vw0&#10;bhgD0ZcjjIbIPoRWlY3Czx4HbrSAj1a80/S7STUtRvI7eGMZkmlkCqv1Jpuna5pt9AtxZXyTRsMr&#10;JHJuUj2Nec/tcaD4j8RfCq+0rQPDcGrC4j2XVjcSSKjx5Gd3lkMy9QVB5z0PSvkf9kD4l/tVXnxv&#10;h+HGh6dLceF7W/Y6peNod9Z2lpbrtVbeL7XCod927Ox2wAPXJAP0MSYMvH614t+1J+2X4F/ZjudL&#10;h8UanZwyahc7EgvfMTzVA52uFIBzt4PXNeweXNFbfupMMq/3a+PPj7/wTx+LX7T/AO01pXxG+Lnx&#10;L0mbwRod0k+m+HbSwmjnLKB9+QyGNlyBkbR6UAfYHh7XLLxLodpr2nqwivLdJo1kHzBWUEA+/NWJ&#10;ziodH0u20bTYdOtIwkcMYRVHYDtUzo75oA+X/wDgrxaaTqv7AHxIstcu5IYG8O3G544ndsbcEbE5&#10;fPPy4O7pgg1+Y/8AwaZX1/ZeNPiHb2PgucQTpbmTWf7QlCylS37rywNmUDKc/ePmt1GMfpR/wWHV&#10;bj9gr4jWkl1NHGugTvJJayIsiARscrkg7jjC4OdxGOa/N3/g0qtfDUvjD4jXNvcXS6hGtmtxHJdQ&#10;CFlIk8p1jI3g8OCeQdwx3qvsget/8HZtv4a/4Zz8HX2r6WH1T+2Vj0+6HmfITuLDIGPuK33uOfUC&#10;vqP/AIIH38t5/wAEz/Aca2LWqpppDRG4nPzklmf970Lkl+Ply3y8Yr5f/wCDtDWZ7X9m/wAH6LFq&#10;DRpca9Gz27W1u6y4DEANt3owOSWUjP3eQxr6u/4IWx6ZB/wTT8AzWV3Myto/P25rYyRnnMZMSLwp&#10;7MMgZyT1o+yB+WvwmuJV/wCDlbVLYSqv/E4kQGa+mVJF+wxMTuRgx3csF+4WIyAuSP03/wCDhF44&#10;/wDgl346LWZuG+zwhVllKry4GXO9cDBPcnO0EYJr80f2StGsNW/4OSPEh1FrGZYNSu58Nc2m1X+z&#10;wqNhI2blZvuphtqsBiv0x/4OFPstr/wSz+IEd1dwqDaIvlyTwx7m3gKBvXk7ipwuCegwSKH0A+Y/&#10;+DR+w8j9nz4hT3Xh+zt3bxFEI76C+3SXahDnzYhIQrIflDbVYq2OQBXO/wDB3ffTSeBPhbobXsIW&#10;bWp3WMzBWJELgsQW5UZHJHy56/NWp/waKjS4Pgp8TILOa58z/hIrdp45LmNoXbyceaibA6nGEJyV&#10;JXjOOOb/AODvi13eH/hbeLHKrHULiNdqoVf5GPJ27sjttbHzNuBO0g+0B9mf8G6t2tz/AMEs/h+E&#10;iZTHDcK0n2pZlci5lX7wdiCMY2EDZwuOK/MX/g6wstIb9u7wSBf3V1eS+FoxLaQQKvlxm6kAVXyf&#10;nJBIBXjOTkECv1Q/4IB2/wBi/wCCXHw1iOkfYy2lmRY1kZhIrOSsmSo+8MHHJHc9K/MH/g6SkF3+&#10;3t8PrS38TXE039jwBdKhsrjcgN02JEKIglYHK4V2f7oG3ij7QH7kfBZI7/8AZj0GK0ghWOXwvELd&#10;WgVVKmEbd0YBAOMblAwDkDIFfg3/AMEiNQvfCn/BwP4w0i11OG3hm1bxFbXFt9meHegn3CJVihwr&#10;KVAOQinacHkA/vd8MYZbb9nrSbfzA0i+GYx8xl5byR3Y7/1z756/gP8A8ErtTu5v+DgvxFdWWjWt&#10;yG1zXfNn8xy0EayFd48yXOSdm4OWYBmxz1EB+w3/AAWvttTvf+Ca/wAUI9I1CO3mbw9JiaWaSMcE&#10;Hho1Yq2AcNjrjoMmvzT/AODQ7VZD43+KWjR2v3baylabMm0k+aD/ALBbpjuBk+uf0y/4LLzXB/4J&#10;wfE6CHT7CeZvDsqw2+qSQBC2MjAnkVGORkIx+bGMGvze/wCDQ1tKa/8AioH1qE3sc1ozaetvErxo&#10;UbEu8jewYh1Cg7VMZPfldAPoP/g6uk1M/sGWMdro8txCfElsLiRZ3VYULZ3sgYB8MseBzgsSRgHO&#10;1/wawzWEv/BNyGK3sWhlXxPfmbEpKy/vOJACx2kgYI4+7nHILcn/AMHXGo6VD+xPoEGoQySNJ4sg&#10;SKGOSFdhKsd/zozL02krgkMQTgmug/4NW9Q0V/8AgnZJYadcxC7j8WXzXsO6LeGLKA5CqGwQuAWJ&#10;zsOOlP7IHxj/AMHbF7cH9q/4c2N1ql4lr/wjtwxSObesY86HLJGZB845PRc8ckcj9k/+Ced4dU/Y&#10;d+Gt6NSuLjzvB1g/2y+mbzpMwL8z7pGO/wBQW+9kcc4/GD/g7PtLeb9rvwC7x28PmeGp45LplXI/&#10;fR/MxRS7Ko+uM4HXB/aj9ge61DUf2Nfh3d6h5KzzeErF7hrfyyrsYEJYeXGq4J5GAMZ9c0fZA/nv&#10;+OKReH/+DgL994t1K68r4k2Z+32VxBDOG8pAqkmZUxn5XQuCy716nFf0H/tq2K6v+xN44sDptnf+&#10;d4PuU+w3SoUuQ0JUx9cLu3YzxjOeK/Az9tfw59o/4OBIrCDxBdsH+IGlyI+n6PLFcIAEYvtWEeYu&#10;4Nukwx2s2SdpI/oI/aRtJj+yl4otzM8bf8ItMpZY5pGQiLsAu98ehBJ7g5xSYH4Z/wDBqjY6mP2z&#10;PFzpdWHkw6CiTxzQx7tzSnDLuTfjClQFIAJ5GSuffv8Ag7s0+SX4afDW982FUj1p1dfIG4M0MuCX&#10;A6YUjAOBznqK+ff+DW7zv+G8fGV3ErzL/YckX2pLe7ZW3XBbaZFO1c7dwWQbnIBH3Xr6T/4O4/7R&#10;T4DfDt/IVrd/EW1pG83creTKcAFtozgdsnHXrT+0B9n/APBDK+jvv+CX/wAMZ08RrqTR6CqPcpaJ&#10;CyhSR5BCooPlgeUGI3ME3N8xNfiv4y0jQ/Ef/BxOdI/sB44/+FrW/lwtI7KrxohEn+qyVXbnBUfd&#10;ycnOf2k/4IXyyXH/AATG+Gsv20ybtFDec2nz2/mKWJD7ZWJLHJLSD5ZGy65Uivxd+KMelD/g4282&#10;08T/AGoN8X7GSO7WBm+by4iFbEmW54OG2/hwGt2B+7X/AAVTmgtv+CbvxZklVdsfge7KsITJtHl8&#10;OF2MXI+9t2kHGO9flN/waHMf+Fv/ABU36fasBpVkVujFIZocu+VVgmxUbjILAsUXAIUkfqb/AMFZ&#10;LSTVP+CZ/wAWLW30j+0Gk8C3e2F2XH+qJDNh147na27Gcelflb/waMJDF8YvidNLJbMzaXZpH/pU&#10;QlX5nJ+QtuZTx82OCpwfmcUvsgeyf8Hd2mmf4A/CvUJ9UnihXxhNHNbrGxUZt3+YDIXdjPBxn+9X&#10;vH/BsfEI/wDgl14fMNzfMDrupM8Vzu8uFvtDZWPc7fKfvcBV3M3Gc14T/wAHdyRS/s7/AAzeV2Oz&#10;xhIwVZIBx9mmz1HmZ4AGPl9ckV71/wAGyNjY2v8AwS18NSWs8bSSa1qTybZYWZCblztPljcPXa/z&#10;DdnoRUv4QPyv/wCDm60fSv8AgqDfavc63cRXEnhvT5LXybcr5agyYbdvzkeq+hPByK/oS/Zhnmu/&#10;2ZPBtxeX8l40nhO0M11N5avJ+4Xkqsjrz7OR796/nr/4OWpZJP8AgqpeG7122uoLfQdPItIpoI5L&#10;VclmRmMeFZuWAfeRnJGDtr+gn9kZNEh/ZS8B2uh6lBcWaeDbMQyR+WEK/Z1PG1AOPUAeo4NUwP5r&#10;/DesaZ4H/wCC6x1W3e5xB8epFaeSO1lZi96Q8pyzxt8zFtwY5B3DBG0/0q/taafDrH7KPjy0Nrby&#10;eb4Nvx/pEirH/wAe7cuwViFHUlVJx0B4r+bGa40Ff+C+U80niaDT7VPjw6w30Ec0kYkF2VSIiNAx&#10;DPiM7V25Y/wfNX9MH7Qs8sH7PHiyaymt4yvhe8K/bGkjj4t24YqQyj1I5ABOKOwH84v/AAbfJZp/&#10;wVe8Mw3FjYyNHo+pxozF/wB0VhZhKmI2UtlVTcSvDk8tX7Tf8HAekLrX/BKP4pQyL/qNNhmbbv6p&#10;OjDhR8w3BeuAPvH7uK/D/wD4N/tUisv+CtXguWa9iSS4fUY1IhlkWVzCxwNrhucHBYkA4LAjOP3J&#10;/wCC8tvHc/8ABKf4sR/Y/OCaGpyXjVY8SLhiZGA4OOmWJwADzQ/iA/Ob/g0Iv54vir8WNPED+XNp&#10;NjIrfvcLh5R6+X1I4PzcAjgGvcv+DubUzH+yP8P9Jkt5GW48dB/M8ssFItpuhDgZ57qT0wcZr5s/&#10;4NGfsy/tM/Ed30czTf8ACL24ju1miH2dfNOSUZt7biFG5VO3GCRur6R/4O4jaH9kPwCXd2kXx0BH&#10;Gsce0f6NMCxO0t7YBHJGc8UfaA7T/g1UsLyw/wCCdl5LNJfNb3XjS+lhNxIrQg/IpWLExIHy5ZSi&#10;Ydj97JI+Lf8Ag7e0+5h/a1+HOoyw2yfaPB86xtCyGRts6534csMZG0FVBBJBJyB9kf8ABq3Jo1z+&#10;wTqz6FFqkO3xfcrNBfzRSpvEcZLxOsKtsY5+UltpU4JySfkn/g7qtHtP2k/hVqn9tXDSSeEb1Vs5&#10;ICqQgXKfPGwjCknkMCzEbV4Axk+0B+nn/BCuz0+w/wCCYXwrTTtUW6VtB8zzFjRMFnJ27VdgpHQn&#10;qxGT1Ffh3/wX7W107/gsb4vuYkjkja60mZms4o97HyYs9OGfjGW64Ge4r9vv+CEFrd2f/BLj4Wx3&#10;thcW7f2Jv8uQlsqXYhl+RTg9cHIByFJAFfif/wAF39Uh0b/gtH4p1S9jurOGO60cvNDNLGyDyYsy&#10;KxHpnhcrkdc5FEQP6QvhbcR3vwN0O5a7+2iTw9CzXVwsQM4MI/ePsBUE9TtyPrX8t/7LgFn/AMFo&#10;tDWC1hmEXxzuAsdsGMeBqEnI2IDtA53BBgDOBggf1KfC8vL8F9EKH5n0KE7WVkUfuRgbcfIPYDjj&#10;Ar+V/wCELQw/8FkdPN9fNbsPj1Osk+lM4G/+1HAMZEgIUtxksBt5JxmiIH9Qn7WzQXf7KHj9pkjk&#10;jbwTqJZWVmVv9FcjhQSw6cAZr+dP/g3B8QppH/BUfw6LKZbW3vtH1GJo/KuZDOvlh/K/dnB27Q2W&#10;GCVXjJGP6IP2zLA65+xv8RrJ7a1lW48C6gBHqEu23bdbyf6xlkX5M9SHX2Pcfzof8G5Nzc2v/BU3&#10;wjBbadplxDNp98s/25YPMjVYy4eEyHKuHRWJT5toYA4JyfZA/bL/AIOC7bTrz/glH8TY9SIZVs7d&#10;4i0e794s6EfKXVc56ZJweQrEAH4C/wCDROOCTx18VLr/AIRexh/4l9stvq3mn7RL+8JeBhv5UfIw&#10;JUY+bH3nr7x/4OI75bL/AIJMfEiEaUt55yWKCNTHlB9sizIFYc7R8+VwVC7hyAD+fn/BopdaMvxv&#10;+LlpZFo5JfD9i8NrIyO5iWZsuz+UC2GZQNrDG45XnJPsgexf8HeEsifs3/C/zNrKfGUw/wCPOI4P&#10;2WQ8SMxdc45VVIbbyRgBvTf+DVpNP/4d03LWWozzM3jK985ZreGPyZMJuRSjFmXowL4OWOABgDh/&#10;+DtuC6uf2U/hx9mudSwvjnEsNtFKYNrW7jfKVQrwwULkhtzjaPvV1v8Awal6ff2n/BOzUL650q4h&#10;ju/G19JBPJu2XKBY03rkYwGRozjPMftgH2QPkT/g7xS+X9pj4XyG8DW8nhC7CwxwoNjLOhOWC7zn&#10;fnazFQMbQCWz+of/AAQ2upbr/glp8JWuG2t/wjqnY3GzLu+MCNFX72QFBGCDkkmvzB/4O9tQ879o&#10;r4T6XubMPhO/fb9lkUNunj58w/I54+6OVyCeHFfp7/wQxvXv/wDglV8G5heXFxGnhRYle7V1bCTS&#10;LswxPyjbtXHy7ApHBofwgfhh/wAF3vEGu6b/AMFhPGd94Q8QXltfWuoaVNp9zC9xFLbXKwQsroCq&#10;MGVgMMufUHkY/pS+FkniW5+BOgtrJV9Vbwzb/aGbcEabyF5JJDYJ69P0r+bn/g4B1u48V/8ABYDx&#10;Rp1hHZyXlpHo1lZqgSKGSby42HmmR9oyXwSzKOhOBX9IvwjtJr74G+HrPWNKEcsnhu1S8t5ipCsY&#10;F3IShZeOR8pI9KJAfy5/DHVtZ8I/8Fl9L1O+uYbW8tfjW5mm8wSRoxvmBcsJR8uDksHO3krnAB/p&#10;v/a0aO4/ZH8fG5Vf+RH1F93lxMF/0Vzuw7bMAjPJxgc5r+Z/wh4K0DwP/wAFtbfwd4l8Q6LY6bZ/&#10;G6WJrzTvs8lpbD7YwQBdjxIFOFIKFVIOOBkf0xftXadJqX7I/j7S7XLGbwPqESqrMuf9FcYyiMw/&#10;BT9MUMD+df8A4NrrFZv+CqPhWSO0t51i0PUJGWaaAMmbf7y+ZyxBI4jw+M5+UPj9hP8Ag5Ighm/4&#10;JReOpHDN5d5prKqgZOb2EdSjYHfjaffGa/IX/g2f0GW+/wCCp/h6+l0W4lFj4f1GYTK0g+y7odoY&#10;7Rgg7tuDwd496/Yr/g4u0mPWf+CT/wARV/eH7M2nz4jWU523kJ/5ZkcY/vfLxyDQ/iA+A/8Ag0Kl&#10;1E/Fz4txMrRwJoenI67tiyN5s5GUEeHZecszAqGAAO4kfQ3/AAdq3l/bfsUeCILKPUCsnxChN19m&#10;mkjhEYtp2Hm7RiQbguEJBBw4+4a+fv8Ag0Mh1FfiN8W50vY/s0mn6eJIGjcOWDS4dTuCkDJBwCV3&#10;DP3lr2v/AIO4Tbj9j/4fQtBdM3/Cfb43hZDGh+yTD51J3AEFsMBwcA/eo+0B0H/BqFJff8MO69Bd&#10;LMIR4qla1LahPNGUyQcIwEcB3K2UTJPDkjfivlD/AIO7bOU/tR/C+/iikP8AxRN2rt9n+QAXI/j3&#10;kk88jaoHykFixC/S/wDwaYyaSP2QvGkVpBeQ3H/CULJdfabmJopPkKh4kX51GF2kuBkrxkcn5t/4&#10;O6biNf2k/hbFbXVmxHg+93xLHH5yk3CgMzbdxUjIVSx2kEgDOSfaA/Tf/gg/fWd5/wAEsvhS2m6h&#10;cXlumiyRx3V1CI3IW4kUpt8xyNuCvXGAMcYx+GH/AAXtvbi7/wCCwHjqO2GkxyRX+mxRybbYxkiC&#10;IBp1K7QefmWXPygZym2v3K/4INTTTf8ABLP4Wh9Xtb7y9IlRbmzYGNlWeRQOI0wQoAKkF1I+bJr8&#10;Nf8Ag4gxL/wVf+INxBpht2WPT/OkjYsHk+zj5ucEZx0PPBIyMGj7QH9K3wZ0uG0+APhvSp/LkjTw&#10;vawyL5aKjYt1BG1flA9hx+FfzD+BrWLwB/wW+j07Tha7LX46XVvHHPcrsYNfSJtLCEruO7BwhXcc&#10;ZA+Yf05/Ae4e/wD2cvCt0buS6abwjZ/vyJ1aXNuvzESKsgJ44YBgevOMfzAST3Wmf8FoZpNK8BiS&#10;SH44SRx6HcQTs2BfMu4q8gkDgfvAN/ytjBwAKIgf01ftj/2rP+yT8RP7FsFuLo+B9SMNvLNJEsh+&#10;yv8ALujG5D7gcGv5+/8Ag1/uXtf+CoccD2cy7vBupbUiaXbG2+EYZV6jBI+b5R1Nf0EftSxR3v7J&#10;/j2Ge08yN/Auo+YjRKoZTaPniVgo7/fIX+8cZr+e3/g2ZtNGl/4Ki6f9q1SNZrXwtqbWUbBFW5+V&#10;Aw3F1O4LhguGyA5OMHIgP2S/4L/Mx/4JRfFRRCz7tLh/iwB/pEZ3H5l9OOpzjIIzX55/8GglvAPi&#10;V8YLyQR7/wCy9LVGEwEmN85I2bslf9rbweM8mv0Q/wCC91hZ6n/wSn+LIutH+3GHRY5YwJlTyWWa&#10;MiXLddvJwOTjHevzZ/4NF7W1H7QXxTmm07/So/Ddmi3X2jayDz3zGY8c567s/Ltx/EKPsgfRP/B2&#10;7pFjc/sceA9fmSRri18fLHDhk2APaT5LA/MT8uBjpkk11P8Awaoahol1/wAE7tQtLIXC3lr43vhf&#10;eco2sSEZDGcfc2kDGThg/TIzzv8Awdp2kz/sS+C79VmKQ/EKEPs8zZzZ3QG7Hy9+M5/lW1/wal29&#10;3H/wT81aa4nEkbeObwQqFlBi+SLKnd8p/vZXjDY+8GFH2QPij/g7Pu4of27/AAXHAyNIvw3jMiyR&#10;g4BvLgdCuO3DZJzkcBRn9o/+CZ2oatqv7AHwl1HXdZi1K6m8B6a819CgEc5NuvzDCLx7Fcgk1+L3&#10;/B2XpzW/7b3gi/l0qSOO48A4S424E7Lcy9CSclcrngcEc5zj9kv+CV+jtoH/AATw+EWj3WjzWMlv&#10;4HsEktZowjIwhUHhWIGeowTxz15o+yB/Pb/wWO1CST/gtF47uILqOxaDxrpqLcozkRFYrbEnKk8c&#10;HAU4xgA4r+mvRGvn+DUO1Vkm/sEDbb5jV28r+HIBUE9M4xx0r+Zr/gsjq+rah/wWe8bTPJp8cll4&#10;z0yK2kigtlVVCQMpcAbHPPLSZOMBjjiv6Y/DE6Xnwh0+ZClusmixlQjJtQGPttG0j6fhQwP5kP8A&#10;gkfYWV3/AMFjPBcOraHHqDQ+Or6XbHM8YtpEaVlmQh13FWH3WyCp59v6D/8AgrTq8Wj/APBN/wCM&#10;d7PtG3wHqAPmT+WNxgbHO4c+mDknjrxX89//AASwGj2//BZ7wf8A2lqNygT4hX6Q3lns5mLTKpIE&#10;ZXy3J2kBV4fAK1/Qt/wVSsrK+/4J6fFz7fpVreJF4G1GRba93iJmWBmXdtUnAIHHGcYyM5oYH4z/&#10;APBqPJaN+2n4sjnuoxIPCa+TD5YMjL5rZIJcbVBIycNyyjjJNfcX/B1RpNvP/wAE6tN1GW1upRa+&#10;P9Pb9xAnlxZjnXc7EFl4JUEd3ANfEH/BqZp6SftoeLrkeI7eEweE4v8AiXqk/nXOZDlwVjI2J0YO&#10;ygmRMBiBj7t/4Omry+g/4JqpDDayNFJ460xZGWOXag/en5ipCj5hgBgQe2CAaH8QHmf/AAaR2OnR&#10;fs2/ES/itb5bifxbGkk0yp5LqsC4EZ+9kbuQe5yOvHjf/B3vprw/F/4OayLtz53h/VIvI2/Ku2aE&#10;7vu9Tux94/d6Dgn2D/g0ivLJ/wBm/wCI0EOos1wvjCMy2e6QrCpt49rgFto3ENyAMlT6V5F/wd6t&#10;ey/FP4OBkj+zpomqHd8u4uZYM/x7iAF/uhRnqSSAfaA/R3/ghbHd2/8AwS0+EqX9jDCzeHVf93IZ&#10;PMUuxVySg+YrjI5wflycA1+Ln/ByBLHcf8FYdQe01uSZ10HSF8uNGV7VsudikgZ67gc8F8dq/Z3/&#10;AIIU3FzL/wAEv/hX9t8JjSpItFMbJHJCyzhZGxOpidhiQYfsfmOQDxX43/8AByL9ktf+CsUk97qV&#10;vJb/APCP6O92toIBLCFeQlTtH3tp3AvkkFc5AADXxAf0Ffsv6tc65+zH4J1i4Rne68J2UzeYsib9&#10;0CnOJcOuQfuuFIycgV/Nx8JvsWl/8F6LZbDw5pqwx/HS5VbFbgSQjN3J86lpMb8ncFLcP8uBjbX9&#10;KHwBvLHV/wBn3wtqVnqX2qG78NWssdwWiYyq0KneTCoRs9cqAD246/zXfAqDRr7/AILv2i65NcTW&#10;p/aA1DY8G7zFkW/lMchOzoH2k4Gdob7vFLuB/RD/AMFBUt7r9gr4tRT+SY3+GusbvtCLs/48ZuoO&#10;Rj65/ka/DT/g1ejE3/BRDVHbUFj2eA7oCFowRMPPgOBwcMMZz6bh1wK/cr/goXa6hefsI/Fix0lI&#10;2mk+HWrKok38/wChyZ+7hs9vx6HpX4j/APBqjqUtr+3R4iso/E0MH2jwW4fS5IZjJdqsyESIyfIP&#10;LPBD4OJAVzhsCA/Rj/g5l0i/1H/gl74jvrSKaSOz1zTJLgRAbQn2uJct8pPUjuK+bf8Ag0l12b/h&#10;X3xM0GKws4wmqQy/aoYwbiXMYG2QiPKquMp85DFn4G3J9+/4OdLnUo/+Ca+pLaa5JbQt4g05bq3V&#10;ZB9oX7QnyEhguP4trBslRjGK8I/4NKdPt5Phb8SNSitbSORdagilZGuGml/d5ViN5iUDkcKCdvPS&#10;j7IGZ/wdxaxcDw/8JNMa/vWVdQ1Cb7L5MqwZEaqJN3C7xnjqevQcH7E/4N6ZWf8A4JefD9fPkk22&#10;8+JGWQA/6RJx83B2/dBXjCgDOK+P/wDg7nsbCTwd8JNRMymdNUvo2Hlx7gpiU9c+YASp4+6cDoa+&#10;sP8Ag3QS0tP+CXHgryVkV2kvXn3GPBb7TJgjDHgqF9ORyN2cH2QPy7/4Ogo9Euv+Clumx6fHqE2o&#10;HwXp630csZCEGefy1i+c5H3ugXk9zk1+8n7IumW2kfsteBbCw0vULGCHwpZrDZ6nLuuYV8lcJIxk&#10;fc46EliSRzjv+CH/AAc+SaK3/BTa3820vty+B9ON4d0YDx+fccR7V4P3vmYtkkccc/u/+xPJo93+&#10;x78PZ9Gvru6s5fBti8N1fFGmnVrdcSPtHLMOTxyTmj7IH86v7RtvFp3/AAXb1hdHge4RfjhCVjju&#10;I2eQm5jJVW8wLnqMFhg8Ng5Ff0iftBXEtt+zB4vuY5NjR+Dbxl8xkOcWrHBLErzjac5FfzW/H2CI&#10;/wDBcDWoodL1b5fjahMM+xrliLtSWAEWCp+8AEJKYHJOa/pM/aTvRZ/sp+NL1luW2+Cb8lrVcyj/&#10;AER+RhTyOv3Tjrg4wRgfgP8A8GxCWcf/AAUkkiuNVureRfCN4I7XhVmHmRbg+Tww4wACevtn9UP+&#10;DjaKG5/4JceNFmaNVW8sHWSScqFIuo+gCtkn7oHT5s5GK/Kz/g2NfUtQ/wCCmTXk4uLhm8IX8l3K&#10;ZCWyZYfnbIJY5Pc9yeuK/UP/AIOUJNWX/gl/4kOm2bSo2taclyfMf5UNwvPBG7kDg5HQ44ofxAfO&#10;H/BpVDpn/Cuvijc+bpbXU2sWZk+y8XKJtfCSr5YwBgspVyuHIwCOOb/4O3tTu93wk0g6WTD5mpSi&#10;63SEFvLjBXGNgwDkHOTk9lrt/wDg0uWeT4BfEaePw5Y26x+JIY/t0ayeddHyckuxcqMcLgKDgD8f&#10;Nv8Ag7Wm1CPxd8KmGkQLbrb6ir3TMGZ3IjAXbvyABuIJTqflOQwo+0B+g3/BDO3Zf+CYvwxuW0m3&#10;tI7jRzJDHDKzkoZW2s5ZRlyOpAx0681+Jn/BQ268G3f/AAXW8QDWPC13/Zq/EjS0v7Gzjkae7XZb&#10;7m2iXO4ggAIw4AOAxIr9tP8AghvpjaN/wTF+GFtcWkUMn9ib28uZWDZdiGyrMORjIyBnsOlfiv8A&#10;8FJLPwlqP/BdjVrXShHY27ePtLOoXRuUVFm/clpSWCrHgbc9fulskk0dQP6GPjILeT9l3XhHP8n/&#10;AAiMx3bUOU8g/wB9guPcn34Nfgh/wbIx6Un/AAUakhupLt7xPCV4sIhWFoCBLHuLsW+Y9CpXPQ9R&#10;yP3h/aAe7sv2SPEken6R9ukTwfOFtIZDH5v+jnODEpIz7DH4V+Gf/BrTHrUX7fGuNY3Vstn/AMIb&#10;MLuKbPmFvNTyymFPbeDyBg89qF8IH35/wdD31xF/wTzhghuZlV/FVmZfLhBV13dCdh2eoPy8jGeS&#10;DzX/AAateGtT039jLxD4guIbyOC/8VzfZlnlPlOqqo3IoXHX5SSckj0Ax0v/AAdAlR/wTzWVtUuo&#10;dniizKww28jCVvMA+ZgQEA5+9kHoOSDWH/wavXl3cfsL66l5fX0kcfjCcQR3UjmOJRGgxFuYgKT/&#10;AHQBuDZyQaPsgfG//B0zJfXv7bfg+H+17hoYfCakLtuAsGbkjcpbEbNk/wDLP5xj5+NhP7V/syRN&#10;pX7G/hWK+vZdQ8rwfAZLu4Vi1wPIHzne7N8w5+Yk9zzX4lf8HO3iW81z/goh4T8Gwy2bQ2fhm1ZE&#10;HkhlmluHDbz1CkIn3zt69cHH7hfDt9K039lbTHiR7Szi8JKxVZgGiXycnDR8ZHGCvB+hol0A/Dv/&#10;AIImWaeKf+C2fjLxTo1lDJawatr0+668lJIle7cKyqqtjqFJjwBuAzhsH7c/4OldUuI/2DNN0tNR&#10;njW48XWm+3RgEkA3EM/zDgEehGWBOMZHxv8A8G9dtpkv/BV34gXcOjWaxrDqn2Se6uGSaFTeY8tV&#10;aUEkgbiGVmHl5+Uivqb/AIOodasm/Zr+Hvgue6ZJtY8eQpbjfhSFik3buPu4K5+ZSCF5A3Aj+ID6&#10;A/ZH8UaB+zT/AMEXtD8ef2dcWdp4f+GLag8M7bpP3du0p5KIHJwdvyjOQOK4H9if4eL8IP8AglV8&#10;O/AGnQPHrXxA+yz3jSsd8lxcILmZ8HnH3uMAAMB1HPSft5WV74S/4JA2/wAJ9Kkvr678TaLpnhyE&#10;wS7ppjdSRwM245ySrEnlu557+kXul6boHiTwT4Kj0zbF4R8MPeNDCvlQwsypGqjOBwMgD0HFSA3S&#10;4PD83xk1fxdrlrbHTfhvoP2e0kmhwkUhiXcwPTI2suR0596+Z/8Agix4Ql+O3xe+LX/BRTxcu6Px&#10;p4gmi8LXLL5YOkQytDAojCrswIgeQrEk5GevUft9/Ea8+Gf7BGtWuhXsdnrvxW1qLRdPjhXzJpDf&#10;zNExjA+8ywtI/OP9U2SMZra+Jcnh/wD4Jtf8Ek7638O6mljcab4P8q3uL5lXzrlo1VM7BwWkI6Dc&#10;S3ck5APz5/afn1X/AIKlf8ForP4YadfT3XhnwXdJEF3FoXaJvOkHUbfMIEeRz8nSvvD/AILeftK6&#10;V+xP+wTH8OPB5S31DWIYdH0eMSNvVQAT8wGfuLIScgjPHXI8F/4NsP2ZrfSvBHij9sb4g2rf2lrl&#10;7M1vcXDZIjX59wycAnfISTg4Ir51/wCCmHxc8Uf8FOP+CoWh/sy+DTNeeFfDOqJaSWVvMEUFpF8+&#10;TLEAlVKrkZI+bqMmqQH2J/wbifsoTfBb9mm++P3i/T1tr3xO7XSxyNu2W6rmM9OCY2Axnj8RXzv8&#10;VvE1z/wUX/4Lq6T4I0+Jb3w/8Nbxops7mTzI2RZWJCkHEm0ZwASnHqf0S/au+K/w3/4Jvf8ABP64&#10;8spZrpehx2Vja2cYMkkhCxEKoHXJ5ODt5J9vjf8A4NqvgZq3im78a/th+PblbjUPEupyNbzNbhn5&#10;kffud4snLjcNj4wOevAtdQPdf+Dgj4p3fhL9kHT/ANn/AMOTxpqHjjVrHQ7dWmCEpLMgfvyDGjhs&#10;DgHpgnHZ/tO3TfAz/gnZ4V8JwXEdvJcLpWnLGsiwrummhg2ffXH+sOBn+HFfI/8AwUi8fL+2P/wW&#10;B+F37LekzNdaP4TuP7V1by0ZkEp3YUlSeioDyBjzDg84H05/wWCtNK1jRvg58DBOsS6p8TdHjWBp&#10;l3MsO+Zl2kHI2oSfcDGDzSYHvOuXVjYeHLG0utU8rfBaXTNGoX7pQEt6dm4zz+uN8bptF0uS1+Ic&#10;0uJNGvBDqLNnAhfBZiBnPGSOOx+tWfi3qmjaN4l8I+ARYeYNU06S1ZkZQABFkcE7ieFxjP09L2tW&#10;ul6rrLQ6lLG0GraGhljVR/rFB5/8eZfccUiHuct+0n4XtPHfwi1DR1cTR3GlGWOSLneyYIx9VA6d&#10;e9Wv2e9Ql8Q/s4waO8MnnWtr9nbzG+YlFwCc+owR1yG74qx4UtpdQ8BzeF7mM3WoeG38ndN8pljx&#10;jceM4Mbfp3qn8FbGLwxLqHhsP+6uJDLZr5YXCcuD9NrZ/HPfgHzHzr/wTh1PUPBn7TvxZ+HF5OfK&#10;t/FK3dissZ/1M0asvHLBSd2MZAJYA8AVx/8AwV58NTeGfjF8NPi5aWTSLovjq2MjLlSkc4MZ2leG&#10;JJUbSAcY2k5IPda5ZX3wi/4KMafrlo0dvpvizRSjYjx5k0RJB3DnAQjKkgZwRyDnrP8AgrJ8HH+J&#10;v7NOrX2mRTSXUFiLu1WFT5hmhYSLgjq25AFOeuCSAc0+pR7ZrtlcfEP9nNY45F3NZo3ytkKrIDjd&#10;1K5PX0Htivh//gj7dH4UftMfFj4G6lqsxGm+Lmu7VZ4WVilwfMJBONxw+DnhtpOTndX11+wl8QLP&#10;4r/sv6TciaNlutHTcskexi4XJ+XOAc9QM9eCR81fGOmpc/Af/grZG9819a2XjTw/HGzrg27TwSFV&#10;VgTwwTGCR1IA4OaAPYf+CvGn3nh34deKPHGjQSrNa+H5JozCPvEMr54wV+bALD0Bzxx+av7NWsXu&#10;s6ppeqa7qccl0tjJ5kkMbMjf6RKd2GHUg9gcj0xkfrr/AMFONJsda/Zf8U6ktl50knhy4Ee1h97y&#10;WccZHTBOM89O4z+I37DvifVPFNxa2SwszafD5W4t0wWwemccjnn+Ik9RTiJFD/goJ4gkvdcii2/L&#10;JcqZ41Bw2ctyfXIfnGcHnPFfZn7HXi+60/4INbadH5UkegssZX5dyjAGGzjI68YyAf7ua+NP294o&#10;o9St42EbSG6WONZE+YfMMMBjj5V29uhxnJr6/wD2Q9FuYvgHJd3MEmI9O+ZThWD5A2unYHacr14x&#10;3qhnxv411WfWP23NKlkmzsbEbTKVG7c4xuwflB47qOcda/Qv4y6zc6d+y9GYrg/6RGfmaRsyNwME&#10;njJB5AyCTwc8n4G0nRZtf/bvsokVrk2sO6b5jwCHChs9R8yLzk/MOtfoF+1LFb+HP2c7GNhChW1d&#10;iHAbb8/U47Ahuh/u44AJn7Qup8T/APBMPw++tftB+JNTV1k/0xo3G8u0mJO4DfiCCf4utfWX/BW8&#10;3OjfCe+h8yGNo9G5XscRqduSTjdgEZz0OO1eO/8ABET4e3PinWtS8SHT4bdr3WyVfYcoAeBnadoV&#10;3GDk4J5613X/AAXN8YRReGJPDcJUtqV/b2at5pyHyrZ68DaHG3r14GKoZ0//AAQo+HzJ8N9N1C7i&#10;AMgknbyk52nJDf7w2jPIHTPPJ8Y/4LZ6pNeeMtH8NWLJ/puvfvBt3FfmLBx3/hOQT3A7GvuD/glj&#10;4Lj+Df7McOratEsQtdHwSzZEcm0F1z1bP4DA/Gvgn9oZ739sn/gozpHgbw6GuLDw3cLPfSRKWQSO&#10;yyFWI6DHy56gn85XxMlbn6XfsJ6Ba/Dz9lKbVrrKGLSyiKQFUHbkbTu5zj8+nUAfmH8QLBv2hP8A&#10;gqZp2iWkbXUOiFPMWGQMschcvjC/dO44+b2zxgV+j37Z/wAcvBP7EX7Hi6brOrrHNJZ7cFgslw5U&#10;siAdSx+7jsPTqPmP/gij+yP4h8beJNa/a1+K1iyyaxdtcyl2YBVk+dMZHUEgZ7DvxREa7n2d+1l8&#10;TfDn7OP7HyR6lO1ukeltLMNqrhAp3AgNjOegz/F9a+D/APghl8EvFHxf+MGuftM+LdPZTqV89xtf&#10;dtKbv9TkjlQNuO4GDggHCf8ABWj9p/Wf2rvj/pP7G3wivppYft0LeIJLWTCpFjabc46bmbcemABk&#10;4yR+g/wL+DPhH9iD9jX7La2kFvdLpYDNCQrSyqhwV4HzMoU4wCOenSi1hnxX/wAF1v2of+Ez1nSv&#10;2Q/hxfCfUvEUkNtJHuysdsHPzFhnJb7g4zy3PHP11+wX+z9pv7In7GFvqM9qIbqPRWfBU7k3LuZM&#10;HklXycYBPOOwr8w/2WNRtP2vf+CpOtfErXJVm0rRbpbS1jujtURJJsBBHo4Zh3IOOpAr9TP29/j5&#10;a+GvgrJ8OPhmV1PxFNpzzW9nZx+aqbQdpYKwBVu+WVevzU9gPy58GGT9t/8A4KtX2pau9xPpXhfV&#10;Baxb1LIJUlYFyrNwHKEE4GflGBwa/Wj9uD4qaD+zp+ydcWkWo+VJHprrb2e3LzbUxsx0znjPp9a/&#10;F34BfG/Vv+CdfxG1L4k/E7w1Dq3jTxVqjGSws5x/o6MS0m8kmPG9xtwSePSv0c07xbdftKfDDUPi&#10;Z8aQt7LHp+6xt12m2ifblSYwdrE44zkcE9QDTA+CP+CVHxK8G+Av2hNa/aK+M+oPp95r2rGTT7G9&#10;yZpS8u9Xjydz/MdmccnvgGv0M/bV8V3/AO1N8HLm/wBSmk03wqtm0IslZj9pikQo/wB0gAnO0c8H&#10;BIGDX5K+L47Xxv8A8FAtNsUtkaztb6IW8LHYsCoxI46Jh+dvTJ4zkGv1S+OjXej/ALIdnFBFO0ct&#10;vIzxncuQVLMMEjgAduhDAe8sD84/2Ida8WXX7V158IfCOuPpnhPRbidZNLtV2xzneFMjtgMWGOC2&#10;44GOeTX6Kf8ABR+cfD79mf8AsXRLBGePSZD5cPyq7bBliOnIxkjvkcg1+f3/AAR08Lal4y/ad16/&#10;0z7ReQy3u2OSVjJvBkJy5B5LDAzyOa+9v+C0/meFf2etUZ4ZJGttDcKsZO4MTtz1xld2fX5O/FPq&#10;LqfM3/Bvn4cs7zVrzV2so2up9WO+YrymF4+i/QEZArpf+DgrULkeHZrSQxmL+0o0/i4YOpKgdMj1&#10;479ea9F/4N2/hWIPhNH4vkiVfNkkkZmwNwf19R8vfpXj3/BwrrRv/GOg+E9PgkZrzXv3kaxjapCD&#10;GePvkkkHrgt2zlfaGfZH/BIezkh/ZXsr3Csg0hWVuecxnJywzgk8j1PqCB+d/wC39dXus/8ABSLw&#10;LoMEStNFqBlWDncN0nBGRwCI8jDEn0HGf1l/4J7eB/8AhBf2SbH7bI0bx6Mpkyo25Ef3uB09ffNf&#10;lV+0Dbz+Mf8Agr/4U0SxiDLpzRyvGFCMD5smV3fxfwkEE8k4oiKx+ulh4XOm/skm2u41BNgW3dNv&#10;yn1+6ckHHYg1+T//AATw8Py+MP8AgrH46vYZlkW11PDG1j2xkBgoVgVGMFRnjG4ZGQMn9evjZfx+&#10;EP2W5IZZPLVdPAaTjkbcZPPXA9c5PfBr8tf+CJ+jXXxH/bh+JXxRiiWS3uPEdwi3I+XdiVj90DGS&#10;MsDxzn1oWwz9c/ieLexi0uA4G22I/wBbt7L780V5V+2R8arfwP4s0vRbN4JJBaO0omQNgZG0/MD1&#10;5/KipA8S/wCCd0zah8CbeNVRf+JBgxtJv/5Zbshjgn5sZz6A+1fDn7Vctn4f/bb8E6pNIN1xe3EJ&#10;KzDG3HDZzuwC3pj5iCeSa+pP+CQPxn0Txx8C9L0aWeNt2kfZ3haQqjyBNmw7vlyMEZHPTpgA/Kv/&#10;AAUoH9n/ALRXgzUYGVWt/FQjWaSQZiLSr9zJJwQVxxwQc461Yup92fFaw/tn9nJJbaMrsZv4Tx8o&#10;UZUnnnPXAGDxya+Fv+Cd8P2L9pfx5pEu6Ro9aiZY3Uqqbi5AxnGMYGTw2Aeep++dN0/+2f2Zbp1A&#10;eTCyQkEcFgSDxzj5vyA9Ca/PT9mfX7Pwb+3d4m8PXE3z6hDFPCGm67cDof4huB55+XHORSiKJ9A/&#10;8FX/AAXZ6t8Nbq+WPf52hsZOWZs7SQQcfr0AxnHbyv8A4Jl+G4vE3wbs9MmnaRmhkQjhvLwW7gc4&#10;AK7ScjHOM4r6K/4KHaBqGq/CC11KFPPjn0pkVmQlWO0HccDuPUj7/X0+ef8Agj3qq3fgGHR7uZWa&#10;3vpoUXaPkIbITHTJJU4x+Gacdhx2Pmj9r3wXcfB39ofSfFmkNLatNeCKeUKRkYHDEAbjhhggDnjH&#10;HPrP7QPwuX40/AddSXT5XvLeFXjm8nG35F/vDksfpjdnIGSX/wDBWPw3Bp939quoBm11aN2KtsZC&#10;ZMFQR0JzyOxP+zmvavgZ4e03xP8As9tarZbkm01JyfLHUxkHcBwTjAA9TjPU0xnx/wDsZ/FC/WG6&#10;+Dni25aT7NKUWMMOVxlTkHnGO/bB7VwXxU0PXP2cf2gI/FkEht7WW4XzHjX5Qu0DOF5GRzx3zjir&#10;et6H/wAK5/awit4DHHDeXBKqvUPuI+8RnIOT0BwMele4/tc/BtfHfwetfFUenhriJflljU7WYg4O&#10;SOMfLkjggnIzyACf9obXbH41fAtdU05lk8vTsXEkLKWD7eWHvuwD6gr758z/AOCdXxUh8M63J4Q1&#10;G5KCO83xrHD8zqWU4HGck5PTOMDiuV/ZH+ItzLFcfDbX7jdGzeVCz7T5e70J/wBoDgY6AZ9OR+Il&#10;nrnwG+L48RaWWW2um3qojXDo3zbcYwcZHXuMHjqAex/8FI9MSfUF1izlLIZlk+VgqnmQAqM+u7px&#10;gcY6V6h+xZ49g8c/Ci303UbhGm+zskitMfnkXHqTs5wQuAAH4GCRXkXxe8X2fxz+D8WqReZJdQ2f&#10;7zYRlsD5eCThfvZPH3l9yOI/Y1+LL+B/EU+g3sxjXd5sbuh+XapJHseh/DB4zQB9b/Cy9tbLT/iJ&#10;4JKMjQRW9/C3zLtGWUn5fQr17YxjJyPqf/glfqHn/s1+JtEE0LPHpt9tMM25gUkkKqeRyNozxnO7&#10;qOa+J9D8WQWnxyaxxM1trVhPZyGBt6KxiZo92DjG7gcEZGa+oP8AgmN4klvPhx4m021vhJcW8Oox&#10;yrApLwMQ7Y7j7pPIIwwzjGQRgzz/AP4Jj6emof8ABT34jX01pCotWsRHJJIF8qM5I+8M7T8rEZ52&#10;de1evf8ABx/qMLfC5dKa9hjk8mzSKOZkXcxmGdp4wPX05zjmvKv+CZeuWMP/AAUy+JE0lrJDfyfY&#10;nhZLjqgByxGQcEDJ+9gFRkYOek/4ONfEGtXmmW3hhbiS7jfUrFFgO8MGK4CDggklW5HIxjndip6g&#10;fdv/AASD8F33g39i7whpGq6THp95b+GrdLmzjn3CCTyl3puDsQQ2cBiSBj8Pyr/4KD6PrniX/grF&#10;4I8OiW1vLdtcjmitJnLAskzFyFEoA+VF2ldvzA8MVxX69fsHaAPCX7KOk6Eb68mhtdFjjWTUpPMm&#10;cCMgNIxRd7fLyxUH1Gev5F+PrCf4g/8ABa3wvpmt3cl1Y2sxuLeZcSRxKFlOcGHgBxjkHBIO6iIH&#10;7Ja5BceEf2S7028E3nLYKqxzB2wDx/EckAclie2c8Zr8g/8Agkdban4s/wCCpnxH1/RJGhjt1cz2&#10;qwyMZmNwg3f6w/NuBO1twwT024r9dv2nro6F+yLfxKI/kswNjEHGOT0U5IxuOB0r8r/+DfDQNR8Q&#10;/tKfEz4j6r9hukuNYSAzsymYSLI7vkhBlGDoRjAyhOB3PsgfcX/BcHxHHo/7Jt9aX4nj/wCJPcuk&#10;8fmBkfYBwVYEkHkdsgcc1xP/AAbleDH0L9jPRbt7rUN15LdXLW99HIoTfOxzHnjYVG4beCfm/iJq&#10;P/g4k8YWGlfsw3+lXcu0zaWYoWLIN3mOFCjKnkthcdSM4xwR3f8AwQa8HXvhL9hzwe97dGT7Ro6X&#10;CNNtGxZN0gCnHAXdjqeST6Cl9kD48/4OFPFUviv4ueEfhra21zdDUPGFrFNp8cUxaRFLZVSink7u&#10;ijfwuN2K/STwHLN4O/YzmW1N1Hs0eKMNMzs5Xy1Xdu2Bs7cE5G4Ec1+Wn/BTyy1P4mf8FTfhn4N0&#10;6eGLb4kN0siqkiHypEfONo5IRVyWwGxjG3J/Tz9o/X9M8BfsZ3DzmG3WWyX5mmGCABwSThh2/r3p&#10;9EB8Ef8ABGLT9d+I/wC3p8a/i/d6JHPbx6vHpdvdlFQqYTIJECMpYAq0ZznPyjOMYr1D/gvb8QZP&#10;EWi6L8D7FpJG8R+ItN0ZFWKT7006luVH9xc5554wQxrO/wCDd/wvpOs/DrxN8YItLsPO17xZfXKy&#10;QxqJWjWchA75O/GJBg9Byc8Y579qLUrP9oT/AIK2/D7wJNpizN4djvNX1C389eFwkC4BUqx3OuV+&#10;8AOCOaOoH1v8RfEen/s//sQTxXl41mtvpJHmTJvVo40JJbAVc5GQBjk9DXlX/BI/wXf/AA7/AGWP&#10;EHxe8QaNFpupeJNSvtYurWOTeqtI7KNrFvmGxEIOTkYI+9mq/wDwWL+I0fhz4B6b8GbCwbUJtda3&#10;0xdPtY2ZnM7BH4UA8LubAIJ28EHBr0D4m65oX7Kv/BP5bGEPHZ2GgiONWbDFIoCM5AAJ+Xd0GSec&#10;0vsgeS/8E2ItQ+Kf7XHxW+N2pR/8S+21gadZSMVYosSKJDuAYRkhUJVT7kbicWfDeo3fxz/4KlzP&#10;cWa6hpvhHRWkjuBHt2TTSYKZDDd+7T7pBPHGOAOl/wCCVnw5j+Fv7EE3xA1XTo7PUta0+bVtSvdP&#10;Yus8s2WWUs33m8oxDIx9yvOv+CMdzqPjz9qj4yfFi+s7pluPF39l2tzHIGgaG1QhcAKNpDF1LA4O&#10;enGSMDI/4LYX6fEj9on4T/BDTL9vtF74+0+PyY2Xc0cWZH6k7UBjUkkEKWycd/oT/gpZ4qtfhr/w&#10;Tyuog0do39kztbbgxjQCFwoZgoK8HGOMdAc4J+Pf2tp5vip/wW4+Gnh2wmFzBo817fXkTMymI+UU&#10;Rny4yQdmCuPvAEHkV9Bf8HBWr3OjfsIyafDcQt5+n7ZLebALhmQbxgnkfeHrzzzggHUf8EIvDM3h&#10;r/gnJ4fvZIry3luNDuLox3EhOPMYyGRSABhgVdepG4rkkE18y/8ABOXU7TWv+Cz3xYnvL1o5I9Nt&#10;IoVDNtbaQGOPM/eANnnBABOMYGfsL/gk3p1rp3/BNrw3Y2UTWZj8Grs8yRGYfuRjcyja5GcbgMHq&#10;cZwPin/glFoniyb/AIK3/FzWdbe2n8r7PFNHMHaRI3wYdpEWBGy7kIBBJXkN1prqB1H/AAdA6hIP&#10;DPhe2tbu3z/alofLuPJZWAD8sG+bZnbnAOOAeCc/oV+zPLaH9i2yWwtLcW//AAjOEtoWzGiiP7il&#10;VyygYG7qfwr85/8Ag6XuLlfCfheE6dDKhvoN1wylZIW2SnPUZDDjODzkemPvj9gaa71X9gTw7dav&#10;ezTNN4RiZ5ruMQzn9wf9cplcJIMEHlgSRyc5pdEB+Zv/AASU8UXFh/wWB+J2maXfyWv2q2El1pk8&#10;MpeYIyBplJPRGcAKclllBHQg++f8HRiTS/sy6Tcx3nlx/bLUNCxAEw87jG47mIJB4GcDJ6cfNP8A&#10;wTL09Lb/AILVePLbS9R0eeGG1mMlnKQJHb9yGmhIQ/NGxbcO+853cGvqP/g5t8PC8/ZGs/EMeo3F&#10;tJb3EAkiwzoy+cg2E7flycDPAJxnrw1uB9D/APBGq7jv/wDgnN4IxFaoT4Zh8yGORDH/AKvH8LHC&#10;k/NgY28jgggflP8AC/R9Psv+C/EKXU7afDdatJIqt+9juCbbGwEpyrMD8wHysM8bTj9OP+CB2pQ6&#10;r/wTu8H2lvYXNv8AZ9NCSWt5G6sh+b5lDdUcNvU8hg+RjJA/M3xVB4Y8Ef8ABfzSC01vo63WtJ5n&#10;MUkb3EkUkYVtxAiLHAAySG2jjPAuoH6Y/wDBd+ziuP8AgnV4he91S8hKaayyTRszKcxYxJjG7c2B&#10;njr6Zryn/g2NntR+xn5Srbq/9q3TSrDcM54ncKzqWwjHnpjgDI5r6B/4K4fC8fFX/gn94g0Kw1Rb&#10;a6bS9ttNDyoLxlQNoGCpOAQfz7V8ef8ABq/rSyfBrxVpAkVGg8QSnYJny2Y4txC7OMfJn5iMbeh4&#10;o+yB4P8A8Fvra38P/wDBXD4d+JmgltVfWrPdfRsrIwS9Ry2AM/L5nzZzx05zX6//ALQN3u/YX1q8&#10;m+1XX/FObvMtIcuPl4bagHy8g8Y4Nfkf/wAHF32nwb+318PPG1vfpprWuoLcLqU0XmwQsJrdw7qW&#10;Gdu3JUhcjjJ7frheXk/jT9h+8uNVv9s1x4Xkea6s12qW8vczKJHY4OSQCT8vrR2A/KX/AINhdYtL&#10;f9or4n4huLpJbm38nWI9yeaWa4IWWLPylgu5Se5Zfp2X/B17b6pcaR8P9XEccln/AGjs87aNySeT&#10;L8vqMgHj/Z/LzL/g3h1my8F/8FCviZ4Fn1eCSaS5dYSmxY7ny7qVG27l4yXUheG9MEEV9G/8HTFj&#10;pF3+zv4c1UWlx9ohv0C3EMW9f9YvEvTYv3trYPzfL3zR9oD69/4Je+KLjX/+CfXg/VY9b+3q3hSD&#10;bcQtiRv9HXPHJWUZ5z1ZScDdivyP/Yl8b6RZ/wDBffUJNZkkuJ77VLq0s5ns2heGdIkdvlCjadsU&#10;vzMADxydwJ/T3/gh343Hjj/gnR4Phl1SPUJIdDFrJcW91LKwKAoUPmKpV1+6yDIUjhmGDX5SaDdx&#10;/Db/AIL+215eQ2N1HeeLG8i/bZICZLZsz8Oq53hkOcYXdhcgGiO4H6s/8HAttNe/8E2vFgSeD5bb&#10;zCk0nlk45GDle+Dg5yQM55rxf/g1YvJJP2NdctWuZpFi8WXW3NtIqxfJGTGHPyt135XI+cgnIIHv&#10;n/BbXS7vxb/wTX8ZPp+jyXm3SZTIbJgZoo/KO4rgEMPUYyFJ6cEfLP8Awai67FJ+z1400eaSB5rf&#10;xTIY1XbuWNoIT83O4EsGIBHIXPTFH2QPnf8A4OPoYtc/4KOeAfD6SzXTSTQxNaySJGBvntgF3FlA&#10;zz8zMBjHIwcftdcra6Z+yVNa2t1OEh8LFYzcR5k/1PAYcnd+fNfiL/wcsQ2Fr+3l4M1LWojJZspF&#10;w1r+7maNZoTIu47hu2sMccdSDnFftcLiHVv2OZJpNUF1HN4RYrcHa3m/uuDgBRuOOnyjdn6UpdAP&#10;xM/4N+ZNH0//AIKu+NIbjWpo3mTUBb/Y9sdtKv2zlXRoyVOdu0AqR8w5B4/S3/g4SS0/4dyeLpLl&#10;ZiFtXK+TeCDDYwpySNw3YymTvUsoBLAV+af/AAb9DVtO/wCCr/jewbW5vJgt9Sa68mR0SRvtqIHZ&#10;MkYG4jnONxGeSa/RD/g431q4sP8Agndr1qdatrVbl1jK3AZfNyy/KOCNx+6B3Z19zTfxAeU/8Goy&#10;CD9kvxQW8PXVo0niyZ1umil8m+Xy4gJAxO3cpVo/lA4UZ5zXzj/wda395F+0T4Bs7hfLtzZTTLMs&#10;asTgxgns3H90nHGR1NfSH/BqPe6b/wAMh+J7XT7xmkj8YXBuo5rOJTFKYoSNjq24oYwn3h94NjgC&#10;vmj/AIOqtS8/9qLwBpsM0du0WnzN9odGXyiWiwxOSCvfgAjB67sA+0B+y37Gh+2fsbeCZJtUg1Dz&#10;fBtmfttoUZblfswxINjMpJXn5WwT9ePwG+Di22kf8HAMen3llFJbf8J9Mo/tKZRsVbcyLIskqkoQ&#10;yBgRhsZXOGIP7+fshTJafsk+C2k1aG8jj8J23+mCZHjmHkj58qqqQevAAAr8IfgjcaZqX/Bxbbah&#10;oupR2hbxpdOpikLRvMLBwUDIeFbHJ6DLDkDFEeoH7bf8FMtTm0j9hTxzdf2XDef8SNw1tcXUcYlG&#10;w/Juf5fm6duCelflj/waY3eoXnxE+JMLXskkUNrYbrcxSkRDMgRg2dgB5BAG7hd3G2v1A/4KqwT3&#10;37AnxAsobSSbPh+XdFBciJh8h4DFWwfTg+vavy9/4NMNJtJ/iF8SNck0vTpJYIbOKO8jXddwg7zt&#10;f5/libHyfLywkyflAB9kD2r/AIOxJruP9mjwbHBcyLG3iJRcRiMkOuGOehCjcF5yOcDPOD9Hf8G/&#10;GiWujf8ABNPwPb2ulWtvJNbyPctZTRyQzyeYwLiSN3VyQBuKnh9ykBgc/Mf/AAdizWx+AHghXtd0&#10;n/CQgxyxZVkIjf7+OCmCeCB8xU54wfpr/g380C20X/gmr4FC6fcW9xLYu11DcwhX3NI5zxGuQQSw&#10;PPDrlmOTS+yB+Uf/AAXSuNQn/wCCyejxXGqNb+VfaOIZLzbbJD/pWd3nEMu3p85UqvcHBFfvvq08&#10;I/ZkuiL6OEf8IuQsn2uNgv7rruACnnnOBnPQA1/Pn/wWhOo6z/wWesdMa9vrq6/tzRoobVoRb3MA&#10;a7BWMSpySSxdGABQSKOSuT/QLrlvqc37L19At9fSTf8ACKsPtDN/pDnyMbskcuf7xHX8qcgPwT/4&#10;IJ3mir/wWH1u2leRXn/tldPmjmYK7faQfLYKjKysm44OD8gwex/V/wD4ODo9LP8AwTD8eHVNSW2C&#10;woYpJZFVXbfgR/MpG5iQqqMMSeor8qv+DfextNQ/4Kz+KjrNw17fw6fqjpdWahYmAvYg8nDjAJ24&#10;25wGPBGa/Ub/AIOFvEkehf8ABNzxZDceILjT/tW2EyRnKyBm27GGQGyWChT1JH1o+0B8/wD/AAaX&#10;z3tx+yx44huVYww+NZPszeW+Bm3t9w3biOOMLtGMk5OePH/+Dt+w8vxn8Mb6MkK0N0kitGylm2r9&#10;3IwQB1IOPmXjOTXqv/BphoNpZ/s5fEDxANFaGS68X+UL2TB85Y4IcIDj+EscjsWz348q/wCDta5u&#10;5fF/w3to9bt/s6rMz2HnkOX2fK4TJzgbgWwMeYg5zR9oD9Lv+COf2e1/4Jx/C+OxmuJFj8KWgVrq&#10;yFs5Ajwu5N7bTgc5Oe5r8Qf20/E2r3f/AAXxtdS0JYdLvI/iNpEK3MdqLN5d0salm83eju6vt3fd&#10;cbRwc4/cD/gkFaXNn/wTj+FO7VFut3guyeG4h3bZEMKFWXeiEhh6qDn61+E/7UGPEn/Bej7PLok9&#10;5/xdLS/Mg01m3T4aJy4GVIH8TAEZAbnmjqB/SJ8UJpk+AGutm3mlXw3PuW4dEjk/cnIJwFAP0xX8&#10;9P8Awb3Swt/wV3vBcazHFJNa6uFt7fc0NyfPDHmIbNq7dyk/JnGMnAP9CHxHiMPwB1qKVJVVPDc2&#10;RJkMn7k85ycEYz9a/nx/4IA6Le3v/BX/AFKa3so5YLWHWPtKCRFAU3K4IDZ3YYD5QQcDOflwSIH6&#10;rf8ABxppt1qf/BMrxcLWSNvKkhlaGSMuJFVtx7HBUKXB4wVGeAa8N/4NSj4QuP2TfEktl4Ljs9Wj&#10;8RSw3+qwhiL5NqlN53YDru29MlQPavaP+DkC3gn/AOCZPiuSeCTal5bt50cRYo3mDGdjKRlsAk5G&#10;M5BGRXgP/BpZPYp+zj47tVlZZm8Ub2he4OHXyYwJAvl44+6fmbvx1APsgeX/APB3BNpK+LPhnC0C&#10;/bGt7llZfNy8ePmbG/YCCFGSu4huOAa/R/8A4IpapY6p/wAEy/hLdW15Z3Df8InbCZre1jhVHC42&#10;FEAUMgwp4GSu7vX5jf8AB25e20nxr+Glk2nRrImkXT+d9u3GT5lyDHsDD+H5txU9AMgmv1I/4I6m&#10;aT/gm58JTJNazR/8IfZi1ns4pkRoPLHlHZIzMpMezcCx+Yse+AfZA/E//grmNPtv+C6lk8eg31+i&#10;+INFeSzs7jEkjfaMgxMAwU8Keh+YEEE5Ff0QeMbmCT4G6lPFbT3S/wBgSny/lDyjyzxkqBk47jHe&#10;v51P+CtMz23/AAXXt3dfsZXxdoPkvIhmWJjNHiQJIyjBY+ZgsFJYk8Eiv6JfiE8p+AurGWFZm/4R&#10;uXcttDkN+6b7qq/T0AP496JAfgH/AMG5WtXs3/BWjX7fTPFPk202l6xI0cahorxDdRgHLfNwSjL3&#10;xnsWNfq1/wAHA0bT/wDBMvxyF8aLojRwxy+dJEGSfad3k/MjD58eWMYJZ1ANflj/AMG3dppGof8A&#10;BVfxhdeJvD0I1CHR9TmswzR5sbg3iKxUON3Cu6blxjODncMfp7/wcN+Jrfw3/wAEyPGMM+k2F4l0&#10;0Uaw3lqJQrbsK4XepBXOQ/IUgcdKHuB8qf8ABodcW7/Cr4oWyNqCyxeILdmWYn7K6mFeYhkbnBX5&#10;+DtHl9N1R/8AB3jrVjD8PfhVopvZBcSaxdypCpO3HkbWP+9hgDzwG5HIrU/4NIb2b/hRvxIs7PUo&#10;3tx4qWT7L5oMluxgiA3Db0YLwQcfK2QOK5P/AIO9tRsm0z4R6dMtu05vL54yqIZUUIu4FvvBSWXC&#10;jjKkk8Lk+0B9if8ABuSlqn/BLLwI8Nl9nLtetJtuC6zN9qlHmAb22ZxgrxltxwMgV+U//B0fqcd/&#10;/wAFGrXSl2brfwlallj87o8j/wALMUz8p5QAn+LOFr9ef+CBOkXukf8ABK/4XW1zZala+do73EUO&#10;oyscrJNK4eMlFzGwIdQN2A2ATtr8gv8Ag5Y1nxlo/wDwVEjvv7SG638M6edPW3BVxiWR8M2Bklse&#10;2Apo+0B++X7CEVta/sf/AA7tba+a6VPBun7rh40Rpf8AR0+dlRVVWPUgKADkYGK/n6/bHuU0/wD4&#10;OG45ofDmpXTxfFDR/M09bgu8jHyDmFgr7RghuAdr78AY4/op/Z01DUtZ+AXhTVNSha3uLjw7avLE&#10;0bp5bmFcja5LIB2BJI6c4r+dH4pXPjTVv+DiOPSfFFx/aN9F8XLC3tWvonbyId0UiBUZ0ztUnG5t&#10;uTn0wRA/o3+Jcpl+DGtlvM2/8I/MWPlgtjyT/Dt/pX88X/BvGg1X/gsFctdx6XNHDp+tTeVY7/s5&#10;w4G+3GGyoDErk52nOeuf6EfjjcXmlfAfxJc29w0ckfh+cq0MDMQ3lnBC7gT+fFfz6/8ABtxZWPjf&#10;/gqBF4tv00G3l03wrqF0YxM3nSNJKi+YpYnLKThmGCVk75yCPcD9qf8AgsddWNt/wTe+Kj391qsM&#10;R8K3AaXSU3SJ8n3vuNwOpGATgjI61+XP/BohpEMvxZ+K2sDSLzzY9IsI1vFaXyCpkkPlkBwhcHnJ&#10;UsAWwcMRX6e/8FldbtvDv/BN34pa0VuGMPheYxvYrG0itt+9h/l2j+InOF3cV+aP/BoVpML+M/jB&#10;rxvoVkFtpMMlvt+YjNyQ/wBzkZyBhhyWyOho+yB9g/8ABz1dR2//AATL1WKTT5p1m16xUNHC7rF+&#10;+Q72KkAf8C45YjkCvJ/+DSLQp7X9kjx5rlzp9qpufG223vLeSNpGjWBB5coVtysH3MA4DFXUjKla&#10;7L/g6r1mwsv+CeNpplxqckM154us1ihhZV84gs21s/MyDDHAxghTzjB53/g0v8KjRP2KPF3iB9Kv&#10;raTVfHE0iyXLHyrpEgij82IeWBtypjb5mO6I5x0B9kDxH/g7zulfxJ8J7F3kXbFfOsY+63CZJ+b5&#10;SO3ALZPJ2jH3p/wQI0DRdE/4JffDn/hGLe6jtLyxluVS+uI5W3STuzcrGmeSeo6cDIANfA3/AAd4&#10;W2kN4n+Fl7D4nVbtYbxG0Uwj50+X9+r7QQFPysCSGMi45U1+i/8AwQ68I6n4H/4Jh/CrR9YkvjcP&#10;4dSdlvGkLIshLqvzHKqFYAL0UDA6UfZA/Hj/AIOkZrO7/wCCjWlpLOsgi8I2onijmVW2meTqQWG4&#10;887RxtODg1/QD8ALqK5/Zu8L3NpuaN/Cdq6rNiNgDbqcEbBtIzjoPpX89n/Bxh4lHib/AIKu2+g6&#10;rrN5NbWem6bC0KQkzWavcMzeWshVSzA5AJCng5G4gf0S/C+K3svghottZoqxw+HoVjSNT8uIRwAX&#10;JyOn3icjrQwP51f2YNQt5f8Ag4tdrwW1un/C0NURLV2MyyL5cirGDGrb22qDyAAQWOCMV/QZ+1rr&#10;EGk/st+ONQupJlRfDN3zH945iPH3SPwxg5x3r+d/9jbU7SL/AIOEln8Q2Fm8L/FbVopBqiRqyszz&#10;KjqZWXEhfbjBLHeQB8xx/QL+3taJqP7GXxAsv7JkuhL4YuALeGEOzfL2UOpPfoc+nOKH0A/DL/g1&#10;mnuLn/go/wCIryaUyTTeDbp2kmWWSSRTPESchlXklSWYE5xtAya/Tz/g5DmdP+CWfjILb3UzPdWi&#10;j7K8ihf36Elyvy7QAeH+U4IGGIx+af8Awaq6Ws37evixPtGnj7P4JbzNPvPJW53C4Qb4kKl2CNwz&#10;qwA3rvDFl2/o5/wct6xoWnf8EuvE1prM8m681SyitUi8rdJL56lchuSoKgnbyAM9sE+0B87/APBo&#10;lo11bfBj4ma1Jpln5N14gt1ivbdWMrMsTBo5WExUYypVDGpCvu3MHXEP/B3Xf25+GPwt0N47tHm1&#10;+aRZNrC3IELDDMWCKwyCBwSNxz8tWv8Ag0ZtfD8XwS+JVxbxxx6pJ4ktlvJF1BHM0Ih/d/uxGDHj&#10;L9XLEjJAGMc//wAHd11YSeH/AIW2cs935r314Y1Esf2fiPIJG0yBuw52kE5wQCT7QH1N/wAGzVv5&#10;H/BK3wmfOjZJdY1Z1WPZ8v8Apsy4IBLbuMnce+BgAZ/PT/g7G8SJJ+2N4E0qDxPHPNa+FJnNnHZq&#10;rWgeZfmaTkybyjYOBtCY55r9Mf8Ag3o0vUdE/wCCVvw5srye1uc293LDdWd5JIrxvdyuoO+NCrKG&#10;2FRkKVIDEAE/lr/wdNeJreT/AIKAeGrFb+GT7L4RBu7OzvX87a8rKVf93iMuqbRt3KQMnuKPtAfu&#10;J/wT80zXNA/Yp+Gmk+J7qOa/t/BtiLySNoNok8hSyjyVWPCk7RtAGAM881/Ox/wUPu9V8Wf8FwdX&#10;eDUtPtrhviRpcWl3ENxDcRxlZIfLDmJXG7eAp3jcuRvHBr+jv9jKBrL9kj4fW4jvNsPg2wSP+0Jp&#10;WmKi3QAuZFDbiBk5Gck1/OZ8XL3TPGH/AAX4mEHhxdUtbr4x2sdxZhJb1Z9jojy4Qws23DSA8bCu&#10;WDYYMRA/pj1SdoPhbcTSSxqy6O+WaVdv+r9Su3H1GK/mV/4I2vo2of8ABaHwpeyW01vHJ4m1uS1W&#10;3meVVPl3JUbkjIZcfLnADdtpIx/TR4+t7ib4VaxawWiSyNos6iGSF3DZjPylQQzfQEE9sE1/N3/w&#10;QU8FeJLb/gsnodhqehQQy6fJrxu2urZpM4R0IQyOp3Atwwy2M5B5IIgf0Bft96/qfh79iT4n61pZ&#10;l8+HwXftb+TKY5GPktgBmjYIT0yykDPNfiv/AMGklpft+174/wBUWzvPs/8Awh8URuIoZWhVjPnY&#10;5HyAkAkbj645OR+xv/BUy0tb/wD4J2fGS3uLOORZPh/qgaObI62zjIy64IHIJPUDr0r8if8Ag0P0&#10;a6n/AGkfijrg+y+Tb+EbWKRZLWNpiZLgn5X3B1X92MjaQfUEfMLYD7v/AODmvUrm0/4Jga5HHrF1&#10;ax3HiCwimWGPdHcDzd3lyAIzbSFJyCmCMkngV4f/AMGimhajZ/sy/EvX5PmtbrxskUOWk3KyW0e7&#10;IL7QPmHIQMSCCSAMeo/8HSl9HB/wTh+wXGjXF1FceLLDzJoYR/o4Vyd+/PyfNtH3SDnBKkrnkP8A&#10;g000e+s/2HvFF/Pp1iILnx1dNa3VuYjM6iGFGEwUlgwKcbuqkY4wSfZAw/8Ag7a8VXln+zV8P/Cd&#10;rqN5D/aHili0Mdq7RT7ImYq0m4ImMbuRuOzjC7jXs3/Bspoml6b/AMExtF1O00Ka1uL7XL2W/ked&#10;pFu5fM2+ah8xuCgQMAE2uHUrkEn5p/4O6NakHhz4S6BfNJ9j/tO6uPJ8tEWVlj2g+ZksCASMbf4y&#10;ema+r/8Ag27sI7P/AIJYeCLiG6WRLq6v3jxdRylALuUFSyoMEFSCpyVPynJBJX2QPz+/4O39Rubv&#10;9pD4a6Atpb+VH4evJ1umkAcNuj3JlpMY27Tt2jnGCcmv1p/4JNQalbf8E7/hPDrRs2nj8FWAaSxa&#10;AwuPIXDp5RAVWUhgCAwBGR2H41f8HVmo6fqH7dHhqLSbt5L+PwfHBNErRtlTcPtRSq53Bs5VuV3A&#10;jqa/bn/gn7pt/o37FPw1stRvpriZPBlhvmnu2mcHyFBXe0UbHByvzKG+UZA6B/ZA/AH/AILmXuja&#10;t/wWPmkHlJZrqekw3X2G8ikmV1lUOSpDmP5WXAZdpxkA5Ir+kXwsz23wws5VcTNHo6ndJMuJMR9S&#10;yrt57kLgdh2r+b39sO7f4sf8F+f7D0n4kyh7v4jabZR6lDI86xnCqLfaoRm+8YdvUhyAcGv6QNWW&#10;60H4XXDQ3e2a10Vtss29AGERwT1ZcfiR70MD+b39kfXtZ8ef8HAlvf6NY3nkR/FTULi6gs2WXaIx&#10;KjTho7crGMgMfkAydpILV/Qd+254jn8Ifsj+PPEVvZGb7J4Wu3dVcDavlNluVIGBzyMDGTwK/n5/&#10;4JG2lx4+/wCC8MPiG41G3nuo/FuuXsl1b2EzR+ZmcfIGlBjypKgybgASME7Wr9xP+Cv+r6to3/BO&#10;T4qT6I8a3R8KXSQ+ZbmRS2w4UjevXgZyQD1BHFD3A/Jn/g0t0CfX/wBqz4k+NVy32Lw1DHcCOGTj&#10;zrgMhZhhBjymC4GeXzwBX2//AMHQHimx0T/gnTeaPPJfxzalq9tFC1qs3lt+8BIcqNgH+91HA7g/&#10;Kf8AwaJ/D7TpPEvxQ+KN3penNcC1sbCzvleNri2HzmSNlzuQP8jAnhzG2MbefX/+DsnxroOn/sw+&#10;DfBt+3+kah4kV4VSRd3yKW5HUAgHkjGe/HI9wPSP+DXf4eXvhT/gnTb+Jr3Qbe1bxF4gu72O4hVs&#10;3o3lBMzee4ZsJsOEjI8sKVJUsfj3/g7n8UW1x8aPhh4POlSLImm3ly180JEbjMShVfftYjOWXaCv&#10;y8nca+9P+DcHTtAs/wDglx4JutG02G3a4e7a98uYSM0v2mQEt8i4Jxu25YAEDOQa/Mf/AIOgb/T/&#10;ABV/wUU8N+EtO8Q3Ml3b+HbdDBeyM0MbS3BAWPy4uM9TySNvPJAo+0B+3X/BObSYdA/Ya+GumiWx&#10;kaHwXp4kfTzH5Lt9nT5k2ZG09R1OOuc1+H4v4vGf/By/pcsl+Zoo/HS/ZZLVonj+W1dgAuyQFWyd&#10;w+8WdmBX5QP3s+AmnTeH/wBmXw3pdzut2tfCtujL58khj2wAcO6hmAwfmKjI5wOlfgf/AME+tO8Q&#10;+O/+Dh/VdbtdQvdUt4fFWsvfXdxLLKZIFjaMxkhUaQIdqgYUgID/AA4IgP2Y/wCCtXi6/wDBf/BP&#10;7x7q2la1Y2M/9hyRw3GoNH5IdlIUNvXaQWwuO+eh6H4a/wCDT621O4+AfjLVbrUJpY28QtHbounb&#10;IkXarYSTYAQGZzjoC2MDFfXf/BdDxHc+Gv8AgnL4+mtfEVxYrNo80UlzDbyEOGjIaIsrABnXgKfv&#10;HAyuSa+af+DVrSNO0/8AY11S6HhXULO6uPEU8txeTaeUiugQu1438w7wUCZJReY+MgA0fZA+U/8A&#10;gv8AeNb7x9/wVG+GPw+i16WNrHWbQwCO13TRs1zEIwItgkPzKyqxyrk/L91q/Tb9uKy8R6X/AME0&#10;tW0+C5upJYtBt0aS6hdHVhwpfByCCNpC4wTn6/lX/wAFhNXtdS/4LbeC9H/syG1t4NSsWkmmtdiy&#10;s1wwbarzFHJCqQRtLM2PTH6Tf8Fa1065/wCCZOsWV5qkdkH0EL5rWSbJMxYPEcvygL84UBgSuD0o&#10;YH5O/wDBvP4c1K+/aH8RaiRNDZNDDHJIVLcqJSwLCRNhCtnccd8HPB90/wCDjO88P2fw20PR7fRZ&#10;GuJrzdDeiaURqXdXOAZWVlIGA+MZwDjjPln/AAbo6loaeN/E2mX2vtDcfbIXS1lkQJGTGVV13wuF&#10;ZyWjZj/DgYq//wAHEHiqzm8Q+F/Bek6fFukDH9zfxsz8q6nylgQlgJAOMY3AEcgk+0T9o7n/AINJ&#10;NVls/wBo7x5pR8FMy3Hh2B21yGWfhlc7YXVW8ojBdsuCQRxgnn7f/wCDobRRq3/BMm+uGWf/AEPx&#10;Vp0nmx20kiriQjaxQ/Ipz95gRn0JzX5z/wDBq7dQ+G/+Cgmt6JrQ+x3194MkEMN0VR5EWVHZFRxl&#10;2JCNwRgKSc9K/Tj/AIOVNP0e7/4JceKrrVLuSFoNSszA0bKoZzMqgElTwWKjAwTnqOoH8RR4b/wa&#10;P+JdZuv2T/iF4Wu2uJLKw8c5sZJISPKD28bMmd5wNwLYx1ZuTnjkv+DufQLO/wDh/wDCvU2tYfto&#10;16aC3kEMm8K0DsVZzII1T5ASSu4bc5xuqD/g0HuWj+HXxas5beNR/b1m0dwuDvP2flenbAPXv+NX&#10;v+DuHwzPJ8HPh1r8F3axW6+JvKaDcgeWRoJyMLt3dNxLZx0GM80faA+zP+CBd4l7/wAEovhSsOrN&#10;dpHosqKZIQjREXEgMTYY7trZAbjK7cgc18c/DqfUvg5/wcmeMtF8Sa/aw2fjnwiw02K2hXEjJ5Tq&#10;kpQkKy7JMMwXIKr15b6e/wCDbzWk1T/glb4IthcQytZ3N9DJ5chZhi5kwsgKLtYLtAA3DaFOTnNf&#10;Ev8AwVI8XXHwf/4OLfgz49tNJvbhpv7MtriJcqHhnlngLKCoBKq7tgM24Kv3SaXUD9DvgN+0nYfB&#10;z9uzxN+wh8SvEEKw+LreTxR8LpJECb+p1DTicAFlYC5TqWWaUf8ALPA+okgl0mdnY/IWr8uP+Dmr&#10;4M+KNM+A/gn9tL4Z+JV0LXfh34is7+1v45Ak0NwJF8ho2OBvWRgwyMkoAOpFfbP/AATo/bG/4bF/&#10;ZY8GfEvx5NYw+ItY0WB742KlILufYN0kakkpuOSYySVPALAZpeYHvRFveRYcZ/3qZBpNjAxeC1VT&#10;7d6SWwktDlfqppPtU0Yx97/aoAt7QR972o2oo5FQpcyv0FSIpk5c/lQA4fvG2gcVHf3EFjatNK2N&#10;q5pusavY6Bpc2qag5WG3jaSXauTtAyfrX5x/AT/gs9qH7X//AAUc8Qfst/DfwtFaeD/DumyBbieQ&#10;fbLq6im8uZynARBuGMFsBQSfmIUA9L/4LOeKjYf8E8viJql1BcRxyaFcBJophFJH+7fB+ZDg56ZB&#10;ycV8Y/8ABpj4K8WW/gnx345Zo5dHuNQjt4GTAdJY1YujDZnoyMG3Ec7eowfo3/g4R1vQ9H/4J569&#10;b6xBKi3iqkNxHaxSgN5qDIDSLv4bpxjHfofM/wDg1Q+HOkaP+y1rvjd/DOnx3mpa/IjapbyRtJdR&#10;qqmPzCrkhl3uChAIGAeeBX2QOO/4O2fFH2f4V+A/DouLgPNrAfb5P7sYSQ8Ns5JwCcNxjBByMffv&#10;/BJ/T9V0X/gnj8Pzrd7Nezt4VglaaaPa0qtECpwIk6rt4wSMHJJ5r8z/APg7Imh1z4lfCvwHDE1r&#10;JdTSBdQuGVLaNc7fnYtheZc8jorZYcCv1f8A2RPBVv8ACP8AYa8K+GWs0gGm+C4TJHHbKiq32cFg&#10;FViMZ9+c570gPxS/YA1y8+If/Bxl4i8T6N4dvNqapqZbyYZQYdkKRb2ypKoxGMsAMP64r9Jv+Dj/&#10;AFRtP/4Jc+Lg+nLIk01tGWk8xRGTKgB+UjnJH3sjrxnkfmT/AMERLfw98RP+C33jLxTDHIzw3uuX&#10;VqvlxXEZjN3tbDF1wcEFWUsQobhutfo5/wAHOV9a2n/BMnWrSRnWS41izWD91Gd+JlJHzMP4VJ+U&#10;EjGRnBp/aA8m/wCDSfw1NZ/sl+N/E66xa3FvfeMiq2kO/wAyykSCPdG+WPBUo4wB949yc+a/8Hds&#10;lrLZ/C+0jjvFujeXDLJJLttwNpGMlgFb0PcK3THPsf8AwafyXUv7EviZp7O12p4yljt7q3W3LNH5&#10;MbCOQxYYOpZmKPlsSBt2GCr85f8AB3fcWU/xP+GEIsbyS4t9Oum+0GSMwQI5X5MAbgzmPIJPIjOM&#10;YwT7QH6M/wDBBfwdonhD/gmJ8N7TRoGUXGmNdXCNd+dtmkcs+0iRxsLElcEfKRkA5Ffk7/wc5wxR&#10;/wDBTbwnLp5sY5joNgXSa4GCxupAHdd/CYUZYBRwQeVr9bP+CFdla6Z/wS9+Fdpa2q28f/CPrKI1&#10;vEmy0jNIz5VFAJLE45r8gv8Ag4rgiuv+Cs3h+0sruS43WGleY9vqIWSFzeS5UskRaJsBcNh9oUEA&#10;nIo+0B/QF4OPlfs/2AmdYvL8Mpv8yRFVCIuckAqAPUcY5Ar+ev8A4I467b6X/wAF2tWa4sLp7i+8&#10;QeIESSxmWSFcyyMzMEgO9W42sNgUkFieQf6IdGFxH8FIVa4maRfD4HmTbvMP7rqeA2cdeM55x2r+&#10;d3/gjdpOq6p/wXW1O4klvppI9W165k+1Wck0k8ZmOd5aSNgRvVg7ZyQuV5xQgP2q/wCCzD64v/BN&#10;r4of8I7qP2W4/wCEecfamtzJsUkD7mxvMznG3GCDnp0/NP8A4NE9bu38UfFDQo7q4liS3s5ceTLt&#10;T5WGC2DGozuIGQx2k8DNfpd/wWS1LVNH/wCCbvxV1fSba3mmg8MTyGO609rhHUfMV2rJGckZAIPB&#10;IPNfl7/waF3EUPxS+LFk2fNl0vT3X92jDYHmB537gc9RtIx1PIFJbAfSX/B1/calD+w3oENqjC3k&#10;8WQ/aJPsszbQAcAuhCoCcffBBIUDBatb/g1Yv1vP+Ced1bWtyki2vi++jZUs5E8uQiJym9uHwGDf&#10;LgAuR61X/wCDqlzD+wRYyppemzM/ii3RpryMeYvDf6o+Yp3gZOCrjAY4H3hb/wCDViwk0/8A4J4X&#10;Dz2FmrTeKrxlurWSN2kUkECQqxO9cn5WAKgqOuQH9kD4t/4Ox4orT9sD4f6nd6a0kX/CO3JKXNvc&#10;rDNiSL5N/mAEHofL2kc5Oea/Zn/gnvdf2j+w/wDDW6ttNvrMSeDbDNpqEMyywf6Om5CJG3ZU5XJx&#10;06DpX4x/8HbOn6HbftUfD3ULTUI5Lq48PXYvLeMoWjUSQ7c45XOTgEHuQccD9cv+CRmpaNf/APBO&#10;r4XnQZJPsqeFbWOFpoo1cMsaggrH8uVOQT1JGe+KPsgfhf8AtxeKYtW/4L+Rzalrt/Gtn8QtJt5Z&#10;ZtKClG3Rt5YUygSIS3+sLKCGJA2gZ/oS/aIuIof2Q/E13p22MHwjMYftMSSgfuflDgnDgHqAcnsc&#10;nn+c3/goZJdj/guXqC6XAdSm/wCFkaSslrZJ+8lKywExtiMgvxyQpHTuCB/Rr+0G0n/DJXik393c&#10;j/ikLjzZxJtfHknJYqnykjqwXjrSYH4T/wDBrteaDH/wUI8WQ6rK/wDaE3h2YW7x+Qtu6i4UuOTj&#10;eTtZQnJVXwQM19P/APB3PsPwB+G4W4fcviY7o2WMZ/cS5J/i69unP1r5f/4Ngp9avv8Agod4slg1&#10;a4XzNBuJbmGaRluJv9JH7x/3TAhScNkqQZBjOTj6m/4O3NX1n/hn74e6FGb7ypfExkeNGJiJWGbk&#10;/L1HI5PcHHen9oD7C/4IYTw3H/BL/wCG8ttaQxf8Sdz5NusSqZDI5L4XIyx+YnIGTkADgfjV4vuN&#10;Xtv+Dj1pmk02xd/ilbiZF1CyCGMwxq67wpiEkgzwFzl8cda/ZP8A4IXWl1D/AMEv/huLm7vJfM0d&#10;toutwaMLI6+WN0SfcKlMbSPl4LDDH8YfE2k6Qn/Bxf8AZrLwrqixW/xZt5JbFmZp4nESMZBhNwCN&#10;htuDwvBHBAt2B+4f/BX3UrTSP+CYnxdvp57hok8D3W4215FE5XyyMB9pAPYEAnOK/LT/AING9J0m&#10;T41/EnWUs5heLo9vGsrakBE8JckqYPLO50bB8zcMeZgDk5/VD/grtqVxpv8AwTF+MV+l1d2pj8B3&#10;jFrbKygeWTgf3T/tHgH9fzP/AODQ2TVYvEnxasWlvhbqumyNb+W3kBmSbDk7gNxX/Z6YyeRg+yB6&#10;H/wd4ajL/wAKJ+FulC3G1vFc8zMN21gtrJheF56n+IYzyDuyPe/+DYyxls/+CYWgyzI+ZtZ1B1bz&#10;JmVx9pkAI3/KCMbcL/d568fOP/B3mLyf4c/CaxtrBtn9t3jy3DsqxjEDBVJLgbuXI4yfm54AP1p/&#10;wbr+D38If8EwPBsF1oNnp9zeXl9eTraTRyJN5lxIUlzG7Aho9mDnkDPWl9kD8k/+DljUNP1z/gqZ&#10;dWlyl5I3/CN6bbxyQ6fIklv+8c5RWb/SMhuOVyeAQMGv6Av2QrCXTv2VfAun/aLqby/CdmBNdW8s&#10;Usn7kcskrFlbqSD36YA4/nb/AODku4W+/wCCrXiZYmyf7L06NWWNCD+7zkAZL8nqcchkx8uT/RB+&#10;yAIoP2WfBOLy3kYeF7XdJDJGyuREOcxxqO3QDjkdqb2A/mx8V2ut6N/wXRntrXTLFZovjzIY7e6+&#10;zpvjN/kq6zyFFkKE4R23ByFXBCgf0v8A7ST+T+y/4ykjFuCng69KrdPFHGMWzYyZcoP+BZX14r+Y&#10;z4xalcw/8FudW1GK5aKRfj5GvnWz7mKnUVXeuIlPTnBQNzhhuya/p4/aEkE/7M3i10RLhG8IXmfM&#10;DyLIpt2zkAhnyP4epzijsB/Nd/wb8XWnw/8ABWvwS15qsFmsh1FY0Dr5czGF8RK3lOOeq4C7iqru&#10;Xdz+5H/BeS+W2/4JWfFhGsLq536CFWOzaTjMiDexRT8q53ENgELg4zkfh5/wb6eIZ9H/AOCt/gyS&#10;2mt7dL9dUt5oV6yKYHbZGTIvQqG5LEqrDaSa/cL/AILzRaRcf8EqfiyNUu5IfL0RXgCuhZ5VlXYv&#10;zN0JAB74zjJwCP4gPzR/4NIbO7tv2jviFeHwvqyxyeG4Y/7WjWc2pYSBvJfavlh8NuXcc4Lccg19&#10;M/8AB2pptje/sVeC7y7uJkuIfHUX2NEtpGSVmt5QQzbgqYUsRuByR2ODXzB/waOxaEn7R3xHubrX&#10;fJvpPD1tFDYs0QW4XzWbcufnLLtPAGMHJ6Cvpb/g7at7Fv2MvAsvnxLcL4+jEcJkwzj7LPnaNvPb&#10;PI7HnFH2gN3/AINR4NT/AOGAdZlubKRYV8dXiQPJbuAwEcRIGZNrDcTyFHIKnJXNfJ3/AAd1pZRf&#10;tK/C0LcStdSeEbwSRNb7Y0jFwm0hix3MW35wFwABzzX05/waeyQXv7Dvi62SzuI/J8cziWRpkZJH&#10;8mJvlj8vKkAqCSWByMY2183/APB3stgnx0+EDRsDM3hnUhLGrY2hZ4cMRsHJBxkMeFxij7QH6Nf8&#10;G/urw6r/AMEtPhjLA9wyx6XNCWuhDlCk7qVDRsdy55GQGUHa3zKa/Fz/AIOBtVvrj/gsX4k8lIf9&#10;Ek0dbVWktlAxFGwDHG1fmbnzckdW4xX7M/8ABviiSf8ABLv4dTR3UlwwtJg00hO7/WNhdvlrgKDt&#10;U8kqFJJJNfi//wAF/wC21S4/4LEeLLS+0+6uvOm0lLe3tYjHJNG0SYjjJQ7iTkBtrc+uMUR3A/pG&#10;+B9/b3fwH8N6gdPFhv8ADtuzafM8f+jjyh+7J6cd85756Zr+XfwtPcab/wAFpY5rvxhpdrJH8fHD&#10;alatA1tGDqbfIpK+TjH7rkeWCeu3mv6hfgHZfY/2fPCdkn9pzBPC9qinV5nlvJB5I2+cxRWeUjGT&#10;gEnnAr+Wv4Rfb7n/AILJaaNN0SK5nf8AaAkVbO8DOo/4mzZJG5WbaMsBkElQM55oiB/T/wDta3tn&#10;afsifEC61BTNCngbUDNHHMsZcfZnyA4R1Qn+8FYDsDX85f8AwbnaxY2f/BVTwb9ptpmmurLUFhmt&#10;5TGkDGBjllWMgg/d7KN/0Ff0j/tD6ZqXiD9m/wAY6Vpl2sNxdeEb6O3uHh3eW7W7gNtLr044LDPc&#10;jrX83P8AwbyfYtP/AOCsvgy2Bhjf7NqUMaywHacQMflzMpVyFOAd2M42ngg+yB+0H/BxdPfJ/wAE&#10;mviMbOKRt0mniTy/O4X7XFknyucYyTu+XA+b5civgD/g0N2L8XPis0WvRsx0Oy87S/Jm8yP962yY&#10;Nny9r5dSB82Y1JwMV+gH/BxOsb/8ElfiQrXtlb5On7WvZAoZvtsJCISfvnGFAOSePWvgH/g0T0tH&#10;+K3xS16caCfJ0O0g8w4/tCLMpIGMcQtg4bjLKRk4wD7IHtn/AAdw2ds/7MPw4updZuI5F8ZSJHYr&#10;BKY5wbdyzudwjXaMEFhnkgcFiOh/4NOJdJP7DXia3sFnW4j8bT/2gs0R2b/LTaUYuVZdhXICqQwP&#10;XrWd/wAHbC6Zc/sZ+B7k21rNNF44UwytN+8jzBICVULlhjILEgDd3JWnf8Gl9xI/7GXjGJ57WTy/&#10;G8m1YWHmIpgi+SQbAeuWB3Hhu3Sj7IHzv/wd93U5+O3wjsW8ny18Nag67bRRJu86L/lpuyy/7OAF&#10;OTk7sD9MP+CFupHVv+CWnwkvW0u3sy3htV8q1hgSNtsrrvCxE4Jxzv8AnLZJ6ivzC/4O7rC6t/2j&#10;/hXqM2sTzQTeFb1YrN92yBhOm4j5AvzZHRifl5AG3P6d/wDBCe3jtf8AglX8H4I7eaP/AIpsFlmj&#10;lXeWmkbcN4BKsCCCBjBwuQKXQD8NP+DgFpH/AOCtnjqwSea7eS40vyRp6xLIAbeH92pRCzPnON2T&#10;uYYGABX9I/7PF1fXH7OfhC61XVry8um8J2bT3l5hJpW8hcu4WNdrk9RtGDxjjn+a7/gvvazn/grn&#10;8Q/MvLqGKS80z/SUsXDKfscIVhuf97jnDDHdeqnP9LPwCa5PwG8Jy3t800p8M2RkmMRTzD5CfNtZ&#10;2I+hY4HUmmwP5h/CPjTStI/4LdxeLTojNbxfHScSWrTzzbwb50+8UMm453ZZeG+8MAgf0vftayGT&#10;9kX4gXSQTTf8UPqLrCnmqz4tZMD5Cr847EZr+aO60zTfG/8AwXEvNP8ADEn+j3nx6nNvJiFlK/b2&#10;bcqk7HHGQufmGBnJzX9NX7Q+l6Tqv7MHjLSNbuVW0uPBt/FcSiSNQFa2cFsuNg698r25oYH84X/B&#10;tzcSR/8ABVvwWLe/aAto+qI8KxsyTr9lfKsQwwOrA8/MFGOcj9mv+Di57aP/AIJQfEUS2aT5k04Y&#10;bHy/6dCN+dw5Gcg88gZBBr8Xv+DcOLTz/wAFV/BMmow27sum6kbcTOAwk+yuNyZU5YDd6cZ7kV+1&#10;H/Bw9YXN/wD8EoPiWILSa4/d6fujjk24/wBOgO4/Kc4IzjjOKGB+d/8AwaJ3Niv7QHxTtZ7WyEz+&#10;HbN7eYyQibiWQMoUnzNhznKjaCPmOduPp/8A4OzPEMmnfsHeFNDTTrpl1D4h22+eGFGSMJbTt87F&#10;SUB6AqQc4ByCRXyp/wAGj1xaWv7UfxQ06fwxIL3/AIRW3P8AaDeZ/o6C4YNAR90Fjg/NyfL4xtOf&#10;qL/g7Wh3/sNeDLmPRbidl+IsO66VT5VuptLjJb5hhiQqjIIOW6HFH2gMv/g0s8V3mo/soeOvDUtv&#10;c+Tp/ipXjmmmUhmljyQiiIHbkHLF2ywwMYxXzz/wd4yQR/tDfCmOOObzpPCd6ZpC0uwqLhdqjI8s&#10;4y33fmGfm4KV7t/waQLef8Mz/EZ5tDhjjbxTEsGoRurNOBFko43kgqTwCqjDZ5rwH/g7m1Ep+0p8&#10;KdKWaNvL8GXjtH+7JUNcqOmNy52HnODjjoaPtAfpP/wb/Bl/4JW/DHdYXFr/AMS+4ZbeaSQ4VrmV&#10;gybyfkIOVx2OOTmvxI/4OFtI0fQv+CsHjp7G7aE3n9n3V1LCpkZHMEYLZLncwCggDaMYHUE1+2X/&#10;AAb9XUdx/wAEpvhebe7EyLZXSqiwqjRf6XN8jYUbiP7x+9nPfJ/E3/g4fkvG/wCCsPjwXPiK1fbH&#10;p6wyRs7NaqIEwshEY+dc7vk3fKy9TkA+0B/SJ+zlPqN/+zT4Nk1PUYbq5l8H2LTXVuhWOVzbpl1y&#10;7fKTyBk8Ecmv5efG9zp/h/8A4LBahdf8JAjxw/HSX/T4beGWNFOpYVkUkoVAPAJ4AA4IzX9Pn7Lj&#10;a2f2WfBK6nd+dqP/AAhdiZpZd3zym2X58bVO0nJHAJHvX8ynisn/AIfS3l9401drNpfjpLNcTW9l&#10;JK0bf2k21fLZlYhiFGcjKtvxg7aIgf0y/tQeW37IHjzyn6+A9QPmQwo//Lo5yqFXVvZCrAnjBzX8&#10;9v8AwbPzS2v/AAVC0i2trqyGfDmpGSOaPMkyiM/6l9jFcZDFcruA74Ar+h79pG2vdR/Zm8b6dpkM&#10;bXUvg2/S3W4UtHvNs+A2HGRnrhgfev55f+DaL5P+CpGnw3GmWcrr4b1LdJIi+bAcKCYh5igDn5jh&#10;sLnA70ID9oP+C8GpT6d/wSi+ME8KMTJ4fSJthbIV541J4PPXnPGM9elfmv8A8GjEkUPxw+K0U5jW&#10;4Og2O0STsHKiWTIC78HtztJHqOlfpL/wXc059Y/4JUfFy1gSx3R+H1n230ihRsmjkO3IO6TAwg67&#10;iuCD0/M7/g0dOlj9ov4ob9StVvP+EXtRHavIBM8f2g5dflOVBwD8wHK8HOQfZA+kv+DtJrlv2LPB&#10;MUSQ+X/wsKEu8lwA3FndYCrnnvn8OvGNr/g1IkjP7AmuMINPjb/hPLoMbSRTI/7qH5pR95X7AdCm&#10;wgDJJ5//AIO1vm/Y28Axkybh8QFIRd5X/j0uCWI+7xjqeRnA4Jxof8Gm8Vun7D/i2VLe8jZ/HM3m&#10;NN5vlyYhjwYycJxnBVckEZJ+bAPsgfIv/B2dZRxftp+BbmS3lV5PATHzHmJSRRcuAAAo2kHdnls/&#10;KeM4P7Df8Ep5rCT/AIJ1fCD+y5Zmtx4D05YVuJA0i/uFBV/kXkHI6Dpn3P5Ff8HcACftbfDd55Jn&#10;U+BZDHG4Plg/a5N23nAJyueM8L0r9cf+CUFlqGnf8E6Pg/bazfNdTr4F09vOaKRSy+SpXIZiQQDz&#10;2OSe/B9kD8Af+C2UDr/wWU8biWZLxpPE2mFreKCYMMxW48sgAMxIAOU5O75ewH9MHhN4l+D9jKr3&#10;Lx/2Gh3XEcizMPKH3gPmDfTnPTmv5of+C4gsrf8A4LM+NrjW7a4ht217R3us26xs0f2a2y6gPzlR&#10;wSwJPPHQf0reEZ7S8+C2n7Z1eCTQY8OvloHQxDB4ZlX8CQKGB/Md/wAE5tQsl/4LL+EtTPiX+xop&#10;/ihefZbhbOWRLndcTAQlTIGUSAlAxZtrYJyQa/ok/wCCnmo6LZf8E9vi9ca/9l+yr8PdU3/bFDKT&#10;9mfHyll3HJ4GQSQPw/nX/wCCcWiuf+CynhTRdKNnPHD8T7wfvoIZUaKOaVtyZ+QMAu5XX7m3cAQu&#10;D/RJ/wAFRdB03xH/AME8vi5ouqXljDDJ4B1E/atSlKQwMIHZZGIVjxjdwM8USA/Gr/g1Ktbb/hsj&#10;xjd3E2nxPD4VWOOSSSP7Q7NITsjywLIdpLBVblUJxjn7s/4Ok4/N/wCCZu4WhkWPx1pjecki4jx5&#10;oyRtORltvBHLDnsfz5/4NZJprT9vTxEsVismfBUytceZIoQCZOPljYc4zklT8nGcnH6F/wDB0VqN&#10;7a/8Exbmygju9t1410pbjy/M8sRh3bL4G3G9UA3cbiO+KPtAeIf8GjdxYSfCf4qWyrB50ev2jZ8+&#10;PzMGHuu3zMEjIySvXGDuz51/wd1sH+K3whlWxkkWHQ9TWS43MYwzyw7RnaBu+RjjceOwzk+lf8Gk&#10;ek3Vp8F/idq8+iTQrceILeOG92yhbhViGV/uMUJPTDDcc8EVwv8Awd1LcQeMvg/f/wBmRtG2m6rE&#10;biSJmGd0JABztBGSRxnPNH2gPvv/AIIH3OmTf8EtvhnFpWlanZxw6XJHLDqkkjN5ombzGTei4jZs&#10;uoGQFcYJHNfjn/wcr6ZHZf8ABVPULlIJP33hfSZX/czDcxaUD73XIX+D5ew5zj9jP+CCdoYP+CXH&#10;wtZbaONZNJkdWVW+YGZzk7iT1yOeOOOCAPx5/wCDl210Oz/4Kc3kNlqmoXF1deGdOkv4bizXZCcy&#10;BEhbduKkZyMDB6E9FPtAfv8A/siajLqf7JfgO9uLa6t2m8G2TyRalHIs0bG3UkSBwrZGeeB7ADAH&#10;84fwvg8P+G/+C8trFpOvSTWsPx4uDBeSWrLmRr2Q7SrSZADnbuLHj5iP4a/oz/Yt0lPD37HXw70i&#10;BpmhtfBVhGpvVRJFUQLjzFRmRWA4IUkDHU85/nZ0/SNQ03/gvKqaZqOiiST49SFY18pI2ia83Mej&#10;RhmRiM/38kAdALcD+hT/AIKGvcRfsF/FyWxiheRfhtrDqJtu0gWUp5yQPx7dfr+HP/BrALs/8FBd&#10;WkRoBD/whswmJWDzQfNTbtL/AD7eDuEffZuOBg/u1+2hptprv7HPxL0W+5jufAOqJL5kzRr/AMek&#10;mcsqscepCk89K/CH/g1nit5P+ChWpD/VzR+C7grJ5zDcvnRbkwFIOeGySMbMDIY4EB+in/Bz8dWP&#10;/BNu8t9M063khk8Taeb65muIkaGNZcgKG5cl9gwp3YyeV3CvnX/g0gNn/wAI98VDFMv2j7dZho/N&#10;i3BNhwdud+M8ZI2k9DkMK+jP+DnSO6m/4JtaiINPab/ioNP3ESS4iUTod+1QVJHTLHADHHOK+ef+&#10;DSXV7s+E/idoQ1KAxrqFvMtrHDL5g+TBLsPkK/N8o+8CW7NwfZAr/wDB21rafZfhL4YudOuFWabU&#10;LpbhbtFjYRrGGQgoSWw+Rz/EODX11/wbpPcL/wAEufA8Rk3RrNeeXG9wGMYNzIxGAi7ASS2PmPzZ&#10;zzXxz/wd0iPzvhDmWbzA2oBIzbHZtwmT5nmYz0woTPUlugr60/4NuzIP+CZPhdjK0kZvLww5hC7Q&#10;Lh9yj52LAMGOWCnngYxR9kD8w/8Ag56igi/4KUKJLW/lnuPA+mtC1zMwjC+dcDEa7AcZU/NuIOeO&#10;nH7t/sL2OoaJ+xf8N9P1vSpLG6t/BVglzYtePcNAwt1ynmkAyY5G8ABsZGM1+Ff/AAdBaWtx/wAF&#10;LtNe2spVkuPAunRfv5E8uVvtFzyG3ZA+cZzgAHPSv3Z/Yw0u90T9kjwBo+o6UtnPbeErKKazV1by&#10;ZBCoKE7mBIOQcE8jvzR9kD+cn9qdLdv+C3uvQaR4ivH8z40QKLx5JUdS1xGG+aI+ZgEkfJhiOhBN&#10;f0h/tF3UNn+y54tuNQEflr4Ru/OSZWdcfZmyDhl459Qcd+9fzeftFTaBo/8AwXH1y5hi/wBAh+NE&#10;bzRosKY/0hC4GSUXBJG485+bG7iv6PP2l7STVP2SvGdrpd1NE8vgW+EDW8qRyAm0fbhgrAHOOcEZ&#10;65FEgPwZ/wCDYnR7j/h43dtcacshs/Ct0HuluGxG/mRjHyOFcHnqGHAI7V+lH/BzHdtbf8E0tUje&#10;5s4oZPEmnRzCdEMrr52cRbmB3ZA+7k4B7Ekfmz/wbD3ehW3/AAUZninnuDd3Hg+7Nmq3C+WF8xN6&#10;SZjJZsbWBUgDnOeQP0a/4OcYvtP/AATfu5PMhXyfElg+2Rn3EebjKgKRnkdSOCRQ9wPKf+DTq08K&#10;R/s6/EK+0bVWlvm8URrfWUsSB7ciAFSGHLKy7eo4KtjrgeF/8HaWpafP8cvhdpkNtILmPQr55ZvL&#10;AVlLw4AbYN+Dnjcdueg319C/8GpWrPdfsoeNNN/4SCG6+x+LAq2sVnIrWqtEHKSMcLISWyCMkZIz&#10;gCvnr/g7REqfHr4XtI0ZWTw/fFT9nw/+siGC5c5HQ7QB6kn5aPtAfqV/wSNsNRsP+CdXwxh1a0+z&#10;3H/CMxPNbrEkexmyx+WNFVTznaBwTivw3/aF8Vy+Nf8Agv1cXOq31xcLb/Fy2tLfzICmzZIoVUDr&#10;whckhiCMNuHy4r91P+CVN5dXv/BPH4WzXFxJJL/wh9uI2msvIYqFO3MZkfGOnLZOM8Zr8JPGOpeI&#10;bn/g4Bkn8QQaTd3w+MUUckdrbwtBIuVUIFJ2s4XC8nJcYJJoj1A/oJ/amuUtf2OvGcian9jX/hC7&#10;sLcXDlPLzbkAksy45PqPzxX4h/8ABrPbXCftxa3fCz094z4PmT7RNMPtEZ82M7FXfwp5JypzgY6c&#10;fsZ/wU2uray/4J5fE6WZ9kcfgm8+7KIwR5DY5EbkDHPyqSccc4r8j/8Ag1R0vTb39rXxtqcWhzpJ&#10;H4XUQ3huWKohlG6Pb5ZDNnac7lIHQHJo+yB9jf8AB0vrtxY/sA6bpMWn+al94ytFkm3gCELubONp&#10;3EkBcZXgk5O3Bj/4NbdAm0/9g/UtZ86Jo77xZclFhYMw2qgO/wCX5GznCk8rhh97jlf+DrvUUtv2&#10;XPAunyQXchuPF3DfaGSBdtvKSGG4BycDAIJBwQRgg+of8G0mkxaZ/wAE3NOvG0G3tGvtdvJTNFIW&#10;+1gPsEhy52n5dpXA5UnHIpfZA/Oz/g4h0LVdW/4Kx6Ja/wBjTXlvfaTpUNrBdb1juH8998akkHB3&#10;L93HLYHv+5Hi+3fSP2MtQghKwta+BpNqx4+XbbHg7i/A6HqcZxzivwn/AOC1us6R43/4LZafo/8A&#10;ac7R299odjeXC4fyD527gKpyqq4yME8EZzX7m/tJbof2JvFoM8Kn/hBbr5riRgv/AB7N1KFTz6gg&#10;jOacgPxl/wCDVzw3p2oftl+OvEP2KWR7HwqqW8nmFlVXuBuywUAn5U5478YPHv8A/wAHIch8aftO&#10;/s2/CeKd45L7xcJN0aCTbm4t0LGPBJxu47Ebsg9vO/8Ag020S6uPH/xQ1r7XHJDDa2kUkKqu5HJO&#10;G3bt2HGR93GU6jjPsf8AwVb0q1+KX/BZL9m34X48ySx8/VZotw/dqrqVk5VhuJiOPl+V0BzjofaA&#10;+j/+CgOi2/iPW/2dvgrZS3fzeP7PVpILVdx+z2ELMS/B+UNLHzkc7Tziuj8Zyx65rXibWZ9b8pL6&#10;6h0qxjkjyyrEzbgPXdtIzyMYIx3q/F3S4PGv/BRvwjPLLmH4f/D27vJlUgFJL2dY4yRknpav64/E&#10;mtbSbZJvE2lvfP8AaFM8t8zHEaktg8YB7MQO/FSLqeH/ALQXhTQ/j7+3z8KP2e7fVrWSw+HOlyeI&#10;tU0+G4/efanU28GVDhgAplbpjB643A/MP/Bw18U7v48/tA/DP9grwHqDSSXGqw3mqW9vkiKL5kDN&#10;jJwB5j9P4M96+r/2K9Auta+Nnxr/AG1vFlzbLbalq01loqRA4trWyBtkyxPzbpIpZDkDmTv1r5F/&#10;4Jb/AAr1P9tf/gqn8Sv2y/FStcaV4f164tNFkki42xHyQvOTwm3uDyexxVR2GfY37RvxM8D/APBM&#10;P/gmIy2F/b6df2fh1bXTrd1LSTXTKERNhcMSzMgJHQFmxxivir/g25/ZQ1Txd408QftifEmSG7uL&#10;qUizuLwF5pMljJISeMl8Hp268kDJ/wCDg/47a/8AtK/tZ+Cv2Gvhjexsv2iFL1Y3yr3EsvlxhsdN&#10;oUtjryK/QCxl8E/8Evf+CcX2vUFh0hdH8PhtseUaOZkC4xySwbg470dAPgb/AIOEf2kNU/aR/aI8&#10;KfsK/CO9W+mjvon1SG2U8zHKpGTnBwQzYABPy4zur9D/AIG+DdG/4J7f8E8IodX+xaX/AGH4ZEl2&#10;wRIVikMOWyx287sklj1PJ6V+W3/BFP4GeKP23f26vEX7X/xBhultLW+e6bzo90Mru2VUSNncybFX&#10;bgA56jG0/R//AAcpftcjwj8ItL/ZS8HTyf2j4nmVbqGBeWt1ZWdc/wC95aYAzhiMjoTyA8//AOCD&#10;/gHxt+1l+2j49/bh+JC3N5DcahN/ZVxdR/KqhjtCEpxtQ7BtI+4wPPX279rfWn/aF/4LTfCv4UwC&#10;Oey8GaHeavcQpqBwssriNC6Bh8yrFKB1GHP97Fel/wDBIT4Gp+xp/wAE94/E3ifTls767097y6dl&#10;2sHILfxKpXqM57g59a8C/wCCLjX37Vf7enxi/bB1HTZf7LOpR6bo80jtJGIoR0jfkYyN3ynnf2zk&#10;nmB9P/tUeIBff8FAPg74HS8kEcNrqtw0Yn8qMssUCAAAjeQGbg5CjB4JBHq+r2yt4602zkgWNBJc&#10;2beZ8u7eqyJjJHzcEYH970r5Zh8baX8Vf+C5z6Lp1i143hP4erHJMkudjz3Bdlf5Pl/1UZXn/loT&#10;znFe++LNSa9+P2veHluPOeyW31CK3RQAjRleSccH73T+oxIGlBqz+H9btfE8lzG33tO1e32hdzJn&#10;ZIeflyvPfnjtWbo+lTeDfiPNoguClu26609pMsssBIPBz1AYrjuF+la9w1sNY8RCVEW1M0d5D8uW&#10;MMg+8c+jlgfQEDtXO+NJry+8GzXVsN+seCZhfwwxtzdWJ6ZGcldpbtglDjkkAMzzf9t3TZ4ItD+J&#10;Wgwstx4Y8RQySM02zdbsyvu3kEIBgfeHGMZ5NeweLBafFz9npltdsyz2Cv8AKDnYwyOMn6YHGQeO&#10;eMn4laRo3xB+H9tqMbLc6b4g08QLJH823eMox55+YjntxUf7H8jD4fXHw61oiSax/cPGyHheQoIP&#10;TuvsOPegu58+/wDBGnxhqHg+58Xfs96zeSPJ4T8TTW8MVxltls5LRr0xtCtjIOOxwRSf8FTPBFx4&#10;Q+MXw9+MNkIwdF8Xx+dJuC7IZvkwWPAyWAweT6HAFQaTLZ/s5f8ABSSSyMl4tv8AEDTyyqyqYPtV&#10;vy3zD5gzJzjnIVicY3D2n/gpb8O4fiB+z5qGvWtosk0VoLiGULu2NEyyZXH3slAOOhx9QDOj/aMh&#10;03xt+zFqEV7KJDcaLlVZgF5QjBI7nueOh9DX4a/8E/vCLP4s1QSrt+z38sTK8aESMrEc7VGOcDg9&#10;fqAP1ii+LN/rf7LOjWckThrrwi32mS4XjcqKpO3sPUk9OexB/OP9mLQB4G+G2reJdTW33XFxczo3&#10;HzFpHZs4JzgqAcZ+UEdhVRA8j/bTvLbWfino/hNIYs3GqKv7td2Ix2zjOcOvHPIb0r7o+H1rF8Pf&#10;2Y7m6WQqzRxorqduVUHJIPc7RznIDZ9Sfg/4VeG9W/aY/anj17TbWRtN0ecfvmXYjkOcA5HRsc5A&#10;JyWOORX1B+3f8YE+GXw8sfgd4Elkm1m7h+z20SZRm+TaZSp5GEYvuwPukY6k0B4n+xNoJ+JP7ZOt&#10;eK44POhtZBbwtHyoXKhxn1B6f3jnHQ19If8ABWf4tWfg74UwfDmzu4hdyWUdjbeV8/m7to388rgk&#10;r0yB8w5qv+w78FNF/Y9+B118aviPqcdvdspu5ppiF8ssjbwSw6DOPc9M1wv7Onwj8V/8FJ/2ok+M&#10;PiC0ks/DejXDJpNrdQ5yqBXaVuSMggZIGflzk45APoj/AIJY/C1/2e/2eE8ceIRHayR2bXBd0C75&#10;vQ9N2Mo2cnqO+K+ZfGFt4j/4KO/t6W/h7w5atJ4f8L6uyzXsal0lYsFJB+78rLgHk8k5xXsn/BUb&#10;9pW4+H/h3Tv2Tvgbc4vtZZrNfs8n7yOMqPNZiCOvbn67ccfSX/BPz9mHwD+xl+y1deM7uVXvzYky&#10;XMkeGGQGV+38R9j0xjvJJ5x/wUO/aRtv2RP2d4fgl4MmjXxFqEaWenxKoDSXjALubBxgHPUgfLnO&#10;RipP+CO37FUHwo+HV9+018ULCRtavM3kjXShhuXPmEcc5ABA68DJJbLfGXifxPN+2F/wUpRNfEc2&#10;i+GyxMc05Ij3EMzpkLhgzD2+TJ4O0fox+11+2/8AB34Efs6Wvwe8Da9DeeIr608uPS7CQebkgDnn&#10;IB6NkZ68d6oaPhH9szxzrP7c/wDwUI034EWF7I2j+H77ffJHt8lpN+5QZORjyzxzyThecV+oXxBk&#10;8B/sofsb2/hvRbn7CsWm7I/JjAdlJ5XOONrN6+2cE1+Pfwwt/E/7JXjDV/2rfifHJdalq1w0lvp9&#10;tNhUUudvmOy7htITJA44PI3Aeh/DT9tb4xf8FFfFy6f8ULeSDQ9PuDHb6Ta3TtG2RwWJ+84HOMAY&#10;yQO1AzkP2DfHOn6p+154r/ah+LCJpenLcNIl3c7Y4jFvxnc5AYFR1HfkY4r7u+PX7bOift0eE1+C&#10;/wAAdRhTw9cW7W15r0NwAVUoR8nA5GMDqRX51/8ABTfxZ4R0y8h8AeFLe1jkZlHk2se0gkjdxnpw&#10;B0wcg9QCPpX/AIJbfAnW/CfwLXxlqcEkduto8xWaIEyOSDsVTycq3B64K4ABxQB8v/tDR6r+wDHJ&#10;4W+BXiq4stW1S6dL7VnVZLhnABO0kYX5XxkD8c5r7W/4J3a34i8TfCiPxj491Sa4vpNMae6ubncz&#10;O7DlcuCcYyQM/wAJx3r4a/ak0bU/2mv20LX4ReEgt35F4RcMqHBZ3Mj5x0+TBPcEsfWv1WtPgVoP&#10;7Mf7HULakfLkvLOPapkC7V2qgwemVHB6dffmWI/J/wDbWvU+Jv7Xum+CtDP2h49SQu0iAo+SmMYy&#10;CNqYx7AY4xX6leG/h9feAP2Qf7Y1CGSNrqEHyzGoJQAYwABkjjOOzcYwTXwT/wAEvvgdJ+1f+3Rq&#10;3xJ1K3ll0/T9TkNuzHcCwbJCnGB/fGOQPxz+mv8AwV4+Jmk/s7/slX1lpUixPa6SwhUsAS+BGjHg&#10;ZySR1HO0AZIwdRn5RfsA/Ce7/aD/AOCgeqa1b28c0NnqcyK3njbK3MXfPUZbngH6V+nn/BWO80H4&#10;I/srTxtGqNZ6FLtUArmQR7EYHGAchRjvkcV4F/wbkfAxNV0bVPjVrsUc9xqV/I3m+WASobLLkdw2&#10;1sZXGBWh/wAHHXxljs/ANv8ADrSL12utV1CO1EcLrnqWY8fwsoZTyeuOM0PcDE/4NxPg5DN4cvPG&#10;91pxVrq7YtJMowy9AOnKkYOc8EHHUg9R/wAHGHje30T4TP4dBC3GqXdtaQsrFS2H8w9D2CsDkdG+&#10;gH0Z/wAEUfhdH8Lv2Q9Dup7JbeRtPV5lOV3HBJ6++T9DX59/8Fv/AIlXfxz/AGwPCP7PugvbyMup&#10;rdXVqz8u2SkWW/h3Jv49T1AAoXxAfoJ/wRW+GFv8Pv2TtLZrAwObFS/mKoJO0c9en5jpzX59/wDB&#10;ZDXrPx/+3F4B+F9olxMq6s91LDGwfJMigHjJJGw9c5A4I5r9YPgbpmkfAL9kKy82aK1gsdFDDcxB&#10;VdpxkljyPr2r8bfg1cXX7Xf/AAV4vPGOjWv2i20m7aJZt29JTApXkgfLvIfHUA9DjmjrcD9nvBpj&#10;+G37KUfmqsflaWqx7V4J2jB4Hcc4xX5A/sWfb/2g/wDgrh4p8a2yx3NrpVx9mUzROxjjV1iVlGOC&#10;GXpz1OK+/v8Agrd+194W/ZY/ZgXw3Yahu1a8h+z6Xp1tIoklk25jI56KcAnBwOnOBXyX/wAEjvBW&#10;h/sm/DLV/wBqn9oS/h02bWrhrmKG8YJ5pc/cO4Fgd3PXOcenJED7I/4LFftA6D8Bf2T765nvIftK&#10;2pihs/MI86Rx5ezjoTuBHp16c18z/wDBC/wZov7Of7PepfGf4h3UNjHceZdyXFwgQBgAUYMw+cFO&#10;MgkcHHeuR/aB0H4g/t/eJY/2jfj69zoXwv8ADtw15pOi3BKzagRlUkfI2r0P3Q33wCcZpf2JbnxR&#10;+3745MckM+g/CfwzMlvpHh+Bl230UK7Vmmcj5iHHRQAMgZ4bItgOO/bT1j9qH9vr4133xD+El9d6&#10;L4V0dmsdJuFmMP2853SSDcVDoDhQy5GQ3NFYv/BV39rvxB8F/jRpPw5+Fl1bWNlZaa58iG3YqF3C&#10;Nec88xsB6AD1oqgOF/4Jk/EDxP8ADmzXXvCb3DRmQNd6b5xGxs7SUO7owJODjAHQ4o/4KRfFuDxT&#10;BY+NtH2tJZ61DebWYMYJt33XGOud2M54BrD/AOCbMEsXjXXPCzWoCWuqbRu4STqmByeFGGIII+Ze&#10;gWmf8FI/h7ceBfE9v4t0k4tZLlFls5Yw0dxG20/OOhA2jrz83qKAP0t/Yo+Nvhn4y/sq3i2Vwk7X&#10;mjiVYywZgdmGB4wfmU8eoJ6V+efjC/8A+EC/4KO+H9YhkMMerQm3unZiqs+XXaB2I2qMZ5BXvXcf&#10;si6j4i+E/wAP4vE/w7juJtHkh3XWkRs2zDLhmiZzxn0yVz6V4F+1j8V7XxN8UtF+K/geIzzaJqCS&#10;3AVcmJCQzb1wGBzjDc9c5FKwrH6zfHLTLTx9+y9Dc20McslsoDFmG4KQMLgjgbWHGRn26V+f3/BN&#10;XXH8IfH7xd8LnlhDWeqCe3XzNxCNuXceBu5YZGO9fb37OXx08D/Fb9l+8sE1iO4WXTf9CaTDMzYB&#10;JwDnJJ6dRgjsK/PXRNZ1D4Qf8FDY5bCWOOz1q2bz1f5VDBWO4nI3EbTjGcjHqCEthI92/wCCv3ww&#10;v77wPda1HbhlktRcR+SoXKjrnn2yRgdulWP+Cdvjd/HXwFgtjC3zabJE6yS5ClflA5z3P1APTCjP&#10;0P8AtleBdJ+Kv7MFrqJt/MC2hjYLjAjxjccE4PQg5wGDdK+Gf+CV/jVvCvjTXvg5qV35LaRqbvZm&#10;VVGEZtpx/wACUn05+oIvhH0PMv2ttBfwt+1Z4b1O8YRwvqflknJXAdQB0OeOM9yB0HI+wPEHgq38&#10;Wfs83CvbbW8vzbj92MxDy2545HHPtntnjyX/AIKr/BDV9Ce38eaVB5cNvIt1CzLt+UNyARkDgcfX&#10;Br1v9mLxpo/xa+CDLpl8rQX1iPJWRtyK/G4HkjjBBHI+U+wNDPz0+HOnSeFf2lbrQBsXzZM8SAKF&#10;69cdfyHXrXr37avw5j1fwLZ62kO1o4VKlsArgNwfukdVySM9SRXC/FDS3+HX7XNpd3tmFjupvLmU&#10;sF5Lck5BDADHBznac5Oa+lvjv4Yg8T/BQakLby5I0YySqDlfk3EdsgDAycnAOcUAfIf7LGo3V4Lj&#10;w41ydu9gseeoIIxgkZ+Zv88GuP8AjD4Zu/hr8Q2vNMVrciYSxr0AOc/KP7vH+PWui/Zov10f4h3W&#10;iXcjqzXHKoCVBRt3GevTkEchR+HY/tqeDEimt9ZgiaSRoQ0jbB8vPPbJzgtkdR2FAC+CfiPq/ifR&#10;tL8X2+rvaXel3SzPcLI2Aqt86tj+EoSPUAAdM19t/wDBNrxNa2fiXx14Xgtnt5Y7qR7VWG0yrNAH&#10;DoyjkHuCwO3k45r8+P2ant7yNrOSFmk8wqArcv8AKcfkM/L0Jx3r7S/4J632paZ8dr+xmula31jw&#10;2FjIk/eRzRboM/N1DBlyAeuBigDtv+CdesQp/wAFKvHNlPBJuktNP2ozDy9hVsqdoPBdidrdcseA&#10;SKp/8HBeq6Xq3xV8OaXN8yt4jt1kjDDfImMMvKYB+bpnGR7YqT9kgp4Z/wCCnWqzJeW8ckmg2zfZ&#10;VUbpVE8gyHYEKQO2fTPrWf8A8Fw7Z9Q/ac8C28N7DFJdeNLLydtwUjOdgV3IYEfeBLYyuWwQeCvt&#10;C+0fqz8Bb+00D9lCS7SfyfsmjHzZtiRsreXkbgPu5XbwCcAdeePyG/Zoub3x5/wW1vNSlXC6fp7q&#10;slvEjwunlxqC2ZAEUhz93JyANoycfrdp9/LoX7Gt1ciZbNF0cmNo5i6r/sBix4HIyccAEcc1+Vf/&#10;AASS0fxJ4u/4KW/EzxU+nSQrYqkEkDea0bEzAB1yCNx27lzghZGK+tJDP0u/4KZ+In8Gfsiz3Nvd&#10;QwSR2rPHtwd+1CQFw4GMgAqSMk4yK+Kv+DZ3wVNdeBfE/j51kH9o+JZtrSSBt6qsY3DLkhg3BJHz&#10;cDcccfRf/BcD4lxeCv2Vry13vBMuiTOI4xJtLMmAchTuCk7hnI68jBNYP/BvD8MIvCf7H+i6zb6d&#10;cwnVfMvruG6Ztu9zguh2jcrKEbAJA3EdjS+yB4//AMHKHiGS78I2fg+1migm1HVrG12zSDE+WY4G&#10;XAUhl3biMABhkV95fsJ6Hc/Dr9lDTdM1jUZ5pNL8PxRXN3etvuHZYgGaQh23MT83U8k5Nfmh/wAF&#10;wte1Dx3+2H8NvhvY2yzTXfju2/4ls9xJ9nufKkUZYdBuEmNoBOSQOeG/UNZX8F/slXD2Ikh2aOvk&#10;+YGGQUGOi/JwcdARjnrTewH5Z+AfO+MX/Bba3S4v5prfwzoc88McbKVLSMUfLCXglGBHA5HQDDH7&#10;K/4La/ELUvht+yFe22j6r9nuF0WQjawUK7hlVgS4wNx6c5JxjoK+Rf8AgkHp2ofFX/gov8WPiReC&#10;6kjtLq2s41uLdZAxG4fLhCFUIowy4bbjOdxr1D/g4D8RS+Lr7wn8FrUzeVrfinTtPmFpbvLKse/z&#10;JHjTymD7Qu456be4Jo62A+gP+CWfw5T4GfsCaTLJoslreW/hVJriN5Av7xw7k4VioO5mOQeRyeuB&#10;89/8E59KT42ft+/FD4ua3A1xb6DeW+jaNdXLhntVVd8ygbiQrF0YY4OzJ9K+q/ipqDfBz9hKS40z&#10;zIHjsFAbbhgRGOeEGSWx05O4jjJrxD/giloGowfs3ax8bNV082+oeJL6+1ea8dmBmWRn8pyCR1i2&#10;gAcfKvHGAvsgc/8Ate+JdM+NX/BTf4b/AAduZo5YtJvrjVtvksxYQKET51UgHLPjdgfIe5Gdj/gu&#10;d4tv9I+DHh34R6ddyRS+JtUsNHWSNmHmi4mQNEcbWAZSVPTgjtXEfsFyP8cP+Cp3xI8e6zMs/wDw&#10;jen2OlrCrRspaRvtJJ5ydvzrwDyee1ZH/BVfxLJ8V/8AgoR8Jfg3Bf2/2dfE6311DNGkisttH5in&#10;5kdR1JIxn0IOMP7VgPs7xPaaf8Gv2B5bTS2aO3h06GKGG2UKqRqq8KNx4A/h5HYV87/8G9Gnpe/A&#10;jxB8TPOkaTxB4m1bULpvIjVZ3adlJQgk4/dg8jjOBkDJ91/4KVa+nwz/AGBtRliRY5E0qZoTFuwj&#10;rETwAvzBSCeRyOtcN/wQcstR0X9gjQ3nLS/aNGa4juN0jKwkLvjcRjKklSoOFAApfZA+bfhdLpHj&#10;v/gudNfya3HdvpPhFjHDNiOSGR5udpMeQo6lcdZevOK9e/4ORdQuk/ZFXTbG6jaJYLdns5mdWi/f&#10;xDcuAOQNwweMHpwAfnH9mrUJ9Q/4Lp+I5/sMl75OhMxuG+V4lDpkBRKFdWZhkupIbbgLgE+//wDB&#10;yzpdhc/snWN89sf3TxeXcbVbawlTCnJJBOT9Pwp9QPov/gmxq8Fz/wAE8tHeF9QDR+D4wz30sjyE&#10;i26lmI+brk5weua/PP8A4JP+MrzRP+CwvxS0P+x2khvD87mP/VCN1AABk2qX3+jfNxlc199f8Emd&#10;c0rxD/wTl8OJpvk3Q/4Q2FGjtGh2swtlUhQpbZkjaUPKspGODX5v/sD67HpP/BafxlZ3FiYbie3e&#10;EiCP93cYMBJYOmS7LhlYBQWX1IJSA95/4OhrK0n+Evh++WWPzFvYWVWA3j7ynHB65HcdG9q+1f8A&#10;glr4vvPiX+wN4N1i8t/Ma78L2/nMtmkJkYxYIMaKFUgkqVBI4wMDgfJP/BzboQ1L9mXSfERlnH2e&#10;4h2sodlP78fKxHA++ODwDjHNey/8EFfHq+Iv+CffhW3XxBNN9l0v7N+8UsYzETGUG9jkKVb2xtxw&#10;cU/sgfnx+yrqn/Cs/wDgu9qmn2uhXc39oF0kZ5tk1ufLiYlQXDOhKbWj5PJ4wua++f8Ag4V8LXfi&#10;T9ge/wBRj05L1bS3Zmt9q7l24fzRuP8ABsLeuOnNfnV8ar7TvBH/AAXb8N69ZXbW5l8QR+bfWNsH&#10;bzH85TKyCPBABww5O1CSQea/Vj/grDpl543/AOCdviKW2tBdrJo7uzW+7JDW74KgKGweBjjqoINL&#10;qgPHP+DaTxlN4i/YatdHlnkddM1C6tVWQpmPFw7lVOSzKfMVvmAwcqOAK+Ev+Cottr/w0/4LP+Df&#10;FGk6pKJLjxRpsKzrcMrMv20LJEQB8qlJcHBO4Ma+hv8Ag1r+Jsr/AA48X/D2LXWmkstVaVrBpMGC&#10;ORYyp6g7GYP0ydwboMmvCP8Ag448PyeCv24fC/xEezWaGQiVpFhRGfZLHIF3A4IPzYz6k9zT+0B+&#10;vf7XehQfEj/gn/4g06+gguobzwzvVLmEqpXb97axBBHXHB4xX5hf8GvXim40X4tfET4errlxHCs0&#10;LLYXCxlV/wBYu9W8z73y/MFXkAYPXH6heGLiT4yfsPzR6HqEkg1Lw2/2eS/uVDZ2gr5rpuG7jO8E&#10;9c1+Pn/BDzxbrHwf/wCCl/jb4Za14he1a/up2ayuIZT9qKXDES7lQ7SI5dwLbQRIe2QRAelf8HRf&#10;g+1034peCfiJbbkka4AXzoxLbKrLkuybWBy0Q4ZTkbhg5Of0u/Y/1NfH/wDwT/0sXljZSTal4P2F&#10;raYNDclrUAYbYnBI9Fxkjtk/Dv8AwdFfD3+0/gd4a8cw3sayWN7GZ43XBk+Yx8Mep+fOBzgdORX0&#10;X/wQ0+Ktl8UP+Cf3hW08h42sdJjtJre4uPNX93uiJ+aR8RkKMA4YZII4wD7NwPzO/wCCXOtr8HP+&#10;C2fiXw5qenXlqNSvtUt1tZnctIz3Ec+4lc5BUM6knpgZyefvT/g5Y8CWPir9iiHxND53m6dcKySr&#10;8+9A8bhW3HPRCcg549CRX50/E2bV/wBm/wD4LhQaxrkEOn2eoeJY4F86ETwyRyw+SEzt6CTYN2Dt&#10;4PIHP64/8FbvAmo/GH/gnZ4lsLCIeZ/ZXmRtJwUZ4inzD5R1IGQT7eoHuB4v/wAG03jz+3/2L08L&#10;zCFpNPvpo8w+VkL5rgEqrFsgHksFPGeQwJ+Dv+CnFhP8FP8Agsz4d8Z6RptpF5/iKzbzHhEsEzG5&#10;MbAoUI/1brkbT1yMmvbP+DWn4m/Yrjxx8MJvNtlW+S8V1kmMczPFtbcuSiuPLQbuMjAPTJ84/wCD&#10;mrwF/wAIf+1f4Z+KmgILa4vbRh9us28tldCkkfQcOGLncGPUelH2gP1X/wCCgOjW3xf/AOCcPiKK&#10;90C4ZpPDInX+zZNs1v8AuiN8ZIXoDxyMHBJGOPz7/wCDVHxH9ivviB4bSwuFMuoW8gmVnKMRCQRj&#10;7oZduexIf2r9AvgT480r42/8E6o9fikmaG68FmXfApSRQYNyvtRzxghhg5OcHkmvy7/4N/viBpHw&#10;q/4KIfEX4WXNy27VJpXtHUDbIIrl1CsGKncPPGPl4HmetLoBpf8AB0Rov9l/tR+BfFEiyQBrdy1x&#10;a4yq/uSCMFcv8pI75HUV+vHgbVJ9V/YYt9Se6dvM8Eb/ADNuT/qAwZgWbkDGRz346Cvyz/4OpdKa&#10;HUvAPipHugr3SrHGzb4JT5UhLdCAwCr/ALwbpwa/R79h/wAWWvj7/gnh4b1LTdMt7WOfwSqwxWck&#10;UluVNuMeWEC/uyNhCkK23AwDSfQD8kf+CBN7aWv/AAVi8YWU/hi2vBL/AGgYtRFxGjWZ+2AZTcMv&#10;v3bSFxx82eMH9Dv+DkC01hv+CdGuT6Rpa3Cxzwm4XfjEZlTc2AR91cv3xsr84/8Agj/Nb+Gf+Czn&#10;ijTNZ0C8gvJ9R1FIJLCcwxwqZ95V0QMrhhsbDED5Mgk4B/Sb/g4ZaJ/+CdHiQzXflsqt5ay2okV+&#10;VGORlW9COh57Zqn8QHl//Bqykv8Awx5rUn9vxX0f/CS3AELLJv09sLmAZXbtIxL8rdZPavk3/g6S&#10;s9R1T9sfwbZWmiw3DSaW0Nu0MgMsshdP3LKMNk5XBzk7scYFfWX/AAastaN+xxrY/wCEe+yS/wDC&#10;UXP+lLNKVvV2p85G4oHB+XgBsIO1fJ//AAdJ6nE/7ZHgjT7+3mtVTS5JJLqGQ5ePfENy7sAMMHHO&#10;M/gaPtAftB+xlYG2/Y98HWGoaI0Df8IrbrdWF9EVKMYhvjZCzbAGJG3LADGCRX4N/BiCDw5/wcF6&#10;evgrSI9BjbxxdFbSOWKeOZXt5fMRA+1VDjKqp5U4xk4r98v2YhZWn7KPhNmu0khTwrbmSRrdYwQI&#10;RyyISEP+yCeeBX8/vwXu7R/+DgOzuLTTbe2X/hYF0VGix+aoZrWU+YFKN83OWXbgEEE9WoiB+5H/&#10;AAVS+yN+wB8QBqFxcQp/wjswae0jUyRfuzllG9cEDJGGBBA54r8vv+DS680ofET4laaNLkS8WGxk&#10;a9+2OqTRkTAJsC7SUO45Zv8AlrgAck/pv/wVhmnT/gnt8Qisyx/8U9LmRlQbf3bYI3DA5wewH4Gv&#10;zT/4NLLy9i8W/E3TW1MvbldPn+xt5hWM4lXehB2Bm4VsgNhF5I4B9kD0z/g7KktG+BHgSC40HdMn&#10;iFWgvluMFMwy8Mu3ngEfe79D2+sv+CD2kz6T/wAE0vhvFLKW3aPmPdbyRtsMjMoKOzBWAPO0lW4I&#10;xnFfI/8AwdnRT3HwS8AvHcxMsPiDfJCZGDjMUgDAYww+bscj6Zr68/4IYaffaV/wTX+G0Opx2YmX&#10;RhIWsZIWjZWdmVh5bEKdu3OcEnJ46VIH5Cf8FqZ9KuP+Cy2l2d7rt9qdlHq2kJJpypsmtibkFgPt&#10;JMTbiQwyQpUANtAzX78/EJIY/wBlvVo7piyr4WkDOtrHuOIsbgquFP4MB6HvX8/f/BaV9Vv/APgs&#10;/ZwmL7M39qaRFayXRTyX/wBLOGBxIm0k85UjJO4da/fb4sB4v2RtcLRNF/xScu5W8t9n7roeAp4H&#10;pg/Qg1TA/DT/AINzLi+P/BUnxVFMvms2n3zzPJeQhkYXifvCsvzv1KlkO5S4yOcj9PP+DiTxnpng&#10;/wD4Jn+LH1LSxeR380NrDE1rFMFmd8RuVccBX2sWX5gORzX5V/8ABt5dpZf8FP8AUoLae+WOTRb5&#10;UVmZzIPtEeBLtVlz/FvyMYI5DEj9Jf8Ag5suVj/4Jtal9reeOOTXLFd1vnbKfPQrE3QbSwDHkHCY&#10;GSQKPtAed/8ABp+0bfse+LPJgukx4ym3bryZonbyovmCEeWhIwvy8nZ83bPz9/wdqajBJ8Yfhvpn&#10;m75F0+7fy2csUH7oZAKjaGz0BOcAmvof/g1D0a/tf2LfE2suI2t7rxxdCNo5GLKVhtwVcbvl/vDA&#10;B+b6V4D/AMHa9k7/ABW+F80jbd9jerDIwYKT+5yCc7BggY6H5jnAANH2gP1J/wCCUtrcW/8AwTu+&#10;F6XWg2+mXEnguza6srWMLHHM0Q8zbh2DLu3YIPIxX4Q/H2508/8ABfq3uYNSvlWD4saWZJGUGSCR&#10;HiyB9ox8gI98L9zdhc/uR/wSF0ltI/4Jy/DHTItT+0W6+EbYQP8AaracKpjGE3w/JJtHBPfknvX4&#10;ofE/SLk/8HCGn2ulapJcO3xGsZ7djIqkEIsmzKCQLyDkgcHJXGFoW4H9EHxQkP8AwonXVhvPKJ8P&#10;zeXJ9njfb+6PO0kKfXnA+lfz/f8ABvC+pw/8FbdcksdRumt/7P1cXU+mW7w275uF2l4gGCxlvlVS&#10;RtLLgkA1+/8A8YZY7P4E+Ipbq/aFY/D05km+8dvknJPytngd1J9q/AX/AIN3NYvf+HuPiC4tPFMk&#10;63WmaszyWtu4gvgbpDvYDYU4JZflyCcbQM4Igfpj/wAHJ2sX+lf8EyPEyWd8ts819aRtMyscq1xG&#10;rp9wjDqzL1XBYHoDXgH/AAaSSeb+z98RlTUWlRfFESNaurfu38kHj5yrKQc42qQd3Jzx71/wcqxa&#10;hL/wTN16SzaNtuoWnmRzNIu9fNGcYOMqNz4YclQPWvA/+DSuymf4BfEK6uLXT9p8RRxw3FvHbibH&#10;lglJSoEjEE7l35ABGOoFH2QPH/8Ag7asNSn+M/wz1FIle1i0u6hEn2vJjkcxkIYz0yEJ3cjgjjv+&#10;oX/BHGCWz/4Jq/CE/ZLW1aTwZZSyQ2cMMcYZ4VdiojO0bixbOMncT3r8r/8Ag7SudPf9oD4dW0dl&#10;H9oGiXJe4jjj3PGGT5Swy3GSQpxjPGe36sf8EktY0/xF/wAE6vhRrWi3F1NDceDbI+ZeKnnD9yuV&#10;YhFDsPu5wAdvHFH2QPxB/wCCotvLF/wXbtkSz06w8zxfoxVrtkW3nDTrkvsEmFblTkZx2A5r+hj4&#10;vXVla/s4a9PPe2+nxr4YnPmSXCxxw4iPV9uFA9duB6V/PL/wUHvm1j/gvfb/ANnaNZ6lIvjvRoWt&#10;VZVWb95Hu3BQpLAE5BGWK/xAjP8AQ18ZTNdfs3eIQlj5m7wvP+4mkaLjyTwT1U469xQwPwo/4NkL&#10;LS4P+ClXjS01zTr6PVYfD18Y7n+1iwjxdxq8UixKUlLE58wttBRdoywNfox/wcnT6aP+CYXiYXuq&#10;3FuW1KzEXlxtKsr+aCEIxxk/xdFGTzX5rf8ABrbp15pP/BRvxVo97EYprXwXdxXCyEI6st5ApX5i&#10;GJzyV5+6SeVFfpZ/wcf+IYtF/wCCZ/iaJ/EOpacLq6toDcWMJmVw8gXynG8fLICY9xyFErHtyS+I&#10;D52/4NHrC7b4HfETUJrW4SH/AISdViuAr7JD9ni3A4YrkDGPlyfwFcd/wd03azXHwn0ya6RWW4vH&#10;SFlmVnyi5bkeVtB2gnIf5xxgZrvP+DSazW3/AGb/AIhXxhVPO8XZMhmU7sW8Iztxlcc55wcL6GvM&#10;f+DuW3kn8UfC+5guV2QxXXmxC4ThnClWCBtwyEfLFcHAGeCKPtAfoR/wQaW9T/glj8J4ri6uJVOg&#10;Zh+1WZhYIZZPl/1j71Bztf5coF+VelfjX/wco6oNS/4KhXbabr0l5NB4c0+BoWiVWtyJGIC7mOWL&#10;MegXhR1Ga/Z//ghnbG2/4Jd/CSJzaNu8LxP5truw4OcFg0aYYD5T1BK53Nya/Eb/AIOEIre//wCC&#10;tniKCyluLvZa6Wl19lt9jqx/gXauScMqhsE5OOSKF8QH9HH7Nk17b/s5eETd+fLNH4XtNyzxxpIc&#10;QLhWCsV3AcHBxmv51V1K+1b/AIOMbTUJbG20uSX4ywoltcxwqrqAsaoVLSJulCgDJ5MgPyk5H9HH&#10;wmBsfgroZ3zTtHoMJLXG8yS/uh8zbvmLHqc8kmv5xPgTnxV/wcSWsuneCLPT1f4u6gZNNuppDG2x&#10;Jw8uflYs5UyKOm5gMEZyRA/oq/aSvRZfs5+L7tl3CPwvdFo12fP+5YEDd8pz0weDnBwK/Az/AINe&#10;dP0XU/8AgojrGoW+hXZa08K3Rt9R85lSMvcIFiKRIUXeu7gttyny+tfvD+2JqEGj/so+Pb+6vmtU&#10;h8JXpa4XdmLELfN8pzx1wOuMV+D3/BqxJNbft/6+bbXPLVvBMwmt/kC3I+0xHgMysSMBhgZAzkUf&#10;ZA/XT/gulr11oX/BMr4nSLptzdxy6G8c62d80MnlnhznY2VC5JzjjPtn4V/4NEVuh4Z+LUsen2bW&#10;rapYiO5jmk+0iTyX3I64CiMjaykEkksDjaM/Y3/Bw1d/Zf8Agl54+YpdeW0cCSGzuxCyhpAhP31L&#10;j5stHgh1VlI5r5D/AODRbT9Pg8C/Fa/8rTmkk1q0+yzedC14I/KYEOgJdE4yAeCS2BgZJ9kD2T/g&#10;6tOlH/gn3psNzc3S3R8XWv2OOK4dVkwCWDqPlcbQTzyCgPAFS/8ABq34eGl/8E9rzWINW86LUvGF&#10;3O1r9lEfkSAJG3PmN5g+QYYqmPu4OCx4z/g7c1hov2R/AeiRpZj7R43V5GuPLL7Vtpz+7BO9XyQC&#10;wGCrMCa9W/4NhtD/ALI/4Jk6TeGCzX7b4gv5fPtHyZv3rD94CikOuNvBYYA5zkA+yB8T/wDB21qV&#10;63x1+HekNOzW50aaVY2tcbJM7T+83HPG35dq4z1OTj9Zv+CV2hP4d/4J8fCjSptJjsXj8GWPmWqp&#10;BtjfyV3AeS7IQTkgg5x1AORX42/8HXNzayftp+D4niuC0XhPE0aFfLZfNzhTt+VuvrwRwMkH9rP+&#10;CdmgweF/2Hvhjo0OnXFmkfgzT9tvcq5kj/0dDtJdQxx03MMnGTnOaHsB+Ef/AAXV1Txdr3/BZzSt&#10;K0ezt7We1v8AR7fR72x0uDznka54Lh2KzMshIAkIU9wATX9EWlGaw+EUa3Tq7w6GAz+WmCRF6D5f&#10;5D6V/Nv/AMFT9QfxN/wXW1CzbSpb2OLx7oUH2Fo7grOuYGIURqsrjLN935ichckCv6TdSCp8KLhh&#10;u2jQ24kLkj9106Fv0zQwP5vv+CbfinTviR/wXb0vWdWt2t2/4TjWXimtbW3UF8zD58hlQE7lzHyS&#10;yrkBmYfvX/wUp1/Q/C37BfxM1nW9JuLq1t/CN00sFrHD5m3y+wkIA/4DyMjaCcCvwI/4Is3d5F/w&#10;W30v+wtahuPP8Qa8skps2X7RGVuGYojbChIGcNggZAGcCv30/wCCmj2X/DB/xJGtaneWtu/ha6E9&#10;1p2RcRDyz88eXQbx1G5gM9aH0A/ID/g0617xRqf7UvxAjkDXWn2/hW0j86a4HmW2JJBGqpsOQRuy&#10;Qy7ccht1faf/AAdFeKbjRf8Agm81nbTRqt94ltIWEkijepYfKAyHe2MEYKkBS2crXyT/AMGmvhzQ&#10;LL9oT4xX+j6il5b2mnWVrY313ZxwzyxGScnIEjNHkIDsBdTg/N8ma+pP+Dpm40pf2AdNtLvR47q5&#10;m8XWosrqaSEJbtjlz5kqlOM8qGyThvlLEH2gMX/g09lvj+xB4m+0Quyr45uVgn+2SuGXyoiRsKBU&#10;G7PQsSSSSOAPE/8Ag7y1S/g1L4S6bFqOqLCy6hI1uL2T7KzYQZMeAvmDJwck4LDA5z71/wAGqujW&#10;ukfsI61eoLJ5rrxpdlpraOBWdVCIA5j+Z2GM73J+VlUcKK+Z/wDg7o1/XZfih8LfD0gYaeNKvLgS&#10;bYOZd6KBkfvcgZ4OF+bv2PtAfo1/wQZ0u80f/glz8MLDUNEvdPlXTZt0Nzqb3Q/18nzI5d8Iwwyo&#10;DiMMEAAUAfj/AP8ABzXrQX/gplZxW19qlsLbw7aB5DO7iNvOdv3ayMqqQDnCkLyDwS2P2c/4IuaL&#10;HoH/AATH+D+nyT+Y3/CG2z7m2HAYbguVAyF3bckbiBzz0/Fr/g4d1PS9T/4K2RJomstqlzbWmlRG&#10;wkjjbYxuZD9nCpHzz8xEhZsy91xg+0B/Qn+zvcxTfs9eFbhQ67vDNqTmEREfuV/h8x9v/fZ+p61/&#10;NFoeoaJ4i/4LvQ3Piea8VJ/jspjlj02J5EmF5iFmSWXaYw+0s27lFL4z8tf0z/CpY2+Cui+WQqt4&#10;fhO+OQyYzEOcuilvxUE9xX81P7O+nXWr/wDBfHTX8LeILeVV+Md0/wBt0+SSCNog8hdC0Mf8Sbo2&#10;AULIdwOFfNEQP6SP2jtTbSf2bPF+qm3X9z4Vu5PLmCFUxCfvc7SB3xwR0r+eX/g2rs08R/8ABVu1&#10;1i9sIZGtPDOrTyCSOKQwu0iDeC4J43bd6nd82M4Jr+g79r26nsP2S/iBeWVvbySReDb944bxmjjd&#10;hAxCuUR2UHGCQrEdgSBX8/P/AAbA6ampf8FOf7Yi1K4tZbXwjqEi29vYytbzKzxhkZo3HlYyCu8M&#10;hIPIYLkiB+1X/BZ3Uxp3/BMr4tXS2dvNjwpcBVuLeGZUO087JPlbHJ9R1GSAp/NH/g0Lhjf4lfF6&#10;5isIS39maWs1z9oUFMvcEAJ5ecEZ/jABToeMfo3/AMFz9c1Dw/8A8EvvipJbaPDfef4faCW2nmkX&#10;5WON3ydSv38Hj5ck4FfA3/BofHdNB8WblfDNikKzaen9rW8rLcSYVz5EieZt2LuLI2zcxkkyxCgA&#10;+yB7d/wdcX0dt+wTolrc2t1JHceMrZf9HiiKrIFYqXdvnQfextBDHAbB21H/AMGotutr+wXrcqWF&#10;xC03jW6Z2mvDIkzbUAeOPyx5a4UKfnbcYy2BWB/wdpeJYdO/ZR8EaLLLeQzXfioSW/lNKI5NiZZW&#10;KsF4+UgMMkgEY28ei/8ABrlYSWf/AATOsr2WZGS58UanIqgJ8n78rtyJGLDjPzKv3sc9aPsgfMP/&#10;AAd069b3vin4T+EG8TzW4Wzv7uS0mkcW5K7V3bViJMh3bQ2SB83AyTX3r/wQG060sf8Aglt8MTb6&#10;R9kabSWlmjjuJmVmMjfvAJFAG8YchMqCx6nJr89v+Dua4Wf4mfC3T42mXy9JvpGVpI1hf5kx8zOT&#10;uXaDtVcEOecmv0k/4IeaZb6R/wAEuvhDBBbxRBvCcMpjSSI7WkJkOfLOASzFsHnnn0C+yB+Mf/Bz&#10;t4yn1z/gp6vh691Gaaz0vwvp8f2GOZ2eMu7OxXKJt3rs+UFhuUnPNf0GfsuNbL+zX4NW11CW6jXw&#10;vZgXc9xLM0+IQBJvlJkcMBncx3Hqec1/Ob/wXVup9d/4LKatYXmkQLHHf6RbrDd20CxyrvBJcDer&#10;KWZhlwSV6rjg/wBIXgeyt/DvwPsbTSYINNjtdAVYYbWGPZBtj4ULEm3j0RcHHANN7Afzu+LZvDfx&#10;F/4OJLVIpNQ8RLb/ABViS4T5XVEhiUnb50oJ8p1ZmXIxtZUB2jd/RF8ctWHh34GeJNYl8l1tvD9w&#10;7CZYwjYiPXc20D6nFfza/sO634k8X/8ABeu08SW0uo3M6/E/VTdXNpYmN44wZ4Q8iwxDy15VWbYO&#10;Gy3JOf6Iv25vEUvhj9jv4h68dFj1IW/hC9drOS1eZZsQt8pRVYsD3+U0SA/Br/g3V1BfFv8AwVs1&#10;jXoobGGO60PVbiS30+GNrf57mNsQkqQQC25RxlVPOFAr9Yv+Dg7xn/wg3/BL74hStbTT/wBqWUVi&#10;UjiU7fNkRNxO04AypI6EDnAFflx/wamWl5J+3h4sng+2x28fgxvMit7p1QM1whTzArqHXAPJVsEg&#10;4XrX6J/8HNetnS/+CaOsWf8Abt1ZJeazZRPJa+flx5wPlkI4VlfBQh+MNntwdQPBf+DRTws+n/BL&#10;4leLms9Si+369BGjXCt9mnWOM/PF8mAQW2t8x6dsVyH/AAd0+Jr65Pwv8I+a626z3NyFVn2PJtxg&#10;pt+96Nk9SMCvYv8Ag070DU9J/Ys8VajdakJIbzxlK0Vunk4jZY1UkNHIWcNjq4UgqQMjBPzj/wAH&#10;Z/jm4v8A41fDf4f291pwgW2luZXlmRzDINsakrvZlUhm3fIB8i9SOD7QH6X/APBDO1mt/wDgl98J&#10;3uLiOdW8MwmG4t55WDx8qpIkJ2NgBSqnblTjrgfjV/wcAX3iHxJ/wWLsPCLSzXHlx6PBptrcXzLF&#10;FJLckb1zIFjLDYC2VztBbGM1+5H/AASt8MSeDv8Agn/8LdGuJ9Gkmi8I2pnk8PQQRWbuyBmeJYYo&#10;1VWJ3gFFYb+Rnr+F/wDwUa0eXxv/AMHANn4dlbTt0/jbR4Y0kZJId/mK2yQRRuTuYlSrIQ27n5Du&#10;ojuB/RFqFxdaN8B5rmS386a38OM7LaoPnIhz8o3456j5vxr8A/8AghXeTeMP+C2vi7xFeeG7fUGk&#10;k1uaS6vI4J5rBjdKBOGlctgk+UXiJc+cM/IXr98vjHqDeFf2dNcvLO6W1a38NzC3kw4WNvKIX7il&#10;gAeOnA7V+Ef/AAbEWn/Cdf8ABSzx1411zSZpLyPQbq7jupvPQ28k10MhlTCLuVm/1g4x8oBNLoB+&#10;iH/Byd4i1jw5/wAE49dn06SSNZ7yGKaSDTYrh1VmC872G1Du2MwDFVkJwQMVzP8AwbEadNb/APBO&#10;2xka4meO51W8aFriyhXYPPcMAy5aUb8kb8EBgvQA1f8A+Dne08S3H/BO6+k8MXOpKI9Xt/tcdj9o&#10;2vHuBkDqny+X5XmFmYYAXHGTS/8ABsfDGf8AgnFpe3VNTuPM1S7Mkd/JMyKfOYfutzsojAG0eWAM&#10;g5AbcKPsgfnv/wAFAdI0uH/gv94TS2kdUbWLR/N0/ELRssszB3dFYuVfO4bSTGqjncK/SX/gtzey&#10;6f8A8E1PEAguIYS+kgKrqRgCIthAY+FzkEcZXj0Ffmd/wUJnsrr/AIL/APhiF/Ftzfx/8JPpv7m5&#10;gLi3k3naqrM2wKTtAYEEY3Y3Yr9Qf+C22nQ3n/BNbxAlpfRpKunp5DTJC+5vKZV+++GBLbCeTg59&#10;6cugH5if8G5y65eaj4mtbS7uI4VvmEf2e6eLcTbgsh2yqG+6rBcZ+Vjnk1xf/BwMNdsvjD4ftp9X&#10;uJIhYkMLi8aR23L8rcyPtDKvzDJwcZPSvSf+Dbuxsr2HxU8xuFkW+ZW8u1jZSpjj2ks0bNw3UKSw&#10;B6BSa8V/4L82Flp/7UVjFYReVH9nmPltbqjBiU3Zwq56Ajdzhxjij7RP2jsP+DYLxhqWg/8ABSKH&#10;RkctHrHhe4WdWu5F3KhUhtqqwfBzwSMZ9M1+xn/Be6yv77/gl58ShYXV3HJHpvmbbOR1aXGTsOwH&#10;K8HIPBGRkZzX4/f8EM7PRfBP/BSj4btovguNbq+8Myy6o19exxtCpgj8uWEzhG35Lb0UkYCgYyQf&#10;2w/4LBeEbXxp/wAE3Pitot090ir4Xnk32MiJIpVdwILsoGMep47HpR9oo/Mj/g0O1rxGnij4raK2&#10;o3n9mvDYTLZNPKsJkHmKXRQTGz42KSQCBtwTkge/f8HXFtDcfsP6BNPqF1F5fiyIxxRzSBJW4+8A&#10;drYXJG8AZGQc4B+OP+DTLXbm2/a68d+HVuFaG88JQyyWxmjGTHPw+wjc+N5Hy8LvOeoz9of8HT2g&#10;ahffsJWd5Z31xFHa+IIWmt4rFWWZTLFhWcISoB+bqMlRk+p9oDov+DW3xV/bH/BNuLRRpj240vxV&#10;fQ+a0kTJOC4kDgI7Ffv4YOFYsGOMMCfkn/g6avl8Oftd/CHxJYSMs9t/pG3TVjiu2aKaI7llSQyK&#10;4G3GUUZwVYnOPof/AINR3tLb9iDXrKG3mhkk8Y3E028Ntc7Ik3gbMH7pViSSNgHQLj5k/wCDtDw9&#10;punfHf4c+OIbG6t7ybT57d7tLchHRSDxJgbmH93JC9uGNH2gP1r/AGqvhLF+1N/wTw8ReALmzjmk&#10;17wLI9ut5E0m2Q2xKkg4JIz6ZB56jn4T/wCDcH4p6945/Zf8Tfs4+ObqSTVPhzr9xpi+ZuYLb/fT&#10;GSOFO5QMKQAvvX6GfsNeINP+JX7EHw98QDxVJ4gt9U8FWb/2tPCqSXqtAP3rqCwDN1PJ561+SX/B&#10;KzxLcfsr/wDBe/4wfs66vd3Gn6X4yu72SytdUkEP2q4WUXMThV+RnKST8jHVh1yBPQDqP2ov+C3H&#10;7a3/AATD/bpvPgD4x0i0+Inw/upo5NOsfEVv9mvraGUgFYL6JmZ9jlhtmSQhVUAjII/WH4VftDeE&#10;/ip4LsfGo05bOC9tUnKtcq3l7vUkL06dO1fkp/wddfs62Nvong/9o3T45I7qzvBZySLD8uxuxPXJ&#10;YKwJ4wrDgkA/Yv8AwSF8beGfiR+xr4P13Q9O8uNtHhX7PceWzJ8vI+X35xnPP4CraAeu/GH/AIKb&#10;/s3fCJpLez07xF4omhuPJuIfC+nR3BhbnqXlT0P3ckYrofhD+1x/wvSH7Z4U8FXOl2Eke6G51C4j&#10;abtjdEhO3jH8X4evlf7ZH7MMPx60qKwtPGNpobWs3nLJa2oV2ZRxnayk4ycA5B3cg4q/+xJoPjjQ&#10;fDf9i+OtYt7qW3lZIZLHeu1ASoyX5+7juc+9SB6t+0B4O1Px38FPEGlah46v9HW60uaNr21maGRM&#10;oRlTGysOucgg+9fix/wbofCLzv8Ago58TNS0/wAVXGrWOheZarqNw8oa53XD+XK+7cS58sr8xJBZ&#10;vUGv1H/4K1eOrz4c/sW+LdV0n482Pg66bS5EibUIbabzww2mNRIjfO2QBjJyw/H4H/4NNvBs93B8&#10;SvijrM9vJcX2qRRLcCW3eV/3bFwx3eYuWfIXAHfvzXQD1r/g6k8U3+h/sZaToNvJHsv9at0mVr6R&#10;ZAFkDqwATEmGTpuH3t2Dtweu/wCDXvQLCy/4J9W+r28d4JrzXb5plmmZgp8zBA/dquCRvAGTzyxx&#10;XiP/AAdw67Yx/Cn4d+HkMPnP4gaX93s3AeTJyeSy+nAweST2P1//AMEAvDWheFf+CaPgODR9YgvB&#10;JZPcSPEIAVZ5GYqRExGQcgsTuPfnij7IH5rf8HFd1/wtv/gqX8N/hVpulapcz2i28P2G81BlhujN&#10;cxfLBiNvJJCncx3cBTjICn9utUms/h9+yhcNfkrBp/g9g+5eoW35JGwYzgn7uBnpX4Pf8FEY7f42&#10;/wDBwd4b8HXlxqkdvH4l022t1uZopFLo7OmzdcbfKLqqNuZGwrfLwoP7f/t4+Ko/hp+wd8QPFA2g&#10;ab4KunVZJgAWWA4XcZFGM/7QAx1xSYH40/8ABs/PP4s/4KQfErxhba9a/ZprW5nkt4Iv9cWumKTL&#10;mL7oDEZ3KR5mSpyCPrz/AIOvvF1lo/7BWheGJ7e3abVvGdtHE8zbXTYryEp8h3thCNu5flLNzgCv&#10;nP8A4NHvCt3P8RPil4xexVYZIbS3S4jm5LAyMUYCTIxuBGUOQzEngV7B/wAHc9xZf8Mv/D6wlnVZ&#10;m8XtLbpuGWCwOGBDMAB84OVBYnGcLk0/tAd9/wAGrGh6Tp//AAT91DWNO8L3mnS33iy4NxNdSblv&#10;WVEXz0/dqApIKAZYjy+T3PyN/wAHb7a/c/HX4dpP4Z1COxi0W48nUheM1vK24Er5WMBwN2WznC/U&#10;V9y/8GyOnJZ/8Ev9Bnt9Ra4juNav5AHZd0LecVaPAduAynGdpweVAxn8/f8Ag7P1exuv2q/BOkW2&#10;oXPmweHZnuLVmjEajegDcOWY9cblXA3YyMmhfEB+vX/BIL4f6r8NP+CdHwt8KawYxNF4XtnK29zJ&#10;JGFeMMu0uARkEErjCsWAyADX4qf8F1vtd5/wXF0exuNQn2re6B5HmalJtiVrgfd3uBAc9oyoHD/e&#10;Zsfud/wTa05NG/YX+Gelrc2MwtvB9jFv0/yPJ+W3QYXySUx9DxX4Lf8ABYn+yfE3/BdoafpkiyFv&#10;EmgwzRXlxZiMSGVG2/Ip+UqVOJxvy2DlClH2gP6MtYml0n4Q3FxFBuaDRS22NRziPnG5gM+mW+pr&#10;+df/AIIVX9141/4LWXuv6npVveS3EmvXV5cXDRKYXa4H7/8Aiy+7AwhPL5BxnP8ARJ4ofyfgneb5&#10;/JP/AAjrfNFI7BD5XGCBuPPtn27V/O7/AMG/trc/8PibqfQ4dQtrW1h1qJprdbkLtM/yxTbMBVYA&#10;/LJgEoOC2KEB+z3/AAW2jt5v+CZvxVs5vEdlpfmeG5FWa8tPMViSoCghGMZJIAdQSpI9a/NX/g0T&#10;spW+IHxSv21lti2dkP7M+yttH+sxOH2kEnBXG7Ixkg5Ffox/wXP8aL4S/wCCa3xEvV8ZLoLSaX5S&#10;3zW1y0is7KoEfkkEOThRu+T5vm46fnj/AMGietW0XiP4oaE/2hpm+yzqyw4jiG1hy4kBy3PylCo2&#10;AluQCugHvX/B2JqEUf7Enhyw+zSsbjxhb7Whk2/dRj8w8tt6jn5dyYLA84wek/4NYLS2t/8AgnQ0&#10;sNzd75vFd+8kM+SqfMACh2AbSBnGTht3TIrj/wDg7Fu7aX9kbwnpT699nml8WRNFb71/fkKQMlpV&#10;2qASS2G5VcgD5h1n/Bq5e2Mv/BO+eysNea4WHxbe+dazRqjW8p2MwADtmM5G1iFyQ3AIxT+yB8Z/&#10;8HbdxNb/ALTfw7Fvc+Xt8P3h2iaQmQl4ecbAq46H5iTu9MV+vn/BL7+0pP2APhjNqF9JcTSeEbN2&#10;uJbiaVpMxKdxaTDZIPIwADkDivx3/wCDtZFX9rPwDOs0Lf8AFM3P7sRxhx+9j5JBLOD0+YDBUgcc&#10;n9fv+CWC2Z/4J+fDFbfT7aFf+EQtA0VlPDLGx8ld2xkZlKk9BngYHbJPsgfz8/t96rqMP/BcfWLy&#10;4bVHaP4labHH5MksdwEzAuEYyAgjJAwyrxgEDmv6Ov2h5pv+GRPFDXttcSKfCM4njs8JL/qiDsJl&#10;Gw56fNx6mv51f+Cldnptv/wXCvLbTtPuoWk8eaUskWqfZ5EaQyRKpQAOvlEbMK4LDnIHAH9EX7RG&#10;ntH+xp4psrGR9Ok/4Q2ZIZLO1SZrYiHgxo0ZDlccBlw2ORgmkwPxH/4NavC99e/tx+Ntba0WO3st&#10;FaNs3KbkkNxuCmPzcnhGw4DhTkZ+Y5+gv+DunU5Yvg78M9F+z5WTX3kMu1BhlhlGCd25sjpwQMHJ&#10;+YV4N/war2tyf2wPH2o3miXCz/2Ikcl20OFQ+czNGx8ssG3BW25UHadwJCivU/8Ag7v8QqYPhV4c&#10;S9mBa4vJWt/IYqyqo5ZyoCkbxhQfmyxI+Xh/aA/Qb/gi14R1jwD/AMEyfhnpOt6ss03/AAjccq3L&#10;NG4EbLuT5kcgqqFVAPI24PNfjT8EdS0LxJ/wcZyXfi/xVps3mfEiYWOoaXp9vJbyTLEFiRlkIUHA&#10;2O2S28MeT1/aj/gkv4Nv/h5/wTW+GvhTUdFu9NmtPCMIex1FQHhYpuIwIwCu4lg2MkNk5Oa/Ev8A&#10;YNn1LWf+DgqaW3m09mm+IOqiSK3s2khnjVnyqhYjghRu3lRhl3bs4YncD9lf+C8V5p2m/wDBKX4r&#10;TXUFnMH0Dyrf7Uyqqs7KoZeD84B+Xjk4GR1r4K/4NF9PtWufi1rlvY6esTXOnxQySXELXSHy5Syn&#10;CBwhJBUDCk7u68/aX/BxPc21v/wSc+IjXi3RaT7BHGLdXILfaoiN+B90Yyc8ZA9zXyD/AMGhmjFf&#10;BXxW1w+G5I1l1izjj1ILJsmxExMYbO35MqcZ3fvTnIxg+yBR/wCDvrzYrH4QzJJG0f2q+5juAJI2&#10;2r1XbkAjoQ3VeRwK+yv+Dcq6tG/4JV+AY7aSCVVmvg3kncyt9qlJQjy1+YDGSCQST9a+Hf8Ag78v&#10;9bl8TfCHSpLBfsEVvqMq3PnN8sjeSNoXcRyFOSVB+VdpI3Afcn/BurbG1/4JVfD+Mw6fGzC8k/4l&#10;t4JFbNw/zSfOdsp/jXjDDGByAugH5B/8HG3iHVT/AMFbdWl0DxTeW1zY6bpqWl1GtxG1pL8x3I6g&#10;MxBOd0eewGSCB/Q5+y/pF3pv7N3hG1ute1HUJv8AhHbVpL3U7ieSaVjEpyTKd2OmAfy7V/Ol/wAH&#10;HTXyf8FXfEkt/fT3CrpunGGKSYJ5SYPyBi7BOcnovBDEAkk/0IfsPLFL+x18PUmt5Lfb4PsisF7P&#10;FNNGvkLhXZXkDMBwW3MGIzk5psD+bL4w2gk/4LiapaaprEyk/HyMNfG3QkH+0Fw215QpXOOd4BXn&#10;vtr+nP4829hdfs8eJodSuIUgbwvdedcXixtEF8hvmYYYYxzwDx0r+aD9oKxtbD/gu1qVnoevWdn5&#10;fxytjHeG3VYg/wBqiJUrBEwyWypYIQScnu1f0yfGbVF0H4CeIr9ZpI2tfDdywkjt5Pl2wtzhQCME&#10;Zz2xR2A/mZ/4IgWmnD/grx4Dih3R2sWtX7QmNfuosUu3jYcjAA6LjrxtxX7x/wDBcK2vL/8A4JX/&#10;ABh8mzWZY/C8sku27aPYo5zkJ84Bx8vAJ4zX4Of8ETvEGlf8Pa/hzql/resR3F7rl6Jbq2jlzJPI&#10;kuBIEkVzG2cNuyPm+ZSMmv3f/wCC6kN7c/8ABK/4uQWdpJN/xTbPI4WJvLQMCWPmOO2RlMtzwO9D&#10;+ID8uv8Ag0m1K4i/ar+IFgt18s3hON5YPtFwGIEw+cIqGJuSASzKwz8oI3V9R/8AB2tarJ+xX4Ju&#10;9kh2ePoxmSaUKhNtN/B9wk+rcgbtvU18pf8ABpi8qfta+OFk+ztayeE1+9NB5iSrMuGCMwk2kHG5&#10;QQDgHBII+pv+DtqGwuP2NPAd1vZ5F8eKsW0Rbf8Aj2nySfvccj5eBu56g0faAr/8GmMGot+yX41k&#10;msZo4G8ZSNDM00pWf91EMgb9uQQwIUDsckk188/8HdnhmKx/aG+FXiiOxm3Xnhe+gmupJ3ZDsnjZ&#10;UVSx243ueAPvDJPQe6/8GlOm+Hl/Zi+IOq2rltRk8W+VeKzRfKgt49hGVzjDNwWODnIAIJ8K/wCD&#10;uwyD9ob4Sma5vmVvDOpMsczJ5Ef7+EERgIDk4yxZifu8DufaA/Qj/g3WXWF/4JeeA01jT1t2X7T5&#10;XlsNksJmYpIFEjKhKkBjgFmUsQCcV+PH/BxBq9rB/wAFffFE586GOyt9IDXEVrhhiJHLpiUeYRng&#10;7kyRjjAav2D/AODczTP7F/4Jc+B4E8My6b9pmvJmWWbcJi0xYzL8gO1878N0LMASuDX48/8ABxN4&#10;rvvEH/BWHxVpuorFDDpcOlwRpMxHy+UrbiwjBVfm5A3AYyMk4oW4H9HfwC1X+2P2efCuoPrS6gbj&#10;wzavJqLqHW4zCp8z753Bs5+9znrX8u3g630Kz/4LPx2jGa6sYv2hJo821jErSY1Zh8sZfYq7gP4s&#10;hckcgV/Tp+ypO/8Awy14JP8AZ39n+X4Psh9l84s0GLZPkyiAZB/uDHp1xX8xnga8Y/8ABY23+3+P&#10;LzTYV+PlwZNa0+OVmhLaowYoAgYZI2FwoOPmwMcEQP6hf2i/tc/7NnjIWGm2t3cN4Uvfs8F95Kwy&#10;P5DY3eZlAucZ3cYznrX83f8Awbvahb23/BVfwbbXcmmrutdQSNZhGu9vLY4i/dtuYAlgvy/Kud3y&#10;hT/SV8bPst3+z/4pGrW32iFvCt4Z4dsziRfs75GExIwP+z8xHSv5o/8Ag36vLWz/AOCsngMSadHI&#10;sragke6NpWgPkOQysCpBGMFuflLAjBNH2QP24/4OHLGDVP8Agk/8SI5pIV8tLKVWlmaPaVuozwVj&#10;bJ7bcKGzt3LnI/PP/g0ZttKHxr+KFzJqt5DfHQbREsI5pvKuIzI7eYyqmwFCpAZmyfMIAHU/ot/w&#10;cANCP+CUnxR8+OBk/s+3H+kwq/zfaIypAd1G7cFwckr95QzAA/mz/wAGjt9Z/wDDRnxN0s+Iplmk&#10;8JQu2ktax+XIBOu2ZZC+7cvzgoFC4ZSWJAAPsgfSH/B25azt+yJ8P7mCzvpVXx1iZ1aTyEX7NKBv&#10;wdu4sRtBHOGPYUf8Gktk8P7Ifjq+/stYfO8Z7VukuJGE2IE6qWKI4zj5QCV25B603/g7bvNKi/Y9&#10;8A2dzNqS3EvjgfZEt1i+zti3lLeaSd3Toq8FgpP3af8A8GlllpcH7IfjbU7eCZLm68aMtwzTQtHI&#10;VgjAZVUb0O3AKv1wGGQ1H2QPBv8Ag70sdMi+NHwh1KbVpmuJvDupRNZ+WzLDGs0DCQZfaGZiVOFG&#10;QvU7RX6Kf8G/0Omp/wAEnPhOum6pNdwtpdwWaaIKySG7m8yP77bgsm8KePlCjauMV+cf/B30rn45&#10;/CF2lj2/8IzqO1Pl358+LJ4Xdj7oO5iOm0A7if0T/wCDfeS7m/4JSfC/7XfPcbbG5EcjtkhRdSYT&#10;hFwE+4MZ4UZJIOD7IH4rf8HFGpNf/wDBWfxpFPZJCI7HSUH7iFWfFqhDMVJzkt1Yg7doP3RX9H37&#10;OUtvP+zl4NMNnHEreE7JlhUxnavkLx8g2np+PWv5xf8Ag4Tm/wCNu3jZdQ0C4ut1vo32e3aSVXlU&#10;W8WVTKggNgqMAjuOTX9HH7N8txP+zv4PN3pVxZSf8IxZo9ncmUywkQINjM4DsRjG48nrRID+YHV7&#10;JrX/AILMXWn6VrVxZuPjlII7yxumDRk6gT8rCIEgfdOEywyABnNf1BfHGS+k/Zy8WeRbNNO3hG+V&#10;IxI6lybdxgFVznqMgZ9Oa/mN+KDXvhH/AILYatPp+lfZ7i2+N0j/AGUSedu3XmfmPm5O9W+YK+V3&#10;ELyAD/Th8ZP+Jj+zd4ojazwJfB918kixE7fszgAhn2Z+rY9TQwP5tv8Ag3hsre9/4Ky+A5X8Pyyp&#10;Fb6pJBJA8+LNvskoEhC/fXkx4kIX5wSdwUH9uP8Agv7EX/4JW/FAPbQzf8S+32rPcNGob7TFjkOu&#10;T6KchuhBBIr8SP8Ag3Nv7bS/+Cr3gWK71VrdnstTiiEbR7JmNpJlGLEblwCflycgHoDX7Z/8HAum&#10;tq3/AASn+KCwWkMzwWNtM3nTRx+WqXMTFvnB3EAZCj5mPA5xQ+gH50f8Gi5kHx1+K0u7T2U+HdPX&#10;y2tlNyCJJfmV85VOSCuDuODkbefpT/g7PudItf2IvBIvbO6luv8AhYkL6e0SxeTE4tp9zS7gWK7c&#10;qFHBZgT93B+Y/wDg0n1jf+0b8SLK8k09Wk8K25t9rRR3GEmw2EVNzJ8ygsSMHAGctj60/wCDrWdj&#10;/wAE79FgVwiy/EKxQN9qlj3nyZjs2qpWX7pba5AG3cPmVQT7QHGf8Gk2s215+y98QtNh0S4hkg8X&#10;RNNeSSRmK4JhztQKgZNgI+Ukr82RgkgeA/8AB3jclv2iPhPbvqMjeX4SviLXc+1Q1ynzgbQoJ24P&#10;zHIC8DGT7V/waMalqt18AvidYT6nJNa2via2FtblpysDNCzOBkeWucqcKSTyTjv5D/wd3m3/AOFy&#10;/CUvH++/4R+/KyeUwIXzo8jdvwR0ONvHY8sKPtAfoT/wb16jrGo/8EofhnNrWsyXzpDeLDNPJKzL&#10;Ct5KFj/ec4QDYAvygKNvFfi7/wAHG9vqlx/wVa8Zxiyn/wCPHTRCqpNhiYFxtDcZJ/55/KT/ALRa&#10;v2d/4N75h/w6p+GqDRYbN1t7xZFhkUrKy3coEnEjcsAC2cYYsNq4wPxo/wCDiyG70v8A4Kt+JLi/&#10;1iaRF03TZIRDDFHJbRhPuKF79XG7n5/TAAviA/of/Y8tp9O/ZC+HNjLFdI0HgbTV8rUkZZ+LVMCR&#10;WZmDeuSTwcnPNfzRfFeSa5/4LR6xPf6Po100/wAeGH2FraKS2b/iYYVChfDcFckkAtkkdq/pp/Zi&#10;vLu+/Zl8E3V/rE19NN4RsXmvZreKGSdmt0zM0cY2ozdSF4BJxxX8zHxw0rTLD/gtVrVraJKIU+O2&#10;Y7e3klWYf8TAFcFItwY4DYRTjOB0yCIH9L37T2padoH7J/jjVL6GFbaz8D38kqNGgVY1tX+XoQAA&#10;OwOM8A9K/ni/4Nt7+xtv+Cq3h9ZdZ+xvPoOqLat9mVlnbywfKwQdm5A/IwRjj0r+i/45yhv2cvFZ&#10;8kybvCN4dv71DzbNz8o3oeeo+Yc96/nQ/wCDcpVn/wCCrnh6C31SGzaPR9XeGF458XeIxuiAVsqQ&#10;gaQb+MxjdnihAftr/wAFzYbif/glX8YBBp32vb4XZmUysuxRIhL8Dnb97HA45NfmJ/waQSX6ftG/&#10;EyNLS3a1PhW2Elx5kgmSTz/lXaBtMbLuySdysi4GGbH6g/8ABbtdMf8A4JXfGb+27wQxr4RkMe7H&#10;Mu5fLUZYYJbaO57YOSK/J/8A4NOW0tf2y/HCz3m2+Pgr9zAYFYSR/aI953bxtIO3+E9cZGcE+yB9&#10;af8AB2tcSJ+xV4HiQfLL8Qog37snpaXB6luPrgntxk5X/g02mkf9ivxkBqTTxx+OpF8l7Xb9mk8i&#10;IlQ/mHepBRtuxNrM33t3D/8Ag7Esp7z9ifwfPDPZrDF4/geYzTRrIQbadfkX77EEjO3OBuzWd/wa&#10;ZLeP+yZ48gnTTWjh8afuZbXyjOR5CErLhN2AfmUsxOGPAGKPsgfNf/B27Z2o/ax+Gt2lnEs03gWc&#10;SXHmruZUunIXGeANxPI+Yk4PFfrN/wAEj1t/+HbPwfWDRRZKfAtjut1eNlDGIEsCrHO4nPJzzjiv&#10;yY/4O47e0T9rP4ZzxWsiyP4FnEkrR4VwLs4AOMEjJzyT06cZ/WL/AII/3lnP/wAE1fhDJYWc0MP/&#10;AAhtr5UNxM0kiDb0ZtgDY56AD04xR9kD8Df+C415c2v/AAWL8fXqX+6WDXtMaOaQoFj229uQOI8A&#10;DHcN/wACr+lj4aTTP8C9HuZNPjt2/wCEcgZrOOMRrEfIXKBQCFAPGADjGOcZr+cP/gv1fvH/AMFj&#10;PFE4muLryH0UrGJHVl/cxNsQsRt5PGCFySeuTX9HPw3vobj4HaLfxtcQxt4dgfbdBnlRTCDhg7Fi&#10;w77jk45POaGB/Mp/wTeu7S+/4LMeE7zU4NQdZviheyZsbqWOaKQzTFXLBN5UNjcCBld27AzX9FH/&#10;AAUykdf2Afi4YrcSL/wgOpB1leRVKGBt2TH8w4zyOmMkEDB/nb/4J1XfgS3/AOCznh268UeKNQsb&#10;FvilejT76CJA00zXMohSUb8BJCdrBS33scjJr+ib/gpUIf8Ah3/8YPOuPJVfhzq37zahI/0STpuy&#10;Pz9fxpMD8T/+DVvWns/23/E2jx6tcIt34OJewhhmImCXCYmZkcIgQsFywJ/e/Lgbs/oZ/wAHOf2t&#10;P+CYt8/2dpI18ZaV5wEKttHmMMndID34KhiDjIAyy/nD/wAGt2myXn7fmrXI2j7L4NmfLBCykyoo&#10;I3AkcMRkDo2D1r9H/wDg51sFu/8Agl3qt0bPzFtvF+kyNN5uPLzKVBOFO7lguPfORim/iA8C/wCD&#10;RzUI2+F3xW02GRty69aSSI8K4wYsKQ2/JHByu0AZzk7sDif+DvO5I8c/Bix+yLj+z9XkE+F5+e2G&#10;3g7vfkY54PWuv/4NF7Ex+BfixePcWMytqlivlJuNxCdj/e+TGxucYYnKnIHBPJf8Hedqg8Z/Be9E&#10;Lbm0/WEViWwAHtiRjGO4yc54HbFH2gPuj/g3o1K21H/glv4BSLwlb6S1uLqOT7LJEyXn7+Qi4/ds&#10;SGYEbg+H3BsgjBP5Q/8AB0XHdx/8FNLR7hv3b+AdNaFFmXIH2i5BPCjbkjvnkHntX6nf8G5unQaZ&#10;/wAEuvBQh0lrX7RPeTsGkkfzC1w+XywxhiN2F4XOO1flr/wdF+X/AMPLbItYTQbfAOnt9sO5jL+/&#10;uPlUM+0KgGeACWds5BBB9oD91v2GS/8Awxf8O0muf3n/AAhOniRjIuQ32ZM/dUBTnnAGB2z1P87X&#10;g+7i0z/gvWbnXori4DfHq43fYbqcSIXvnCHdt3Nt3DK4CHBXIQ5r+h39gS5u7n9iP4ZTXllNayN4&#10;G0/dBPEUZGFsmRteRz/30xPZiDnH86elf2HY/wDBc5Gm1q8jtR+0A+68ZYDIsp1IjoDsK78DaOdp&#10;IA3Dk6gf0Wf8FArqSx/YU+LF9bajHbMnw51Vo7iZnAQ/ZJcN8vzdfTqfWvw5/wCDWjVbSz/4KCap&#10;psurTQyXHgu4C2a27FJws0ZLswcbCpIAyrZ3kcda/cH/AIKEWc2pfsE/Fmxs47dpJPhvqyxtdSqk&#10;efscvzE4wB7/AJV+Gv8Awa7Wdlc/8FEdQuSLT9z4LujHHcMfOU+bF88eEOcDKnleHzyQKEB+if8A&#10;wc+aqumf8E5Zrd9UCtdeKrBBbmJX87Em8fefoNvUA+mOa+d/+DSnUH/sv4oaetqqIs9oWkjsYwZC&#10;A3JlMhZiu77oQBRySSwx9Ff8HOWnWt7/AME5r69uorFWt9esfJuLrzWlBM8fyR7UIBbHViBgdc9f&#10;B/8Ag0mksv8AhX/xSt4EWS4TWLVpm3TZVTF8vG3YM7TyGLHHIAAyfZAy/wDg7nvrBtP+EOniSNro&#10;XOoSMp27hGUjHHy5xkDvyQOO9fXH/BupKZv+CYvg+R9Kt7bEl0vm28aKLhRO4Eh2qNzdULN82UIJ&#10;IAJ+P/8Ag7hdftfwhWXQl2n+0g2o4k3L/qf3a9E6Z7E/Svr/AP4N2J5pP+CZvhCObQVsTHJcKqxw&#10;zqJ1MrYmzIcNuHJMfyZyOoIo+yB+Xn/B0U9mf+ClljD9ik8wfD/TfOP2gsXH2i6wANuFHUAcnnJ9&#10;K/dT9iB7eH9jL4biysZo418D2HkxMfnC/ZlGM7FwccYwBnjAFfg3/wAHLiSj/gp3NcT6Rb2anwrp&#10;flzbgGuF3zDewEhOMqecKfXsa/fX9lRCP2ZPBZkurG4ZvC1o0k2nIfIkYwKWaMs5LKezEknjJNH2&#10;QP5tPHWnT+IP+C2uo6baaHqkbXHx2Yra2s5W6H+nZEiswJDY+fOCB24r+kr9p7Uta0T9lDxpqWiy&#10;sL218E3stvIWIxItqzA8EHd6e+BX84/jiytr/wD4LsahbaDfXEKt8d2K3DW0crLILzcx2F1Vl3g/&#10;KWHy+/Ff0Tfto6lc6L+xX8RtVhLeZa/D/UZNwWI8LaSEnBDKRjPABz27USA/CP8A4Ni7S9vv+Cjk&#10;18dTlVovCV280O9sz5kjyT84zg4znOc471+iP/B0dfQ2/wDwTwhtHuY0kuPGNiiJJtPmYLMQuWG0&#10;8ZyAfl3DjOa/Pn/g15tNXk/4KDX1zb6VDJax+Drhp7qSGIyQEyoFZC4LAH51bYRnPOTiv0M/4Of9&#10;Q1iH/gnP5Fhd+XDN4vsUuYdmTKu9sL9098HqBxnk4o+0BwX/AAaj6T4l0v8AZS8bahqUNtDp974r&#10;WTTtoXdNtTY7sck5DIV6dFHXg18yf8HXV8i/tYfDy1jlhZk8Gzs0asrMga4AGV2cH5TzubOMYXGW&#10;+qf+DVLUdYl/Y28WabeaTqENvb+LGNrNd3Ujwyq8YJaBCAIhnKlVyCy7sgtivlj/AIOtnlH7Vvw9&#10;jkdvLbwvcMoaSRtp89ASFLEDIC9AMgCj7QH64/8ABLi41W5/4J6fC651vUbW8uH8G2rSXVlHtjlX&#10;yxtYDaN2VxlsZY5PU4r8H9MnGt/8HAbXOuaVPcLJ8aZv9GbzN+1HbYTsG47QqscDkL6E1++n/BPZ&#10;Yrf9hz4drbxvHH/wiNqY/OZjx5YOSXYkk9ckkYPHFfgN8GP7OP8AwXs868luGEfxmvTCtvBGqs32&#10;iQBTukAiTbn5gWK4GATyCPUD94/+CoUlxY/8E9fildW0UZaLwXeEefKqqD5R6FmChs/dJ4B2571+&#10;Xf8AwaaWUf8AwsP4m36eIk3JZWYl0ryU3dX2Tby+7HLrtVcZALH7oH6jf8FLrrS9M/YB+KF3qlpH&#10;NDF4JvgsMipjcYWC8FWGQSMZBGcZwOa/Mn/g01uLx9V+KC7opIYfsZSMQ/NG7K4yWC8KwUcZ5MfQ&#10;4o+yB3H/AAdo3u34IfDGwEafvfFUzqfP+b5baXOI9nA5GX357bcc19Nf8G8ul2un/wDBL/wWbVlH&#10;nyXUkyx5wGMz5/gXORg5y3JwDwM/Kn/B2XrdpL8N/hd4dl1HEy69cTrCepHkMN2Cc/xAZx/PFfXf&#10;/BA1Yrb/AIJe/D1hrEd0hs5irqCpi/evmNgWOCpyOMArg4GTU9APyo/4KKeJRqP/AAcDWsf9s+Qu&#10;n+NtFjZ5pZWWNisT4wXGwMrJ90gYIYgncK/bP9vzbZ/sDfESaOK3h8nwLd+W12Qqxt9mYLn5Xzg4&#10;GMHPTIByPw5+N8R8Qf8ABwt5Vje2Nz5nxOtcfZ4UdfljXchTyzl8hhyp3Mc5wRj9kP8Agsd43j8A&#10;f8EyvidqkszK0vhSSzhbBG55gIVX7y4BMgBwcjOQDiq7AfE//Bp1a3svw7+J+vS6iBDca5Cq2ccZ&#10;SNGEWWOAoUHle54xgDHPe6ho2r/GL/g46kv3SSTT/Avw3gUqmFRXmZzlwMF9wJXOH4VemwYyv+DV&#10;Twxe6V+yn408R3UHlR3nipxC2F2yqsaLuBA5wwZfvdumK7H9h281X4h/8FlP2jvitdKq2Ok2em6P&#10;biS6zIfLs1ctsDHAO/Iz/ebocgJ7ge06AG1j9rL4vfEqG5Zkjh0zw5btu+VfJSWY85IDBro7hjsO&#10;ueJPiZ4yf4ffCrxl8VmurUNaaTMlrJJztkJZE+9xyQoHDc9aZ8FdEvrfwN4r8axyW8beI/GWo6o/&#10;mzbgUAEYJckg4Ea/d+XCrjvXNftJ21prXgbwx8PtTgtrm38ReJbW3ntGjJW4VQ0pUDp95QcjoAfV&#10;RSJ+0cB+1v8AFQfsc/8ABHi8n1aWZ9f1jw/HZJskZZZby5XygV+YsD5km/q2AvsTUv8AwTH+HGjf&#10;8E/v+CYcnxQ8V2xtby60R9U1AttWUyMgd8M5OD6NwDj3xXE/8FSrmH47/tMfBX9hHStNDx/bo9c1&#10;uaO2EzwW1sGjUFS2EDzSpkkZXYCCax/+DgT49658I/2ZfDP7HXw3sfM1HxpJDpZgt2Afy+su1Tlj&#10;n5I+wAlPIwM0tijwj/gjB8LtU/bZ/bu8Y/tv+NdGvBDDqDmzVsGPleCWJ5I2L0HHPrkbv/ByH+1p&#10;qvjzxp4f/Yt+HN20zyzLcapDbNuDgv8AJG20/Kd6liMZxj2r7S/Yd+Hngz/gnL/wTgi1rxDNFayW&#10;2ive3dxwjSsyeZkkcZDH7xPbNfmx/wAEw/g14j/4KXf8FFdc/ai8fJJc6HperPdWbX3VGV98cJVW&#10;+6sbY5OPn4zg0LcD9L/+CZ/wH8KfsBfsQWmoeJXa3uP7N+2ardNGy7nK7l+XJwxLHgZ4A5PSvyj8&#10;Ix+If+CrH/BXNvGujajNe+HtP1mGWGaZjsW1gYYCZB2qzbnAI4Hy8ZWvuT/g4j/bGi+Bf7PNj+zj&#10;4D1xbbWPEmIJIYHHmRWoCszdDjC4QDIxvGOlQf8ABvb+x9pnwP8AgBdftIfEHQ44dT1aFp1kurcC&#10;W3iALbcnnOzBx24GMqSTzA9B/wCC5X7Tuj/ss/sNSfBzQdTFvrHiKw/sjTYreTbKCyFARt5UBFkb&#10;cRjKqMgkVqf8EZfgnY/sef8ABPZPF3jKyaxvtStXvtQM2CwkdckcLnP8PevgL9p/4g69/wAFSP8A&#10;grVpfw58IxrqHhHwhqSRzeXKvljZJmRweCxBKRgDIzGTjGTX6Af8FkPjppP7JX/BPq88KeHp1t72&#10;40n+y9PWFUDeZKvlKRk5+XczfLzhT6Yo6WA8e/4Ik+MNW/aZ/bL+NX7WKsf7J1TW1tdNklXCeRCo&#10;RNuGwoICN0P3m7nNe5fCb4hX3xG/4KL/ABO8Mz6hcXGn6L4fsI/sm0+WjyJI+4EvwxUqCcA/Ko7V&#10;g/8ABGD4MWv7NX/BO1PFH9n3FrqGrWb3dw18qIxlk9g7Db9wjOCeAc4rmP8Agjl4u1H4x/ET44/t&#10;Ja1qkt1b6141u49PdpHk8u1tgYIVXts2BWGP72OcCpA+oPDl7ouqeI0hizIsaXGkagvBKg4ZQx9i&#10;vH1rEXWrvwpo+l+Ndfb/AJF3WJPD/iaPgiWyd/Ljlb+6BuiYk8bc+4OJ+z94u0bx1ZePfEFhI0lr&#10;Y+JLqKN9zDcYGkQ5APy/MGPAHr3rtLS10/xDNrWiPEsa+INNEknPWRV2hx/tDap45BxigzKXhnR7&#10;+CfxR8Fw62scTHUfDcjYy1vL+8+XHGFl3jA6fTFcT8ItYuPC3xYi8syQ2esMxaOQ8pPxvUZP49+u&#10;Pr11vr+3w/4M+I8MjOulXzaRrDFQWeMsYSW7A7wrH657c878UvDd3pnxAuVtXhWxjmg1G1Z1AVGc&#10;sJQO/DIp/wAOaAPOf+Cnvw91CyPhP49eHEUX/hjxBb3Ik81V/wBGdgsql8EgbGJxjt1GBn6GvNVt&#10;/ij+zp9qsh5kl1poZZGUPzt9cfN+gJzng4OH8dfD+l/Fz9n2/s54vtEkmlOrJPHlSwX5gcHOcgcH&#10;g96439iDxBqOrfs0jwtqPlrc2HmWLw25JSMruAxwAR0684wCMjgK5jx3WRbaJbQeFb2Zo1sNCuTL&#10;LJwNrozgAc55CqM4+o6V+dH7TfxYm8Ta/b/s2/BuO3+2XczJqF0kf7uIYxtDMchuc9uBg5619Y/8&#10;FHPi8fhDqPibSNL1dvOGkxRRqsAYKHAQADaf4ST3/i9iPz1/ZO+JPgT4b+L9Q+J3xAvIPtbTCWMs&#10;8aupG3cqjaSPlZgeM524HcWij638LeF/A/8AwT6/Z8k8U3kUMmuTWccm5m5ZmGP4hxk/KRyTkdcE&#10;Vyv/AATs+C9/+0z8WLj9pP4rXUl9lvtNpbzfMI4o/lK7j0IHyknB6nPceHftTftEeOf2t76a28E6&#10;JLHoFuFRrqSLYmFIKjpz0BOBgAD0qHwL+2f8TvBfhmH4KfBfQPtWoSRG0M0a7wuFAYR4zvGAecA8&#10;ZyaYHu3/AAVA+PFz8RviJoPwA8O3cv8AYdxqHkXkdooXdbK67sKpOOqkY5xuB7V9cfBn9oL9n39j&#10;H9lG6/tDVra3vP7PUGG3/wBYuIwnyjHO7t6ntmvzbuPgn4u+Hnh+T48fH3W5m1gqs8ZnmIaPLY4U&#10;AAthsfVsYrmfhL8BPjl+2p4t+0Wq30eh2s2FkuGYRxRbiSUA+XcFPQADj65AOw0fx3qXxk/ark/a&#10;M1q3vP7F0vbPZiWPeSNxZVAPBBH8PGAyg5xz6R+0Z/wV0+Kfxg8L2f7N3wZ0aaxsVkWCW4YL5ksa&#10;gbkHPfByeGwOpzXE/tRf8I78C9FtvgD8NoI5teuh5bW9um8xJ2JJ46njdk9B2yPor9h3/glvpXwj&#10;+GDftGfHVbf7T9ia4t4rhd3ktG25s5x8u0dcAknHA5oA+d/F1pp/7Lfwdn1/T7+7h1/Vgpm1AzE3&#10;EzsMgllbnnBOGJwQegNY/wCwz8BPi/8AHL4i3Hxb8QT3l1BEp86+vmMjMQMrgk56Db1GAeueK6f/&#10;AIV9rH7fn7ZjfD/wHp0s/hHw/qZV5FiIjmKOoYEA8d1ABOAM5ORn9K/2nbH4T/8ABOv9jiXQNEhh&#10;tbiHT2JuI1CsXUb0TPrkED1P4AjA/Lf9trU9c+KXxn0r4AeA2E14v7p1hk+UA4wpxxzgcHoAozyQ&#10;Pvr9mD/gnt4e/ZN/Zcb4heNZJI9SuLXzIyEKEFhnI3H72c+2OOma+ff+CJn7OWp/tK/HvVPj/wCP&#10;4pbgDUCY2uMFcE7l4AxxzgYH419Xf8F1v2qI/gr8Fh4E8P3MKzX0QtrONZOVkIIyFA6rj8A3HPFI&#10;D88fgf8ACLUf2+v2+b7ETXGjaXqDDakOY5FQ7GYY7Zy/fPtX6yfttXHgv9jr9kGTQ9PENuLTS3ed&#10;lKx+c0UYI3HGNz/dPXP0rxP/AIN4/wBlCy8E/C2T4v65EGvtUUymKVTuiOSCD2yVxjuBn1zXl3/B&#10;xL+0tHqs1j8AfCV+tzeapdRRTWqKzDyVYspTtuL7Fwc+3rS6gcb/AMEF/wBnJvjl8b9a/aH8XWhK&#10;yalJLH5kZbblwylSf7rHb7hl7Amvqn/gvv8AtBW3ws/Z6uPCej3vk3txGLe3jUfeaT5CAOmADn1y&#10;O1eqf8EevgfpfwJ/ZP066u7Mw3DWfmzNJgbcqSyZz0U7l788+hP5w/8ABaT4p6v+0F+2B4V+CPh+&#10;ZrjzNQMlxayPhDJ5m1BkHuiknI+XPB60dQPsD/g3m/Zlj+HXwHb4iarphjvtVHnP5nJK/eQjngMC&#10;frjuMV43/wAHGfx5j106f8EdG1BpLrVNUhjaBUDZhQ+YwGD2lEf4/nX6EfsuaTon7Ov7IVl5kq2g&#10;07RU3Bz5a8R/KBjOPm4/pivxf+KPjy7/AG1P+CplnaYkks9D1ZhlmO12jYNLgAkKC4OCBknB6YAP&#10;tAfrh/wSh+D9v8Bf2P8ASA2ntG66ass0hTyxIxUNvwSSMjHUnr7V+V3/AAUy8d6z+1p/wUa8O/CL&#10;Tbl9R0/S7xN8Fm24Lvl3PnaTyFAHcgHr6fqd+1v+0z4G/Y9/Y2kvb/U4bRotHC24DEP9z93wozks&#10;UUDGeTX5df8ABJn4XeLfjP8AtL63+1n4902S1szcO8dwzBEmz/rFwOSxXaegB+bt1PMD9iNCn0/9&#10;nT9kdWvJlt2s9JBMby7WLKgHGOmVGeBz+tfjT+yTBdftp/8ABULUvipBcy3Wk6fqGLO6us/u1DbY&#10;mAJ+UfL7YBA4zmvfP+Cjn7bHiv8AbN8V2/7EX7H+uTXnzLbeItUtyyxQLgBU8zb8zuCQ23ONuMkl&#10;hXM+PLTwR/wSN/ZqbTPCAj1DxtrMSRRyyREnzJAGGTxja2Tjvz1wKEB9I/8ABW/9vKy+GHwvtv2a&#10;/g5PJqXjTW7LybKz099wiU5RnkycqozuA6nGezMPlz9lCDwV/wAEmfgdefHT41QpeePNai36fo0W&#10;VmactmGMFhxwTubjA3EbuAfWf+CY/wCyL/anh+//AGxP2iUk1nxbeLJeXGp6zbI7wzFAGROoRVCg&#10;BVCgLgABcAfM3xq1i4/ar/4KcaV8P9UupZ9L8Nt5phRWdWuFG89c4+UIBngkdOadgPoL4Vfs6+If&#10;2odSvP24v2yw181q2/w1oLSGS3tYwFdMKwClsrzheeBzzu8f+Dmq+J/+Chn7cDeHtu7wT4RuPs+k&#10;2FvIfJNxuBErDoejKGGCMAgjOK++f22RYfBz9j2LSo7mO2t7PT2neYqMjYjFSFAPIGF79ua+Yv8A&#10;g3h+HdvqWj6p8TtQ0uN7y/1aSW4u5V/eNGHyCXyMkMfTo3vSWwkdN/wW+8YQfDD9m2T4beGdsKyw&#10;wWlvbxyFf9YwR8cgHBAJ45J56Zr1r/glL8N7D4TfsZQ39np5t5JNFDyLJjDM/LAnI3fNk8djXy9/&#10;wXn8SaZ4k+I3hb4ei5Vm1TxZbGSFlG4IoZZD1OVPmA//AK+Pvr4Y6bYfDz9idbe1CpGukoispb5l&#10;CYBGe5ULg8HPtzR0F0PxQ/buiuvib+2B4uLaVNeLplvYwRtGN7LuiMh3EA5OWPXk4orsfhzY6P8A&#10;FX47fFbxJM0cO3xJHbx7bdZFKxq6cZb1U59c0VRRH+x3D/wi/wC1l4t8MTIzM0izfI5U/MQxGOQG&#10;+bAPfaTxwD7X/wAFRfADX3gGS/tIlkZrFpZAu4ZZR98dvQ+oyOM4NeJaFDJ4U/4KKhHgO7UbYssn&#10;8O9gXOSAeME+nIH4/ZP7ZvhCHxB8Cba/WCT5rEruRSzOyx5z0GT3IBIJz2PM9RdTw/8A4J6X0HjX&#10;4SRWMphjVrNoswzbYwVUcN32rx8vTK+hzXy7+0PoUnwt/aUs9Rt42jt7y88u4hUDDLvC9CSP4uMg&#10;cg96+jP+CU+pSNYt4U1W2CyafqE1ttZiRKBnJGThxuYr3wo561wv/BUjwDD4d8ZWXiFIty2mr4Zu&#10;PkGBwCpBPJT3Ax2qhnoljL4x+DvgGH4l/CwLBC0fm6tpP37edsZfAxmPGdvAxznbhlx80/Ez4h6t&#10;8Y/iBp3xT+GSzHUNBuhLfaNHKVuoOU37OAGHBHBI4719wfD7w5a+Lv2eprGK0Z1W1WVf3YDAYwAc&#10;AgcH2+lfCvww0ibwb+1fdeHkVY4brA8hfuuu+PA6dSAMjGRuI6jNAH6afs8/tDeFvjB+zhqHg691&#10;KK3vHtC0i3TFGhdVA2spY4I28Z7/AJ1+ftlrlz8Ff2/Ib+xZo7PWpmtrhSSduVIY88HBHHoCR0PP&#10;q37SfgfxL8OfDtl8YPhdqkmn3nlb7prVfluhggmReh3AAc44b7y9/nvRdI1P9qf7H470rVJNN8S6&#10;XdbpLctmGSRWUjYSQYyeTjJwelLqB+oX7Rngmz+N37LqeIfIWSWzt2iaR1OWXYPl68qTjkc/LnqT&#10;Xwz/AME7vG2oeBPifrHwL1ny1itbx5LOFtwMqMSMhTklcEnjPBwe2ffP2bP2xdJj8C33wd+Isv2f&#10;UlhMN1a3H7sqdrKrKTglSW3Y7Z9OK+PfHvi2L4Pftg6X4+to4orW4m8u8aZmAVd2Gx646dCPXihC&#10;R7R/wVI+AOoaVZ2fxW0G3jaNXW7hkGRjkOSCQGA7DseuetXP2dPHtl8aPgTHp3mbpmtXSWMLnY4T&#10;Yw5wTyVPHUZHFfVmvaBoP7QP7Lt5ElzazSWlkrKpA3FcEHnJzuyB16sMHivzd/Z48VXvwE/acvPh&#10;5eXckGm6ldEr+84Rg2cgkfOMDB6ZK/jTGcPc27fCv9pGS01JUhhupGVhIwwQeQNxHB3quD2717v+&#10;0z4Lh8WfCeDV7Th4bVhsWMZ3gZOcnPH3fxGO4rT/AG//ANnCXxZ4Wg+L3hKJmktoleaWKM9doypz&#10;jHG05xgkdAMVhfsv/ECH4s/DKbwNr10zX1rbiCbzlG4MFJHB68jPUck9CRQB4J+y/dLY+KrjS7xc&#10;SLIA0b8becMD8w4wOf8A69fW37OPiC58IftKeGwTiB5JoY5kY723pwnJByHXOMgEn15r5G1vTtU+&#10;AvxzW5uIpFhabLLMx/eLu5BIxjkA/wCPWvpXTPFqLFovjXSNYMA0+6glxHGZFkCkDk9BuG4dc4bP&#10;0APdvCK3Hgv/AIKYabJbC1VptNuIQyb1kwkylWCofmzuwAQeoOMgks/4LVW+79of4e6xa6bJ5zeN&#10;tOlFrNOdsobZk5kBVQWHU5AMnPSovix4kgtf2mfh78QrVv8AkIOCJLlco3nRbiFdAQMtGDj/AGT3&#10;Iqx/wWfXSry98A+LbqxmmNrq2kyz27dJ13AMYm+XruxznlhzR1Dqfoh8StfFt+whdXyxSf8AHivG&#10;6Pc64xxgYOVAAzxk59DX59/8G+Yk1n9pD4oeJNVsFuZLjXUjWV4rdm3B5R5Z2NuGVbChh5fBKnIa&#10;vtT4qajNqf8AwT9a9W2unkiiRpJFWUDcYmJJXPzHLEAAjnGOeB8i/wDBuP4eeXU/GnjM6fNb3F54&#10;pkWS4t0fZKiqu1eVwNrOQACW+Zs8YqPssmJ6F/wcm+PLrS/hE3h60uYWWaO2t9o8kSRZlQnkncQy&#10;llIUHrk8cj6i/wCCRfhC3+GX7G3he0uE8uG38O28nmSNETGvl7stsYrkDIJXrjmvhz/g4v1y98Re&#10;LdD+HaebE+oeIrO3E4jcCP5QAQwG3g4O0nceoyBX6Pfs3Wcngn9kpbYSR6ebfQ2WOba3lQny+gDq&#10;NoB6A56+9P7KKPy2/akW3+Nf/BYj4eeFVEN1b2d5NqMaTeQ0IdclSuWBLBolc7jnONozX6fftoa/&#10;B4F/Y2u/s1wtszafiONmjO9fLJK/O2D9WOPzr8y/2KtJl+Jf/BZ7xd4k8TGR5tG0YxWlvHbsyOsj&#10;oXlVyDt2O2e2d7Yx0P2N/wAF1vGlz4P/AGQdSistRntZv7CmGN4wSw2YOU5+bH4npR5AeKf8G43w&#10;+v8AVPBPiX4zajpvlt4h8X3d2t1DJF5cyBiPuI3yEOj/ACkYxjHBwcH9uC6tvjh/wVm+HPwuuL4x&#10;rps91rDSrNGUZov3YDgOGCkIy4znJzyua+l/+CLHguH4WfsKaFIdEuLBhoJurhbiRmZJpV3yglkH&#10;Pmktt/h34ycZPzN+yvbT/Hf/AIK/eMPF0UMlzD4N0GLT/MkYq8dxPKZ/ulc4Kllz6KwzwMFwPoL/&#10;AILN/EzU/hD+xhNpOn3EbSS6W6rD+7EgdxsV1JyDg4OACfrXUfs7+GtI+Bf/AATptbbQl+S38OxR&#10;rG2A4JGcllQZOcjcvBPrXg3/AAXj8Wf254m8AfA2zmufL17xdpdheLbmTzEi3rI7R8nLDbzxwBnJ&#10;6V9GftZ6lpvwy/YCuLiWJlhMG6T7PN5eUEbZBYudh2k/L1yeOeaOwHzz/wAEGbUeLfHXxS+KL6+9&#10;9Pe+ObzPnLLutoo8oqklVU/7yj+PkA9POfjpqieJP+C4vgPT7q5tt1vp+pXELW6u0czMHUEqHHBC&#10;HDDHIyRXr3/BuTpbJ+yjH4h1LT4fMur29uBNJs3P++kXzG5z8w+XJ6le1fOt5qLap/wXc0dbuRov&#10;s+kz+Xt2ok0haXK5MZ/gBwBjJQYPUE+0B9pf8F0LyLTf2CdUhgu0hdtHuRtaZecxkYO4kNnJ6E5I&#10;GKsf8ENmtLz9gHw7E3h+Czf/AIR5Vnt7VoSr/KyiXEbFf3gAYt9/cCXw24Vh/wDBehTD+wreWt7b&#10;tKq6bcBW+YNv8rgnCgKCQSR3xjjNXv8Aggx4pXWv2BvD0FtbXVv5GlC38mSORc7DIm4ZVchsb9/K&#10;kngnml9kD4T+AutW/g//AILz6lE0TMmoWs8ItwEj3t5auRzEN+WjLZXnpljtYV9f/wDBxl4dfU/2&#10;Nf8AhIY01CHy4FL3EO9oZsSoRFIEU7erMCcAdCwBOfiJfEms+E/+C8WmCGa3Wa8v1tpoLpDtdDG7&#10;GJcSgq5KDbzy5A2ndiv0Y/4LZ+Hh4k/4J+alNBHPHMulSny9qbpMRE+WUfcASe4Gcg030Azf+CAv&#10;im68XfsD6DaNorW32exNpCbWbekgj3ReYAoAUsUy+ckPk55r88tU1uL4Wf8ABcq2lu7z7GuoXTW1&#10;xNtkRLoNG4VJCrjduCIqsCNreWSMoa+rf+DZ3xsmrfs33/hW2MKvpurXMciRsuXctv3sNpbcEkQc&#10;HBG3NfLv/BWDS9Z+FH/BW3wb4+t7cW0c3iK3VWmJjQ4uV3DJX5dyTD5uRyOmDR1A/Qz/AILoeFl8&#10;e/8ABP7Ur2TT0kmtLGRxIyxsoZYd2P4sMWTg5yDjnODXlP8AwbRfEmXxV+ypeeFLm3aJtD1a4s45&#10;oY8rL83n5fC8MFmRBySQOT0A+nP2xbRvip/wTx1JBN9oLaLGf3wK+YfLKndl19TyeD371+ev/Bsd&#10;4p1PT9S8ZeD7eS3U/wBqK7QtMPOYtEBtKknZzGMMV5w/J2HB9kDy/wD4LG6HrnwT/wCCp3hL4j6l&#10;usIm161n/tS1VkeSJblCSyKRzsZvmGC4PsBX7G/EqzPxh/Yh1G11YQz/AG7w6LrzbXjyztEm77zZ&#10;4ySwyAeo7V+Wn/Bzv4E1jS/iJ4R8ew6ZIkMkmz7VG2UB2fKD8g2nK+vr14Nfo9/wTz+IEfx1/YL0&#10;K+uUhm/tHwzteSwkcLMWhPzxqcGPJzlCMjn1o7Aflr/wbr+M5PhX+2/4x+FkkNvNDIGj8yTYtwnl&#10;SyR7lXG7blo9237p29ASR7V/wdDfDO+uvBPhn4oWkW62j1CBJm3HMR2Sx4xgAAlx06kV8tfsk6kv&#10;7Pv/AAWa1DRbOSJYL7U7qN2vJMSDzUE+IyGVSwcZxhhhGAyQHH6N/wDBwB8N4viN+w7ceJLC6XzN&#10;PgeZJOjso2yhRxhlOwj23ZHY0dQPRP8AgjR8QX+Lf/BPjwpBrs9xcSLoMNpcfaLxpmcLCIyck8ZI&#10;9O+OetflV8PtRh/Zt/4Ld3FpEVmhv9WlguoryARyDeA+xd2B5m+JcHkEnByM19j/APBsj8XJNU/Z&#10;u1bwBLPtXQ9YuE8sTEja+yYMwOOMs/AJxgcAZNfIP/Bbfwrrfwl/4KX6D46nhUQz6hb3NoupMqQn&#10;bcLKWaUYwv7wfMTlQM54zR1A/ST/AILneBn+L3/BPzUtVtjCslnC9yttPa7s4i8zjgFGXZnrjIya&#10;8E/4NlPjlYv8BNY+Fl42rq+ma5c+SZIWe2PmBJcRuseFPJ3Rsx5O4Abq+xPijo1v8dP+CfmsaTc6&#10;cp8/w3me3aVbqFyOqF8uJExkCQMcjB5r8nv+DfTx3P8ACH9tbxR8Mb+51KOOaPZItnCJIi0EskRE&#10;gKFgP3p+YEEbeTihaxA0v+DhbSdP+Ff7dvhz4y+HzLDdtMty0MiHbc+VIkvmIw4I+bayk55XjB4/&#10;XLw1d6f+0J+wRLFFdW01rqnhF/Iulk82F18sOj7huLIcrnGTwcV8A/8ABzb8OBrnw98O/EnTdI1J&#10;ltbqMXU8dr5kW751Jc4BiIV+vR+OBtyfpr/ghj8dE+N/7DOgWt8baSbTrUWF0q3Xm4eNTC24FiYy&#10;VjDFCAMNkZ4o6Afmn/wRX17Wf2eP+Cn3iD4WXklzE032q2Z7dQysiTrsLLg/I0cm4ngqOvfH1x/w&#10;c7fB3WfFPwG8O/Fy2txJFot5GLqSCMnCFimT83czAg45A5NfDHxps9S/ZS/4LJ2usHSPs9rceLIR&#10;CLe4YApMfs5k4RjlH+cxhSSV28bga/WH/grv4Vm+Mf8AwTf17WNKQXksejNeQ+SzKzExN91Plzk4&#10;+U+vqKOoGb/wQS+LE/xa/YJ0mxvvEFxJNZ28ljMJ497K0e6LO/ceDsDbT0GDgAjHwD+zsLr9nT/g&#10;vHqlovjOwtYdTupwnk24WO+EiofKIACoxeMvxwSuP4iB9Bf8GwHjyaT4NeJPBzavb/6LrUxjt1Y7&#10;hlI3G9dowcsxVskEOw42EDwX/gp34af4Hf8ABaTwf46064tbdNU1+2MkkcQm4EioyPC2f4ZBgjrn&#10;IIK8C3A+ov8Ag508HnxB+y74d8avexr9hvl2LJblldmkUfu2AO1sOc5OCM9O/wBJf8EVfFo8bf8A&#10;BNnwjp2p2t7btb+HxbOskb7WVUIHlMzNvXA+ViTnnkjmvPv+C2Hhe++Iv/BMnULuxurfzbfTluCu&#10;7Cvsh8wqpOOf3RA68kDAzkZH/Buh48fxL+wfa6JLeWsjWN3dRSW4t/KxmWVgOBtxnPA7bemRS+yB&#10;8GfsgnTvhx/wXj1LSp9fuYvtOr3ceNSuPJYtJGr+QfmTzQF4UANnCnB25r9Mf+C/mmjW/wDgnj4o&#10;SLxA9vJFayThPLY+aqpvKblIxuA9cYbkEcV+X+vS6x8PP+C89jIZLFW1DxUq41Bt8cqPuBCPhmjb&#10;KnaRtORt+62D+s3/AAWg8Nt4o/4Jw+MrfNpIy6Q8irK+zLeQ5GCSMnI6d+mOtN7gfMH/AAaoeMNJ&#10;h/Z88WeDF07VIbhvEEl080yp9luPkjUtGSudwAVT8xAKjgE188f8HQF69v8AtneB5bK/a3khsWkW&#10;aSQKLdt8WGU84GRu3Yxkd8EV79/wakeIbm4+BXjbw/8A2w1xHb+I9/2Ro3/0fdEOAc4wxy2FA5Jz&#10;nHHh/wDwdM20Un7UHgJ4XjuDJZurQ+WpGf3PBIwxz6Zxz2zkn2gP2h/ZyuLj/hlrw35zwxSL4VgD&#10;MGHlqfI+990ZXvkgEDrX8+nwE0y2tv8Agv5Zw2Vn5Y/4WRdSxrboJUEhhkO8i3ZRsLncQDkKSG5y&#10;K/f79k+2tdN/ZP8ACen6ZazW6W/hW3jit7wtI0WIVUKTuZnAwMHJJHNfgt8BNOtJf+DgaODVdXWV&#10;m8cXbRzWOzbIfsj5QiTdk7dyEDDbum08AiB+1f8AwVsmu7b/AIJ4fEOe1tPMWPw3N50YkkQsvlEl&#10;Q0ZyN33eePm546/m/wD8GlENydc+J0pNr5PmWYX/AFImVtr57+aVI6Z+QFTjJ3V+kP8AwVmt2n/4&#10;J4/ESGHVktW/4R+ZlmmkRV4jJx83Hbp36DqMfm5/waY6nDDrvxM09tEmVmks2/tDznCTja/7vaFK&#10;kx8N1B/fDt1Psgegf8HZzSJ8Efh+rS2DR/8ACSHbHIpFwjCCX7hDYIweQQeM4xX2P/wRHvtP1H/g&#10;mr8L7nSY7i3gbw5FGtvcXAk8srlSoJRTjOSM5+9wSMV8V/8AB2ddWDfC34fW0liq3A1xmjn+0DJH&#10;lP8AKU6k459MfhX2H/wQw1O8uv8AgmP8L2lS1ZF0GNI5LW1K7lUlSGG9ssCCGbjJBOBnFSB+P/8A&#10;wWBtLi7/AOC0tnp8mhXB8zX9JWOzupVVZc3ZbEbxgHLO7HJyQzf3cCv32+LsXnfsk69a3F1IM+E5&#10;FZpWYMf3XcnJBPf196/n5/4LQa9p99/wWFW60CFZGt9X0oNGivIpl+09PKlbAbgZAYKw2n5ck1+/&#10;fxTWfVv2PtaylvI0vhFzuWBlRsxdQu7Iz6ZzxjNUwPwz/wCDcXTb2D/gqFrkcmsK01rpN8lwEQst&#10;wv2pMupRgqneEIOGBVmAxkZ/R3/g5duobL/gnLqV3/b9xZTNqltCsQV3inV5VVkdcMuT0VjgqTkE&#10;Gvzf/wCDbiTVNB/4KX69oV7o8cLroN4t1HuBa0kS6jXC5Ri+MsMZAPXkgCv0i/4OX49am/4Jsax/&#10;ZnnMsetWZn8gpuCeaNxIIyV2lslSMA9+lH2gPO/+DUOXSW/Yv8UQWegS211/wm04vLtptyXreTEQ&#10;yjPyFV2oRjng96+c/wDg7K1G+b4yfDnSjE0cP9n3UnzKNrEeWA4wST1cHjt9Me9f8GnV9fN+yV42&#10;sm1Bmt4/HErrbbjhGNtBkr6Zxz2wB3zXgn/B2ebr/hcnw3E/nbf7PvDHub5BkQbscdTxnmj7QH6o&#10;f8EoNXGt/wDBO/4X6w+kfY2uvBVjNLBHnlmgUlwQi8tncdqjk8d6/DTxzHrWt/8ABwRCX06R5k+K&#10;lnM0ZmKM6xrGS6mMxYIVcrg/KFG7cAc/tX/wR3n+1/8ABND4YvGbX5fB9qpFrMuw4gUEjaxCZwDt&#10;yMZPC5wPw++NFnOn/Bd63tTY6l5q/FPTfOilkVZIyrRZMbYkDxgDK8fOvHyk5B1YH9G3x+murb9m&#10;/wAUSpZSTSJ4ZnLRIjuzYiOcBW3MfYHJz3r8Af8Ag25Gm33/AAVG1G+niWFR4b1GWOzvpAsyObmH&#10;oZMtuQE5OQ3JBPJNfvf8eZI7L9mLxVPPqclvHF4XnZrlow7QgRE7iu35gOpGOelfgN/wbg20l7/w&#10;VOm1NHvpY4tC1I/aPKdZdzyoFZ1TATPO7cNo6YBKkEQP00/4ObFnP/BNbVjtUx/2zYlmjmVZF/0q&#10;EDAP3l67sZOCO26vL/8Ag1B07Q7P9k/xhd2etrJe3Xil2urURyr5a7FRCdyhSx25zGzABgD83A9M&#10;/wCDm3WdQ03/AIJxaktjdeXHcaxaRTNtyArTxDGMHqPlB4wWHPII8j/4NOnsW/Zm8crFeySTL4qx&#10;NayBf3eYU+ZSG3KpGM5GCV4PBBPsgeF/8HaOiqvx7+HOvpeQmNtFuIZoI4W8xW3IQxJAXBAIABzw&#10;c4yK/Ur/AII/Rw2n/BOD4SPbXq3Yk8F2Lm7jtZYjPm3jIdtznLFSNzZxuz0xX5W/8HZOr3E/7Qnw&#10;+0yPVreSFdDuHez+XzYX3LgkbidpBODgZIbrgY/Ub/gjfe+HtQ/4JvfCqTw1Dd2sEXhW0T7HdTeY&#10;0DCJcoSUBx3/AC5NH2QPxP8A+CgN9ptr/wAF6FvZozMsHj7R2m+x/KylXjO4+bnBHDZ/hA45ANf0&#10;KfHieG4/Zi8TNLbmZX8KziRIXjBZTEeRlgvr1PSv54/25r+5P/BfEPBdQ2My/ErRY0kjbzArM8GA&#10;wQDG7dz/ALLZPUiv6Hv2g7u5g/Zq8TXRtkZ28M3BMasSrN5f3eR07Angd+KJAfhb/wAGtOoXc37f&#10;fi6GTTdNML+E53d5GjEsDm5iIKNKGkkTAIKb+4Y5IzX6Ff8ABzJrPiPRf+CbeqnQDHHDcavaQ32Y&#10;4iwheZEYDcCRkOVyvc+u2vzx/wCDXN4P+HgviqJPCsasvhO6cXFvcSFrQfa4B5ZCyBGjHrtY7tuD&#10;g8fd3/B0bZ3c3/BPJbmLTbySOHxHZ75rXzNsf71f9bglPL/3hnfsweuSXxIDiv8Ag0v0+aH9krxx&#10;qn77bN43k4Z328W8H3R93HHPp7Z5+fv+Dtm5nPx1+GsLu4VNHvGj3QsMfNDkBtgySMHqRgDod2fo&#10;r/g05tRB+xn4uvSLVjJ44m2yRSJ5iAQQfI465z8w64DDqOB82/8AB2nN537RHw6tN/zR6BeSAeWF&#10;G3dCMb92GIJ+7jcByc7qPtAfqr/wRt0a90H/AIJp/CHT77RJtNm/4Q20M1nM0h8pjHyBvZioPULn&#10;Az0HQfhB/wAFo7q413/gsnr1hbatNO6+ItLt4/tdqF+zkuhVAJyquo3bssQh3EEgV++H/BJ+awuP&#10;+CdfwiksF8mL/hBdP8u2a4jl+zr5CkRbgBnaDj5hu45r8Dv+CrtlrHij/gtRrXhnTxHeXV9420e2&#10;0+O3kRWMrGFY0P31Dbm5yCMk8D7oF8QH9LnhpL0fCi3t7tI4rj+x1EijBVH8rBHysQRnPQ4I6V/M&#10;5+w+l74i/wCC8Wgy6tqkkxj+LOpPcXskiMYljNxgl33rgYVQckdApGRj+mK0aS1+GG66uM7NI+aS&#10;4cLn931Y7QB9cAew6V/Nz/wTLhtdW/4L46beaf4nW0jX4i65PbyaSpnhulxc4iLpwqMpPzYIyAAA&#10;SCCIH78f8FIJLOP9hD4ofa7q2h2+DL3bLdMgjV/KbaX3DGM9T26ivx1/4NLLEN+018Rrr+3Y9y+F&#10;7XdpYgDMw85iJtxjPQ/LhXGdxLA4Wv1w/wCCrfiPUvC3/BPH4q6zppQzL4QvFUSxuyuDEQQcA4BG&#10;fmIIXqeBX5N/8GkcF23x8+KF+NPZ4zoFkj3aEtsbzZCFceYMA4JUlTkqwyKPsgfen/Bytc6raf8A&#10;BL7xMmniJo5NU09LxjcJGyxG4UsV3A7jxt2ggnfx0Ir50/4NGvCk9t8D/ih4vVJVim8XR2yrIsg4&#10;W0idSONhOHOe/TtXt/8Awc06r9j/AOCdN15lhDdRt4gshJDcXTop/erjdtcArnHHUkcYGSPNf+DT&#10;S6sZ/wBjvxvJbvbK6/EKZJreO32uhNrbMMnzCXBBABIXG0jnBJPsgY3/AAdvkTfAb4YWc807SN4s&#10;ne1thbv5Uji2cE7lT7+G2hSwzkkA4OPf/wDg2n0G+0D/AIJfeGXvdMktWvdWv7gK/mbZA1w+HXe7&#10;AZHJC4GckgEmvln/AIO7PENyng74T+ExrdxHHNql7crYeUfKm8uFQX37iNy7gNpAPzkg9h9gf8G6&#10;+k6VpX/BKj4eyaVcs/2r7bLcJJLG5jlN3LuUFAOCcsFYblzgk0fZA/LH/g6d1AT/APBQHRbObV7p&#10;hB4RjJtpIpgsO6VhvQSEIQwXkp1289hX7wfsbwTW/wCyV8P45rgyuPB9iWlSJl8z/RkO4As3XrwS&#10;CTxxiv5/f+Dm7UL3V/8AgpjcWE0irbW3huzjgZyu3cWcMSR07cNzgZ7jP9An7I9kul/sseB7JLS3&#10;tFh8L2q/Z7W43xRYiHyqxQcDnsAMY7UMD+dD9sHxFN4j/wCC885159S1C3s/jBpsK2tx8kiRi4hb&#10;ah3HK5JYMOoPy9q/pV+IN55Xwb1ac7lI8Pytuj2Ej90eeoH5H6V/Ob4l0JvEX/BfZtYl14TN/wAL&#10;st4Vnspl8w5X5InSOM7SpURO4XC55wQTX9Df7R011a/s3eLJNPlaKVfC9z5O1ereSeOVbGemdpxn&#10;PFD6Afz3f8G+thLqn/BYON9XFq00NrrU0iwtbIpcSbSVWXc3BJbCHeAM5IBJ/aP/AILa614e0r/g&#10;md8UE16Gzk+1eHnt7dbrUoLbEj8KwMxCuyk52ZBYgCvxX/4Nl4oJf+CnVvJd6VcTSL4W1AxzRxOw&#10;hbdHy+wcAjIyeM4yPT9hf+C+k8EP/BMr4hXFz4Sj1mNbGNpLWaaaNV2vuEh8vlguN5XjOzk4FAHw&#10;f/waKf2f/aXxc8nW7c3XmaeW0jDeakeJQJs7CpBJKj5s8NgYLZ9k/wCDszWbKL9jXwV4e1LTLpmm&#10;8bJLa3NvdKIoJVhkGZU27mQozgY/i2157/waN6N5XgT4q6zHfQSZ1q3ikh/s8iaNhCSSJhJh0YMu&#10;FZchg208sT2X/B2/dSxfsnfDm3k1OaFJvG53QLCT5+LWU7WO8cDO7BB5Axij7QHpP/Brfo9vpf8A&#10;wTlWXyJPMuvFV9KZVkn2SrlQrKJFAHIKnZ8hKH+LJPxh/wAHa9/HL+0t8PbH+wXVrfw3O63/APaE&#10;jIwaTBQwkbVJ2rhhjOCDn+H7m/4NkNJn07/gl/4fu5vIk+0a7qckZj2blU3DfIxEh5yM8hSARxX5&#10;+f8AB1rosi/tt+DLu3s7fbfeEGhWW41BVXd52MMDJiLbuzuIUHPOQDR9oD9if+CT9tcxf8E6fhAl&#10;2Id//CB6eVa1M6xsvkLtYea7scrgklvmJzgZwPwj/wCC09nP4v8A+C2GqaE2pzeIDJrWkW/9m2Gn&#10;3NxJbAiNmg8uNkkkfa3m4Rst5nBGRX75f8E2dF07w3+wp8LtN0vwzZ6WreCrCVrGxCCKOR4FdwuH&#10;fILMSG3c5zxnA/BH/goZPcS/8F5tQtPG3hoLY3fxG0VVjimtIZpkzEizGTa6lg+/JIHChSBgYIgf&#10;0b+GIp9O+C9rCo8qSPQAAv2WUlSIv7u/efwbJ9c1/Nj/AMEtF/4TX/guLompSeGY9SVfHGtXN1bx&#10;2nktGuJ/3gW4kRgUZgx35kABwC+3H9KOookXwinSGDy/+JER5c7RZT90flOPl46cccY71/ND/wAE&#10;cLldS/4LPeDbi2ivYdniLWtqrJCjAeTdZExMTK4Knac/NnBVgVUEiB/RB/wUL8TWvhL9hv4na/fX&#10;5t4LXwXfSTTC1WXCiE5IRjgnHODkcdD0P4cf8GpT26/8FAvErJrkds7eA7hY7N1j/wBJX7RCTjfl&#10;sqQpwp5Gc5wK/ab/AIKweKdN8If8E5/i5ruq6hHaxR+Cb4LJJGrjeYztXaysGyxAwRznHXFfjT/w&#10;aeaTe3H7bXjLV4NLkkht/BHlzXitIFiZrmMhTtUqd2z7rEE4yCcEUfZA/T3/AIOHvFNn4b/4JYfE&#10;AX8nlx3UdvaGPZGzO0kyIgGWDD5ypJXnAOQRkH5R/wCDRHQ9Ai+FPxW8RW8NymoTeILOCQzSqUkg&#10;SJjGyps3KQZJAW3EN0A+UmvoT/g5n1VtO/4Jfa9aDWTaPda1YxqzAt5v79S0eduPmAYducY7147/&#10;AMGkm1v2WPiGq6xHN5fjbZNaqJN0L/ZojvOWIIZSvRVHy92Dmj7IGT/wdueNdM0/4Q/DPwPfsshv&#10;9cmufsqzRRyvGkZUsu5GYAFkyw4BZR3Ofpf/AINyrC0s/wDgmJ4Pe01WyvI5rq+lhltbgzMqm6kx&#10;HK/kxhpE/wBWQB8uzBJ4NfHX/B3fr12NP+FPhzyv9Ha6vJzcbpV2OqD5MYKPuB6gjaRyDuyv2p/w&#10;bxeFrHwz/wAEsfh21lpn2N7+G5uriEJIu53uZGEnzuwIdSr5XAy3QdAfZA/NH/g7R8UancftieBf&#10;Dr6dLBbWPg2V4ZmkBjufMnG4LhQVI24ILHsRjIFfr9/wSF0K88Pf8E2vg/p15etdP/wg9nJ9p8mV&#10;BKrxhlYCUBhww6j+lfi//wAHVGqwTf8ABQDRNPl1KaZbXwPGot5oXKwM0r/cLNtIOM5XkHOQeBX7&#10;gf8ABOTR5tA/YN+FenyNaPJH4E07zG08J5ErfZ0y8exiu1vvDBxgik9gPwP/AOCrj6n47/4Lp3nh&#10;WfwibxZvGWiW0dveSXH+kLujbMYLxOOJCvlqwDMvyHla/o6v4H0H4QXCWKPD9l0JvJUKQV2xHAAZ&#10;uCPQnjvX8037avizSvFH/BeG4n1q+v8A7HB8V9KtXkkjjje2VJohmPzBIuwMfMAxgg4GCQR/Sx4/&#10;vIbL4S6tcTCaSKPRJj/o6ozlfKP3QAVPsMEU2B/OH/wRh0y38Wf8Fx7e91i8b7VDr3iC7ENztia4&#10;lBmBQrI5+bazttJJG3vgmv3b/wCCq+qJpX/BP74oXN1qeoadEPCN4rXmn2izyRZiKghOpPJxjoeS&#10;eK/EP/ggFpt14s/4LD6t4s0GOeW3sV1i5nS1uAv7iS5AVjsh2yKJGjyo8vIO4cIVP7Cf8FyviNef&#10;Dv8A4Jq/ETVLLWJdNmutJa2S4W3Lr+8+TYx8twNxO3BA3FgAQeaHuB+ZX/BpF4X064/aI+Jnip9E&#10;vGmtfDttBbahhWiVGmJaN12nYx/dsG3DOCozzX1L/wAHWfjUeH/2JtB8GrqM1u2u+KII2RYo3imC&#10;ZcqwMbOpG0OHUrjbt53V5J/waP6Gt9D8XfGqac1msl1Y2wijil+z4Csf3cjTHewJO9SDtBQg/OQN&#10;j/g7n8XpbfBz4b+CxZyM114gmnMhRvLj2RH+IPgOckbSpyu45BHJ9oD3z/g2F0PUdK/4Jn6TfXsa&#10;Mt7rl9LbyxSM2Y/OddrZXaGBHRSQAefmzX5yf8HSOp3XiX/gol4e8PNokIS38K28SzW6s88xedsq&#10;cKMgcbVySC7k43Cv1U/4N6PC83hL/glr8O4rrTrG3e8tprsfY5kkWZZZnkWQ7Xba5BG5Tghw2QOB&#10;X5B/8HAXjyDXf+Cwke3WIbWHRV0aI3mnxiVoCJQ7SMhZ1aRRjjGGCplecUfaA/oK/Y68JWngH9lH&#10;wN4Yso5misPCtnHCJGnLlVhXAcykyM2OCW+Ykc1/PRZ/8XH/AODh6BF0xo45/isqmHVTc3IeOJcN&#10;99xJzsbbhsAkBcLha/o5+H1ykfwR024kuhKq6DGZJWVE3Hy+SQoVQeucADOcYr+cP9g/XNX8c/8A&#10;BwLa64ZEvI5viVqj3V1DAk6pDG0uyTcsR8tQyRrv2qQDtLDJyRA/oE/bq1abwz+xt46vlFrL5XhW&#10;4QpcK4R8xbSMiVDkjOBvB9Dnk/il/wAGnbi+/bX8dXkUFjDs8Gr/AKOMK6I12D+7y+5gpxnO7jGT&#10;nbn9hf8Agq1rV5oH7AnxIvtPu7WGaHw1cMr3kiiNcIeW3RuuPU44GSK/KP8A4NF9J1KX45fFLWoL&#10;pHs4dDsY5oBC/mK7SSFW3bcFcbl2g5zgnHBJ9kD7B/4Oh7iSP/gnrMqWdxIw1q3PmW9ysezLqpDD&#10;eHYYYkgKy7c5HRhrf8G0Nxav/wAE3NHW10uztvJ1C5Wc291GxMhfO51ViYiylX2nBJO7HzDPHf8A&#10;B1DrWsWH7DFrp1nf3UcNzr1uLmOKNgrJ5i9XxjBOAUyCevIBB9N/4NxdM0+y/wCCZPg0WOi6tZeY&#10;1w7peW8qIS07sXhMmN6uT5mR8uZCBwBS+yB+bH/BSh1s/wDgv54JCyaeS3iLTC0ljbwedl5T8jKi&#10;sOhBVmTOZGJLABh+on/Ba6ykv/8Agmn4rt5FkdG0oBtsIZm/dN6xnJ25w2BzgnFflH/wVQ0+z8Jf&#10;8F8fCt9LbXkUcniTQ5vOl3D5jc5+USEbiGOdobDAqoCnr+w3/BUTw63iL/gnh4shN/5LLoAb7Uqh&#10;CjYyHHzHYQQHAOecDrTl0A/Kb/g3D0JLnwx4m1KObUVkXUJwPKS4EYzBGDzHIqqGGFEhwQ2V5yMe&#10;A/8ABfAR/wDDVVqw1X7QVsWVlZJQ3b5syMdwH3dw5OATXuv/AAbaRPLaeLmlS4CrqTiJo7hVG4Wy&#10;sw2+UxJ2A4+bG4Lxnr4X/wAF89Te4/a+j0s38Nx5ELGSO3kyVJ2AD7o2/Lj5exzxR9on7R2H/BLg&#10;SeCP+ClP7P4uNGhu11LT5YFvre2nkcE2yksDHJIjNnCn5VUK/JJKgfvX/wAFGdHPiD9hn4maUdFb&#10;UPM8IXZa1V3UsoiJOCuDkDtznp0r8Cv2W7nQfCv/AAUH/Zo1XUtUk062N1HbmHVLdpI4XNsEWNop&#10;DGQoY7Pv8sAQPlr+iD9pezsdX/Zr8YWt8I/Jk8M3WTMyhVHlNyxbgAd88Y496HuUfgJ/waxXV5pX&#10;/BQjWbKW2t90ng6ZZI5JNtwm2eIHYN64ALfPkHsAM4r9M/8Ag5Vtrm+/4Jk+Jmh2iOG9tXl3Mn3f&#10;tEXQFs5zjkDpkdwD+T//AAbQXU9l/wAFQtKWKC5aGbw3qMZmgiY7OEIJARhg4A5wOQc8Cv2L/wCD&#10;gj7db/8ABMD4iNY+HZtR/wBBAkaOYRmBCcGXmNgwUMWKjBIBwynkH2gPkb/g0l8TacvwT+JPhSOW&#10;4S4h8TrcTYVDDIrQQgOG2EggLgqSQQAQODXJf8HcNhYQwfDO/ktdZF1NeXEazMw+xFUiBIKhFxL+&#10;8GDuORu4/irb/wCDRX7LN4C+KVqNQUzLrlsz2uWDIDBjeAHwVOCD8uQQOecCv/wdx6WkPhL4Y6jD&#10;qMa/8TidJrR7klpP3JwwXcc7cc8ZG9egNH2gPv7/AIIh+OIPG3/BMT4U6ot/DdMvhmGCaS3ZtqyR&#10;5jZTngOChDAYGQSBg1+Sv/BRXxN/wzR/wcQ+EvipJbaleWx8SaXO0JZpCVlY28ghXLngN9wDLMGI&#10;HzA1+oH/AAQBstKi/wCCY3w8fSJNKk3WL/aH02MqpfzWyzAgHeSPmJA+YHp0r8p/+C1smvN/wW48&#10;Kx+Jkku7CHV9FW1WQGNfJ+1/N+8yORgncCNuBx8pyLcD9kv+Cs37Plr+1p+wB4w8GWNzDa3E2hvd&#10;2F9c2Pm+S4jLKcbGIHTOBuAHBBwR+ff/AAbKfFrxfdeBPE3wF8RalNNH4b1QiyFxasqGB3b7kjcl&#10;dwkwMjAGMcV+r/xYsINR/Zj1iyc7Vk8MyDdEq5H7r7y7jj3BJx3r8lv+Dcbx38FvBFl4n+HCalq+&#10;oeID4gnkm+z2wnigi37VDFVXngZIyvz/AEo+yB+jv7YGleJ7LwFfar4U8KMJDbsF1S1kTzIjgYcL&#10;uBJzjp68+tZv7Dfw/ntvBllr9/p+sQXlwqyzf2hfzSByV3Zw7DBGSp4A7DIxX0GdT0yfTTNKCyBc&#10;srQkn8sU7w9qmn3pH9l2MyKuBtks2jA/MCpA/OP/AIOZfjBY+AP2Kf8AhDtVi0C4TxDqKWSLJCft&#10;iMQWDwknG4YyR12q+MdRQ/4Nb/gHcfDX9j6++Jmq2l1HceKtUa7jW4sZod0RRBG67iUkBUHEij7p&#10;x65zP+DonRfEXiH9mXSZNB+ImhafDY6kZtS025ZTPdRiNyQvJYY/3ec7c84PvP8Awb7eFpvD3/BN&#10;HwLb3ekzWayWkkjQ3V4krZM0rNkeUhT5suFOcB1G5uSX9kD87v8Ag6j+Ktr4v/aS8A/BDULyLT7O&#10;zha9uNQaynYxxu3lbsAfPtKyHao3fdwcGv1q/wCCa3wnk/Z//Yg8H+BrvUob2TS/D8Zlu7WweCOZ&#10;/LDPJtaNWBZsk5HBbHY1+G3/AAW6vtX+KX/BZODwXoYs7y4t7jT7CKz1BIpoN7TOWVkyN4YEHbkN&#10;hgowcGv6DdLsU8Kfs5sj6bCrWvhkq1vC6KuVgxtDAlfUccdqb6Afg3+zq2rfHj/g491nWrywtJns&#10;/Gd3JcW2oQs48uBBHu2+WcMpAbhQN3tmv1b/AOC+nxDuPh7/AMEt/iNcWtzHFLqGmpYKZoVdX811&#10;VkO6Ngdylhjg+45Nfkt/wRo0y3+In/BcTXdf1TQreEWl/q13FbyXStJasJQi/MJeDtO1sFsbiuOc&#10;j9Lf+DlubUE/4JmeILWDWLW1ha+tTcQ3CAtOonjwqHzBtbdjnDZGVxzwdQPnX/g0Y8PaZB8M/id4&#10;jggk899ehgaSS1ZlmVYQVZJDEAoG8qU3ZY/MRgDGV/wd66pIfD/wp0M3FusK6heT+WV/eSN5aqAC&#10;FJGAWJyQDnuRiu2/4NKE0SP9mrx9JaS3H22XxYWuY5nIVMQoAIh5hDR4Ay+0HeWXkcnyb/g7vk1p&#10;/FPwsi2N/Z0cd4WLRsB5zKmADuweFbPGRxz2o+0B9+f8G/vgiHwN/wAExvAQg1iy1CPUbaS8W80/&#10;Tmtw++QnDBo0LOv3S/zbtoIZhhj+TH/B05M8/wDwUGs4p7O3t/L8IQ+VcqsnmXPz/cfI2jbyQV7N&#10;g81+u3/BCC8k1H/gmF8MrptMsrFjo+Gg092aIfOwBBMrYJULuTI2vuGFAxX46f8AB0Jevdf8FHWU&#10;xaaVh8L2sZNrdiSUscv+9QSN5Zw6kcKG5ODzQviA/en/AIJ52CaV+xP8NbSK+kuYx4PsDFNLp72z&#10;Oht025jcBgcEduevU1/PH/wUq8P6nqP/AAXf1mw1LRluP7R+JGjeTDNG8aXMZFsnBLqXXIK7gwBK&#10;lQRiv6Gv+Cf2n6Xpn7Fvw90/TtWtLy3XwraCO6so1WObMK/OACQCxOTjgsTgD7o/nt/bn8PCz/4L&#10;/alp99NfSRyfFTRZBcNtSWTEdocjbEAGDDHC8FeeckH2gP6PvipdCx/Z41SaKTb5Ph1vLMlxGgGI&#10;+Azs+3HYnceDzmv56/8Ag3EPh0f8FU5ob57z7V/Yep/ZXtbyIwuPNTcjgq3mA8MHBGCucdx/Qb8e&#10;Jbm3/Zq8Rz2pm8xPC8zKEgLuf3WcBQv3vw4PbjFfgR/wbO3eoax/wU21q6HiW48y68O39xfW89kV&#10;Fy32lMSFllXZKGbIXa4KtICOM0LYD9Uv+DiB54/+CYvjq5tZZN3lIhMSxHhmwc742yCM/d2sMhgw&#10;K18M/wDBpBYQSeJPiZq8Xhy8V/JtYZtS8wtHLw7eUAI8DAwSN2TnPI4X7u/4ODLiKx/4Jm+Ory4m&#10;1BYxaxrLHY/dmUuvySEv8ik4+bDdxjJFfCv/AAaQ6JM3iL4na/HHfLDKLeJ1Eg+ytwSAqmQNvHOX&#10;wRggZo+yB7B/wdhrbXX7KXhCL7Zb/am8TotrbTWZknlyDuWNvKJjJ4YncuQmOc7W7n/g1i0iaw/4&#10;J3TXbzrJHc+Lr6SLbv8A3f3Mx/NGvTg8FgSxIPWvOv8Ag7L0fTp/2W/BusGGE3Vv4mVI5HuNrbCj&#10;ZwN/7xueBg7VMh4r0T/g1q0+8sP+Cekn2zTo4/M8TXc0d1DfLOs6MVKk7ZGCOo+Vo8KV2jcAc0fZ&#10;A+Hf+Ds2z0mH9sLwPqFpPcSXU3heeO6imaYoiq8RXYHGzB3nPlnqDnBr9fv+CT2iy6V/wTy+Ftr/&#10;AMI+2l7vB9o02nNb3UbQsYwXULK5YDPQ56YPtX5A/wDB2KBP+174HgS5tSy+GbhmVbyEyLl4vvqG&#10;LJnsHAJ5IyDX7Ef8EwrrTrr9gz4aXemvZrDN4Rs3K2bJ5UWYV4AO4gr0IY5z+RPsgfhB/wAFArWy&#10;1D/guxcaZ4b+FV1eTXPjvTftGn6+07C8YMoeSH96p8ryx8p3YLRkjjAr+gv9pWfU9P8A2NvFkljF&#10;i4TwfL5KzRyTZbyf4tsqvJ74cE561/PV+29ZeHW/4Lz3Fk8dvdWrfEXTEuPtWpIqeY3ldZFjCqVy&#10;OxBZTk8tj9+f22tTtvD/AOwd48vngS6hg8F3DTx/aEiEq+Vk5byyFBHJwvA/IDA/Hz/g1Agu7z9p&#10;X4j6pIW3/wBk26z7pHPzNJI2f9aAeVOchmPGDgNXQ/8AB3BL9q+KPwn0MQRi5l0+8Kyy/u1wGjGN&#10;zSYUfOM7hzwQcZzn/wDBp9o0lz8ZPiT4wW9snZrK0t/IeZFmUsXb7rREFWA6qQf3fQDNN/4Oypml&#10;/aI+EsUkLXDvod8q29uyM213gVlX91ncwxgndg9ulH2gP1v/AGA57v8A4d/fD2fVNNazaPwHaeZZ&#10;3MbMYsWy/IweV2JBGMliDjjC4r8O/wDglTp/hf4n/wDBdTU/EGhaHayR2vi7W7yG1htohCI1m2pJ&#10;EBICHD5YlNykZ4Clq/cv9jy8sl/YR8H3sM8620nga2ZWupt0nNsPvExR5PIz8gGR0Ffgz/wRkn0b&#10;/h9tb3KR6slwviTXWjuI7iONUdpJV/fKLdgqkNs2rt+cgbgDijuB+sn/AAcmTJD/AMEp/GTTXccX&#10;/Ey05drFcyE3UYAX5xyePugnHUY3V8y/8GiGoXEnwe+Kmmfa90MfiSxYQ/YY1Ct5L5YPnLkgjOeR&#10;hByOK+l/+Dk978f8ErfF3kLH5f8Aamnec0swXYpuUHHyHk5wMYycDvXy9/waJ+I9cl+HPxU8LG9W&#10;bT7XXLOeOHz33W8kkTjPl+XjDiM/Nv424xkij7IHGf8AB3xJ5Xjn4R2w0qNfMsdQY3SyKC+GjG3G&#10;NzdepJ28dN/P3b/wbt6Xd6d/wS68Dz3z6SzXUt5NHLouwxyKbmTbu2IAJP4XTqrBgcHIHw//AMHe&#10;Qul174Rv/Z0U0BttRD3EksokR8JgBM7GGMtleVK4bIYCvsj/AINtbvUbr/glb4ME0bR+TqGopEkh&#10;k2lPtchBXdIRg8ngDB3DGBR0A/J//g5etNcvv+CpF3aSGW8E2g6fHp9nb2bK+CW+Rf3Y3MWOP4ju&#10;PoQK/f79iC3Fv+x98OoFkuG2+EbEs1xDLHIf3I5dX2sH/vAjO70r8DP+DovWVvv+ClR05bC4h+w+&#10;D7NS80W1ZsySkOhySwxhc54KkYGOf3P/AOCZujR6H+wn8MdN+zw25XwlahlhvIbgP+7HzB0ZwVI6&#10;AH5ehPFD2A/nY/auH2n/AILfeIjLp6sw+NlsRbecsIk23cXG55F8ssBwCw2kgdeK/pt+KQ02f9nr&#10;XNPeM+VJ4XuI0jjZJHb/AEcjChtwZvQHPvnnP8x/7Z9vpqf8Ft/FkcGmXc0P/C7IGNvDcDzJgbqI&#10;tsZI+rclfkJxwQTnP9O/jkQTfAvU4ry+uI4H8MziW6g3yyqPIOWGApY454wTxwKOwH8y3/BEextT&#10;/wAFd/AdvYa3HbW8Ouah5MmoRoxuIxFKBGSY2AdxgcAEnhSpYV+/H/BZnwyfEn/BML4x6Vax3HmN&#10;4LupYIrWF2MrxoXVAEQnllAI6EcE9K/n2/4JBPp9p/wVs8AyNqs1zB/wl13tumjPmTrtlw20uhBI&#10;5PUpywBKjH9Cf/BXvVo9K/4JqfGa5e4sV/4oS/2rqDApIfJY7Dlvmzjbgc+gzQ/iA/IL/g0/0q/k&#10;/bK8V6uLe6W2HhVofOSGfyS/mKfLaRRszjBCMecE4+UY+w/+Dr+wu5f2EPC93NtZIfHlv8ypJ8rG&#10;CYDneFHfhg2evBAI+If+DVW6mt/2/dYtoZ54/O8F3CyqkcRjlUSRnYxcEg5wwC4Y7TzhSD9wf8HY&#10;Fg0n7BHhe/ENrH9n+IlqRIzLvbNtcDYoCd87jyMBO+aPtAY//Bptcandfsd+NLSTUg1vb+NpfJtx&#10;C4aLMEJPO8Agk/ewOQRn5a8H/wCDvLTJ4vjH8HdSeNfLbQNURd3ymQiWDPVyWxxyFwCcEkkAexf8&#10;GlNyZf2afiDayrZMI/FgEflRxiQZgjJD/JuZuhySRt2AdMDyX/g7v0PUn+JHwf8AEUejRx2aaVql&#10;vJqHm/NNKXgYIy7RjAViDk/ebgcZPtAfcf8Awbg6pp+tf8EtvBq2N/ezfZbq+t3W+mLtE4nbcgYO&#10;cx5OUAAKqQpGRX4//wDBw7D5/wDwV08Vw6fYT3ExtdJUW99efu5pfKT5VxJmGI5HG5SDuPy5zX61&#10;/wDBtbLp95/wTF8OXFnLZzSrql8l1JaxIjO6ykBZQEGHVdqhskuqqxPJr8m/+DjjQmsv+CsPiJ7v&#10;TriZb7R9LmaG3VUeVSrR7VIj5JCYDEMc+oAAFuB/Qv8AscR6tB+yD4Ci1PRW064i8G2ayabKrbrZ&#10;hbqBEd80hDLwpDOxyOT1NfzEfDK7EX/BX6xvJW8lm+PkmA0UZ+Y6s2FIkcKMk4yzbQTnOAa/pp/Y&#10;Lk0xf2Lfhq2j2skdkPA+nm1VldmEf2dCvPloXOO+0E46c1/NcX1zSv8AgtA2qxaNq99s/aBZY4pl&#10;aGa4UasV5GzO3jJQDJX5cgnIIgf09fGfV7Sy/Z18T6leaktikPhS7eSaSWJPs/8Ao5PzNkoMflx6&#10;AV/M7/wQa1vTbL/grB8ObrUJ3jFxfXiRSrb2yqrGCQ4bzFKxqVBXMeGBYBTgkH+mb4wztH8BvEc5&#10;Kx/8UzdN/pETFV/cH7y8Yx3BxX8yf/BCNNLh/wCCsHwzi/tq4hj/ALUu1spLaNlFyfs8uEYFgVVl&#10;yRknDbc5oiB+6P8AwcApZ3X/AASg+J5ubu3t9un2zxGZVkDN9ojwoXY2WP3Qw27SQ24Bc1+b3/Bo&#10;w2z9oz4pbdRhzJ4Std1srbZU23HD8ocqdxHytkFRuGNtfp5/wXLheT/gld8XWM9uuzwydxvFBX/W&#10;IMcuMOc4Xr8xXg1+W/8AwaUwq37U3xFuF01iF8Iwq10rZxmc/I43japAyDtPKkZGaPsgfVH/AAdk&#10;Xerx/sO+DrWzhVrWTx5D9smaYqygQSlVClcOC2M8hgQpGRuFVf8Ag0v1bWr79jrxvYXUsclnD46k&#10;aEfvDIkjW0BbOQVIJ54PXOatf8HY+jXuofsSeDtVt7OCSHT/ABvG1xM0yK0YaCRBhCcsSSBuUHAz&#10;03Zrn/8Ag0lv55v2bfiLabNPjtU8ZK0Pkzo1yCbdNwkXO7bjG1sAE7+T0B9kDx//AIO8LMW/xS+E&#10;d/bW848/RNSjuJj5u0qJYCseSdh5+baACMA/xZr9Bf8Ag370u703/gld8L1uYYY/P06eZY4ZpZBt&#10;e5kIb947BSw+YquF3E4A6D4C/wCDvpmk8c/Bnbat/wAg/V/320bfvW3y9OTwe/H4ivuf/g3S1CCf&#10;/glX8O7a3trqH7M1+jLeDksb2Zi6HYuYyW3AknG4jJxR9kD8dP8Ag40FtF/wVp8ZPKbm3aPTNIZp&#10;BGc4+zIS6gyZ4HTG3JGRjIY/0Ufsk61Br37Kfw/1u21Vr2O88F6dKt5JNGzS77dDvLIxUk5ydpK5&#10;zjiv53f+DldLv/h6/wCKJLywkhjbw/pPls4O2ZRbgbgdo4zweuCCOwA/oY/Y2to7X9kj4d29rYrb&#10;Rx+C9PCQwxsoQfZ04VSAVGOdvbOKGB/ML8Z0udF/4K2eIHu/tV15XxsmaX7DLCJyP7QyzIUBjRgO&#10;QwUqpGcYWv6mPH9pb6l8AdasJ4/Ojn8KXCuu/buBt25yFGPfj8Ow/ls/aZ1uz03/AIK8eKtcvtev&#10;JIY/jNI02oaHG8NxCTegM0Cs5YPGSdgLYJQdjiv6lfHKCT4DawttPCN3hefy5JmIjH+jnDMS4wO5&#10;+YfXvQwP5p/+Dfm+m0//AIKyfD+EaxbwrcPqMEnnXBH2n/RZTtQqh3NuAYY2529cZB/c7/guppmr&#10;ah/wSz+LQ03B8nw350wZnB8tJUdvukZOB68e/Svwt/4IOaHbXn/BWnwHay2llILW+vnEc8sULIyw&#10;Scw5kxvU54UuSgYDhsj95P8AgtjDayf8EvPjI1xaWsuzwfcOn2nbtRhyGAKnLDqOOuKH0A/KP/g0&#10;ytNKvv2vPH15Pa4vovCEf2e486b7rTHeu0OEbPykFgSNvB5NfZv/AAdVJZxf8E8tKmn0yOaVfHdk&#10;I5pJdoj/AHcvIBcFyRkYAYgZOANxr4b/AODUKOEftzeKmF7Oj/8ACDuPKWLdE485SQzbCVcYBX5l&#10;BG/O7jH3J/wdVwpP/wAE89N3+GpLzyvHFjJ9u2yFbD5JF8z5RtDNu8sFjgh2A5xR9oDzD/g0blv0&#10;+DfxSSa208258RWbRTW8kHn8xPlZQrbwoKjbuUdTtJXOPLf+DvGXTR8XPhCraW/2h/D+ohLyPywp&#10;AmhyjHZuYjPTcAN2ccnPoP8AwaIaJf2/wz+LXiE28iwXWuWMMc3mHY7JCxKkdARv4IyfmIOOM8R/&#10;wd6adeR+Pvg9qs2r3Bim0vUolsdoMYZZIj5hO7Ib5sDjDDPPy8n2gPuH/g3Hcv8A8Ep/AJVJFjS4&#10;1FUWSRWYH7bMW5CL8pYkhTkqDgsa/JL/AIOYtZkvP+CnurPB4jWb7H4X0tI7fBBhP71sYCDoWLfM&#10;SfmyOCAP1s/4NzTZ/wDDrTwKbTXby+zLe5W9C7rdvtUuYlAY/IrbtpPJXBwOlfkZ/wAHNNrNa/8A&#10;BUjWXkuI3WbwrprpsC/KMSjBwTk5zycHnB6ZJ9oD+h39mPUbzV/2ZfA+q3WpRXVxceEbGWa6hWQR&#10;yu1upLruCttJOQCAR04r+ZT9obULjwx/wWq8Qapc6x5klt8dN73UC8A/2gucAyHAHTBfgDqMV/Sz&#10;+xxo8Xh/9j/4d6NZ6b/Z8dr4H0+OOza48/7OotkATfzvA9TX80f7Rd94vh/4LNeIrs30H9pn4148&#10;63sTJGp+2KMCPZlwFOOFy3UYzRED+mn9oM3cv7LvjIwOpuB4Jv2SXbGEMhtZOcSuFAyT99gvqccj&#10;+cz/AIN4bq/tf+CrHhGGC2s3V7XUvtDS+TujH2dxujeTLAhiDhDllBByuSP6O/jJJb/8M3eJ/wC0&#10;bRpUbwfdmaARvIGzbNlcKAzjHYfMR6V/OR/wb5JZXP8AwVq8LTvoN9OscOqPC9g0ubM+S4DuAeYz&#10;ny23cfOO+ARAfud/wWn07+2P+CWnxogg+wb4/BVxLm+27U2lSdvBw5AIUjHzHqK/K/8A4NJb/SI/&#10;2pPiTptz4iWO8m8HwSW2keVkzRpcgNOG2HGwuifeGfO5B4I/V7/gsDDZyf8ABMr41PfWsckcfgG/&#10;kWOXO0lYmPTeuT3xn/A/kt/waXzW6/tZ/EKGe/t1kPguMx2zQp5zD7SuXVychBwGUcEshP3RR9kD&#10;67/4Os1jH7Cfhm/Sa48yD4gWxUxl8KTb3A5wQAMEjv8Ae9uOf/4NMtOkt/2UvH+snQpLX7Z42wt0&#10;JpClwqwR9ELkAqSV3YBYYBLbcjX/AODr6XTx+wf4XjlbdN/wsa18lRMi7P8ARbnJ24JYY9CMHnkA&#10;isn/AINM7vTf+GR/HlnbG5jn/wCE28y4V5t0bMbeMBkHljadoVWG5hwpGMkA+yB81/8AB25bbv2q&#10;/hrfCFl/4ou4RpHuPv4uiRhNxIxn72ADkDJxx+rv/BH260m4/wCCZ3wek0nWl1CFfBdoPtQZSQQm&#10;NrcnDJjaR1BHNflP/wAHbNtrMv7S/wAMr2aGP7CvhC7WCSN3Zi32lNwb5dq9VxgnPJPYV+n3/BER&#10;dUg/4JgfCddXNm7N4bjdJNPidEeNjlTtYDD4OGI+VmBYYDCj7IH4c/8ABfOC1m/4K8+NhNpt4YZZ&#10;9JEyi3VXnH2WFT5QK4cYG0EhgSOpGK/pE+EKWcfwD8OrYzy3NuPDdqI5pGDSSoIVAY/KNzEYJ4GT&#10;X82n/BeyW9T/AIK8+PH1ye8jgW+0vy5JUlykP2WA5T5txGdxG0jnOMGv6Rfg8fO/Z78Nrc3hvFbw&#10;vbeZcKxTzh5C5fhzjdyeG75zQwP5mv2KzqNp/wAFmPDlw9xsVfjJdQ7rxVHmgXcoaPLxEBypIA2q&#10;xJwpRiCP6Ov+CgFwB+w/8Uf+JiLVf+ED1PdcG1afy/8ARZOdgB3/AO6evTuDX8337HVpYeI/+Cx+&#10;g282mNPan4xXc0dtGuSgW8kcFQZVwVxuzuONpbDYwf6NP+CjWqxaN+wL8WdWYRSLb/D3VJD5lok6&#10;kC2kOdjEBhx0z+NDA/Ej/g1tttLu/wBvfxAbyG9a9TwZM1pNDLOsOfOjDrJsOCWB3KH+XKsRhgtf&#10;ov8A8HNkd7/w641g2+iLdJ/wlWl/aZmkc/ZU8/iT7687tq8hgS3TuPzK/wCDZX+zG/4KKMJNb1K3&#10;vP8AhGLnybW0a3W3uo9y+YsxlBJAOxlWLDkjOdqtn9M/+DmtHP8AwS91RPMtVX/hLNJ8zzLhUZh5&#10;38I2Hcc44BBAycnGCPcD59/4NIG1BfAXxXil8MW0FqNXsmj1KORjLK/luGidTIQAoC7TsGct8zEY&#10;GD/wd42lk178GLqS2xcbdXWObzh90/Zvl2bs8kD5tuBjrzg6v/Bo7fWTeEvi5bpBcJN/aVg7OzDy&#10;WBSThfkzuGOcseCuAMknJ/4O67Kaa8+DOoTRssMcerxpIquV8xvs52k7dgyFz1ycHgAHJ9oD68/4&#10;NuIpLT/glz4SSfVracSapqDQpDMrSQqbh/kkIZsMCCQMLhSoxwSfy6/4OcNOuY/+Cm6zmCSaR/A+&#10;mSfvpotrp9ouFVUQAEAHPUknPYCv1S/4N1Yb6H/gl34HS/GnmPzrw2smnsx3xm4cnzQVG2UMWUjk&#10;HAbPOB+WH/B0TJMv/BSWxD3skir4BsD5MiyBYj9puumT1IxnaAMAdyaPtAfvD+xPb2tp+x58OLTT&#10;bVLeKPwVp4S38xZPKxboNpdFAkI/vAfNjPpX86N1b+ItN/4LwtbT65a314vx6J8yLKxYa8GI+E/h&#10;QiM4UHKcYODX9DX/AAT/AL+51j9iX4b3+oSTPJN4LsWkaaR2kP8Ao653szMWfsxB5PI61/Ox4w0w&#10;6d/wXNurObw+u1/jwJPsV5iD5ZL4NuJ80YOG3CTeMnD4520dwP6Mf26IEm/Yk+KFtNFJIX+Heq7Y&#10;4o5HZiLOXgBMMcn0IJ7c9Pwf/wCDYJox/wAFJPMNjc/8ideKs1uJCqMXi4facFW54YHkKRyK/e79&#10;rg2zfsifEL7Q0DRnwHqRK3UwVCPskn3mIbaMdW5x15Nfgj/wbPL4Tuf+CkvyarqdhI3hS6NnZ/aI&#10;DHdjfGHilJjBI5V1Ee1spgkrkUID9LP+DmLSNR1H/gm1q17Y21jIlrrVibhrpgrRIZ05QtIBuJAA&#10;UBmJI2gd/nX/AINLrpE8FfEy1GrKxGqW7fY/LGYiYwC27fyGGOq/w8Hg19Gf8HMGrafpn/BNHVln&#10;kjaSbxFpot4nmZdzi5Q52gfNgA8Ej8eRXz7/AMGm+vyXvgL4j6HP4hhlaO+t5BYR25SRAQ+WdxGP&#10;MOTkHe20NjA4wfZA5v8A4O3UhE/whmZ5NxbUVQfu9oGIt3+2W+732j6nNfXX/BujJFdf8Ey/CpGq&#10;fbmhuLqNodiK1r++c+USOvXcCf4WXvmvlH/g7iRRpnwjuRK25rq/VoysuCAiYOc7B1PGN3vjivr7&#10;/g3qmST/AIJk+B/KnecCK4CTCzeIjFxICmWY7irAgNwCFGOMUfZA/KX/AIOZYNIH/BTzGlQPFNN4&#10;L0w3TXDrtMhluFBHHC7QOpP4YxX7xfsVw21h+x78P7Kw021tIofBdisdraMGhixbr8qERruUZ4bA&#10;yMHHNfg//wAHMsaW3/BT3zIoLdmbwVpchXqGbzrgYf5j/d6ccdu5/eL9jqHUZP2RPAI1uCNbo+Db&#10;MTxxQGFVbyFyu1pHKkdMF2I55PWh/CB/O7/wls95/wAF2ZPE880ZZ/jnKjLMXUIRdtGFOyPPYcBe&#10;eBkZLD+hb9vBL27/AGIPiStraM8zeA9QCxbpF+Y2r8EoVYc9+COvbFfzoxLq8v8AwWxuItH0S1nu&#10;P+F6zhbRpI0jKf2g2cMzbUOzJBydp9cYr+iT/goELSP9gv4oNqA8uNfh5qTSCNlQ8WrnAzkD8cgf&#10;Shgfin/wa1xSy/t2a1Mlp8sfg+UG586VQpMijyyiuFcMAzZYHBTjHf7u/wCDoue+i/4J8Wdpbwsy&#10;zeM7FZX8xEVVAc8l2G7kDCqC2cH7oavg7/g1r0FNS/bv13WRdSxyaf4NlIjDIEljeRQwOVJyCEI2&#10;kdDnOa+0f+Dq3X7qw/Yw8I6Gi3xj1DxxGJpIceSgSCVgZf3THGemGQ56EjIJ9oCH/g1VgtF/Y48W&#10;XUWqzTH/AIS6RJIZlH+jMIlJVMk/IQyt0A3M3qcfJX/B1J4hmvv2x/BuiG/E1vaeDXaNVhjwjNcM&#10;rfvFQFjhB8pY7MDgbst9qf8ABrtDeJ+wPqFzdSDE3iq6MDx7jvXcQd/AywbPOSdpA4xivhj/AIOj&#10;bszf8FAvDNtcao0yw+B7bbamGVPKQ3U/OSxVi3PKBT8ozn5cH2gP2p/YDvYbv9hb4cX0DXBjPgqz&#10;KfaERZFUQjCsERVUjpjaMYr8G/2Zb2PWP+C/baovij7KjfFrUpF3RzsbtfNl/cKFXJJHI3hQdnJz&#10;gH9+v2TYLZP2O/A0MALJ/wAITZbWmiZd4+zLyQ7Mwz/tMSO9fgV/wTw0iDxV/wAF11utOt7GS2tf&#10;iBq93OLi4gVBGssg3JuzvcMVIEeWOCR8u7AgP2V/4La6jcad/wAEwfik1nf/AGfzvDpieTytxKM6&#10;qQNzKBlScnkgZIBPFfCH/Bpxotj/AGb8Ttf/ALB/0pry2gXUPM++gjyY9pfb8pYNkrn5+D1Ffa3/&#10;AAXr1W70r/gl58RlttcFmZ7OGJmERZpVMykxgKpxu4BbgAZJIr47/wCDTa2uovBPxQvBFfrG+qWu&#10;5nkYWx/dtgqNu3dwwJ3HjqKPsgcn/wAHYur37eMfhfpytY+StrelhHbgzbsoAWfZ93G7ChuDuJAy&#10;DX6Kf8EbvC0XhH/gm18NbO11Z76NvDokjultTCJVJO0hCiNwuB8w3ZHJPBr81v8Ag7Eaf/hcfw1h&#10;ZLVY10i6I2kGZiWTlvnJC8cfKM88nbz+oH/BLXTdS0H/AIJ0/De01jT/ALPdReEYzdQpCqDfgkkY&#10;LZDfeyODnOBkYOwH4tfBuP8A4TX/AIOHbrUGt7e4is/idfyz77w/uliV496mSXLsjYyoLYAYgYU4&#10;/VX/AIOGftb/APBLXx1HaDefMsPMQ5VcC7iYkkYxtALDJ5IA5zg/lp/wTvsH8R/8F79U1a58Natq&#10;E1r461q6hmt1ZTbHznUTzhY1AjIbachVy47kV+hn/Bzb4g1mw/4J7f2BZab566n4oslmWPBaOONj&#10;Pvwc5AMWGA7HJwAaOyA0v+DcjwzH4R/4Jn6bqslq9u2oX99dMWuFk3Zlb5l2sxUYAO07SCSQOcnj&#10;/wDgjZPbXvi39qv413jSNJd/FbW4m8xmaQRwZVdzHIyDuwNzbQegBGfYv+CR2myeAv8Agkn4Pu7D&#10;dJO3hZrqKO4DFt7KzBSB8xwTtwACRjHrXh//AARktdR0L/gm18TvitrF1HJH4l8R69fw7l3dZXT5&#10;2O0HLKTk44IPFDA+jfhbo1xB+z54ZsLW8RFurGJuI0i2+fcI5ARFCqB2AHTA6Vo3Oj2PiD45+G7T&#10;UZY5I9Hsp7xYfLPEh2APnOD1bt/FnNaeh2pfw5omlvs220kSbo2G0iOJyT0PAPp7dK5PUPE1r4Qs&#10;fGvxR1ZII49N0NijTTfIoXfgbuOBt5PIA5zxUkr4jxz9k3R5fj7/AMFL/it+0zrrs2meDlXw9oU0&#10;bfu3jgBe6OGJw4ucxtjABh6E5NfNniY6r/wUb/4LX2sdtYtfeFvhc6pI3nEwLdAb3ZsseBwp2jO5&#10;QDxyPpn9nzWNO/ZJ/wCCYfiD47eIVjTUNetbvxBfrluXn33Uy/eJzvkf+I8sRnnjlf8Agg58F5fh&#10;X+zZrv7VXxNs4P7a8XTT6tqF9PIA5Z5DJkjcQoKt14+nWmijhP8Ag41/aij8DfCfw7+x38OZWjvP&#10;EYWCaGxYj9xG8Q2YX+9xHjrgsO9fQf8AwSQ/Zp0H9iL9jBfFHiBreLULu0N/qd0tq0aylVxu+ZUb&#10;DAA84755yB8F/B7wvc/8FSv+CsmtfEXVdYupPDPg/VEt7PaqeXJgPvXJU8Fl5OM7SoyMqa+n/wDg&#10;vn+2Vafsy/s22X7P3w9uFh1TxHG9kVhuVVoIfLYM20g7lHyj2ZuSOMvyQHwP8Qda8Z/8FXP+Cp/2&#10;DTrd9S8P6brhijjaQNCIInCu4KsfkkdV24PK4yM7hX6ef8FQ/wBpfR/+CfX7BJ8F+F7u3h1i502P&#10;TtIihjRT5hAThQFBAyzEDB2ocV5B/wAED/2OdE+BHwLuf2jfiDpmzU9WtxcrcXcLL5SEZAUNwcZw&#10;SOpxivjv9sz4p+Pf+Cp//BSW0+D3h2a6bwvoepmGNbeRponRAC8ki42oxK+WDjGMEA5wT4gPqT/g&#10;3c/ZM1PQfCus/tcfFG0W3vtcupJ4L68tyGMLAOHDccliWwOn415j/wAFGfjvpn/BRf8A4KN+D/2W&#10;/h9fXGoaH4b1lJ9YMm5YmZSm+HAYbgBxvGTl+M8ivtT9tf4uaD/wTd/4J5XHhzwzbwpeW+hrZ2cD&#10;vsXzim1F+XB+ZsDj36nOflv/AIN4f2Otb8T+Itf/AGzPizp0wvNTvnk0+S4t2jJZjIZHUNjKsZOo&#10;GOBg5U0LuB9bf8FMfjZof7E3/BPG80TQrhILy20VbPSoZpCN0rL5cY6kls898EdMdOR/4Ji+BI/2&#10;YP8Agl/D4m1zbDcXWkG+up2VVJEg82QscZOMsc55A4zxXyj/AMFUvihq/wC3p/wUU8Efsg+D3+2a&#10;Bol4l3rK2qllTnCiRskbQvtgGbPI4H1d/wAFcPHOm/s0f8E/Ifgx4cnSzvtes4tC0+1jl2M811+4&#10;B+Y/wo7vjkkRkZHJB2QDv+CWmoS6x+wlr/xa8Tr+88S6lqmqNDHNG7Os8skgUOo2s2DjdgAkZx6+&#10;ofCTxOl18LNJ8XtbXC5mmURzy7pCDKQMZI4PbHQAA+o4may0f9kL/glA8F1c29n9l8Jv++llVFaf&#10;7OVySWAG6Q44IOW456z+A9OPgv8AYM8O6zrmrmaZrCGd71hyWba5bOOG/TOODkgyTI9ZtrK2u/Cf&#10;iHwzAkcYmZ7izWNQArFVcH5f9r3BPPsaxfGxl8R+C9N1u7jYPagx3UzEEGNhgtg++Dnrj3pw8WHQ&#10;odD1NrHCX0McdxI2Qzt5asCRjB4Dcg4+UetasV1ELu48MtbRuJlmWKM8x8hgc5z7D1GaCRfhNd3t&#10;/wCDrvQtUj+5IVVpFAVx90n8D0zz0J7GvL/hMIvhu+qaG8Ae3l15TCscYUHLyemM8DG5efm56MR2&#10;mhatdw+LtSgt7gLHNaNIo6Kx2IffHUj6cjkGvNfi9qkPhbV7e5a5aNc3V9eSsQqeWqs2cjhT1bJy&#10;DuI4BNAHxP8A8FHPEWkzeN/FPibXb2H7OHBVfMByIoX+U5+bGSeVB4J9Rj41/Za/ZcuP2qviTe+J&#10;NStWt9CjupZGUPsOzlgc/iBxznHHXG5+2f8AFTUv2g/jz/wrjwhcSSR3WqO9zIkL53SPnlV5457d&#10;Gx719QaOPDv7Gn7Na3kRjW8mtNw24XaAuSuSQTwuTnjDD0IrQ0PDf21Nc8P+ALax/Z/+DGnwx3kr&#10;R2skdnDum27VDNwflHA5wc7upxmvoD9hT9h74f8AwF+ELfHH4q2kEmoC3YxxXBB3n+JcHgANt64P&#10;B4wBXg3/AATo+EmrftMfHy8+L/jcSPHJcPFbrgnYc7xgk54ByGB9emBn2f8A4K2ftOr4Q8BR/Bbw&#10;DPCsUyLayQRwhD8ygYHO44Gcjpnbn3APG/FbeLP+ChH7Vcfwv8JwTL4T0vUTBcSQFW3yKT94k/MN&#10;2FA784A5r7m/aAu/hh/wTu/Za/sHRNNtYNQTT0nmaG3R3Mvl/dXjd94KTnJGSSWwTXF/8EdPgbo3&#10;wV+GZ+IHiGBlvBb/AGme6XJO9sum7PoABgZO4jgYO75d/wCCqPx28TftOftG6Z8H/D14k9rJfbmi&#10;T+HDkADBPGNx3H16gA1O7J3Z23/BIv8AZc8Q/tYfHG7/AGhviuZJPtFxthZiPkjboyEjggjqOuT3&#10;Br3n/gt/+1unwr+HVv8AA74W39vb3l55VlHFFnIBXa3A+XOAvXpnnnIr3f8AY58M+Cf2UP2SptRg&#10;e3huI9KCxyCNELoEBXLMeMMT1IIySc8mvyd+K/jDVf23/wBvWOwvJWvdLstRYTeW+3agf944LY77&#10;R24XjJ5Iho/SL/ghV+yHpfwm+Fo+J3inR9mrXai4uJpJt+JCuHGeQRja3y4AHXJJr5j/AOC6f7Sm&#10;o/Gn4v6Z+zz4NvftUl/eRxyWojO5F8xRHxgYYlcnj1H1+7PH3xf0f9ln9kp4ba8jtb02JXduChW2&#10;bC2dnJOPT+LntX5Bfstaf4q/a4/blb4lalZyXUMOpmfzlYxrEqE+UCVx2AzjAO4nAGSCIz9l/wDg&#10;mH8BPD37Lv7K1pqN9vVk04s8zLuwmN6tweuWx0GMEHGa/KX/AIKc/F69/a0/bm0v4Urdg6fDqSrK&#10;1riRonlbDg7OBtAz9Gr9Fv27P2zdM/Zb/Zg/4RSwEaXP9nlY7V7joNqkRE8/xMq5GM5JGSa/OD/g&#10;lL8DfGHxz/aGn+PPjKL7Qsczn7RNH8ryEfMzDptC5APIyPxoSA/Zv4Fz6B+zF+x/bJO6x/YNLCtM&#10;qJFvZU4POOoOfXn1Ar8UfFOtap+3d/wUe+2Ldpc6Tpd8kayNMBsiQ5OCWG4+YTz14zzivqD/AILC&#10;/wDBQrU/B/gS3/Z2+F90Y3mQW8ksUhbZGAMr15JVtueR+Oaxv+CSv7I8fw58KT/tE+PrOeS+uY/t&#10;M0rx/KkbLuGQV5HzDJJ4LevFC7gfoN8eP2gfAn7Hv7JUl3qd/DafZtH2eX54UL8gVkwTnnPGBzyB&#10;zivyG/Yb8I+Kf2z/ANtO8+PXiq2ZrWzvRJbyN8qq24+Xn2AGDwBzjjtN/wAFAfj/APE39s79p+w/&#10;Z60vVfJ0eO6QXUUDbG++QzMGIBCoA4GO56gCv0F+Fn7O/g39jX9j7+1PDWkrb3klkS12XwxYheWB&#10;IJDKvTPsOtHSxPSx51/wVo/4KU2Hw3+HFv8Asv8AwQaO88SanGsAt7VRJ5EO3a2VTnnkLyOmecGv&#10;Mf8Agnj+x1J+zX4Huv2uvjTLv1i5X7RHDcJuMOSX8xiRtOeAwGSMn3B+f/2KPBN9+1R+3zrXjfxQ&#10;rSR6XqREa8tIuJPLjJ67jhct1yWPB7ff/wDwV714fCb9mC68MaRMYTZ6CyNHuVcuQQwzwOpD4A5O&#10;RgE4o8gPiqTx18Vv+Ctv7XsPg/W5ry38C6NqAjXT4cbZAr4LSMud3PIAJAHTFfVP/BSHW9E/YW/Z&#10;Rb4e/Cy1XT5INL+y/arKMK3nSKoUk5ycl/vHn5RkkgZw/wDg33+A0Gl+CY/H+rW6xy3VxJcf6zO4&#10;bf3eRuwFZTjoDx74rz7/AIL7eNLrWfF+i+BljkVdR1xIvMZxsVV2/K556MAQPqTgjFO/Qo77/ggb&#10;+zLa6d4Iu/jH4nsSbzUv9ImubgHd5e792+4k4wwbJwPz6+Gf8FT/ABKfi1+3F4P+FLCSeBdTaW8t&#10;WZn2ZKrwB7KxHGMnrya/TL9hH4f2vwn/AGR4oltZI0XSQirtXduC4I54IJPfj5jnpX5gWmfjJ/wV&#10;2tYGVprXQ2G2RcbonX5hn1AbgjAPWktyep+pq6DP8Mf2MW+wuscklmp3pCO4AVsYxyD9PXGDj8yP&#10;+CVPhdPij+33478Y3SXFzCmpNDBIy7l2CYrjcx5KqAvfqDwK/T39uHXv+EQ/ZWk2weSkdjJI8TMV&#10;Hypkpk8Ag4OSQOM+tfBX/Bvj4VvNd8WeJvF8jR3K3WvOfPXO1my+4gdNrcY9SvtQgWiPoH/guT4s&#10;k8Nfs16tYQSRxuujvb4kjHl/vAF2duoc47ZOewrU/wCCHnw0i8D/ALMGm6n5ahpLH7V5qRqoy4OG&#10;HAOGAGc87l/AeX/8HCl6z/CmTSLmeSFJdQs0ViuQSJgVwc8c55Geh9K+pf8Agm5b6fpH7LljHaRq&#10;qro6f6lHOPlyVAYEnacgc9BR9ko/OX/gokYPiF/wUd+G/hK5nlWGO8mulmVWcbvNBUEYOdpXBPbP&#10;JxzX6g/GC1g0L9lhLS1jjRWhCbRGVHOcgY6c7vQ/hX5aftka3JpH/BT74fXUkShg021fmVm3SY+Z&#10;icAH6Dbznrmv1A+K811r37Ln2hRJ5aR9Qo6Z+83fAx+ND6CPyU/YdmtX8QfFC4njlXzPG0xVbXZt&#10;X55eO38uuaK5z9nTxPa+C/iR8UtEuLuY7PGEhU3EKKTlpO3H/wCrHAOaKoZN8cLm6+Hv7a3hPxPG&#10;yfY7tvs8+6Mc7n+4c4wCVGCO/YgYP3h8V303xH+zfHECryQ/u9wIOF7lQSeDu7gEZAxgHPx7/wAF&#10;YfCknhrxZpfiyxaS1lsPECiG8EfMav3fgZGFPPXK4719SeBpdT8W/szzBLc7Wso7jEmR1GAuM8nD&#10;Elex28dKTEz5F/4Jv6jP4b+OPi3w5byMsK615kZaTfhywIKngjaF2k85zxivQf8Agrb8Og3hO71D&#10;S4lRVjjmSMncTzuGOTgkKhJz0H+1XkP7NE9z4G/bg8SaMpLfbkEh3KeRncRkdDux652Y6Yr6u/4K&#10;JaQnib4RrqDaezLNpLfPLG3OxVJwSBgdBjAxjp0yxmF+wFqS+OvgDYvdWis82j7FiZQSr9+ccjnj&#10;kYxx0zXxz8dtH/4RD9sfQtaYFY7twrSN9/zDv4zgdA6jp14z6fQ//BJLxS2pfDy30sIvnWdxNbN8&#10;oG35Bs4x065PTJB78eVf8FKPD9x4U+Kmj6/Hp8f+h64V8xsLhWc/Kw4xwB8w9M5pdRdT6k+Jfhyz&#10;8U/s3zF1XzYc7V2qgRdpITkn1Uk9Buxivh79jydtG+OWueHFjRYYrzfHG52silmLYO4A/dC4Jzjn&#10;PHH6B/De4g8Wfs4XcCssjNYrMzM/yvhOp+Y4yMAAg/dyTjivgvwHZ2Hgj9tq70uedl+0LmGNFY5Y&#10;5bHXPypn1wTj0NHUZ2n/AAUP+GR0+1h+IOilI76ONGjuLWcK8bjBIHPfrjPTbwetee/Djw7oH7UP&#10;w1a28XFV1a1hK2+pRxqHDjJxjjI6sefbIPT6/wD2zvBVl4k+BNtfQqzSNp8iyr533SAD94HkHPHo&#10;CRXyV/wT7c2vi3UvDWoCT/R77bMqrgxKHw4Azg5wV6fxEdM0wOv+BH7YfjT9njWV+D3xJvGa2ZPs&#10;tveth0dQmE65GFwoGMfeyD0ryj9sVdctfiFZfE7RIJfLW4Lecq42vkcHHHzenOR6A4PVf8FE/h1a&#10;6NrbeI9OtgrrIkskok35LjOAQfx9hjqa1fgNpWmfGH4Pt4d19ROZ7MiNW/gYBcFmPGSQTwBwQOOQ&#10;AD6E/Zy+M3hP48/AqXwrrV5bvNNpeNsjqAsm0LwdxJOVOV4GD68D4n1i/uv2dP2iGn0+Z1sLq6ZJ&#10;IXkKhd2AScc8bsjBzgjpis/wv4x8Q/s0fFebRINTlj0yab5k8xgEG7BzjuOh9q3v2rdCl8ZaXafE&#10;XRyJI1j3XSxuGCOT83vnnPTjJz1BoA9k/aR+Cun/AB2+Gy+NfDG2bULGESSMsYLBckKMg9MDAAGM&#10;ngnGK8i/Zv8AiSrXUvwu8Y7YrqNTEpnjDed83KnOfmHy447d6679jP8AaEE2gyeA/EVw2DGsHmeZ&#10;zt6huoPy49cDP0FeQ/tEWsng/wCLK+KNGRY282OdWV94DHLBcjPbjrmgD7K+KOuj/hSvhjxnav8A&#10;af7F1IW10FizxHMzjbk8NsJOM9FXrg16B/wVBsovHf7Ifh7xpb3zXElrbRmIrxtaKYEANuPzBG6Y&#10;x069vE/gr4ttfjR8F/E3h6GIr52mR6hlVOdyrslKhfqM4APDdzkewWjSfGr/AIJ3XXhC4u/tM2nW&#10;8kHl3O5px8hibBJOSGA4J5xngEGgD7GsfGCav/wTwup5b0ozWdvJBIYgjrlM8nbjs3BzjkE8Yr50&#10;/wCDejU4P+Ey8dRSW1vHMvjK4aRljUblIVc/fACjBGQCxLDsOej/AOCavxIm+Kn/AATqvPC155N2&#10;1r4bMWLpDIS9uwTdgn5m+VznqBj+8RXlv/BErxPpfhL9qH4h+BNIM7SR+Jhdi1uIyhQSDB2EMd2G&#10;VlPThUYZyQs9GJEP/Bc7xDba5+2B4G8MLDHM0njKzZbV1VZJAJAuBiQErhwMkg56HnNfqDdalZ6B&#10;+xRe3bW/7ldFUGPAzwi8Ll+Dxt+YkZBGe9flV/wWnvbm0/bZ8F6i1tPNDD43tn2pM3mbjJGxUd93&#10;UjGa/Sv4qeKkf9gi81WO8vofLsVPneW7NGSP+WgCAsMN0UE5OMZFHYZ8I/8ABCG6TXP2v/jBqn+i&#10;zQt4igjjj+xhSuwzoDlXwmV42nPzDnmvSf8Ag5E8aG2+Ftn4WivIoUvHtrWTzFRmAeRdxBLjYcDn&#10;J2nZz61xP/BuPf6tPrnxAkuraPa/jC5K+WrbR8qFlVtn3FZmYDI5ZuASScf/AIL9a1rWs/tHeB/B&#10;kUUkK3HjKyCzxyMI3ZThP4GCtlsA4PIJwQKPtAfe3wS8OR/Bj9gOOxkuV8ux8NW9tDIiKuUWNVR8&#10;b2G0oARz09ea+O/+CHs2m+PP2ivi38Q77SrOaa58ZSwW2rQ+SZJYolVcMA3MYOCCR0k5NfaXxe1I&#10;+EP2Db24tLSOFY7FUjjKlFGEICkBBjkbcjjuMivjH/g28ln1Hw3408Tz6PcQm+8dX073B3bLjdHF&#10;yDtUnB3rkcZTscgT9kDP/wCCmWs2PjX/AIKj/CPwfq0rWs0fiiaRJ1dORFHG4V1ZTvUgtHjII35H&#10;v9Xf8FTNQfTP2Cbq3ttQtsSabJiSQP5TDyurbF+Qbc5I6AE9QBXwz/wUk1++b/grZ8MILqdrq1t/&#10;EUg8lbhoblWwFJ3Fht4wwIIJOevFfZ//AAVS0mbW/wDgn1JG0zXDHTvL8uZgrS7o8Eg7sZJ27Tkc&#10;56DJquwHFf8ABud9qH7FFjb3kN+itNeeUtwJMEee3+rOwfIQfMHpuPJxXyDreuL4O/4Lq6Te6Pfz&#10;NFfW80F1ZxxPvC7ZXKMBJ3ZVbjGSM7cmvor/AINr/GZ1D9me68Pf2l5zafqNxE8coOYFMgYLyx4+&#10;bIYAD+HGRk/IP7fWrXvw2/4K++FvEQS289dbhtwLqEoyrJM0YDBY8ceYSsnOScnAFH2gP0k/4LcW&#10;dr4j/YG1R3jtZpBps7LuQDc/kcbNzEjnBweeMc15T/wbZ/FrTdY/ZVbwNdahZ/atIvrqER+THHJG&#10;hl8wZbJLg7s8gYwcZzk+6ft/6Fd/Ej/gn1qRiH2gPpwE8M7Mg27GX94wXKcAZYA4LDGeK+Dv+Da3&#10;4oafp+ueJvhdql/eQ3UOo+cm5wsSLLEVwp3ZBBhcngcupyewvhA8z/4KB32tfCP/AILC+FvEqXll&#10;BnWreLzLtPMhVGuXSQcRnaSHPIyQW7DBP6z/ALdvhaP4wfsA6xbZhuVm0Uuqyys27fGVIVsLubDH&#10;qMHAxnPP5W/8HDPgK48CftcaJ8T7WG3kja6V5JWtyoViVkVZNqkMPlPzZJI7Gv1K8B6nD8aP2DHj&#10;s3jt/t3h1SrTWrShj5YIUjZgA5ADZ7k8c5H0A/P3/g2Y8e6V4f8AE/jT4Zal58d0ur+bGs0Y4Bj2&#10;Ff8AWYVh5ZJGDwp5PSs7/g5p8Gz6L8SvCfxG07T4VV7hX+0IoZXJj43KVIPMXc+xByMeZ/8ABH7x&#10;afgN/wAFG/Fnwu8R6syvfTNJG3mBraVkl3AvuKtv2y5BAJVgQeBkfX//AAcZfDeHxh+zRZeNoYZP&#10;+JeS4kjj3LhHD8cnbkMc9sd6OoH01+zh41tvj9/wT0iuVmhH23wmXSSKMsvk+UHQoFVf3e3gd1PG&#10;CRz+VH/BHrxLL8DP+Cqfir4a33iGDTLa8a7RmiuX8pzFOsir/tZjeTrjBOTjBFfbn/BvD8TB44/Y&#10;0h8HzT2rSabJPbyJDHtZMSMMkbcZ2MmQCcgKeOlfnH+1Fp2ofsnf8FcLHxXbx3WnxjxNazSf2fLG&#10;rmNj5EwQEhRlc5BIBJPPOaO6A/Qv/g42+GEvjP8AZet/F1hpME1xpbLLNJE4Eyxghs4AbKAZ5BHf&#10;LHjNn/g3S+J1x42/Y/XwtLqVjeHRrqSzultwUmtcM5RJgV+YiIIVYMBtZQenHuP7bPg3T/2kf+Cf&#10;+seYYb520WOePdhhuIKEg5bb1+6OmK/OL/g29+LGneDPjr4s+CGrXsa3N032y3gmbbxGDFKV+X5j&#10;/q1I3LjKkA8ij7IHmn/BRvQrn9n/AP4K46P4st5W+yt4js5o2mmCMFFxtf5t3yna2Q3yjJBPcV+v&#10;37TejQ/Hz/gnzrFmltb3DSeGzJNb31v+8G2FhJk/NtfB69Mc81+eX/BzF8LYtK8W+Ffixb6dIGmm&#10;WOS4aMMshKMuNwOQuYScHHLerZr7p/4Jn/Fpf2rv2DdNS5sLLfd6G1tLHHOJFR3i27MgHBEqkEEZ&#10;HpzR0A/Oz/g3N+IWrfDP9pzxl8Gda1VLVvNif7LIn3JI3lhnZJNvytgxgZwGwOh4PpP/AAc1/ByV&#10;bHw38WIrZliWZY5HjwwaQ5Vs55Tgg4HGevbHy3+zhNr37J//AAWBfw3e6LcWK32uT2/kx8EQzL56&#10;bBkCQb1UYyDww4YYr9PP+C2nwgt/jZ+wrfa0l9dRzabbi4ElvlkQnY58zLfd3Jg8ZG5vSj7QHQf8&#10;EcPihZfHv9g3RLaLUPLmg0T7DNFuE0Vo5QxuqIxf5MoSVbnrnAxX5OZ1H9lH/gsUn2FJraG68TlF&#10;i0vgTJPlQCpXGwzAMykYAGcgDNfV/wDwbR/HayuvD3iH4KapbotxptyZbGaFolZopNzHcv3mAcn5&#10;sHrjnGB4r/wcM/C8fCP9svRfi1oySbtQkW4M0eI38xPLkC70wcg7sHjHOOlHWwH6Df8ABXzwUPjh&#10;/wAE8tS8SWOkXF1cWtj58MkMpjmjDJk8HlhvTocHt1Oa+ZP+DYf4w6WND8WfCK7urNbmHUPPW3Yk&#10;SyJIgIY5JXGY2UbQCD1yCMfc3wn16H9pr/gn/smsriSTUvCr7YftIldmMYkRQxYq/O7nIyMYxnNf&#10;kp/wRo8TRfAL/gpnr3w4v7pkhuHntf3u1OY7lSD5bON7BWY7VycbiOASToB1v/BxH4Gv/h3+2V4e&#10;+L0As/JluI5fMt49sqsvlyqH+XBPyuQTnp3r9RPDupaZ8cP+CdtxqKLHcRz+GDNH5K5mG2MMpb5F&#10;AlVeDx1GTjOK+Qv+DmT4NQa/8DfD/wAXbHR7aaTS7lEa6jX98imQqQDty0eJBnnjCntz7J/wQr8e&#10;RfGP/gnxpngi8inmktNNaw8u7hG5lXfCNrKPmX5G25O4D5e1HRAfE/8Awbx+MLbwN+2J46+Ei31n&#10;EzXj+THcW+Li4WOWSIjdtPyqdhKkjBbI711P/Byb4dPg344fD/4uwaZH9otLyCWG5iwu1QQdsgK4&#10;OWt1KtggfMMHArzj9jjUbr9nH/gtZrvg37GqxatdSh0urdV8piFl3dD28wYBwQ+TyuB9Xf8ABzF4&#10;GsvE37Mug+M4RDJcadcLIrMAJ4x5iKee67HJIz129Tij7QH0D+0Fodl8YP8AglxqNrerbCB/DSOy&#10;lfMhMXAyeFONkiscAdeOK+Uv+DXnxtpdv4L8cfC2+1vN9Z69JN/Z0saKURoox8h+82Sj5PYkcDgn&#10;6u/YS1e4+NP/AATL0+0vZo5Lm68FxtJJ9oBEjG2V93U7V3KQo6gAjA6V8I/8EBtRj+F/7dfxY+ED&#10;X39nv/aDG20i4bbGY1llG5SxGNqlP4SWBTHIGT7IHA/8FBtBuPA3/BcHwnqbLam3uvEFqbV9Rx5L&#10;ubiQbAQDk/OgUf32UZXqP1h/4KYeHbLxr/wTs8XLdxSSZ0NZFXT7gblypB2E4DHBIAPYnOO35cf8&#10;HGHgi78HftpeD/ivYLYsLuSBhGx+zy71aN13zAoQCyv82/KHncN3H6kfGo3Xjf8A4Jy6kyaKt/53&#10;hJfMhjuPLdML1U5fDL1zz81D6AfC/wDwalXsTeGviBp8eo2rSJq0TfZeRNGGhHz52YwxUD72cqeB&#10;Xmn/AAdIaCZ/2pPAuoWatcfaNNkg+z2/3mfMJ24BLEncQpC/nxno/wDg1W1DULXxt8RtCu7G0aFZ&#10;bRm23SrdQybJQ26MsCUwuFIzht3TjLf+DqCx06D4seAdTlt5vOktWX7RDMQy7QPk5BAJGSDnjA68&#10;4PtAfrN+xJbSp+x94NtbqS+mZfCtskg1B2M4byV3K5KqdwPHQDjgd6/Cn9n5Xsf+Dg+3RY2mX/hN&#10;7tdsYG7Y1g445X5sHr6881+2n/BOjVpdU/YK+Ht9Nrl9ff8AFGWgWZ4VjmCrbqNu0MwBUqRwTkg/&#10;WvxB+HzWNz/wXzs7i2nvNVZvHjne0IjlgZLcjcUIcPsRd+B97gcHIoiB+1n/AAWCtpLv/gnh8QIY&#10;dThtW/sSQ+ZcQMyhfLbLEDn5QS568KeDX5x/8GmN9pK+JfibpzWcwvP9CdpnjUxyLhwqKc5BUhi2&#10;BzvXPQV+jf8AwVltrbU/+Ce3jy0mv7e2abQnWFrraVLlGxncBjOfwznoK/Nz/g081KWPxf8AEjTX&#10;aZo2Nm+2RX8pDhxmPB2ljgb8jIUJyd3B9kDvP+DsOza4+GfgHUYtShVYda2vaTQ8sTHLhkYHhuuV&#10;I5XJyMYP2N/wQuk1Gf8A4JpfDe51Ca3kkbREKyW5PK5bbn5FwQMLxkZBwT1r4t/4OzLtT4E+G9og&#10;3FdaZm3Kf3eYJQMcdGGR142e9fZn/BCmC5t/+CZ3w5e6tIVaXRxKq2+zbtLMwIAY7TtZQc4JYMe9&#10;T0A/If8A4LCTm6/4LX6bPaWK2cj69oqpcrJuWVhelRIpjCt8pHl/3gYjzX71/FOI3H7JOti+ZbWZ&#10;vB8kk32GeTYj+SDlSwyRkcZHIHQ1+A3/AAWO1HUNG/4LKx6npd3a6XNBq2lva30y+dChF02JCgD/&#10;ACg8FcHdtJx81fv146b+0v2VdYOo20KNJ4XkEkKxxsiv5XC4IC4Bx7A/SqYH4R/8G6Vs8X/BT/VI&#10;pBHuh0fUA8mwNsxcIMkll+TdjOBnO3oAa/Sz/g5NS5P/AATk1ie106C7hXUIBJGtw0MqZkX94rBx&#10;uVfvFCDuwB3r8y/+DfK4bRv+CsF5pukX11HG1nqcUccmWMoW4UhZDGrqOFzuyFyMAncK/Sb/AIOX&#10;r63sv+CeF9bap4YkvLe41i1C3NvNtaKQTKULADpn5if9nFH2gPN/+DUTULW5/ZM8YWiTWkklr4zl&#10;WSGO3UTRhoIGBdvvMGzgA9Avoa8N/wCDspJD8SvhrKY5AiWd1sKxjALCPOW99o2jHRWr3H/g06ll&#10;f9lLxvGY7MLH40l2yRsfO5t7fIcbuF6bTgZ+brtryL/g7TuHTxL8M7VtRIWRLl1tfOf59qKN2zlP&#10;l3fe4Y+aQMgGj7QH6Of8EdbLUtK/4JufC/T7nw3NpsieEbX/AEY3DSYPlA5BPUc8cnGcZPBr8Nf2&#10;tXl8Lf8ABdTzZNVvLVl+KOk7pL+bH2bfLCNhb5cxAHBPGULdc8/tl/wRMvdIn/4JrfDSPTLqGaFf&#10;Ddum5reNNrCMAo+xmDMMDJ4PryK/Ff8AbPku1/4LtJJBZ2rTN8SNI/c3se9JN0kWVcqJOTnAYD5M&#10;r025B1A/oc+OXlXn7MfiV2vZIQ3heZvOtWG5V8onI+bGMd89K/Bf/g2oGl2X/BTTU4oZZJNvh++S&#10;2vpAsbFBOnBRgxy+B8oYbSMknGD+9Xxht5ZP2afElvbRqkjeFZ1WIRluTCwwBs5yfb04Ga/A/wD4&#10;Nzp9OH/BU3UrXV4rhb6bR9SaGSCVljXE6b1flTgnbgkE5AG3k4IgfpR/wcxSzj/gm7qn2e9toVXW&#10;LXd5ip82Z0G1SecsMgADk88YFeL/APBpxeapP+z34/s5NeWS1i8SKkdrtl3WrGJWIGfkIYEtxypz&#10;n71e9f8AByBp+tal/wAE0fEkGmeayx6hbSzRx45jSQOxPzdFUFievycDoD82f8Gl89wfhf8AE60e&#10;2h8tddgZZ1uItx/cj92yY34/iB5HXgdz7IHkv/B2Umpf8NEfDuS4vYZrYaDcCFfLO+Jt0e5c7Rwc&#10;A4ycZHSv04/4Ig3Ekn/BMj4TQPeX7bfDMCqNQtVjeP5R8q4kbMfPyMcEoV4A4H5rf8HZFpYxfGP4&#10;d3P2ktJJpc2I8jgcZPHPXHUc59AK/SX/AIIo65Hq/wDwTU+Fs3kXahfDsUcYvd7SbAuB8xiXzAAA&#10;AQNvoTgUfZA/G3/goHaXdn/wXwtYJ/scyP460coL6DCzRNImVKytgufmVOcMdhGM1/QF+0TNCf2W&#10;/FmUSP8A4pO6HlXCKyj9yflI3AH0xmv55/8Agopp1zr3/BdBbHTraa+d/HmiyCG3jYs+2SJnC42s&#10;cbWzjkEHHTFf0H/HuL/jFDxJ9kjmmx4QmMYvPMVyPK4LFgWBwMnIJyee9EgPww/4NcrTQrT/AIKE&#10;eJLPU7+NbpPBdwLGNihMpF1DkjIOCODkEenO7FfdP/B0vdeH4/2DdPhv9MuJbibxJbiyuLeaNViI&#10;YEl1Iy6nGMqQQSvGM18P/wDBq/DcH9vPxdHb6jbqE8FSGSGSAjzf9LhAZPmXBBP3SDlWbpivuz/g&#10;6J03UJv+Cekd6t3OsNr4mszcxxrlWzNGoJJYEDcRjhh06dQS+JAR/wDBrN4dGjfsBXmsGysY21Dx&#10;VeSNNZ3MjPMAQuZVKhVkXaV+UkbAucEED43/AODsjVVk/au8B6OGT9z4ZmlePzgzfPIuD90EDg4+&#10;YjO715+0P+DXabRW/wCCebjTtF+y3Q8UXg1CQSxt9olD4EgAkLJ+72JhgpJUkDBBPw5/wdZ2qn9s&#10;fwfdlblWk8LurtNjyc+Yp+UB25wRk4BOQP4aPtAfs/8A8E00Mf7CPwskOsNf+d4H02X7d9qlm+0b&#10;rZCJA8qq7hs53MMnOTjgD+fP9vW+Go/8FytSJ0u+1DHxS0pBbieRpJ/3sHyxn5WIOeFGDn5Qehr+&#10;gr/gmvafY/2EfhfaT6Zb2cw8FWHnW9nJbtGG+zpnaYAIiD1+QBcdOK/nv+O39n67/wAF5poZ7/Vb&#10;WP8A4Xhp8fm6g0azQOt1DgArvXygwwpGf3e047UL4gP6YvFN+8Pwg1K4Nsd0eiSsY5WkXkRHgsPm&#10;H6kH34r+c/8A4Ikmy17/AILQ2Vw+g2mnt/a2uz/2W9usrRMWIWOMySgh0b5s/NgBwAc8f0PfGZ7a&#10;z+AviCSaZYlXw/NiSRkAX90euRtx9R+GeK/ni/4N17PRb3/gq7a3CwTNbrpWpSWphuJiIcyLtVyq&#10;jzBj5TuABPPYil0A/az/AILU+KdN8K/8E1fidqeo3MdvDJoL2/nSQK+xpP3akDevOWAGCeeoI4P5&#10;rf8ABo9Hop+KnxavFvP9OXTdNXbtj+aItMc4xuTBB6MQ3oNpLfoF/wAF9tW07Sv+CXHxIfUPJXzr&#10;NIo5JpmRUdnAHRG3ZJCheAxbGRXwx/waNR6W+q/GG+i+WfztOC26mXbFGRMQQclTnawO4ZG1cE5O&#10;H9kD33/g6ma1j/YK0uKXT4biR/FVtsmkmjV4PmHzqCNx7KduPv8APAINv/g1hk1B/wDgnhdPealp&#10;8kf/AAmV8LaOzkfzYk+QlZlMYAfcWPysw2NHkg5Ucv8A8HYGsXsH7HXg/SFfbbXHjKP7S3nSAjEb&#10;EYQDbJ0PDEAAdyRXaf8ABrrolvpP/BNyO/i0j7NJqHiy/nmmaI5nbcED53dNqKuMD7ue/B9kD5q/&#10;4O5vFFsur/Cfw3A8a3UbahcMyyfvFTZGoIwM7cvzz1x6ivvH/ggVpkmn/wDBLD4YZ1GG4WbTZpI3&#10;hWZcZnkJU+byWVtykr8vHAAFfnf/AMHcl1Zj4tfCuzj8Pwi4/su+ZtSDSK20tEPL258vDHJLD5vk&#10;AbgKT+mv/BFzR20X/gmb8KYbjRtKsZ7jwzHcXEWk2sMcEjSZbzAIWKMWBBLDGTngdKPsgfiX/wAH&#10;CUV1d/8ABW66iGl294zWumBbW+vna2usSMNjFvL2KcFGAbghsMO39FXwPtX0r4KeH9OiUI0GhwRq&#10;uDlCIh8v3iRg9t3HTPFfzj/8FxLSz1f/AILIalo2q2xsYbjUtKimnmhRlKNJgyYLkMoBxjI4Xbx1&#10;r+j74fCSx+E2mqY48x6PH8sYiVWIjHIwduD9ce9DA/m70Gy8Z6l/wcM2seo6PH/aTfGoyG2a2WDz&#10;YVYncsc8mEZol3KC3DMNuRtFf0KftsX9jpf7HXxCv7u5mhhh8G3jNJbqpkXEJJKjco3AA4y2M4r+&#10;ev8AZRu/+Ek/4OD9KuL2xjhaT4yai7RNZ26iFx5/OxiyAIVyPmLrjI+ev3y/4Kfa/e+HP2AfilrW&#10;nSW6TR+D7vy2uY42hDGM4DiT5SvPIPGPUUPoB+I3/BrdJ4YT/goZq8V3dTLdnwXdGyaSOHZKnmxB&#10;lbcd6tnaQFJzg5wBX6a/8HJ3jq08Lf8ABNTxFpdxqNzE2qXlvbD7PDDIDukGFYO6sgLYG5AzcEYw&#10;SR+c3/BqbLqE/wC3D4ruk1C38mPwKyyQzW7NJnz49rJIIiEAAIMZdd5KnDeXlf0L/wCDl/xNdaL/&#10;AME3NXsbbxHY2LXerWsbRXR3PNmUcRfIxDdRuGDhuoGSD7QHh/8AwaT6Kifs8fEXXpL9ds3jDyob&#10;X5cpttoMlvkBY/MvIJGDjGcis/8A4O5xv+EXwpW2tbX5fEV0Xma5XzSv2fgCPbllGTuIPHy5HII6&#10;P/g0yuTB+yX48sV1S8kY+OGl8llmW3jBtbcApuG0sSHDbePlGfWvPP8Ag7r1jUI9M+EOlrav5P2z&#10;UJ1umupBskCINoTbtORklg2V2gYw2QfaA+t/+DbmOGL/AIJZ+CpUFr5n2zUfMktbksX/ANMmxvUx&#10;jawB2nBbp1NfmR/wdP6npV7/AMFA9KgtdGitrq38GwxTXcWqJL9pXzGZQ0Sxq0LKWcfMWDhgRjBF&#10;fqx/wb72epaT/wAEsfhrDqs8jPJZTSxlldR5bzyMmASRjYy8jGSCSBX5H/8ABzXq4uf+CmCR3yTW&#10;cdv4ds45L61mkldo97kkI+xQy5YhQ5B3DLAEUL4gP3y/Ycto7T9j74a2sdxbzLH4H01Vms5JWjkH&#10;2ZMMPMRX59xkV/Pb+01/aXi7/g4TurXwvpckd83xh05IxNfyo0vl+RuAdUVl+RcAKuegBPGf6K/2&#10;Zsr+z34N3ayl7nwvZH7XC7FJf3C/MuWOAe3JwO9fzr+OLnRPEn/BwTNrWq2c9/ax/HC1gWO4vY4T&#10;HLGybTueU7RHLGmFBIKqVXB2gkQP6O/iRNDY/B3W5bxGWOPQZjMsjSqFAibOSqlhjvgEjsK/nH/4&#10;N6dMi1j/AILF6VJGftPk2utzpMY5JAwCn5z8yHlTwzA4LDK5wR/RH+0VexaH+zn4s1AzR24tvDN0&#10;3meWpEeIiQcF1AA+owM1/Ph/wbk2Wlyf8FX7d4Et71V8P6pMslrar5cAYqA48350wXC4GeuCSPmo&#10;iB+1v/BaC409P+CYvxfj1TVZrOCTwfcJJcW9mJ2VdvICF4w2Rnv1r8qf+DR+eyh/ab+JsD6fLJNL&#10;4StRHMI4yqr55LAksGB6H5Qfu84r9Pv+C6eoLp//AAS2+LVzJ9oXd4daNmt4kZtzMqjO4HC5Iyy4&#10;IHTuK/N7/g0TKP8AFj4tjz23Q6Lp/wC7ffswZJfmGE27sjqWzgjg9aPsgfXX/B0Pq15p3/BNyaK2&#10;021ZZvFFikzXlqkmE3ZyhLjawbZg4bOMYGQRxv8Awac6d5X7FnivVZNLtVaXxtcRC8hji8yRUiiP&#10;lM4O47S5IVhwJMgkMAL3/B1lcxn9gjQ7AqDM/jW1aNfOcE4VgcLsIb72OWXGSRnNSf8ABqVYWlt/&#10;wT91e5hjlSW48cXrTEySlJAEiUMu5QoPG0qpPTJ5OAfZA+dv+DvO5sz48+EaJaR/aIdP1IGbyUYs&#10;jND8pO4kEEAj5QPnJz2r9Ff+CFMdpF/wS0+E6WWtQ3qf8I/ktFbxxmJjIzGNtnDMpOCx5b7xxuwP&#10;y/8A+Dt3U5l/aV+GemSWse1fDN5IsjTOzDMkYIA2jYOeQC2SoJA7/rB/wR8RYf8Agmz8IGUWuG8G&#10;WZWSxado5F8vhh5qq2SOuRjPtij7IH4ef8HNWqaVqv8AwU61K1sfD1xb3UPhmwiupHliKXZ3SbGR&#10;Yxu4ywJY5JwMDaC/9B/7HFi+jfskfD3TGWVWtfBtgjJNcB2jYW6ZQuqIDg8ZCjOOAK/nh/4OK9aS&#10;7/4K1ayl5czQW9rpulxvKLieQovJZ1BwVI64j4yMg5Jr+jf4LIIfgJ4ZiFxJMo8M2wEhDqzL5C4O&#10;N5IOOoDHB70MD+brxv4g8QfFX/gvvJqT+JLdrz/hdEMcP+kzS4W2lAVGeGJGBATYcLujOQQ205/o&#10;++O73g/Z68VTaWtx9oXwzcm2+zyStIzeScAYwxOePU1/OL+yvo138Tf+C/dqt94PimVfilf3N1Ya&#10;tCjM8cJlYTbbiQZkO1ZVJYsDhvmIwf6Df2/rnSbT9iv4kNrc6Wtn/wAIjeC4m8xF8lTFy2WOMqOf&#10;TjPQUPoB+HX/AAbF28Wtf8FLfEd9e6VFfTw+G72dNQusS3UcrXKAtuZ1J3KzBiFJJ2ngbs/p5/wc&#10;ZeIotD/4JgeMC9szm4uLeBWXTUudodtpOGlTy+G+/wDMV4IViAK/Nv8A4NQ/Dv8Aaf7ZHjnxBCd3&#10;9n+E4VYPbo2VefruKkqwKqcqQTznNfdv/B0J4zstF/4J0zeGbuymkbV/EFokckcSSKjI4fJDDpwB&#10;uBDLuyAaPtAeUf8ABpJo9lZfs3fEDxC6QrJeeLjD5zSpvIjt4jtxt3Y+fcATwQT/ABV5T/wd06xp&#10;M3jr4UaAL64ku47fUJYrZWiMUcbeSp6LvViQmOSCCT2AH0l/wap+HI9M/YC1HXG0/wAiTUPGF4TN&#10;HfMwuFXam9kJxGwwy4ABIVWPXNfJv/B2h4pv739pP4b+CdQ1WWPT7fQZrryUeR9xaVULiM4jJUBs&#10;fMG+Y5wMEn2gP1S/4Iy6Ra6D/wAEzfhHaaclwsMnhK3mVZriSTbvXcdpeNGC5JwCOBxnAFfiL/wU&#10;Zs77xH/wXsjtvC3iWOG6vPHuiwQ3E0k7JDMHiUwkxoHw+Rwo6TDkAnH7z/8ABOm1l8PfsH/DGzvv&#10;EM+rz2/gewEupSTb3umW3XMhPmPvLEcncck1+BnxEmt/jN/wcFf6VaaxfWr/ABQjiWLSLrNyqwKM&#10;HLzDCqV3OgcAKHRQQACR3A/pCv7+Twl8JJtQlMaNYaMTukklRQVTgEhWdefZiPev50f+CMd1a+OP&#10;+C6UniVrRrhpdc1+8t5Io55I4yzyDcxJDKuxmAZ88lRjJGP6IPivI1l8DNd+Qts8Py7iZBHkeUcn&#10;Jb5eD68V/PV/wboab4a1r/grHeT66kc1xBpuqT2Jks1wsvnqDKmS3lsASMAn5WYZOORbXA/Zv/gt&#10;lrt3of8AwTX+I97a6ct2y6Kw+zvM6Z4J6r6DPOcDg89K/O3/AINGPC0Laj8UvG48OBZB9jtYdSbT&#10;Qdy4ZniE5fJIO1tgTjdksdwA+1v+DibU47D/AIJi+NVmto5Y5PJjZXjDDJcbT94EEMVIIBxg/Wvl&#10;H/g0f09Jfhn8TL+01KRceIIEltWs0wFMQ2uH255OQcHqACAAMn2QO0/4Ou/DC6n+yp4X8TDwfZ3E&#10;tjryg6pMAklqpwCA+8ZD4UbMZJwQeCK+iv8Ag3zitE/4Jd/DuWOOHdJYvuMYjJZhLIOqsSTkY+bB&#10;B4xgCvj/AP4O1f8AhGx8Ofh+t3HdNqX9qO0Hl28exo9rbiW25UL0yDnLqMYJr6//AODfqV5f+CYn&#10;w9ZtGtbVlsWSY28ZCzbXKrIf3SbiybWPXnI3Ec0vsgflF/wWutNE0P8A4LheG9VuZNiTatoUl232&#10;WOKPYLoDdvRnLkEMpygICDG7OR+1n7e+nW2v/sB+L7C58RjS0bwu5+3Wtxgw4XnYdhxz04yRn1zX&#10;4e/8FpNQ1Jv+C12j3F2zXrQ61opFo1xIG2C8+7v8tGRWH8KltuTg1+7H7WGk3V/+xH4j06wsrpZF&#10;8KybYY9QkVlITjEisDgep5xz14LfQD8Xv+DbjWZbL4k+OPDP/CWXUa29wrGW0aYw3ibZBhWBAJ3L&#10;5gDBeFyeTx5B/wAHBNxav+2DawJc3f7mzbzEmtyrISwyclzncAHA7Bxk123/AAbs6VIP2oPHFjce&#10;H47YwRwho57tN1rtkm+UiV1Mu1lVcAElWfI5BHF/8HB2gyaV+1pp8mdqzWEgVd0RC7SikAxknCkF&#10;RuAO1VOOeT7RP2jS/ZP8UXr/APBQH9m2a38b31jH/aNqJI7qQuuDDE4iYws+AwMgLBcg5z/er+jP&#10;47W8158AfFNrbOWkk8M3QUyNjJMLfeOMgepxxya/nK/Ylbw34h/4KX/s62Wo6bdTXUN9C0kckZUj&#10;Nt5mDM6oZNpO4cHCjGBur+jL4/T29p8BvFU13bQSQp4cuzJHcRK0bAQtwVY7SMfhRIo/nR/4Nv7Z&#10;dG/4KuWOj3fiFfOh0XU4fMigaSG6ZWQMDueNgpALgkE5UZXrX6/f8HESPL/wTC8cPGi/KsQaQwB9&#10;mXxkkuu3k/eG4jI+U9K/I/8A4NrT4gl/4KrosEelQKdD1N9Qs/s6Mu0MvEBCMECsR90qNvGSDiv1&#10;i/4OMNQ+yf8ABL/xsGjX981vEqyFguTKmf4SM4zjJGSMA5Io+0B8pf8ABojZqPhv8UriVrc7dftl&#10;2hl81SbdSMjZuKkZwQ2MgjHNVP8Ag7vlvk8L/CuOLXIfJbVrrfppkbzmYwjbIBsC7BgjO4nLDjGD&#10;XTf8GjmmC3/Z++JGsNaL/pHiqJRMJlcsEgQYOJNyHkfKUGRg5IPHA/8AB3L4j1lb34YeGmsNLk09&#10;pLyX7UIYWukk2p8obmRVPzf7J47g0faA/Qz/AIId6VNpf/BMv4Yw3/hu00uV9CR5rWztmiTcSTuI&#10;Lvkt97cCASxIA6D8cf8Agt94s8PWv/BZ3ST4LvbHw/e6TqekzXutWuFeO688MHfHmLuC+WwyuBvJ&#10;YHJx+2X/AASIuluf+CdPwr2XN1IE8IWaj7ZGUkTEQGxl8tAu0/KFA4AFfiH/AMFvL61sv+C1ljc6&#10;XogQxapo3mx3MMkq3Dm5BwY5dgIPZdwU8fMAeCO4H9Dmqpfax8CZI4od883h/wD1dvOU+byeinZn&#10;r04r8Nf+CLni7wjbf8FGvGnws13xLr3g3XbXUr97Oz2xzRarCbgu/wBqZ1BMpDK4KqnGOu0Cv3Vt&#10;xHJ8I1BPlrJof+yQuYunzNj8CcY4zxX853/BKQSH/gu/NaxahfR/8VRr8M4jUxq2HlHlyJGH3R5U&#10;DBOOFbIxgnQD+hbVljFsqaD4osmYctHcSDnv0BHrWl4b8U21iFS/8QQttBHlrIvzc9Rzn/8AVXyX&#10;/wAF3LRNA/4J2eOPEts32e6t7JTBeLbSyNExYBSdg4GTgn+EEHHGK+Ef+DUnUtU8Ua98Q7LWPFdz&#10;cLHPavHZ3KzSENsfLLJgqueM8hiVHB60ugHtf/Bzr+1l8FdF/ZxtfgZr/wAFpNa8Ra3IJNF1y7jh&#10;WHTCCC0ituMm4rxhQAc/eBGK+n/+CD+v3mu/8Ez/AIb3l/fXd2x0VUW6uryWTeEZk4LD5cYxsBIU&#10;AfQfGX/B2Z4A00/AnwD44iitIbi28SrAXCy75FaCfCACLaCfvEsy/c7krn6J/wCDbTxgPEn/AATZ&#10;8M2Usdir6fNdWzNbQxxnak7rkhVXLYA3EksW5Oc5p/ZA/Mf/AIK7eKNTsf8AguNp9x4z8Sa7Fpdp&#10;rWmyLPY6nJHcadF5jBpo2ERKeXgyYVWJVMZycj+hi5kdfgzdPJHcTf8AEjkPl3TqXZfKJwTsAOR6&#10;jPrzX87/APwXO0ebwL/wWb0vxFp80lrLcXek3UUsEyW4R0uiqkOkqmP7oyxZCOWyOtf0MaC8dz8F&#10;IpJfMVX8PndunKEZi/vK7H8QcnOetD6AfgJ/wRdvrKD/AILm+I5orWaNbjVPECWqwMiLEftOPnXZ&#10;8gbHAwOwz3P6X/8AByf/AGQf+CY/ig6okhY31r9lkVEbZJ5qYPK5GQGTIORub8fyz/4JW67e+Df+&#10;C9t3pVhrS2g1DxhrUDWsGqXU0N3lpX2mVeZQAC4Mo2nb/e2g/rh/wcD6HZ6x/wAEuviDd3n9p4tL&#10;BZof7PuJ0BcEbRII/vJ03B/kwDmh/EB8m/8ABo7r9rN8EviRoT6nH5lr4oR/sirGrIrW6YLfu9zE&#10;kNhtxAC7cDiuB/4O67i0m8S/CuGPXHeSOO9L2eE2LwuH4G4k8gc4Xv8AeBGt/wAGjOo37aR8UtI/&#10;sOVLb+07N11KO+lAkcwvujMQyuVAU7/STB6DOn/wd46QU+H3wp15pp/+Q5cwmHdP5TfuCc4x5YIx&#10;678MeMZNH2gPrf8A4N0fHegeMP8Agl/4JsPDt9qcjaP59leW2oTLIbeVZG3KhEa4jJJdAdxCsBub&#10;Ga/LX/g6h0aW1/4KA6TqQsJY5LrwjE/mNM7eYqueQpUBQPm5UnPOegr9Jv8Ag2Y8Ra74j/4Jl6Kd&#10;a8RTal9j1q/t7dpJJmaCNZiBDlyR8oxjbgBSBjABP5//APB2Q99/w134GSa5t5IR4WnMKJG/nRt5&#10;i7gxJxt4UjuOe3UXxAftN/wT78W6j4z/AGNvh/4jvZmkluPC9o0khkmOf3Kf89FVh/unhegJHNfz&#10;3/8ABQHXNf0//gv1qurXEDWNxZ/FbRTapfQHag/0Vlby5ZANpJ3bSwU5PY4r94f+CRtteW3/AATv&#10;+F8Go2TB18K2q/vNu4LsGM4kfaQP4c/LnaOBX4b/APBWjwto+hf8FyJlin0G0tbzxZozskljDcW6&#10;M3loRNBypBZfmDfwspOM0faA/ob/AGgN15+zP4iF9p0N1u8NSBo22BHbZ23tt69Axxng8V/Pj/wb&#10;fPZ2/wDwU/ku9Qn0GH/iR3xiaaaMOsjSKAbchGXGCylQVyr5B+Xj+g34sgy/sy6xEJLcNN4WlXcr&#10;HYP3JHGI2JGccBefbt/PZ/wbzXNho/8AwVyhtpItS0/dpmq2kdvA07bJN6kxyFU/1eI24kxyFHLA&#10;ZEB+u3/Bwnd2w/4Jh+Pn+326+XbxbY2mIDN5i4xiNssM5AbaD0yDgj4X/wCDSIaY+u/E4W8xW6Rb&#10;MXMX2uXayFJPLkCCEjdkuufMGQTleMt97f8ABfDTdR1P/gl/8QodM0rUrthp6/LYyyrIoLqN2xSP&#10;MA/iVuNu7qcCvz+/4NHb7UJPHPxQtGKeQtvZuriVlYuQwIYBxkbV4+U855o+yB7D/wAHaFqbj9mT&#10;wSLZdQdo/FSvIkfneSqeU6h2G3bnJwMkE7s9q9A/4Na9C1DR/wBgC5iv11K3ebxRdTrb3SyrGY5N&#10;rRzRqygbXXB3AnOM8Yrgv+DtPQbOb9lnwPrsmq3Ectv4sVI7VJWaOTdFJnIMmFwBnIViSBnGAa9B&#10;/wCDWSC0i/4J2ytZ6k08beLL4tHNAkbRSHZvUYlcsuQMMQhP90dSfZA+Ff8Ag65iv5P22fB8F2rr&#10;CvhR2j2Wr8oZRufJ+VzwRwRgIAexP7Pf8E2U1wfsJ/DUX+utd3D+DbGQXk0M/wC+3QIRId7bzuXB&#10;5PBOM96/F3/g640iytf21PC2s2dsyyTeGStw0gRfMZXXBXEhZwBwTtXBGMnAA/Zb/gmhpkGnfsCf&#10;C+wj0+NE/wCEHsFaPyYArZt1/uSMpHPr0688A+yB+D37T8Hi28/4L8TLrupqbhfihpkFrfQwziLJ&#10;ELRx4D7l3AgFQSDuIxzX7xf8FGLxdG/4J5/Ee6vJZ1a38E3TM1u0tuwYRZyGDFosYyW+baAThsYP&#10;4KePvAVxqX/Bfh/Dd3pWj2v2j4lQzfZbq9tzCVCBjyJNgdgCyoWDZKj7xAr9uP8Ags0be1/4JYfF&#10;qK3exj/4ou6QNIqovMRGEGeGPQe/vR2A/PX/AINLvBurQ3/xH8Xz6HMlncLax2d59mbbOw3iQbvN&#10;AyjFcHbwC3OWxXC/8HWcHim//a/+HHh/Sk1JpLrw/KtjDHC4WeVp0jAjw53yZO3aFBAZR3r0r/g0&#10;j0jT59G+KGsLNtmTULVGieGArjy2wwJPm5ILp0Cc9zmvHP8Ag6y0+A/tveB5La5tZJ7jwmRLBJHH&#10;HyJ/lZ2BGQwO3nGNhH0PtAftX8CtJ8Ww/sL+HNI1XW7qz1pfANus97IsjvDcfZRuONxYgNkbd2cD&#10;Ge9fgZ/wQ8s/Edj/AMFp7W0tfG2p3lxDqmtxXupLprL/AGkF3rIZV80eUGJ3cl8MFUAkgj98/wBn&#10;7TRpH7D3hrRrTy2W2+H9vFCJvJkwq2gCqxV9rYG1Tzg+vWvwF/4IevdaZ/wWbtbaPRLO6V9U1pZP&#10;IhgiECh5BujQvtjUHGUUkhMgZHVID9aP+DlbS9cv/wDglX4qbSJ5EW21bTZLtY42OYhcIGB+cbR0&#10;GSGBzjGSCPl7/g0Kt5pPh/8AFid/DwEf9t2ax6lHAvzMIG3Rs27ccBkIAXA+bnJOPpv/AIOWZ76T&#10;/gln4mWyurWNW1vTfOWWNdzqJ1JCZzzgflnGTgH5V/4NEtU0dfDXxY0uDXZUvf7SsZJdPkt4ArKY&#10;nCyI+fNJyGBXG0ZU5yTT+yBnf8He+hN/bXwd8TvHC8fl6jb7leMSrnymC5+8q8e4JHONoz9Y/wDB&#10;sxeaJd/8EvPD9rp+oxzy2+vaks8Ek0Zkt2Nwx2EKuQDncC2Thh0r5s/4O8r+6tfB/wAIYVnKj+2L&#10;90MYO4kQoM7tmFxu4G7J5OPlr6H/AODZHxRdeIP+CZ2m6fcalBcDTfE19bRizs5IhGu4Psc+WgeQ&#10;bjudSwORliwNH2QPzV/4Ok/DqaN/wUYs79PMZdS8GWsjSySZVmEki/LhB2Ck8nrjtX7bf8EqYre3&#10;/wCCffwttLWZWWDwnbQt5bTvHuVBynmIhKn7wJUEgjPIIr8Yf+Dq2LVJP+CgHhyCa2uPIbwPALaW&#10;4kfy8m4lDbd7bVwducYHKk85r9jv+CRkV0v/AATq+FVvf38d2w8K25VlC/Im35I+J5AWQfKX3Zfa&#10;GwPu0PYD+fX9uNLq2/4LeeLxctcb/wDhdVu24QsJADcxEYDOC3B4O5QwwRtBAH9O3iAtqHwavFv4&#10;JFL6A+6RViVgTCcsPmZR7dQPcdf5g/8AgoxpkFh/wWf8dWV/p1jFCPi1btNBPJCkbo8sTkyFdyDI&#10;J3Ng4JORniv6fNNisW+D8cWiQx28f9hYt4bcqqx5iGFHlrgfgPoDR2A/mH/4JUa5pXgX/gr74Lh1&#10;DwxcanCfH1zZpbpdQh7dmkkRJyxXawiOJG2gfLGxAONp/oN/4K7XTXH/AATX+MNnDrFrafaPBN7E&#10;1zdXTqkAaE/P8iMTgc4A5FfzzfsL/a0/4LF+Fbu4tdUNwPi5O7edNdR3EchupD+9MKeYT1DggKQT&#10;vwu6v6K/+CpV1YWv/BPH4vXOoafJcRL4Dvt9uwnKvmJgFzHhhk91BIHODwKHuB+Lf/BrHrEdh+35&#10;rGmweI0jju/B8xbSN1wftAV1PnABdmYyMEucjzPlzlsfdf8AwdZ2DXn/AAT00e5S2Ej2/wAQLORm&#10;eOYmNfJnUspHyj7wGXGMMcckV+f/APwa+wWmof8ABSGa6utPvL57bwbcvBcNDuEDb4l+bLhVXBIB&#10;+ZumF5JH6Rf8HQTg/wDBM26jeVUDeLdNCxrbxu0h8w4UZcEHODlQSADxR9oDxn/g0me7X4A/EQR6&#10;UkMTeJVH2z7HcDzyIkP+sLeW7DOCqqGUbSSd2B5f/wAHd82p/wDCf/B+3l0RWtV0rUWj1L7PJlJN&#10;8WYQ5O0ZBDFQCTtBJ4Irvv8Ag0jvNJX4XfEzTbbV7qS4/tyBri0eyi8pMxDayy+YWYFc5XYoDZ5O&#10;a5P/AIO9dFtZdX+C/iZtQgDRw6vaizjUebhjbuWPzcKNoGCOp+uT7QH1z/wbTRWEH/BMjw+9vYww&#10;u+sXslwtvBOu9vMKBz5gxuZVBJQlWznjJA/Jz/g5Ohvof+CrGvDUppI1/wCEe0swzCKTKxbXwy72&#10;O7HPI2gkdByT+sf/AAbV6zBff8EvvC8dtbkLb6xqERaS1jjCOJvmIAkY4J53EAsdzbRuFflF/wAH&#10;KWgaXpf/AAVN1htCt1SbUvDumzXSvFGitMd6g5DHdlVXLNt9MYGaF8QH9AX7CDXb/sVfDeW+1U6p&#10;K/gfT2OoRwyf6UTbJiQF3LNuHcnn2r+ZXxpNBf8A/BXbVLrxRpuqalC3x6ke6tLeFFupwNVP7pFZ&#10;zgnGFBfO3Bzmv6Vv+Ccmm3Gg/sH/AAt0maKKOS38DWEbRxtAyqVgX5cwsyNz3UkHNfzU+I765uv+&#10;CvU9wL1bGQ/HgKs8y26rARqgUFhkxYH1PHXLURA/qX+KMVpJ8AfEEE+jJNE3hi5Vraa2iZZB5DcF&#10;HbaR6qxAI4Pt/Mp/wQt1nTrH/gql8PZbzEa3mo3cK26WsDq+6CQhf3jALggEbcnjA61/TR8TY7a8&#10;+BGuW7yJ5cnhi4B+ZCMeQe20hhjnofp2r+Yv/gik2n6Z/wAFXvheJtJvJl/4SSZLXbeD9yxjkUNK&#10;WiPmKBuUgKhZiORyCRA/er/guxqC2X/BKj4uMsyLv0JIlZpI0+9NGMZKnqP4QAW+6CM5H5d/8GmE&#10;WhP+1p49m/tm9tdSj8FgLZrcR/Z7yBriPOUMZYPGy5B34Kyngbct+o//AAXPvrC0/wCCVvxbfVrh&#10;oUk8PogKtJjzGmjVEyo6MxVeRggkd6/Lj/g0u1u9T9r3x9oxurj7K/gkSx2qzTeXG/2mMFwq5Xdg&#10;KuW5xxk0fZA+wv8Ag6wTSW/YH8PzXbz/AGyHxxaPZ+XdFYwPLcMzKEO8YIxkqAcHk4rk/wDg0o1v&#10;Trn9l3x7oENraJdWvi8STSwzSebKrwLgSKU2fLtO0qzEg/MFwM9l/wAHV9xGn/BPTRkku2j8zx3Z&#10;+XGxkBlby5TjAOOBk/MMdO+K81/4NHtWt2+B/wATtFSePzofEkEk8Kxz7kBgARiSTHzhhhFDYHzf&#10;w5Psgef/APB31FqUfjX4K3L3cjWhsdY22pL+WZA9r83XaDjjjkj2Ar7l/wCDdpLk/wDBKn4ezywz&#10;KsjX7QJIJM7Ptsw4LsdwyDtIwMYGOK+Ev+DvjTb5PH3wb1dlmNrJpurQqWT5FcPbE4O7qQR0Xtye&#10;BX2x/wAG3cV9a/8ABKvwbFqWiLZv/aGoNHIAuLmNrqUpLwxycHGTtIwVxxyfZA/I7/g4/tr1/wDg&#10;rD4qnexeVYND0Y7bpQolQwKBtG/LJn5cjB+mMn+hf9j2PTR+yj4At9P8LjSrdfCNiI9L8qNRbAQr&#10;+7wGIwO3fue9fz1/8HLlqsf/AAVZ8SXbTxt5vhnR3fy/LB/1JXHBPPy9+cdeMZ/oJ/Ybv7XUP2NP&#10;hre2N8txA/gbTmhuI9vzr9mTB4HJ9T1J685oYH8037Wfh/RvDv8AwWV8WaGuqW9zaf8AC5N3n7YG&#10;jJkukchgf3RAZsMrYBwQSDk1/T/42msrj4Aas6JGtufC8+F+0Kqhfs5+XftKjjvtP0Nfy0ft16xN&#10;c/8ABWDx5qWmreaoy/Fh1t4/tL+bdEXKrtDKisCxGBtXjOBu4J/qR8UTvJ+z5f3MjzJu8Iylj5jt&#10;Io+znocZJH0zn68jA/mo/wCCAVzp1p/wVe+HZlt2MbzXyW8kVxKvkt9mk2tlEIfptw4Vec5DBRX7&#10;zf8ABazVJNM/4Jh/Fy7GjjUP+KZeP7K0ku1i0iJz5eCR82CvGc4JwSR+CH/BCrV9P8Mf8FXvhpDH&#10;r7Qx3GoXlqrQxzCO5LW0u2PbvXcpwGxLwCBkbgtfvd/wWvsdLvP+CXXxhXVp4YYl8IzOZJFViCpU&#10;gLvYfOTwozkkgDryPoB+R/8Awam6zrlv+3L4o8P2Ug+wzeC5ZLyJrZ3PyyoAVYSBUOSudysSBxjB&#10;J+9/+DpTTbK9/wCCbH2+6uLeOSx8badLbLMqlpHO9MJlhztZieG+UHjIBr4F/wCDUb+zpP27fFQu&#10;bmzS4XwHN9nWS2Vp2Xz4t2xicqv3d2Ackr07/ff/AAdESWsf/BNtxJbWTXE3jDTobd7qFGkOWclY&#10;uMh8AnqON3Q0faA8A/4NDNRiXwl8YNKF1DuOpadM9vtiLf6uUK2d3mY4cY27epyDwc3/AIO77pDe&#10;/B+3OrQqI4dUdbHapkZswAODtyBy2cnB29iMm5/waHzzf8I58YLVZ4Cq3+mvtWP95GWjlBydn3W2&#10;jjdjK8Ac553/AIO9PErv42+DPhcR3G0abq1yWfcEHz26YXoM9c5yfu9Ocn2gPtb/AINvZ7mX/gln&#10;4Ja4mLbbrUkjUzK2V+2zYOAoIx93knO2vyb/AODnHT5LH/gqNqN2qzMlx4P0uVWkZyD/AK0cZAAG&#10;R0Xjv1Jr9UP+DaLVr/UP+CX/AIbtbixuIILXWdRjhM8zssn+kuS8e77qnPIBxuDYx0H5T/8ABy9o&#10;WpaP/wAFRNY1C61O7uEv/DGnXFut1MWEChXUxx5Y7VDKWCjAyxOMk0L4gP6Af2FUuYf2K/hfDdWu&#10;qQsngPS4zDrPmG6jItY/kl3hWZ16FiAT19K/mw/a80/U9M/4LR+LLefSbhZv+F3K6W0cLNI++9Rl&#10;4ZwWZgwJ+YbicjGQB/Rt/wAE34bSw/YC+E8ttdieM/D3TpVuupmzbI3mH52+Y5yTuOTk9xX83P7X&#10;viq88V/8Fg/GGv6jBNOz/Gpl2sFWR1S+WNf4WABVB2IA6Z7keoH9O/xrH239mPxV9otpTHL4LvPM&#10;gbyy202rFgTu2+vOcAfnX853/BvPDp8v/BWXwmbrVpbSSOz1VrTbDCUmfyWBicOcKpQvgrkhguM1&#10;/Rx8SZLUfs+a7czT+Sv/AAiNy7zGPbsX7O3J2odv4Kcenav5u/8AggRfR6f/AMFafBYcKzStqsaw&#10;tCSZP9GlOANhIYY3ZwCNvboRAfuz/wAFqbeeX/gl18aJbJ4EkXwTcs0k0gXMfG4DIOSRwBxkkc1+&#10;Tn/Bp/dWb/tm+OUub8rdzeCt1uu5l80/aU35Owg8HOCwPHAPJH6tf8FtdUv7D/glj8ZJrK7aMt4R&#10;lhkZYWbcjsqMDjHUEjPQZycjIr8jv+DU/V5Lf9vnxFosevzQ/avAdw8mnrGWiuVS4g+ckMArKWGC&#10;QT87DuSBbAfbf/B1pas//BP/AMNzrqAjWL4iWbeW7uTP/o9yNgwuMjO7kjhD1OK53/g0v1Vrn9lD&#10;4gaebzf9n8bD935UmYybaMkbtxUggg4ABByTnIrqv+Dqi3vZP+CfGlz2pthFH48sftH2hot7L5cw&#10;Hl7ju3bsZ2jO3d/DuxwP/BpbYyR/s+fEa8kNj+98SwKrQKnnjER+WUgZPJyuTkA+hFH2QPDf+Dt1&#10;9n7S3wtkKRN5ngu8Xd5K7h/pSkjdkk+2QMZPJzx+mn/BEIbP+CYPwmjkslhb/hHlZo449q8u3zAF&#10;mPI5znBJyAAQK/NL/g7hu7e8/aB+E+lWtmvn2fhLUZrqRV5ZXuYVGTtGcFD3PXtjn9Lv+CJVroWn&#10;f8EwPhTbaNPeSRr4cVpPtKPuWRiWdRlQSoYttx0G0ZOKPsgfiJ/wcLW1xH/wV28aC/txarLDo7RS&#10;yeWqmP7LEN/Hbr97n5TnjGP6Lf2e7OyT9mTwnY2dktvCPCNpGkMccaCMfZ1GAoyij25A9+a/nI/4&#10;OCW1y9/4K3+PEk0653/8SqPT45WYmVfskIBXJPBfdjHH0Nf0T/spC/P7IvgOK40ubS5h4HsFksrg&#10;yO9q32ZBsPmHe23p8xBOOcHNDA/mU/Z1TR9M/wCCt+h22t6Xq0dva/Gx/LhtWU3FvINSbyyxdCMK&#10;wXcSOACe1f0rft8ajoVn+wz8UbnxSGjsT8P9T+1BZWXCfZXyMqpI9MgHGRX82fwZ+z6d/wAFjbWG&#10;41i7tWj+OtzHFdxxhpDJ/aciqGBlXhicMN5yDjnNf0ef8FG4fP8A2A/itas8kbP4B1FD5Pl7xm3c&#10;HaZGChueMt/9ZMD8Nf8Ag2L1ttO/4KFXGnGe4C3XhO5/cwzlBkPHh2AVsgZ29sb85xkH9LP+Dmm3&#10;tr//AIJc6xNcxr/ovizSXSRriQMsn2lUyF/jBV34b6jkZr82f+DYW1t5f+CgV5JceHbO68vwjM0d&#10;9ctFusnMiKGTcC2WDMpA4x17Z/TT/g5M09NQ/wCCV/iq6ke322mvaU/Mi5U/bI1wDtJ3ZI4GCehI&#10;pv4gPmH/AINJPE7T6R8XPC0V7bhYbrTrk2u5hIm9ZV35LYYHZjAUY25JOeMv/g7n1Vvt/wAHdEbT&#10;oQWj1S4+1eY2/jyF2Bd23HzZJK5zjBAyDH/waN6o4134uaU1xYyBLfTpFg2/6RGS0g3H5P8AVtjH&#10;DEkpyowCdX/g7nN02gfB1iD5LXmp/MszBdwSHgpt2tx0bORkjB3Eg+0B9T/8G2mqR3//AATC8OM/&#10;hCLS3h1nUImmjb5b7bO2Jxyeo+U/7SseOK/ML/g6BH/Gyi3x4ftbVT4FsD9oh+9dN59xlnPqOBjs&#10;PrX6Zf8ABtNqFte/8Ey9Hht7i8ZrXxBfxyR3UMqrG3m5wjMoDoVIbKblG7bnKmvzc/4OkdHvrH/g&#10;oVpOqT6H5SXXgm1Fveec7G4VZZflILELtLHoBndz0o+0B+1//BNZWb9gn4YwrBpUTHwZZjbocax2&#10;oYxDJjUcKMnOOx9K/nl1Tw9ql3/wW5uNH1iK6jn/AOF/SSsluW85ANSLh03RnkAbh8u3gdBzX9D3&#10;/BNuDU7b9hD4X2ms6bHZXUXguxSaztpC8cTCFQVRtxyuc4OTwe9fz2fGlbPw7/wXJ1ObWPE155Nv&#10;8dY2bUVlDMv+mRsFyZDlVyqFN3C/KAOFB3A/ou/bWTUf+GJviYlhcyLP/wAK51URzCNmYN9ilw2B&#10;tJPQ4GD6e34Kf8GzMl23/BSSDy9YaLd4VvBNAbct50e6Pq+9RHtO05IbPK45yP3x/a4a5uP2PviI&#10;umRwtM3gHUxD5jxpHuNnJjJfKhc8nOVx14r8B/8Ag2ggST/gpNZzy6Zb3Cx+GbzEkkiB7diYwJED&#10;Alu6nGMB8k5wCID9Qv8Ag5XnFv8A8E0daZ7nEf8AbmnhoWhLLOxuF2j764IPIOCB6dK+Zf8Ag0q1&#10;Sw/sL4paSLOb7Qt5aSvMT+7ZNhAAy+AQck4XOCMnoK+rP+Dje3upv+CXfjG5s9WtbPyb/TzK1xGW&#10;Mim7iBjQrGxVmztBJUc8kdR8mf8ABpRJprQfFW3Rbg3SyWTBmdvLVCGHACYUkgZ+Yltg4AXJPsgT&#10;f8Hb9zbHRfhDatcWzzG81B9okHnKmxAMrjO0nODnGQRX1j/wbu2dnaf8EyPBrpcWOJ2upCtuwOD5&#10;8gJc7R8+4EHk4wB2NfJP/B2/ezGy+D9h9hby/tWpu11tfaG2QAKTjbnkkc54OM84+u/+DeW5tLn/&#10;AIJj+DY7Gyu4TC1ykizLMFaTznYshfgq27OUymSRkEEUfZA/Kr/g5jmsP+Hnby22oW7+X4N0wTLb&#10;Z3xMJJyQ3ygZwcjk+57D96v2RZrGf9kTwLNYa5JqUEnguzkh1KaMKbhDbqRKV2LjPXGOM4r8D/8A&#10;g5ItYrb/AIKmXM0Bjst3hXS5ZriOJvkPmSr5rAFiTgLyACQB8ueT++P7KGo32t/speCdWuNTjuri&#10;48I2byXwt2VZnMCnzFRmJCk8jJzj05o+yB/OD4U0gXH/AAW5j021tL2Vf+F8yMi2SyNMoGoM28Ao&#10;WYKPmORyAc4HNf0K/wDBSQ3Uf7AXxUe31X7Ky+AdQZ7nyd5Vfs7bvlLLnIzxkE5wDnFfz9+BtRj8&#10;Pf8ABdKPU9T1BIyvx2uT5lvbx3SfvLxwgCiTa4JcKfm464J+Wv6AP+CmrXx/4J7/ABaFklubj/hA&#10;9SMf2pk8sf6O/J3ZAHfIyeRtycUMD8e/+DVTXNQg/bA8YeH4ta2QzeFBO1gbcv5m2TaZFfzFEe0s&#10;gPysWDDldvP1J/wdjjzf2Tfh6v25lP8AwnW5YPORVk/0Sb+EncxGeg7ZJPAB+aP+DVDVLyP9qjxv&#10;pdrLbLat4XhklWWOITNJ5h+6xQtswGBG4AZBwcnH0x/wde21m/7JfgW9nuJPMTxrst41m2ruNtLk&#10;kBDvO0EbSVHOckgAn2gOr/4NerLTdO/YI1CeDw8trcXHiq5kurkXgk+2EhQrlf8AlkdqhdvcLu4y&#10;RX5/f8HM93o1x/wUus4YoG3Q+CdPW8bzGwx+03RH3kGPlPbcK/Rv/g2a0XS9P/4JzWeoadbTRyXn&#10;iC9kuWa5ldTIJChwCoCDCg7VJGSzZ5xX5t/8HJdgx/4Kg+RaJPOZPCumCOOQSku3mzfKC7ZIyeNu&#10;AMjHqT7QH7xfs32cFt+yH4WsVtIxEng2BTHbM5DD7OOVO1D8w54AGTxxX4C/8EmfCura1/wWuiXS&#10;PDYA0vxhrFxNHK0haxVZ5F3ZDjnJCHcWBDMDkkEfv38JIrTTf2QtDhjg+ywx+B4dqydYR9mzg72O&#10;NvoTgdK/BT/gg3Y6Xef8FeVbQhD9ljk1c6f5qR8x+YdqjdkAlBxjp9cUkB+rH/Bw7relaV/wS48a&#10;Qa3pvmLeXdhBb52jy5jcpsf72flIzxk8Yx1I+df+DUrTPCv/AAz78QNU0yd31L/hJ1ju1kWPMa+U&#10;u3aRlgGUL143KecdPav+Dk02rf8ABMnXDMLjA1/TSi25IUt5427iFPGSDg/gQcGuB/4Na/Bcug/s&#10;V6/4oGsRXC6z4qlkWGEyEwrGgTaQQBncCcDOeOSKf2QPlD/g6g8WtqX7WngPwrbC8ZrDwvLIZDC6&#10;QlpZVXbGdoDMBGN2CcZUYBJz+wf7EVrc6H+w14Gtrm2v4ZIfBtuWS+ZjMp8oHB3BcHP4CvxR/wCD&#10;nWeS9/4KHaPaS6lJcf8AFH2iqgjX9ypuJvkDhjnknggbfU54/bz4DW0Og/sZ+HbS0dZY4fBcIiaa&#10;ERhh5HGVUfKMHB9O9HYD8UP+CLtgPHH/AAWx8UeJp9Tjhkt9S1y48lmVRck3Z+UfM25v4hycYJzh&#10;c19k/wDB0zr0un/sfeGdN2W7xzeLYW8u4ckMwhnUFVDLll37gcEDDAivk3/g3Rtbu+/4Kc/EDUpr&#10;2Fv+JZePLEshfzN94G3g5UFQBjJXJLrgDJr3r/g6P8UyXFl8IfhZbazFZSan4ma4kW3h3TuqhIww&#10;wozsaXO3eM5U88bT7QH1F8LBpXwQ/wCCI0V94Wu42t9L+Es9xDcXFv5cblbRmMhRccEjeQDkFic5&#10;rzT/AIJz+G9Z+Hf/AAR58F6C2iXFvf6xc26SQyuVYefd7mY5/hCsTs4GBtHHX0z9v9rb4V/8EWvG&#10;Wj/2tdK0PwwexhuLjmVma38sBihIU84znByBnnBofs/+G9P0z9g74F+BILWO3a6j024a1khzu8uF&#10;ZG++nZu+F5wQckZlP3RPY9Q8t53STT9OkD22n3ksSxtlQxJRfmyMEjI/PpXjP7XGg+JX/Z31D4f6&#10;PeWdvqHie+trKNpEO0JJJukU4yWIjD+nXrXsGrR295b3IEt0JF0u1h+aM4XzZuc7upPvkZH1xwvx&#10;T8G3vjX4yeBfCcNx9nttN1SS+kRVDiTy4/LCgfw58xjkenrzQTHc8R/4K9x65e/AD4b/ALHvg6KJ&#10;bjxt4m07T75JZQqm2RXup+OvKw7ccls7eT06T/go98TtP/YX/wCCYsngzwjfR2OpXOiR2GnraEZa&#10;WVNkRGTkgY3E9wCeK5/xpoN5+1B/wV/02zW6+2aH8L/DrJNbrcFkt7+d1cEoCV3C3D4JAJD/AEz5&#10;b/wVb1O+/bH/AG9Phv8Asc+ENT8yx0S7j1LXrOFnO1FOyBWAG1stkquR97LYGDQWes/8EMv2YLH9&#10;l39kW4+NfiywmXVNbhfUZpLyAQMAUzswfy3E8gHHGK+EdV0/xH/wVM/4K03dsltcXWheGdUMe4Kd&#10;o8qQnkYONxjK564TPAGB98/8Fkf2j7X9jT9hSP4YeC51g1TVtPFhYwKzK5eTahbgdVR3cZxyvqOO&#10;J/4IR/sn2v7Mf7Nd5+0B8R9PFrfatCLqZpl+4uP3YPXorrjt196rzA1/+C1P7VGl/sVfsdWfwI+F&#10;N6lnrGriPT7NbVeY1xlycMOdg6jozD0riP8AggL+xXF8JfhRcftQ/Ea3MN1rEK3Ra7X5kUbiGHH/&#10;ADzbOeeXbnnA+XfGev8Aiz/gq9/wVXXT49PW58L+F9QkhaC6z5e1XCMQBwfnwQpwNsfqcH9B/wDg&#10;qX+054T/AGCv2KW8CeEhGuqTWMdlpdrD8jfMAgPUMvG5uOQAD60eQH58f8FNPj94u/4KVft5aX+z&#10;H8M1km8P6JqiwSS26F8vwJWOM5RAdo4+9uzng1+mXxT8a+Ef+CZX/BP9bOzsoFuLHRGSKGaZYmuJ&#10;BECcYB+bC+nUH8fkH/g3u/Y3+1Qap+1z8TtGP26/uJbiwvJlKlFJ3b1PUc+YT0zkdcceb/8ABa79&#10;pzW/2yf2odA/Yy+Dl6bu1h1GNbzy5C0fmM+2NTjgEAkkY4JUdyKPIDvv+Dfj4Aa/8TPip4r/AG2/&#10;i3pe6bVppZbOSZRtKl9zMBj7vysB0GFXjkVe/bL8c3/7dH/BV7wd+z3pWsNLofgW6OpaxZLHmLz9&#10;ypGQQT+8Eb5HTBz+H1BeX/gj/glz/wAE4EtrtJIbq10RnaOParvIEDMoJzkYOP4sluOeK+d/+CDP&#10;wa1TxLqHjD9uD4qxFr/X7qa8WW5+ZYI+doBJJPylCD1wME5o8wPSv+CzPjOK5s/hr+yBplyFk8Ve&#10;JLO2vFdPMU2sDC4myCwJ5gCHnGHPPJx6N+27rsXw5+AHgf4baTN5V5qGpafaQMYTIyAyIuAm5SF+&#10;6vB4zj0r5t+G98f25/8AgsJqnjVDLdaB8N4fsC+dGjQm7f5piBu7AlCxHOw9gK9U/aV8d3fxw/4K&#10;PeBfgR4YuVGm+E4G1LWFt2ZmBIaOBTxjBeOQn5ickdOTSYHsfx0uT4bk8DaUbdITcX9shaaLd5jf&#10;Ig/hxkj5cnoRz0AGx4i1m3svizpOni6VftEJ3xt96T74IweD0bn2HrXC/Fu4tPH37Z/hnwjDI0q6&#10;FZyXMiqpKKu5NpIHA+dfp8pqXX/F8fiD9qa60i3v9sei6SWmt49wIO1gntydwJ4yR9KRDNDW9e8n&#10;VNQa02s00UdvG2AvzNGi9cnpxXzT/wAFOfin/wAIH4a8RKuqNpzW2npp9tcKoc+Y8W9iFLDcdoOA&#10;BwWOcDJX3I+I7K78WW9xqEe6IXcuoyxtGSBHEeCQOmSFPfHNfnf/AMFP/FWv/EHRmWTzJBdTz3hV&#10;RhgzB/LxxgEKOORwPUc1EcT51/YX0jT/ABP8V9R8carLuka5wvmMMDcwIPOehxj2HPFdh/wUi+Mt&#10;/wCJr6HwNpdyv2fzVhVmAQbeWzwQATuwe2OOMVw/7COorY61cWczLkXCsu7IyOOR+OAP72SOgNQ/&#10;tqwS2vim0uDArZuvlMkZ+fH198g9QSSO1UUfbX7BY0L4RfAOPUbUhXj03c37zBkkIPY9SC+09OgJ&#10;wCK+M/jf4iu/jl+15ptrql7JJbi+aSPzZFKvhix6dASmD1BwSMA8fUH7P11caz8BbhAhEC6fEQww&#10;y4wfUjHT3A5618o+Dre5H7YdvbXVuxZYxu3SbuSmPkI47sBjjORxyAAfo9qvxHi+EH7LkkFjvxdQ&#10;+VbNG2CCqHHC4yeIwQMYLcYAxX51/sxQ3fxp/bCk8XarftItq7XEfmEHaoIwo424BOMY53cZNfcH&#10;7TOiXUX7PthLJbsyC3YybmyMA7uVxySWwMEjMmBjGD8x/wDBKLwiuo+P9T1UxygR6iEYMp+4CM54&#10;PQ8H2PoTgA+sv2/fjLq3wt/Z3/4RWxkZQunvJNHhVJwgOGOeCSF7ckjGO/yr/wAEkvhMPGHxAufi&#10;Tqq+dNNe7IWVAxDEsGJPUct25PbJr27/AILFaNaaf4K1CGSeRDawKkas25iwynHTgjJJ6Ybviug/&#10;4Iu+CrG3+GOn6h9haPzFmuJi0YIIx1Yjrzhh6gc0tkLZaHF/8Flvi5fab4LX4f6bqYSFljiWNdy7&#10;k3kfLnnO3OSeoJHFbn/BGv4GQaN4Gj8X3kcP2ie3ku5m29VwxVQSQcgYJ7D8yfFf+Cvkn9p/EHT7&#10;B2ZpLjVlGwMWaQbWBH4cev3gMnHP6I/sL+AG8Hfs23lzBAzGPSI412KN33cZPHXsR67jj5sUbbBs&#10;fm7/AMFafGWr+NfjVo/gWe4kaKW6KRopO3AKqDnHJ+YjnOCpr9Bf2E/hBoXwe/Zfur/TEjhaDTUE&#10;LbcjcV2s+f4gWB44GVPqTX5xftT6PN4w/b18P6BIJJv9MjdljkVdqiTcTwD6Fuc8YGcV+vkHhhPB&#10;H7HRKKq7oCu1XAUdeC2OAQfoGPfJNDGfjh8YdIn+Mf7f1j4QuYEMUd9Ezngr8xDEcDkbiByByfTF&#10;fr14m8M6b8H/ANj6O0trdUkntcrGuE/hI7H5cgdQe4x1zX5b/sbaCPGX/BR7XLyWyuLx7W8aOGXb&#10;tAyAjKduQAV3AcE46kYzX6vft62/9ifsxRwsNsK6Wysfu4Hl/KMZzxjA5zwOc0thbH5Qf8E4PDY+&#10;Mn7fGueLZYWult7yQ2rzryr+bhQeT/CrcZ5wcY4x+oP/AAVD8S6f4A/ZtTSo1WGFdLZli3bTtVdo&#10;UEHgrnAPPc4r4S/4IPeEV8SfF3xN4iazkmWTWMecZCWdS5J3Yz84O0jJ6Fj06/W//BdPWoNG/Z+1&#10;qK7jMiropRX7CRg6q23ocsRknpt96PtDPmb/AIN7/hi+rahfePrwrI15qbx/NH8xwPmUnuGxnvjB&#10;wBya7P8A4OFvH/keEG8KWUkatfX1vbrydz4O7Pb+FcHjPK9QM16d/wAG/ngWDTv2etP1drTc0yvM&#10;zeZ/CWPONvBDAqRznn8Pnb/gvTqZ1L4keG/DqyMRN4sjLRq+W4Vwce2Txj8cZFH2gPtv/gjz8LY/&#10;hp+yjpr3tg9vINJAljmXnaQHYN6kHcwHbdjvx+fX/BTnUJfHH/BQv4feC1KrEt/53l7d0TubgjBU&#10;NySqAE+/fHP6r/sV6fbeEP2WbJFVl8vSI9qsenycdhjpg56fhX5S/F+9l+Jn/BW3w9pmnXSzLpVs&#10;GkS3Vj5LM7s2fmHPzcAcbQvXJFEdwP1mtNItvD37In2aPbGjaaqtIrFTswAM5zkj+hx2NflF+wRZ&#10;2/iP/gq3421e4tD5lnduqNjbkjAcgAc5ALD14zmv1e+O+sx+B/2XfKuQB/oI+WJjzwThfUce3HPY&#10;V+W//BFLw/J8U/2uPHHxLhhYibXJXhkDfIqb2KcjncF4zk9885oW1wPvv/grJrtv4f8A2Y9Q2X4C&#10;w+H7p08yQ7Tti4JIwxBGASMdc8V8y/8ABu7JDa/CRZIrePzJL6YM/dhvcKPXIYH8CPTA9a/4Lr+L&#10;P+EP/Zn1hdxWRtJMW6OTYS0jLHgcccvu4PRMd653/g3z+GX2X9nux8TXCFY5VaUq3AYnI3A55HJU&#10;jHUfTB9kDyv/AIOENamn8OfZIplW3k8QWiFHUksepC+2RyOeRxX2R/wTP0/Uz+y/ZPqRKs2kxqJH&#10;/wBzqcdf/wBXFfDf/BffUtEv/iR4U8ApcP8A2hf+KInj09F2+cqkKxOByBvUA8k56Gv0r/ZD0vTf&#10;BH7LentcxLbxLpSuzM2BjbjceOMd/THvR9kD8kP23bVLr/gpr8O9IWy+ZZGO7buLL5zAADAzyp74&#10;ycYHf9ePGHh+10/9mFhOqKsdru8uSPsCRjB7geuelfkT41vW+P8A/wAFkdK0/wAOKHj8PyQmb93j&#10;Lq4d1ODjoeO2e2CcfpN/wUu/aI8N/s3fsf31zqOqrbyHSmSCPdmR5NmIgOeSzYXrjJ59x9APyR+C&#10;2gnxL8cvi5daRpj3UKeLNu62uiVDbptx+UjOTnk/pg0V7p/wSJ/Z51jx58Ftd8f+ILGZZtc1s3iN&#10;DCSGVi/PTj5gw49PXiiqA0/+Cwmn2cujX7pFtkW8gLOyszRHzkw2OeAc8nrlhwcV9B/slaKb39n2&#10;QiXdu0dGMkf3ehBbuMZ2gY5C5IIzmvnv/gsOptfC+ofZZWljFzC0iMxBUiUErkYb0HJGQcjFfTn7&#10;D9tLL8A0ttPhwzaKhWHy+gEecYx0AI9jz9BPQnofBPiPw2fC/wC35p13or3CyXNg5kt0jY8KxUNI&#10;T2xgAEkbk5r7K/ab8K2utfs62q3Fhtby3RnMPyx7wOuV9MZA44PUGvlT4z2w039unwolpZjbcC7h&#10;lSS4Hz9Cp5xnuRyM4HQkA/cfxZ0TT7/9myKUru8piQzLtAyoyW44zk88/Q9Qdhvc/Pj/AIJeTX2g&#10;eNPE3gwJKzafrjkLMu4E9MAg5JJxnORwOvNdF/wVq8NGHQrjVYraPfDeR3CyMfm2uVJIbH3ccbcj&#10;AcdeMZ37CWkwaZ+1b480sRMkUuqI+3cOd39w4HTeRn3zXtX/AAVM8I22ofDC8kh2yt/ZYfy/L6ss&#10;aD165JwSccgjPQH2hfaHfsO+O38R/BGFJW85p9GXEbkBCTHktw5z904B4I/KvkH46+X4Y/a+0HV/&#10;tRj3TeVtuWYyPhwflPT75xuz1GDX0x/wS1s7XX/g/o9uqQ7ltXhkRsMpOTlT8wyW2Zx1z9TXzj/w&#10;UY8Nx+DvjBouvJKYFh1rDM0ZPldDnAPzLhenBIBA6kl9Sj69+Jd5P4i/ZzRGuJJdu47GUg8gAgHO&#10;TyeO/wB7jFfD/wCx5JdeHv2hfEOnSBkP2xWWNuG6lgR838PUdcgmvuPwDp//AAlH7P8AfW10VDra&#10;pIqed947TkDB6ZK8HnLL25r4L8OxyeCP2wZNJ+1MsN60iW4juB8y5IB3A5OVXgg85HUCmB7p/wAF&#10;D/CMmq+A/wC00Df8g9FibbkHGMgHP8Xlj5cYXOa80/4J9ajb6hoq6fu8ow3TRS7lGHVgpZs5xkja&#10;MZHQ8ck177+1RDJr/wAGIG2txZsZZVwFPylQRzkE4HHUHnpXzT+wNrdvovijUvDxLRyx6gWABHzD&#10;HGQeeiHr3I75oAwP29PBH9gePZr2KPy/3ij5uAEO7AUDPAO7vg44rq/g1pw8YfCWSw1CSPZJp+/d&#10;u2MCAoyPUds5Ocj6DqP+CjWkW15YNq8Ufl/uFkWPcS44PLHJ4wfu8kHOTXK/sV6rd3Hho2X2ZVVY&#10;ZI/vFi2cjgE8c8bQOgoA8CSHUfh18Uha2chi23ATYWxwf4W5xkH14zXo/wAePC7eIvA1v4lijIaE&#10;ZP77czchcYx1HQj8c1yv7SukXOk/EDzo0ETeZtYcERuGOOeg47ZONvBI5r1rQ4l8SfB6RZIpWT7O&#10;GiUR42KdvBGOQMKDzwC3HJoA5z9gTxtcad8UdP8ADdzdhLea4e2uo2baWhuE8lh9ASOnPP5fZv7L&#10;unTi28cfCWa93NcNM8kUhCvHxu6dzlTgjA5U844/OP4Z3d54d+JgWxuGjk8z/R545ipDBgUbOc8s&#10;BnOfcGvvrwr4qPhf9obw346sbjOn+JbGFpJLfAWOQLy+ecjCuccgleRycgHX/wDBILx3H4D+J/xM&#10;+A1xqDQIviK4NvGd25I7hAQEAYcbohk4OA3qeOI/Zk1OT4Mf8FUtc8PSpF9l8RWKzOseTHI0MoGW&#10;+VijEK/PH3yMZYVc8Kaiv7Ov/BS2ApIsen+J9PKRqVOHkhfIckFSrFPM5HXHFH/BRdtM+EX7e/gP&#10;47rpaW9pdeIEj1C4hcBJEnVeGySMJktu6HJwFwBQB0H/AAcB+HX0Xxv4V+LtvZ7mS9s7sXMCjfGo&#10;UAkEpjaWAwSepXPWvuifxDo3j3/gnhqdzHczqyaekj3Frbq/l5ZedoU7RzzkE/MwxzXyr/wWd8LH&#10;4lfsaeH/AB1pqvdNa6dsmaFkxGYmD5LjOc4JCjPC4GODXqX/AATi+INl8Wf+CeNxoUOsNcSf8ImF&#10;labcfmjjCNvXcVJzGB3J3Z4zxJNzxf8A4N0tXt/DXj3x94VunkKx+LJCszRx+RIQgGUBAIZQuWIA&#10;G11xwDWR/wAFntUs4/28vh3CslmrL4wt8W80aSwylXCYIZvm4IHcAuMkZFYn/BGrxUvw3/bt+JXh&#10;LUPtCNca1FcBrXf5ClnlBHDYVj5o/wB9QwHQYm/4OItCTQPjr4T+JCr5nkahDNIvmyQjDYbPD5UF&#10;oj8w5AIwfQ+0Ufof+1fcpf8A/BPq+udIkXabfJTzEkMn7tvl6Hkj5SCMjJHWvj//AINofE1hJ4I8&#10;S6K2q3BuYfEUpuLeZojHGzIhAi4+RGyPlPVwSOM19R6p4ig+Jv8AwTq1GSCa4uNumxuwukkjkKYA&#10;XkFdrhWU5H8QBPWvg/8A4N8PGll4O+N3jT4aTeIPssy648kehXTS7gpGzzDtkCyY27Sfm2naQcNy&#10;fZAyf+CuF9p3gz/gpt8PfFUC3l1DbeKkBsJlZJUbzoOVl2ZbkhgNxA+UcfMa/RP9tfSNS+I//BO2&#10;6k8OXbSTW+lq28s6SNujcH5wi7CRyQMct0yBX50f8HGXg+Tw1+0BoHjqCOOaGS482aN33MCwVgHG&#10;7dj5GGePTNfoZ8GPFWkfHz/gnjc3OilLiO48O+fHvZF8wCPzA+AWK54PJOcnHTkfRgfFn/BtT8Yb&#10;7RNV8UfCPW33TWOoKYbS48zzLbzQ2VALBVBaN85zg9h1rz7/AIOGNKk8E/tfeHfiPZMs3k3EdwLW&#10;52ZZgyy4BbczJxg5yvoMVyn/AASE8f3Hwl/4KOeKPCWoXK+VqF9N5lvdxqskzJcEq4OzHAdvlAwy&#10;yEgYBFfSX/Byh8KbrW/Avh74nW2nQyNa7MOiusiKBhiADhlAbPQ4AJ6dD7VwPtT4UeMLH48f8E/m&#10;m0xftEl34WbyoZIEb5hHuAHlqVGAABgnOOpHNfkz/wAEdPiBd/Bf/go/4k8CW8axw6heTq1ssvy4&#10;iuDhR9zcyiQ4AHJXpwK+7/8AghF8ULn4m/sbad4V1TyJksrFtPlDXAyFXMeJCXOdy46DjkYyCK/P&#10;f482Oo/ssf8ABXbS9en+w21vea5FFM01urReXITAwPyEKxXad6jgnO4DJo8gPrL/AIOVvhddax8O&#10;fDnxHtLFnWz8ss/ACLllbYCxIGGUng4xX0F/wRU+Jkfxd/YS0fQTcRwyW+itYbI2WZAFRYzyNxxu&#10;5MROVPOAKb/wVQ8GXPx6/wCCfN1qVgkcjLYRyFJGbdlo84L4QZ3hW4+Vh+VfHv8AwbgfGr+yNW8S&#10;fBzUozC1vqEdyu64P71pAY9nll8q4YY3AAbeDkjg3QHzV8bj4u/ZA/4KpQ+I7G5t9Pkm8QwmR2iD&#10;xeRM3kSNjAyCAWB4wevINfr/APt7+DtR/aK/4J9ahqrXEMkkemrcXCiYFHXb5bqdzHg5HJGQSfQV&#10;+b//AAcMfCqy8F/tD6X8VfDdlHaTTSqW8lQN+9fMVypyQQynPYl+gyRX6RfsWeLLf9on9he1hsbh&#10;rhtU0MJtkhEQMktuCvyAKnJwD/CSTjmh9GB+fv8AwbifF+58I/FbxN8F9UurOMfaFnWBl/eOWIjk&#10;PCnIDRRcn7v06VP+Dk/4KXWgfG/Rvi1BCzQ6hGwuGbO5Wf8AvDAAO6M89yeffxr9ku81n9lv/gqw&#10;2g37RWi32s3EatNNtLJIxlRVdierAA5JB71+hH/BfL4KyfF79j+z+IOnwr9q0dd6u0fzYU+ZjeQO&#10;P9cMEkdG5p/aA9z/AOCeXxH0P9pr9hPSI766M39qaH5VxC8hXY0kYO0b5N3D5AY8MV71+QfwXvJ/&#10;2Vf+CvK2N/PHbW91r0sL/boxuIuE3xqGwcMZti7x1565wfsf/g25+Oaa18L9Y+EOraorSaXcvDDH&#10;cSJv8uRt6Kh3BiuWk+U9SPl+6QPnf/guL8Of+Gdv21NB+NfhLT5o1+2R3MMMytNCWSQzBTIxYZJL&#10;jY3OARjApLcD77/4LefDvUPi9+wXceItJBkezt/PAs5HkhCld49BzsAzjg465wfAP+Dbb9oq5b4f&#10;a18G7y6t4/7Nv3+yr5py0bjzQWBbA+YzAEDPP1r7M8HXtn+07+wqyWVrDJDq3h2RrZ7Jw6XEgiLr&#10;sjxznaCU7FvlwMV+Rv8AwSr8f3X7Mf8AwUi1D4aX5jgh1C+mtQVk2lWRyyKoZgp3RswKkFum0g9T&#10;dNAdN/wXX8JX3wh/bY0/4x+HLKOCX+01mWSPhDIpWZNybcZYE5IyCAQc8V+rfhLUNN/aR/YTS3ju&#10;Wn/tPw2DayQyPGrN5fmISp2nJy3156ZNfIX/AAcW/s/weN/gfo/xo0XT90mjFmkdY9vlRgjcOF5U&#10;q4xyMbR2rtf+Dfv48aZ8Sf2SIvhxqeoSS3ehs1k0czIJNqYCqGVQWjEZTAwSuep5NG6A+Cv+CTvi&#10;9/2cP+CnN34Aja3W1u7ye18m+l+zzExv5iLGWbAk2bxtYkEZByen2h/wck/Byy8U/s+aF8WrKG1+&#10;0afcKWEwMciqOu3jDnEhyCehyASK+M/+Ck3gXS/2U/8AgprovxB0ia3eym1yO6KXkjJ5aCYAs7Mx&#10;/wCWcgO/jBBJGRX6nftjeD1/aQ/4Jz6lpv8AZkEhfR0KrdRiRTuQKPmTLJjcnzoTjHXrR2A8r/4N&#10;8PirZePP2OrbwNdXNz/xK3e1khy3lko7cbgoVTsKEDOcAdeTXwl+1nb6n+yb/wAFi9J8V20M1jC2&#10;uQhWuJfkRJGaI7ZPMJGN2ckrhuuRmvT/APg29+ID+Dvij4z+FOqyX1vKt6ski/ZfMjJKtE6lChKu&#10;DGoycHDHuMGb/g5V+FieFvi34V+MOn7Y5rmRQwWJlBYrnd8w2sd0Yz1PI4AFH2gPub/gqj4Qvvj3&#10;/wAE577VtFsIby4/skyhOFdN8JQgEE/MCOQOM4HTp81/8GwnxKvLv4ceKPhveeKZiLHVmZdPluwV&#10;gikVCDt3bo1ZhJghR82/nqK+vfh/f3fx0/4JvNaXUEclxdeFdyNJGPmwiuBwFB6jBGDwM1+dH/Bv&#10;n44vfhl+2t48+CuoXNvFG14Xht3BlkLJM8bAS7W3KQ0f3mwTtIBLMQLSNgML9uWw1H4J/wDBbjwr&#10;4jVbidLrVrVY0W48mSNXkdWZXVkyu2QPtLHILJ6CvuP/AILx+EIvib/wTnbxRfaFdXv2CNbqG6t5&#10;FZomCrIGYjO5coTxjjJxxkfKP/Bwr4a/4V3+2f8ADv4wf2U09rHqltLcSwybnJDRNjHO1mMb7cKc&#10;MhPOQK+7/wBrmysPiT/wTH1JUsGuLVNBDW80cjSbUEbKrkqF8xSOc4+YHHUijsBy/wDwQb8UyeO/&#10;+Ceek6ffOkhWzktcw+cY2ZQ0WCHJw/C7mAwzZ25Uiviv/gnhqWteEP8Agt7428C2kEcdnqCtLdWV&#10;1CWOYvJkDptBA2h5CM8BWPTFe7f8GynjqLVf2ZNX8DzTQs+n65dLHBtRW2uY5OvBcku3BzjauCOl&#10;eBeGfD8fw9/4L++QkSyx3iSy+RfqybOoAhLEmQbo92ckbTIvRTR1YHbf8HR/hMW134B8SwTRLIt1&#10;5UluFXcxZHO5f4uCuCMc8Y6cfoN8INSv/HX/AATbj1a9t5d914LkZvtVsVl5TPzjy1w/fGMBhjJ4&#10;r40/4Of/AAeuq/ALwf41aORZbPUkDbVLqgO5Oo3ActjcCCcLyc8/Wv8AwT71u18Sf8E3NGv4NU+1&#10;R3Hg1h9qVjKCpth/zzY5wDjaADkdKX2UB+fv/BtbqFppv7Xnxb8MQ2cE8n25XW+hyPMCzXSqo2rt&#10;A5LDBGeQBWv/AMHW+lWMfiD4e6sfM+0NujDKse0oUcnOPmyCAV9mbOOM8b/wRC8RW+g/8FaPippU&#10;V9YKt5c3x8iMuY5dt4eUk3KFIZh1U53EDaK9V/4OqtKlu/AfgPV3tGX7Pqg+cxycqUnUnklQc7Pr&#10;k/3RT+0B9/f8EsNV8Uav/wAE+vh3feJfEFvql1ceE7cjWLGKc/bl8r5JyJFDF2HzHIAz0GMV+Lfg&#10;W0jtP+C/1muoag2oBfH8paaxikjlWQwyKrSDEbMQxDseflJ+8Biv2Q/4JCI1z/wTw+Hc81lYwy3H&#10;hq3e4+wmMxO3ljLp5TFMH0TC4GMCvx1eC/0r/g4EtP7XvVtZG8ak+ZdN5Ct/ojLtDzBgwJBUMOCf&#10;ukcGiPUD9nv+Cumn22pf8E6viFD/AGf56/8ACPSNta2eUr+7P8K5P+z34JHevzf/AODTyytB4o+I&#10;18b+1WaSS1TyBJbrMAqOQSD+9dTubH8IKMepNfpF/wAFS5nn/wCCenj5lv5LVm8OuPOh2ny8xnd9&#10;QEzwuWPIHNfmT/wakXemWXxM+Iv+gXMd5Pb2aLdLNJ5dwq+a3llCpRmQ5I2sH/fNkFQKPsgej/8A&#10;B2Syx/D34bsdTVz/AG2+228uH5D5Evzbv9YOMcfd4Oewr7E/4IVanpV5/wAE4fh4ulXt15Mek7Gt&#10;rxnZ7ZskmMFkBZQSSp5+UgAkc18bf8HYQSX4efDmd4iki61tjk2KVkHkTEqDgMpGAcZ53DPIFfZv&#10;/BDWGWH/AIJu/Dkv4lbVFk0jME5glRtpkb5cSEkkdOuOPlAGBU9APx8/4LSaLYaP/wAFloX0pbe6&#10;+1atpE7W8aSOpk+2spjKRgSZO3lV+Yknb1Ffvl43uJbT9kDUmsLWSRo/BrCGG4W5Ut+5wAeDID6/&#10;xDvzX4D/APBX/TFuv+Cyv2bxzJM1jdazph+0aTGzTPAbllyqkg7gwZcAjIXIPSv3y+I++D9kvVpr&#10;e/EjL4OlxeohXcfI/wBZgNkc44znjg1TA/Cv/g3m1Brv/gqfql5bPbXC3On6gXY2obzUN0jZRgwK&#10;HIVsYKkA8ZVQf06/4OObPQ5/+CbniI6jZRySLewvAZEkIDBxhh5ZzkNtIyNn97jr+Vv/AAQRW7P/&#10;AAVdNxqV9Jpt0sOpedDaqjDeZ1JQ+cGYoCP94kLk84P6kf8ABx/Yavqn/BOHW4tKSyuhFfW0k0V1&#10;PFGVVXDNIp3oxZUDEKpIJwGVhgUfaA8f/wCDUDUlf9l/x1ps1jawSR+LPluF8hXmQwp98L85KtuG&#10;5+zKBwBXkP8Awdn2VrH4x+GtyNOZbjybhZLoNDtkQqNowCJM5DckbcYwegr0/wD4NObzSD+zv8QL&#10;S31TzLyPxYGuLPdzErW8QV8bf4sY5Yg7TgAjJ85/4O0GV9c+GO6CYn/SdrfaMRrlefkK8k/3g2Bs&#10;xjkYPtAfoZ/wRgt7Cx/4Jw/DSDTPE0eqW9v4chSG8hE6q6hFGCsiq0fptHA9c1+KH/BQCzu9G/4L&#10;jtfr4ct75W8faLK0dihP2hWeFSxx5fzg5XJIGUBY8mv2f/4IeXELf8E0fhn9n0SKxH/CPxN5cUxd&#10;GyM7xmRtuc5KsQcnOB0H4pf8FSLpfD3/AAWhvtSuLUaPFH4x0ea4kZTdIqCaImby33qynG7Zgq3o&#10;ckUdQP6KfiikV5+zlr0UOlyTRyeGJtlvCsqyMPJJAQBg2QAMbTnNfz//APBv39msP+CsEemeIfDM&#10;TTQWOqRwQXYhaa2l84HO6Z1dmUFiXXfJhcfdJI/fP4gz2OpfsyazKbiG8hk8JzMskbLH/wAsSQeo&#10;28nJGRivwC/4IRrpFv8A8FePL1HRhN5Ueri1mmZjJaP5wTcrKHUEhjGWPBVjgjIyRA/XX/g4BmMf&#10;/BNHxwzWEksT26+ZJDDE7RZ6NhjkA/dLLkgNnHevjH/g0x/tBdG+JgEF6sMl9bsJftTGB2EePubc&#10;I4BxuBLMGwQAoz9m/wDBwFq+oaP/AMEzvG1xpusTWckkSR+Zb2qyhlY/MjBkOAwym8YK79wIr46/&#10;4NK1RvCXxS8nVst/aVr51k0bHb+6+V1IfC5wwPygtgDOBR9kDm/+Ds3T5I/Gfw11aa+uNrW86/Y2&#10;H7p2IyXzgfMNu3qT8xPHSv0G/wCCGsE8f/BMn4WyzpdbpPD8LR+d55+UDC7dzHI2gfd+UYwAMYH5&#10;+/8AB2VfalbeJfhrpkWoX32O4hneW3eRvKDIMKdp/i+ZuR6HPYn79/4IV3GmT/8ABMD4WtYac1nt&#10;0NRNDNcK5Mm4hpBzwHI3hewbHrR9kD8av+CmdxZ3H/BcWOXxDqEyW6+NdFR5gZWaMLPGAf3hVh8w&#10;ycH5QTtJwK/oI/aDun/4ZR8TSrKvnHwnN+8aHepJhPOA3I6d84P5/wA+f/BRvUpNN/4LkLquk2im&#10;RfHWj/uZzEwY+bGrKC+5M9Qp6r8vAYZr+gf9pazgl/ZQ8UQpeQ2St4RuPLebygF/cHj5vl6YGecd&#10;jnmiQH4lf8GtN/Bcftw+NItR0jTbiWTwjJJFeTRwi4ikNymRG0n7xlYdUBAyqsRxz9kf8HTMUf8A&#10;wxFo7JoFrMF8RQv9r+UPanzEAIO8MQd23G0rzkkECvib/g1xSxtv29/E3m6lMky+D5ktWhkAhuP9&#10;JjyjDYQ3QOoDKfkJGQCK+z/+DqHTre6/Yq8P6lLCpktfE0QjxdKCoO0Z27cuOQMDGCwPOKJfEgOo&#10;/wCDXNF/4d7TTpNp02PFd4rSWZiEkZ4PlyAIrBhnPzk5yCCQVJ+Ef+DprVTP+3b4ZsDprbbfwqje&#10;Zvi2yhpeVAT5weOS3XeMZxX35/wbGRLF/wAE5bPGpQXH/FRXxRrdnyq+YflcEcMrll56hQRkYNfn&#10;T/wc5+JLu9/4KMWfh66eZLWx8L2jsvnNtIeVstgqCPuDnJB2rjBBo+0B+7n7F1hY+Hv2SvAOk6Xp&#10;rWdvZ+ELKOOx8xd0CrAo8o7VC5XG35flGMDNfzm/EPUdb+JX/BdOSW0e61S6/wCF226wefeDzMQX&#10;SdHtwNu0R8YGRtG7JDZ/o+/Zt0tNL/Zd8KaUlw7eV4UtU86JpVDYt1AYHJK59AeMnFfzb/BfTNS8&#10;R/8ABcLS7TxXptw11/wvBpJIrhGDnZds0cjAsvGFRyScEc8jgi+ID+lj9oW/k0r9nDxRciaT9z4b&#10;nLSMruwAiPzHhizd84J79a/Az/g2e8i6/wCCnOpXV9qN5LcP4Z1Bobqyhla2uGM6FmkyQwUgErkZ&#10;J6jhq/dv9saa7j/ZA8eGx0dbyb/hE7sx2vktICwhYgYWRGIzjo4PfPFfgv8A8GxH9v8A/DxyWTSr&#10;a1WzXwrdHU4HWJmjj3LtdfNbeArYUmPL/MAeCxo+yB+r/wDwcQ6hqth/wS78cf2Zp8d0ZXtUuILh&#10;ZdhhMy72zG64KjLDOQWGMdcfHX/BoxaWsGj/ABbvJNNXzpNQsIo7xYYvnAjctHvD72wSpAK7RvJU&#10;ksQPqD/g5g1NNP8A+CXevRyXfl/aPEGmx7YlQyHMwIAyQQpYYYrk7WIxgmvnf/g0fN3H8IfilvuJ&#10;kjbxNa+XFJGu1v3GCysUySDgEBuO4o+yBc/4O3r5I/gn8M7SOGxZrjxFMrsxXz0AhJyuH3EdQRtI&#10;+YnqRX0J/wAG1mq2Gqf8EufCsdj4nj1BrLVNSgnt/wBzusX+1SuYGCjcPv7xvyxEgPRhXzD/AMHc&#10;2tWH/CDfCfQknj+1nWbubb8hYoISpwcbsZIyM45XPavq7/g3Ig1ix/4JceCP7V1FriOa6v3tX8gr&#10;+7+1yqFGUUnbtK5JOdpIOCoB9kD88f8Ag7H1PRNS/at8CaXa6l/p1j4TuHuLdpgVVHljC/IOVclW&#10;+Ygbgo5O0Cv1o/4I86UNB/4JpfCLTjZSW7R+DbVnt5oyrxMU3FW+RcnJ7DBzxkYr8ff+DrnWb+6/&#10;bi8K6LO1r5Nr4LWWFU4m3STMGZhtBxiJVUlmB2tgLg5/aL/gmfp2raZ+wR8LLTWNQmurkeC7EyXE&#10;1vLE0mYQQSkjM0bEYJXPynih/CB+C3/BS/xFrviv/gvBI1lc2Sz2vxC0W202S4uDJD8k0Q2yNCjM&#10;v7zcp2ozJjuVJr+j+3S8X4XmG3j2yDRSY1hUgBvK6DKA4HT7ueORX83f7YT694u/4L63+k/8I9pb&#10;XUfxT09YYtSuVhSVI2jcPullRFdlO5QzAFgvrg/0beKZL6x+D2oS20cPnRaDIyIWVV3CLIO4PwBx&#10;zu/GhgfzYf8ABNy98T6z/wAF2fDt7FMzXlx8UNYa4ZY5JA6A3W/I2q78A/MwBBG5hkEV+9P/AAWC&#10;vba0/wCCavxa+2w3EkTeD7tZIbeR1MgMRymR1yMjB4PAPBJH4T/8EVLLUvE//BabQdW1i2sVmj8Q&#10;axdalbtqkM2XZJ8iKV3YzEOwbdGzMyhjkqWJ/bT/AILoaxBpX/BLP4rTT2YnWbw+0LRtKkbDeQu5&#10;SxHK53YGSQMYOaOqA/Mv/g0s8MGX9oP4i+J5NDmk+z+H7eGO/jU7IWZ2LRttkx8y7SNyk/KwU/er&#10;7F/4Oi7aWf8A4J4wyLpWn3Hl+JrUq17blnhOcFomDfI+CRlgRjIHJFfHn/BpXfXNl8ePidZs7Lbz&#10;6Dabv3kQjkdZHI4KbmKgk5DgAMflO7I+o/8Ag6t8TaJYfsLaBoV5qccd5f8Ai+BbS28yLMxUbzgY&#10;3EBVJwNo+YE56UfaAzf+DUa9ml/Y/wDGGm3WsS3n2PxrMsMLNC6WoaGFmiRgxYBm3PtPyneXB+bj&#10;xz/g7tuYTqfwisY7m23KNQZo0CeYMiLrhsgdOAuCc5PAr6C/4NZbW8/4YBvtQ1KQIJfFl0tv5jQN&#10;vhXaoYYiV1AIddrs56kEBgq/Mv8Awdl3+mx/Hf4SjU9Jt7izt9IvjeQw30aXEoZo9pAC74wNr/N8&#10;ysQMgYAo+0B+jP8AwQzttMtf+CYfwrjsfssat4fV2hhjhXaxY7t3lgBiWy288tuya/Hr/g4N1bw9&#10;f/8ABXq1TRl0WPybbSVvbm8SJrdm83/lvsWTcgAwSyFtuRtIVc/td/wSMltY/wDgnN8JUsUxA3g2&#10;yNuCzswQxjAYlFJYdC2MEjIJGDX4Q/8ABcDxNL4k/wCCxfiC0trVbhbLWtLg8m3jmPnsBGw/1YDu&#10;2GA/d5I6KcihfEB/Sh8ONOtND+Fek6do1lbWcdrosKW9rbCNYoAsQAjXaoUKuNowAOOlfzRfB+0H&#10;xK/4L1W9t4jtmuppfjRO0cenuoMbQTs0S8Q4wvkrG4KZA3ZO4Fq/pj8HSxJ8NtPZI22ro8WF8t0O&#10;PJGBgnIP459ea/m5/ZH0PUvHf/BwJHMl1b6TcwfFrVr0W+oNK32iON5WO0vKsjSSR7nBLEg/MQwB&#10;UkQP6Cv21ZL6y/Y5+IH2bUI4XTwdeDdOyqoAhPdo2Ueg3KV9eK/Bf/g2C0W+uf8AgprJqNpcz/Z7&#10;DwTqG6SBp1Ql5YNsbFF24OGO1wFYpx0zX7tf8FAppLb9ij4kSPczRsnhG8CzWqyl1YxEBgI8s2Ce&#10;nIOOmM1+Gf8Awa0Qu/8AwUY1O4S/+aPwDer5clu5WeNp4CcPuAVgQCAQSw3Yxg0fZA/WX/g4A8R+&#10;IfDf/BLn4iXnhvUry0ka2gia4s4pWIjaZQwJjB2AjI3NgA45FfC//Boto+npd/F7WlimkumbTI/N&#10;WMbEXZK39/dyWYcptzjDHkD7J/4ONNbm0X/glv4yii1KS2W4ubOCRY7PzWmRp0Upyw8vqCWOcKrg&#10;YJBHyP8A8Gjnhu2l8PfFbxnP4ZmSZ9Rs7L+2BPEtvKqRlxB5YG4Opfdu6MHxzs4Psgepf8HY+orB&#10;+xb4QsJdTkiWbxxG8duIpyk5SGTKMynYOGDfN/d45K467/g1qltl/wCCbv8AxLrpplXxlqAmD25R&#10;opP3ZZc+awZORghVJ5yua8t/4O3NR1K3/Z0+HFnbmH7PN4skMrMImZiLeTAGfn7k8ccNn+Gvcv8A&#10;g2atXH/BLzw7dXCRbpdc1Lay28cbbRcMoDBUGT8vDMWZgQSegB9kD4D/AODtN7+X9rT4epdW0iW8&#10;fhG4W3myx3SechZQC5CgAoeFBy3ORjH7Bf8ABKnT4dL/AOCd/wAJbJbOzg2eB9PLQ2DJ5QZoFZiu&#10;1mGCSW69/QCvxj/4OrdX0+6/br8M6RLDI0lv4LU+XE0a/fnba3GS3IcfMAxx1I21+1n/AATWRYf2&#10;CvhPHFJdMo8CaaqreIvnRgW6ARvtijG5AAp+UHK4PIJoYH89H/Bca9vpv+Ct3jKW8W2tyNVsPImF&#10;9DJtwkeGf5pFjw2fkbAAAJXqT/S34GNhpnwR0yFZLW0jtvD8a7LVoo4oNsQ4XACKBjjgAfQV/NX/&#10;AMFZtZ0TXP8AgtT4ib/hF5Ps/wDwnOjxX9luybraYVbYI4127kwu0hmBHU9K/pYlvGs/gq15olvJ&#10;OqeHw9vCykM6+TlV+bBDYwOR169zQwP5vf8Agllp2ieJf+C6trdu0ZSP4ga5d2rrdSMA4mmwyvFG&#10;wbgsecIR1Yd/3k/4KtX01p/wT1+KjrYrcA+EblDH9qeLIKbT8yDI649Dnnivwn/4IUzRa/8A8Fjt&#10;N1bUvFL29/NeazNIiwtHDdMxctHnzEZeu8KynJXaV6Gv2U/4L1DXG/4JbfEt9DkjWT+yo/PjuLp4&#10;g0PmDzACJFydu7C87jhdpzijsB+eP/Bo7bXY+L3xWmtr4tB/ZOni6s2tZP3bb5vLkVw+BkeYrBlx&#10;9zBJzt+mv+DqWDTj+wvpNzdWm6SPxVbeVu4CMTjP+sXPyk8BWHQkcAjxH/g0Z07Ql0j4oalcW1t9&#10;u+3W8UNx9lVZNhjBKebs3SDgN5e4qmN2AXJPbf8AB2pdxN+zz8PbRL+13P4ofdbsyeaw8l8FeN33&#10;iDtHBAY9VyD7QHqX/BsLoWh6Z/wTht9X0oSC6vPE99JqULNbYEw2oHAX5k3RLF97kkbuA1fDf/B0&#10;NPB4j/bn8D6Wlxp6iHSY47iEX1rHKvmzIu58ZYA7SCzgqNvTHX9Ef+Db7T5tP/4Jb+EJJ7rzFuL7&#10;UJYjHZyKY1Ny/wAmWUbsHODyCMbSVxX5af8ABx1JpnjH/gqda+GdC0KSXVP7L021kXbJEt2ZJmEc&#10;XITBzuHmISCHUZUoaPtAfv7+zjp+haN+zL4T0vw1Nbpa2/hm3WJLO5hdMeSB8rRLsIx02ADAGBX8&#10;8H7OFp4i8Qf8F+7eOCw1iC5j+Jt3PcKt4kUyqqk7me0QKIzgZIGWRhvy2c/0TfDXSJ/Dn7Nul6ZM&#10;Zo5rbwyiMbrdE6kQ9HyxKEHg8/LzzxX86/8AwTdt9f8AGv8AwXc0u/ur2e4kbx5rM4kvmFvJJFGk&#10;4XKs6nO0AKCckgcHmkgP6Ff2yPFDeFf2T/G2u3erXGmfZfC90326F3ZoCIz82dp6c8sMetfhT/wa&#10;0eZqv7ffiDVL1J5ph4XkP2pprtjuecZV2jGxt3zHEuMlcjnNftt/wUluYLb9hP4nSXfiK20iNfB1&#10;95l9eRiSONfJbLFQwL4GTgEkkd6/Gv8A4NNdHaf9rHx9rP210a38J26eSrR7ZVedshgxyCCikbRn&#10;qM4JBf2QP0H/AODkXxlqPhb/AIJwa5FDq1tYreajb2zb7u5jZgxYbF8pTkk5HOFOcE4NeIf8Glkl&#10;+P2ZvHkLavDNCviwj7GrXXmWjGKPKsGAhAYANlCSc4ODkV6H/wAHRHiSWw/4J6yaJCNOc33iK0Vl&#10;vJo/MVQ4YmIF/mb0GC3cfdrkf+DUPTNL079jjxdq8CKsl742n+9eQn5ViiAHygNkDGdwHXIABo+y&#10;Bwf/AAdu+LrGL4c/Djwe6WUs02sSXCo1zdrNHticbwg/csuCVyx3AnhSOR9k/wDBAi1vLP8A4Jff&#10;DdbqGKOOTSd0H2f7V9wkkk+aSN24sT5eFyeAM4PwD/wdv6Totz4u+GOvx6ram9htruFrNNQg8zy2&#10;KksYs+YcEL82CoBPINfo7/wRZ0Ox8Nf8E0/hhp9rfQ3G3wzAzSpcKVkygO7/AFamMnurDcD94k5N&#10;H2QPxh/4LAGbU/8Agt5plvp9rp8Lf8JDpCrLdK5j3fayW80TsVyCScDsw/iOK/c39sXXLLTv2F/E&#10;t7ey+c0nhVtrwRQN52YycAOwUhhnknjqO1fhB/wUDtNO8Rf8F72sJtFe+hk8daSs8Md18zf6sllM&#10;KjDJwcEHcyZbIYmv26/4KRajp9h/wT08ZPqWmX00P/CMkzW9ldSQzDC7jtdFB3j+HGAT1oYH41f8&#10;G6Gp6dc/tOeM7+5jmvrplhmh1K4nUSuxNwQ7KQzEkbi207izjkd+S/4OAr6DVf2vtFsbbTLxpI7D&#10;EzXjFkn3MgTGNpHyrtI4b5T04x3X/Buf4f8At3xH8Wattt1t0IETSnfchhG5KkCVOi7WDbCDh/Q7&#10;fI/+C5Xnt+22tve6LcunkRGe3jkYLIWKnyozlsZB3D083pR9on7R6N+wLaeIpf8Agqf8HZ9K0XxT&#10;d6fC2JrjQnmdbEhAhlKkSIY9ylHUnaEcH5Sma/f39r57N/2VPHn9oXc1vH/wiN7uuIVkZof3LfMA&#10;iliRxgAHPAxziv5/v+Cf8/mf8FYfhHbz22o6XdSzPum09Vka4byJGEcwjkXMbKmNu3KsUJ4wtfvx&#10;+2TcQW37KHjqa81T7HGPCt2GupLcSqv7puWQsN49Vzk5wMEih7lH4C/8GvGm3Fx/wUja+isI547b&#10;wdeM7NcJHJGpkjG9VaRS/I2kANgPkgYBr9Vf+Dj2W/8A+HYHi+GyvtNVZJ7VZobuVFaVRPGxWMs4&#10;JcYztXJOOAa/Lv8A4Nf7Sw0n/goxJLNd7xceDLz+z7iG6gHHnoCskbBnBYLkKMEEAnIIz+mv/Byf&#10;d+IbP/gmd4ifRmi8uS/tY7tmkjJEbTIuAGQkkk4+UqR1zwBR9oDxD/g0oka3/Zr+IFi87DHjAny9&#10;u6Nh9nhw6Mse05yVIZyw2jgA4Hl3/B3FZwweJPhfqJ1JlklN0q27WsnzKF5cSFQpK5Ubd2RvUgDk&#10;16R/waR27D9nb4iXx137QJPGOGsyk+6CQW0Wcnd5ZBXaQdobJI5HTyn/AIO44dnxD+GF7C2M2l4j&#10;rJZvhuExhyxQ4yflChvmByQBg+0B+pX/AASZ8UXXir/gnz8L9WvfFV3rUknhCyP9qXysslyvkriQ&#10;h3YjIHc5z15Nfhz/AMFy7fw03/BZ6OPxNquoapp7Xujm8tLfaXhhM/McWC5diC3ykA54GRjH7Zf8&#10;EeJLub/gnR8LZtQh2TSeE7RpPLhtY1LGJSWAg+XDH5vm+fn5ua/Ev/gu3C+l/wDBZW31G38Sxyed&#10;d6PKJLOTzZLYrcY5WyAl3cbsL+95wpztoiB/RDbNZXPwIUWszTRyeHS0byQ7jIph4JVF798DPp3r&#10;+dz/AII6XB0z/gukbSzmkCTeItfiYLGYx5e6U7WE/lydhzt8wnBK8tX9EFq8g+Bim73SMvh0GTy4&#10;3O4+TyR0bkZ75655zX85P/BJ/V7M/wDBcSyurO3jbzvGWuJG0t0MFd03zK84Z92ATnO9s9gWBIgf&#10;th/wXDdLb/gmp8TLhb5LORNDkZZpI4WCsRgE7+nPG4c5IxX5y/8ABpEuhjxl8UI57Gb7ayWQWYzw&#10;eTJGFk+XaW8xmUnO4DCh+OSa/Tj/AIK37V/4J5/EuSTV47eNfDshbzFgKnjPPmwyIAOG3FcDHPFf&#10;lv8A8Gmcmkx/Ez4jQedepeSW1o3zXAW1miHmYcRtET5iNuBZZAAJFyp4NJfCB9K/8HVPhnT9R/Yj&#10;0jXV0WOSbT/EkLw3bSBREGba2NrgsTuxhgVGeMPtrof+DXyVZf8AgnpCg0/7Pt1y83D/AEhlkPmc&#10;SDexX5u+zCgoeAc1k/8AB0he6Uv7Bdrb3uqqskviK2FvCs8IaVhIOANgZ9oydoIwDnGRmnf8Gs+o&#10;6dqH7Bt1aQS2bS2via9jmhjkTzEfKt867t3KsGXgKBnuTT+yB8G/8HMHhjxFoX/BSHw/f6bBef8A&#10;Ex0m3fTmljdopZVnP3fNXYzBmGQMr93PBr95fhVDJd/syaXHq/2eGY+F40kLW5eNCIAOd8QJx3yv&#10;4V+EP/BzRZ3t7/wUU8NWVlpl5cNLpMQis7xi0FzIZxwhWUZ3fKhVdhGAM5PH7pfs4Qef+zB4dggt&#10;Zo4m8LwbI5JJWbHkDguZGJOevPtQwP57v+Cc9tb2H/Bc+HT08SaMsI8calHGz2tr5d6m5wEjCxeW&#10;z9G3RhQzKWBIyT+3H/Ba210/Wf8AgmH8VLW411IY28Ny7pft0cOeM4yWVWJ6BScN0r8N/gNZ3uk/&#10;8F6I7O2+0/uPijcrcGKzuVkRQx3Hap81MHnrjAwflNfut/wWF0jUNd/4JmfFaxt4JGP/AAiFwzR+&#10;W7HAjJbIUZwAD059880PdAfl3/waXtpUXxr+JkR1ICRdJsS0TSDawJl5XOMEMDkD7ykddpx7h/wd&#10;n6Zbal+zb4B1CO9iV7XxUSkLSJuYvEygjLA9M8qCcZzxzXh3/BpPHqz/ABl+Jfl3DfZI9Ms2aLEm&#10;VcmXLLgFMEYDZ+YDG3vX0F/wdiaSl7+yX4NujpF9dPF4uQwyhJBHA5icbvlXBJVmT5jjkYGeaPtA&#10;d/8A8Gu81lD/AME8JFm0Kxsbj/hKLsy3lnNbH7ZtKosjiM7t4C7SzgEgLyetfEv/AAdn6baW37U/&#10;gHUrW1s9154ZmNxcRWMazNtdAoaRVDSADJwSQu4Djivr3/g1asIU/YT1i7t/D2rWMkniqbzpLiS4&#10;+y3bKq4lh3sVBIwrqmF+RTjJJPyh/wAHaejCL9oT4c6zJ/aDPJoFzH++jk+zcunKHdtR/kGVA+YE&#10;H+HJF8QH6k/8EXb69n/4J0fDWPUnvG2+HLcR/bISsiqFwFH7mPKAABWILFR8xzX4g/8ABcLwVonh&#10;v/gstrTabpDalDqWsaPdXlrJHcqZ2ZYovJLfKxB8rarRnoQAciv2r/4Id6udW/4Jx/D65nllYDS1&#10;VJJVhTeF+VTiN2G4ABS3yhiu4KAa/F3/AIL+a0D/AMFetR/tTd9li/sgzDS5oVuGRGOT5ighJeWx&#10;kfLhSQSKPtAf0Razqwh/Z1nu1naAf8Iyds18x+X9zwZDv3deuDkZ9a/nh/4IT63o1t/wWNt7iHVo&#10;4ftx1lY1u4kk85/OMnlL57s33E3B8mQFc8jJr+he5hhvv2YWSPbcRyeE8j7UNrP+46nCDaxHP3eD&#10;g471/Ot/wQysLvUv+CwFnJpeqwRG3utXlbbZyXC3MfmEFUaELsOCGD4VSF2nG/BEB+2n/BbhvCU3&#10;/BMr4n3fibR7i9tV0B2aXT5IVkj+ZRvBf5WGcZHJr80/+DS65tW+MvxDtY9PszN/ZcDR3C2sLXSJ&#10;n50aQxbhGSAwXeMmM4XqT+mn/BbDQZdY/wCCZPxXiQSsY/DM0skarLsdUAJU4dQowOpOAcZ9/wAw&#10;/wDg0vBb44/EcWllD8ui2rSzGGRpCA7ADiUKACSc7e7c8gKdAPoT/g7IttXm/ZQ8ESiS3khXxcgU&#10;TW0bSmQxSfKh8vcpI5PzAELjk8V6D/wa2alq17/wTn8rUF2ra+LL+CCRRHkoGU4OEDZUsRyzDG3B&#10;HIHmv/B2Jour3X7LfgW9i0iaaG18WbpJkhkCx5t5F5PmYJyQQNpIAJziuz/4NVLSdP2BNUnOkXFq&#10;zeMLr/SJop/LuVGAHQs5jODuQhFX7g3ZPNH2QPiD/g60ae4/bc8KxHUPP2+F2Vbf7PhojvU7d3lq&#10;XzkH7zAcgbW3Cv2h/wCCdo1K1/YZ+G1veS388ieDLEKt7GqyBRAu1SFiUDAAXgcY9a/GP/g6s8O+&#10;I1/bV8N6/d+G76PTT4VRF1JbGQQEmU/IHZihcHd8oIOCM8EV+1n7CGkXvh39ir4c2cvl/wCj+B9P&#10;O86eYScWkfzMjSMQcYzknJyfej7IH8/cEs/iv/gvgs0OgurS/FCEtAsa7oWRVHnYaIrlDl87c/Lw&#10;QxDV+1X/AAW21O70P/glT8VN1t5zT+GJLeQSTOvlhl2kjCZbBJIDYBOckV+P/wCz7qU3ir/g4bkk&#10;1LUtPurqbx5OtvLa6OWt3McYZV8oSLghU+/kgMu4jado/Wb/AIOCtT/sr/glX4+jXTvN+1W8EKMr&#10;BRFmRTuOXG7gHgZJJ6EZo7AfIH/BpXc+I38BfEeIaxLNp0eqWwhtf3u22k8tiy58raSQQ+1XwN+S&#10;MmvBP+DpjVdV/wCG/PBqG9uttn4YjNu/2qRfKY3G4hQE+RhwSybicqeo5+ov+DTqwl/4Zx8cahdW&#10;Fmu3xIIYZ47eLzJY9gYBnD5YhzJwy7sFMEqVr5Q/4OXL2+vv+Co/hbTrmK1h+z+HtOSGe6iQW7K9&#10;1IwZ8tgqC3zbscdeCMH2gP3J+CFxrC/sc+Hp9cF7DN/wgtu1xsy0qn7IuWwI/vH73AyT2zX89/8A&#10;wRpa7m/4LU6PdC88QQ/aPEmsSx3X79rh1ZpeZwYizh/usZFTDNuJDKAf6KvAlqbT9nDTLKytreJk&#10;8KxAolufL3fZxkBfMzjPqcY56V/Oz/wSCmaw/wCC4OniLW2V5vFuuJBMtqZI7vJlLKQjqArJkq2S&#10;AdrY9EgP2D/4OJ7WSX/glJ4+J3cTWPzeZJz/AKVHhflU7snjDYUdc5HPw9/waN3PiRfFXxa01bjF&#10;gi6c00B8xWWb98B0XaQQDlSc/u+nFfeX/BwPHqF1/wAEqPiY1nZO8i2ds0jLj5EFwhYkbxkbd3HJ&#10;B5w2MV+fH/Bo3PbRfFb4pRPp/wC8bS7ILc+YPlXdJlCDJxk7cHYSfmwRhqf2QPR/+Dva+vV+HHwh&#10;sortvs8muX8klvtm++IVCt/zz7t1BY9sANXrX/Bqhf293/wT51q0W1mT7P45vEZpLYqjZSNsoxc7&#10;8BuSAACMckGuH/4O3dK+2/s0fDXWXvbNYbXxpIstu0kK3DhrVx8mRvYDHIBx3I443v8Ag061S5vP&#10;2JfF2ntrrXENr47mWGxfa32QmCJiAwjB+bIbaWbBywA30fZA+L/+DrY4/bw8MImmQwovgOJRImzL&#10;H7TMcfKxIADDg4655JNfrX/wQ2jCf8ExPhZ58mnyPJo+5pdMs4YYmYux+7FGo387WYgliC2TuzX5&#10;af8AB2jourQftbeAfEd1pIW0uvBjwWt40jEu6XLM64wAuA69ck5OOBx+nn/BCATN/wAEwvhm13pn&#10;2Vv7NJ8mNbkKeeGH2h2Jyu3IXEYbcEXaKHsB+E//AAWG8O69oH/BX/4lXdv4enkkm8cWtxa27TFT&#10;cFkiKgugUxlyjYxggcgnGa/pj+F1/c6v+zvo13c6NfWs0nheH/RbhpYrhD5A+UksGRh/vA+9fzYf&#10;8FyNH8LD/grx8RLeG7nZbvWtON20NxEDFJ5EKso3vtT5dpG8jBySNtf0ifAiWOH9m/wzJHdrqSL4&#10;Vts3EskRa7/cLlvkGMt3HrQwP5kf2QdbufC3/BZDwzqS20bSR/GiaF11vUsPte8ljYvKZhul2k4z&#10;IQz4HzA4P9GX/BT/AE2z8Q/8E7PjDY31yLeOT4e6kJ5kjV5FX7O+duCcP6EDr0zxX83/AMOda8P6&#10;T/wV/wBP1i30O1jsV+OG77HJeRLEjf2kejFCmA/zBAvPCDBwa/pk/bSv9Wh/Yu+Id1oGpeTdL4Hv&#10;jDdRoRsb7OxBX5G2n0LAgcZyM0dgPwJ/4NkL7T7T/gphZx3c22W48LXyQ7tpRvuErtKnnIBDAjbt&#10;I5zX6Xf8HRVrH/w7TkullWP/AIrLTtp+zxHzfnb5dxjJHr8hU5HJIyD+Z3/BtBfyw/8ABT2w08Xs&#10;n+keGdQLbZJgs+3b2VeW53AvheGHVgK/U7/g5fsV/wCHXXiCZI5mMPiHTSWEkxC5m25O09PmxzkZ&#10;ODx0PtAfNH/Bo7f3Fz4L+KGmG6j8uDVrdlhFmm4ZjHJk8vcRkcLv6jOBwTzv/B3npRXxF8HdUDWu&#10;1LbUoUUWredktExO8R7QuFX5S4YnBCkAkXP+DRy1vIn+KV1Jp2oRxTfZPLunhufssoGdwDZEO9Tj&#10;pmTDcnBFXv8Ag7y1PTk0H4O6IbRvtkl9qUy3H78ARqkYK9fKJ3NnLAOP4cgvg+0B9Df8Gvt3q1z/&#10;AME4ILW61u1vLePxXfrarbQhDbr8hMb/ALlSzqxbLFnyGGGxgD8z/wDg500+1sv+Cm93cwwOfP8A&#10;COnmaZlKqzgyDaP3a5IXYeCwG4dOlfpn/wAGwNnqbf8ABMyxlvYv3MnizUzaOrTDzEDqpPJAJDBl&#10;wvAC8H0/NL/g5703ULT/AIKcS3BkB+0eC9Pkh8tpflAeb++xAPfCYXkEDJoXxAfux/wTgmv7v9gb&#10;4VTQy3Jkk8B2DYvIfLkDGFSFZViQAg/L8qgccCv5pfF2ka7d/wDBWa+sH0e41S4f47PN9iihlRp4&#10;zqnmcDbuUGPndtyAN3Sv6TP+CYtxa6t/wT/+Fd2l55yTeBdPJnSOeMMPIXB2yOzIcEZAY4JPPSv5&#10;ufjNo+sfD/8A4K8a1YaxYXNtNafHXzpIbWeSN/LbUxIGRxIXGUIZWDjggjA4BED+qTxG983wmvlt&#10;JJPOOgyiNljeZyxiODtxuY9OMZPPrX8xP/BHe58W2P8AwVw8CWsHivWLW/m8TXsU832OSSS9XbKz&#10;xzJvRtrEMzZyQyjgnkf07aisR+GNwziSRf7GYnyVaVn/AHfVRuy5PpnnPXmv5gf+CTlne6d/wV/8&#10;C2/9gQyNZ+OLxZ7PUrlFdF/fKQN7r5ki54ALMcEgHGQRA/en/gt4l7P/AMEs/i0ttfX1uf8AhGSd&#10;1qmXKh1ypBcDBHynqcE4BNflf/waawXS/tg+O7ldEuJov+ELUfbobpQtuwuF+WRC4LBwxwSpAK9Q&#10;cV+sv/BYbxRP4Y/4JmfFrXNMs4bqRfCsn7mS3hmByR822TKnHXufT5sGvyQ/4NQZtLi/bV8ZQPqF&#10;xHdTeCGEcPlR+TKouIifmbLbx1AXGVDE9Bg+yB9e/wDB2D4futS/Yr8G6wILLy7HxorM1xfxwzJu&#10;gdR5aE7pv9pVB4+Y/dFcN/waPaHPb/CP4oa/cX+k+TNrttHDFFJCbyNli+YyrjeIzldu44J3YHc+&#10;g/8AB12ulx/sM+FzLMqXB8bQeRGuwb/3T55Kljx/CCAepztrz3/g0b1WMfCX4oaUV2yLr1tIrCM/&#10;vFMPQt5f8Jzj5znecAYOT7IHB/8AB3rDL/wm/wAGbgQKYjp2rKs32hT82+2yAgGRxjLE4OFAHDV9&#10;lf8ABtHD4ei/4Jb+G/7Bt5EkOt6idQWSZm/f/aHywO0DBULwuQMEZJBr5F/4O/budtV+CVmS3l+V&#10;rTq2W2sc2YPbbkcd8+3Wvr//AINstW1DVP8Aglb4QjvbpZFtdW1SCGRZGLKi3chCtnhSN2AFwCoB&#10;OSTR9kD8pP8Ag5liRf8Agq3q0ayR26yeEtH3SfNtT5H+ZsDPHPQHpx6D98v2Bbq9uf2IfhjcajrF&#10;pqEjeBdOaW/06O48i5zAhEqGZVkYMCDuKgkknA6V+BP/AAcxxyyf8FU9Yhi09omk8K6TtMkjfviU&#10;f5vmYhR/DxtHy5IBOa/dv/gmN4Lu/Af/AAT6+EvhDVdPht5rHwLYrJbwuHWNjGGK7vMk34LfeDEH&#10;r0wKGB/N5+2jDp0//BWzxqLrVNSvbd/i2xaa206SO5Y/al+VIg4kOG+VdrBmABXBIr+o7W7O2l+B&#10;V1aXsIZG8MyBm+yq2R5JOdhO0/Qnn171/Ln/AMFJr6xt/wDgq98RruzsY4RD8TMrDNJGYxteMAEp&#10;kBeOec464Oa/qGa4jT9nuS6ksxD/AMUmz+SyJJt/0cnbgAqw9sEH8eRgfzJ/8EXrf7P/AMFaPhnp&#10;+iot5ar4kulZZLWP95CsEzZCzn5SNobOd425AzxX79f8Fq1hl/4Jc/GJJb6KJW8HzYaaaKNSeMDL&#10;KRknGAPmJOFIODX4Ff8ABDXXNE0b/grB8MbjVtLumFxrF1BZrbgN5ErW0oDMojO9QNwOAuDhiQFI&#10;P76/8FroWl/4Jc/GICJiq+D5mbbIRgAjjgdPX244o7AfkN/was33h6P9vfxBa3mo30OoTeDJm020&#10;hupFt51WRfMEqqu12UMpUsQRzjOTj9DP+DnjQdL1L/gmRfavP4dhvLiw8V6dJbSzTTBrbc5QyIF+&#10;UttYj58DaW78H89P+DVHVEtf27/EWntcnNx4LlYQLHKWO2VPnBX5AF3YO/n5xt6NX6Hf8HPFs03/&#10;AATA1NxqXkpB4q0tmjE23zSZcBcbhvH+zgnOG4Cmj7QHzb/waOafOdA+LGpt4WhEb6jZpHrQjnLF&#10;hGxe2Y58vgFHHVvnbJxxWP8A8HeWkY8QfBjXNqbls9Vgz9kOcboG5fOB0+6Rk8kE4atL/g0Wgl/s&#10;n4vXa3beWLzTlkt2hGCdkmHVt/Ucgjb3XB6isv8A4O9Irk+IfgvOt3bGH7Jq6+TvXzS263ywGMlM&#10;YB5wpxxls0faA+tP+DZu3tbb/gmH4flj1KC4MmtakWVLeNHtz9qk/dMQxZucsCwGQ3A61+X/APwc&#10;76zc6l/wUuls5n3Gx8H2ESMyx/dLyvt+XnALE4bnnPev1C/4NqLWez/4Jh+GjPY2ifaNY1KSKa3k&#10;VmmT7S4y+EGGBBXaSxwvuBX5Yf8ABzMif8PQtSKQ3ALeEdNyZmOGOZuU+UYXtjn5gxzggAXxAfvL&#10;/wAE5tT1LVP2DPhVqF9pcdhdTeAtOaWzgmiZI3+zrwpgXZtOMjaMYI75r+cf9sW4vNO/4LN+Lm1L&#10;XpPOt/jOub+1uJo2hIukAKtEu9dnAygJG35cgAn+jT/gm3Hp4/YF+E8emWtzDbjwHp4jiuGmMkYE&#10;CjaTKd24c9TjjjjFfznftp6KNG/4LK+MdEe3afzPjRHMy6hwzFrpHwS0nCnf0LADgcbcURA/pt+K&#10;1x5H7PviK5CSGSPwrdNsVZd2fs7dshgfyOfQ1/Nj/wAEI4dH1H/gq/4DTWvCEl8kdxqDR/Z/N8y1&#10;mEUjR3B/eK3yttVskjaTuBG41/Sb48hh039n3WbWC2Xy4fClwkcMhQfKLc/LmQlendjjHXrz/Np/&#10;wQfTRLj/AIKz+CRrMM243WpGzkWZUWKbyJMbyVOVI3JgYJLjtnIgP3e/4LUam2k/8EtPjNOUU+d4&#10;LuIebdJMb8JnDHj733hyvUcivyH/AODU6DzP29/Ek26EiPwDOfLZo9//AB8Q/Oob5zjODs6bhnqM&#10;/rN/wW/N0f8Agln8YBa3DK0fhkmVY1B3L5iblOEbHHU8fUCvyZ/4NUYFP7efiW5kt5Mx+A5hHMhb&#10;CsbiH5SAMEEZ+8QMgdTtoWwH25/wdZ39lD+wDoNlNdt503xEsxDCpXBIguSScqTgAHoQckZz0rjv&#10;+DTK6mb9m34jQyR3S7fF0bCSSaTypcwL8yrtChsggkEscDOBtrqv+DrmC2l/YM8L3F1eFGh+Ilr9&#10;njVHPmMbW5yDghQANxyQeQBwcGuR/wCDS2ykg/Zy+JF9/bFxIsniuEfYZfM2QYgHzIC2z5h1YAEk&#10;YOQq0fZA8G/4O0dOv7n9qL4b6jHNczQx+CrgND5MmyFvtTcgk7fmCnO0DHl89q/TD/gh1qMl5/wT&#10;J+GRm8Xya15ehrGt5LZSQssauQsXzMd3lj93uHBCjua/Nr/g7enQ/Hv4T2caw7o/C+oSO3lqsmDP&#10;CApbO4gFWPYDPrmv0i/4IcWU+nf8Ev8A4WRX2nrbSvoW8hWh2srNlXyhIyV65wwOQ3zA0fZA/EL/&#10;AIL+WWi2f/BW7x42mCZ/Ok0yS9W4jRl837LECFBc7l2hfvFecjAABr+ij9lu4l/4ZG8DtcWnmyf8&#10;IXYeZEBHl2+zJx87sCeMfM3bk55r+dP/AIL8WN1pf/BWPx6biO0VZZNOmjjSaKTCm2i/1ny4DE5O&#10;1wcKRnjiv6K/2Vb64u/2S/BN5cRx7m8G2bN5F15yt/oy8iRI1Emf7yqM5yAOlD2A/ml+BWrX1l/w&#10;WK0/UmsrOWST42XAmhuGtQjK9/IGALgxBsE4xzuwFIbBr+kP9vvxMPC/7DnxQ1m0u5BJbeA9SaNo&#10;5olcH7O4BBdSoIzxlSM445r+b/8AZ1s9CT/gsLY2+oR3a2sPxsujCsbz+cpXUZPL5VWckNtyCMsA&#10;RkE5r+jz/goToms+JP2E/ihovh61upr668B6hHa29mjySSSG3bCqowTnjg+vvSYH4af8Gw7aQn/B&#10;Qy5Mtpqn24+EbhbO6s9QMVuq+bHvjmUL+83YDIGIUFDkE4I/Tr/g5JuZYP8AglL4uKRyNnXNFUSK&#10;7nH+nwkNkDA59eDn1Nflx/wbOWcl3/wUbW6FzJHHb+EbqT7PG037797CB9wgHGOj/LjPev1I/wCD&#10;ke1huv8AglR4wEsm1l1zR2T93yW+3Q8AlxgdfX0AyRTfxAfIf/BpImnP4h+LU76dm++zWO2+UTlv&#10;LLPmJuPKHKhhglzznAUVsf8AB3FPdHQPg7bNessS32qFbdd+12KQ4Y5bblQCBwT87cjoef8A+DSE&#10;3H/CUfF0R3UwjW104y28kJaMnMoVkbcAr/eDAg5BTBGOd7/g7gXTJPD/AMIpZJoft0V9qASJmj8w&#10;xskeSBnftygyQNucA87aPtAfS3/BtBqes3n/AATU0z+09UgvIofEF7FavDFKHijD/wCqcucEqRgF&#10;Bt27QMnJP5y/8HTGl2lr/wAFEdH1CO9RmuvANmZYY7iNzHtuJ1yUDEqSP7wGQBjODj9Ev+DZi11O&#10;2/4Jt2dxqdrbxR3HiW8a0aC3jj8yMFV3MV++2VILHB+UZ5zX50f8HRuos/8AwUT060a3hjEXgSz3&#10;G3mXzJFaaf7wC5HcAkkHngYOT7QH7Z/8E3IvD0P7BvwvXwmVXT/+EJsTZgRxjYvkrwdhKk5yc981&#10;/Pb8b/E+teJf+C4moatYvpcc/wDwvCGKBZZYWtyqXiR7GMaFdxVQhwpcN8vLjNf0Af8ABLRp2/4J&#10;5fCn7R4gt9RkbwRZMb6zk3rL+6GW3bV3nPU4BJ685Nfz8/F/T7K1/wCC3Oqafc6DcXcLfG5d9usk&#10;7SMGvFJkUxhZOMlht5AAAJIyTuB/Rp+1xbajqX7GfxCsbMXDXEnw/wBSVYbQne7G0f5VKoeSeAQv&#10;XnHp+Cf/AAbO3cFt/wAFIrWN4b4yzeGbxIprWSURfejJSVUUh1YDgOQgIB5YLj99P2pbWW+/ZK8e&#10;WUd+bXzPAmoqLh4Xby1Nq43EblY4HJ5B96/A3/g2We2T/go/Gr6ssMknhK8WO3kGBcjzIiVHzjLg&#10;AEDDfxHHy5oQH6jf8HIE+oJ/wS98WfZGuF/4mGm+Z5UUpBX7bBnLLgKOpO7gj3FfL3/Bppd3knhv&#10;4lQTapqMsUd9brDZt9oa2gym4kf8sQzZPqxxzgdfqP8A4OOJNCi/4Jh+Kjrc94obUrBbeKyVMyzm&#10;4QR7i2cRgnLBRuIHBHWvlL/g0wuLRdM+KFvLpEiSG6tSt+06bJFK8xhC2QQQpJ24O4YOVYUfZAsf&#10;8HbM8H/CP/CSzl4cahfsn7tc7fLUdS+4c+i4Pc5AFfV//BvGY0/4Jj+CpJAGB+1bvMADIftMvy53&#10;ngjDDGBgjgHNfI//AAduzRtZfCG3W/yzXGo7bXbH2WPLZ2bz1UYDbR3GSDX2D/wb8zQN/wAEyvAs&#10;uV3CGcNKlyrb8TMOQqKUI+7tbJwoOSGo+yB+Un/ByzHYS/8ABTxl0yOPzW8F6WJtsMahpPNnHzY6&#10;nGOWySMdgMfvP+yTY3umfsm+BbDWLO1t54/BtiJrWGGIRwsLdMxgIu0qDxkDBHPpX4Jf8HJ6P/w8&#10;+uJTqk1x5nhHTS0aRyKYAJJh5algM9N2VBXLcZOa/eX9kC/i1b9kLwFqQudSmS48H2MkdxfNO1xI&#10;pgQhpGZVYsRjJwASeBjij7IH87Hh6xv7/wD4LetbaRJpIkl+Ol0mLq1V7bH26UFCpjILMoOCFJ3M&#10;CDu5H9A3/BSeS7tP+Cf3xSuI5dzw+Bb98MrHcRAx/gXK8/xAfL17c/gL8ONOiuv+C7S2Fxos2oK/&#10;xzvQ9taGcMv+ly/vAUYSAIR5mQ2AE5JANfvN/wAFYrufTv8AgnF8Wr20Vt6eCbvay2pkIbyuCFLD&#10;vzk5C4yQwBBH0A/KD/g1L0yCX9p7x1qMovFkXw3CsLxpJ5Mn7xtysR8pYZBGeR26mvpf/g65uHj/&#10;AGSvA9rHbRSeZ40USSyXBDxL9nlOVTeAclVBO0kZ6181/wDBqRFYN+034+leWZrhfDdv+6+zxGML&#10;5knz72O8N2wgAweSeMfQX/B2He2dt+zd8NrYSWv2iTxlMyq7R+YV+ySqxCEZx8w+Ycg4o+0B65/w&#10;bWNeQf8ABN7TGvdYjuY5Navvs6xzArCgkOY8bicqck5A6kYIwT+av/BwhL4d1j/grJsmvUuIW0zR&#10;oL6NJjIVG87gdq9NrYCjcwxzzgV+nn/BuHqEt3/wTU8PLdX9pI0eqXaiOzjiTYqylVDBEXc2BhmJ&#10;JJByxOSfy5/4Lk3tnc/8FkLwQ6wtq9rdaDH5scU5EL/I287Tu4BVv3fPIwN+6j7QH71Wmm2ugfsj&#10;JY6fJ5cMPgcLG20kKotuOFUdvYEfy/CP/g3Nurm4/wCCnFw1lqjSW82j3sk0UhlY3P71MMehZhnP&#10;zDPfHBFfur8TRIv7GusW1zJA8i+BZhIZI2KMwtTk4LAkcdz0HJr8NP8Ag2iisz/wUUvvtltas0fh&#10;25MLGOBmjfzFAKNngYJB8sc8dgARbAffX/B0P4gez/4J/WOjQXjp9u8ZWSyIsqKJAodiCC2SAcHg&#10;HtnAOak/4NjLS0tf2BppP7G062kuvEty8klske65wdgklIJZ2wCuW5AAUAKBXK/8HUF9Fbfsd+Fb&#10;N22/aPGcHlr15EMxzwp7DG7I9M8gH0f/AINuvDugaR/wTl0m+0O6vJJL7Wbua++0b1jScv8AMqZV&#10;QVxt5UkZ46qaPsgfnN/wcbalqN7/AMFT9L01/E7Rww+HdJFu7FitoWuJSX2opzgnOUDMdvQniv20&#10;8e6lDof7CmoajrV+ZVt/ALy3N0JimQtqS0m52XjBzknGOT3r8L/+CyUL6/8A8FqptL0OGyuJptW8&#10;PxRLOUeOWXEY2PvZl5J2lWwD/EOpP7Yftz6rL4P/AOCcHj69guVs3sfhveGGRYf9Wws2x8oTjB4w&#10;BgDPFHYD8p/+DWvSLjX/ANq/x941fS7FYbfQYVElvaQLJCzyP8ihU3Roy56FVYoM5KjHo3/Bxvdz&#10;+If2z/gF4OGlW8j/ANsKbX7rzys13agptLHCMMfw8lPzrf8ABp/oRV/id4lm04r5n2W2W83H51HJ&#10;TG/B29fu5Abrg0n/AAWD1G3+J/8AwWs+BvwxvbBZLPTWtJS0tx9nUytcs2Sx27thiV8ZO9cKM5xR&#10;9oD63/4Lk3mo6T/wSo17wxZ/vJtUXSdNVnCBi0t9aoMKwADE7Rxt2k7sgLz19xZnw9onwP8AA1uJ&#10;Y1tNCkdobNfkjRLVUDEenzADtyOpGK87/wCC8mqLJ+z/APDP4WppFtdHxJ8VvD9mIZpykSqk5mPA&#10;YEgiIgk9FYknOCvrPxJUxfHX4c6PgKbLwfeSyQwzbFjBWNcsBncCd2BjA55BwDK+ETZc1G5kbUoI&#10;lvppEk1rS4AZm2s2F3EKo9cgnIHfucVgeDVj1D40ap4luYWjXT4ZVhWSTJ+ZxuYnoMbecEZ3e1dN&#10;cpCNasYrS3VpLjxNZ+aWbAkAti5YHJ6AD8q4TxH4lm8N/CHxB4qvZLe3muoboBt21VaRmVMkEYPI&#10;z06dCaCep55/wTyj02KH4x/tRtbR/wDE+8UagVvmY7Z4YJHt4ZNxHIEanpkHBPNeWf8ABIHwJJ8c&#10;/wBpb4oft3eKrKGa31LXbqDRr5oUfFjA7RIVO35QfJ3ZBOd3Oc5PUfHzxrqn7KH/AASsh0DSkjj1&#10;XxFY22m288uVK3N2yWwcgYJbfN5hOMkqTx3734eXWifsN/8ABMCTxJ4kvo7c2nhnzr6W0txGGCwh&#10;pdiBVyWO4BcDlh0oLR8M/tu614u/4KG/8FYdF+BmmvI2g+DbqK4vo2wsfnEq/wDwImNY1Bwed3bJ&#10;P1d/wWA/aUt/2Kf2K7b4XeCL+O31C7t1tLSGNl2qxUgDaOeMFz+HYgDzv/ggP8D9XutI8Yftl/FC&#10;23ah4l1Ca9W+vAUZosybcqTgA5bGAABtAx1r53/a+1HXP+Cm3/BUfT/g9pNw114b8Ky7tS8mYFYi&#10;WG8EhsHadi4BB4b6ivID6S/4IH/shap8GfglqH7SPxL054LzVBJd/wCkk+YOG9+CV25zySe9fIv7&#10;cXxP8Wf8FNv+Cj9n8GfDVpPeeH9E1hra4WCNiuQcvv8ATBBTIx1OM4yf0B/4Ku/tC6N+wv8AsRL8&#10;NfBd3Z2uq32ni0htk+XfIwTJU9yRvPr0OQBXhn/BvH+x8NL8N6h+1N48tZJLrUAZIL27yGSP5WHU&#10;ZO7BbcfQ44OSeYH0p+1t8WfB/wDwTV/YBk0bQrONdQj0UxWMasPnm2hVB2gHBPyAjoPoTXxR/wAE&#10;Ff2YNf8Ajh8Z9a/a/wDitYXE00168trNcxjy35V/MBLAnnKjjop5OeOM/wCCzf7Q3in9s79srS/2&#10;T/hyJZ7XTb6JJoYW+RpCGYDOcHajFic4ywHG3A/RyV/BH/BOD/gn/wDZ5ZLPT7i10OTd8yQdFO7H&#10;H3suOmSSce9HQD4f/wCC1/xw1r9rj9pzwr+xv8J9SmvIY9QZ9YtdPyzLEjBF3duRub67c19c/tMe&#10;MPA3/BNj/gmt/wAI9pcP2W5g0dYYbVVw7SsPLjQ7T90ybCcEEjJ618jf8ELfgZrv7Rn7Qfij9sr4&#10;mWzXC3l3KbdpoG4QHDAMV285VevGwnqc1e/4Kx/GW4/bA/bi8F/se+CZGurGx1eO41yBGAAWPaQm&#10;CAPvb+MnPy8CjyA93/4Iv/CBfhJ+yvq37RnjOcy6x4mWbVLqZjtTzrj97kluSwD49Bt74yan/BNa&#10;5vfit8W/iZ+2F4kjjW3k1ea10fzVXP2a2RYVKuQPvyRyt16n8uz/AOClfxLX9lL9hmx+Cnw/khtd&#10;Z1qGDRtHjt4TnzpyIo8DblmRHZ8YJ/dfWsi0sNL/AGIP+Cblh4QDTR6lfWiQpHI4WZ555NuFBx96&#10;aQkdeMn3qXqJsl/Y01jV/id8VviZ+0nr+2606HUHsdJuWy3m28KH5kYgfKxLAFSRlT+N/wCAOoX+&#10;p2/iz4qaksbS6zqTQ6TPbqOYd25MkAHHXjkZPU9mNpl1+z/+xRp/hu2mtxf6ptG5YxGHdwzMWWMK&#10;M9RtAHYLyRW3p8Nr4D8BaT4dgtSq6dZhpFClgsgjBXkYyMvxk9VIzzQQch8TNfsvD/hHWfFskkci&#10;3TJpVgwU+YidWPTOTyCOhxjnHHwn+0Lq0fxOtNS1C2dpLWPdHZbICjSxg7QACM884/3STjPP1X+2&#10;h4lk0rwvpvhe3eP7VY22+WaNtpFxPzh8H5SFLHn+7jBLV8g/HvW9L+HnwmklvABJNukKyZG3qQoA&#10;IwQQp46FvaqiVE8V/Yqskf4p3tvbFtq3QBVYd2cyMOccdDzxtHBBzjHYft9+GINGCxTRxrIske1O&#10;OM8BTyCq4wvAPykcDPHUf8EzvhE10178S9VtFCT3HmM0uPlQEHHPG07znoTwOa5n9qvX1+On7RWn&#10;fC7wrai48y8SW6jB24Qn7u5CRnkZII5XHTFUUfS/7KPgHVx+z9JNb2e4R6QhZ4sKyrjHIwPmOfmP&#10;OSc9zXzB4G8KrqP7cf8AZ9nG8nlxyC7VpFZRzvHc5B79wct2FfcXimXQf2bf2WpL3Wmht55LAblR&#10;iB5YC/Nt9MjnnoW4Ar5n/wCCXvwg1747fHbWPjNc6RNHbXVy62bMrMFh3bgOh3EY5OeMe+KAPp39&#10;rjw8+g/s+2Ju3VWbTzIPl27QSrggdm3MMjGcjOMHFfO3/BFXwpf67rl9f6ej/wDIa3R+YpxwQ2Rk&#10;Y5C7fc4HqR6j/wAFivjhpPh7w7F8KfCepNJqlxGthp0O5izkkKxHHJAZG5z06hhgex/8Ehf2arb4&#10;EfAiPx74lt1hCwyXU7zdWZlHzc/MpXGO3IPAOTU/ZJ+yeH/8FtpLXSvDGqWk96sMiyrBbxx7Tuyy&#10;5Tb2yGPPXHHYmvav+CRXw71Kz+Cdjq7WU0MK6HtkDqSB8u4dcjIZcYzwGPHGD8c/t+ePtQ/bX/bK&#10;s/gN4MjFxa6fqzHWGEm3bLnyyGIxkr39MgAjBr9NrIeHf2Iv2Pn1HVWWxuBpvzIxyV2ryc+hX5se&#10;5JxR0H0Py5/4KYW39v8A7UvhXwfplzHLNd6uWj6ttw4UHjORzn3Ir9XvhFol14X/AGTrm8uZPJaT&#10;T8Rq0hUZK9fYN97j0H0r8vP2F/hj4u/4KCfttXfxs1COR9G0u6kXSxsRd0aHIX5v4trFucnPGe4/&#10;Qv8A4KnftLeFf2TP2YbnwzpMim8hsxHaw8nE2MRD5ccEnb1wR1xxkl2Gfm34XTSfid/wVNittPxN&#10;Fpf3VW33L5u7O3DcNlGHPGB3JXNfrb+1fPa+Bv2UIbW+228UVtlvMUfINuQSMjkHt0PP4fDf/BBr&#10;9kDUvF2tXn7UHxJtpnutTuDPHJMu1XB5DqO4DblPocjFbf8AwX0/bCvNL0Gy+AngCbde6tM1mVjX&#10;dtjAHmjaO53qBn3wDjg+0B4L/wAEWNEf4i/tceJ/iDZ6WZFudRlPmciTbK+S3BxhT8x43HPHU4++&#10;v+CzXxb0j4Zfs5apJevbm8i0mUpby7m8yaRCiowH8Jz1z61m/wDBGP8AY28Pfs7/AAEX4gavDF/a&#10;l5Cs08jKNyfJuzvGPlI7e2TyTXxB/wAFcfjV4k/ag/a+0D9nbQbphaPfQm+jjbJ278IsnHOMlsHj&#10;JGR6H2gPoX/g3h+Et3pnwzk8Z6ppRzdXkk7NJD9zOQhyeuQRznp+vO/8HCPxztbmGz+DHhh0k1HX&#10;L6O1ZYeMRrgvnGN3IQemODyBX3j+y98L/Cn7KX7JdqlrbxW/2XSd7SSRhdz7eM9znrjnlvrX5FWl&#10;0v7c/wDwVfb+0pDcaToNwsSKzMdqq+WZSQMFXc4PfZnJ7nUD9OP+CX3wy1H4A/sdaff69YrB5Wli&#10;bDoFB3LnqOqkbevTPTjNfmL+0ne3/wC2d/wVA034aabLJc2Wg3wjmXOf327c3cqx4XnA6YPSv2A/&#10;av8AGmifA/8AZRmiEsdii6ft+bCjhMkHI4yM/jx61+VP/BDHwgPiz+174q+NespNcM2qSSrcPHtV&#10;t7O5cdBuXI4x0NC7gfq58R7OH4L/ALJ76YlysezTdkzKMbVK8nHXvz07kdK/KP8A4JGeEL/9oj9v&#10;Lxj8W9Rsllh/tpxul3FVO/aE65HyHj/d9Bivu7/guH+1PD8FP2aNS0zRp4V1K4hMNizoG8uZxtHB&#10;wD8jN+OMggEV4H/wbqfDy50n4eX3xB1LT41bULqSZrrzB+9TPBxu4YMCOg4yOKPsgfSf/BZb4if8&#10;Kz/ZR1l7S+aCaHS5nhWEjcX2FQwJBwQzKeeOO9eB/wDBt78JItF+El749u4FWa+vGb5tykLj5RyO&#10;QcfTNeZf8HB/7UE3i3XtO/Z48GXLT3l9dCOaG3k3sVQgFfZXJTAB5wc5r66/4J26TbfspfsTafqf&#10;iaby/I0kNvmhEXVdwyCMDDcZwTgZ+h9kD5v/AODjT43aNcaFY/B/S723nutW1GCGaNjuaKNG8wsA&#10;P4lYAfR/Wvrz/gmZ4f074Ofsd6Vc3RjhW30lZZggKBXEYJPzEYJGBg/xZr8m9a17xd/wUk/4KSf2&#10;pp9u2oaFourMbWSOPMbRoy7ixOBtZx0GBjpkAmvtb/gp/wDtpQfshfs8WvwJ+GV7H/wkl/ara2Sw&#10;7XYSMOJCpB3Y3H5WGDxyOlHYD5W+PPieD9tn/gqZo/hbw7Z22saX4dm8m4klzMu4yb2GcEF1YhQM&#10;kDb1GCB+iv7ev7WXhL9jT9kNtOv9Rijv5rBbeHT1K755GU5iXjgkg/TntkV8r/8ABJX9liL4JfC3&#10;VP2o/i2m3V9S3Xatcxruj3KTuJIyDuxwP73Y5A8O1+88ef8ABVD9u86FrzTt4Q8H6h5X2FRlJJN6&#10;pKcjgk7c9eB09wD0X/gj/wDBzWNHvvEH7bnx4u5Umv5HvPOvgfMA+9uGexVsdMBR2GKw/jp4q+J3&#10;/BX79rv/AIV74OvZl+Gvha+kRrpD+6upYx97OPmGSVGMjAZu6g+if8FdfiRe/s5/AXTf2evhherp&#10;/wDaEkWk7rVBub++eB0MbEeuenAAr3r/AIJr/sy6L+zd+yE2txW9q+pTWAlnu4Y/9bNsYiTLgnlS&#10;R0GelNsVzxX9qL9uj4bf8E/D4d+AXw+0KOe3s7SZpIbf5PL5TDHp97LH2wRz1JXxL+05pGqfGb9q&#10;nxpeSsGXS/sltCI4UcqpV3KtuVsEMW444x2xgp2XUdj6q/4LKabc2/hbVL22aT93NFMJNof/AJar&#10;z04GXJJwOmDkA4+mP+CeusQ6v+z9Z3MbPP5mgxlDndkeSRuHXBxkgZ7nk8AfLH/BTvxqPiJ8Hbzx&#10;ZazpMtxp+ftEWRkhdzAjLDPfOTk49MV6h/wR7+O+g+K/hHp2hTz26ytafZpmjA3JJGvlhdhHGOGy&#10;CR8vGSOZ6E9DwT9qzxbZaH+2n4HurvbG02qzxeY1vncxZAPmb7uMcAAH7oya/QDxKker/s0S3Nvc&#10;MWSNZfm4JXAyTzz94Y/3c9a/Oj/gpxJb+Cf2i/DPil4Wt10vxZuje3BZoofMVlIwBuJxwePujAz1&#10;/QH4carY+If2Y9Qtrm/hh8uKM/LjZ5gxleCcHd6degHo2Nn5/wD7Hl2ulftweONE83C3HlyxzKw2&#10;jhd33TtUHeD0yMHnKkV9Wf8ABRnTLu4+Fkl825fO0eRRHMwBPBA3HoV2g9OuOQeK+RvhbqA8F/8A&#10;BR68kaVY/wC1NMDurTHh1MYC5JGQCg45GPzH3b+2To0Wvfs9WOrQsn/Hq6yNwVI2k5BOOPvdP4f1&#10;T3Ez5f8A+CQ73158MrGGC3UbbyZVEkjeWELMTwRwBlk9fl/Phf8AgrP4XltJ/wC0pokVrfVkfHK7&#10;M4G/sDjJ7AHJOK0/+CRmuzaDfeI/C109ukmneIJSArZ29tpXH97kEHGG9ea9B/4K/wDgGC48J6nq&#10;lrZ7V+yRXPZx8pDc4TqVxkdCQOcHFV1K6nffsp241f4JS6cVSaOTS13LIwKyNtUjGAAT1xyc8Yzx&#10;Xwb8d9Kj8OfteeHdTMqobhtrM2AGOPlGcfLzx0znIHYV93f8E09Q03xL8J9LFnFHJHcaKIQY1JUf&#10;KPujblVHPOOCpxXxv/wUU8OxeEvjTofiz+y1kFvrix+S1vtVsNkIDjoSMbegBAOOtAH018TdDOtf&#10;ANYbgNEY2dZP3g+5178fd3Z9ACecV8T/ALJuNE+O+taZGqxyreiSNSnBbcxxjjHzFeccbeepFfed&#10;jp48Q/Aq4jgjaZl2usmDh1Kjbg45JCFunIJxycV8IfC3Tv8AhF/2wdQ0u7EkctwjbAylTJleQAT8&#10;wKqc4wRnp8vIB7H+3noAfwDHc+dCBJp7BY0kG0ZUDK5YnnDehyD2GB4v+w3fXMkUkMv8UmyOTau4&#10;Kcn/AHjzv9yR7V9X/tZ+Dpde+Clvdx/Mj27IfvD5gSW4P3eMDdwO/IOK+Uf2HGjs/Ed9pV3cL5lv&#10;eYO04yp2nd1HIbkHBAyQcZBIByn7ZWky2Pi5pZIo1aOYh1jT+Iu+7t7KB7dO9dz8IpX1D4Y3VqkE&#10;mzycriIFtwx/C3Y/Lz7nuRUn7fng2O0b+1Etlj/dr824FSR269ucAZxnnuaf+zPp/wDbXw3MqOsg&#10;az2COOEnkEDBGDnGCeM4GD1ABAPAryS00P4rxlm2ql0BI0eAc5/LPT1Hp2r668Oa+L34R6T4mi1Y&#10;yTeHdfC+TGu1oLeVwyr68DzFPThjyck18n/FLR00P4nRW00MiwrNsPncfdOCOnXG3p6ivrP4GeGI&#10;vEfhDUtFWeJhqGkske3IaOaNRIg78rtdfQk9DjAAO1/bXujpEfw7/aCg1CG4fR9VtZbuRiwMqbxC&#10;dzI2dpR1zjjnnIPPef8ABV/wkPid+yVofxZ0O+XzrGANJD99isJDBy2cMNo7AgEHGQcji/H9tq3x&#10;T/YivNImMlxd2FtJGQY8O0uz5TjPByOrE88jjg+mfCzVbn9pT/gme2m3o865s7CF7lZYzvYlfKZw&#10;xBC/MpOPXGeOKAOx0DUtC/ac/wCCY000FwrNJYw3ca+YWAJi8mTHzDBB3gjjbtyeBgcn/wAECvi0&#10;9z4Y1b4J+Ir5ZZtH1O4slidSzGE9F2DIYZZ+ec7VX3qh/wAEXNbtdd+AniP4M6yIxJZDVNNkhkRM&#10;biHYMcsDjk5JAPHAGAa8p/YJvW+CP/BSbxb4DeZY7XVAl3bxeY6q8quMspAyApkkBIwRjjgVJIxE&#10;uf2Y/wDgr5b30Fy1rDr3m2zSLGVjmkJBI2sjFeURj6E5zjIr6B/4L/8AgdvHvwA8P/EjTtOeSS3s&#10;4pXi8rOzYfmIZUGdqNKT0H4cL43/AMFtPCN98Mf2m/CPx60y/YQR6pa3P26K3IkjiZt2CMDjCEYO&#10;c+2TX17+1j4Ks/2if+CZEz2dxFcTWeluyyxIWVVMfDJlRkD8CBxzjJOwdh//AASY+IumfGv9hWPw&#10;jcX3mSSeHfsZDSIziVYPK67Ou4EDPAJ2/wAOB8Afsiatf/AL/gqlrPhm9nSCPU7yVoY7g7TK4cSD&#10;B2kocCXAIAIGOcg17f8A8G8vxC09rXWvhDqurL9rtdRmEdszuGSJ1zwjR8FnD8EgEDoCDnxH/gpt&#10;4VP7MH/BRPRviTYW1r/Z8epRhmv7YtbLEG6MAN2PLdjkAkbQQSRR5D6n1t/wcM/D+28bfs+6L8RI&#10;RC0lkquq+XsdNgGSpJy/DnK4yBznqK7r/ghH8U9H8ffsfWngXVridjDpzWjRXDFmdYnZWIIPKgvk&#10;DHyjqSDXWftefD7R/wBpz/gnFPf6bIjXEOkgwyb3aOTcix/ewDg5XnupHHYfDv8Awb7fFRvA/wAU&#10;vEXwg1t5IZH1KN9txdBY1ZysJGxmG1gyq2VB3Y2n+HJ0GeWfHbR4/wBlf/grVp2pwxWxs28RRjN3&#10;ExUoxMDNu5+fGGDL0O3jqK/UH/gpr8Px8d/+Cf8Ac3ljewzNHpytDHcfOkspQx7nYBCpDEnrg8HB&#10;r4T/AODhf4TSeEvi3o3xY0ay8iSaRSlzZkKEOGJYqB8hDIncgEjHWvt79jLxXp/7U37AE2lI8epG&#10;68Pn95uOyWRI1bAVkUqQUIKnpuGCRg0dgPjn/g3L+OEGgeI/EXwo1C+miUXS3KyMS8SmVdigAEFf&#10;mjJLDIPAONxzJ/wcTfCLUvB3xg8OfH3ws8kTrLHKtxGQDC3y4ZccfLJHkHH8QJzXzz+w14lvP2Yv&#10;+Cm3/CMT7ra1vtWubE+ZCy7oWYyJt2ScH5cA/NnkAZOR+jH/AAXK+GCfFn9jlfGuhJbzTWkfmq0P&#10;3gMiRRjB3fKCABggkEE4Io6iPVv2S/iVp37T37AoRnVjqHhpvLjuIwp+aEMqbTnnC54OQW3DIOR+&#10;Uv7CPiWT9l//AIKezeEDp6Rw6neS20QjvceUG/fLs52vnBAVvmPAGTw315/wbr/tDX2tfCvUvhVq&#10;1zayHRrhobdfLIkihwHUtzhl+ZxuBBGMY7n5H/4K7+BNV/Zs/wCCga/EnRbSO3jk1Bby1C5KnY4c&#10;Z57q2O33eOlHUZ99/wDBef8AZ+1T41fslWfxQ8LaI082jxpI0nkkSLGDvxgjJ+TeMdRuHXgVwH/B&#10;uL+0Bqus/C7VPhDrmvNJHpt5JFZw3U4+SNsSDy8bTgFjlSSO4x0r6k13S7b9qj/gnzcSpLBNNNoK&#10;yRTKG3ArHkfOFPzFdoV/cEjHA/KD/gkD8Tz+zX+3nqHgDXNWuoLe9aa2CtlfNaGQurHBG0mPeQ3P&#10;0PFH2QOk/wCC3nwzuPgP+3BpfxZ0LS2sYbq9juoZo1Mkb7XWXOcYw25v3fpkYIOa/Tjw3rnhf9qT&#10;/gnTdPb6pDqFrceHRLBcG3aWHbGiuAScEgo3qSvP93j52/4OFvgNY/EL4C6f8ZPDVlHNcabKGklt&#10;8nKoOSQM5Pls4znnYOOprW/4N+vjO3j79lx/AGoX0N1JpG+zmgjXbJBCu4LkH5SCjRgNzyrAjpR0&#10;EfE//BHb4l6Z+zx+3zq/ww1O6WOPUppbS1mtrjerNDIcR5Jwcxl+eoK8c19of8HDX7Omm+P/AIB2&#10;Pxhs4GjvNGO/7SkhcSqAzkOm0kE52hge2D1r4J/bX8NSfsff8FOI/FVqgEaa8tyVUiD5S5idiQz9&#10;VO4t0OTxjgfrp+0v4GX9rX9gC9srZ4bieTR/OZ9wLZVTv2sqnB2gnco5I6ZJAHuhniP/AAb7fHnw&#10;z48/ZgHww1PWreTUNJZrG4t7iQRSNg7kA6Bv3e1VcZJAZWyVBPwb/wAFN/DWvfsl/wDBSO08fRWk&#10;lusepQ3cctwFlSeDd8w3gHdmJyDxuAIPXBrtv+CCnxa1H4P/ALU+vfBDxNex27XEwMVlcR9Z43MU&#10;qq5AKMSY+owdvIGa9h/4ORfgeZ9E8O/G7TV2rHIsWoFU3Rux+TCuXJVh8uVIwQR3FHUD7F+P/hnS&#10;v2qv+Ce94UezvFbQPPjucEwzFUCvtKqPlZHJ4/EDGB+df/BAH4oXvwh/an8UfBzVNTW2MpEiwy/M&#10;H2v5TksCvynMPPI6H1r7q/4I1/Ghfjx+xTY6HqUoubhdPezuZIYQu1trRSAAJgHcQxA6jbgDpX5l&#10;jRbj9lX/AIK5WiLdXFrDqGuSBJrGbyQTKzxkn5+V81NxQkE8DHQE8gPo7/g5O+Da/bPDvxe0jQpB&#10;ux9suI8MvTYSRlmAzsHJxlfevsT/AIJU+M0/aB/4J6WOlSPD++8NyWs0NneC5RW2FHBXll+bqhOV&#10;IPTkVzv/AAWF8B2Hxq/YMuPE52yXVvZ+ZbXSwlWbMWSF+Y7QWRgVPqevNeM/8G13xFsL/wCEereC&#10;pYfJuNP1OZI543Gx1Kq4UgyZDZkY9MMD25NH2QPk39jy8/4Z9/4LB6poFlezWcd5fXiWot8vG24L&#10;cgEFWyvyOPb+9gEn7a/4OQfAM+r/ALMGk+ObS2vmtbeVGa5tbdZIOXXAc+XuUHOQ2RyeuCa+O/8A&#10;gohpepfs9f8ABXHQPFdhex6Q02uW/nahZ2/ySgz4csgZcDbIFIDDAGQcgZ/S7/gp3FqPxC/4Jr31&#10;9a6rAduibplnuvLD/uCrZbDDpnJIJHXnihgYf/BDvxpcfFX/AIJ6adolzpbRNb6TLYiOTBSUxo8Z&#10;cN5YA3nDYycdzgZPwH+xLLYfB/8A4LPa54b1iKG3t7mSZS1xHt2YVG+XK8qcEYGB0+9gE/TH/Bs7&#10;8QxqPwU1v4cz6pcfaNH1idDZNkNEHIfK4fhct/dB3AjpyfnH43Xb/CP/AILn+H7u3+0Xyzap5TLH&#10;cvFNArSTjdkEHGACQ27KFhjOMHUD3r/g5s+H7W/gzwn8TbWXa9veQGRoWIZSu5R7HO7uP+WYPOa+&#10;uvg/4il+NP8AwTTbWLfXLe8juPCouY7rTlUbht8wHYWfb1J2kscjGTnNeA/8HGWjXHiH9iXRfFC2&#10;8k0ME0bbptweFt8QyT36kYODznsBXq//AASj13WfHP8AwS505LrxCL6VvCrQJcTNJtZlg8vq46Er&#10;1I6huxFHRAfL3/Bt/wCLbzQPih8WPgpdys39m+IpJTbtwEyXjyvzYABjfgAcsOcA45z9qmGx8Df8&#10;F7PCd4RdLJdQzoFhUiWJj9ocSKQAHVgScdApYdQDSf8ABBfXdQ8O/wDBQ34weCr25s/st1qzXEdq&#10;s2Rvaa42yxbUZNpRgD0I3Jjoazf+CxcZ8J/8Ff8A4V+Kob23jebWLMRyTWcciJ+/i2yNuJBTL5JI&#10;yCGIyQKPtMD6T/4OR9Ki1j9ibS9YbQnm+zX6Mt0twy+VyuCUP3x83Kk4GVfBKivS/wDgiZ4h8Q+O&#10;P+Cauhw6lHHG8OhtbxSWuWBVYSgchgcuQqs2Dy27p0Hn/wDwcCpd6h/wTp03VPsiMf3TfaLYhl24&#10;TuCpwV3DoRyOOtdd/wAG+WtXGt/sA6Ta/wDCNWdr5JkT/Q1i8u4+ZwZMI5Ikb+IEDDA4HUA+yB8I&#10;/wDBKme48Hf8Fp/G2kvPDIs0l58sMAMMoa4gcOuFODg5AHr3r6L/AODoyKzPwK8LTS2kKsNQU27b&#10;jvB3kdOMjbkHrglcgZzXzt+zLO/hL/gvlr1rZwtHJdXEkcyahaR8MYYWyuZFwNwTlc8bgAFyR9T/&#10;APBzzokt1+yfoetm3JS31RRlotwXdMmNrBjjjPBHTuCOTqB9Af8ABCfxQPFn/BNnwLGlvcKttpf2&#10;UxzTFimxnT5cpkKfvAc/e4J61+UnjfQJ/DH/AAX60+2XT2DSePrfda6i+0KGiK/IwPIwuQ3RXOD9&#10;2v1O/wCCCF1pupf8E1/BEmn6rHceTZNFtW2ijaCQSurxna3z/OGbc2GIIz2x+U/xyg1O3/4Lv2Qv&#10;Ujvl/wCE4tTaR3UiKJIzxwHDAEOXIUgFiOq7gwI9QP2y/wCCl099ff8ABPzx5/ZYjEknhl/Ljf5s&#10;5TjJ56ZyT6DPavy4/wCDUmDPxl+IU8crtmzshJF8rKqjztrj5wyckgsVYNlQMFTn9Nf+CnDxSf8A&#10;BO/xyZLDzof+EZJeP92x4jGBnIxyBnA5Ga/M7/g1R8USWvxT+IHhwXSyE2tvcC33Nuh4ZTIoEZU7&#10;toUkuPuDA5zR9kD1P/g6++2wfCr4f/ZZ7pYZNaK3Ea/6pwInIOc9QccYz7/LX1T/AMEEb+51L/gm&#10;14GurmCD/jyZJvJKKPvsNxUIu07do7gAde9fJ3/B2Dqly3w1+HFh/ac3kvrru1rn5SRDKN/T+R79&#10;OQR9Wf8ABAPVLzUv+Cb3gmOXRLyx8uF41W4unkQjdlWj3MTGhUowHqScc8r7IH5N/wDBYue8H/BZ&#10;CzaS/tLRo9c0kw3mmTFpEAu/vHaGKuGzhQCRgcc1+/HxMulT9l7Wp23KB4TkYskZdQfIPzgFCGA5&#10;PQj24r8Bf+C6Or/bP+CtMdtZzRy3FpNpq+YRiRWN25WNvMYLgdRkgYfk46fvZeRTP+yRcW62Nxu/&#10;4RAhbeaMGTcIeEYLJy3P8LYJPBxg05Afgv8A8EEnGpf8FZxrPhy9extGj1No7eGJmjkhaZSscmCu&#10;EGFb13IvGM4/UT/g5I1BbH/gm1rn2nw2l/CdStEaRpXja2ZpkVHDDsGYEocbsAZ9fyr/AOCJAt4P&#10;+Cwdmunus8P23V0X7Vs3SrvbB3SAlDwDuALduNxI/Wz/AIOF7Cxm/wCCafjBriCF5A0TQ+ZGjHIY&#10;E4JI2njIIyfl96PtAfNP/BptMY/g98RI5jp7K3iWMxsqqLhT9nTIY7slcdBj5csf4jjkP+Dsxo/t&#10;Xw1VrOAN50375f8AWHCN8n3uV6fw8HPPOK6n/g00uLP/AIVX8SIVSRbj/hIot2DJtkXyI+o2bQQR&#10;xhix5yoABOX/AMHZVgD4V+G+p+cvGqNHty24AxTHGCmMDHZvwOMg+0B9kf8ABB/X9Y1n/gm54AbU&#10;SF+z6SkNvH5KqI4x8qqMKMrhQ2TklmOSep/HP/grVd6j4Z/4LLXuq6PrC29z/wAJJprrNaod0B87&#10;YwdY8EkgElQcsH7ZwP14/wCDey0kj/4JoeC/M1ma+WRZGjM1mY2i/eMDFkyN5gUjarAJ8qr8vBNf&#10;kf8A8FoLvxP4d/4LC31+LyykuYdR0t9PuLu2TyyDLxv80sCEYsoY8KqLjG0GhfEB/Q1rl9d3XwBv&#10;rm5VXkk8MSFkYssbkxHjkEqD+JGa/nt/4Iw2OkD/AILLra6pp0dnNDqWs/YYI7olba4EpG1f3i+b&#10;hd6hSWBzu2/Lx/QbZzxH4EZmsIUWfwy2YZGiaNv3P3ST8rDBxk4Br+eL/gl9dL4c/wCC2Fna4tbR&#10;ZPFmsQpZRTjypB+9YRZVHJwBuwACSmMjkEiB+yn/AAXpUT/8Ex/iEojMirp+WGCyjAJwcNwRjIJy&#10;NwGQc18O/wDBpm2ku/xPR7a0kvPOtT5nmYnhUqcDbsO5Ww2TuwNvTLE190f8FzdaFn/wTG+IV2ht&#10;Tv0lo9s18Iw+VIwCYmDN3C/KWI27lzx8E/8ABphZXUfiX4qap/Z67ZY7OFLlIW3bgshZCd21h8yk&#10;LgFTk5IbFH2WBN/wdkeG2i1D4Z+JxayiMtcQeZG2YgxBbDDb94gAjnGFfAr7n/4IG6ld3/8AwS7+&#10;G4EUmyLT5I4/MndiQJpAduR8oyDhRkdcGvi//g7K0rW59A+GutJok32NL6aKS+jSQIGKE7H5K5zg&#10;jOCPfPH13/wb4rrSf8EyfBJ1PT41YJObaW3MLLNEZnKfdcncucNv2sGBHQCl9kD8fv8AgrVeXWm/&#10;8FmdQ1HTtIvGuovFGkSx25meJ3l8yMgRs6DZzgK2GGfm5ztH9A/7SermP9ivxRfTWl1I0ng2b5YU&#10;Jl5hPPRvmHXOMcA9FNfz/f8ABYG0+3/8Fl760v7WRY5vEWko8U1vHEPL81AMb2ZCCmCWbCkknGOT&#10;+/vx9vH039jrXpIgsxXwfJHFMtvFIozFtDbQyjZn5iAcYXtg02B+LX/Bq7cwv+2/40EuuSeZN4Ny&#10;qSRk+ev2uMs5PmDBB2dm++emM19hf8HT8dzL+xX4feBv3f8Awk0XnAq2eSP9rH3tvqfoBXx//wAG&#10;uU2pXf7c3jHUWFlLFJ4TaebdHCCjPcphkz80ec7Tt6BgCORj6z/4OqLq8h/Y98Lw/wBg2dxFN4oj&#10;3XZCebaEL99TkZBxsOBn5vQHI/iA9M/4NmvCsnhr/gmxpV7NbW8banrl9dsq2ZjkYmVwrs3mESZQ&#10;JhsLwNuPlyfzP/4OT11Nv+ConkxWsduzeHNNW0mnc+TIxlk+Zt7FQB8ucAL6jjJ/Tr/g21Cf8Oy/&#10;DTvrEF5u1S+CYuAzQYuHzE2V4KnPHIAI5r8uf+DhSXQJ/wDgrXKumXlvNs0/SUvVVlxFJ50hKOVG&#10;chSuQRkDA5wKPtAf0C/AywuPD/7NHhvTp7DT7e4tfCduklpaqqQI626/KvPyrnpnoDX83n7G1nc3&#10;f/Bb7w5b6QY9PuB8a7xhBfAKqwi5lJi5DASFcqM5XcRk8V/Sr4Re1tvgVYvaXXnww6CBDIt2fmXy&#10;+PnMfXjqV49DX84X/BNfw+/if/gudotulzGrL8SNaudtxJLuYL9qY7WiUfOFBcZCqdvPBxR3A/oM&#10;/wCCgPiLT/C/7DXxK1rWdWjsbe38F3omnNtHOAvksMFGAVieRt4GeOlfiN/wawW9837fGt3NpBdN&#10;bR+CpBdTQyMIlYzJtVxsI5+ZQSyn72CQTj9s/wDgo1rlz4Z/YW+KGtWmtixlg8FX3l38kroIW8h/&#10;3mVBPHXoR65FfjX/AMGoWinUv2uPHmsD7Rm18KwI2yOTy9kkkmclXCq+VXBIbgvjGSaPsgfdX/B0&#10;Drl9p3/BNabTrPUUt/tvizT4plZjmdd5JQDbgkkbs5BGzjOSK8t/4NKrDX4P2bviNeXl5dmzuPGS&#10;eRBJausasLdAzCQttfJ4ICgqVOScgDvP+DpjUnsf+Cd1rYrNMPtnjOySRI42KMoLNlvmAGCBgkN1&#10;xxurjv8Ag010rUbT9kbxxqs1kq29144YwzKiEyhbaFSCQ+4bTngqPvA5ORR9kDz7/g7kubq5034S&#10;6JEYZN11fSxxfZ384YRQxD527cbcrjOT1xX2l/wb+aRJo/8AwSu+GETw3CeZY3Uv+kw7Pv3cz5X5&#10;zleeDx34FfBP/B3BrEUnjj4W6KLSzLrZXcrXHljzwuQAoO77mSSflHIXJ5Ar9Bv+CEDzy/8ABLD4&#10;Sm58uQroUi+YkMS5UXEoUHb1IGFJOGOOeeSdAPyP/wCDou1mP/BR/TgmkC3jm8F2arqEwb9+/nTZ&#10;TLsRsQFTwFAMjdcZP7xfsa+G38G/sn+A/Dk1laQtZ+E7NHjsvLEKsIlyE2EqqZJwMnAxX4B/8HKl&#10;7o+pf8FQLxdJuZJJoPDOmw3sYkTlvMlIClQSCOAQw3DAxkDA/oD/AGYJrCL9l/wa9heNJbw+E7MR&#10;ySzbmK+QpAJKKQR05UEY5ofwgfzqfGSzsPGP/BfG6sPBLWej5+M9oqzNcRiNHiljMr5IaMZKMcMC&#10;AeCCciv6NPj1B5X7NviayntmbZ4TuFaO1u44mJEB4V2Xapz3xgHtiv5v/h9rbeNP+C9VnqtvqdvZ&#10;tN8bmjiks1fayxzlAihUzucJsPy4JY54ya/pK+O14lj8AvFN7Os0kcPhm6kcRySIzKIWPBVWOcD0&#10;P86OwH85v/BvhZ+FH/4Kw6CkrCKGGz1JtLF3dDerBcKC6R7SxTIyoUHccYziv2e/4L6LeP8A8Esf&#10;iUllqkNm39nR7p5btEBUSKXjAZSGLKCgUYbLfLg4r8bf+DcwavrH/BVXStV0q53L/Y+pz3aXDyuz&#10;xEDOWRRzkj5iACT05OP1u/4OOGKf8EsvG0gecN9s08Kke/Dj7VH94AY2gZPOPyJwfaQHxn/waWeE&#10;9YXxf8XPFH/CWx3lm0GmwSWiSy487bK4k5Xaxw5UnOQV6EEGvYP+DsWIz/sheBVHiLTbXZ40817O&#10;63NNdjyHGyEhTlgTuIO35VbnjB8x/wCDR/S5E0T4ta//AGTMA+oafCLhVby3CxOdh+blgWBHy8B2&#10;55wOh/4O3Ndkt/g78MfDJ0qGRbrxHNLHcPayF0ZYT9xw23kcFSM4OaPtAe2/8GwWkWth/wAE37W8&#10;gN15t34kvnuPOaUojCV1Ajz8qqVG8herOx/iAHxP/wAHZmv211+1J8OfDq3EjR2fhW6kmTe7CAvO&#10;nKxnCgkL94H5sgHG0GvvL/g2xh021/4JjeGP7Mgn/falfNNcTWsaB3+0SbgNsrFgrZAZgpIx8oGC&#10;fzj/AODqnxBcy/t/eHdLlgt9ln4BhaBls058y4myWOW38qRgquMcZzR9oD9jv+CSel3ej/8ABPP4&#10;WaddRyR+X4RtAsUmlvatH+7GB5bO2OMcAkccV+C//BVPUri8/wCC3HiaK9uo7U2nxF0mKKWO1EYj&#10;UG3O4+Y5HBOc52454wa/oG/4J1Riz/Yf+F8YMbrH4I09Nwt4YyqiBQAwiO0EcZxwD06V/P3+2frV&#10;zf8A/BenVrzw1b2dpcRfGfTYIzIYVjcrNAmTtVlUkcHO7kgkZGAL4gP6VriK0X4ZS292IYYf7HZJ&#10;DHGqqo8s8gBsDrn71fzd/wDBMvT/AAjqv/Bb6xm8PRRahpsfjzV5bSS+W3Z48PO6Ois58wq2MSI2&#10;dgLYxla/pJ19pF+H18S8YI0mTcZJMDAi65C8Dp2OBX83H/BIS8sJ/wDgtrpep3Gr2uped4l1po72&#10;C9lZJXbzAHDxQqJdxPHyKjFsnaKQH7y/8FP9W0rSv2A/ipe6rLCLf/hDrtHE1vFMjZjOEKO6K4PT&#10;aXXI7jrX4w/8Gq+rCH9vDxRo9lp/mRzeB5JvtDNGskJS4gGQCpyCWIOCCAfrX7E/8FfNSTTf+Ca3&#10;xivZtTlhT/hB75ZGhuPL3q0TBkyEOcgkYGCfVetfkj/wagaBbzftY+OtUuNMvDcW/hGIQXUc0qoq&#10;tOC6Mi/I4I8shm5Xt94mn9kD9Cv+DkEXX/Ds/wAUSrqmo28Y1K1D/wBnhT5p3YVXyh/dkthjkYzw&#10;a+cf+DRnSlg+CXxQ12Cy1BWl8UW8M00lxJ9mkC26ldiY2bxuIb+LBXJxtA9e/wCDojUbjTv+CdkN&#10;tFd3q/aPFtmhht7qWOO4UEsySgMPMTarHBxghSOQM+Y/8GlNj5P7MfxJ1BLqHM3jdQ0aBNyf6JCc&#10;EhycEdMgEEHqKPsgUf8Ag7n1ySL4HfC3REmuts/iW4kaONn8ldsLDLfLtyecfNk4PGFJP0l/wbaJ&#10;JF/wSw8ImTRZrDOqah+7Zp/LmzcOfOjErMQHyC23CF9xQBSBXyP/AMHct/LbWPwjsl1JWWSbUCLP&#10;7GrdEQFy+44+9gArnPIYbefsr/g3gaCX/glj4Cnt4o1jaW93RpDEuJDcyF+UUbssSeRlQQuTtpfZ&#10;A/LP/g6g1+S9/wCCgGj6QdNaD7D4PidZP3oE3mSN8w3MQeFC5XA4weRX7o/sE3dte/sTfC+9s7iS&#10;eGTwJpbQzzQiNpF+yptZlDsFJGMgEjNfgh/wcv6nZX3/AAUwaGwvrPzbPQbOKXyLNI5IWyW/eMGO&#10;7rkcAKOx5Y/0E/svaJN4X/Zs8G6HdWtvDLZ+GbWOaG3txFGriEbsIBhRntimwP5qf28Ps3iv/gtF&#10;r1rc29n9nvfi3p8En2HD70M1uudru3JHXLAZJ6Zr+mv4lTppPwK1e4ku7P5fD0zNcXOPJz5XLHnB&#10;HcjPI+tfzIfFuefxN/wXAaXSrRdHmk+PFjGrWcJVYZhfxAP8kYLFmUvu2/Nu3cZNf0wftH3OoWn7&#10;N/i6a0DLPF4ZuWX94y4YRHhiqsccc4Un2o7Afz5f8G7+j6x4i/4K2rrVtq+nxmx0vWJr63hjWTzU&#10;Z9v7s7GG0SMh8wEHGBnDEH9dP+C/9/q1h/wTL8dtpE6iYwxDySw3Ou4BggMbBuDyPlIBYhsivyr/&#10;AODYPSp7r/gpB4gvJfDsebPwpeNIJyfOs3M8Y2qA6+6sdrAcZAyK/RT/AIObtdh03/gm1eWM8/kp&#10;feILOOMMiMHbfwrZkU+uCoYgqCQAMUdQPF/+DSjw1Jb/AAO+JHjKVrtpr7xKkLSOkvluscMYUAl/&#10;LyuXyAobDDJxtA5v/g7d/tK78PfC2CWFlsYdTuGnuGDdShChf3oQ9W4Zd3HDBQRXo/8AwaeeH9At&#10;/wBjbxZ4htbi6a6uvGky3UFxsKRssMQDxAIGCsm0Elmy0bYxgivnL/g7Xjsf+F4/DOSDULdZotDv&#10;Fks1JD8yRfMR5Y38KPm3EDGMDNH2gP0q/wCCFvh218Pf8Ex/hlEtpZxyTaL5ryWkiFJSWPz5BIye&#10;/oc9ep/GH/gsZYW2tf8ABbmayuLu3WO48TaJFNMl6hQ4ljXqit5R2hRgqSCMnOa/cn/gkRojeGv+&#10;CcPwr0KWKeGaDwjaebb3EcqNExjB27X5HY46ZJ+lfhZ+3N4htvGX/Bfp9s8Fv5fxW0W0gmjhkmSO&#10;YSW4RyrvET+8KkncB3ORlSL4gP6K/GrDSP2fL+UMlwsPh1yZI7riUeVyQ3l8k+u3BPYdK/ni/wCC&#10;DnhbUPHv/BYiHxAdQiaTTpdW1K43XTK0gZyhYER/OQ0oyCEz1HHFf0GftO3lzp/7K3jK8toJ/MXw&#10;rcFVii8xs+Sei+YN30Dfia/n3/4NzI7G8/4Kix3Gp6PbTSR6PfTR3d1LC0tlN5kYZlLyDcCGeMsm&#10;5jvU4AJpdAP22/4LFwfaf+CbvxUWSSSP/ilbhlkik2tGRGTkEqcYwOOM9MjOR+Xf/Bo9a3rfGr4q&#10;3PlNJDFo+mH5oZW8lzJcKGXHyAnkEkEkLjjPP6Kf8F4vFS+Gf+CZHxDvBaXMrS2HkQyWvlMED5T5&#10;g0igp83zdTjJCsQFr4c/4NJ/CthF/wALS8ZzCx3TXVhZW22NBIhjjkL5Yks4cMGCfdXYzDl8U/sg&#10;ev8A/B1fq1hbfsi+GbS5vB5jeLLeRLNg+2cKGBJAH3RkgsGUjeBzvIrpv+DXHSbfSv8AgnrJdx+H&#10;prGa78UXclxI1hdILpt2FlV3dkkGwIuY1UDaQwJG4+R/8HY3jFofhV8P/BLSzLDfa0ZJmW3TyUdE&#10;Y/O+4srEA4XaQwBORtwfff8Ag2vTwhH/AME1tBi8P29wkh1a+N59ukhLifz23EAKpVDneu7LFSCe&#10;tH2QPiv/AIO0fE8M3xa+G/hVvD9qsi2N1cjUjZ3CT7fkUxh2fynQ5BIC7gUX5gGxX6m/8Enra40P&#10;/gnt8NYZWt5o4/CsBjk0+zeOORduQ6bp5C27htxblieAOK/HX/g6d8S6Zrv7Zvhnw7Y62Lu8sdBI&#10;kskVc24kZSMgDcdxBIPfkY4BP7SfsD+GtF8GfsN+A9EtbJIYrbwjbbo5IwzLiEfK5EMfmFcbchFB&#10;C9KH8IH4W/tILZeK/wDg4Nt10W5hs0b4gWJaRWWJfMCBmOJ2kHzd1yNxYhdpKkfs1/wVZ8RHRv8A&#10;gnx4yvbC6tY3XRgsRvvKWO3LZC5zwAG+TnnBPORmvxK+AyjxT/wX2VtIVZFk+JF55lstw0pZVjYP&#10;EWiij2nhl4X5MEZfAZv2Q/4LkTXlv/wTd8d/Ylj2tpDBluZ5F3KYyCo+U5yv97AB5znFEgPzJ/4N&#10;sdR1SXWfHGlW3jL+z490crW/nJEY8IxDIWhbJ3AFl3fdHbnPiH/BeG5A/bljtrW8vFuI4s77q881&#10;YT5mNq5RNpVw/BJ4xzivov8A4Nk2jvIvGUJ0rT5pBdbU3WZ85pDEuCW84CRSrMuwKNuCSWLDHzJ/&#10;wXHsrO0/4KAXS2JVftCwzbJtjL8zKA5GWG1tvQ9hjoOT7RP2j0H/AIJv+H9V1r/grh8L9Cvrq41K&#10;O13XjWt1GlskAVWTegfeZBj5iFIJIBzheP30/bj1OHSf2RPH2o/23b6d5fhe7b7VcmMIv7s9d6kY&#10;PHGCT0GSa/Az/gllqOsXv/BYz4eyeGHuZrMQ3AvVtb7BhQxP8x2HLDcyI2VAI3DsK/dj/gpJe3em&#10;fsH/ABQ1C0F2JIfBt6++1zvTERJbrxjGc5GMZo+0UfiF/wAGr+sTR/8ABQTVNKGqXi+d4NnY2keT&#10;bzKsseS6hT8ykqV5GBuz0xX6Nf8ABzdpGu6j/wAE59TudN1q4tobbVrRry3jt3ZbmPz4/kJBAGCF&#10;fnP3K/Nv/g1r024uv+CiGpTS28c0Nv4NuGmVp1DKxliCuMsN2DkHAJ+bt1r9Ef8Ag5+8QnTv+Cec&#10;2mtHcK15rtqu1VQrhZkPzdSo46jrnHGaPtAeb/8ABpv4fjtP2bfHWoy+G44ZpvFG1tQa1RGnRY1A&#10;TPmHzAjFvmKLjdt525rx/wD4O3NcvG8afDLw6s9vJbLFdzfKkYkVsIACRliPvY6AHJ53jb6l/wAG&#10;klnEnwD+JF5bw3C+b4rjYqZXZP8AUKAceUF3fLjKucjsp6+R/wDB23q1nL8T/hnoy21+s4sbmVpP&#10;Ob7Oy5AxsPy7wc4YckFgegyfaA/TL/gizqd1qP8AwTf+F89xd3M0f/CMwi1+1XnnSKmOEJEUeQow&#10;AcE7QM5Oa/Fn/gvf4iurT/grrDe2lnbwXlkdKaCeS6baGWdiNxk2KFz/ABZAA6kbTX7Rf8EYJ7K5&#10;/wCCcfwxutO8SSanazeG4Hiuri2WORvlGQ4EsmZAQQxyOewr8Zv+Cyug3XxP/wCC4en+Av8AhI0u&#10;PtWsaLZxvasLaS2DT8xlwJMSAk4bbxlflPciB/Ql4eaC/wDgPbOtqbVZPD+VjWJAY/3XGBuYZHUc&#10;nPHrX853/BMHUrfTP+C58ct3pepXch8b6ysclrMUMDl5QZHMSbfLP3SdoUq3ABK4/o0isJ9F+Cgs&#10;LZ5d9voJWNvOcsSsfHIAY8gemR6Z4/nA/wCCb+jx+Kf+C7OnJf6x9muIvH2sSw/boI9zSKJ18gpI&#10;wGcZUDJIAyMkDJED90/+CwEFvqP/AATq+JQuZtajWPQJH36LbtJcJtPLBec8Buo2888cj8s/+DTT&#10;xjJafGL4ieEY9OumWWzsp/OgaXy1P71cOobbz1BwORyTwB+pX/BXDTpdQ/4J8/EbTtP1G3sJJtBa&#10;OK5uBGyISQNzK2AwH93gHFflf/waeQqnxu+IV43hWzmkXT7ZF1aRot8KsXJhBKll3bQ2AcN5Zzjb&#10;kn2QPrL/AIOnZr5P2B7G2tyFhbxLbGZpb50LKHQhduxhMc4+UlCAN+4hCpb/AMGuLajP+wjcTJ4o&#10;kvo11+6jW12hUtMMP3THyydw5ccnKyA4GBTP+DpRoo/2CLHzNKhkb/hJrcLP9nhcwksPmyzhkBxj&#10;KBjkgEBSWDP+DWtNTX9hW8lm0KCK3fxFd+TPDZxK1wuQA7OsmWYFXBDKDgLztxR9kD4h/wCDpXSL&#10;6y/bn0DXdZ0e6ks5vDIiFxHcIA22Qt5ORFhSMl+d3Eo7giv2w/YX1S3uv2MfBOptH+7k8J20q+ZL&#10;DIdpgU4yioMfw4wG9ecmvxN/4Ok3X/hvDwvHeXJhZfC6/MI5EjjQzsd5AZjuzkkgAkbcDhc/uH+x&#10;TZ2ln+yl4HS1hZY18LWvyxidB/qFJIEhJA5yCck5zxnAGB/PL8N/EXh/Uv8AgvPDrKXln9lPxacW&#10;01lZxQwbw21DhmxGoI5JYnIOepr96P8AgqRY6fc/8E6/iYkdhZyN/wAIncNb+baKUjfZ+7crvXAU&#10;kMTkEDPGRX4Zx31qn/BxBI7a/NZo3xaWNZFaefzpgq7YW4V2V5QFO4AAHnAFfup/wU/0bTNa/wCC&#10;e3xMs9SF4YW8J3TYt7yWN5PkJCBgjEZPHIK469KT3QH5Gf8ABqD9k/4aQ8eST/Y2lk0S28uN0jMg&#10;Cu5LBfNVioyAW2MFLD+8RX1J/wAHXWn6Hd/sW+FNSuomFxb+MoxZSQ25ZA5jYEFg52/Jv5IIzgdW&#10;FfIX/BqpBND+2J4slm0S8VX8Lqi3ySypFnzMiFtqMGZtpZQSB8jZzkY+3/8Ag6RsLSX/AIJ+W90y&#10;XHmR+JrXywtxJtfLjhhsww43Y3D5gOoFP7QGL/wakjQJf2JfFBgubGe8/wCE0n+2x+WnmQ/uosKx&#10;Dk7SuCAVUYyRnOa+c/8Ag7XuriD4tfDa1fWJ/Jk0u5MOmtZR+SpBAaVZANwbDBdrEg5yoUqa94/4&#10;NOP7VH7JnjhLu2i+znxiTasrTrJt8pNykGPYVDZwysTu3AgYzXh//B2lZ+L4/iP8Mr64LNoLadcK&#10;V86Vs3IJ2khsZwpfnjG4/wB4ij7QH3h/wbw3E0v/AATO8Hr9pukSFriNbWTbiJhK5bH7iM5JPzAl&#10;wD0OCM/kr/wcGJ4u0X/gri88HiWO1ufI0uXTLy2Zme1PmnZIwKKA4Ybto3DAUk/NgfrF/wAG7csk&#10;v/BMvwaYzdSRr5wRruFfM4c/KGErbkB4TIUqoAxxX5S/8HG2qQW3/BUe4QaWrX0GkabJpzPZ2qws&#10;3mt/rBuf7QjFcYkKEHdkFSKPtAf0E+GLi8H7NVlNrkrC4bwuhuJIo35fyBllVm3c9QpbPrX87/8A&#10;wR+tN3/Bbz/ibpZ3EkfiPXHkbzEhAk85xvQPIecnOwM5xuHPJH9Dfhq8SX9mWzuZj9lM3hVSwJDG&#10;I+T3IX5sH0XnpX86P/BIgaW3/BafTjrFnqMcsXirWFs/7Jnlh8mYNKoVtkZ/c7N6lWCjaRyCACID&#10;9wv+C0ehWutf8EzPitpUMWlqP+EXnKtfXCQxp3LBm4VlGGGfpX5Z/wDBqJb+Epf2hfH099dW66pF&#10;o9u1lbyyLvaMsyswBXPBYDPQbuQODX6w/wDBWvTNJvf+CdXxSXVtIkv7WPwvcyNbSXc/70Kpwvyq&#10;S2em04Bz1FflD/wamahe/wDC8/HFoL9ZI/7Lt1WD7RdRtGS0hxlAUIYBjtOOV60dAPpf/g630uzu&#10;f2NfCOpXFtcGa18XReW8Tose4xyDMmY9x4Z8BSvJyc4rrv8Ag1qks2/4J/XNtFbXEbL4qu/MW4ZS&#10;dxCHK4RTsIIKgljy3JFc3/wdd6hqdv8AsS+FbWGKcWt140hWbbcS7QRFIy7lxtI4P3uhAxXaf8Gv&#10;j6jL/wAE3LdLh5pLceJtR+zM1zLhf3vzIEI2qAc4Kk7t3OCCAfZA/PD/AIOhNfutc/4KJaV4UtvM&#10;QWPhe3EYuJE8t2llb5xnAVSV2kN3Unoa/cz9kzRp9H/Yx8DWF5olva3EXgWw3WuF8qJxbIcfd6Bh&#10;/hxX4Tf8HJ+q6jqv/BTyLw5YR3l5u0Owi/s37RM3nu0z4QAhepAA2nqMcbQT++vwQj0uw/Zm8Oy2&#10;aag1vH4St2j/ALSvppJCv2cEb3fDM2DznBz2HYewH88v7BOgDxJ/wXbS01hdLs5IvHepTzQQqssM&#10;ro7NtU7CBKSNxYBR5gPQZU/rb/wcXf2Xa/8ABLXxZJfyrkXlmIY5IxiR/OUDI2nB/iGCOQMkjIr8&#10;tf8AgmTcReKP+C7mpalpuhmH/iqNZk3Q3lw2397gOWD7hluSnK4cpjAGP00/4OWdbm03/gmBrVoC&#10;iJda1ZJIzNLlf3owBtbjJIX5twIO0gZ3KdgPHv8Ag1F0mBP2WfGWr+Q6vN4uZWyqhX/dINyfuh8r&#10;Y2ZLNyh6fw/Fv/BxtoyeKv8AgrNa+F7TS/3l9o2lWsatcCMTtJM4BLFMKDux0bB5PpX3r/wauWCw&#10;fsJ61qMc80jTeMLomN2lCoAsYKqNxUjgfMAOSw7ZP59/8HIMeqr/AMFUZtRl2hG0XTVtZBNJhWUn&#10;LZyDwe4xwPYEn2gP6AvhnpEPhX9lXQ9HNrCosvBsEf2cSLsXZaqNudvOMYJwR7Gv51f+CSzG8/4L&#10;V6DqDSw/6T431gvb3RSN8+ZL8vEe3fnDBYwoJXGQpIr+ijwHJqUv7K+knXYpri4Pg2AyGyvrhjM3&#10;2VekhXzDn1IJr+cb/gkzPqGgf8FjfDNo3gbVIVt/Gl9aTWNreSmbSlMzoSzrguqsVR+AGV2JwM0k&#10;B+4P/BeyG7k/4JSfFYWEd1My6TC8kdvGGOwXEe5m+Q4QD5ieCAPvDrX5h/8ABpzcwx/taeN7NTqC&#10;yTeEwwMcn+jyqky5Vl8lssu5SG8xCMkbWya/VP8A4LaSamn/AAS3+MTWCzbv+ESmZ2g8xmVRgk/K&#10;RtGOpORjqO9fkZ/wap3nkftyeJbWHXWQyeCnMumNIwWcC4jxKFDAMUJ25YHaJTj73D+yB9ff8HcE&#10;Vx/wx98ObtbdvKX4hbJJPLc8myuCAW6A8EgEZ4OO9Wv+DTDXLu9/Y28aaLNN5kNn42kFuPspQx74&#10;YmZd+8hxnDD5QRuYHgKTpf8AB1yUb9gnwyF0+Bm/4T+1PnSRxFoh5E/Klm3KT0+QE4JBwpJrj/8A&#10;g0hmvD+zZ8SIJbKNI/8AhMkaOcbcyD7LCCCoTIwR94scg4wu3LH2QPE/+Dum0gPx5+E91HqNqzf8&#10;I7qEbW0aqJYgJYCC3zlmB+bHChSCOc1+g/8Awb563a65/wAEtvh39nv/ADri0iuILj95AzRlJCoj&#10;JjQDbjBAOXXO1iSCT8Ef8HcHh7VbX4i/CfxaltaR276ffQG6jO24eQNGyg/IMhQG5DHBbpyDX29/&#10;wbjRwP8A8EuvBtxb+JrjU4ze3gXz/NU2xExDwbW+XCvuVSvyldp65oewH4+/8HB2j33hP/grZ4w1&#10;WTXPLe7XTL23kERb7GohRRgbRu5Qv/FySM9h/RV+ytr2p+Lf2VfBPiDWLmG6vL3whZyXFxCsnlTS&#10;NbrucbiCVYkkdODX88P/AAcgaff6T/wVS8R3Uz2si3Gi6dPCi2+0hdhBEmZH8wkgnd8o2kLtypZv&#10;6Af2IL6M/sY/DuW40y1sT/whtkZrW1WFIov3C5KLGSqqfvDBPykZ5yKGB/NMJYF/4LAxyv4b0+zi&#10;j+OsbfYNHile32rqYO5A84kwwG45lyNxOc1/Th+1H4ZtfG37JPjbwfrUC3Vve+C7yK5jt1EgkUwN&#10;kBXkG8HrhmGR1IyTX8xt8NE1D/gr3M9nrlnpdmvxyaSO88jzIYDHqW7oF+b5l27sYJO4gDNf1DfG&#10;eOO9+AviWJryZY28N3AaW3Z2kx5TZGUTcT/ujcecUPoB/OH/AMG8F5Fp3/BUjwhZ3uj2d75ljfKj&#10;SyIPJbyv9ZGdy7j22jOQTxxkfrp/wcpabBqP/BK3xRdXaRt9n17TJdsUabt/2pACpJ+Uc8kZJXI7&#10;1+Rv/Bvqmz/gq74TaXRNR3LDqBJgmYSWh2Fcy7UO5OdjZCjLA5GMH9mf+Dhu11G6/wCCVHxFFndt&#10;biM2byfvG3OguUyi/LjnuDgbd3OcUPcD4a/4NJNc0dNd+KHh5jFJdmOzufLljTdGMum5SXyF5wW2&#10;8l8c4Fb3/B3Tqelnwh8HdPW8tlun1DUZVtQsfmtGI4wXzyxUFh0wuW7kjbzP/BpDPbS+M/ipZPqs&#10;zSR2thKtis0qrHnzV8zaF2nfgg5b+BeOBXdf8HdgZvhF8H2itN0f/CRXwa4aN2ZT9nXC7jwoPzHH&#10;Vtuf4aPtAexf8GtMpu/+Cc0lvJJDIsXjjUh5ZhQOGPlE5OSWBBHXaRj0wa/PH/g6MfTrj/gpVDFZ&#10;vbLcR+B7BbhEXDf62faSRwBjnaeRkk8EY/QT/g1euLeb/gnpfQxa/dXbw+Nb8SWjSSiOyyIyI1BG&#10;3BBEmUzzIc8jFfn9/wAHS9xdS/8ABSC1huoVSNfAti0IEkh3Ayzjd83yjlcZAzxg8BaPtAftf/wS&#10;iv4r3/gnh8JZvsVjZFvBVk32WyjVY490YOFAPyg5yAeme/b+c/8AbJ0eHTf+Cv3irR/DNhHZt/wu&#10;KEQx3CIEWZryIliCNpUuS2SCGByetf0Zf8EqdTTVf+CdvwhvYIrqKNvA9mqwXdxK8kbCMKyFpFVm&#10;2tuGSOmMHHJ/nj/bQu9b0/8A4LSeJbjRtKht763+MlsbW1urmbY8guotodyN4DHg4Hyg4GQASLdg&#10;f073888XwXmZblreSPw6xLQoreW3lZ4CqQcdflGPQdq/mC/4JK3GrQ/8FaPh7qkvh7Vb2SHxtO96&#10;kcYkmt93mIZpSkRUBWcbmCqOuNvFf1DCW/u/hv5kSNaXEmj5XzndPKfy+jdxg9cdhX8wv/BKLVpr&#10;T/gsR4Dvru6k+0SePrtfMks2k3SN5yksvmKVyC2SSdvUg4oiB++3/BZOab/h2N8XIt19Gv8Awic4&#10;k+xxsz9QNuBGfkOfmbHAyegNfkZ/wal3urR/tz+LLKwvWW3m8ByPdW4mkUNsuYtj4UbXKlsYPIDM&#10;R3Ffrb/wWYja4/4Jk/FyIrKv/FJztvto1yu0g45cenBz0PQ1+QX/AAauX+n2n/BQDXLe78Ofapbj&#10;wPOtpqA8rNgwmiO472DbWGVOzJztyMZIPsgfcv8AwdWJrU/7B+gyRRwrZxeNrYXE0wcyklJAqLzj&#10;BI3HIJ+QYxzXlf8AwaNyX0ngP4qQPdXckH9rWhW3e1cQxsYiCyy79rMwADLtyAinJyQPYf8Ag6et&#10;XuP+CeWm3McGmyLD4zs3ZrhYzcR8MoMWckfeAYrzg46Eg+Qf8Gj2u6pL8Ovip4eubyFrGDXLWeCE&#10;RxiSOR4SGJONxUhFwCcKVOPvNR9kDm/+DvfTCms/BXVvsqLuh1mJpN43Hm1IGN2cdf4QOnPJFfXf&#10;/BtZFJbf8EvPDiT2OnQt/bWoESafcRuZQZiwaVVJKSgEBlYA8ZI5FfIH/B3jLYS698GI4W/fCDWC&#10;/wAw4XNrjt6+/wCHr9Yf8GyeqWN1/wAEwtG06xuLwyWviLUVnt7iQFYma4ZsxgIMK2Q2CWO7cc4I&#10;APsgflr/AMHN3kL/AMFS9W8i1jjP/CHaT5jRsD5jbJPmOOhxgY9AD3r95/8AgnBqiap+wN8Kb218&#10;SDVI/wDhBNPSO9G0b1WJVwdoCgoBtO35cg9eK/Br/g5snupv+CpmrRXEvyp4O0lY8M3yrsc91GOu&#10;eMjvnkgfu5/wTLbxTc/sA/Cj/hNvs66k3gexF01o8vltiPCspcBhldpKjhSSoOADQwP5rP8AgoKn&#10;iN/+CovxKnuNK1KS+/4WhM62zb4Lmb/SV2EHYGjZxtIIU43DGe/9SVu8o/ZzUwi73L4Pwqzxu0oY&#10;W3G5eGLjpyAc9s8V/Ll+3n4Tnh/4Kp/EHwoi6hq80nxRkWRREY7idpJ1YqgaU4I3EIS4GAp+UcD+&#10;o6yOoP8AAdrWXTVt5F8L4WGRkxn7PgD7zAYwAeSPrQwP5i/+COlxNf8A/BVv4V3/AIg8QTQ3k/iy&#10;WVruVC7XE7wynDlXH389QTkkcEE1/QZ/wWVi024/4JifGRdUijaP/hB7oqswQ/Mq5TG443BguDyc&#10;jODX8+3/AAR/1PUtI/4Ku/DNNZ0e1+1SeMJob+1mghjELbZCwQMCImVgcbORjaOCQf6C/wDgsFpt&#10;vqn/AATM+MlpJq9ra58DXj+dcNhSRGTj5UYjPTPQcZIAJoYH40f8Gtr6hD/wUTvZIvL+yt4JvEuG&#10;aaIMjFkKttY7yPlZSUBwWG7G4V+kP/BziZIf+CZOpTQ6naWobxPpqssyoz3IMv8AqkypwR97K4I2&#10;9cZx+bf/AAa46nb6f/wUduLWTU7q3kufA18I4opGEdwA8WUcBDnH3wSwAKdyRj9Mv+DmDT/tv/BL&#10;vXrnn/RfEWlyE5bj/SFAPHAOSME/TvR9oD5h/wCDRnU7hvDHxd0d9dzCupafOum7sbGMTgygbOdw&#10;CqcscbVwBlieb/4O6orubx38G7hNHl8kaXqy/bN0oUnfAdhB+QnGWBGCOc5DLjc/4NG0vV0r4uyf&#10;YV8lr3T1W6WQ5DiOTKFd2DkEEHb1B55xWL/wd0W2nHxb8G70y/6Ytjqq7AF/1ZeDr827qOMLjrk5&#10;wKPtAfXn/Bs/Lbn/AIJjaCkOkXNsDreol2mkmdZm+0MN6b/lCnH3U4Bye9flx/wcqaSth/wUz169&#10;MExW48K6d5fnHIR9sm4AElsYwR0xk4GK/UX/AINoLrQ5P+CZWg22j6sbiSLW9SF7C8aB4JjO5K/K&#10;Tlccgnk57Divy8/4OYxZQ/8ABTq9ENk0Lf8ACK6azySBSpP7zsF+YAY654+XtQviA/eD/gnqt6v7&#10;C/wpW6aPzz8PNMWTy40G5vsqfNwxXPTjOM1/Np+2tb3F5/wV18aw+JNGvUe4+MB86zjmjjm2tdoQ&#10;EYqVXKkFcggAjOcGv6SP+Cc8urS/sKfCu41qztIbo+A9OMi6e263YfZ1w0fyL8jKAQuOAcckV/On&#10;+3Zq1j4m/wCC0fjCdxdwwSfGGKJmRj5oxcxqXBPX1H+zgdKIgf0yeOLK4l+AWq6bpU3zv4VmS3me&#10;TLH/AEchWOF57Z4wfToK/m2/4IS6b4kvP+CtnguHQddgtriG71N7oSb2W7hEEvmRgjByVJYE9SuO&#10;9f0i/E6S5svgBr/2K1+0TR+FbkRQzMX8xhbt1yy7gT7jNfzef8EFr4x/8FXPBf2zwla6h9ok1BZY&#10;5pI1e0PlOfPiLcFkYAkLyU8zGehEB+5//Ba2a1j/AOCX3xlW9u7y3DeD5VSS1DZ3HG1T/dRjhWz1&#10;VmHcV+Q//Bq8Yf8Ah4NrTHVryGT/AIQO6CWca/uLhfPh3GQ5zuXgrwRy3TAB/XT/AILV6hbad/wS&#10;6+MU87RhZ/CcsOVxwzsqqeQc5JHuB0IOK/I3/g1bvXh/b91+zF5Htm8B3GbeSXaz7Z4TvUbTuK9M&#10;ZH388gGhbAfbX/B1tfXUP7CXhe3is43hn+IVsskjRKzR4trhgQScqSRjjqGOa43/AINNdG1ux+AX&#10;xG1e60u0SzvPE0K2t5HNE0srLCA6OoO5MfKQSMNuOPumu0/4OsLy0H7B3hyyezuJZW+IFoyMu8JD&#10;i3ufnbAwcj5cE/xZHSuN/wCDTA3cX7O/xIWVZPs7eKYmjPly7SfIUHBPy5HoOmRnqcH2QPEP+Dtm&#10;3hj/AGjfhVcCw2NJ4Tv/ADJx/wAtMXEeOcfw59e46dT+k/8AwQ3vZLj/AIJjfDGKU6oPJ0do/K1K&#10;MpJDhzlAPKT933QgHcpU7mySfzT/AODtWFP+GnPhfcDVpJGbwbdj7GyELDi5Hzgk/wAXHAA+4eTw&#10;B+mH/BEBGt/+CY/wtzrEuoRvoO6G6mtFhbYZGwhUOxyv3ck5IGcDpR9kD8Sv+DhLUFuf+CrnjAL4&#10;Ut9Pa2tdNjl2SSub5vJVvOkyxwxDBcJtG1FwAck/0O/sjX8+pfsmeBdQ1G2ktpJvBtg8kNxI7tGx&#10;tkJQsxBJHTIxkDIr+dn/AIOC4PsX/BWDx5Lc6dbx7o9Mk22sqN5q/ZIuWwMK5HGCDwAea/og/Y8v&#10;I7z9kfwBcPIJN3gvT23RrFH/AMuyfwx5RSOmFyo6DOM0MD+aL4N30Nl/wV7sLy111raOP46TtDeK&#10;u/cBqb7QcuPlb7pO7IDE8nr/AEn/ALcWkL4h/Yo+JGkWd19n+0eBdQWOaFFkKg27dFLANkds+/1/&#10;mt+FEotv+Cu1veLe2MSwfHO4laS6uE8llXVHbG9lK84wG29SCBX9K/7Yd/M37G/xCuNNuvMk/wCE&#10;F1BoWjuWQ/8AHu3O5F3Aj1UA+mDRID8Dv+DbKO2/4eOWdxfadazRjw7dxJPPdIjwyMUxtQyKZMqG&#10;UgBsZBIHBH6sf8HG0aN/wSm8ZzL9hDR6npQMk0aFtpvocqhOdrE4HHJGcEda/Kj/AINrhoy/8FIr&#10;VtSsIZpE8L3bWtw87L5beZCCAoU7iQT6Y29eoP6uf8HGax3f/BKLxt9nhaRhqWkumN7cC/hJYjjo&#10;B1PTrg9h7gfGX/BpRfXSeNPixpDXULQ/YdPmjRTFvjcs4JHHmAMAM5OwmMY5ya3P+DuDS7xtH+D+&#10;rRysYVvNSikRYx94pEVyduQR82Bu5yeOAa53/g0phlTx38VpG0yQKdPsVivlt5NjN5h3RFw2xjja&#10;wUgEZJBIJx1X/B2/quPCXwf0Y+T8+palOP8ARyZPliiU/PuwoG4ZXac5ByNpBPtAe+f8GxEmsn/g&#10;nKqaj4j1K8jTxZfC1s7xWEdgnyny4cqMoxJkOCRudsdDX59/8HRri1/4KHaXu0q3Xzvh7Zq06zPu&#10;ci5uMErnhlHQjghjxkE1+hn/AAbM3wuf+CbWn241eG7jt/E2oJFGtsI3tcvl4nbexf5vmBwOGGBj&#10;AH56f8HSd1ayf8FCNFgbUrWZofAdqZIrW3RZIlNxPhHk5YkjJCnhc5A+Y5PtAftL/wAE1rf7H+wh&#10;8L7cpbxn/hDLIstrJI0IJhVjtZ2JKkk4IJB7elfz6/FjxHar/wAFyLzV5vEarDD8dYk/tH7KgVVW&#10;9RMHD42jG0uWzgFjzkV+/n/BLy602b/gn38LWsLG4t4V8G2qLDeQwxSx7U2lXWIlFOQTheMY6V/P&#10;78YbjWj/AMFs9QdtVsVlHxwjaB3UR26qb1NsZ+QDJUBC23DNyCQQ1C3A/ov/AGyYI7n9jf4jE2Md&#10;wG8A6oRCI0ZW/wBDlPRsqR9QRj1r8FP+DaFYW/4KRWv2jS7WeNfC943nTzRK9u26PDoHBL84BCfN&#10;yCTtDA/vN+2ZqM+n/sX/ABI1S33CS2+HmqSqFZxytm7YygDDp1GDX4K/8G1cOrv/AMFLNPmsNJkk&#10;jj8M3q3lxG0i+UuUI37TwGKgZIxkD1ORAfq9/wAHEd3qVj/wS08cS6bdyQsbjT0mSGMNvje7iRlP&#10;yn5cMeeCAetfJv8AwadSJFoXxLtbTQr5TJdWrz6lJc/uJyAwVUQQg8A4bdI2DyAMtj6c/wCDkWBJ&#10;v+CYnibfptzcMurae0YiYiOPF1H+8kG9cgDODg8kZBHT5d/4NM9NgGg/FLWJBmX7dawq29SFUoTg&#10;gv1OOML2OScjB9kCr/wdq3k8d38H0Eki4XVAFG4LhhBk5zg9B2z69q+zv+Df6N7P/gmL4Cj/ALJm&#10;tt1vM/lyXDvvLSuwddx+VXGG29ixxxtr4r/4O2PsL33wfcRt9pjXUxzsxsbyT6bs7l65x9a+zv8A&#10;g33ug3/BMHwCqyMqxrcrtkVNwP2iQkfKPmHOQTkgFVP3aPsgfkV/wcN6rJe/8FV9eGp6jdRQ2ul6&#10;XEs6R7mgjCk5jG8btuWIyy/NkZHWv6Af2XLWOy/ZW8HWMN80inwnalriZsM7GBcvjewXJ525ODxX&#10;4Bf8HFdxa3//AAVK1eKygu2mTQ9Mjl851O9zuYbMKMLhgAOa/oI/Z+hksv2ZPCVp/Z9xp/k+EbUf&#10;ZZZMyWx+zj5MhByp46dvpgewH84H7Ps3l/8ABbrT5LjVXZh8cLzN5aqnJ+2y8gHChT0PYKTX71f8&#10;Fevtf/DtT4rixlfzn8HXCxiNRlspgqBsb5j0HHJIHGa/CH9kjVJ9Q/4Lg6VfeH9XaGO6+MWoETXM&#10;kjebF585KtgqzBwMc4zkZ71+5f8AwWg8Rjwt/wAEzvirfy2klw0vheWBUTB2+ZhNx3uvA3ZPcjOB&#10;nAI+gH5of8Gny3I/aA+JLf2fK0P9g2e64ELFY33y4UttIXI3dwTgdcV6T/wdrXGqjwr8Jbb7TGLN&#10;9S1Bmh3tuaQRxYfGecAsM4ON3Ud+K/4NQtOvP+FkfErWptLka3XT7aC3uvMXar5LOgUtnpsOdvfg&#10;9RW3/wAHZvi5pbn4T+C4ILfy1k1C7lkW3XzNwWJVHmYzt+ZvlBxkZPaj7QH1z/wbnWkFt/wTE8Kz&#10;rPCRNfXzyKqMrKwuHXDbnIJ+XIwFGGHGcmvyj/4Kn2/9u/8ABcHVdM0u+0tpJPGOhxKszKbcPst/&#10;kfKkDJxncDy2ckEGv1+/4IIeHrrw5/wS/wDh4818t19rtZ545VhMYCmeQ7MEc7DuXPcgnpgV+RH7&#10;bc0fjj/gvjdaXYaCt4sXxH0mA2isSJCkduzgkvyAd2RkcAgAYo+0B+7P7VGqaf4N/Ya8Y6ne+Ssd&#10;n4FuDlSwXcLYgLwv97Ax3yB9Pxb/AODXzwXFrX7beveLZJ5ozpHhvZHttyyt5rNlS24BTiPgEHPO&#10;MYr9iv8AgpBerYf8E9viU11YyTH/AIQW8jWOFVZmY2zAEA7gBnnPOMZr8rv+DU3TNCk+NvxG1SbS&#10;bs30Wi2qR3jsBbiPzGLKPkJaQEqeo2qeh3DAvhA9t/4Osdf0v/hnf4e+FZIIjcTeMWulmkkUMES1&#10;mDEZbJOXGV75z9Pff+DfC2SH/gmn4MKahLcLJJcYEiqoT96+5QqpnAYsPmOW+90YCvlj/g7C1y2T&#10;wn8LPDBLC4k1K8ufLM55RIwpOzoQC4O7tnHc4+3v+CMXhu98Gf8ABOD4b22p+J/7RkudBS5a5f8A&#10;gV8sEP7x87QSuc/w9AMAH2QPyA/4KDSy3P8AwX0a303Slvph400SM2sm9i+6C3yrZYdAeMFcADuD&#10;X7E/8FcrvU9K/wCCYvxPutOu4oZm8FzqNy53ZiIwOGySvA9TjJxk1+PPxFuR8Wv+DhmZY7+4vI/+&#10;FjWscdxpdv5TRCC2j527OQjIdxI+bBOSDur9Vv8AgvL40n+H3/BMfxxc2uoyQve28FgqrtLSedKs&#10;ZHzMOxJOOQoYgE4FHYD5t/4NVfDl3YfAHxzr0+hXUMd34k2R3lxJ+6nKxKMIuRypyGznPHpXm37Q&#10;2nf8Jr/wco+F7PVrWS4Sxt7Z4RdY2gRwTOrDbs4y20ZJO8ZyRxX0N/wbKaBDpv7C194lktJI5tQ8&#10;SXTybyNzY7j5RhD1UA9d3Oc188/Bn+zfih/wcoeKtUsry+3aPDOW87kGSOGCMjrgIUc9/vegNHUD&#10;6X/4LealFqHxb/Zq+H1skzzXXxes7tViACIsMTneQQegYN6AK2eox7Z8QLKz1v8AbU0/R1S48/Tf&#10;hqXMqR/u18ybaMv3b90SB04B714n/wAFT4bDxr/wUf8A2W/AOr6gEgXxBqWpR2gikzcy29spGNow&#10;SGZOuMZODya9c8SXFjqn/BQ3X7Avcf8AEp+E9qBG022J/NubliNoGD/qx+H41PQTOgs3TR5Wur24&#10;2/Z9SeWSSOQHaItPPOcc456H/AeZfEa20/x/4I8P+Cw1zJDqVtZy3MCqN7xy7z83UjkDr3P1A9Hj&#10;8mbTNS0+ERwtI97HvZMrG5s4lHuB83sa5qbw8g+Mf25LiZ7fSrO2SOPbjYyQjovpk5znjOOgBIQe&#10;Dft3afc/Gr9rj4PfsoWEKtp+mynxBrUZkGHjt8xwh1zk/vpo+h4ZRntXNf8ABej4gXl34W8B/sZ+&#10;DNySeM9ctdPvBD/rI7VGWWaVQB8/G0Hkggmux/Yt0rVPif8At/fFz9oXxLZRta6Hcx6Voc03VLe3&#10;jUyJ+NzluO5x6EeR+DtL1P8Abk/4LG6n4umgE2hfDOFdPtZHYNH9okXdMwHU7UlRCeM7M+tBaPeP&#10;j9498M/8E7P+CZh060ultb6Tw75cUbybS83lbU7g73kA4zjk8V4b/wAEAf2a7vw34K8Qftf/ABRm&#10;mmvtZle8+0SK3zLhZASxGS2d+fTPXrXHf8FkvHGt/tX/ALZXgb9iHwTqEn2eOZbzVV2hovs6EBAc&#10;c53xzDPBAYdRX09/wUK+LVp+wh/wT/Tw/o19b2+oGwVPI2kM8rjCqg6DqSR0wp6Z4roM/PH9tP4i&#10;eJP+Cnn/AAUpsfgrodxJ/YOgX0kJ+zgy7ij5cnGBn7sY6EcjOa/Sj9tD4veEP+Cb37BD6RoPlw3a&#10;6ULe1UkiS4bHlqcrjksyD259cD5c/wCCAX7Ilzomhan+1V8R0dry/bzxPKobbGRu3EkdSJN314wC&#10;M14X/wAFfv2hPFP7a37YOn/stfD999nY6nHHfLbuxHmABRuGOiISx9yM9M0/IDr/APgg9+ypqnxr&#10;+LetftbfEqOSU3N7PNA1wCA5ZyZHBI5yWZfTA9a2f+C7n7U2pfG/4qaD+xb8NrqaRb6+t1vmhl3J&#10;GvmbQp5OPm+Y9BhR2Jz9maPD4Q/4J2/8E9jPJcw2txb+HcNOBtUnysFuuVB9yOSOmBX54/8ABI/4&#10;O65+2r+2xrv7TnjrT7prVb5jbNNIWGGUhsM2clQEHB4DN6iktdQP0K+FGmeF/wDgnp/wTpt4b8RW&#10;sy6JiZ2ZFPmeUNxG44ySDyTknvxXyH/wRF+Dev8A7Qn7RPjD9tr4owTKtzeTT6bHeRkKsG4SLjgB&#10;sKdoORnr8xbjc/4OBv2kE8SjRf2TvAGrRyXer3cUMlnZ78LCGDF8jg5I24HUbuK+nPgB4V8MfsF/&#10;8E6vOZP7PaPR2lmeRMNJGqbnfI5bcmRnHbPvQB89ftIa7r/7dP8AwVT8O/BfQJN/h34esup6k0am&#10;RBcNuSLjHyfIQ4zz84PTBPof7aV5Z/Ff9rP4ffswaPd293a6Oy6nrFvModhHGv7gkDHBkY4A7qMc&#10;c1zP/BHvwkbnwr41/bW8aR3Ed14q1C61O3kmYbkhbiGPPJJVY15GfYeul+xjqK/Eb47fEb9qi+SO&#10;SzhvJLDSZvJ3fu4MAt5m4hsurEYAAwRyeDIHpHx3ln8V/HPw78NtPs2ks/DMQuLi3jw6cMCUP3h0&#10;DDgZznvVG/8AEFz4k8V6fpl9eLa2d1dPLNHuGFiUnbuz03HHPTnAzzWF8PrnU9Xt9d+JWt6hFJca&#10;1erHpskcjBgmGYITkc7zg8cggduJ/GFxZ6d4G13xJZ3Mccl5bxaVp+e7KSzFeev3fpyOaCOp81/t&#10;DfETS/EPiSbUVaO3nurwy+YW6qxZEUc8cgHoRnA45FfEP7U/j668cfE3T/BdjcfuWvFhuLfzCdyl&#10;wMcHBGQfu4xjjJ5r6S+IuoaddeIdU1Uaizx28cyKyltpRflySSvYA455z6nHyp4Ft5PiN+0vHNaB&#10;lhtbtSqgFiox6jjhdxOewx7VoWfYiazpPwK/Zoht7UxwvJZ+WrQ/f2hCh9WxjZ3GQ2ATkk8N/wAE&#10;wfhnB8SviDqPxb122VptRvy0PmMDHFETnB6/xdOuPrXPft1+LrrQPAlv4UWdcLCkTR7sEMwAx7MM&#10;LknvGxxzXuH/AAT/ANPh+H3wMj1ae5t/Oj01mUrGT1DAMvI4Lc5IOQ/bFAHnn/BVL4yaj4y1/T/h&#10;JoasRqN8tukcWWLoCPlOCM/w4yOe/Svrr9j/AETQf2cv2Xptc0m18tobEQ/PiEx71znkDPLbu38Q&#10;6YJ/OzWdQn+NP7bFhBLA7Q6Tcif9221VGUZD3IGQoJPX6819t/tZ+LYvh5+zNDpVltZ5NPeV8SFm&#10;bchA4XHHK9unTGTQB8ufDKa4/bD/AOCgd14j1KWSbTdHn/0W3nZD++zuAZe37zJJzwV7nr+hn7ff&#10;7QWifs3/ALMn/COaZfiH/iXs5WHC5yDhWxjOG49GzjivhD/gjtoB1/xXqnjKTT/399rGZm3N86bs&#10;hc9Bh88kj7x9RXUf8FqfiWL20m8MWuotIXuUt92GIOGQtjt/CM8ZOeB1zPUXU1v+CGnwck8e+OdQ&#10;+NvjS2hmvNUvpna4mUEvGzDefvZwGycHpt75rpP+C+X7R97daKvwl03UCpu7qK28m3kxhVyz5yeh&#10;AAyMZ3YOe3pP/BJfwrF8NvgLDf6hAkLQaSXLEbgGYAsAV+8GHI9CvHfPwx+3Trk/xh/bF8O+DbW9&#10;jaT+0d0iM3GGkGMj1KoeOeuO+KfUOp+ln/BGj4b6R8IP2b7bxBOIVkXT1kklaEgTSBco+WIGSuBg&#10;HuPQg/An/BWf4p3/AO0d+114d+Gcl2ywNdDdL1T53C7cd9u1uM4Oe2eP0d8IX8Pwg/Y8m1F7yKNp&#10;7MJHJFkbkKNjb24J7/rxn8n/AINR3Hx1/wCCi0mtTbbqGzvGdkhYuoRVCsATzkMzE475/E6jP2o/&#10;Zms9M+AX7IiXOnWwj8nT8qqxsp3hcNxtPQjIxnheO5r8a/ib4h8RftW/8FIobA6rNcWGkaoEt8sS&#10;qqnzHkjkscDPQ47jk/q5+2d4zt/g/wDslQ6Tc3G1vsO5njmKjIB2sx29DkZ45xX5h/8ABHrwIfi1&#10;+0zrXxB1GHzBNcN5mW2sokcvvGAehXnB6e3VRJR+u/j/AMdW/wCz7+yKsE22Fl0sJt5GExtIyf7p&#10;HbtX4/fsExar+05/wUWvviXrEr3n2fUJJLCQfvA5DbY03becr3759K+8v+C1Hxxt/hx8CZvDNhcB&#10;bg2ToFl+ZPMK7QoAXIBXkYOB1J548F/4IA/B5Y7af4halp7CO6uGk+0b/wDlmhwsi+gD5Vs5xgdQ&#10;cqLa4LbU+2v+CoHx7svgh+ytqGm2kLtKukOyRrIdygKcEBR1Em0dMDH5/n3/AMED/hrd+OvjPrnx&#10;o1+MXN1NfOVuWX5mkJ3yb9q/KDu4IAGSenSul/4OAPjymq3UPwrtrhZnuLqNY44yoKbBubI9CW4P&#10;HIzyDXvv/BI34W6d8F/2YF8V6nNtVdJWe4ZYtmSyl/M92XcVJ+g5GKOg+hx//BwB+03caJ8MV+Fv&#10;h/VVhOobLQx7sSPGwDHaOvG0qxORg4GD1tf8EHvg23ww+EL+OtVjmhuLqM3ckc6bVQkHKkkfxRHc&#10;COAMcE18T/tyeMtW/az/AG9tP+G8p860j1JTLCzbSd53yDPTG0ZB4HzGv1A8ReIdF/Za/YvWTS7X&#10;7PI2lZjk3FmZQG8ttuQcgnafTjPej7IdD8+v+CyPx41/9o/9pzR/gRod/I0Ml1HnyW3xsGdkj9M4&#10;C7j6c+lffPwCstK/Yt/Ykjvfs8MNxb6eoR3Aik3BMMCuBgnaWAPJLc8Zr84P+CZPwv1n9q39sfUf&#10;i54kga6VdUYwybyyhmP3QpHzAJyORjbnnGD9i/8ABbb4l3Hw3/Z/uvB+nyTYFhFYx/Z7ryynmDYr&#10;7eNwweeM5z65o8gZ8b/skeDPFH/BQD9uu/8Ai54ieW80vT77/Q2uEc+Wu5vJ+6cgA8nk43c9s/V3&#10;/BaL9pN/g78Eofgp4Ru44bi8VbSKGJvuq4Ifp3HzAegPrg103/BC/wCAEXgr4Ew+Ori3UzXdvJct&#10;Js5wycqMclgSpHsa+TP+Cm82o/Fj9vfwj4DvLiNfO1YSGHYWXcXjO4g8FWVBwOeoPajqM+rf+CQ3&#10;7Lth8Df2drr4s6zoyR6jNY+fcTS8SNMwLIcHgfIdvtjHXmvkPxxY3P7WP/BT638Pa1INW0vRlify&#10;W+ZY2JDANt/6aSJnoMDB6ZP6zL4S0nwP+xvJbxr9njW0HmK8ZV+M53c/KwPPXj35r8z/APgmLYab&#10;4w/4KL/EHVbe2jkhGpKkc0fygFZNkiD5T8x55yMkH1oEj7i/4KDXz/A/9jptA0SEWscPh64do41G&#10;7/UsSOg+XflvwPPavnv/AIN3/hHb3Pg+7+JmpxyNdXmpSy75GbMjDI5GBkFTkHJBIPtXvv8AwWuv&#10;7ax/Zn1i1bzJgvhy4O4H7pETgM3rnIHQ5P41yn/BA+xisP2WtKeP95JJHM6s0YGxd7cDLHcQ2fQY&#10;bGO9H2Rs+b/+CzCT+Iv2oPh7osN3G6SeLlWSORuGKsAgx3AAYHgHDKCea/RzS4v7F/ZFkijiNmJL&#10;Hai7RvXIPQc4ZTnjngYHavzg/wCCl88mtf8ABQz4Z6XLCtwza/cM8MOcsoeLp6DYAxz3Xoelfpb4&#10;taG0/ZTVbBmVFtUVZJGYgrwoZm7jBAJOc+oODQ+hJ+N/wm8LXnjz45/FrW5rNGVfFSwK1qoZWZA6&#10;luvBYbWPbJNFdN+xhAb/AMZfFXVLeW0to5vGsioZZipO1pBtwqMMA9DnJDc0VRRy/wCzV8VG/aD+&#10;Ed98KPG0cjajp4eLexJzwRvPPX5mzyR9eDXA/sxfE3xB+xx8f5vBHifUPs2n3V58jLkqGB4GR2PC&#10;9x39c91+xt8P7LT/ANo/xZ4es4d0cdzFLsYbgNzAFhjvkuByfYDmtL/gqL8B4tNvZPGuj2yvcWar&#10;KziPnbhSTwxHTr09ecZoAP8AgpLHqPj3wla+O9CjVoo7kTxyW6YdHUN0ZR2zn6jPU19Af8E2/wBq&#10;qz+IHwUbw3q2qRxzNp/2W6VuCXXgjG4fe+8D2Jb2FeSfs8eFL/49/s4QaVrUUxmudP22syljIXwA&#10;GG09ckccHHpjFfN3wZ1/xN+y3+0fJ4SaRobG8uiGVjghRkqQSOMYwSQQeD2oA9B+Oni+f4Wftq+F&#10;/GZnktYY7lYLjy5QQqN8gAO7sG3Z9TxkCv0f8V+KdP8AHX7LcPkahvNm4JWPDrGD90qc4XKknceC&#10;cDr0/O3/AIKCeA9T8T+GdP8AiroA2sp85/JiaNh6nPQNjLc8njGSK9L/AGD/ANq6fx98Kbj4e+I7&#10;yRLpImt5Y0kADEAfNtIOcgDOMY4GDyQAcV+wT4lh8HftYeMPDN1MytcXQuLdpMt5gDEbumc/N1Az&#10;zzjGa+u/+CkeiQ+LfhMuoQWsckNzppjlMsK+XJ8jH+Je2PUgBlzgV+dHxI17U/gT+1vaeM4lKrNO&#10;I7hQvySRsdrDkfMpBHuB+FfdXxK+IKfGH9nJr63uFa6toWB8tiwkO0jI4wCwII9DtBxgmgDhf+CN&#10;fxFspPCdv4cnutjafqUkNwjLgbSxYE4GDkMwAyCcY9TWL/wWM8BKI7nV0LNJb3C3KThQPUfNgAcn&#10;1ABPQDBrxP8A4J8/FP8A4Vf8bdY8JXRa3aa8E8G24GHYMRhh3+Vs5AwNuDjPP1h/wUdOkeOvhcdb&#10;mHmG609lcxqSx4UZZQCeSDggZ59hQBvfsO6lZ/Ej4F29nJLJI1xoqlvMBQfKnrjuejYAbKnjivif&#10;9ovTLn4Z/taaL4hvLQxxNdiCaSNFKrk84wBg7i/TOR3OcV63/wAEoPi8bLQv+ES1XUP+QfePFu8w&#10;lmRlJHXGFUBVAGV+cewrl/8Agq34ci07xB/bemx7ZbXUFdJlfLxr2B4yDu9f7oPTFAH1TrugDx1+&#10;z9MbOOOb7HCJF8pgj4IGQSe21l4GcFR718BfBLUh8N/2mdR8IXl2fLupWZN27DSdc43DquSOnOBx&#10;xX2h+wj8U4PHXwkh0+7lRzfaT5Lr5ahlKqAWzj72QufZeeenxf8AtZ6Qfhl8fNP8XwqkO27DS/KQ&#10;yDI4PTJHzdvfnNAHvf7avhC28UfDO21OHBMluB5rLnZhQobcWyMEjqOAWz3ryb9hfxN5thJot1cb&#10;Wt5GgzGuHAJG1c4OBluvbn619FyTWnxG+BU0byw+ZHDuWLozuF5QDO1WGWY9RgH6V8Y/BfxCvwm+&#10;P1xo9xM32e4l2tJIq9Dg5PP3cE55zgDqeKANX9tHwl/wj3jePWbdBDH56sGhyNnOQq5GOM/e4z78&#10;V7B+zJ4smGlWGpabKXkS3SXbt3F8YOcc44yoHORjjJIC/tk+ELXxv8OLbxDYx738narCPczDqMDA&#10;/iOMZ67cZ4ryH9jf4gXGn3v/AAjE1yB5U2FXLLsQtnqOM5Zjz2U57CgD7I+CEFtp+v8Ajr4RwPJJ&#10;aySNPYx3chKiGZWcBcj5OQcADb8y4rQ/4Jo61PDpXxA+AmtXWZNNv9RgthcZzHC8fnQEEAkY/vDP&#10;bqOuXoKRxeMfB/jqK+j26tosmm3MzLt2SRH5Dxgsu3ryeDgdxVH9mLXrv4T/ALfV9oWo3itY65ap&#10;PA0chUmWOcI7YJBDNGeQemD06UAZv/BOHxrrXwZ/bs8aeBL9fIgvplvgvnsN2XCPhQQHQZK7gN+Q&#10;OD82KP7fGly/A3/gpP4V+J2mzLDDfa59nuJW+YSpLtcAjBOMTYyBkYyOQKt/H2zX4C/8FN/DviW1&#10;09o11yS5tZXhb9y7OBJAQdw2newYdMsPrXX/APBazwbqHiLwB4c+NugvJJdW0MN0t07YlheJsbjy&#10;Qx2EE9P4SfSp6i+0dt/wWQ+GenfFj9kzQPiRaWdquoWtmjZhYs2EJdm6DJ25GM5yT6ivTP8AglP4&#10;mm+P37BreD9R1y4luptEa2nkmtwxlkjUrls5JJKjpyxG71Fc/oms237RP/BMy7hnFlcTLpUF3JH9&#10;nzuEiAFgWXchDHgjlcHqAK8j/wCCAPxltfCuq698HvEV9NBJpesSCFJiDHGkgOFOEOSJI2PXI4xx&#10;kEEeMfsJa9d/s3/8FJte8H4mt7e/kdvL6qG81WA2OE4BZwAAWUDByAxHuf8AwcG/BvTfEHh7Qfjr&#10;oulosi2sZkaCEfMCQjdBwu3Y2ehCk8d/FP8Agpp4Vg/Zr/4KG6F8T7JJLeH+3Eld1Y7vKEgIkEig&#10;5Oxiec+46ivuv9uXwzY/tG/8E621LR1W4e3s96tJCF2rsZcIcHp15JxgkHlaOo+on/BJ/wCJukfH&#10;/wDYa/4R2+Fi95/Y8tpdeTCFTfGhjVDHtweU3kdyVI9K/Of4C+ILn9mT/gqPNBNZtDDqGpTWcZkm&#10;YjZJtYctjcNybcEEZx0HI94/4N9/jk2i6trnwa1eS2aS1uGeG3mHl4SXg7nyNyh1b3XfnODxxX/B&#10;cP4Q3nwc/aq0n49eHNMKRzX0dxiSQN5kiyeYp3qeUyrKOcjBHajuHc+vP+C2XwwHxu/ZEtfiP4f0&#10;tZri0gD+Y2A7DaHAORg4KYHII5BGQa8t/wCDeP42aDeeDNU+F2qz2/2rTppAVUCNkhfLLkKvOTvw&#10;4ywK84HJ+ovh/wCKLX9qn9g68006dbPJdaBvt5LhVljJ2CRTvAOQwUgPkg9DycV+Wv8AwTT8fXP7&#10;L3/BQC78BeIbiCG11C4ltPKk/wCWjiVXi2txtYx78Z4JOCM4w/IPIuf8FefB2ofs+ft7w/ELTtOm&#10;jt/7QW8t1GYXk2y+b95cbSVcKGBzxkV+ptrPbftW/sAXOl+bFcy32iB7aO6i4dtgYAEEjd6kHnJI&#10;54r5c/4OFvhK/jL4XaD8Y9Hh85bYBriTyfmjwPmB5O35XzjoMccZx1X/AAQa+NuqfEf9m+T4aaze&#10;2+pDSVksJreSHcscQH7uNlKfM20pwCQRyDkkUvsj2R8i/wDBIDxdqv7N/wC3lq3wuv8AXfsscrMs&#10;cUzKiytG5UN5hGVby5GBA+VsnP3VI+jv+Din4TDXfh7ofxctIbeRrdgpmjXbtA2Andu+bIfO3B68&#10;dK+S/wBt7wZcfsX/APBR+38baTGIdPl1pJitvI3lmMFUlQZYYGxl+UnGCM9wP1C/a08EaT+1P/wT&#10;7upZrZrr7PpYn8y3xJ84UI7YYkjBYEjsRjpT7C7Hn3/BCr48N8UP2S1+HOu3cfnaeklkkcUO7CAM&#10;oONp2gIUGCNuQBxwD+dX7ZWl3f7IH/BS1PGc4ubS1tdeivJprIskhh37ZMYOC3lkHaCVOQDwa9X/&#10;AOCDPxWsvhb+0Pr/AMIPE2o/Y7i8m3x2skWGkK5jfllwQMoxViMgAgHBx6X/AMHFHwJskOh/GTQB&#10;AqttN0NpUnJZGw2NrHdgkdclu/FC7Aux9qfHDwv4f/aj/YG1HSI2F7J/Y++0LQjcjJx1LMucEkEZ&#10;zsPrx+aP/BD34lt8Ef2ttd+Emta15P2iXbEuWiaRo2KMVJHBKkHY2Mge3H3P/wAEWviunxc/ZDsd&#10;C13SZiRp72Mqzr5iy+UPIYLkNknbuwxyCehBzX5zftHaXF+yJ/wVKh8QWF9c2lrJ4gD3K2+5WKu2&#10;xlVXIYIcqPmI/i6Y4S6oEfSn/Bxx8DbmZtC+M8EzFVjHmq0G5SCRFhJFYjHCEqenbrX0b/wRT+IL&#10;fF79jPTdCFzDL9m0/wCxXFrG3yoVzGyqCvy5AYkDgcY4xWv/AMFB/AunftU/sAXl9b3Zaaz0ozLN&#10;bsZl2ldhPBY/fjRivUADPOK+P/8Ag3Q+KzeG/HHiT4R6ixWePUhMsbbmdd8ZjP7vb91WjwSCCvms&#10;ehajoG54f8VtP1r9kn/gqvZ3rXgt7fUNaEcxK/LJHLIYjG2AP4ghyRx8ucgc/qJ/wUr+G+jftN/s&#10;A3mpwRrNNb6fFL59pdZKIcAt5ZbbIVwCOhGO2a+G/wDg4o+C+ueHPinovxksVja1mIH2iFVjaCRi&#10;cg4xuOYkw2N3HJr7v/4J8fEDQ/2qv2C4LW8mW6uL7w+0Nws0K7xKYzjjJ5EiOQ3Y8jkcnYZ8Nf8A&#10;Bu3+0FpHgzxn4h+BfiOWe3vJrjzoF2bV2uUjKlgjEFZFXqMDfwetZX/Beb4ZaX8IP2tPDvx40K08&#10;+Nr6G5uljkaMiQv5y/MpBUhlfBHTKk9QD5x+yBcv+zL/AMFXZvBdzbfZY9TvpLZYZo2j8qRisu3P&#10;llsBkcZUceuQRX21/wAHBXwStfHX7M2n/Fmyi8u40+MSSGSEqSqhX6hV/hOAMcgn+7mj7QH0ro3j&#10;G0+Pf/BPq5n02K4mabwzviZW8xWwiyDLMRk4PXjOBg45r8+v+Dfnx/pPw/8A2oPHvwsnlktbpdUk&#10;mWT5lWaJXdCCgO1QpQYwefNxyAK+vP8AgiNrY8efsD6Nos9pcsV0UWu5bZ+UjDQ4XjDD5B8w6Ywe&#10;QTXw3+ypaXnwW/4LRarpFnbLdxapbysw3bjEN0eCAVbJ3x4GQpCvu6gZF1A6f/g4u8Ijwt+014Q+&#10;MFhPNb+RfQ7r6xjz5OdsobBYEuDGxXHHYkEAH9EPEI0f4p/8E0dWTXf7J1C3fw+6qt1byeScOMkh&#10;xuwQeuBkHjHU/HH/AAcw+F/t/gDwz4oQzRxR3Fu5kCtsJJlj+cY+XhweB1JHPFfX37EcWoePv+Ca&#10;1vbXbLDcXHg9PNvIzHcg/wCjKc4SJVKnO5Qq8hwOtHQD4R/4Nu/EreHfjP8AEP4aROq29rqhlht5&#10;GMmxiHiGHA2O2IsdMnGQORWT/wAFV/CTeAf+CuPw38ZFpZo77xPF5YhG6WP97E2QMHd80rNsI+Y7&#10;gfvcSf8ABCLSm8Hft6/Erwfq9hb29xa6gp8uzbESAvMR5ZYHKH5e4BGCMjNdB/wXvhHhL9tX4Y/E&#10;bU9Ris7Oz8R2cs2qQSotxaKTEdx7Kv7skkn+HjHc+0B9af8ABY/TbbxR/wAExtQvRdzRrDors81u&#10;3TbCMBs7crnCk4+6TgVnf8EGJ/7U/wCCdmn6TL5KsNPmG50RQmWlCk7QD2z3OQcnOa3v+CittN46&#10;/wCCYN7LZ6nIrf2Wq/ao4UkHlmH5RhN6NuGFHqHB4IyPLP8Ag3A1W6vP2NriwurHUIYYb65jjMwa&#10;a3kG9vmQ728sEsRsIUlw5CkHNH2QPB/+CWelQeE/+CwvxM0HUdF03T5HWOSGzhvAwc7k/extuBYO&#10;W3FDnmQZzjNS/wDBeWO90X/gpH8H/Ecdz5O3X7XbIytuU+dae2GAAB+8fvY6Vnfsp6BFpv8AwXQ8&#10;Uada2Yg87TN58i3YrH88C4YFCAhIXnAxhVBAJNdB/wAHGmnTr+0H8L77b5uzWraLyGZVgfO04JJ/&#10;dk7T2wA3OCOQD6e/4LV6PdeJf+CX83/Euj+0Q2Sy7JN/O2M/d4YFgVI5IPAPU4Od/wAG3t3pN9+w&#10;db2f9kzB49QuEmlk8z5ybiX7pK42qPmABxljnrkdD/wVDja8/wCCTWqRfZLdnPh+Tdblt/P2aQgK&#10;AwKnKdv4gO+RXD/8G0PiU337Gk2iSTRbrTVroRqsjLIF80nBG/kZJ5wDzjoKPsgfHOj6bpXgj/g4&#10;FWzsRqF/ENVkELXTyJNYN9mI+XylcDaBjn5fnJzuwK+yv+DmCPSD+xZp4m024aRdTjNvMsahY2Ms&#10;X3s44IyOPQdeMfF/xX1i8tv+DgbR7qwu7hZ4/EJRXaaSIgGG4IDCRk2AKRlQxyQerEg/dP8Awca2&#10;V7N/wT6kvTdXG1by3Mnls5WT95DgMMkAYySeBnp1NJ7oDsf+DfjUvEWpf8E7/C7a5cLcp5c3ky7n&#10;LGPzpFAYFBvI2lc5OAoAJABr8v8A9oPRn8Jf8F2tLvdR0q38m88c2tyv2F2lE6l3QsREquCCpVgB&#10;u+XIyMGv0i/4Nz768l/4J+6RaTq0fl3lxs8+8Dq6m4kX5cSHbhcfL8vODjkV+df7YNwvhf8A4Lwa&#10;PqGs6jZaZE3i3T2kurtTNb4JKAMGJ2qRhc5GzO7jGaa3A/Zv/go/HJcf8E/fHZsNKvJJF8MSGNLG&#10;4kV0byzyCASQDgYxyDjjPH5Xf8Gr4v1+PnjhV8MWFxbtp1qp1Fpgk8DZkJXG4F1wBwQQCWIPDV+r&#10;v7ZkeoT/ALEfit9Ilja4/wCEcBjFlqBhy20DCyK64B3H5s5GRjOAK/IL/g15iux+1l4wJhvljXQ7&#10;cuYwPIMnmvtSUbSc/eZeRjY3B7H2QPpv/g610ud/2e/AuqT6ZGyx+INsd0khDIxjfKsOQy4/AHvw&#10;Afff+DeS0kg/4JreEVt763kUyXDBY5rdvJZpXYodjEq3JYh8MAQSMGvBv+DqXSp5/wBmvwXrC2Mm&#10;2LXwj3KquzBVuDyCGycgYK4LZ5wR6x/wbc23iCy/4J2aTb6xZ/6O+oXb2MkdvtEitcSN1C/OwztJ&#10;5xtxzil9kD8xP+C6M8Nv/wAFXpJtJ/0h4209hHBarHI0n2qQ7TgPubPAJU8Y+Xsf31mjl1T9kq6t&#10;7fUIr4SeD2VJvOjIlXyTz9wD2xjb24zX4Pf8HAekX3hr/gp/BrUusSf6Tb2csclnai3uYis5O5X2&#10;oGI3bUYscFOqjFfvJ4VvbqT9lyG9iuZJ2bwnuFxGTHnEI+ZTu+QY5Azxx0IpyA/n5/4I+6WR/wAF&#10;hrCTUdRaxlsde1h5PJkl3DHmqwDQIyjGer/J9W24/Yb/AIL2az5P/BNnxxAl+V8+zKMvm43/ACk9&#10;GQhscHseuOQK/HP/AIJYQWFt/wAFmtL+2zJYmHxdqxjjurgxSK7NMu1PmXe2GyVOeN3ynAr9iP8A&#10;gvfZPff8E2fHAK21wsVuHZZATs+U/MMN1BO4dhkHBxR9oD4x/wCDTK+0NG+KFha63ff2k01k93Yt&#10;by+QIdr+W6vu2By2/IA3EKM8Bc9Z/wAHYOjabcfCf4fas+vbLqHWiVsZoZv3yGOQF0YHy9wLchgG&#10;I6ZANcf/AMGoOlPL/wALI1ZbqNvJvrdPL2LujzHncDsJw33SN3bgda7D/g7Ft7k/Bj4dXJvf3a+J&#10;WVrby1zn7PMN+eGC8YzyM46Zo+0B9If8G8Pim68Tf8E2fCb35j861uLqBpoxBiQLK+GPl87gCFOf&#10;m655BI/JX/guwzxf8Fa9UmvZZJMNpbH+zViSTaJDgJ5QI3hRjJBbcOQeM/qZ/wAG2Omz6d/wTm0h&#10;pLPUrXztXvJVjvhIY23SErJDnKqjD5iFwCSSfvc/mP8A8F/rex0//gq9cXqeIWaRrfTDJHbRvFLZ&#10;4k3BlZgo3HJIIJO4EnHFC+ID+gTwheWmtfs92d1cXVxcwz+FwzSXDl5JVMP3mDJlmOMnI98dq/nN&#10;/YF1XTPDX/BazTDaXMk1i/xC1eE3FosysY2+0YYLBhzkgcADg8iv6KPhuzT/ALN2lta3U3mSeGBt&#10;uZGaVg/l8tnd8/P8QPpg1/O7+xUzw/8ABb3RYPFniSzQN8SNQ87UIWjjhVliuNrfvVwuBwCRnPIJ&#10;6kiB+z3/AAXgS7m/4JheP5beMts075pVupUMYwwJ4HzAjKlW4IYjvXwb/wAGl01tL45+K1iuuqsy&#10;2envJpskUeHUmULIrFgzYIIZQMD5CTkgD78/4Li2NtqP/BM34hQvKrOuls8ao0W3fsfqGZfl55IO&#10;7DAgEgV8F/8ABpfdaO/ij4q28uqq15HDYulg8hBjjbePMUFcfOUwSpz+6G4Y2Gj7LA6b/g7D1G0i&#10;8G/DvS7e3aOR9TbzpEVVV08uUqpIbJ5GdpXHAOelfUv/AAb5r9m/4JreDRaPb/MszeXDJEyufNbJ&#10;4X5SSOQ3O4NXzJ/wdlaG83w6+G+vLpVu6x61MhvBcL5sX7psrtI3bWJXpkZTnHFfSX/Bux4gOp/8&#10;E1vCdtbRQstvNcwsVt50Zys7g53EhwM7dygKSMe5X2QPy1/4K8Xw0X/gtZ/avh9YbSdNa0jzo5re&#10;Eq0jTbWBVUYOHXqXU53cgjFfvP8AtC6cdR/Y38TabFCsO7wTcJ5H2OJ1UeQQV2MNp44xwDn0Ffg3&#10;/wAFk7S4sf8AgtFbyPAuofaNW0doYWWc/wDLyU8v5ijZDDopAyMA96/ej4+ysP2PfE0l7eTW8S+C&#10;Zy9xD56SIPJPzDyyZFIGTwd2cYNNgfhz/wAGvkOs2P8AwUE1y0+1X1qqeD547yKNT5cjC4hwkh2s&#10;FIILKSRyhHIJFfYf/B1j4ntrL9lXwb4XY/v7zxMsqDzMYCI2SAUG7t0IYZzgjcR8p/8ABrW+mJ+2&#10;94vnj8UXH2g+EpBHazWTf6Sn2mPEpYSfI477gQA5GSTx9Nf8HXUVjJ+zb4Bmlu7EXEfihhHDLG/n&#10;EGJuU5KjpyTzgYHU0faA97/4Nv8AW01X/gmZ4bMsCpJDqd5FJthlXftlZVYl4xvO1VGQWHGAflr8&#10;qf8AgvVrt/cf8Fgrq4vLxbH7C2kpDeQzOzRIspbzCdqsrAknAzjHB6V+q/8AwbiJax/8EwfCbaZq&#10;cdwsl9emaNrcrJDL9qkDI2HwRx8pGPlPPJavyj/4LZTXOt/8FmLuwu7e1vlXVdGto4L6QvBIpkX9&#10;24lYoEyzAgYXGScMWo+0B/RBYztF8EI7m0lbd/wjzGLyJpFU4h4wSCVHTBOce9fzof8ABKC80vW/&#10;+C3fh+61uxLy3njrXHjW4uJN1tIEuXUht6lzw0e1/lIbkE9P6K9esrPSfgJfWGnWVvaQw+G5o44W&#10;aONYx5TADJYL+JOB3xX85v8AwRW0W+j/AOCzvheyZtPdrPXtaFxHdX0TeaBDcIREzk+a+TuAUliA&#10;TnGTR3A/cr/gs7r0Hh3/AIJo/FS+uLFp1bw1NCgXI2s6kKWIcYGcZzkEcEEE1+X/APwaa+H3j/aF&#10;+JniKRIGht/D9pCG3Qs6P5rnf13oApIyPlbJ6lDj9JP+C6+syaJ/wTA+J1zBfvAJtJ+zs0cUDBlc&#10;7dh8wd8gfLhuw55r87v+DSOwB+KfxYvltLoN/ZOnILgMfKfDynaBsI3LnJ3MOGXAPNH2QPoP/g64&#10;1fTIf2J/Ceiyw/6RceN4Gt28mNj8sM2RywZRg9VDDPBxnNan/BqmLdP2C9a2C6jkXxzd+aszZVmM&#10;UOGTMY2qVAGAzAspJIOAOZ/4Ovtaitf2WvAulJrS29xN4sEi2pYb50WJslfl3DaSCWBA7EHcK9E/&#10;4NifDWo6N/wTqtdVuL+9ki1LxFfTQ29w0xSECTZhA3yAHaG+Tglyx5NH2QPkP/g7cltH+Nnwvig1&#10;WzeSPRL0SWsbL58WXj+ZhtBCkYxyeVOf4a/T3/gjTqmqar/wTL+Duo60G+1S+DbZppG8zdN8vEjF&#10;gCzMuGLc5J4JHJ/Kb/g7C1W6vf2q/APh7z45Ps/haaZbdLWTzVDSD5i7IFZTtPCsSNp3AfKT+tn/&#10;AASZt9Xs/wDgnN8H4NZuLyS4/wCEE09pGv7aWGYEwgsHV2J3Zz3x6ccldAPw1/4OFbu7vf8AgrXq&#10;Tf2rJGYbPS4VmhWRmtiMtgZRcsAwcBSwAdRuznH9EvwljuNO+BWhxXE+6W38NwhpBG6hiIRkgOd3&#10;58+tfzkf8FsPt3if/gsrr2kRYLS63o9vCt1NtjfOwAs0zFQAWwScKoznGDX9H+k/ZNL+E0Zk05fJ&#10;t9FG61bylGBF93rsxjjrjHtTfwgfzTfstQXviX/guXo/k+GdOWeT4x3bzadJgxR7bmUll82UEsNv&#10;mY3A5yMY4r+iz9tO8vNO/Y/8fT21kksv/CK3axxPem3RmMRCjzA6lRnHccde4r+dX9gXTfAmv/8A&#10;Bcfw9axqLLSW+KWpy2Mdw8bqNv2h44237w25htxycsMkckf0N/t8aho+mfsS/Ey81vRl1KxTwPqH&#10;2ixE8Cecn2Z8x7pcIMj5Rkj73UdaHugPwh/4NhtGS8/4KVm5udNt5msPBt/IHmkiDwNviXcm4g55&#10;KnbngnPBr9P/APg5d1OOD/gmDr9sJFzca9p6qpYK3+vTnBYHHYnnrjHNfmv/AMGtpt0/4KCastzA&#10;vmN4LnWGUttZW82P5fuEYI6gkdB17foT/wAHQuoSQf8ABO37Jb3W37T4pskxuTLDfyMFd2On3SPQ&#10;g5o+0B4Z/wAGjdpt+Hvxbvi77DrmnpKreWV3LExBAPzg4ZvUHvWf/wAHb13MumfCuyXxQV2XtxId&#10;H8hNx+Q4nDg7iF+7tGQC+SRlc95/waa+G7zT/wBmX4ha/JfW9xb3ni2JY/s8k++GVIMPG+5An3TG&#10;42FgQ/JzkDyv/g7XGtweLPhbND4rdLPybo/2OJpMmXr54XbtG0AgkHd+8GRjBB9oD7c/4N1pCf8A&#10;glZ4BS406a1kSS+DeZHxKv2ybZKPlGQVwM88LjPFflD/AMHN3jHX9Y/4KQzaHfG0W30/wnaR2/2V&#10;PmIZ3J81zGpblAQuWCfwnqT+uv8AwQD0qTSP+CWfw2g+xXVvFcWtzcRw3HnDAkuJGJXzCTtOSQQd&#10;pz8oC4r8dP8Ag5Rum1P/AIKhataIzSeX4fsI1/dz7lPzkj95jdjPGz5ew6ULcD+gL9ihby1/ZE+H&#10;a6m2+RfBOnFpiJMyD7NHhzuG4EjBweRnB5FfzyeOIdA8Wf8ABfG+s9c8PT3UVx8dYnb+z45lk3Jc&#10;K2VT5W+8u8ggHAIxX9GP7OelQ+Hf2ePB+jxRtGtr4TskWOSGRSuLdeCrMSPp1+tfzi+Fk0fX/wDg&#10;vZBbxLDar/wvhSJILGUiOSK6+YGO4lDKN6tv3klcHGRxQviA/pS+KEjWvwm16doSyx6PcHDM6dIm&#10;545HX/E8ZP8AOh/wb/2l7qv/AAVm02803TNPtIWtdWZre8mkyFyPlhYMN8inaxzwVV+BxX9D/wC0&#10;JLpMPwD8WPrdkJbdfDd21xBhV8xRE2V+Zl64PBIB6Gv55v8Ag3ZsdFm/4KiadNbR6Y9jaWOovC2s&#10;NaR3K5GyJ4fMYybyrFWWIn7xBJB4OgH7W/8ABaJ5h/wTA+MAkujEsnhG4SWRVyY1I+Zvvg4HtkkA&#10;jByQfy8/4NKbeyX9oj4oXbXeZ/8AhGbJI4WmhxIvnOWbYf3mVO3DKduGO7kCv0l/4Lq6t/ZP/BLb&#10;4qTpEreboohH7u2YIXcKSRLwODgFMuMjbk18Df8ABozPeReIvjBp3lWrQrDpb+csiGRGPnjH3S20&#10;47NjK8joaPsge+f8HUXiDWtF/Yg8NnQr6+t/M8cWxma18raQqOw3EncAGCEbR94qDwecv/g06s72&#10;D9jDxpqFzoltDHcePJXhvYZjvuQLeENvTbhdpBCkHkcYGATP/wAHWOu6hp/7E/hXSLe51Dy77xtC&#10;s8dvJiNlWGVyJRs5TgnhgQQucjNXf+DVTT9Mtf2CNe1CytpIprrxzdfbFaSYo7LFEokUFioyoAJX&#10;GSvI4o+yB8/f8Hc19qn/AAl3whsF1Mi0mtdQkW185gHkDRjft2YYqGxuLZHmAAHJI++/+CBFsbH/&#10;AIJX/DKJ9Qu7jdYTurXgm3LmeTMY8xR8qtlV2/KEC4z1r88P+DuPU2HxY+FOm7J8Po1+6uzTLHxJ&#10;EGwrfu2JyuWHI2gdCa/TT/gjFa6XB/wTU+FK6NavDD/wi8PyyQFN7YILhfMYAHg4znOdwDbgD7IH&#10;4f8A/Bwpqt1rP/BWjXrfV2uJoLe302CKO1kmkn8n7xVFdU2tuZwFUkE87ssQP6OPgvJA3wP8NTaS&#10;t4If+EetWt11ITeeFMK7RJ5x8zcB1DndnrX81/8AwXitr3Wf+CuPjLTPEmoXs0Ml9psEdvbybpIY&#10;CiDZEsshCE/MwBKrufOAGJr+lL4b+Ra/B3R0tJpPKj0GHbLMysxHlD5jk4JPU5696GB/Nf8ADY6f&#10;42/4L1WqfEC8a03/ABteNhJCSsrxXGyONvPkQ5k2bSMkMxATcGXH9Dn7eWut4V/Yj+JniCDUxY/Y&#10;fA2oSm6VVzCot2yylnXaQOc5yMcV/On+z1aH4p/8F09Ha6u7fUFk+Nc121zpqw26MILl5A4BV0+X&#10;ywSoBLYIUgkEf0Jf8FONb/4R3/gn/wDFTUHuLeAx+Cb7bJcImxW8luvmRugH++pUfxUdgPxU/wCD&#10;WDS9Hv8A9vfxBq9x9qW6t/Bcy2zI0SxMHmQMrAqX3cAhQQvykscqgP3J/wAHVWoxQfsG6RZpPbxt&#10;J4ytdiyhd7YBPyAoSG4ByrD5Q2cgivjz/g0/a7f9rbx2UvpI4n8LxtJarBJskPnHDblYKCCQNpBL&#10;bgVxsNfWH/B13faeP2MPCVteSSfaG8YxPaqbWRkLCNudwYIny5HzhsjgDvR9oDpP+DWcMv8AwTzu&#10;oXtrhXj8YX48z51QjeOFyxyQc5wq/idxr4k/4OvtcsL39sHwToyo3n2PhSVmP707leUcHc20EFD9&#10;wc7ue1fdf/BsDoVnpn/BNm11KLRZbWS/8TX8s0zXEckV5iTaJV2sSuANjK2CGQ8c1+fv/B0zrFjr&#10;/wC3p4X8OWGqec1r4TjSa3hsR5kLSTn+IIpkJCjClmI29RuxR9oD9rv+CdGk6XoX7CHwxsdGkkkt&#10;V8EWLW8lxBHC5jMCldyK7qhAIB+Y88n0r8DtWs9d1H/g4N+xae+k3EknxbRoVvreKOJoOG2ERpMv&#10;m7PlBwdz4zt3Hb/Qv+zLpUnhL9l3wnoc9zNdGx8K28TzYllaTbCMH5xvckdc8knGOa/nv/ZW+w/E&#10;P/g4A/tGbShq9qvxN1KZlhvPLaHY0uZl86WM/u3zI0YJIVJNithaEB++H7fnilPBv7EXj/WpWh/0&#10;fwpOMTZVGymNpKo23PIGAcEjHAFfiT/wa1aBPqn7bPiLXxpscsdn4bH70xufLd5MgALEwU4UkMWX&#10;btwAd/H67f8ABZfxbe+Ev+CbnxL1i0i02Zx4fkj8q+uPLjfcMfKRKhBBwRyeM8V+X3/Bps+fjz8S&#10;o5r6zWOPRbMtDII1k3l5AHV87mHBXZ93knrS6Afen/Bxv4uj0D/gmX4os2jv5JL65trdY7FnAw0y&#10;biwMZVlCksc4wASDkDHzh/waVaRqFn8IviRrUtleRx3WuQrDNI0xinRYyML8vl5V92QDu+Yk8Yz6&#10;r/wdB+L7fTv+CeS+HRrsUc2oeJLNY7ZbgK04WUErgNk/Lk4wfunNc9/wai2UFt+xb4ovINS8ySXx&#10;lM81q0iHycRRqGA6qGC4yeSRjkDh/ZA8T/4Oy/Fl/FrXw38PweJrqHc1w506PzPLlTZjexMYC7Sx&#10;UKHO4SMSOBj7l/4ICf8ACYWf/BMvwLH4s1hrx5LSQ2UiSXMii3Lt5Y/eINpUfKQuVJXcpwa/Nz/g&#10;688VPqP7SfgTwwLRfLs9HuXjuPO3ZDGLhQHIxk8llDEr6df1M/4IxeFLbwJ/wTk+GejxaZHbyP4d&#10;glnjW+gug8jqHZlkidgysWyBn5QQgwABR9kD8f8A/g4x8RQeLv8AgpzpOinX7jV5LGzsof7HtLW6&#10;imjVplxGjOqhnf5gGiJA2jndxX7wfDmSPwx+yppr2UV8i2vhVG8q+Z0lAWDgEJM5Q4HRGOD0JPJ/&#10;An/gtx4y1zWv+CymnxaBZ6fZ3mk6po6afNZrGztKLhWEshAk/i/hYHGCdmGwf3s8cXk3hv8AY/vt&#10;UuoU8618HMzLFZxRhdsHZCmxFA6AgYAxj1H0A/n5/wCCWstx47/4LU/8JBerZ3CN4k1KaeS4t45C&#10;P3pRZI/tBJVgSrb87gN2cAkV+nv/AAckX+mWX7AOrWFxd2Uck95Ftt7gw5Y+YnKgEszq3AKg4384&#10;HNfmz/wb2aPqHib/AIKeX/iOWNj9lsb6V7qJmiQPJOAU2xfKwdfMxGflJUf3Qa+4v+DpDxtb2H7K&#10;Gj+E71Vmk1HXIWjLLLlSG3Ag42rkJyvG4rnnFD+IDyr/AINqdD+z/BDxZrFy/wBo3ak5jtvsZUov&#10;yBk3GA5yCsgdWJ6rxg5+H/8AgtHNYS/t7atDHpKqvmK89vHIyhy8hJAyq4VuoPXDdq/SL/g3h0yx&#10;0L9iWfX7fxRcXLTXUrLGu6KNSJmwiF5Qu9XaSNsqAdy43DBr8yf+Co/ixPHX/BRPWF0698yO11qK&#10;3WS32tIHE2MkZddwAXC8gAKMdqPtAevf8Er4I5f+CvXw51Bkb7S812xjt8lXXynVD80b7i2SDuIA&#10;Azv7H96v+CjK2tx+wx8So7qzupo/+EUuv3dnIFlP7s/c3KQW7BSMEnDcE1+FP/BKKO6/4fJ+B4NJ&#10;1ixRrXT7iLy5rPIuU8qQvGBGUZT1ZMgngAgg4r9xf+CoDQt+wP8AE5Z9bksRJ4TukFxBOEYZjIIB&#10;Lr1HHB3H+HJxR9oD8Tv+DWazMv7f+sPLoUrvD4QmxfR3UkbWp81AUZFIVlcZzu6FBjGTX6H/APBz&#10;zd6xF/wTpu7Kxlj8uXW7U3itdbT5YnjPyjPzHdjK4+7k9gK/Pr/g1YOkp+3V4ka6uZIbpvBbJa7b&#10;qBVkBmQuhjcF3JABDJ93byfmUV99f8HQS3K/8E9TNFp8MwHiC1zdSOm+D97Gcr8ueenykEcdsgn2&#10;gPK/+DSa4eb9n74hW0t/Gyx+LsRwvGGeLNtASVbsjdNv95Se5I8v/wCDtrTpV8c/DPUFuGCtHdK0&#10;Xkjy8lUwwcDrhMEHqApGcHHsv/BpyLsfspeNVOs/aLdvGEhjt1huVNs3kRhkJ4icEbXDLyC5BPBx&#10;8/f8HZ17v+OXw5sI5LhkGl3TMJrecJuBj+5I58tuvKr8y5Geoo+0B+qX/BH2zvLT/gnZ8LheaZa2&#10;bN4VtHENlIzRYMSkMuUUqCOSuPlJIyep/ED/AILYeO5tU/4LHLd6nrWpNZ6Xq2l+UnkMzQKJgSYo&#10;5CuScDK5XcwIyPvV+1f/AARiSG3/AOCdPw1t/wDhGbLSXXw9D5lnY3FvJGWxzIrRSyBg5/eBmbcQ&#10;3PNfil/wWo+0an/wWf8AK0W8s0uDrmkRwybSgEnnLiSRrVN5Gf4lDSKFIxkDJED+iSGeNfgJ9paT&#10;7Tt8NsfMLJ++HkkE5BIww9CR0xnAr+cn/gk1Ncat/wAFu7G6dLeU/wDCYay0kUgn+ZFaU/KsKFmY&#10;BQQGAAxuONtf0aW1rqSfAQWl6hjuP+EbIkWNZPlbye2MMB6McHHJxk1/OB/wTGuY9C/4LdaVHe6T&#10;Z6p53jzVEW4mvC5RmeUieOV5FZ2PdsksHbIILCiPYD9zv+CzPmXH/BOf4l232WW4Enh+VGtUWX9/&#10;uUrtYrg7cHPHJIGBX5c/8GoMWqR/tA+NltdH1FrV9HjLXzNcrb8MNyYQmHzAcY34ZlJ28BgP07/4&#10;LTT6PB/wTc+JF3rujNfW0egvI0dtNHHIgUbi6sXXBA6FcsOoB6H8yv8Ag05ureD42/ESzljVpJNN&#10;tGVvNhzwZRkrvDsBk84IG4YwWNH2QPqD/g6smgT9iLQXa6kinHiyAwhbOdw5HUb1UrERwQ7lQcbQ&#10;dzAGx/wa26vBe/sMX2nRXStcQ+I7oTW8kIh2fdwynygJAw6uWZsrt6AVz3/B1v4l1K0/ZK8L+HLf&#10;To2t7vxVEZrmXPyBVYjbtkyWyADvUrtdsYbpuf8ABrLPNP8AsK6kv2vzFj8VXSrGGlynCZUhpCD6&#10;goqqN5H3t9H2QPhf/g5sTV9S/wCCjmi6Ha2ljHJN4bt1tPtU0CxSM87rvd5AqqvABaQ7RtPIAJP7&#10;kfsQ6NpmgfsneCdM0/S7fT418M25+yw29uixkxKSMRSFSQScsCQ3X0Nfh1/wdJWc1j+3foN7d7bi&#10;OTwwpjikWcHAlORljgoc8FMYO4Z4Fft9+wkbSb9j3wHNo87y283he1NvMzTsZMxL8xM0auSSecjH&#10;15yMD8C57PT5/wDg4ga3tLaO4gHxeV/LvvJlEgEe44/e7GbPKnfnOD14r91v+CoiJL/wTz+KNub6&#10;KBJPB10m6Ta6tmLG3DSKr5PG0kA5HtX4Q63oxuv+Dg97DUrDULgx/F2KeRtpWZcKjrKRFF0B2tgI&#10;Mjg4ya/dr/gqLp5vP+Cd3xPtXgt5VbwfcA/bYFZCNnUho2Bxk8AE/TpSe6A/H/8A4NSZXj/a/wDG&#10;QW4hXd4Xj3JJbRNvXzWGFkaQMjZI+UKwcdSu1c/a3/B0vbXc3/BPux/s941jh8WWrzFvL5HK/Ll9&#10;yk5PzKGyAVIw2R8N/wDBqiIR+234oX+04lk/4Q8lbb7KTJIBMuZBIYmVVBwpUshbzARu2nH3h/wd&#10;EW8x/wCCeizxaDJehfFNpumXyx9jGSfN+Zd2MgIcHo/vkP7QHB/8Gnen31p+yd46uLrS7FIrjxgH&#10;trqC6hkeVBAgKyRiTcjq2eXVcqygZA48o/4O1bh/tvwxSTwm3lyNcMdaCwYbCnEJYEuTyWHG3AOT&#10;k4r1P/g0wdT+yr4+gi06SORfGCs0ghcLKpgUK4Yx4ZshkO1iAI1yARzwP/B2f4g1DSbb4YWGn3+r&#10;wyNdXEjNH5626YjZfvbVjDkORhTkjdkYo+0B9cf8G7GpR3X/AATQ8HtZwtHGrXCeY5AaRllfIKrC&#10;BxwA2WLDknIwPyp/4OOdK1q6/wCCrwiurBtSjvNL01bWzkgkhWb96ymHeEQyZ4+dSxAbbuGwAfrN&#10;/wAG9ulT6d/wTH8CyXNlJayzRSSeU32lVZS2VcLK5A3D5iyYRicgAV+Tv/BzBO0//BTRbeWe9jUe&#10;HLEebOzxoq+Y/wA0TSEjjuyYXI9VOD7QH7/eAdth+zBpcNslzDHH4SRY0upnd4sQdHJbOR0POe3F&#10;fzq/8ExLXT5/+C21jbad4jv7aEeONVkj3NvaZlklYwv5sqs4GGw7EtlVcrnp/Q58Oo4v+GU9HW/e&#10;1vv+KUR5Z/8ARljnYQZL/LmMBiCcjgE5r+dX/gl6dbuv+C1uj3XhyK3fb401WRk862UCDM3dEKFg&#10;ME+WBnB5C7qEB+73/BXeSBf+Cc3xS8zVIbWGTwxOk1xcRxSIUZcNuV3AcfN93np0OMV+Tn/BqVBG&#10;37R/jy4+3iHGgwIyslufMUs+RmRgw6DhQc4Hoc/rv/wVOOlt+wD8SLbXfF0ejxyeGZ0jvmnwVcrk&#10;bdsTsWGNwEalvl49/wAhf+DVG+tbP9q3xzpj61eKzaDEUhgmxaygO/7wgpjeOi5Iba7bR97C6AfT&#10;n/B10ss37JHge8RbWRYvF6qZpfI3DdC+Qg5bJIB47K3PWvUP+DZGxttP/wCCb+nnFk80+vXsskln&#10;5JwC/G/ad3mDGGLAHIAGQAa8x/4Ov7yGH9kvwPpg/ePceMF2CSbHl4hfLjC49uSBh+O9ejf8Gwtz&#10;Yy/8E4rW3s3aN4/El/50LXETMGMvLYCBlDfeG4nI4HA5f2QPzR/4OMbaDUf+Crr2epRNFDPpOmRy&#10;MiwrlS7bjlWO4gkqWYD7uMcV/QJosOn+GP2ZYEXV1WG18IgNeTfZzlVt+XO3KEEc4XIx+Vfz7/8A&#10;Be/UptX/AOCv9xbpZ6iJI/7JjjWbUIwHPmYzC0YOxScjGNwYE4Oef6B9duP7N/ZduTLcf2f5fg1j&#10;/plwrLB/o5wGITDbThThckDjND6AfgF/wQxvbXxD/wAFkLrxAfEaiS6k1u4hnhgtRHdq05yCJmwh&#10;fggLl/Trk/ox/wAHQy2c/wDwTot1822DL4os3h86OHd97GEyQynGeV7KR3r85/8Ag3tXU2/4KtXE&#10;kfi37Xbta6mbya1m2pfEvlZv3sZBAYbgCFkBYbedwr9Cv+DqeewH7AWiW90sbXDeM7Y2xZnJyFOS&#10;AEPODjLFB85xk4FD+ICv/wAGsNpLF+w9rDTadDHHJ4qujDcLLbsZlwo3Mo+dWGCPmyCCPTA/Ov8A&#10;4OI7SKw/4Ky6jfX0VqlvcafpckkgWCVWUE5LoDtOFwuGIyFwSMHH6Qf8GsepWdz+wHqFhbQ3CeR4&#10;suxMsshKlyF5TKA7T3wxXKn+LdX5x/8AByxLH/w8+1H7OFZl8N6eGXzkky2G5xgAZxnByOeec0fa&#10;A/oN+Ev2df2XNCbT7212r4Nt1jmt2haHAtl+ZWV9rIeo5xjrjmv5o/8Agn1rOnj/AILFeE9Xv/E1&#10;xa7/AIrXBtr6G2hiE8j3UmEkBkVI0kBKkAt94KAQa/pN/Z31KK6/Y98Ky29ssqnwPa+XawzW7DH2&#10;YDyw0arHx93gADpX8037IHijxD4U/wCCw3hvVNM0yG3uG+MDW9xp7TWiJse9ZWhyymEHsMDO4AJ8&#10;+00RA/oV/wCCwcE15/wTN+MEdnYW08y+CrhlF1FD5YwuckSHaMLyM8ZIr8ef+DVOa+j/AG8fEkMF&#10;jYTQyeB5TJLNcQpcQuJowrRhlMjKVLqwQhfmTfn5K/Zr/gqJBfan/wAE7Pi5YwW1xNNceA7xPs9v&#10;KqSOGjI2hipwTyMkY5+tfif/AMGunlWn/BRq+gu4NSivP+EGuxHJBNJHFsE9uWimCKS2SEZQxC5j&#10;OcnGD7IH6Df8HUOi6Rq3/BPDTdT1C7kjl0zxxZz2cKmTa8jJLEc7UI4V25Ygds5Irzn/AINKLSVf&#10;gJ8SbtNJ1S3hk8UxbJ3ml+xzgQLyiltvmKSVZgBkBOcg49a/4OidIi1L/gmTNqMtvcP/AGf4y02a&#10;NoZJdqlnaPMgB27fnP3wRu2gYYrXzn/waOeLtUHh/wCK3g6SeBrGPULO6RWeISRyPGUP8W8qwRf4&#10;SuVODnNH2QMz/g7uspU174R6ktlDt8vUo2uOGkz+6O37/wAo4JOEw3yksNoFfXf/AAbZRraf8Exf&#10;DsLa9b3kcmsXskYtY4F8rLLuRwhLb1bcpL4Y4zgDFfJP/B288TT/AAlA1i0aOKS+WTTY4UNwuQnz&#10;+YIyUXC42lxuPIVtuV+l/wDg2L1HW5f+Ccltp+o3cjrD4mvDZ7rd1UwsQRhjEpcg5U/MwAVcHHAP&#10;sgfmF/wcuBB/wVM1qRJfMX/hGdNDLG3K4EmVzsABwe24DI5zkD98v+CfbRL+wt8LYXmvJfL8B6aj&#10;fbI5lkBFtGCCHVWGCOMgcc1+Ef8Awc5D7L/wUyklPiS4mceFbBja7pMWWC+Nm44UkfMVXHI3YG4V&#10;+53/AATfv7Kb9g/4Xz2XiWbV4f8AhCNPMOpXHD3Ci3UAkM7ENj72TjcGxxQwP5wfiXqNn4V/4LEa&#10;hq/hm/8As8Np8a0kt5IrK4XP+nKShjG2RtxJU4OG3Hkqc1/UF42t59e+CmqQ2Q+a68PzCMXAZAS0&#10;JGGw/wAvvtPA6Gv5df2r7iGL/grl4jvGZp4l+MMLf8S2FFkdftcfCruKiTHBGdu7PAHA/qEu4rTV&#10;/gfLaNbSTC48N7VhPlwyPmH2+WMnHbAB6UMD+bP/AIIay2uj/wDBXDwPbzz+S39qX8EKJbqyu3ly&#10;LtbMq7BgE7gXIO3AbO4fth/wcElIf+CVXxJX+xRcBre1AbdGBD/pMf7z5nG4jtjJz0FfiD/wRW06&#10;I/8ABW/wJYrbae6Q+Ib7bBcKArbUlIEeUbDjAZemNvUV+4P/AAX9S3n/AOCU/wATIri1kmjFnasF&#10;DYG4XURDNhTnacNxjlRk4zQ+gH53f8GlVu4+OPxQmltYdreHrWOO4wu4nziWQ/OCR90gFSD83IPX&#10;2H/g7djnHwM+FbJZW8kf/CTXe66FtHvjJg+4JCSwDYBKD72wHPGD4j/waUaZZt+0l8TNYuNT8uSP&#10;wvaQx2vmL+9zOxJxjPG0Yxjv1wcfQv8AwdnwNN+yp8O7hLqYLH40b/R40JjObZ/nYhdoxyOSCd3G&#10;RuyfaA6//g1fj0iP9grVPsN9HLN/wmV01wv2VFZCY4wFO1ySchsMwUlSowABXwX/AMHTWnQw/wDB&#10;RLSr46pbytceBLQSQwW6o0IE8+N2GJckNkMcZ6dq+3v+DU2CWD9ibxJN/Z15Cs/jScrNIx8mbEcY&#10;3x4Qcg5Vss33RjB3Cvib/g6lu7Gf/goTosMUo+0ReAbUXEaqPlHnzbc/KDk89yo4xgk5PtAfsn/w&#10;SDvhff8ABNn4QXJvlvGbwVaYuNqZfCAfNiRgXGMNzwwI4INfzuftiazY+J/+CuvirUbhVWCT4xrH&#10;OLiWORdqXqRncQ5XBC5KlhtyVOCDX9En/BJWdJP+Cc/wlmiuIJlbwVZu09mrRxyM0YZmClF25JJw&#10;AAD+dfzm/toWWpeGf+CrPjhNV0RY5o/i69y1ras83mK94squNh3MXVg+B82W9aI7gf1TQS2ifDNW&#10;stPFzEdFzHDaqsfmr5XCqC3ykjjkjHrxX8u3/BL95n/4K8fD06PDYxeZ8SJljhaRWi8tmlBRGZGB&#10;+UnblRk46Z4/qD0GeO++F9pNNBJcLNoqkxx790gMQPHOSTn6598V/L5/wTYtb0f8FfPANtb6B5k8&#10;PxQlLWctwXMSrLKXO/eC7IAWzuJYjjcSASIH9Df/AAVXsZ9S/wCCcXxgsYozuXwPekMq8kCInPCH&#10;kYzgDB6ZAzX4y/8ABq9em2/4KDa1CpuVabwJdJujX9237+E7H+U7c43A5HKY/iIr9kv+CtV3eW//&#10;AATd+L1xa2LXDnwTeL5UMgRiGXDNnzB8oXJPO7A4BOBX4w/8Gtl20H/BRq/iS6tUE3gS9SSO4fDy&#10;L50DYj5GWDKrEYIwCcZANH2QP0F/4OnPJ/4dz6a80rLIvjyxEO1jtPyS5JGOoHQ8Y/GvCv8Ag0b1&#10;PWJNC+K+kt5n2Jb2ykRgWCLIUYEN/CeAMY5HzZxkZ95/4OlrGwvP+CclrfXGpLDLbeNrA28IhVjO&#10;TvBG7+EAZbGecd8V4N/waQ6802gfFXw42gTDyr6zuP7SEMYRtyFfK37d+4Y3ckjDDAznJ9kCh/wd&#10;5XI+2fBO3+2xswXWW+zg/MP+PX5jz07Dj+9X0t/wa/MH/wCCbMMralNNt8WaiNtwhXyvmX5Vyx3p&#10;wMHA53DHBJ+bP+DvB4W/4UrEJbcSJJrJ8sL+9cEWvJ44Ax68luBwcfUX/Bstercf8Ex9Jji1eC8+&#10;z+JdQjbyN6tbN5obyXyoG4Bg3ylgQ4JOcgH2QPy//wCDnK8hl/4KianBAYcx+DNJEu1V3qwWU4Y+&#10;uGH4bfSv3O/4Ja4X/gnn8It9nZWxbwJp7eTprBrcZiBzHgD92eCoxwDg9Mn8O/8Ag6Cs57T/AIKf&#10;SzzW6hLrwBpMkLfN8y77hc4JOPmVhxj16kk/tT/wSHkvpf8Agmv8IhPara/8UTa/Z7fY58uPbwPm&#10;YlhjkNkAqQQAOAMD+eb/AIKjT38P/BWf4mS6dELK4j+IaG32qz+W48rDYVNx5+bAUt25PX+n6yvN&#10;UX4CR3UkQjul8LB2ELMcSeR0BIHGce/86/l7/wCCki+JF/4Ks/EC68UaNaafdTfEdJVg1R0SDy/M&#10;jCNKwdlCFQCxLdM5wcgf1B6baW938Drezhsoo0k8Kqvloscij9wPlwMq31HFDA/mY/4I7agLv/gr&#10;d8OdU1Dw48zT+Lrt2ht5ZBJaMYpjvTe6s23oQ+SU3ZBIyP6AP+CwOl2Otf8ABM34y2mpyMsf/CDX&#10;sm+FxlGSMsp5YcZA498c1/Pb/wAEqBbWH/BWT4Zwf6Qvk+PJVgklZJXUqJgPMwu1+BhioAOcj0P9&#10;CH/BYMeZ/wAEy/jKwnmj2+BLwt5OScBeRwp4Izk9QCTQ+gH4sf8ABsUbOT/gpQsE1pLNM3gvUDbr&#10;HMqAENCWJyw3cdgD+WSP02/4OZr62tf+CX2sWst+VabxNpaxwrCG80+eDjodoAGeo/PAr8yP+DYq&#10;1luf+Cl9vKLW4ZYfBuou00E0iiJv3YG4LwwOTw3GeRyBX6c/8HM9rqF5/wAEwtYmh11rK3h8TaY9&#10;1DHHIftS+dgRnHG3cVb5uAVB6ij7QHy9/wAGjt/Ei/F7SXaZZhPp8nleUux12SgndsLBlx03YO48&#10;ZGah/wCDu2INe/Bi4MEXyx6sqyFXLsD5GRnG1QMDIJyxxgYU1Y/4NG7m3Fr8YI1S6877Rphb92xh&#10;ZdkoXDbsBhzkYyQRg4BFU/8Ag7oj1p9a+DZWG2GntDqgaRniEpmzDgAbt5XbnJI2g7cHJNH2gPq7&#10;/g2jeSL/AIJlaGi6pDdRjXtRKmNXXyszMTE27qynuBtIxjJGa/L/AP4ObL62m/4Kb3iJFG8ieD9N&#10;WQ7uRhpiFOGODg+3GOB1r9PP+DaYXT/8EytBkns7ePdr2ohJIPK/eoJ2G5tgzuHTDZbABzg8fmP/&#10;AMHO8NtF/wAFL5TDbwoz+CtPaVo3Us7b5gC2AMcAcHPqDggUfaA/c7/gm9K0n7BnwnT7Hb2q/wDC&#10;A6aPscLZSD9wmYxhmG0YwGzz1ODgV/OJ+3fZWz/8FffHlm0drZxP8YCG+2MrQqDdJln2hhtPU4B4&#10;Pev6Nv8AgmjEkH7AnwjS2uZpkX4f6b+9lUhj+4XrlFOQfbB7cc1/Ol/wUCudRvP+CwXjqZfDTfam&#10;+LChdPvZHBlP2iPaHK8jIx93p2ziiIH9OHiy2luPgLqNlaQMGbwvMiQw4yT9nPyjCkfTA+lfzT/8&#10;ET7My/8ABWD4fx+VqEfl65eMktqrboWEUv8ArAg+43+rbgAB88AV/Sv4tur6w+AGpzaTAYJofCcz&#10;W8dxuVo2FsSoYMQVIIGcnjHPc1/N5/wQnvrqX/grZ4KuTqdvbzT3Wp7muk3LMTby705cEOwztOTh&#10;sZBGcCA/cz/gtbpOo6z/AMEu/jFZ6bpVxeyJ4UeXyYZGU7VZSzcfeVQC+0Zzt96/Iv8A4NY7Qyft&#10;+63dDTFkWPwPOPtSz7ZIGM0XAXeAyNghjtJU7eQCQ366f8Fn3ii/4JefGVZ52j/4ouby5FdU+bK4&#10;XqOvTA6g4xX5C/8ABrPb6U//AAUC1i6vIJvtSeB7lbSZGBjXdNFuV1wT8wHDcAFcH7woWwH3J/wd&#10;T6FDd/sGeHta+1zK1n48tQsMb/K+6GcfNluQPYZzj0NcP/waaPZN8AfiVFbarKZl8UQG4tJIl2pm&#10;EYdG3ZIYDBUgbSmcncMdv/wdV39xa/sF+GraG58tZviNZq6K2PM/0a5Yfw9toxyOnfiuK/4NN9Vu&#10;5v2fviTp8msebHb+J4ZI7TypM2++Ec5xsIYpkYJOQwIGBR9kD5+/4OxS3/DW/wAPYnvIWVfA8xWJ&#10;YQHT/Sm6ttG7OOMk456Zwf07/wCCGmsatrP/AATD+F11rENssq6KUVrRfleNZGVG/wBWvzYGCMEB&#10;lIyep/Mf/g7JeM/tX/DcC2ww8Dz5m3N83+ltgcsRx6gDryTjA/T7/giUmsWP/BM34XWet6LcWMo0&#10;BAsNw44Qk7ZFIkYbHHzL0wDggHij7IH4h/8ABwXPdRf8FaPHk82px/u10ry2tFcG3UWcPByoy2ct&#10;xkcjmv6JP2U2I/ZX8DwNKZP+KNsB5n2d4d+bdcNtYApnjK4ypOMV/Oj/AMF95Il/4KufEJ/Ps5Ar&#10;6duW2jHyf6LEdr9mbHXPYgdq/oY/Y2ks7L9jXwCbBLaGGPwTYEfZ5VaHH2ZDlWBO5D1BycjGKHsB&#10;/Nj8GfD9u3/BXTT9Bv8ARZZIY/jdMrWq+YWRV1J8MMENlcBgSccAtlc1/R//AMFDBO37CPxSjtra&#10;5mkfwHqIhjtboQsXNs+35/MXYM4ydwHXmv5svhp4i8Pz/wDBWKz8S6hNOLK4+OEsySWWxSGfVH8s&#10;gMuNu5lyu3JXKgAkV/Sn+3JoH/CSfsRfEfw2h8mS68C38UP7wR4b7M2Bu2MFyeOh6mkwPwN/4Nzt&#10;PuJf+CmmjwGG1/c+H70yC4cK67XhyYzuX5+PyLDHNfrJ/wAHGwU/8Eo/GjS3TR41bSSyKVO//T4c&#10;DqeM4PB7c5Gc/lN/wbaaTZaj/wAFKdPuby0sZ/sfhm8lh+1Z8yOQvEgkh+U/MN2DnA2seckA/qp/&#10;wccz3bf8ErPF01vqslmP7Y0oSKsb/v1N7EPLJCjAJI64Bxjmm9wPir/g0sCP8X/isn2q6jZtDscx&#10;fuxDKvnPyS3zF17YGAHOTyK7v/g7akmHg34Rwi8tfL/ta/bycjzmPlJhhhcbAM5y2SWHHGa57/g0&#10;nAbXvi4yyPlINOLRtvKqCZcMP4RnBB7nC+gq7/wduao+z4P6M6NjzNTmVtrYyBEpHXHcY47nmj7Q&#10;H0x/wbNQ3lp/wTW08XKW+ybxNqElvLCD+8j8w9flGSrbkPLdMZxivzd/4OgIYf8Ah5PDdf2zDcTN&#10;4D09ZLWOFlNuomuCu5ujE7mPHTHPYn9JP+DaXRdP0r/gnBp9zZ2V1C994gvbi4NxIGWR8hd6fOwC&#10;4VV4C8qcgEGvzq/4OjbQwf8ABRTSZ5DaiGbwFZMVgRBNxcXAJfHJHA2lupDDoKPtAftT/wAEy7iK&#10;6/YB+FN3DqlxeJJ4HsSt1PC8bOPJX+GQ7hjBHzYPHNfzx/FKLTdd/wCCzuoWw0uW6gk+OgWazVdr&#10;Mq6iAQu+QbmwuQpYKW+UcEV/RF/wTxa2h/Yf+GQTWLW/VvBNi/26zEZiut0CnzE2Daytk8gcnJxy&#10;a/nh+IM1rL/wWq1GXU7e5khX49HzBZTI0oC6iOQY07YBxtyACCcgtR1A/oy/bIs7a9/Ym+I2nXM5&#10;jjf4e6lG0nyAqPsUnOWO0H8ffIr8Jf8Ag2Tv7C2/4KQC3ursJNceDb5bWNlG2Vg8LFenB2qT2GAR&#10;nJGf3b/bM88/sX/EnYzBj8PdTBZgzcmzcZ4xnv0r8JP+DZV9Qb/goz9ms9Rhjjk8I3ZuLeUNumUS&#10;RY244yp5weoz70ID9Mf+Dk6+s4P+CZGvx32n3kwm17TUja3bakb/AGhCryHYeMjGOAc9QcEfNH/B&#10;ptqGnvoPxP00aVD9sS+tZGvEwZHjKY2N8mQAQSvzfMdwwMZP0R/wcu3NmP8AgmvqVvd38kDP4j08&#10;wxLMB55E68EFxuUZB6EggHHBr55/4NQDplp4b+JiTGxW6kvrVuLyI3Dx7SOY95cBT3KgHdwTzg+y&#10;Bjf8Ha+qKPEvwi0dLifm11KV4Wmfy+DEoYLnbu5PzYyRgdBX2/8A8EC7hrr/AIJgfDxp9TW5ZbGd&#10;PMVnyiieT9224/eXkDHG3bXwn/wdq3lvL4/+EdqDGJF0vUW427iu+IemSBx3wM9Oa+7P+CC1hc2H&#10;/BMT4crcx26tNp8sivZ7drKZX2twow+OGBydwJzzR9kD8cf+C7sM2qf8FcfFFnBZBnmuNLjjS8nE&#10;McxKIOXZwEXPBfco4LZXnH9DfwtcRfs6aOfLjkVfCcPybw2QLYDBYFt2PukjIPXmv58P+Dgcm8/4&#10;Kv8AiCC8kmljW00qPLB/lUr91eBwMkfLkZBA6cf0FeCbgx/sy6dLFuYDwdH5ZjD5x9mGMbiD0xwS&#10;DnvQwP5zv+Ce8V34m/4LSeHTPpdvJJN8UNSmmtbyFQBh7hzwE4dSMjAHzL2zX7Xf8F4L4wf8EuPi&#10;Yhjk2yabboBDGcNmeIDPy9MkHPqB9R+KX/BIC0m8Q/8ABXXwfdTaJ/aBHibUbiby28tofkmzKA8i&#10;/dJ5DMx2k8MQK/Y7/g4U8Q22k/8ABLfxxHMJG+13VhCvl7fvG5j56dPXnpnHAofQD4//AODT6yaI&#10;fFDUW0C4RZGtU/tJZ/3cu0E+WRkYZM5BAORIc4wM4X/B2D4qnuPiT8LfCJEvlw6ff3O7y/kLbo1w&#10;T3IB468N27+h/wDBqGk8fwm+I0v9mXSxt4hh/wBJKnypGEK/Kp29QPvc9CteI/8AB1N4guLr9qTw&#10;L4e33IjtfDMkv7yUmMs0i/dGe2D247cGj7QH6kf8EeLO5h/4JofC9r9JhJJ4XjdpJWBkkB3YZjj7&#10;2OD1zjPOa/D3xHv8V/8ABde5XSIr6ST/AIXNsjPl+VOHimCl8DbyChOf4sZzg5r9zv8AglUiaJ/w&#10;Tj+GVk6xq0Xg+FmWOXzF+4TldztkEcgE8DHAHFfh7+zbYr8Rv+C8ytfGaPzvjNqk/wAkKsV8u4nZ&#10;VZQpGw7QrccAk8YoiB+2H/BYDWLnw7/wTQ+Jl28lwrN4XkST7LJtbBTBIyw6D5sfxYK85r85/wDg&#10;1HtJW+IPxMuw0rKtlaDy2kPlq2W+YDOFbGQTjJGOeDj7s/4L6a3N4e/4Je/EAxa5LY/aIrW3DCMn&#10;eHuIx5e3A4bO3P8ADuz2r5D/AODUfSbweDviVr8uoQeR/aUEUdus2JFbYCSw3/dORt+Xgq3PzYpf&#10;ZYHA/wDB1rqUzfGP4X2PmSAR6PfSKu0hRl4RkHaOeOmTjr3r9QP+Caz3lt/wT7+HE+sXA+0L4LtW&#10;mMEYjUN5IJ2JxtBHIUgYzjA4r8oP+DpHUNOv/wBrjwFpCTSS3UHhuVplmmXYFeVNqgKu7nafmyQc&#10;+oY1+uP7FOjnwJ+wt4M0258P/wBitZ+CrdZLHIZ7YpAFKM4G0spX7w4IAI4xhv4QPxB/Y60IeMP+&#10;C99w13c3WtCP4javdC7jnR84eUIzFAw8vLKuB91SM4wRX6Q/8HLut2ul/wDBOaTR9kTNfeJbAIj5&#10;Bwrk7vvLyCOODnoQRnH54f8ABH2Lw94o/wCC0eoahfyXCPHr2vSaXDwqvunlyj7nznaW+X5s8/Wv&#10;tn/g6Z8SWlh+x/4V8NNPibUPGEZjjXcN6xxOSeF24GR1IOTxnmgD0r/g3X0G08M/8E0dH1Gz1G4m&#10;W6vr2eZrqHylhYyOzRrxlkBOQckHORjOB8ef8E2vsXxA/wCC/wD8VPFkg1KdrPUdYSOZYTHGjLOk&#10;bbmLNxlDt+YF1y2Byo/QD/gjXpdn4e/4JgeBYbXVprhf7AMjXV1Ds+8pIAU54AO0HHIUZGeK+H/+&#10;CH9pc/FX/gqj8c/iwdbk1ezsr+4igvRblYzuupDEQpJCgLDtHHoVxkggHvn7aottY/4Lm/s96ZdI&#10;4On+HdWuI2kwyMzgIFGFOSACdwJx8vTac+v2U2o33/BSr4mSqIVtbH4Y6ZFtZV8yRjLfORndkcng&#10;ED7x4wa8o8ZXMnin/g4E0GyS+XHh34WbpBvV3bzLxhhRuPl9s8AnDAcEZ7z4b3n/AAkf/BQT4/bt&#10;TjZbDw5pdswjZ1mj/wBFeQg54C4kxuGMkdtvMiex3VlqjSTzxRonlyaheR+WoAV8R2yk843HAOD6&#10;Nj2rNg8daLD4Z8VfECWOZVS81BlmZlLMkL+WpXnoSh49cepzeE6WGnNrbQuIbe8v5ZGSMl3UW8Zw&#10;Mj/ZBGOuAeteR/HyW5tPgVZeCNBvDY6hrzxxRvsG4NcO0r8OMD5Q5JP3sH0FBBJ8A77TP2eP2H/F&#10;fx01q4uPtGsfbNXvmuvl+d9877VdvlA2jCnbyTnBJrzn/gjp4d8UeF/2YPGH7TnjhvJ1DxhfXmrL&#10;5lwW2GeRjH+8JyAImhUc4Xb2xmqv/BUTUrvw7+zJ4E/Y98GXFxNqHjPVLPTruKFm88WoxLcSEZzj&#10;yomRmPQSjOMg1B/wUT8Z237LP7C2ifsu/Cye4tPEPii0h0XRYI2ZJXmmUJ8hQjayIC/tjHJKg0lc&#10;0Whwn/BLH4ZT/tUftq/ET9tnxWrSafa63LZ6DdXTBlWzgk/hyOj7WPBOOmeteO/8FXfivrH7c37d&#10;eh/speA55rrS9C1COTVoI2MUcW5lTb9zLbY2VtwJGZGxzmvtD4Z2/gr/AIJv/wDBNy4v5ZI7Kf8A&#10;sOWRvtMw3MfKMh+YtyWd+OeT0zxXy1/wQu/Zj1z45/F3xB+2N8WbF5JdUuDNYzTR7FKmQqxB4GOM&#10;DAxgD0xREEfYP7Svj7wJ/wAE7/8Agn9/ZVtP9imXSfJZLKEec4KGP5R8v8eBzjGeua+GP+CGH7M9&#10;98dPjfrf7VXxK0kXBm1BprW4kjDbWkd9+3PC88ZHRQMelR/8Fpv2gvFv7V/7UGh/sm/DDUJJo1uV&#10;S8s4B8hUldpZsf3gzY/3TwTz9x+FW+H3/BN7/gn79pvrq3tbiDRSsbSKQD8gJOAByWP8IJLHAHOK&#10;NgPjn/gvJ+1prHxX+JOk/sdfC+93TXU0KXFrZlvLkWSQYBYAZzJHyoBAA+lfXf7DXwg8J/sAfsMt&#10;4q1S2t7W/fS2eeRVw0spiDs7M33cMh6gcDPfFfnt/wAEvfgv4h/bu/bg1P8AaL8c2jTafa6k8un/&#10;AGrkQlTuQKCMfIg9huyetfRn/Bfr9re48L+ENP8A2Yvh5dSvdali2W1gRmZlUDcRt6nayKMnPzDg&#10;gk0eQHhn7CHgrxB/wUa/4KJ6p+0Z4r0f7V4f0m8ZdNa5zKF2OCP4cnCsWyegbg/KK+gv+C43xouv&#10;Gup+D/2HfhlPNv8AEupwWl01u23ybeKQeaTjrnKZ7EBs+len/wDBKT4B6X+xz+xn/wALL8Q6TDHq&#10;l5ZrNcSxxCCSSQ8YJOM/JIQC3OQTXzV+wF4b8Qftzf8ABRXxV+0P4qnuH0nQbp7DTGYFodqIyvIM&#10;AjBaFTnGSMA46UwPpH9pvxZpP7FP/BPvTvAnhqYw65q2l29jYFYz5qTTBY4TjkDa0m45IGAeRWdo&#10;nh+D9n39jHQ/Aem2sz6xr1vGsn74eZmU7nxu4OGdsZb3HPXnP2rbu+/at/4KHeFvg74bjmk0Xwaz&#10;6jq0YgDQqxDRRxPkEA7WLdMEEYr0z4nm1+IH7Q+m+DYbxZrPwvZrOy7TIvmNtfk4IyGX1B479oIb&#10;uU9Z0oeFvDljoTL50Om2DNJ94s7bQB+PUhRk5Hr18j/at8f3HgbwJY+Hrq5txdWNrLd3Frwz+dN0&#10;56gfKeT0HPqD7Ubm18TeI7SG/u5Y4bm7824EMpBW2jJZsn5sDr0JzkGvz7/4KhfHvVtV8YSWWlyW&#10;8cmpXzuzwt99FLeXksTkfOeoICknJzw0OJyPjvxDBa/Dm91IJ5bXB/fLG2AuVbaoI6Dnb26D0xXn&#10;v7B1g3iD4l6hr0UKNcSXCtD5q56ncp67c5Az16dPXe+Kt8v/AAp4TL8zSQO0QjByw7Ae+CvpwW68&#10;Y0/+CdnhZZLW4vbmCNH3liuznkbevrgZwe/PG4EWUcp+2pfnxZ8StJ8OwM3l3F9GjnzM7lG1ccdc&#10;89uox1Jr7A0Gzh8I/ssNKjkR/Z0jkBjK/wAEbfd3EkFSOmSCvcgV8e/Gy7W9/ac0G1jtVH+nL+6h&#10;w2wBznPJ54BGME5Y55wPrj4wyz6H+zlHbW9y3zfvRMG/2dmDz1GOpHfPYGgD5f8A2FdJbxl+05r2&#10;u3485YGZJN8JOVBJc542rtU9OWyTjrX0Z/wVb8XDQ/hs+iyRR8aakfmRzbcMxHAO35hliwBxu/AV&#10;4z/wSy0y3k8aaprS2TeZNqn7tvJDBdrnGO24AsD14Ydq6L/grhrk93BNaJbr5cl5Cgkjxt25U5Pd&#10;jldvsAcjJzQB6h/wR/8ACa6P8PbLU/svl/u3u5j5mdwZc+h3Anb8vYjPXIr52/4KcavfeNPjro/h&#10;63MM0l3qTrGpl4z5gUqw643HAPUhB619o/8ABO/w8nh34EJesrQ7fDwj8sMpUklQUU8HjJP1KkE8&#10;kfEvxhhi8d/tz6Ho7qreXI08i4D7v3jHjg84XBJ6EEjnkz9on7R+h3wEtT8Nv2Vby8+0N81ikCss&#10;gQkZ44A4OQyk9ePTr+dfwl0+/wDiV/wUIuL6/n40+QNI3DFV2qAw5A6sD+Nfol8X2fwz+yTDpwlE&#10;ckysVYRn5wYtnGOSPcDsfbPwX/wS90S88aftJ+IvFqx4ke/aNVG7agkkYFeO20kAD9BREIn6Iftq&#10;69P4G/ZetNLW7KhbIvNGlxwzFCCD3OGPGP7x9BXwT/wRZ8Ew+LfjrqHjLUoeJNQRLeWZt2JCxb0J&#10;YkFh2+uTkfTv/BY7xFc6F8HLnTopVi8rSvlVpCdgPygZOdxywAPfHXBrgf8AghN8OSmgL4kEEbNe&#10;X0rbnUDOEb9369FUg/7XFC2BbHrn/Bcr4tQeHPg7J4c07aP+Je1rHCJMZ3kpjgE7lDFh2x3wdw8s&#10;/wCCDngCa18Of8JNPZ+WJryW481W3Z2jA3D0xjAHXPNcf/wXT8Q6hdavHpr6gvkzaosXl8KCRlxn&#10;j5SvTHykA9xX1d/wSJ+Ddx4S/Z7tdQ1FTHs0vDxz8bWwS6N7AkY59e6ijoHQ+T/+C5nxnXxD4ltf&#10;hvpoaP7TqCRSRiPJaOJm4PfcGI49HHWvtD/gmB4I0n4Ofs2x6hDDBG1rYDzJI0+USAbmIwfuPktk&#10;EdMV+cv/AAUx0u08U/theG/Dmn6m1xcXGohW2x7wMyoAQMc5xjpg4GcAEV+tHwQ8BweBP2Qrq9L/&#10;ADT2DELHGEOOU528H7u4Y6DGPYl8Nga92x+Q/wC2bean8ef29dJ8DrK80KXu5ykYSSL98+4tzztC&#10;D16EjIIr9Y49Ctvhf+x4ywZt3mh3tHtG1WxuKDjJBAHBz0I71+Ynws8Ej4l/8FY76CWZpPsE263a&#10;NM7v3Y2KRt6EHZuJGCQc4wK/Vr9tOxsvCP7MFvYROqRrZsSy25VyqrzjHQgkk4z93HrQ+gPofkr/&#10;AME4vCo+Ov7fviTxXcfvI7e/kEb7R+7QyMiuMn+EIvHAw3Y4r9KP+CskVl4K/ZnuE2wwzWmjzFFZ&#10;h5WVjJcc887QQMYO3HU18X/8EDfCcGvfF3xJ4pRlmik1thbzH7zHDEBj0bcp7EkZJr6m/wCC8XiL&#10;S9F/Z71SK6aaZf7L8mOONhkb5FVGAJwNpPOecHgcCh7j3Z5H/wAG8fw80+z8FS+Kpots9xeu5kjd&#10;sn+43QYA7jJBIX8MH/g4H1CC/srWyWFphca5CnmISrQ46oRkbs7iRwRz7Ka9q/4IHaHa2X7PGmXy&#10;qreZbytgShgjFssvU9cBtvYjtjA+b/8AguvrUWqfFXwrpEuos1w/iZfIt42UxybW2liu3Py5xx/z&#10;059KPtC+0foh/wAE59Gh8Jfsr6fD9ndRFpUY3FkZmxHw+VJ/3fqvHWvy/wD2ldRtvF3/AAVd8J6G&#10;Et2jslSZhjaVcyOWGQrZxs3Y6ZJ6Z5/VT9mBY/D/AOyduuoI4/s2igMIoWVUPkgsF4yRknH1I7V+&#10;UOgG18Y/8FhWuFDbbHy0E0cgJLBVAJyw9dpGc9eMnAI7lH6yfHN7fTv2UY9xBZoowsckjbJGxjB4&#10;GFPXpzyea/Mf/giSkWrftdeOvEttazLDNrkrLI8fRTOx5BxypIyCB179v0i/bA12y0j9m6xhu1mh&#10;ga3AmnWPJiGw5IAySV/h4PTjOK+Ev+CDtroGoePPFl/YWVrNeDxZMftrb45GjLMyNswAqsNw4A5G&#10;ODjIvhJ2R7j/AMF7fFS6N+z7qkEkUnz6aLdfLjVvmc7drexyDnPG3jOa6L/gh7p1xpP7IGkz3MKq&#10;x07ezK2Fww3ByABgY9z+pryv/g4a8QzWHwguNKt3RRdSWsb7pcFgZh78Yx0HtnIr3/8A4JSeGYfC&#10;n7H+ni0g+WHQ1Pl/ZUUBypZunUMfm556+tH2R30Pgz9tKwvfEP8AwU0+HNleWcV0v2iRljVQxgxI&#10;qltuP4dobOMEliDkV+mX7RBk039lcRSMrFrdjKqqAjDbkgLgDnjA9+OlfmX8TB/b/wDwV/8AD0Fy&#10;5kjt9KSZG/1anMzKDwRwQApz+oxj9LP2wrm0s/2ZYZLqSTatlllkYlguw574yvqemfbkkM/Mn/gl&#10;14Rttc8LePfEMK/ao7rxhL5ckgKswBfDEZ4JBHHbFFdl/wAEgoNL1D4E+IJprF7jPiq4b5lbcmSe&#10;MrwR7+uR2oqgPN/2TdR0+2/a78XaQqyRyCSGb5rhdob5QWVl6EL78ZyegA9a/wCCpOmxz/D7WpbS&#10;UrG2l71YN8u3ZhOd3J4Pzcghq8R+AOonTf25PEdvDCsUlxDDIWbkkK4GCd3A+6+MdR6ZJ9x/4KM3&#10;Laj8Lb+6e6YNcaKfMib53A8ntnHODjnoOe1LqLqa/wDwS58Kabq/wRsLJNNh/eaZ8ySEAO24huqj&#10;ru65wRnrxXyL+3h8N7TTf2hvDl3aW8azTawsEnlthnwwIOePl4ye/wA2Opr6+/4JJalY/wDCnNLS&#10;yfz1WxZZkyV2kKTyVJyFBI6DHPAzXz3/AMFEpp7D4w+F7nzGQJ4k5kZ/u8dP738RU449fWj7QdT3&#10;jX/gpF4m/Zpvbq82zL5bKG8tiHDKSDhc55DEYBwCOBya+F/2X/CmreEf2mdV8K6dNIVJBQqrKOX3&#10;ANjPA5HQjNfqV4V0uyuf2cb+WaWPzVUtEGTI2/dIHAyu7I9MHOARivz1+HWly2H7fd9FHEkK/wBn&#10;l2Ei7Y2b5XwCejAe/qe1CBEv/BRb9n7UbfTLbxwNP8uVrcT/ACwsvmBgpJ6bQNqkeucDg5zc/Yb8&#10;fXfjb4bSeFNZZivlG3uN2W8xeOvIB42nHoeo3Fq+qf23fh3Yax8ELOMQ/wDMKMbssYYYHKhQP4SA&#10;3IGAWzjJr5h/4JeeGDPbXmm3j+Xt1dkUeYMISNme2Twwxjk7e2aYz5z+L0F98F/2gR4jso/L23rN&#10;I21cMCeTjkDIOcccAHg5x9caz43l+JvwEm3xrvjtPNkw3zBemVwTg4HTrxn1Neef8FTfg/YaJrk2&#10;u6YohW2kB6YXkcj7xwcFflGcEHHU59L/AGQPhwPFHwXWK6fd52lb1kLs+NyrzksSePlHB4OOc5oA&#10;+Sf2X/iDL8LPjVd6deP5SXUjeWMhQHB3Ie+Mj19eelfQX7et5/wm/gCPxDE6yCaEhVVAq78lRgEZ&#10;AA7HJGcgkGvnH41+ENR+H3x3t5Y32eZeEfOTyokw2e/IJxx24zX0N498NahrfwOaZ2LNax52yqQD&#10;8uei8dOdoGCCuCCQKAPPf+Cf/wAXJ/DL/wDCPTNI3lXDmPMjKI8gfMMccZfg88jHpUf/AAUKlTVN&#10;b/tBkZm84SCQyFsEhQ25sfMckfT35x5L8BLu60D4ptp0Sk/vGjVf4S27AB9iM/pXr37YVhPqnhm1&#10;16bzWkktiGDKdvAGevUDjGCMHPXoADpf2SviydT8Af2DfTecv2FoWjaYrudVzux6nBXJ5G4kHgiv&#10;nr46XN1ovxWbUYztkhmLK+0/3yR16jHTqCO5rX/Zh8SXGm38lpBOsZW4Vt3lg5yp5bJxgAE57HAP&#10;BrI/aMGPFrSeUVLSuPmLFjjuSfvZz2AGKAPfLDxxbeLfgw0E0zN9nh3FVPKjJwvv2PPQqR3Gfnj4&#10;ea5J4R+KRRGULLPjJAILHkEY6DJ/x6V1vwl8S3H/AAhM9rOqyLHZkqrfMSMsD/EMHnkj1HXArzLV&#10;tTex8ZtqEExzHcZLZ6/3uo+o9PSgD778O+PbrxV8NLmVbhZI9AvbW+jhELxHYw2yAlcE5+YA5OM4&#10;45AvfGTTJvCnxy8F/F7S9WWJTqUaTZkCpJHcJghuCGy/l8A9MkntXlv7LfjBPEmkap4YeaWL+0NG&#10;aFVWbd5zAqy/KdxU5XgEn074PoXjK9vvib+y9ZarpF1AuqaPGscUaqZCssOwg/N0yU5GMcEA0AbP&#10;/BWzStQ0G08HfHHQjGs1jJZXkbKzAPIjKhLfdIG4YyM8MP7xNe7ftJm5/aV/4JzmVoLa7lsbMPDL&#10;HcFmVZofvblI3DIXjuNuc15b+0ppT/tA/wDBPW11afS4mvtPtlPlRRnzD+7Mi7Ts5weSMHGSAR1r&#10;t/8AgmT43HxQ/YR1D4f6hfR/u9DltWjmjLR+bEGOM7uH2rGCDj8M4pMRT/4Ih/FOPx58CdS+EGv3&#10;0M0lnb3OmSRzw/6tcMyAqow/ysM9SdgGd2K+ePgcyfsxf8FQrzw7YgWsOtM4j8mRTFDIG3MSrA5A&#10;KOQBkgtj1xt/8EuvGA+DX7dPiv4U3l5HHDe3BurG28zzFaUuqsofrn5wBuGTtGcEc3v+Cy+if8Ka&#10;/a98N/GjT3ZZ7bVYLu5ljjWORUyrbBg4lUqDhh6nP3hg6h1PVP8Agvl8J/8AhKvhXoPxcstMlVo4&#10;VmHmW+DGoAHD4HHlnOwntkdMH2T/AIJf/Ea0/aH/AGJv+ES1a0V5bnQ3gkSQKyq6qYztwM7dyZ7s&#10;M9Tggn7SejT/ALRH/BPKWS1HmS2dnuVfNj4VsZbCg5yHTdzlc5PbHzP/AMEC/jPYeE/EetfB7UZf&#10;sGpWt5LI1vASJplbCMzgn+Fgq56DIB4bNLoLoeL/ALOPiFf2Tf8AgpTd+G7qIxWerXUkckMjlFjf&#10;zDIrbvvLyjgEHjf3FfaX/BcX4d6p8Sv2WLXx9pEJvIrVVcSRxv5aIu2Qt5mcDODhT97bweMV8uf8&#10;FvfA1/8ACH9rLSvjL4d+0WF1JfRXMN5YzbDHIuJEMbZJRgyuehHQjOSB+gnww1iD9qT9g2402O1e&#10;+mvNASWG3cOk0ylBIrFDkYKsflwcjkHBFAHiP/BBD40v4w+BUvgC91WGWbR91s1p5ecRhiVWTI6M&#10;mcdR8pHXNfGX/BS3whr37LH7ftv8RNNm+zgaot1DJEgKmNJOVCkkbTG23bx35PWtb/glp4jl+Af7&#10;futfDj+1YrCOa5MEcU0fLtHMNq4OOBG7krwTtGOlfSn/AAcB/A2TxN4C0f4waMiXc1uqiSNc+bEq&#10;j5nGCQybSewPy5PSj7QfaPpj4oaBoP7V/wDwTruLPLXUi6Kpja3V5XBVTuVgWZsEbmK8EA8DgZ/N&#10;n/gjJ8VJvgn+1hqXwm8RalJCl3cFI7faymSRGKPtGOdy7WAPUKK+yP8Aghb8X9M+Kn7Mw+Gusalb&#10;3Mmnwtp9xayL5cirGFRQxGQyCNkwwUMMY5xz8J/tZ6Pf/sa/8FGV8VWkjwWT6wrXUkltu3QmQB1x&#10;8uf3ZTDDBJGRTGfUn/Bwf8FbbUvDOj/GOyleGSIx/aFeEKHYZVvmHcFsYPOcCvZv+CMvx2k+PP7I&#10;LfD/AMZ/aHaOxmscRkyM6xjyWYHnkrg4PzAnptINd9+0l4f0b9qr9gu4txbXFxB/Za3MfmMW82MI&#10;NzZLcHGCT2wc8ivzw/4If/GXV/hR+0Vq3wZ1adlhuGZvL3phHVxHI43KcYG1twz90cYzSEeafEmf&#10;VP2Nf+Cl7a4NXWztRr2+4uZrUlRA77XBVQhGCN2RyODyeD+qf/BQbwev7TP7A9xqixW90F09Z0ZA&#10;HRQ4UbvlYsygjIZegPPQE/Ff/BwH8B9R8O+O9D+O2lQrCl2qNLLChVgxIG8YwCN4VsgYzIORnB+v&#10;/wDglx8VR+0h+wuvhXVdWgvpptJNtcSTfM0Ewi2Oxj6A7wGzwCeoHNAHxh/wQH+PD+CviRrfwW1x&#10;49s90JIVklPmDfiNgsZ5IDKpyuCpc5612P8AwcQfAH7PqGj/ABz0ewWQTBPtlwoVZY93BDgHg5Ct&#10;053g/X5b0KbVf2T/APgpjDbLY/ZlvNe+ztFhol2XL7cgsMjEnOeBkc8ZFfqZ/wAFL/hkn7TX7C11&#10;4k0u4EN3Dp/m263UCDasgO5XZWyoVlQHgjgHGBT6j6k//BNL4haH+0z+w/b+F3VrqSbQfK2TDbKH&#10;WNoyD8vzMGi4OAHBBwOK/M39mzUZv2Wf+Cpk2i38q6dFeapNawT3i+SW80hgVZwACzgqM/KzYAz8&#10;pr6W/wCDd74z6jBH4i+CmuXpb+zrxhHbzXB/dq+WwoH3f3iHk8HJGe1eOf8ABcX4ZT/Bb9sjS/il&#10;o1tH5L3yTRq8R8pnUrMo3Y+dT8wzjOBgZwKX2hdT7q/4LV/DH/hc/wCxbJ4t02KOe4toPOtf3Pll&#10;s4fCLuAD5UhgQMZ75rxv/g3C+OMd94H1T4R39/tbS7yULHJL1VwZVIywG3h12/7Of4jX1Z4X1jSf&#10;j9/wTtkuLa4h8m68PLMsj+ZMjDCFceZtOMn6gZHXFfmH/wAEdPGJ+FP7c/iL4cXWrSp9ovG225G+&#10;B/JnYbnIb5XXeo75+cE+p9kpGx/wVg8Lj9nH/gpP4b+Ktjp1qkLaykrR3DqLfyRN13EbVJDy/MxO&#10;0gEgADP6MftqaNc/Gv8A4J23E9laec8em4Pyb2C+UYy33W35Y9Mng5GQQK+TP+DjX4R2Uum6H8Wb&#10;KyhjZVjdbiLdi4bJRwy87WwN3UcIe+SfrH9lvxXofxk/4J2SQalb2qC88NJJ9nuE/chmhRwQctwG&#10;yAeegz0zR2A+d/8Ag26+LO74Ua18O5oFW40nWJYQ3O50OJlyD0wzPgcD5SDkmvF/22dLvvgv/wAF&#10;i/CPjsyRx2d5qf2Vr6GERnJDZ81PlBUCUOTk7lJHO3FXf+CJGvab8N/25/iR4AW8jt4f7RWa2tmG&#10;bhv3kq/KAVDKofkbTgHIrb/4L0WVr4R/at+H/wAV7fVozDZ+IbO4uJLdv38MYaNtwTPzgbcZ3dSA&#10;cbiSfaA9w/4L428fjH9ibS9dkuFZo7GNzLDHuBZZInxnlVGSV6g/Lxwa9h/4I76uuo/8E79N03yr&#10;q23eGUEbQ+Y6geRt3Jvkdc7vmGPvDHANc3/wUe0Ox+IX/BMdrm1ms5Ps9mx81mLqWMDEs5Jbnqx5&#10;wQVI7Vx3/Bv34nsNQ/YlfSRZXSskF1F9kMjFZyk0uWQhBgsX6bjjLAYxS+yB8+/8Et9RsdF/4K+/&#10;EHRo79pFuIY5FZrOTdHteL926R7F48zaXYHBwR1Oey/4OW4rXTvG3w/8SwzNY3lrqlu0OoRKr+SN&#10;rkuPlLE5XOD1MZwOoHmX/BP6z8P2f/BaPxVFc6fdM627LayXOFET7oFKPhCS5IG1gyghTnOePUv+&#10;Dno2D6d4H1AXDrMt1CcPFuRxsl+bGdrcAHBGOo9cv7QH1v8AtHafbaz/AMEs7wWQ/wBXpCtGrSbA&#10;jbSG/wBYAdoLNjtt244FfO3/AAbJ+JNC1P4D6/oED3EN1p2tzRSiS6iZXZkSTcE2grwcjcT9x8Hn&#10;FfSvxDCy/wDBK2aTQ7b7WT4fjMKxkBnymFHyE9TxjBwDk88D5J/4Ngb1JfAPjGxm1aNvJ8QPttXj&#10;bdGHhhyQ27uQONvQtyc8HQDivAgg0r/gvZqVtcm2lMmmyCCe2j2hQJxlnO8bGwGQMDjBU4zzXV/8&#10;HK9tqVj41+GGu2aXM9wuqW7w2tupHnyK0mFU4JU5Pykn+MjBwMcXqOsXvg//AIL+28VprMS/2hYz&#10;Qt5iMTOu6ZxHhFJZgYgRkAnYPYV6R/wc9aXbS+AvB+pPLbny7yNZI1l+Y/NLyARkH5m5weG9sUAf&#10;S/7atnqvjj/gktqZs1u7SZvDYKfaIJHZMxthsuC2QPn3Ej5lxnJwfGP+DYnxK+o/s0a5ocl/HJ9h&#10;1mZBGtqysoO1lBYrhvvdQSMPg4KkH3H4pLdr/wAEp9Sl0LxXeSM3hkSW80ciyTpuQFcINm9hkNj1&#10;zycV82f8Gu0M7fCXxndXDFVudedlaTbtkby4hxjG0DDZXvlT6UfZA+cv2jdT1W3/AOC+ujTanYWt&#10;nMviONFlgZZo7wMs2CVCsVJY+Wcgkbd3GRX6Ef8ABf8AvLq7/wCCb2qNHDHMJEiWVCq4I/dtlScE&#10;MNu76Iw6mvg79s3w8NM/4L2eGU/4RyKA3Gswzzec2YbhAZn3IwcbX2jqpGGwMcEH9Av+C6+lWuo/&#10;8E2daOqXF1GsdmjuITjG2IMoOCcrvVOOQRn0pPdAcj/wbgaxFdfsJ2emW1xcM1pqF0DBcMGC5mfJ&#10;RjHlVLDcFJPJPYjHwN+3zc6NoX/Bc3RtQPiWGOP/AISbTzNJMjYhkadlEZEQJ5JDDcMYcbhtyD9r&#10;/wDBshq8F9+x/qWnQz3TfZddnVo5WUhWLBm2/Nkq2R1AwQ3U5J+G/wDgr3LLpX/BZbRp7i3k1BYd&#10;Y0iRLWOPy5ZF+3MTENxYNk7tuMZDAe9P7QH7dftJ3bzfsVeJHsJG1BZvCLLHiPzGnDR46bDknPUj&#10;jFfjd/wbB3y/8NkeKYU1R4Wn0CMfZfs8kgnjMrbgHEihGHy4LKxYbunOf2L+NsyN+xFr1zp93BG3&#10;/CHuVkvCqhj5JXB2sAG7AA8nA78/ih/wbj3Gox/8FCr+G4vrWO6k0O4M1pdZZ2YTKHkQ7WG5Ax6k&#10;cOcZOMH2QPt3/g6TtLe5/ZM8N3i3L+dDrqMYSHw6bgpf723gsB0zz7V3/wDwbczzyf8ABPvTY59P&#10;t7fOpXAaW3jQLMQ7AP8AI2N4Tyw3AbOd2WzXDf8ABz9Z2U/7G+iyT3KNNDrkckUORndvRSwyucAP&#10;gjI65rrv+Da+60m5/YCtIbBVVodUuVuFXzPlcyuTw2QucbiQcEnOBwAvsgfAv/Bxa7xf8FItEubn&#10;TDat9itD9sZFCSKJEIUSZYHaMkjYNu/ndnA/cL4fXt7efsw2cpt0hlk8KsY182OYZ8phnIQKwOCx&#10;JUZycgZNfh7/AMHJF1fL+3hpMbWUkTx2qvD5zMI3yIPnwVGN2OTvPH90Yr9tP2cxcXn7J2i/ao2R&#10;pfC5MkX2V2+bY5YlfMy+T0w2COAQKcgP5+P+CdGtxaB/wWg0m91azlmkbx7qy/6H8oDEXHO2NGDI&#10;em0AdevY/tn/AMFska+/4Jv/ABARbh4W/sljvSZB7bcujLhs7dvGc4BB6fiT+ydfWWif8FwNPur+&#10;aBYl+KWqJO1xjYm77QrDLuOBkgNu7ZGeAf3C/wCCxGnnVP8AgnV8QYUbVI92gyb5NNt1mdFMZDBk&#10;aRdykEqcNkbsgNjBH8QH5vf8Gnnif7N8YPid4Wk/d+dpun3MbLG+ZGDTrhiG24A5GV6sea9f/wCD&#10;reeM/AfwHbJqBXb4lUtD5cmH/czcZB2/7WCMdOckCvAf+DVn7F/w0p4+M2ku0g0K0C3iyrtXc837&#10;plKk4YAtkMvKc5r6W/4OorXTrj9lbwtfzaev2pPEcQiuTKNwXawK9Oc7s4znjPY5PtAej/8ABtJ4&#10;g0zUP+CdtjY6frEkz2etXaTW0m3dA3mkkL83CtwfmxnrxX5mf8HGdytv/wAFNL1rXTmVYdCs3YS2&#10;YjMknmSZGcnzF+UYPHU8dc/o3/wa+3Lz/sCzrIyyBPFl6sasZdycpkYPysOmNvA3Y6gk/n5/wcsk&#10;wf8ABRmK8m8MTKP+EdtWNxdTytBdAO2Ih93aFA+bac/vOvANH2gP3Q/Zo8Sxap+yj4W1C5gfTTN4&#10;VikMM5QeR+5yRlU2hRnjAxjAANfgN+zNqf2b/gvBp93d+IIt0PxIvYYJre3jjWT93LGkbCFCinBA&#10;dtvUMTzk1+937FcUDfsieB7ew0F4LRPCtutvZyF2BTysqBmRjgg/xEt696/Ab4ZRnTP+C8dqmjaQ&#10;um4+KsxWxntwm7cr5QJO7AtJk7ct8xkXGMjBED9tv+Cx9g2p/wDBNT4mWaWok3eHZcQ/M3mHy22j&#10;GOpOMHgKcEnAwfzc/wCDUN1f4rfEeFtBs226bbGPUlY/aItxbKvtkBCEKNpK4Lb9pBDV+l//AAVw&#10;e1T/AIJt/E4zx2cQfwvOrG4VCrZiIIHPU9MZ5/WvzH/4NRtU022+NPxGsiZo7uTSbU8XGI5490nD&#10;L5Z+ZCOCWHEj4HqfZA9e/wCDsBrNvg78OPMP79NckMaruJ/1TZJG7AA6ByDncQCM17R/wbaPNe/8&#10;E7NNa5l0yRYdWulSSztlV1USvhZsNy6nPOBkbe+WPgH/AAdi6m03gb4Y2BukU/2tK0kPnKd+IpAG&#10;xtDfLk5wcDeBjOK+jP8Ag291mxvf+CdOi2FvrTtJa39wkkKNIvlN5r8YKjbnI+7kH72ecUvsgfl9&#10;/wAFuH0e3/4LBySzRj7Ot5pTXS2rBjxcNkfeIBAGCOORkjJJP7q/tUXF2/7CXiyaxgEjHwRM0LQy&#10;RqP9TwRuO3HGeewPrX4bf8FnVmm/4LS2a2eoNJI2raGqMt2X8tvtWOCiqyeuOWBOc9AP3R/ad/ty&#10;f9iPxUkMkj3Z8FTFo4LggyMIfmQFkbOfu7iOh6c02B+Mn/Bq9Ytd/tp+Mr8woyw+CdrSMyqV3XKY&#10;wCpzkrjqOxzxX05/wdcQiT9nfwC8FnYTLH4jPmTybBNF+7YfJyCeTggDADHpXzf/AMGsdhff8Nae&#10;NJU0q8jaLwyEmvbe5kXI80HypE+7IAyqwHysDz8w4H0Z/wAHXd0x+APw9j/tmaJv+EikP2Nt3lzf&#10;uyCcmM/MvYblGC2c4UUfaA+lP+Dejcf+CYPgdltrVWP2k/aISn7zErjLhVGGXAXnJIGSTmvyB/4K&#10;zC31b/gthq1rZwKrf8Jlo6XTW+Dkq0OWBCnogG7g4KsTk5r9hP8Ag35g1BP+CYngKS6kulaSOcoJ&#10;t4Xb5zBdmScDbjPqckAA1+Pv/BRHX72P/guteatJ4k+wzWvxI0byr+N2Yw7Xg2E8qRkYzzjDZzzR&#10;9oD+h74uXH2b9nHxBdrBDP5fhe4ZQZI9r/uWPVl2kfUAeuOSP55f+CBStqf/AAVu0O7s/CsckLR6&#10;pK225Lf2ep4DoVHz8kRdPuyk9q/oS+O9xqUv7MfiwLm4uW8I3W0NKV81vIbgsD35yQfxr8Cv+Dbj&#10;w1Y6h/wVGW91HUVtJtN8N6lJb25uSWmcyxxlN2RvwGP1ODR0A/X/AP4Lvas9h/wS6+JUraktr52m&#10;xxNPJlQNz42/db7xIUA4yWwCDgj4Q/4NHbe0ivvi7eLeS+e/9mq9sySbBGPNIcMDs3ZbBBGcDvkY&#10;+w/+DjHV9N07/glz4wj1GK5Y3N5YxW/2ePcA5uExv+YALkjk5xjIBxXyR/waT+HNLTTvin4mksIf&#10;trXlnbR3X7vfsCM2w/xY7jsMn+9R9kDqf+DtfXI4Pgr8MdDa0kkM3iSaWOY+ZthKwvznO3JDEAHP&#10;Q9wCPfv+DazRLyw/4Jj+Hp77S2tftOtahJGGuC6yRmc7ZFG8hMjquFycnHOT8vf8HcQ0w6F8Iz54&#10;+1LfX4WFSv3PLTJbnPBwBxjluex+qP8Ag280SDS/+CY3ha4h068tWu9Svp5I7yMLvY3DDenyA7Gx&#10;uGS2c5BwcUfZA/Pv/g671fVJv2tvBWjXVxZ/Z7fwvI9vHHHi4UmRNxfLH5CMbTgZKt1xx+yP/BN7&#10;SdQ0f9hL4U6bq+vf2hMvgfT914BFmRTCpUkxEqx24BZSQT+Vfhv/AMHQHiS01H/go+NDtb4TPp/g&#10;uxSaNoVxDvMh2g4znq2T6jHGK/eL9ijQZfCn7JHw58OTWc1u1j4P0+Bre4di0ZWFRtOVB/T04pdA&#10;P53f+CtuoXmmf8Fo/FmpW7J9osfGujyRtDJHEzMBbupDAMMjIG4KSuOVJBr+kbVb+a2+CV9qeoye&#10;W0fhySSR9yN/ywJz93afxH4DkV/NX/wUI1uLXP8Agt34jvW1q7sVj+KmmxLdvHiS1ZHt1yo+ThWH&#10;yknkYJJ5r+lnxYLkfBzU/LMYl/4R+b5p1ZYw3knk/MDj6H8ab2A/mx/4I8+IdQi/4LC+GdSn8R2N&#10;nNe+JtV+2LDiaO5yJnMcZ8ttw3KHBUDITqASD+/X/BT/AFK5sP8Agnz8VprXVIbWRvBt6guLiZUS&#10;PdEVySykHg/dxz93jivwU/4IvaDqOv8A/BZPQbiXw/a7rHX9WubxYwHisuJVLKwlXC7nCBlLffAA&#10;IOR+53/BYrW9Q8Pf8E1PixqOkwWryN4UuIWju+I3VwVYH51xkE856ccmh/EB+Sv/AAag6XPdftoe&#10;NtVg1JlW18FKstqUk2yq9woD5HyAqQAA3J3nb/FX2l/wdO3csH/BPrTbaN2PmeNLPeu6UhRhzu44&#10;68fNx83TOCPjj/g05j1J/wBrH4gyRrZtaJ4Qg88Oq+eJDcHYyc7toAkDYB5ZD6V9U/8AB1607/sY&#10;+DxBcRhF8cxmSMsu5v3EvTnPfpjGBnPqfaAP+DULTbW3/Y38a6hDBGklx43ZZJEab5wsCbdwZioY&#10;ZbIQAbductk189/8HZ0sn/C4/hvaw3GpGJdHummiljk+zqxdQrIzfIGbDA4+YgHIwFr6G/4NR9Js&#10;of2KPFurQ3UbSz+PJUnhW5icxkW8IGVVQ0eQB8rkkgbgQGAHzT/wdoatpc37Qfw30UahI95b+Hrq&#10;RrdTH5aRtInPADZJUYzkHnGNpyfaA/Sb/gglp66b/wAEtvhaDH802kySkouAd0zkHG5ucEZPGT2F&#10;fi//AMHDHn67/wAFYfFFjFdW+pXDW+mW8Fnp1rl0JXAiZVc+ZIc9tp+ZVwCMn9vP+CLXhxvCn/BM&#10;/wCEukyabHZuPC8MkkEcm5d7/Mzj5R99iz9wCxALYzX4Q/8ABafX7q6/4K9+ONSg8Q2lp9k8Qack&#10;WowSMGstkcR3yPEm4OjAtlQzhQoGSMURA/pO+FU9qPgLoLFGiEfhm3yJLdFZMW4GSoOM+w/DrX81&#10;/wCzi+o67/wXA0KTR57eaS4+N1yfMt0t1DxpdS7tquWVcxg/KSeeAcgGv6VvDlzdW3wXs5b65bzF&#10;8NqZpISx5EHLD5c8c8kZ9Rmv5sv2AVsp/wDgtT4T1iPwrqV/BP8AFbUriNoradpNpmlIm2qFZwjE&#10;k4AwOWXgijuB/Rr+1TO1r+zH42uoraG42+F7w+VctH5bfum4bI249d3ykDkYyK/AL/g240F9V/4K&#10;baXqkfiFd1p4Y1J5bOFHwQXUeXu8tl287xhlyeM8nP72/tt3dzH+yF8Q3ttNuL6U+Eb5Us4fMLTE&#10;xH5PlIbB6EDnGQOa/Cv/AINfoYz/AMFGNSEF+sL/APCDXR+wz2e4uv2iDJRjINrI4UZIYlWbAHJB&#10;9kD9Uv8Ag4IuNYH/AASv+IsOm2zSedDaiaNd/Ma3EbM2RGQoVQWOcAhSuRuyPi3/AINHbWGW2+L1&#10;4+kusi3Wlot9HJIFI8ucmNgDtzwGHGeW56V9ef8ABxyif8Os/GCy2pfdqFhiTy8sD9oUg53jA6Zz&#10;kc9M4z8nf8GkGjTQ6N8YNRXVQD9v0uGWz8yJ1b93cEOpA3A8kEZweOnOT7IHon/B1nqMNr+yj4Js&#10;20me4lk8YLJBdC6fy7bbFJlpUJKOCDtAbGS2ecAHrf8Ag1l0FtJ/4J532rfbLGVtS8bX0yrAi+bF&#10;tRItkvz5JJjLA4AClRzya8u/4O0b2yT4H/DbTxp8clx/wlErrd703RL9nfjAXIDEjvyVHpz7X/wb&#10;F6Pe6V/wTatp7iSxaG68UX0ltPYyt+8TcoPmbolIkV96kAsuFUgnJo+yB8V/8HaurG8/aV+GmkLE&#10;yi38J3UrSbQquzTxrjO75iAuTwMBh15x+rH/AAR3ihtv+CaPwhhgtGgVfBlptimiWN1OzPOB+IPU&#10;jBPJNfkn/wAHXf8AaTftj+B3ZhHD/wAIPJt2zlv+W5ySAg2ZyqdWBwM4r9gP+CWsN1Z/8E9/hLbT&#10;6mt95fgmxC3axyZlXyVwTu53c8noeoxnAH8IH4Af8FVxrPiH/gtZ4qsLbWtPkuJPiHptvZs0CGOA&#10;7oQqSAKQ+G65DEg4Oelf0y6YL20+G9vvAtbiPSQWA+ZYn8rpwvzAE+mT6da/ma/4KMDw34q/4Lea&#10;/wDab+41C1uvilpcN4sMUnmFd8CMoLMrM+AOhAJPBFf0v3N9p9j8NZbxLmWW3h0lmMxUszII+vUE&#10;nHoeT07UPoB/Nr/wT08R/wBuf8F4NF1vW4f7WFx8TdWEdxaWMkSJ/wAfKpII18sqoACfMBtByVJG&#10;0/u5/wAFgNVttG/4Jp/GG9vLJZ408EXoMM0bMr5jIwwV0JB6Hn+Vfg7/AMEm3sfGn/Bb7w7qlhfR&#10;XUNx421q6haWxULcrtuWDbJGYqxX5wcllYZydpY/t3/wXN16y0X/AIJd/FYX9z5S3Hh17dNwUqzv&#10;8qqdynuRjGDnBBo6oD8zf+DSzTrBv2gviZq0+n2r3UPh6zjt7pvK8yNXkkLKM/Nhtozjuo969u/4&#10;O1tca3+A3w50ePUZ1M/iSRzbxyJt2rE/J+Td175GCOhDV5h/waRaA7+Ovix4njsb7atjp9s0yzn7&#10;O/zSNtKAf6wYyGJ6MRjkmu3/AODtTxPBD4M+Fvhm9GqeXNq1xcPHbyFbabZGV+ckkeYu4beM7Wk6&#10;Z5PtAfU3/BuTop0b/glr4MJ0a8sZLq8v7h47uSR9++5kYSpuwAsgO8BeBu5yeT+Vv/Bwn4juNS/4&#10;K12kX26EfYIdMWNry3ZYYf3xPzb3dXTjcWAUEMQRgAn9d/8Agg94TsPCv/BMP4b2WnbDDcaa10WX&#10;axEkzmWQE7ASwd2559AcdPx7/wCCwbXvi7/guIujWljcSzL4i0K2t45V8l5svGcZZYhnczKG3YOB&#10;83UAjuB/QjoDTeHfgJazTxx2slr4cDSKph2xFYsnlE2gZzyoxjkCv56f+CQdpc+Nf+C339tx6XcQ&#10;j/hJNau9sNuxEOZHwWEUWFUlgNxVQNwJOTg/0H+P9bj8Hfs66nq9qt1Cun+GXaBVkzIu2LCqCX5P&#10;QZJ5/ECv5/f+DfwaL4+/4K13Xi7V9V1OaX7Nqt9aXkkkcZuHknXAnDhuWDFtqnO4YzgHIgP2A/4L&#10;va5pug/8EwviY2qWc0vm6SIYRGZBtkZwFJ2DOMnB6Dk5IAzX5/8A/BpZYXieIfidrEPiB5IfLtYn&#10;0pLdz5LYc+aW3bdrj5cYzmIeoz9gf8HH3i3QtD/4Ju+IbR9TS3uLy+gtbVV8s7yzYKfMDtyu4evG&#10;AQSCPmX/AINL9IL+AfiRq808/lyaykMMJRfJZhDGzHPlZ3AbOrlQCflBJLH2QPS/+DrDVdLi/Y58&#10;L6ZfWsbzXPiyP7PNtbzIMIxJA3hSDt2kkHG4Y9ut/wCDXe2u/wDh3P8Aa5p4JIpfFmoeWI43WSMg&#10;qhVmLnfwMjAAGcDvXhP/AAdn6rbQeAvhvob6ZbebPqskyXf2oeZ8sTAr5ewZ4b727A5BHIr6e/4N&#10;yvDt1pf/AATX8N6rfssjXk1wwuI5GbfEJnCqymJQuwAKMFiw6noSfZA/OP8A4OjJnv8A9uzw1pAt&#10;/u6CCWu7h0gdmaMEbnfagwq7tpUAEE4PJ/ZX/gmd4c13wz+wn8N9E1vR49JuYfCdnHNp63U0q2+2&#10;JQUBadzhSODuJwAa/DT/AIOTry2vv+CkMmlW2neZJHoFsN0NysjSbpXAiAEY24IOAdxJYnpgV+8X&#10;7EdrbQ/sXfD9La3kES+D7Jo3OfMIMCkHDRId5HXKg5zwDR9kD+ff9v8A1rV9f/4Ld3R0KCa5uYfi&#10;BpMMduJmG9keHKKzOMKOVDFgNoDE5ya/fz9s7W9Q0b9g/wAW6rYtFBcL4PYR7gZAD5YG3CSgvn7u&#10;VbnOQT1r8AdEuItZ/wCC6trN4fhvdag/4WbGkv8AaFw0czJsCSEmKLqg3YVUAcoBwrZH76f8FI5Z&#10;tO/YF+IkscV5C0fhG43fYLqSOaNfLO4q6xsVYDJHyHJGMc0MD8Zf+DXvw9qWuftpeKPEokcfZNDU&#10;XBeMSIweQk8sjEMGVWDblIAPJzX0J/wdYeMNJj+GvgrwcdXkjvpNSEn2OS1jCugDFgreUrHB2NuD&#10;YByp5yK8s/4NRNO0Cb41/ELUmkZ9Ti0+0XypVXy1iJk2OpEgYtu3KRtIwV711f8AwdeeKJvtfgPw&#10;pGAke7zZERQysAJtpJDfIwJYbduGBBz8uKPtAezf8EIvDWv+B/2CdPutZm1C1+3MZltzaSOskbF5&#10;Acx9FaJlIYd/cHH5I/tueJG8Yf8ABQ7WNRuPEsl3t8RW8dveW+mkM2CpT938rEkkZz8w3EdgD+2f&#10;/BJPwVd+D/8AgnR4UjD6erTaPut5VjjeRH8rJCkxn5wxRskEFT0xxX4ffHgah4w/4KIapHNqtrY3&#10;UnjJA10FOwyK6k42pyWIIXC4JI7c0faF1PpD/gmlc6ze/wDBbHwD9gksbgI8xvPtkJzHGLeVuHdX&#10;ZHDbcMpB2/LkAkV+13/BY6w1DUf+CcPxQs9Ps9PuHPhuVmh1C4SOJ1A+b5jjBxkhs5BwR0r8a/8A&#10;glZ4fmuP+C3Phtb3U763uLCG7lT7HG252w6qJCpAClDuZhhcZB9/2l/4KvtPH/wT2+Jxh0m1vseG&#10;pwLa8d0R8jCjKMDnOMcjk0P4hn45f8Gqk2oj9t7xUlvrKKreDWe6szG7NKonjG8EKeQzAdejMSOh&#10;r7g/4Ol5zF+wdZ+U94GbxDbq22GbymXzEyHIIUcgYDZz29a+MP8Ag1FS2l/a78cT3FvYM0fhWN0D&#10;KBcA+djch3DCDowA5LL6Cvs//g6ais3/AGCLNpLdjIvia2MbqoxkMo64Jzg+oGM+1H2gOX/4NOdE&#10;+w/sl+MtZuNJFubvxlJ5d0zx4ukW3hw2D82VbcuR8vGOTkD5q/4Ov9JNt+0h4B1VkjMcuhzohF9E&#10;WyGTcrRqAwx8pDEkYbtkZ+kf+DTqz1i2/ZR8cfbbC6iifxoz2zSQt5bD7PCpZW24HIKkAn7oPevn&#10;r/g7LcRftA/DvztIh/eaHdCK6MjZOHi3Dbn5SMjOcggrjGDk+0B+qv8AwSQtNJtP+Cevwxj0izFv&#10;A3ha2McS37XAX5B0k2gtjjDDjHTjivxD/wCCyNtJpf8AwWome0tkt55Na0ia2uNSLrEX81cEtMyK&#10;sYOfmU7MDJOdxH7hf8EobmG5/wCCfHwxnt9Zsb6M+E7XF1YygrIRGBk/O21h0ZQcKRjA6V+Ev/BV&#10;az069/4LX3mjiwW8V/F2lQyW1jqEbyTMZEwoAUiKTlfkYHJw33XySIH9GiYPwDaJ0jG3w+2EVQAo&#10;ERx/G3THJyRxnpxX84n/AASdu9P0/wD4LYaS9/qMekqfGGsII1ktmUuTMDCH2vHg4IBjPPAVsE5/&#10;o3muGsPgHNdW8jbY/DLMjlzz+54z8q8nuuBzxjFfzh/8ElZ77V/+Cz+mOPF39nX03irVxDJc25Z7&#10;kgzZhVWljxKU3BdxbBH3ScYIgfut/wAFfLfQdS/4J4/EqHXdVvLW1j8PySSXGn3EKSIB3y8UgAP3&#10;eFzg8V+V3/BqRrhsvjr470caA0puNPhZdSF1ENm3dmMqyFjkHcGDADaRg5Nfq9/wVUaFf2AviJHc&#10;a21nt0GRo51fbhguRs/eD5sfdySN2OD0r8nv+DUSGf8A4aC8dyR6ezL/AGLAr3Ed18p+d8B4/NBL&#10;dfLYJjHnZJpL4QPrD/g6dndf2FtJZp4P3nii3VWlhifec5IVh8ytjnJJXC4xuKkO/wCDWq9Fz+wv&#10;f266dbQyxeJrpTPGtuWuB8pDNjEmVB2/McY29zVD/g6r1m6tP2J/D+j266kVvPFUXnm1Y+SFUhsz&#10;ndhl3Y2KR94g54rZ/wCDX4S237AbImnXcPmeIbtwzW7+XKfMxvVueuAp6DKZx3L+yB8I/wDB0Pd2&#10;s3/BQHw7b6tbRxxr4ZjM95DZEuYTMRt/1u2QrhmABQ/PgnnNft9+wjp1pb/sgeA47XUre8X/AIRe&#10;18y6t7eSNJG8lN7KDK5Ck52jJwMAdK/EP/g6N1m8vf25fDei3L2scdr4b8yGRrchiHmK75MryMRg&#10;AAEYXODnn9rP+Ce39qSfsY/D/wDtS6Fxdf8ACL2hkmSx8jJMSn5VKDCf3T1I55NDA/Bf4jhNK/4O&#10;GbtrO5ls0T4uW58y4FxFtLJHw2H8xQxOPvYIbH3Tiv3j/wCCi32n/hgP4lJDE8kn/CF3QAWOY4/d&#10;HDHy23YHOcHOMmvwJ8e/8JDf/wDBfe7bTtPsFum+LkP2e0uMeVLC2wKq7ojy0ZyuU6kcnhq/eP8A&#10;4KRau/hz/gnz8RtSgvbe0I8ITiOZI0wrGPHy7kIDHlQSCM84pPdAfjf/AMGrctsP25PEUE+lhmbw&#10;rI0N0rXO6Jt4BX5JFi27WJzIrMGCbSMtn7y/4Oir+6sf+Cd0dnb6bJNHceKrNZrgzT/uMHIPyttJ&#10;JGMSArgtgBsEfCP/AAasWk8n7avii8GppFHH4WAeJ41ZZ2MnyjlCwYckEMBwcg8Y+7f+DoC+ht/+&#10;CeGxrnyWuPE1lGVjjj/eDzN21iVJIyoYBcMGUEkgEU/tAef/APBpndeIm/Za8fwXd9Yz6XH4yH2O&#10;OFZWuIJTbxmRXO7aFIKMqKo5Zjkljjgf+DtrULGbR/hjZJcfv1vJy0PPygxtg4L8f985Jzzxiu1/&#10;4NPLW8j/AGcfH11c2ui+TJ4ojFvdW8CC8YCJd0crBckKTuXJJPmccVwv/B27ciKD4TtHa2ZZprww&#10;3WweYqhRlUO3hDlS3zHJC8daPtAfaH/BvvfQH/gmd4JtE0fQbML9o3Q6LeRyoWMrZdyZJGEj43Mp&#10;IAYnaAMAfkr/AMHGus3Oo/8ABVVrOPU9PtWtdL04LM0y/uXMjYaUqp2AKEbGCAPmwSWz+qf/AAbh&#10;XV3e/wDBLzwk88kjot9fJC+52wouHBXJVQMNnCjIA28mvyl/4OSp9cv/APgqJcLdWl8yx6Bp8Wnr&#10;eDKuu9/liUtxHvLcHHzFj0YUL4gP6DPAsN3/AMMz6VaTwtBP/wAIqiTQ6fCQu8QfMIxsBAyDtyo7&#10;HpX853/BNbS55f8Agtbp8Gq6FrUj2/xC1Yn7E9xHJbS+dNiSQxENgnqD8pLYIweP6JvhDLbXX7Kv&#10;h1LiDyRN4Wi3QrdKxibyhlQxY5Kngcnpg1/N7+who2gWf/Bafw/olpbXtva23xQvo7VYbuFmVkkm&#10;G128plKNgqVA4DgBsgEkQP6EP+Co2ljV/wDgnt8VLaR7mGP/AIRG6MkkAfzIwF68MCoH97OAM1+N&#10;3/BrBf6nD+1x4msrPVNVWFtCDNa2lrI8THcRmRlbagwepBOQMdTX7G/8FPLKHUP+CfvxPUXFxCP+&#10;ETuDFPY2/nTLxz5a7GyxBIGQc5PHWvx3/wCDVhrNf2sfGFtLFukk8PxGKbzAELAy/JtMTHdgswYM&#10;oGwg5zQvhA+qP+DsBNRj/ZL8Ds+pQx2v/CXBfs8kcnmzSeS+0Ah8YADMdykZC4IJr2T/AINt9Pkg&#10;/wCCZXh64j8QSahHNql35cjWksflfvTmLLcv5bFkDD5MKMcCvBv+Dsfj9nH4exeXp8bf8JSxO90E&#10;7YhcfKCoJA3c7egzkDrXuf8Awbd6dp9p/wAE0PDlxHbWPnXGpXjyyWsisrDzWA3H+8MkMvG1ywPP&#10;NH2QPyz/AOC0+leKvHP/AAWjvtGsdN1S+kk1LR47W3driCQ/dJCO/wBwZVsNEduckfNuz/QV45iv&#10;LX9mbVmlfUPMj8HyhvMjYzBhbHOVDDDfQ8MOpr+eD/grdDHqv/BbPVNNTU1bd4r0hWuNNuIXe3J8&#10;kgkbMIy5DFXB4wTgHj+g743y2Oj/ALJHiR9S1RbNYfBc6y3kca5Qi2PI+Tg55GRjvQ+gH4Pf8G3t&#10;hqep/wDBUK813Tf7RaG20vUGlktIJdp8yTA81d2FQjd9/JBAxzmvvL/g61u9Wi/YQ8LxwsPss3jm&#10;3S53My5PkyMuMMAxyucEEYDHggV8G/8ABtLp2kS/8FIbvVpLe4uI4fD95HDdOi+UGkfhHGxvnZV3&#10;KQygbWBB7fc3/B1vPYRfsS+D7dtThhml8aR7YspunAhc7RldxAxuyuPujOQaHuBvf8GtianJ+wLd&#10;SS6rdXELeKLwQxzbtsGCuVUliAOh2gAck4JJr83v+DlGa+u/+Cp2rRW5kZv+Ec0tYR5T7t2H42nr&#10;z02jBGO+a/Rn/g1o0Qaf+wZfapPFCzX3iq7aKRF+cRrtXaf3Y6NuONxPzduK/N//AIOML2aw/wCC&#10;qesX63EMfk6RpskUlrtZo8AknBUYIYNgMDnk9CBR9oD+hD9maTWLz9kjwXc3l1Lc3c3gWxd51geJ&#10;pWNqh3bScqx6levOOK/mf+APh29tf+CyOg6FqPhzUbGZPjRvuLGW7ZriLF4ZGO8sGJxkjJJIOCWP&#10;J/pm/Z2vdK1n9mXwnqejyWdzDc+FLZ47mwTbHLut1y6DBwG6iv5j/DNpZaf/AMFhYLe50DVJI/8A&#10;heTM1q11i6Vm1EnzC4iOSrHzOIzkDHfNEQP6Tf8AgoDbR3H7CnxPUajJAo8CX5WZJSXXFs5yPmG5&#10;uOF7tgdTX4Jf8G1fiFrL/gqDpVveax5f27wnqNugkmUeb80MmzLEdkJwOeMAV/QF+13o7a/+yN48&#10;0VrZ5vO8F3qbVU7j/ozei/L9e36V/Pj/AMG4eq2mhf8ABUbQ7W/u44/tHh/UoIYZonbzpcIdqhWX&#10;a+1WYE5A29MkUfZA/Vr/AIOZrKO9/wCCYmqFrNZpU8TaaYWVjkMZgvAVTuyCeOMdc5Ar5n/4NHmt&#10;JdB+LksZ01Zv7Rs/MijDC6RTGdu7nHkkhsdwwbJ5r6u/4OPrKC7/AOCWfiy8uZFDWuqafJCzPtG/&#10;7QgHO7g55HXJAX+Kvi3/AINIra8j8W/Fi7gexaFrOwSWRH/fo26XCsvl52kAlTuxkMOvQ+yBqf8A&#10;B2/pmlf8Wn1FtbuGu45b6KOxVT5QjKoS7Et8zZUAcZUbuu7j6E/4Nd7qAf8ABPCSGKa5kZfF1600&#10;V0q/u8iMAo3eMheARwwbtivH/wDg7XvfO+E/wrs/7XuFX/hIbstaJatsf9yDlmwFUjDbV/i5PavX&#10;P+DXqLVP+Hc/nNJeeSvi7UPs8cx/d/eG7y/nHyk4zkD5geT2Psgfn1/wdE2iw/8ABRSGR7jPmeC7&#10;N47cIi+WoZ13kqgL7iMAsWI2YzgV+1//AAS21q98Rf8ABPn4V6xe2kaSzeDbEt5UrusgEKgSZKrk&#10;sOSMfKTgcivxZ/4OmYmP/BQnS5VsPKD+BrVmmaZWaRvNlBBwx24G3jgHORnJr9oP+CW9za3X7APw&#10;tuD/AGbCW8H2TyR6a0XkozRK25AoIUHO7t9AOKH8IH8+H/BQLw/Z6J/wWF8UWGiw6hqcbfEqzuWi&#10;t9PnFzjzIpGRE3CR22jOQQT2INf0t3tvDN8DJ7aSy3LJ4cZTbx75N4MJ4GXy3HbIJ9e1fzO/8FOo&#10;Ron/AAV+8cG51eYLH8RLSX7ZAVZo13QkOuEwSByPlPPrX9MdjphufgZHpzXx2yeHQklzFMNxzCMt&#10;lIu/XKr16CiQH81n/BGV5rf/AIKz+BJbfQbW6C+IrwSwz3HNupWQb4z5qmRlJHy5bKluG6j9yv8A&#10;gvMsH/Dq/wCKX2y7ht0/sqEYaAMzN58e1V+YbTnHPPcAcivwy/4JE2Fhb/8ABXfwTFql1dL9k8X3&#10;xS4t1ZiJAsygviNvkOSrHaOG7Gv3K/4L0W4uv+CVXxRV5IY/L02F/MkJ4/0hBgfLySTt5wBu4OQK&#10;H0A/NH/g07t7eT9pz4iSsYWYeFrcbGhkZ0HnN84IdVUc4JIY8gDaCSfoP/g7VupE/Zw+GNn9ouVR&#10;/F9w7RxqfLYi3b7/AM+OrcHacdMjcc/Ov/BqHYmf9qfx/dM9p8nhWBVWVv3wLTN80Y8tvTBJIGDj&#10;kkY+gv8Ag7VttYm/Z3+Ft1bNJ9hTxdcLcMqMUMhtm27iFABxnHIzg8cUfaA6L/g1I1HTZ/2PvFem&#10;Wt4r3EPjSRriGS3wYy0UeCG3nchUD+EYYN1yK+Of+DqmG3T9v3QZY9OWJm8C24edVT97ieXuDnjP&#10;3WAI6jIbj7I/4NU7Zbb9jTxXd/aVmkfxpMmFzmJVijwhBj4GWZgQxPzkcV8W/wDB0zdy3n/BQjS4&#10;hfLMsPgW12wqp3Q/vpcg/KOp9yeucdKPtAfs/wD8EoEmh/4J1/CdbnwtBosy+DbVptMht1iWB/LB&#10;YAB22hmJbk555A6V/O1+2ff+H7j/AILCeMNRsJhptj/wuJWeZ4UZYHF3HvfDNsK7wzZztI5HGBX9&#10;Bf8AwRpguoP+CZPwgFzfSXDN4NgIkeMAhQMBPuj7uNvOc7epr8AP2n7ybSP+CzfiO+tLmztWj+My&#10;4Z4ZDCf9LQMrLsDHdyrAKBknBx81C3YH9QWkW1qPh7bWZuFdf7JC7ofLAb931Gz5cHqMDHpxX8wP&#10;/BNGWw07/gsV4FlvEkhjh+J11t8uRC0R3zBeQrKcHGcDHHGOCP6hbc3R8IR/Zo1aT7ADHCwZRu2/&#10;d6fLz/Ov5df+Cdmqajov/BYnwPdXl89ndf8AC1poZ2jt5GAdppUZSu4Mqkkglj8o5bIBBIgf0Kf8&#10;FXL6Nf8AgnN8XJ5lkkT/AIQm9G23uQjAlOuShGAeTx0/HH43f8Grn2Yft9688kdq7DwLPt82UrMn&#10;+kQ/OgCncP4WGR98HnBr9jv+CtFobz/gm78XLJnmTzPBl3+8WNjtIXqcuv8APGcEggYP4o/8Gxlt&#10;K/8AwUkjuYdNkmjXwneq1xGq/uMsmCwLjCE4UlQx3FB90saPsgfox/wdHWbTf8E7LfytZeFl8Y2P&#10;+hhHb7Vyfl4G0Y+/zg/Jx3rwn/g0oufDj+Fvijardal/aseoWbvD+++zGAo211wfLL7twb+LATsa&#10;9r/4Omr3T4/+CeWnWlxDKZpfG1n9lZY0KrgPuyc5HB4xk9exJrwb/g0j8uKL4rSSzRrumsRGnmw7&#10;8hXySP8AWEY6fwjnqTwfZAX/AIO7bqRY/gxYnSodrS6w63pz5mQLYeWPmxt5yeM/d5619Nf8Gyll&#10;LZf8E0LC6n0eG3abxJfv5kLbvtCh/ldxvO1+oxhcgBsfMSfmr/g7sutLfS/grb/alN0LrWisPmDK&#10;pstMnGM4zjvX0l/wbITWY/4Jpafa2yXUZXxNqJkjunUqWMnLx4QfKfcscjrjAB9kD80f+DoGS6b/&#10;AIKcSRXZj2p4C0sW/lRKuF33B5wTk5J69K/bL/gkzfabe/8ABOD4Q3ejzSzW7eCbUxtNFHFIuAco&#10;yxqFDJjacDGV75r8Vf8Ag6IlZv8AgppHuudzJ8PNL2cv+6/eXGF54A6t8vHze/H7Yf8ABKS7vLz/&#10;AIJ0fCK5vfEb6pI3geyzf7JFMw8oAHEmCDjAIxwQfrQwP52/+CpmoW2o/wDBWH4lT21m03l/ECOO&#10;SG8coszL5SkH5FKqcYzg/wB4ZzX9PWhNHc/Ay1jk86NG8MKrYjdWQeQBwAA2Rjjp7V/MD/wU4tYr&#10;H/gq/wDE23h/sy/ZfiCv7vyC1tKxEW5GV5DnkkMpfBII+UcD+nrwzcIfgRZy3UtvIv8Awi6fvIdq&#10;RkfZwPl3M2BjjkkfyokB/Mr/AMEw9Nit/wDgrv4BsZ9cl3W/xEuFjvLq3fM8gMwHmrGQy7zwccAt&#10;z8uSP6AP+CwUiwf8E0vjFPJI6qvge86QiQ429NrED2yRx71/Pv8A8E371Iv+Cu3gO504fZ1f4mXC&#10;wxsIYCAzTgIAd0aMc7QozgnCnoa/oQ/4K3W/9qf8E3fjFaJI+0+A7p5PJxu2BM5HyHnA47Zx060P&#10;oB+K/wDwbG2803/BSCOaMKFi8I3zM32jGMhRym8b1IJGcHaxU8Z5/UL/AIORtWew/wCCWnidQtvm&#10;41nTYS0yrkA3KE4yDhuOCOcn0r8zP+DXrSYr3/goRfap9g1BprPwTdiO4guNluN8kY8qUeW2S2Ny&#10;/MuDEevb9Jf+Dlm2a7/4Jg60Esr+by/Eemyf6IrmOMCUZeUhSAoBPXAJOM5xR9oD5Z/4NJZrhZPi&#10;1G81u0Ucmnsse0edGxEgJ+7na2FB54KD3pn/AAdzXH/Ez+DkC6bJ80OqtJdKp2DBgATO35j8xI5y&#10;MHj5gal/4NJ9J1dP+Ft6pJpT/ZBNp8S3XnPtEuyQ7CgO0naQQ2M9eead/wAHcl1OB8G7M3aeTnVG&#10;WFYhuLAQgsWzkYyOAOcnJ4FH2gPqT/g2luLxv+CZGg2s9jcW4j1zUvKMkcgWRTcOwkUtwVPT5e6m&#10;vzB/4OadT0jUv+Cld3HpdyJGtPCOnw3XzHKSbpX2jLHjayngDkkY4zX6f/8ABtbbTQf8EyPDplnL&#10;K2tak6xskalAbhvT5iD1BbtgdBk/lz/wcwwWUP8AwUzvnsoIR5vhPT5JmiVQXkPmA5KgbjgAbvTj&#10;saF8QH7sf8E5dYfxL+wb8Kdduddj1GS48Bacz6hGV2zn7OoL/fbHuCSQcg4INfzjf8FBU07/AIe3&#10;fEBLOeZov+Fr4820vEDn/SEyUkICq2ehPCnr61/R5/wTihbTf2D/AIUWwjs42j8B6aWhsmXyA3kL&#10;kpsUAKT2xkd8nJr+cX9um9g1L/gr343ubCSO3DfF8R7kaSRUdbpFY5Kq7fMCemT0oW4H9Nmt3Sy/&#10;s2Xt9aSRyL/wh8hjdk3q3+jHBwAcj2x7V/OV/wAEGGvV/wCCtPgz7NHYtIZtUDw3bEB1+zy7hGdh&#10;/eAZYcDIUqCCwr+jD4l3V3B+zX4guVKSTL4NuGY7pHVmFscnIKsyk+hU49K/nE/4IS31zZ/8FWPB&#10;Bh0CO+WS41BLjcMvboYZP3qHeoypxk5PylsAnFCA/cr/AILdJNL/AMEuvi95EW5h4ZY7WZ1GN65P&#10;ykZI64ORkdDX5N/8Grn2Qft3eJg12VuD4FmEcPOJE+0RF+Qw5GFxkEck9q/Vz/gtvp17rP8AwS1+&#10;LyadNAjQ+GzLI05QDYkiMwG4/eKqcAc5xjJFflL/AMGr1nYTftxeKLy6l08yweB5PJiuFT7RzPHl&#10;4i3YYG4D1XPQULYD7I/4Or4ref8AYc8JytZSGaP4hWpWbaNqobW5GDznrjtXIf8ABp/at/woT4iX&#10;jWlmFbxNHGsymHzX/cqSjDdvGOCCwCkHC5INdd/wdWxwH9h7wnMQxZfiJbCPbIAq5tLrOQBnt3/p&#10;zxv/AAadbY/gl8SBE10vmeIIGk3b/JOIsZU7Mbx/EoY4XYcAk0fZA8I/4OvYNRi/as+Hk93A620n&#10;gmUWzgrtLLdNu7cHBGecdPQ5/Ub/AIIpamdZ/wCCZXwrkW0uLdYfDa24t7mQGRNhZCD8i8HbuHXh&#10;s561+Y//AAdjGJ/2jPhhKuqTMy+F71fsrsxWP9+h3Lnhc8ZHXoee36cf8EZ9ct9Z/wCCaPwlu7HU&#10;Le48vwnDG0lqT96P5dpBcneMYOe+eFBxR9kD8Q/+DgtGuP8AgrB4zDXkQWSDS1SdLd1AX7PGMnC5&#10;cg5yyhumByMD+hj9lZJrf9lXwT9p1Wa8kXwdZiS4uFZWkYQLkkDHP+6Pp2r+dX/gvTNBqn/BWH4h&#10;Q2rvcf6Tp8TJBGEbd9lhBReTz7n+LPFf0Sfsm28kf7JvgWFmkkZvBtgd81qkTsfs6YLRr8qH1UcA&#10;ih7AfzN/CL7HH/wVW0t7fxC0MY+NUhF7Jayt5n/EybgqrbwH+6WzuUMW7V/S1+2fpE3iD9jz4g6F&#10;Z3XlyXngm+hjkZm+Qm3cd2HTOeSP6V/Nl8F7fS73/grlplsYbOS2/wCF2SLsmji8psaiw+UYCcdV&#10;I7gEc1/Sf+2I8EH7I3j68msrO6Efg2+laO+dfKbbASGcqh4BA5APTgdAEwPwA/4N0NPuZ/8Agpjo&#10;E8UUbJb6LemRzNjZnYAdu9fMB6Y+YAHdjIBH67f8HCmm3Gp/8EqvHz2cNqzW9zYTM00cYKKLyLdt&#10;3nAbbkdS2D8vzYx+Sn/BubYafd/8FI9PvdQu4E8vwzfOsbRqVZ/MhO0ZBHABIxz6dDX6w/8ABwvH&#10;DL/wSq8c290Z3V7zTm2WzBd7LeROpb5MbQyhiOM7eCDg03uB8b/8GmFvbyeIfircyW0LSRwWSxzf&#10;uRJFuLcf89Crbf4vkyny876u/wDB201w03wbKn/Rw2qhtuCQ3+j+iccE8FsH04Jqn/waZ6hqS+I/&#10;ipaS2919mktbEwzeafKdxuDKAF+8Bs6t0PAHzE7H/B2m19Lo/wAJFTTJDDHd6i0l1+9Kx5SMBc5C&#10;Dd83UFjt4IG4E+0B9Hf8G0D6fH/wTitYLDT9UtiviS8M0d/cNKrSHbl4fkASJvvBeeSxyc1+d3/B&#10;0bfWNx/wUG0q3tjdNJH4FtPtHnRyLErGebHllgATgDO3K9O+cfoT/wAGy1nJZf8ABN+zunu1lW68&#10;U6g0ai4L+WA4BTbn5MFWbb3LE98D85/+DnG5guP+CkUMb6lcXDR+CbBWtfKCrEvmz4Ctkliec8cc&#10;Yzk4PtAftl/wTbh1WP8AYM+F41W0uLW6bwTZGaC5aQsjmBcg7uvJzngHtX88vimT7X/wWdvG1TXr&#10;jzP+F8SGS8mgIIb+0chcFxtUH5dxbhfmx2r+hz/gnqEtf2HPhqiabeQ/Z/BtnGlrqsSx3UarEvyS&#10;gMdrjjPJHH41/O99i8Qa/wD8Fl72306whub+T49XRWG6jUK5GpuSCNu0HA4OODg+9HcD+jn9tu20&#10;26/Yp+JUN9ErW/8Awr/VC0bSBAcWjnbk5HJHUgjk9Rmvw3/4NjoLdv8AgoTdXN6lntg8G3DRyP5P&#10;mxuZIgCuQWC4JDbcHLKD1wf22/b3uNRsP2CPildW7SLNF8OdVZtkpRv+POTIBC8N1xX4g/8ABskL&#10;2L/goo9zaaVcTKPCF2st1Gj+XAC8ZAcqMLu28FuMjA5NCA/Rr/g5osXn/wCCbt5c+S0iQeJdOYv5&#10;hxETMqg7VXknJAYkAZI6sK8F/wCDTmwnXwL8UrsfZ/Lk1azQspbzlby24bgDYR0wSQc5HIr6M/4O&#10;SZbWL/gmprSXOnWdw0muaekBvJ/LELGYfMnzgtIADgZIPJIOMV88/wDBqFPF/wAKx+JkP2a3JXXL&#10;fzJlVQ/MXCMd+ccZX5Rk7+Tjg+yB57/wdmzao3xg+FcBQfY49CvirbjuEhlQEYzjGAOQMnnJ4AH3&#10;v/wQYTVY/wDgmH8Pf7U06azY2cjQRzkt5ieaxWRcuSVcfN0GCSMYANfn5/wdiyWZ+O3wthCf6R/w&#10;jd6zSHbyvnIABxkd85ODxgcZP6O/8ESEubb/AIJifC2Oe0aDbobbY5QQ6gyuQG+ReeeCBggg96Ps&#10;gfiZ/wAFrL863/wVx8WW2qtaWax6xpsE0lwyukabI8PLtJGApBI6heCM5r+iCydH/ZuSOyt4SB4S&#10;/crDIHQjyONpReVzyCPqMV/Op/wVYn1e5/4LD+MklkghlXxpYC1+1M5hJCQ7Q248KWyDjC8k8Amv&#10;6JfEd82l/swX3kzSK8PhGTbIScowtzzksTkHp1Jx3xQwP58v+CG2h/8ACQf8FbvDV1PYXymzvtUu&#10;PluHcwt5cg/fMqfvF+baxwmSQ3GCp/VP/g5Vuby1/wCCZWsRwqzLN4m0xZtz9E89Tg/MO+Ox6dO4&#10;/Lf/AIN8rjTtZ/4Ki6LqWq6hN9sn0/UZLSYwr+9kdfmDfKwQlWY5BAyNv8Qr9KP+DnK+tLX/AIJ3&#10;w2bMqyXHjCxEQYld2CxOBgAn1B7c9qH0A4f/AINWdGtYv2WvGmtW940slx4wZJoZI0URMsEXAOSz&#10;ArtOcDBBAzXxz/wcta5Fq/8AwUbsdGyWksfCdisgkuPMT55JCBsVRt6c4JLd8Ec/fv8AwbKaHeaf&#10;+wO+qvr/ANrhuvEl29rC0IBtOcPEPm6bwXzgZLn14/Oj/gvDq8PiP/grzdaalvths/7FtWS6XejE&#10;7WJwq5KkOOOTjj2oW7A/cz9mA6b4H/Yx8J22nWpt4bLwbCYbVWYeXiEfLuITp2YgA9a/Bv8A4Jbn&#10;/hLf+C1Fhqd3eiOSbxprFxtZXzMd8pKD58gkZxkt0wc5r98NZuT4Q/ZLmutOcoLXwfmFp9yIFEHX&#10;opx9cHHJGa/Cv/g3/vrrXf8AgpyuoyzR27XtpfXF7Ytl/MBfcYw/mD7rEHJ3Z2jjNAH6Tf8AByT4&#10;gtdP/wCCaOp2LnMl54i02OEmMdROpPrg7c9CM9OhIPmP/BrLoslj+zD4u1w3tnIt14mfbHbMpmi2&#10;ogKSALkNxuGScq4wOuOi/wCDn7xFJZ/sPaToSXVqy33ii3yrkeYQuW+UYPpnIIwMjnPEn/BsdoN5&#10;p/7Dl9qtxo9rbLfeJLho7qCHD3Sg4DStt5YHcoI6KAD7L7IHxb/wcf6xeeJP+Cjvhnw1exWs0dn4&#10;cs9sV1qHlRsHuH3KzEqIlOzqGB5J4J5/Z/wFfxaL+xjbXKCxt0tfBQKOJTJCqrBgNubdvXjByTkj&#10;vmvw0/4Lb2194p/4LFSeHb2Ca+hlk0e1hha3fLRsRkBdw34JbGCAdoz0Nftx8cLXS/Dv7DfiKDW5&#10;ysNp4HlN09xIsJ4tvmZt7MEOATySAQTTYH4y/wDBvQ1vqX/BUHW7y41uPzW03UHWKOPzPPBuVyyP&#10;xtAO07h1BwMZr6Y/4Os7o/8ACrvhraJeLGra5cFoyv38QnA6dQenI4J4NeB/8Gv2gRX37YHi7V4Z&#10;D5dh4cUR/uzklpWAbIHpkFcjIb2rv/8Ag6q125vvid8JfBtteqsa2l7M0ExwrMzwojAZOQuHBOBj&#10;fjmj7QH6C/8ABPnTbnwT/wAEwvChEqySx+EWlZrlDFHuKHLAELtUn5vu4A6DAxXwx/wbFX2oaz8X&#10;PjJr1/qMMj3mqpJKsKY3yF5WZguflUkg/dOcHJ4xX3/8NdPuvB3/AATU0/T9Q0r7HJY+AUU2pxti&#10;cRZ2gYQEBgeMDcuB3r4X/wCDWvRZLDwX8S/Ed1PEoutaiQpbq/z7FONzHCkKWO3G4newJAFH2QPV&#10;vhFZQa3/AMHAXxA1VoGkk034e2UbMsjMYS8hba4z/EoGMdtvHJr0H9n/AFSPUv23f2lbXT9Omhjj&#10;Ngk0kkW3zZv7LhO/ftAPysF25O0L0G/nyb9ivXz4t/4LpfH7UYFTyrDSdNtPNkYFvltwxAG3cASz&#10;ccZ29TivRf2crm2v/wBq39qDxBDtJi1eysyqyhVONLtjg8nGd3U4JyTzxhPcUju9du4P+EKv7a0E&#10;kchbUI1k3HaoYQxfKvXjp6jkVh+LtFsPEnxj0fQNTuEm+wujxwlM4ZY1y3ygFTgsOc8H656+2tbq&#10;40CGzt8RtLqkuPLX5WU3uM591TJ9eeOlcvpKXc3jXXPE9xcxNbwaheKqtk5xtQfNkYxkjGM4Xrwa&#10;RB5nqHgdPjn/AMFJ7XxNeySTWHgHR5IY7ffuSK4lCZJTHUR+YNx6fL7CvIPi1plz+2F/wVi0vwg1&#10;ytx4f+Hdmt5c2ca7wLyYnCgDO11jhyQezEY+Y17h+zldWOieHPiN+0Fr1syzajfXLrLcRmPMMe5U&#10;PfPybe+DtXHTnz//AIJUeEH03wz8Qf2w/Glm1nqXiDU7u+jadirNApKW4G7HyiHHy44Knt0NSonl&#10;f/BcH4l3vxC8eeB/2JvANyyjW7yOC8aNXby7eJgrHCjHLr/CCAB7gV9PX174G/4J0/8ABPxZ40Nn&#10;L/Y5eQNLsIIiDHHGckR7RjJ9ehr5d/YO8FT/ALYX/BSnxr+0Xroa+0jQbw6PoskgyqeVnzm4xuBm&#10;53Hrk4PABq/8F6fi5qXxn+JvhX9kDwBdLNdaxq0cZt4WGEhj2ncx3Yx5kjYJHOxvTmyjj/8Agiz+&#10;z5f/ALQvxx179rr4oW7XNxeahPcw/bGLxpFu3556KCNoyeQpHY5X/gt3+1T4l+NfxY0n9j/4Snzv&#10;tbiO5hH8KqzlVwcD5sls4JAUAY4r7G8MWHh3/gnj+wC15ezxWt42ibkh+58iruBBOMna2OSDk9eh&#10;r8/v+CSPwC179sH9rbWv2mfFtj9ps11ZzAty5zGBtPUEBgkHy9+VHBpdbgfoB+yL8LfAX/BNn9iW&#10;TxfqkqRXSaeZnlvsKxO4tvYccHzOvoFBzX5u/s1eGfGn/BT3/goP/wALR1lpIdD0nVEktDyY1CMu&#10;3O7+I/KzYGeg44r6F/4L8ftYS6Joll+zR4EuFhW8X7JJBb5GIgF3gjP8QZB34J9ePbP+CRv7M2jf&#10;shfsq3HxT8bWkcWoXVq15IZG3AyHMXfoMqh9QaOgGJ/wWl/amt/2dv2erD4A/DvxB5esXqpZWq2u&#10;xmMjo6sT/d2gZyQQWOOODXRf8E/vhxp/7Ev7AE3jnxDL9hvLjTWuZZLlAsgkaMSSYYZ3DcGGQf4v&#10;evjHRNY1/wD4KPf8FR47i50M3Wg+E7x8WysdpuD1YDpkzKFxnouSTX1Z/wAFgPitPo/hHwf+xn8L&#10;B/p3iTULfT3jtWKmOHzBJPLgEZwoZCBj7/PBo2Ayf+CaUUV14b8fftn+KL6ZV8UajcXNvdXm5PJt&#10;YmMUOc4x+7RG5HGcHOK7b4WLenwd4g+J9/Pv1DXrphHJJjaV+6FAJOFy+RyCScjHFU/j7plp8Hf2&#10;WPDf7Onh/wDeXGq2tvZzW9qNzPEYxGzEc9FIY/KRg85BydjxLaQ+C/Cnh/wTDEsdvpNiLi8iL/dY&#10;FMD1JLEHg46YofkS/IpX2rDw94R17xDYTlZ4bddLtWkkJVpHBBOOo5wD0AAJ+v5R/tT65dePf2m4&#10;NHgYKsbxxw7XDMYix2+mW4ySvUOcYGa/S/4xXkXhH4a22n3d9J50Vi2oXEkhyoml5j3jBxk7Mg46&#10;cCvy60bUv+Ex/aRvr28MM0bagTGsQwitjDNt5OMKOSepB7iiIRPS/j7OnhT4X2u2KSFvszFgc4JO&#10;3ryTleR3wS3TrXdfsBafGfh/PqE+yFWhkK7GOQuepPJG3hsAjGcdiK8x/bIuxB4etdDt7iTbMsUc&#10;aq3QY4Xj7uc46HJz25r2r9k6zbwj8A5L+Ur5jacqrFub+6Gxkn5uFZSBgA7uMYAoo8T1BR4h/a80&#10;22AWT7K28fvc7H3nB7EnPHcAOCc8Z+qf2r4jofwAt7eZzCy2LHK+hOOeeMhdo5IHy4xXzF+zmy+K&#10;f2wNW1SeWBmtd6Qs8hVkGSODkYPzDIOTnIB4JH0B/wAFLvFP9g/DJtKt9T2ulkVjkXGWbjcyjtlg&#10;SR6ZwBg0Ac1/wSI8IS6hog1KGB/3l9LOF8sEyKDwORySFYdeoHTvx3/BTu4XX/iXpPhyGJZWuvEA&#10;RI5JFUykHaTx8ozkewyOc5FfQP8AwTK0pPC3wqsbi3igWWHSJJCrKQ27BJ6HoCu7twx4zyfl/wDa&#10;hhXxf+2R4X0/UHaZWvHbyLdW2RjK/MM8nBHPOMJ2JNAH6F/AjRLbwj+ylqVwFQLHZxxbpGAbAABy&#10;V9OnGBz6c1+fvwn0VfHn/BQzUBcqrJpcOMfeI+UYZSB23bjxk+vev0W17V4PC37JLWi2ph82fCQh&#10;zt5XDZB/hYJkY6E4Pavz+/4J9WcPjj9sfxJ4hPl3CJcpbw71DOeQgGMDn5RjjG7oe9TElH3X+3sv&#10;/CIfs3afYSM8fl6SXaGQ7WjwAW+9jbnnuAPYc18rf8EPvBg17VbzW5B81xq2RG0ICnaCT2+YHIx1&#10;wVI7ivpP/grfqtvo3wNmsIZxbrb6DnzMh2C7ck47n8s45xjNeU/8EGtLW38K2t15gkM19NL5cJO7&#10;AYLu+91Ur6fdY4xyaPsh9ku/8F1tZNr4R1DTm3ndJDGzNIemVGcYx94kfjnAwMes/wDBEH4Z2ehf&#10;AzTdYaO4kb7B52ZZOzDJTsMqS2PQbc84B+cf+C6XinTr6c6elpDI0+tBY2UkFQCCzAZJwdoUjjJO&#10;eor7g/4Ji2tj4e/Zkja1WONY9Fh/eeS+GUR/JKee6jkDv6AnJ9kPsn53/wDBafxCNc+Ouh+D7a03&#10;C91l5Qxm+UqHCAH+7nOAcA/KfYD9OP2JfDumeCv2WvtzLP5a6aNs3nliAIx827dk7SSCc55Hrmvy&#10;p/4KQahH4j/bn8I6Q25Wh1AtIzZ3R5nDEY3HBDBuOPXvX60eApx4b/ZLknNntzYH5HQhWYpg474I&#10;IP4dOuR7B0PyZ+L923xR/wCCoOh+G5h5tnY3AlWKLIZGyWPzDBzlVbJ7++BX7CePDbeEP2TWa3m8&#10;tRZqVl5xy3D9+ScZ6+pr8b/g3fQ+Of8AgqXd6vPFuhtZT/rVYYxs2sQWB+Xjsc7Rxk5r9cv2u9Xf&#10;w/8AstQxxWyws1ttWJl2gExklWJbC59fw96Owdj8s/8Agm8yeMv+CiHjLxNBby7UvJI/J2n59kgW&#10;Q9eoK7sA89gOK/R3/gq34o/sH9my7X7QyrHokz7lm2FSYyA+8j5Aeckg49McV+fX/BD7w6mv/tQ+&#10;LNVFpvk/tdvlWMusQ81iGUq3PPByCPu8819hf8Fz/EsOg/s86lYXd1DCG0NreNGXglgRs6jdluF9&#10;D2OKPtFHh/8AwbseHVfw3qGsSWSymbVXMe1W+baVHPGMjOc5xz7c9Z/wcLeI7e2+Fl5pkbtNNPd2&#10;kcisp/dMWzkZHdQOPXJ9K2v+DfjwrJp3wJtr6fy4XkeWb5QTuVpDtY54O7vjH3V65JPj3/BwN4qt&#10;7nUbDQIYPO83Xo1jaP7w2pkquB16DJ554B5o+0T9o+xf+CPvh628N/ssaPNDGY410GEnzlUEkLlj&#10;zzuX5QcnBHtivz9/4Koam/j/APb08AeD1aGONdYMjfaGVo2c3CcZII+ZETAK4y3uSP0n/wCCbyT6&#10;X+yrYySo6qmjx7Y7g7tx8sDPCKMEYzxxX5mftKate+MP+CqnhHTY4EuFs4VfypItzQR+ZKSQRglk&#10;xuGemOpB4PtAfrhounR+Fv2UGha2ZY10tcM3ykBVwM4HBB4PXj2r8ov2MNNbxx/wVS8aatLZSMLS&#10;6aFZZozsjbIGwD5QCwDFSfTIr9VPizez6N+yrslkj3TW6qWVjtBOOTtJ4I+vJ71+Wn/BHCzPjD9s&#10;j4heMpZriRZNakVWkztKee5TkqeVA4wcgenFHQa8z9Ev+Cmk8en/ALN91b/bY0X+y5dzrcmLafLw&#10;rcEFRt3ZbIxgdia+VP8Ag3c0TTrP4f3GvQxt5t7qVwz7ohgKrY2g7QTjAOckA5HHf2f/AILbeOYP&#10;C37OWr2s0u1joc0SpISFkaQBACf9rPA4+YY9a4f/AIN+PCv9lfs+2+ryRJvuWmlR3Rg7KWOCPXBB&#10;HTp+p9kXQ86/4OFNUu77S7PQliwt14gtE2hWzI2Gx6AL1yO7AGvtL9iOxt/CX7GlvBbx4itdFA3R&#10;t8wwhBH1Ujtk4I+tfnb/AMF0vGEniX4/eDPB00E32e58SOzQ2/3yqGFcAkFs/vMrg4O5uDgY/Sf4&#10;aPF4e/Y7YwIy7dNSOMiMruIjVQ2PcZyMfgB0HsUfl38Mpz4w/wCCxOoXMEbMLC2WFVEO5XGxSR0O&#10;CcllPAGMV+iH/BTbVv7D/ZQut90uV0Sd/O27Vj/cPhyMYA+bDc4Ffnt/wTxtD43/AOCmnjvWRNLI&#10;tvqTwfdG1Ak2MbsHlSgXg8gnpivuT/gsx4g/4R79l/WGRoXmj0G7Vdy/ISUGQeOVbkgHJyfyHuS9&#10;z5v/AOCMumRS/soLcQRSKz6lL5kwj/1jeY/GQvJHTqTjHsAV1/8AwRx8Jvbfsi2DxWEVw1xIJnWS&#10;Hft3buR9cY99tFIGfIWuWsng/wDb8sZoLb7Pb6tYvGzbQUfAbPcc5A55PPTvX1N+2d4Yi8UfBJP9&#10;MkZrjTZI5JI22leDjaSDnaB9OoxzXzB+2RNJ4N/aq8K6tHdfY8as0LbcONxb/VuCeAMjPGQQec19&#10;WfEOS58Xfs6W6xGSTyvlZI4/uIRn292Pc5xmrKPIv+CO/jTWF8LDQ3nGLHVJbURycbxkFU5Pygby&#10;xHzDoOBkVwX/AAVSumsfFWma1qW4tZ68rLMsIIfcTuJPUdM8A53cg96v/BL3xtfeGvif4k8L3Wpx&#10;G3h1gyLC2XyrNh/l7j7oAHJ+bPFdV/wVt0xdT8OX2tMT5hlhl3LCeMOpK89Rgrz6ntQB9WfAnWov&#10;EPwNvIra4z5+no6oAQHXIPUjhfm9B8wOc18K+Hr6XQ/2/FbFwsd5pixsPLJVTuBI9vm9j1HTdx9T&#10;f8E//Ed5qnwT0+BLhmt7jQ4yzlQDIoVVAdRgKSykso+6GwOOvyD8d9Ti8A/tm+F/FDP9lWef7LdS&#10;Bz8y5XGeckAvuHvxU+RPkfen7TVtb6n+z3Y6orBQlu0TSLMB1J9D3yAM4xjmvkf/AIJjavHp/ibx&#10;HoUkRR7XW3jZY8bhlgT82eow3LdDtwa+svGl8Ne/ZuZop2j8iRTIIxuVRtCjdkkE85A7DPfAPwn+&#10;xfqlt4U/ap8WaIkUkM0twHj+X5CAxG05yBneQDnuPoKKPav+CruiPP4XvrmARLutw0aspbzCMDoT&#10;1wHK8ZHHSug/4Jh39lrHwr0mH7O2JLLyivlqxwhVTg9ztQ5PGNvT10v+ClOhS6/8I/tKxeX9r0k/&#10;NDGHDseD1HAOfyHrXlP/AASg8cWbeFbbSrpAsdvdNbyRJzuz0HTjOSxGc9cYBoA8t/4KA6DN4b+M&#10;+kaq9osQj1pVM/lbQRkZXpxkDODkc+gyfo3QPDUfir4B33kWjPGlss7bv4P3YO4jG0khl6EcdDhT&#10;XlP/AAVa0RTdya5LZSNJDqCzJKI/lx3HT06cdB1PIHtP7LWoW3iv4LNbL5m6bS1K5jKksBzgAHcC&#10;W55IxkUAfB/gfSLfRf2l7jS7q3aF5Y2IXc2VbjjB5PI/A9yBX0h+1T8PrW5+EtjfRJHuWN0WNep6&#10;cAYO4DA5/pyPEPilbxeAf2qtL1UIzLNN5W7bkZVs8g/eIJAIxyAD1NfXvjvQo/Gn7Ps8Ys90kEZK&#10;s0gDKpUMUwexJOfTAHOaAPhb9lvRZL3xLdRxPuWObbI7MygDPBYHqCyrwenNWP2v/Bdz4f8AEX2w&#10;j5Gb5mOcuD908k+/6Vc/Zvnbwp8bdU8PTTK7mRhGqTbAGDdiGX5iDj2OOmK9R/bh0CDUfC0Oq28O&#10;0PblleNVXAIBLEZJ6Fd3PbI5YUAeR/Anw5Nf+D5djfKYGP8Aq89csRxzkDa3078ceW+MtOe18XS2&#10;roybpgDliSpzyMkDp+le3fshzRatZtpkrYx8rFrdGHoMbuW7cZGDnsa4D9ofw3/wjPjpZZk27mDM&#10;nGVBAPbGMdvTjpQB6n+zxcJoOq6frlwDDGpQSKFLS88EeuNnXjJ9iBn6a+Cwij0Txp8M7/SVX7Lf&#10;u0f7vc9wkjGQMccHI3dj1BwOa+Z/h1Kl54cs5lCyMkoKs6nc2QOTjoTvP+6eRjt9G/CTVYdO+Llr&#10;eadNDGviHwzDw2C3nRjaQDkbsFjwRztB7UAav7C2p2njb4L+N/gPfapP/wASWa4to/7Si3MoQiRQ&#10;p7A52jI4DA4GM1j/APBIDxrc/C74/eN/hPeXMlnHZ60JTaSOzK0UmVICD6LgjGQVB7VV/Zc8U23w&#10;1/bk8QeGWK2sPiCxjlaNoM5bmBjhzt5VhlSRywFczrMl3+zJ/wAFMbe+WHybHxFM1pPKqmJS+4bS&#10;veMnapx907sA4OQAO/ap01f2Wf8AgpdpPjDS547ez1TVmsbqSFSyvHIRHyMjPJVj6ds4AH0V/wAF&#10;mvh9H8XP2SNB+K2lTo/2O3UfZw3meUyYfCkdCVJ4xzj3OPJ/+C2/hWG90zwz8ZNPSSOaT7LM1xHw&#10;8ZUbMkZ5OTwRxn619BfDjVbb9pP/AIJ0XMNn5m5dMi1GKOMFvlKAMmN2eMnOOmMZwTSuK5D/AMEk&#10;fjIvx+/ZGk+G2t2fmMmnyWUkLSKys8ShN/ryoQ/VT1ByPh74d6j4h/ZH/wCCmc2gXc01jDqWptbs&#10;sjY+dshGPoRKrAYJwG68mu//AOCM/wARLj4OftBeJvhBqN1Gq295uhbzArzDLROwVmXKlChzxgYP&#10;PGbH/Bbn4c3fgH46aN8cfDs0cJaaO4WKFd3lyswfByTsAYEgEYIcYxS+0LqfSH/BaL4Vv8af2S9P&#10;+LWkwSXF5axq0rD5yVX50IHO3P7zPpwCT1rk/wDgg18eh4n+Glx8JNT1Db/Z8jWmy+Yzebuw0ezj&#10;92uHZdpzgx7gcHA9m+CfivS/2rv2D77Q7K7g1D7Rowmhj3bCo2goNrdMFSNnABJAzxX57/8ABNDx&#10;xH+zb+3Jq3w01+yWG3vpmjjkVw7xGNt8aD5gG3I5BxkhgpHSn0H0Nb/gpP4Huv2Ov2/9O+Kfh24n&#10;gtV1RZtzMrPJGGw+Nh+cFDzyCN6g4PNfol8c9H0H9qv9gW4CXkdzcW+lo6qbfOSox95TuGYiCTzx&#10;1wcgfPP/AAXm+CWgeKvhfpPxd8NW6wSWsfmXEKtt4QH52BPzHY2Mj5s4z1zXWf8ABFr42QfFT9m/&#10;/hXGswySG3tJLK4PmFMssewkkAZzGsZ4z0w2TnK8xeZ8n/8ABFf4tP8ABr9pvUvhR4jjYLPIJ1aS&#10;UJGGjIRtylSwyrBgQeCoBBB49m/4OEfg3b+VonxpsNHuEZtg+2KxKsx4Y4428CM9x6Hrn5T/AGgt&#10;Ib9kr/gonF4gubWaGzh17zJ44ZPK/dsxjkG/O1/lbcWztbPOOa/Uj9sbwrF+1v8AsFNqFoLO+uYd&#10;KAVpFMZJKhW2NnC8j/dYjrkEVRRzv/BH740wfHv9l2Dwz4kuor66+yi11BhIyO7gGN9+cjJKoQRg&#10;fMeBnJ/PH4+6JqX7GP8AwUus/EUivY2bayjSztMBiNz5MrbhnbgEMSMjv0OK7r/gh18V9U+G3x01&#10;f4X6gVtXa7WR5LiaPZE2fJkXY7A5OF+ZRjgBsfLXpH/BwR8CBZX+h/GnRNPaO3m2mR4QzRncNrHg&#10;HaSQrcnH3u/VCPpr/gpR8ONM/af/AGC21+HUSb60tIpt1wkhRnwOwI2kskZBBKk+vQfJf/Bv18ZJ&#10;9F+ImsfCTWo5DAt1HLazK4xEXzlPmGMEx5A6csevNfV//BM3xtpP7TH7Eg8K61dtIt5pK28kMkgc&#10;LKAY3CjBIxIAcHqDkFflNfm98DJ739kn/gpdaaLZyG3s5tWktkjjxGrRvnywVfCt+8VRt9ScZPBP&#10;iD4j0v8A4LwfAm4+F/7Qdn8SdEtrpIb6TfHcsNwyfmB38EEN2YZBbr1r9Af2GPHFz+0/+wxHZXep&#10;R+ZfeHR/o/mGRYWKB9rHdlsSZXpx0AIzXmP/AAWy+GunfFr9lDTviJpkDz3FtZN+9gYBiwEbqG+c&#10;ll+8RnJ2k+tcT/wb1fGca18Or74b3lx5s+kXUkSQx5DKjfPGSAMEEsyg9sfmvsi3R8u/sU+LLz9l&#10;/wD4KZ3fhYtCtvql9JC37kY3AmQLwuVwysuQM5Gfevr7/g4G+G+kePfgXonxU0228ySCASpcQrnb&#10;tPO4bR94PjOeSQexr5T/AOCr/gfWv2bv2/dN+KGlRmBv7aiulkgRoJHUSZReUHWHgn5uvcEZ/Q79&#10;pnwhYftI/wDBOm4i1S1hmubS0Hz26CGaPC7SyghQflZW44OetPzH5nM/8EKfi43xK/ZMh8HT6pF9&#10;otYDYPLDJny/LBAVkO0Rts5/iDBVPUmvgvxfc3n7LP8AwVot9V1KVLeK/wBX+zzSWrfJI0p8v94p&#10;b5gH8tiAQCQMcivXP+Def4gnw18QvE/wv1m48j7LfrJ5bKEOGBV1lO4B0GwkAFij8jhsjkf+C5Hg&#10;fXPhV+2BofxQUolvDqcd1HcWUhbYRIkoYguPnyrdMdACw+Wl1Dqfb3/BZbwtZ/FP9g8+Nre+Vmi0&#10;1/8ATo4g2ECCQLIBuI+5ksO3rkVzf/BBLxJJ41/Y2/4Ri9uEn8u0vLV7aZtyyKsjKq8twoXYCMdS&#10;D0NeweMrK1+Nn/BOK6ura2s55IdOW5UafOGj5BLELnDjB+6efkP0r5G/4N4PFkvh+58XfDm6inVN&#10;P16WBZmb5HO08FS42uCFx8vQN3zg+yM8y/ZYkuvg/wD8Feta0PSdMjt4dbt5pby2uGKiZlmGWhKl&#10;MfOjE564kHUjHrn/AAccWC3GleFPGK2clu0UlpKzbZN8IyQARnHHYnOST0LLXCftFaWvwn/4LLeF&#10;L3R52C6pNqFtcW11GJCFVJWAwN2cnbheDlc45y3u/wDwcDaAfEP7I+jeJ7zR2jaOGNvMjfcAytHx&#10;k4JHzHsf4ex4APaNa1Kx8b/8Ev5j5scjXGlxSwzN5kkMoMYCMVdQdp3Iefmxn3x8/wD/AAbja3o0&#10;/wAIfEXghdQkju7G+u4r61N1G6zKzAjYCgKKM5DBm3EPwBwfZP2R9Yg+Jv8AwSqkuHhzv8JwO2Y0&#10;ZMeXk5CqAM7nPAxgbRxjPzv/AMECNUvrP4qfEjwtqfiC4j+z+L7zbpqp5kETEfMY8sCGLAc7R90D&#10;q1AHC/BTSYPCX/Bc3Uv7N1C+8uXT5pJopmjVox5sa+UWd8MCVGApyNyoMgEV6n/wc322o61o/gTS&#10;7FJJJri+hSPO3ZKzeaB8xOB8zA8kY3Z6EmvOPFu3wl/wXG0m70+40+FriO7SaSORjHNy7lCgGVdQ&#10;fMAI67T6V6j/AMHK2hXmofDXwjqOnXkc26WFJbSNQXk3SMFEfByxJX7uTj1GaOoH1f8A2SZv+CV0&#10;lnJpis//AAjEO63usx5ygGRln2knPO48gHNfHv8AwbEafanR/HE7mFpI9aIPmRyJMn7tMjOwqQPl&#10;ON2QXbjjJ+uNAhuj/wAEsmto9URpI/DMJjnkKxyBvKU5x8mGHJHoV46V8g/8GxZ1C1ufiBYzRKD/&#10;AG1+8dbkfKyxqCQBJ8wGSPmU/eGGPODowOF/aCv7vS/+C+PhuRrOGGR/NidpCjRsu27Hy5BCkYOS&#10;MHnsevtX/Bynp1xN8B/B3iG1mkSOxvLeTz7ePc8DeYVDKwbg/Px0/h5zivG/2wYfEUX/AAXS8Dpp&#10;ug3dnNHeHyZIZmYSDdcFtnzZ/i+ZskEnpwc+1/8AByPY66P2bPCHiKe2VWguIGkmVdyq3nJnduTL&#10;puK9epCcYHJ2A+h9buta1b/gk/dXf/CUGWYeEIn/ALSt9JE0bkRo2424Mm5SednOQ20ZFfNf/Bsf&#10;dmX4XeMNMEEv7nXJRIpYiKdcRkOq4IH/AC0B7koBxkV9FeG9S1PxF/wSg/thbZJriTwpb3EMm1PL&#10;mYxRNksyxkht3zMegkOOgr5Z/wCDYN3Xwt46ia7my2tM8lqbeNgjeXCN3XcchTg9AY2A9SfZA8f/&#10;AG64dMm/4Lr+F7fS9OmWRdXga6hhjEbRjdMS6/IQdq5foR8uD6V99f8ABdCPTtR/4Jpawb29ntLg&#10;WSSQtGoO5hCWKEMoO1hhSwwfnHAr4F/4KJa3YXv/AAXD8GXX23zI4dctATFa+YUYTPwVZgGj3d+D&#10;t3HB4B+/v+C5k9re/wDBNDWro3EkO6xRlZN2ZCYWIXIJ4JJBDDoRyDzRLdAeX/8ABr60sn7IXiBz&#10;qiTKPFE6eWtuR5DBI/kY7PnOCGyGIAlC9sV8L/8ABc2CTTf+CrUeq+GtQluLtf7Ok8nT90NzDKk7&#10;Nw6gYbkYcHI29Rtr7Q/4NcrzVIf2c/GLSWNmtqniZxb3UflBpF8tG2ygHcrA7z8/JXZ2Ck/G/wDw&#10;X7g1G0/4Ke2t82lXULNZaeLcIu3zQs7YKE7l3c/+gkqN3J9oD9w9difVf2Mb631VppmbwO/mvfBt&#10;xxbkgtkN0zznP4jmvxE/4N+rGOy/4Kc6lYR6dBeR29jfKshjWFottygEiqSmFxnKAZAIOAFNft54&#10;XlEn7GpdryaNl8GuTLJChkDCA4JHOTkA/X06V+If/BFXVdWtf+CuWtXek+ZqizT6qk95pqbo5Fa7&#10;X5iUBCo56P6kY5NEQP0I/wCDmmB7n9geK4ltIJEh1y3bzGZlljYzIo6Nyp3ElTnkL6Vy/wDwa7xT&#10;D9jvXmkulmRvE8xjhMCK0ORg8hsupIH3gMEsBkDNdJ/wcxtcf8MGxyRWMm3+2IQ1wV4QGeLIOV6s&#10;Twcg4VvfPK/8GvviyPUP2SvEGiT689xNZ+IJUaFkf/RlKqVjychhhgwwMfNj+Gj7IHyT/wAHM+m6&#10;faftkeHboPeMs2mZaFpB5DDEJZk+Y7WJJycDPHpX7MfsnX2mXn7I/h2203y4dvhoRiFlCLHiM8cI&#10;NgAxgY496/Hn/g6HW4l/aZ8K3jGTym0uQH/ShIqvti+UL1UhQp54+b1zX6wf8E2fEK+PP2CPh7rU&#10;N3JcNN4Rh2+deGSQHy8bWfzGLEHhmJyT1xmiWyA/B/8AZvd9H/4LXaYbu0jjf/hbl4n2c3BRcvLK&#10;FTdGjc/MBjbjPBwM1+8n/BT3WU0z9gnx9PJC0yf8I44kjjuDE5XyifkbyyA3GQxGFxk8CvwR0nTD&#10;pX/BZaPTX01WB+LG2GG+vD+93S/JukzIQWyDkbiC3HQCv35/bz8NWfjT9ibxj4Z8QhWtrvwy3mRt&#10;dLC2QmflkyBnIwMkZ9D3H0A/Jz/g1at5v+GnvHzrMU/4pu13r83zp5zg9GBXqMHac+1fVH/B0Xok&#10;Fx+x9o2qpcXyyW+vRfJubyXy6A5zkZG4Y6H04DCviv8A4NjZFtf269atbgx7/wDhF5Cq4DHcsoG5&#10;SFIyM9MgEHPOBX3R/wAHP9vDL+wtYTNNcLs8RW+xY7cNG58xeGPG3qTnHJ49aH8QHN/8Gq00x/ZP&#10;8YQzWMLIPF0hjubeRDkeTF+7lGdwYH5hkfdZcYz83yN/wdC22mRftw6LPbafqENxJ4aVpmmVfIdd&#10;wClGVz8/GWBAOGQnrX1v/wAGq95fR/sseMbO5tJI428VM8M3mbllXYgJAydrbgQemQAfevln/g6W&#10;06+tf2v/AAzdzx/uJ/DxMcwb77ARggjtgBR7kHHej7QH6/f8E8L7TNe/Yf8AAE9vbXnly+EbdWkn&#10;uEaZgYUydyqu5ucFsDkcZHJ/BeHT4LD/AILnLaWE+oXMa/FrPmMXa465c/uwG+U7vujICkDpmv3i&#10;/wCCat3aXn7Dnw8ddbt75T4Vth9stJSqzKIVG7bvyjYAG3OQfrk/hL8ULqf/AIfnm50i/wBVvpYP&#10;ilandqDFriPbsLBSWkyFAOzJxgD7o6EQP3E/4KyXNgf+CbXxGk1PS3uIx4XlLCOR1KDySTIRsIwo&#10;OSpHIBGRmvzA/wCDUaFj+0B8SHhv1/5F+zFxZyK4yvmuVdSGwTnOQV4A68mv09/4KmC1n/4Ju/Ea&#10;W4N1CG8LSEvCqsVYxtjdzjGSdzc4BJ5r8rv+DVp9Sf8Aae8f2tsQ1ufCsLzRmNuG80qDu2EDOSMZ&#10;BPJwdtHQD6G/4OqtRtIPgB4I0uW4sxJJrjGFLhJGmHy5IjboCQDnPG1WA5r1P/g2ij1O0/4J6QRy&#10;mZF/ty6eOOaIAlWkLbl+c/KdxxkKT1xgivF/+DrPSruX4OfDrVm8l1g111eSSILIu+OXIB2g8kDo&#10;egbjvXvX/Bt5qcl//wAE6dJtnuLqZbXUrlD9ss2Rl/eOcK2MSIARtIzhQqnoVC+yB+bP/BaO1nf/&#10;AILTaWsKWsckmp6J5bNbKEZvth5ZGZgee5wG9ADX7jftE6pp+j/sU+J7/VNJ8+JfBs3nW0Krv5hI&#10;IG1uWHbacE4r8L/+C1GlzW3/AAWkhezsmaS61PRJRCJ2+ZhcbcBhtI+52OVOQG44/bj9sPSk1P8A&#10;4J9+M7SaKTDeBZhtmuHDr+5yBuzkYwD69OtN9APyN/4NYLiyX9rzx6tubhJH8KRssO2KRDH9oB+Z&#10;mwy4OBlc5zyBivZv+DsbxPYN4B+Gfhb+0WjupNVluPsnkj97GsTjduDdAXHG3knqMAHxf/g1Q/tE&#10;ftZfEB7FoPLXwbCZI5ZmV2b7T8u3DAEdckg44x1r2L/g7En1Q+C/hjBuZbX+1Ji6tuA8wRSYx2PB&#10;JJzn5hjOTg+0B9of8EEP7Li/4Jd/DeDTkkQCzkM0c4XIkMrs3TqD94Z52sPSvxh/a71HS9R/4LuX&#10;F1pFvCsNx8X9JSSCWFGEpea3WWNwS6/MWZeeMEcAV+03/BCe7mv/APgmB8MWa4eQf2W0ali24BZW&#10;XB5PAxgf7IB4r8S/2iLdNS/4LpTQWFhLeeZ8ZtMIhkmZHk/f25zklSp4yFzgEYGQBkjuB/Q1+15b&#10;O/7IXjeCymtw3/CF3SiOSGNVkHkMMdMDPTgewxX4Rf8ABs3ZzXH/AAUq3GW12weD79nt2w2797CM&#10;x/KwBU4O7I4yATmv3c/bNl1Wx/Y68eNpVnaz3C+DbsRwXl4beNj5DDBkz8nGRntX4ff8GxGmo/8A&#10;wUS1u5kls7f7H4QusWvmI27NxEMRPuJO3APBIYDJPGSl8IH6Nf8ABy14is9H/wCCYuuabPcMs19r&#10;2nQwx+SrpKftCE5ypAIALBsgjHHOK+df+DScxJ4J+Kypp91HJ/adkZJ/OcxyL5b7RtK7QwIblW3H&#10;J3DG2ve/+Dm7Wv7P/wCCZ9/pwuJEN94o01MKisHxOr8nd8o4PQHPtXj3/BpvoVonwG+JOvLNH59x&#10;4nhhaPzkLbVgXDbfvLycZ6H1O04f2QOE/wCDuC8gGv8AwjsvtUizeTfv5O5irqDGN3TAKkkdcnfz&#10;0Ffcf/BvvcWc3/BLf4cfY5pJNlvdKzvI5y32qXcPmY9DleOAFAGAMV+fP/B2k12vxr+FsX7n7P8A&#10;2Denau3eHMsfJxzjAABOQdpxyDX6J/8ABB7w5qnhv/gmR8NItT0qwt2udH+1I1i3+uSRi6SN8i4c&#10;qQG5PIPOaPsgfjv/AMHKupR6l/wVB1jT4NamuDb+HdNRrXD7bdmjJ2ruPLEEE4AAyBk81/Qf+y7a&#10;SWH7NfgixeaSbyfCtkoa4h2SYEKgArvbaQOMZPIPPev53P8Ag4R1G91r/gq/4mtNQ1uObybPS4Le&#10;SzjUNbR7d2w7EBdwWJ/iblQSSMD+jP4SW81h8H9Bs5tdkvDDodujajJGQ0oEQ/ekEZJP3jkf/XGB&#10;/Nj8TZ4/FH/BdqaLWbPT/Lm+NlvD5MkCiKVftKKgKtkM7cdSQWI7V/SN8c7620n9n/xVe/Y0ljh8&#10;L3eYcoAy+Qwx0Ix+lfzT3MF94t/4LcSeUl1fSP8AHAySNpfnPK4S8y7rwrk4UsVAzwVXPGf6Pv2u&#10;rmay/ZK8eXC67cae0fhG7f7dHGWaDbCfnxkdO4JHGelD6AfgF/wb73ei23/BV+zvppLweZb6iLKS&#10;G1IjLMwOyX904iG3J3HYAU2g5YCv2V/4LlXOkQ/8EuvilJrEDTW7aKg8lI0LO29dpG9GCkH5t2Mr&#10;gsMECvxk/wCDcTT4Ln/gpPp5/tfUlaHQrp4l00sFuT5ka/P86ErznDAjnJHAB/YT/gvzqtjpn/BL&#10;L4kS3erNbeZb28cciRyMXdpkVU/dsGG4kDJyuM7vlzQ/iA/Pb/g0l03Um+NvxZ1dYblbVdA02NpE&#10;X90z+bOdrcHkA5HI79RXvH/B2Nfara/ss+AbK1tpGguPFx+1MudoQQucMdvTfs43A55weceQ/wDB&#10;pBBZReOPjHIupzfaGs9LQ2hjTYEDXOHzvyrEkjABBwOeOfQf+DteS4b4LfC+GGO68tfE1xJIy5aH&#10;/j3YLkb9oPXnbkjvij7QHqX/AAa3aPq+mf8ABPy71G71xbq1vfF95JYwrCyNbKNqPGTuIf51Zt2B&#10;9/GOMn4q/wCDrTxPHf8A7YPg/wANR6teyfY/CxlmtJoSsMRaTAZGIySdpyBkABe5Nfcf/Bsbo+lW&#10;H/BOeG8g0u1t7i88VX0t1NAIM3DBgA7FTuZwu1MtyAqr/DX50f8ABz5qc0//AAUl/se6jLJb+DNP&#10;eFx5a7g7PxuUnIGwgZwQfbqfaA/ar/gkVoE/hz/gnF8I9IuZbxmh8G2eft25ZOUHDKXbaf8AZzhR&#10;hRjFfgj/AMFS7K21v/gsd8RfDuo6deW95eeOtNgtbtSqyxsY7c+ZskcKQVOBlgpAUkjJx/Qh/wAE&#10;5fDsHhf9h/4Y6HDYta/ZfBtiht2uI5fL/crwHjABHpwDjqM5Ffz2/tz+HtJ8Y/8ABbrxToU+ofbF&#10;vPi9YQHaIcS/vLdWjAwycdAWG1iMMB82CIH9KErXGnfBiYQwzLJb+H3VVfG4FYf9/rxwc8dc1/Nj&#10;/wAEkb7Q/Ef/AAWf8I6t4t16/N1d+NtUnsryR4pPPumS4P79i5GHUuNyFsuVxkEkf0keO7m30f4K&#10;6xdz3C7Lbw7KxmGzosJw/wB3Ge/p+FfzX/8ABGbS/EHiv/gsB4D1Hw7eLqHk+JNUvbu7WTbvg8m4&#10;Dyh4o8A/OGG1VUkgcA4oXUD+iT9vTW4vD37FXxO1m7B8u38E6g0i7o9zIIGyvPGccevPAzX4n/8A&#10;BrV4Z1C6/be8TeIbbU7JtNtfC8kN1aySZmZ2lRopAPKYFcLICQy4zyDxj9lP+CmWra9of7AfxS1T&#10;QL20t7y38H3jx3V9I4it8IT5rbEJATliQONvtX5C/wDBqRaWjftX+Pr+dpXmXwpCsMkMMrIw81ty&#10;sRhegUjPr27H2QPuz/g5iuLaD/gl/rCFow03iXTkRmfGT54O0AodxwCcZXGAcnG0/O//AAaORiP4&#10;ffFyUXwkzrmn/wCjiCTMZEEvzbvuEMCP9obfpXtX/B0fhf8AgnVahbjb/wAVjZAxyTSqrD5ugHDH&#10;IHDfXjac+ef8GmumzRfs0fEi+u9Cs4mPjKKKG7ihVbiZVtgTHJg/NsLZBcbhvIB24FH2QOZ/4O19&#10;M0pfBfwp1qW8b7Q2rXUPkBXyYvLyzD5gpwQvbg45wa+k/wDg2ntY7T/gl34Zmjt4w8mt6oW2KhLf&#10;6XJhiQ3oQOcEEHtivlf/AIO02tZofhWHsbP/AFt4ZrtTH9q+6u1P9Zudck5+XC8c84r6+/4N0LK2&#10;h/4JVeA7i38ktLc6k7yRqm4t9unBDYA5GOM5OOpo+yB+Zv8AwdP3twP28vD5itZ7Zf8AhCY0aTzB&#10;iXMr7toVzgYIByASc9Riv2s/4JuJb2f7B3wrthaLbCLwPYfuxcxPj9wnzbo1C5PU4GAcjmvw/wD+&#10;DoHVptW/4KHWOlQQ3DyW3hC2iXheSZpSEAUZ755Ofn6Yxn93P2K7WXTv2Q/h1ZSafLbmHwTp6tZz&#10;SSM0J+zRnyiZAG+X7oyMgD1ofwgfzmftXX9v4y/4Lja0NbWWWJvjPawsqXqx5CXESgqyo6qCRuwF&#10;PXHvX9LfxR1Wy0L4H69qlzfeXFaeHbiV7iR8BAsLHeSFOBxuJwQPTtX81HxOtbvUf+C8UkOmWcUN&#10;wPj5aGOHUppNiut9GdjlwrAZXG3sPlBbAJ/o7/afvZdN/Zc8a30qFZIvCd4VW1nKkN5DYAbep9uW&#10;ofQD+d3/AIIVeHrrxj/wV68M6pbTJMtje6tfzP50gbZskUMpQLn55FJBwrKWBHOK/Zj/AIOCvEGo&#10;aD/wS2+Ic1rfSQLcW9vbzNBC5ZlkmRdpKuNoJIBJ3A5wRyTX48/8G4ulQaz/AMFWfD9zGGj+x6Dq&#10;txAfkznyvLw+85OVdgQpJyfrX6pf8HLmrz6T/wAEzdbt4LaFvteu2MPmSFBsBmXO0kZzgEcEZzjJ&#10;zQ/iA+Xf+DRm10oWPxeu2hYXv2vTUMjRxbfL2S7QG/1md27IPy4Ixzuw3/g7Y1oTy/C/wxb6mynf&#10;dXNzbuAy8IwRgQu5T/rBjJDZycYruv8Ag02tbhP2d/iJqEd55lm3ixIo08t98TiBSylsbcFWRgoY&#10;4JY9WIrxf/g7YuGb4z/C20KzMi6LfN5hdvLRjJF8oG7aM9RkbuvOKPtAfp//AMEhtC1Lwz/wTi+F&#10;ulavdx3U8XhW3P2q3nmkSZSgKMPNwc7cAr0UggcCvxB/bdlHxF/4L5SaRYW81xG3xI0m0aGa0MoR&#10;V8rzCsUvmKFGXfAyo5YAHp+8P/BODQx4a/YW+Gujmys7eS38G2QuE0/yfKDiFd23yl2Ff7uBnGM8&#10;ivwW+I2tRaz/AMHCC3xTzBJ8Y7OCMO0qhWzHGv8AqNjAA4I5AxgPkbqEB/QP+1HcyaH+yV4xu7e9&#10;hjaHwpcM8skYZP8AU8kqIzu45xjnHavw4/4Ngx4j1b/gol4i1S11IG2/4RO6m1CC2mdBMTOm1wij&#10;aVXLdfuh+OTX7X/8FD9TuNK/Yc+I01np0M00nhG6jt4LwAxtI0ZCrIfMX5CThiGzgnrX4zf8Gqnh&#10;+81L9sPxh4mFlZvDZeF0ikmdofMhZ5cgKjAvhgjDcpCgjDdRRHYD7l/4OddavtK/YBa1tPF02nLd&#10;a5bxzWwkm23i71zGAvyk5x9/AClsZxXCf8Grfw/ew/Zc8TfEG4sdUWTVvEBUTte5hlWIbFKYm4Ax&#10;tZWUHK55BWpv+DqXxrquhfso+F/C2mTTIuqeI1W58iOEqVClgXJTcoymAYyvJAY8gHpv+DXrQYtL&#10;/YPur9LK8hmvfEFxLMt3kK+WwpjzEB5ZADAhmJO7sBk+yB89f8HbGprHqfwt0dw291uJvm+bIXIy&#10;D5ny/fORsOfl+YYAP3P/AMEE/Dl54W/4JifD+G9sxbyXFm9z+7kBSRXYsHUBzjK9TnlssByK/OL/&#10;AIOx9dlvv2i/htpCXMjxQ+HbyRY2gjCoxkiGVYKHbcMZDEgbRjHNfqX/AMEetMu9G/4JtfC+yupN&#10;Rhk/4Re3XydS5ltv3Y/d/NEv3TnCkYUEKCQAAfZA/D7/AIL0NDr3/BVrVLGbUm8tl0+Bpi32gIPM&#10;YfdMmGwDyNygnI461/Q98KV1HTfgDovnXn2q4j8ORGWaHb+9fyeWAExBzjIAYj3r+cX/AIKTNrl9&#10;/wAFjtcn8N3kEk//AAnOm29nJPGI4lmzEvlSGGEjlgw4jf5T0YDFf0hWV7q+lfA+K4torSGa18O7&#10;44bj91FGwizsIWD5VU/L8q5AHA7UMD+c79mq0tPEf/BdC1tvE1o19u+JNy7G81SPiVNzK+9pCpjD&#10;ID5e/PlZTG4Ba/eL/gqn4qm8B/8ABP34ha1pNosclr4dkW3RBCTCdvysqyMqnb6EjIHrxX4Pf8E5&#10;LbxP47/4LZWl7BbRR3jeONWnuk01k8lEDS5XIhIZcYUsUVsndw+K/b7/AILUaxeaR/wTY+JFxbLc&#10;T7tBlSZIpgrNHt+bgxsrfLnIYYB57DKYH5nf8Gm16IfjX8TILiSFVl0qxEe6ba24tLkbdhyCP9pc&#10;FR1q3/wdeaxHN8Sfh/pb6jJKy2s7/Z/tTssLALnCeUqqGBU/fYls44Bpf+DTSHV5fix8UNRTT5Gh&#10;bT7BZr5mm5wZvkBUFSQShwcHDfQV0n/B2bba5AfhzerdSLYzSyxyR+bcEO4Dso2n92uOSQfmJYEc&#10;A0/tAfav/BMTSoLj/gnV4Jn0u11CH7R4eha3XZcSYPkALGW8wCRV/wBXtO0DGOetfgj8Y7OTQv8A&#10;gpLfW2ow3zNF40hIWaPE6coQoEkmMr90ZboOO1fvT/wSQ0a10v8A4JseCZLLbM3/AAjMZbbFbu5P&#10;lE4Ueaeo6K23B496/BL47Tyz/wDBSDVJIoZWK+NohEpghydpTaSq7kUdCcZ2jPcUfaA+tf8Agltq&#10;tvpv/BbnQV/t/VLX7Zpd1HEsKlVckMRBLGRIHQgYABAD7W3DbX6+/wDBZXW4tH/4Js/FK8aF5B/w&#10;jcy4WQruB42n922QSdpXHIOBivyN/wCCSlvfz/8ABaCzutK0+K3hXRrszNa+WFuI2XkyKkg2EMvy&#10;gLuOFJUA4H6vf8FwNYTQ/wDgmV8ULmS8ktmOiMitG7LncduPldeDnnqccjkCh/EB+W3/AAag2bv+&#10;1T42v20lm8vw1GiXsbTgqxl/1ZCfu3Ugbjv5Uqu3O44+v/8Ag6la8H7C2krBFJ5LeKLcTyfNgcgq&#10;Cd2Dk/wkH+9kFQD8h/8ABqDY2cn7UvjnUDc3CTL4VSJoGhiFvLGZ1O7cXDmRSOgXCqeT81fVX/B1&#10;bdzWn7GPhuGDaVuPFkSSHy48AbSeuCe3GOeDnpR9oCv/AMGm7eb+x54yD+WVXxtKi/uYVZT9nhJ5&#10;UlnByMFwCDkDK4x8tf8AB1Verf8A7WXgXS5721hC6LKPNEIyimRf3jOi7mGScryV2cA7sD69/wCD&#10;WEMP2GtYm+0q8c3iy4LeXbuCWCqCHPlgSMBj5tzYVlXjbXxz/wAHWN1ezftb+DYpdQaWKLw7J5MM&#10;0c25SWQthnUIy/d4ViVLcgZGT7QH7Kf8E5NIfQf2JfhxY3WpW95P/wAIrZtJdafFLHBMTCp3xrIi&#10;MqH7wDAEZAPNfgP/AMFetY8OaT/wWg1TXteluLfT7XxLpVxeTLphuDsRkJYRPKPPBxyu5A3zAY6n&#10;96/+CZGo22qfsK/De7t9Cm09W8L2v+h3EkLGLEYBGY5HDDuGzkggkCvwc/4KWP4e1n/guVcLour2&#10;VrDL460hLq8szFIYZC8RZpDEpBYAjn5mC7c/MCARA/oj1XUrKb9nG51K4hjvoX8MM8nlwwxpIvk5&#10;b5SxVRjnGTjHGTiv50P+COGq6Av/AAWM0Oe/stNFvda/qghtFmDxhgXeMxbYWEm0qGHCcJuyNuG/&#10;oy8UhdP/AGeb9Lu4+zrH4ZcySwQt+6/c5JwkYOB6hc4GcZr+b7/gi/LpFx/wV58N3uuXd/8A8h3U&#10;Wt5rJrycvOfM2+Yw2zMh5y0gGTguAM4FsB+5v/Bawa5L/wAE1fiZa+H9Htb+a40B42t7i6MQZDwT&#10;nYQSB823K52nLKCcfmD/AMGoEdhL8efH7XFrDJPb6PC8MjGTfECWBK4iZQOBkFwTxhTgmv01/wCC&#10;2d9pMX/BNT4l3Gs6St5AuhsZIbhp4k45HKMrdcA45welfm7/AMGnV1rUXxV+IlkYENjJZ2rh45JP&#10;MjlxJ/CpC7GXHzNk5Qbf4qPsge9f8HXi+F5f2TfBkV5eKuoQ+LlmtbdT9790yNj5Pl+Vn5JGcdDX&#10;R/8ABrjd6D/wwneWthqTNcr4mu2u7WR0HlvuGMfuwSCoU7izYyVHA45v/g67utXh/ZG8GWuni6+z&#10;SeMF+2HbMyqnkuVDDlVG7aNzYOcKDziuy/4NhLnUYf8AgnxsvWdoV8RXht2C3J+UtypUrsOCCMpk&#10;YJHUHJ9kD4B/4OcbiKH/AIKBaPPb6nYzLH4fik8n7PE0inzT8z7lAeM7cBXJAKycAHn90P2Nxb/8&#10;Ms+DEjtvLjHhu13R+TEu1vKG4Hy5CoIbOcHAPQ8CvwX/AODmDxBcX3/BSRTFqEdx/Z/hm0VI2jZh&#10;E3myttPmIA3Y/wAQ5x2r91v2JdQl1b9jzwVqL6jHqSv4VtRJcGMw+efJXJKNBGylucrtG08dADQw&#10;P5+/GWhTR/8ABfC507TNLmkZfjDFKtvNeJLK2WRi24SqrvklsB+ox0BFfvJ/wVButXj/AOCd3xMf&#10;RppPtA8H3AVWhE275MFCplUPkZG3dyQO+K/BG6t9A1D/AILsLb2GjyQQr8YFaSOe6jk/eJLuMm4R&#10;Fcbhu+VT/sk8V+9H/BU+GQ/8E5filHFPaQsvgu6DNdLE0a4jJ+YFGGO5wCcZxzSe6A/IX/g1Rvb+&#10;H9srxfaW+oSJDJ4R3Tw+QCsn70Y+fzl2tz93Y25Q3K7efu7/AIOcJtUf/gnFdR290kaf8JBZm4WW&#10;MEsvmpwuXJU574PGRxnn4O/4NYItZuv2wPFS2Zs/si+Gw9wrSxidW8z5SivGQV52k7lI3fKGycfb&#10;P/B0HrNnY/8ABPu30ya5jmmu/FFmbdJEibbh+WG1MjC5GchctwScAv7QHE/8GnV1qSfsxfEGK40+&#10;4hgPi5DbT+YDDN+4QEhfNyHB4Y7QMbOTjjzX/g7Wu/Pu/hbaro0O7/Sma/Ux72O0AR4DFscbs4wB&#10;wSMqD6R/waf2239mHx5PaajqCs3ipfNsbiONYCxhQedG/lljuAMbLuKgxHoTXnP/AAdmnRBqXwpk&#10;l8QyNqUX2stpxMm4RFV3SBvLEcfIUdctnIHymj7QH2Z/wbwHRY/+CZ/g+Owkt2kZp3lMMMMZ/wBY&#10;V+YIOWBBBZvmYgk8nNfkz/wca6Z4eh/4Kk3f2S1kuGvNJsHvo2mz5o8xl25SMNnhhn5mxtGPlBP6&#10;7f8ABv8AXuqXv/BNXwXcapq63zr5yLcQx3qq6qcLxcIpLY+8yjYx5UkdPyH/AODjHUZYv+CqGpXN&#10;xqFzC1ro+nvCyrOpQBmIdSzDHOTmLjIGPmzg+0B/Qd8Gt7/sx+HUgimK/wDCKxD95cyCTHk8EtsV&#10;skYzxn8a/nM/YOsT4m/4Le2MekyzJAvxK1ORYNTup5JJo1ll+UsSsjN0b5jn5ckEjB/ox+GLjUv2&#10;atGuL+BT53hlPM2oigr5PUL5hCgjp8xwPfp/N/8AsN6bpt1/wWhsYZfDGn6haw/Ey+lWC+ks0SEC&#10;6cpKiyvsd0O1gFYt/EM4OSIH9An/AAU+uNRtf2AvidFZahcWsk3hSeEXNrZvcugYbS2zevmfKc7d&#10;wyV5xX43/wDBq9qMcX7ZPiqAz3Pnz+GeiwsY2G89XDjDA87SrblDHK7ef2g/4KGLb3X7DXxIhAhZ&#10;ZvCd0GjktrWZT8nTZMyxyc/wkgH27/it/wAGuml/af2zvEGo3Gg2t0sHh8r9qK2262Zyw4LMJArd&#10;NqKVbjJG1cpfCB9L/wDB2nb+X8E/hrN9jdmPiSYNP5kpVP3B428qucnrgnnrgV9Lf8G8DRt/wTN8&#10;IOPCk2kt5tyDbrdXLJJmZ8SqHXA3gh/lJ5brxx8w/wDB2pqEUXwk+FemI8K79dumWGO3jzxD3O4s&#10;g+mQcHnivrL/AIICQw2X/BMTwBb2155iNayssjW6xt88rE5VZWHUn5uGYAFlBp/ZA/HH/gpRLfy/&#10;8FzNVa6tvLV/iHo32bzry4kBT/R8AcCRVLZ+XAPPUA1/QH+1sL6b9ivxoLLV7rT5v+EKuPKu4kuJ&#10;mQ+QcYGVZzkYwxGehPNfz5/8FDLbw7pn/Bc3Xv7Zhj1bT5/iRpT3kMbCT5G+z7lX9587Bem5/Y4x&#10;x/Qn+1XHaf8ADHXjTbZLLCPBd35kce1y6fZyCPmfDZ9CwUjOTRID8Mf+DYGG8k/4KA6xMst5NCfC&#10;s6TND9oVSxlVldmjPX5ThXGCGbkY5+w/+DtCeeP9lT4cWK2HmeZ42Z5JCZW8nFrIM5+6M5xlucE9&#10;zx8wf8GsVr9q/bS8aXUWkedAvhc7rxvLJgZpWxzvDgMARhVZWK/MVwAfpH/g7avCv7NnwpsWk27/&#10;ABpcP5W0drRhk/McdfQ+5GOT7QHsP/BsroUWlf8ABN7Tr17K5hmvPEF7LMJFuFWQeb8rgN8jZXHz&#10;L1GB25/Lz/g46iXSv+Cqmu6jMlmGk0TTJdqxTrkKmAZMnLE7cFlxx7jJ/TX/AINfrxbj/gnLHbm9&#10;kn8nxZfAKynEWWBKD5yDz82cA/NzgAE/mX/wcs3cUv8AwVD1uOCCNfL8N6cGbyNrOdjZZieW9ATj&#10;gYwBjJ9oD+g79lPUl1j9mDwTqthCsccvhOzZY1S4CqfIXIHmgPt9Mgce3NfzUfEKK60D/gtTd/2/&#10;rk0U1v8AHKJri8jt2Vom+3KfuO+QFPBBfgA8kV/Rr/wT91nUNb/Yi+Gd/fSCaSTwLpqtJJD5ZbFu&#10;i4YFzyMc849Djmv5xv2oIda0v/gsPr0kNrpmn3SfF6J4obj7JFBEBcRsA4JeKPg8hsgHjqCARA/p&#10;l+PUN3e/s3eKobGCNrn/AIRe68lvJRQG8lsEBnwozz8xwMnPU1/Oj/wb/a9faB/wVb8LW8Nzp8cd&#10;3HqMF59tVFZl2MQImKttcMFbAI3BSueRX9F3xUmik/Zy8QOqxCNvCM+6NSu0r5ByDtUjGOnGPpX8&#10;3f8AwQYnjj/4KueAmFhesHuNQCiweVfJzbycuUwfLx8pDDB3AdSKIgfs5/wcV3Lxf8EsvG0MQDO1&#10;1ZDYzOuB565IKKRkDJwSFOMZ5FfB3/BpXLdp8YfidKmk2/kto9okl95jeax3tiLHmBdoxn7pJJ64&#10;GB9//wDBwHosmsf8EsviJi3t5Ps0NtO3nzbCm2ePlMuNx54X5s9gTgj88P8Ag0x1ZIP2gPiXo6as&#10;Fabw9aSPZNHH86rK4EgZhuyC2Cq9Q2ecGj7IHsv/AAdpC2l+CPwzLaP++j8UXAS9byvumA/IPmLn&#10;J56Yz9TXef8ABrL40udR/YO1jwxPBbrFpXjS7W3nWZdzGRY5GVh5fUbgRknhuuDgcV/wdl2txJ8A&#10;fhrcS6PcTLH4on23kbu0UJ8kghtqbST2LEEdFBya6H/g1c1B5f2PPE1uNK8nyfFUw+0Q/aWM67VY&#10;Zy3lgruYbU5xy2SaPsgfIf8AwdVac0P7cXhbXEWZo7zwQgSZ5gVO2Z8qq7F2gbxwS33ieAQK/XL/&#10;AII83Vvcf8E3/hTJp1pfQR/8IrAvl3szuyHaNwUlBkZ6Z4x0JFfkr/wdWzalL+2r4SjkvVaGHwUB&#10;HCCAyEzuWb7xPOAOQD8vOQVr9Sv+CIsWnj/gmV8L5NM8Ttq8baCFS4mjg3xkMwMBw5yYjlMHkBcE&#10;cUP4QPwh/wCCoJ1/Uf8Agrj48hmt9UmupPiBbRwwz3zpcP8ANEERZOCnOApGNvBHSv6X/DxuNN+A&#10;VpJGLi1mh8No0i30z5hxFnDndwRjk9hzX813/BW/TR4O/wCCtnjSX+zbgt/wl1ndvBctAvm58ogL&#10;yUVSAB8xwOd3ev6Svhq2gal+z3pE8MUNtZy+GIfJt3it0WCPyOFwNyoAOMEkAZ9KJAfzUf8ABK67&#10;ni/4K1eA5YvERhmk8dXAW4aB2Wcky5VgHUqGGfmJO04JBwa/eH/gufoVtrf/AAS2+K0d1ZNceRo6&#10;TxqrHapWZCHYFwG29R1wQpxkYr8GP+Cd0cg/4K4+D4LLTLGZP+FlXCm2mFuybfOl4TcvlgjjBUAD&#10;GRgV+9//AAW9i0+b/glZ8XFlufLVfDqsVXywWYTx7VGR9OnOOlD6Aflf/wAGqTamv7XPjZra1vPs&#10;7eE4xNNFNKkYbzuFYIdrsRuKqwI4JGCBn6W/4Oz4rlv2Y/hndM9wo/4TKRZESY+ST9lcjcCcbvbG&#10;TjOTtr5p/wCDU/8As/8A4az8dG41j7POPCMXk2zGLE6+ec/f5yp2t8ozgZJwCD9J/wDB2JDDL+zD&#10;8NpZb4q0fjKXZb4j+Zvszc8DgAFu4Pzexo+0B0P/AAaqaHfWf7F3ibWJnuBFeeMpjCI712jO2JFJ&#10;8sNiNwRzxlht6gCvi/8A4OmtJ1O1/wCCgOj3s01w0Nx4FtjFG4YqqrPLkjJIwSe3QjnsT9j/APBq&#10;d/Zafsc+MERHW4bxpJJMJJImVj5EYDqPvIdo2ncMfKpB5OPkT/g6ouYH/bi8K2cccO6PwOju0bIG&#10;O6dx8wHPVTgnr0HQ0faA/XT/AII3apeat/wTU+El/qWvS6jM/hOHddO0hZ8ZHV2JYj7p6dMdAK/n&#10;3/bytbnw/wD8FevGUMc8eoTQ/FaF1jjjO1/38RWLAck8YXG7J56Gv6A/+CPKxRf8E4/hUhjtIZB4&#10;Vj8yOxW18sNlssv2cbGVuvHPPIzX4A/t/oE/4LBeNFk8RSWat8VLc/2pbQoWtAZof3iKFVW2dQCM&#10;naNxJyaFuwP6g9AuEt/h7aXNyzbU0lGkY/JjEeecscfiT7nrX8vn/BPzWRF/wWC8GanZWNjcR3Hx&#10;WnC29wkYidZJ5RhQ/wAoYg/J6Ntr+oHSJbW6+G9vJeXjSRSaUrSOIwwceWCWA2cg9cY7+tfy5/sG&#10;TWn/AA9y8D3FlZtHAPi0zQw26vmNPtMmAoRdxwP4cDOMHGaIgf0Pf8FYrZL/AP4JwfGCF9Ma6x4J&#10;u/3SsinhPcEHBHK8bsEZGa/Fn/g1/t9Jk/4KNzPfXE0d1F4JvXs1X/VysZYVMb/IdvDbg2Ryu3+K&#10;v2w/4Kl3F/D/AME5/i89hbGZv+EB1DzFCyD5PJOT8pB6c9f8D+Lv/BrXqOsW3/BQ7VrCx1C1W3uP&#10;AV2Ly2nV2klVZ4CrRFSAHVsZzkbGcdcEH2QPvj/g6UezT/gnfYRyNMsh8cWXkJG5Cvw+WdduDgY+&#10;YkYLYGc4rw3/AINJ/Ccsek/FPxsIZFW4vLOzDfaW8ttiM+DHtxkb+GDZwSCMEV9E/wDBzrc3C/8A&#10;BM68hSOTy5PF2mCT93kf63IyS/HPsfw7/PX/AAaVSzf8Il8Vom0plRNUsXW8+1IVkJjYeX5e7cjD&#10;Gd23DBsZ+QUfZAr/APB3TZTG0+C96LjaPO1dfJXf8/y2x3H+H5enr83pX0l/wbG3l5cf8E1bKCeZ&#10;Gjj8U6gLeTc5O3eMg7uwbI4wPY4Br54/4O6Hkfwj8GWXytn9qatuO6Pex8uDHH38Dn/ZyRnnFfQP&#10;/Bsla6pB/wAE47OTUltdsniS+NlJbvHuePzDw+0Z3K27k84OONtH2QPzv/4Om9Rs7n/go3plhb2U&#10;KyQfDrT2muFh2ySbp7nCs2cMFC8cAgluWBGP2S/4I/3Utz/wTT+D8k+nR2j/APCF2pMKeXtHH3hs&#10;JG1vvDJ3c88g1+Lv/B0Dq1pqP/BSxbaFH32fgPTY5JGJAbLzuABgDjd1BOc4OMYH7Mf8EdDK/wDw&#10;TT+Es7XN5K0nhON2a+85pUYs+5CZMM2DkBuA3BAAIoYH4Cf8FVtdttS/4K2+Pr2+vtJt7WDx5bg3&#10;FjapcQwwgxNmRVjAmZQfmUqx42c7cV/Tbossq/Be1kihd/8Aim0ZFt3ALAQDG35McgDsPpX8wX/B&#10;VLVZn/4KofEi9u9ItNLubbxrGGj8lvJZlWMiR13E4PylsdRk4BOD/Tv4Pme/+A+mme2ZDJ4Xj+Vo&#10;V+X/AEcYGwvjHTgt04JoeyA/mN/4J83v9mf8FdfA91aaLPbj/hZ86rZi5Jktg0ky43qCWKZz0+bb&#10;joa/oI/4K+aVc65/wTW+MFmuozWwXwPdTGa2uHRl2puPzBlypHDKSQwyCCDX8/8A/wAE7NKtdU/4&#10;LAeC7DU5WmSP4m3bmWW6SRmZHnZXZ3yH+YAk8kgEjJr+gL/grPcRJ/wTd+MAndVWTwLfKzfaEjyC&#10;hyMhT1Hpk84HNEgPxo/4NgrqC3/4KJXUP9r+TJN4Jvh9l2n/AElQ0ZOG3KAykKQCGyN3TrX6P/8A&#10;BzLexx/8EztSt7iWbdN4m00xCJAVLCYcnLdMZ7Hgn0r83/8Ag2HudTtf+CiNzDZT2rQyeDrsXaSX&#10;DJIq7k2yxjyyHIbapBKnbISM4Ir9Lv8Ag5Pkf/h17rzeftLeItNUnef+e4O0fL82cYIOMZz2o+0B&#10;8n/8Gk0US6n8XJjBdb2XTl37F8h1Hm/LnqHBOcdCG9QKuf8AB3E5WL4NrHDCqu2qEt5ILNgQfxbc&#10;qBnpn5sjj5ao/wDBpU1//aXxYaK6k+zL/Z4mtw020s2/D4B8sEbSMnLEE9AvN7/g7evY/I+Dunmy&#10;2sZtTk8425AIxENofdz1ztxxnOeaPtAfUH/BtLreqap/wTN0K2vXaRLPXtSgt2bkBPPZtv3eCM8c&#10;kYIHY1+XP/Byrf3V7/wU31iG5XaLfwvpqQjaeVKuSxyeuTjjjAB6mv1B/wCDaV7N/wDgmlo5t/D6&#10;Wc39vah50yxKBdfv2AkzvJJ4weB09xX5of8ABzdc2r/8FK2iU27GHwZpyzLbmISZ3S/fKDIOMY35&#10;IxnG0rR9oD9tP+CWsuozf8E6vhE+rfbHn/4QOxVl1LIlKiEAKQSflwBtJ5KbcgHgfzj/ALagu4v+&#10;CpvjzyrLT45v+FtTbYb2YSW+TeDHmvzkH+NvUsa/o+/4JkTSQ/8ABP34TwXOoXl40fgWwVpr+MJM&#10;0YhXG9VHBA4wMjjqetfzu/8ABQX+zrf/AIK8ePD4O8m+hX4pxm3jVpNsknmx5XO3cPmyMqCB1XIx&#10;RED+l7x+C/7MutCaBY2/4Qu43Rbl+T/RW+XgY46ZwRx0r+cr/ggxYafqX/BVfwNNqOoTWvkTX80L&#10;Qxsu6TyHAVlVWwpBII4AzyQAa/oz8Zamq/sz6pqEszW0a+DZpd3lyAxD7KTnDkEEejEHjnFfzmf8&#10;EGtXl0//AIKs+BZbHWo7f7TJqMXmTISs6tbS/uzlgRuHIzn5go75oQH7f/8ABbm2kuP+CWnxdWGE&#10;/L4bDNnIwolQnJx7cfgO9flX/wAGrehwXv7bXizW5Fti9j4JYRsW/frvuIx8q/3OPmbnHy+uR+pn&#10;/Bb0j/h1p8WvKvYYR/wj4ys2z95++T5BknDfqeg9a/LT/g1b1s2f7bfinR2swVuvBEjLceRH8jLP&#10;H8u8oXUkHIAYKdpyCcYFsB9f/wDB1TcxJ+w74TtJ7tllb4gWxWLg7h9lus5+bOOBjjt9ccZ/wadP&#10;oQ+CfxK+zOy6h/wklsbsOy58vyfkIGCdvJHbnPXqOr/4Or5dR/4Ys8GqqQfZ1+IEAaQyfvN32W5w&#10;ANuO3Y9OT2rB/wCDUAzL+zp8Rd140sf/AAlkXlxbZP3J8hcj+7g8HI68jqtH2QPAf+DsDXbq9/ae&#10;+GuhzxRiOz8I3UkciZywknXIPygHBTgjPX2r9NP+CIWnarpn/BMn4XxalpdrZySaGJY/sbFkmR3O&#10;yUnYvzFdu5eduMbjivzB/wCDrWUyftceAcSW+F8GSBVjlYygfaP4wSdvtgAHGeTnH6e/8ETdIt9F&#10;/wCCZvwutoNGj09ZNBFw1vHch13yOWaQHewAfJb6scgGj7IH4hf8F5tTl1D/AIKsePrhtevJljns&#10;Ehl+yvG0Ci3j+WMMeQGyQw2gsT0OTX9D/wCyjq+o61+yV4F1jU76S6muPBthO85VsylrZGzh2J5z&#10;yCe+DX88H/BfC3it/wDgqx8QhHD5SSS6e+144xkm1i3N8vBBbJy2CQeeME/0O/stTLB+yx4LF1qk&#10;bSL4PsfOmj8jbI32ZMuPKBQhuvy8c8dKGB/NF8FdLm17/gq1p1pY6cZv+LzTSrC02woqag77ss3J&#10;XG7aT8xGOc1/Sp+2Dp+rX/7JvjzTrWSxaVvCV4i/blVbcEwtgtliNoxkg5HbkV/NP8BIfs3/AAVM&#10;0GOwmuWMPxqxHMkg37RqJ+YkxngfxHbkgnABxj+lD9t+/li/Yy+IkkU80c3/AAhd95aQxiZt32di&#10;AqmNtxzjGVzz05pMD8F/+DcW/v7f/gpNptrZ6nDCk3hu+86GaEP54BjwEJdQkgPIY7vl3jHzZH6r&#10;f8HFdsj/APBKTxcgmnULrOltIsMyASH7bEQH5Py5w2B3QD3r8p/+DdDXNV07/go/ptjZRu0d54bu&#10;47iSORVaJQ8O18lGyAflI4GGzngZ/Vf/AIOGb7VY/wDgld4xudN1U24/tHTY7iSSfrG15CrRfdBO&#10;77vAxzgkZpv4gPjP/g00m0YfE74qRbLpdQ/smxMhMyeTJEZW2/KfmDoQ/IyCJcHGOes/4OzdV1K0&#10;0f4S6dZy3EcV1NqRuvLkCxyALDtVsLk9TjnHByOmOc/4NNtQYeMfitp6TRnbY2EjRiSQyR7nYBgo&#10;TaFO0gkMWJUAhQAW3f8Ag7R+ztpvwgZmujN9q1Lau1xCg2w7uTxuJ24wOimj7QH0f/wbO3VzN/wT&#10;ctPtWixw+X4ov1S6hbcbtQ4+dgFGHU/u+5winPNfmv8A8HMJkP8AwU3mtxc3kq/8IXphEcythCXn&#10;BEeTyDgdO+R1Ga/SD/g2SsFsf+Cc63C6U9q1x4tvZG3NIwmP7sCRdzYGQApCgDK+uQPzf/4OZ7aw&#10;h/4KWyy2lhJC83gnTmuJJGX96wknAYAE8bQoycZx09T7QH7n/sM3UOo/sWfD28tJ7qWGXwXYmG4u&#10;N/mMptlwzbyGLepOGJznB4r+dTwzbyaz/wAFnHt4IZLoH47XW1J5grFF1GTuXxwo4G7nGBkkV/Qx&#10;/wAE9LSxsP2FPhrHbSwrD/whdkwa3aBlZTbgg7oso+QR8ykg5zX87mi21qv/AAWI+y3vmQxr8dpg&#10;zRMoaMjU2+bITHBGeBnjjnmjuB/Rb+3/ACxD9gb4rDIEf/Ct9VXd8vC/Y5Rnrg4H/wBbtX4hf8Gz&#10;FnpVz/wUKmnuNYuLW8h8I3TWNumPKu/nj3xNlTk4w47jYTzjj9uf+CgyJ/wwJ8VkmuGjVfhxqpaa&#10;Pecf6HJ83ygZ78/n3A/Ev/g2Q1eS0/4KCXmm/b5FS68G3Iktl8whwskXzHbx8pI69m4PWhAfoh/w&#10;cyy2i/8ABNueOQRfaJfF2mi3zu3ffJO3C9cepHf6V4h/wak6hHL8NfiNpR1eaSSLVrd0tUjm2Iuw&#10;c7sCPdk9M564717N/wAHNqvJ/wAE6WZZoFZfFmnvIGYiRl39F+YcZK54PbgckeO/8GpN1o7/AAj+&#10;JFlBdzC7XxBby3MckeI1UxbVZCXO/wD2vlG3C9c0fZA8c/4Ou7yWT9pr4bWh4SPwjctj7PjJNwvO&#10;/cd3ptwCuOpDDH6cf8EaLi1k/wCCaHwrisNUnvoU8NxpBdXVvHEzqHZQNodtuOnJzge9fl7/AMHV&#10;7n/hrH4fxLAq/wDFFybm8ldzH7Sx+8O3OAM/zr9Rf+CPEOpW/wDwTX+E8moXokkPhSI+ZCoEbqCd&#10;rABATlcEk4OetH2QPwy/4KTWttqn/BZTxZYXU8bQS/ECwVpPMWTepEBIyqH5uSuNpwfl5xmv6Hvi&#10;9qsOjfsreIL21uoysPg24dJpmkPS2baTtXPXt+or+eH9tfU4dR/4LPa9d2/i291JB8S7Vftll5ss&#10;kDK0SlEBIYhCMbQQAAQOmK/oD/a01i20D9inxxrl8kfl2/gO8eQqAWOLZuFDMevYk8HGe9DA/Dj/&#10;AINstOe+/wCCi0dzHqcUTW3ha8doZMn7QN8eVX5hkjhsHPCk/wANfdH/AAdL6naQfsgeD9PkuVDT&#10;+Ll2xeSm51EZJwTkqOnK8k4GcEg/G/8AwbJ2U2q/t9apqkelrN9j8GzMZ9oLQEyxqH+5xnoSCMkj&#10;OcmvpT/g641x/wDhUnwv8OM94qy+JJ7gr5beSNkDrzyBv/eccHIB59R7gfQ3/Bu3FrEH/BN3w42r&#10;GE7r+4NvLayMS0PmttLfuwN6/cOC3CjJPSvyj/4Kh6gvxl/4LQatpOiiS43eLtKsMRxjd8nlBsDe&#10;ckDPJI3Y3ELnA/Xz/ghR4esfDH/BM7wKkemQ2Ul5ZPczJb3Cy73c58z7zAFgAxXszHIHQfkVeyw/&#10;EP8A4L3XE9j4mmnjl+LTAX8TGI4j4KMcR7VGzYw4+UEc9xbsD9wv23tdg+Hv/BP/AMfa1cTx77Dw&#10;LdYkWNAxcW7YIIVgjEg44PJz25/H/wD4Ni/D1xrv7aviHXzcxqum+FQzJtYNlpQqsu1SBggA5KjD&#10;Eckiv1B/4LXeLLjwX/wTH+JUlvaSTNcaKtmojmzsWR1jJ5Y5C7ic9uDX5/8A/Bq34MjufiR8R/HT&#10;W6O8NhbWcbLGCy5YsysdpO1uMY7ofWj7IHpf/B1d4qltvhV8O/C3ky7bzXJZfMGWUbI3yGJPByeF&#10;A5+bngg/RX/Bv3pj6L/wTi8JrcadeWzXU082LiRWR9zfK8fznarLt4xycnAJNfDH/B1L4ja4+Pfw&#10;38OiOZfsehXcy7lKp87xfdyBnp19vXOP0Q/4IvaEnhT/AIJyeAIJbSSyV9Ladred2LLk9WYkA8gs&#10;MDADY7Uvsgfkn/wUmiv9Z/4LkyWdhBeNcnxVoyRrpcgMiMVi2t/qzkDIZl2nI3LnnI/Zr/golquh&#10;+F/+CdHj/VPENhMtrD4JuA1ukrq2DCQVB3Rtjk9SGwPWvxT1XWpPiH/wXmutRhurhxL8TikYhnSN&#10;mWNcGMNv24O0jdu5zuI6iv1y/wCC3l0+l/8ABMjx8sVzJHu0tIvObkybiOHIXHzDj0OcccU3ugPh&#10;n/g1X8Nwv4++JHjI2tvu+yW1ssi4aRcFmKEYYqh3Bg3HKMDnisz/AIOT/EVx4s/bm+Evw3ntYb+2&#10;trNG+yt8jStNdRqY2YkDkIO4Hzcn09O/4NW/DMcfwv8AiD4nbTmjkuNYjg+1ecCkqrGhA2b/AL6k&#10;nPy4IYYJIOPFP+C0RsPH3/BaD4f+DodKW4WH+yILjbCdzqbt2OQAMogGc5/vZwAMn2gP1I/anli8&#10;Lf8ABMzxJ/ZMaqkHw7k8l5LjyFA+zcEuCNv1yNpwc8Zr5f8A+DZHRLnTf2KNa1qW2tY0uvEFyytD&#10;HiVscBmbA5O0jGTgIvTNe5/8FlL9PD3/AASy8fI8Pzf8I2IBHjJJYCPPyhumdx6AhTk9a88/4N/f&#10;DS+Ef+Calnrjeen2try6ZpmX5CWZsj5iAOQw+6SGGQOcL7IHH/8ABKCey1v/AIKH/tQeLp7WeW4X&#10;xf8AZEuLiFcukUWz7wPONoxhcgOMn5jXXfsV30Wu+Kv2l/FcSvD53xLnt0t5GOWMNvbQl+pxlkIx&#10;/dReew4v/giG0Xi74y/tMfEIXTTC7+JOpJu8wSI6qxHytlt646YyMbfoOj/YDa+sfhJ8cvEDwMv2&#10;n4va5JFDdxSKWVbzYGYsM5bZuyoPBHcYBL4iZHuFtbwW39nX98rLK19LIFaT7qi5mY7eCeSOvbIx&#10;XnXiPxVZ+F/gjcajdny5tXgmlOW3Tfv52xwBgHL8c4HIx0z2i+JJIvBX9oW6J50Oj3Use5irKyXM&#10;sZ45xzjBJ5xXBfEvQoXbQfBVkyrdfZbOGRtrEiMKTjuBhmyQePu9aRJ5l+2lqWvfBb9g2P4e+EjL&#10;/a3i54dMhmkkxM01y3ls2cHna+/seOcEZp/7UfiYfsZf8EwG0bQZIoNS/sNYLONlyGmYLHEME/MN&#10;0itgEcDAz0MX7RGg3Xxi/a6+G/wkN7HJp+gs2r3Nu2597RxlIyev3WkyMnnpzt48v/4KTave/tJ/&#10;ti/Df9kDwrazSaTazQ3+txxyFVW3iZo414IBxJmQbsA7QeB1Ckz2j/gmZ8MrD9kT9h2Tx54gthHq&#10;t5pxme48sJI9xMNzBiQAWBHUn0+tfKH/AATs8Gzft0/t5+Jf2m9aspZ9E028Ft4f+1IMrHG2/fkj&#10;g4yeBwW9q+h/+Cw/xe1L4B/sd2HwS8JNJFqWtWsWnwWcYG/zrj5NoUdWC7vfHTPJrrP2Hfh74e/Y&#10;Z/YUbxBrl35V02n7ElkbaZZCcu6g/wCy+eQR8vT1vzKPmL/gu3+0lqfxH8aaP+yP8OpLiQ3F5HH9&#10;mtZAqrDGWDBsclW+U84BCEkDGD9Yfsk/DDwf/wAE+f2E28R6yLeG7g0kvNcPCVZiCd7MvUkhh2yO&#10;B1OK+Dv+Cc/wt1b9uf8Abv1r9obxLp0r6Vpt+Y9JuIlDLhG2AMDxjy2BOMkE9xnPsP8AwXx/axXw&#10;v4UsP2cvAGqKbi6UWsrW8i7jGMCXcMdThR/wMnqKPID5c/Zq8DeJP+CjH/BQq4+It9Nd3Wk6fqkM&#10;sJZWKvHGQoAJJ2gkbznPDV+gP/BX79o/Sv2Vv2X4fhf4VuFjvLq1ENvbRrgNM6ELgeisGfBB47iq&#10;P/BGz9m+y/Zs/Zom+JfjG28q6ubZriYs2Y2Z8oVUsMA5VeAcZI564+Jf2mvGPiT/AIKSf8FGbHwJ&#10;4en+2aFouolVkXJSPkNIoJzjldoGcZB6UAfXn/BD39nix+B37PuqftI+MbFZNS1SGS8N1J+7kO5U&#10;kVDwTwQV4OcscAVx37PTS/tl/wDBSXxF8XNRhjvNA8FrNY6XeYZgLgkmVxkfNhsJ1x8rYxXtX/BR&#10;7416L+xJ+xjb+AfCcipqVzapb20cUm3zZioKKRnPTJ4B55+nK/sJfDiw/Yq/YUufiH4itLWDVNR0&#10;97m+uGmyzSOmZXzjPRc5xx06Dk3AteI9R0z4+fturaJcG4sPCEZcSRfKvmGNQFIHBGx1bnBB6ZGa&#10;2PH9zceLPGUlvp0aSw3mrR221TyIoxuO7jvjPTn2rh/2PJNR0b4La38cvGtwRq/ia6luVxD5bNE0&#10;kpjj6Lx5bJ1HGzB7Vq6Rqg0Qat4k1KFWXRdM/cSKSzLcXHy78eykd/w4JoSsJKx5z+2F4uWTwprl&#10;zHdNHaSboreMruZIEiUDC+qtjGOpT8a/PP4BNBe/F+7vorfGx2aSRpBtxkZIG0gkEOw6Egkdea+v&#10;f2wPHMV74Z/s8uJIWthHIVb5lJHmPvIOcHzDzgH5ccY5+U/2RtGhl+JF05jZo4ZW8uTrGo3OvXjn&#10;kjGfu4x7sZqftdXss2p2NjJBuhkvI8qHwxAYAY646njtlcdwPpzwAth4e/ZtkwyrHHbxq6quFCbQ&#10;OAQQDjYw+h7Cvmr9p+zgvfHOl27rJthvofMfgNHx1wT3GM//AKs/R3iHSJtB/Z9WyW3WNTG4kWFc&#10;jIQ/c9MN27hse1AHjv7C6W+vfHLxFqFoixp9sSMM3zZ+bG7OCB8+W6jG4ZPQ12v/AAVX1NhpcemR&#10;u6uzxxMrMOUyhAyBxgsy4z0GenBwf+CY/h64vPG+qaxdwH/SdUUqxIwc7+Rjgk/MMf3kPqad/wAF&#10;Tbxn1+2gJkw+oRphl6jrjg9sZ4I4bHFAH01+wz4ek0H9nlpjn/R9DUq3Y7s8/jnHGACeR6/I+rWA&#10;8S/t7aTpzlW+y4MjOd6bsY3YIzgqo69GPqDn7S/Zwml0f9mi+dppFSPSolywP7xjtHXpggBjj+6D&#10;Xxt8G7s+Jf2/Lqe3Cn7FYlDG8YVZCSrYyN3G0gjHBxtHXJAPv39pe6/sf9lnS7U2yh5I5ZJEhY5C&#10;lfuYI+qjHcccmvjX/gj9pseqfEfxB4omtfmvNcU+YgO7buYkgBgQyk5A4J3Y5zX1h+3/AKqNC/Z3&#10;s7aF/NX+w3kWTysl9oDfdyWZhhc8HOG445+d/wDgih4fmltptSuY2jhutY378ZWU8DPBJB/gPYZy&#10;eh3SvhJ6M9C/4LY+JLm18D6hpVxftGq2cUC+TISr8jn6McDAxjIPrn0P/git4MstC+DOk3l7PH50&#10;entMvlHG3cQysT79COzH8K+f/wDgtnrBb7RpsWqyQKuoRxyLIv8ArDgZTgHsAcdMrnuK+qf+CXun&#10;tonwGtrqO3t4Y4fDiGP5duG2Dgjbu7ZHBHXgnFH2Q+yfDv8AwWC1pPEHxo0W1kuZFVtaJjZmCsid&#10;zt68E8YChcEYOeP1E/ZHsbXwp+ynctaWyqkel7WeZhu3lMunCgY5bA7ZAGRX5M/t4XVp4t/bk8L6&#10;BBC1xPHqCCY4wkoaYbcDIAOF5xjrX62+DLlvDv7IN1KjKm+x2q0cZXYufoCWVsk5GMEHIokNn5O/&#10;GxIvH/8AwUz0XQ2iZ1tp027W/wBWQ7bVfCnDbgE5zyVFfrr8Rbi38Nfsk+THp4ZWtVYRyTAbFJJK&#10;5CckfMcD/AV+R/wFkTxZ/wAFQtXmkso7gWvmJBGyqVyEQHBx1G55AQM5T0r9Xv2yfFM/hb9l+OCO&#10;ZTNNp42t9n+UfIArbRgjOQCCQMA+nJ1QuqPy1/4Jz6bqnjH/AIKF+JdanXzXhvGUyou5RltuzPHV&#10;dw9cjPJBr9OP+Cn/AIli8H/sxXEH2i4URaXJLIskh3qgj29c8MCAN358A1+dP/BE3SbjxT8f/FHj&#10;26hYi81wl40QNkl2kY545QNuxxkHtX2F/wAFyvFq6V+z5rGnrDGzto0kKybSWDPgEjCkjK554+6f&#10;cg+0H2j56/4N6rA3dzrWu3GCbjViqqnAJ25ZWHGScgqfVcckjHf/APBwl4xSL4c3WiyiQNLcW0Sr&#10;u5YByd/HQDO0565x3zTv+DfPwMlp8KRrTwQyLd3Tz7guCVBIyRj5irZGfYgcZNeX/wDBwLrpu9Ut&#10;tHVQZJ9cVdseOGVWH3vQnPtke2KPtD6n1p/wRJ8Kf8Ix+zHopMVxG39n72hk/hJGWXdkYyen+6TX&#10;xX/wWx8aT+Lf2hPCnhG2uovJvNeMxhkh5lxJtV8/whQ7KR1OQe1foR/wTE0a48Mfsr6dcT2Bt1j0&#10;iMrH5nzFVUgKeuHXpjk5LZr8z/269Q1n4if8FHvBPh+3jXYt0J47dk3He0p8zBHLArGp9uTQviF9&#10;o/Vv9nLTv+EY/ZGY/YVVW09lSPA/uqGHTk59+1flB4LF/wCPP+Cum+7gaVtNYL9ot06kAFGcHsS4&#10;Vs5H4Yr9bhFceFP2SpJDdsu7TRunjUFmzyGPPYnGc84B6mvye/4J9wTeNv8Agpd4o8Q2en+ckdxl&#10;JreQtG2QMIcrzuUE9P4cA45oiET9Vv2ydQs/Cv7MC2k7TRwrZkFQGztCfMvUHcBkjvx7Zr85P+CA&#10;tpZan8QPFGtXDrJJca0HWSTg5O4ZXgnDZAYZ5+X0r7i/4Ku+OoPBf7M1zLPN/wAe+kySybgcABcK&#10;7YIIGeGxzj86+W/+De7w0H+HsutiDd5mszybGXCLjaGAyckkYx2568Gj7I5bG5/wcDeMYLb4XX2m&#10;CONmmjt4FV8YAadSQOPvAxgjp8u7nHX2z/gi94Xfwr+yzpdtLkTf2ZG+3bn5mjU9z0Ixx0BzXyT/&#10;AMHB/jCC+u7PwrC6s0msRRq033vlRjnnIXg4OMA89a+2/wDgnHoo8FfsmW6PZm2jt9FSJo9zcbI8&#10;MmTzkEE9wATg0fZF9k/Oj/gp3Lpfjb9v7wBoTTSSGLUHebyMBkTz1ZDgg7cFSCD1256YNfqR4zu0&#10;8K/sgLC4MKvp+Gjbk/c3Moz97gFh6dOtfk/8T7yb4gf8FatFsY7uSSW1aPKsu8SSfMSoBzjeDjAA&#10;5wQNxr9Qv21dRs/BP7IivcSBYrfTC7TMpzEqx8PwP4SNpz2JxzSl0C58Df8ABE3RI/GX7UnxG8bP&#10;NBuPiSQRqsmVXDyEN/t7hkFvUg969l/4OA/HEGjfBO88NCeMefHb28ShSSwMq5UDGFIxnqPlOOtc&#10;T/wb3aFdajo+seKZ42f7dqsz7Y+E6rvBG7GRuVhxnr7Zx/8AgvLc3OveNfDmgrH5kN34qtoJgsnL&#10;/KxA47NluxGVHvT+0H2j6t/4JbfDeHQf2UdBtJNLOPscIMZkGUfZubrn5TuDD0DY4xRXsn7Dnhe1&#10;8Nfs+aJpsN0qiOzhQO3R1CDH4joc89+9FSSfkh/wVr0a58N/ELT9fiizLb68gjuiNv8AeyGB4I+U&#10;gggfeHXBFfV3w/s/+Ep/ZsurYMzqtrHJsEZ2hCvzMCcbcAtjngdc4r57/wCCyKoEvbt2Y/8AEzR4&#10;5Gx848xSR/4/2A4HbccfRX7JEj+IP2dWYpuWTQVdrdplO0+WvyglR0Vc9QSVx1yatmh8K/A+Q/Dn&#10;9tvV9HW1mWTUS8qiSEbIZQGPJJAZQSW47nbwQTX03/wUb8My+LvhBHdxKF8zTCVKsA74UEscg7yR&#10;0+uO4A+Z/HlvN4V/b80JrKaJpNQdobpZJAEk+ZvlzkfeOzJAH3sgHBr7e/aH0KfxR+zpHe3H3irq&#10;No3ZO088E4x2HYngfLTA8K/4JSfFCLUPANjYTSzedYl7aSTB3Fh/Ef7wxhQfvcc9q8f/AOCmVtH4&#10;d+JWneKYbcw/Ztadw6uVz8yNgcYycOSMgDPTg07/AIJl+IJ/C/xA8QeFIYpkkttZWby3kMbfxAKd&#10;6nkAcj7wPUV23/BWfwlFd6RNrwt9smxJw0jAMd21gcHBJKh2zjOOPcLqLqfQnwe8VDx1+zheRpdb&#10;jJaLcQouNgXYHJYAj5i3Q5yPlHYV8N/Da7bwV+3VLZSTtG2oRttZgPLibaThgWOVAUr196+l/wDg&#10;nz44Txj8F7SxkM2G0sRXDLjcWTjOCfn5LAEdugyDXy7+0lb3Xgf9qjQfE2msI5lvxEirt3ghuoz1&#10;Jz3JBPHIJyxn3T+1Z9n8Q/Aa2n+xSlJdNYLLvDb4ygAyMHOflY/j0618e/8ABOPxVJpfxC17w800&#10;cSpqLSLbhV4/eYcuuMnqoHptx6ivrDW7w+J/2c5kVp5kj3ZBYYXccklQQDk4HIHCnnkV8O/sr3ln&#10;4d/ap1jTZnmg+0OxW3kjJc87iGGMnAJ+XIJOPegD6P8A+CpGk/2r4UvL9oCZJbNZNyQ7QNqggjPb&#10;K9Op3cDioP8Agm/42uL/AOF2l6Ml9+6S1a2dYlGTjovTryCRnoCeK7b9t7To/E/wWtdQjjWRZNOZ&#10;WZYTliQR/EozwSBtGMEHkCvnX/gmn4l+xTXWg3Un/HpqDBo4c71ByfTgZHXJAOMkEigDmP28IJfD&#10;XxX0vxRGsi/ZNQV1X+7827dk45znk9wMcEE/Vnwo8SjxZ8E7mGG2aZbjT/M8mNT8hwx+b0I5JUdd&#10;v0rwX/gptoMEeby3gJaSRZC/lAFh97H1BLZ6EhcnGMV2P7EXitdY8A22mLcSPFLatFtm+V1YfdGc&#10;c8gt16bsn5aAPmDxJqa+Dv2k7TUNPJ8maQJIsT7mcFiMH1O4D6la+ivja1r4s+DkNzqFyjvCipu3&#10;Z3EAjnlvmwcA+gJ55x8+ftaaYujfGKDVE2xt9uGV8wDGGBB3E9Nu3HQDk96+gfDt4niX4M3EdyJG&#10;b7L5nkr8uDsB5+YA8OMHnI3cd6APmz9mDVk0Dx3daXJd7Nsw3P5mFAD4LDAP9exAyBXSftfaJuuk&#10;v4I2LMRKyx/dBORk/TDAnswwc4yfOvCijw78YBaI6RRmYx+XJLkMGGAGz6nB5Bx+Fe8ftAW0Gt/D&#10;+2uflX9z8qou1mcg4Prg8+xyDzu4AOZ/Z4vmPhKMbW8z7OT94diMEZOMd29Sue2K+g/D3ieztf8A&#10;hGfEVxp6mW01l7K4kCBfKimxhsrwm4kADoAfavk39m3xebPUj4euiCqyZjViBhc52AkHqSflzzk9&#10;a+kfDuvQTeCNWhtFa4aK3S/tbeRdpiaOTGFOCWyhz9G7noAdL4zlbwJ+2r4X1ae7kNvqX2mzkV7c&#10;SFVYCVQWxkHeMg5xngnABOj/AMFgvCN54d8QeDP2hPCs7edbS2t7I25W8rlie2G5QYBzxn1Ncp+0&#10;/ren+KPB/gz4saNLHHJa3llfyRi8VQmx13kyY2kAZBHGeK+jP24NC0T4y/sB6fqQuBI1usiLK2Dt&#10;3ESbu5VidoHXk/d+9QBT/a18OaT+0F/wTwsPEelTRXX2VcwyssjR4kRTvyVyhzGDgZHK461S/wCC&#10;H3xK0Txh8ILr4a6tdTKYEmsZvtNw8XVQVCsq8LhyTg7lIBPbOJ/wS/1if4z/ALJepfC28uvtFwth&#10;cW0izyJy0ZPlrtbhuAoGME7Oc9T4L+wn4s1D9nf9tXWfhtqED/Z5rt5oZPtCoqEEgnYflOQxH+yR&#10;0xnCYvIz/iNoifsrf8FNIbnVT9jtbzVJFlF5E0LR+YzR7iVXAbdtYEcdz1xX3R/wU++Eel/Hn9jW&#10;z8caURNf6faqfJeREkbOOFII3/MM8cYbpjAr5h/4LffDDUdC+Iei/G3SLOSGxu5IpopEjWRRIx3E&#10;5YFl+fdlWO0H5cdCfs79l7xZ4b/aX/YeutHXUree3uNB327GM/KcMxVUDblwwKlQSV3nOcEUuwj5&#10;p/4IRfFuwm8PX/wy8QJlre5kthJ5xY7W+deQ2QBllG3GMAgjGa8D/wCCkPw+uP2Tf26LT4ieHWZY&#10;5tRW7WS4XzVxu+bkA7vlY8glsjI5ArH/AGQfGWo/s2/t73nhGeRobfUdTkhbDbo9ylpEJ2kblHzr&#10;kHIz2I4+qv8AguZ8KYvGvwt0H4u6JEkky2+65Vsk4QkGTdtAI2kjqOnPUZYz6P8AEq237Vv/AAT9&#10;uotP8m4W10tZrZ/lkSYxoCHD45LAjDg88bjtyK+CP+CNvxch+B/7RuvfC7xHNcQ7LoyQr5hKna3l&#10;uuxmA+ZSvPAIPzZGCPpD/ghx8Yz4++C4+F2tXsd3JGr2T2qRqrJGu7bu3ZXBBXnABwdxr43/AGlf&#10;CV5+yV/wUatdcuI9tvLrA3CT9zhWJiJOei7SpyRg84yACTqHU9y/4Lt/DPTdF8caD8YLbQkuP3i/&#10;aI5g0kTLxGVlAbdyY1YncMmTg+n0p/wS/wDj98OPjh+y+vgxIPs91caWbK7tYwHs45Y4wm1Y9paM&#10;4ycH73BBJBYt/bm+G+i/tKfsGr4j0y3jkvrHTQ32uVyk4BypBOMMBgEAjnOV4NfIP/BDb4nz+Efj&#10;Fq/wx8TQusUEyusKwsWQlikqnp0IX/a645wQPYOh5HrN+/7JX/BRWPW0s4Xs59WI3QSFdqzNsLgu&#10;RtYP8xB4xweDX6g/8FAPCvhj9oz9h5tWW6jPkxLIv2uPy5CGQqVUuWDnPzc5K7eBzk/Fn/Ber4Ea&#10;b4T+KFj8YPD9+Fa+YNPHcRmOTLHI8ps4cK4bPG4ZHQcV9mf8E5/GGj/tJ/sYnwlf7bj7doq29wtu&#10;Ekt4ZGiwfm2khkYcgklCBnrSEfIH/BA348w+DfiDrHwf1SdvMN0Z7RWmHKOuwoMgqVDhWI6ktkZ5&#10;rnP+C43wVv8A4P8A7S2mfGnwlb26RXU4uhNC3+rcSBoiw4B5VuQSeADjFcD8LLe8/ZH/AOCk8WmQ&#10;uIbPUrySJdspdSJCWByw5AlQEEZ4I56ivuD/AILXfDib4sfsmab8R9PsN11a24Zo4ZPMHGJBtwSC&#10;MFhuHXpnNPqPqeqfCTX9D/ay/wCCdNxaXOkfaPM0BZlt5tQ3eWPLzuDK4xwD3wT97lWFfnT/AMEp&#10;vGOs/BL9ujV/h3ppfTbWSeR1sZv30i+VJ8q71LKT5chBJ3A8V9Qf8EG/ilP4y+C158LdSjt2+yme&#10;xW3edmLx7d+SNxK4DdDwTjG3aAfj39pnwxefsxf8FKrPWr21bTITrwZ5YcSQsu4xME65XaVBHJGf&#10;WjqHU+tv+DhT4VT3vgzRvickEhVFjVJmh3bWUDIyELJ8hHUgHbyeAD7T/wAEvvF+lftEfsOf8Ifr&#10;eo2txJJ4eaBIJJhuSRU8raj/AHhiQJ1OQxAPQVr/ALdmlL8af+Cfcl7c2FvI1rZ4aaKMOvzRunmF&#10;lT+JwhI5+nFfL/8AwbxfFFLa61r4aXd35Btb5v3bqCkgkHQOV+XlWBUN8wO7GRml0EjyP9ka6b9n&#10;n/gp7qPgxddgsbXVZGMseoQ/MGBJ/d7eCy4fg4LIWGM19J/8HDfwxudd+Eeh/E3SLiP5Ejlu7WPr&#10;tVgCch/mAEm7DA4C5GK+dP8AgoToMH7PP/BTnw940s7u1s45teWNpL1g1vHb+YoY7zu2cSsNxPyn&#10;nOAa+/f+CjOg6V8bf+CeEOp29zC8i2YTZLIQGZoSpYH5TnHPQgk8jmmUQ/8ABM/xLJ8Yf+CeMtlq&#10;Wq/aJ5vDARnVRbyNIkXOFRlAKnPzYG77wIGM/IX/AASL1ceBf+ChXxH8BzalcQ3FxdLMI/M2llVn&#10;DBhyrYMq5bIJ5wfmOfbv+De34lSeLf2fbjwDqE8Vz9gkuLMqzBZFUknZ/q+RsdANxI2qeykV8+/C&#10;aX/hC/8AgsJqOlXtzb27X+m7LVpY8K7LKvBLfxZRiDnbwM54wu4HVf8ABV7w1H4d/wCCl3w18TR6&#10;FfeXc+KIkSO2usRT+aYSChJJUknHAGVUDKkAn6W/4LDeGYPGn/BPC31D+z5mkjs2KzDd5gxGJFG0&#10;EYyw24IAweeK8E/4LvaFcaV8Wvh7470+xhvEh1jT7gWttKWjnB7KchVBwoAD87hg9a+n/wBs6/g1&#10;7/gmos2qw3Vqptm23g/eJEzRff3vuG3L7uTxyKOxPY5f/gj5df21/wAE15NIa4Uy/wDCOyDyQxZS&#10;ilzxgnk8AqBnch4HSvAf+CIL6vpH7bfxV8MLdQLFD4gW6+wLGWUb2mywfbgZQgDkEEc4r1z/AIIN&#10;6hZ69+xLf6Rb2VwZk0+/jmWa4ZY2ZXYAhWTDZXGGB2rgr1Jx5H/wSij0TS/+CmvxM0u4s1+W+sm3&#10;XXlmYERsX8vcwbbuwwIJAVRjqKH1DuUv2wNGvNJ/4LK+Dbxv7Jullur8qscsa+cVR9+fvFWHLAkL&#10;wuPUH1P/AIOJ7C7u/wBnPw1r9nBIJrVYH3R3at5ZEifvFAPBAfqoyA2TjkV5V/wUtghsP+CvXw+1&#10;K10+KSebUGSR4YWDSqF+7s8xcHJYhgRncGww+WvaP+DgS3sn/Y48NXt1tlY2ke1pWYNu3AKRkMf4&#10;v4uDlQCGINHYZ7v4Hvbm9/4JUtdjV/ORvDkGy7jUTbhxnc0bOr+vuc5Jr5T/AODZe1vXfx3qjwXC&#10;xXOtH/UW8v2ZvkGFjKqVU5DjAweEzkAV9NfAcXh/4JNfarQ2sd0fDduZg6qElby0OCpVflO6Ntw+&#10;9uPpgfMX/BtRqGnXmp+PGgb+z7qTWJJJrZFXyAjBMJGxIZAPQk529aOjGcV8cJ7LxB/wXw8P2WpD&#10;ULf7PNNsVpkUQSFrnDZ2lWD8KeF+ZwCeCtfQH/BypdiH9k/Q7EXyruuoTtWYfPidMABTyDyc4wNg&#10;6nBHhfxXbUtZ/wCC++jtpd7OpisZhN5JaRXjD3YIPOdoyCANx3Kvc5HsX/BzjLBb/AHwhY3Uzec2&#10;oR7kYKDJhj8oJXIPVgBnjdxxR2A+gvh1pGof8Omre2l04Qyf8IjAHt7GVGVmEaptQQOVOT8oRPlw&#10;Bxjmvk//AINiL3XP7M8fWwMn2WPWsw/u3MseEjLKzZ4HzAhSDk+Z05r60+GEd+v/AASTj03Ube+c&#10;J4PjSSHU4wswGyMZZSkfOQTxtJYYBGQa+QP+DZDVZ5NW8eW4gteNSbMjMi3AyFI8wHllGX5JJOWA&#10;+6aPsgeZf8FLd+jf8FuPBt+deVWk1izP2i1tiskbm4kXy32BSRkhdwJIUkjpiv0G/wCC1+y7/wCC&#10;ZfiCe8nuog2jqW2KIyG+zk7cOhBUkAEZDkL16tX51f8ABVmN4P8Ags14XntrVftT69YB4ZEIjYfa&#10;AFIDEgEjORgDPJzur9Bf+CyRlvv+CYeuG1sFaNdBR/LhYRsi/ZXycBwCBgMeDkAgDnNEt0B4/wD8&#10;Gt2nTWn7NXjO6fSpo/tPih3jmVpPLuF8mNdwBYqWypQnCnCDg9T8o/8ABybFfaZ+29ot01/qDK2m&#10;l47O6b9yjBo/3kbFV+8Nqt8xx5Q6V9Hf8Gsuqt/wp34iaPLfRsv/AAkglNqx+dl+zwguMHJA6emW&#10;r52/4OUNPlsf2x9BvJ9SkuI5dPb/AEaeJQsTAQbsOD8ykFOMDbg8nOAfaA/ZT4Nahdaz+xPp91c2&#10;00csng2QyJueXa5iOQp3t8pJIVckhcDjGK/ET/gkRNbeGf8AgsReRm4ktZI9W1aOFVtzGqf6QMqy&#10;OVK4HGCDg9gcEftv+zlq6XX7E+i3OmaSsQPg8mG2jmhZY18g7QG2hSFXHUZIxnk8/hZ/wTl1PW9M&#10;/wCCz1unh6W5tJJvFmrxNbSYVnj/AHrbHVVOdu0PtGOYx6YJED9Qv+DkOa7uP+CdV9MkrKv9rWgZ&#10;U27CPPi+9k9QBgYzzz1xXj//AAaxXz/8KJ8Z20t/GNviVhHHtQsB5UJxnaSMEscE4Jbgda92/wCD&#10;gvQtX8Tf8E3/ABHDFfyW5t7iCWSKSEmOZY5Fm2n5flbERYdPmwM+vzv/AMGrLatF8MvHlsfD9ytv&#10;JrKyRagwdYpfkjUop3bdwKnPGRxyc4B9kDxP/g6Mt4P+GnvB9xHaWwLaG6tcQyrvPEXySKMMCOoJ&#10;HIPBOAB+rH/BKm8sZv8Agn58N1s/EK6pH/widqV1CO1eNp1MK/M6lQVY5zgZA45NfmD/AMHTeizQ&#10;fGTwHrt54X8l5tNljh1SGVikygLlWXJAfIHJwSF4zg4/Sr/gj/f3Gpf8E+vhjdX09jNu8M2rrcRx&#10;xJuDRIQXCuQjYJBU4bv0GSMD8NvilP8AaP8AgtLcXEgndf8AhaVqWIH73AMeW/dBdrcZ6AqfvZIN&#10;fv8A/tf2Emu/sdeLIIdLt75ZPCcp+z3Hmx7sQZB+VwQy8HPOMc8Eg/gT+2xo9/o3/BZ+7iS/W3lf&#10;4kaTLBcQhZBGu+DYdrF1OABlW465GK/f/wDaKgef9jbX/tmpaVOW8JOJLu4WPyCTEfnK9Dyd23hT&#10;nHAo7Afid/wbX3L2/wDwUJ1KxFrZRxyeHLgyW+5WMeyeMjy2Z8lVPXBYkY69a/QT/g5jtxP/AME/&#10;5J3vrfMet2u2FvldgZ4uVAbnpk8Hivzp/wCDc6fUrT/gpDtWaJd2h3QuZbddyD99HyrIpUKTld3C&#10;/MOeRX6Wf8HI39sT/wDBOfVYLSOGSI6xavO0jfMirLGdy5X0GOo54Gc0P4gPHf8Ag1WuoF/Z48dW&#10;rvNbn/hJgzK8p2T5hQeYFMfUYCnaxA4yASM/Ov8AwdO2yx/tbeEbwW7DzfD7/vBIhV8eWCOBnj0P&#10;Q59a9z/4NSdY1u7+FvxG0SXxE0lla69A9vprRM3kM0PLgh+h5+Xb1yc815B/wdURSN+0P4FuEjka&#10;JdGmTzG8xcN+7OMH5G9crgjPPUUfaA/VL/glrq3iDXP2Dvhtq2t2L2ss/hW0k2rC+xt0EbBxu+Yj&#10;kk7sHIx2yfwr+P2oeKIP+C5dxc2UTWeof8LU09YNrSKBuMIDNgo5Ug5ZcjIJXJHFfuD/AMEi4jb/&#10;APBPb4bW8t/DJJH4bt1laMowZ/KXPKuwbcctuBxhhX4XftF6Q+lf8FqryK306ONJPilZTQwzXy+X&#10;IPMiJ/etvAUsG5GSvRRkAURA/dz/AIKejVn/AOCcnxDkkvriB18KyGSSFXYsPLIKHaSSGztx3B56&#10;1+V//BqrZXLftMfEC/FtA0f/AAjVtG032hRLF++bou8HaSRyVIyMDmv1T/4KM21rP/wTm8fpfWsR&#10;jbwbIPLa4hXquNqlhtZsEhVxuZsBfmIx+TH/AAa0SJH+194wjm/tBWm8Kr5bRSbbaTbKCySLsO4/&#10;MGU5BGD68i2A+kv+DqqS9H7P3gWJo7Fo/wC3nJMzDzV+X70eH69B0Pyl+lewf8G4CWQ/4J2aPOux&#10;5f7SuhLukjVhiaTghemBg8/MQQT1xXgn/B1vqyp8MvhvpK3pjaTWJHa1a1VhIBE/zLKU3Ky55UMA&#10;Qw4PBr33/g22t9R0/wD4J5aVLfW97tm1S6a3WVnMQTzTgx7vuqSWJ5wWyQMYFH2QPzM/4LmXemr/&#10;AMFgTdxatG0McmjedJFPF+4KznIygYKRjd8wLc5Ir9tP2xLrT73/AIJ5+Mm08Q6nDJ4ElMKLcRYl&#10;/c5DBnwp4ydxxwPWvxN/4LVRi5/4LKLaalcfY0/tDRlM0NowMam4zv2sFLtzuJyQSeDgAD9tf20Z&#10;ILb/AIJ9+NjIyhU8EyFQUl8ssI8gNt+YLuGMjAC5yeDQwPyd/wCDVXVGh/aW+IGjfZrKQXHheE72&#10;ZFnjXzucBlzKjHaCAx2kA4G7Nejf8HYus6vLbfCnR4xaNp5mvJJHVoTKJlVQvQ+YFKu+cDZnGedt&#10;ef8A/BqtokLftE/ELxPP4dvHa18NwxW+oweZ5a7pt0kTgNjPEZXjd97sDjtv+DsmxaTVPhPqbWGq&#10;K0cV5F9oaN/sp3bTtLFcCT5eF3ZK7jjjNH2gPvn/AIIa2NlZ/wDBMT4X+VBZx+ZogkZrWVSsjMxy&#10;x2gbXzwc85yTknn8TPi5pD6v/wAF5G02PX5SzfG7T5F1K1kXMeLmF94IDDavqQcKuW71+2f/AARF&#10;0WXQf+CYnwtt2SeMzeHhPslupJAhd3bKlh8oIIfHQMTtwABX4iWh1HxD/wAF1EkXWptPuW+Nysk3&#10;kyArsuQfLxhW2kLsyRgg5IKmiIH78f8ABSq+tLP/AIJ8fFKSbVNPti/ge7RLnUZE8je0WFLZUhgW&#10;OOmMnpX40/8ABrfplpP+3Z4iurhI/Mt/Ashik2sxG64hBXIBAByMg4PHHRiP2M/4Kd3Elp/wTu+K&#10;05MKunge6x9u3mIny/4sA5/AEZ69xX49/wDBrO9xF+3D4qhRJA0vgSQtH5cmGXz4/myCFB6YJyeT&#10;jvSj8IH3F/wdB3s8P/BPW1jtvsbx3HjCzS4kmj3TLzvAjOz5clVJ5GQD7iuS/wCDUXSTB+yn421a&#10;HXDMtx4vZHsvs8i/ZpFhTJ3kbW3KUOAeMc9at/8AB1FqWr2/7HvhO1ttHea2l8Wx/a5meXZAAhKk&#10;gHY2SAvz8/N8vetP/g1rVG/Yl8RamfC1vZtN4znVbq1DYuUEcYy2XPzqQwwABt29yST7IHx9/wAH&#10;Wep3Vz+2T4L0tp5Hht/BheNWkbahac5UAj/ZzkEg54wd1frB/wAEabDUtI/4JvfCuw1jSLzT7qHw&#10;vCs2n30c6SW7AEbdsxLAeg7DpxgD8lf+DqSa3m/bZ8MwQpdRyQ+EVMyyE+U37z7yZOC2MBgvHyr3&#10;ya/XH/gj7p50z/gm18HoBHHHu8B6fKFjdWDB4Vfsxwfm5B5B7Cn9kD8L/wDguJY6hf8A/BXrxVZu&#10;103n6lpa2631u67VKRjaAxG5N2cMCAw5zyTX9J/hWCRfANnBPFh201BJGY+jCMAggH19COBxX81X&#10;/BZq2fVf+CxnirTZ0YNN4k0uJlkZY1wywhSCSVAKkEseMk5A5Ff0o6Ssdj8NYQ0/2hU0df3zMh8w&#10;CL7xKYUkgZ+UAemAMUMD+YX4UQR+If8AgtZp8Ruri2W5+PcuJlVEkh/4mTkHDkhQvsSQB8uTgV/S&#10;J+2jayaj+yH8QLS0mSCZvCV55TTRwupIiY7Ssh2EHoSem6v5yP2LbK81H/gtZ4XXSnt2dvjHcSru&#10;ZHjdVuZXZcrvXkA8jPrnvX9CP/BTDXdS8MfsCfFTWNLlZJrfwbdlXC5K/J1wFbp16EgDgg8glugP&#10;w3/4NorXUJv+CjEc9vJcLFD4Vunm8iWIKf3sWA4cEsM/3SDznPY/rF/wcHeIBov/AATM8aRJPbq1&#10;9Ja27faJYF3oZl8xVL9X2BtoUElgo56V+XP/AAbA5X9vrVrtbe/I/wCELmjaaFZPJ5nhJWQoCDkD&#10;cAcH5CRkBq/Sv/g5EuGX/gl74mkS3kaQa1pvlnymbb/pSZOcELgZ5OD0/EfxAfLH/BpbLpckvxe+&#10;wwxr++00rFJdRyTxrtn5IEYZVbgA5wxRsD5TWp/wduCKbwN8JXXVIG8vWL7NmtxEJcNEv7wJjzCv&#10;y4LA7c4HUg1W/wCDSmI3Gg/FzVZNNkT/AImWnp9qWR/Lf93JlMb8ZXg5wDh+p7Y3/B25qWoR6r8I&#10;dLefdAy6lKFDHAkHkDPXrhv8KPtAfVn/AAbTQada/wDBNTR/sNrJC0niDUGuDJcMwd/NxuXco2qV&#10;CtgEqM8/Nur80f8Ag5wvfD2p/wDBSs2mkQ6gt/F4P0+HUJLqYNA3LtH5Q2goAGO4fNzg5yWFfqV/&#10;wbr2M9r/AMEu/A8kmopN5txfPtWRSYx9qlwpAc7TjHBAJBUkc1+UP/ByRd6jr/8AwVB1HRk1l7ox&#10;+HdMht4bmRYltmbzPlyzbQDkNuOOCM4Ao+0B+/37GUF5pf7KfgHTr6zeCeHwrYpJDJdNNsbyVyu9&#10;hk4OQCecdec1/On+0NPJ4j/4Lr3sWnTN9ob442cWXd3BdbqJfLwEVjyCvoc8kjJP9FH7Gej3+h/s&#10;p+ANI1hdtxb+D7BJkacSEEQL1YOd5H97PPr3r+cn4qxQan/wXCvptI0+3u4ZvjxCiWN9cAfaF+2J&#10;lW3Oc7hkDB5JwMHABED+kz46yXNh+zz4qmRtskXhe6w22VgG8luDgFsfh065Ga/nN/4N+rO7vP8A&#10;gqn4J1Z/D9xNH5OoTeZbwsott0LqHOx1CJzs53D5wAMkEf0Q/tNC2P7LPjjzdQFnH/whd+GuAyFo&#10;l+zPlhkkEj+fFfzwf8G8elafqP8AwVN8Gs1/cKbWz1CS1mVBiRhCw2uCj4BQseqkYyGyBkWwH7uf&#10;8FZtR1fTP+CcfxautD0SzvZ/+EQugttqCkwyKUO7flgMY9TgZ5yK/J//AINQricftM/EVYNTjVG8&#10;N2vnaeyp+8xJLiVWJ3ZXkHHGJOc8Y/UT/gs9PBY/8EwvjA9zBbzK3hOZDDPJs3dMYIU/MMlgO5Uc&#10;jJNfmP8A8Gndkr/Hn4jah/aJDQ6JaL9nW1kLKGeT5vMHyhW2nKnklFK9Dg+yB9Yf8HTM8sX/AAT9&#10;0hYtDtpg/ja1EkkjQ+Zarsf51DENydq/uwW+cZ+XdXJ/8GnEOjr+yX8QJoLhftjeN8XVvu6AW0W1&#10;8FOpDY4ZhhR0ORW1/wAHVXiFdM/YY8M6CksiNf8AjaEbfs8jBgkTsRkHEZ6ctwcbRyay/wDg1Gsw&#10;P2OfHF4NdjmSbx8+618rEls62sHVt/KkHIG0DJJ5OaPsgeHf8HZaxP8AEn4XyNp0K7bC8H2xbg73&#10;5Q7dm3kdBuBIBAzjcDX6Af8ABBWC5s/+CXHw2tTqFndKtlc+TNY2skaMhuHIyG53jPzNgZOT3wPz&#10;y/4OydYhPxh+FuhiWzeQaLeSugI+0RgSIMMu87FO7jK8leD8pB/QP/ggOunz/wDBLT4a/YNMjtVW&#10;1uBIIWGGk+0Puk5UHLnLHqM5wT1pdAPyV/4OYNSa7/4KUyW91fBlt/C9kqrtkwimSQ5OW5yOMrgY&#10;UDqM1/QH+z/p0fh/9nHwrpW97qO28L20ZnVY08xRAvzYVio454P4gnNfzp/8HC2sx6h/wVV8UwSw&#10;W0a2drp8ciw3QMn3AxMhC/u22kYADfLtbktX9Gnwz22vwF0VktNo/wCEZhPlosmP9QOgwGwf69qb&#10;+ED+cX4NSaL43/4L3Wt1e26XlhJ8ZLp/s+rtF+8jWWQKDu3qCMAgH5lwM7WHH9BH/BQPXdH0L9hz&#10;4m6xqN1MLWHwTfvI1my+Y6eSwwgKkMcZwAPmIxkdv56f2HbCDWf+C4Gh2Vz4PFxHJ8UtQa4sbi6c&#10;mLDTkyh8qXIPz9gw4wARj95P+Cvty2if8EzvjBewQLJ5Pgu6YRu7LnC8ZKurKM45BHp3oluB+Nf/&#10;AAbANDdf8FKbx7SbCjwRqEi2s0kjSSL5kI3fKAhKkgktyAflBJJH39/wdM61Da/sA6dpJZ9194vt&#10;Av76VF2puclgrBX5C8MGAJyACAa+G/8Ag1Y8Oate/txeJ/EFlJYyWdj4LZLyOdlEyNJMmyWMH5iB&#10;sZGwQP3gLdq+uP8Ag681i+sf2RfBelRXcfk3njJEmjWRdx2wyOGwUJx8vZhk46ij7QE3/BqRp7Wv&#10;7Hvi6+k0NY/tXjSQrdrHEGnVYUAyQ247W3AZAPzAAkCvlH/g63161vf2wvBeiWtrJG1n4SczTLIp&#10;jm3SgrgA5yMHLEZwQM4FfbH/AAa5WssP/BO64n2XkXmeNb/5ZY5BFJxH+8QkAEfwkqSPl55Br4C/&#10;4OiLyW//AOCgNjai1jUWfhG3Rplkbc+XY/MrOQDyOVVQfcgmj7QH7i/sHafDpv7D/wAM7PTbq6uo&#10;o/AenLDJeKwkZfsqY3Z2kYGB0zjBJJ5r8B/CbX/i7/g4BiJg0yMt8WGMn9oXSmOSGMZLb5GbMjIu&#10;4c8scDqRX9AH7KcFjZ/sdeCk0jUbW6t/+EHs2jurPyoonzaqd6gAhd2d3TAJ9OK/n6/YY0b+1P8A&#10;gu7bQ32mz6gY/iJq00kqs9xIjqJz5+bdUUEPgt8oRQWUDIUUID9yf+CtWqaLov8AwTg+KkutWMep&#10;Wo8G3QksY5BG1wvlnciEKdjFc4IHGB05NfmF/wAGmHh1ZPit8TvE09heRmPTbK3huljmELndKXiL&#10;Kdm4ZQ7Tz830r9Ff+C5l21j/AMEwPigZEX/kAsmZLeWTGWC8bXXHB6tlQCcg9K+Cf+DSq30lr74q&#10;3X/CRLHeeZYrJpu2MNs2ybZVJO4871I24GBzkkA+yB3n/B13fyaR8Fvh3Lp93q1vct4iby5re4nE&#10;JxE5w2H2AnqOMttJ5xx6p/wbFR3T/wDBPK2nuZJJEXXr4QN9o3Ki/aJPkCiUlCCNxyq5DLjPJrw/&#10;/g7Kv4bXwV8OLWHXFkkk1WVms2a3Y7fKcbsbfMAGT1yCT224r6G/4NrNPi0n/gnHpMRv7UtLrF5K&#10;32W8jkXLylsn93uVwCFKksAU4POAfZA+B/8Ag6w1XULj9sTwdpj6751qnhN5Y7FYGUQEzYJZs4kY&#10;47D5VC+tfr9/wTPutRk/4J9/DOa81+TVJG8F2W2/mjKtIPITBYCZuR3G4nPB5yT+K/8Awc7ajqt3&#10;/wAFCLHTdSuP3Ft4XhFv/pcbKu6V8n5IwV4CjBLcAY53V+5/7JVteaR+xx4Ot7qC0t5rfwZbGdbe&#10;RI0MgtxuKr5SgAkE8LjnoaHsgP5yP2rLm+8e/wDBX7VI7dtQ1SWT4mWyfZ1uDDPIFlTciM0qlXwp&#10;wN6ndwDX9J/jeyni/Z61Q2F1IzJ4Xl2yfaJouBbnkN5waLjoxYbTyTxX81Gr41f/AILA+fq2o3tx&#10;JL8VoXW8s72CGRGEyMkwkktzGUH3smPLKMkgktX9H37UH2G1/ZO8bPqOpwaf5fhG53Xstxbf6MRC&#10;fm3SR7DtP98Eeo6CiQH4M/8ABDMXF9/wWJkm1RrG3vPN1lporjzpsyecC3lt5u4yBhuDMzjAYnPW&#10;v2C/4Lp3Wpab/wAEz/iJcWl+0LS6OyyMk0o3KQcgbX5/HIwCe1fjh/wbywQz/wDBTuxju5NJkRbC&#10;+aOW8mhWTzQdqtCXUsSQzggYBDDd0Ffrf/wcFX0Nn/wTY8WQxyrmRAq7bq3H8JHRhluDjEZzjOeA&#10;cnUD4Y/4NNprhviP8T1hO2MW1gZNswDD/XYJBkBK8Y4UnJXnjjf/AODsrTLVh8O9Vm1G6WZZpEhs&#10;y8Xkuu18vgHcWU5XJH8WBwMmH/g02k1AP8Sojq1j5DXNt5VqL5BP5gT5i0XllghG3D7sEoVA4OW/&#10;8HZGqax9q+Guly2yta5ld5W1LkSYk24hKDfkbsyA4UrtIywNH2gPt7/gjRrFxf8A/BNvwLHeQQ2p&#10;h0dIFW1kEpUKmNwKR4IIJkUAsyg7SSQa/CH9q6zubP8A4Kda1byazKkg8ZQmOeS3mjLsSpA+6j7X&#10;J+/gfK+e1fuZ/wAEUmvZP+Cbngu/vPDl1aD+yY0VVt7jayKvBAabBwc/MoBIxnkV+F37YWqyj/gp&#10;Pr13NoTWC/8ACVQwta3EMikLlUIH2iRjgYKqS2OBwORR9oD6t/4Ih6B4hvP+Cxd1qNyk0trDpN28&#10;M/kTKCm2MKVZlbJUYUliB97HOK/Wb/gthHZT/wDBNb4mQ32sWmnw/wBgyD7RfWZnjDYODtWJyDnB&#10;BwMEckD5h+SP/BDTwbeXn/BXR719Lt5rOHSbidZNP1uArbFgNrFFcGYHDBlAIDMCRjAP6tf8F2La&#10;GX/gmF8TFkt5XVdHY/u7hY2XHOcsw3AYyUGS4yvfND+ID83f+DTCfWI/j58SI7fxHMlquhWrXGk/&#10;ZWZGYyNtmEmMI2ARgHLDk52ivob/AIOvtXvbb9k7wbYW95OsNx4rVZofJdkdRGzc8gIdyjDEHPK/&#10;xceGf8GmenrdfEb4mXou7XdFY2YMHnRLNH9/DhSpchsFSc7eBjndXq//AAdipHJ+z18Plk1Yq6+K&#10;22Wf2iPa5EEnz/6vcxAYjaGAwckEqKPtAd//AMGsmjXuifsI6tf3djbxx6h4suJ4pYdRSYzqFVdz&#10;KHYwuCpXbhQQFOMk18Q/8HSniDSNW/bj8O6XZRQSXFl4bVLpYbpTI4L7lRkAymMthiPnLnqEFfcf&#10;/Brloj2P7B+oXgtL6EXXiu5dluLSZYy21QHgZ22OjL1Kj7wPtX5//wDBz1qVtN/wURtNKSwhhmt/&#10;CltIbiK1kSWRHkkC5dpCHAKNjCrgls5yMH2gP26/4JoafaaR+wx8Obaz03W7NT4Yt2a28QPcNdwt&#10;s+5L5oBDAjBA+UY+XjFfgz/wUCv7e1/4Lr3Fzp1hZvLD8RtJEkdupDSSeZCAGWZ9qSEYA3MF+4zY&#10;ya/eb/gnfBrsX7FHw9i13WvtVwvhe2Vr0W8EO/8AdrzhGIT/AHckg8E5zX4Bftb6/Fov/Bc681e8&#10;1KPyrX4qaaPtUf2dVRC8A3H5Gj4DZO4Hoc44wRA/o1+Jmr2+m/s2a1qY228cPhSZ1efaEj/cHr8x&#10;6dDzg/nX86//AAQg1XQL3/grHo+sazrNxH9ok1KW1mt4YjHcOxJ2OSjLGrAnDLt5woPzYP8AQ78Z&#10;9cgi/Zg8RalNc20qf8InK++TUECtmA4JcJjJ69MHtX88H/BATVPP/wCConh27N5dKtzDfOskd20P&#10;mfxZfZGysAOduFUnAGCVwdAP2y/4LhNoMn/BM/4lf2yxjiGiu2F8rLEgjALKwVm5AYDKk5r83v8A&#10;g1B1K0h+LnxC0+aOBJJ9Pt9s0kkKtIAXJXBXewGAcg4XJ/vV+h//AAXlDXH/AATO+IOnxavZ2Zms&#10;FUvdTyBSNwBHyDv8o5+UbsnjNfnz/wAGnkVx/wAJ98RpYZpdqQ2okhaZ0jyQ2HAEZDMMMCdw2gjc&#10;DuXB9kD13/g7J1mSP9m74e6fDPdRrc+LGEhhmiEUqi3kbY6hvMblVYcbQY89cGvTf+DYvTtNsf8A&#10;gn1DcwWG2S6168kupY54iHYSEKxAk3AhcA5A6epJry7/AIOyNZ8n9nz4e6RcafKy3HiZjDNHelUE&#10;iwyfeTy/3mF3gfOuN+cGvXf+DaG7kf8A4J3afbqksMMWr3g+a7ib5vMJPAiVlBJLYJbGepJNL7IH&#10;5i/8HGmoeHNa/wCCnOqQNeTW8cei2UV9IlukjRHc+4gK/wAxA7ZXOMHBzX9Av7L0EMH7M/hNE1S4&#10;uVXwxblbry2iLjyRggLI2AeCoycLgV/Pn/wcOzNb/wDBT7WkubyZgNNshIz2cbMq72OVChdx4z1B&#10;PAzgmv6DP2d/Msf2c/DcMt3DI0XhmFS3l2ygERAYPlHbwQQQO/HXmmwP51/C7apff8F4zNb6z/pY&#10;+Mk/+lyrNGgZZHyDtcuqcFQMnC4B4yK/dv8A4K2SXMP/AATU+KUsJmDf8IbcBtsksZC7OclSCowe&#10;W9K/CT4OR6f4j/4LrRLJdWemwv8AFu7eLZ9n8pdkkjBP3zGNSQMbSS275R8+DX7p/wDBYNbR/wDg&#10;mp8U47yWMRf8IrNukS2jYou3n774U7QQGPQ884xSfQD8lv8Ag1X0/VZP2yvFeo20FwsC+FQJJY5p&#10;xGT5mdrKh8tuOQz8pj5epr7H/wCDqQaaP2IPD7arrc1tN/wmEC2dvHHPi7k8uRijkfLgIGb58AMo&#10;PXAr5I/4NULiJv2q/HVn50IeTw7C/kyWsbZVZW5ViwYbS3O3jByQeMfWv/B09qF/bfsQaHZWxEMc&#10;3iyD7TH9ngIZQCQA7kt97acR4b+8du4F/aAxP+DUvWxcfso+NdETxHc3Yt/Fm77D9lnVbJmiUlFk&#10;zsYMMPtXoWJPJ48C/wCDsfxFfzfG34c+GbmSzMMGjXM0EfmSfaFYsobK7yqr93qoJJPXbX0d/wAG&#10;q1pAv7Fvii9fT0hnk8ZSBbxfs586MRoAny4cFWL8SZOHUg7SAPm3/g7G8MSxfHv4deLftVj5Z0G4&#10;tmhSWETk71YHaB5hUY5LEgFwB1NH2gP0A/4N6PEuiaz/AMExPBKaLp6xw2rXVvNHGyDM6SYlOPMZ&#10;sl9zc7RycKBgV+Rn/BxFcC//AOCpGs6f9r03ymsdPEjx+TG8bHIxNICwXjBzwNpBIzuJ/Xz/AIIA&#10;3dzqP/BMXwFf3uvw3EjRTorW/kIEVZmVUIWNTuQDYcgn5Op61+PP/Bwxeahdf8FTvEkV9byFbex0&#10;+KNYb6OSSSPZvwFSJfLO5mG0788Nk7toPtAf0PfCW0t7b9mrQ7S1kht408MoFW1ijEajyc5UCPaB&#10;3Hygew5Ffzb/ALFtpbad/wAFq9Fs9Whulb/ha1+P9HmdmjkaabkmKI7wc4O1AhDZ4TNf0e/A7fJ+&#10;y54bGlfbP3fhmNYV1CO6jmGIsLuEoEgIPdue/Sv5yv2ODqp/4LZ6MY9SgE03xSvgzXRuWBUyyny8&#10;hklLYwo5AJAyCpKkiB/Qr/wUUtk1D9h34kW97FqjQyeE7nzIdJZhcN8n3VKoWzng7QD7jqPxj/4N&#10;Z9Ok/wCGvfF99DpNxtj8PrE0/nMBGDIT5b/umUk7QeSp+X5cnIr9kf8AgpPpesax+wX8ULHQb+8t&#10;bubwbdrDdWdnNNKmYyCypGwbIBz8hyOnSvxs/wCDWVLhP2t/FlzHp9023wyTJcRWt5IoQvjBaJvK&#10;U5xjeC5G7ZwJMC+ED6E/4O0pUHwg+F8Uk8SzNr9yY1IbzWxD8wyI8YGVJBYHn5QRux9ef8EKtNGn&#10;f8E0Ph39q1HT7qWXS/tDTQW8UQ+b7oIWMfMBhC7ZLFNxJzXxb/wdoataf8IV8KdMW3uPObULt2kk&#10;gmCbAg4DE7A2T0ILEcrgA19pf8EKfEaa5/wTP+HPlw3UK2+ktEy3H2hW3h2DELKgJU8MrAlG3kpx&#10;jJ9kD8Vf2woNA8Rf8F19YtGvEhtZvi5p8ck6/Znjzvh55AjKk4zuHAJBzjn+gL9uC58P6d+wp4+O&#10;oeJbiws4/A90k1xp6xySrH9nbKqpjbecZGApJ5C9RX4E/GMx6t/wXzvvMgt4Wb4ywI8btckbxIg2&#10;/Iu8sSONoC5x0Ga/fb9v5Hu/2FfiRCIbplbwPeB47VpvNZDAwIBjw5OM/dwc9x1okB+Ov/BqjZ6e&#10;/wC1n461FrVwy+GFjjmkki2hWlJ8slkLZIBb5SAdnOcCvoL/AIO1LBbz4E/CSaO4twyeLLtdrSQq&#10;cNbdcnDDlexC/wB4cKR88f8ABqo80f7W/jZY9Suo4x4XTdbxtKI3/e/KW2qUzkAYY7juyOFbPv3/&#10;AAdvG3/4Uv8ACIlpGkPiW+CR7pPLVfIXJ6bc9ANxzjOBjdR9oD2H/g1909tP/wCCe83n29nH5/iq&#10;8mjkhuYJGkU7QC/lkneNu35/m4AwMV+b3/BzhfW93/wUtuRb/Y28vwnYb2twm8t8/EhA+YjHBJJx&#10;x2r9JP8Ag2Du9Pn/AOCdapp9jPbTR+Kr0XUbPcNG7fLiVPMJUBwOfLOzcG4BzX51f8HQmlzWX/BR&#10;yLUZCu288G2bKF3cbWkHOeN3TO3A4HcEk+0B+6X7A+p2erfsWfDHUbC8s51l8D6b/pFmFWN/9HTo&#10;Agwc8FcAggggHIH83/8AwUBuPDdj/wAFhPG93dWN1qWmx/FKB7i3hRklnTfCXVAqKQTztG3I4HPU&#10;/wBDX/BKnWrHWf8Agnr8KLyzgvI408E2MLR3kcqsGSFVJxIScHHHt75x/O//AMFSdX8Mv/wVe+I2&#10;uWGtNJap4+jN1cLYtKsbI0aybUaTdMBtPBK7ugwMEi3YH9N3iiSXU/2db6TS28zz/Ccptzdecc5t&#10;zgMDh+h5HDH2r+a3/giHrM/h/wD4Ky/DyWy1lbfztYv4DJIsf75Gtpsp+9bapYDqST/dy22v6UtI&#10;8q9+AFv588N8J/CiCaRmjCzZt/vHGVw3tkDP4V/Nb/wSIe70j/gsB4Ft9KubObb4v1GPdGweOVPK&#10;uOYyikdgwYAAAZ4FEQP3G/4Lw6Vaa9/wSy+J8SW6yNFpsMkLibHK3EZXgKzPk4AUfxbSSACa/OH/&#10;AINNbW6l/aF+JV5Hf2oWPw3aia2aN/tG0yPh1YYAXPByTzt4Gc1+nH/Balbs/wDBLj4xNZ3HlyL4&#10;TlYtIHI2h1JxtI5wDg8jOCQQK/Lb/g1CWa3/AGrviEkmmxyI3hGMfaluI/3bifhNpO4hhuww+Ubc&#10;Hkij7IH03/wddRu/7HvguafUNu3xsojt1k2+Z+4lzkb/AJsdfunHHSs3/g1NuZ0/Zj8b2lxa2Swr&#10;4lEiyLPEZTuj2kuu4so+UKCVBPuNtbv/AAdWxXJ/Yn8K3Iht1j/4TqFWlkkTzDmCU7VGw9wCcMOB&#10;znFc3/wah6pdt+zn48sIdZaeOHxMrNYeVJ/o7GIZPAwd4A+bJOVxgYo+yB80f8HWIRf20fBuI1R2&#10;8EgsI1UZ/fvycKN3oGyeBjjbX6qf8ETPE194l/4Jo/C+/urq1kkXQxG01ioRZNjFcsEiUbvl+bAJ&#10;yDuJOa/MH/g7H0u4tv2pvhxqrp+6uvCNyqMzyFtyzrkEMxAABUjaFHPOTmv0d/4INR3Z/wCCYnw7&#10;GoaBHpYFrN/o8NwzK8fnNiUZmbG8YkI45Y/KuMUP4QPxY/4Ln6lqdt/wVn8canrdlfQi31KwaH7Z&#10;ccvEsUZDRtgbUPOOuDk1/Rl8EVGo/s4+HZJr7P2jwvbndGzsoHkAZAdAxBXn5h9R2H83X/Ba/Tpt&#10;P/4Kt/EJpNLbZca5ZyQ29z+9WZfJiUn/AFhLAsGGNwJ56E1/R/8As/Xbyfsw+F5diJt8K221Y1Zk&#10;X9wPujzDvGfVuR37gkB/Nl/wT0W1H/BX3wYXv7jZ/wALNncXNjDPG8beZKQdoj8xQDwQVAH8WFya&#10;/ev/AILbXmp2n/BLf4vPZ3EKN/wjwSSS437UQzRh/uIcHGQO2SMkAkj8Gf8AgnStpef8FhPB/k+I&#10;VtVb4nXTW90sJEcrefKVUgScI3H8RHODuHX9/v8Agr7YafqP/BNT4vx6hokN9HD4PnlFvcMyoSmG&#10;GSHUjHsQT+NHYD8jf+DVu8uYP2zPGFpBqcEccnhEM0b7d74mHKZjY8AkHBU4Y8nGK+qP+DrttTm/&#10;ZR+H7RWc0lqvjNjLeC7xHH/o74UoF+bJPU8jscEivlb/AINW5rNP2x/GSTWt4Z28F/uJoY5WiUec&#10;u4OVYKMjoSC2R8vG6vpn/g7ItJX/AGbvhpeNFcyCPxhMrSee/loTbsclc7WJ9SMjsQCQT7QHTf8A&#10;BqxPex/sXeJoWuYzbjxrN5JW8DEMYkyGQJlAcAjLHOeAO/xh/wAHTtlbRft8aDqET3jSTeB4Fmkm&#10;kPlfLNJhYwVGCAcnBIO5ehDZ+y/+DVLS9Stf2M/FGpTWTR29z43m8iZZHYTbYYg3y5wrA+wyMH1J&#10;+Sv+DrC5uf8AhtHwXHIdyL4JJRSrY/4+X/vMR6dABjFH2gP1f/4Ium0X/gml8J/ss1+yt4WiLLdN&#10;KzRtySo3IvygnC7RjA4zzX4Kf8FF9RGi/wDBZHxlrHhXWzLJB8ULWaG6+b93MJYiV5XkK2V6Hpzk&#10;5r95f+CMlq0f/BN74TmO+N1H/wAIrEYZJLd43ZccZDSPz244OAcda/Bv/goJqwtf+CyXjDVLXSLf&#10;VJE+J1uZLG7sQIbht8WUKeYcgjHO5SevyngC3YH9OHhi4um+H9nK4YP/AGWhbz/Mb5vLHXd8x567&#10;jn15r+W39iHULc/8FYPBWojXA3nfFsiO82ylZXe7cIeCrlXJAIOCQ2D3r+o/RLaDUfh5bxWirKtx&#10;pK+Wsi/fBjGAcvzx1561/Lx+xBpGo2n/AAVz8F6TqdrZvdW/xeZbqEtB5LMt0+5VLExnoduCSTjb&#10;kkURA/om/wCCpNu11/wTr+Lyoyqy+Ar8xmWMEcQk4+Zl/LOewycZ/FT/AINfVtJf+Ci10LzS4pmj&#10;8EXjW87RKzW8gmg+ZSTkAgsDwR06HbX7X/8ABTy5ns/+CefxcvbT7JLJH4B1Ex/bGj2NiFzg7lK5&#10;GPTrwOcV+Gv/AAbQahpVh/wU402K91WS3uLrwnqMVmi3OxLlsI7QuNp3japYKSuDHnOQAT7IH6Z/&#10;8HNzWA/4JpXS39tI0g8WaabeSMxrtbzeQctu5Xd90Hpzjivmz/g0puLAxfFi2j1W4+0Lcae81nuj&#10;MartkCyKCu5SfmUkEhvl4GM19Kf8HNk5/wCHZl8Zo5Du8VaaF8qRioPnDlvl6YB64GT17H5r/wCD&#10;SQzCL4uK+kosbzacItQVm3M4WXdEQDtwAQR35NH2QND/AIO5Fg/4Rr4NyOLxpP7Q1YIdw+zoPLgy&#10;CNud7HbtO4YCtwc5HvX/AAbERSxf8E6o5Zvty7vE18dtxLI0ONx2sgIwox1VeD1POTXgX/B3IsH/&#10;AAjvwZdtSmVvt+rCOzFsdjjZb7nMhPBB2gLjkMx7V7T/AMGuE2gP+wFqMWj3d5NcR+Nbw6kt0g2Q&#10;zGOPAiJJ+QoEyOm4McAk0fZA+Af+DoyW0k/4KXwrAknmL8PdM8xm3YJ825wBn09R1zX7Bf8ABFya&#10;T/h2L8I7ibVlu9/hKN5Lh1O4/O/DZdjuX7pxgHbnABxX5B/8HSt1NN/wUk0+CSIKsXw300R/MmWX&#10;z7rk45HORg+nFfsN/wAEar7V73/gmf8ACWfWbSOK5PhdFZYZo2iYK7hXUxgLhwFbAyBu4JxyMD8B&#10;/wDgpXqMdz/wVq+IF7p97pt8zePoY5vt9kkFqZFWKNkcMCFXIIL4/wBrrzX9N2gPLD8GbRwqySJ4&#10;cUgRxLtZhB0CopAGR2GMcc85/mT/AOCqiXPh7/grR8RrjxzBJNDD46hnurexmdJEttsT7EJUbW8s&#10;5BCkAkEZ6V/Td4fvYdQ+ENrewjdDN4fR1ZpJAWXyQV+bhuRjPTvQwP5l/wDgmxqF7cf8FivBOoaP&#10;cyrJcfEy8KtcQlndXafhwF4JzjO0AE5+XqP38/4K0aTfeIf+Cb3xbtbUyJJ/wgt3IqtIUHyruwSC&#10;uPrn9K/n6/4J7a55P/BXvwVq1ppcFik3xNuQ1pIpCwo7Thl++NpCkjIbAI7jg/vv/wAFhLt7P/gm&#10;f8XjG1n5n/CGXBHnKgAJGM4J9fwHehgfjt/wbCeHrzUP+Ch15rMFqjRWHgu8WW4NxtEbOyAKVDqW&#10;DANzhgpCng4Nfo7/AMHMFhFc/wDBNDUZ3sbiRovEunOrLcKkYxL1cGQFsZOAAxBPTGSPzX/4NjdV&#10;urH/AIKQNp8WqQwxXfgnUBNbzRI32kK8RCqTyCPvZHZSDxmv0W/4OctSntf+Cc32H+xLu7huvFFj&#10;5tzbzbUtiHyruNpBG7CgZBy3tkH2gPm7/g0slkj1T4teZe2Yjb+z/wBw0yrMrYl+bb94oRxnoCuO&#10;9Vv+DtrVbg+MvhBovkfuV0/U5Y5BtxnfErL0ye3Q/LzkfMK1P+DS3Q5zD8WPEgtFVfOsbdZ1mYFz&#10;tdijLjBAByGyMb2GDkYof8HbesSDxJ8H9CXzSrWepXB/eHYMPEoyM4JOTgjkAHPbB9oD6p/4Npre&#10;SD/gmno7ljtk17UXw0ZG3/SHGQdoypx6nnPSvy8/4OS7xbn/AIKfazCbe4hWHwzpqFpYWXdxIxKb&#10;sbgCcZHGQR2r9Qv+Dae6tZf+Caej28c9w7x69qQbz87U/fsSq/Njac5BwMliO1fmd/wczG0f/gpV&#10;MbfUZJ5P+EN0/wAxWjUCL558LlSdxHPzEDjA7EkXxAfuh/wT6nubn9hr4X3V34jk1RpPA2nytqky&#10;OrXJMCkSnccjPBK9s4r+b39s26sJf+CsPjS5bUUntz8XjuuLCNdu37WufLAJBx0Gck4Gec1/SL+w&#10;ZpceifsTfDPRo9PjsTa+B9OR7JbqO4WBhbruG9Mq6nnn+vT+cD9rmxax/wCCtni6Cx8RRWrJ8YCV&#10;1BYXkWF/tanOAoMmG4zg7+uTnNEeoH9L3xNhstT/AGWvENvDeQzLP4HudtxlSrg2hw2MHg+hGPyr&#10;+dj/AIIJnUY/+CqPgtbDUYQwXUfOjlkX/SUFvISqkqQW43jgZ28EHFf0W/E4tF+zX4je4vi2zwXd&#10;mSVGbaxFq2SChyQTz8pBx0r+db/ggXp9jrn/AAVU8HtqOlzXCxxanOpiZt0Di3fEnDLkAnnORgng&#10;nGBAftX/AMFw4Tc/8Eu/iszXMcPkaGrq0kLyZ/eqML8o2s27buOAM5r8tv8Ag1gntD+234qtJtRu&#10;lmbwPI8VqsbeVKBPGGZmB4Zdw2qR8wLelfqH/wAFwbq50v8A4Jd/Fj7OY9s2hxwsJUV9qtNGDjLc&#10;n0OCVJzjjNfmT/wap32m2v7YPjiC6v1SdvBO6O3ZU3OouY9zgnn5eAQOu8eho+yB9T/8HWIVf2PP&#10;BMj2MMjN47jAuDwyf6NOePm7854NUP8Ag1Qgvf8AhmPx3dy22mrG3ihUhuLeOPzpAI1JjlP3iQWJ&#10;XcMBWGD2Fv8A4OtHD/sf+BWCy4/4TtflRgYx/os/zcLyew+Yd+DzVD/g1KeKL9mv4gQx6dcRyN4m&#10;jklnxN5cy+VhSCV8sspDAhSWAILdQKPsgfMv/B1LFpKftn+DXt7ULdP4HzdSLIvz/wCkvtO0AbT1&#10;4yR9K/Vf/gjFHaW//BMz4SQaZqF1NGfC0TbbpTujYgsycoOAxOCeCMYyMGvyv/4Oq9Z0+9/a98Da&#10;RBAqzWfgl2nk8ttzb7lsAsTyMLwuARnPRhX6rf8ABH28j1b/AIJsfCWdNcg1AR+ELdBdQxsudo24&#10;ILZ3Ljac46dAOp9kD8LP+C9E8V5/wVV+ITf2Tcxt51gs325pP9JYW0Y3gbQQmMINueEyDknH9DX7&#10;I0GqWn7JPgW31WzvLCWHwbYCWzumb7RbEWyZjfAA3ow25HB25HBFfzwf8FzV0SP/AIKpfEBNIuLi&#10;6/02zN4LyQDEphjJRSG+VQCFwSCCD25r+ij9l25s1/ZO8EvZ42J4MsRCqwpEceQu35d7CMjoVJIB&#10;BHNDA/mp+CWtXui/8FbNPv8Aw/r1xbf8XqnjjupEd3eNtRcFX2sD8wOC2cLncelf0Y/8FANTutD/&#10;AGHfiRq1n4lk0/7P4JvmW+a2Nw0aiBskpvzIcE9PXrkCv5y/2edUW3/4Ks6VqNxo2n3CyfGKXzLO&#10;6aJoBu1B+AWGz5TyrdMgHpkV/Rb/AMFD9K13Xf2Dfilpmg6pBb3UvgTUEt7iaZAkY8h/nyitjaMn&#10;5QSSvHWhgfhZ/wAG5t3PB/wUo0rIuytx4evYme3jdgWJjbEm0/dIVvvcZ255Ar9UP+DjGBZP+CW/&#10;iqWWz85o9c0t7d3lKlCLyL5yd/JA3DHJJIwOtfl3/wAG3ItD/wAFHLXz/Ei2Un/CK3ojtWijb7aN&#10;8RMYLg7WGAw2/MdpxxkH9Q/+Dje4s4v+CWPimKRpGaTXtJ8vy3Qhv9Mj+ZsLyPyIOORwCP4gPiz/&#10;AINPoEPxw+KF3LHD8vh2zjjkaYeYN0zErt3jg4ByVPK4B6iu4/4O0dQgGj/CLTDBI0pvNSk85ZF2&#10;gBIhtK53E/MCDjAAPOWrl/8Ag08v9Oi+I/xSsjY7bxtMsmjufM/1ke9tyYCkkqVVh8w+8cDrXUf8&#10;HaGoyjSvg/pv2+Ha13qcptw5ZmKpCN/3doADY5OTngcGj7QH0j/wbTxaYv8AwTa09LC8Mzr4ivzc&#10;RPLkwuZMlOnyAghwO4fPevzS/wCDlyykg/4KdzSTxNDHP4N0wrNMrbX/AHk4LcjkD/ZyK/ST/g2j&#10;1vVtQ/4J0WdpqusW91HZ+Ir6KzNtJITFDuVvLl3ABXViwAGRtIIJya/N/wD4OZPtC/8ABTGQ3aqy&#10;jwLpnk/vCQw8244OWO3vwMdjjnJPtAfuR+xDZXNp+xb8PdOvNNisZF8F2aTWloZAlu32dcouSMKP&#10;4ccEYIOCDX85/wAOZ4Iv+CwsMs+oSbX+OFwPtN02TuOovhmPmf3scliO5JxX9En7ABtP+GGPhs1n&#10;bxJD/wAIPY+TDGoXav2ZcJgyPt28LgscEdc5r+ef4QWa3/8AwWTt4NJurHD/ABrumja7WFYmH26Q&#10;lQHBTceiDBG7bQtwP6Ev+ChX2qH9gH4qC2hRmb4c6pH+8kXaN1rIMHJI7+v6dPxf/wCDYNZD+3lr&#10;DNpttJGng2dvtLrF5tu/mxhSu4FgpyVYr3Kg9RX7N/8ABR29vbH/AIJ6/FibT7iRZF+HeqLtTqV+&#10;yyAgYU844xjnpxnNfjJ/wbC6dqNx+3pql/DpN9JDb+EJhJeQtL5ERaRMRybPly+CV38fI2OeQID7&#10;y/4Od54Yf+CfdvANQjiabxbYgQbAWmwSePl4A65yOw74rzj/AINWLO0/4UF46ubCK6S4k8RQi6aX&#10;fsP7s7TH8gUKRxwxO6Ns44ruf+DoPUrO3/YK0qxuHbzrjxrZiFfnw21JCc/MB0HcHnpiuH/4NV7W&#10;xP7Pnj7UPKlkuP8AhIo42eWQbAnlZCDLfJzlug3En0zR9kD59/4Oo765X9rfwKitN+78GuF8wtsX&#10;M2flBYgH1YAE8DJ2DH6xf8Eurc2//BPr4W29zplrZyf8IfbefbWu0xJJtO7aQ7AqWBYEHBz2r8ef&#10;+Doe5lP7fmh2skskkEfgW2ZY1ZAq7p5twGBuDHHO4kY2471+zX/BPCx03R/2I/hrpmkWM1nax+EL&#10;RIreZwZbdRH9xtqKoZTweAOOOoydEB+Anxhsotd/4Lb6zpdjfySNL8Y/Kim0uGPd5izqNqiOJlJD&#10;DaTtOeSx5LV+9X/BRnzIv+CfHxMSNpIwPAt4rBd+F/cNwdu3pnpnnOOQcV+EtxpFo3/Bd+bSdJhu&#10;GiPxscbZmkjkk/0gl+rK25juwucMSBgq2K/bn/grvMyf8E2/ik9vKzM/g+4RvLKbiGXn7xIxzgjr&#10;83B3YoYH5Yf8GuOitL+174y1ldM863t/CoiS+85V8tzMMKVLZO9QT9042dRjB9N/4OvdZRr34S6I&#10;o3KV1CZHVzhMeUpHC4JII75Xb0G6uZ/4NUtIupfjL8StU8i+jjXQreJplytvL+9zsJ28uvDYDcBs&#10;4Hd3/B1rcR/8Ll+F9j5ys66HeO8YkJK/vI+cZ4z9AePaj7QH6Ff8EbrWLw3/AMEyvhvb3lhJYD/h&#10;H2kkhmV8pl2LcuxLDOSuAeDgcAZ/IL9i/RfDXjj/AILlxzeBZbi6iPxK1q8b7ZjccTTb8COMrjl2&#10;XnBG3cQcqf2v/YJ0u08I/sFeBbLTY7ryrXwfGYftFq1vcEBeAyFI9jj7u3A5GK/GX/gjLoja/wD8&#10;Fj9U1NdSt7ZrTVNbuGs3YbrhTcNlUJLZKnB4JOB1PJoXVgfpD/wcceKm8P8A/BNTxBpQaVJNU1jT&#10;YI5EkZel1EShwR1UNkHggV4N/wAGt2jahZ/B3xtr0eh2scd1rQX7Z5+6S5CoARt8zCFCeTtGQ49i&#10;e2/4OidYsLb9jHw3p0r3QnuvGVuIliVvKOIp2IYhcEcZGT1A9s3P+DZTwjZaV+xZe+Jreymjn1Lx&#10;BcfaHmWQCUo5CMu5tuzblcqMZ3ZJPNH2QPiD/g5Z1uPVv28tN0pUVpLbwvCHjWTc3zSuMDHC52nC&#10;9QcnuK/Y39i3QtO+Hv7CXgvT9C85ba08GxtbtNCFkA8ncuU2rh8Y3A9wTgV+KP8AwXJ8TW/jb/gr&#10;DLoVxcMkOmtpljI1vBvMatJuyF3fO21weoycDtmv3M0/VbHw7+yXFetbSLDa+DF85pJI4iB5Ayxa&#10;NCF+U7sgY56UPoB+BP8AwTyNr48/4LF6fq93b/2lDN4+1S+3rMQSolldZAd65A4OMnIyCCK/Vb/g&#10;408Yf8I3/wAE3tS0RbqFZtV1ixtlLRgrKvnoxCAg8/KSOcjGQflr80f+CCFlZeLf+CoFv4iv/Ik2&#10;21/cwySJKWEjyDDLgjHUgluPmwRzx95f8HQ+q2Ft+x94b06SW18y68XwCOCTHmj93M25cvlcBcH5&#10;TkN2zmj7SAuf8Gx/hB9C/Yt1XxI+nS2zap4imlaaaYYmCnYHUcYXChRn+IMRw1fIf7Yl3/wtL/g4&#10;T0jTLCO4f+zvEGn28sujkSyYijMm51AOwDcFcEZ2gnI3CvvT/g3V0hdH/wCCb+i3cUsjC61S+kZZ&#10;IlXafPcnGFyw78scnsvQfnbomnxfFj/g4S1BYrSa8t4fHhlEMN9tV1hij7sWJQsNwVe5GMYNHUD9&#10;IP8Ag4E8Wf8ACHf8E1fEOlxTTRx6k1rZulvIu4KZFA3FstsyFU7eTvA4DEix/wAEYLaDR/8AglR4&#10;fa6smt/M0e4kZZGlZsAv/fZiOdx2hQoz8oA4rzX/AIOaPFWnaR+w3pPhq+e5W41PxPbxWghm2IWR&#10;S5DLuXdlFPy7W55AG3I9Q/YbRPC3/BHnRpEuVW3j8BB/tDAQxlPIHzBmUDG0ghiCDjHPNL7IHkP/&#10;AAQHvVPw2+NWvaVHfSQXHxA1SQNJarHI5MhxztVslcfeYbW3DAFd3+whE95+yV411vWYJ7R9Y+Im&#10;sXHk3EKh4i+qT4UDndkKCM9Qw4wa4T/g3lUaF/wTi17xG91+8k1S+lMk8hbbh8Ekbjj1I+XIIPOa&#10;t/sIXl9qX/BMyx8Ra7rVxcT6r4zuna5lkb5vM1OVlwASejADB6YPOKRMj2/XNPu7Tw1b6Yt+sf2m&#10;1W3hLRZYlr2Ruex+XPAzyPTmstoDqPxG1DXHkWKO1kkWOPaDv2IoycZ28jIxjIPtXUXlqJtU0vSb&#10;eSKRLeH7Q5Zv4VlmIOfUcc/7PfOK8mPieTRfh1qOvXV2zNd3F1PGrfKFzKwUA4PGY19eOnbISUPg&#10;hoel6x8YvGn7Q818kjWvnWemyTLzEI/l2hj2LRBeCeV92ryP/gnXoMXx2/bE+I37VerxXUlpZ6g1&#10;hpt9cTq0D21tlDJFhurSqxPHO7POST2vjLxRZ/AD9hzUtXvrorca1FstFkmZmlmnkCxKfm4/eHJO&#10;QR1J5NWPAV9pn7GH/BO3UPGV+J47qXRZLy4EMYLO4i8+QqMnDM+7gkjJxRYqJ87fGmfxN+35/wAF&#10;SNN8J2ckr6H4Fmju7ssu6N7p38yOMr0O2LB6Ej5s9a7f/guX8cpPh98JdC/ZV8Aayk2oatJHpgs7&#10;f5S+UMcr7QOByqgDs/TpWv8A8Ee/hlf+CfhJ4i/aw+IyzHUvEE019cSXigbi5ZI0ztztCEYAOPrn&#10;FfOnw40LxR/wUM/4KU33iq5uPO0HwdqYtbFruT9090eC+5SR95OclgMKe4A0RR9m/sDfB7wv+wh+&#10;xQ3jjVbdY9RksWDXMcbgPM42MxyoJBfb1HbdxX50/Afwrrf/AAUq/wCChd1441q8a40Sz1Tdb/al&#10;3LKBnaoB5O5gX5HAwCQcA/XX/BdL9pJPhz8GbH9nzwHqHly33k2kNtaEbySEcsEx/sFcjklsdenQ&#10;f8EcP2bNO/Z3/Z4m+MHjXTfs9wbT7TI01uqzs20TKdh+YEAlcH+7yAc4kRsf8FZ/2i9J/ZQ/ZXb4&#10;UeBb3yLyax8mOO2Yo0cj/dPsqs3I9Om3g15X/wAEKv2YT4R8Kav+018TIJPt18p1Bri8fcXjCiRP&#10;U5YNIT3O7BHSvm79rfxt4k/4KD/8FB7P4ZeHwbzSdHvlF4sTGRG2yZfHUEBSqY4y24dxj75/bL+J&#10;/hv9hL9h5PBmmpDb350kI1vJNtJcKFWPIH3juXjHXsex6iXmfLfx+8XXH/BQv/go7pvws0h0vvDv&#10;hOb7bfRwr5iSXAcxpHuUdlZRt6Dr617F/wAFP/Hlw2n+DP2RPATRrNrmpW8V3a7k2tbIyvcMVVs/&#10;wgHjue5rD/4JAfBq8+Fnwm179qX4iaXjVtaZ72SW4JzukyUXaclcMvuTnn2wf2YRqX7Wv7ZHir9p&#10;XxBMtxofhmefTNJ3/P8AckJmlycZzjjrlDgE9DRR7j4u07w34F8K+Gfgpp+6GHT7GM3VskhJiWJc&#10;Kx98E5yecHqOa5H4mXEGmeALW4W1l8zU7iS+vpI2bAhQMyBl4AVduc+h96lGtS+OviFruuWMziGG&#10;++wWKzkBGTgEfQAHoRg5BxXn/wC2j46isNK1C00S4W1tR9n06CJJFaPKgF35zjOwgnjpigD5W+Pv&#10;iW/1DTZri4S3aHc8se2NeCwDZ5xwO45GB0rh/wBiuW4vNfvJxFJcLuZlXacOx3Hrxz8qdcHIXHfN&#10;34lXKx+ELnUH+bzIZHjZpB8q5Oeo6Nx9c/TOh+wpoahLq+EmFZW+VWXAdSPmOcf3kbsMdOAxABk/&#10;G0C4+Nuj2QLMn25UQ+ZkHMh4b1Ugg5zxuHcED6K+Nl+bL4AmJZCge1lMTLJtET7CATnJY9MqccDj&#10;oa+cfHNrBrP7S2l6fFcLsa8+6mNu7cSRgcAZx7HCngc19DftZomgfAZZLRlxHYvuZWUOMDjn/azu&#10;APQZOTnIAMn/AIJZaeZrWa7uv9FWbUJZJYWjP0ygbOCQRt6c7uRkVxX7fsFx4q+L2i2FvcFpJtYT&#10;5I22r1PzKGIwAemT0PXvXov/AASr0W8g8GfbYwEWRppAzKBlQJAQNxG3Az9Aw/vAjyv9rG7uIv2o&#10;PDiRytDJ/azHDN5jBQAOi5yoPydDuMfoaAPtrSdJHhL9l+4urVPLkYIow21U2qR1z6k5x2znOcD4&#10;p/YysrzxB+2l4ouI76YgTPCxZc7Ruxg52klOnTPHbgH7S8ZlIv2Vsh2k8xvlXzFBKmMenTjj6qQe&#10;gr5P/wCCZNlda7+0D4t1qO4UrJrQCrIrKpk3vt+7jCkMV/EHjHM9Ceh9Rf8ABU7xPP4a+FP2pn8q&#10;S10lW8lWH/PLIxnA6OO5JO04I4rif+CKHh5x4DsL2O1f/XTyOxjLHkMcZ52qyhRkcA5zjBqT/gst&#10;rj2/gfUIbdtsbW6wlJsk9ApGfYkYzznbjgiu8/4I+adaaT8EbEm3Plpp8siLK4WVhhsHGBgqzEc9&#10;Q45Jo+yH2T5p/wCCu+qy+Kfiro/hW21As2oeIBGsMwOZcMVV8n7o+bkZz93gYwP0N/ZO0mw8I/su&#10;3U1mBHH/AGcohXbglRtAYH1XGO4HB6E5/Mr/AIKLXJ8UftTeFdAZXvGbWMSK0gR5wJEHLcbePUjk&#10;k8da/Tr4Xac+l/sl31yl6katbiSR2b5S20MDktjDAevDOQKOgPY/LjxZAvjv/gpVpdvqamOO1khk&#10;59lySmBk85PGT6dK/XL4sawPBn7Itvb3KMJpIV/eQyLtPyk5J3HIdflIyRuGcDivyP8Ag9d2mq/8&#10;FKrue1ulm8lnUyOOEkwOF5yAcgE9QWbOOa/VH9r3W7fw5+yppizIVKaeziHyT/zxJ2D/AGuRt5Hf&#10;jPFEtwe5+Y//AATTS68Z/ts+Jtc1R9szXm2QK5DRt5u0MGU5C5GCPTjtX6Xf8FMdX/4R79ngy/Z9&#10;01vY3DSQNIoU/J91ucAHkg7vc4IzX5z/APBF7TrnxH8f9a8TyiORrjVFVX8tgxZmJKHbjCvkdRwV&#10;HHWvs7/gtr46uNA+BV9a6fbncujOqs2VKq4ZQy5yWZSwLDptBz1o+0H2j51/4IA6Ld3es6pqSRTQ&#10;pNq/mCQKpUfLtVvvEkZypJA4716t/wAF/tfs7f4b3dut1h2WGFRAoPmZbBifPTaPnGOePeuf/wCD&#10;fnw5MPCC3hlj/eXFxMgJJOR8piPzYG4fMOM56Yrlf+DgLxWz3kGgRXMbG+1YQsrA7Sq4cSKScKeM&#10;EnORxkUfaD7R9Ff8EOdHn0b9nrS5r7y42+wmULHAqqdxyrjCjOQRnnk598/Fv/BZPxTJ4u/aK8Me&#10;H5Ipo7dtYkcxWqiSQjzEBCr/ABMgORkfNv7jmv0D/wCCUGg2ehfssWDwKyeXoYLR5YFN0as6EbyS&#10;Qeh4HoBnFfmr+39qFtqn7ffhW0mPlmK+id9y/eBmyuecc7cHGO/Xij7QfaP13/ZbuIPCP7KKSRxw&#10;7Y9O4WRcKzbOowB95e3r2r8nde1yP4g/8FT7C3k1CFodPt1RVSMIigDcQhweQWLbjjIBHuf1e0iO&#10;PQv2PJpXg8v/AIlahULqTjAwpA4BBwfXn3r8i/2ZI38Uf8FPdc1ezto2jhvG2yR/Mox5a5OAcbgG&#10;B6bScEijuwXU/Xb9o7UT4e/ZSj2yKsz2QYOs2Y2by2cE5J+UgH73GfYmvzN/4Ii6OviD9pbxl4ij&#10;hZUm1QhFjjzgGctkY3YK4B78E885P6Ff8FFfFJ8EfsrPFBBNtg0WR3/dsXSMR/MV2j7y4PQZwQRy&#10;Rj4f/wCDfC1mv9c1q/W6jaSTWlNw0krA7iD1+bBDDIJIz69jR0DofQX/AAXk8aDQPgHqWli4wZNM&#10;FsDGuQskhKlTxxkMDj3z2FZn/BBjR57T9n7TpbkpJH5cknmq5UgF2wTkjleVP/AcZ5zx/wDwcJeI&#10;bu2+HraVbou2e4tYpP3gP7sEltwz/C6oMYyCwPYivd/+CN2nweHP2VtJlMbIV0uNzmHahdlySDt+&#10;YMF6+pyBzR9kPsnxR/wWfSHxP+0R4T8J3UDM1x4kwZvMaVD91WQqu5mJ+UqOuDjvx+mPwX0yPwZ+&#10;yM9xIPJddL4k8tlXhPkOMYxyVPdsZPavyx/4KFeK5/Gf/BQ3wLpFvp8hhW++0wqrYU7pSVJU94wO&#10;SR93HpX6oa9DHof7JE0DXG3/AEBkaODH3jyyIR3JzgDPXFEgZ+Uv7OGoP4p/4K26zcOxZbSOSKNV&#10;VVCrtTcQSRhlZmYY5wCK/Qz/AILAeJIPD/7KOppek/LoM/y27BSSyEMB127lztYgfMRzya+Df+CZ&#10;Gn2viL/gov44v7ZVvFj1LZHcbSzA+Zjkr0DEYY+v419Xf8F5PEEGn/s46hpzXaR+ZpyQrEzkeYC4&#10;+X3IY5xk54PY0dUHUyf+DfbRYbH4CR6kEjZpLiVzJDEy9+GbIGWBOzPOR34rwf8A4LL+IYtX/ar8&#10;EacRJ8vipWSSI8phgGUx5LfLhGGV/iOOpFfW3/BFfQbrSf2U9Hkh02SFjpauyKF2rIy5+UAfMHDZ&#10;yc4554r4r/4KLRX+u/8ABQr4e2V1qkbbtYcxx7kRs+bkMRgFVONhZv7ucjFC3YLc/XD9mqym0z4Q&#10;aXBJBI7eUN3zAHIAG7qBggDFFTfDe7bQfhvotq135e62yPLjBHbjjPQ5/AiipJPyb/4LG24g0e8u&#10;LAt5ZuInZ4sY6rgY3EgKRgDPXHpmveP+CdN5c6l8B7KF2aNF8MqqryPl8oFUXLHA4BBxz04rx/8A&#10;4LD2Ekugalew8q0MMqozEttBxn5SQc5b6BeecV6l/wAEzNffV/ghpY1CKOQSaFvdZVLYIQA/w44B&#10;wBwBgehqr6FX0PkX9rCyXSv2x/Beqae0EbPqRj5kw23f8uQqEqBuGCc8544r718Q2B1z9mdmuNzi&#10;OMbYmZWZgVyGIwePk69c56AYr4M/bgnn0j9pvwffWKwLMuvRxwl1XYVMgB44yMjrn2znOfvPSZYt&#10;V/ZxvhFN5kgjWTC4woKAbj/tHI4/LIzQM/Pj9kWODwr+2d4p0QOvlt8wVm5JEigkPyN2cnrgkjri&#10;vpj/AIKQeENO8TfB4XcFuTI2mMzD7PtbbsBGP1I6bt3vgfMfwdR4f29dTgubhj9otJGUNwq8jOQc&#10;bgp3fN/9avsz9sbRJdR+B1uZ2d1azZSqn/VoAcLknkEBcjuCO+aYHzl/wSo1YXPg2O1lvZJGs9Qk&#10;h2pktECd2wjd0OAxHoT7V59/wUz8MJpPjqHxFYGZpNPvw0nzbti5yGyOnp7FcV0n/BKS7SO51iwi&#10;1PYseuLuhWXaY0wQW3HGMjKjI5JPStj/AIKweHXtrK6maD5VaN90a428KRwCflyzDt82Mn1Yz1z9&#10;nrXR4r+Bs1pPbySSSaWHijlXlFAKnLZ5YDa3H989jXxHr8th4C/a4s7qCBWiuJlUxuxDcMQuT2+Z&#10;F5OePTjH2R+wEh134M6faxRPJE2jbAtwcOBg4HU5BUKc5AxjpXyF+11oCeHP2gtHvfNWNpL5Q/Az&#10;jcpzgcjGSDnBzzjNAH2h8Rr9fE37ObNMVkkt4SN6gZUlT1PdgSRjtx0JFfF37Jurx+HvjrrmlXFt&#10;v3SM/wA/zPywyvHG3Bw3X8ga+zND8PHXvgZfWypJMVt0LRtGORt9d3XOW6cnkkd/hfwFZy6P+07c&#10;WdzbqTMxZRu2sW3LyGIyp3A+5HGeaAPoT/goAkPiDwauqusfzWeZJMAEFeOnTAPIwP4ielee/wDB&#10;Pvxk1rbf2RPt8qGdl/eNjCsMMV2jnhiMnON2O9eqftT6H9q+ENrdl926IruZc4VRjPXP3cr16L/t&#10;c/Of7FRlh8SXUQb7k3oNpIGc7icAggYx16E8igDQ/br0+aDxY9wVjEiTLNNtXu2P4STj6/xfhXdf&#10;s5eI/wC1vhu1pLeSLHJp4VUeQK2FCk4Oc9EftyDn5STXO/t1aM8IF3sRRGibSsZ4HTqehz79m9jW&#10;R+yhqszaI0Hlgo0ckTybjjBBJBPrjcccDAB56UAeUfEd00L4nvdI5QR3QLeWoyi9gMnH3SO9eyeI&#10;NVuNb+Fgs5R+5WERrtbGSVOcA56K3PrgZ6V5D8dUu4fHTGdW8zLfej/iEjce5znt6dq9C0ASah8K&#10;nWZPlWFV+ZQRnYwUjIBzyc59h1wQAeX/AAy1CS08bZUGRJGO5TMADlsDJxz97t1Jr6e+ButjWfE8&#10;ejXACw3iNEJGGI5FeAjy2cnphQfUY6jPPyf4fZB4vQYGGmIG44X68j8R74r6C+Hfi7/hH9Xt7+8u&#10;1tVKpLHcBCHk8uRWZSo+UDjoeu3C9aAParfwNdeIP2bNT8FXlisk2n3FxbSQyE+aV+YAtjGBz+IU&#10;YOK9i/Zt1q2+LP7AmreEby7UXWmafuZthC+dCREUdSc85Le2e3NeffCq6iPjvxd4bNszRapDHe27&#10;KTtkWWI5AXByCffgDrWn/wAE/dXvfB3xe8ZfBrWNUdrG71B5LdZvn/c3Ay+Nwxng+xIPHzUAYf8A&#10;wRa8XweG/it4k+FmvXTSGy1zesLYZAjZXMZDDHKs2Tx0PrnlP+Co/gO2/Z7/AG59N+KWnJJBZx65&#10;DI53ASFGYtuLZxwmecd+apfD/UdS/Zg/4KSm3Oo/Z9P164aGTy2MMUsgcEL9SoXDkdX7civdv+C6&#10;HhL/AITH4Y6H8URYskzWMbSTNcbgJEf59pUndnd1zg5BHSgDqP2vfBemftC/sIf27YW63d7psK+d&#10;NGyiTBDMo2H7y7s8jDA8g/NXmn/BCj9okaOmo/B3xBdbTZ3g2LJlfLRydpHJyQ4PTbjavDc17V/w&#10;TB8RRftCfsjy+CtUt7VvtHh/7M0fnGVVkiQopJ6oA/IXkoTjkc18F/Cb+3P2Wv8Agob/AMI3Ilzp&#10;1vqF88UcagyqQ+WQ4H31Ei4BHI/Aip8ifI6X/gq/8OJfgP8AtfWnxG0qLzbU30dzDIxZJJCGEg5H&#10;bDHDADnd1GBX3Rdy6X+1V/wT/vtAuLb+0Ps+k/aLUTyRLtCxn1AJDAkg9DjsWArzz/gsp8MD8Rv2&#10;btH+Ko01Zjb2oDTR24Hlt/rFO8gEcMSR8wIDYwQRWB/wRK+M7+NfhTe/CPXL7It2+wbTIissbLhA&#10;vBYZRiM42kpyQaGDPnn/AIJTfFHV/gZ+1LqPwrvbiZrWa4DrCysq7kcDLEYIDKy4B43bfrXtH/Be&#10;n4StPbaD8Y7ayk8loIf327eoJCqyHOSgBPC5P4gA189ftZ+EvEf7Jv7elv4it47iSL+1AqC3xE06&#10;E7dnTBG0rjOegzzzX6D/ALU3geH9qP8A4J+NqVtY3NxeabpwZpIVBlgQryroygkD5OQcDC445o6h&#10;1Kf/AASz+I1r8eP2RP8AhCNTurGU3GitbXEa24MMcwUxYZGC4IIU4Bx82QTgCvzztLq8/ZN/4KFW&#10;506+azsbvWgk62+THJHLKVxg4yu/B4JwOnpXrf8AwRD+Ltt4N+J2qfCLxHKlvL9sM0dvMwViWHlS&#10;DJcfcKhiAMgncOlS/wDBc34MJ4J+Mlp8VNIQxyXciTNPDGse0v8ANgFchirYwwPckgHijyA+sP8A&#10;gqj8Mj+0X+xLb/E3SJIbm6t7NZdsOZlcH5g2Q2QcqWHpu5Gc18/f8EBvi3ptnd6x8M7q4mjmtrz7&#10;T5dvlWKyDbuIxhuQy9TjuCCBX0f+xF4x0z9qv9hu68F3Ya8+0aSZFjPEnnLHyMgHawYcdiNwHI5+&#10;AP2Hdcm/Zn/4KE3nhO9uljjurqSGFpo3WRz5gcKg24343jBwrEcHlcnQOh3P/BaPwJffBv8Aao0n&#10;4u+HrKON476O9CrZmNDJlJF3KScD5RxnBDcYHFfe/hTxLpX7V/8AwTpurUrDJJFohukkSMiIsyby&#10;UUuWX77BlIznkc8V49/wXW+E6+O/2fNJ+I1jqAaSzhC/Z7kKu0R7ThW3ffwxUqcksuAeMVe/4IR/&#10;EBviD+zwfAniDV7hoVim0/bIRlFQlQFcPkZV+MgdMc9aOlw6Hyr/AMEa/F1x8Gv2x/Efw4mgVVYs&#10;cOFwY43ZNx68bZVYdOp5GSD3X/Bw58KtO0T4maZ8SdD06aP7VceZcFsHyTIDxwBt+ZMY9R+Xld7Y&#10;L8C/+CrVmdPnYx3uoMv7lQGj3bhnBKg/dBIycH1xX2l/wWx8DaR8Sf2S9L8aW+mM09rYuWaPcZdy&#10;EOo3AHeow3UnOR3BJf2h/aPUP2NdRtvjl/wT0udMt4Wuprzw6s8MdnJ8pfyo3CrlM79x2tk4BGRw&#10;c1+cv/BNnXm+DH/BRDXvBMVtcRwzTswZZGiEPlyq6+Yu0nGJCDjGCeOK+tf+CD/xV0XxZ8CI/BWt&#10;XXn3FtFNYShLeNHWNThQThiwCHhjt6Ac5wflD4/2dr+zb/wVQ0fVVt7j7PJqLW6yQrubczyR7iCg&#10;8wAOuTjlT6jFJdhLserf8HBngnTbbxH4b+KOkafIszeTLLiHdDJuUruK9FyYxn1PB5NfXfhp9G+K&#10;f/BNO8SeyhMkekwTqI33kNsDBUygznIUYxlT2rzL/gs3oGifEf8AYj0j4haZ4ZmkZNPYLJDhmV8R&#10;lS2EywXoD1/XGv8A8EePEenfEv8AYGk8Dm8by18PTW9wsgjkETxlxggkHacOwHRc9iwFHQFseLf8&#10;G+us6ZoPxT8c+AL+7iM0PiH5beSbdIVOQGyQM52Md/GQjDjNc/8AtW+G7X4bf8FhfDGsWsNzb2+p&#10;X15CJrW33biTIcbdyjaN+eDnByMnAE3/AASstdB+Fn/BQv4heEor6KPzLq3urWzgZx5kbbnIQhR0&#10;Mny7gAoOOp43P+CmE8ng7/gqX8O/Ek11FFFca3LA1xLI0cR81QFDMoY5JfAyv1OM0dSjrv8Ag4D8&#10;LaPqnwF8L+MFlsbiQWtu6wnMcpXzcs0eST90vxliF3E8AY948ZWGneMf+CXcz6TrTW00unwyQqG3&#10;CQNH/GGVeCGZscHO4Y4rzX/gun4eGv8A7Feh63Zajb3dsmn+Ym394TtlDBtwAOe/KgHk4HJrtPg3&#10;F4g8Sf8ABKKewu7e2l2+H7eRZ7XY0Ui+Ty7JkqUwM9PmzjHPJ2Cx5/8A8G9KPdfsza9pctxujhbU&#10;E+Up+5O9+OG3DjLBSpzh+cFRXk//AATpXVrX/grD8QUsYdQnjt7W0aS6iYs1vtEZA2gAyYORj721&#10;GOSBg+jf8G9MU4+E/irQ/wC1ppHtNT1KBoGVzHG2Y8iJtpHlnIPJyTI/BxXmH7BFumi/8FfvGiap&#10;cLaztbwSwSJbxsu0NEm5tzfLhtv3Tk4/u5ofUnuW/wDgqlpXm/8ABWT4dwX9vbzH+1GkLSwqCgRU&#10;cPlQxbZjIyo5QZwM49W/4OB7WP8A4Yz8Kx2sC/u7e3Vg8K+agWSM4YqcYGMEgAZI9QB5f/wV+8nT&#10;v+Cn3wtnbW9UtvM12DHlu+EJ8hUVdrABWPyvyPkJzkcn1/8A4L0rPP8AsKeG4YtQ27bWMeTcBl+U&#10;PGQNr5+bavrw0eepFHYfY9V/ZavZ7/8A4JIS/bdHbdH4Tj86LT2IAbyRvVgGkwQQwbjG1h0xivnn&#10;/g2amEX/AAnkemX901nJ4gmazWUOu5Vhi+cxqrIjcpkhu+3pg17d8A/EBl/4I9w38Aulm/4Rm3Hm&#10;Qsvmf6lV53CPGMEY/h2c9RXl/wDwbYXF5qvgLxfrGuaPaNdXmuXEr3a20O+7yyEuxVw5IcyL0wBs&#10;xnjB0YzxXxpeY/4L5abN/wAI/pjRPJN8oaHbKFFwfOUkYR1ZcFuDtjY8Zr2n/g5rub+f4KeDfJt5&#10;Ftluog0THiHJl7hiD90D6c15NF4fhuv+C/UcL+Ho/wBwJJQ9rqFwCGaR0Eg+QH5i/lshBTazHJOD&#10;XrX/AAc6zb/hB4Lhjt9x+1ITJuAZBuYfMpUMQSAMgnBTpyaOwH1B8PWvNO/4JM2/n6iTGnhGBVuJ&#10;TKnl/JF8zfPIVwCrdTyx6V8b/wDBsdJOdR8fylQskWphJhDey5DGMne0eDHgjKbgQ2QvGBk/Znh1&#10;tVn/AOCUiRm2tTc/8IpBthNxCyyPiPK79qDJbOCVHUemK+I/+DYER/2/8QUl2+d9pj3w7I9y4j7H&#10;dv5G/tgFRySSKF8IHl3/AAVqv7eL/gsD4Xm0u1vXuBrFiJoWuy6uWueDHtQNkhicHOcjkZr9If8A&#10;grZpZ8Sf8Ewtel1O5Zov7DEi3s2ZOfs0v7xt6AggHcWyCM9OcV+c/wDwWa8P2Vj/AMFZPCF1Ff30&#10;kl1qll9ojVQ5QrcJ9wF+QSW+UEcDAweK/Sr/AIKQabfx/wDBMDxFLo+o7bj/AIRJEWXzGRWbyHwP&#10;kY5XceAQRtOT0oe6A+Uf+DW3V9ZX4d+PNMl8WwzWCapG8Niskoksn2fMOUwA2Q4CEjIOTkkV4X/w&#10;c3WdzB+1l4a1N1+0QyaS4MrXQdcgQny2QKNh5LdTkSD0r1z/AINXhB/ZnxIklQKy30HlybiM/usk&#10;cNx/D2Gc9TjA8v8A+Dnywlh/aT8I3s2n+X5mkTBJlmYhv9UGBU5AORgEHkKc9qPtAfrR+xJeR6/+&#10;w74Xu0spY0uvCW9I4LidvOQw5VlMg3fNkHJ6nnGMCvwt/YmnsrD/AILM24WKXWIj421QQzXkm64k&#10;wJWEisxRt5xjK/MVLcdcftl/wTMkZv2AfBdnezW99u8MKHuLa2iRbjEGC4CErntxxnPNfht8N9Xs&#10;/DH/AAWQttQFlcRwQ/EWZZY1uMNEpR1Zt6iXCLktkBsIOnoLcD9hf+C7yTXn/BN3xVJNDdGNYFaT&#10;7PgNGNmR/FyhfYGHPybq+Tv+DVzxDaQad8QvDpW5aSS+imaPKGPGxF3BSNzYyQew3AfxV9q/8FgY&#10;9K1T/gm542n1Xw9NeRx6MXURyLG8GYSBIMrjABIzjPJIHFfBf/Bq/fTDxt8QbIyTrH5du7FXm27s&#10;HAIA2djyPm4weNoJ9kBv/B07qmn3vjz4e2kMtr50VvMrL9nUy4CgnEgOdg3LlSB8zAjPOPu//gh1&#10;qt3rf/BO/wCH8d7pUsElrpcccDSq254wiqrrmNcq20H+ID+8Rivif/g6i8Pq158PfEYu49ySSQNb&#10;zwSeaAVcqUfbtKna25d2c7TivrT/AIN89XutR/4JyeF41imZbWSdFWaPGcSOMqd+HUgAAnG0qwxw&#10;ST7IH5Jf8FAm8R+Ev+CxGpXmmMdNvJPHGmvDJYszF90kQLbV2sd/Pynk5681++3xk1LV5f2P9Wlk&#10;1Hy7j/hEWM022VIz8gBB4YhSMgrgnBIr8E/+CrWn6lpH/BXjVBbWCQzyeJrF4Y9YVWhZvPxk+Y20&#10;x5HcgYHGODX76eMY5ZP2Sb6Cwt9PsyfBsmLe6jheFP3BO04bbgfzo7Afg7/wb9+IdT0P/gpppMYl&#10;n8+8sbuKRosEbt6El/mXjG7HX5ivGcV+o3/Bx9pp1T/gnZqUx8OyXT2+qW04kVTtgO9AWbDg8AnG&#10;QVyoz2r8uf8AghleXHh3/grBpmmz39tZmSTU7aaGOxXy5iHz5Sx/MFAZAwAyFCdeAa/WL/g4P0LQ&#10;ta/4JseKZtf1OOP7LNBNaLJtHmSgkoqsEJBLhTt4BwRkcsB/EB8w/wDBqPPpr/D74mJNDYtNDrNs&#10;S26Lz0R4sYP8Sodrdchipxjac+U/8HTupaVL+0f4L06GEfaI9FmLlNnCnZgNtJ5ySRkZYE9Nor0b&#10;/g1JzFo3xJMcd5HJJfW+1wsvkyKI+edvlhgffcc8Dg157/wdUSRP+0D4DVo2WYaLMS3mMRIv7vop&#10;UYIAUEgkHOONvJ9oD9NP+CQ2rQeIP+CdXwzuYt11DJ4YgUJOoVivlDCH92A2AduVG306V+Hv7QqW&#10;9x/wW3vk02wwR8VLXzBc3DyfOHTewaJVZSuCBgEqyc5wRX7df8EctUvL3/gnl8Nbm/1W8uH/ALCg&#10;2y3UcynHlj727Iz3IBK5PBPNfif+17qJm/4LgXdxdeVGsfxQ0tVb7Q0q43wYJLMuz1PI28nk9SIH&#10;7r/8FALO6uf+Ce3j61jgmOPB03mbXl+VfKJZvuk/KMsSf0PT8mP+DV5JG/ar8ePBqckZ/wCEThEl&#10;mFO2YfaBhuGGSp9ujHnGQf1o/wCCgUFvd/8ABP3x4JYJjG/hOQzRWJLP9zJwN4yOvOeACee/5H/8&#10;GtdvbyftZeMpZtMt5Wj8Jr5d1uiE0JMy5wCd5UgY+UEZxmktgPbP+Dra5uf+EK+G9n57LD/aLlVk&#10;jk3Mdkp2hs7f4lJUjPCnPQV9If8AButcR/8ADt/w9Fb6VNFGt/dbjNbR5eQzHLAhySDxjeAeBgbc&#10;V80f8HVtjaS+Cvhtqc0EnnLqU0cM8KIY3XY5KkhsrjIIGOuRX0T/AMG3dpG//BOXSZpNNhO7WLzE&#10;w8v94BO/Xjkqf73PAx0o+yB+Y/8AwWa0m4X/AILESWtlbR3k1zqulNHbywqUkZrk4TbI21gemCQp&#10;9hX7Zftw+H7q9/4Ju+OrbRNLtRJH4BmaO3miXyyqwhih2yAcrnGDt5r8Wf8AgsPHpaf8FoI/N0uS&#10;SH+2NIaWOzZHaQ+f1G1MnGBuUgsSrAHBBr9kv+Ch+oR6T/wTG+IFzDp8dwq+BnXy5GTjMXDHK4BH&#10;3sYxnjI5psD8yf8Ag1G0+4m/aK+KE6RoVTwrYj5oUYgmaQg5J3AcdB14zjArpP8Ag631K5/4T/4X&#10;+HpdQv4YW026mWzaNBbSurYEmd/3huKjjgMxJ6Vm/wDBqPqsZ+KHxU0GSyib/iT2EyzM4DLmSRdm&#10;NnQ4z97+Hp1NN/4OsL6b/hbXwz0S3tp2Q6PdTNMG/dkhl+XG3lgGZt2c4bGOAaPtAfpD/wAEXdP/&#10;ALI/4JkfCmGysJIg3htZFXchLMXZiVIcjkktzjgivxP8G6fqeo/8F37e0u7WK4kX4vF5o7sKuY1f&#10;dyJWILbR03fMem0Hj9wf+CTkUVj/AME3fhSsK7Y4/Bdv5cgZGDDygc52jd6Zx1H41+FH7OesWV7/&#10;AMFuLPUtbWa4jm+MGoI8tvJhiTcTIH+RCCp67QuNrYHY0RA/eP8A4Kyz6pbf8E4PipNpOk6fdSDw&#10;nL51vqka+U6cbt2HXHy5xhgBivyn/wCDUuNm/ak+Ic7SWu2Hwlbs0c0KNIP37DepJDKBkqSP74z2&#10;r9OP+Czk9hZ/8ExPisdRBjX/AIR3ylkWEN85ZVGfk45wOPpkZNfmT/wanW8Mv7SvxKuG09mkXwna&#10;rFdKzfu83DEpwpA3YzkkH5MDOThR+ED6Z/4Or761tf2Q/BenByslx4yUrFGsfRYZMk87sDjkZwSB&#10;0Jxt/wDBrFpdnB+wv4g1OF7jdceOLoSRzRptBWGAZRgMsp4zk8Ee9cd/wdaahqkX7Ofw5t7a3Ih/&#10;4SppZpiCVYiFwAV24yCQdx9duOa9M/4NhItRi/4J1tPd/NHN4w1A27bpS2Aygg7vlHTjZxz03biT&#10;7IHwF/wdD+ILvVf2/dN0eS5VodP8IwiKP5CyFnYnLAZxwuFIwOoJ3ED9oP8AglpYSaR/wT5+Emkm&#10;/sbxbbwBpcUd5p8m6GdRbIFkTKKcMOeRmvxN/wCDmkXM/wDwUdUDQZod3hezWK5kaTZdfM33c/KM&#10;d8HPzDP8Of3E/wCCc/h+Xw5+w38L9Km8MQ6RJD4H08NptrIXWE+QvyBmY7sdjnkAc4xh/ZA/nz/4&#10;KS6jP8R/+C03iLT9V1WWOOf4l6bp/nQn5rePzYEyuFGSMlxweTxkYr+k7X5Y9F+Dmobb94UttCkK&#10;3O5lMe2H72VXIwcdBxjpxX81P7W7tqP/AAW71ApaSI0nxq0tPL1CNucXduo3Kx+4cccgFcYIBr+l&#10;T4gJLZfBjWIbG3gjaLw/MsEcgQKmISApy2AB9cDH0oYH81H/AASWlgl/4K/eBJLmxl1LzPHV5tkD&#10;v5iNiYibKFc84zkYwTkdK/eP/gs7r9z4f/4Jm/FfULHUY7SRvDrRNPJbSSABnVTgIwIz/eJwv3iG&#10;AIr8H/8AgjAthP8A8FdPh8NYE0M3/CTXzW7W8MUaxziGcgPGwZQhAZNoI2llIb5ef3O/4LbyyJ/w&#10;TL+KT21/a27LoTbXuFRo2GRlMHqW6D3IznGKHuB+V3/Bq9Hp9x+2R4x86SRJofAudscKlHj+1xli&#10;5JyCG8vG0cjI47/c/wDwc46tp9h/wTll025uZoZbvxTYLCkKKVl2uGww3jC8fewecDHU18af8Gos&#10;UrftLfEma1WJVXwnaqzySMJFYzNt2/Jtwec5OeBgHkj7B/4Og7uY/wDBPO1toNStYt/jKyMkMkmJ&#10;J1BPyIu35jnDdRwp654PtAeQ/wDBpTc6Knwx+LNkjBb9tfsmuEdV+eMQnYQep2kvkdBuHrXnP/B2&#10;Rqmnn4u/C3TIrOIXCaPeSyyCRP3i74wAVA3cfkM+9etf8GmWnz2/7P8A8TdVXVI5I5vF0MX2fD7o&#10;mW2Q7uV2kNu7HIxyOa8Z/wCDseeWT44/DKN7kybfD938vmH93+8j4xtHXk9Tj8aPtAfoN/wQGtLe&#10;w/4Ji/Dv7PJYs0lrM7SWm3kGZ/vYjXDDoQckkEkndX48/wDBxRY2dj/wVL8RAWLxrLpOnSybZuZs&#10;qckYT5SRj+9jr3xX7H/8EGtP1HSP+CYXwzjvdN+yLcafLcRxBpGwrzMyt8w43jD4yR8/Ffjh/wAH&#10;Ad9Gf+CrWvXFrPcXTR22m7lvGeRVKk/u1VuiDgYHBO4jrR9oD+hL9lcwwfsxeDU8to4x4TtDlnLM&#10;R5C/OxCLliME4Uck8dq/m68O29j4w/4LTW11ZXF1qUN58dZGf7L5izttvizuCiZUDBbcoJUDPHWv&#10;6W/gw0EvwR8PmFXij/4R+Eqv7xdh8kcdSev19q/mb+El3HJ/wWp0e/j8TXEar8ewy6o0JZ0xqJwx&#10;DEdMc89MkZ7kQP6V/wBoxnt/2bvGh8u5mX/hEb4sqiTeB9nckgBdxwMnIGf5V/PV/wAG4+leJtd/&#10;4KfeHrrTp7nbHouoz6mUDn7RDtXKtgjI3lW+ozzjFfv9+1tqUmh/sneP9Xe5kV7fwjeNujtmfGIW&#10;52eYMjPOQwNfgj/wbWW0l9/wUss7y70lrzb4Wvi1x9oj3WzsY8SlXYM6nlSFyQXXNEfhA/YH/gvJ&#10;GR/wS6+KHmXk1sv9nW4kuIlYHaZ044P3WOFI7hiOhNfnV/wabaZdv8cfifqirth/sGxjZmVNrkSS&#10;Eryc5AOcjoCfw/Qr/gvhZm8/4JdfEZ4bqyjkhtbeRTfiJlZROm5RuONxBKrj5txUjnBr4P8A+DTG&#10;HRj42+LF7HcXa332PT1a3aT9y8W6TawG376sWBOeA4455Psgeu/8HYjAfsr/AA7RIoZFbxm581pI&#10;1wBbScJzuZvmHABAUMTjiur/AODWWy+yfsE61qU95C6zeNroRssibogqR5jbCggZ+YBiT8xIwMCu&#10;R/4OwNV0C0/Zj+HOnalp0z6jN4tmbTbiGYqsRFv+83/L8wKM64BBBI6847j/AINc7S2h/wCCe95c&#10;L4fuLWabxlemS4bzBHeDCBZF/h4+4SOfk9MCj7IHyh/wdaRSa7+0X8NrLTbyxuri38P3CrptvIZL&#10;1lklXDlAmQmY9o5OT0HDV+ln/BEmOxtP+CZfwpt9J8QzalGvhxC080MsbRsfmMWG7LnaMZBC5HFf&#10;mF/wdbalayftMeANIPh6OGWHwzM39oN5nmSAyLlVydpUcc4yD0/iz+nv/BFGLXof+CanwtfxNDa/&#10;aD4bjWNrVIuYufLLFWwX27d2fmyDuyQaXQD8QP8AguTINd/4Kz+NrSG5EtwupadbwwXEbugPlx/u&#10;2W4IVB82SoJQhs5BZsf0aeDDFon7OVj58dvDHb+FVDR7V8tSLf7nL7cduW57kV/Ov/wWV1LSY/8A&#10;gsZ4kDG01CGLxJpL3tvLYxIgPlwBoWHz71ZAhIcHlyNuOD/Rdqtyqfs/XN3aG3kU+FXZGWUlGj8j&#10;g5VM4K+i59qb+ED+bj/gmTBHqv8AwWm8J3Xhe8VLdfiBqc8LrbpGnlbLklMYdUUqSvBII4BBYV+7&#10;X/Baa+gs/wDgl38YDeW0jK/hKZF8uMk7iQP7px9Tx9K/D7/giDd32sf8FiPC87XNn5lxqWrvP5MM&#10;rRyjypnbyhHjb0LAsNoAzjOK/a//AILiC5X/AIJdfFdba68rd4cIkEjTAOu9cj5G6gc4bK8cjoCP&#10;cD81P+DS/TYJv2jPibqskNx51t4Zs445F8zYFeWQlGI+XnaGAbkmPjGDXs3/AAdrazqsfwW+GGhj&#10;d9jk8SXErsJH/wBYIG4P8PIPHUnafQ58w/4NJdN02T4p/FrVFmmN3Ho+nRmMwr5fll5jkNuzuyDk&#10;Y5GMHqK7P/g7XBXwr8K1iMO3+0Lvzd0MRkP7sbcNneAOcjGDuHTHJ9oD6V/4NotIgsP+CYWg3kc6&#10;yfbPEGpysrW6KYz57oVLByW6ZGQvDdOpP5kf8HGmmre/8FT/ALDpuoabHJPpOnRq1jEJJIHMjY82&#10;NASXydwXBLAg/wAWK/Vv/g3xuop/+CX/AIDlivBOUW4RpPtBl+7M4K58tcFeV28hAoXc2Mn8k/8A&#10;g4E1mLxr/wAFZLrRrbRbdZIbfS7NpLHdPJckufvROI8PyR5e454JcbsKfaA/oB+BVhfeHf2V/DNq&#10;mprJNaeD7ZfOMszozrbDoXVXKg9CQCcDOK/AP/gmPa23ib/guxHP4g1fdPF4q1qaGaKMSK0yLKPL&#10;cTlCMAMp7hgMZwM/0CaLMbT9mi3Op+TLt8HqJPNbcHH2bvvbnI6gnv1Pf+fv/gh7em8/4LKx6isl&#10;jsZ9bf8A4l0YSBxztaNUV1AztcDoCOuQMpAfrn/wXzu7e1/4JkePkjnjR5rRY490kY3dyvzA7jtD&#10;Yxg5UEc4B+Ov+DS+TUx4R+JwzA1oNXtfLjE0gkR/K+bK7Cm1gV53bvkxjA4+sP8Ag4V1a7sv+CY3&#10;jRIprjbN9nimjhZgrKZFA3AIdygkcEj+9n5a+cv+DTvS7Oz+AfxC1OKz1CO6vfE0RkeTzBBLEsSq&#10;pj+fYSGDBiAG4wQQBl/ZA82/4Ozf7RHjD4aPJrMP2f7Pcf8AEu/tJy2/vJ5BjAxjjfvyMgbeSa+6&#10;f+Df7RLHSv8AgmF4Bl07TLe3W5tpZ2+z3Uz73aVi5JYDDFiSVAKqSQC33j8Cf8HX+o6mfih8O9Nb&#10;SbY2bafPLBfmf95uB2mMLvJIIO4naNuFHfNfoJ/wQi0bUtG/4Jq/D2K91C2uBNYtNBJb26R4jZiV&#10;DbXPIXCHocqc8mj7IH5Gf8HGt9d+Iv8AgpwuiWei3000ei2cMNrdX0jLIzTyFY4wwXyVOQdqkjL7&#10;sgsQP3x+Aml3mm/soeGdMvra6tZIfCcMbx/v45ImEAB6kuvPO4tn6Zr+ej/gu3cW3iL/AIKs61pe&#10;v6q7W2+wtbi6hkjl8uHzGBKRmRhGQGP7ttvI3EANmv6Gfh5Fp2k/sw6TBaz28sEPhWMRyW8MarJi&#10;EfdBYAZGcZOM9fWh7ID+cn4Hw+Idc/4LW2lrpXijUJrqb4pzt9p1Brl5ZVWVnMbFSJGHy7Qx4woY&#10;gjg/0P8A7YUdxF+yL42gXUri3k/4RW4WOZnmk3ExHAJAy+eQQeDnmv53P2JdE03xj/wWN0uO70y0&#10;1O1X4iXtxNHeR24XCSyfOFLMhdWww2k5K5yBkj+gj9vibSbT9iX4gyX9rarD/wAIvP5yzw25UDbk&#10;5VXAccZ2ryR0BofQD8R/+DazR7i8/wCCjlzqw8QXf+iaDdJK1usvk3oeQcPIvqV3KrD5yCf4a/TT&#10;/g4/1DV7b/gm/r0NqbpVlvrdZ9rSYK+YuQxEbY/hPUA4xkDJr84/+DXZZn/bh1oW+sW8O3wwzS20&#10;ltEzyLvwHV2IKhSwVgvLeYPQ19+f8HMl99l/YEktmghZpNXt9rMiEr+8TlT5oKfeGflbcOMc0faA&#10;8L/4NOdG1CHwf8RtZbw4YYZdQgRdQVpj9o2r93aG2gqTjdgcHGCeRxv/AAdgWniEeOfh3dPYXH9n&#10;tb3A+1LlYy+ThXDOcvkuVIAGCwOeK9N/4NU9OsG+BvjfWYL2FpW8QFZofIt1MT7F5zgSMWTHBygC&#10;8YIIrw7/AIOqdXt5vjv4E0SN7d3h0q4kuNrQGQElQvRRIqkA8AlCQCfmxR9oD72/4I/Xnh7Qv+Cd&#10;PhCy+36XdFdHWWVBb20eFMO4O+Jn4ZR944OQcgHNfhH+0Ff6G3/BQjXL3TbK1Wz/AOEy3W8Zby4/&#10;vDY+Y9+Dnax4OT171+/f/BMm11HTP+Cd3g0LcWbLDog3T6fb3SRn5QWKxtbxsDn584wc5HBr+fj4&#10;xyS6z+3nrjy3vlSt4vcTSNvG51Pzqd+xsMQynOB83GR1FuB9jf8ABv7czW//AAVpvp54LOe6k0K6&#10;/fW+qFUIOxmKgw5kLEBsfu8MOcZIH6l/8F/Fu5v+CYPxBNpfXMJ+xru+zXSxeYu4llJKMGXGcrwW&#10;HAYE5r8zv+Db2z1C4/4KZ+Npbq3haSPw7M1w1zI8c3M6YdV3HknGR82A2AcHn9GP+DiXXH0H/gmb&#10;4umj8a6lokkl3axK2nhybrMygQNtdQFZioJOdoydpo+0B8P/APBpbp93/wALD+JmqS6ReJb/AGO0&#10;jj1BJJBDI+WJiYL8rFQVYZ+7v969a/4OxdQ1CD9n34dadJNdR2N14uK3DQwuV3C3lYKcuFPTO31U&#10;HI7+f/8ABpho1qbj4pa7HdbZGms4JojJHmVQrMpILb/lO/BAxyc47dZ/wdlW+nxfBv4b3E9tD9q/&#10;4SR1huDaoWZfJkLRhgCV7Memcd88H2gPa/8Ag2el04/8E77U2FnGiNrt5v2bAdwf5hjzGJG7cctt&#10;POMYOa/M7/g5IuLbUv8Agp7c2ltHDbSL4d09Z5CoILF5SJCVBJG0r1BIwRyMZ/TT/g2YbUn/AOCc&#10;touo21uqr4gvPs8luZN0se4EGTMagupyo2lwECjOQQPzT/4ON531/wD4KkNoscU1wy6Hp0K2t5dM&#10;ilmlkG0F2CorDadwIGDyRjgXxAfvb+x7a6hpH7Lvgmyv4Vjkh8N26S+S7OqkRgEA+Uvy+mQD0r8C&#10;v2o9W025/wCC6sk+k6/peoNqXxL02M+Rps0slnJ5iARgZjaQueGwRkSY7A1++/7I/hy28L/su+C9&#10;Bsobm3jt/DFsixX9wbiWPEQCh3Mr73H8TbiGIJzzX88HxzuDqH/Bd+6KxxX/APxd2zjZLu1hjWRQ&#10;8S7GBLJ90bd3U4yoziiIH9Efx7vH0T9lvxNLqclwvkeFZzI1v5m9T5R4ByCQDxjIJAxnOTX88f8A&#10;wb9LHqP/AAVD8N30el3U0a2988P2W1Mi27MvDvmUbEx8uWLdcYJxX9Bv7VjX0H7IfjL+ypWgm/4R&#10;C58l4/J3L+5I4BBTocZ7dRyOf5+f+DeGPQJP+Cl2gLdR3yzHT7o2TQ3A8srjmOVBExkzxggoAVyc&#10;9AfZA/Xz/g4VnuG/4Jg+NJI9MVv3luuLiDcVzIPmGJF2kDJyd2PQnivjb/g08upY0+JWnf2m8kK3&#10;FvI1nHaqQkhT7+8TBmyqjACEAqctyBX1l/wcdeIf7K/4JleI4BrUdi15qdnAvDZmXzQTFkR/xAEY&#10;JA4B5xivkf8A4NPLOCSX4mahLcxrtuLWOON7dGZsqxP7wxFlxtX5A2GzkgbeT7IHa/8AB2dqWqw/&#10;BD4a2Vsjx2s3iaQTN5LgsRby4Rn37SOM7NucrnPFfRn/AAbkNqEn/BMnwjcXX2j/AI+L1YZZlk5j&#10;FzIAAdxGAeAABwM4r5Z/4O1Z428F/Cu0Fvaq6atcM0okj805hYAYChgvynkEgnGQMDP1T/wbrQ3c&#10;P/BM7wq15pen27STzsv2NIMzJ5hCyPsP3iAA27DbgxPej7IH5Xf8HDevX+u/8FTW0u4udQkh0+xs&#10;VWOBZVeH94xby1JJVsKGBXr8rew/oE+EKNB8D9DspLhj/wAU3Comk8xSQYfvMCOpHJOa/nf/AOC3&#10;98dQ/wCCv+piKPbt1DTEj8nyYs/vOCGLBQc/xSEc/ewBX9DXgfTvs3wKsrSNFjMfhvG9bdOP3PXA&#10;lOT0Od3PXPehgfz4/so+GdA1L/gvXJZXnivS5I4fiNf3FpfRXDrHLJuZgIiYjufk53qoOGPBwK/b&#10;j/grrPqMX/BN34pnS48zf8IrOsLhmO1tnG3EbcjsCACQMkCvwg/Yztru9/4LhaabTWzc3P8AwtbU&#10;nF1HZrOtw3mz7sqsqgqfmw2/0YZ6H92P+CxN9NYf8E1/ipcxWJuCvhebEbKTnjuBIpYY/hyAehyK&#10;JboD8pv+DVD5P2o/HF7IS23w/CP4vkYu3zf6thkjcB8w43Z7V9Uf8HVOoayv7Gnhixt54xBJ4vjN&#10;4pkw7AI2OsWCA2OAytznkAivl/8A4NTbOR/2kPHWoz+b5S6FBGjIoIDbnyGPmKVBGABtYMT1G2vp&#10;r/g6lRX/AGPPC7SpMzReLomRo4tyK2xgC2ZfkBUsMhXJPHAyQfaAi/4NUbCSD9knxlPbXuqKbnxc&#10;Xa0uC6wjESr5sPyEENgq2CcNGRxXgH/B2RqNtN8bvhrp7X14040O6kaFg/kld6fODgKx5Az1H4mv&#10;pb/g1jkkf9hfXlN2rRr40uMW/kgMp8tMnPm5bPGDtUcFecEn5j/4OwZ3m+PXw4ja+RoxoN0Vg+zx&#10;bkJkT5vMDlmBx0wACpySSMC+ID9Av+DfK18YWv8AwTK8FQ+KpbppM3DWouFk4gMzmIAlvuhCvyjo&#10;a/Iv/g4etJJv+CqGqQ6vPfLFNpump+7OWSLkEwq8hC8l/lJUbwzcbs1+xX/BCOfw1e/8EzPh3JoG&#10;jyWcf2BhLa3Qtw4kDHc+YxyrtmRWYBiGBbnIr8bf+DgO0ktv+Cr2uyRarCslxDprxTyRwqkA5X59&#10;i/OARktJluq8qqij7QH9CnwwtLbS/wBm3RbImG6jj8MxjekqBZV8nnBaRuvuxAPfFfzYfshXC3n/&#10;AAWR0ie60PS7hJPi/dNJbX0sUEaf6bIQyEkqsgYDaqk5Pyjg1/Sr8NJJZ/2ddF+0SQxSSeG4gqi8&#10;3KMwjHz+WOP+AgV/Nf8AsdXulaV/wWg8NzxKum2//C27uIJcXZVY2M0y7N6xEgMx2hQv8W3IHzUR&#10;A/oW/wCCjupjR/2DviVe2+gf2h5XhG4DWVvcRQkjyyoO4khB05wSMcDPI/Gj/g1z0Gz1L9sTxL4g&#10;vbKzkNn4d2R75EWRNxbJVCy7l4UFudpI6biT+xv/AAVC1JrD/gnx8Uru3S+dl8KT+Wmm3LwTAjHC&#10;vsOwn7u4jAz35r8jv+DVW7SD9pXxxbG1i3PoMTee12ysu1n+URiJtw5Lbiw2lQMHdxMfhA9N/wCD&#10;s/VLE6T8JdKiuIWk+1XsiKu3cVCqM53ZI5A5GM/iK+4v+CKWvXGqf8Exfh7erdSTLDoRj8xoCu4K&#10;D2MpycZ3HIBJyAAcD4b/AODs6bUF0z4SwI0P2Vp707vMJd2CKFx+7AYYyc7sgt0O7I+9/wDgj1q0&#10;95/wTX+G91qkdj5i+GY97R3CbZDs5b/VLtyd3y4IUADJxVfZA/DBIG8Wf8FxZHtbcXXnfGlnZZkZ&#10;GOLnk4WQNvGN3D9RnpxX73f8FVHtrX/gnJ8WBqFtqzxf8IXdLONHkCz8oQdpZuB+eBzg4AP4NeDr&#10;8+Kv+C6NvdSXNlb+Z8YnCs8qJCm2ZgFB8sqpJAUAL949R94fu/8A8Faryx0z/gmz8XLzUJJlij8E&#10;3W5bGSNJCPL+4rFPlz93IB68UdgPyh/4NTLQP+1N46vTbyBo/C8UcdxG7rjdKSUbEgXBx0Kkk4wR&#10;g59y/wCDtHU44vhF8J9KfT7olvEd5KszM3k8QYwctncc5GRk4JB6ivBf+DVmWwj/AGqfGqTRL9ob&#10;wzGI5GmiGF83kbXGSRw2QeNvAOTj3j/g7TlvV+EXwnCSobaTxFeeZtSLcWEAwMqN2MEn0ye9H2gP&#10;YP8Ag1xjuG/4J6XU/wBoaSE+Mb1UTy+I2+XK5Mhzngj5VHUYJyT+e3/B0Ebof8FGoluXkZf+ENsz&#10;CJLfb8u6TkNuO/64GAAMZzX3/wD8GuNzN/wwFqEL6TZQvH4wu9txDcwtJcR4Xl1Ub0KncMMTxyOu&#10;B8Nf8HUFvdR/t4eHJJdTtZlbwPCsdtEF8yHE0n3wqjGSeOT0NH2gP1r/AOCKviDRvE//AATM+Fd3&#10;pmmyW6w+HFia3ufLVwyMyt8qM3ykjKsTuZSGYAkqPwH/AOCtOnWGmf8ABWH4m6bZto+nQr44iJl2&#10;brWEusTtJLtQ5GWLPhSeowTxX74/8ESr/U9Q/wCCZXwsfU9dTUmXw6o+1LcFm27jhCAg5QYQ8kkq&#10;c85z+DX/AAWe8OWnhr/gqx8SraOFryG48RW1z5fmTs0weGI7dxUMc/dymR/dORgC3YH9M/hC2kt/&#10;gNp1rdBAy+GI0kFurKo/cDO0ADAxyOBjPav5ov8AglxcW0P/AAV+8F3DeHFt4f8AhN74fYYY9q24&#10;ZZgMB2XbtJGMkcgcdq/pK+Fl1ZP+zD4fvNLibyT4Pt/LW4tWJCi3HBUtkHscn+dfzN/8E5NU8N2f&#10;/BWXwPqNzqsmn2LfEa4FtcJGkRXe0yxqQ+5UBLKpByBnB45oiB/QD/wWZ+1y/wDBMT4wJpd3bxzf&#10;8InI2248oKVEiEj5wVHAPP6ivyb/AODV0f8AGZnito5tQhkHhP8A5YyMttKhk5jlCoctnDrllHyN&#10;14r9b/8AgsNPLbf8EyfjNIBMqr4JucG1crIfu5UFVO3vzyMZB4NfkX/wav6vqEH7bfibTUaQwT+D&#10;2MgVmxuEg25w4B9MFTn1GBk+yB9jf8HU9vqVz+xT4Zmt9JE1vD4yiM1w0ch+z5RgrA5CqScLyCTu&#10;4xzjgv8Ag09uNRn+EPxJsJbT9zHrVuYJfssI5MeWUuZC7H7rAFAFA4LbiB6b/wAHTeV/YJ0lnvbI&#10;K3ja2CwyWavMz7XPyOWzH8oOcAlhgcA8+Wf8GneoWbfDD4l6aYf3w1e3fdIIArjy+qnb5p2/3W+T&#10;5vl5ZgD7IHkX/B2Jp3h2D9oz4Y6pa6lHNqU3hO6iuoY5o28qNJ1ZSyj5kyZDgHIPJGOlffn/AAb5&#10;/Y2/4Jh+BzZapHcLuuwY5LpGMMhuX3JxEMduDn6nqfgP/g7LW8X9pH4X+csaxf8ACI3nlrHNuOft&#10;C5JGxdo6AYZs4JwO/wCgn/BATxBqHiD/AIJi+A7zVte+1CKO4gimhllGxEuJE2EFBhlxsOCQxXIO&#10;Dmj7IH4y/wDBdVLKw/4Kp+OLiHRU5urKa4W4umlW6bykJJOxcLjCYAIATqSa/oi/Zc1HSdf/AGVP&#10;CWrafc2b2+oeE7Up/pkU0RzCPl8xUAcDpkDHHHA5/nt/4OBfEGqa1/wVN8YDUJlYWFvYW1v5ckzb&#10;UWMNjLAc7mY/Jxzxzmv6GP2W9U+2/sr+D7qCeTDeE7YiS4Mjs37jqcpk+p45/LJID+bX9hyYaT/w&#10;Vz8NQWunafeRn4pXMPkGWOOCRDcyD5GdSFGOmACR8oxmv3+/4LH3dhB/wTH+L0lzcRhf+EPmUAyR&#10;pncVG0FwRzngdT0HPNfz/wD7KzHVf+CvGimO81CNJPi/dFbi1ZvMi/0uX5zlGJUfxLtyVyODyP39&#10;/wCCwOkPq/8AwTK+L1sxjjZfB80gkkO3ZtIJP3OpGRjHOcZFHYD8if8Ag1titrj9ujxFDPLGSPBM&#10;kiws8QZgLiMFgH5wu4ZZemQD1r6q/wCDrqPRIf2ZfhyW07beSeMphCy3EIUL5Dbn2AFmPCruBAUM&#10;QQcgj5L/AODX+71SL9vDVLayMHkt4TmN1v8AL8wYcbSpZCwXJwxUg8rnIOB9h/8AB11b2b/skfD6&#10;7GmQzTL42Iju/tADQg20mVCbfnBwPmyCuMYIOQfaAk/4NUruRf2SvGVvOrCNfGTSR5MQDZhiGQc7&#10;sgryCMDg55IHyt/wdWLH/wANoeDHWNlz4Jxj92f+XiTup3Y9FIwOoJ3ED6v/AODVK4ik/ZA8XW3m&#10;Rsw8byLjcm4fuIztIxnHORk+uO4Hyj/wdUwaen7Y/g25t1LSyeDcSS/LxiY4X7oPAOcZIG/I5Jo+&#10;0B+sH/BHXTm0r/gm18KbO405rN28KxOyNLA3LZJkXYNoDfe6nHev5/f+Cisujj/grJ48n1BZrey/&#10;4WXG11IJI1kEYlj3uGAKgkZIYjuCR2r99P8AgirfQ6h/wTE+EslnHOix+F1iCzS5YMHcMM7AQMjI&#10;9iME1+Av/BQ+yn8Sf8FV/H+n+Ib5rVbr4lrBNcTq6+VGZUUE/Lnhe4HJGRwaFuwP6iPBH2G6+HOl&#10;y2N/HPDJpMXlzCZWWUGMYfcqgNnrlQo54Hav5ff2M9JiH/BXrwppRvYZI4fi/KrXEMhKMq3UmXVl&#10;UnoMgge9f09fDeySw+FWl6bGVURaPFGB57yAYiAI3bRuA9QBkYwBX8wP7IElro3/AAVx8KSX2pNN&#10;HD8YZBJc7ZG34vJPmOMNgnqeoGSRxyRA/oe/4Kq2tzcf8E3/AIt21lt8xvBN0PuyMPu/7PPPQt26&#10;4OMH8U/+DZCDzP8AgpJFOviRbRk8G6gW09oyxv1zGCincMFTsfoeFPvX7cf8FNLG11z/AIJ5fFjT&#10;57iKGOXwLflpJovMC4iYjgsvOQMHIx1wa/D3/g2fR5P+Cl9iTpEVwqeFdQbzniiLWrbUAkUv8wyC&#10;UOz5iH5+UGj7IH6cf8HMOnWd5/wTD1e4u7qRWtfFGlywosf+sbzwmD8wx970J46V8o/8Glt3Zrr/&#10;AMWbFtN/etDpz/aAi4ZR5vyZ35yCcj5cAZwTkgfR3/B0RqENv/wTrtbGS0aSS58bWPlTLs2xbd5O&#10;e/PQAc/gDXzX/wAGmkbDxL8VpjcbV+z6eoQIu7OX+bO3LY9M4Xd0+bNH2QOu/wCDtzVrqLwP8HtH&#10;ht/3L6xqU8kvlx/fWKMKM/e6M3seO/Fexf8ABrveBf8Agn9cRySlmXxbfLGwmhYKMq3l4UB1I3bs&#10;Pk4fIIUqB4f/AMHbbW0mjfBsS6dfNLHdartuA3+jorLBlT8uN525HPRW4r27/g12vNQuf2ALqzu9&#10;Kmgjh8YXotpndmW4jOxt6/LhQGLqVyeVzxnFH2QPgb/g6SvUvP8AgpLpyqQfJ+Gump/rCePtN4fQ&#10;Y6+9fsX/AMEdLjR7v/gmn8I5dB064tbVvCkXl2t1dSzSRYZtybnVSQDnGBtwBjjFfjd/wdDT+b/w&#10;UmtwJZi0fw+01WWTO0Hzbg/KSehz6Y/XH7A/8EXJdan/AOCYHwhuNZu0knPhGMRypMX3RhnEYPzH&#10;DKuFI7EY4oYH4Tf8FqTY3v8AwVq+IiWtrNYxt4gsVkmWP94zeRADKA7cnsASB8vYYx/SZ4C0+a1+&#10;AWlWAs1WSHwnEjBo1VdwgAI5JwM4PUiv5lP+CsV/NP8A8FWvifeQt9slXxtABtjX96yxQDaFJIwS&#10;MAE9OvpX9MXgq/e6/Zz0u8055UMng6JofMX50zbLjJCcMO+B+FDA/mV/4J+adJpv/BVfwJp7BNM+&#10;w/EtxIJPIt1tlSWTKkDdHGBjbhSQOik8V/Qp/wAFcNOurv8A4JufFyC1toZpB4KumWGaby1OFzgl&#10;RnBx0yAehIHNfzz/APBOzUNZH/BT/wCHfiG81L/SpfiMftE6xtAXkdpdy7NoZN3I24G0NggdK/oU&#10;/wCCtP8AaF7/AME0/i9HptqJ7hvAt4Fik+6x2EdyMsOfl5B6ciiQH41/8GxSeIZv+Cht2NH1SGK2&#10;j8E3smpW7Fw8kYeIKy7AfuuVyDgEN9K/TD/g5Fe/T/gmL4iEU0Sw/wBvab5zTROzD98oAXngseMk&#10;EYJ71+aP/BsLFqy/8FELm8sbYNAvgu9jupmUfulZkKkksOCygYAbPtjI/Rr/AIOYNMutU/4JqXkt&#10;r9jVbbxVp80j3E6KQN7Dag53Mc+3HfOBR9oD5d/4NN76zh1H4s2jiTzGGnyN+7BVlAlwclx8wJ/u&#10;9GOTzVX/AIO04In8bfCG9RG3f2XqMZOyPAG+I9R8wz1xypx2wM6f/BpnGXT4tSrPb7YbjTQy7AJk&#10;3LLghthbadpBXdjIzj1qf8Ha9jbr4m+Dl4m7cLHVEA2ybEG+EkKcbAT3BOTtGBgGj7QH1h/wbeT2&#10;0/8AwTY8O+TYRwsmpagski+UPtJF1J+8IUbsqMLljk7fQCvy1/4OPp4j/wAFQdbR2lm8vw7pvmRv&#10;OzA5VjgcALkY4XjPvmv1C/4NqtMjsv8Agmto97BbTQ/avEOoSyLIj7XkE5XzFLHGCFUHb8uQe+RX&#10;5e/8HIUUrf8ABT3Wg0JTd4b00qZJPvfK3OCxC/Tgd8ckkXxAfvR+wj9gP7FHwzj0/S723hXwLpwh&#10;tbueSWaFBbr8jMwVmZem4gEgA8Zr+bX9qaNLD/grH4uW1t5LpV+M0jJDdQ/NKv28HDLu7j0PPbtX&#10;9J37DujN4Y/Yz+G+jNeJcG18C6cPtEPl7ZP9GT94MEjnGfQ5B71/OB+1xZp4k/4K9eMLKdJ5Fufj&#10;KyOtxcLE7D7aB9/bhMjpwduQOcUR6gf0mfGu90u0/ZH8WXs8X9nW6+ArwuPJjDW6/Y2yMZK5XJOB&#10;xx6c1/PP/wAG/Qij/wCCpHgmcancWvl2uoGOSNAVJNu67ZODhWB25HQspzgEH+hj9oO8j0/9kjxl&#10;cQ3pVY/Al4RcFmVlxaN8/wB0lSOpPPryeD/PZ/wb5zyr/wAFSfB5j1JIw1jqQZWMuLlTbt8ny85/&#10;iG7glBmhAfsd/wAF6PE934f/AOCX/wASIoIbgNfWlvaM0ajCK88asH+XgYDDjHUDNfm3/wAGrEUo&#10;/bD8Z3DaPPLH/wAIcFF5G77YH84HawAx8wzySMYwM5JH6M/8HAVvYz/8EvfHzTXV1C0LWbx/Z4GP&#10;mHz1UK2TwpzyeeAfXI/OT/g1fnsrf9sHxmXNz5x8G4jCxBoSv2iPO47hhs42nHTf64J9kD6g/wCD&#10;rV0T9k7wDEsrJnxyCsfmSHd/os/YkDjpkgkdOM8x/wDBqVfLJ+zB48tl1FZGh8WqPJMR3W+YU/iL&#10;4Kt2AUEHOScjB/wdZ688P7K3gHRdlrILvxpv80xJ5g220udp5YA5XOOOBnNH/BqlrRuP2W/HWk/Y&#10;FU2fizclwFj/AHqtCp2HC7jg85JPXGMAZPsgfK//AAdNJJH+234TV2tWWTwQrxmGELJg3Ei4cgnd&#10;jbwTg449DX6t/wDBG6xutP8A+Ca3wpivdJhtXfwzE22Hy9soI+V/lHO4HpnI6E9z+UH/AAdKatc3&#10;v7bnhXTbjcPsngmPaCvBDXEhz0G7689Mdq/WH/gjhrGlaz/wTQ+E7aDLdS2sPhiKJlu5neSN1zuQ&#10;tsG5QxO3HAHHbk+yB+Dn/BaO3hsv+CovxKto4YYI11y38sRXCMI18mLqcYU5ycEcA4ORiv6MP2W4&#10;VT9kHwQLCxWFG8E2LRR6fJuQZtkwI/kAK9McY6eor+df/gtV4Yi8L/8ABVH4jaRpWmL+91qzligm&#10;maRZGe3hODuOcEnp6fU1/RN+y/Nc/wDDIXg2S80RdJuB4LszLYtM0i2zG3XdGHZ8vtOQCTzihgfz&#10;N/s/aFeP/wAFK9A0pNM1HNr8XFM0MDM1xEqajySQMkrjkkc4OcZNf0qft6xXdx+xB8SY7c3sc7eD&#10;L7ixkkSYN5DcKVO5c+vv6dP5sf2abeG4/wCCl/hu2/t+G3/4uxmG8YgxuwvWKg/ONyuQBjcdwbHO&#10;a/o+/wCCiE0Fr+wf8TElF6qt4Hv43XSUT7RtMLBhGGbAYjIA9+KJAfhL/wAG7y6wv/BSbRLjS4Hk&#10;jh0C8e8WN3BWPMQ3fIDwGK5zgYJ5r9Uv+DjPV7uw/wCCX3iRXnmhEviHSo2idpHE3+lp8h4Hy8Zy&#10;eARxzivyl/4N64Fl/wCClvhmURs0kOk3jQkL8oO1Qd/zLgFSRk5AJHHII/Vb/g47vza/8EwfEiw6&#10;dZyLL4g0tC00K7os3SDKdfnHTIwQD7UP4gPkv/g1A1KWXx58V9Kt7jaV0vT5ZrdY2G8b5FVxg4fH&#10;IIwMblPO41u/8HZ2mSi0+EOrrZp5fn6lC8zZLBtsTBB82APvEjGScc9q5r/g0/jK/Er4qXBWxbbp&#10;VgowifaEzI+dxPzeUcADH8QPTvuf8HZt7Kbj4PWW393/AMTV1K/LkjyBzxz14OTjn1o+0B9Kf8G0&#10;djd23/BO6C5utEtLSO48SXjwyQQgfaACo85jvJZsgqemCMYwAa/Nn/g5OmsZf+Cm11sihWIeEdN8&#10;z7PKjFjvmBJIX5TxjByRjPfA/S//AINs5tTf/gm9pdtfG6CQ6/fCFbq2Maqpk3fKdo8xDnIYFsEl&#10;cnaRX5kf8HG000v/AAU61C4utOaw2eG9MTzJJBI0gBk/ekBicdgOMhfej7QH7pfsNrpsP7FHw5j8&#10;N6v/AGjaf8ITZmzuoVKrOv2ddrBdgxnjggEd+RX88/wE0u81b/gs3p9hZ6NcTTf8LoumlgXzJJE2&#10;3sjO/wApVm24LdunPfP9En7I0Y/4Y/8AA4bUNOvAfBtmftdiw+yz/wCjr88Z3NmNsZBBPHPrX86P&#10;7LFxav8A8FftGuNSv5IkPxeu2a6gZG2t9qlIbJVlK5+8QM7ScdqO4H9A3/BTPVpdM/4J4/Fy9F0y&#10;j/hAdRVpFwTtaBlJ5YYyCfcZyOQAfx5/4NfIrOX9uHxAblpDIvg2Qxx71EbjzVzkEZLjgrjHG8no&#10;BX68f8FU5o7X/gnJ8Wlikhtz/wAIReIkkittVjGQOg556Z455wM1+Uv/AAayPcj9q3x1Gt0gh/4R&#10;WFpIdrFgwm4fOQAOWB4JyR07nQD6q/4OjvJk/Ys8M7kmZl8ZQlTCvyLmKQFmIXGO3UfMRj3pf8Gu&#10;Ok3dh+yN4p1afd/pniZjbruLDYgK7gAAOG3ZBJOOehADP+DpxrX/AIZM8F2j30yzyeNUENuuBG/+&#10;jzFmbLdgvBx6+vF7/g11Wzh/Y88SeRYQRz/8JW4upEZSZfkBV2OTwR8nT+DpwMn2QPiv/g51a3m/&#10;4KE6YovZpJF8C2SSW7tlYh585BT5jgEluMDBB654/bT9iTTUs/2Pvh7axXiSY8H2RiuodrLIpiG1&#10;x8zZ4HXJ6Z7V+Hv/AAct6wuo/wDBSSGwgxH9i8F6dG28DG5pJ23EAejLzzkDHbFfuF+xs2vQ/sfe&#10;AV8Qrbrf/wDCH2n2xrPcITJ5IJZMKuVP3gQB2x0FHRAfgb8J9F0+y/4LvjTm09r6GD4xXssy318F&#10;ct5sjNKWRfvKxLhQCfl2nnJr9pf+CyUzxf8ABMv4pTiZg3/CLShNqO2Mrjsy8Y78gA8gjIr8Qv2d&#10;77WfHH/BbXTdR1TU4by6m+MN0WuJJtiSeXPKFOd3oo7kn3r9lv8Agu1r8Hhz/gl78QpJ5IY/tNpB&#10;a/M4UbpJkQKDg5JZuAPvZxxkmhgfFf8Awak6L4fk1b4oa6upBtUCWcUlmwXiH5isg6lfmLrnoQfY&#10;1wv/AAdH+Ibi7/a4+Hvh6eaSOG18MtNvUk7GecAkZAAOFBwD154zXpv/AAalQXA0j4nXEeoq0P2y&#10;1DWhkbMbiP7+3hSGGQfoPQZ8g/4Oc7cP+3h4MKxQqZPCsI3ttYt/pDcMASSo7ZGclh0Ao+0B+xHw&#10;YhbTP2NtBLvBcMngmNjKg2JL+4zuGGdgCOepYDuTX4s/8EBrZNW/4Koa/q8ts2Y7fVJFj+ZmiLXH&#10;3jgqAB90sQR83Tmv2g0q9u/CH7EcOoS2zLNY+Bd0kKzFvmW36b22A89GwBj05r8W/wDg2zK6z/wU&#10;P1XUJZplaXwzdyKII9sbFpkOH4baPRcj68UL4QPrj/g6c1SGL9mHwTpIvoQzeL1/0X7Opk/1Evzb&#10;zkqBtwVGNxZSfunPqX/BuTbQwf8ABOjR5bWWZ45NYvi3mEfLJ5zb1UCMYGNp5Zs7s5GcDxb/AIOq&#10;dca2+CXw68Pi6lC3HiOSUxmNtrbYJO5OON31HHrx77/wb5C/i/4JxeF5rptytcXXlv5Y3MglOAWL&#10;HIHAAAG3GMdcn2QPyp/4Kha5ceLf+Czd9aW3ie8jaHxhpVjHemaRGtf3kedhblFUsW4wAckep/cz&#10;9ojVPD/gz9h7xBqGuzwra2HgiRm+2KXUgQ9CpJLDIxtwcgkCvwt/alvv+E0/4Ll3mdDt7xW+KGnQ&#10;tp8xUJIqeSCpOwjoDztJPXBJr9vP+CjWqSaF/wAE9/iZfLujMPgW72qt08eT5BwC6lCv+8CCCBjn&#10;ijsB+PP/AAbbeAbTxR+3XeeK7pIGOkaDMYYcj5jIcHHynIwD6dPY4+m/+DqTV7tPhZ8OdCjlVbd9&#10;cklaFFPzHyXCtngY+8BgHHPrXlX/AAa4aVod38YvHmqT6YGvrfTrdYbppxgIWb5Qm4fMDyG2ngkZ&#10;5rqP+DqzXJpNW+FegNbsqFb+48wx8M2IxjOODz3Jzkf3aPtAfZn/AAQun0xP+CZvg2a3uGuEW1mb&#10;zJUCyAhiu0gFuFPyhuMrjgV+bv7AGqL4u/4L6+JtSsl8lG8S61uilyXXypMEdU+ZSm4gjGEOATiv&#10;08/4JW2V/wCH/wDgmV4OTVr6K4kbwsZleymPllTGxGP9og/Nx9/d16H8w/8AghToK+I/+CrHi7W1&#10;lheK1uNUmX9228FrlwsiuQGVQflOcZ3jPTgXVgfSn/B1FJcx/Az4cxQ2sCwyeLislwr5fi1mKrjb&#10;gjhjncCOmME19HTrL8Nv+CM1xNe3wvDa/DeRjPcRhVZvs5wyIjDGWAKqG4LAc9K+RP8Ag6DSbUfE&#10;/wAI/DieIYYjc6lMIraaTHl5Ea+b0JUDcA2D/d46V9a/t8ahP4G/4I8a9BczXV9cL4DEfnQzlGyY&#10;sEmQsSVGcMSfmUE46CjsB5P/AMEitR0vwR/wRg1XxACYUh0vUrm6VMzMWzK3TjJK7fl46kA960f2&#10;EUstK/4JSfDmCCwa1kutStyq+cxwzzEkscA467lwADuUZGDWP+ztcX3wl/4N79Z1mKOCORvhrqF3&#10;bK3yqrvaO4bG3klju6dTnJzmu5/Zz0a48L/8E/Pgz4VF3DYLL9haZoS3lsdqMEB28hj6cHghjnND&#10;0FLY7vxh4rttDsr7UrhJGaz8Hyz/AOjx7fmaV8fNn7xOP8e1eafGSWK20nSPC21I0+x2sO9Y8eYz&#10;ZbaRnJPy+vc+vHdfE7SEm06QX6K8N7a6XYxurlc75nJUZ5wRxwPT1rlNYu/7f+JuoX06Dy9Ln8qH&#10;5fkMiouAOepJJPHBHXmpIPLP2r7/AEz4kfEP4c/s9aPaXk8dzfJeaitug8uSCFODJngZeWM4IOcN&#10;0xXN/wDBVDxRfeP5/h/+xp4Uw1v4ivrePUIYZM+Tawuk85K4wQQhXsT36muu+Db2fxI/bE8UfEXU&#10;bpf7P8JwCwWNIS22XasmVPUAEspC8Z3E9q5f4FeC7L9pD9vvxB8dNXsZptG8LQjT7CaVwV4O+WRR&#10;0ziR1PqV9+aiVE0P+ChnxUsf2Ov2GrH4R+EwY9SvtPjtbeG3/wBaZpozGmMHjGEYjPYHrR/wSm/Z&#10;/wBJ/ZH/AGULj4x+KbLbqE1m1wHdSQs7wg9hk7SvQcnPHUV4X+1Nc65+25/wUa0T4UaQqf2D4Pkh&#10;v9SjjAkaOc58uNgMFsCMH/gZr2n/AIK6/tDab+zP+zVa/BrwdfOt9JbpDbSx/fad/mUkc5I2nkEn&#10;73oMvoNbHxt4Z0zxT/wUj/4KEzeIb1Gbw7oOqYikkXKFlfO0noSWBwM52qMHqa+7f+Cpv7Qml/se&#10;/ssw/C7wxqMf2lbUQQlXzumBxHGUDejZPOQFJPPNcJ/wRi/Z50f4FfBK6+OXjLTGW+njW6urqZtp&#10;ZycoOrDO1z/dyCpOM5Hyb+1j8QfEf7eX7eFr8KbMs2h6bqCNqUFrtYAq20sNuRkBlXbnGc4ovqF9&#10;T6C/4IafsqXNhpd7+0x8R7WNHvJJL7zLiHLCME9/Q7g/+63HXNcB+3L481v9un9u3Qvgh4evZLzQ&#10;9GvPtOrxxyLIi7SdkJx05RuOARIpxmvsH9qf4ieCP2E/2KIPDtqIreY2OJI4U/eMNipt6jkjZwT1&#10;Bx2A+ff+COfwRtvsOvftcfFW3ja71ZJb+NXg2bY+qICxOQPLz7cd80xnof8AwUp+N+mfsqfst6f8&#10;D/Agb+3NYVLOO1tpD5nnSqWyR224Y8dSO1M+EfhXTf2PP2G0gsbKP+1tRtVQN5YjnmmYD5jtXGGK&#10;98n0yAa8Ftmvf28f+Cji6qkMk3hjwLdyDMwDqbhpF3AAZ3BVweTjjjrivav2lfEdn8Y/jxonwF0e&#10;5a40nw+v2i+TeZImjjjyNw7bmdGAOPx28gFj4ax6npHhu11WWJo/s2kSXk0d5GS0s0owi9juzx1G&#10;cdOcV8t/tv8AjyLw+ulaBZmTdITcXMe4j95Lu+Yc/wB0nBPQMDjGRX1T4s1m4bTbbTrS2+fUr7Ms&#10;fBYQxoxI6ZUbiuOf4c+lfnx+3l4pn1r4uqIvkzeOsdvs/hjOyNs9s7f/AB456gUAYnxEvLYfDmP7&#10;LK+GtCzlvlBLDtwc5TbzjooHHbv/ANiOyntfBVxcx3G7dD8u87kUkt8p645B69DgfXzL4i29x/wg&#10;tvHJPK2yxX5oWwpXoSOx5znjndjORmvUf2PY5W+FUryJ/wAsf3bRxj7zK2eccNjvngnHTFAHJ6Pb&#10;w6j+1jbs9wF8lg0UZJ5UYwT6AE4J9M8YOR7b+3frM9j8I10tmKSf2esaqrKXVipCrluexGeSMqO5&#10;NeGfDGS41X9rB4GXdGsxdgPvcD7u49MgtnsMY+vsH/BQi5Mfw/WOaKPYLNCrRqFG7aBuXZhRyc9x&#10;nPuaAPQf+CZWnrH8IVvmj3LHp0zeYyfeUA/LwcDKkgEgZK8+leC/G+yTxH+2hodnM/yrdSTN5jA4&#10;YdVJb1CgncP7vTOK+lP2J4YNK+B1wVZfl0J+XQ8kYwenAAJxg87sk8Yr5aubm51L9uq3Nk6xrbwS&#10;CSRhuCoXcAgDGcFgeM+3AoA+3/2g54dD/Zms7ZivmSrMZGjfLkgLjrxhsE/TPbGfnL/gjnoNxqvi&#10;zVtQJXzLvXHXBjwqtjO1sH5c44wM5BxnGD7j+2RJdaZ+z9YWrO7Z0+R5B5hOxcAqpBz0AIPP93oM&#10;Z8k/4IseHGv4ri5u41lSfWjtUOQQuzbnnqQ54x/jhS2FLY3v+C1niORNKvLGe7bdNcRoscyhWZQY&#10;8D1yMDnPIAOBzXvH/BNUWGg/AWG5OoRhY/D/AO7mMmc/JndwBzgDI9s8Zr5X/wCCx95JdeIfKLbl&#10;j1MLdRqoLBC6kMM/dHygZHOSB0LGvrz9i8W9p+y/cyx3c0appEa+ZIvO5kxyAfuFSTtxnc3B6YX2&#10;RfZPz/8A2mr8+JP27fCNlbMrx2+pRsJE3FlbzuTkMOBtB4PHOc9K/UPUdQutC/Y9YbJlaX93HE2S&#10;ql12leDjBLcdsFeuK/LDxbbQal/wUR0eJYWVI2R1wofeV8zOexzz69cc81+o3xxv7fSv2P7cyx+Y&#10;sduQFVhl8J0PvgEeoGeOaOwPofmV+w1EfEv7fOu6pJa3EyrcTKzKuflDgFWPTeQvXuw96/Tf/gpN&#10;ren6D+zzb2Cpu8vSZCFzgcRbd2DzuBODjnBHpX5z/wDBMXT/AO2/2u/FN8kKNCNUIa4W12x/LPyw&#10;AUYYdhjoz5HIx9rf8FjPEA0j4HXlol21xLFoEqt5alR8yZBOemRkHjjjocZPtB9o+cP+CD2lM2tX&#10;mpTxkrNquVO7CtgAY6feDEEDocgZGcV6n/wXn166/wCEGvLULdBfs9uGEL8Alsbm4xtIJBxzn61x&#10;v/BBfRDFox1a8dYPM1BvJZecqOkhHTGSV/vDqBjBMf8AwXl1PTzby6bNcL551CFUVcL83OUxn5v4&#10;z9Vz1waPtB9o9w/4IQ+GdS0j4IaffTW23dZM7DaV3xlgQfu9RuPvgrjuB8r/APBcu71HW/ivpOgw&#10;o08sutusNiys0jseBtAx8rZPTk5HtX3N/wAEiLbT9H/Z106PT4Y5I10O3P2gMPm/djaw46MCCewJ&#10;PI7/AJ3f8FSL2XxH+1n4V0AWubW41FWXylxID5wG3ODjG44x2AOOlH2g+0fqT+xRok3gv9kNmD3E&#10;Pk6GqhmX94oWEAN/vKy4PA5P5fkn8WZW8Yf8FONI0i5t591rqEafZmxmVjvk8tPQENgHnnJ6c1+v&#10;nwwa88LfsbzTu8KhdNAjKIQoJUYIAX+IY7Zz161+Qvwdubnxl/wU9vLhpPMghvmA27kaOFVTG0bQ&#10;Sy5yOmSM5FEQifsB8VJLjS/2QfIWNV3WsQRw+MDK7X5/i7EevTGMV+Wf/BMHwhqniL9uvxZ4gvdE&#10;tT5WrSwTNZqGiG6UllTPOSo3cAcg9MYr9Rv2wNSvtD/ZdW0E8nmvbgzFpdytII92Of4Tz/nOfzb/&#10;AOCJNg2v/Gzxdr1oZltJvEKMl02CxUNI2SO5G5ScAYBOMUR+EI/Cfbv/AAWOvIrT9mi/gvLmGaOH&#10;Rpmk2oQWOAAcDOAfmB9fWvn3/g3e0i7h8JXGp7JpFmvZynKhQq8MPfHLD0Jz7V6V/wAF4fEV1pvw&#10;G1K1a/Rc6aIVAVcnzGCspznhgQQRzkcYAJqp/wAG/wB4ct9N+AkF8dqyXDNLuTI8zLNhiNg+Zc7c&#10;5OQewxR9kPsniX/Bwl4jvtT1TS9GSSNRNrm14921nwhw3X7uTg9cFRzX23/wTi0GLw7+yrazR2Uc&#10;KjRUUQ79xGFIZM4/hYcDPAPpivz8/wCC5U/9sfHXw3oZsnlkm8SSKIFkPzcx5QnAyTv4ORjJr9JP&#10;2W9OvdK/ZHZBFLFjSN0ZPDY8r5T1OD/eyOv6D2QPZH5UfF928af8FUfD1jZRM01rNGJovLMgU/MR&#10;uTpsYEcA9XzX6zfHe5GgfslxRif5fsUa+YuP3a4yCTu6LtwSOcYwB2/JHQIbjXf+Cri2kUUcy264&#10;uI5IzuiXaDgsQ2WBIIZcfwrkHJr9WP21J/sn7K0SyvA7PZ7st8qu3lMccgbVbpkjGSeO9EgZ+eP/&#10;AAQu0+PWP2jPGmriGPMmuuyqsgwfndiu3aexyDnjnHNey/8ABwjq0UHwomsirSma4tY13f8ALM5Q&#10;iQfLxkBlPTg4zzz5v/wb3WFq/i3xNrAjZWn1cjkZLpgFWzuwCp3ducj056P/AIOH9Xg/4Rm10veo&#10;kk1q3RR5JH8DHauM5PVgfQHocZOofaPqz/glbpTeHf2SdLD2q2qpoqN5Wz5k+XJ3DJO5SOnftxX5&#10;/wDx8i/t/wD4KseFLO4HmNHCztac5JEzErt5wCBuHvyfSv0S/wCCdWn3ek/slWLxW/ksNGUL5knz&#10;N+7+8x2jBwfmHrkV+bfjS1kuP+CrmhveSxzxm0D+TMNxjUOQVz1LAgngfdHTrQt2C3Z+xGlaaLbw&#10;RokVqVZRafwx7geFwep5x19xRUOpNND4V0JIbPzP9DJYRsoAPy8jOOD1oqST8wf+CoWn32o/Ce81&#10;jEciz6S0kfykKdoGSvy9dpb0zzk466H/AAR/8RNffC7RrCSJWaFZ4vLPynAZ9uGXGVHJIzx34NXf&#10;2tZoPGf7PMO61VZJNPlRfMRfmxH9xsDnadp9Cc149/wSM8eyWVrN4Wm84rYas67HYkBeWJBDdTkj&#10;AwMjPQ1VtCraHM/8FPbKex+L2i+IbaLe0euqAGm8o5Lk7cjhM4zkHgnvX3h8GvtPiP8AZ31C2Lh2&#10;/stZGaQFVcqhYjJJzgKOO+eBwa+If+CtTWxv11NG3Nb6tHKI5mY+b94Ht33c5Pb2FfZ37HfilfFn&#10;wGk+xqskc/h9ZFyMkZXgfMAcnHPYdqYz8/bFLzQ/+CiFjuCsbqEsM7gxBiJwMnnLDPXlSeeTX3t8&#10;etKGufs42N7DHt8l2WORYSMMRk44BPU447Zzya+D/i5rMPhr9uDwnq0a/u5JGhnEyq7ABfvA7cgj&#10;Ix1IIPOCSf0M8e2h1b9mTeJNskcxbyljBQjng8qDhVByQehHU5VMTPg3/gmvayWnxV8VaLJJ5ky6&#10;tukVF+ZxuPUY6cEHngt6g169/wAFVtCvH8D3l9qjTTKLFJorgxYEnAGBngkglsjnJGcjBrw39iUX&#10;Nh+194s0uFggki81o8ckhlOc/wDA8Ed93bk19bf8FIdBl1T4dfamh/4+dF+VW28/IDuOOAcFfflf&#10;Rqoo89/4Jk60dQ+E2jqbe4f/AEKSFl5X5gSiknH3CTwB0C4GRivnL/go1btpnxJsdRhdYvJ1VWzI&#10;n7uM9QxwM4IAPTP9fbf+CSviczfD6zshGTHZ3k0JMm35CWVhjAyQdzceo57Z4P8A4KtaDYpqN1dx&#10;6asdxDqQdwMfuhluTjuc7TtJ6DsKAPpL4KQTa98EbyBrySNH0sSKGyd33QeSME5Bb15GQcivhPxh&#10;Emn/ALXmnok0ZN0dpLRgbz8xXOCeTxgjkE47V97fsgXOn6v8IY7KaZXD6OojEikqhKAAj5e3PYZC&#10;epFfDn7TNj/Yn7Sug6nYSEedfLCiyPkDcVC84PUE5OM8cdqAPpL416NJf/AyN7ldscSybd2WVWC5&#10;O3k4BXYOBn5sc9V+Tv2RIX0r4m6rp/n7fLuFG5yNp5fHpgtjgjG3PXivtjxBat4h+AbBZI1kjBP3&#10;iVJOFwMqDkEDOeD1HAAr4p/Z0EWhftG6pYXk726yNIY41JKyEHuF6nk46cnk0Aeqft/6PBJ4Yhvw&#10;F3GzEqyLIo6ozE+vO/bjsB15zXmv7IVvPLp/lRwuGdm/eKvzEcjAz8pAwxPHT9fbv24tLaX4dLqU&#10;8v7v7Gd3+yqoeDyckiMjgDjr0GfFf2LZUeGT7RE0nlTGGMqwGGwXUc/7XPp1yeaAPN/2jbU2nizM&#10;UarG0jbWXOCR3HAA4IHr8tdx4MtJJvhlMFdQ8cKncoB4BzyMjOOmf9nGQDmsP9rOwEXidp4XVl87&#10;jGcqDyBz/nBx6muq+FcZm+F0kwkZZI4VZdoAYKTwSR1BRunHHBGc0AeExxFvGHlKvL3I+Vzkcnnk&#10;j07/AI16R4h1j+y7a11aRXwqqZI459nfk7cDp6Efxd64PUpksviK0l7t2pcLu/dhgRgYyD1r0zxW&#10;tnbeHIdTg0yO6ZgIwsjcblZBtwQNpy6jcDyO45yAe+fBDxMreIfBPi9JldrrSJLK6nkYkBo2K7AC&#10;PvYXIzjPzDIyTXWNqVv8HP2zLDXNN27fEEPkfM5VJCg3qhVccHc/z5IOceoHkXwR1XR9a+Adn4th&#10;hDXHh/xVbusOWAQPs3KBwpUnnnJBJ5Izn0H9rq6i0/w7oPxlszIt74evIbia3hVRvwQjj5htC7T0&#10;HJI49aALH/BVzwrP4U+KPhf9oDQbditvcW17JdbQrFN4VhgEgjeoXoOp4wa+ivjBc6T+0j/wT2ea&#10;zMl1b6fBHNEsNw0g+zSRH7u45KqOMds881wv7bOnW/xn/YisfE8WmwtcWqGHbyN+Rvib5uhHOcd/&#10;Srn/AASP8d2/xl/ZzvPhrqNv5n2bTZNLm3Z+RlKGN+uCCNmevGR0pMTOO/4IPfGaPwb4n1b4X6mC&#10;zWeqMZI2nkVWVwdpADDnejDBG3Dc4YA15x/wWP8AAi/B/wDaosfiF4aR4QuoGaFosNGuGWQbVJwo&#10;ySNuACd3XmuX+B2u337L/wDwUTm0RLZfI1C5aHZGQFLBsq+F4+/G3y9MMa+nP+C1Ph7Sfib8F9F+&#10;KVhoSI32FJVaI+WWMahdzAsdxAY9f4Rjk4NHmM+h/h3HZ/tXfsK3WgGKS6lbTfNsIBCIiGaPfH8v&#10;BDFgTsJI4GM8V+bH7CXivxH+y/8AtqXnw3+2taxS3RRZJFZJNyHKqDxglSy4bALAdCK+3P8Aghh8&#10;crLxZ8E18DXV3J5mn25s50uo9zPg4XDquduwjAJyCvocV8W/8FPvD958Bv244/FdharYyQ3wmby5&#10;Fdim/JDEKAcqWX7vI6joKXcXc+gP+C3fwovfGngfSPjfEgXMG6YGFvkdf4ckkqdh6Nkk55OCa9K/&#10;4JJ/Fu3+L37M8/w/1JoTO+jy2geTbuDohhALA7gCNuGxlee2TXVfEfw+f2kv2ALy7jntbr7Jpyzw&#10;R3lrtEkaocgkY42nJ4Bx8oDYBHxx/wAEZ/irqXwm+N+vfD3UZZFhtLo+btbcPveVIuORztHIGeT0&#10;o6WDyPOFi/4Z4/4KLRwah9kht77V2t7hrqPckYkcodrghk+YA7wejc8E1+in/BTz4dL8c/2IbDxV&#10;FE0ssNr8sbHzPmZRJ1ydvzEevTjPf43/AOC3Hw2vPhz8f9E+LegRx28l/turW6hc/MwIcMFJ+XEm&#10;7gjPuc8fbP7P/ju6+Pn7BOpadqV4zQ/8I+LqLzIw6jaqZ+VsZXe2McH5M85oA+bf+CBnxbmaLVPh&#10;vfSTbbW6YIG3bTG671GcEZ3qRg+qlQcsK8U/4KmeA5fgJ+21Z+PhDHHANUjkKrb5zGjhsgEYIKE4&#10;7jjvgnL/AGD/ABw3wZ/bq1Tw1Dc3EMN1qLr/AKO6+WHWTcm5dhOAXGCuCD69vqL/AILw+BNG8XfD&#10;DQPi7FiK4lt1dmkUFmKMIwOFGDtbb2HyknrR9oPtH0V8Qrjw/wDH3/gnfcOGgulhsYpjcX2WRl+b&#10;kMSDGzA5y3A+vT4r/wCCHnxD/wCEC+N/iX4bsuyG31JWhZrpNxV38pg4DgMiquTtJ5II5Ar6a/4J&#10;LeNp/i1+xdeaHrcbRwroLW73IiVkBjVkP7tievl8nBPPG0V8Y/syWGq/CD/gpxNoemWC3kWuNJJB&#10;tIjx+89d42EsjrkZwXHG3NCEja/4LDeE7f4Z/tj6F8T9L8wyNrcM2JrjY0n7xZgofcNqjJXdnowJ&#10;bkV+gfx10Cx+Pf8AwTvvPtMU100NnuVI/KyqbPnAXeQQPMwcHgqMYzXzF/wX9+GX2zwVofxEaxaJ&#10;vssLKfMDbuuT9/j5SOxPtX0D/wAEzLzXvjB+wR/Y15HJdTXXhlSsdxcNiSUIhO0mT5Msc59xnOMA&#10;6B0PjX/ghP44/wCED+NXiX4W61q/lfZ9SDRxygKVf54nIDHJ+4Mrjrt65Iqf/gu5oZ8G/tE6D8Rk&#10;sWVV1KG6FzDGoZlGxso4XuVOQWBDDoQMjyv9lGW5+Fn/AAUyvvB+mwK0l3qUkduMt5rSAq5CuX4b&#10;IfLMcNg9N2a+s/8AgvL4CfxN8GNB8Waalwtx9hWR45pVYMkLDcCWYncFO7dkk4I5zydQ+0ey+MUs&#10;/jj/AME1JbnTtSiuvs8KTWrKEDJHKBjcqjj7wPpkEc448P8A+DfbxDfDwhr3hB7GSP7HqV7ZsyTl&#10;w4dFJ+Ut8gB/hwBu2tzk16h/wTx8TWHxW/4J3alZ669x5ieD43uLhQfMDJhC+d/zcjIGAQcHOfu/&#10;Pv8AwRxu9K8G/tcfEjwNfT3EckfiOOaNo5cLiRpB02v97IHJJAxnkZoHYo/Di6j+EH/BX+9gv42Z&#10;dU0uQC3Nm7DzFuMlWG1tq5Vm3cAMO3Suu/4LZKdJ/an+GXiyOz+0QjxRpcs1uW2liWyAQAoXoxBJ&#10;Ay2M9a4/9pTRLbwd/wAFhPCKweIr9zJqF1CsZw0gAWQYZuAwbPrw3zV33/BcdI9Ol+HuuXV7FJ9h&#10;1DSphugYA4fngZPIGSMkfKQO1HVB2PTv+Cs7Wms/8E7NPvpopt0NjMqmSMgq2O4y3uflJAHHGTW5&#10;+xNIdZ/4JWtt0yGZ18L2pjW3mMYUhU4UsFIweqjOMkDdjFZ//BQq6HiX/gmVDq0UzzR/2bctHIny&#10;7d0BPI+U9SOuc5JPal/4J7otz/wS4n/tTwwUjXwfCzSWt15beXt4YKrbc53NngncNwJBo+yM53/g&#10;3/l0218H+OI5LJ1uofEmqeZK0Plzn/fWN8kjoS43KWAGVAryr9iu+ubz/grn4wfT/Ev2HdaQNJAW&#10;kIuH3RqzthGCFQAM4znaB1OOw/4IIa/p+m3nxGg+3X7fafF2oJFO0wb7QzIuHdWU/OdvUEDKKcZz&#10;nh/2L42uv+Cvvi2SGG3uN1nCQlxZruly0fyqwYFTwGDE44I4+XA+pLNr/gsTm0/4KUfC26a+SNf7&#10;WX99I1usZ3LEWjO9SMvnaAQDydvJyPYP+C6VzP8A8MD6Fb2yWsyi1Vd0TKenl5ZBGcYK/NjAABye&#10;mD4H/wAFk9S0+b/gpb8NbK9sljP/AAkFsbhY5JDu3SQKjEBgA2RkYbAzzkDB90/4Ll2+lP8AsBeH&#10;XhsFnjW2Uedu/wBU4MeAC67iA4wOegHPFHYOx6J+zO0Z/wCCPf2y70yKFf8AhG4N01tJIu4bFw5+&#10;Zww5DnIOTvzyOPK/+Da678Oah8KvFi/8I7eQ3X9vT+beNcP5d0pEbbwpXYhOAuEJGYT03YHc/spP&#10;LN/wSAmsV0nbJb+G4DNEsij7gQE7lKgnIGTjJ3nrjFeQf8GzdxqJ8K+MA2uzw28erSlYfmKoRHbn&#10;ON5BALdNvO5snBo6MDzPRn8O6p/wXhRpvEt58vnLD9okh/eTHepgO7IdChbGOTwQcDNeyf8ABzdf&#10;Qv8ACzwfBHqd0zPeL5i4zHMd0hycEgHqwPT5sZyRXifg0vbf8F0JrqHXbeJZY3MNxDa4WVegVw0Z&#10;IYbeqjJKLzya9u/4OZIL4/CLwfeJBAbc3SCZvLXON0m3acAgkhuxAGRxxQUfUHw00/Tk/wCCTv2S&#10;aLUGjj8IIi215vd1CxooQtukBxjb8pI4HQk18Rf8Gzl5qEfxH+IFjaaxbfZY5owbdreQyOMSFQHC&#10;YxwzBSf4W4G7n7W+BthcP/wSVhvICsME3guGWKSO3QMqGCHGFQoFJG08Y+YEnrXxV/wbUQR2/wAZ&#10;viVata2k00MyKbqONwG+aQZX5lG3j7pQHD9R0AvhA5P/AILex3mnf8FXPAtzK1vC7ahYD7U0P8In&#10;hGxwEJ45OfmOJO2Of00/b40uLVf+CbniKCW/to2XwrCrLcQKVxs2lRuTH+yB79Aa/MP/AILwFtC/&#10;4KU+B9R0DTlutQ+0Wc0OlXV1IIJG82Dyznd+73sCDtIICr6An9QP2ldRt9f/AOCber3D6Vtt5fBM&#10;QWKO8ljK/JtDZy3TBbuTjrk1PYD86f8Ag1z1q8tfip8QPD7ahcQw3Gn28kcJtS0MrrvUneEPzAMO&#10;C3GRgcnLf+DonQ7K0+MHgvVYLtBLJYMr26qMldvB+6CMFSOpzuX0wMv/AINivEWo6f8AHrxzpNqz&#10;G3/s61kmiaQ7SS0iL8uQCc9/p6cdt/wdJ6TKNS8B649yrBXMHksCzR5WY/KxJ4Oz5h3wuMYOa+0B&#10;98/8Ej7u41b9gTwCk2rwzsfD1ruks7B4IxmBMHbsXgKd2MAYbGAOK/GX4hLd/D//AILhmW+1x7Ga&#10;H4gWrJe6fbhSjPbxhSEOwclgCueckZJzX6sf8EGvEsviD/gn94YWwgVlsrdIGhkiAYbVKFgd+3BK&#10;MegOB2JFflR+1E+oaH/wWpurqOz0+GUeNrUyJNC00DLtVJNyOXyCN3yjjBHAOaFuB+1f/BS7SbbW&#10;v+CePjgx6kA3/CMvPDOWwsjGFsA4YdSTz2yDzivzB/4NffEd/p/7QHjPRBfxrDcaTE6RebFuzuYP&#10;8pO7DERcgEZTmv1Z/bb0y48R/sFeMrGXSLeeWbwjIz28m0I2ISWA44+XgfX8vyA/4NlbrZ+2drVj&#10;DPbCefw+rRwzRtvlVWfdtYIQACVJBIzxjPOBbAfQ/wDwdPeHPP8Ahv4B8TixWTy9YaP7TFMBsBjk&#10;4dN3IIKgNtz7gZB90/4Ny9Tt7j9gDS449QRvJ1C4WTy3jLBhLJ8rAIGyF245PykDO7NeWf8AB0bd&#10;WMP7OXg22v5pFuJNeYWuHLK52g7TxnIUE7iR0x1Ndf8A8G0rXB/Ycmh8uSF11q4khYzsySJ58gyB&#10;u+Q7sggAA4yc8UfZA/OX/guJdLp3/BU7V75b+a+FvJYvshKRyLtlbMYaNc7sg4YruGQMHAz+9Hh2&#10;4TXP2OI7qa5ub6G58Eu7GZWaR1aA+qAls8BiM8Z61+Gf/Bw9FbWv/BSKS7udcY7tItTMsdv+9t0E&#10;8o3DordDgbs5Qk43ZP7c/CFbZv2LtPkvfEk8kA8EMzXy25Eip9m3FyoYbmA6nqSDQ+gH4Tf8Eetc&#10;n0P/AIK4aXJo73FxDcazqcMkkduzs0XmM25lLI/8I7E56rjOP12/4L9a1e6f/wAE2fFwSYKs2xJm&#10;bzVBVhsxlAeSzAbW4POcAk1+RX/BLyz0+5/4LL6XcXEd1di18X6rKs9uY4/LbMyFmD8kfOV+X5iS&#10;DwM4/X3/AILz2yz/APBNDxtN/YzzNDGjDy2j/d/KfnO4gFQDk4+b0Bo7AfHn/BqPKq2vxOjGqyLm&#10;9sy1nhSrHy2AdQTlsbjnjj5epNcZ/wAHVlio+N/w/wBSgvtyyaTMjWxyfKPyEFfmOA3OeBnCnnmu&#10;0/4NT/tY0X4llrWGS3/tC0Hm/Lvjcxt8pBTlW9m4K8jBNcb/AMHVcL/8Lp+Hs7yKVOlXGF8tdy/6&#10;v+ILuYccAkgc4HNH2gP0e/4IzajZaz/wTe+Ft095AZF8OwiWNBAvluUyVwmAueDj7wBGa/Ev9rWx&#10;0jwn/wAFr76CDw1Y2NpH8TrFltSy+XIWkj+Yqm8DLHgYwflJGCa/aD/giXPZt/wTl+GrWN61wv8A&#10;YqhTJI2d4wGVcqPlDEKNxJwB1HT8Z/2vJ4/FP/BbK8TSnh5+I9ijTzRs6SBXTcSp2twoKnnquQcE&#10;URA/dT9vQRw/8E/fHTWenwwqfBsuLVWQqT5fMfKYJ5KjjBzzwRX5I/8ABraiD9rrxjK1hdMw8JqB&#10;cKsnkqvnqSjFeATgEZyTt4xzn9bP287DSrn9gTx1BdXa+Qvg2R1kZ5lwBHuU5Vi2cDoOCTg8V+Sf&#10;/BrjdmP9rDxtbxMW3eFI2kh2kZUT43AhgBjOCME4PFC2A95/4OoPEGnRfCLwFoMtzfR3E+su8cKx&#10;5glwrcsWXgjDcqd2WweM173/AMG4Wnaxo/8AwTn0m71TT7iD7Rq928K7p2WSPzTscAuRyDztCjCg&#10;HPJPgv8AwdS3YHwc+H1oLmeNP7eb92F+R38qTCn5+uAzZweUA4zX0T/wbw3Ooy/8E4/DSXUflrFd&#10;XHlqyBiFMpwSd5yG6gALgYBGc0vsgfl9/wAFbNRhuf8AgtYtxqWrXkcUPiTRkWYRyl4Nk642nKse&#10;fm+Q/KWIHIIr9nP+CiWs3Gl/8E5fiBdtffZ9vgeZVa4jkKyExEGNhydrD5SvccHivxZ/4KYPf+MP&#10;+C3Mun+HrBppl8YaXDDbXCxDJWRHdQWJUDJbBPOOcE9f2Y/4KU2V9B/wTX+IkD2lnJt8HyFo5LRN&#10;hUJngZOMfKB379abA/OX/g1Usby5+JHxMvofB9uYY9OtVj1mPeJFO5t0JIfpzHjcpHztg5zVH/g6&#10;vM8fxt+HMcqXqq+h3LqWmfyZCHA3BWPDDgZHb9ei/wCDUuCRr/4p3Vs2/b9iSaHy0+UEPtbcRlif&#10;mGCdoxkDJrhf+Dpy+iu/2kfAMQ89Wi8Oz7o2C+WCXjPy4Oc425zxnpR9oD9UP+CWNvqmk/8ABNn4&#10;YWOoaTJDMvgq2326eY4H7rgKd7ZGNoGDge2K/Cv9j7T5Nc/4LaaXZy6hJBJ/wtvUdzKshI2zT5j5&#10;KsvA2jnI4xniv3y/YR0+HSv2DfAMv9kfYY4fBET/AGN442+zgQ52fu22kAAfd7DrX4Pf8E+tLv8A&#10;Wv8AgtdYxf2R53kfEfVZJ4FjhwiLLMM4dtuBxnBLdxk0LYD9pf8Agt7rM+gf8EzviNJZ381nI2lK&#10;iTKswxll7qSUz0+bg5wcZzX5y/8ABqG00fxy+KbQSsw/4R/ThJD5LEN++mwQwIAIIPXjGcV+hn/B&#10;cqw1fUf+Canj7+xY7eRksVlb7VZxyKIxyxG7GDtLc4LDdwAQMfCP/Bp9odpJ4i+LuuSWcjTLb6XC&#10;km2LaPmmYAZG7PPIztIx3Bo+yB2//B2BdakPhb8L7ZrWZoZNauHebzCIg3lHGV38tjODtIwTznaK&#10;91/4NmYLwf8ABOO1uLiws4kfxPf+XJazKzSDeBlwG+VvUEBj1Pt86/8AB1xrUS6b8JdCt7W7E7XV&#10;5cKf3RgAC4KnJ3bvmGAAU25yc4B+ov8Ag3JudEm/4Jm+Gn0Ow8lm1a+W7Xd8rziTazfdyNwUE8nk&#10;nGOlL7IH5h/8HM2p6Zef8FIri1srm48y38K2QuIXA8tWJf5kw5ySBg5Cn5QMHqf3P/4J+XOmn9i3&#10;4byafrf9p26+C9PZLzzFladfIXLllyHJ7kE5Nfgp/wAHExvdQ/4Kia7Z6pN5MbaTp6wySbSqIQwL&#10;fIu4jduPILemRjP9AH7H+iXng79lPwL4c1S4ja4sfCNhBdTQuxBkW2QMwyo64z0xT+yB/OD+0Zqe&#10;geKP+Cyt9dOt1eWc3xqsYbqOYjdIFvoY2VcZ+XC4XuBgV/S58YN6fA7xEsFr5xXw5clYlaMMQIjw&#10;CysvT1BH6Gv5kviFu8Tf8Ff2t7rWbqJrj452sQvppN0qY1KNFIKBemBtONwGMkkE1/TD8eLiDR/2&#10;cvFl5fX0scdv4TvDLPHI7HAgYE4J5OAeuaGB/Of/AMEOJtXj/wCCtXgdNP1qKMyalqK3S7WVbyPy&#10;ZSUUIpGcgSAHC/u+o4FfuF/wWsh1ST/gmj8UhY3TL/xIJGk3Rk5j5zn5T2/hP3jgZANfiX/wQM0y&#10;HxN/wVQ8J3915kv2VdRu2bezbMoVD7i4ZvmkGc5POcGv2m/4Lk+JLLwt/wAE0PiVeX8rRpcaYtqk&#10;iw78SSMFXowIBJA4zjOT6ge4H5q/8GpVpn9pr4iTPol80i+FYAL6Hf5afv8A/VthgoY9VJByA4yO&#10;/wBgf8HRMttB/wAE+rAO9x50njKyaJRG5XgN857KQOAxx1wOoFfH3/Bqmmjn9pLx8sdxqP8AaDeG&#10;bdREjR/Z2QzHDEEZLqc4ycYboc8fUP8AwdP6vPZ/sT+F9KW62R3XjKDdC1srbtsUjYD53LjjplTj&#10;kZwVPtAZX/BqDciT9lX4hA6Xced/wnZaS8Zf3cy/ZIMJnf8AeB3Hp0br0rwD/g6/t53/AGgfhvey&#10;WcaqPDtxGs6yDdJ+8UnK7z045wDzz2r3X/g07jYfsz/EiRZJpN3jZMRsqeWpFpH8y/xAnkHsRivA&#10;f+DrnSmg/aV+Hur/AGOZI5PDMyM3mJtZhIv3QOQSB3H8P0oXxAfpb/wQ8Vn/AOCXXwpa5mD7tAG3&#10;92i/KHYY+VjnAHU4PqBX4f8A/BdhI7v/AIKneOoodMjt2e6tFZlkXbcHYoD7tx5xhSTjBXoBiv3a&#10;/wCCOmkavov/AATi+FNlr7I90fCsElxJGy/MWBIJIUbjggEnnI6nqfwk/wCC7dvp0X/BU7x8NIt7&#10;qPdeWhk+1TI26XylyVKqMLnjBBIIPJGDR9oD+jn4DpaWH7Mfhm3tlSSG38H20SrDIhwotgNgKnbx&#10;jGRxX82v7IulQTf8Fn/DdjPY6ftX4xT/AOiTeUIji5k+UbsoD3HYMPl5xX9JXwQeS4/Zg8NtJG1s&#10;0ng23OFuAxX/AEZfm3bPbP3eM9D3/ml/YxGh2X/BYTwimvWl41svxiYFVvikySfa32P5iqej7WI2&#10;kEZGDmhAf0R/8FEmisf2C/is8EaKy+B71ljiEWWxF/DuGM9gT0OPavw3/wCDaZrT/h5fp4KXyy/8&#10;Irf+U1vIBH0Tcso2MSp4IwVIYDryK/cf/gore21t+wr8ULi71S4tFXwjdJ9ptZ33xsy7Vx8p5JKj&#10;kEc88ZFfiP8A8Gyd3cR/8FGGhEqtHJ4Fvo23u+U/fwEbcEfxfhhj3oQH6xf8F/8AWLPT/wDgln8R&#10;hd3Qb7RDZxQxYDeYxuovWNgMDLZ4xtOCvBHw/wD8GmmrStrXxW0L+1ryOEJYzwWI8zyS5V1dzj5S&#10;2AgycEfL2bFfaX/BwZJJ/wAOufH09vqC2+37H8/zk/8AHymVGP73C5PTd6Zr4r/4NL5dOvPEnxgj&#10;j05VvIbfS3muTuy0Tm52oCXI4Kv/AA9+Sex9kD0z/g7Dv5YP2a/hzp/9rzwrceKpg0KrNtuSId21&#10;zkJhdu4bhnIGB3X0D/g1zWIf8E8r+JNVknX/AITe/LQSQlBbtsiBVTuwykYbOAQxYdq8l/4OyZb6&#10;b4T/AAo0+Oyh2t4mut0rRjcG+znYA27pjfkbcdORjFezf8Gwq3o/4J0KlzZRqq+LtQEMyqmXXcpI&#10;OBnIJ6kng47Yo+yB8O/8HVuq6hc/tj+DNDuYLf7PaeDWlt5khjVyXmAZWYMWfHljAIGNxxnk1+pv&#10;/BEWSa5/4JifCd7jzlb/AIRqMeXPJCxVRnbjykChSuCAw3AH5iW3Gvyj/wCDqOZz+3T4Ztmut2zw&#10;TE/leUg8vdM/O5UDNkAcMWxjjGSK/XT/AIJCX2jv/wAE2PhBLpmq3FzH/wAIPYjfcZDK3lLuToMh&#10;CdobGSFHJpdAPwf/AOCqN7eT/wDBZnxlNa67arND490xbefyWkWIhbYYdVVWfaeSp5K8bulf0i+J&#10;JdWX9n/UJLW4jjvP+EXlKTbpGRJPIODkAMRn0we1fzef8FJ73QfGv/BZfxM/g2GOdpPiJYW8kN/b&#10;s8czgwhtwdssn8JGVOBx2Nf0d/EWO4f9m/Wkj2Qt/wAIfMY98IYRn7OcAjkHHHtx6U30A/nm/wCC&#10;E9u1r/wWA0S38UWC3F3FcawJRaKskaTqH3OCTygIJzzxX7B/8HAst5H/AMEt/iMtncxx+ZFarN5i&#10;pu2/aYyQMnkk/LxzzntX49f8G+Mdppn/AAVU0NdWu5YZYdN1MW7Jja0gwCrYB4IDjjvjtX6//wDB&#10;wNqltpv/AAS4+IQmvWhaaGzihHJ3FrmJSpwpHIJHbnByMUPcD4l/4NJ9K1dvEXxb1qK6i+wiHTYp&#10;IRt3rIPOIblCcEZHDdQDjvU//B21dI198JrXDsV+3M2VGIshO+3Pz+hbH7rgdau/8GkWia3FY/Fz&#10;xELfFjLdWFsJvM4MqJIxUqH9HUhtp6kZ7Vwv/B2bqkcvx++GehmaUSQ+G7qVY1jxGymVRljuO5gR&#10;x8owGbk54PtAfol/wQX06LTP+CY3w78vw1JpKzWMkzWrTM4cvIW85d0j4WQEPjIxkjavSvx//wCC&#10;xWpaf4o/4LUXFs9jtitdd0mC4W0XczfvQ5bALlshtx4zgnjpX7If8ERL/T5/+CYfwpNheF418PCN&#10;twHyOrFHXiNej555+pr8Wf2/73VfGf8AwXX1Oy0G7lkuV+JGl20MkMxSUlTCWG/93hhlgGBGAF54&#10;oW4H9C3xL1G90T9mLVr+C6ubWW38ISNHJFbbniZYPvYSLA6Z+7wOwr8Bf+DdOzt9T/4KlJd6jbFV&#10;j0HVJSHkCGKTzY9pILKSQeMYPuB1H7vftR6/e+Gv2QfFWtaPb3Xm2vg6Z4Yrfy/MZhASEXe+wNng&#10;Fjt9TX4hf8Gz9k3i3/gpDqvi/VYjJdR+Er6VbpZjGd7yR7wyKCrhlyTnoQCOTmhAfor/AMHKV9qF&#10;l/wTi1SPTr+6jin1i0juVt2Q7k8wcNluFzgHaMkHtzXl/wDwao6JBa/soeMtYt9Quj9q8WsZLOVV&#10;8mNxDGvmqfKDZYIFI3Mv7vsSRXQf8HR2s2ll+w5o+mjWjbzXniaJIoMyEXO3DlOBt+7l/nIH7tcf&#10;Nir/APwbBaa1n+wQ9/FMZPtXiC7O2S35TErAhW8wjbnn7qnOetH2QPkD/g6z16xuv2kvAfh9LeM3&#10;EOg3ErS4bzMF0GCDGBg8Y2sc7eQDiv1M/wCCRNlJpv7AHw509NUa+3eHoZFuPsVxGsm5Ad/zgZ3d&#10;S4OHJLA9a/Iv/g6H8VXmrftn+HvDtwsLw6f4bcwSJa+Ww3y4YZ3ncMp3A7468fsd/wAEw00WT9gz&#10;4Zy+F9JmtrVvB9p5cNwsLNC/lrujygG7a2VzjB28Eg5IwPwP/wCCn+rX2of8FlfEz3OqabBOPG+m&#10;ot21vM0cXEODKVVZJcg/MV3ZVtob5Rj+jS+1C+sv2cZL6NYvPXwuXWNVmEe7yd3y8Fmx2GMnGK/m&#10;3/arXxHqv/BaHXYINGt5tQk+KdrE1hcRQ+W/zQq0bAho/u5GQMdxzX9G3xfh1K0/ZU1gW2l7Zl8J&#10;yH7OIoAgAgztIHAUDg7SDjpk0MD+dv8A4JToda/4K26L9p8IxxXLeJtQkihW7uVGnSBpN2GiOdvL&#10;xEMCpWQjgkGv3W/4Kpa63hj/AIJ/fErUL+5a1hj8Mzbplivf3PG3JaNGaIZIUuFG0Z6Y4/DX/ghx&#10;ZyXf/BVXw3H4bt2aNTqDNaTWdvKxiH8IMvygqMMXGGwrBcEiv2Y/4Li6/eaT/wAE4viFHBYSL9r0&#10;maFZPssTBsxMCB++BX5Mtkg8KcDcRR2A/Nj/AINXbAzftS+MdRS7kU2+gwjyVhuGVsu3LeX8nAzg&#10;sOCePvc/WP8AwdO6jHb/ALG/hy0k1ONPtXiSNI4G+0K0uArdkKNjbnDsuApxlsY+Y/8Ag1T0DStQ&#10;+O3j3Vmt5murXS7YFvLVo9rM4UcuCG3Z7EY64r3D/g611QQ/s/8AgHTvtEebjxIx8tbVs4WEtyxk&#10;IHbAC+vPNH2gNz/g1d0zUU/ZP8Uam16rwS+JpI4VW3m3x4VS0e7hCOQwUcguxJ+avlL/AIOlNVu7&#10;j9rzwnYTpEwtfD83luHk3KS6ll2MxAU/K/QE7j2AJ+yf+DXaxt7b9hzU7q20krNN4nune6NtEDKg&#10;IVTneSdrBxggH6jGPjT/AIOnLfWF/bB8Jy3+hx20MnhyT7LcLHAGuF3R53GP5jtPGXJPpxR9oD9Q&#10;f+CdMllB/wAE3/B8mom3ltpvB8YaSZ7dUc+SF2NulO7B/dlW6Yx9P58PEJsrv9vXV5bSK3t7ePxZ&#10;dNHBC0bJGql/kXywyYUD7oyAFxniv6GP2PPGtu//AATf8Oa14z1Frpbfwar6jKdg/d/Z1Zj+7tlz&#10;lSG4XOWxnOTX87Ma6Prf7aOpXGlOgs08TXUlvII2Vd6FthCrsIBkxxgcHkYzRED71/4Nx7RV/wCC&#10;lnjfUbmx0qZYdDuEjmkvIGuIJBKg3Rb18woQSm4bQdyjJI4/Qn/g4svrWy/4Jk+Lo59Ls7qSW6tV&#10;iW4eDMRMgHmqJBksoORsO4ZGMkCvzu/4NwNQ8MW3/BTfxtpHia4mbWJNFuI9Jm86Yq4jnCPG3zEN&#10;8uwgvnHl8cmvv/8A4OS7rSE/4Jl+IoL7TI7qRtYsRBukddj+aCGypHT72DkEqAc0faA+Vf8Ag0om&#10;uPsfxXgj1KNoY7rT3ltsPuRmjkCtkptAO1hw2SV5AG0nX/4OzrzzPh18M7X7ZJt/t+Rmh+0T44gl&#10;Xf5ZXy/Ubs7u2MHNQf8ABplpkreDPiZqsunx7G1i3ihuVZtzYiBdCN4HeMglT1PPas3/AIOzrcpY&#10;/C+4csfMvLnbtLBRiLn5d5GeV52g8daPtAfWH/BuLYWGnf8ABM7w3Nbaf5LXGoXktxJJbhBMfOYB&#10;1O45G0AH/aDE8kgfll/wcZXWl3P/AAU4ubd7S4Zk0WxE0cEMETspkfoYwxLnnDPk/d4xwf1R/wCD&#10;cbVLK8/4Jk+FYLa5nk+z314rLcLGPKY3D7lTYg+UsC3zFjknJNfk7/wcE6rD4l/4KtavYaC0iTW9&#10;rpttukmLIJck8Dau3lhnrznBxQviA/oC/ZGjfT/2WvB6T3l9Oy+G4PMmvGj86Z9mTITGgG5iSflA&#10;GTnA6V/PH4nutU1H/gux9osjq13cSfGKHat8jWlwcSAeYPIRWUKMsrKgJABwSTn+i34Daf4hs/gD&#10;oFv4xsVj1KLQY1vo7G4fYsmz5ghMhwPTk7exr+c3whNpuvf8F1LGe01bVLyOT4zFo7iZVEqOszFd&#10;okdgY1YDCk/cG3HaiIH9En7TV5Lb/so+Mbl7aSTy/B920gdZWbi3JLYA3EjlunUfl+A3/Bt+t9qP&#10;/BSa1nthHIBoF5JN581xvILJ8y+Uw3MM/wAXGMmv3w/bAiWH9kXx0X0xbjy/Cd4Vh3BQrLCx/HBG&#10;cdDjHQ1+EX/Bs7p0d5/wUFmlk01Zja+Gbh1kZ0VoPmUFgxRj93cCFxnPOcYo6Afpj/wcmaoLL/gm&#10;nrcFxPFuuNZs0jSaGRg58znHOAw6gkcEZ4xx81/8GnNjfW3gn4maomjyLHJrFuFviLna+IsBBtby&#10;uDnOV388EjIHvv8AwczXN7af8E6biGFYTu8RWYmWSGNmALYyCUO09eVIPYcGvD/+DTlrm++E/wAS&#10;LWT97Db+JIvLVljxGzW8Z4+Tc24L3bA2jAGSSfZAyv8Ag7PvbhtC+FtlNazbVvrl1m3SeXu8tgRt&#10;b5QenPUgDqBx9cf8G8dlFYf8Ez/CIj028txM1zI0d15+fmlkIK7lClSDvDLwd+O3PyB/wdp6drUV&#10;v8KNS+xx/wBmNcXieduXcs2xcAADOCoOSePlXHfP2v8A8EDtG1DT/wDgmX8PZHCSJcWMk1vMqbco&#10;ZnwrZcncoHOMDAwPWh/CB+NH/BYK2uvEX/BYbW7SG3vLo3HibT4be1uty+Y+9AIo3kjwVYkAEhgG&#10;YgnA4/oi0iSHQfgEv9paiIbe38M7Xn8xXEeIMbuYgDg+2OvAHFfzjf8ABU2DU2/4LG+MLb+xXuJI&#10;/GVmVs/tTK8yhImKl/NG0kZA2ugxjoc1/SDfaHrUvwIurGa1ZJpPDLq0TyMWD+QQcnzj644PXnND&#10;6Afzp/8ABNLU9Ig/4LUaXNpviSO6tbrx5qSw3jWcG28BlkYDYse0FiAd0QUAjcMKDX7af8FtL1LD&#10;/gmL8UpF0ie8LeHWQx2/l5KnAy2RnYBknbg4HGOg/Ej/AIJS+GbuD/gsRpOiwslutr4r1H91ZM8Y&#10;ZElkwI2DhowMbuScqCpB3V+3H/BbK51HT/8AgmD8Vry11P7LJH4fdROkbsTlgCq4kBUkkDdkgZJw&#10;RxQ9wPy+/wCDVfRbK8/aa8b61LZDzrfw7HHFNtU/KXJZeUOOxJ3AnCgA84+kP+Dq+ygs/wBlrwTI&#10;Et1ZvFyiNZokZn/cuSE2puRvuksSAVDAdTn58/4NStA8R3f7QfxD12wlmWzt/D9tHdDzf3e5pH25&#10;USKWc4OGwQoDcjcK9v8A+DsGe8/4Z9+HNp9hkUDxa7ySeZwF+zygA/vDnJ5HynGOoo+0B1X/AAax&#10;6J9j/Yw8UalHZW6LdeMndp4JVZ3cRoCHHl5RlVVxychs5B4HzD/wdc20yftM/D65ezVV/wCEZuY/&#10;PVXDSHzIzg5UKoGTjaTnnOCK+rv+DXDwjr+j/sRa1rkvhiG2h1TxRJLbXySKzXaqoTcy+Ydu0qV5&#10;VScDggAn5D/4OrN3/DW/gtrrRL+3k/4RRljme+RredBLzsjBJRwWILEAkY6gDAviA/T7/giO97/w&#10;7a+HLX+oahcN/ZKssl4s+/aTuxgqAyjOFdQQ64OTmvxR/wCC9tva3/8AwVb8VwRwSSm4/s5ZGkju&#10;JGmbYqnO5t0mMbR5eBhQBgg1+2H/AARF0m/t/wDgmp8Nbi90iO28/RUeNY5kbzIzjEmQgxnGdp+7&#10;nbyADX4ff8FzdJj0L/gq946S/s5vLkvrCWRVukBlTyYxlCsY8rgY5DkEFskEKD7QH9HfwmeK1/Zn&#10;0GS3upgF8KQ+W2oby+RAD82585/4Fn3FfzX/ALEl1PJ/wWR8O3zavDDMfitelZVtzJHITPMCiiWQ&#10;MFKkgFmLAf3mwD/SX8I7i1m/Zu8Otp8y3kMnheH7PNM2C48lQDzGOegJIHrj0/nL/Yb0zxDqP/Ba&#10;bS9PF9pn2qP4qXzXH9oQiWJjHcyMVH7k/vMoMOEX5hnIzRED96/+CsPiLX/Dn/BOX4oa/wCGtQ+z&#10;3cPhOd4ZPmz0GNuHUbs4xuO0kYOa/I7/AINX41n/AGrvGX/Eyljx4bi3WaPLtm+dvnIRhll7EggB&#10;2zjIr9Z/+Cvuk6zqH/BNH4u2Gh6dBcXDeDbgeXcTAKw2jJJ28nHQfLyRyMGvyj/4NU9D1G9/aX8d&#10;6vbx2rQ23h2FJFkVfNUsz4KsUPy9mXIzkcHFTH4QPUv+Ds28Emg/Ce1aa+3/AGy8eSNo5ltz8g5+&#10;YlS/JxgZAPJwa+7P+CPF7b6j/wAEz/husFpOkY8KxwrBcC4yoWPbsBfPyhuFAPC47ivhH/g7N0iS&#10;HQfhLrVxct+8ubyKOIbccIGLfdBHBA4PPccCvuD/AIIu6XqUH/BMH4dzG18uKbwuJoGdYidrIcZw&#10;OcfdyfmI61X2QPxN/ZisxJ/wXJ023ks4YT/wty+kWHzrlQnzzNxjMisB8209CNpOOa/eT/gq/rcm&#10;h/8ABOP4vak1hdTeX4HvWZbOaWN1xCxLbwuUAxnPQEZ96/B/9lDQ9d1f/guPZW9lIuoXFp8XNQku&#10;ZFjjjBVZ5VcgONvy59MkDI5xX7j/APBZD/hJIv8Agmp8VoNJsHmmn8K3EW2OZYygZDltxYdM59SO&#10;PajsB+Xf/BqbDBJ+0t4+njnbz4/DcGYVmkGU8xvn2BGRvmIG4kMmflzvOPbf+Ds29vl+DHwrsVup&#10;VhbxHdmaBd+wsIOCSUwT6AsMY6HqPEf+DVPTvEK/tM+ONTt/CEdxp7eHY4ptWzFm2k3F1jKtIrkO&#10;AcFVYAg7scV7f/wdmsq/A/4Txz2MiyHxReYkG3ai/Zh8p+Y8nHGBj5WyRkZPtAd7/wAGruoJJ+xR&#10;4k0+K22+V4wlbcbh337ok+bBjATleVDMMbScMTn42/4OpbmSX9t/wvbGxaNIfBabZD5p3bpnOMso&#10;QYx0Qn1J+YV9j/8ABqvJPefsS+JlaOLZa+M54Vbyhv3GKN8Z7r84PrnPbFfMP/B2VaLD+0d8L3aF&#10;VeXwreBdqgYUTpwTjJ5PGTxz60faA/R7/gg5qZn/AOCXXwzS4Yq66fNuUK6gfvnO4BmJyQQxIwGZ&#10;iyjDCvxF/wCC62sWNz/wVa+JE9nqckht9SsBI1uzK0LC1hJVSzFVYZ3fLhctkgHNftL/AMEANQgn&#10;/wCCYXw/t2hkhkhhuPMjmkWQ/wCvdtwKoo2sOQuSVHyknGT+OX/Bf7Srvw5/wVP8X3b+KYj9oi0+&#10;5t/s9mUNkvlIMcAeYdwZ93X5ivYEn2gP6HvgNPHc/st+FJoL43aSeC7Vlumt1QTbrZfm2BcA+q47&#10;c+38zf7H97q0f/BWTwze6TrNt9pb4szf6Q8e2O4VrqQSIAoXHmIWUYCgFhwK/pi+AEZP7LHhSLV9&#10;Q86T/hCrQXNxbiQBv9GXLLvbd2OMnNfzNfsy3ugeFP8Agq9osl5pS6pp9n8WrqJobhEzJH9rlQPh&#10;lYBwCGBwSGAI5AIIgf0Hf8FiJoX/AOCY3xkFx9ojX/hB7kK1rgEAgDbtZ+Rjgg9s45wD+QH/AAa7&#10;2Uk/7fmpXS+E7e9WHwjcH+0mmVZNPJYDIUg7kcZU45DbD2NftV/wUVttI1/9gD4sWN1bJcW83gHU&#10;N8MsjxrIvkMcMyDcoxn7vI7HODX4k/8ABsS0v/DwmYRaB5+fCl2v24Xjr5BJQhTGJFWQMFbBKttI&#10;7ZzR0A+/P+DpNblf2AdMb7daQxt41tFaOQMZJThiAmEIGMEnJXhe54rxv/g0/wDEKT+DPid4f/4S&#10;F5Gs7yzl/s9rOT9wrrJ8yyhgrKxU5QfMrDP8WT7p/wAHO8OpH/gnOxjt7fyR4ssDOzx/P9/IAOeM&#10;9fouO9eCf8Got1dQeFfifBeX9mLeO/tFjVbZfOSTa5O5vKOQeDnc3QDAo+yB53/wdlyiT4//AAnQ&#10;LcKy+Fb/AOWWMBcGeLG07iT3zkDHqc8fdH/BvBe2Vx/wS58IlrKK323t+m6NYgJiLuUbxhzuJ+6Q&#10;QCGUjGAK+K/+DtS7gb4ofCC0F88jDRdTKxqqqseJLfO75AXJyuDu4w3HNfZv/BufMLb/AIJheGYZ&#10;JpI2XUL5tskhcpuuHI6DAUghgBkjdyc5o+yB+SX/AAXwgg0b/gqP4vKahZeXJDYSl7GOFmiHlKMu&#10;FJ+cbQ21sHBHRSCf6B/2Xrqyu/2SvCd0NZ+1K3hG3LXUNnHBn9wBuEYdhFkDO3Jx0OK/AD/g4U1z&#10;zP8Agp/4pOnx+SbbT9PVsHIeRUJ3EHg4zgZFfvn+yDq0WpfsZ+Cbr+3BcNL4LtVintd6rxbj/VmR&#10;AwAwcFxnA556jA/nH/Y0mg0f/grN4ZNzqNyyxfFieP7QYgXc/apF3OA4wD1bDcc9a/oE/wCCxqm5&#10;/wCCYPxfS2sUm3eEJTGspZVADLk/KeoXOM8E44r+f39kiC/1b/grVoI0+4i86T4tzv8A6Y24Tf6Z&#10;IfLLeW3zN90MVwGYMcAcfv5/wWM1RtN/4JgfF7N4Vf8A4RJ4idoJLF0XByhySTjPbPUYzR2A/In/&#10;AINf5bVv26dZtp7HdIfCrvDceTI3lsJFGPlYAZDNywYcY4yDX2T/AMHV+n6nqP7HvgnUYdPjnt7X&#10;xsPtF0ZCpiY27hcKW+YnJHAOBu6c18cf8Gu0ln/w3lrUEz/vD4LnkRWjQqyCaNW5KMwYF0IwVBAb&#10;OeBX2V/wdVa81j+xt4J8PfaVjW/8bLKIdoy6xwP8wITgAsMjIJL9wDR9oB3/AAat6pZP+xv4os4l&#10;s1uIfGkokaFSszKYYyplOQDgltuOQPpXyb/wdXXdu/7aXguzXUvMmj8DAyW2f9UpuH2nG48EhuwP&#10;GOQBX1X/AMGrl9pI/Y/8WRWunpHeJ40kF1cfL+//AHERX+DIKjjOTn8K+Vf+Dqa9tbz9sbwXHbWO&#10;1ovBZWe4WQfvG89j02jBA75OR2GOT7QH6jf8EPdWh1D/AIJgfCmS21r7Ysfh9ombZjYySupj5dsl&#10;eh6ewAxX4M/8FGr6CX/grP4+v1sI9RVfiZGWtJmGy42yxgxklsc42n5sAkjPGa/fH/gi9bXmm/8A&#10;BND4Upqbrv8A+EZjlkkjxtKsSytgKOSpGeMnnJYk1+C//BTSPS7D/grh468+RprX/hYVrJMsbkNs&#10;PksQDhcZByMDI3DqQTQt2B/Tb4AnS4+F+l3EGlfZ1k0eNobaREXYDEPkZQWCkZKkAnAHev5gv2MZ&#10;WH/BWrwn59naz+Z8XJFkh8iNYjm6kztUgovt2UgY6V/UD4Lmg/4V7Y7ruSTbpMZ83c5Lfux83Jz+&#10;fOTX8vX7Gl/9h/4KyeEb2LSWukX4uPutRMVbyzduGIbeOVXJ5Y5xg7s4JED+jD/gpRrOo6J/wT3+&#10;Kur+HtR/s+4i8DXwiuvJ3GLMRUkKEYkjJxgYz7cj8Mf+DbbX9S0j/gplo9nZTX6i/wDD9/FLHbE+&#10;TKBHuCzAKcLxuB4+ZVGcMQf3C/4KftNF/wAE4vi41vtU/wDCBXxVnjD5BiIBwT74Pf2NfiV/wbPa&#10;jLb/APBSa202K88v7T4Rv90LQhlmVfLbGcZUg4YH0BHpQvhA/SH/AIOeNGutT/4JuNqRhZY7Dxjp&#10;8j7bhtoJZkBK4w33iAT0z7183/8ABprq2qpN8VNIimtGtWksJGj85hNHJtcZZc4KMOhxkFW9cV9B&#10;f8HQ0Gon/gnjZtAv7lPG1i11tkA+X94AcY55x/PmvAf+DT61sILT4nanPb2f2ia7s4rebDeeVVGZ&#10;k+5gJyp+8ST2GM0fZAn/AODt2N/sPwZnbV3w0+r/AOg+YxH3bfL4zgen4nFexf8ABrDqrTfsL+IN&#10;KkuvMWHxxcssLYDRBoo+g3HKtjqQvIYYPBPlX/B2ypfwZ8GbmOdWX+0tWVl5+b91Bg+nGD+f1r1L&#10;/g1lureb9iDXLaDU1maHxtdLcQxq4aBzFGdjFhg5UqwKEj5iD8wo+yB8J/8AB0LZR23/AAUqguYo&#10;JB9o+Hums0jHKlhLcjAwMcDHcnmv2O/4I7QNa/8ABNL4SQCGzX/ij4XX7Dt8t8liJAFRcb+vIzk4&#10;PNfjp/wdDPdN/wAFILRpb5pYm+HumtDG2cR/vrnPUn9MdvSv19/4ItW+oWP/AATL+FdpqemLaSRe&#10;HWQwxvkIBK4zne2cj5uvU9KGB+B//BXhr2f/AIKsfFBdR1l7yQ+MYR52nxsHRfKh2ogwCXVdoHfI&#10;r+l/4fXTv+z3pN0b2Wcf8IlC6yTKfMk/0cYLB26+oJznOT3r+ar/AILDW8Ggf8FZfiVcxh2H/CWW&#10;txJErCNlYwwEruUEA/7QB655Nf0seCWuZPgPp8UtrHDM3hdN0KkEI/2fpkKBj8PoO1D2QH8zf7CW&#10;kjXf+CtPhGz8QRac+74nTvdRyRo0LMJpThFlbBO7G0Ek5x1Ir9/P+Cu0xT/gmX8Ymt7xfM/4QS6O&#10;4KvA24LdD9D6D0r8A/2CrZpP+Ct/g228R/uXj+KVwblZrh28uRZZifniAJYMOCAASM8Cv37/AOCv&#10;tg+of8EyPjBEL2OBR4JuJRI0bNyq7ux/ix6HBPIPSiQH45/8GxN7b2n/AAUcmhee5SS68C6hFCkK&#10;ZSVt8LbG+U44UsDkcrX6O/8ABzGzD/gmbqKS2ry58WaYFZlban70ndn1wCOeufavzb/4Nmbkxf8A&#10;BRGa2W8kXzvBN+HtfJDLMoaLOTuG1gdpB57jvX6Sf8HMEOuSf8EzNUntDC1nH4o0v7eGt1LD9+Aj&#10;Ak5X5sD5cn8M0faA+bv+DTO6l+wfFa0FhHt+2WLfagrbjlGGxmyF28ZA65zXNf8AB2nrE0nxU+D+&#10;kIrrD/YOqTA+YMM3mwDpnqPU++K1v+DTLV719T+LPh8MzW6rp9xs2pjd+9XdnbuJH1wPTk1T/wCD&#10;tGyiPjv4Q6kdvnf2bqcUg8w7mG+EqcbAOOed2eeR0NH2gPrD/g2p2L/wTa0cIwZl17UM8rlf37HH&#10;qAewOOufWvy//wCDkWyt7X/gprrMtqs22bw1p7fvZFbnDg7QACq8dG5yT2xX6gf8G2Wqx3X/AATZ&#10;0Kxa8jaS31jUgqo0mVX7U/BBXbnJPIJ7enH5X/8ABxRK/wDw8+8UKdRkuYl0fT2jjl3fuv3ZynXk&#10;Z78dcDoKPtAfv1+wzbRj9iv4bpA1oYx4H08K2nyFomH2dPmT5VJDZzjHGe9fzhftT7Yv+CvviqaW&#10;/uGVfjWxNw85aQYvwMgswxjHAJGAAOgr+jf9hzQYfDP7Gfw90O00xbWK38E2K/YUORAfJXdGCWb5&#10;QQwU5bhe/FfzjftAeTq3/BW3XrCzt7aFJ/jGEhjmhRowzXw/1gKMHGWOcqcjjGABRHqB/SR+0zfw&#10;Q/sjeOp2sLW6jPgO/JtzIvlSKbR89WwVIyecjFfz4/8ABvfDHcf8FRvB8r6fazJFp+ovtuJo1aL/&#10;AEdgHjL9XXI4XkruHTNf0C/tH3Om2f7Inji2u4x5SeAb5XhWVvum0cbNwXoM9QM4HHPB/nz/AOCA&#10;r6Wn/BUbwXJeWk3lfZ78QtHMQ8LGFgh4xu5IU9sMxoQH7Ff8F/bmztv+CWfxDtkaXdIbFIVtVX92&#10;32mMnPynapUMD7HGQeR+eH/BqvY3r/tSePtStv8AVR+Eoo7jdkDm4BBBCHLZGAuRkFjztr9DP+C/&#10;ei3mr/8ABLzx4LC2lkFm1ncSst0U8tFnQktlv3g6Dac8kEDIzXwB/wAGplnqB/aL+JF6lisltH4X&#10;t0kl4zFI0/ykAsOCAwPB6joM0fZA9u/4OwXB+BXwxPlS7v8AhKbnkFggHkHr2z0x0PXrgY2P+DVO&#10;aP8A4ZW8cRrYSxSL4uG6ZmPlzL5K8r8/Dg/K3ygFQnU5rB/4OwpkPwN+FcQt2X/iqroqwZQoxbEY&#10;xjP45A9j1G5/was/2AP2U/HS6XeXH2//AITANqMM2NifuE8t0O37pA2lc5DIT0YUfZA+Uf8Ag6Vm&#10;8/8Abl8L7LYrjwLGCyj75+0SnOcnnBAxwBwcc5P6yf8ABH3WbLXv+CbXwourTUGmjj8LwxK7W0cD&#10;AoNuCqkgEY65JI2tnmvyT/4Oh9T+2ft2eHrM63JdR2/geHbaspVbUG4mO1eADnGc8nsegr9dv+CR&#10;up3mof8ABOT4S3l/qsd1M/hO1X7RbwGNW2rwdpxzjhuBk889aPsgfg//AMFsLiwn/wCCsvxGlOnL&#10;JB/blh5kEjfLKPssGRlRnDD2J5r+jD4H2+j/APDMnhu1063/AOJePCNsI4ZJAwWH7OuAWVACQvGV&#10;HPUda/nD/wCC0lxNP/wVR+JUmp3skmNctAWtl2NGn2aHAXJPIXpyBn0r+jz4BzrJ+zL4Tng1RbpW&#10;8H2ZjvVtPLE2bZf3mwsSmfvbfWhgfzMfsmaFeXn/AAU78L6RpVzbrLD8VP3RuEba4S8YlRhSQxUH&#10;BwCDg8HFf0X/APBSTxTrvhv9gX4ra1o1uz3Ft4G1AphiPl8k5b5hhgBk4PXHev5yv2QFurr/AIKX&#10;eD5LGwhuG/4Wkj+XIowqi8JLLkjDKPmXtkDPGa/oT/4KyaNDqn/BO34qJe2k1w8Pg27kVYWRFMgh&#10;baxz/Dn+Hpx24oYH4p/8G7VjfXH/AAUc0m+s5Lhfsug3ZZoWIQ5Mfyv2OccA9WAI5Ffp1/wci3V/&#10;F/wTN1ZZdPaWKXxNpiyM28eV+/XDHoAc/wAJGD14IFfmP/wbt6Vqt9/wUS066sFja3h8P3f2xZI1&#10;bKEpjG7oQwDblweMZwTX6cf8HIkVvB/wTI1RRuRf+Er0wLGm0Kf34+Yjbz+YI96HuB8m/wDBqJdT&#10;f8LR+Klo9lMyrotk8MyklcmVt6HBADHEeCRzg8jFa3/B2dNJ/wAJN8GbV2Ur9j1dkHG771qOpJI7&#10;dsH3rH/4NRbnT/8AhaXxWtWZhcLo2nyYaNdpj86QZzgnIJ6ZxzWl/wAHYqxHxj8H5vOXe2n6qFjw&#10;c7Q8HOcYA9utH2gPqr/g20v7++/4Jx6bDd6yt1Da+IL6K0jMaK1spbJhb5ifvM7gnBKuOK/Mn/g4&#10;pl06L/gqLqculzWRZPD+mNPtjV1WTMh/ertwTggkENkEeuB+oX/BubNqE/8AwTh0GfU7qGQjVLxL&#10;fyY9v7sS4AbgZYdCTnp1Oa/K3/g4iuLa5/4KjeJlhu2kEei6Ysm2Pb5beVkqMnnrnPqfaj7QH7y/&#10;sZSA/sX+A7gQw2Uf/CF2uba3ULHABbjKjEagBcEDCqCAOMV/PL+x6Wf/AILB6HLp+uPGf+FrXzRX&#10;Sxtl/wB/McYzkbumc8Zzzjn+gz9i/wCyy/sK/Dx9E1Rbm3k8B2bW1xLZlN6NbAqxRmbb8pHykmv5&#10;8P2MYoLT/grzocGryxMkfxQv1naOEBGxLPkBdpwDzgY49qFuB+73/BXKJ5f+CaPxYto7eSRm8G3I&#10;VWcLghe+5j0+bj9R1r8u/wDg1l8Pi5/al8ceI3itCbXwzDFHJIyGZWaUkqoIJVWCnLcD5QBk9P1C&#10;/wCCu91o4/4Jn/Fea6TzIf8AhDbjyl3MASUwpwAO5HXocHtX5g/8GrV/cr+1P4/0eO0gZZPB8Ukk&#10;zbtwC3AG0YYA8kHkHGDgjJyfZA+iv+DqcKf2XvATyaa0n/FZfu7lpfliP2abK4C8sR6nkKSBkZrr&#10;P+DYi+a4/YUvkjsYY1t/Fl0nmRvI0kjYUksCAq8EYAz0JyDwPP8A/g6v0bWbz4GfDfW4IM2Nt4ll&#10;+0tu7mBlUgbvfB+UnkcgA16x/wAG0lve2v8AwT0he/0+CFZPEV49rcxqgaePzG5baMkqwYAsc44H&#10;GKPsgfmt/wAHDup+b/wVP1sg2kxs9F0mPy9zFSRGW2ybmODzyBtGDwO5/ef9nx7W3/ZO8Ktb6MbV&#10;IfBtuq2MexfKAhx5QwSBjHABIA6dq/BL/gv/AKnaS/8ABWDxDFc2K7bCz0eK4j8w4lHkpJ1UDGVc&#10;DjnjrX74/D2a1i/Zc0ebTLhmgXwbAIGuQ0gKeQANwyGbsCeDz7UMD+fH/glq/wDaf/BY/wAMvZWv&#10;mRzeO9Rk8u3jOzZumYZCrgLwOwHTpwR+tH/BxlOkP/BMDxNI8UJZta0qOPzWGVJu484BP3sZ6cjt&#10;X5Zf8EWNM1XWP+Cu2nbbCSRodQ1WW+hVYOFEhDFixO0KxDfu8tkADKlq/S//AIOX9dstN/4JxTaW&#10;xkE2oeMNNhjVWwoIZpTuwOeE/M+1HYDxz/g1U0aKH4SfEjxB9mh8yTXoIftCRrvYCIHy2OzcFGdw&#10;G4jJY4FfOv8AwcT6k+t/8FQPC+h297JqXk6HpaLpv3UVnunymWONzEYJ4GNuecmvqz/g1rsYY/2V&#10;/Gl1HayebceLvn3NuSVFiQDapfCnJIJ2jOBnNfHn/Bc7WZpf+CxWnz6zaTNFZW+grCIbsRsy+aWB&#10;DBCU+Yn+8eCQRkBT7QH7XeL1/sX9ie9GnW1xH5XgRhbwwWbSuv8AoxwgjiDEnJxtGevGa/HP/g1+&#10;0tbz9s/xZr815Mslv4W2NG20xyb5gcsS2dwKjGFP8XIzg/rV+2l43bwN/wAE8fHnjK33STWPw6un&#10;jXc8oMn2UlfvspYZwTkg4z3r8qf+DW3SLOX9pLx1rtxZqzQaDbwR3DOPkLyMcBdpOTtPzZGMY7mh&#10;fCB6x/wdWX1xP4M+GenIm7/iaXM8hhXcFAjC7nYJxzIAPmwdx4zg19nf8EaxeWv/AATf+Hc9+8jM&#10;2grIDHbyIsi4O1hv25JXALcBiM9Dmvz6/wCDq/Wp5fip8KfD8ImWL+xtQuG3yFlkbzIVBwT8pHzA&#10;4HOQSTiv0i/4JtWEfhP/AIJ3+A7WbTVtPJ8GxyXFqjAqjeXl8EZyCecZI9KX2UB+INqLb4nf8Ftp&#10;p2tbFYH+KjDbfXibEWOQRiQNv2s6kB1XcQWUDpkV+xv/AAWm1qPwn/wTP+ImLYstzoptNqyFcGTC&#10;Zwg5xndtbj5c9sV+O/7B9ppfjn/gs9ay3M7W8bfETUpoWUvJmQXEm1RnadrH5ecYB56V+qH/AAcP&#10;z3lr/wAE1degtU+VtV08SMzfwGYY5yTnrz1PQ8E0+wHzF/wazQaQLj4j6gukJ9uWa2ibUGkk8wpt&#10;O1AMhAg78bslewGPPP8Ag6J8TW+r/tR+BfC6sIfsfh6eSR2ZSu2SVFDHaS5wUfkge2eg95/4NdNI&#10;soPgP4y115bVpLjX/J+W2VZFKxqSrN5eWwCrKdxxuI4xXy5/wcJpP4z/AOCl2h+FtKtTLcS6ZZW0&#10;aSSf6yR7hkUfMQoBwB1A9ccmj7QH64/sv6cfhR/wTd0EXciqLH4frNN9nQRoT9n3MV8tI8L3VuOM&#10;HrzX5hf8G01hf+Jv2x/iF45uba0ffprNJcKEaQSSSuxCFssFPJODg4Gc4Ffp38bruL4P/wDBNvWr&#10;jTjDax6R8N2EIkjMiR7bUbQwAJYcAHk5GSOev51f8Gt/haS/8ZfETxw+gtsUw2/25bzCsSN3l+Xv&#10;6ruBDFTw5Ge1SvhYEn/ByX4i0zWv2rPhD8PbeUXl4s3nTabHFlirzQIq/MSPn+YABMZB54r6i/4L&#10;SeMIfBP/AASIv7VdNtJVvNM06xjXylZI/MkiiDKrDjCtuUgAqQMYr45/4LYvY+NP+CvXwx8O2hW4&#10;kC6ejR3KfuVBvHAyAAT8yOWx1AGOa+mf+Die+t9G/YB8P+FZDDHHfa/p0UkKxNtCo6sTlSAACOcK&#10;ScrjpVdgG/Gi3t/B/wDwb7XFrYadDFHN8O1RVM20JujVeCpw5wcDJOR1+6cem6DoltpX7KnwR0yH&#10;UZpFisYHKyTLudltlGepGc5x1I56Yrgf+CjVzF4T/wCCI0OmW8xK3Gg6XFZlkwrK9xAFLrls/Kck&#10;EkZHQgkV6V4+tpNM+DPwTthfrGsdl91Yzulxbj5cjA7YyRycNjrU9BPYmmSHxJqOmJcMka2N5YXS&#10;R+bv2rDZ7iMZwvLjsD3rzDTPE7W3gW88WSaWEkvby6u4Y5BuJ+fg5OedqAY44PfNd7qGpyQaPr2u&#10;aHbwj+ztDjkmlaEEmRrJVHX/APV8vNeS/Em2ur7whongvTH2xnTYWaMfuzufEhYMOVIGTwf4eOwI&#10;QZPgPVE+EX7MfiL4k3WnLHda19ou5TNKrtKGOFDEfLyBg46446in/BLX7T9mz9iLXPif4tl+yXWr&#10;2NzqN60kpLKZA0kpByexwByM47kVU+P/AIUsbzQfCPwEsDIbe4uIYJlaRl2JEQW2sGzjKMTk5OGH&#10;zbq43/gqEYrD4beDf2UtBnaFvEt9b2AfzXIiiyHlO49QY1K464z0JyaKD/gjp4Oiu9J8XftcfEbT&#10;YftWvX1xqj3GwHbFuDRRbiMgAofXGTnHOfAfivrd3/wUU/4KNjQZnubrw34VuvMn8sE+ZIZl3KCe&#10;px0Ax9w4z3+vP2l/GPhv9in9ghfDugaXDDNJpJmUQxnbJhT5YJwT8zYzk8ZHI6r51/wRI/Zz0jwl&#10;4JvPj/4xsvtWqXate3l00nml1JIC8t0KuG5Gc5zjAo8w8z0n/gpp8c9D/ZF/ZXHw78O6jDBfGxii&#10;a3jlKm4baU65znaRg85I9MivE/8AgiN+yVJoenXn7QfjywZb65ha6ae4jHmRqSw8sE5KMThyCMnH&#10;sK8b/bU8c+Kf28v247H4G293HDpOn3iNdFkCHdkqMHGcAMTjnrzkivt39q7xZbfsQfsT3Gj6VBJH&#10;dXukiSVrdidv7naFBDDjePrjPc5o8g8j41/4KNfFzxJ+2x+2bo/7O/hW7uLjTYpoTqH2eYMig4Jj&#10;IGc4Kg+uTwM19Q/tofE3w1+xP+xXD4F0xFjv7nTldbclAZXcARLtUkg7ie2AGJ4wBXz3/wAEafgu&#10;3j7xTrn7T3xAt1mmuLmSeSZpBhY0+bgLlhluDjnAFYv7U/izUv20v2+9B+ECXTLoOmXC3t5DGNoI&#10;8z5FKvx8vTjPD+gADsM9i/YC+Hkf7MH7Kmp/GfxzYpBrF/DJc3N9+73vIQXbcWGdwGemcAqOhIGX&#10;+yH/AMJB4p03xH+0B4qmb7T4j1B4rOaWF1zbgsiADkfcyOcEgDgc51/+CkHieLwt4J8J/sv+DlWC&#10;XVpLexM26RQNyrnkEYwQM4PIY8kV1dzpdl8K/h/pHg3RrcR2+j6SsgcsWI2oAAeeQS6569PbloaK&#10;vj/XLOxS81EtHItjataWMibsiU53Y5yfmDHp6HrzX5u/tPanbaj8YLPTIZ2ma0cptWTBITGPxJGc&#10;+2euTX3F8V9avNB0Cz0jUZpJJvLN5NcRhV8xmOMH/gTgnjB9K/PnxnqlxrvxxbfN8qzIFX/gQx24&#10;z3wM475JoA7j40WSWXw+hhuMeSlqkSMuNqkDB6Z5yzEcfw/jXqH7KVk8PwZuL2Sfc/2eSQ7toIJJ&#10;PJxnGN3TkhsAnmvKv2ipY7Hw3DYXTbZGMSfMPmDBQGIZehGVB45wTnoD7T8EIE0b4AO1s6mNrMyF&#10;5F3FFVV5PfggZAzn6ZyAeX/AH/S/2qNQiB+67MjMcFBmMOp4+9yrdOSuODmvQv8Ago9KU8PiIvtd&#10;oYejEl3JG4+oHIP0fAGBx53+yaEk/aG1u4nQcTFlb72SCNp+YZ4OOmP0rqv+Chmb24ttGs4d001x&#10;HHHnbjHRR0AyeQfXjkYxQB9Afsqo9h+zbO+d3/EnA8uNV2l2VsHqP4uOBx3xxj5f+Hc0erftr3Uz&#10;XS3Bjt5EhXeZBIQSFwuT1IGVGOTnGSTX1Z8E7NdK/Zxuo5vM+0JZRqpjk3c/Lwd2clgeecAjjOOf&#10;lX9nFLfUv2y9WuJ3YtCu1o1/gYEbkBbORxu54PSgD6q/b4mgtPgjb21qsKxLo28PuC7lDDg4UdAo&#10;4wOSc4wKwf8Agi9GkfhuwZA0bi8kbzFcbeT9/OT1BCkcYx0yAa0v+CmOmyn4SpHLH5ca6HGVlSXa&#10;QQC5zgHODubpg5x16s/4Iz6bHbeAbS7QbfMkmmUMdykquWznPGMnjHTGOTSlsJ7HjX/BXXULnVPi&#10;fYWbRHc2uBow8ZBVm3ZB7EH5OOoxyBnFfcX7MNlZeH/2VNUW3ukhC6SoWLyWwuAQBkR4wq8+pDke&#10;tfAv/BSy/Gt/HnQrFJi3nazmFQowy+aV79T0HOBjHua+/wD4SrY6Z+yTqTiHzUaziZGZyD90FW9y&#10;FZM+u38Avsi+yfnRoF9Hd/8ABRCKSx0+aNS3lsAOWUAqX5wRx9ORxwRX6W/tS6nHp/7KFpPeSQxt&#10;NatJ8rJH8xhAViNwzuIGTwCQB6ivza+BMEPiD/goBqlzE+77PJtLszJ5cuVTLY6gnIIGRhvav0O/&#10;4KEzW2n/ALMumtJBI0h0mZkhZ85AjUYznp04yP5Udg7Hxl/wRpuLPWPjN4g1aQ+XDdawjfZ47jKx&#10;hmYryWGRzjOOQOT0FfTv/Bb3VWtvhfqEbCSTdpGyOOR8rEWJJ+h4yCCThFGMZz82/wDBC/w8mo+M&#10;tTvlSMyf2jGhXb8zYUts3dQrcjr1wT0r2z/gvDf6nB4OvrK28uNY44I5PLQAsu5Fxnjn5jn2GOet&#10;H2h/aLf/AAQa0cx/DazvHf8A5ayt5Zm5B3N7/KuCTjAycH3ryD/gvDq/meIbXTlvW2trxXypm+ba&#10;sbZ49iAC3c49SK+hv+CHuhW1t8ENLvzLH+9sSzfuxnOee3O35eevYcV8s/8ABa+N7v4oafp7sVWb&#10;xA/7skHdmMYbOODg89jnpxR9oX2j9BP+CWun2Wk/s027wwbWh0NB5iEfL8p3qBvPVhuBPOBzX5nf&#10;t0asniL9v/wvawTfOl5bussZDLIzy7lbBb6A5647jmv1K/Ya07R9O/ZSuEspPLj/ALHj8tn5wvlF&#10;kJG0/MMjoMV+U/x0gsda/wCClui2lpa+Wkl5DvUsAJeGOOh25AxnGQee1HUOp+uc1xBp37FzOtus&#10;e62CfMyEbWkOVBDHkHPHAGeg4r8of2Lbmx8R/wDBR7XtYeCF41uWZXWFGZWyifLwxXI3AleeRxnG&#10;P1S+MYudC/Y1htPPXdcwxKZGXLHdkp7bugJPYdScGvyl/wCCZmg6j4h/bx165uIlWa3ubo3EayEL&#10;xKd653Z4x1yfUc0RCJ+o3/BRe7Gm/sz28duskarYyNucLuGFORg/xD5jyMHp3OPhv/ggIM+JNY1J&#10;IHkmk1rZJcSZ2hzGDy2ONw4xk5wcjgV9n/8ABVbVf7A/ZzS6uXkknh0+SVXVtnAVQrNjPy/MucZJ&#10;9DzXyh/wb+6bJeWU11FJHI66hcPJHIoACKF3A/Lz13Dk4OQAKF8ILY7b/gvlq01z8Nry3j8tlWO3&#10;C/aOGRd6n5B0D8kHoSrNydterf8ABDbSY9F/Zm01ZAnnfYFcrGwIyc4Od38QC8cc4HHfwX/gv1e6&#10;q3hiezhiWSFbu2W63KpaJSwMbhjg84KnGcZ6AEmvp3/gkToUfhv9lfTjawLGsejqWWNvlVypZ0xx&#10;nDcg84HGTzS6B0Pz2/4K93sutftfeFbW7eSGGTWNpdVj8w/vkXeF6hlGAcnBIXg4Jr9Uvg/dTaN+&#10;x9NKkEfGjSDYmUQtsbjJAwDuFfk7+33qD+J/+Ci3g3RIb4tJHqkIy6nb5j3Pytg8DcBHnABBz14r&#10;9WL+/h0v9i2SWytchtLw8TYGxsAPjGM4bceuDTeyB7I/KH4FTT+Iv+CrGtXMlw88NncsivG2wwoq&#10;xDgHHAOQcDGTnvmv0+/4KT3N5afsuvpsUBjLabMzKzD5SsJZl6kHB5HX1xX5mf8ABPWG38V/8FIP&#10;Eeram6rJJqUiQmSMAsTIBgiMKoBUHtnIHck1+h3/AAV71rTtL/ZcvN8hWFdFmYtG0itGPL4YEHII&#10;PHc8+1DBny9/wbwtD5erGOyk/eawxkmkJ4IUbTgcbTyPUEHpkVX/AOC//iWzbXdB0WFtsk3iCFS0&#10;bH5URDkHB6q2MeoYdxXXf8G8+gx2/wAPLjUVhl3TXlxIrFk+bbw6g4yq8KccZIPXivJf+C4F7NP8&#10;e/CVgl4kZm8TbnZ4srwIhFJtXHGGbcuQeB9QfaD7R+iv7I6y6N+yUGFrFtTSDtjWNUjYeXjg9dr4&#10;3Z569Sen5feDdQvdc/4KyKDbxr5NvGI5UAQ22VVg5wBkgttbPYnqAM/qB8GIrrRv2MftGdqtorFA&#10;rksE2lSASScK2QM449K/Mb9jSwfUP+Cq/iRbxW8xbjbtVgVmyqFhk5Kq6qzAA5Xhc9ci6gup+t3x&#10;M8QabomlaDFqV7NbsbEqqxt0I25U89s/rRWJ+0BpkV1LocLupMennllOMZA7Hrxz2NFSSf/ZUEsD&#10;BBQABgAIAAAAIQAqlj4G2QAAAAUBAAAPAAAAZHJzL2Rvd25yZXYueG1sTI9BS8NAEIXvgv9hGcGb&#10;3Wik1DSbUiriwZNVkd4mu9MkmJ0N2Wkb/72rCHoZ3vCG974pV5Pv1ZHG2AU2cD3LQBHb4DpuDLy+&#10;PFwtQEVBdtgHJgOfFGFVnZ+VWLhw4mc6bqVRKYRjgQZakaHQOtqWPMZZGIiTtw+jR0nr2Gg34imF&#10;+17fZNlce+w4NbQ40KYl+7E9eAONvD3JDrPH2r/f6/VmvrD7O2vM5cW0XoISmuTvGL7xEzpUiakO&#10;B3ZR9QbSI/Izk5fntzmo+lfoqtT/6asv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DVDpQ4wIAAGEGAAAOAAAAAAAAAAAAAAAAADwCAABkcnMvZTJvRG9jLnhtbFBL&#10;AQItAAoAAAAAAAAAIQAy8Q9kKNcxACjXMQAVAAAAAAAAAAAAAAAAAEsFAABkcnMvbWVkaWEvaW1h&#10;Z2UxLmpwZWdQSwECLQAUAAYACAAAACEAKpY+BtkAAAAFAQAADwAAAAAAAAAAAAAAAACm3DEAZHJz&#10;L2Rvd25yZXYueG1sUEsBAi0AFAAGAAgAAAAhAFhgsxu6AAAAIgEAABkAAAAAAAAAAAAAAAAArN0x&#10;AGRycy9fcmVscy9lMm9Eb2MueG1sLnJlbHNQSwUGAAAAAAYABgB9AQAAnd4xAAAA&#10;" strokecolor="#404040 [2429]" strokeweight="5pt">
                      <v:fill r:id="rId9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146" w:type="pct"/>
          </w:tcPr>
          <w:p w14:paraId="38D1F293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3181" w:type="pct"/>
            <w:vAlign w:val="bottom"/>
          </w:tcPr>
          <w:p w14:paraId="62030230" w14:textId="77777777" w:rsidR="006761AC" w:rsidRDefault="006761AC" w:rsidP="001B2ABD">
            <w:pPr>
              <w:pStyle w:val="Title"/>
            </w:pPr>
            <w:r>
              <w:t>BRian</w:t>
            </w:r>
          </w:p>
          <w:p w14:paraId="6953CF23" w14:textId="7D41D7DC" w:rsidR="001B2ABD" w:rsidRDefault="006761AC" w:rsidP="001B2ABD">
            <w:pPr>
              <w:pStyle w:val="Title"/>
            </w:pPr>
            <w:r>
              <w:t>Tran</w:t>
            </w:r>
          </w:p>
          <w:p w14:paraId="4F3E5478" w14:textId="268492D8" w:rsidR="001B2ABD" w:rsidRPr="007D1E5A" w:rsidRDefault="00025C39" w:rsidP="007D1E5A">
            <w:pPr>
              <w:rPr>
                <w:sz w:val="36"/>
                <w:szCs w:val="36"/>
              </w:rPr>
            </w:pPr>
            <w:r w:rsidRPr="007D1E5A">
              <w:rPr>
                <w:sz w:val="36"/>
                <w:szCs w:val="36"/>
              </w:rPr>
              <w:t>Actuar</w:t>
            </w:r>
            <w:r w:rsidR="007D1E5A" w:rsidRPr="007D1E5A">
              <w:rPr>
                <w:sz w:val="36"/>
                <w:szCs w:val="36"/>
              </w:rPr>
              <w:t>ial Analyst</w:t>
            </w:r>
            <w:r w:rsidRPr="007D1E5A">
              <w:rPr>
                <w:sz w:val="36"/>
                <w:szCs w:val="36"/>
              </w:rPr>
              <w:t xml:space="preserve"> &amp; Software Engineer</w:t>
            </w:r>
          </w:p>
        </w:tc>
      </w:tr>
      <w:tr w:rsidR="001B2ABD" w14:paraId="7593F38A" w14:textId="77777777" w:rsidTr="007D1E5A">
        <w:trPr>
          <w:trHeight w:val="8928"/>
        </w:trPr>
        <w:tc>
          <w:tcPr>
            <w:tcW w:w="1673" w:type="pct"/>
          </w:tcPr>
          <w:sdt>
            <w:sdtPr>
              <w:id w:val="-1711873194"/>
              <w:placeholder>
                <w:docPart w:val="6D3BF19BC01243A7BFE1276A9970754A"/>
              </w:placeholder>
              <w:temporary/>
              <w:showingPlcHdr/>
              <w15:appearance w15:val="hidden"/>
            </w:sdtPr>
            <w:sdtEndPr/>
            <w:sdtContent>
              <w:p w14:paraId="7332EE5A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697C9273" w14:textId="198B5B0E" w:rsidR="00220610" w:rsidRDefault="00220610" w:rsidP="00036450">
            <w:r w:rsidRPr="00220610">
              <w:t xml:space="preserve">Experienced Actuarial Analyst with 6+ years background in all aspects of the Software Development Life Cycle; from developing automated analytical reports for executives to </w:t>
            </w:r>
            <w:r w:rsidR="00904186">
              <w:t xml:space="preserve">designing, </w:t>
            </w:r>
            <w:r w:rsidRPr="00220610">
              <w:t xml:space="preserve">implementing, testing, and deployment of </w:t>
            </w:r>
            <w:r w:rsidR="00FF4A4F">
              <w:t>applications</w:t>
            </w:r>
            <w:r w:rsidRPr="00220610">
              <w:t xml:space="preserve">. </w:t>
            </w:r>
          </w:p>
          <w:p w14:paraId="27A0015A" w14:textId="77777777" w:rsidR="00220610" w:rsidRDefault="00220610" w:rsidP="00036450"/>
          <w:p w14:paraId="13FD8563" w14:textId="1A3A7434" w:rsidR="00036450" w:rsidRDefault="00220610" w:rsidP="00036450">
            <w:r w:rsidRPr="00220610">
              <w:t xml:space="preserve">Proficient in a wide variety of </w:t>
            </w:r>
            <w:r>
              <w:t>languages</w:t>
            </w:r>
            <w:r w:rsidRPr="00220610">
              <w:t xml:space="preserve"> and tools to deliver scalable applications that provide meaningful</w:t>
            </w:r>
            <w:r>
              <w:t>,</w:t>
            </w:r>
            <w:r w:rsidRPr="00220610">
              <w:t xml:space="preserve"> accurate results that also tell a story. Loves to think outside the box and seeks a challenge.</w:t>
            </w:r>
          </w:p>
          <w:sdt>
            <w:sdtPr>
              <w:id w:val="-1954003311"/>
              <w:placeholder>
                <w:docPart w:val="93D45E80CDFB4FFA8CFD53091C2AB47B"/>
              </w:placeholder>
              <w:temporary/>
              <w:showingPlcHdr/>
              <w15:appearance w15:val="hidden"/>
            </w:sdtPr>
            <w:sdtEndPr/>
            <w:sdtContent>
              <w:p w14:paraId="7FF2F27B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A70FD27BBC1B428A826E00D86CA7D9B7"/>
              </w:placeholder>
              <w:temporary/>
              <w:showingPlcHdr/>
              <w15:appearance w15:val="hidden"/>
            </w:sdtPr>
            <w:sdtEndPr/>
            <w:sdtContent>
              <w:p w14:paraId="264D4D3D" w14:textId="77777777" w:rsidR="004D3011" w:rsidRDefault="004D3011" w:rsidP="004D3011">
                <w:r w:rsidRPr="004D3011">
                  <w:t>PHONE:</w:t>
                </w:r>
              </w:p>
            </w:sdtContent>
          </w:sdt>
          <w:p w14:paraId="7E98D248" w14:textId="33823C22" w:rsidR="004D3011" w:rsidRDefault="004F30A2" w:rsidP="004D3011">
            <w:r>
              <w:t>909-360-9163</w:t>
            </w:r>
          </w:p>
          <w:p w14:paraId="47C80C0B" w14:textId="77777777" w:rsidR="004D3011" w:rsidRPr="004D3011" w:rsidRDefault="004D3011" w:rsidP="004D3011"/>
          <w:sdt>
            <w:sdtPr>
              <w:id w:val="67859272"/>
              <w:placeholder>
                <w:docPart w:val="384FD5A2D70B4D79883E5D831B0283F7"/>
              </w:placeholder>
              <w:temporary/>
              <w:showingPlcHdr/>
              <w15:appearance w15:val="hidden"/>
            </w:sdtPr>
            <w:sdtEndPr/>
            <w:sdtContent>
              <w:p w14:paraId="6082CD72" w14:textId="77777777" w:rsidR="004D3011" w:rsidRDefault="004D3011" w:rsidP="004D3011">
                <w:r w:rsidRPr="004D3011">
                  <w:t>WEBSITE:</w:t>
                </w:r>
              </w:p>
            </w:sdtContent>
          </w:sdt>
          <w:p w14:paraId="4596CFA5" w14:textId="77777777" w:rsidR="00F56DFC" w:rsidRDefault="001B6F79" w:rsidP="00F56DFC">
            <w:pPr>
              <w:pStyle w:val="ListParagraph"/>
              <w:numPr>
                <w:ilvl w:val="0"/>
                <w:numId w:val="6"/>
              </w:numPr>
              <w:ind w:left="216" w:hanging="144"/>
            </w:pPr>
            <w:hyperlink r:id="rId10" w:history="1">
              <w:r w:rsidR="00F56DFC" w:rsidRPr="00412D2F">
                <w:rPr>
                  <w:rStyle w:val="Hyperlink"/>
                </w:rPr>
                <w:t>www.linkedin.com/in/briantran-math/</w:t>
              </w:r>
            </w:hyperlink>
          </w:p>
          <w:p w14:paraId="6534DDD2" w14:textId="788C7E6D" w:rsidR="004F30A2" w:rsidRDefault="001B6F79" w:rsidP="00F56DFC">
            <w:pPr>
              <w:pStyle w:val="ListParagraph"/>
              <w:numPr>
                <w:ilvl w:val="0"/>
                <w:numId w:val="6"/>
              </w:numPr>
              <w:ind w:left="216" w:hanging="144"/>
            </w:pPr>
            <w:hyperlink r:id="rId11" w:history="1">
              <w:r w:rsidR="00F56DFC" w:rsidRPr="00412D2F">
                <w:rPr>
                  <w:rStyle w:val="Hyperlink"/>
                </w:rPr>
                <w:t>https://linktr.ee/briantran.dev</w:t>
              </w:r>
            </w:hyperlink>
          </w:p>
          <w:p w14:paraId="36BABAE4" w14:textId="77777777" w:rsidR="004D3011" w:rsidRDefault="004D3011" w:rsidP="004D3011"/>
          <w:sdt>
            <w:sdtPr>
              <w:id w:val="-240260293"/>
              <w:placeholder>
                <w:docPart w:val="3DEFFE23AD9548D7AC3021A8E00FBAA1"/>
              </w:placeholder>
              <w:temporary/>
              <w:showingPlcHdr/>
              <w15:appearance w15:val="hidden"/>
            </w:sdtPr>
            <w:sdtEndPr/>
            <w:sdtContent>
              <w:p w14:paraId="34A08FDA" w14:textId="77777777" w:rsidR="004D3011" w:rsidRDefault="004D3011" w:rsidP="004D3011">
                <w:r w:rsidRPr="004D3011">
                  <w:t>EMAIL:</w:t>
                </w:r>
              </w:p>
            </w:sdtContent>
          </w:sdt>
          <w:p w14:paraId="0EBB5B91" w14:textId="7C5D4D4A" w:rsidR="00036450" w:rsidRDefault="001B6F79" w:rsidP="00F56DFC">
            <w:pPr>
              <w:pStyle w:val="ListParagraph"/>
              <w:numPr>
                <w:ilvl w:val="0"/>
                <w:numId w:val="7"/>
              </w:numPr>
              <w:ind w:left="216" w:hanging="144"/>
              <w:rPr>
                <w:rStyle w:val="Hyperlink"/>
              </w:rPr>
            </w:pPr>
            <w:hyperlink r:id="rId12" w:history="1">
              <w:r w:rsidR="004F30A2" w:rsidRPr="00FA34AF">
                <w:rPr>
                  <w:rStyle w:val="Hyperlink"/>
                </w:rPr>
                <w:t>Briantran.math@gmail.com</w:t>
              </w:r>
            </w:hyperlink>
          </w:p>
          <w:p w14:paraId="32A8A460" w14:textId="3B8E1456" w:rsidR="00324427" w:rsidRPr="00CB0055" w:rsidRDefault="00324427" w:rsidP="00324427">
            <w:pPr>
              <w:pStyle w:val="Heading3"/>
            </w:pPr>
            <w:r>
              <w:t>CURRENT Projects</w:t>
            </w:r>
          </w:p>
          <w:p w14:paraId="20FEFED6" w14:textId="06328146" w:rsidR="00324427" w:rsidRDefault="00324427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Building </w:t>
            </w:r>
            <w:hyperlink r:id="rId13" w:history="1">
              <w:r w:rsidRPr="00CB4663">
                <w:rPr>
                  <w:rStyle w:val="Hyperlink"/>
                </w:rPr>
                <w:t>Netcat</w:t>
              </w:r>
            </w:hyperlink>
            <w:r>
              <w:t xml:space="preserve"> in Python on Linux</w:t>
            </w:r>
          </w:p>
          <w:p w14:paraId="1657E4B5" w14:textId="10BD747A" w:rsidR="00324427" w:rsidRDefault="00324427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Adding online multiplayer to </w:t>
            </w:r>
            <w:hyperlink r:id="rId14" w:history="1">
              <w:r w:rsidRPr="00CB4663">
                <w:rPr>
                  <w:rStyle w:val="Hyperlink"/>
                </w:rPr>
                <w:t>Ultimate TicTacToe</w:t>
              </w:r>
            </w:hyperlink>
            <w:r>
              <w:t xml:space="preserve"> game in Python</w:t>
            </w:r>
          </w:p>
          <w:p w14:paraId="71832BA9" w14:textId="72AB02B9" w:rsidR="00324427" w:rsidRDefault="00CB4663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Adding online multiplayer to </w:t>
            </w:r>
            <w:hyperlink r:id="rId15" w:history="1">
              <w:r w:rsidRPr="00CB4663">
                <w:rPr>
                  <w:rStyle w:val="Hyperlink"/>
                </w:rPr>
                <w:t>Black Jack</w:t>
              </w:r>
            </w:hyperlink>
            <w:r>
              <w:t xml:space="preserve"> game in Java</w:t>
            </w:r>
          </w:p>
          <w:p w14:paraId="226AF7CF" w14:textId="454D91F7" w:rsidR="00324427" w:rsidRDefault="00CB4663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Building </w:t>
            </w:r>
            <w:hyperlink r:id="rId16" w:history="1">
              <w:r w:rsidRPr="00CB4663">
                <w:rPr>
                  <w:rStyle w:val="Hyperlink"/>
                </w:rPr>
                <w:t>ETL application</w:t>
              </w:r>
            </w:hyperlink>
            <w:r>
              <w:t xml:space="preserve"> in VBA for processing actuarial data tables</w:t>
            </w:r>
          </w:p>
          <w:sdt>
            <w:sdtPr>
              <w:id w:val="-1444214663"/>
              <w:placeholder>
                <w:docPart w:val="771A3A8E89154042A56D8B34B834BDBD"/>
              </w:placeholder>
              <w:temporary/>
              <w:showingPlcHdr/>
              <w15:appearance w15:val="hidden"/>
            </w:sdtPr>
            <w:sdtEndPr/>
            <w:sdtContent>
              <w:p w14:paraId="44B47416" w14:textId="77777777" w:rsidR="004D3011" w:rsidRPr="00CB0055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59D6427D" w14:textId="107766F3" w:rsidR="004D3011" w:rsidRDefault="00C56CC6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Culinary Science</w:t>
            </w:r>
          </w:p>
          <w:p w14:paraId="0BC18EBA" w14:textId="37CE8FA8" w:rsid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Coffee and Espresso</w:t>
            </w:r>
          </w:p>
          <w:p w14:paraId="1B8D3CD4" w14:textId="194B4839" w:rsid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6-8 String Guitars</w:t>
            </w:r>
          </w:p>
          <w:p w14:paraId="146360E4" w14:textId="60C0A61E" w:rsidR="004D3011" w:rsidRP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Arnold Schwarzenegger</w:t>
            </w:r>
          </w:p>
        </w:tc>
        <w:tc>
          <w:tcPr>
            <w:tcW w:w="146" w:type="pct"/>
          </w:tcPr>
          <w:p w14:paraId="4388D66E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3181" w:type="pct"/>
          </w:tcPr>
          <w:sdt>
            <w:sdtPr>
              <w:id w:val="1049110328"/>
              <w:placeholder>
                <w:docPart w:val="AA81D8457EC245BF8C25251E380C243E"/>
              </w:placeholder>
              <w:temporary/>
              <w:showingPlcHdr/>
              <w15:appearance w15:val="hidden"/>
            </w:sdtPr>
            <w:sdtEndPr/>
            <w:sdtContent>
              <w:p w14:paraId="73971E5D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36A89308" w14:textId="4BA262C8" w:rsidR="00025C39" w:rsidRDefault="00025C39" w:rsidP="00B359E4">
            <w:pPr>
              <w:pStyle w:val="Heading4"/>
            </w:pPr>
            <w:r>
              <w:t>B.S. Applied Mathematics</w:t>
            </w:r>
          </w:p>
          <w:p w14:paraId="0774BEEA" w14:textId="250B1EC8" w:rsidR="00036450" w:rsidRPr="00036450" w:rsidRDefault="006761AC" w:rsidP="00B359E4">
            <w:pPr>
              <w:pStyle w:val="Heading4"/>
            </w:pPr>
            <w:r>
              <w:t>California State University Polytechnic, Pomona</w:t>
            </w:r>
          </w:p>
          <w:p w14:paraId="24CCC47E" w14:textId="057B5AC7" w:rsidR="00036450" w:rsidRPr="00B359E4" w:rsidRDefault="00904186" w:rsidP="00B359E4">
            <w:pPr>
              <w:pStyle w:val="Date"/>
            </w:pPr>
            <w:r>
              <w:t>May</w:t>
            </w:r>
            <w:r w:rsidR="006761AC">
              <w:t xml:space="preserve"> 2016</w:t>
            </w:r>
          </w:p>
          <w:p w14:paraId="4FF99149" w14:textId="179E0AA5" w:rsidR="00036450" w:rsidRDefault="006761AC" w:rsidP="00036450">
            <w:r>
              <w:t>Magna Cum Laude, GPA: 3.77</w:t>
            </w:r>
            <w:r>
              <w:br/>
              <w:t>President’s List 2015-2016</w:t>
            </w:r>
            <w:r>
              <w:br/>
              <w:t>Dr. John Flaig Mathematics Scholarship Recipient</w:t>
            </w:r>
            <w:r>
              <w:br/>
              <w:t>Mathematical Modeling Contest Honorable Mention</w:t>
            </w:r>
          </w:p>
          <w:sdt>
            <w:sdtPr>
              <w:id w:val="1001553383"/>
              <w:placeholder>
                <w:docPart w:val="BE526C5CD2B84F71A85F1315D4E63094"/>
              </w:placeholder>
              <w:temporary/>
              <w:showingPlcHdr/>
              <w15:appearance w15:val="hidden"/>
            </w:sdtPr>
            <w:sdtEndPr/>
            <w:sdtContent>
              <w:p w14:paraId="34478200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365303BB" w14:textId="6206DD3E" w:rsidR="00036450" w:rsidRDefault="00220610" w:rsidP="00B359E4">
            <w:pPr>
              <w:pStyle w:val="Heading4"/>
              <w:rPr>
                <w:bCs/>
              </w:rPr>
            </w:pPr>
            <w:r>
              <w:t>ICW Group</w:t>
            </w:r>
            <w:r w:rsidR="00036450">
              <w:t xml:space="preserve"> </w:t>
            </w:r>
            <w:r w:rsidR="00036450" w:rsidRPr="00036450">
              <w:t xml:space="preserve"> </w:t>
            </w:r>
            <w:r>
              <w:t>Software Engineer I</w:t>
            </w:r>
          </w:p>
          <w:p w14:paraId="29C2EC96" w14:textId="792FE752" w:rsidR="00036450" w:rsidRDefault="00220610" w:rsidP="00B359E4">
            <w:pPr>
              <w:pStyle w:val="Date"/>
            </w:pPr>
            <w:r>
              <w:t>Jan</w:t>
            </w:r>
            <w:r w:rsidR="00704FAB">
              <w:t>uary</w:t>
            </w:r>
            <w:r>
              <w:t xml:space="preserve"> 2021</w:t>
            </w:r>
            <w:r w:rsidR="00036450" w:rsidRPr="00036450">
              <w:t>–</w:t>
            </w:r>
            <w:r>
              <w:t>Present</w:t>
            </w:r>
          </w:p>
          <w:p w14:paraId="3DCA2089" w14:textId="4297DDBE" w:rsidR="00704FAB" w:rsidRPr="00704FAB" w:rsidRDefault="00704FAB" w:rsidP="00704FAB">
            <w:r>
              <w:t>Volunteered to serve as subject matter expert and assist developers in porting existing code to Java and build out work</w:t>
            </w:r>
            <w:r w:rsidR="00E15E31">
              <w:t>ers</w:t>
            </w:r>
            <w:r>
              <w:t xml:space="preserve"> comp pricing API</w:t>
            </w:r>
          </w:p>
          <w:p w14:paraId="35FAED31" w14:textId="2E428082" w:rsidR="00036450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Porting</w:t>
            </w:r>
            <w:r w:rsidR="00704FAB">
              <w:t xml:space="preserve"> insurance pricing application of</w:t>
            </w:r>
            <w:r>
              <w:t xml:space="preserve"> 40+ Excel</w:t>
            </w:r>
            <w:r w:rsidR="00704FAB">
              <w:t xml:space="preserve"> sheets</w:t>
            </w:r>
            <w:r>
              <w:t xml:space="preserve"> and VBA API to Java REST API using SpringBoot Framework</w:t>
            </w:r>
          </w:p>
          <w:p w14:paraId="7EAFB5BA" w14:textId="6B92E175" w:rsidR="00E50A55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Design and normalize 40+ tables SQL</w:t>
            </w:r>
            <w:r w:rsidR="00704FAB">
              <w:t xml:space="preserve"> to support pricing application</w:t>
            </w:r>
          </w:p>
          <w:p w14:paraId="766A3B34" w14:textId="462D74BF" w:rsidR="004D3011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Utilize Factory and Reflection patterns in VBA to implement ETL process in order to automate regular table updates of unknown sizes</w:t>
            </w:r>
          </w:p>
          <w:p w14:paraId="58E4A970" w14:textId="77777777" w:rsidR="007D1E5A" w:rsidRDefault="007D1E5A" w:rsidP="007D1E5A">
            <w:pPr>
              <w:pStyle w:val="ListParagraph"/>
              <w:ind w:left="288"/>
            </w:pPr>
          </w:p>
          <w:p w14:paraId="646E21E4" w14:textId="64A8CDA3" w:rsidR="004D3011" w:rsidRPr="004D3011" w:rsidRDefault="00220610" w:rsidP="00B359E4">
            <w:pPr>
              <w:pStyle w:val="Heading4"/>
              <w:rPr>
                <w:bCs/>
              </w:rPr>
            </w:pPr>
            <w:r>
              <w:t>ICW Group</w:t>
            </w:r>
            <w:r w:rsidR="004D3011" w:rsidRPr="004D3011">
              <w:t xml:space="preserve">  </w:t>
            </w:r>
            <w:r>
              <w:t>I</w:t>
            </w:r>
            <w:r w:rsidR="00025C39">
              <w:t>ntermediate Actuarial</w:t>
            </w:r>
            <w:r w:rsidR="00704FAB">
              <w:t xml:space="preserve"> Analyst</w:t>
            </w:r>
          </w:p>
          <w:p w14:paraId="724A4419" w14:textId="458A5D15" w:rsidR="00E15E31" w:rsidRDefault="00704FAB" w:rsidP="00C56CC6">
            <w:pPr>
              <w:pStyle w:val="Date"/>
            </w:pPr>
            <w:r>
              <w:t>June 2016</w:t>
            </w:r>
            <w:r w:rsidR="004D3011" w:rsidRPr="004D3011">
              <w:t>–</w:t>
            </w:r>
            <w:r>
              <w:t>Present</w:t>
            </w:r>
          </w:p>
          <w:p w14:paraId="5762D9F3" w14:textId="3AC1C1AC" w:rsidR="004D3011" w:rsidRDefault="00E15E31" w:rsidP="007D1E5A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 w:rsidRPr="00E15E31">
              <w:t>Automate data cleaning, uploading, and manipulation tasks using VBA, R, SQL, Python</w:t>
            </w:r>
            <w:r>
              <w:t>, Batch Scripts, Ansible, and other tools</w:t>
            </w:r>
          </w:p>
          <w:p w14:paraId="362FB7C8" w14:textId="6821B8CE" w:rsidR="00E15E31" w:rsidRDefault="00E15E31" w:rsidP="007D1E5A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 w:rsidRPr="00E15E31">
              <w:t>Conduct actuarial analyses on loss forecasting, credibility weighting, territorial segmentation, and other studies to offer competitive prices</w:t>
            </w:r>
          </w:p>
          <w:p w14:paraId="70BBB04B" w14:textId="6B6717F1" w:rsidR="00C56CC6" w:rsidRDefault="00C56CC6" w:rsidP="007D1E5A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>
              <w:t>Train junior analysts in developing pricing applications for monthly deployments, utilizing Git to manage code base, and more</w:t>
            </w:r>
          </w:p>
          <w:sdt>
            <w:sdtPr>
              <w:id w:val="1669594239"/>
              <w:placeholder>
                <w:docPart w:val="42F64051ECC04F1EA4AA8EA370171CAC"/>
              </w:placeholder>
              <w:temporary/>
              <w:showingPlcHdr/>
              <w15:appearance w15:val="hidden"/>
            </w:sdtPr>
            <w:sdtEndPr/>
            <w:sdtContent>
              <w:p w14:paraId="065022A3" w14:textId="77777777" w:rsidR="00036450" w:rsidRDefault="00180329" w:rsidP="00036450">
                <w:pPr>
                  <w:pStyle w:val="Heading2"/>
                </w:pPr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p>
            </w:sdtContent>
          </w:sdt>
          <w:p w14:paraId="4B4D7525" w14:textId="77777777" w:rsidR="00036450" w:rsidRPr="004D3011" w:rsidRDefault="00112054" w:rsidP="00FE768F">
            <w:pPr>
              <w:rPr>
                <w:color w:val="FFFFFF" w:themeColor="background1"/>
              </w:rPr>
            </w:pPr>
            <w:r w:rsidRPr="00B90CEF">
              <w:rPr>
                <w:noProof/>
                <w:color w:val="000000" w:themeColor="text1"/>
              </w:rPr>
              <mc:AlternateContent>
                <mc:Choice Requires="cx1">
                  <w:drawing>
                    <wp:inline distT="0" distB="0" distL="0" distR="0" wp14:anchorId="503599AE" wp14:editId="2025C7A3">
                      <wp:extent cx="4538701" cy="2143354"/>
                      <wp:effectExtent l="0" t="0" r="14605" b="9525"/>
                      <wp:docPr id="12" name="Chart 12" descr="skills chart"/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17"/>
                        </a:graphicData>
                      </a:graphic>
                    </wp:inline>
                  </w:drawing>
                </mc:Choice>
                <mc:Fallback>
                  <w:drawing>
                    <wp:inline distT="0" distB="0" distL="0" distR="0" wp14:anchorId="503599AE" wp14:editId="2025C7A3">
                      <wp:extent cx="4538701" cy="2143354"/>
                      <wp:effectExtent l="0" t="0" r="14605" b="9525"/>
                      <wp:docPr id="12" name="Chart 12" descr="skills chart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" name="Chart 12" descr="skills chart"/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1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538345" cy="21431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</w:tr>
    </w:tbl>
    <w:p w14:paraId="47F2F2F0" w14:textId="77777777" w:rsidR="0043117B" w:rsidRDefault="001B6F79" w:rsidP="000C45FF">
      <w:pPr>
        <w:tabs>
          <w:tab w:val="left" w:pos="990"/>
        </w:tabs>
      </w:pPr>
    </w:p>
    <w:sectPr w:rsidR="0043117B" w:rsidSect="00C56CC6">
      <w:headerReference w:type="default" r:id="rId19"/>
      <w:pgSz w:w="12240" w:h="15840"/>
      <w:pgMar w:top="720" w:right="720" w:bottom="432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7DE139" w14:textId="77777777" w:rsidR="00DC6A5D" w:rsidRDefault="00DC6A5D" w:rsidP="000C45FF">
      <w:r>
        <w:separator/>
      </w:r>
    </w:p>
  </w:endnote>
  <w:endnote w:type="continuationSeparator" w:id="0">
    <w:p w14:paraId="56DC9092" w14:textId="77777777" w:rsidR="00DC6A5D" w:rsidRDefault="00DC6A5D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2E497" w14:textId="77777777" w:rsidR="00DC6A5D" w:rsidRDefault="00DC6A5D" w:rsidP="000C45FF">
      <w:r>
        <w:separator/>
      </w:r>
    </w:p>
  </w:footnote>
  <w:footnote w:type="continuationSeparator" w:id="0">
    <w:p w14:paraId="202936CC" w14:textId="77777777" w:rsidR="00DC6A5D" w:rsidRDefault="00DC6A5D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5896F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3FE82AB" wp14:editId="15E7B310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B5F6A"/>
    <w:multiLevelType w:val="hybridMultilevel"/>
    <w:tmpl w:val="4A364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46674"/>
    <w:multiLevelType w:val="hybridMultilevel"/>
    <w:tmpl w:val="5F06C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EB3D46"/>
    <w:multiLevelType w:val="hybridMultilevel"/>
    <w:tmpl w:val="C5062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52606F"/>
    <w:multiLevelType w:val="hybridMultilevel"/>
    <w:tmpl w:val="78C0F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F71930"/>
    <w:multiLevelType w:val="hybridMultilevel"/>
    <w:tmpl w:val="DEC02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5B06B5"/>
    <w:multiLevelType w:val="hybridMultilevel"/>
    <w:tmpl w:val="1EA63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CE7923"/>
    <w:multiLevelType w:val="hybridMultilevel"/>
    <w:tmpl w:val="EBF0F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4E6E89"/>
    <w:multiLevelType w:val="hybridMultilevel"/>
    <w:tmpl w:val="AC469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677079">
    <w:abstractNumId w:val="0"/>
  </w:num>
  <w:num w:numId="2" w16cid:durableId="918825622">
    <w:abstractNumId w:val="1"/>
  </w:num>
  <w:num w:numId="3" w16cid:durableId="460028711">
    <w:abstractNumId w:val="5"/>
  </w:num>
  <w:num w:numId="4" w16cid:durableId="1449934460">
    <w:abstractNumId w:val="7"/>
  </w:num>
  <w:num w:numId="5" w16cid:durableId="818153646">
    <w:abstractNumId w:val="3"/>
  </w:num>
  <w:num w:numId="6" w16cid:durableId="1505389636">
    <w:abstractNumId w:val="4"/>
  </w:num>
  <w:num w:numId="7" w16cid:durableId="1639529845">
    <w:abstractNumId w:val="6"/>
  </w:num>
  <w:num w:numId="8" w16cid:durableId="17010121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removePersonalInformation/>
  <w:removeDateAndTim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1AC"/>
    <w:rsid w:val="00025C39"/>
    <w:rsid w:val="00036450"/>
    <w:rsid w:val="00094499"/>
    <w:rsid w:val="000C45FF"/>
    <w:rsid w:val="000E3FD1"/>
    <w:rsid w:val="00112054"/>
    <w:rsid w:val="001317D8"/>
    <w:rsid w:val="0015079C"/>
    <w:rsid w:val="001525E1"/>
    <w:rsid w:val="00180329"/>
    <w:rsid w:val="0019001F"/>
    <w:rsid w:val="001A74A5"/>
    <w:rsid w:val="001B2ABD"/>
    <w:rsid w:val="001C1417"/>
    <w:rsid w:val="001E0391"/>
    <w:rsid w:val="001E1759"/>
    <w:rsid w:val="001F1ECC"/>
    <w:rsid w:val="00220610"/>
    <w:rsid w:val="002400EB"/>
    <w:rsid w:val="00256CF7"/>
    <w:rsid w:val="00281FD5"/>
    <w:rsid w:val="0030481B"/>
    <w:rsid w:val="003156FC"/>
    <w:rsid w:val="00324427"/>
    <w:rsid w:val="003254B5"/>
    <w:rsid w:val="0037121F"/>
    <w:rsid w:val="003910D8"/>
    <w:rsid w:val="003A6B7D"/>
    <w:rsid w:val="003B06CA"/>
    <w:rsid w:val="004071FC"/>
    <w:rsid w:val="00445947"/>
    <w:rsid w:val="00474788"/>
    <w:rsid w:val="004813B3"/>
    <w:rsid w:val="00496591"/>
    <w:rsid w:val="004C63E4"/>
    <w:rsid w:val="004D3011"/>
    <w:rsid w:val="004F30A2"/>
    <w:rsid w:val="005262AC"/>
    <w:rsid w:val="005E39D5"/>
    <w:rsid w:val="00600670"/>
    <w:rsid w:val="0062123A"/>
    <w:rsid w:val="00646E75"/>
    <w:rsid w:val="006761AC"/>
    <w:rsid w:val="006771D0"/>
    <w:rsid w:val="00704FAB"/>
    <w:rsid w:val="00715FCB"/>
    <w:rsid w:val="00743101"/>
    <w:rsid w:val="00764C9F"/>
    <w:rsid w:val="007775E1"/>
    <w:rsid w:val="007867A0"/>
    <w:rsid w:val="007927F5"/>
    <w:rsid w:val="007B6C00"/>
    <w:rsid w:val="007D1E5A"/>
    <w:rsid w:val="00802CA0"/>
    <w:rsid w:val="008773FD"/>
    <w:rsid w:val="008F4F2B"/>
    <w:rsid w:val="00904186"/>
    <w:rsid w:val="009260CD"/>
    <w:rsid w:val="00940A66"/>
    <w:rsid w:val="00952C25"/>
    <w:rsid w:val="00A2118D"/>
    <w:rsid w:val="00A71ED2"/>
    <w:rsid w:val="00AD0A50"/>
    <w:rsid w:val="00AD73C6"/>
    <w:rsid w:val="00AD76E2"/>
    <w:rsid w:val="00B20152"/>
    <w:rsid w:val="00B359E4"/>
    <w:rsid w:val="00B57D98"/>
    <w:rsid w:val="00B70850"/>
    <w:rsid w:val="00C066B6"/>
    <w:rsid w:val="00C37BA1"/>
    <w:rsid w:val="00C4674C"/>
    <w:rsid w:val="00C506CF"/>
    <w:rsid w:val="00C56CC6"/>
    <w:rsid w:val="00C72BED"/>
    <w:rsid w:val="00C9578B"/>
    <w:rsid w:val="00CA1973"/>
    <w:rsid w:val="00CB0055"/>
    <w:rsid w:val="00CB4663"/>
    <w:rsid w:val="00CE5FE1"/>
    <w:rsid w:val="00D2522B"/>
    <w:rsid w:val="00D422DE"/>
    <w:rsid w:val="00D5459D"/>
    <w:rsid w:val="00DA1F4D"/>
    <w:rsid w:val="00DC6A5D"/>
    <w:rsid w:val="00DD172A"/>
    <w:rsid w:val="00E15E31"/>
    <w:rsid w:val="00E25A26"/>
    <w:rsid w:val="00E4381A"/>
    <w:rsid w:val="00E50A55"/>
    <w:rsid w:val="00E55D74"/>
    <w:rsid w:val="00F56DFC"/>
    <w:rsid w:val="00F60274"/>
    <w:rsid w:val="00F77FB9"/>
    <w:rsid w:val="00FB068F"/>
    <w:rsid w:val="00FE768F"/>
    <w:rsid w:val="00FF4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DA8055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4A66AC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374C80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3476B1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374C80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4F30A2"/>
    <w:rPr>
      <w:color w:val="3EBBF0" w:themeColor="followed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E50A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 /><Relationship Id="rId13" Type="http://schemas.openxmlformats.org/officeDocument/2006/relationships/hyperlink" Target="https://github.com/exobrian/Netcat" TargetMode="External" /><Relationship Id="rId18" Type="http://schemas.openxmlformats.org/officeDocument/2006/relationships/image" Target="media/image2.png" /><Relationship Id="rId3" Type="http://schemas.openxmlformats.org/officeDocument/2006/relationships/styles" Target="styles.xml" /><Relationship Id="rId21" Type="http://schemas.openxmlformats.org/officeDocument/2006/relationships/glossaryDocument" Target="glossary/document.xml" /><Relationship Id="rId7" Type="http://schemas.openxmlformats.org/officeDocument/2006/relationships/endnotes" Target="endnotes.xml" /><Relationship Id="rId12" Type="http://schemas.openxmlformats.org/officeDocument/2006/relationships/hyperlink" Target="mailto:Briantran.math@gmail.com" TargetMode="External" /><Relationship Id="rId17" Type="http://schemas.microsoft.com/office/2014/relationships/chartEx" Target="charts/chartEx1.xml" /><Relationship Id="rId2" Type="http://schemas.openxmlformats.org/officeDocument/2006/relationships/numbering" Target="numbering.xml" /><Relationship Id="rId16" Type="http://schemas.openxmlformats.org/officeDocument/2006/relationships/hyperlink" Target="https://github.com/exobrian/Actuarial-Parameters-to-CSV" TargetMode="External" /><Relationship Id="rId20" Type="http://schemas.openxmlformats.org/officeDocument/2006/relationships/fontTable" Target="fontTable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hyperlink" Target="https://linktr.ee/briantran.dev" TargetMode="External" /><Relationship Id="rId5" Type="http://schemas.openxmlformats.org/officeDocument/2006/relationships/webSettings" Target="webSettings.xml" /><Relationship Id="rId15" Type="http://schemas.openxmlformats.org/officeDocument/2006/relationships/hyperlink" Target="https://github.com/exobrian/BlackJack" TargetMode="External" /><Relationship Id="rId10" Type="http://schemas.openxmlformats.org/officeDocument/2006/relationships/hyperlink" Target="http://www.linkedin.com/in/briantran-math/" TargetMode="External" /><Relationship Id="rId19" Type="http://schemas.openxmlformats.org/officeDocument/2006/relationships/header" Target="header1.xml" /><Relationship Id="rId4" Type="http://schemas.openxmlformats.org/officeDocument/2006/relationships/settings" Target="settings.xml" /><Relationship Id="rId9" Type="http://schemas.openxmlformats.org/officeDocument/2006/relationships/image" Target="media/image2.jpeg" /><Relationship Id="rId14" Type="http://schemas.openxmlformats.org/officeDocument/2006/relationships/hyperlink" Target="https://github.com/exobrian/UltimateTicTacToe" TargetMode="External" /><Relationship Id="rId22" Type="http://schemas.openxmlformats.org/officeDocument/2006/relationships/theme" Target="theme/theme1.xml" 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 /><Relationship Id="rId1" Type="http://schemas.openxmlformats.org/officeDocument/2006/relationships/image" Target="media/image3.png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tran\AppData\Roaming\Microsoft\Templates\Bold%20modern%20resume.dotx" TargetMode="External" 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 /><Relationship Id="rId2" Type="http://schemas.microsoft.com/office/2011/relationships/chartStyle" Target="style1.xml" /><Relationship Id="rId1" Type="http://schemas.openxmlformats.org/officeDocument/2006/relationships/package" Target="../embeddings/Microsoft_Excel_Worksheet.xlsx" 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Sheet1!$A$2:$A$10</cx:f>
        <cx:lvl ptCount="9">
          <cx:pt idx="0">VBA</cx:pt>
          <cx:pt idx="1">Python</cx:pt>
          <cx:pt idx="2">Java</cx:pt>
          <cx:pt idx="3">SQL</cx:pt>
          <cx:pt idx="4">HTML/CSS</cx:pt>
          <cx:pt idx="5">Linux</cx:pt>
          <cx:pt idx="6">SOAP/REST</cx:pt>
          <cx:pt idx="7">Docker</cx:pt>
          <cx:pt idx="8">Git</cx:pt>
        </cx:lvl>
      </cx:strDim>
      <cx:numDim type="size">
        <cx:f>Sheet1!$B$2:$B$10</cx:f>
        <cx:lvl ptCount="9" formatCode="General">
          <cx:pt idx="0">0.69999999999999996</cx:pt>
          <cx:pt idx="1">0.80000000000000004</cx:pt>
          <cx:pt idx="2">1.5</cx:pt>
          <cx:pt idx="3">2</cx:pt>
          <cx:pt idx="4">0.5</cx:pt>
          <cx:pt idx="5">0.5</cx:pt>
          <cx:pt idx="6">0.5</cx:pt>
          <cx:pt idx="7">0.5</cx:pt>
          <cx:pt idx="8">0.75</cx:pt>
        </cx:lvl>
      </cx:numDim>
    </cx:data>
  </cx:chartData>
  <cx:chart>
    <cx:plotArea>
      <cx:plotAreaRegion>
        <cx:series layoutId="treemap" uniqueId="{C9173312-874D-4425-8DEC-B7ABB173DA68}">
          <cx:tx>
            <cx:txData>
              <cx:f>Sheet1!$B$1</cx:f>
              <cx:v>Series 1</cx:v>
            </cx:txData>
          </cx:tx>
          <cx:dataLabels>
            <cx:txPr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>
                    <a:solidFill>
                      <a:sysClr val="windowText" lastClr="000000"/>
                    </a:solidFill>
                  </a:defRPr>
                </a:pPr>
                <a:endParaRPr lang="en-US" sz="900" b="0" i="0" u="none" strike="noStrike" kern="1200" baseline="0">
                  <a:solidFill>
                    <a:sysClr val="windowText" lastClr="000000"/>
                  </a:solidFill>
                  <a:latin typeface="Century Gothic" panose="020F0302020204030204"/>
                </a:endParaRPr>
              </a:p>
            </cx:txPr>
            <cx:visibility seriesName="0" categoryName="1" value="0"/>
            <cx:separator>, </cx:separator>
            <cx:dataLabel idx="0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400"/>
                  </a:pPr>
                  <a:r>
                    <a:rPr lang="en-US" sz="14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VBA</a:t>
                  </a:r>
                </a:p>
              </cx:txPr>
              <cx:visibility seriesName="0" categoryName="1" value="0"/>
              <cx:separator>, </cx:separator>
            </cx:dataLabel>
            <cx:dataLabel idx="1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650"/>
                  </a:pPr>
                  <a:r>
                    <a:rPr lang="en-US" sz="165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Python</a:t>
                  </a:r>
                </a:p>
              </cx:txPr>
              <cx:visibility seriesName="0" categoryName="1" value="0"/>
              <cx:separator>, </cx:separator>
            </cx:dataLabel>
            <cx:dataLabel idx="2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2000"/>
                  </a:pPr>
                  <a:r>
                    <a:rPr lang="en-US" sz="20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Java</a:t>
                  </a:r>
                </a:p>
              </cx:txPr>
              <cx:visibility seriesName="0" categoryName="1" value="0"/>
              <cx:separator>, </cx:separator>
            </cx:dataLabel>
            <cx:dataLabel idx="3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2400" b="0" i="0"/>
                  </a:pPr>
                  <a:r>
                    <a:rPr lang="en-US" sz="24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SQL</a:t>
                  </a:r>
                </a:p>
              </cx:txPr>
              <cx:visibility seriesName="0" categoryName="1" value="0"/>
              <cx:separator>, </cx:separator>
            </cx:dataLabel>
            <cx:dataLabel idx="4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200"/>
                  </a:pPr>
                  <a:r>
                    <a:rPr lang="en-US" sz="12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HTML/CSS</a:t>
                  </a:r>
                </a:p>
              </cx:txPr>
              <cx:visibility seriesName="0" categoryName="1" value="0"/>
              <cx:separator>, </cx:separator>
            </cx:dataLabel>
            <cx:dataLabel idx="5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200"/>
                  </a:pPr>
                  <a:r>
                    <a:rPr lang="en-US" sz="12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Linux</a:t>
                  </a:r>
                </a:p>
              </cx:txPr>
              <cx:visibility seriesName="0" categoryName="1" value="0"/>
              <cx:separator>, </cx:separator>
            </cx:dataLabel>
            <cx:dataLabel idx="6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050"/>
                  </a:pPr>
                  <a:r>
                    <a:rPr lang="en-US" sz="105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SOAP/REST</a:t>
                  </a:r>
                </a:p>
              </cx:txPr>
              <cx:visibility seriesName="0" categoryName="1" value="0"/>
              <cx:separator>, </cx:separator>
            </cx:dataLabel>
            <cx:dataLabel idx="7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000" b="0" kern="0" spc="-100" baseline="0"/>
                  </a:pPr>
                  <a:r>
                    <a:rPr lang="en-US" sz="1000" b="0" i="0" u="none" strike="noStrike" kern="0" spc="-100" baseline="0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latin typeface="Century Gothic" panose="020F0302020204030204"/>
                    </a:rPr>
                    <a:t>Docker</a:t>
                  </a:r>
                </a:p>
              </cx:txPr>
              <cx:visibility seriesName="0" categoryName="1" value="0"/>
              <cx:separator>, </cx:separator>
            </cx:dataLabel>
            <cx:dataLabel idx="8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800"/>
                  </a:pPr>
                  <a:r>
                    <a:rPr lang="en-US" sz="18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Git</a:t>
                  </a:r>
                </a:p>
              </cx:txPr>
              <cx:visibility seriesName="0" categoryName="1" value="0"/>
              <cx:separator>, </cx:separator>
            </cx:dataLabel>
          </cx:dataLabels>
          <cx:dataId val="0"/>
          <cx:layoutPr>
            <cx:parentLabelLayout val="overlapping"/>
          </cx:layoutPr>
        </cx:series>
      </cx:plotAreaRegion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D3BF19BC01243A7BFE1276A997075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9B40FD-B452-4EF5-A056-4C2379F20DD0}"/>
      </w:docPartPr>
      <w:docPartBody>
        <w:p w:rsidR="0087019B" w:rsidRDefault="00F25304">
          <w:pPr>
            <w:pStyle w:val="6D3BF19BC01243A7BFE1276A9970754A"/>
          </w:pPr>
          <w:r w:rsidRPr="00D5459D">
            <w:t>Profile</w:t>
          </w:r>
        </w:p>
      </w:docPartBody>
    </w:docPart>
    <w:docPart>
      <w:docPartPr>
        <w:name w:val="93D45E80CDFB4FFA8CFD53091C2AB4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647FF9-5CAB-470F-BB20-36582ED59EB8}"/>
      </w:docPartPr>
      <w:docPartBody>
        <w:p w:rsidR="0087019B" w:rsidRDefault="00F25304">
          <w:pPr>
            <w:pStyle w:val="93D45E80CDFB4FFA8CFD53091C2AB47B"/>
          </w:pPr>
          <w:r w:rsidRPr="00CB0055">
            <w:t>Contact</w:t>
          </w:r>
        </w:p>
      </w:docPartBody>
    </w:docPart>
    <w:docPart>
      <w:docPartPr>
        <w:name w:val="A70FD27BBC1B428A826E00D86CA7D9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0AB050-E3AA-427C-B0F7-1D3A034BF3C5}"/>
      </w:docPartPr>
      <w:docPartBody>
        <w:p w:rsidR="0087019B" w:rsidRDefault="00F25304">
          <w:pPr>
            <w:pStyle w:val="A70FD27BBC1B428A826E00D86CA7D9B7"/>
          </w:pPr>
          <w:r w:rsidRPr="004D3011">
            <w:t>PHONE:</w:t>
          </w:r>
        </w:p>
      </w:docPartBody>
    </w:docPart>
    <w:docPart>
      <w:docPartPr>
        <w:name w:val="384FD5A2D70B4D79883E5D831B0283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A5916F-40FC-433B-A59A-31E6CBD7E6D3}"/>
      </w:docPartPr>
      <w:docPartBody>
        <w:p w:rsidR="0087019B" w:rsidRDefault="00F25304">
          <w:pPr>
            <w:pStyle w:val="384FD5A2D70B4D79883E5D831B0283F7"/>
          </w:pPr>
          <w:r w:rsidRPr="004D3011">
            <w:t>WEBSITE:</w:t>
          </w:r>
        </w:p>
      </w:docPartBody>
    </w:docPart>
    <w:docPart>
      <w:docPartPr>
        <w:name w:val="3DEFFE23AD9548D7AC3021A8E00FBA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D95A88-A34E-4D2A-8059-39C557BFE22D}"/>
      </w:docPartPr>
      <w:docPartBody>
        <w:p w:rsidR="0087019B" w:rsidRDefault="00F25304">
          <w:pPr>
            <w:pStyle w:val="3DEFFE23AD9548D7AC3021A8E00FBAA1"/>
          </w:pPr>
          <w:r w:rsidRPr="004D3011">
            <w:t>EMAIL:</w:t>
          </w:r>
        </w:p>
      </w:docPartBody>
    </w:docPart>
    <w:docPart>
      <w:docPartPr>
        <w:name w:val="771A3A8E89154042A56D8B34B834BD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642C00-732D-43F2-96DC-444260E6D997}"/>
      </w:docPartPr>
      <w:docPartBody>
        <w:p w:rsidR="0087019B" w:rsidRDefault="00F25304">
          <w:pPr>
            <w:pStyle w:val="771A3A8E89154042A56D8B34B834BDBD"/>
          </w:pPr>
          <w:r w:rsidRPr="00CB0055">
            <w:t>Hobbies</w:t>
          </w:r>
        </w:p>
      </w:docPartBody>
    </w:docPart>
    <w:docPart>
      <w:docPartPr>
        <w:name w:val="AA81D8457EC245BF8C25251E380C24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0DE689-0A19-45DD-BD66-35A6DD6BBB5E}"/>
      </w:docPartPr>
      <w:docPartBody>
        <w:p w:rsidR="0087019B" w:rsidRDefault="00F25304">
          <w:pPr>
            <w:pStyle w:val="AA81D8457EC245BF8C25251E380C243E"/>
          </w:pPr>
          <w:r w:rsidRPr="00036450">
            <w:t>EDUCATION</w:t>
          </w:r>
        </w:p>
      </w:docPartBody>
    </w:docPart>
    <w:docPart>
      <w:docPartPr>
        <w:name w:val="BE526C5CD2B84F71A85F1315D4E630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C8DF6A-5C72-41F9-B727-969006E1D272}"/>
      </w:docPartPr>
      <w:docPartBody>
        <w:p w:rsidR="0087019B" w:rsidRDefault="00F25304">
          <w:pPr>
            <w:pStyle w:val="BE526C5CD2B84F71A85F1315D4E63094"/>
          </w:pPr>
          <w:r w:rsidRPr="00036450">
            <w:t>WORK EXPERIENCE</w:t>
          </w:r>
        </w:p>
      </w:docPartBody>
    </w:docPart>
    <w:docPart>
      <w:docPartPr>
        <w:name w:val="42F64051ECC04F1EA4AA8EA370171C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D05FDE-AC68-47CD-ACE8-E238FA65C6DE}"/>
      </w:docPartPr>
      <w:docPartBody>
        <w:p w:rsidR="0087019B" w:rsidRDefault="00F25304">
          <w:pPr>
            <w:pStyle w:val="42F64051ECC04F1EA4AA8EA370171CAC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E0B"/>
    <w:rsid w:val="00395E0B"/>
    <w:rsid w:val="0087019B"/>
    <w:rsid w:val="00A2195D"/>
    <w:rsid w:val="00E24E20"/>
    <w:rsid w:val="00F2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87019B"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D3BF19BC01243A7BFE1276A9970754A">
    <w:name w:val="6D3BF19BC01243A7BFE1276A9970754A"/>
  </w:style>
  <w:style w:type="paragraph" w:customStyle="1" w:styleId="93D45E80CDFB4FFA8CFD53091C2AB47B">
    <w:name w:val="93D45E80CDFB4FFA8CFD53091C2AB47B"/>
  </w:style>
  <w:style w:type="paragraph" w:customStyle="1" w:styleId="A70FD27BBC1B428A826E00D86CA7D9B7">
    <w:name w:val="A70FD27BBC1B428A826E00D86CA7D9B7"/>
  </w:style>
  <w:style w:type="paragraph" w:customStyle="1" w:styleId="384FD5A2D70B4D79883E5D831B0283F7">
    <w:name w:val="384FD5A2D70B4D79883E5D831B0283F7"/>
  </w:style>
  <w:style w:type="paragraph" w:customStyle="1" w:styleId="3DEFFE23AD9548D7AC3021A8E00FBAA1">
    <w:name w:val="3DEFFE23AD9548D7AC3021A8E00FBAA1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771A3A8E89154042A56D8B34B834BDBD">
    <w:name w:val="771A3A8E89154042A56D8B34B834BDBD"/>
  </w:style>
  <w:style w:type="paragraph" w:customStyle="1" w:styleId="AA81D8457EC245BF8C25251E380C243E">
    <w:name w:val="AA81D8457EC245BF8C25251E380C243E"/>
  </w:style>
  <w:style w:type="paragraph" w:customStyle="1" w:styleId="BE526C5CD2B84F71A85F1315D4E63094">
    <w:name w:val="BE526C5CD2B84F71A85F1315D4E63094"/>
  </w:style>
  <w:style w:type="character" w:customStyle="1" w:styleId="Heading2Char">
    <w:name w:val="Heading 2 Char"/>
    <w:basedOn w:val="DefaultParagraphFont"/>
    <w:link w:val="Heading2"/>
    <w:uiPriority w:val="9"/>
    <w:rsid w:val="0087019B"/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paragraph" w:customStyle="1" w:styleId="42F64051ECC04F1EA4AA8EA370171CAC">
    <w:name w:val="42F64051ECC04F1EA4AA8EA370171CA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7AF77E-7D88-4795-A8CD-B10873277CF4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Bold%20modern%20resume.dotx</Template>
  <TotalTime>0</TotalTime>
  <Pages>1</Pages>
  <Words>388</Words>
  <Characters>2217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2022-12-24T08:44:00Z</dcterms:created>
  <dcterms:modified xsi:type="dcterms:W3CDTF">2022-12-24T08:44:00Z</dcterms:modified>
</cp:coreProperties>
</file>