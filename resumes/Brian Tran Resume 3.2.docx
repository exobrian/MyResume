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54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58"/>
        <w:gridCol w:w="1682"/>
        <w:gridCol w:w="1540"/>
        <w:gridCol w:w="498"/>
        <w:gridCol w:w="6930"/>
      </w:tblGrid>
      <w:tr w:rsidR="004B4147" w:rsidRPr="004B4147" w14:paraId="0828CD79" w14:textId="77777777" w:rsidTr="00CD6069">
        <w:trPr>
          <w:trHeight w:val="1710"/>
        </w:trPr>
        <w:tc>
          <w:tcPr>
            <w:tcW w:w="2240" w:type="dxa"/>
            <w:gridSpan w:val="2"/>
          </w:tcPr>
          <w:p w14:paraId="7A231563" w14:textId="77777777" w:rsidR="004B4147" w:rsidRPr="004B4147" w:rsidRDefault="004B4147" w:rsidP="00CD6069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50837673" wp14:editId="1F97FD6E">
                      <wp:extent cx="1177003" cy="928991"/>
                      <wp:effectExtent l="0" t="0" r="0" b="0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7003" cy="928991"/>
                                <a:chOff x="29397" y="-84207"/>
                                <a:chExt cx="1177003" cy="918331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29397" y="-84207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C1D25B4" w14:textId="47822117" w:rsidR="004B4147" w:rsidRDefault="009E1CF1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b</w:t>
                                    </w:r>
                                    <w:r>
                                      <w:tab/>
                                    </w:r>
                                    <w:r>
                                      <w:tab/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72644" y="100341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1B3D865" w14:textId="6ED2833F" w:rsidR="004B4147" w:rsidRDefault="009E1CF1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t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837673" id="Group 130" o:spid="_x0000_s1026" alt="&quot;&quot;" style="width:92.7pt;height:73.15pt;mso-position-horizontal-relative:char;mso-position-vertical-relative:line" coordorigin="293,-842" coordsize="11770,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293;top:-842;width:5906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3C1D25B4" w14:textId="47822117" w:rsidR="004B4147" w:rsidRDefault="009E1CF1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b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726;top:1003;width:5338;height:7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31B3D865" w14:textId="6ED2833F" w:rsidR="004B4147" w:rsidRDefault="009E1CF1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t</w:t>
                              </w:r>
                            </w:p>
                          </w:txbxContent>
                        </v:textbox>
                      </v:shape>
                      <v:line id="Straight Connector 7" o:spid="_x0000_s1029" alt="&quot;&quot;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8" w:type="dxa"/>
            <w:gridSpan w:val="3"/>
            <w:tcBorders>
              <w:bottom w:val="single" w:sz="4" w:space="0" w:color="FFFFFF" w:themeColor="background1"/>
            </w:tcBorders>
          </w:tcPr>
          <w:p w14:paraId="0EC3C9FE" w14:textId="193A3F12" w:rsidR="004B4147" w:rsidRPr="00126D5A" w:rsidRDefault="009E1CF1" w:rsidP="00CD6069">
            <w:pPr>
              <w:pStyle w:val="Title"/>
              <w:rPr>
                <w:sz w:val="96"/>
                <w:szCs w:val="96"/>
              </w:rPr>
            </w:pPr>
            <w:r w:rsidRPr="00126D5A">
              <w:rPr>
                <w:sz w:val="96"/>
                <w:szCs w:val="96"/>
              </w:rPr>
              <w:t>Brian</w:t>
            </w:r>
            <w:r w:rsidR="00126D5A" w:rsidRPr="00126D5A">
              <w:rPr>
                <w:sz w:val="96"/>
                <w:szCs w:val="96"/>
              </w:rPr>
              <w:t xml:space="preserve"> </w:t>
            </w:r>
            <w:r w:rsidRPr="00126D5A">
              <w:rPr>
                <w:sz w:val="96"/>
                <w:szCs w:val="96"/>
              </w:rPr>
              <w:t>Tran</w:t>
            </w:r>
          </w:p>
        </w:tc>
      </w:tr>
      <w:tr w:rsidR="00A21AF8" w:rsidRPr="004B4147" w14:paraId="21D6E420" w14:textId="77777777" w:rsidTr="00CD6069">
        <w:trPr>
          <w:trHeight w:val="692"/>
        </w:trPr>
        <w:tc>
          <w:tcPr>
            <w:tcW w:w="2240" w:type="dxa"/>
            <w:gridSpan w:val="2"/>
          </w:tcPr>
          <w:p w14:paraId="205F5747" w14:textId="77777777" w:rsidR="00A21AF8" w:rsidRPr="004B4147" w:rsidRDefault="00A21AF8" w:rsidP="00CD6069"/>
        </w:tc>
        <w:tc>
          <w:tcPr>
            <w:tcW w:w="8968" w:type="dxa"/>
            <w:gridSpan w:val="3"/>
            <w:tcBorders>
              <w:top w:val="single" w:sz="4" w:space="0" w:color="FFFFFF" w:themeColor="background1"/>
            </w:tcBorders>
          </w:tcPr>
          <w:p w14:paraId="04A3FABD" w14:textId="2BA10AEA" w:rsidR="00A21AF8" w:rsidRPr="00126D5A" w:rsidRDefault="009E1CF1" w:rsidP="00CD6069">
            <w:pPr>
              <w:pStyle w:val="Jobtitle"/>
              <w:rPr>
                <w:sz w:val="28"/>
                <w:szCs w:val="28"/>
              </w:rPr>
            </w:pPr>
            <w:r w:rsidRPr="00126D5A">
              <w:rPr>
                <w:sz w:val="28"/>
                <w:szCs w:val="28"/>
              </w:rPr>
              <w:t>Software Engineer &amp; Actuarial Analyst</w:t>
            </w:r>
          </w:p>
        </w:tc>
      </w:tr>
      <w:tr w:rsidR="007772B1" w:rsidRPr="004B4147" w14:paraId="30C5ECBA" w14:textId="77777777" w:rsidTr="00CD6069">
        <w:trPr>
          <w:trHeight w:val="188"/>
        </w:trPr>
        <w:tc>
          <w:tcPr>
            <w:tcW w:w="2240" w:type="dxa"/>
            <w:gridSpan w:val="2"/>
          </w:tcPr>
          <w:p w14:paraId="4BFA73B2" w14:textId="77777777" w:rsidR="007772B1" w:rsidRPr="004B4147" w:rsidRDefault="007772B1" w:rsidP="00CD6069"/>
        </w:tc>
        <w:tc>
          <w:tcPr>
            <w:tcW w:w="8968" w:type="dxa"/>
            <w:gridSpan w:val="3"/>
          </w:tcPr>
          <w:p w14:paraId="623545DC" w14:textId="77777777" w:rsidR="007772B1" w:rsidRDefault="007772B1" w:rsidP="00CD6069">
            <w:pPr>
              <w:pStyle w:val="Jobtitle"/>
            </w:pPr>
          </w:p>
        </w:tc>
      </w:tr>
      <w:tr w:rsidR="00CD6069" w:rsidRPr="00997E86" w14:paraId="17C0F118" w14:textId="77777777" w:rsidTr="00912362">
        <w:trPr>
          <w:trHeight w:val="20"/>
        </w:trPr>
        <w:tc>
          <w:tcPr>
            <w:tcW w:w="558" w:type="dxa"/>
            <w:vAlign w:val="center"/>
          </w:tcPr>
          <w:p w14:paraId="34177350" w14:textId="77777777" w:rsidR="00817619" w:rsidRPr="00997E86" w:rsidRDefault="00817619" w:rsidP="00CD6069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F2D5A5" wp14:editId="16C63FA5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6D57A7" id="Group 131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3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22" w:type="dxa"/>
            <w:gridSpan w:val="2"/>
            <w:vAlign w:val="center"/>
          </w:tcPr>
          <w:p w14:paraId="02AF9271" w14:textId="62D6CFA8" w:rsidR="00817619" w:rsidRPr="00912362" w:rsidRDefault="00817619" w:rsidP="00CD6069">
            <w:pPr>
              <w:pStyle w:val="Contact"/>
              <w:rPr>
                <w:color w:val="FE0066"/>
                <w:u w:val="single"/>
              </w:rPr>
            </w:pPr>
            <w:r w:rsidRPr="00912362">
              <w:rPr>
                <w:color w:val="FE0066"/>
                <w:u w:val="single"/>
              </w:rPr>
              <w:t>909-360-9163</w:t>
            </w:r>
          </w:p>
        </w:tc>
        <w:tc>
          <w:tcPr>
            <w:tcW w:w="498" w:type="dxa"/>
          </w:tcPr>
          <w:p w14:paraId="2491AC61" w14:textId="77777777" w:rsidR="00817619" w:rsidRPr="00997E86" w:rsidRDefault="00817619" w:rsidP="00CD6069"/>
        </w:tc>
        <w:tc>
          <w:tcPr>
            <w:tcW w:w="6930" w:type="dxa"/>
            <w:vMerge w:val="restart"/>
          </w:tcPr>
          <w:p w14:paraId="636548C7" w14:textId="35566D15" w:rsidR="00817619" w:rsidRPr="00997E86" w:rsidRDefault="00817619" w:rsidP="00CD6069">
            <w:pPr>
              <w:pStyle w:val="Heading1"/>
            </w:pPr>
            <w:r>
              <w:t>Work Experience</w:t>
            </w:r>
          </w:p>
          <w:p w14:paraId="5305EFB3" w14:textId="6F7346CA" w:rsidR="00817619" w:rsidRDefault="00817619" w:rsidP="00CD6069">
            <w:pPr>
              <w:pStyle w:val="Heading3"/>
              <w:spacing w:after="10"/>
            </w:pPr>
            <w:r w:rsidRPr="00817619">
              <w:t>Software Engineer I</w:t>
            </w:r>
          </w:p>
          <w:p w14:paraId="25C998D2" w14:textId="04B9AE62" w:rsidR="00817619" w:rsidRDefault="00817619" w:rsidP="00CD6069">
            <w:pPr>
              <w:pStyle w:val="Heading5"/>
              <w:spacing w:after="10"/>
            </w:pPr>
            <w:r>
              <w:t>ICW Group / San Diego, CA / January 2021 - Present</w:t>
            </w:r>
          </w:p>
          <w:p w14:paraId="5BF6650B" w14:textId="688436B0" w:rsidR="00817619" w:rsidRPr="00817619" w:rsidRDefault="00A0539F" w:rsidP="00E539E2">
            <w:pPr>
              <w:pStyle w:val="JobDescription"/>
              <w:spacing w:after="10" w:line="276" w:lineRule="auto"/>
            </w:pPr>
            <w:r>
              <w:t>Unique volunteer arrangement to l</w:t>
            </w:r>
            <w:r w:rsidR="00CD7A0A" w:rsidRPr="00CD7A0A">
              <w:t>everage my technical skills and expertise to design, develop, and maintain software applications, with a focus on building webservices, APIs, and efficient solutions.</w:t>
            </w:r>
          </w:p>
          <w:p w14:paraId="10BEA914" w14:textId="77777777" w:rsidR="00DC137B" w:rsidRDefault="00DC137B" w:rsidP="00E539E2">
            <w:pPr>
              <w:pStyle w:val="ListBullet"/>
              <w:spacing w:after="40" w:line="276" w:lineRule="auto"/>
              <w:ind w:left="576" w:hanging="288"/>
            </w:pPr>
            <w:r w:rsidRPr="00DC137B">
              <w:t>Contribute to the ongoing redesign and implementation of the workers compensation pricing application using Java and Spring Boot.</w:t>
            </w:r>
          </w:p>
          <w:p w14:paraId="43513602" w14:textId="5AD32C8F" w:rsidR="00A0539F" w:rsidRDefault="00DC137B" w:rsidP="00E539E2">
            <w:pPr>
              <w:pStyle w:val="ListBullet"/>
              <w:spacing w:after="40" w:line="276" w:lineRule="auto"/>
              <w:ind w:left="576" w:hanging="288"/>
            </w:pPr>
            <w:r w:rsidRPr="00DC137B">
              <w:t>Develop a Python API to fetch, transform, and process XMLs, enabling seamless integration with the pricing application</w:t>
            </w:r>
            <w:r w:rsidR="00FC6EA2">
              <w:t xml:space="preserve"> and other services.</w:t>
            </w:r>
          </w:p>
          <w:p w14:paraId="215F5416" w14:textId="5ADB0986" w:rsidR="00DC137B" w:rsidRDefault="00DC137B" w:rsidP="000333B8">
            <w:pPr>
              <w:pStyle w:val="ListBullet"/>
              <w:spacing w:after="40" w:line="276" w:lineRule="auto"/>
              <w:ind w:left="576" w:hanging="288"/>
            </w:pPr>
            <w:r w:rsidRPr="00DC137B">
              <w:t xml:space="preserve">Design and develop an application to extract, </w:t>
            </w:r>
            <w:r w:rsidR="00FC6EA2">
              <w:t>transform</w:t>
            </w:r>
            <w:r w:rsidRPr="00DC137B">
              <w:t>, and upload data from summary report excel files to a SQL database</w:t>
            </w:r>
          </w:p>
          <w:p w14:paraId="519068F5" w14:textId="496AEAEE" w:rsidR="00DC137B" w:rsidRDefault="00FC6EA2" w:rsidP="00E539E2">
            <w:pPr>
              <w:pStyle w:val="ListBullet"/>
              <w:spacing w:after="40" w:line="276" w:lineRule="auto"/>
              <w:ind w:left="576" w:hanging="288"/>
            </w:pPr>
            <w:r w:rsidRPr="00FC6EA2">
              <w:t>Develop and execute thorough test cases for quality assurance, including user acceptance testing.</w:t>
            </w:r>
          </w:p>
          <w:p w14:paraId="068DE4C8" w14:textId="656B8EEE" w:rsidR="00817619" w:rsidRDefault="00817619" w:rsidP="00CD6069">
            <w:pPr>
              <w:pStyle w:val="Heading3"/>
              <w:spacing w:after="10"/>
            </w:pPr>
            <w:r>
              <w:t>Intermediate Actuarial Analyst</w:t>
            </w:r>
          </w:p>
          <w:p w14:paraId="0C8E86E1" w14:textId="78CD536F" w:rsidR="00817619" w:rsidRDefault="00817619" w:rsidP="00CD6069">
            <w:pPr>
              <w:pStyle w:val="Heading5"/>
              <w:spacing w:after="10"/>
            </w:pPr>
            <w:r>
              <w:t>ICW Group / San Diego, CA / June 2016 - Present</w:t>
            </w:r>
          </w:p>
          <w:p w14:paraId="52D91E62" w14:textId="3A8B8525" w:rsidR="00817619" w:rsidRPr="00A6425D" w:rsidRDefault="00A0539F" w:rsidP="00E539E2">
            <w:pPr>
              <w:pStyle w:val="JobDescription"/>
              <w:spacing w:after="10" w:line="276" w:lineRule="auto"/>
              <w:rPr>
                <w:rStyle w:val="JobDescriptionChar"/>
              </w:rPr>
            </w:pPr>
            <w:r>
              <w:t>U</w:t>
            </w:r>
            <w:r w:rsidRPr="00A0539F">
              <w:t xml:space="preserve">tilize mathematical modeling and analytical techniques to estimate and manage risks. </w:t>
            </w:r>
            <w:r>
              <w:t>S</w:t>
            </w:r>
            <w:r w:rsidRPr="00A0539F">
              <w:t>pecializ</w:t>
            </w:r>
            <w:r>
              <w:t>ing</w:t>
            </w:r>
            <w:r w:rsidRPr="00A0539F">
              <w:t xml:space="preserve"> in workers compensation pricing, </w:t>
            </w:r>
            <w:r>
              <w:t xml:space="preserve">I </w:t>
            </w:r>
            <w:r w:rsidRPr="00A0539F">
              <w:t>build mathematical models, analyzing data, and provid</w:t>
            </w:r>
            <w:r>
              <w:t>e</w:t>
            </w:r>
            <w:r w:rsidRPr="00A0539F">
              <w:t xml:space="preserve"> insights to support informed decision-making.</w:t>
            </w:r>
          </w:p>
          <w:p w14:paraId="549D773D" w14:textId="798EDD7E" w:rsidR="00817619" w:rsidRDefault="00817619" w:rsidP="00E539E2">
            <w:pPr>
              <w:pStyle w:val="ListBullet"/>
              <w:spacing w:after="40" w:line="276" w:lineRule="auto"/>
              <w:ind w:left="576" w:hanging="288"/>
            </w:pPr>
            <w:r w:rsidRPr="00817619">
              <w:t xml:space="preserve">Automate </w:t>
            </w:r>
            <w:r w:rsidR="00AB1DCA">
              <w:t xml:space="preserve">data exploration, </w:t>
            </w:r>
            <w:r w:rsidR="00A0539F">
              <w:t>transforming</w:t>
            </w:r>
            <w:r w:rsidRPr="00817619">
              <w:t xml:space="preserve">, uploading, and manipulation tasks using VBA, R, SQL, Python, </w:t>
            </w:r>
            <w:r w:rsidR="00A0539F">
              <w:t>Shell</w:t>
            </w:r>
            <w:r w:rsidRPr="00817619">
              <w:t xml:space="preserve"> Scripts, Ansible, and other tools</w:t>
            </w:r>
          </w:p>
          <w:p w14:paraId="3E9D5901" w14:textId="7CC11EBD" w:rsidR="00AB1DCA" w:rsidRDefault="00B47FD3" w:rsidP="00E539E2">
            <w:pPr>
              <w:pStyle w:val="ListBullet"/>
              <w:spacing w:after="40" w:line="276" w:lineRule="auto"/>
              <w:ind w:left="576" w:hanging="288"/>
            </w:pPr>
            <w:r>
              <w:t>Buil</w:t>
            </w:r>
            <w:r w:rsidR="00A0539F">
              <w:t>d</w:t>
            </w:r>
            <w:r w:rsidR="00AB1DCA">
              <w:t xml:space="preserve"> machine learning models to </w:t>
            </w:r>
            <w:r>
              <w:t>predict future losses, expenses, and premium</w:t>
            </w:r>
          </w:p>
          <w:p w14:paraId="5F0207E2" w14:textId="0D6A7B84" w:rsidR="00817619" w:rsidRDefault="00817619" w:rsidP="00E539E2">
            <w:pPr>
              <w:pStyle w:val="ListBullet"/>
              <w:spacing w:after="40" w:line="276" w:lineRule="auto"/>
              <w:ind w:left="576" w:hanging="288"/>
            </w:pPr>
            <w:r w:rsidRPr="00817619">
              <w:t xml:space="preserve">Conduct actuarial analyses on loss forecasting, credibility weighting, territorial segmentation, and other studies to offer competitive </w:t>
            </w:r>
            <w:r w:rsidR="00690B4E">
              <w:t xml:space="preserve">and accurate </w:t>
            </w:r>
            <w:r w:rsidRPr="00817619">
              <w:t>prices</w:t>
            </w:r>
          </w:p>
          <w:p w14:paraId="46F12960" w14:textId="4047A5C0" w:rsidR="00817619" w:rsidRDefault="00690B4E" w:rsidP="00E539E2">
            <w:pPr>
              <w:pStyle w:val="ListBullet"/>
              <w:spacing w:after="40" w:line="276" w:lineRule="auto"/>
              <w:ind w:left="576" w:hanging="288"/>
            </w:pPr>
            <w:r>
              <w:t>Train</w:t>
            </w:r>
            <w:r w:rsidR="00817619">
              <w:t xml:space="preserve"> junior analysts in developing</w:t>
            </w:r>
            <w:r>
              <w:t xml:space="preserve"> backend</w:t>
            </w:r>
            <w:r w:rsidR="00817619">
              <w:t xml:space="preserve"> pricing applications</w:t>
            </w:r>
            <w:r>
              <w:t>, lead</w:t>
            </w:r>
            <w:r w:rsidR="00817619">
              <w:t xml:space="preserve"> monthly</w:t>
            </w:r>
            <w:r>
              <w:t xml:space="preserve"> pricing release</w:t>
            </w:r>
            <w:r w:rsidR="00817619">
              <w:t xml:space="preserve"> deployments, utilizing Git to manage code base, and more</w:t>
            </w:r>
          </w:p>
          <w:p w14:paraId="0FCAD994" w14:textId="1823A350" w:rsidR="00D27813" w:rsidRPr="00997E86" w:rsidRDefault="00D27813" w:rsidP="00CD6069">
            <w:pPr>
              <w:pStyle w:val="Heading1"/>
            </w:pPr>
            <w:r>
              <w:t>Skills</w:t>
            </w:r>
          </w:p>
          <w:p w14:paraId="038EC8FB" w14:textId="7BF7CAAC" w:rsidR="00D27813" w:rsidRPr="00997E86" w:rsidRDefault="00D27813" w:rsidP="00CD6069">
            <w:pPr>
              <w:pStyle w:val="ListBullet"/>
              <w:numPr>
                <w:ilvl w:val="0"/>
                <w:numId w:val="0"/>
              </w:numPr>
            </w:pPr>
            <w:r w:rsidRPr="00B90CEF">
              <w:rPr>
                <w:noProof/>
                <w:color w:val="000000" w:themeColor="text1"/>
              </w:rPr>
              <mc:AlternateContent>
                <mc:Choice Requires="cx1">
                  <w:drawing>
                    <wp:inline distT="0" distB="0" distL="0" distR="0" wp14:anchorId="6C271581" wp14:editId="703138B1">
                      <wp:extent cx="4382135" cy="2043430"/>
                      <wp:effectExtent l="0" t="0" r="18415" b="13970"/>
                      <wp:docPr id="12" name="Chart 12" descr="skills chart"/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4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 wp14:anchorId="6C271581" wp14:editId="703138B1">
                      <wp:extent cx="4382135" cy="2043430"/>
                      <wp:effectExtent l="0" t="0" r="18415" b="13970"/>
                      <wp:docPr id="12" name="Chart 12" descr="skills chart"/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Chart 12" descr="skills chart"/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382135" cy="20434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  <w:tr w:rsidR="00CD6069" w:rsidRPr="00997E86" w14:paraId="6D23DFE9" w14:textId="77777777" w:rsidTr="00912362">
        <w:trPr>
          <w:trHeight w:val="20"/>
        </w:trPr>
        <w:tc>
          <w:tcPr>
            <w:tcW w:w="558" w:type="dxa"/>
            <w:vAlign w:val="center"/>
          </w:tcPr>
          <w:p w14:paraId="5FEDEA20" w14:textId="77777777" w:rsidR="00817619" w:rsidRPr="00621B5C" w:rsidRDefault="00817619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A8A3771" wp14:editId="437D9C8D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EF136F" id="Group 137" o:spid="_x0000_s1026" alt="Icon 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">
                        <v:imagedata r:id="rId18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22" w:type="dxa"/>
            <w:gridSpan w:val="2"/>
            <w:vAlign w:val="center"/>
          </w:tcPr>
          <w:p w14:paraId="453BC79C" w14:textId="5D72554D" w:rsidR="00817619" w:rsidRPr="00B03ED5" w:rsidRDefault="00000000" w:rsidP="00CD6069">
            <w:pPr>
              <w:pStyle w:val="Contact"/>
            </w:pPr>
            <w:hyperlink r:id="rId19" w:history="1">
              <w:r w:rsidR="00817619" w:rsidRPr="00517067">
                <w:rPr>
                  <w:rStyle w:val="Hyperlink"/>
                </w:rPr>
                <w:t>Briantran.math@gmail.com</w:t>
              </w:r>
            </w:hyperlink>
          </w:p>
        </w:tc>
        <w:tc>
          <w:tcPr>
            <w:tcW w:w="498" w:type="dxa"/>
          </w:tcPr>
          <w:p w14:paraId="21657A6C" w14:textId="77777777" w:rsidR="00817619" w:rsidRPr="00997E86" w:rsidRDefault="00817619" w:rsidP="00CD6069"/>
        </w:tc>
        <w:tc>
          <w:tcPr>
            <w:tcW w:w="6930" w:type="dxa"/>
            <w:vMerge/>
          </w:tcPr>
          <w:p w14:paraId="4D165767" w14:textId="56F72C24" w:rsidR="00817619" w:rsidRPr="00997E86" w:rsidRDefault="00817619" w:rsidP="00CD6069">
            <w:pPr>
              <w:pStyle w:val="ListBullet"/>
            </w:pPr>
          </w:p>
        </w:tc>
      </w:tr>
      <w:tr w:rsidR="00CD6069" w:rsidRPr="00CD2FD2" w14:paraId="4963499A" w14:textId="77777777" w:rsidTr="00912362">
        <w:trPr>
          <w:trHeight w:val="20"/>
        </w:trPr>
        <w:tc>
          <w:tcPr>
            <w:tcW w:w="558" w:type="dxa"/>
            <w:vAlign w:val="center"/>
          </w:tcPr>
          <w:p w14:paraId="1451D127" w14:textId="65796281" w:rsidR="00817619" w:rsidRPr="00621B5C" w:rsidRDefault="00912362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CC4E6BF" wp14:editId="28D51F34">
                      <wp:extent cx="213066" cy="213066"/>
                      <wp:effectExtent l="0" t="0" r="0" b="0"/>
                      <wp:docPr id="1707774600" name="Group 170777460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398327531" name="Rectangle 39832753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46961067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B822AF" id="Group 1707774600" o:spid="_x0000_s1026" alt="Icon Website" style="width:16.8pt;height:16.8pt;mso-position-horizontal-relative:char;mso-position-vertical-relative:line" coordorigin="5158,34968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">
                      <v:rect id="Rectangle 39832753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">
                        <v:imagedata r:id="rId22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22" w:type="dxa"/>
            <w:gridSpan w:val="2"/>
            <w:vAlign w:val="center"/>
          </w:tcPr>
          <w:p w14:paraId="21D1810A" w14:textId="2138694F" w:rsidR="00817619" w:rsidRPr="00B03ED5" w:rsidRDefault="00912362" w:rsidP="00CD6069">
            <w:pPr>
              <w:pStyle w:val="Contact"/>
            </w:pPr>
            <w:hyperlink r:id="rId23" w:history="1">
              <w:r w:rsidRPr="00912362">
                <w:rPr>
                  <w:rStyle w:val="Hyperlink"/>
                </w:rPr>
                <w:t>https://github.com/exobrian</w:t>
              </w:r>
            </w:hyperlink>
          </w:p>
        </w:tc>
        <w:tc>
          <w:tcPr>
            <w:tcW w:w="498" w:type="dxa"/>
          </w:tcPr>
          <w:p w14:paraId="7D501520" w14:textId="77777777" w:rsidR="00817619" w:rsidRPr="00997E86" w:rsidRDefault="00817619" w:rsidP="00CD6069"/>
        </w:tc>
        <w:tc>
          <w:tcPr>
            <w:tcW w:w="6930" w:type="dxa"/>
            <w:vMerge/>
          </w:tcPr>
          <w:p w14:paraId="42E7959C" w14:textId="015DAEE6" w:rsidR="00817619" w:rsidRPr="00CD2FD2" w:rsidRDefault="00817619" w:rsidP="00CD6069">
            <w:pPr>
              <w:pStyle w:val="ListBullet"/>
              <w:rPr>
                <w:lang w:val="it-IT"/>
              </w:rPr>
            </w:pPr>
          </w:p>
        </w:tc>
      </w:tr>
      <w:tr w:rsidR="00CD6069" w:rsidRPr="00997E86" w14:paraId="36C81168" w14:textId="77777777" w:rsidTr="00912362">
        <w:trPr>
          <w:trHeight w:val="20"/>
        </w:trPr>
        <w:tc>
          <w:tcPr>
            <w:tcW w:w="558" w:type="dxa"/>
            <w:vAlign w:val="center"/>
          </w:tcPr>
          <w:p w14:paraId="010B812D" w14:textId="77777777" w:rsidR="00817619" w:rsidRPr="00621B5C" w:rsidRDefault="00817619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A17B49A" wp14:editId="0A784B1F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A288BF" id="Group 143" o:spid="_x0000_s1026" alt="Icon LinkedIn" style="width:16.8pt;height:16.8pt;mso-position-horizontal-relative:char;mso-position-vertical-relative:line" coordorigin="5158,2949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">
                        <v:imagedata r:id="rId26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22" w:type="dxa"/>
            <w:gridSpan w:val="2"/>
            <w:vAlign w:val="center"/>
          </w:tcPr>
          <w:p w14:paraId="316741DD" w14:textId="3C3E9710" w:rsidR="00817619" w:rsidRPr="00B03ED5" w:rsidRDefault="00000000" w:rsidP="00CD6069">
            <w:pPr>
              <w:pStyle w:val="Contact"/>
            </w:pPr>
            <w:hyperlink r:id="rId27" w:history="1">
              <w:r w:rsidR="00912362">
                <w:rPr>
                  <w:rStyle w:val="Hyperlink"/>
                </w:rPr>
                <w:t>LinkedIn</w:t>
              </w:r>
            </w:hyperlink>
          </w:p>
        </w:tc>
        <w:tc>
          <w:tcPr>
            <w:tcW w:w="498" w:type="dxa"/>
          </w:tcPr>
          <w:p w14:paraId="61567CB2" w14:textId="77777777" w:rsidR="00817619" w:rsidRPr="00997E86" w:rsidRDefault="00817619" w:rsidP="00CD6069"/>
        </w:tc>
        <w:tc>
          <w:tcPr>
            <w:tcW w:w="6930" w:type="dxa"/>
            <w:vMerge/>
          </w:tcPr>
          <w:p w14:paraId="25D6A6C1" w14:textId="28C87FA5" w:rsidR="00817619" w:rsidRPr="00997E86" w:rsidRDefault="00817619" w:rsidP="00CD6069">
            <w:pPr>
              <w:pStyle w:val="ListBullet"/>
            </w:pPr>
          </w:p>
        </w:tc>
      </w:tr>
      <w:tr w:rsidR="00CD6069" w:rsidRPr="00997E86" w14:paraId="11495D33" w14:textId="77777777" w:rsidTr="00912362">
        <w:trPr>
          <w:trHeight w:val="20"/>
        </w:trPr>
        <w:tc>
          <w:tcPr>
            <w:tcW w:w="558" w:type="dxa"/>
            <w:vAlign w:val="center"/>
          </w:tcPr>
          <w:p w14:paraId="2C6D250A" w14:textId="77777777" w:rsidR="00817619" w:rsidRPr="00621B5C" w:rsidRDefault="00817619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98EFA7B" wp14:editId="3D2C1308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A876C3" id="Group 150" o:spid="_x0000_s1026" alt="Icon Website" style="width:16.8pt;height:16.8pt;mso-position-horizontal-relative:char;mso-position-vertical-relative:line" coordorigin="5158,34968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9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22" w:type="dxa"/>
            <w:gridSpan w:val="2"/>
            <w:vAlign w:val="center"/>
          </w:tcPr>
          <w:p w14:paraId="7232ABC0" w14:textId="21449129" w:rsidR="00817619" w:rsidRPr="00B03ED5" w:rsidRDefault="00000000" w:rsidP="00CD6069">
            <w:pPr>
              <w:pStyle w:val="Contact"/>
            </w:pPr>
            <w:hyperlink r:id="rId30" w:history="1">
              <w:r w:rsidR="00912362">
                <w:rPr>
                  <w:rStyle w:val="Hyperlink"/>
                </w:rPr>
                <w:t>Other Links</w:t>
              </w:r>
            </w:hyperlink>
          </w:p>
        </w:tc>
        <w:tc>
          <w:tcPr>
            <w:tcW w:w="498" w:type="dxa"/>
          </w:tcPr>
          <w:p w14:paraId="1CF3CAA8" w14:textId="77777777" w:rsidR="00817619" w:rsidRPr="00997E86" w:rsidRDefault="00817619" w:rsidP="00CD6069"/>
        </w:tc>
        <w:tc>
          <w:tcPr>
            <w:tcW w:w="6930" w:type="dxa"/>
            <w:vMerge/>
          </w:tcPr>
          <w:p w14:paraId="04DC44D5" w14:textId="7D88CA8F" w:rsidR="00817619" w:rsidRPr="00997E86" w:rsidRDefault="00817619" w:rsidP="00CD6069">
            <w:pPr>
              <w:pStyle w:val="ListBullet"/>
            </w:pPr>
          </w:p>
        </w:tc>
      </w:tr>
      <w:tr w:rsidR="00817619" w:rsidRPr="00997E86" w14:paraId="2A108ED7" w14:textId="77777777" w:rsidTr="00912362">
        <w:trPr>
          <w:trHeight w:val="778"/>
        </w:trPr>
        <w:tc>
          <w:tcPr>
            <w:tcW w:w="3780" w:type="dxa"/>
            <w:gridSpan w:val="3"/>
            <w:shd w:val="clear" w:color="auto" w:fill="auto"/>
          </w:tcPr>
          <w:sdt>
            <w:sdtPr>
              <w:id w:val="-1663241839"/>
              <w:placeholder>
                <w:docPart w:val="8942282CD2374F1BB83B9421762A8D00"/>
              </w:placeholder>
              <w:temporary/>
              <w:showingPlcHdr/>
              <w15:appearance w15:val="hidden"/>
            </w:sdtPr>
            <w:sdtContent>
              <w:p w14:paraId="5A92949C" w14:textId="77777777" w:rsidR="00817619" w:rsidRDefault="00817619" w:rsidP="00CD6069">
                <w:pPr>
                  <w:pStyle w:val="Heading1"/>
                  <w:spacing w:before="60" w:after="60"/>
                  <w:rPr>
                    <w:rFonts w:eastAsiaTheme="minorHAnsi" w:cstheme="minorBidi"/>
                    <w:caps w:val="0"/>
                    <w:color w:val="262626" w:themeColor="text1" w:themeTint="D9"/>
                    <w:spacing w:val="0"/>
                    <w:sz w:val="18"/>
                    <w:szCs w:val="18"/>
                  </w:rPr>
                </w:pPr>
                <w:r w:rsidRPr="007772B1">
                  <w:t>ABOUT ME</w:t>
                </w:r>
              </w:p>
            </w:sdtContent>
          </w:sdt>
          <w:p w14:paraId="4FE9D774" w14:textId="67988FA9" w:rsidR="00817619" w:rsidRDefault="00817619" w:rsidP="00CD6069">
            <w:r>
              <w:t xml:space="preserve">Experienced Actuarial Analyst with 6+ years background in all aspects of the Software Development Life Cycle; from developing automated analytical reports for executives to designing, implementing, testing, and deployment of applications. </w:t>
            </w:r>
          </w:p>
          <w:p w14:paraId="46891B62" w14:textId="58FB5A80" w:rsidR="00817619" w:rsidRPr="00997E86" w:rsidRDefault="00817619" w:rsidP="00CD6069">
            <w:r>
              <w:t>Proficient in a wide variety of languages and tools to deliver scalable applications that provide meaningful, accurate results that also tell a story. Loves to think outside the box and seeks a challenge.</w:t>
            </w:r>
          </w:p>
        </w:tc>
        <w:tc>
          <w:tcPr>
            <w:tcW w:w="498" w:type="dxa"/>
            <w:shd w:val="clear" w:color="auto" w:fill="auto"/>
          </w:tcPr>
          <w:p w14:paraId="14EC5EBD" w14:textId="77777777" w:rsidR="00817619" w:rsidRPr="00997E86" w:rsidRDefault="00817619" w:rsidP="00CD6069"/>
        </w:tc>
        <w:tc>
          <w:tcPr>
            <w:tcW w:w="6930" w:type="dxa"/>
            <w:vMerge/>
            <w:shd w:val="clear" w:color="auto" w:fill="auto"/>
          </w:tcPr>
          <w:p w14:paraId="211B296A" w14:textId="6D56046B" w:rsidR="00817619" w:rsidRPr="00997E86" w:rsidRDefault="00817619" w:rsidP="00CD6069">
            <w:pPr>
              <w:pStyle w:val="ListBullet"/>
            </w:pPr>
          </w:p>
        </w:tc>
      </w:tr>
      <w:tr w:rsidR="00817619" w:rsidRPr="00997E86" w14:paraId="1797BEBA" w14:textId="77777777" w:rsidTr="00912362">
        <w:trPr>
          <w:trHeight w:val="5364"/>
        </w:trPr>
        <w:tc>
          <w:tcPr>
            <w:tcW w:w="3780" w:type="dxa"/>
            <w:gridSpan w:val="3"/>
          </w:tcPr>
          <w:sdt>
            <w:sdtPr>
              <w:id w:val="434569950"/>
              <w:placeholder>
                <w:docPart w:val="3D992DD937AA49FE9C3F24E00B071F45"/>
              </w:placeholder>
              <w:temporary/>
              <w:showingPlcHdr/>
              <w15:appearance w15:val="hidden"/>
            </w:sdtPr>
            <w:sdtContent>
              <w:p w14:paraId="363BE718" w14:textId="77777777" w:rsidR="00817619" w:rsidRDefault="00817619" w:rsidP="00CD6069">
                <w:pPr>
                  <w:pStyle w:val="Heading1"/>
                  <w:spacing w:after="60"/>
                </w:pPr>
                <w:r>
                  <w:t>Education</w:t>
                </w:r>
              </w:p>
            </w:sdtContent>
          </w:sdt>
          <w:p w14:paraId="24146108" w14:textId="77777777" w:rsidR="00817619" w:rsidRPr="00586084" w:rsidRDefault="00817619" w:rsidP="00CD6069">
            <w:pPr>
              <w:pStyle w:val="Heading1"/>
              <w:spacing w:after="0" w:line="240" w:lineRule="auto"/>
              <w:rPr>
                <w:caps w:val="0"/>
                <w:spacing w:val="0"/>
                <w:sz w:val="22"/>
                <w:szCs w:val="26"/>
              </w:rPr>
            </w:pPr>
            <w:r w:rsidRPr="00586084">
              <w:rPr>
                <w:caps w:val="0"/>
                <w:spacing w:val="0"/>
                <w:sz w:val="22"/>
                <w:szCs w:val="26"/>
              </w:rPr>
              <w:t>B.S. Applied Mathematics</w:t>
            </w:r>
          </w:p>
          <w:p w14:paraId="424D25B5" w14:textId="5F82013D" w:rsidR="00817619" w:rsidRPr="00586084" w:rsidRDefault="00817619" w:rsidP="00CD6069">
            <w:pPr>
              <w:pStyle w:val="JobDescription"/>
              <w:spacing w:line="240" w:lineRule="auto"/>
            </w:pPr>
            <w:r w:rsidRPr="00586084">
              <w:t>California State University Polytechnic, Pomona</w:t>
            </w:r>
          </w:p>
          <w:p w14:paraId="33FE8A05" w14:textId="77777777" w:rsidR="00817619" w:rsidRDefault="00817619" w:rsidP="00CD6069">
            <w:pPr>
              <w:pStyle w:val="JobDescription"/>
              <w:spacing w:line="240" w:lineRule="auto"/>
            </w:pPr>
            <w:r w:rsidRPr="00586084">
              <w:t>Magna Cum Laude, GPA: 3.77</w:t>
            </w:r>
          </w:p>
          <w:p w14:paraId="57262D33" w14:textId="77777777" w:rsidR="00817619" w:rsidRDefault="00817619" w:rsidP="00CD6069">
            <w:pPr>
              <w:pStyle w:val="JobDescription"/>
              <w:spacing w:line="240" w:lineRule="auto"/>
            </w:pPr>
            <w:r w:rsidRPr="00586084">
              <w:t xml:space="preserve">President’s List </w:t>
            </w:r>
            <w:r>
              <w:t>2015-2016</w:t>
            </w:r>
          </w:p>
          <w:p w14:paraId="5602FACE" w14:textId="77777777" w:rsidR="008C64BA" w:rsidRDefault="008C64BA" w:rsidP="00CD6069">
            <w:pPr>
              <w:pStyle w:val="JobDescription"/>
              <w:spacing w:line="240" w:lineRule="auto"/>
            </w:pPr>
          </w:p>
          <w:p w14:paraId="375BA0A6" w14:textId="58B8F2DF" w:rsidR="00133FE0" w:rsidRPr="00133FE0" w:rsidRDefault="00B15051" w:rsidP="00B15051">
            <w:pPr>
              <w:pStyle w:val="Heading1"/>
              <w:spacing w:after="60"/>
              <w:jc w:val="both"/>
            </w:pPr>
            <w:r>
              <w:t xml:space="preserve">Software </w:t>
            </w:r>
            <w:r w:rsidR="00133FE0">
              <w:br/>
            </w:r>
            <w:r w:rsidR="00133FE0">
              <w:rPr>
                <w:noProof/>
              </w:rPr>
              <w:drawing>
                <wp:inline distT="0" distB="0" distL="0" distR="0" wp14:anchorId="6BB4C233" wp14:editId="12465854">
                  <wp:extent cx="2322576" cy="1799844"/>
                  <wp:effectExtent l="0" t="38100" r="0" b="4826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1" r:lo="rId32" r:qs="rId33" r:cs="rId34"/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14:paraId="512EC0E4" w14:textId="77777777" w:rsidR="00817619" w:rsidRPr="00997E86" w:rsidRDefault="00817619" w:rsidP="00CD6069">
            <w:pPr>
              <w:pStyle w:val="Heading1"/>
            </w:pPr>
          </w:p>
        </w:tc>
        <w:tc>
          <w:tcPr>
            <w:tcW w:w="6930" w:type="dxa"/>
            <w:vMerge/>
          </w:tcPr>
          <w:p w14:paraId="5D36BA59" w14:textId="7F587B07" w:rsidR="00817619" w:rsidRPr="006C2DFF" w:rsidRDefault="00817619" w:rsidP="00CD6069">
            <w:pPr>
              <w:pStyle w:val="ListBullet"/>
            </w:pPr>
          </w:p>
        </w:tc>
      </w:tr>
    </w:tbl>
    <w:p w14:paraId="337CA99B" w14:textId="77777777" w:rsidR="005A20B8" w:rsidRDefault="005A20B8" w:rsidP="00A0539F"/>
    <w:sectPr w:rsidR="005A20B8" w:rsidSect="00586084">
      <w:headerReference w:type="default" r:id="rId36"/>
      <w:footerReference w:type="default" r:id="rId37"/>
      <w:pgSz w:w="12240" w:h="15840"/>
      <w:pgMar w:top="576" w:right="576" w:bottom="432" w:left="576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24081" w14:textId="77777777" w:rsidR="00FA36D4" w:rsidRDefault="00FA36D4" w:rsidP="00B21D64">
      <w:pPr>
        <w:spacing w:after="0" w:line="240" w:lineRule="auto"/>
      </w:pPr>
      <w:r>
        <w:separator/>
      </w:r>
    </w:p>
  </w:endnote>
  <w:endnote w:type="continuationSeparator" w:id="0">
    <w:p w14:paraId="2ABC8C40" w14:textId="77777777" w:rsidR="00FA36D4" w:rsidRDefault="00FA36D4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E5DD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F4BA57" wp14:editId="079D644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103A5F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F6FB6" w14:textId="77777777" w:rsidR="00FA36D4" w:rsidRDefault="00FA36D4" w:rsidP="00B21D64">
      <w:pPr>
        <w:spacing w:after="0" w:line="240" w:lineRule="auto"/>
      </w:pPr>
      <w:r>
        <w:separator/>
      </w:r>
    </w:p>
  </w:footnote>
  <w:footnote w:type="continuationSeparator" w:id="0">
    <w:p w14:paraId="18623B37" w14:textId="77777777" w:rsidR="00FA36D4" w:rsidRDefault="00FA36D4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976FD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E6E4D11" wp14:editId="5E24555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3632885"/>
              <wp:effectExtent l="0" t="0" r="0" b="571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3632885"/>
                        <a:chOff x="0" y="0"/>
                        <a:chExt cx="7794580" cy="3632790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1" y="1780972"/>
                          <a:ext cx="2693772" cy="185181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4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97FFD0" id="Group 129" o:spid="_x0000_s1026" alt="&quot;&quot;" style="position:absolute;margin-left:0;margin-top:0;width:613.75pt;height:286.05pt;z-index:251655168;mso-width-percent:1000;mso-position-horizontal:center;mso-position-horizontal-relative:page;mso-position-vertical:top;mso-position-vertical-relative:page;mso-width-percent:1000;mso-height-relative:margin" coordsize="77945,36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09;width:26937;height:18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8B5F6A"/>
    <w:multiLevelType w:val="hybridMultilevel"/>
    <w:tmpl w:val="4A364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BullettedList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24688313">
    <w:abstractNumId w:val="7"/>
  </w:num>
  <w:num w:numId="2" w16cid:durableId="351608879">
    <w:abstractNumId w:val="9"/>
  </w:num>
  <w:num w:numId="3" w16cid:durableId="880047437">
    <w:abstractNumId w:val="6"/>
  </w:num>
  <w:num w:numId="4" w16cid:durableId="1670451149">
    <w:abstractNumId w:val="3"/>
  </w:num>
  <w:num w:numId="5" w16cid:durableId="1831284712">
    <w:abstractNumId w:val="5"/>
  </w:num>
  <w:num w:numId="6" w16cid:durableId="889069690">
    <w:abstractNumId w:val="8"/>
  </w:num>
  <w:num w:numId="7" w16cid:durableId="1818188010">
    <w:abstractNumId w:val="0"/>
  </w:num>
  <w:num w:numId="8" w16cid:durableId="271592619">
    <w:abstractNumId w:val="2"/>
  </w:num>
  <w:num w:numId="9" w16cid:durableId="1684895012">
    <w:abstractNumId w:val="4"/>
  </w:num>
  <w:num w:numId="10" w16cid:durableId="134030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F1"/>
    <w:rsid w:val="000161E1"/>
    <w:rsid w:val="00021303"/>
    <w:rsid w:val="00041BE7"/>
    <w:rsid w:val="00107E81"/>
    <w:rsid w:val="00126D5A"/>
    <w:rsid w:val="00133FE0"/>
    <w:rsid w:val="00144072"/>
    <w:rsid w:val="0021475C"/>
    <w:rsid w:val="003C0BB5"/>
    <w:rsid w:val="004067B9"/>
    <w:rsid w:val="004103C0"/>
    <w:rsid w:val="00452292"/>
    <w:rsid w:val="004865C2"/>
    <w:rsid w:val="004B4147"/>
    <w:rsid w:val="00552998"/>
    <w:rsid w:val="00552F9B"/>
    <w:rsid w:val="00554601"/>
    <w:rsid w:val="005636A7"/>
    <w:rsid w:val="00586084"/>
    <w:rsid w:val="005A20B8"/>
    <w:rsid w:val="005B7DB3"/>
    <w:rsid w:val="0061400D"/>
    <w:rsid w:val="00621B5C"/>
    <w:rsid w:val="00663F53"/>
    <w:rsid w:val="00690B4E"/>
    <w:rsid w:val="006C2DFF"/>
    <w:rsid w:val="00704063"/>
    <w:rsid w:val="007571B5"/>
    <w:rsid w:val="007772B1"/>
    <w:rsid w:val="007F138B"/>
    <w:rsid w:val="00817619"/>
    <w:rsid w:val="008424CE"/>
    <w:rsid w:val="00890F1A"/>
    <w:rsid w:val="008C64BA"/>
    <w:rsid w:val="008E2197"/>
    <w:rsid w:val="00912362"/>
    <w:rsid w:val="00997E86"/>
    <w:rsid w:val="009B7D45"/>
    <w:rsid w:val="009E1CF1"/>
    <w:rsid w:val="009E5BFB"/>
    <w:rsid w:val="00A0539F"/>
    <w:rsid w:val="00A1414C"/>
    <w:rsid w:val="00A21AF8"/>
    <w:rsid w:val="00A6425D"/>
    <w:rsid w:val="00A96145"/>
    <w:rsid w:val="00A96376"/>
    <w:rsid w:val="00AB1DCA"/>
    <w:rsid w:val="00B03ED5"/>
    <w:rsid w:val="00B15051"/>
    <w:rsid w:val="00B21D64"/>
    <w:rsid w:val="00B47FD3"/>
    <w:rsid w:val="00B64EC4"/>
    <w:rsid w:val="00B73E22"/>
    <w:rsid w:val="00B86ED4"/>
    <w:rsid w:val="00BB7CE4"/>
    <w:rsid w:val="00BC33C3"/>
    <w:rsid w:val="00BF0DAF"/>
    <w:rsid w:val="00C05345"/>
    <w:rsid w:val="00C344AA"/>
    <w:rsid w:val="00C37B1A"/>
    <w:rsid w:val="00C777FF"/>
    <w:rsid w:val="00CD2FD2"/>
    <w:rsid w:val="00CD6069"/>
    <w:rsid w:val="00CD7A0A"/>
    <w:rsid w:val="00CF1745"/>
    <w:rsid w:val="00D12DFD"/>
    <w:rsid w:val="00D27813"/>
    <w:rsid w:val="00D62B7E"/>
    <w:rsid w:val="00DC137B"/>
    <w:rsid w:val="00E44BAC"/>
    <w:rsid w:val="00E539E2"/>
    <w:rsid w:val="00F71C02"/>
    <w:rsid w:val="00FA36D4"/>
    <w:rsid w:val="00FC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EBB8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qFormat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586084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0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6084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9.svg"/><Relationship Id="rId34" Type="http://schemas.openxmlformats.org/officeDocument/2006/relationships/diagramColors" Target="diagrams/colors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6.svg"/><Relationship Id="rId25" Type="http://schemas.openxmlformats.org/officeDocument/2006/relationships/image" Target="media/image12.svg"/><Relationship Id="rId33" Type="http://schemas.openxmlformats.org/officeDocument/2006/relationships/diagramQuickStyle" Target="diagrams/quickStyle1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diagramLayout" Target="diagrams/layout1.xm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github.com/exobrian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mailto:Briantran.math@gmail.com" TargetMode="External"/><Relationship Id="rId31" Type="http://schemas.openxmlformats.org/officeDocument/2006/relationships/diagramData" Target="diagrams/data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4/relationships/chartEx" Target="charts/chartEx1.xml"/><Relationship Id="rId22" Type="http://schemas.openxmlformats.org/officeDocument/2006/relationships/image" Target="media/image10.png"/><Relationship Id="rId27" Type="http://schemas.openxmlformats.org/officeDocument/2006/relationships/hyperlink" Target="http://www.linkedin.com/in/briantran-math/" TargetMode="External"/><Relationship Id="rId30" Type="http://schemas.openxmlformats.org/officeDocument/2006/relationships/hyperlink" Target="https://linktr.ee/briantran.dev" TargetMode="External"/><Relationship Id="rId35" Type="http://schemas.microsoft.com/office/2007/relationships/diagramDrawing" Target="diagrams/drawing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_ran\AppData\Roaming\Microsoft\Templates\Modern%20initials%20resume.dotx" TargetMode="Externa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Sheet1!$A$2:$A$10</cx:f>
        <cx:lvl ptCount="9">
          <cx:pt idx="0">SQL</cx:pt>
          <cx:pt idx="1">Java</cx:pt>
          <cx:pt idx="2">Python</cx:pt>
          <cx:pt idx="3">Git</cx:pt>
          <cx:pt idx="4">VBA</cx:pt>
          <cx:pt idx="5">HTML/CSS</cx:pt>
          <cx:pt idx="6">Linux</cx:pt>
          <cx:pt idx="7">SOAP/REST</cx:pt>
          <cx:pt idx="8">Docker</cx:pt>
        </cx:lvl>
      </cx:strDim>
      <cx:numDim type="size">
        <cx:f>Sheet1!$B$2:$B$10</cx:f>
        <cx:lvl ptCount="9" formatCode="General">
          <cx:pt idx="0">2</cx:pt>
          <cx:pt idx="1">1.5</cx:pt>
          <cx:pt idx="2">0.80000000000000004</cx:pt>
          <cx:pt idx="3">0.75</cx:pt>
          <cx:pt idx="4">0.75</cx:pt>
          <cx:pt idx="5">0.29999999999999999</cx:pt>
          <cx:pt idx="6">0.29999999999999999</cx:pt>
          <cx:pt idx="7">0.29999999999999999</cx:pt>
          <cx:pt idx="8">0.29999999999999999</cx:pt>
        </cx:lvl>
      </cx:numDim>
    </cx:data>
  </cx:chartData>
  <cx:chart>
    <cx:plotArea>
      <cx:plotAreaRegion>
        <cx:series layoutId="treemap" uniqueId="{C9173312-874D-4425-8DEC-B7ABB173DA68}">
          <cx:tx>
            <cx:txData>
              <cx:f>Sheet1!$B$1</cx:f>
              <cx:v>Series 1</cx:v>
            </cx:txData>
          </cx:tx>
          <cx:spPr>
            <a:ln w="9525">
              <a:solidFill>
                <a:schemeClr val="tx1"/>
              </a:solidFill>
            </a:ln>
          </cx:spPr>
          <cx:dataLabels>
            <cx:txPr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>
                    <a:solidFill>
                      <a:sysClr val="windowText" lastClr="000000"/>
                    </a:solidFill>
                  </a:defRPr>
                </a:pPr>
                <a:endParaRPr lang="en-US" sz="900" b="0" i="0" u="none" strike="noStrike" kern="1200" baseline="0">
                  <a:solidFill>
                    <a:sysClr val="windowText" lastClr="000000"/>
                  </a:solidFill>
                  <a:latin typeface="Century Gothic" panose="020F0302020204030204"/>
                </a:endParaRPr>
              </a:p>
            </cx:txPr>
            <cx:visibility seriesName="0" categoryName="1" value="0"/>
            <cx:separator>, </cx:separator>
            <cx:dataLabel idx="0">
              <cx:txPr>
                <a:bodyPr spcFirstLastPara="1" vertOverflow="ellipsis" horzOverflow="overflow" wrap="square" lIns="0" tIns="0" rIns="0" bIns="0" anchor="ctr" anchorCtr="1"/>
                <a:lstStyle/>
                <a:p>
                  <a:pPr algn="ctr" rtl="0">
                    <a:defRPr sz="2400" b="0" i="0"/>
                  </a:pPr>
                  <a:r>
                    <a:rPr lang="en-US" sz="2400" b="0" i="0" u="none" strike="noStrike" kern="1200" baseline="0">
                      <a:solidFill>
                        <a:sysClr val="windowText" lastClr="000000"/>
                      </a:solidFill>
                      <a:latin typeface="Century Gothic" panose="020F0302020204030204"/>
                    </a:rPr>
                    <a:t>SQL</a:t>
                  </a:r>
                </a:p>
              </cx:txPr>
              <cx:visibility seriesName="0" categoryName="1" value="0"/>
              <cx:separator>, </cx:separator>
            </cx:dataLabel>
            <cx:dataLabel idx="1">
              <cx:txPr>
                <a:bodyPr spcFirstLastPara="1" vertOverflow="ellipsis" horzOverflow="overflow" wrap="square" lIns="0" tIns="0" rIns="0" bIns="0" anchor="ctr" anchorCtr="1"/>
                <a:lstStyle/>
                <a:p>
                  <a:pPr algn="ctr" rtl="0">
                    <a:defRPr sz="2000"/>
                  </a:pPr>
                  <a:r>
                    <a:rPr lang="en-US" sz="2000" b="0" i="0" u="none" strike="noStrike" kern="1200" baseline="0">
                      <a:solidFill>
                        <a:sysClr val="windowText" lastClr="000000"/>
                      </a:solidFill>
                      <a:latin typeface="Century Gothic" panose="020F0302020204030204"/>
                    </a:rPr>
                    <a:t>Java</a:t>
                  </a:r>
                </a:p>
              </cx:txPr>
              <cx:visibility seriesName="0" categoryName="1" value="0"/>
              <cx:separator>, </cx:separator>
            </cx:dataLabel>
            <cx:dataLabel idx="2">
              <cx:txPr>
                <a:bodyPr spcFirstLastPara="1" vertOverflow="ellipsis" horzOverflow="overflow" wrap="square" lIns="0" tIns="0" rIns="0" bIns="0" anchor="ctr" anchorCtr="1"/>
                <a:lstStyle/>
                <a:p>
                  <a:pPr algn="ctr" rtl="0">
                    <a:defRPr sz="1650"/>
                  </a:pPr>
                  <a:r>
                    <a:rPr lang="en-US" sz="1650" b="0" i="0" u="none" strike="noStrike" kern="1200" baseline="0">
                      <a:solidFill>
                        <a:sysClr val="windowText" lastClr="000000"/>
                      </a:solidFill>
                      <a:latin typeface="Century Gothic" panose="020F0302020204030204"/>
                    </a:rPr>
                    <a:t>Python</a:t>
                  </a:r>
                </a:p>
              </cx:txPr>
              <cx:visibility seriesName="0" categoryName="1" value="0"/>
              <cx:separator>, </cx:separator>
            </cx:dataLabel>
            <cx:dataLabel idx="3">
              <cx:txPr>
                <a:bodyPr spcFirstLastPara="1" vertOverflow="ellipsis" horzOverflow="overflow" wrap="square" lIns="0" tIns="0" rIns="0" bIns="0" anchor="ctr" anchorCtr="1"/>
                <a:lstStyle/>
                <a:p>
                  <a:pPr algn="ctr" rtl="0">
                    <a:defRPr sz="1800"/>
                  </a:pPr>
                  <a:r>
                    <a:rPr lang="en-US" sz="1800" b="0" i="0" u="none" strike="noStrike" kern="1200" baseline="0">
                      <a:solidFill>
                        <a:sysClr val="windowText" lastClr="000000"/>
                      </a:solidFill>
                      <a:latin typeface="Century Gothic" panose="020F0302020204030204"/>
                    </a:rPr>
                    <a:t>Git</a:t>
                  </a:r>
                </a:p>
              </cx:txPr>
              <cx:visibility seriesName="0" categoryName="1" value="0"/>
              <cx:separator>, </cx:separator>
            </cx:dataLabel>
            <cx:dataLabel idx="4">
              <cx:txPr>
                <a:bodyPr spcFirstLastPara="1" vertOverflow="ellipsis" horzOverflow="overflow" wrap="square" lIns="0" tIns="0" rIns="0" bIns="0" anchor="ctr" anchorCtr="1"/>
                <a:lstStyle/>
                <a:p>
                  <a:pPr algn="ctr" rtl="0">
                    <a:defRPr sz="1400"/>
                  </a:pPr>
                  <a:r>
                    <a:rPr lang="en-US" sz="1400" b="0" i="0" u="none" strike="noStrike" kern="1200" baseline="0">
                      <a:solidFill>
                        <a:sysClr val="windowText" lastClr="000000"/>
                      </a:solidFill>
                      <a:latin typeface="Century Gothic" panose="020F0302020204030204"/>
                    </a:rPr>
                    <a:t>VBA</a:t>
                  </a:r>
                </a:p>
              </cx:txPr>
              <cx:visibility seriesName="0" categoryName="1" value="0"/>
              <cx:separator>, </cx:separator>
            </cx:dataLabel>
            <cx:dataLabel idx="5">
              <cx:txPr>
                <a:bodyPr spcFirstLastPara="1" vertOverflow="ellipsis" horzOverflow="overflow" wrap="square" lIns="0" tIns="0" rIns="0" bIns="0" anchor="ctr" anchorCtr="1"/>
                <a:lstStyle/>
                <a:p>
                  <a:pPr algn="ctr" rtl="0">
                    <a:defRPr sz="1200"/>
                  </a:pPr>
                  <a:r>
                    <a:rPr lang="en-US" sz="1200" b="0" i="0" u="none" strike="noStrike" kern="1200" baseline="0">
                      <a:solidFill>
                        <a:sysClr val="windowText" lastClr="000000"/>
                      </a:solidFill>
                      <a:latin typeface="Century Gothic" panose="020F0302020204030204"/>
                    </a:rPr>
                    <a:t>HTML/CSS</a:t>
                  </a:r>
                </a:p>
              </cx:txPr>
              <cx:visibility seriesName="0" categoryName="1" value="0"/>
              <cx:separator>, </cx:separator>
            </cx:dataLabel>
            <cx:dataLabel idx="6">
              <cx:txPr>
                <a:bodyPr spcFirstLastPara="1" vertOverflow="ellipsis" horzOverflow="overflow" wrap="square" lIns="0" tIns="0" rIns="0" bIns="0" anchor="ctr" anchorCtr="1"/>
                <a:lstStyle/>
                <a:p>
                  <a:pPr algn="ctr" rtl="0">
                    <a:defRPr sz="1200"/>
                  </a:pPr>
                  <a:r>
                    <a:rPr lang="en-US" sz="1200" b="0" i="0" u="none" strike="noStrike" kern="1200" baseline="0">
                      <a:solidFill>
                        <a:sysClr val="windowText" lastClr="000000"/>
                      </a:solidFill>
                      <a:latin typeface="Century Gothic" panose="020F0302020204030204"/>
                    </a:rPr>
                    <a:t>Linux</a:t>
                  </a:r>
                </a:p>
              </cx:txPr>
              <cx:visibility seriesName="0" categoryName="1" value="0"/>
              <cx:separator>, </cx:separator>
            </cx:dataLabel>
            <cx:dataLabel idx="7">
              <cx:txPr>
                <a:bodyPr spcFirstLastPara="1" vertOverflow="ellipsis" horzOverflow="overflow" wrap="square" lIns="0" tIns="0" rIns="0" bIns="0" anchor="ctr" anchorCtr="1"/>
                <a:lstStyle/>
                <a:p>
                  <a:pPr algn="ctr" rtl="0">
                    <a:defRPr sz="1050"/>
                  </a:pPr>
                  <a:r>
                    <a:rPr lang="en-US" sz="1050" b="0" i="0" u="none" strike="noStrike" kern="1200" baseline="0">
                      <a:solidFill>
                        <a:sysClr val="windowText" lastClr="000000"/>
                      </a:solidFill>
                      <a:latin typeface="Century Gothic" panose="020F0302020204030204"/>
                    </a:rPr>
                    <a:t>SOAP/REST</a:t>
                  </a:r>
                </a:p>
              </cx:txPr>
              <cx:visibility seriesName="0" categoryName="1" value="0"/>
              <cx:separator>, </cx:separator>
            </cx:dataLabel>
            <cx:dataLabel idx="8">
              <cx:txPr>
                <a:bodyPr spcFirstLastPara="1" vertOverflow="ellipsis" horzOverflow="overflow" wrap="square" lIns="0" tIns="0" rIns="0" bIns="0" anchor="ctr" anchorCtr="1"/>
                <a:lstStyle/>
                <a:p>
                  <a:pPr algn="ctr" rtl="0">
                    <a:defRPr sz="1000" b="0" kern="0" spc="-100" baseline="0"/>
                  </a:pPr>
                  <a:r>
                    <a:rPr lang="en-US" sz="1000" b="0" i="0" u="none" strike="noStrike" kern="0" spc="-100" baseline="0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latin typeface="Century Gothic" panose="020F0302020204030204"/>
                    </a:rPr>
                    <a:t>Docker</a:t>
                  </a:r>
                </a:p>
              </cx:txPr>
              <cx:visibility seriesName="0" categoryName="1" value="0"/>
              <cx:separator>, </cx:separator>
            </cx:dataLabel>
          </cx:dataLabels>
          <cx:dataId val="0"/>
          <cx:layoutPr>
            <cx:parentLabelLayout val="overlapping"/>
          </cx:layoutPr>
        </cx:series>
      </cx:plotAreaRegion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DD0DF3-2B2C-4FC2-89F7-1E841A071C96}" type="doc">
      <dgm:prSet loTypeId="urn:microsoft.com/office/officeart/2005/8/layout/default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F5B5011-BAC3-4621-A08C-2395C9D3FC72}">
      <dgm:prSet phldrT="[Text]" custT="1"/>
      <dgm:spPr/>
      <dgm:t>
        <a:bodyPr/>
        <a:lstStyle/>
        <a:p>
          <a:r>
            <a:rPr lang="en-US" sz="900" b="0">
              <a:solidFill>
                <a:schemeClr val="accent4"/>
              </a:solidFill>
            </a:rPr>
            <a:t>SpringBoot</a:t>
          </a:r>
        </a:p>
      </dgm:t>
    </dgm:pt>
    <dgm:pt modelId="{556377DD-D198-42D4-839B-6950905CF9EC}" type="parTrans" cxnId="{E00CDF9C-FC56-4D28-8CD9-7A44762D35B1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E0E84173-9613-49A8-BA45-4BCCFE6032F3}" type="sibTrans" cxnId="{E00CDF9C-FC56-4D28-8CD9-7A44762D35B1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89F1B4DA-5B4D-45A4-AEF8-23EAFE964BFC}">
      <dgm:prSet phldrT="[Text]" custT="1"/>
      <dgm:spPr/>
      <dgm:t>
        <a:bodyPr/>
        <a:lstStyle/>
        <a:p>
          <a:r>
            <a:rPr lang="en-US" sz="900" b="0">
              <a:solidFill>
                <a:schemeClr val="accent4"/>
              </a:solidFill>
            </a:rPr>
            <a:t>PySpark</a:t>
          </a:r>
        </a:p>
      </dgm:t>
    </dgm:pt>
    <dgm:pt modelId="{F082E23F-38C1-4827-B131-991A5539EDDA}" type="parTrans" cxnId="{F2915ACF-FA79-4131-B9C0-24571B6E529A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4464E26D-4B44-4A6F-86AE-2AA04D7BB5A8}" type="sibTrans" cxnId="{F2915ACF-FA79-4131-B9C0-24571B6E529A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18C9EB5A-868C-4DC0-86E5-04C058447057}">
      <dgm:prSet phldrT="[Text]" custT="1"/>
      <dgm:spPr/>
      <dgm:t>
        <a:bodyPr/>
        <a:lstStyle/>
        <a:p>
          <a:r>
            <a:rPr lang="en-US" sz="900" b="0">
              <a:solidFill>
                <a:schemeClr val="accent4"/>
              </a:solidFill>
            </a:rPr>
            <a:t>JIRA</a:t>
          </a:r>
        </a:p>
      </dgm:t>
    </dgm:pt>
    <dgm:pt modelId="{007803BE-AFDD-432F-A307-35DEA9A97355}" type="parTrans" cxnId="{A5D0DBD4-4379-4085-A64A-154F34FF2B9F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33D642EF-E410-493D-9B72-B3698AC15EE2}" type="sibTrans" cxnId="{A5D0DBD4-4379-4085-A64A-154F34FF2B9F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0CD5FA0D-CBD6-4F0B-87FD-7E1AA0E04795}">
      <dgm:prSet phldrT="[Text]" custT="1"/>
      <dgm:spPr/>
      <dgm:t>
        <a:bodyPr/>
        <a:lstStyle/>
        <a:p>
          <a:r>
            <a:rPr lang="en-US" sz="900" b="0">
              <a:solidFill>
                <a:schemeClr val="accent4"/>
              </a:solidFill>
            </a:rPr>
            <a:t>Flask</a:t>
          </a:r>
        </a:p>
      </dgm:t>
    </dgm:pt>
    <dgm:pt modelId="{450982B4-B2D5-4B11-999F-AB780A951D67}" type="parTrans" cxnId="{068C2356-81D5-4BED-B5A6-AADA399FD1C1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3D13305E-F4CD-43BE-85BE-33E09396D550}" type="sibTrans" cxnId="{068C2356-81D5-4BED-B5A6-AADA399FD1C1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C55B76FA-927D-4368-82A2-5D0B58BF7061}">
      <dgm:prSet phldrT="[Text]" custT="1"/>
      <dgm:spPr/>
      <dgm:t>
        <a:bodyPr/>
        <a:lstStyle/>
        <a:p>
          <a:r>
            <a:rPr lang="en-US" sz="900" b="0">
              <a:solidFill>
                <a:schemeClr val="accent4"/>
              </a:solidFill>
            </a:rPr>
            <a:t>Scikit-learn</a:t>
          </a:r>
        </a:p>
      </dgm:t>
    </dgm:pt>
    <dgm:pt modelId="{02A83227-7DD4-4E5E-8883-E9496E787852}" type="parTrans" cxnId="{6DD3AC02-A44E-4787-BCB4-5FDEAE8D5DCE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B56C19FB-1915-4C0F-92C5-DE0D04073AF4}" type="sibTrans" cxnId="{6DD3AC02-A44E-4787-BCB4-5FDEAE8D5DCE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7C909DA8-16A7-4C26-91B6-395B24561E28}">
      <dgm:prSet phldrT="[Text]" custT="1"/>
      <dgm:spPr/>
      <dgm:t>
        <a:bodyPr/>
        <a:lstStyle/>
        <a:p>
          <a:r>
            <a:rPr lang="en-US" sz="900" b="0">
              <a:solidFill>
                <a:schemeClr val="accent4"/>
              </a:solidFill>
            </a:rPr>
            <a:t>Postman API Platform</a:t>
          </a:r>
        </a:p>
      </dgm:t>
    </dgm:pt>
    <dgm:pt modelId="{F7BB913F-E73B-49EF-90B6-8A5E791F0A0A}" type="parTrans" cxnId="{21CD0E09-089D-4A11-8A7B-21660B436AFD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CDDDF5DC-9F55-4F34-8AE0-D91A1FF4521C}" type="sibTrans" cxnId="{21CD0E09-089D-4A11-8A7B-21660B436AFD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2ED1B43B-DCB4-408F-B8D1-954DDCE5296F}">
      <dgm:prSet phldrT="[Text]" custT="1"/>
      <dgm:spPr/>
      <dgm:t>
        <a:bodyPr/>
        <a:lstStyle/>
        <a:p>
          <a:r>
            <a:rPr lang="en-US" sz="900" b="0">
              <a:solidFill>
                <a:schemeClr val="accent4"/>
              </a:solidFill>
            </a:rPr>
            <a:t>Pandas</a:t>
          </a:r>
        </a:p>
      </dgm:t>
    </dgm:pt>
    <dgm:pt modelId="{169EE2A9-A733-419D-B30C-F3E4E1455DD5}" type="parTrans" cxnId="{451D800D-EA88-4980-8B68-F372E4BCA8D4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FDE3391E-9A5F-4628-88BB-5826FF957EAB}" type="sibTrans" cxnId="{451D800D-EA88-4980-8B68-F372E4BCA8D4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969FC50D-A257-4130-8682-E9080F18C5FD}">
      <dgm:prSet phldrT="[Text]" custT="1"/>
      <dgm:spPr/>
      <dgm:t>
        <a:bodyPr/>
        <a:lstStyle/>
        <a:p>
          <a:r>
            <a:rPr lang="en-US" sz="900" b="0">
              <a:solidFill>
                <a:schemeClr val="accent4"/>
              </a:solidFill>
            </a:rPr>
            <a:t>Numpy</a:t>
          </a:r>
        </a:p>
      </dgm:t>
    </dgm:pt>
    <dgm:pt modelId="{C26E688B-EDB7-46E8-8F5C-7E3DEAC26165}" type="parTrans" cxnId="{BDC2C492-D299-4059-95FA-C264EC8636E6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859D2CDB-50BF-4712-A23C-149013C36153}" type="sibTrans" cxnId="{BDC2C492-D299-4059-95FA-C264EC8636E6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F20CA382-0E4B-4AF6-9C39-F4AB34D3F646}">
      <dgm:prSet phldrT="[Text]" custT="1"/>
      <dgm:spPr/>
      <dgm:t>
        <a:bodyPr/>
        <a:lstStyle/>
        <a:p>
          <a:r>
            <a:rPr lang="en-US" sz="900" b="0">
              <a:solidFill>
                <a:schemeClr val="accent4"/>
              </a:solidFill>
            </a:rPr>
            <a:t>Maven</a:t>
          </a:r>
        </a:p>
      </dgm:t>
    </dgm:pt>
    <dgm:pt modelId="{3D56AF2D-5451-4F67-B584-F5361F45A725}" type="parTrans" cxnId="{35CA36AA-D234-42A0-BA90-63029B1C27DA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45BE7F23-3180-42E2-886A-B61912CE9EB3}" type="sibTrans" cxnId="{35CA36AA-D234-42A0-BA90-63029B1C27DA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ECBAFB63-4967-4064-8DF8-5EEB01BE0B9F}">
      <dgm:prSet phldrT="[Text]" custT="1"/>
      <dgm:spPr/>
      <dgm:t>
        <a:bodyPr/>
        <a:lstStyle/>
        <a:p>
          <a:r>
            <a:rPr lang="en-US" sz="900" b="0">
              <a:solidFill>
                <a:schemeClr val="accent4"/>
              </a:solidFill>
            </a:rPr>
            <a:t>Socket</a:t>
          </a:r>
        </a:p>
      </dgm:t>
    </dgm:pt>
    <dgm:pt modelId="{BD73AAF9-9E9B-4AEE-9060-E0210A770226}" type="parTrans" cxnId="{C69F5988-6E4D-4711-939C-2164239DD6FC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617FF670-55C2-4029-B6F6-5B0483E785E4}" type="sibTrans" cxnId="{C69F5988-6E4D-4711-939C-2164239DD6FC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646C5708-220C-474B-B651-58C11A10352A}">
      <dgm:prSet phldrT="[Text]" custT="1"/>
      <dgm:spPr/>
      <dgm:t>
        <a:bodyPr/>
        <a:lstStyle/>
        <a:p>
          <a:r>
            <a:rPr lang="en-US" sz="900" b="0">
              <a:solidFill>
                <a:schemeClr val="accent4"/>
              </a:solidFill>
            </a:rPr>
            <a:t>Threading</a:t>
          </a:r>
        </a:p>
      </dgm:t>
    </dgm:pt>
    <dgm:pt modelId="{9539C364-0398-458C-AF56-BC656B3D3826}" type="parTrans" cxnId="{F113C66D-AAA4-4537-9C8E-F8848A304F0C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76095C0C-0B01-4D8E-AB38-4FD730455F23}" type="sibTrans" cxnId="{F113C66D-AAA4-4537-9C8E-F8848A304F0C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92C98293-DB39-4DC9-9A1D-8A2A75D82DBC}">
      <dgm:prSet phldrT="[Text]" custT="1"/>
      <dgm:spPr/>
      <dgm:t>
        <a:bodyPr/>
        <a:lstStyle/>
        <a:p>
          <a:r>
            <a:rPr lang="en-US" sz="900" b="0">
              <a:solidFill>
                <a:schemeClr val="accent4"/>
              </a:solidFill>
            </a:rPr>
            <a:t>AWS</a:t>
          </a:r>
        </a:p>
      </dgm:t>
    </dgm:pt>
    <dgm:pt modelId="{06D1809C-6820-450C-A099-10A435492CCE}" type="parTrans" cxnId="{EC6FEFA8-7C94-49E7-9B76-04861353CBAA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891A971D-B521-46AD-A939-D9169A0F21E8}" type="sibTrans" cxnId="{EC6FEFA8-7C94-49E7-9B76-04861353CBAA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8C4E99B4-C2CE-4305-82E1-4197EF4B9A21}" type="pres">
      <dgm:prSet presAssocID="{A3DD0DF3-2B2C-4FC2-89F7-1E841A071C96}" presName="diagram" presStyleCnt="0">
        <dgm:presLayoutVars>
          <dgm:dir/>
          <dgm:resizeHandles val="exact"/>
        </dgm:presLayoutVars>
      </dgm:prSet>
      <dgm:spPr/>
    </dgm:pt>
    <dgm:pt modelId="{19FFE429-CA41-4FAF-A2DF-BCAEAE556159}" type="pres">
      <dgm:prSet presAssocID="{EF5B5011-BAC3-4621-A08C-2395C9D3FC72}" presName="node" presStyleLbl="node1" presStyleIdx="0" presStyleCnt="12">
        <dgm:presLayoutVars>
          <dgm:bulletEnabled val="1"/>
        </dgm:presLayoutVars>
      </dgm:prSet>
      <dgm:spPr/>
    </dgm:pt>
    <dgm:pt modelId="{C120719A-3696-4EFB-9F62-310E477CFB5D}" type="pres">
      <dgm:prSet presAssocID="{E0E84173-9613-49A8-BA45-4BCCFE6032F3}" presName="sibTrans" presStyleCnt="0"/>
      <dgm:spPr/>
    </dgm:pt>
    <dgm:pt modelId="{2CF38445-FCEE-468C-AE51-AAB432CBA223}" type="pres">
      <dgm:prSet presAssocID="{89F1B4DA-5B4D-45A4-AEF8-23EAFE964BFC}" presName="node" presStyleLbl="node1" presStyleIdx="1" presStyleCnt="12">
        <dgm:presLayoutVars>
          <dgm:bulletEnabled val="1"/>
        </dgm:presLayoutVars>
      </dgm:prSet>
      <dgm:spPr/>
    </dgm:pt>
    <dgm:pt modelId="{0F1DEDA0-0DD0-401C-8654-8AA20CA83BA9}" type="pres">
      <dgm:prSet presAssocID="{4464E26D-4B44-4A6F-86AE-2AA04D7BB5A8}" presName="sibTrans" presStyleCnt="0"/>
      <dgm:spPr/>
    </dgm:pt>
    <dgm:pt modelId="{17544D92-C8EF-4E33-9BD7-C09086136BEF}" type="pres">
      <dgm:prSet presAssocID="{18C9EB5A-868C-4DC0-86E5-04C058447057}" presName="node" presStyleLbl="node1" presStyleIdx="2" presStyleCnt="12">
        <dgm:presLayoutVars>
          <dgm:bulletEnabled val="1"/>
        </dgm:presLayoutVars>
      </dgm:prSet>
      <dgm:spPr/>
    </dgm:pt>
    <dgm:pt modelId="{910C9653-D266-4C28-A7D4-2EE8B864447F}" type="pres">
      <dgm:prSet presAssocID="{33D642EF-E410-493D-9B72-B3698AC15EE2}" presName="sibTrans" presStyleCnt="0"/>
      <dgm:spPr/>
    </dgm:pt>
    <dgm:pt modelId="{6AA72D5F-13CC-4411-BEDB-E94ACD045667}" type="pres">
      <dgm:prSet presAssocID="{0CD5FA0D-CBD6-4F0B-87FD-7E1AA0E04795}" presName="node" presStyleLbl="node1" presStyleIdx="3" presStyleCnt="12">
        <dgm:presLayoutVars>
          <dgm:bulletEnabled val="1"/>
        </dgm:presLayoutVars>
      </dgm:prSet>
      <dgm:spPr/>
    </dgm:pt>
    <dgm:pt modelId="{D30901C5-C8ED-4C0E-9DE5-795633F7AE1B}" type="pres">
      <dgm:prSet presAssocID="{3D13305E-F4CD-43BE-85BE-33E09396D550}" presName="sibTrans" presStyleCnt="0"/>
      <dgm:spPr/>
    </dgm:pt>
    <dgm:pt modelId="{AAF24778-74BE-42F2-AA4D-ADFC9E6D42F4}" type="pres">
      <dgm:prSet presAssocID="{7C909DA8-16A7-4C26-91B6-395B24561E28}" presName="node" presStyleLbl="node1" presStyleIdx="4" presStyleCnt="12">
        <dgm:presLayoutVars>
          <dgm:bulletEnabled val="1"/>
        </dgm:presLayoutVars>
      </dgm:prSet>
      <dgm:spPr/>
    </dgm:pt>
    <dgm:pt modelId="{792344D1-76CC-4D14-8A57-5944C3C3F134}" type="pres">
      <dgm:prSet presAssocID="{CDDDF5DC-9F55-4F34-8AE0-D91A1FF4521C}" presName="sibTrans" presStyleCnt="0"/>
      <dgm:spPr/>
    </dgm:pt>
    <dgm:pt modelId="{FD57DCE8-F576-485B-B36C-9FF6D6575B53}" type="pres">
      <dgm:prSet presAssocID="{C55B76FA-927D-4368-82A2-5D0B58BF7061}" presName="node" presStyleLbl="node1" presStyleIdx="5" presStyleCnt="12">
        <dgm:presLayoutVars>
          <dgm:bulletEnabled val="1"/>
        </dgm:presLayoutVars>
      </dgm:prSet>
      <dgm:spPr/>
    </dgm:pt>
    <dgm:pt modelId="{9DAFA74A-D388-4DE8-AB92-B1341F28ADB5}" type="pres">
      <dgm:prSet presAssocID="{B56C19FB-1915-4C0F-92C5-DE0D04073AF4}" presName="sibTrans" presStyleCnt="0"/>
      <dgm:spPr/>
    </dgm:pt>
    <dgm:pt modelId="{3F756130-C268-4F40-B1AB-50A2368EE4D5}" type="pres">
      <dgm:prSet presAssocID="{2ED1B43B-DCB4-408F-B8D1-954DDCE5296F}" presName="node" presStyleLbl="node1" presStyleIdx="6" presStyleCnt="12">
        <dgm:presLayoutVars>
          <dgm:bulletEnabled val="1"/>
        </dgm:presLayoutVars>
      </dgm:prSet>
      <dgm:spPr/>
    </dgm:pt>
    <dgm:pt modelId="{D113B2E2-9758-4478-912C-81BD46CE5858}" type="pres">
      <dgm:prSet presAssocID="{FDE3391E-9A5F-4628-88BB-5826FF957EAB}" presName="sibTrans" presStyleCnt="0"/>
      <dgm:spPr/>
    </dgm:pt>
    <dgm:pt modelId="{E4652340-D479-4D24-A84F-B35EAB759B7C}" type="pres">
      <dgm:prSet presAssocID="{969FC50D-A257-4130-8682-E9080F18C5FD}" presName="node" presStyleLbl="node1" presStyleIdx="7" presStyleCnt="12">
        <dgm:presLayoutVars>
          <dgm:bulletEnabled val="1"/>
        </dgm:presLayoutVars>
      </dgm:prSet>
      <dgm:spPr/>
    </dgm:pt>
    <dgm:pt modelId="{C2A31E26-79CD-400B-9555-24CE8B16B2A2}" type="pres">
      <dgm:prSet presAssocID="{859D2CDB-50BF-4712-A23C-149013C36153}" presName="sibTrans" presStyleCnt="0"/>
      <dgm:spPr/>
    </dgm:pt>
    <dgm:pt modelId="{7C0D6DA7-3599-4123-88F4-7197309930AC}" type="pres">
      <dgm:prSet presAssocID="{F20CA382-0E4B-4AF6-9C39-F4AB34D3F646}" presName="node" presStyleLbl="node1" presStyleIdx="8" presStyleCnt="12">
        <dgm:presLayoutVars>
          <dgm:bulletEnabled val="1"/>
        </dgm:presLayoutVars>
      </dgm:prSet>
      <dgm:spPr/>
    </dgm:pt>
    <dgm:pt modelId="{04BC7CEA-64A4-49DF-94C8-8E751899E8C5}" type="pres">
      <dgm:prSet presAssocID="{45BE7F23-3180-42E2-886A-B61912CE9EB3}" presName="sibTrans" presStyleCnt="0"/>
      <dgm:spPr/>
    </dgm:pt>
    <dgm:pt modelId="{9632EE28-0612-4D19-AA8A-7F73196A28D7}" type="pres">
      <dgm:prSet presAssocID="{ECBAFB63-4967-4064-8DF8-5EEB01BE0B9F}" presName="node" presStyleLbl="node1" presStyleIdx="9" presStyleCnt="12">
        <dgm:presLayoutVars>
          <dgm:bulletEnabled val="1"/>
        </dgm:presLayoutVars>
      </dgm:prSet>
      <dgm:spPr/>
    </dgm:pt>
    <dgm:pt modelId="{42FB04F1-C6C9-465B-A849-CC5603E50CD5}" type="pres">
      <dgm:prSet presAssocID="{617FF670-55C2-4029-B6F6-5B0483E785E4}" presName="sibTrans" presStyleCnt="0"/>
      <dgm:spPr/>
    </dgm:pt>
    <dgm:pt modelId="{F25661AF-2DC2-43E3-BD38-F508568A15F7}" type="pres">
      <dgm:prSet presAssocID="{646C5708-220C-474B-B651-58C11A10352A}" presName="node" presStyleLbl="node1" presStyleIdx="10" presStyleCnt="12">
        <dgm:presLayoutVars>
          <dgm:bulletEnabled val="1"/>
        </dgm:presLayoutVars>
      </dgm:prSet>
      <dgm:spPr/>
    </dgm:pt>
    <dgm:pt modelId="{E2AAA2FD-D48C-4114-9BC8-760586C4E072}" type="pres">
      <dgm:prSet presAssocID="{76095C0C-0B01-4D8E-AB38-4FD730455F23}" presName="sibTrans" presStyleCnt="0"/>
      <dgm:spPr/>
    </dgm:pt>
    <dgm:pt modelId="{66C05B67-9A24-47A9-BCD1-919C6B63A3AC}" type="pres">
      <dgm:prSet presAssocID="{92C98293-DB39-4DC9-9A1D-8A2A75D82DBC}" presName="node" presStyleLbl="node1" presStyleIdx="11" presStyleCnt="12">
        <dgm:presLayoutVars>
          <dgm:bulletEnabled val="1"/>
        </dgm:presLayoutVars>
      </dgm:prSet>
      <dgm:spPr/>
    </dgm:pt>
  </dgm:ptLst>
  <dgm:cxnLst>
    <dgm:cxn modelId="{6DD3AC02-A44E-4787-BCB4-5FDEAE8D5DCE}" srcId="{A3DD0DF3-2B2C-4FC2-89F7-1E841A071C96}" destId="{C55B76FA-927D-4368-82A2-5D0B58BF7061}" srcOrd="5" destOrd="0" parTransId="{02A83227-7DD4-4E5E-8883-E9496E787852}" sibTransId="{B56C19FB-1915-4C0F-92C5-DE0D04073AF4}"/>
    <dgm:cxn modelId="{988E3406-B702-4696-8453-7289A812E228}" type="presOf" srcId="{0CD5FA0D-CBD6-4F0B-87FD-7E1AA0E04795}" destId="{6AA72D5F-13CC-4411-BEDB-E94ACD045667}" srcOrd="0" destOrd="0" presId="urn:microsoft.com/office/officeart/2005/8/layout/default"/>
    <dgm:cxn modelId="{21CD0E09-089D-4A11-8A7B-21660B436AFD}" srcId="{A3DD0DF3-2B2C-4FC2-89F7-1E841A071C96}" destId="{7C909DA8-16A7-4C26-91B6-395B24561E28}" srcOrd="4" destOrd="0" parTransId="{F7BB913F-E73B-49EF-90B6-8A5E791F0A0A}" sibTransId="{CDDDF5DC-9F55-4F34-8AE0-D91A1FF4521C}"/>
    <dgm:cxn modelId="{451D800D-EA88-4980-8B68-F372E4BCA8D4}" srcId="{A3DD0DF3-2B2C-4FC2-89F7-1E841A071C96}" destId="{2ED1B43B-DCB4-408F-B8D1-954DDCE5296F}" srcOrd="6" destOrd="0" parTransId="{169EE2A9-A733-419D-B30C-F3E4E1455DD5}" sibTransId="{FDE3391E-9A5F-4628-88BB-5826FF957EAB}"/>
    <dgm:cxn modelId="{13A7FB12-44BF-47F6-8984-A7ECF717E5B7}" type="presOf" srcId="{C55B76FA-927D-4368-82A2-5D0B58BF7061}" destId="{FD57DCE8-F576-485B-B36C-9FF6D6575B53}" srcOrd="0" destOrd="0" presId="urn:microsoft.com/office/officeart/2005/8/layout/default"/>
    <dgm:cxn modelId="{3F2D3469-CCB1-409F-8031-AC83EE121C9C}" type="presOf" srcId="{89F1B4DA-5B4D-45A4-AEF8-23EAFE964BFC}" destId="{2CF38445-FCEE-468C-AE51-AAB432CBA223}" srcOrd="0" destOrd="0" presId="urn:microsoft.com/office/officeart/2005/8/layout/default"/>
    <dgm:cxn modelId="{F113C66D-AAA4-4537-9C8E-F8848A304F0C}" srcId="{A3DD0DF3-2B2C-4FC2-89F7-1E841A071C96}" destId="{646C5708-220C-474B-B651-58C11A10352A}" srcOrd="10" destOrd="0" parTransId="{9539C364-0398-458C-AF56-BC656B3D3826}" sibTransId="{76095C0C-0B01-4D8E-AB38-4FD730455F23}"/>
    <dgm:cxn modelId="{BC9C8854-17ED-49FC-B923-D615C5895C72}" type="presOf" srcId="{92C98293-DB39-4DC9-9A1D-8A2A75D82DBC}" destId="{66C05B67-9A24-47A9-BCD1-919C6B63A3AC}" srcOrd="0" destOrd="0" presId="urn:microsoft.com/office/officeart/2005/8/layout/default"/>
    <dgm:cxn modelId="{068C2356-81D5-4BED-B5A6-AADA399FD1C1}" srcId="{A3DD0DF3-2B2C-4FC2-89F7-1E841A071C96}" destId="{0CD5FA0D-CBD6-4F0B-87FD-7E1AA0E04795}" srcOrd="3" destOrd="0" parTransId="{450982B4-B2D5-4B11-999F-AB780A951D67}" sibTransId="{3D13305E-F4CD-43BE-85BE-33E09396D550}"/>
    <dgm:cxn modelId="{733B6786-54C2-42BB-92EE-4CDC81CC0B9E}" type="presOf" srcId="{F20CA382-0E4B-4AF6-9C39-F4AB34D3F646}" destId="{7C0D6DA7-3599-4123-88F4-7197309930AC}" srcOrd="0" destOrd="0" presId="urn:microsoft.com/office/officeart/2005/8/layout/default"/>
    <dgm:cxn modelId="{C69F5988-6E4D-4711-939C-2164239DD6FC}" srcId="{A3DD0DF3-2B2C-4FC2-89F7-1E841A071C96}" destId="{ECBAFB63-4967-4064-8DF8-5EEB01BE0B9F}" srcOrd="9" destOrd="0" parTransId="{BD73AAF9-9E9B-4AEE-9060-E0210A770226}" sibTransId="{617FF670-55C2-4029-B6F6-5B0483E785E4}"/>
    <dgm:cxn modelId="{43588989-917E-433A-BE0C-8BBD240A4EE2}" type="presOf" srcId="{7C909DA8-16A7-4C26-91B6-395B24561E28}" destId="{AAF24778-74BE-42F2-AA4D-ADFC9E6D42F4}" srcOrd="0" destOrd="0" presId="urn:microsoft.com/office/officeart/2005/8/layout/default"/>
    <dgm:cxn modelId="{BDC2C492-D299-4059-95FA-C264EC8636E6}" srcId="{A3DD0DF3-2B2C-4FC2-89F7-1E841A071C96}" destId="{969FC50D-A257-4130-8682-E9080F18C5FD}" srcOrd="7" destOrd="0" parTransId="{C26E688B-EDB7-46E8-8F5C-7E3DEAC26165}" sibTransId="{859D2CDB-50BF-4712-A23C-149013C36153}"/>
    <dgm:cxn modelId="{D58CB099-DB45-458E-A1CC-3B7205FA7F3A}" type="presOf" srcId="{18C9EB5A-868C-4DC0-86E5-04C058447057}" destId="{17544D92-C8EF-4E33-9BD7-C09086136BEF}" srcOrd="0" destOrd="0" presId="urn:microsoft.com/office/officeart/2005/8/layout/default"/>
    <dgm:cxn modelId="{E00CDF9C-FC56-4D28-8CD9-7A44762D35B1}" srcId="{A3DD0DF3-2B2C-4FC2-89F7-1E841A071C96}" destId="{EF5B5011-BAC3-4621-A08C-2395C9D3FC72}" srcOrd="0" destOrd="0" parTransId="{556377DD-D198-42D4-839B-6950905CF9EC}" sibTransId="{E0E84173-9613-49A8-BA45-4BCCFE6032F3}"/>
    <dgm:cxn modelId="{EC6FEFA8-7C94-49E7-9B76-04861353CBAA}" srcId="{A3DD0DF3-2B2C-4FC2-89F7-1E841A071C96}" destId="{92C98293-DB39-4DC9-9A1D-8A2A75D82DBC}" srcOrd="11" destOrd="0" parTransId="{06D1809C-6820-450C-A099-10A435492CCE}" sibTransId="{891A971D-B521-46AD-A939-D9169A0F21E8}"/>
    <dgm:cxn modelId="{35CA36AA-D234-42A0-BA90-63029B1C27DA}" srcId="{A3DD0DF3-2B2C-4FC2-89F7-1E841A071C96}" destId="{F20CA382-0E4B-4AF6-9C39-F4AB34D3F646}" srcOrd="8" destOrd="0" parTransId="{3D56AF2D-5451-4F67-B584-F5361F45A725}" sibTransId="{45BE7F23-3180-42E2-886A-B61912CE9EB3}"/>
    <dgm:cxn modelId="{F2915ACF-FA79-4131-B9C0-24571B6E529A}" srcId="{A3DD0DF3-2B2C-4FC2-89F7-1E841A071C96}" destId="{89F1B4DA-5B4D-45A4-AEF8-23EAFE964BFC}" srcOrd="1" destOrd="0" parTransId="{F082E23F-38C1-4827-B131-991A5539EDDA}" sibTransId="{4464E26D-4B44-4A6F-86AE-2AA04D7BB5A8}"/>
    <dgm:cxn modelId="{92FF1BD0-38EA-45CA-B405-A5C0A0C29A3C}" type="presOf" srcId="{2ED1B43B-DCB4-408F-B8D1-954DDCE5296F}" destId="{3F756130-C268-4F40-B1AB-50A2368EE4D5}" srcOrd="0" destOrd="0" presId="urn:microsoft.com/office/officeart/2005/8/layout/default"/>
    <dgm:cxn modelId="{A5D0DBD4-4379-4085-A64A-154F34FF2B9F}" srcId="{A3DD0DF3-2B2C-4FC2-89F7-1E841A071C96}" destId="{18C9EB5A-868C-4DC0-86E5-04C058447057}" srcOrd="2" destOrd="0" parTransId="{007803BE-AFDD-432F-A307-35DEA9A97355}" sibTransId="{33D642EF-E410-493D-9B72-B3698AC15EE2}"/>
    <dgm:cxn modelId="{D89A9BE7-9E12-4B9E-A16F-82AB3FCFF3AA}" type="presOf" srcId="{EF5B5011-BAC3-4621-A08C-2395C9D3FC72}" destId="{19FFE429-CA41-4FAF-A2DF-BCAEAE556159}" srcOrd="0" destOrd="0" presId="urn:microsoft.com/office/officeart/2005/8/layout/default"/>
    <dgm:cxn modelId="{38B4D4F4-8071-4A46-923A-69E5891D275F}" type="presOf" srcId="{A3DD0DF3-2B2C-4FC2-89F7-1E841A071C96}" destId="{8C4E99B4-C2CE-4305-82E1-4197EF4B9A21}" srcOrd="0" destOrd="0" presId="urn:microsoft.com/office/officeart/2005/8/layout/default"/>
    <dgm:cxn modelId="{48B555F8-7AE9-4CE8-BF17-6AB1699AC0D1}" type="presOf" srcId="{646C5708-220C-474B-B651-58C11A10352A}" destId="{F25661AF-2DC2-43E3-BD38-F508568A15F7}" srcOrd="0" destOrd="0" presId="urn:microsoft.com/office/officeart/2005/8/layout/default"/>
    <dgm:cxn modelId="{D3ABFCFB-9045-4107-BF62-F6288B62523B}" type="presOf" srcId="{969FC50D-A257-4130-8682-E9080F18C5FD}" destId="{E4652340-D479-4D24-A84F-B35EAB759B7C}" srcOrd="0" destOrd="0" presId="urn:microsoft.com/office/officeart/2005/8/layout/default"/>
    <dgm:cxn modelId="{5581F0FC-C993-4602-A92A-B1D51233A8B2}" type="presOf" srcId="{ECBAFB63-4967-4064-8DF8-5EEB01BE0B9F}" destId="{9632EE28-0612-4D19-AA8A-7F73196A28D7}" srcOrd="0" destOrd="0" presId="urn:microsoft.com/office/officeart/2005/8/layout/default"/>
    <dgm:cxn modelId="{A47D1B37-5E9A-4E20-A24F-E101E76E11E6}" type="presParOf" srcId="{8C4E99B4-C2CE-4305-82E1-4197EF4B9A21}" destId="{19FFE429-CA41-4FAF-A2DF-BCAEAE556159}" srcOrd="0" destOrd="0" presId="urn:microsoft.com/office/officeart/2005/8/layout/default"/>
    <dgm:cxn modelId="{63CF5D4E-0C3B-43F9-AF7B-7803E4CA14B0}" type="presParOf" srcId="{8C4E99B4-C2CE-4305-82E1-4197EF4B9A21}" destId="{C120719A-3696-4EFB-9F62-310E477CFB5D}" srcOrd="1" destOrd="0" presId="urn:microsoft.com/office/officeart/2005/8/layout/default"/>
    <dgm:cxn modelId="{516234B6-C238-4E11-A5C4-F7C0A882550E}" type="presParOf" srcId="{8C4E99B4-C2CE-4305-82E1-4197EF4B9A21}" destId="{2CF38445-FCEE-468C-AE51-AAB432CBA223}" srcOrd="2" destOrd="0" presId="urn:microsoft.com/office/officeart/2005/8/layout/default"/>
    <dgm:cxn modelId="{9B2EE4FA-4964-413A-8F80-EB19C6234D78}" type="presParOf" srcId="{8C4E99B4-C2CE-4305-82E1-4197EF4B9A21}" destId="{0F1DEDA0-0DD0-401C-8654-8AA20CA83BA9}" srcOrd="3" destOrd="0" presId="urn:microsoft.com/office/officeart/2005/8/layout/default"/>
    <dgm:cxn modelId="{CE8DA374-143A-4D71-A35C-5B15ECB60C3C}" type="presParOf" srcId="{8C4E99B4-C2CE-4305-82E1-4197EF4B9A21}" destId="{17544D92-C8EF-4E33-9BD7-C09086136BEF}" srcOrd="4" destOrd="0" presId="urn:microsoft.com/office/officeart/2005/8/layout/default"/>
    <dgm:cxn modelId="{0D059731-6BE4-4F01-95C2-4D17A88CE62A}" type="presParOf" srcId="{8C4E99B4-C2CE-4305-82E1-4197EF4B9A21}" destId="{910C9653-D266-4C28-A7D4-2EE8B864447F}" srcOrd="5" destOrd="0" presId="urn:microsoft.com/office/officeart/2005/8/layout/default"/>
    <dgm:cxn modelId="{BDB33F38-8FAA-4E3F-91A2-B757FA9C4CD8}" type="presParOf" srcId="{8C4E99B4-C2CE-4305-82E1-4197EF4B9A21}" destId="{6AA72D5F-13CC-4411-BEDB-E94ACD045667}" srcOrd="6" destOrd="0" presId="urn:microsoft.com/office/officeart/2005/8/layout/default"/>
    <dgm:cxn modelId="{D1D4C7D0-9562-4906-A69B-5CC840DB83B5}" type="presParOf" srcId="{8C4E99B4-C2CE-4305-82E1-4197EF4B9A21}" destId="{D30901C5-C8ED-4C0E-9DE5-795633F7AE1B}" srcOrd="7" destOrd="0" presId="urn:microsoft.com/office/officeart/2005/8/layout/default"/>
    <dgm:cxn modelId="{05F165C4-D98B-4B5D-8DEB-9BBFFFEA98D8}" type="presParOf" srcId="{8C4E99B4-C2CE-4305-82E1-4197EF4B9A21}" destId="{AAF24778-74BE-42F2-AA4D-ADFC9E6D42F4}" srcOrd="8" destOrd="0" presId="urn:microsoft.com/office/officeart/2005/8/layout/default"/>
    <dgm:cxn modelId="{CD2120B6-7B75-44F2-9B6D-8C1769A87097}" type="presParOf" srcId="{8C4E99B4-C2CE-4305-82E1-4197EF4B9A21}" destId="{792344D1-76CC-4D14-8A57-5944C3C3F134}" srcOrd="9" destOrd="0" presId="urn:microsoft.com/office/officeart/2005/8/layout/default"/>
    <dgm:cxn modelId="{C1748215-3183-4A64-A997-AC09A7410611}" type="presParOf" srcId="{8C4E99B4-C2CE-4305-82E1-4197EF4B9A21}" destId="{FD57DCE8-F576-485B-B36C-9FF6D6575B53}" srcOrd="10" destOrd="0" presId="urn:microsoft.com/office/officeart/2005/8/layout/default"/>
    <dgm:cxn modelId="{EE314988-A9C7-481B-AA61-E92DE2DA1C44}" type="presParOf" srcId="{8C4E99B4-C2CE-4305-82E1-4197EF4B9A21}" destId="{9DAFA74A-D388-4DE8-AB92-B1341F28ADB5}" srcOrd="11" destOrd="0" presId="urn:microsoft.com/office/officeart/2005/8/layout/default"/>
    <dgm:cxn modelId="{81883663-3513-4363-B799-5B1131528C2D}" type="presParOf" srcId="{8C4E99B4-C2CE-4305-82E1-4197EF4B9A21}" destId="{3F756130-C268-4F40-B1AB-50A2368EE4D5}" srcOrd="12" destOrd="0" presId="urn:microsoft.com/office/officeart/2005/8/layout/default"/>
    <dgm:cxn modelId="{C6A44BF6-E2F9-4934-9EE2-1822AF06C97D}" type="presParOf" srcId="{8C4E99B4-C2CE-4305-82E1-4197EF4B9A21}" destId="{D113B2E2-9758-4478-912C-81BD46CE5858}" srcOrd="13" destOrd="0" presId="urn:microsoft.com/office/officeart/2005/8/layout/default"/>
    <dgm:cxn modelId="{9527F9C7-9C40-4FA1-AA14-AA5BF2463BA0}" type="presParOf" srcId="{8C4E99B4-C2CE-4305-82E1-4197EF4B9A21}" destId="{E4652340-D479-4D24-A84F-B35EAB759B7C}" srcOrd="14" destOrd="0" presId="urn:microsoft.com/office/officeart/2005/8/layout/default"/>
    <dgm:cxn modelId="{7D89BF45-248E-4E1A-8C4D-619465272829}" type="presParOf" srcId="{8C4E99B4-C2CE-4305-82E1-4197EF4B9A21}" destId="{C2A31E26-79CD-400B-9555-24CE8B16B2A2}" srcOrd="15" destOrd="0" presId="urn:microsoft.com/office/officeart/2005/8/layout/default"/>
    <dgm:cxn modelId="{0A7D84F4-E2CC-4A3D-ABA0-347804D9CD2F}" type="presParOf" srcId="{8C4E99B4-C2CE-4305-82E1-4197EF4B9A21}" destId="{7C0D6DA7-3599-4123-88F4-7197309930AC}" srcOrd="16" destOrd="0" presId="urn:microsoft.com/office/officeart/2005/8/layout/default"/>
    <dgm:cxn modelId="{3CF0AAE9-3071-43BF-A819-8197CD454232}" type="presParOf" srcId="{8C4E99B4-C2CE-4305-82E1-4197EF4B9A21}" destId="{04BC7CEA-64A4-49DF-94C8-8E751899E8C5}" srcOrd="17" destOrd="0" presId="urn:microsoft.com/office/officeart/2005/8/layout/default"/>
    <dgm:cxn modelId="{D43F1F19-4051-4655-8191-BC6433D5049D}" type="presParOf" srcId="{8C4E99B4-C2CE-4305-82E1-4197EF4B9A21}" destId="{9632EE28-0612-4D19-AA8A-7F73196A28D7}" srcOrd="18" destOrd="0" presId="urn:microsoft.com/office/officeart/2005/8/layout/default"/>
    <dgm:cxn modelId="{B790C17E-7F7E-4D02-9323-ABF84D2B420B}" type="presParOf" srcId="{8C4E99B4-C2CE-4305-82E1-4197EF4B9A21}" destId="{42FB04F1-C6C9-465B-A849-CC5603E50CD5}" srcOrd="19" destOrd="0" presId="urn:microsoft.com/office/officeart/2005/8/layout/default"/>
    <dgm:cxn modelId="{76A89577-8E2C-4A6A-906F-710447A74F2F}" type="presParOf" srcId="{8C4E99B4-C2CE-4305-82E1-4197EF4B9A21}" destId="{F25661AF-2DC2-43E3-BD38-F508568A15F7}" srcOrd="20" destOrd="0" presId="urn:microsoft.com/office/officeart/2005/8/layout/default"/>
    <dgm:cxn modelId="{3DB17A06-6F65-4A4A-88B7-B4E6AF3F9C8E}" type="presParOf" srcId="{8C4E99B4-C2CE-4305-82E1-4197EF4B9A21}" destId="{E2AAA2FD-D48C-4114-9BC8-760586C4E072}" srcOrd="21" destOrd="0" presId="urn:microsoft.com/office/officeart/2005/8/layout/default"/>
    <dgm:cxn modelId="{BF0039B0-D8CC-49B4-87C9-71C4BD38D236}" type="presParOf" srcId="{8C4E99B4-C2CE-4305-82E1-4197EF4B9A21}" destId="{66C05B67-9A24-47A9-BCD1-919C6B63A3AC}" srcOrd="2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FFE429-CA41-4FAF-A2DF-BCAEAE556159}">
      <dsp:nvSpPr>
        <dsp:cNvPr id="0" name=""/>
        <dsp:cNvSpPr/>
      </dsp:nvSpPr>
      <dsp:spPr>
        <a:xfrm>
          <a:off x="96169" y="1227"/>
          <a:ext cx="665699" cy="3994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>
              <a:solidFill>
                <a:schemeClr val="accent4"/>
              </a:solidFill>
            </a:rPr>
            <a:t>SpringBoot</a:t>
          </a:r>
        </a:p>
      </dsp:txBody>
      <dsp:txXfrm>
        <a:off x="96169" y="1227"/>
        <a:ext cx="665699" cy="399419"/>
      </dsp:txXfrm>
    </dsp:sp>
    <dsp:sp modelId="{2CF38445-FCEE-468C-AE51-AAB432CBA223}">
      <dsp:nvSpPr>
        <dsp:cNvPr id="0" name=""/>
        <dsp:cNvSpPr/>
      </dsp:nvSpPr>
      <dsp:spPr>
        <a:xfrm>
          <a:off x="828438" y="1227"/>
          <a:ext cx="665699" cy="3994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>
              <a:solidFill>
                <a:schemeClr val="accent4"/>
              </a:solidFill>
            </a:rPr>
            <a:t>PySpark</a:t>
          </a:r>
        </a:p>
      </dsp:txBody>
      <dsp:txXfrm>
        <a:off x="828438" y="1227"/>
        <a:ext cx="665699" cy="399419"/>
      </dsp:txXfrm>
    </dsp:sp>
    <dsp:sp modelId="{17544D92-C8EF-4E33-9BD7-C09086136BEF}">
      <dsp:nvSpPr>
        <dsp:cNvPr id="0" name=""/>
        <dsp:cNvSpPr/>
      </dsp:nvSpPr>
      <dsp:spPr>
        <a:xfrm>
          <a:off x="1560707" y="1227"/>
          <a:ext cx="665699" cy="3994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>
              <a:solidFill>
                <a:schemeClr val="accent4"/>
              </a:solidFill>
            </a:rPr>
            <a:t>JIRA</a:t>
          </a:r>
        </a:p>
      </dsp:txBody>
      <dsp:txXfrm>
        <a:off x="1560707" y="1227"/>
        <a:ext cx="665699" cy="399419"/>
      </dsp:txXfrm>
    </dsp:sp>
    <dsp:sp modelId="{6AA72D5F-13CC-4411-BEDB-E94ACD045667}">
      <dsp:nvSpPr>
        <dsp:cNvPr id="0" name=""/>
        <dsp:cNvSpPr/>
      </dsp:nvSpPr>
      <dsp:spPr>
        <a:xfrm>
          <a:off x="96169" y="467217"/>
          <a:ext cx="665699" cy="3994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>
              <a:solidFill>
                <a:schemeClr val="accent4"/>
              </a:solidFill>
            </a:rPr>
            <a:t>Flask</a:t>
          </a:r>
        </a:p>
      </dsp:txBody>
      <dsp:txXfrm>
        <a:off x="96169" y="467217"/>
        <a:ext cx="665699" cy="399419"/>
      </dsp:txXfrm>
    </dsp:sp>
    <dsp:sp modelId="{AAF24778-74BE-42F2-AA4D-ADFC9E6D42F4}">
      <dsp:nvSpPr>
        <dsp:cNvPr id="0" name=""/>
        <dsp:cNvSpPr/>
      </dsp:nvSpPr>
      <dsp:spPr>
        <a:xfrm>
          <a:off x="828438" y="467217"/>
          <a:ext cx="665699" cy="3994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>
              <a:solidFill>
                <a:schemeClr val="accent4"/>
              </a:solidFill>
            </a:rPr>
            <a:t>Postman API Platform</a:t>
          </a:r>
        </a:p>
      </dsp:txBody>
      <dsp:txXfrm>
        <a:off x="828438" y="467217"/>
        <a:ext cx="665699" cy="399419"/>
      </dsp:txXfrm>
    </dsp:sp>
    <dsp:sp modelId="{FD57DCE8-F576-485B-B36C-9FF6D6575B53}">
      <dsp:nvSpPr>
        <dsp:cNvPr id="0" name=""/>
        <dsp:cNvSpPr/>
      </dsp:nvSpPr>
      <dsp:spPr>
        <a:xfrm>
          <a:off x="1560707" y="467217"/>
          <a:ext cx="665699" cy="3994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>
              <a:solidFill>
                <a:schemeClr val="accent4"/>
              </a:solidFill>
            </a:rPr>
            <a:t>Scikit-learn</a:t>
          </a:r>
        </a:p>
      </dsp:txBody>
      <dsp:txXfrm>
        <a:off x="1560707" y="467217"/>
        <a:ext cx="665699" cy="399419"/>
      </dsp:txXfrm>
    </dsp:sp>
    <dsp:sp modelId="{3F756130-C268-4F40-B1AB-50A2368EE4D5}">
      <dsp:nvSpPr>
        <dsp:cNvPr id="0" name=""/>
        <dsp:cNvSpPr/>
      </dsp:nvSpPr>
      <dsp:spPr>
        <a:xfrm>
          <a:off x="96169" y="933206"/>
          <a:ext cx="665699" cy="3994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>
              <a:solidFill>
                <a:schemeClr val="accent4"/>
              </a:solidFill>
            </a:rPr>
            <a:t>Pandas</a:t>
          </a:r>
        </a:p>
      </dsp:txBody>
      <dsp:txXfrm>
        <a:off x="96169" y="933206"/>
        <a:ext cx="665699" cy="399419"/>
      </dsp:txXfrm>
    </dsp:sp>
    <dsp:sp modelId="{E4652340-D479-4D24-A84F-B35EAB759B7C}">
      <dsp:nvSpPr>
        <dsp:cNvPr id="0" name=""/>
        <dsp:cNvSpPr/>
      </dsp:nvSpPr>
      <dsp:spPr>
        <a:xfrm>
          <a:off x="828438" y="933206"/>
          <a:ext cx="665699" cy="3994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>
              <a:solidFill>
                <a:schemeClr val="accent4"/>
              </a:solidFill>
            </a:rPr>
            <a:t>Numpy</a:t>
          </a:r>
        </a:p>
      </dsp:txBody>
      <dsp:txXfrm>
        <a:off x="828438" y="933206"/>
        <a:ext cx="665699" cy="399419"/>
      </dsp:txXfrm>
    </dsp:sp>
    <dsp:sp modelId="{7C0D6DA7-3599-4123-88F4-7197309930AC}">
      <dsp:nvSpPr>
        <dsp:cNvPr id="0" name=""/>
        <dsp:cNvSpPr/>
      </dsp:nvSpPr>
      <dsp:spPr>
        <a:xfrm>
          <a:off x="1560707" y="933206"/>
          <a:ext cx="665699" cy="3994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>
              <a:solidFill>
                <a:schemeClr val="accent4"/>
              </a:solidFill>
            </a:rPr>
            <a:t>Maven</a:t>
          </a:r>
        </a:p>
      </dsp:txBody>
      <dsp:txXfrm>
        <a:off x="1560707" y="933206"/>
        <a:ext cx="665699" cy="399419"/>
      </dsp:txXfrm>
    </dsp:sp>
    <dsp:sp modelId="{9632EE28-0612-4D19-AA8A-7F73196A28D7}">
      <dsp:nvSpPr>
        <dsp:cNvPr id="0" name=""/>
        <dsp:cNvSpPr/>
      </dsp:nvSpPr>
      <dsp:spPr>
        <a:xfrm>
          <a:off x="96169" y="1399196"/>
          <a:ext cx="665699" cy="3994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>
              <a:solidFill>
                <a:schemeClr val="accent4"/>
              </a:solidFill>
            </a:rPr>
            <a:t>Socket</a:t>
          </a:r>
        </a:p>
      </dsp:txBody>
      <dsp:txXfrm>
        <a:off x="96169" y="1399196"/>
        <a:ext cx="665699" cy="399419"/>
      </dsp:txXfrm>
    </dsp:sp>
    <dsp:sp modelId="{F25661AF-2DC2-43E3-BD38-F508568A15F7}">
      <dsp:nvSpPr>
        <dsp:cNvPr id="0" name=""/>
        <dsp:cNvSpPr/>
      </dsp:nvSpPr>
      <dsp:spPr>
        <a:xfrm>
          <a:off x="828438" y="1399196"/>
          <a:ext cx="665699" cy="3994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>
              <a:solidFill>
                <a:schemeClr val="accent4"/>
              </a:solidFill>
            </a:rPr>
            <a:t>Threading</a:t>
          </a:r>
        </a:p>
      </dsp:txBody>
      <dsp:txXfrm>
        <a:off x="828438" y="1399196"/>
        <a:ext cx="665699" cy="399419"/>
      </dsp:txXfrm>
    </dsp:sp>
    <dsp:sp modelId="{66C05B67-9A24-47A9-BCD1-919C6B63A3AC}">
      <dsp:nvSpPr>
        <dsp:cNvPr id="0" name=""/>
        <dsp:cNvSpPr/>
      </dsp:nvSpPr>
      <dsp:spPr>
        <a:xfrm>
          <a:off x="1560707" y="1399196"/>
          <a:ext cx="665699" cy="3994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>
              <a:solidFill>
                <a:schemeClr val="accent4"/>
              </a:solidFill>
            </a:rPr>
            <a:t>AWS</a:t>
          </a:r>
        </a:p>
      </dsp:txBody>
      <dsp:txXfrm>
        <a:off x="1560707" y="1399196"/>
        <a:ext cx="665699" cy="3994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42282CD2374F1BB83B9421762A8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A063D-8F38-413E-89AB-D03DF0A94638}"/>
      </w:docPartPr>
      <w:docPartBody>
        <w:p w:rsidR="001F4137" w:rsidRDefault="00504519" w:rsidP="00504519">
          <w:pPr>
            <w:pStyle w:val="8942282CD2374F1BB83B9421762A8D00"/>
          </w:pPr>
          <w:r w:rsidRPr="007772B1">
            <w:t>ABOUT ME</w:t>
          </w:r>
        </w:p>
      </w:docPartBody>
    </w:docPart>
    <w:docPart>
      <w:docPartPr>
        <w:name w:val="3D992DD937AA49FE9C3F24E00B071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2F736-3072-40D9-9301-5A05C0C797F3}"/>
      </w:docPartPr>
      <w:docPartBody>
        <w:p w:rsidR="001F4137" w:rsidRDefault="00504519" w:rsidP="00504519">
          <w:pPr>
            <w:pStyle w:val="3D992DD937AA49FE9C3F24E00B071F45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101657289">
    <w:abstractNumId w:val="0"/>
  </w:num>
  <w:num w:numId="2" w16cid:durableId="762385956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19"/>
    <w:rsid w:val="001F4137"/>
    <w:rsid w:val="002B2811"/>
    <w:rsid w:val="00504519"/>
    <w:rsid w:val="006C03DF"/>
    <w:rsid w:val="00745119"/>
    <w:rsid w:val="00A455EC"/>
    <w:rsid w:val="00B41252"/>
    <w:rsid w:val="00CC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qFormat/>
    <w:rsid w:val="00504519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504519"/>
    <w:pPr>
      <w:numPr>
        <w:numId w:val="1"/>
      </w:numPr>
    </w:pPr>
  </w:style>
  <w:style w:type="paragraph" w:customStyle="1" w:styleId="8942282CD2374F1BB83B9421762A8D00">
    <w:name w:val="8942282CD2374F1BB83B9421762A8D00"/>
    <w:rsid w:val="00504519"/>
  </w:style>
  <w:style w:type="paragraph" w:customStyle="1" w:styleId="3D992DD937AA49FE9C3F24E00B071F45">
    <w:name w:val="3D992DD937AA49FE9C3F24E00B071F45"/>
    <w:rsid w:val="005045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33481F-D0EB-4375-8D10-134BB48488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2023-05-09T22:52:00Z</dcterms:created>
  <dcterms:modified xsi:type="dcterms:W3CDTF">2023-05-09T23:04:00Z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