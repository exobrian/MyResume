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89" w:type="pct"/>
        <w:tblInd w:w="-90" w:type="dxa"/>
        <w:tblLayout w:type="fixed"/>
        <w:tblLook w:val="0600" w:firstRow="0" w:lastRow="0" w:firstColumn="0" w:lastColumn="0" w:noHBand="1" w:noVBand="1"/>
      </w:tblPr>
      <w:tblGrid>
        <w:gridCol w:w="3567"/>
        <w:gridCol w:w="7132"/>
      </w:tblGrid>
      <w:tr w:rsidR="00410939" w14:paraId="17CDA1AF" w14:textId="77777777" w:rsidTr="002C4FE4">
        <w:trPr>
          <w:trHeight w:val="20"/>
        </w:trPr>
        <w:tc>
          <w:tcPr>
            <w:tcW w:w="3420" w:type="dxa"/>
            <w:tcBorders>
              <w:bottom w:val="single" w:sz="18" w:space="0" w:color="864A04" w:themeColor="accent1" w:themeShade="80"/>
            </w:tcBorders>
          </w:tcPr>
          <w:p w14:paraId="784E8EDC" w14:textId="77777777" w:rsidR="00410939" w:rsidRPr="00410939" w:rsidRDefault="00410939" w:rsidP="00410939">
            <w:pPr>
              <w:spacing w:after="0" w:line="240" w:lineRule="auto"/>
              <w:contextualSpacing/>
              <w:jc w:val="center"/>
              <w:rPr>
                <w:sz w:val="6"/>
                <w:szCs w:val="6"/>
              </w:rPr>
            </w:pPr>
          </w:p>
        </w:tc>
        <w:tc>
          <w:tcPr>
            <w:tcW w:w="6839" w:type="dxa"/>
            <w:vMerge w:val="restart"/>
            <w:tcMar>
              <w:left w:w="187" w:type="dxa"/>
              <w:right w:w="115" w:type="dxa"/>
            </w:tcMar>
          </w:tcPr>
          <w:p w14:paraId="78CB929E" w14:textId="77777777" w:rsidR="00410939" w:rsidRPr="00A64095" w:rsidRDefault="00000000" w:rsidP="00A64095">
            <w:pPr>
              <w:pStyle w:val="Heading3"/>
            </w:pPr>
            <w:sdt>
              <w:sdtPr>
                <w:id w:val="921678087"/>
                <w:placeholder>
                  <w:docPart w:val="3743B4D181AD4100A558F9EB43C99259"/>
                </w:placeholder>
                <w:temporary/>
                <w:showingPlcHdr/>
                <w15:appearance w15:val="hidden"/>
              </w:sdtPr>
              <w:sdtContent>
                <w:r w:rsidR="00410939" w:rsidRPr="00A64095">
                  <w:t>Experience</w:t>
                </w:r>
              </w:sdtContent>
            </w:sdt>
          </w:p>
          <w:p w14:paraId="34C4AB9D" w14:textId="77777777" w:rsidR="00410939" w:rsidRDefault="00000000" w:rsidP="006272F5">
            <w:pPr>
              <w:pStyle w:val="Heading4"/>
            </w:pPr>
            <w:sdt>
              <w:sdtPr>
                <w:id w:val="715017709"/>
                <w:placeholder>
                  <w:docPart w:val="1D6C1F791EA3436D9EDD6880FDFEBCE5"/>
                </w:placeholder>
                <w:temporary/>
                <w:showingPlcHdr/>
                <w15:appearance w15:val="hidden"/>
              </w:sdtPr>
              <w:sdtContent>
                <w:r w:rsidR="00410939" w:rsidRPr="006272F5">
                  <w:t>OFFICE MANAGER/WIDE WORLD IMPORTERS, SAN SOJE, CALIFORNIA</w:t>
                </w:r>
              </w:sdtContent>
            </w:sdt>
          </w:p>
          <w:p w14:paraId="77F87562" w14:textId="77777777" w:rsidR="00410939" w:rsidRDefault="00000000" w:rsidP="006272F5">
            <w:pPr>
              <w:pStyle w:val="Heading5"/>
            </w:pPr>
            <w:sdt>
              <w:sdtPr>
                <w:id w:val="1715993288"/>
                <w:placeholder>
                  <w:docPart w:val="79B762C09CCF42AF8F947CA6D66E2F08"/>
                </w:placeholder>
                <w:temporary/>
                <w:showingPlcHdr/>
                <w15:appearance w15:val="hidden"/>
              </w:sdtPr>
              <w:sdtContent>
                <w:r w:rsidR="00410939" w:rsidRPr="006272F5">
                  <w:t>AUGUST 2016-PRESENT</w:t>
                </w:r>
              </w:sdtContent>
            </w:sdt>
            <w:r w:rsidR="00410939">
              <w:t xml:space="preserve"> </w:t>
            </w:r>
          </w:p>
          <w:p w14:paraId="11BC1828" w14:textId="77777777" w:rsidR="00410939" w:rsidRDefault="00000000" w:rsidP="006272F5">
            <w:sdt>
              <w:sdtPr>
                <w:id w:val="803672865"/>
                <w:placeholder>
                  <w:docPart w:val="9622C092342748DBB78368769BCE5D74"/>
                </w:placeholder>
                <w:temporary/>
                <w:showingPlcHdr/>
                <w15:appearance w15:val="hidden"/>
              </w:sdtPr>
              <w:sdtContent>
                <w:r w:rsidR="00410939" w:rsidRPr="006272F5">
                  <w:t>Manages schedules, organizes office functions, and oversees daily operations of office with 65 employees. Hires, trains, and on-boards employees. Interfaces with IT and facilities to situate new employees in their work environment as efficiently and stress-free as possible. My systems have expedited staff assimilation by 20% and reduced office expenses by 15%. Renegotiate vendor contracts, implement office supplies inventory control, and standardize office ordering procedures. Implement cloud-based data management system, utilize CRM to its full potential.</w:t>
                </w:r>
              </w:sdtContent>
            </w:sdt>
            <w:r w:rsidR="00410939">
              <w:t xml:space="preserve"> </w:t>
            </w:r>
          </w:p>
          <w:p w14:paraId="77F76B34" w14:textId="77777777" w:rsidR="00410939" w:rsidRPr="006272F5" w:rsidRDefault="00000000" w:rsidP="006272F5">
            <w:pPr>
              <w:pStyle w:val="Heading4"/>
            </w:pPr>
            <w:sdt>
              <w:sdtPr>
                <w:id w:val="20601480"/>
                <w:placeholder>
                  <w:docPart w:val="ED74C11A85CC4DC1BF84E5360EF0DC35"/>
                </w:placeholder>
                <w:temporary/>
                <w:showingPlcHdr/>
                <w15:appearance w15:val="hidden"/>
              </w:sdtPr>
              <w:sdtContent>
                <w:r w:rsidR="00410939" w:rsidRPr="006272F5">
                  <w:rPr>
                    <w:rStyle w:val="Heading4Char"/>
                    <w:b/>
                    <w:iCs/>
                    <w:caps/>
                  </w:rPr>
                  <w:t>OFFICE ASSISTANT, PROSEWARE INCORPORATED, NESFORE, CALIFORNIA</w:t>
                </w:r>
              </w:sdtContent>
            </w:sdt>
            <w:r w:rsidR="00410939" w:rsidRPr="006272F5">
              <w:t xml:space="preserve"> </w:t>
            </w:r>
          </w:p>
          <w:p w14:paraId="69D89E54" w14:textId="77777777" w:rsidR="00410939" w:rsidRPr="00102847" w:rsidRDefault="00000000" w:rsidP="00102847">
            <w:pPr>
              <w:pStyle w:val="Heading5"/>
            </w:pPr>
            <w:sdt>
              <w:sdtPr>
                <w:id w:val="458459739"/>
                <w:placeholder>
                  <w:docPart w:val="43349310D341470D9A53AAAB6F14B5EA"/>
                </w:placeholder>
                <w:temporary/>
                <w:showingPlcHdr/>
                <w15:appearance w15:val="hidden"/>
              </w:sdtPr>
              <w:sdtContent>
                <w:r w:rsidR="00410939" w:rsidRPr="00102847">
                  <w:t>SEPTEMBER 2013-JULY 2016</w:t>
                </w:r>
              </w:sdtContent>
            </w:sdt>
            <w:r w:rsidR="00410939" w:rsidRPr="00102847">
              <w:t xml:space="preserve"> </w:t>
            </w:r>
          </w:p>
          <w:p w14:paraId="363EE0D8" w14:textId="77777777" w:rsidR="00410939" w:rsidRPr="00102847" w:rsidRDefault="00000000" w:rsidP="00102847">
            <w:sdt>
              <w:sdtPr>
                <w:id w:val="951047300"/>
                <w:placeholder>
                  <w:docPart w:val="FD9FE5DFE0AE4F25A0B3C04C97BCF75B"/>
                </w:placeholder>
                <w:temporary/>
                <w:showingPlcHdr/>
                <w15:appearance w15:val="hidden"/>
              </w:sdtPr>
              <w:sdtContent>
                <w:r w:rsidR="00410939" w:rsidRPr="00102847">
                  <w:t>For a staff of 15, prepared daily, weekly, and monthly reports, and maintained appointment calendars for executives. Performed basic accounting functions including books reconciliation. Audited vendor billing, corrected errors, and cured inefficiencies to yield an office savings of 2% in the first six months. Answered, screened, and transferred an average of 40 telephone calls per day. Developed office operational guidelines for staff members increasing efficiency by 22%.</w:t>
                </w:r>
              </w:sdtContent>
            </w:sdt>
            <w:r w:rsidR="00410939" w:rsidRPr="00102847">
              <w:t xml:space="preserve"> </w:t>
            </w:r>
          </w:p>
          <w:p w14:paraId="2544A0A0" w14:textId="77777777" w:rsidR="00410939" w:rsidRPr="00D13C88" w:rsidRDefault="00000000" w:rsidP="00D13C88">
            <w:pPr>
              <w:pStyle w:val="Heading3"/>
            </w:pPr>
            <w:sdt>
              <w:sdtPr>
                <w:id w:val="-1958010798"/>
                <w:placeholder>
                  <w:docPart w:val="ED24EAC634E24A7C9AB6C00F996062DE"/>
                </w:placeholder>
                <w:temporary/>
                <w:showingPlcHdr/>
                <w15:appearance w15:val="hidden"/>
              </w:sdtPr>
              <w:sdtContent>
                <w:r w:rsidR="00410939" w:rsidRPr="00102847">
                  <w:t>EDUCATION</w:t>
                </w:r>
              </w:sdtContent>
            </w:sdt>
            <w:r w:rsidR="00410939" w:rsidRPr="00102847">
              <w:t xml:space="preserve"> </w:t>
            </w:r>
          </w:p>
          <w:p w14:paraId="54D2F204" w14:textId="180C07B3" w:rsidR="00410939" w:rsidRPr="00102847" w:rsidRDefault="009508B7" w:rsidP="00102847">
            <w:pPr>
              <w:pStyle w:val="Heading4"/>
            </w:pPr>
            <w:r>
              <w:t>BACHELOR OF SCIENCE IN APPLIED MATHEMATICS</w:t>
            </w:r>
            <w:r w:rsidR="00410939" w:rsidRPr="00102847">
              <w:t xml:space="preserve"> </w:t>
            </w:r>
          </w:p>
          <w:p w14:paraId="3B9B5FC4" w14:textId="3A5267DA" w:rsidR="00410939" w:rsidRPr="00102847" w:rsidRDefault="009508B7" w:rsidP="00102847">
            <w:pPr>
              <w:pStyle w:val="University"/>
            </w:pPr>
            <w:r>
              <w:t>CALIFORNIA STATE UNIVERSITY POLYTECHNIC, POMONA</w:t>
            </w:r>
            <w:r w:rsidR="00410939" w:rsidRPr="00102847">
              <w:t xml:space="preserve"> </w:t>
            </w:r>
          </w:p>
          <w:p w14:paraId="52B5B3A6" w14:textId="20901746" w:rsidR="00410939" w:rsidRDefault="009508B7" w:rsidP="00102847">
            <w:pPr>
              <w:pStyle w:val="University"/>
            </w:pPr>
            <w:r>
              <w:t>June 2016</w:t>
            </w:r>
          </w:p>
          <w:p w14:paraId="52D9A994" w14:textId="7BC616EB" w:rsidR="009508B7" w:rsidRPr="00102847" w:rsidRDefault="009508B7" w:rsidP="00102847">
            <w:pPr>
              <w:pStyle w:val="University"/>
            </w:pPr>
            <w:r>
              <w:t>GPA 3.77</w:t>
            </w:r>
          </w:p>
          <w:p w14:paraId="1FB9D228" w14:textId="208808AC" w:rsidR="00410939" w:rsidRDefault="009508B7" w:rsidP="00102847">
            <w:pPr>
              <w:pStyle w:val="University"/>
            </w:pPr>
            <w:r>
              <w:t>President’s list 201</w:t>
            </w:r>
            <w:r w:rsidR="006926C3">
              <w:t>5</w:t>
            </w:r>
            <w:r>
              <w:t>-2016</w:t>
            </w:r>
            <w:r w:rsidR="00410939" w:rsidRPr="00102847">
              <w:t xml:space="preserve"> </w:t>
            </w:r>
          </w:p>
          <w:p w14:paraId="03CE9C43" w14:textId="1082CFAA" w:rsidR="009508B7" w:rsidRPr="00102847" w:rsidRDefault="009508B7" w:rsidP="00102847">
            <w:pPr>
              <w:pStyle w:val="University"/>
            </w:pPr>
            <w:r>
              <w:t xml:space="preserve">John Flaig </w:t>
            </w:r>
            <w:r w:rsidR="006926C3">
              <w:t xml:space="preserve">Mathematics </w:t>
            </w:r>
            <w:r>
              <w:t>Scholarship Recipient</w:t>
            </w:r>
          </w:p>
          <w:p w14:paraId="536FD9BE" w14:textId="77777777" w:rsidR="00410939" w:rsidRPr="00D13C88" w:rsidRDefault="00000000" w:rsidP="00D13C88">
            <w:pPr>
              <w:pStyle w:val="Heading3"/>
            </w:pPr>
            <w:sdt>
              <w:sdtPr>
                <w:id w:val="-1067030744"/>
                <w:placeholder>
                  <w:docPart w:val="EB03B980DE9449E6956B369B9BFFD540"/>
                </w:placeholder>
                <w:temporary/>
                <w:showingPlcHdr/>
                <w15:appearance w15:val="hidden"/>
              </w:sdtPr>
              <w:sdtContent>
                <w:r w:rsidR="00410939" w:rsidRPr="00102847">
                  <w:t>KEY SKILLS AND CHARACTERISTICS</w:t>
                </w:r>
              </w:sdtContent>
            </w:sdt>
            <w:r w:rsidR="00410939" w:rsidRPr="00102847">
              <w:t xml:space="preserve"> </w:t>
            </w:r>
          </w:p>
          <w:p w14:paraId="050123F8" w14:textId="77777777" w:rsidR="00410939" w:rsidRPr="006272F5" w:rsidRDefault="00000000" w:rsidP="00102847">
            <w:sdt>
              <w:sdtPr>
                <w:id w:val="-1969044363"/>
                <w:placeholder>
                  <w:docPart w:val="1460439DBB00469ABAB0320C4E39861E"/>
                </w:placeholder>
                <w:temporary/>
                <w:showingPlcHdr/>
                <w15:appearance w15:val="hidden"/>
              </w:sdtPr>
              <w:sdtContent>
                <w:r w:rsidR="00410939" w:rsidRPr="00102847">
                  <w:t>Strong interpersonal &amp; communication skills • MS Office Suite • WPM: 90 • Ability to work collaboratively as part of a team • Problem Solving • Leadership • Meticulous attention to detail • Excellent Organizational skills • Poised under pressure</w:t>
                </w:r>
              </w:sdtContent>
            </w:sdt>
            <w:r w:rsidR="00410939">
              <w:t xml:space="preserve"> </w:t>
            </w:r>
          </w:p>
        </w:tc>
      </w:tr>
      <w:tr w:rsidR="00410939" w14:paraId="76C405EF" w14:textId="77777777" w:rsidTr="002C4FE4">
        <w:trPr>
          <w:trHeight w:val="1142"/>
        </w:trPr>
        <w:tc>
          <w:tcPr>
            <w:tcW w:w="3420" w:type="dxa"/>
            <w:tcBorders>
              <w:top w:val="single" w:sz="18" w:space="0" w:color="864A04" w:themeColor="accent1" w:themeShade="80"/>
              <w:bottom w:val="single" w:sz="18" w:space="0" w:color="864A04" w:themeColor="accent1" w:themeShade="80"/>
            </w:tcBorders>
            <w:vAlign w:val="center"/>
          </w:tcPr>
          <w:p w14:paraId="46C08014" w14:textId="77777777" w:rsidR="00410939" w:rsidRDefault="00410939" w:rsidP="00410939">
            <w:pPr>
              <w:spacing w:before="60" w:after="40" w:line="240" w:lineRule="auto"/>
              <w:contextualSpacing/>
              <w:jc w:val="center"/>
              <w:rPr>
                <w:noProof/>
              </w:rPr>
            </w:pPr>
            <w:r>
              <w:rPr>
                <w:noProof/>
              </w:rPr>
              <w:drawing>
                <wp:inline distT="0" distB="0" distL="0" distR="0" wp14:anchorId="571A7D19" wp14:editId="3394CC9E">
                  <wp:extent cx="1875774" cy="125051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875774" cy="1250516"/>
                          </a:xfrm>
                          <a:prstGeom prst="rect">
                            <a:avLst/>
                          </a:prstGeom>
                          <a:ln>
                            <a:noFill/>
                          </a:ln>
                          <a:extLst>
                            <a:ext uri="{53640926-AAD7-44D8-BBD7-CCE9431645EC}">
                              <a14:shadowObscured xmlns:a14="http://schemas.microsoft.com/office/drawing/2010/main"/>
                            </a:ext>
                          </a:extLst>
                        </pic:spPr>
                      </pic:pic>
                    </a:graphicData>
                  </a:graphic>
                </wp:inline>
              </w:drawing>
            </w:r>
          </w:p>
        </w:tc>
        <w:tc>
          <w:tcPr>
            <w:tcW w:w="6839" w:type="dxa"/>
            <w:vMerge/>
          </w:tcPr>
          <w:p w14:paraId="61FE605F" w14:textId="77777777" w:rsidR="00410939" w:rsidRDefault="00410939" w:rsidP="00A64095">
            <w:pPr>
              <w:pStyle w:val="Heading3"/>
            </w:pPr>
          </w:p>
        </w:tc>
      </w:tr>
      <w:tr w:rsidR="00410939" w14:paraId="15EA74DC" w14:textId="77777777" w:rsidTr="002C4FE4">
        <w:trPr>
          <w:trHeight w:val="1089"/>
        </w:trPr>
        <w:tc>
          <w:tcPr>
            <w:tcW w:w="3420" w:type="dxa"/>
            <w:tcBorders>
              <w:top w:val="single" w:sz="18" w:space="0" w:color="864A04" w:themeColor="accent1" w:themeShade="80"/>
              <w:bottom w:val="single" w:sz="6" w:space="0" w:color="864A04" w:themeColor="accent1" w:themeShade="80"/>
            </w:tcBorders>
          </w:tcPr>
          <w:p w14:paraId="59249177" w14:textId="73FCDFD4" w:rsidR="00410939" w:rsidRDefault="009508B7" w:rsidP="00796286">
            <w:pPr>
              <w:pStyle w:val="Title"/>
            </w:pPr>
            <w:r>
              <w:t>Brian Tran</w:t>
            </w:r>
            <w:r w:rsidR="00410939">
              <w:t xml:space="preserve"> </w:t>
            </w:r>
          </w:p>
          <w:p w14:paraId="5A256456" w14:textId="77777777" w:rsidR="00410939" w:rsidRPr="009508B7" w:rsidRDefault="009508B7" w:rsidP="009508B7">
            <w:pPr>
              <w:pStyle w:val="Subtitle"/>
              <w:jc w:val="left"/>
            </w:pPr>
            <w:r w:rsidRPr="009508B7">
              <w:t>Intermediate Actuarial Analyst</w:t>
            </w:r>
          </w:p>
          <w:p w14:paraId="38BE021C" w14:textId="77777777" w:rsidR="009508B7" w:rsidRPr="009508B7" w:rsidRDefault="009508B7" w:rsidP="009508B7">
            <w:pPr>
              <w:pStyle w:val="Subtitle"/>
              <w:jc w:val="left"/>
            </w:pPr>
            <w:r w:rsidRPr="009508B7">
              <w:t xml:space="preserve">&amp; </w:t>
            </w:r>
          </w:p>
          <w:p w14:paraId="6AED74F2" w14:textId="32EC9287" w:rsidR="009508B7" w:rsidRPr="009508B7" w:rsidRDefault="009508B7" w:rsidP="009508B7">
            <w:pPr>
              <w:pStyle w:val="Subtitle"/>
              <w:jc w:val="left"/>
              <w:rPr>
                <w:sz w:val="22"/>
                <w:szCs w:val="22"/>
              </w:rPr>
            </w:pPr>
            <w:r w:rsidRPr="009508B7">
              <w:t>Software engineer</w:t>
            </w:r>
          </w:p>
        </w:tc>
        <w:tc>
          <w:tcPr>
            <w:tcW w:w="6839" w:type="dxa"/>
            <w:vMerge/>
          </w:tcPr>
          <w:p w14:paraId="32AC4547" w14:textId="77777777" w:rsidR="00410939" w:rsidRDefault="00410939" w:rsidP="00D4187F">
            <w:pPr>
              <w:spacing w:after="0" w:line="240" w:lineRule="auto"/>
              <w:contextualSpacing/>
            </w:pPr>
          </w:p>
        </w:tc>
      </w:tr>
      <w:tr w:rsidR="00410939" w14:paraId="765B4B78" w14:textId="77777777" w:rsidTr="002C4FE4">
        <w:tc>
          <w:tcPr>
            <w:tcW w:w="3420" w:type="dxa"/>
            <w:tcBorders>
              <w:top w:val="single" w:sz="6" w:space="0" w:color="864A04" w:themeColor="accent1" w:themeShade="80"/>
            </w:tcBorders>
          </w:tcPr>
          <w:p w14:paraId="5E91DB03" w14:textId="77777777" w:rsidR="00410939" w:rsidRPr="00796286" w:rsidRDefault="00000000" w:rsidP="00796286">
            <w:pPr>
              <w:pStyle w:val="Heading1"/>
            </w:pPr>
            <w:sdt>
              <w:sdtPr>
                <w:id w:val="830714226"/>
                <w:placeholder>
                  <w:docPart w:val="D3DECE2779914CA999B2ECA88E12E59C"/>
                </w:placeholder>
                <w:temporary/>
                <w:showingPlcHdr/>
                <w15:appearance w15:val="hidden"/>
              </w:sdtPr>
              <w:sdtContent>
                <w:r w:rsidR="00410939" w:rsidRPr="00796286">
                  <w:rPr>
                    <w:rStyle w:val="PlaceholderText"/>
                    <w:color w:val="864A04" w:themeColor="accent1" w:themeShade="80"/>
                  </w:rPr>
                  <w:t>PROFILE</w:t>
                </w:r>
              </w:sdtContent>
            </w:sdt>
            <w:r w:rsidR="00410939" w:rsidRPr="00796286">
              <w:t xml:space="preserve"> </w:t>
            </w:r>
          </w:p>
          <w:p w14:paraId="1C8BD9AF" w14:textId="77777777" w:rsidR="00410939" w:rsidRPr="00796286" w:rsidRDefault="00000000" w:rsidP="00796286">
            <w:pPr>
              <w:pStyle w:val="ContactInfo"/>
            </w:pPr>
            <w:sdt>
              <w:sdtPr>
                <w:id w:val="-613756048"/>
                <w:placeholder>
                  <w:docPart w:val="8DCE117CE41C4FE6B019433F8DBCA13E"/>
                </w:placeholder>
                <w:temporary/>
                <w:showingPlcHdr/>
                <w15:appearance w15:val="hidden"/>
              </w:sdtPr>
              <w:sdtContent>
                <w:r w:rsidR="00410939" w:rsidRPr="00796286">
                  <w:rPr>
                    <w:rStyle w:val="PlaceholderText"/>
                    <w:color w:val="auto"/>
                  </w:rPr>
                  <w:t>Office Manager with over 6 years of experience providing administrative support to over 50 staff members and interfacing with facility management and IT. I possess strong multi-tasking skills, with ability to simultaneously manage several projects and schedules. Excellent public-facing point person for clients, customers, vendors and equipment and service providers. Tech savvy and efficiency focused.</w:t>
                </w:r>
              </w:sdtContent>
            </w:sdt>
            <w:r w:rsidR="00410939" w:rsidRPr="00796286">
              <w:t xml:space="preserve"> </w:t>
            </w:r>
          </w:p>
          <w:p w14:paraId="3C2ACF03" w14:textId="77777777" w:rsidR="00410939" w:rsidRPr="00796286" w:rsidRDefault="00000000" w:rsidP="00796286">
            <w:pPr>
              <w:pStyle w:val="Heading2"/>
            </w:pPr>
            <w:sdt>
              <w:sdtPr>
                <w:id w:val="-328447821"/>
                <w:placeholder>
                  <w:docPart w:val="DAFF7DB3356F4963A70408B6524E64D6"/>
                </w:placeholder>
                <w:temporary/>
                <w:showingPlcHdr/>
                <w15:appearance w15:val="hidden"/>
              </w:sdtPr>
              <w:sdtContent>
                <w:r w:rsidR="00410939" w:rsidRPr="00796286">
                  <w:rPr>
                    <w:rStyle w:val="PlaceholderText"/>
                    <w:color w:val="864A04" w:themeColor="accent1" w:themeShade="80"/>
                  </w:rPr>
                  <w:t>CONTACT</w:t>
                </w:r>
              </w:sdtContent>
            </w:sdt>
            <w:r w:rsidR="00410939" w:rsidRPr="00796286">
              <w:t xml:space="preserve"> </w:t>
            </w:r>
          </w:p>
          <w:p w14:paraId="51548805" w14:textId="16B610D5" w:rsidR="00410939" w:rsidRDefault="006926C3" w:rsidP="00796286">
            <w:pPr>
              <w:pStyle w:val="ContactInfo"/>
            </w:pPr>
            <w:hyperlink r:id="rId12" w:history="1">
              <w:r w:rsidRPr="006926C3">
                <w:rPr>
                  <w:rStyle w:val="Hyperlink"/>
                </w:rPr>
                <w:t>Briantran.math@gmail.com</w:t>
              </w:r>
            </w:hyperlink>
            <w:r w:rsidR="00410939">
              <w:t xml:space="preserve"> </w:t>
            </w:r>
          </w:p>
          <w:p w14:paraId="32F3112B" w14:textId="7216FF29" w:rsidR="00410939" w:rsidRPr="00796286" w:rsidRDefault="006926C3" w:rsidP="00796286">
            <w:pPr>
              <w:pStyle w:val="ContactInfo"/>
            </w:pPr>
            <w:hyperlink r:id="rId13" w:history="1">
              <w:r w:rsidRPr="006926C3">
                <w:rPr>
                  <w:rStyle w:val="Hyperlink"/>
                </w:rPr>
                <w:t>https://www.linkedin.com/in/briantran-math/</w:t>
              </w:r>
            </w:hyperlink>
          </w:p>
          <w:p w14:paraId="31E660EF" w14:textId="68473549" w:rsidR="00410939" w:rsidRPr="00796286" w:rsidRDefault="006926C3" w:rsidP="00796286">
            <w:pPr>
              <w:pStyle w:val="ContactInfo"/>
            </w:pPr>
            <w:r>
              <w:t>(909) 360-9163</w:t>
            </w:r>
            <w:r w:rsidR="00410939" w:rsidRPr="00796286">
              <w:t xml:space="preserve"> </w:t>
            </w:r>
          </w:p>
          <w:p w14:paraId="6E218125" w14:textId="2F3512AD" w:rsidR="00410939" w:rsidRPr="00796286" w:rsidRDefault="006926C3" w:rsidP="00796286">
            <w:pPr>
              <w:pStyle w:val="ContactInfo"/>
            </w:pPr>
            <w:r>
              <w:t xml:space="preserve">1437 </w:t>
            </w:r>
            <w:proofErr w:type="spellStart"/>
            <w:r>
              <w:t>Rosada</w:t>
            </w:r>
            <w:proofErr w:type="spellEnd"/>
            <w:r>
              <w:t xml:space="preserve"> Gln</w:t>
            </w:r>
            <w:r w:rsidR="00410939" w:rsidRPr="00796286">
              <w:t xml:space="preserve"> </w:t>
            </w:r>
          </w:p>
          <w:p w14:paraId="16645DDB" w14:textId="023E7C1A" w:rsidR="00410939" w:rsidRPr="00796286" w:rsidRDefault="006926C3" w:rsidP="00796286">
            <w:pPr>
              <w:pStyle w:val="ContactInfo"/>
            </w:pPr>
            <w:r>
              <w:t>Escondido, CA 92027</w:t>
            </w:r>
            <w:r w:rsidR="00410939" w:rsidRPr="00796286">
              <w:t xml:space="preserve"> </w:t>
            </w:r>
          </w:p>
          <w:p w14:paraId="23716650" w14:textId="77777777" w:rsidR="00410939" w:rsidRPr="00796286" w:rsidRDefault="00000000" w:rsidP="00796286">
            <w:pPr>
              <w:pStyle w:val="Heading2"/>
            </w:pPr>
            <w:sdt>
              <w:sdtPr>
                <w:id w:val="1966933325"/>
                <w:placeholder>
                  <w:docPart w:val="05152534DE2F439E98F45CBBA02634A7"/>
                </w:placeholder>
                <w:temporary/>
                <w:showingPlcHdr/>
                <w15:appearance w15:val="hidden"/>
              </w:sdtPr>
              <w:sdtContent>
                <w:r w:rsidR="00410939" w:rsidRPr="00796286">
                  <w:t>ACTIVITIES AND INTERESTS</w:t>
                </w:r>
              </w:sdtContent>
            </w:sdt>
            <w:r w:rsidR="00410939" w:rsidRPr="00796286">
              <w:t xml:space="preserve"> </w:t>
            </w:r>
          </w:p>
          <w:p w14:paraId="506ED70A" w14:textId="77777777" w:rsidR="00410939" w:rsidRPr="00796286" w:rsidRDefault="00000000" w:rsidP="00796286">
            <w:pPr>
              <w:pStyle w:val="ContactInfo"/>
            </w:pPr>
            <w:sdt>
              <w:sdtPr>
                <w:id w:val="-1945676844"/>
                <w:placeholder>
                  <w:docPart w:val="CD8F2277DDAD4BD1AB442173C0D2919A"/>
                </w:placeholder>
                <w:temporary/>
                <w:showingPlcHdr/>
                <w15:appearance w15:val="hidden"/>
              </w:sdtPr>
              <w:sdtContent>
                <w:r w:rsidR="00410939" w:rsidRPr="00796286">
                  <w:rPr>
                    <w:rStyle w:val="PlaceholderText"/>
                    <w:color w:val="auto"/>
                  </w:rPr>
                  <w:t>Theater • Environmental conservation •Art • Hiking • Fishing• Travel</w:t>
                </w:r>
              </w:sdtContent>
            </w:sdt>
            <w:r w:rsidR="00410939" w:rsidRPr="00796286">
              <w:t xml:space="preserve"> </w:t>
            </w:r>
          </w:p>
        </w:tc>
        <w:tc>
          <w:tcPr>
            <w:tcW w:w="6839" w:type="dxa"/>
            <w:vMerge/>
          </w:tcPr>
          <w:p w14:paraId="473C7B84" w14:textId="77777777" w:rsidR="00410939" w:rsidRDefault="00410939" w:rsidP="00D4187F">
            <w:pPr>
              <w:spacing w:after="0" w:line="240" w:lineRule="auto"/>
              <w:contextualSpacing/>
            </w:pPr>
          </w:p>
        </w:tc>
      </w:tr>
    </w:tbl>
    <w:p w14:paraId="276B369A" w14:textId="77777777" w:rsidR="00D70063" w:rsidRPr="00796286" w:rsidRDefault="00D70063" w:rsidP="00D4187F">
      <w:pPr>
        <w:spacing w:after="0" w:line="240" w:lineRule="auto"/>
        <w:contextualSpacing/>
        <w:rPr>
          <w:sz w:val="16"/>
          <w:szCs w:val="16"/>
        </w:rPr>
      </w:pPr>
    </w:p>
    <w:sectPr w:rsidR="00D70063" w:rsidRPr="00796286" w:rsidSect="002C4FE4">
      <w:pgSz w:w="12240" w:h="15840"/>
      <w:pgMar w:top="720" w:right="864" w:bottom="720" w:left="864"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F739E" w14:textId="77777777" w:rsidR="00036821" w:rsidRDefault="00036821" w:rsidP="00187B92">
      <w:pPr>
        <w:spacing w:after="0" w:line="240" w:lineRule="auto"/>
      </w:pPr>
      <w:r>
        <w:separator/>
      </w:r>
    </w:p>
  </w:endnote>
  <w:endnote w:type="continuationSeparator" w:id="0">
    <w:p w14:paraId="1A65B148" w14:textId="77777777" w:rsidR="00036821" w:rsidRDefault="00036821"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242A" w14:textId="77777777" w:rsidR="00036821" w:rsidRDefault="00036821" w:rsidP="00187B92">
      <w:pPr>
        <w:spacing w:after="0" w:line="240" w:lineRule="auto"/>
      </w:pPr>
      <w:r>
        <w:separator/>
      </w:r>
    </w:p>
  </w:footnote>
  <w:footnote w:type="continuationSeparator" w:id="0">
    <w:p w14:paraId="3B4D2160" w14:textId="77777777" w:rsidR="00036821" w:rsidRDefault="00036821" w:rsidP="00187B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E4"/>
    <w:rsid w:val="00036821"/>
    <w:rsid w:val="00102847"/>
    <w:rsid w:val="001340F5"/>
    <w:rsid w:val="00157B6F"/>
    <w:rsid w:val="00187B92"/>
    <w:rsid w:val="001D50AB"/>
    <w:rsid w:val="00293B83"/>
    <w:rsid w:val="002C0739"/>
    <w:rsid w:val="002C4FE4"/>
    <w:rsid w:val="0039505A"/>
    <w:rsid w:val="00410939"/>
    <w:rsid w:val="00431971"/>
    <w:rsid w:val="0044748F"/>
    <w:rsid w:val="00486E5D"/>
    <w:rsid w:val="00556717"/>
    <w:rsid w:val="00581FC8"/>
    <w:rsid w:val="005F41D0"/>
    <w:rsid w:val="00614B25"/>
    <w:rsid w:val="006272F5"/>
    <w:rsid w:val="006926C3"/>
    <w:rsid w:val="006A3CE7"/>
    <w:rsid w:val="006B6D95"/>
    <w:rsid w:val="00761BB8"/>
    <w:rsid w:val="00796286"/>
    <w:rsid w:val="008C33FB"/>
    <w:rsid w:val="009508B7"/>
    <w:rsid w:val="00952ECD"/>
    <w:rsid w:val="00A64095"/>
    <w:rsid w:val="00A903B0"/>
    <w:rsid w:val="00AF7BCF"/>
    <w:rsid w:val="00B31A51"/>
    <w:rsid w:val="00B52BFE"/>
    <w:rsid w:val="00C233CA"/>
    <w:rsid w:val="00D13C88"/>
    <w:rsid w:val="00D1599B"/>
    <w:rsid w:val="00D4187F"/>
    <w:rsid w:val="00D460EA"/>
    <w:rsid w:val="00D70063"/>
    <w:rsid w:val="00DB1846"/>
    <w:rsid w:val="00E9194E"/>
    <w:rsid w:val="00EA0BE6"/>
    <w:rsid w:val="00F24F1D"/>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CB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CA"/>
    <w:pPr>
      <w:jc w:val="both"/>
    </w:pPr>
  </w:style>
  <w:style w:type="paragraph" w:styleId="Heading1">
    <w:name w:val="heading 1"/>
    <w:basedOn w:val="Normal"/>
    <w:next w:val="Normal"/>
    <w:link w:val="Heading1Char"/>
    <w:uiPriority w:val="9"/>
    <w:qFormat/>
    <w:rsid w:val="00796286"/>
    <w:pP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86"/>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semiHidden/>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semiHidden/>
    <w:rsid w:val="00C233CA"/>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796286"/>
    <w:pPr>
      <w:spacing w:after="120"/>
      <w:jc w:val="left"/>
    </w:pPr>
    <w:rPr>
      <w:rFonts w:eastAsiaTheme="minorEastAsia"/>
      <w:lang w:eastAsia="ja-JP"/>
    </w:rPr>
  </w:style>
  <w:style w:type="character" w:styleId="Strong">
    <w:name w:val="Strong"/>
    <w:basedOn w:val="DefaultParagraphFont"/>
    <w:uiPriority w:val="22"/>
    <w:semiHidden/>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semiHidden/>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semiHidden/>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semiHidden/>
    <w:rsid w:val="00C233CA"/>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556717"/>
    <w:rPr>
      <w:color w:val="0563C1" w:themeColor="hyperlink"/>
      <w:u w:val="single"/>
    </w:rPr>
  </w:style>
  <w:style w:type="character" w:styleId="UnresolvedMention">
    <w:name w:val="Unresolved Mention"/>
    <w:basedOn w:val="DefaultParagraphFont"/>
    <w:uiPriority w:val="99"/>
    <w:semiHidden/>
    <w:unhideWhenUsed/>
    <w:rsid w:val="00556717"/>
    <w:rPr>
      <w:color w:val="605E5C"/>
      <w:shd w:val="clear" w:color="auto" w:fill="E1DFDD"/>
    </w:rPr>
  </w:style>
  <w:style w:type="paragraph" w:customStyle="1" w:styleId="University">
    <w:name w:val="University"/>
    <w:basedOn w:val="Normal"/>
    <w:qFormat/>
    <w:rsid w:val="00410939"/>
    <w:pPr>
      <w:spacing w:after="120"/>
      <w:contextualSpacing/>
    </w:pPr>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briantran-mat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Briantran.math@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an\AppData\Roaming\Microsoft\Templates\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43B4D181AD4100A558F9EB43C99259"/>
        <w:category>
          <w:name w:val="General"/>
          <w:gallery w:val="placeholder"/>
        </w:category>
        <w:types>
          <w:type w:val="bbPlcHdr"/>
        </w:types>
        <w:behaviors>
          <w:behavior w:val="content"/>
        </w:behaviors>
        <w:guid w:val="{DD880379-A744-42CB-9209-D6106C98000D}"/>
      </w:docPartPr>
      <w:docPartBody>
        <w:p w:rsidR="00000000" w:rsidRDefault="00000000">
          <w:pPr>
            <w:pStyle w:val="3743B4D181AD4100A558F9EB43C99259"/>
          </w:pPr>
          <w:r w:rsidRPr="00A64095">
            <w:t>Experience</w:t>
          </w:r>
        </w:p>
      </w:docPartBody>
    </w:docPart>
    <w:docPart>
      <w:docPartPr>
        <w:name w:val="1D6C1F791EA3436D9EDD6880FDFEBCE5"/>
        <w:category>
          <w:name w:val="General"/>
          <w:gallery w:val="placeholder"/>
        </w:category>
        <w:types>
          <w:type w:val="bbPlcHdr"/>
        </w:types>
        <w:behaviors>
          <w:behavior w:val="content"/>
        </w:behaviors>
        <w:guid w:val="{4F8735FE-EFA4-425E-899A-7D29857274D1}"/>
      </w:docPartPr>
      <w:docPartBody>
        <w:p w:rsidR="00000000" w:rsidRDefault="00000000">
          <w:pPr>
            <w:pStyle w:val="1D6C1F791EA3436D9EDD6880FDFEBCE5"/>
          </w:pPr>
          <w:r w:rsidRPr="006272F5">
            <w:t>OFFICE MANAGER/WIDE WORLD IMPORTERS, SAN SOJE, CALIFORNIA</w:t>
          </w:r>
        </w:p>
      </w:docPartBody>
    </w:docPart>
    <w:docPart>
      <w:docPartPr>
        <w:name w:val="79B762C09CCF42AF8F947CA6D66E2F08"/>
        <w:category>
          <w:name w:val="General"/>
          <w:gallery w:val="placeholder"/>
        </w:category>
        <w:types>
          <w:type w:val="bbPlcHdr"/>
        </w:types>
        <w:behaviors>
          <w:behavior w:val="content"/>
        </w:behaviors>
        <w:guid w:val="{93052619-31A3-4E09-9283-445E1906CE11}"/>
      </w:docPartPr>
      <w:docPartBody>
        <w:p w:rsidR="00000000" w:rsidRDefault="00000000">
          <w:pPr>
            <w:pStyle w:val="79B762C09CCF42AF8F947CA6D66E2F08"/>
          </w:pPr>
          <w:r w:rsidRPr="006272F5">
            <w:t>AUGUST 2016-PRESENT</w:t>
          </w:r>
        </w:p>
      </w:docPartBody>
    </w:docPart>
    <w:docPart>
      <w:docPartPr>
        <w:name w:val="9622C092342748DBB78368769BCE5D74"/>
        <w:category>
          <w:name w:val="General"/>
          <w:gallery w:val="placeholder"/>
        </w:category>
        <w:types>
          <w:type w:val="bbPlcHdr"/>
        </w:types>
        <w:behaviors>
          <w:behavior w:val="content"/>
        </w:behaviors>
        <w:guid w:val="{F19CFF7E-486D-41DA-9B3B-7C3AC5C04853}"/>
      </w:docPartPr>
      <w:docPartBody>
        <w:p w:rsidR="00000000" w:rsidRDefault="00000000">
          <w:pPr>
            <w:pStyle w:val="9622C092342748DBB78368769BCE5D74"/>
          </w:pPr>
          <w:r w:rsidRPr="006272F5">
            <w:t xml:space="preserve">Manages schedules, organizes office functions, and oversees daily operations of office with 65 employees. Hires, trains, and </w:t>
          </w:r>
          <w:r w:rsidRPr="006272F5">
            <w:t>on-boards employees. Interfaces with IT and facilities to situate new employees in their work environment as efficiently and stress-free as possible. My systems have expedited staff assimilation by 20% and reduced office expenses by 15%. Renegotiate vendor</w:t>
          </w:r>
          <w:r w:rsidRPr="006272F5">
            <w:t xml:space="preserve"> contracts, implement office supplies inventory control, and standardize office ordering procedures. Implement cloud-based data management system, utilize CRM to its full potential.</w:t>
          </w:r>
        </w:p>
      </w:docPartBody>
    </w:docPart>
    <w:docPart>
      <w:docPartPr>
        <w:name w:val="ED74C11A85CC4DC1BF84E5360EF0DC35"/>
        <w:category>
          <w:name w:val="General"/>
          <w:gallery w:val="placeholder"/>
        </w:category>
        <w:types>
          <w:type w:val="bbPlcHdr"/>
        </w:types>
        <w:behaviors>
          <w:behavior w:val="content"/>
        </w:behaviors>
        <w:guid w:val="{A73A0834-F676-469B-BE5B-B9A15A3EAFAD}"/>
      </w:docPartPr>
      <w:docPartBody>
        <w:p w:rsidR="00000000" w:rsidRDefault="00000000">
          <w:pPr>
            <w:pStyle w:val="ED74C11A85CC4DC1BF84E5360EF0DC35"/>
          </w:pPr>
          <w:r w:rsidRPr="006272F5">
            <w:rPr>
              <w:rStyle w:val="Heading4Char"/>
              <w:b w:val="0"/>
              <w:iCs w:val="0"/>
              <w:caps w:val="0"/>
            </w:rPr>
            <w:t>OFFICE ASSISTANT, PROSEWARE INCORPORATED, NESFORE, CALIFORNIA</w:t>
          </w:r>
        </w:p>
      </w:docPartBody>
    </w:docPart>
    <w:docPart>
      <w:docPartPr>
        <w:name w:val="43349310D341470D9A53AAAB6F14B5EA"/>
        <w:category>
          <w:name w:val="General"/>
          <w:gallery w:val="placeholder"/>
        </w:category>
        <w:types>
          <w:type w:val="bbPlcHdr"/>
        </w:types>
        <w:behaviors>
          <w:behavior w:val="content"/>
        </w:behaviors>
        <w:guid w:val="{CAEE2FFA-88D9-4D3B-BC32-EDA1245E6EC1}"/>
      </w:docPartPr>
      <w:docPartBody>
        <w:p w:rsidR="00000000" w:rsidRDefault="00000000">
          <w:pPr>
            <w:pStyle w:val="43349310D341470D9A53AAAB6F14B5EA"/>
          </w:pPr>
          <w:r w:rsidRPr="00102847">
            <w:t>SEPTEMBER 2013-JULY 2016</w:t>
          </w:r>
        </w:p>
      </w:docPartBody>
    </w:docPart>
    <w:docPart>
      <w:docPartPr>
        <w:name w:val="FD9FE5DFE0AE4F25A0B3C04C97BCF75B"/>
        <w:category>
          <w:name w:val="General"/>
          <w:gallery w:val="placeholder"/>
        </w:category>
        <w:types>
          <w:type w:val="bbPlcHdr"/>
        </w:types>
        <w:behaviors>
          <w:behavior w:val="content"/>
        </w:behaviors>
        <w:guid w:val="{A2CD84BB-3126-4037-B640-52ADE08C3A19}"/>
      </w:docPartPr>
      <w:docPartBody>
        <w:p w:rsidR="00000000" w:rsidRDefault="00000000">
          <w:pPr>
            <w:pStyle w:val="FD9FE5DFE0AE4F25A0B3C04C97BCF75B"/>
          </w:pPr>
          <w:r w:rsidRPr="00102847">
            <w:t xml:space="preserve">For a staff of 15, prepared daily, weekly, and monthly reports, and maintained appointment calendars for executives. Performed basic accounting functions including books reconciliation. Audited vendor billing, corrected errors, </w:t>
          </w:r>
          <w:r w:rsidRPr="00102847">
            <w:t>and cured inefficiencies to yield an office savings of 2% in the first six months. Answered, screened, and transferred an average of 40 telephone calls per day. Developed office operational guidelines for staff members increasing efficiency by 22%.</w:t>
          </w:r>
        </w:p>
      </w:docPartBody>
    </w:docPart>
    <w:docPart>
      <w:docPartPr>
        <w:name w:val="ED24EAC634E24A7C9AB6C00F996062DE"/>
        <w:category>
          <w:name w:val="General"/>
          <w:gallery w:val="placeholder"/>
        </w:category>
        <w:types>
          <w:type w:val="bbPlcHdr"/>
        </w:types>
        <w:behaviors>
          <w:behavior w:val="content"/>
        </w:behaviors>
        <w:guid w:val="{AFAC4226-35E0-4368-AD8F-9F2E15133144}"/>
      </w:docPartPr>
      <w:docPartBody>
        <w:p w:rsidR="00000000" w:rsidRDefault="00000000">
          <w:pPr>
            <w:pStyle w:val="ED24EAC634E24A7C9AB6C00F996062DE"/>
          </w:pPr>
          <w:r w:rsidRPr="00102847">
            <w:t>EDUC</w:t>
          </w:r>
          <w:r w:rsidRPr="00102847">
            <w:t>ATION</w:t>
          </w:r>
        </w:p>
      </w:docPartBody>
    </w:docPart>
    <w:docPart>
      <w:docPartPr>
        <w:name w:val="EB03B980DE9449E6956B369B9BFFD540"/>
        <w:category>
          <w:name w:val="General"/>
          <w:gallery w:val="placeholder"/>
        </w:category>
        <w:types>
          <w:type w:val="bbPlcHdr"/>
        </w:types>
        <w:behaviors>
          <w:behavior w:val="content"/>
        </w:behaviors>
        <w:guid w:val="{20CFF273-2B3B-4940-90A5-13CB3E22E7EC}"/>
      </w:docPartPr>
      <w:docPartBody>
        <w:p w:rsidR="00000000" w:rsidRDefault="00000000">
          <w:pPr>
            <w:pStyle w:val="EB03B980DE9449E6956B369B9BFFD540"/>
          </w:pPr>
          <w:r w:rsidRPr="00102847">
            <w:t>KEY SKILLS AND CHARACTERISTICS</w:t>
          </w:r>
        </w:p>
      </w:docPartBody>
    </w:docPart>
    <w:docPart>
      <w:docPartPr>
        <w:name w:val="1460439DBB00469ABAB0320C4E39861E"/>
        <w:category>
          <w:name w:val="General"/>
          <w:gallery w:val="placeholder"/>
        </w:category>
        <w:types>
          <w:type w:val="bbPlcHdr"/>
        </w:types>
        <w:behaviors>
          <w:behavior w:val="content"/>
        </w:behaviors>
        <w:guid w:val="{99FB3ADA-CEBA-4B6B-8643-B278D1E80FF3}"/>
      </w:docPartPr>
      <w:docPartBody>
        <w:p w:rsidR="00000000" w:rsidRDefault="00000000">
          <w:pPr>
            <w:pStyle w:val="1460439DBB00469ABAB0320C4E39861E"/>
          </w:pPr>
          <w:r w:rsidRPr="00102847">
            <w:t>Strong interpersonal &amp; communication skills • MS Office Suite • WPM: 90 • Ability to work collaboratively as part of a team • Problem Solving • Leadership • Meticulous attention to detail • Excellent Organizational skills • Poised under pressure</w:t>
          </w:r>
        </w:p>
      </w:docPartBody>
    </w:docPart>
    <w:docPart>
      <w:docPartPr>
        <w:name w:val="D3DECE2779914CA999B2ECA88E12E59C"/>
        <w:category>
          <w:name w:val="General"/>
          <w:gallery w:val="placeholder"/>
        </w:category>
        <w:types>
          <w:type w:val="bbPlcHdr"/>
        </w:types>
        <w:behaviors>
          <w:behavior w:val="content"/>
        </w:behaviors>
        <w:guid w:val="{9D571282-2DBD-4B51-8C83-D087F2186B70}"/>
      </w:docPartPr>
      <w:docPartBody>
        <w:p w:rsidR="00000000" w:rsidRDefault="00000000">
          <w:pPr>
            <w:pStyle w:val="D3DECE2779914CA999B2ECA88E12E59C"/>
          </w:pPr>
          <w:r w:rsidRPr="00796286">
            <w:rPr>
              <w:rStyle w:val="PlaceholderText"/>
              <w:color w:val="1F3864" w:themeColor="accent1" w:themeShade="80"/>
            </w:rPr>
            <w:t>PROFILE</w:t>
          </w:r>
        </w:p>
      </w:docPartBody>
    </w:docPart>
    <w:docPart>
      <w:docPartPr>
        <w:name w:val="8DCE117CE41C4FE6B019433F8DBCA13E"/>
        <w:category>
          <w:name w:val="General"/>
          <w:gallery w:val="placeholder"/>
        </w:category>
        <w:types>
          <w:type w:val="bbPlcHdr"/>
        </w:types>
        <w:behaviors>
          <w:behavior w:val="content"/>
        </w:behaviors>
        <w:guid w:val="{E6A1760D-310F-45D4-BB40-0234F7EF0C23}"/>
      </w:docPartPr>
      <w:docPartBody>
        <w:p w:rsidR="00000000" w:rsidRDefault="00000000">
          <w:pPr>
            <w:pStyle w:val="8DCE117CE41C4FE6B019433F8DBCA13E"/>
          </w:pPr>
          <w:r w:rsidRPr="00796286">
            <w:rPr>
              <w:rStyle w:val="PlaceholderText"/>
            </w:rPr>
            <w:t xml:space="preserve">Office Manager with over 6 years of experience providing administrative support to over 50 staff members and interfacing with facility management and IT. I possess strong multi-tasking skills, with </w:t>
          </w:r>
          <w:r w:rsidRPr="00796286">
            <w:rPr>
              <w:rStyle w:val="PlaceholderText"/>
            </w:rPr>
            <w:t>ability to simultaneously manage several projects and schedules. Excellent public-facing point person for clients, customers, vendors and equipment and service providers. Tech savvy and efficiency focused.</w:t>
          </w:r>
        </w:p>
      </w:docPartBody>
    </w:docPart>
    <w:docPart>
      <w:docPartPr>
        <w:name w:val="DAFF7DB3356F4963A70408B6524E64D6"/>
        <w:category>
          <w:name w:val="General"/>
          <w:gallery w:val="placeholder"/>
        </w:category>
        <w:types>
          <w:type w:val="bbPlcHdr"/>
        </w:types>
        <w:behaviors>
          <w:behavior w:val="content"/>
        </w:behaviors>
        <w:guid w:val="{78BC1F4F-D77E-4CDC-970A-4011CA9229BF}"/>
      </w:docPartPr>
      <w:docPartBody>
        <w:p w:rsidR="00000000" w:rsidRDefault="00000000">
          <w:pPr>
            <w:pStyle w:val="DAFF7DB3356F4963A70408B6524E64D6"/>
          </w:pPr>
          <w:r w:rsidRPr="00796286">
            <w:rPr>
              <w:rStyle w:val="PlaceholderText"/>
              <w:color w:val="1F3864" w:themeColor="accent1" w:themeShade="80"/>
            </w:rPr>
            <w:t>CONTACT</w:t>
          </w:r>
        </w:p>
      </w:docPartBody>
    </w:docPart>
    <w:docPart>
      <w:docPartPr>
        <w:name w:val="05152534DE2F439E98F45CBBA02634A7"/>
        <w:category>
          <w:name w:val="General"/>
          <w:gallery w:val="placeholder"/>
        </w:category>
        <w:types>
          <w:type w:val="bbPlcHdr"/>
        </w:types>
        <w:behaviors>
          <w:behavior w:val="content"/>
        </w:behaviors>
        <w:guid w:val="{C9A64605-F3DB-4268-BECB-D9A9350BFCB6}"/>
      </w:docPartPr>
      <w:docPartBody>
        <w:p w:rsidR="00000000" w:rsidRDefault="00000000">
          <w:pPr>
            <w:pStyle w:val="05152534DE2F439E98F45CBBA02634A7"/>
          </w:pPr>
          <w:r w:rsidRPr="00796286">
            <w:t>ACTIVITIES AND INTERESTS</w:t>
          </w:r>
        </w:p>
      </w:docPartBody>
    </w:docPart>
    <w:docPart>
      <w:docPartPr>
        <w:name w:val="CD8F2277DDAD4BD1AB442173C0D2919A"/>
        <w:category>
          <w:name w:val="General"/>
          <w:gallery w:val="placeholder"/>
        </w:category>
        <w:types>
          <w:type w:val="bbPlcHdr"/>
        </w:types>
        <w:behaviors>
          <w:behavior w:val="content"/>
        </w:behaviors>
        <w:guid w:val="{00093C17-6ED7-4E33-9088-98A8D339C3E1}"/>
      </w:docPartPr>
      <w:docPartBody>
        <w:p w:rsidR="00000000" w:rsidRDefault="00000000">
          <w:pPr>
            <w:pStyle w:val="CD8F2277DDAD4BD1AB442173C0D2919A"/>
          </w:pPr>
          <w:r w:rsidRPr="00796286">
            <w:rPr>
              <w:rStyle w:val="PlaceholderText"/>
            </w:rPr>
            <w:t>Theater • Environmental conservation •Art • Hiking • Fishing• Travel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9F"/>
    <w:rsid w:val="004E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Heading5"/>
    <w:link w:val="Heading4Char"/>
    <w:uiPriority w:val="9"/>
    <w:unhideWhenUsed/>
    <w:qFormat/>
    <w:pPr>
      <w:keepNext/>
      <w:keepLines/>
      <w:spacing w:before="120" w:after="0" w:line="240" w:lineRule="auto"/>
      <w:contextualSpacing/>
      <w:jc w:val="both"/>
      <w:outlineLvl w:val="3"/>
    </w:pPr>
    <w:rPr>
      <w:rFonts w:asciiTheme="majorHAnsi" w:eastAsiaTheme="majorEastAsia" w:hAnsiTheme="majorHAnsi" w:cstheme="majorBidi"/>
      <w:b/>
      <w:iCs/>
      <w:caps/>
      <w:sz w:val="28"/>
      <w:szCs w:val="24"/>
      <w:lang w:eastAsia="ja-JP"/>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43B4D181AD4100A558F9EB43C99259">
    <w:name w:val="3743B4D181AD4100A558F9EB43C99259"/>
  </w:style>
  <w:style w:type="paragraph" w:customStyle="1" w:styleId="1D6C1F791EA3436D9EDD6880FDFEBCE5">
    <w:name w:val="1D6C1F791EA3436D9EDD6880FDFEBCE5"/>
  </w:style>
  <w:style w:type="paragraph" w:customStyle="1" w:styleId="79B762C09CCF42AF8F947CA6D66E2F08">
    <w:name w:val="79B762C09CCF42AF8F947CA6D66E2F08"/>
  </w:style>
  <w:style w:type="paragraph" w:customStyle="1" w:styleId="9622C092342748DBB78368769BCE5D74">
    <w:name w:val="9622C092342748DBB78368769BCE5D74"/>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z w:val="28"/>
      <w:szCs w:val="24"/>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paragraph" w:customStyle="1" w:styleId="ED74C11A85CC4DC1BF84E5360EF0DC35">
    <w:name w:val="ED74C11A85CC4DC1BF84E5360EF0DC35"/>
  </w:style>
  <w:style w:type="paragraph" w:customStyle="1" w:styleId="43349310D341470D9A53AAAB6F14B5EA">
    <w:name w:val="43349310D341470D9A53AAAB6F14B5EA"/>
  </w:style>
  <w:style w:type="paragraph" w:customStyle="1" w:styleId="FD9FE5DFE0AE4F25A0B3C04C97BCF75B">
    <w:name w:val="FD9FE5DFE0AE4F25A0B3C04C97BCF75B"/>
  </w:style>
  <w:style w:type="paragraph" w:customStyle="1" w:styleId="ED24EAC634E24A7C9AB6C00F996062DE">
    <w:name w:val="ED24EAC634E24A7C9AB6C00F996062DE"/>
  </w:style>
  <w:style w:type="paragraph" w:customStyle="1" w:styleId="BEA30E95993649A19F6903C8E957F12E">
    <w:name w:val="BEA30E95993649A19F6903C8E957F12E"/>
  </w:style>
  <w:style w:type="paragraph" w:customStyle="1" w:styleId="77D6439B7C6B461F8107E7FCAFD6AC0B">
    <w:name w:val="77D6439B7C6B461F8107E7FCAFD6AC0B"/>
  </w:style>
  <w:style w:type="paragraph" w:customStyle="1" w:styleId="1C221796F4DD4984BA12486B3AF221A2">
    <w:name w:val="1C221796F4DD4984BA12486B3AF221A2"/>
  </w:style>
  <w:style w:type="paragraph" w:customStyle="1" w:styleId="F033484A092941C5A3FB08AF2CAEE727">
    <w:name w:val="F033484A092941C5A3FB08AF2CAEE727"/>
  </w:style>
  <w:style w:type="paragraph" w:customStyle="1" w:styleId="0A14D2D87D1C408A8B5F83E275F42B2E">
    <w:name w:val="0A14D2D87D1C408A8B5F83E275F42B2E"/>
  </w:style>
  <w:style w:type="paragraph" w:customStyle="1" w:styleId="F4A825B4F0AF4E3CAF4F5EC92F536438">
    <w:name w:val="F4A825B4F0AF4E3CAF4F5EC92F536438"/>
  </w:style>
  <w:style w:type="paragraph" w:customStyle="1" w:styleId="19A82E6CF56142B0885B31FEEA897F38">
    <w:name w:val="19A82E6CF56142B0885B31FEEA897F38"/>
  </w:style>
  <w:style w:type="paragraph" w:customStyle="1" w:styleId="EB03B980DE9449E6956B369B9BFFD540">
    <w:name w:val="EB03B980DE9449E6956B369B9BFFD540"/>
  </w:style>
  <w:style w:type="paragraph" w:customStyle="1" w:styleId="1460439DBB00469ABAB0320C4E39861E">
    <w:name w:val="1460439DBB00469ABAB0320C4E39861E"/>
  </w:style>
  <w:style w:type="paragraph" w:customStyle="1" w:styleId="883800D9844646A381E8B55690D0E57D">
    <w:name w:val="883800D9844646A381E8B55690D0E57D"/>
  </w:style>
  <w:style w:type="character" w:styleId="PlaceholderText">
    <w:name w:val="Placeholder Text"/>
    <w:basedOn w:val="DefaultParagraphFont"/>
    <w:uiPriority w:val="99"/>
    <w:semiHidden/>
    <w:rPr>
      <w:color w:val="808080"/>
    </w:rPr>
  </w:style>
  <w:style w:type="paragraph" w:customStyle="1" w:styleId="1BA1DAAAE60E4F3EA47554790B81A770">
    <w:name w:val="1BA1DAAAE60E4F3EA47554790B81A770"/>
  </w:style>
  <w:style w:type="paragraph" w:customStyle="1" w:styleId="D3DECE2779914CA999B2ECA88E12E59C">
    <w:name w:val="D3DECE2779914CA999B2ECA88E12E59C"/>
  </w:style>
  <w:style w:type="paragraph" w:customStyle="1" w:styleId="8DCE117CE41C4FE6B019433F8DBCA13E">
    <w:name w:val="8DCE117CE41C4FE6B019433F8DBCA13E"/>
  </w:style>
  <w:style w:type="paragraph" w:customStyle="1" w:styleId="DAFF7DB3356F4963A70408B6524E64D6">
    <w:name w:val="DAFF7DB3356F4963A70408B6524E64D6"/>
  </w:style>
  <w:style w:type="character" w:styleId="Hyperlink">
    <w:name w:val="Hyperlink"/>
    <w:basedOn w:val="DefaultParagraphFont"/>
    <w:uiPriority w:val="99"/>
    <w:unhideWhenUsed/>
    <w:rPr>
      <w:color w:val="0563C1" w:themeColor="hyperlink"/>
      <w:u w:val="single"/>
    </w:rPr>
  </w:style>
  <w:style w:type="paragraph" w:customStyle="1" w:styleId="5F61E6C290534687B33D025FC8EF3E3B">
    <w:name w:val="5F61E6C290534687B33D025FC8EF3E3B"/>
  </w:style>
  <w:style w:type="paragraph" w:customStyle="1" w:styleId="43AF556F41AA4BFFBF4F03A4A193EA59">
    <w:name w:val="43AF556F41AA4BFFBF4F03A4A193EA59"/>
  </w:style>
  <w:style w:type="paragraph" w:customStyle="1" w:styleId="597D5A9226934219BB02BEE0CE5A3809">
    <w:name w:val="597D5A9226934219BB02BEE0CE5A3809"/>
  </w:style>
  <w:style w:type="paragraph" w:customStyle="1" w:styleId="3193F34FF2614013B5321ED4685E2446">
    <w:name w:val="3193F34FF2614013B5321ED4685E2446"/>
  </w:style>
  <w:style w:type="paragraph" w:customStyle="1" w:styleId="9022F7B9B15B4085AE4974541419645E">
    <w:name w:val="9022F7B9B15B4085AE4974541419645E"/>
  </w:style>
  <w:style w:type="paragraph" w:customStyle="1" w:styleId="05152534DE2F439E98F45CBBA02634A7">
    <w:name w:val="05152534DE2F439E98F45CBBA02634A7"/>
  </w:style>
  <w:style w:type="paragraph" w:customStyle="1" w:styleId="CD8F2277DDAD4BD1AB442173C0D2919A">
    <w:name w:val="CD8F2277DDAD4BD1AB442173C0D29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8" ma:contentTypeDescription="Create a new document." ma:contentTypeScope="" ma:versionID="22a266b9fa9a230c5a512669d8b298c3">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ddc33fff6b14141ee5c74a0d29ea6a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lcf76f155ced4ddcb4097134ff3c332f xmlns="71af3243-3dd4-4a8d-8c0d-dd76da1f02a5">
      <Terms xmlns="http://schemas.microsoft.com/office/infopath/2007/PartnerControls"/>
    </lcf76f155ced4ddcb4097134ff3c332f>
    <TaxCatchAll xmlns="230e9df3-be65-4c73-a93b-d1236ebd677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C2273-4D2E-4000-8DAB-D9C834429A07}">
  <ds:schemaRefs>
    <ds:schemaRef ds:uri="http://schemas.microsoft.com/sharepoint/v3/contenttype/forms"/>
  </ds:schemaRefs>
</ds:datastoreItem>
</file>

<file path=customXml/itemProps3.xml><?xml version="1.0" encoding="utf-8"?>
<ds:datastoreItem xmlns:ds="http://schemas.openxmlformats.org/officeDocument/2006/customXml" ds:itemID="{C33CC826-6B93-4F43-97DC-BA44A6345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4EC212-7674-45B8-A525-B487A0DE2415}">
  <ds:schemaRefs>
    <ds:schemaRef ds:uri="http://schemas.openxmlformats.org/officeDocument/2006/bibliography"/>
  </ds:schemaRefs>
</ds:datastoreItem>
</file>

<file path=customXml/itemProps5.xml><?xml version="1.0" encoding="utf-8"?>
<ds:datastoreItem xmlns:ds="http://schemas.openxmlformats.org/officeDocument/2006/customXml" ds:itemID="{4F19F71B-31A8-4ABF-BAE0-05E6A1778B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Office manager resume.dotx</Template>
  <TotalTime>0</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2022-12-23T20:10:00Z</dcterms:created>
  <dcterms:modified xsi:type="dcterms:W3CDTF">2022-12-23T20:37:00Z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